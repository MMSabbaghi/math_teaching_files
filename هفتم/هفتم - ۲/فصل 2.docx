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B6EB5" w:rsidRDefault="00D12852">
      <w:pPr>
        <w:rPr>
          <w:rFonts w:ascii="Vazirmatn" w:hAnsi="Vazirmatn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6"/>
        <w:gridCol w:w="4007"/>
        <w:gridCol w:w="674"/>
        <w:gridCol w:w="2731"/>
        <w:gridCol w:w="1899"/>
        <w:gridCol w:w="609"/>
      </w:tblGrid>
      <w:tr w:rsidR="006B6EB5" w:rsidRPr="006B6EB5" w14:paraId="52F37251" w14:textId="12DC3CC1" w:rsidTr="00015EB4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نام و نام خانوادگی:</w:t>
            </w:r>
          </w:p>
        </w:tc>
        <w:tc>
          <w:tcPr>
            <w:tcW w:w="3405" w:type="dxa"/>
            <w:gridSpan w:val="2"/>
            <w:shd w:val="clear" w:color="auto" w:fill="D9D9D9" w:themeFill="background1" w:themeFillShade="D9"/>
            <w:vAlign w:val="center"/>
          </w:tcPr>
          <w:p w14:paraId="6BE2F352" w14:textId="63833704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کلاس هفتم: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493F7B" w:rsidRPr="006B6EB5" w14:paraId="60307B94" w14:textId="77777777" w:rsidTr="00015EB4">
        <w:trPr>
          <w:trHeight w:val="1010"/>
        </w:trPr>
        <w:tc>
          <w:tcPr>
            <w:tcW w:w="616" w:type="dxa"/>
          </w:tcPr>
          <w:p w14:paraId="5AD2E045" w14:textId="77777777" w:rsidR="00493F7B" w:rsidRPr="00493F7B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262890BF" w14:textId="77777777" w:rsidR="00493F7B" w:rsidRDefault="00493F7B" w:rsidP="002B731E">
            <w:pPr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493F7B" w14:paraId="16C3E547" w14:textId="77777777" w:rsidTr="006B7624">
              <w:tc>
                <w:tcPr>
                  <w:tcW w:w="6190" w:type="dxa"/>
                  <w:shd w:val="clear" w:color="auto" w:fill="FFFFFF" w:themeFill="background1"/>
                </w:tcPr>
                <w:p w14:paraId="7D45C1BB" w14:textId="5E6846C8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</w:rPr>
                    <w:t>الف)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50569F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قرینه قرینه هر عدد با خود عدد برابر است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782614AC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7F4007F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493F7B" w14:paraId="561345E8" w14:textId="77777777" w:rsidTr="006B7624">
              <w:tc>
                <w:tcPr>
                  <w:tcW w:w="6190" w:type="dxa"/>
                  <w:shd w:val="clear" w:color="auto" w:fill="FFFFFF" w:themeFill="background1"/>
                </w:tcPr>
                <w:p w14:paraId="743F7FCD" w14:textId="2C8BAF49" w:rsidR="00493F7B" w:rsidRPr="00E632FE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E632FE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ب)  </w:t>
                  </w:r>
                  <w:r w:rsidR="00E632FE"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کوچکترین عدد صحیح منفی عدد (1-)</w:t>
                  </w:r>
                  <w:r w:rsidR="00955C13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bookmarkStart w:id="0" w:name="_GoBack"/>
                  <w:bookmarkEnd w:id="0"/>
                  <w:r w:rsidR="00E632FE"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می</w:t>
                  </w:r>
                  <w:r w:rsidR="00E632FE" w:rsidRPr="00E632FE"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  <w:softHyphen/>
                  </w:r>
                  <w:r w:rsidR="00E632FE"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باشد.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4316BF5A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5AB7BE7A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493F7B" w14:paraId="542E94A9" w14:textId="77777777" w:rsidTr="006B7624">
              <w:tc>
                <w:tcPr>
                  <w:tcW w:w="6190" w:type="dxa"/>
                  <w:shd w:val="clear" w:color="auto" w:fill="FFFFFF" w:themeFill="background1"/>
                </w:tcPr>
                <w:p w14:paraId="3C6DAB39" w14:textId="403B63BD" w:rsidR="00493F7B" w:rsidRPr="00BA3193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ج) </w:t>
                  </w:r>
                  <w:r w:rsidR="00DF29EC"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هر عدد صحیح از قرینه اش بزرگتر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564E90A8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1F106CE7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6B7624" w14:paraId="3186A916" w14:textId="77777777" w:rsidTr="006B7624">
              <w:tc>
                <w:tcPr>
                  <w:tcW w:w="6190" w:type="dxa"/>
                  <w:shd w:val="clear" w:color="auto" w:fill="FFFFFF" w:themeFill="background1"/>
                </w:tcPr>
                <w:p w14:paraId="472CD268" w14:textId="01D3D754" w:rsidR="006B7624" w:rsidRPr="00BA3193" w:rsidRDefault="006B7624" w:rsidP="002B731E">
                  <w:pPr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د) </w:t>
                  </w: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در 2 حالت حاصل ضرب </w:t>
                  </w:r>
                  <w:r w:rsidRPr="006B7624"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دو عدد </w:t>
                  </w:r>
                  <w:r w:rsidRPr="00EE65B8">
                    <w:rPr>
                      <w:rFonts w:ascii="Vazirmatn" w:hAnsi="Vazirmatn" w:hint="cs"/>
                      <w:sz w:val="28"/>
                      <w:szCs w:val="28"/>
                      <w:u w:val="single"/>
                      <w:rtl/>
                      <w:lang w:bidi="fa-IR"/>
                    </w:rPr>
                    <w:t>صحیح</w:t>
                  </w:r>
                  <w:r>
                    <w:rPr>
                      <w:rFonts w:ascii="Vazirmatn" w:hAnsi="Vazirmatn" w:hint="cs"/>
                      <w:sz w:val="28"/>
                      <w:szCs w:val="28"/>
                      <w:rtl/>
                      <w:lang w:bidi="fa-IR"/>
                    </w:rPr>
                    <w:t xml:space="preserve"> برابر 6- می شود.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1D90B1D5" w14:textId="18A65B8D" w:rsidR="006B7624" w:rsidRPr="00BA3193" w:rsidRDefault="006B7624" w:rsidP="002B731E">
                  <w:pP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5302E7E2" w14:textId="3EEE22ED" w:rsidR="006B7624" w:rsidRPr="00BA3193" w:rsidRDefault="006B7624" w:rsidP="002B731E">
                  <w:pP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</w:tbl>
          <w:p w14:paraId="66F29A1F" w14:textId="77777777" w:rsidR="00493F7B" w:rsidRPr="006B6EB5" w:rsidRDefault="00493F7B" w:rsidP="002B731E">
            <w:pPr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040F760D" w14:textId="4FDF39E0" w:rsidR="00493F7B" w:rsidRDefault="00610A0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64140" w:rsidRPr="006B6EB5" w14:paraId="1B61AC97" w14:textId="77777777" w:rsidTr="006B7624">
        <w:trPr>
          <w:trHeight w:val="1322"/>
        </w:trPr>
        <w:tc>
          <w:tcPr>
            <w:tcW w:w="616" w:type="dxa"/>
          </w:tcPr>
          <w:p w14:paraId="087B7E85" w14:textId="77777777" w:rsidR="00664140" w:rsidRPr="00493F7B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757164AE" w14:textId="13782F1C" w:rsidR="008001C1" w:rsidRDefault="008001C1" w:rsidP="008001C1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جاهای خالی را با اعداد یا کلمات مناسب پر کنید.</w:t>
            </w:r>
          </w:p>
          <w:p w14:paraId="19E2A3E3" w14:textId="7B4DDF03" w:rsidR="00664140" w:rsidRDefault="00664140" w:rsidP="008001C1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الف) حاصل جمع هر عدد با قرینه اش برابر با .................... است.</w:t>
            </w:r>
          </w:p>
          <w:p w14:paraId="1EF9ADA8" w14:textId="77777777" w:rsidR="00664140" w:rsidRDefault="00664140" w:rsidP="008001C1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ب) روی محور بین دو عدد 4- و 3+ ........................ عدد صحیح وجود دارد.</w:t>
            </w:r>
          </w:p>
          <w:p w14:paraId="04B16792" w14:textId="3CF3F12C" w:rsidR="00664140" w:rsidRPr="00E27D35" w:rsidRDefault="00664140" w:rsidP="008001C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ج) حاصل ع</w:t>
            </w:r>
            <w:r w:rsidR="00222EB3"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ارت </w:t>
            </w:r>
            <w:r w:rsidRPr="006B6EB5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960" w:dyaOrig="279" w14:anchorId="67AFC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3pt;height:14.4pt" o:ole="">
                  <v:imagedata r:id="rId8" o:title=""/>
                </v:shape>
                <o:OLEObject Type="Embed" ProgID="Equation.DSMT4" ShapeID="_x0000_i1025" DrawAspect="Content" ObjectID="_1784794604" r:id="rId9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برابر با ...................... است.</w:t>
            </w:r>
          </w:p>
        </w:tc>
        <w:tc>
          <w:tcPr>
            <w:tcW w:w="609" w:type="dxa"/>
            <w:vAlign w:val="center"/>
          </w:tcPr>
          <w:p w14:paraId="24DF08CF" w14:textId="6AF875D1" w:rsidR="00664140" w:rsidRDefault="00E27D3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75/0</w:t>
            </w:r>
          </w:p>
        </w:tc>
      </w:tr>
      <w:tr w:rsidR="00E27D35" w:rsidRPr="006B6EB5" w14:paraId="59A5B254" w14:textId="77777777" w:rsidTr="00E27D35">
        <w:trPr>
          <w:trHeight w:val="129"/>
        </w:trPr>
        <w:tc>
          <w:tcPr>
            <w:tcW w:w="616" w:type="dxa"/>
          </w:tcPr>
          <w:p w14:paraId="1C034455" w14:textId="77777777" w:rsidR="00E27D35" w:rsidRPr="00493F7B" w:rsidRDefault="00E27D3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53A3C59D" w14:textId="6881541E" w:rsidR="00E27D35" w:rsidRDefault="00E27D35" w:rsidP="00BA153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مقایسه کنید.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                      </w:t>
            </w:r>
            <w:r w:rsidRPr="006B6EB5">
              <w:rPr>
                <w:rFonts w:ascii="Vazirmatn" w:hAnsi="Vazirmatn"/>
                <w:sz w:val="28"/>
                <w:szCs w:val="28"/>
              </w:rPr>
              <w:t xml:space="preserve"> </w:t>
            </w:r>
            <w:r w:rsidRPr="006B6EB5">
              <w:rPr>
                <w:rFonts w:ascii="Vazirmatn" w:hAnsi="Vazirmatn"/>
                <w:position w:val="-8"/>
                <w:sz w:val="28"/>
                <w:szCs w:val="28"/>
              </w:rPr>
              <w:object w:dxaOrig="1060" w:dyaOrig="380" w14:anchorId="72388404">
                <v:shape id="_x0000_i1026" type="#_x0000_t75" style="width:53.5pt;height:18.5pt" o:ole="">
                  <v:imagedata r:id="rId10" o:title=""/>
                </v:shape>
                <o:OLEObject Type="Embed" ProgID="Equation.DSMT4" ShapeID="_x0000_i1026" DrawAspect="Content" ObjectID="_1784794605" r:id="rId11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</w:t>
            </w:r>
            <w:r w:rsidR="006B762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</w:t>
            </w:r>
            <w:r w:rsidRPr="00D57689">
              <w:rPr>
                <w:rFonts w:ascii="Vazirmatn" w:hAnsi="Vazirmatn"/>
                <w:position w:val="-12"/>
                <w:sz w:val="28"/>
                <w:szCs w:val="28"/>
              </w:rPr>
              <w:object w:dxaOrig="2240" w:dyaOrig="420" w14:anchorId="7D2D730D">
                <v:shape id="_x0000_i1027" type="#_x0000_t75" style="width:113.15pt;height:21.6pt" o:ole="">
                  <v:imagedata r:id="rId12" o:title=""/>
                </v:shape>
                <o:OLEObject Type="Embed" ProgID="Equation.DSMT4" ShapeID="_x0000_i1027" DrawAspect="Content" ObjectID="_1784794606" r:id="rId13"/>
              </w:object>
            </w:r>
          </w:p>
          <w:p w14:paraId="446132BE" w14:textId="4CE0F6AB" w:rsidR="00E27D35" w:rsidRDefault="00E27D35" w:rsidP="00BA153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ب) 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الگوی عددی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مقابل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را کامل کنید .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           </w:t>
            </w:r>
            <w:r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........ و۶ و3 و0 و۳- و ........</w:t>
            </w:r>
          </w:p>
        </w:tc>
        <w:tc>
          <w:tcPr>
            <w:tcW w:w="609" w:type="dxa"/>
            <w:vAlign w:val="center"/>
          </w:tcPr>
          <w:p w14:paraId="5FE46FE6" w14:textId="6D63E7C4" w:rsidR="00E27D35" w:rsidRDefault="00E27D3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93F7B" w:rsidRPr="006B6EB5" w14:paraId="35A741E5" w14:textId="77777777" w:rsidTr="0049180E">
        <w:trPr>
          <w:trHeight w:val="2879"/>
        </w:trPr>
        <w:tc>
          <w:tcPr>
            <w:tcW w:w="616" w:type="dxa"/>
          </w:tcPr>
          <w:p w14:paraId="2B076DAF" w14:textId="77777777" w:rsidR="00493F7B" w:rsidRPr="00493F7B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9197"/>
            </w:tblGrid>
            <w:tr w:rsidR="00493F7B" w:rsidRPr="006B6EB5" w14:paraId="308D8DE9" w14:textId="77777777" w:rsidTr="00493F7B">
              <w:trPr>
                <w:trHeight w:val="1010"/>
              </w:trPr>
              <w:tc>
                <w:tcPr>
                  <w:tcW w:w="9348" w:type="dxa"/>
                </w:tcPr>
                <w:p w14:paraId="566E4F3C" w14:textId="77777777" w:rsidR="00493F7B" w:rsidRPr="006B6EB5" w:rsidRDefault="00493F7B" w:rsidP="00493F7B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4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88"/>
                    <w:gridCol w:w="1515"/>
                    <w:gridCol w:w="1485"/>
                    <w:gridCol w:w="2993"/>
                  </w:tblGrid>
                  <w:tr w:rsidR="00493F7B" w:rsidRPr="006B6EB5" w14:paraId="1286075F" w14:textId="77777777" w:rsidTr="006B762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88" w:type="dxa"/>
                        <w:shd w:val="clear" w:color="auto" w:fill="FFFFFF" w:themeFill="background1"/>
                        <w:vAlign w:val="center"/>
                      </w:tcPr>
                      <w:p w14:paraId="60E29BCB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460" w:dyaOrig="360" w14:anchorId="4E0ABE16">
                            <v:shape id="_x0000_i1028" type="#_x0000_t75" style="width:74.05pt;height:18.5pt" o:ole="">
                              <v:imagedata r:id="rId14" o:title=""/>
                            </v:shape>
                            <o:OLEObject Type="Embed" ProgID="Equation.DSMT4" ShapeID="_x0000_i1028" DrawAspect="Content" ObjectID="_1784794607" r:id="rId15"/>
                          </w:object>
                        </w:r>
                      </w:p>
                    </w:tc>
                    <w:tc>
                      <w:tcPr>
                        <w:tcW w:w="300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707FA345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160" w:dyaOrig="279" w14:anchorId="0D2B27F0">
                            <v:shape id="_x0000_i1029" type="#_x0000_t75" style="width:57.6pt;height:14.4pt" o:ole="">
                              <v:imagedata r:id="rId16" o:title=""/>
                            </v:shape>
                            <o:OLEObject Type="Embed" ProgID="Equation.DSMT4" ShapeID="_x0000_i1029" DrawAspect="Content" ObjectID="_1784794608" r:id="rId17"/>
                          </w:object>
                        </w:r>
                      </w:p>
                    </w:tc>
                    <w:tc>
                      <w:tcPr>
                        <w:tcW w:w="2993" w:type="dxa"/>
                        <w:shd w:val="clear" w:color="auto" w:fill="FFFFFF" w:themeFill="background1"/>
                        <w:vAlign w:val="center"/>
                      </w:tcPr>
                      <w:p w14:paraId="6BA776D0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80" w:dyaOrig="279" w14:anchorId="4BA7E2C6">
                            <v:shape id="_x0000_i1030" type="#_x0000_t75" style="width:49.35pt;height:14.4pt" o:ole="">
                              <v:imagedata r:id="rId18" o:title=""/>
                            </v:shape>
                            <o:OLEObject Type="Embed" ProgID="Equation.DSMT4" ShapeID="_x0000_i1030" DrawAspect="Content" ObjectID="_1784794609" r:id="rId19"/>
                          </w:object>
                        </w:r>
                      </w:p>
                    </w:tc>
                  </w:tr>
                  <w:tr w:rsidR="00493F7B" w:rsidRPr="006B6EB5" w14:paraId="5761881B" w14:textId="77777777" w:rsidTr="006B76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88" w:type="dxa"/>
                        <w:shd w:val="clear" w:color="auto" w:fill="FFFFFF" w:themeFill="background1"/>
                        <w:vAlign w:val="center"/>
                      </w:tcPr>
                      <w:p w14:paraId="3AD57A17" w14:textId="4D01DE38" w:rsidR="00493F7B" w:rsidRPr="006B6EB5" w:rsidRDefault="0049180E" w:rsidP="00015EB4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60" w:dyaOrig="279" w14:anchorId="39ECD05A">
                            <v:shape id="_x0000_i1031" type="#_x0000_t75" style="width:47.3pt;height:14.4pt" o:ole="">
                              <v:imagedata r:id="rId20" o:title=""/>
                            </v:shape>
                            <o:OLEObject Type="Embed" ProgID="Equation.DSMT4" ShapeID="_x0000_i1031" DrawAspect="Content" ObjectID="_1784794610" r:id="rId21"/>
                          </w:object>
                        </w:r>
                      </w:p>
                    </w:tc>
                    <w:tc>
                      <w:tcPr>
                        <w:tcW w:w="300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2AB98F23" w14:textId="1D4F95E1" w:rsidR="00493F7B" w:rsidRPr="006B6EB5" w:rsidRDefault="00C46C3E" w:rsidP="00493F7B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040" w:dyaOrig="279" w14:anchorId="0088E440">
                            <v:shape id="_x0000_i1032" type="#_x0000_t75" style="width:52.45pt;height:14.4pt" o:ole="">
                              <v:imagedata r:id="rId22" o:title=""/>
                            </v:shape>
                            <o:OLEObject Type="Embed" ProgID="Equation.DSMT4" ShapeID="_x0000_i1032" DrawAspect="Content" ObjectID="_1784794611" r:id="rId23"/>
                          </w:object>
                        </w:r>
                      </w:p>
                    </w:tc>
                    <w:tc>
                      <w:tcPr>
                        <w:tcW w:w="2993" w:type="dxa"/>
                        <w:shd w:val="clear" w:color="auto" w:fill="FFFFFF" w:themeFill="background1"/>
                        <w:vAlign w:val="center"/>
                      </w:tcPr>
                      <w:p w14:paraId="2BB4EFD5" w14:textId="5773206E" w:rsidR="00493F7B" w:rsidRPr="006B6EB5" w:rsidRDefault="0049180E" w:rsidP="006A34F2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500" w:dyaOrig="360" w14:anchorId="6B848F1C">
                            <v:shape id="_x0000_i1033" type="#_x0000_t75" style="width:75.1pt;height:18.5pt" o:ole="">
                              <v:imagedata r:id="rId24" o:title=""/>
                            </v:shape>
                            <o:OLEObject Type="Embed" ProgID="Equation.DSMT4" ShapeID="_x0000_i1033" DrawAspect="Content" ObjectID="_1784794612" r:id="rId25"/>
                          </w:object>
                        </w:r>
                      </w:p>
                    </w:tc>
                  </w:tr>
                  <w:tr w:rsidR="00493F7B" w:rsidRPr="006B6EB5" w14:paraId="249B3039" w14:textId="77777777" w:rsidTr="006B7624">
                    <w:trPr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3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322E270B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2340" w:dyaOrig="360" w14:anchorId="746830F0">
                            <v:shape id="_x0000_i1034" type="#_x0000_t75" style="width:117.25pt;height:18.5pt" o:ole="">
                              <v:imagedata r:id="rId26" o:title=""/>
                            </v:shape>
                            <o:OLEObject Type="Embed" ProgID="Equation.DSMT4" ShapeID="_x0000_i1034" DrawAspect="Content" ObjectID="_1784794613" r:id="rId27"/>
                          </w:object>
                        </w:r>
                      </w:p>
                    </w:tc>
                    <w:tc>
                      <w:tcPr>
                        <w:tcW w:w="4478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2F9C9209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2220" w:dyaOrig="360" w14:anchorId="5C2A5182">
                            <v:shape id="_x0000_i1035" type="#_x0000_t75" style="width:112.1pt;height:18.5pt" o:ole="">
                              <v:imagedata r:id="rId28" o:title=""/>
                            </v:shape>
                            <o:OLEObject Type="Embed" ProgID="Equation.DSMT4" ShapeID="_x0000_i1035" DrawAspect="Content" ObjectID="_1784794614" r:id="rId29"/>
                          </w:object>
                        </w:r>
                      </w:p>
                    </w:tc>
                  </w:tr>
                  <w:tr w:rsidR="00493F7B" w:rsidRPr="006B6EB5" w14:paraId="4BC16A59" w14:textId="77777777" w:rsidTr="006B76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3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7095C316" w14:textId="524AF668" w:rsidR="00493F7B" w:rsidRPr="006B6EB5" w:rsidRDefault="00BA153D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300" w:dyaOrig="279" w14:anchorId="225281D1">
                            <v:shape id="_x0000_i1036" type="#_x0000_t75" style="width:64.8pt;height:14.4pt" o:ole="">
                              <v:imagedata r:id="rId30" o:title=""/>
                            </v:shape>
                            <o:OLEObject Type="Embed" ProgID="Equation.DSMT4" ShapeID="_x0000_i1036" DrawAspect="Content" ObjectID="_1784794615" r:id="rId31"/>
                          </w:object>
                        </w:r>
                      </w:p>
                    </w:tc>
                    <w:tc>
                      <w:tcPr>
                        <w:tcW w:w="4478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3C6A0EAA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880" w:dyaOrig="360" w14:anchorId="50C2A630">
                            <v:shape id="_x0000_i1037" type="#_x0000_t75" style="width:94.65pt;height:18.5pt" o:ole="">
                              <v:imagedata r:id="rId32" o:title=""/>
                            </v:shape>
                            <o:OLEObject Type="Embed" ProgID="Equation.DSMT4" ShapeID="_x0000_i1037" DrawAspect="Content" ObjectID="_1784794616" r:id="rId33"/>
                          </w:object>
                        </w:r>
                      </w:p>
                    </w:tc>
                  </w:tr>
                </w:tbl>
                <w:p w14:paraId="5619A2F6" w14:textId="77777777" w:rsidR="00493F7B" w:rsidRPr="006B6EB5" w:rsidRDefault="00493F7B" w:rsidP="00493F7B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5707A871" w14:textId="77777777" w:rsidR="00493F7B" w:rsidRDefault="00493F7B" w:rsidP="006B6EB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5BD5D708" w14:textId="38E56142" w:rsidR="00493F7B" w:rsidRDefault="0049180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A5530B" w:rsidRPr="006B6EB5" w14:paraId="6634A529" w14:textId="77777777" w:rsidTr="00015EB4">
        <w:trPr>
          <w:trHeight w:val="922"/>
        </w:trPr>
        <w:tc>
          <w:tcPr>
            <w:tcW w:w="616" w:type="dxa"/>
          </w:tcPr>
          <w:p w14:paraId="77CF5C17" w14:textId="5315BDFA" w:rsidR="00A5530B" w:rsidRPr="00493F7B" w:rsidRDefault="00A5530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546C5CF6" w14:textId="1AFFE62F" w:rsidR="001671F0" w:rsidRPr="006B6EB5" w:rsidRDefault="00C17567" w:rsidP="00C34A43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تساوی های زیر را کامل کنید</w:t>
            </w:r>
            <w:r w:rsidR="001671F0"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4"/>
              <w:bidiVisual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092"/>
              <w:gridCol w:w="2253"/>
              <w:gridCol w:w="2475"/>
              <w:gridCol w:w="2377"/>
            </w:tblGrid>
            <w:tr w:rsidR="001671F0" w:rsidRPr="006B6EB5" w14:paraId="6B7C8C6A" w14:textId="77777777" w:rsidTr="006B7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6" w:type="dxa"/>
                  <w:shd w:val="clear" w:color="auto" w:fill="FFFFFF" w:themeFill="background1"/>
                  <w:vAlign w:val="center"/>
                </w:tcPr>
                <w:p w14:paraId="5C371CFC" w14:textId="6E6D3827" w:rsidR="001671F0" w:rsidRPr="006B6EB5" w:rsidRDefault="00C17567" w:rsidP="00C34A43">
                  <w:pPr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1660" w:dyaOrig="360" w14:anchorId="3E1A9700">
                      <v:shape id="_x0000_i1038" type="#_x0000_t75" style="width:85.35pt;height:18.5pt" o:ole="">
                        <v:imagedata r:id="rId34" o:title=""/>
                      </v:shape>
                      <o:OLEObject Type="Embed" ProgID="Equation.DSMT4" ShapeID="_x0000_i1038" DrawAspect="Content" ObjectID="_1784794617" r:id="rId35"/>
                    </w:objec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14:paraId="495FE4A9" w14:textId="58421AA0" w:rsidR="001671F0" w:rsidRPr="006B6EB5" w:rsidRDefault="00C17567" w:rsidP="00C34A4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2000" w:dyaOrig="360" w14:anchorId="1D1FA388">
                      <v:shape id="_x0000_i1039" type="#_x0000_t75" style="width:101.85pt;height:18.5pt" o:ole="">
                        <v:imagedata r:id="rId36" o:title=""/>
                      </v:shape>
                      <o:OLEObject Type="Embed" ProgID="Equation.DSMT4" ShapeID="_x0000_i1039" DrawAspect="Content" ObjectID="_1784794618" r:id="rId37"/>
                    </w:object>
                  </w:r>
                </w:p>
              </w:tc>
              <w:tc>
                <w:tcPr>
                  <w:tcW w:w="2549" w:type="dxa"/>
                  <w:shd w:val="clear" w:color="auto" w:fill="FFFFFF" w:themeFill="background1"/>
                  <w:vAlign w:val="center"/>
                </w:tcPr>
                <w:p w14:paraId="7ED3FD8F" w14:textId="18F521B5" w:rsidR="001671F0" w:rsidRPr="006B6EB5" w:rsidRDefault="00C17567" w:rsidP="00C34A4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1860" w:dyaOrig="360" w14:anchorId="61D16BA6">
                      <v:shape id="_x0000_i1040" type="#_x0000_t75" style="width:94.65pt;height:17.5pt" o:ole="">
                        <v:imagedata r:id="rId38" o:title=""/>
                      </v:shape>
                      <o:OLEObject Type="Embed" ProgID="Equation.DSMT4" ShapeID="_x0000_i1040" DrawAspect="Content" ObjectID="_1784794619" r:id="rId39"/>
                    </w:object>
                  </w:r>
                </w:p>
              </w:tc>
              <w:tc>
                <w:tcPr>
                  <w:tcW w:w="2272" w:type="dxa"/>
                  <w:shd w:val="clear" w:color="auto" w:fill="FFFFFF" w:themeFill="background1"/>
                  <w:vAlign w:val="center"/>
                </w:tcPr>
                <w:p w14:paraId="25B352CF" w14:textId="15E92079" w:rsidR="001671F0" w:rsidRPr="006B6EB5" w:rsidRDefault="00C17567" w:rsidP="00C34A4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2060" w:dyaOrig="360" w14:anchorId="3A1BB7F1">
                      <v:shape id="_x0000_i1041" type="#_x0000_t75" style="width:108pt;height:18.5pt" o:ole="">
                        <v:imagedata r:id="rId40" o:title=""/>
                      </v:shape>
                      <o:OLEObject Type="Embed" ProgID="Equation.DSMT4" ShapeID="_x0000_i1041" DrawAspect="Content" ObjectID="_1784794620" r:id="rId41"/>
                    </w:object>
                  </w:r>
                </w:p>
              </w:tc>
            </w:tr>
          </w:tbl>
          <w:p w14:paraId="690CD5A4" w14:textId="70CF88AC" w:rsidR="00A5530B" w:rsidRPr="006B6EB5" w:rsidRDefault="00A5530B" w:rsidP="0091252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C6CD503" w14:textId="280843DD" w:rsidR="00A5530B" w:rsidRPr="006B6EB5" w:rsidRDefault="007B307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۱</w:t>
            </w:r>
          </w:p>
        </w:tc>
      </w:tr>
      <w:tr w:rsidR="00BA153D" w:rsidRPr="006B6EB5" w14:paraId="31316D3A" w14:textId="77777777" w:rsidTr="0049180E">
        <w:trPr>
          <w:trHeight w:val="2272"/>
        </w:trPr>
        <w:tc>
          <w:tcPr>
            <w:tcW w:w="616" w:type="dxa"/>
          </w:tcPr>
          <w:p w14:paraId="3CA7A1DF" w14:textId="77777777" w:rsidR="00BA153D" w:rsidRPr="00493F7B" w:rsidRDefault="00BA153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4681" w:type="dxa"/>
            <w:gridSpan w:val="2"/>
          </w:tcPr>
          <w:tbl>
            <w:tblPr>
              <w:tblStyle w:val="TableGrid"/>
              <w:tblpPr w:leftFromText="180" w:rightFromText="180" w:vertAnchor="text" w:horzAnchor="margin" w:tblpY="69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428"/>
            </w:tblGrid>
            <w:tr w:rsidR="00BA153D" w:rsidRPr="008967F2" w14:paraId="76C1B33C" w14:textId="77777777" w:rsidTr="00BA153D">
              <w:tc>
                <w:tcPr>
                  <w:tcW w:w="851" w:type="dxa"/>
                  <w:vAlign w:val="center"/>
                </w:tcPr>
                <w:p w14:paraId="1ECADE95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یکان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67C9C056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دهگان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1E484A6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</w:p>
              </w:tc>
            </w:tr>
            <w:tr w:rsidR="00BA153D" w:rsidRPr="008967F2" w14:paraId="6FEA746E" w14:textId="77777777" w:rsidTr="00BA153D">
              <w:tc>
                <w:tcPr>
                  <w:tcW w:w="851" w:type="dxa"/>
                  <w:vAlign w:val="center"/>
                </w:tcPr>
                <w:p w14:paraId="00060A53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02C6B9A5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8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CCC97DB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-</w:t>
                  </w:r>
                </w:p>
              </w:tc>
            </w:tr>
            <w:tr w:rsidR="00BA153D" w:rsidRPr="008967F2" w14:paraId="42F0B518" w14:textId="77777777" w:rsidTr="00BA153D">
              <w:tc>
                <w:tcPr>
                  <w:tcW w:w="851" w:type="dxa"/>
                  <w:vAlign w:val="center"/>
                </w:tcPr>
                <w:p w14:paraId="10819FB8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57D8FDC8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A8CB461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+</w:t>
                  </w:r>
                </w:p>
              </w:tc>
            </w:tr>
          </w:tbl>
          <w:p w14:paraId="1F5A817F" w14:textId="77777777" w:rsidR="00BA153D" w:rsidRPr="006B6EB5" w:rsidRDefault="00BA153D" w:rsidP="00C34A43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t>با استفاده از جدول زیر حاصل عبارت را بدست آورید.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</w:p>
          <w:p w14:paraId="05F9C05B" w14:textId="117DBA23" w:rsidR="00BA153D" w:rsidRPr="006B6EB5" w:rsidRDefault="00BA153D" w:rsidP="00C34A43">
            <w:pPr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4630" w:type="dxa"/>
            <w:gridSpan w:val="2"/>
          </w:tcPr>
          <w:p w14:paraId="32D0AAA7" w14:textId="60948DF4" w:rsidR="00BA153D" w:rsidRPr="006B6EB5" w:rsidRDefault="00BA153D" w:rsidP="0049180E">
            <w:pPr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8967F2">
              <w:rPr>
                <w:rFonts w:cs="0 Nazanin Bold"/>
                <w:b w:val="0"/>
                <w:bCs w:val="0"/>
                <w:noProof/>
                <w:sz w:val="26"/>
                <w:szCs w:val="26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76FF6A" wp14:editId="59A6DF8D">
                      <wp:simplePos x="0" y="0"/>
                      <wp:positionH relativeFrom="column">
                        <wp:posOffset>809344</wp:posOffset>
                      </wp:positionH>
                      <wp:positionV relativeFrom="paragraph">
                        <wp:posOffset>1021218</wp:posOffset>
                      </wp:positionV>
                      <wp:extent cx="1503915" cy="33083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3915" cy="33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8D85440" w14:textId="0B94B6B4" w:rsidR="00785E79" w:rsidRDefault="00785E79" w:rsidP="00785E79">
                                  <w:r w:rsidRPr="00CD4DD5">
                                    <w:rPr>
                                      <w:color w:val="000000"/>
                                      <w:position w:val="-6"/>
                                    </w:rPr>
                                    <w:object w:dxaOrig="2000" w:dyaOrig="260" w14:anchorId="010A7287">
                                      <v:shape id="_x0000_i1043" type="#_x0000_t75" style="width:99.75pt;height:13.35pt" o:ole="">
                                        <v:imagedata r:id="rId42" o:title=""/>
                                      </v:shape>
                                      <o:OLEObject Type="Embed" ProgID="Equation.DSMT4" ShapeID="_x0000_i1043" DrawAspect="Content" ObjectID="_1784794622" r:id="rId43"/>
                                    </w:object>
                                  </w:r>
                                  <w:r w:rsidR="00CB6C74">
                                    <w:rPr>
                                      <w:color w:val="000000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D76FF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63.75pt;margin-top:80.4pt;width:118.4pt;height:26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" filled="f" stroked="f" strokeweight=".5pt">
                      <v:textbox>
                        <w:txbxContent>
                          <w:p w14:paraId="08D85440" w14:textId="0B94B6B4" w:rsidR="00785E79" w:rsidRDefault="00785E79" w:rsidP="00785E79">
                            <w:r w:rsidRPr="00CD4DD5">
                              <w:rPr>
                                <w:color w:val="000000"/>
                                <w:position w:val="-6"/>
                              </w:rPr>
                              <w:object w:dxaOrig="2000" w:dyaOrig="260" w14:anchorId="010A7287">
                                <v:shape id="_x0000_i2689" type="#_x0000_t75" style="width:100.15pt;height:13.3pt" o:ole="">
                                  <v:imagedata r:id="rId44" o:title=""/>
                                </v:shape>
                                <o:OLEObject Type="Embed" ProgID="Equation.DSMT4" ShapeID="_x0000_i2689" DrawAspect="Content" ObjectID="_1778564200" r:id="rId45"/>
                              </w:object>
                            </w:r>
                            <w:r w:rsidR="00CB6C74">
                              <w:rPr>
                                <w:color w:val="000000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E847E" wp14:editId="6A969CA1">
                      <wp:simplePos x="0" y="0"/>
                      <wp:positionH relativeFrom="column">
                        <wp:posOffset>177193</wp:posOffset>
                      </wp:positionH>
                      <wp:positionV relativeFrom="paragraph">
                        <wp:posOffset>441684</wp:posOffset>
                      </wp:positionV>
                      <wp:extent cx="1294545" cy="369870"/>
                      <wp:effectExtent l="0" t="0" r="20320" b="1143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4545" cy="369870"/>
                                <a:chOff x="0" y="0"/>
                                <a:chExt cx="982589" cy="281124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0274" y="0"/>
                                  <a:ext cx="645059" cy="124263"/>
                                  <a:chOff x="0" y="0"/>
                                  <a:chExt cx="744972" cy="144000"/>
                                </a:xfrm>
                              </wpg:grpSpPr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0" y="0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200653" y="0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/>
                                <wps:spPr>
                                  <a:xfrm>
                                    <a:off x="400810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Oval 17"/>
                                <wps:cNvSpPr/>
                                <wps:spPr>
                                  <a:xfrm>
                                    <a:off x="601462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154112"/>
                                  <a:ext cx="982589" cy="127012"/>
                                  <a:chOff x="0" y="0"/>
                                  <a:chExt cx="1134782" cy="14668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0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212608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409593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Oval 23"/>
                                <wps:cNvSpPr/>
                                <wps:spPr>
                                  <a:xfrm>
                                    <a:off x="613244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Oval 24"/>
                                <wps:cNvSpPr/>
                                <wps:spPr>
                                  <a:xfrm>
                                    <a:off x="803068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991272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67FCD" id="Group 26" o:spid="_x0000_s1026" style="position:absolute;left:0;text-align:left;margin-left:13.95pt;margin-top:34.8pt;width:101.95pt;height:29.1pt;z-index:251678720;mso-width-relative:margin;mso-height-relative:margin" coordsize="9825,2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">
                      <v:group id="Group 13" o:spid="_x0000_s1027" style="position:absolute;left:102;width:6451;height:1242" coordsize="7449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oval id="Oval 14" o:spid="_x0000_s1028" style="position:absolute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" fillcolor="white [3201]" strokecolor="black [3200]" strokeweight="1.5pt"/>
                        <v:oval id="Oval 15" o:spid="_x0000_s1029" style="position:absolute;left:20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" fillcolor="white [3201]" strokecolor="black [3200]" strokeweight="1.5pt"/>
                        <v:oval id="Oval 16" o:spid="_x0000_s1030" style="position:absolute;left:4008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" fillcolor="window" strokecolor="windowText" strokeweight="1.5pt"/>
                        <v:oval id="Oval 17" o:spid="_x0000_s1031" style="position:absolute;left:601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" fillcolor="window" strokecolor="windowText" strokeweight="1.5pt"/>
                      </v:group>
                      <v:group id="Group 19" o:spid="_x0000_s1032" style="position:absolute;top:1541;width:9825;height:1270" coordsize="11347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oval id="Oval 20" o:spid="_x0000_s1033" style="position:absolute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" fillcolor="black [3213]" strokecolor="windowText" strokeweight="1.5pt"/>
                        <v:oval id="Oval 21" o:spid="_x0000_s1034" style="position:absolute;left:2126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" fillcolor="black [3213]" strokecolor="windowText" strokeweight="1.5pt"/>
                        <v:oval id="Oval 22" o:spid="_x0000_s1035" style="position:absolute;left:4095;width:143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" fillcolor="black [3213]" strokecolor="windowText" strokeweight="1.5pt"/>
                        <v:oval id="Oval 23" o:spid="_x0000_s1036" style="position:absolute;left:613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" fillcolor="black [3213]" strokecolor="windowText" strokeweight="1.5pt"/>
                        <v:oval id="Oval 24" o:spid="_x0000_s1037" style="position:absolute;left:8030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" fillcolor="black [3213]" strokecolor="windowText" strokeweight="1.5pt"/>
                        <v:oval id="Oval 25" o:spid="_x0000_s1038" style="position:absolute;left:9912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" fillcolor="black [3213]" strokecolor="windowText" strokeweight="1.5pt"/>
                      </v:group>
                    </v:group>
                  </w:pict>
                </mc:Fallback>
              </mc:AlternateConten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ب) </w:t>
            </w:r>
            <w:r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t>با توجه به دایره</w:t>
            </w:r>
            <w:r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softHyphen/>
              <w:t>های زیر یک تساوی جمع بنویسید.</w:t>
            </w:r>
          </w:p>
        </w:tc>
        <w:tc>
          <w:tcPr>
            <w:tcW w:w="609" w:type="dxa"/>
            <w:vAlign w:val="center"/>
          </w:tcPr>
          <w:p w14:paraId="59551C74" w14:textId="1E197CB8" w:rsidR="00BA153D" w:rsidRPr="006B6EB5" w:rsidRDefault="00BA153D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5/1</w:t>
            </w:r>
          </w:p>
        </w:tc>
      </w:tr>
      <w:tr w:rsidR="001671F0" w:rsidRPr="006B6EB5" w14:paraId="5D05F95E" w14:textId="77777777" w:rsidTr="0049180E">
        <w:trPr>
          <w:trHeight w:val="1128"/>
        </w:trPr>
        <w:tc>
          <w:tcPr>
            <w:tcW w:w="616" w:type="dxa"/>
          </w:tcPr>
          <w:p w14:paraId="79DE707C" w14:textId="432C146F" w:rsidR="001671F0" w:rsidRPr="00493F7B" w:rsidRDefault="001671F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105DF939" w14:textId="5D9B6916" w:rsidR="001671F0" w:rsidRPr="006B6EB5" w:rsidRDefault="001671F0" w:rsidP="001671F0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با </w:t>
            </w:r>
            <w:r w:rsidR="00BA153D">
              <w:rPr>
                <w:rFonts w:ascii="Vazirmatn" w:hAnsi="Vazirmatn" w:hint="cs"/>
                <w:sz w:val="28"/>
                <w:szCs w:val="28"/>
                <w:rtl/>
              </w:rPr>
              <w:t>استفاده از محور اعداد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حاصل جمع</w:t>
            </w:r>
            <w:r w:rsidR="007E582B"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BA153D">
              <w:rPr>
                <w:rFonts w:ascii="Vazirmatn" w:hAnsi="Vazirmatn" w:hint="cs"/>
                <w:sz w:val="28"/>
                <w:szCs w:val="28"/>
                <w:rtl/>
              </w:rPr>
              <w:t>مقابل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را به دست آورید</w:t>
            </w:r>
            <w:r w:rsidR="00BA153D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.                             </w:t>
            </w:r>
            <w:r w:rsidR="00BA153D" w:rsidRPr="006B6EB5">
              <w:rPr>
                <w:rFonts w:ascii="Vazirmatn" w:hAnsi="Vazirmatn"/>
                <w:sz w:val="28"/>
                <w:szCs w:val="28"/>
              </w:rPr>
              <w:t xml:space="preserve"> </w:t>
            </w:r>
            <w:r w:rsidR="00BA153D">
              <w:rPr>
                <w:rFonts w:ascii="Vazirmatn" w:hAnsi="Vazirmatn"/>
                <w:sz w:val="28"/>
                <w:szCs w:val="28"/>
              </w:rPr>
              <w:t xml:space="preserve">   </w:t>
            </w:r>
            <w:r w:rsidR="00BA153D" w:rsidRPr="006B6EB5">
              <w:rPr>
                <w:rFonts w:ascii="Vazirmatn" w:hAnsi="Vazirmatn"/>
                <w:position w:val="-12"/>
                <w:sz w:val="28"/>
                <w:szCs w:val="28"/>
              </w:rPr>
              <w:object w:dxaOrig="1340" w:dyaOrig="360" w14:anchorId="5B859DAC">
                <v:shape id="_x0000_i1044" type="#_x0000_t75" style="width:66.85pt;height:18.5pt" o:ole="">
                  <v:imagedata r:id="rId46" o:title=""/>
                </v:shape>
                <o:OLEObject Type="Embed" ProgID="Equation.DSMT4" ShapeID="_x0000_i1044" DrawAspect="Content" ObjectID="_1784794621" r:id="rId47"/>
              </w:object>
            </w:r>
          </w:p>
          <w:p w14:paraId="658E470C" w14:textId="1E6F074E" w:rsidR="001671F0" w:rsidRPr="006B6EB5" w:rsidRDefault="00BA153D" w:rsidP="001671F0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77EBD1" wp14:editId="5BF06365">
                      <wp:simplePos x="0" y="0"/>
                      <wp:positionH relativeFrom="column">
                        <wp:posOffset>1003466</wp:posOffset>
                      </wp:positionH>
                      <wp:positionV relativeFrom="paragraph">
                        <wp:posOffset>183902</wp:posOffset>
                      </wp:positionV>
                      <wp:extent cx="4013227" cy="0"/>
                      <wp:effectExtent l="38100" t="76200" r="2540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322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FE89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left:0;text-align:left;margin-left:79pt;margin-top:14.5pt;width:316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" strokecolor="black [3040]" strokeweight="1.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609" w:type="dxa"/>
            <w:vAlign w:val="center"/>
          </w:tcPr>
          <w:p w14:paraId="1E4876E5" w14:textId="11BF4EB2" w:rsidR="001671F0" w:rsidRPr="006B6EB5" w:rsidRDefault="00851722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75/0</w:t>
            </w:r>
          </w:p>
        </w:tc>
      </w:tr>
      <w:tr w:rsidR="001671F0" w:rsidRPr="006B6EB5" w14:paraId="13C0F0C0" w14:textId="77777777" w:rsidTr="008001C1">
        <w:trPr>
          <w:trHeight w:val="1204"/>
        </w:trPr>
        <w:tc>
          <w:tcPr>
            <w:tcW w:w="616" w:type="dxa"/>
          </w:tcPr>
          <w:p w14:paraId="323A1755" w14:textId="08014EE9" w:rsidR="001671F0" w:rsidRPr="00493F7B" w:rsidRDefault="001671F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799DF17D" w14:textId="5543B887" w:rsidR="001671F0" w:rsidRPr="006B6EB5" w:rsidRDefault="00E632FE" w:rsidP="00F826BE">
            <w:pPr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دمای هوای شهرکرد ۲ درجه زیر صفر است. اردبیل ۸ درجه از شهرکرد سردتر است. دمای هوای اردبیل چند درجه است ؟</w:t>
            </w:r>
          </w:p>
        </w:tc>
        <w:tc>
          <w:tcPr>
            <w:tcW w:w="609" w:type="dxa"/>
            <w:vAlign w:val="center"/>
          </w:tcPr>
          <w:p w14:paraId="3B4651E7" w14:textId="4D066C54" w:rsidR="001671F0" w:rsidRPr="006B6EB5" w:rsidRDefault="00B44A14" w:rsidP="0096186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۵</w:t>
            </w:r>
            <w:r w:rsidR="008E431A" w:rsidRPr="006B6EB5">
              <w:rPr>
                <w:rFonts w:ascii="Vazirmatn" w:hAnsi="Vazirmatn" w:hint="cs"/>
                <w:sz w:val="28"/>
                <w:szCs w:val="28"/>
                <w:rtl/>
              </w:rPr>
              <w:t>/</w:t>
            </w:r>
            <w:r w:rsidR="00961862" w:rsidRPr="006B6EB5">
              <w:rPr>
                <w:rFonts w:ascii="Vazirmatn" w:hAnsi="Vazirmatn" w:hint="cs"/>
                <w:sz w:val="28"/>
                <w:szCs w:val="28"/>
                <w:rtl/>
              </w:rPr>
              <w:t>۰</w:t>
            </w:r>
          </w:p>
        </w:tc>
      </w:tr>
      <w:tr w:rsidR="005E481B" w:rsidRPr="006B6EB5" w14:paraId="6E98EEB9" w14:textId="77777777" w:rsidTr="008001C1">
        <w:trPr>
          <w:trHeight w:val="1026"/>
        </w:trPr>
        <w:tc>
          <w:tcPr>
            <w:tcW w:w="616" w:type="dxa"/>
          </w:tcPr>
          <w:p w14:paraId="3C470CED" w14:textId="77777777" w:rsidR="005E481B" w:rsidRPr="00493F7B" w:rsidRDefault="005E481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0CC7AA94" w14:textId="1E8BF2CF" w:rsidR="005E481B" w:rsidRPr="006B6EB5" w:rsidRDefault="005E481B" w:rsidP="000C34EE">
            <w:pPr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میانگین دو عدد 9 و 15-  را به دست آورید.</w:t>
            </w:r>
          </w:p>
        </w:tc>
        <w:tc>
          <w:tcPr>
            <w:tcW w:w="609" w:type="dxa"/>
            <w:vAlign w:val="center"/>
          </w:tcPr>
          <w:p w14:paraId="62E7B85F" w14:textId="1D81EE47" w:rsidR="005E481B" w:rsidRPr="006B6EB5" w:rsidRDefault="005E481B" w:rsidP="0096186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5/0</w:t>
            </w:r>
          </w:p>
        </w:tc>
      </w:tr>
    </w:tbl>
    <w:p w14:paraId="615D838F" w14:textId="6CD2D251" w:rsidR="000B3006" w:rsidRPr="00CE5CCC" w:rsidRDefault="000B3006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CE5CCC" w:rsidSect="00554692">
      <w:footerReference w:type="even" r:id="rId4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A0129" w14:textId="77777777" w:rsidR="00075F22" w:rsidRDefault="00075F22">
      <w:r>
        <w:separator/>
      </w:r>
    </w:p>
  </w:endnote>
  <w:endnote w:type="continuationSeparator" w:id="0">
    <w:p w14:paraId="0422EDFE" w14:textId="77777777" w:rsidR="00075F22" w:rsidRDefault="0007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89761" w14:textId="77777777" w:rsidR="00075F22" w:rsidRDefault="00075F22">
      <w:r>
        <w:separator/>
      </w:r>
    </w:p>
  </w:footnote>
  <w:footnote w:type="continuationSeparator" w:id="0">
    <w:p w14:paraId="7D862326" w14:textId="77777777" w:rsidR="00075F22" w:rsidRDefault="00075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F35"/>
    <w:rsid w:val="00060B1B"/>
    <w:rsid w:val="000633DE"/>
    <w:rsid w:val="00064B47"/>
    <w:rsid w:val="00075F22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37DE"/>
    <w:rsid w:val="002078FB"/>
    <w:rsid w:val="0022126B"/>
    <w:rsid w:val="00222EB3"/>
    <w:rsid w:val="002304F7"/>
    <w:rsid w:val="0023052B"/>
    <w:rsid w:val="00232982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2598"/>
    <w:rsid w:val="0037499B"/>
    <w:rsid w:val="00384F69"/>
    <w:rsid w:val="00387B55"/>
    <w:rsid w:val="00394BDA"/>
    <w:rsid w:val="00396865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272F"/>
    <w:rsid w:val="003F58FD"/>
    <w:rsid w:val="00427CF4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13ED"/>
    <w:rsid w:val="005E22DE"/>
    <w:rsid w:val="005E481B"/>
    <w:rsid w:val="005F5D12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B1CD3"/>
    <w:rsid w:val="006B6EB5"/>
    <w:rsid w:val="006B7624"/>
    <w:rsid w:val="006C1DAF"/>
    <w:rsid w:val="006C36D2"/>
    <w:rsid w:val="006C5E32"/>
    <w:rsid w:val="006D1307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B0A27"/>
    <w:rsid w:val="007B24DA"/>
    <w:rsid w:val="007B2915"/>
    <w:rsid w:val="007B3075"/>
    <w:rsid w:val="007B4428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12683"/>
    <w:rsid w:val="00814666"/>
    <w:rsid w:val="00820188"/>
    <w:rsid w:val="00824E95"/>
    <w:rsid w:val="008274E0"/>
    <w:rsid w:val="00827D24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55C13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73028"/>
    <w:rsid w:val="00B80042"/>
    <w:rsid w:val="00B80E06"/>
    <w:rsid w:val="00B92337"/>
    <w:rsid w:val="00BA098C"/>
    <w:rsid w:val="00BA153D"/>
    <w:rsid w:val="00BA7917"/>
    <w:rsid w:val="00BC1A19"/>
    <w:rsid w:val="00BD447E"/>
    <w:rsid w:val="00BE776E"/>
    <w:rsid w:val="00BF4523"/>
    <w:rsid w:val="00C0768D"/>
    <w:rsid w:val="00C17567"/>
    <w:rsid w:val="00C323A2"/>
    <w:rsid w:val="00C326B1"/>
    <w:rsid w:val="00C34A43"/>
    <w:rsid w:val="00C40BBF"/>
    <w:rsid w:val="00C4546A"/>
    <w:rsid w:val="00C46C3E"/>
    <w:rsid w:val="00C60163"/>
    <w:rsid w:val="00C77310"/>
    <w:rsid w:val="00C82809"/>
    <w:rsid w:val="00C82A22"/>
    <w:rsid w:val="00C924A3"/>
    <w:rsid w:val="00CB1558"/>
    <w:rsid w:val="00CB31E1"/>
    <w:rsid w:val="00CB6C74"/>
    <w:rsid w:val="00CC13C8"/>
    <w:rsid w:val="00CC26EA"/>
    <w:rsid w:val="00CC318D"/>
    <w:rsid w:val="00CC3C49"/>
    <w:rsid w:val="00CC56BC"/>
    <w:rsid w:val="00CD4A8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43C9D"/>
    <w:rsid w:val="00D43EFD"/>
    <w:rsid w:val="00D56C37"/>
    <w:rsid w:val="00D57689"/>
    <w:rsid w:val="00D656B0"/>
    <w:rsid w:val="00D6577C"/>
    <w:rsid w:val="00D70DCE"/>
    <w:rsid w:val="00D8485D"/>
    <w:rsid w:val="00D849E2"/>
    <w:rsid w:val="00D87200"/>
    <w:rsid w:val="00D97201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1646"/>
    <w:rsid w:val="00E27D35"/>
    <w:rsid w:val="00E33963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4030"/>
    <w:rsid w:val="00F14AF6"/>
    <w:rsid w:val="00F17EC5"/>
    <w:rsid w:val="00F27946"/>
    <w:rsid w:val="00F35E5B"/>
    <w:rsid w:val="00F36768"/>
    <w:rsid w:val="00F44108"/>
    <w:rsid w:val="00F521DE"/>
    <w:rsid w:val="00F615BA"/>
    <w:rsid w:val="00F63DF6"/>
    <w:rsid w:val="00F81292"/>
    <w:rsid w:val="00F826BE"/>
    <w:rsid w:val="00F96F1E"/>
    <w:rsid w:val="00FA00FC"/>
    <w:rsid w:val="00FA1DE2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2B95D-B49D-4BF0-AD02-91FEB70D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810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90</cp:revision>
  <cp:lastPrinted>2023-10-26T12:42:00Z</cp:lastPrinted>
  <dcterms:created xsi:type="dcterms:W3CDTF">2018-10-12T13:02:00Z</dcterms:created>
  <dcterms:modified xsi:type="dcterms:W3CDTF">2024-08-10T07:57:00Z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