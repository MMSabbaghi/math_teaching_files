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6B6EB5" w:rsidRDefault="00D12852">
      <w:pPr>
        <w:rPr>
          <w:rFonts w:ascii="Vazirmatn" w:hAnsi="Vazirmatn"/>
          <w:sz w:val="2"/>
          <w:szCs w:val="2"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6"/>
        <w:gridCol w:w="4007"/>
        <w:gridCol w:w="674"/>
        <w:gridCol w:w="2731"/>
        <w:gridCol w:w="1899"/>
        <w:gridCol w:w="609"/>
      </w:tblGrid>
      <w:tr w:rsidR="006B6EB5" w:rsidRPr="006B6EB5" w14:paraId="52F37251" w14:textId="12DC3CC1" w:rsidTr="00015EB4">
        <w:trPr>
          <w:trHeight w:val="680"/>
        </w:trPr>
        <w:tc>
          <w:tcPr>
            <w:tcW w:w="4623" w:type="dxa"/>
            <w:gridSpan w:val="2"/>
            <w:shd w:val="clear" w:color="auto" w:fill="D9D9D9" w:themeFill="background1" w:themeFillShade="D9"/>
            <w:vAlign w:val="center"/>
          </w:tcPr>
          <w:p w14:paraId="51FF8739" w14:textId="6A3D3B99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نام و نام خانوادگی:</w:t>
            </w:r>
          </w:p>
        </w:tc>
        <w:tc>
          <w:tcPr>
            <w:tcW w:w="3405" w:type="dxa"/>
            <w:gridSpan w:val="2"/>
            <w:shd w:val="clear" w:color="auto" w:fill="D9D9D9" w:themeFill="background1" w:themeFillShade="D9"/>
            <w:vAlign w:val="center"/>
          </w:tcPr>
          <w:p w14:paraId="6BE2F352" w14:textId="63833704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</w:rPr>
              <w:t>کلاس هفتم: ....................</w:t>
            </w:r>
          </w:p>
        </w:tc>
        <w:tc>
          <w:tcPr>
            <w:tcW w:w="2508" w:type="dxa"/>
            <w:gridSpan w:val="2"/>
            <w:shd w:val="clear" w:color="auto" w:fill="D9D9D9" w:themeFill="background1" w:themeFillShade="D9"/>
            <w:vAlign w:val="center"/>
          </w:tcPr>
          <w:p w14:paraId="26137302" w14:textId="61E02333" w:rsidR="006B6EB5" w:rsidRPr="00D8485D" w:rsidRDefault="006B6EB5" w:rsidP="006B6EB5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D8485D">
              <w:rPr>
                <w:rFonts w:ascii="Vazirmatn" w:hAnsi="Vazirmatn" w:hint="cs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493F7B" w:rsidRPr="006B6EB5" w14:paraId="60307B94" w14:textId="77777777" w:rsidTr="00015EB4">
        <w:trPr>
          <w:trHeight w:val="1010"/>
        </w:trPr>
        <w:tc>
          <w:tcPr>
            <w:tcW w:w="616" w:type="dxa"/>
          </w:tcPr>
          <w:p w14:paraId="5AD2E045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262890BF" w14:textId="77777777" w:rsidR="00493F7B" w:rsidRDefault="00493F7B" w:rsidP="002B731E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190"/>
              <w:gridCol w:w="835"/>
              <w:gridCol w:w="788"/>
            </w:tblGrid>
            <w:tr w:rsidR="00493F7B" w14:paraId="16C3E547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D45C1BB" w14:textId="5E6846C8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50569F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قرینه قرینه هر عدد با خود عدد برابر است</w:t>
                  </w:r>
                  <w:r w:rsidRPr="00D215DA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782614AC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67F4007F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61345E8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743F7FCD" w14:textId="2C8BAF49" w:rsidR="00493F7B" w:rsidRPr="00E632FE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E632F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کوچکترین عدد صحیح منفی عدد (1-)</w:t>
                  </w:r>
                  <w:r w:rsidR="00955C1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می</w:t>
                  </w:r>
                  <w:r w:rsidR="00E632FE" w:rsidRPr="00E632FE"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  <w:softHyphen/>
                  </w:r>
                  <w:r w:rsidR="00E632FE" w:rsidRPr="00E632F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>باشد.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4316BF5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AB7BE7A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493F7B" w14:paraId="542E94A9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3C6DAB39" w14:textId="403B63BD" w:rsidR="00493F7B" w:rsidRPr="00BA3193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F29EC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هر عدد صحیح از قرینه اش بزرگتر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564E90A8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1F106CE7" w14:textId="77777777" w:rsidR="00493F7B" w:rsidRDefault="00493F7B" w:rsidP="002B731E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6B7624" w14:paraId="3186A916" w14:textId="77777777" w:rsidTr="006B7624">
              <w:tc>
                <w:tcPr>
                  <w:tcW w:w="6190" w:type="dxa"/>
                  <w:shd w:val="clear" w:color="auto" w:fill="FFFFFF" w:themeFill="background1"/>
                </w:tcPr>
                <w:p w14:paraId="472CD268" w14:textId="7DA7EDF5" w:rsidR="006B7624" w:rsidRPr="00BA3193" w:rsidRDefault="006B7624" w:rsidP="002B731E">
                  <w:pPr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عبارت </w:t>
                  </w:r>
                  <w:r w:rsidR="00DA5520" w:rsidRPr="00DA5520">
                    <w:rPr>
                      <w:rFonts w:ascii="Vazirmatn" w:hAnsi="Vazirmatn"/>
                      <w:position w:val="-12"/>
                      <w:sz w:val="28"/>
                      <w:szCs w:val="28"/>
                      <w:lang w:bidi="fa-IR"/>
                    </w:rPr>
                    <w:object w:dxaOrig="1420" w:dyaOrig="360" w14:anchorId="3911F46C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0.4pt;height:18.6pt" o:ole="">
                        <v:imagedata r:id="rId8" o:title=""/>
                      </v:shape>
                      <o:OLEObject Type="Embed" ProgID="Equation.DSMT4" ShapeID="_x0000_i1025" DrawAspect="Content" ObjectID="_1821989740" r:id="rId9"/>
                    </w:objec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برابر </w:t>
                  </w:r>
                  <w:r w:rsidR="00DA5520" w:rsidRPr="006B6EB5">
                    <w:rPr>
                      <w:rFonts w:ascii="Vazirmatn" w:hAnsi="Vazirmatn"/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7CD88CAF">
                      <v:shape id="_x0000_i1026" type="#_x0000_t75" style="width:17.8pt;height:14.55pt" o:ole="">
                        <v:imagedata r:id="rId10" o:title=""/>
                      </v:shape>
                      <o:OLEObject Type="Embed" ProgID="Equation.DSMT4" ShapeID="_x0000_i1026" DrawAspect="Content" ObjectID="_1821989741" r:id="rId11"/>
                    </w:object>
                  </w:r>
                  <w:r w:rsidR="00DA5520">
                    <w:rPr>
                      <w:rFonts w:cs="0 Nazanin Bold"/>
                      <w:sz w:val="28"/>
                      <w:szCs w:val="28"/>
                      <w:lang w:bidi="fa-IR"/>
                    </w:rPr>
                    <w:t xml:space="preserve"> </w:t>
                  </w:r>
                  <w:r w:rsidR="00DA5520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35" w:type="dxa"/>
                  <w:shd w:val="clear" w:color="auto" w:fill="FFFFFF" w:themeFill="background1"/>
                </w:tcPr>
                <w:p w14:paraId="1D90B1D5" w14:textId="18A65B8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788" w:type="dxa"/>
                  <w:shd w:val="clear" w:color="auto" w:fill="FFFFFF" w:themeFill="background1"/>
                </w:tcPr>
                <w:p w14:paraId="5302E7E2" w14:textId="3EEE22ED" w:rsidR="006B7624" w:rsidRPr="00BA3193" w:rsidRDefault="006B7624" w:rsidP="002B731E">
                  <w:pP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BA3193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BA3193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66F29A1F" w14:textId="77777777" w:rsidR="00493F7B" w:rsidRPr="006B6EB5" w:rsidRDefault="00493F7B" w:rsidP="002B731E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040F760D" w14:textId="4FDF39E0" w:rsidR="00493F7B" w:rsidRDefault="00610A06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64140" w:rsidRPr="006B6EB5" w14:paraId="1B61AC97" w14:textId="77777777" w:rsidTr="006B7624">
        <w:trPr>
          <w:trHeight w:val="1322"/>
        </w:trPr>
        <w:tc>
          <w:tcPr>
            <w:tcW w:w="616" w:type="dxa"/>
          </w:tcPr>
          <w:p w14:paraId="087B7E85" w14:textId="77777777" w:rsidR="00664140" w:rsidRPr="00493F7B" w:rsidRDefault="0066414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757164AE" w14:textId="13782F1C" w:rsidR="008001C1" w:rsidRDefault="008001C1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جاهای خالی را با اعداد یا کلمات مناسب پر کنید.</w:t>
            </w:r>
          </w:p>
          <w:p w14:paraId="19E2A3E3" w14:textId="7B4DDF03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الف) حاصل جمع هر عدد با قرینه اش برابر با .................... است.</w:t>
            </w:r>
          </w:p>
          <w:p w14:paraId="1EF9ADA8" w14:textId="45F8EE2F" w:rsidR="00664140" w:rsidRDefault="00664140" w:rsidP="008001C1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="00313912" w:rsidRPr="00313912">
              <w:rPr>
                <w:rFonts w:ascii="Vazirmatn" w:hAnsi="Vazirmatn" w:hint="cs"/>
                <w:sz w:val="28"/>
                <w:szCs w:val="28"/>
                <w:u w:val="single"/>
                <w:rtl/>
              </w:rPr>
              <w:t xml:space="preserve">تعداد </w:t>
            </w:r>
            <w:r w:rsidR="00313912">
              <w:rPr>
                <w:rFonts w:ascii="Vazirmatn" w:hAnsi="Vazirmatn" w:hint="cs"/>
                <w:sz w:val="28"/>
                <w:szCs w:val="28"/>
                <w:rtl/>
              </w:rPr>
              <w:t>اعداد صحیح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بین دو عدد 4- و 3+ </w:t>
            </w:r>
            <w:r w:rsidR="00313912">
              <w:rPr>
                <w:rFonts w:ascii="Vazirmatn" w:hAnsi="Vazirmatn" w:hint="cs"/>
                <w:sz w:val="28"/>
                <w:szCs w:val="28"/>
                <w:rtl/>
              </w:rPr>
              <w:t xml:space="preserve">برابر است با 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>........................</w:t>
            </w:r>
          </w:p>
          <w:p w14:paraId="04B16792" w14:textId="3CF3F12C" w:rsidR="00664140" w:rsidRPr="00E27D35" w:rsidRDefault="00664140" w:rsidP="008001C1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ج) حاصل ع</w:t>
            </w:r>
            <w:r w:rsidR="00222EB3">
              <w:rPr>
                <w:rFonts w:ascii="Vazirmatn" w:hAnsi="Vazirmatn" w:hint="cs"/>
                <w:sz w:val="28"/>
                <w:szCs w:val="28"/>
                <w:rtl/>
              </w:rPr>
              <w:t>ب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ارت </w:t>
            </w:r>
            <w:r w:rsidRPr="006B6EB5">
              <w:rPr>
                <w:rFonts w:ascii="Vazirmatn" w:hAnsi="Vazirmatn"/>
                <w:position w:val="-6"/>
                <w:sz w:val="28"/>
                <w:szCs w:val="28"/>
                <w:lang w:bidi="fa-IR"/>
              </w:rPr>
              <w:object w:dxaOrig="960" w:dyaOrig="279" w14:anchorId="67AFC205">
                <v:shape id="_x0000_i1027" type="#_x0000_t75" style="width:47.75pt;height:14.55pt" o:ole="">
                  <v:imagedata r:id="rId12" o:title=""/>
                </v:shape>
                <o:OLEObject Type="Embed" ProgID="Equation.DSMT4" ShapeID="_x0000_i1027" DrawAspect="Content" ObjectID="_1821989742" r:id="rId13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برابر با ...................... است.</w:t>
            </w:r>
          </w:p>
        </w:tc>
        <w:tc>
          <w:tcPr>
            <w:tcW w:w="609" w:type="dxa"/>
            <w:vAlign w:val="center"/>
          </w:tcPr>
          <w:p w14:paraId="24DF08CF" w14:textId="6AF875D1" w:rsidR="00664140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E27D35" w:rsidRPr="006B6EB5" w14:paraId="59A5B254" w14:textId="77777777" w:rsidTr="00E27D35">
        <w:trPr>
          <w:trHeight w:val="129"/>
        </w:trPr>
        <w:tc>
          <w:tcPr>
            <w:tcW w:w="616" w:type="dxa"/>
          </w:tcPr>
          <w:p w14:paraId="1C034455" w14:textId="77777777" w:rsidR="00E27D35" w:rsidRPr="00493F7B" w:rsidRDefault="00E27D35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3A3C59D" w14:textId="6881541E" w:rsidR="00E27D35" w:rsidRDefault="00E27D35" w:rsidP="00BA153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مقایسه کنید.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                                 </w:t>
            </w:r>
            <w:r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Pr="006B6EB5">
              <w:rPr>
                <w:rFonts w:ascii="Vazirmatn" w:hAnsi="Vazirmatn"/>
                <w:position w:val="-8"/>
                <w:sz w:val="28"/>
                <w:szCs w:val="28"/>
              </w:rPr>
              <w:object w:dxaOrig="1060" w:dyaOrig="380" w14:anchorId="72388404">
                <v:shape id="_x0000_i1028" type="#_x0000_t75" style="width:53.4pt;height:18.6pt" o:ole="">
                  <v:imagedata r:id="rId14" o:title=""/>
                </v:shape>
                <o:OLEObject Type="Embed" ProgID="Equation.DSMT4" ShapeID="_x0000_i1028" DrawAspect="Content" ObjectID="_1821989743" r:id="rId15"/>
              </w:objec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 </w:t>
            </w:r>
            <w:r w:rsidR="006B7624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</w:t>
            </w: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         </w:t>
            </w:r>
            <w:r w:rsidRPr="00D57689">
              <w:rPr>
                <w:rFonts w:ascii="Vazirmatn" w:hAnsi="Vazirmatn"/>
                <w:position w:val="-12"/>
                <w:sz w:val="28"/>
                <w:szCs w:val="28"/>
              </w:rPr>
              <w:object w:dxaOrig="2240" w:dyaOrig="420" w14:anchorId="7D2D730D">
                <v:shape id="_x0000_i1029" type="#_x0000_t75" style="width:113.25pt;height:21.05pt" o:ole="">
                  <v:imagedata r:id="rId16" o:title=""/>
                </v:shape>
                <o:OLEObject Type="Embed" ProgID="Equation.DSMT4" ShapeID="_x0000_i1029" DrawAspect="Content" ObjectID="_1821989744" r:id="rId17"/>
              </w:object>
            </w:r>
          </w:p>
          <w:p w14:paraId="446132BE" w14:textId="0FD19B99" w:rsidR="00E27D35" w:rsidRDefault="00E27D35" w:rsidP="00BA153D">
            <w:pPr>
              <w:spacing w:line="276" w:lineRule="auto"/>
              <w:rPr>
                <w:rFonts w:ascii="Vazirmatn" w:hAnsi="Vazirmatn" w:hint="cs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ب) </w:t>
            </w:r>
            <w:r w:rsidR="003950E3">
              <w:rPr>
                <w:rFonts w:ascii="Vazirmatn" w:hAnsi="Vazirmatn" w:hint="cs"/>
                <w:sz w:val="28"/>
                <w:szCs w:val="28"/>
                <w:rtl/>
              </w:rPr>
              <w:t xml:space="preserve">عدد  قبل و بعد عدد مقابل را بنویسید.    </w:t>
            </w:r>
            <w:r w:rsidR="003950E3" w:rsidRPr="003950E3">
              <w:rPr>
                <w:rFonts w:ascii="Vazirmatn" w:hAnsi="Vazirmatn"/>
                <w:position w:val="-10"/>
                <w:sz w:val="28"/>
                <w:szCs w:val="28"/>
              </w:rPr>
              <w:object w:dxaOrig="2840" w:dyaOrig="400" w14:anchorId="72507BAC">
                <v:shape id="_x0000_i1059" type="#_x0000_t75" style="width:142.4pt;height:19.4pt" o:ole="">
                  <v:imagedata r:id="rId18" o:title=""/>
                </v:shape>
                <o:OLEObject Type="Embed" ProgID="Equation.DSMT4" ShapeID="_x0000_i1059" DrawAspect="Content" ObjectID="_1821989745" r:id="rId19"/>
              </w:object>
            </w:r>
          </w:p>
        </w:tc>
        <w:tc>
          <w:tcPr>
            <w:tcW w:w="609" w:type="dxa"/>
            <w:vAlign w:val="center"/>
          </w:tcPr>
          <w:p w14:paraId="5FE46FE6" w14:textId="6D63E7C4" w:rsidR="00E27D35" w:rsidRDefault="00E27D3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493F7B" w:rsidRPr="006B6EB5" w14:paraId="35A741E5" w14:textId="77777777" w:rsidTr="0049180E">
        <w:trPr>
          <w:trHeight w:val="2879"/>
        </w:trPr>
        <w:tc>
          <w:tcPr>
            <w:tcW w:w="616" w:type="dxa"/>
          </w:tcPr>
          <w:p w14:paraId="2B076DAF" w14:textId="77777777" w:rsidR="00493F7B" w:rsidRPr="00493F7B" w:rsidRDefault="00493F7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9197"/>
            </w:tblGrid>
            <w:tr w:rsidR="00493F7B" w:rsidRPr="006B6EB5" w14:paraId="308D8DE9" w14:textId="77777777" w:rsidTr="00493F7B">
              <w:trPr>
                <w:trHeight w:val="1010"/>
              </w:trPr>
              <w:tc>
                <w:tcPr>
                  <w:tcW w:w="9348" w:type="dxa"/>
                </w:tcPr>
                <w:p w14:paraId="566E4F3C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 w:hint="cs"/>
                      <w:sz w:val="28"/>
                      <w:szCs w:val="28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4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988"/>
                    <w:gridCol w:w="1515"/>
                    <w:gridCol w:w="1485"/>
                    <w:gridCol w:w="2993"/>
                  </w:tblGrid>
                  <w:tr w:rsidR="00493F7B" w:rsidRPr="006B6EB5" w14:paraId="1286075F" w14:textId="77777777" w:rsidTr="006B762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60E29BCB" w14:textId="4E94796B" w:rsidR="00493F7B" w:rsidRPr="006B6EB5" w:rsidRDefault="00122C98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340" w:dyaOrig="360" w14:anchorId="4E0ABE16">
                            <v:shape id="_x0000_i1030" type="#_x0000_t75" style="width:67.95pt;height:18.6pt" o:ole="">
                              <v:imagedata r:id="rId20" o:title=""/>
                            </v:shape>
                            <o:OLEObject Type="Embed" ProgID="Equation.DSMT4" ShapeID="_x0000_i1030" DrawAspect="Content" ObjectID="_1821989746" r:id="rId21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7FA345" w14:textId="5D275B3F" w:rsidR="00493F7B" w:rsidRPr="006B6EB5" w:rsidRDefault="00122C98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99" w:dyaOrig="279" w14:anchorId="0D2B27F0">
                            <v:shape id="_x0000_i1031" type="#_x0000_t75" style="width:50.15pt;height:14.55pt" o:ole="">
                              <v:imagedata r:id="rId22" o:title=""/>
                            </v:shape>
                            <o:OLEObject Type="Embed" ProgID="Equation.DSMT4" ShapeID="_x0000_i1031" DrawAspect="Content" ObjectID="_1821989747" r:id="rId23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6BA776D0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80" w:dyaOrig="279" w14:anchorId="4BA7E2C6">
                            <v:shape id="_x0000_i1032" type="#_x0000_t75" style="width:49.35pt;height:14.55pt" o:ole="">
                              <v:imagedata r:id="rId24" o:title=""/>
                            </v:shape>
                            <o:OLEObject Type="Embed" ProgID="Equation.DSMT4" ShapeID="_x0000_i1032" DrawAspect="Content" ObjectID="_1821989748" r:id="rId25"/>
                          </w:object>
                        </w:r>
                      </w:p>
                    </w:tc>
                  </w:tr>
                  <w:tr w:rsidR="00493F7B" w:rsidRPr="006B6EB5" w14:paraId="5761881B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988" w:type="dxa"/>
                        <w:shd w:val="clear" w:color="auto" w:fill="FFFFFF" w:themeFill="background1"/>
                        <w:vAlign w:val="center"/>
                      </w:tcPr>
                      <w:p w14:paraId="3AD57A17" w14:textId="4E464E78" w:rsidR="00493F7B" w:rsidRPr="006B6EB5" w:rsidRDefault="003950E3" w:rsidP="00015EB4">
                        <w:pPr>
                          <w:spacing w:line="276" w:lineRule="auto"/>
                          <w:jc w:val="right"/>
                          <w:rPr>
                            <w:rFonts w:ascii="Vazirmatn" w:hAnsi="Vazirmatn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300" w:dyaOrig="279" w14:anchorId="1E4B6AA0">
                            <v:shape id="_x0000_i1061" type="#_x0000_t75" style="width:64.7pt;height:14.55pt" o:ole="">
                              <v:imagedata r:id="rId26" o:title=""/>
                            </v:shape>
                            <o:OLEObject Type="Embed" ProgID="Equation.DSMT4" ShapeID="_x0000_i1061" DrawAspect="Content" ObjectID="_1821989749" r:id="rId27"/>
                          </w:object>
                        </w:r>
                      </w:p>
                    </w:tc>
                    <w:tc>
                      <w:tcPr>
                        <w:tcW w:w="3000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AB98F23" w14:textId="1FAE2A5E" w:rsidR="00493F7B" w:rsidRPr="006B6EB5" w:rsidRDefault="00D77806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960" w:dyaOrig="279" w14:anchorId="4285BCF0">
                            <v:shape id="_x0000_i1052" type="#_x0000_t75" style="width:47.75pt;height:14.55pt" o:ole="">
                              <v:imagedata r:id="rId28" o:title=""/>
                            </v:shape>
                            <o:OLEObject Type="Embed" ProgID="Equation.DSMT4" ShapeID="_x0000_i1052" DrawAspect="Content" ObjectID="_1821989750" r:id="rId29"/>
                          </w:object>
                        </w:r>
                      </w:p>
                    </w:tc>
                    <w:tc>
                      <w:tcPr>
                        <w:tcW w:w="2993" w:type="dxa"/>
                        <w:shd w:val="clear" w:color="auto" w:fill="FFFFFF" w:themeFill="background1"/>
                        <w:vAlign w:val="center"/>
                      </w:tcPr>
                      <w:p w14:paraId="2BB4EFD5" w14:textId="7598A3BB" w:rsidR="00493F7B" w:rsidRPr="006B6EB5" w:rsidRDefault="00D77806" w:rsidP="006A34F2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6"/>
                            <w:sz w:val="28"/>
                            <w:szCs w:val="28"/>
                            <w:lang w:bidi="fa-IR"/>
                          </w:rPr>
                          <w:object w:dxaOrig="1040" w:dyaOrig="279" w14:anchorId="2EEDD888">
                            <v:shape id="_x0000_i1049" type="#_x0000_t75" style="width:52.6pt;height:14.55pt" o:ole="">
                              <v:imagedata r:id="rId30" o:title=""/>
                            </v:shape>
                            <o:OLEObject Type="Embed" ProgID="Equation.DSMT4" ShapeID="_x0000_i1049" DrawAspect="Content" ObjectID="_1821989751" r:id="rId31"/>
                          </w:object>
                        </w:r>
                      </w:p>
                    </w:tc>
                  </w:tr>
                  <w:tr w:rsidR="00493F7B" w:rsidRPr="006B6EB5" w14:paraId="249B3039" w14:textId="77777777" w:rsidTr="006B7624">
                    <w:trPr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22E270B" w14:textId="0837AB89" w:rsidR="00493F7B" w:rsidRPr="006B6EB5" w:rsidRDefault="00D77806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b/>
                            <w:bCs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746830F0">
                            <v:shape id="_x0000_i1055" type="#_x0000_t75" style="width:94.65pt;height:18.6pt" o:ole="">
                              <v:imagedata r:id="rId32" o:title=""/>
                            </v:shape>
                            <o:OLEObject Type="Embed" ProgID="Equation.DSMT4" ShapeID="_x0000_i1055" DrawAspect="Content" ObjectID="_1821989752" r:id="rId33"/>
                          </w:object>
                        </w: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2F9C9209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rtl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2220" w:dyaOrig="360" w14:anchorId="5C2A5182">
                            <v:shape id="_x0000_i1037" type="#_x0000_t75" style="width:112.45pt;height:18.6pt" o:ole="">
                              <v:imagedata r:id="rId34" o:title=""/>
                            </v:shape>
                            <o:OLEObject Type="Embed" ProgID="Equation.DSMT4" ShapeID="_x0000_i1037" DrawAspect="Content" ObjectID="_1821989753" r:id="rId35"/>
                          </w:object>
                        </w:r>
                      </w:p>
                    </w:tc>
                  </w:tr>
                  <w:tr w:rsidR="00493F7B" w:rsidRPr="006B6EB5" w14:paraId="4BC16A59" w14:textId="77777777" w:rsidTr="006B762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2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503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7095C316" w14:textId="46008DC4" w:rsidR="00493F7B" w:rsidRPr="006B6EB5" w:rsidRDefault="00493F7B" w:rsidP="00493F7B">
                        <w:pPr>
                          <w:spacing w:line="276" w:lineRule="auto"/>
                          <w:jc w:val="right"/>
                          <w:rPr>
                            <w:rFonts w:ascii="Vazirmatn" w:hAnsi="Vazirmatn" w:hint="cs"/>
                            <w:b/>
                            <w:bCs/>
                            <w:sz w:val="28"/>
                            <w:szCs w:val="28"/>
                            <w:rtl/>
                            <w:lang w:bidi="fa-IR"/>
                          </w:rPr>
                        </w:pPr>
                      </w:p>
                    </w:tc>
                    <w:tc>
                      <w:tcPr>
                        <w:tcW w:w="4478" w:type="dxa"/>
                        <w:gridSpan w:val="2"/>
                        <w:shd w:val="clear" w:color="auto" w:fill="FFFFFF" w:themeFill="background1"/>
                        <w:vAlign w:val="center"/>
                      </w:tcPr>
                      <w:p w14:paraId="3C6A0EAA" w14:textId="77777777" w:rsidR="00493F7B" w:rsidRPr="006B6EB5" w:rsidRDefault="00493F7B" w:rsidP="00493F7B">
                        <w:pPr>
                          <w:spacing w:line="276" w:lineRule="auto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Vazirmatn" w:hAnsi="Vazirmatn"/>
                            <w:sz w:val="28"/>
                            <w:szCs w:val="28"/>
                            <w:lang w:bidi="fa-IR"/>
                          </w:rPr>
                        </w:pPr>
                        <w:r w:rsidRPr="006B6EB5">
                          <w:rPr>
                            <w:rFonts w:ascii="Vazirmatn" w:hAnsi="Vazirmatn"/>
                            <w:position w:val="-12"/>
                            <w:sz w:val="28"/>
                            <w:szCs w:val="28"/>
                            <w:lang w:bidi="fa-IR"/>
                          </w:rPr>
                          <w:object w:dxaOrig="1880" w:dyaOrig="360" w14:anchorId="50C2A630">
                            <v:shape id="_x0000_i1039" type="#_x0000_t75" style="width:94.65pt;height:18.6pt" o:ole="">
                              <v:imagedata r:id="rId36" o:title=""/>
                            </v:shape>
                            <o:OLEObject Type="Embed" ProgID="Equation.DSMT4" ShapeID="_x0000_i1039" DrawAspect="Content" ObjectID="_1821989754" r:id="rId37"/>
                          </w:object>
                        </w:r>
                      </w:p>
                    </w:tc>
                  </w:tr>
                </w:tbl>
                <w:p w14:paraId="5619A2F6" w14:textId="77777777" w:rsidR="00493F7B" w:rsidRPr="006B6EB5" w:rsidRDefault="00493F7B" w:rsidP="00493F7B">
                  <w:pPr>
                    <w:spacing w:line="276" w:lineRule="auto"/>
                    <w:rPr>
                      <w:rFonts w:ascii="Vazirmatn" w:hAnsi="Vazirmatn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5707A871" w14:textId="77777777" w:rsidR="00493F7B" w:rsidRDefault="00493F7B" w:rsidP="006B6EB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609" w:type="dxa"/>
            <w:vAlign w:val="center"/>
          </w:tcPr>
          <w:p w14:paraId="5BD5D708" w14:textId="38E56142" w:rsidR="00493F7B" w:rsidRDefault="0049180E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A5530B" w:rsidRPr="006B6EB5" w14:paraId="6634A529" w14:textId="77777777" w:rsidTr="00015EB4">
        <w:trPr>
          <w:trHeight w:val="922"/>
        </w:trPr>
        <w:tc>
          <w:tcPr>
            <w:tcW w:w="616" w:type="dxa"/>
          </w:tcPr>
          <w:p w14:paraId="77CF5C17" w14:textId="5315BDFA" w:rsidR="00A5530B" w:rsidRPr="00493F7B" w:rsidRDefault="00A5530B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546C5CF6" w14:textId="1AFFE62F" w:rsidR="001671F0" w:rsidRPr="006B6EB5" w:rsidRDefault="00C17567" w:rsidP="00C34A43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تساوی های زیر را کامل کنید</w:t>
            </w:r>
            <w:r w:rsidR="001671F0" w:rsidRPr="006B6EB5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.</w:t>
            </w:r>
          </w:p>
          <w:tbl>
            <w:tblPr>
              <w:tblStyle w:val="PlainTable4"/>
              <w:bidiVisual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119"/>
              <w:gridCol w:w="2254"/>
              <w:gridCol w:w="2442"/>
              <w:gridCol w:w="2382"/>
            </w:tblGrid>
            <w:tr w:rsidR="001671F0" w:rsidRPr="006B6EB5" w14:paraId="6B7C8C6A" w14:textId="77777777" w:rsidTr="006B7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6" w:type="dxa"/>
                  <w:shd w:val="clear" w:color="auto" w:fill="FFFFFF" w:themeFill="background1"/>
                  <w:vAlign w:val="center"/>
                </w:tcPr>
                <w:p w14:paraId="5C371CFC" w14:textId="148DB2FF" w:rsidR="001671F0" w:rsidRPr="006B6EB5" w:rsidRDefault="00D753A6" w:rsidP="00C34A43">
                  <w:pPr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20" w:dyaOrig="360" w14:anchorId="3E1A9700">
                      <v:shape id="_x0000_i1040" type="#_x0000_t75" style="width:93.85pt;height:18.6pt" o:ole="">
                        <v:imagedata r:id="rId38" o:title=""/>
                      </v:shape>
                      <o:OLEObject Type="Embed" ProgID="Equation.DSMT4" ShapeID="_x0000_i1040" DrawAspect="Content" ObjectID="_1821989755" r:id="rId39"/>
                    </w:object>
                  </w:r>
                </w:p>
              </w:tc>
              <w:tc>
                <w:tcPr>
                  <w:tcW w:w="2250" w:type="dxa"/>
                  <w:shd w:val="clear" w:color="auto" w:fill="FFFFFF" w:themeFill="background1"/>
                  <w:vAlign w:val="center"/>
                </w:tcPr>
                <w:p w14:paraId="495FE4A9" w14:textId="58421AA0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  <w:lang w:bidi="fa-IR"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00" w:dyaOrig="360" w14:anchorId="1D1FA388">
                      <v:shape id="_x0000_i1041" type="#_x0000_t75" style="width:101.95pt;height:18.6pt" o:ole="">
                        <v:imagedata r:id="rId40" o:title=""/>
                      </v:shape>
                      <o:OLEObject Type="Embed" ProgID="Equation.DSMT4" ShapeID="_x0000_i1041" DrawAspect="Content" ObjectID="_1821989756" r:id="rId41"/>
                    </w:object>
                  </w:r>
                </w:p>
              </w:tc>
              <w:tc>
                <w:tcPr>
                  <w:tcW w:w="2549" w:type="dxa"/>
                  <w:shd w:val="clear" w:color="auto" w:fill="FFFFFF" w:themeFill="background1"/>
                  <w:vAlign w:val="center"/>
                </w:tcPr>
                <w:p w14:paraId="7ED3FD8F" w14:textId="18F521B5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1860" w:dyaOrig="360" w14:anchorId="61D16BA6">
                      <v:shape id="_x0000_i1042" type="#_x0000_t75" style="width:94.65pt;height:17.8pt" o:ole="">
                        <v:imagedata r:id="rId42" o:title=""/>
                      </v:shape>
                      <o:OLEObject Type="Embed" ProgID="Equation.DSMT4" ShapeID="_x0000_i1042" DrawAspect="Content" ObjectID="_1821989757" r:id="rId43"/>
                    </w:object>
                  </w:r>
                </w:p>
              </w:tc>
              <w:tc>
                <w:tcPr>
                  <w:tcW w:w="2272" w:type="dxa"/>
                  <w:shd w:val="clear" w:color="auto" w:fill="FFFFFF" w:themeFill="background1"/>
                  <w:vAlign w:val="center"/>
                </w:tcPr>
                <w:p w14:paraId="25B352CF" w14:textId="15E92079" w:rsidR="001671F0" w:rsidRPr="006B6EB5" w:rsidRDefault="00C17567" w:rsidP="00C34A4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b/>
                      <w:bCs/>
                      <w:sz w:val="28"/>
                      <w:szCs w:val="28"/>
                      <w:rtl/>
                    </w:rPr>
                  </w:pPr>
                  <w:r w:rsidRPr="006B6EB5">
                    <w:rPr>
                      <w:rFonts w:ascii="Vazirmatn" w:hAnsi="Vazirmatn"/>
                      <w:b/>
                      <w:bCs/>
                      <w:position w:val="-12"/>
                      <w:sz w:val="28"/>
                      <w:szCs w:val="28"/>
                    </w:rPr>
                    <w:object w:dxaOrig="2060" w:dyaOrig="360" w14:anchorId="3A1BB7F1">
                      <v:shape id="_x0000_i1043" type="#_x0000_t75" style="width:108.4pt;height:18.6pt" o:ole="">
                        <v:imagedata r:id="rId44" o:title=""/>
                      </v:shape>
                      <o:OLEObject Type="Embed" ProgID="Equation.DSMT4" ShapeID="_x0000_i1043" DrawAspect="Content" ObjectID="_1821989758" r:id="rId45"/>
                    </w:object>
                  </w:r>
                </w:p>
              </w:tc>
            </w:tr>
          </w:tbl>
          <w:p w14:paraId="690CD5A4" w14:textId="70CF88AC" w:rsidR="00A5530B" w:rsidRPr="006B6EB5" w:rsidRDefault="00A5530B" w:rsidP="00912525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2C6CD503" w14:textId="280843DD" w:rsidR="00A5530B" w:rsidRPr="006B6EB5" w:rsidRDefault="007B3075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>۱</w:t>
            </w:r>
          </w:p>
        </w:tc>
      </w:tr>
      <w:tr w:rsidR="00BA153D" w:rsidRPr="006B6EB5" w14:paraId="31316D3A" w14:textId="77777777" w:rsidTr="0049180E">
        <w:trPr>
          <w:trHeight w:val="2272"/>
        </w:trPr>
        <w:tc>
          <w:tcPr>
            <w:tcW w:w="616" w:type="dxa"/>
          </w:tcPr>
          <w:p w14:paraId="3CA7A1DF" w14:textId="77777777" w:rsidR="00BA153D" w:rsidRPr="00493F7B" w:rsidRDefault="00BA153D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81" w:type="dxa"/>
            <w:gridSpan w:val="2"/>
          </w:tcPr>
          <w:tbl>
            <w:tblPr>
              <w:tblStyle w:val="TableGrid"/>
              <w:tblpPr w:leftFromText="180" w:rightFromText="180" w:vertAnchor="text" w:horzAnchor="margin" w:tblpY="693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51"/>
              <w:gridCol w:w="850"/>
              <w:gridCol w:w="428"/>
            </w:tblGrid>
            <w:tr w:rsidR="00BA153D" w:rsidRPr="008967F2" w14:paraId="76C1B33C" w14:textId="77777777" w:rsidTr="00BA153D">
              <w:tc>
                <w:tcPr>
                  <w:tcW w:w="851" w:type="dxa"/>
                  <w:vAlign w:val="center"/>
                </w:tcPr>
                <w:p w14:paraId="1ECADE9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یکان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67C9C05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دهگان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1E484A6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</w:p>
              </w:tc>
            </w:tr>
            <w:tr w:rsidR="00BA153D" w:rsidRPr="008967F2" w14:paraId="6FEA746E" w14:textId="77777777" w:rsidTr="00BA153D">
              <w:tc>
                <w:tcPr>
                  <w:tcW w:w="851" w:type="dxa"/>
                  <w:vAlign w:val="center"/>
                </w:tcPr>
                <w:p w14:paraId="00060A53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7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02C6B9A5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8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CCC97DB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-</w:t>
                  </w:r>
                </w:p>
              </w:tc>
            </w:tr>
            <w:tr w:rsidR="00BA153D" w:rsidRPr="008967F2" w14:paraId="42F0B518" w14:textId="77777777" w:rsidTr="00BA153D">
              <w:tc>
                <w:tcPr>
                  <w:tcW w:w="851" w:type="dxa"/>
                  <w:vAlign w:val="center"/>
                </w:tcPr>
                <w:p w14:paraId="10819FB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14:paraId="57D8FDC8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5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3A8CB461" w14:textId="77777777" w:rsidR="00BA153D" w:rsidRPr="008967F2" w:rsidRDefault="00BA153D" w:rsidP="00BA153D">
                  <w:pPr>
                    <w:tabs>
                      <w:tab w:val="right" w:pos="9104"/>
                    </w:tabs>
                    <w:jc w:val="center"/>
                    <w:rPr>
                      <w:rFonts w:cs="0 Nazanin Bold"/>
                      <w:b w:val="0"/>
                      <w:bCs w:val="0"/>
                      <w:color w:val="000000"/>
                      <w:sz w:val="26"/>
                      <w:szCs w:val="26"/>
                      <w:rtl/>
                    </w:rPr>
                  </w:pPr>
                  <w:r w:rsidRPr="008967F2">
                    <w:rPr>
                      <w:rFonts w:cs="0 Nazanin Bold" w:hint="cs"/>
                      <w:color w:val="000000"/>
                      <w:sz w:val="26"/>
                      <w:szCs w:val="26"/>
                      <w:rtl/>
                    </w:rPr>
                    <w:t>+</w:t>
                  </w:r>
                </w:p>
              </w:tc>
            </w:tr>
          </w:tbl>
          <w:p w14:paraId="1F5A817F" w14:textId="77777777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استفاده از جدول زیر حاصل عبارت را بدست آورید.</w: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</w:p>
          <w:p w14:paraId="05F9C05B" w14:textId="117DBA23" w:rsidR="00BA153D" w:rsidRPr="006B6EB5" w:rsidRDefault="00BA153D" w:rsidP="00C34A43">
            <w:pPr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4630" w:type="dxa"/>
            <w:gridSpan w:val="2"/>
          </w:tcPr>
          <w:p w14:paraId="32D0AAA7" w14:textId="60948DF4" w:rsidR="00BA153D" w:rsidRPr="006B6EB5" w:rsidRDefault="00BA153D" w:rsidP="0049180E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8967F2">
              <w:rPr>
                <w:rFonts w:cs="0 Nazanin Bold"/>
                <w:b w:val="0"/>
                <w:bCs w:val="0"/>
                <w:noProof/>
                <w:sz w:val="26"/>
                <w:szCs w:val="26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D76FF6A" wp14:editId="59A6DF8D">
                      <wp:simplePos x="0" y="0"/>
                      <wp:positionH relativeFrom="column">
                        <wp:posOffset>809344</wp:posOffset>
                      </wp:positionH>
                      <wp:positionV relativeFrom="paragraph">
                        <wp:posOffset>1021218</wp:posOffset>
                      </wp:positionV>
                      <wp:extent cx="1503915" cy="330835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3915" cy="3308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8D85440" w14:textId="0B94B6B4" w:rsidR="00785E79" w:rsidRDefault="00785E79" w:rsidP="00785E79">
                                  <w:r w:rsidRPr="00CD4DD5">
                                    <w:rPr>
                                      <w:color w:val="000000"/>
                                      <w:position w:val="-6"/>
                                    </w:rPr>
                                    <w:object w:dxaOrig="2000" w:dyaOrig="260" w14:anchorId="010A7287">
                                      <v:shape id="_x0000_i1045" type="#_x0000_t75" style="width:99.5pt;height:13.75pt" o:ole="">
                                        <v:imagedata r:id="rId46" o:title=""/>
                                      </v:shape>
                                      <o:OLEObject Type="Embed" ProgID="Equation.DSMT4" ShapeID="_x0000_i1045" DrawAspect="Content" ObjectID="_1821989760" r:id="rId47"/>
                                    </w:object>
                                  </w:r>
                                  <w:r w:rsidR="00CB6C74">
                                    <w:rPr>
                                      <w:color w:val="000000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D76FF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63.75pt;margin-top:80.4pt;width:118.4pt;height:26.0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" filled="f" stroked="f" strokeweight=".5pt">
                      <v:textbox>
                        <w:txbxContent>
                          <w:p w14:paraId="08D85440" w14:textId="0B94B6B4" w:rsidR="00785E79" w:rsidRDefault="00785E79" w:rsidP="00785E79">
                            <w:r w:rsidRPr="00CD4DD5">
                              <w:rPr>
                                <w:color w:val="000000"/>
                                <w:position w:val="-6"/>
                              </w:rPr>
                              <w:object w:dxaOrig="2000" w:dyaOrig="260" w14:anchorId="010A7287">
                                <v:shape id="_x0000_i1045" type="#_x0000_t75" style="width:99.5pt;height:13.75pt" o:ole="">
                                  <v:imagedata r:id="rId46" o:title=""/>
                                </v:shape>
                                <o:OLEObject Type="Embed" ProgID="Equation.DSMT4" ShapeID="_x0000_i1045" DrawAspect="Content" ObjectID="_1821989760" r:id="rId48"/>
                              </w:object>
                            </w:r>
                            <w:r w:rsidR="00CB6C74">
                              <w:rPr>
                                <w:color w:val="000000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0 Nazanin Bold" w:hint="cs"/>
                <w:noProof/>
                <w:color w:val="000000"/>
                <w:sz w:val="26"/>
                <w:szCs w:val="26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E847E" wp14:editId="6A969CA1">
                      <wp:simplePos x="0" y="0"/>
                      <wp:positionH relativeFrom="column">
                        <wp:posOffset>177193</wp:posOffset>
                      </wp:positionH>
                      <wp:positionV relativeFrom="paragraph">
                        <wp:posOffset>441684</wp:posOffset>
                      </wp:positionV>
                      <wp:extent cx="1294545" cy="369870"/>
                      <wp:effectExtent l="0" t="0" r="20320" b="1143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4545" cy="369870"/>
                                <a:chOff x="0" y="0"/>
                                <a:chExt cx="982589" cy="281124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10274" y="0"/>
                                  <a:ext cx="645059" cy="124263"/>
                                  <a:chOff x="0" y="0"/>
                                  <a:chExt cx="744972" cy="144000"/>
                                </a:xfrm>
                              </wpg:grpSpPr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0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00653" y="0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400810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Oval 17"/>
                                <wps:cNvSpPr/>
                                <wps:spPr>
                                  <a:xfrm>
                                    <a:off x="601462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154112"/>
                                  <a:ext cx="982589" cy="127012"/>
                                  <a:chOff x="0" y="0"/>
                                  <a:chExt cx="1134782" cy="14668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0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1260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Oval 22"/>
                                <wps:cNvSpPr/>
                                <wps:spPr>
                                  <a:xfrm>
                                    <a:off x="409593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613244" y="0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Oval 24"/>
                                <wps:cNvSpPr/>
                                <wps:spPr>
                                  <a:xfrm>
                                    <a:off x="803068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Oval 25"/>
                                <wps:cNvSpPr/>
                                <wps:spPr>
                                  <a:xfrm>
                                    <a:off x="991272" y="3175"/>
                                    <a:ext cx="143510" cy="1435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67FCD" id="Group 26" o:spid="_x0000_s1026" style="position:absolute;left:0;text-align:left;margin-left:13.95pt;margin-top:34.8pt;width:101.95pt;height:29.1pt;z-index:251678720;mso-width-relative:margin;mso-height-relative:margin" coordsize="9825,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">
                      <v:group id="Group 13" o:spid="_x0000_s1027" style="position:absolute;left:102;width:6451;height:1242" coordsize="7449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oval id="Oval 14" o:spid="_x0000_s1028" style="position:absolute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" fillcolor="white [3201]" strokecolor="black [3200]" strokeweight="1.5pt"/>
                        <v:oval id="Oval 15" o:spid="_x0000_s1029" style="position:absolute;left:2006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" fillcolor="white [3201]" strokecolor="black [3200]" strokeweight="1.5pt"/>
                        <v:oval id="Oval 16" o:spid="_x0000_s1030" style="position:absolute;left:4008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" fillcolor="window" strokecolor="windowText" strokeweight="1.5pt"/>
                        <v:oval id="Oval 17" o:spid="_x0000_s1031" style="position:absolute;left:6014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" fillcolor="window" strokecolor="windowText" strokeweight="1.5pt"/>
                      </v:group>
                      <v:group id="Group 19" o:spid="_x0000_s1032" style="position:absolute;top:1541;width:9825;height:1270" coordsize="11347,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Oval 20" o:spid="_x0000_s1033" style="position:absolute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" fillcolor="black [3213]" strokecolor="windowText" strokeweight="1.5pt"/>
                        <v:oval id="Oval 21" o:spid="_x0000_s1034" style="position:absolute;left:2126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" fillcolor="black [3213]" strokecolor="windowText" strokeweight="1.5pt"/>
                        <v:oval id="Oval 22" o:spid="_x0000_s1035" style="position:absolute;left:4095;width:1436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" fillcolor="black [3213]" strokecolor="windowText" strokeweight="1.5pt"/>
                        <v:oval id="Oval 23" o:spid="_x0000_s1036" style="position:absolute;left:6132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euwQAAANsAAAAPAAAAZHJzL2Rvd25yZXYueG1sRI9Ra8JA&#10;EITfC/6HY4W+1YsR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KH6x67BAAAA2wAAAA8AAAAA&#10;AAAAAAAAAAAABwIAAGRycy9kb3ducmV2LnhtbFBLBQYAAAAAAwADALcAAAD1AgAAAAA=&#10;" fillcolor="black [3213]" strokecolor="windowText" strokeweight="1.5pt"/>
                        <v:oval id="Oval 24" o:spid="_x0000_s1037" style="position:absolute;left:8030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" fillcolor="black [3213]" strokecolor="windowText" strokeweight="1.5pt"/>
                        <v:oval id="Oval 25" o:spid="_x0000_s1038" style="position:absolute;left:9912;top:31;width:1435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" fillcolor="black [3213]" strokecolor="windowText" strokeweight="1.5pt"/>
                      </v:group>
                    </v:group>
                  </w:pict>
                </mc:Fallback>
              </mc:AlternateContent>
            </w: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ب) 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t>با توجه به دایره</w:t>
            </w:r>
            <w:r w:rsidRPr="008967F2">
              <w:rPr>
                <w:rFonts w:cs="0 Nazanin Bold" w:hint="cs"/>
                <w:color w:val="000000"/>
                <w:sz w:val="26"/>
                <w:szCs w:val="26"/>
                <w:rtl/>
              </w:rPr>
              <w:softHyphen/>
              <w:t>های زیر یک تساوی جمع بنویسید.</w:t>
            </w:r>
          </w:p>
        </w:tc>
        <w:tc>
          <w:tcPr>
            <w:tcW w:w="609" w:type="dxa"/>
            <w:vAlign w:val="center"/>
          </w:tcPr>
          <w:p w14:paraId="59551C74" w14:textId="1E197CB8" w:rsidR="00BA153D" w:rsidRPr="006B6EB5" w:rsidRDefault="00BA153D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5/1</w:t>
            </w:r>
          </w:p>
        </w:tc>
      </w:tr>
      <w:tr w:rsidR="001671F0" w:rsidRPr="006B6EB5" w14:paraId="5D05F95E" w14:textId="77777777" w:rsidTr="0049180E">
        <w:trPr>
          <w:trHeight w:val="1128"/>
        </w:trPr>
        <w:tc>
          <w:tcPr>
            <w:tcW w:w="616" w:type="dxa"/>
          </w:tcPr>
          <w:p w14:paraId="79DE707C" w14:textId="432C146F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105DF939" w14:textId="5D9B6916" w:rsidR="001671F0" w:rsidRPr="006B6EB5" w:rsidRDefault="001671F0" w:rsidP="001671F0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با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استفاده از محور اعداد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حاصل جمع</w:t>
            </w:r>
            <w:r w:rsidR="007E582B"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="00BA153D">
              <w:rPr>
                <w:rFonts w:ascii="Vazirmatn" w:hAnsi="Vazirmatn" w:hint="cs"/>
                <w:sz w:val="28"/>
                <w:szCs w:val="28"/>
                <w:rtl/>
              </w:rPr>
              <w:t>مقابل</w:t>
            </w: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 را به دست آورید</w:t>
            </w:r>
            <w:r w:rsidR="00BA153D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 xml:space="preserve">.                             </w:t>
            </w:r>
            <w:r w:rsidR="00BA153D" w:rsidRPr="006B6EB5">
              <w:rPr>
                <w:rFonts w:ascii="Vazirmatn" w:hAnsi="Vazirmatn"/>
                <w:sz w:val="28"/>
                <w:szCs w:val="28"/>
              </w:rPr>
              <w:t xml:space="preserve"> </w:t>
            </w:r>
            <w:r w:rsidR="00BA153D">
              <w:rPr>
                <w:rFonts w:ascii="Vazirmatn" w:hAnsi="Vazirmatn"/>
                <w:sz w:val="28"/>
                <w:szCs w:val="28"/>
              </w:rPr>
              <w:t xml:space="preserve">   </w:t>
            </w:r>
            <w:r w:rsidR="00BA153D" w:rsidRPr="006B6EB5">
              <w:rPr>
                <w:rFonts w:ascii="Vazirmatn" w:hAnsi="Vazirmatn"/>
                <w:position w:val="-12"/>
                <w:sz w:val="28"/>
                <w:szCs w:val="28"/>
              </w:rPr>
              <w:object w:dxaOrig="1340" w:dyaOrig="360" w14:anchorId="5B859DAC">
                <v:shape id="_x0000_i1046" type="#_x0000_t75" style="width:67.15pt;height:18.6pt" o:ole="">
                  <v:imagedata r:id="rId49" o:title=""/>
                </v:shape>
                <o:OLEObject Type="Embed" ProgID="Equation.DSMT4" ShapeID="_x0000_i1046" DrawAspect="Content" ObjectID="_1821989759" r:id="rId50"/>
              </w:object>
            </w:r>
          </w:p>
          <w:p w14:paraId="658E470C" w14:textId="1E6F074E" w:rsidR="001671F0" w:rsidRPr="006B6EB5" w:rsidRDefault="00BA153D" w:rsidP="001671F0">
            <w:pPr>
              <w:spacing w:line="276" w:lineRule="auto"/>
              <w:jc w:val="right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77EBD1" wp14:editId="5BF06365">
                      <wp:simplePos x="0" y="0"/>
                      <wp:positionH relativeFrom="column">
                        <wp:posOffset>1003466</wp:posOffset>
                      </wp:positionH>
                      <wp:positionV relativeFrom="paragraph">
                        <wp:posOffset>183902</wp:posOffset>
                      </wp:positionV>
                      <wp:extent cx="4013227" cy="0"/>
                      <wp:effectExtent l="38100" t="76200" r="2540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13227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FE8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79pt;margin-top:14.5pt;width:31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" strokecolor="black [3040]" strokeweight="1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609" w:type="dxa"/>
            <w:vAlign w:val="center"/>
          </w:tcPr>
          <w:p w14:paraId="1E4876E5" w14:textId="11BF4EB2" w:rsidR="001671F0" w:rsidRPr="006B6EB5" w:rsidRDefault="00851722" w:rsidP="00FD1E05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75/0</w:t>
            </w:r>
          </w:p>
        </w:tc>
      </w:tr>
      <w:tr w:rsidR="001671F0" w:rsidRPr="006B6EB5" w14:paraId="13C0F0C0" w14:textId="77777777" w:rsidTr="008001C1">
        <w:trPr>
          <w:trHeight w:val="1204"/>
        </w:trPr>
        <w:tc>
          <w:tcPr>
            <w:tcW w:w="616" w:type="dxa"/>
          </w:tcPr>
          <w:p w14:paraId="323A1755" w14:textId="08014EE9" w:rsidR="001671F0" w:rsidRPr="00493F7B" w:rsidRDefault="001671F0" w:rsidP="00493F7B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</w:p>
        </w:tc>
        <w:tc>
          <w:tcPr>
            <w:tcW w:w="9311" w:type="dxa"/>
            <w:gridSpan w:val="4"/>
          </w:tcPr>
          <w:p w14:paraId="18B3123D" w14:textId="77777777" w:rsidR="00AB3666" w:rsidRDefault="00E632FE" w:rsidP="00F826BE">
            <w:pPr>
              <w:jc w:val="both"/>
              <w:rPr>
                <w:rFonts w:ascii="Vazirmatn" w:hAnsi="Vazirmatn"/>
                <w:sz w:val="28"/>
                <w:szCs w:val="28"/>
                <w:rtl/>
              </w:rPr>
            </w:pPr>
            <w:r w:rsidRPr="006B6EB5">
              <w:rPr>
                <w:rFonts w:ascii="Vazirmatn" w:hAnsi="Vazirmatn" w:hint="cs"/>
                <w:sz w:val="28"/>
                <w:szCs w:val="28"/>
                <w:rtl/>
              </w:rPr>
              <w:t xml:space="preserve">دمای هوای شهرکرد ۲ درجه زیر صفر است. اردبیل ۸ درجه از شهرکرد سردتر است. </w:t>
            </w:r>
          </w:p>
          <w:p w14:paraId="0A12E2F7" w14:textId="5954E105" w:rsidR="001671F0" w:rsidRDefault="00AB3666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 xml:space="preserve">الف- </w:t>
            </w:r>
            <w:r w:rsidR="00E632FE" w:rsidRPr="006B6EB5">
              <w:rPr>
                <w:rFonts w:ascii="Vazirmatn" w:hAnsi="Vazirmatn" w:hint="cs"/>
                <w:sz w:val="28"/>
                <w:szCs w:val="28"/>
                <w:rtl/>
              </w:rPr>
              <w:t>دمای هوای اردبیل چند درجه است ؟</w:t>
            </w:r>
          </w:p>
          <w:p w14:paraId="28496B7D" w14:textId="77777777" w:rsidR="00AB3666" w:rsidRDefault="00AB3666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  <w:p w14:paraId="11083ECE" w14:textId="77777777" w:rsidR="00AB3666" w:rsidRDefault="00AB3666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ب- میانگین دمای هوای این دو شهر را به دست آورید.</w:t>
            </w:r>
          </w:p>
          <w:p w14:paraId="799DF17D" w14:textId="5CC8739D" w:rsidR="00AB3666" w:rsidRPr="006B6EB5" w:rsidRDefault="00AB3666" w:rsidP="00F826BE">
            <w:pPr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  <w:tc>
          <w:tcPr>
            <w:tcW w:w="609" w:type="dxa"/>
            <w:vAlign w:val="center"/>
          </w:tcPr>
          <w:p w14:paraId="3B4651E7" w14:textId="2AF6CE4B" w:rsidR="001671F0" w:rsidRPr="006B6EB5" w:rsidRDefault="00AB3666" w:rsidP="00961862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</w:tr>
    </w:tbl>
    <w:p w14:paraId="615D838F" w14:textId="6CD2D251" w:rsidR="000B3006" w:rsidRPr="00CE5CCC" w:rsidRDefault="000B3006" w:rsidP="00D6577C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0B3006" w:rsidRPr="00CE5CCC" w:rsidSect="00554692">
      <w:footerReference w:type="even" r:id="rId5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41FE9" w14:textId="77777777" w:rsidR="00203F35" w:rsidRDefault="00203F35">
      <w:r>
        <w:separator/>
      </w:r>
    </w:p>
  </w:endnote>
  <w:endnote w:type="continuationSeparator" w:id="0">
    <w:p w14:paraId="513A3F5F" w14:textId="77777777" w:rsidR="00203F35" w:rsidRDefault="00203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azirmatn Medium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7E9D0" w14:textId="77777777" w:rsidR="00203F35" w:rsidRDefault="00203F35">
      <w:r>
        <w:separator/>
      </w:r>
    </w:p>
  </w:footnote>
  <w:footnote w:type="continuationSeparator" w:id="0">
    <w:p w14:paraId="754970DE" w14:textId="77777777" w:rsidR="00203F35" w:rsidRDefault="00203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66D7C"/>
    <w:multiLevelType w:val="hybridMultilevel"/>
    <w:tmpl w:val="6B12FCF0"/>
    <w:lvl w:ilvl="0" w:tplc="8CA663AE">
      <w:start w:val="1"/>
      <w:numFmt w:val="decimal"/>
      <w:lvlText w:val="%1"/>
      <w:lvlJc w:val="left"/>
      <w:pPr>
        <w:ind w:left="501" w:hanging="360"/>
      </w:pPr>
      <w:rPr>
        <w:rFonts w:ascii="Vazirmatn Medium" w:hAnsi="Vazirmatn Medium" w:cs="0 Nazanin Bold" w:hint="default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5EB4"/>
    <w:rsid w:val="00044CE5"/>
    <w:rsid w:val="00051F35"/>
    <w:rsid w:val="00057749"/>
    <w:rsid w:val="00060B1B"/>
    <w:rsid w:val="000633DE"/>
    <w:rsid w:val="00064B47"/>
    <w:rsid w:val="00075F22"/>
    <w:rsid w:val="000812E2"/>
    <w:rsid w:val="00081A39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C797C"/>
    <w:rsid w:val="000D33C8"/>
    <w:rsid w:val="000E2D5C"/>
    <w:rsid w:val="000F0AEE"/>
    <w:rsid w:val="000F1DC0"/>
    <w:rsid w:val="000F7D7C"/>
    <w:rsid w:val="00102989"/>
    <w:rsid w:val="00105998"/>
    <w:rsid w:val="00106CED"/>
    <w:rsid w:val="00111977"/>
    <w:rsid w:val="00122C98"/>
    <w:rsid w:val="001369CE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1C8F"/>
    <w:rsid w:val="001C4847"/>
    <w:rsid w:val="001C558A"/>
    <w:rsid w:val="001D1F1C"/>
    <w:rsid w:val="001D56BB"/>
    <w:rsid w:val="001D764F"/>
    <w:rsid w:val="001E0DCC"/>
    <w:rsid w:val="001E526C"/>
    <w:rsid w:val="001F07AB"/>
    <w:rsid w:val="001F6C57"/>
    <w:rsid w:val="002037DE"/>
    <w:rsid w:val="00203F35"/>
    <w:rsid w:val="002078FB"/>
    <w:rsid w:val="0022126B"/>
    <w:rsid w:val="00222EB3"/>
    <w:rsid w:val="002304F7"/>
    <w:rsid w:val="0023052B"/>
    <w:rsid w:val="00232982"/>
    <w:rsid w:val="00257904"/>
    <w:rsid w:val="002650E6"/>
    <w:rsid w:val="00266961"/>
    <w:rsid w:val="00273271"/>
    <w:rsid w:val="00283FFA"/>
    <w:rsid w:val="00285E84"/>
    <w:rsid w:val="002876CD"/>
    <w:rsid w:val="002905F6"/>
    <w:rsid w:val="002937D6"/>
    <w:rsid w:val="00293E8A"/>
    <w:rsid w:val="00297EC0"/>
    <w:rsid w:val="002A0031"/>
    <w:rsid w:val="002A1926"/>
    <w:rsid w:val="002A1D7E"/>
    <w:rsid w:val="002A33DE"/>
    <w:rsid w:val="002B731E"/>
    <w:rsid w:val="002C3808"/>
    <w:rsid w:val="002C49FD"/>
    <w:rsid w:val="002D7D6C"/>
    <w:rsid w:val="002E7561"/>
    <w:rsid w:val="002F602F"/>
    <w:rsid w:val="003013D7"/>
    <w:rsid w:val="003054F1"/>
    <w:rsid w:val="00313912"/>
    <w:rsid w:val="00320319"/>
    <w:rsid w:val="0032391D"/>
    <w:rsid w:val="00325DBF"/>
    <w:rsid w:val="00343621"/>
    <w:rsid w:val="00352925"/>
    <w:rsid w:val="00363EA9"/>
    <w:rsid w:val="00366B83"/>
    <w:rsid w:val="00372598"/>
    <w:rsid w:val="0037499B"/>
    <w:rsid w:val="00384F69"/>
    <w:rsid w:val="00387B55"/>
    <w:rsid w:val="00394BDA"/>
    <w:rsid w:val="003950E3"/>
    <w:rsid w:val="00396865"/>
    <w:rsid w:val="003A2983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30C8"/>
    <w:rsid w:val="003D43BA"/>
    <w:rsid w:val="003D7F40"/>
    <w:rsid w:val="003E2171"/>
    <w:rsid w:val="003E2AA3"/>
    <w:rsid w:val="003F272F"/>
    <w:rsid w:val="003F58FD"/>
    <w:rsid w:val="00427CF4"/>
    <w:rsid w:val="0045654A"/>
    <w:rsid w:val="004568D6"/>
    <w:rsid w:val="00464B31"/>
    <w:rsid w:val="00480E18"/>
    <w:rsid w:val="0049180E"/>
    <w:rsid w:val="00492EE4"/>
    <w:rsid w:val="00493F7B"/>
    <w:rsid w:val="00495CCA"/>
    <w:rsid w:val="00496963"/>
    <w:rsid w:val="004A075B"/>
    <w:rsid w:val="004A0E94"/>
    <w:rsid w:val="004A1F88"/>
    <w:rsid w:val="004A72B7"/>
    <w:rsid w:val="004B1925"/>
    <w:rsid w:val="004B4415"/>
    <w:rsid w:val="004B5D83"/>
    <w:rsid w:val="004B7F7B"/>
    <w:rsid w:val="004E1746"/>
    <w:rsid w:val="004F1A82"/>
    <w:rsid w:val="0050569F"/>
    <w:rsid w:val="00526347"/>
    <w:rsid w:val="00526388"/>
    <w:rsid w:val="00527D9D"/>
    <w:rsid w:val="00550734"/>
    <w:rsid w:val="0055430A"/>
    <w:rsid w:val="00554692"/>
    <w:rsid w:val="00563849"/>
    <w:rsid w:val="005704C3"/>
    <w:rsid w:val="005849B5"/>
    <w:rsid w:val="00592C7E"/>
    <w:rsid w:val="0059312F"/>
    <w:rsid w:val="0059556C"/>
    <w:rsid w:val="005A04D4"/>
    <w:rsid w:val="005A5D92"/>
    <w:rsid w:val="005B0A9C"/>
    <w:rsid w:val="005B355E"/>
    <w:rsid w:val="005C70F1"/>
    <w:rsid w:val="005E13ED"/>
    <w:rsid w:val="005E22DE"/>
    <w:rsid w:val="005E481B"/>
    <w:rsid w:val="005F5D12"/>
    <w:rsid w:val="00604E3D"/>
    <w:rsid w:val="00610A06"/>
    <w:rsid w:val="0061122B"/>
    <w:rsid w:val="0061446A"/>
    <w:rsid w:val="00614E45"/>
    <w:rsid w:val="006404D1"/>
    <w:rsid w:val="00645BBA"/>
    <w:rsid w:val="00651A39"/>
    <w:rsid w:val="00652AE5"/>
    <w:rsid w:val="00654641"/>
    <w:rsid w:val="00662D5E"/>
    <w:rsid w:val="00664140"/>
    <w:rsid w:val="00666C36"/>
    <w:rsid w:val="00674005"/>
    <w:rsid w:val="006917C9"/>
    <w:rsid w:val="006A34F2"/>
    <w:rsid w:val="006A45B3"/>
    <w:rsid w:val="006B1CD3"/>
    <w:rsid w:val="006B6EB5"/>
    <w:rsid w:val="006B7624"/>
    <w:rsid w:val="006C1DAF"/>
    <w:rsid w:val="006C36D2"/>
    <w:rsid w:val="006C5E32"/>
    <w:rsid w:val="006D1307"/>
    <w:rsid w:val="00701928"/>
    <w:rsid w:val="007030CB"/>
    <w:rsid w:val="00712340"/>
    <w:rsid w:val="00714FF1"/>
    <w:rsid w:val="0071794E"/>
    <w:rsid w:val="007248D3"/>
    <w:rsid w:val="00734C18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5E79"/>
    <w:rsid w:val="0078625B"/>
    <w:rsid w:val="00786C62"/>
    <w:rsid w:val="007B0A27"/>
    <w:rsid w:val="007B24DA"/>
    <w:rsid w:val="007B2915"/>
    <w:rsid w:val="007B3075"/>
    <w:rsid w:val="007B4428"/>
    <w:rsid w:val="007D7552"/>
    <w:rsid w:val="007E582B"/>
    <w:rsid w:val="007E7962"/>
    <w:rsid w:val="007F110E"/>
    <w:rsid w:val="007F1602"/>
    <w:rsid w:val="007F5653"/>
    <w:rsid w:val="008001C1"/>
    <w:rsid w:val="00802405"/>
    <w:rsid w:val="008064FD"/>
    <w:rsid w:val="00812683"/>
    <w:rsid w:val="00814666"/>
    <w:rsid w:val="00820188"/>
    <w:rsid w:val="00824E95"/>
    <w:rsid w:val="008274E0"/>
    <w:rsid w:val="00827D24"/>
    <w:rsid w:val="00851722"/>
    <w:rsid w:val="0085529B"/>
    <w:rsid w:val="008605CB"/>
    <w:rsid w:val="008642EB"/>
    <w:rsid w:val="00871834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55C13"/>
    <w:rsid w:val="00961862"/>
    <w:rsid w:val="0098025A"/>
    <w:rsid w:val="00984794"/>
    <w:rsid w:val="00984E89"/>
    <w:rsid w:val="0099294B"/>
    <w:rsid w:val="00992D67"/>
    <w:rsid w:val="009934FF"/>
    <w:rsid w:val="00995DC7"/>
    <w:rsid w:val="009960AB"/>
    <w:rsid w:val="009D1721"/>
    <w:rsid w:val="009E0671"/>
    <w:rsid w:val="009E5676"/>
    <w:rsid w:val="009F15B1"/>
    <w:rsid w:val="00A06317"/>
    <w:rsid w:val="00A10B78"/>
    <w:rsid w:val="00A20A6A"/>
    <w:rsid w:val="00A20E9F"/>
    <w:rsid w:val="00A210D6"/>
    <w:rsid w:val="00A26BF5"/>
    <w:rsid w:val="00A32A40"/>
    <w:rsid w:val="00A332D5"/>
    <w:rsid w:val="00A40DA9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3666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46702"/>
    <w:rsid w:val="00B52219"/>
    <w:rsid w:val="00B56F1A"/>
    <w:rsid w:val="00B62053"/>
    <w:rsid w:val="00B73028"/>
    <w:rsid w:val="00B80042"/>
    <w:rsid w:val="00B80E06"/>
    <w:rsid w:val="00B92337"/>
    <w:rsid w:val="00BA098C"/>
    <w:rsid w:val="00BA153D"/>
    <w:rsid w:val="00BA7917"/>
    <w:rsid w:val="00BC1A19"/>
    <w:rsid w:val="00BD447E"/>
    <w:rsid w:val="00BE776E"/>
    <w:rsid w:val="00BF4523"/>
    <w:rsid w:val="00BF6472"/>
    <w:rsid w:val="00C0768D"/>
    <w:rsid w:val="00C17567"/>
    <w:rsid w:val="00C323A2"/>
    <w:rsid w:val="00C326B1"/>
    <w:rsid w:val="00C34A43"/>
    <w:rsid w:val="00C40BBF"/>
    <w:rsid w:val="00C4546A"/>
    <w:rsid w:val="00C46C3E"/>
    <w:rsid w:val="00C60163"/>
    <w:rsid w:val="00C77310"/>
    <w:rsid w:val="00C82809"/>
    <w:rsid w:val="00C82A22"/>
    <w:rsid w:val="00C924A3"/>
    <w:rsid w:val="00CB1558"/>
    <w:rsid w:val="00CB31E1"/>
    <w:rsid w:val="00CB6C74"/>
    <w:rsid w:val="00CC13C8"/>
    <w:rsid w:val="00CC26EA"/>
    <w:rsid w:val="00CC318D"/>
    <w:rsid w:val="00CC3C49"/>
    <w:rsid w:val="00CC56BC"/>
    <w:rsid w:val="00CD4A8C"/>
    <w:rsid w:val="00CE2F34"/>
    <w:rsid w:val="00CE5CCC"/>
    <w:rsid w:val="00CF2157"/>
    <w:rsid w:val="00CF404F"/>
    <w:rsid w:val="00CF444A"/>
    <w:rsid w:val="00CF5820"/>
    <w:rsid w:val="00D033C5"/>
    <w:rsid w:val="00D1197F"/>
    <w:rsid w:val="00D12852"/>
    <w:rsid w:val="00D2389A"/>
    <w:rsid w:val="00D23BA1"/>
    <w:rsid w:val="00D30350"/>
    <w:rsid w:val="00D43C9D"/>
    <w:rsid w:val="00D43EFD"/>
    <w:rsid w:val="00D56C37"/>
    <w:rsid w:val="00D57689"/>
    <w:rsid w:val="00D656B0"/>
    <w:rsid w:val="00D6577C"/>
    <w:rsid w:val="00D70DCE"/>
    <w:rsid w:val="00D753A6"/>
    <w:rsid w:val="00D77806"/>
    <w:rsid w:val="00D8485D"/>
    <w:rsid w:val="00D849E2"/>
    <w:rsid w:val="00D87200"/>
    <w:rsid w:val="00D97201"/>
    <w:rsid w:val="00DA5520"/>
    <w:rsid w:val="00DA7416"/>
    <w:rsid w:val="00DB1342"/>
    <w:rsid w:val="00DB4350"/>
    <w:rsid w:val="00DC1C76"/>
    <w:rsid w:val="00DC64FC"/>
    <w:rsid w:val="00DD01C4"/>
    <w:rsid w:val="00DF06AC"/>
    <w:rsid w:val="00DF24A7"/>
    <w:rsid w:val="00DF29EC"/>
    <w:rsid w:val="00DF3E96"/>
    <w:rsid w:val="00DF51A3"/>
    <w:rsid w:val="00E00254"/>
    <w:rsid w:val="00E12811"/>
    <w:rsid w:val="00E14C5C"/>
    <w:rsid w:val="00E21646"/>
    <w:rsid w:val="00E27D35"/>
    <w:rsid w:val="00E33963"/>
    <w:rsid w:val="00E57C7D"/>
    <w:rsid w:val="00E601F9"/>
    <w:rsid w:val="00E62199"/>
    <w:rsid w:val="00E632FE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E65B8"/>
    <w:rsid w:val="00EF59FB"/>
    <w:rsid w:val="00EF7AC4"/>
    <w:rsid w:val="00F01A3F"/>
    <w:rsid w:val="00F05AAD"/>
    <w:rsid w:val="00F05EBA"/>
    <w:rsid w:val="00F14030"/>
    <w:rsid w:val="00F14AF6"/>
    <w:rsid w:val="00F17EC5"/>
    <w:rsid w:val="00F27946"/>
    <w:rsid w:val="00F35E5B"/>
    <w:rsid w:val="00F36768"/>
    <w:rsid w:val="00F44108"/>
    <w:rsid w:val="00F521DE"/>
    <w:rsid w:val="00F615BA"/>
    <w:rsid w:val="00F63DF6"/>
    <w:rsid w:val="00F81292"/>
    <w:rsid w:val="00F826BE"/>
    <w:rsid w:val="00F96F1E"/>
    <w:rsid w:val="00FA00FC"/>
    <w:rsid w:val="00FA1DE2"/>
    <w:rsid w:val="00FC528B"/>
    <w:rsid w:val="00FC5A50"/>
    <w:rsid w:val="00FD1E05"/>
    <w:rsid w:val="00FD53D3"/>
    <w:rsid w:val="00FD5C9F"/>
    <w:rsid w:val="00FE112C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075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493F7B"/>
    <w:pPr>
      <w:ind w:left="720"/>
      <w:contextualSpacing/>
    </w:pPr>
  </w:style>
  <w:style w:type="table" w:styleId="PlainTable5">
    <w:name w:val="Plain Table 5"/>
    <w:basedOn w:val="TableNormal"/>
    <w:uiPriority w:val="45"/>
    <w:rsid w:val="00493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27D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8" Type="http://schemas.openxmlformats.org/officeDocument/2006/relationships/image" Target="media/image1.wmf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A8798-A478-43C5-B723-9DC12C6D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841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102</cp:revision>
  <cp:lastPrinted>2023-10-26T12:42:00Z</cp:lastPrinted>
  <dcterms:created xsi:type="dcterms:W3CDTF">2018-10-12T13:02:00Z</dcterms:created>
  <dcterms:modified xsi:type="dcterms:W3CDTF">2025-10-14T19:58:00Z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