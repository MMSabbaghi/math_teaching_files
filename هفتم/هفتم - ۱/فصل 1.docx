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007"/>
        <w:gridCol w:w="3405"/>
        <w:gridCol w:w="1899"/>
        <w:gridCol w:w="609"/>
      </w:tblGrid>
      <w:tr w:rsidR="006B6EB5" w:rsidRPr="006B6EB5" w14:paraId="52F37251" w14:textId="12DC3CC1" w:rsidTr="00015EB4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63833704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کلاس هفتم: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4742EC" w:rsidRPr="006B6EB5" w14:paraId="198FF58C" w14:textId="77777777" w:rsidTr="004742EC">
        <w:trPr>
          <w:trHeight w:val="1254"/>
        </w:trPr>
        <w:tc>
          <w:tcPr>
            <w:tcW w:w="616" w:type="dxa"/>
          </w:tcPr>
          <w:p w14:paraId="773E5E57" w14:textId="77777777" w:rsidR="004742EC" w:rsidRPr="00493F7B" w:rsidRDefault="004742E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0FE3335" w14:textId="77777777" w:rsidR="004742EC" w:rsidRDefault="004742EC" w:rsidP="004742EC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الگو های عددی زیر را کامل کنید 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4742EC" w14:paraId="5C3E95B4" w14:textId="77777777" w:rsidTr="00EA3E9E">
              <w:trPr>
                <w:trHeight w:val="510"/>
              </w:trPr>
              <w:tc>
                <w:tcPr>
                  <w:tcW w:w="4593" w:type="dxa"/>
                </w:tcPr>
                <w:p w14:paraId="32FF16D3" w14:textId="655FBEB0" w:rsidR="004742EC" w:rsidRDefault="00CC0801" w:rsidP="004742EC">
                  <w:pPr>
                    <w:spacing w:line="276" w:lineRule="auto"/>
                    <w:jc w:val="center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>........... و</w:t>
                  </w:r>
                  <w:r w:rsidR="004742EC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 و </w:t>
                  </w:r>
                  <w:r w:rsidR="004742EC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340" w:dyaOrig="720" w14:anchorId="395C7DD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.95pt;height:36.4pt" o:ole="">
                        <v:imagedata r:id="rId8" o:title=""/>
                      </v:shape>
                      <o:OLEObject Type="Embed" ProgID="Equation.DSMT4" ShapeID="_x0000_i1025" DrawAspect="Content" ObjectID="_1783864213" r:id="rId9"/>
                    </w:object>
                  </w:r>
                  <w:r w:rsidR="004742EC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4742EC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340" w:dyaOrig="720" w14:anchorId="2C54886F">
                      <v:shape id="_x0000_i1026" type="#_x0000_t75" style="width:16.95pt;height:36.4pt" o:ole="">
                        <v:imagedata r:id="rId10" o:title=""/>
                      </v:shape>
                      <o:OLEObject Type="Embed" ProgID="Equation.DSMT4" ShapeID="_x0000_i1026" DrawAspect="Content" ObjectID="_1783864214" r:id="rId11"/>
                    </w:object>
                  </w:r>
                  <w:r w:rsidR="004742EC"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="004742EC" w:rsidRPr="006B6EB5">
                    <w:rPr>
                      <w:rFonts w:ascii="Vazirmatn" w:hAnsi="Vazirmatn"/>
                      <w:position w:val="-28"/>
                      <w:sz w:val="28"/>
                      <w:szCs w:val="28"/>
                      <w:lang w:bidi="fa-IR"/>
                    </w:rPr>
                    <w:object w:dxaOrig="240" w:dyaOrig="720" w14:anchorId="4202D04F">
                      <v:shape id="_x0000_i1027" type="#_x0000_t75" style="width:12.7pt;height:36.4pt" o:ole="">
                        <v:imagedata r:id="rId12" o:title=""/>
                      </v:shape>
                      <o:OLEObject Type="Embed" ProgID="Equation.DSMT4" ShapeID="_x0000_i1027" DrawAspect="Content" ObjectID="_1783864215" r:id="rId13"/>
                    </w:object>
                  </w:r>
                </w:p>
              </w:tc>
              <w:tc>
                <w:tcPr>
                  <w:tcW w:w="4594" w:type="dxa"/>
                </w:tcPr>
                <w:p w14:paraId="7F1B7AAF" w14:textId="77777777" w:rsidR="004742EC" w:rsidRDefault="004742EC" w:rsidP="004742EC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...........و .......... و8 و۱۶ و۳۲ و۶۴ </w:t>
                  </w:r>
                </w:p>
              </w:tc>
            </w:tr>
          </w:tbl>
          <w:p w14:paraId="2EB61F2D" w14:textId="77777777" w:rsidR="004742EC" w:rsidRPr="006B6EB5" w:rsidRDefault="004742EC" w:rsidP="00785E79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1BD6C6A9" w14:textId="29C70F7C" w:rsidR="004742EC" w:rsidRDefault="0072176F" w:rsidP="00C34A43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5E481B" w:rsidRPr="006B6EB5" w14:paraId="6DC45E88" w14:textId="77777777" w:rsidTr="00984E89">
        <w:trPr>
          <w:trHeight w:val="1042"/>
        </w:trPr>
        <w:tc>
          <w:tcPr>
            <w:tcW w:w="616" w:type="dxa"/>
          </w:tcPr>
          <w:p w14:paraId="47AC7A9F" w14:textId="77777777" w:rsidR="005E481B" w:rsidRPr="00493F7B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EE8F4D0" w14:textId="274CD3FE" w:rsidR="005E481B" w:rsidRDefault="005E481B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حاصل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ضرب 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</w:t>
            </w:r>
            <w:r w:rsidR="00CE5CCC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</w:t>
            </w:r>
            <w:r w:rsidRPr="008967F2">
              <w:rPr>
                <w:rFonts w:cs="0 Nazanin Bold"/>
                <w:sz w:val="26"/>
                <w:szCs w:val="26"/>
              </w:rPr>
              <w:t xml:space="preserve"> </w:t>
            </w:r>
            <w:r w:rsidRPr="008967F2">
              <w:rPr>
                <w:rFonts w:cs="0 Nazanin Bold"/>
                <w:position w:val="-22"/>
                <w:sz w:val="26"/>
                <w:szCs w:val="26"/>
              </w:rPr>
              <w:object w:dxaOrig="3100" w:dyaOrig="580" w14:anchorId="5AE732BA">
                <v:shape id="_x0000_i1028" type="#_x0000_t75" style="width:170.25pt;height:32.2pt" o:ole="">
                  <v:imagedata r:id="rId14" o:title=""/>
                </v:shape>
                <o:OLEObject Type="Embed" ProgID="Equation.DSMT4" ShapeID="_x0000_i1028" DrawAspect="Content" ObjectID="_1783864216" r:id="rId15"/>
              </w:object>
            </w:r>
          </w:p>
        </w:tc>
        <w:tc>
          <w:tcPr>
            <w:tcW w:w="609" w:type="dxa"/>
            <w:vAlign w:val="center"/>
          </w:tcPr>
          <w:p w14:paraId="0A049B3E" w14:textId="547C117E" w:rsidR="005E481B" w:rsidRDefault="0075183F" w:rsidP="0075183F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924A3" w:rsidRPr="006B6EB5" w14:paraId="70C4EAC8" w14:textId="77777777" w:rsidTr="00015EB4">
        <w:trPr>
          <w:trHeight w:val="817"/>
        </w:trPr>
        <w:tc>
          <w:tcPr>
            <w:tcW w:w="616" w:type="dxa"/>
          </w:tcPr>
          <w:p w14:paraId="45548BC8" w14:textId="353CF10D" w:rsidR="00C924A3" w:rsidRPr="00493F7B" w:rsidRDefault="00C924A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EA9650A" w14:textId="707C18BA" w:rsidR="007F1602" w:rsidRPr="00E632FE" w:rsidRDefault="00E632FE" w:rsidP="00266961">
            <w:pPr>
              <w:tabs>
                <w:tab w:val="left" w:pos="624"/>
              </w:tabs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کشاورزی</w: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E632FE">
              <w:rPr>
                <w:rFonts w:ascii="IPT.Nazanin" w:hAnsi="IPT.Nazanin" w:cs="0 Nazanin Bold"/>
                <w:position w:val="-22"/>
                <w:sz w:val="28"/>
                <w:szCs w:val="28"/>
                <w:lang w:bidi="fa-IR"/>
              </w:rPr>
              <w:object w:dxaOrig="240" w:dyaOrig="580" w14:anchorId="310626D0">
                <v:shape id="_x0000_i1029" type="#_x0000_t75" style="width:12.7pt;height:28.8pt" o:ole="">
                  <v:imagedata r:id="rId16" o:title=""/>
                </v:shape>
                <o:OLEObject Type="Embed" ProgID="Equation.DSMT4" ShapeID="_x0000_i1029" DrawAspect="Content" ObjectID="_1783864217" r:id="rId17"/>
              </w:objec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زمین خود را گندم و</w: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Pr="00E632FE">
              <w:rPr>
                <w:rFonts w:ascii="IPT.Nazanin" w:hAnsi="IPT.Nazanin" w:cs="0 Nazanin Bold"/>
                <w:position w:val="-22"/>
                <w:sz w:val="28"/>
                <w:szCs w:val="28"/>
                <w:lang w:bidi="fa-IR"/>
              </w:rPr>
              <w:object w:dxaOrig="260" w:dyaOrig="580" w14:anchorId="540BB9C6">
                <v:shape id="_x0000_i1030" type="#_x0000_t75" style="width:13.55pt;height:28.8pt" o:ole="">
                  <v:imagedata r:id="rId18" o:title=""/>
                </v:shape>
                <o:OLEObject Type="Embed" ProgID="Equation.DSMT4" ShapeID="_x0000_i1030" DrawAspect="Content" ObjectID="_1783864218" r:id="rId19"/>
              </w:object>
            </w:r>
            <w:r w:rsidRPr="00E632FE"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  <w:lang w:bidi="fa-IR"/>
              </w:rPr>
              <w:t>آن را جو کاشته است</w:t>
            </w:r>
            <w:r>
              <w:rPr>
                <w:rFonts w:ascii="IPT.Nazanin" w:hAnsi="IPT.Nazanin" w:cs="0 Nazanin Bold" w:hint="cs"/>
                <w:sz w:val="28"/>
                <w:szCs w:val="28"/>
                <w:rtl/>
              </w:rPr>
              <w:t>.</w:t>
            </w:r>
            <w:r w:rsidRPr="00E632FE">
              <w:rPr>
                <w:rFonts w:cs="0 Nazanin Bold" w:hint="cs"/>
                <w:sz w:val="28"/>
                <w:szCs w:val="28"/>
                <w:rtl/>
              </w:rPr>
              <w:t xml:space="preserve"> اگر </w:t>
            </w:r>
            <w:r>
              <w:rPr>
                <w:rFonts w:cs="0 Nazanin Bold" w:hint="cs"/>
                <w:sz w:val="28"/>
                <w:szCs w:val="28"/>
                <w:rtl/>
              </w:rPr>
              <w:t xml:space="preserve">مساحت قسمتی که در آن چیزی کاشته نشده ، 14 هکتار باشد ، کل زمین چند هکتار است ؟ </w:t>
            </w:r>
          </w:p>
          <w:p w14:paraId="61BD0C01" w14:textId="77777777" w:rsidR="007F1602" w:rsidRPr="006B6EB5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783632D" w14:textId="2C827561" w:rsidR="007F1602" w:rsidRPr="00734C18" w:rsidRDefault="007F1602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0"/>
                <w:szCs w:val="20"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680A849" w14:textId="28E0F884" w:rsidR="00C924A3" w:rsidRPr="006B6EB5" w:rsidRDefault="0075183F" w:rsidP="007F160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7B3075" w:rsidRPr="006B6EB5" w14:paraId="65EEBDEA" w14:textId="77777777" w:rsidTr="00734357">
        <w:trPr>
          <w:trHeight w:val="3370"/>
        </w:trPr>
        <w:tc>
          <w:tcPr>
            <w:tcW w:w="616" w:type="dxa"/>
          </w:tcPr>
          <w:p w14:paraId="79BC0BAB" w14:textId="37C526B3" w:rsidR="007B3075" w:rsidRPr="00493F7B" w:rsidRDefault="007B307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053F8AE" w14:textId="592D50A4" w:rsidR="001671F0" w:rsidRPr="006B6EB5" w:rsidRDefault="001671F0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20 دستگاه خودرو و موتورس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کلت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در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پارک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نگ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وجود دارد.</w:t>
            </w:r>
            <w:r w:rsidR="000C34EE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اگر تعداد کل چرخ ها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آنها ۵۰ عدد باشد ، چند 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خودرو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چند 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موتورس</w:t>
            </w:r>
            <w:r w:rsidR="001F6C57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1F6C57"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کلت</w:t>
            </w:r>
            <w:r w:rsidR="001F6C57"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>در پارک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6B6EB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نگ</w:t>
            </w:r>
            <w:r w:rsidRPr="006B6EB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وجود دارد؟</w:t>
            </w:r>
          </w:p>
          <w:tbl>
            <w:tblPr>
              <w:tblStyle w:val="TableGrid"/>
              <w:bidiVisual/>
              <w:tblW w:w="0" w:type="auto"/>
              <w:tblInd w:w="2758" w:type="dxa"/>
              <w:tblLook w:val="0600" w:firstRow="0" w:lastRow="0" w:firstColumn="0" w:lastColumn="0" w:noHBand="1" w:noVBand="1"/>
            </w:tblPr>
            <w:tblGrid>
              <w:gridCol w:w="2693"/>
              <w:gridCol w:w="2127"/>
              <w:gridCol w:w="1609"/>
            </w:tblGrid>
            <w:tr w:rsidR="002E7561" w14:paraId="57E09E5D" w14:textId="77777777" w:rsidTr="00CE5CCC">
              <w:trPr>
                <w:trHeight w:val="264"/>
              </w:trPr>
              <w:tc>
                <w:tcPr>
                  <w:tcW w:w="26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52D6D35A" w14:textId="2013441B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بررسی و آزمایش</w:t>
                  </w:r>
                </w:p>
              </w:tc>
              <w:tc>
                <w:tcPr>
                  <w:tcW w:w="2127" w:type="dxa"/>
                  <w:tcBorders>
                    <w:top w:val="single" w:sz="4" w:space="0" w:color="FFFFFF" w:themeColor="background1"/>
                  </w:tcBorders>
                </w:tcPr>
                <w:p w14:paraId="1676FEF6" w14:textId="3779A3AE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تعداد موتور</w:t>
                  </w:r>
                </w:p>
              </w:tc>
              <w:tc>
                <w:tcPr>
                  <w:tcW w:w="1609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6E1FDFFB" w14:textId="14FDC978" w:rsidR="002E7561" w:rsidRPr="002B731E" w:rsidRDefault="002E7561" w:rsidP="002E7561">
                  <w:pPr>
                    <w:spacing w:line="276" w:lineRule="auto"/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  <w:r w:rsidRPr="002B731E">
                    <w:rPr>
                      <w:rFonts w:ascii="Vazirmatn" w:hAnsi="Vazirmatn" w:hint="cs"/>
                      <w:rtl/>
                      <w:lang w:bidi="fa-IR"/>
                    </w:rPr>
                    <w:t>تعداد خودرو</w:t>
                  </w:r>
                </w:p>
              </w:tc>
            </w:tr>
            <w:tr w:rsidR="002E7561" w14:paraId="12285D90" w14:textId="77777777" w:rsidTr="00785E79">
              <w:tc>
                <w:tcPr>
                  <w:tcW w:w="269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A5FDEDA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41DE752E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1CD509AF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5F282B20" w14:textId="0E423417" w:rsidR="002E7561" w:rsidRP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127" w:type="dxa"/>
                  <w:tcBorders>
                    <w:bottom w:val="single" w:sz="4" w:space="0" w:color="FFFFFF" w:themeColor="background1"/>
                  </w:tcBorders>
                </w:tcPr>
                <w:p w14:paraId="230B668F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609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2E71E154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22315CBC" w14:textId="77777777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  <w:p w14:paraId="076A4010" w14:textId="61DE24A9" w:rsidR="002E7561" w:rsidRDefault="002E7561" w:rsidP="002E7561">
                  <w:pPr>
                    <w:spacing w:line="276" w:lineRule="auto"/>
                    <w:jc w:val="right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3E18A8EA" w14:textId="1622EE53" w:rsidR="007B3075" w:rsidRPr="006B6EB5" w:rsidRDefault="007B3075" w:rsidP="00C924A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5314F458" w14:textId="7A0973A9" w:rsidR="007B3075" w:rsidRPr="006B6EB5" w:rsidRDefault="007518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75183F" w:rsidRPr="006B6EB5" w14:paraId="6C156D9A" w14:textId="77777777" w:rsidTr="0075183F">
        <w:trPr>
          <w:trHeight w:val="2186"/>
        </w:trPr>
        <w:tc>
          <w:tcPr>
            <w:tcW w:w="616" w:type="dxa"/>
          </w:tcPr>
          <w:p w14:paraId="56DE492B" w14:textId="77777777" w:rsidR="0075183F" w:rsidRPr="00493F7B" w:rsidRDefault="0075183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28A9D8A1" w14:textId="3BE3F758" w:rsidR="0075183F" w:rsidRPr="006B6EB5" w:rsidRDefault="000732B1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با رقم های 3 و 4 و 5 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>تمام عددها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سه رقم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ممکن را بنو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س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(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>در عددها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شما م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تواند رقم ها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تکرار</w:t>
            </w:r>
            <w:r w:rsidRPr="000732B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هم باشد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0732B1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609" w:type="dxa"/>
            <w:vAlign w:val="center"/>
          </w:tcPr>
          <w:p w14:paraId="16E86272" w14:textId="3CD3850F" w:rsidR="0075183F" w:rsidRPr="006B6EB5" w:rsidRDefault="0075183F" w:rsidP="00FD1E05">
            <w:pPr>
              <w:jc w:val="center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563849" w:rsidRPr="006B6EB5" w14:paraId="57B30002" w14:textId="77777777" w:rsidTr="00015EB4">
        <w:trPr>
          <w:trHeight w:val="1077"/>
        </w:trPr>
        <w:tc>
          <w:tcPr>
            <w:tcW w:w="616" w:type="dxa"/>
          </w:tcPr>
          <w:p w14:paraId="01E8C586" w14:textId="77777777" w:rsidR="00563849" w:rsidRPr="00493F7B" w:rsidRDefault="00563849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05074AAB" w14:textId="77777777" w:rsidR="00785E79" w:rsidRDefault="002B731E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توپی را از ارتفاع 12 متری رها می کنیم. اگر پس از برخورد با زمین نصف ارتفاع قبلی بالا بیاید ، پس از سه بار برخورد به زمین ، </w:t>
            </w:r>
            <w:r w:rsidR="00CE5CC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چه مسافتی طی می کند؟</w:t>
            </w:r>
          </w:p>
          <w:p w14:paraId="30F9B48F" w14:textId="77777777" w:rsidR="00CE5CCC" w:rsidRDefault="00CE5CCC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  <w:p w14:paraId="26439FC2" w14:textId="77777777" w:rsidR="00CE5CCC" w:rsidRDefault="00CE5CCC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  <w:p w14:paraId="59EE69CA" w14:textId="060BA2F2" w:rsidR="00734C18" w:rsidRPr="002B731E" w:rsidRDefault="00734C18" w:rsidP="00CE5CCC">
            <w:pPr>
              <w:jc w:val="both"/>
              <w:rPr>
                <w:rFonts w:ascii="Vazirmatn" w:hAnsi="Vazirmatn" w:cs="Cambria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A5D487F" w14:textId="6F3259B0" w:rsidR="00563849" w:rsidRPr="006B6EB5" w:rsidRDefault="0075183F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CE5CCC" w:rsidRPr="006B6EB5" w14:paraId="75A0AB50" w14:textId="77777777" w:rsidTr="00734357">
        <w:trPr>
          <w:trHeight w:val="1563"/>
        </w:trPr>
        <w:tc>
          <w:tcPr>
            <w:tcW w:w="616" w:type="dxa"/>
          </w:tcPr>
          <w:p w14:paraId="7B067AC1" w14:textId="77777777" w:rsidR="00CE5CCC" w:rsidRPr="00493F7B" w:rsidRDefault="00CE5CCC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3AF9039D" w14:textId="722F1071" w:rsidR="00CE5CCC" w:rsidRDefault="00CE5CCC" w:rsidP="00CE5CCC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به چند حالت حاصل ضرب </w:t>
            </w:r>
            <w:r w:rsidR="004742EC" w:rsidRPr="004742E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دو عدد طبیعی</w:t>
            </w:r>
            <w:r w:rsidR="00EE65B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برابر </w:t>
            </w:r>
            <w:r w:rsidR="004742E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12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می شود؟</w:t>
            </w:r>
            <w:r w:rsidR="00EE65B8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تمام حالت های ممکن را بنویسید.</w:t>
            </w:r>
          </w:p>
          <w:p w14:paraId="42A034A6" w14:textId="7E0C649E" w:rsidR="00CE5CCC" w:rsidRPr="00734357" w:rsidRDefault="00CE5CCC" w:rsidP="00CE5CCC">
            <w:pPr>
              <w:jc w:val="both"/>
              <w:rPr>
                <w:rFonts w:ascii="Vazirmatn" w:hAnsi="Vazirmatn"/>
                <w:sz w:val="20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609" w:type="dxa"/>
            <w:vAlign w:val="center"/>
          </w:tcPr>
          <w:p w14:paraId="1710ABEF" w14:textId="08E993CB" w:rsidR="00CE5CCC" w:rsidRDefault="00CE5CC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E7812" w:rsidRPr="006B6EB5" w14:paraId="2DC7F73D" w14:textId="77777777" w:rsidTr="006C2FD2">
        <w:trPr>
          <w:trHeight w:val="1401"/>
        </w:trPr>
        <w:tc>
          <w:tcPr>
            <w:tcW w:w="616" w:type="dxa"/>
          </w:tcPr>
          <w:p w14:paraId="5E9377A6" w14:textId="77777777" w:rsidR="003E7812" w:rsidRPr="00493F7B" w:rsidRDefault="003E781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A621523" w14:textId="542A58AC" w:rsidR="00734357" w:rsidRDefault="00CC0801" w:rsidP="00CE5CCC">
            <w:pPr>
              <w:jc w:val="both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درجای خالی  </w:t>
            </w:r>
            <w:r w:rsidRPr="00CC0801">
              <w:rPr>
                <w:rFonts w:ascii="Vazirmatn" w:hAnsi="Vazirmatn"/>
                <w:sz w:val="28"/>
                <w:szCs w:val="28"/>
                <w:rtl/>
                <w:lang w:bidi="fa-IR"/>
              </w:rPr>
              <w:t>چه عدد</w:t>
            </w:r>
            <w:r w:rsidRPr="00CC080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C080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</w:t>
            </w:r>
            <w:r w:rsidRPr="00CC0801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C0801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توان قرار داد؟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             </w:t>
            </w:r>
            <w:r w:rsidRPr="00CC0801">
              <w:rPr>
                <w:rFonts w:ascii="Vazirmatn" w:hAnsi="Vazirmatn"/>
                <w:position w:val="-14"/>
                <w:sz w:val="28"/>
                <w:szCs w:val="28"/>
                <w:lang w:bidi="fa-IR"/>
              </w:rPr>
              <w:object w:dxaOrig="2740" w:dyaOrig="460" w14:anchorId="300653A3">
                <v:shape id="_x0000_i1080" type="#_x0000_t75" style="width:137.2pt;height:22.85pt" o:ole="">
                  <v:imagedata r:id="rId20" o:title=""/>
                </v:shape>
                <o:OLEObject Type="Embed" ProgID="Equation.DSMT4" ShapeID="_x0000_i1080" DrawAspect="Content" ObjectID="_1783864219" r:id="rId21"/>
              </w:object>
            </w:r>
          </w:p>
        </w:tc>
        <w:tc>
          <w:tcPr>
            <w:tcW w:w="609" w:type="dxa"/>
            <w:vAlign w:val="center"/>
          </w:tcPr>
          <w:p w14:paraId="7FD1C6E3" w14:textId="01BE7010" w:rsidR="003E7812" w:rsidRDefault="00CC080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5/0</w:t>
            </w:r>
          </w:p>
        </w:tc>
      </w:tr>
    </w:tbl>
    <w:p w14:paraId="615D838F" w14:textId="6CD2D251" w:rsidR="000B3006" w:rsidRPr="00CE5CC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CE5CCC" w:rsidSect="00554692">
      <w:footerReference w:type="even" r:id="rId2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7A9BB" w14:textId="77777777" w:rsidR="00856532" w:rsidRDefault="00856532">
      <w:r>
        <w:separator/>
      </w:r>
    </w:p>
  </w:endnote>
  <w:endnote w:type="continuationSeparator" w:id="0">
    <w:p w14:paraId="2C0218A9" w14:textId="77777777" w:rsidR="00856532" w:rsidRDefault="0085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3FE2" w14:textId="77777777" w:rsidR="00856532" w:rsidRDefault="00856532">
      <w:r>
        <w:separator/>
      </w:r>
    </w:p>
  </w:footnote>
  <w:footnote w:type="continuationSeparator" w:id="0">
    <w:p w14:paraId="1AF2BF28" w14:textId="77777777" w:rsidR="00856532" w:rsidRDefault="00856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60B1B"/>
    <w:rsid w:val="000633DE"/>
    <w:rsid w:val="00064B47"/>
    <w:rsid w:val="000732B1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7B55"/>
    <w:rsid w:val="00394BDA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E7812"/>
    <w:rsid w:val="003F272F"/>
    <w:rsid w:val="003F58FD"/>
    <w:rsid w:val="00427CF4"/>
    <w:rsid w:val="0045654A"/>
    <w:rsid w:val="004568D6"/>
    <w:rsid w:val="00464B31"/>
    <w:rsid w:val="004742EC"/>
    <w:rsid w:val="00480E18"/>
    <w:rsid w:val="00492EE4"/>
    <w:rsid w:val="00493F7B"/>
    <w:rsid w:val="00495CCA"/>
    <w:rsid w:val="00496963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C1DAF"/>
    <w:rsid w:val="006C2FD2"/>
    <w:rsid w:val="006C36D2"/>
    <w:rsid w:val="006C5E32"/>
    <w:rsid w:val="006D1307"/>
    <w:rsid w:val="00701928"/>
    <w:rsid w:val="007030CB"/>
    <w:rsid w:val="00712340"/>
    <w:rsid w:val="00714FF1"/>
    <w:rsid w:val="0071794E"/>
    <w:rsid w:val="0072176F"/>
    <w:rsid w:val="007248D3"/>
    <w:rsid w:val="00734357"/>
    <w:rsid w:val="00734C18"/>
    <w:rsid w:val="007409DF"/>
    <w:rsid w:val="00742506"/>
    <w:rsid w:val="0074647C"/>
    <w:rsid w:val="0075183F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2405"/>
    <w:rsid w:val="008064FD"/>
    <w:rsid w:val="00812683"/>
    <w:rsid w:val="00814666"/>
    <w:rsid w:val="00820188"/>
    <w:rsid w:val="00824E95"/>
    <w:rsid w:val="008274E0"/>
    <w:rsid w:val="00827D24"/>
    <w:rsid w:val="0085529B"/>
    <w:rsid w:val="00856532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7917"/>
    <w:rsid w:val="00BC1A19"/>
    <w:rsid w:val="00BD447E"/>
    <w:rsid w:val="00BE776E"/>
    <w:rsid w:val="00BF4523"/>
    <w:rsid w:val="00C0768D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24A3"/>
    <w:rsid w:val="00CB1558"/>
    <w:rsid w:val="00CB31E1"/>
    <w:rsid w:val="00CB6C74"/>
    <w:rsid w:val="00CC0801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14AE5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E38A1-323C-411B-882C-A5733AAF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791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91</cp:revision>
  <cp:lastPrinted>2023-10-26T12:42:00Z</cp:lastPrinted>
  <dcterms:created xsi:type="dcterms:W3CDTF">2018-10-12T13:02:00Z</dcterms:created>
  <dcterms:modified xsi:type="dcterms:W3CDTF">2024-07-30T13:33:00Z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