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A2599C" w:rsidRDefault="00D12852">
      <w:pPr>
        <w:rPr>
          <w:rFonts w:ascii="Vazirmatn" w:hAnsi="Vazirmatn"/>
          <w:sz w:val="2"/>
          <w:szCs w:val="2"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4007"/>
        <w:gridCol w:w="3405"/>
        <w:gridCol w:w="1899"/>
        <w:gridCol w:w="609"/>
      </w:tblGrid>
      <w:tr w:rsidR="006B6EB5" w:rsidRPr="00A2599C" w14:paraId="52F37251" w14:textId="12DC3CC1" w:rsidTr="00982CC3">
        <w:trPr>
          <w:trHeight w:val="536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A2599C" w:rsidRDefault="006B6EB5" w:rsidP="006B6EB5">
            <w:pPr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63833704" w:rsidR="006B6EB5" w:rsidRPr="00A2599C" w:rsidRDefault="006B6EB5" w:rsidP="006B6EB5">
            <w:pPr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</w:rPr>
              <w:t>کلاس هفتم: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A2599C" w:rsidRDefault="006B6EB5" w:rsidP="006B6EB5">
            <w:pPr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>نمره:</w:t>
            </w:r>
          </w:p>
        </w:tc>
      </w:tr>
      <w:tr w:rsidR="004742EC" w:rsidRPr="00A2599C" w14:paraId="198FF58C" w14:textId="77777777" w:rsidTr="004742EC">
        <w:trPr>
          <w:trHeight w:val="1254"/>
        </w:trPr>
        <w:tc>
          <w:tcPr>
            <w:tcW w:w="616" w:type="dxa"/>
          </w:tcPr>
          <w:p w14:paraId="773E5E57" w14:textId="77777777" w:rsidR="004742EC" w:rsidRPr="00A2599C" w:rsidRDefault="004742E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00FE3335" w14:textId="77777777" w:rsidR="004742EC" w:rsidRPr="00A2599C" w:rsidRDefault="004742EC" w:rsidP="004742EC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</w:rPr>
              <w:t>الگو های عددی زیر را کامل کنید 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4742EC" w:rsidRPr="00A2599C" w14:paraId="5C3E95B4" w14:textId="77777777" w:rsidTr="00117A5F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32FF16D3" w14:textId="1983F46A" w:rsidR="004742EC" w:rsidRPr="00A2599C" w:rsidRDefault="007F2E0A" w:rsidP="00117A5F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        </w:t>
                  </w:r>
                  <w:r w:rsidR="004742EC"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.......... و </w:t>
                  </w:r>
                  <w:r w:rsidR="00F5018D" w:rsidRPr="00A2599C">
                    <w:rPr>
                      <w:rFonts w:ascii="Vazirmatn" w:hAnsi="Vazirmatn"/>
                      <w:position w:val="-28"/>
                      <w:lang w:bidi="fa-IR"/>
                    </w:rPr>
                    <w:object w:dxaOrig="340" w:dyaOrig="720" w14:anchorId="395C7DD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.3pt;height:31.85pt" o:ole="">
                        <v:imagedata r:id="rId8" o:title=""/>
                      </v:shape>
                      <o:OLEObject Type="Embed" ProgID="Equation.DSMT4" ShapeID="_x0000_i1025" DrawAspect="Content" ObjectID="_1794024487" r:id="rId9"/>
                    </w:object>
                  </w:r>
                  <w:r w:rsidR="004742EC"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و </w:t>
                  </w:r>
                  <w:r w:rsidR="00F5018D" w:rsidRPr="00A2599C">
                    <w:rPr>
                      <w:rFonts w:ascii="Vazirmatn" w:hAnsi="Vazirmatn"/>
                      <w:position w:val="-28"/>
                      <w:lang w:bidi="fa-IR"/>
                    </w:rPr>
                    <w:object w:dxaOrig="279" w:dyaOrig="720" w14:anchorId="2C54886F">
                      <v:shape id="_x0000_i1026" type="#_x0000_t75" style="width:11.45pt;height:31.85pt" o:ole="">
                        <v:imagedata r:id="rId10" o:title=""/>
                      </v:shape>
                      <o:OLEObject Type="Embed" ProgID="Equation.DSMT4" ShapeID="_x0000_i1026" DrawAspect="Content" ObjectID="_1794024488" r:id="rId11"/>
                    </w:object>
                  </w:r>
                  <w:r w:rsidR="004742EC"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و </w:t>
                  </w:r>
                  <w:r w:rsidR="00F5018D" w:rsidRPr="00A2599C">
                    <w:rPr>
                      <w:rFonts w:ascii="Vazirmatn" w:hAnsi="Vazirmatn"/>
                      <w:position w:val="-28"/>
                      <w:lang w:bidi="fa-IR"/>
                    </w:rPr>
                    <w:object w:dxaOrig="260" w:dyaOrig="720" w14:anchorId="4202D04F">
                      <v:shape id="_x0000_i1027" type="#_x0000_t75" style="width:11.45pt;height:32.5pt" o:ole="">
                        <v:imagedata r:id="rId12" o:title=""/>
                      </v:shape>
                      <o:OLEObject Type="Embed" ProgID="Equation.DSMT4" ShapeID="_x0000_i1027" DrawAspect="Content" ObjectID="_1794024489" r:id="rId13"/>
                    </w:object>
                  </w:r>
                </w:p>
              </w:tc>
              <w:tc>
                <w:tcPr>
                  <w:tcW w:w="4594" w:type="dxa"/>
                  <w:vAlign w:val="center"/>
                </w:tcPr>
                <w:p w14:paraId="7F1B7AAF" w14:textId="170793BE" w:rsidR="004742EC" w:rsidRPr="00A2599C" w:rsidRDefault="00117A5F" w:rsidP="00117A5F">
                  <w:pPr>
                    <w:spacing w:line="276" w:lineRule="auto"/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  <w:r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</w:t>
                  </w:r>
                  <w:r w:rsidR="004B5CB6"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.......... و</w:t>
                  </w:r>
                  <w:r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.......... و </w:t>
                  </w:r>
                  <w:r w:rsidR="004742EC" w:rsidRPr="00A2599C">
                    <w:rPr>
                      <w:rFonts w:ascii="Vazirmatn" w:hAnsi="Vazirmatn" w:hint="cs"/>
                      <w:rtl/>
                      <w:lang w:bidi="fa-IR"/>
                    </w:rPr>
                    <w:t>.......... و</w:t>
                  </w:r>
                  <w:r w:rsidR="000C530F" w:rsidRPr="00A2599C">
                    <w:rPr>
                      <w:rFonts w:ascii="Vazirmatn" w:hAnsi="Vazirmatn" w:hint="cs"/>
                      <w:rtl/>
                      <w:lang w:bidi="fa-IR"/>
                    </w:rPr>
                    <w:t>17</w:t>
                  </w:r>
                  <w:r w:rsidR="004742EC"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و۱</w:t>
                  </w:r>
                  <w:r w:rsidR="000C530F" w:rsidRPr="00A2599C">
                    <w:rPr>
                      <w:rFonts w:ascii="Vazirmatn" w:hAnsi="Vazirmatn" w:hint="cs"/>
                      <w:rtl/>
                      <w:lang w:bidi="fa-IR"/>
                    </w:rPr>
                    <w:t>3</w:t>
                  </w:r>
                  <w:r w:rsidR="004742EC"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و</w:t>
                  </w:r>
                  <w:r w:rsidR="000C530F" w:rsidRPr="00A2599C">
                    <w:rPr>
                      <w:rFonts w:ascii="Vazirmatn" w:hAnsi="Vazirmatn" w:hint="cs"/>
                      <w:rtl/>
                      <w:lang w:bidi="fa-IR"/>
                    </w:rPr>
                    <w:t>9</w:t>
                  </w:r>
                  <w:r w:rsidR="004742EC"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و</w:t>
                  </w:r>
                  <w:r w:rsidR="000C530F" w:rsidRPr="00A2599C">
                    <w:rPr>
                      <w:rFonts w:ascii="Vazirmatn" w:hAnsi="Vazirmatn" w:hint="cs"/>
                      <w:rtl/>
                      <w:lang w:bidi="fa-IR"/>
                    </w:rPr>
                    <w:t>5</w:t>
                  </w:r>
                  <w:r w:rsidR="004742EC" w:rsidRPr="00A2599C">
                    <w:rPr>
                      <w:rFonts w:ascii="Vazirmatn" w:hAnsi="Vazirmatn" w:hint="cs"/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2EB61F2D" w14:textId="77777777" w:rsidR="004742EC" w:rsidRPr="00A2599C" w:rsidRDefault="004742EC" w:rsidP="00785E79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BD6C6A9" w14:textId="5B3B9456" w:rsidR="004742EC" w:rsidRPr="00A2599C" w:rsidRDefault="004F116F" w:rsidP="00C34A43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>25/1</w:t>
            </w:r>
          </w:p>
        </w:tc>
      </w:tr>
      <w:tr w:rsidR="007F2E0A" w:rsidRPr="00A2599C" w14:paraId="1934EA50" w14:textId="77777777" w:rsidTr="007F0BFE">
        <w:trPr>
          <w:trHeight w:val="974"/>
        </w:trPr>
        <w:tc>
          <w:tcPr>
            <w:tcW w:w="616" w:type="dxa"/>
          </w:tcPr>
          <w:p w14:paraId="278F4A36" w14:textId="77777777" w:rsidR="007F2E0A" w:rsidRPr="00A2599C" w:rsidRDefault="007F2E0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3F1EC60B" w14:textId="35611530" w:rsidR="007F2E0A" w:rsidRPr="00A2599C" w:rsidRDefault="00C023DD" w:rsidP="00C023DD">
            <w:pPr>
              <w:spacing w:line="276" w:lineRule="auto"/>
              <w:jc w:val="both"/>
              <w:rPr>
                <w:rFonts w:ascii="Vazirmatn" w:hAnsi="Vazirmatn"/>
                <w:rtl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 xml:space="preserve">با رقم های </w:t>
            </w:r>
            <w:r w:rsidR="00327568" w:rsidRPr="00A2599C">
              <w:rPr>
                <w:rFonts w:ascii="Vazirmatn" w:hAnsi="Vazirmatn" w:hint="cs"/>
                <w:rtl/>
                <w:lang w:bidi="fa-IR"/>
              </w:rPr>
              <w:t>7</w:t>
            </w:r>
            <w:r w:rsidRPr="00A2599C">
              <w:rPr>
                <w:rFonts w:ascii="Vazirmatn" w:hAnsi="Vazirmatn" w:hint="cs"/>
                <w:rtl/>
                <w:lang w:bidi="fa-IR"/>
              </w:rPr>
              <w:t xml:space="preserve"> و</w:t>
            </w:r>
            <w:r w:rsidR="00327568" w:rsidRPr="00A2599C">
              <w:rPr>
                <w:rFonts w:ascii="Vazirmatn" w:hAnsi="Vazirmatn" w:hint="cs"/>
                <w:rtl/>
                <w:lang w:bidi="fa-IR"/>
              </w:rPr>
              <w:t xml:space="preserve"> 8</w:t>
            </w:r>
            <w:r w:rsidRPr="00A2599C">
              <w:rPr>
                <w:rFonts w:ascii="Vazirmatn" w:hAnsi="Vazirmatn" w:hint="cs"/>
                <w:rtl/>
                <w:lang w:bidi="fa-IR"/>
              </w:rPr>
              <w:t xml:space="preserve"> و </w:t>
            </w:r>
            <w:r w:rsidR="00327568" w:rsidRPr="00A2599C">
              <w:rPr>
                <w:rFonts w:ascii="Vazirmatn" w:hAnsi="Vazirmatn" w:hint="cs"/>
                <w:rtl/>
                <w:lang w:bidi="fa-IR"/>
              </w:rPr>
              <w:t>9</w:t>
            </w:r>
            <w:r w:rsidRPr="00A2599C">
              <w:rPr>
                <w:rFonts w:ascii="Vazirmatn" w:hAnsi="Vazirmatn" w:hint="cs"/>
                <w:rtl/>
                <w:lang w:bidi="fa-IR"/>
              </w:rPr>
              <w:t xml:space="preserve"> </w:t>
            </w:r>
            <w:r w:rsidR="00E70231" w:rsidRPr="00A2599C">
              <w:rPr>
                <w:rFonts w:ascii="Vazirmatn" w:hAnsi="Vazirmatn" w:hint="cs"/>
                <w:rtl/>
                <w:lang w:bidi="fa-IR"/>
              </w:rPr>
              <w:t xml:space="preserve">، </w:t>
            </w:r>
            <w:r w:rsidRPr="00A2599C">
              <w:rPr>
                <w:rFonts w:ascii="Vazirmatn" w:hAnsi="Vazirmatn" w:hint="cs"/>
                <w:rtl/>
                <w:lang w:bidi="fa-IR"/>
              </w:rPr>
              <w:t>چند عدد</w:t>
            </w:r>
            <w:r w:rsidRPr="00A2599C">
              <w:rPr>
                <w:rFonts w:ascii="Vazirmatn" w:hAnsi="Vazirmatn"/>
                <w:rtl/>
                <w:lang w:bidi="fa-IR"/>
              </w:rPr>
              <w:t xml:space="preserve"> </w:t>
            </w:r>
            <w:r w:rsidR="00327568" w:rsidRPr="00A2599C">
              <w:rPr>
                <w:rFonts w:ascii="Vazirmatn" w:hAnsi="Vazirmatn" w:hint="cs"/>
                <w:rtl/>
                <w:lang w:bidi="fa-IR"/>
              </w:rPr>
              <w:t>دو</w:t>
            </w:r>
            <w:r w:rsidRPr="00A2599C">
              <w:rPr>
                <w:rFonts w:ascii="Vazirmatn" w:hAnsi="Vazirmatn"/>
                <w:rtl/>
                <w:lang w:bidi="fa-IR"/>
              </w:rPr>
              <w:t xml:space="preserve"> رقم</w:t>
            </w:r>
            <w:r w:rsidRPr="00A2599C">
              <w:rPr>
                <w:rFonts w:ascii="Vazirmatn" w:hAnsi="Vazirmatn" w:hint="cs"/>
                <w:rtl/>
                <w:lang w:bidi="fa-IR"/>
              </w:rPr>
              <w:t>ی</w:t>
            </w:r>
            <w:r w:rsidRPr="00A2599C">
              <w:rPr>
                <w:rFonts w:ascii="Vazirmatn" w:hAnsi="Vazirmatn"/>
                <w:rtl/>
                <w:lang w:bidi="fa-IR"/>
              </w:rPr>
              <w:t xml:space="preserve"> </w:t>
            </w:r>
            <w:r w:rsidRPr="00A2599C">
              <w:rPr>
                <w:rFonts w:ascii="Vazirmatn" w:hAnsi="Vazirmatn" w:hint="cs"/>
                <w:rtl/>
                <w:lang w:bidi="fa-IR"/>
              </w:rPr>
              <w:t>می توان نوشت ؟</w:t>
            </w:r>
            <w:r w:rsidRPr="00A2599C">
              <w:rPr>
                <w:rFonts w:ascii="Vazirmatn" w:hAnsi="Vazirmatn"/>
                <w:rtl/>
                <w:lang w:bidi="fa-IR"/>
              </w:rPr>
              <w:t xml:space="preserve"> </w:t>
            </w:r>
            <w:r w:rsidRPr="00A2599C">
              <w:rPr>
                <w:rFonts w:ascii="Vazirmatn" w:hAnsi="Vazirmatn" w:hint="cs"/>
                <w:rtl/>
                <w:lang w:bidi="fa-IR"/>
              </w:rPr>
              <w:t>(تکرار رقم ها مجاز است )</w:t>
            </w:r>
          </w:p>
        </w:tc>
        <w:tc>
          <w:tcPr>
            <w:tcW w:w="609" w:type="dxa"/>
            <w:vAlign w:val="center"/>
          </w:tcPr>
          <w:p w14:paraId="1AA07854" w14:textId="17B69311" w:rsidR="007F2E0A" w:rsidRPr="00A2599C" w:rsidRDefault="004F116F" w:rsidP="00C34A43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>7</w:t>
            </w:r>
            <w:r w:rsidR="00C023DD" w:rsidRPr="00A2599C"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tr w:rsidR="005E481B" w:rsidRPr="00A2599C" w14:paraId="6DC45E88" w14:textId="77777777" w:rsidTr="00984E89">
        <w:trPr>
          <w:trHeight w:val="1042"/>
        </w:trPr>
        <w:tc>
          <w:tcPr>
            <w:tcW w:w="616" w:type="dxa"/>
          </w:tcPr>
          <w:p w14:paraId="47AC7A9F" w14:textId="77777777" w:rsidR="005E481B" w:rsidRPr="00A2599C" w:rsidRDefault="005E481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3EE8F4D0" w14:textId="76F22062" w:rsidR="005E481B" w:rsidRPr="00A2599C" w:rsidRDefault="005E481B" w:rsidP="000C34EE">
            <w:pPr>
              <w:spacing w:line="276" w:lineRule="auto"/>
              <w:jc w:val="both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</w:rPr>
              <w:t xml:space="preserve">حاصل </w:t>
            </w:r>
            <w:r w:rsidR="007F2E0A" w:rsidRPr="00A2599C">
              <w:rPr>
                <w:rFonts w:ascii="Vazirmatn" w:hAnsi="Vazirmatn" w:hint="cs"/>
                <w:rtl/>
              </w:rPr>
              <w:t>عبارت</w:t>
            </w:r>
            <w:r w:rsidRPr="00A2599C">
              <w:rPr>
                <w:rFonts w:ascii="Vazirmatn" w:hAnsi="Vazirmatn" w:hint="cs"/>
                <w:rtl/>
              </w:rPr>
              <w:t xml:space="preserve"> مقابل را به دست آورید.            </w:t>
            </w:r>
            <w:r w:rsidR="00CE5CCC" w:rsidRPr="00A2599C">
              <w:rPr>
                <w:rFonts w:ascii="Vazirmatn" w:hAnsi="Vazirmatn" w:hint="cs"/>
                <w:rtl/>
              </w:rPr>
              <w:t xml:space="preserve"> </w:t>
            </w:r>
            <w:r w:rsidRPr="00A2599C">
              <w:rPr>
                <w:rFonts w:ascii="Vazirmatn" w:hAnsi="Vazirmatn" w:hint="cs"/>
                <w:rtl/>
              </w:rPr>
              <w:t xml:space="preserve">         </w:t>
            </w:r>
            <w:r w:rsidR="00E84405" w:rsidRPr="00A2599C">
              <w:rPr>
                <w:rFonts w:ascii="Vazirmatn" w:hAnsi="Vazirmatn" w:hint="cs"/>
                <w:rtl/>
              </w:rPr>
              <w:t xml:space="preserve">       </w:t>
            </w:r>
            <w:r w:rsidR="00B84E39" w:rsidRPr="00A2599C">
              <w:rPr>
                <w:rFonts w:ascii="Vazirmatn" w:hAnsi="Vazirmatn" w:hint="cs"/>
                <w:rtl/>
              </w:rPr>
              <w:t xml:space="preserve">   </w:t>
            </w:r>
            <w:r w:rsidRPr="00A2599C">
              <w:rPr>
                <w:rFonts w:ascii="Vazirmatn" w:hAnsi="Vazirmatn" w:hint="cs"/>
                <w:rtl/>
              </w:rPr>
              <w:t xml:space="preserve">    </w:t>
            </w:r>
            <w:r w:rsidR="007F2E0A" w:rsidRPr="00A2599C">
              <w:rPr>
                <w:rFonts w:ascii="Vazirmatn" w:hAnsi="Vazirmatn" w:hint="cs"/>
                <w:rtl/>
              </w:rPr>
              <w:t xml:space="preserve">      </w:t>
            </w:r>
            <w:r w:rsidRPr="00A2599C">
              <w:rPr>
                <w:rFonts w:ascii="Vazirmatn" w:hAnsi="Vazirmatn" w:hint="cs"/>
                <w:rtl/>
              </w:rPr>
              <w:t xml:space="preserve">    </w:t>
            </w:r>
            <w:r w:rsidR="00E84405" w:rsidRPr="00A2599C">
              <w:rPr>
                <w:rFonts w:ascii="Vazirmatn" w:hAnsi="Vazirmatn" w:hint="cs"/>
                <w:rtl/>
              </w:rPr>
              <w:t xml:space="preserve">       </w:t>
            </w:r>
            <w:r w:rsidR="00E84405" w:rsidRPr="00A2599C">
              <w:rPr>
                <w:position w:val="-22"/>
              </w:rPr>
              <w:object w:dxaOrig="3100" w:dyaOrig="580" w14:anchorId="5AE732BA">
                <v:shape id="_x0000_i1028" type="#_x0000_t75" style="width:161.85pt;height:31.2pt" o:ole="">
                  <v:imagedata r:id="rId14" o:title=""/>
                </v:shape>
                <o:OLEObject Type="Embed" ProgID="Equation.DSMT4" ShapeID="_x0000_i1028" DrawAspect="Content" ObjectID="_1794024490" r:id="rId15"/>
              </w:object>
            </w:r>
          </w:p>
        </w:tc>
        <w:tc>
          <w:tcPr>
            <w:tcW w:w="609" w:type="dxa"/>
            <w:vAlign w:val="center"/>
          </w:tcPr>
          <w:p w14:paraId="0A049B3E" w14:textId="547C117E" w:rsidR="005E481B" w:rsidRPr="00A2599C" w:rsidRDefault="0075183F" w:rsidP="0075183F">
            <w:pPr>
              <w:jc w:val="center"/>
              <w:rPr>
                <w:rFonts w:ascii="Vazirmatn" w:hAnsi="Vazirmatn"/>
                <w:rtl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AA4C68" w:rsidRPr="00A2599C" w14:paraId="7EB73920" w14:textId="77777777" w:rsidTr="00E117AA">
        <w:trPr>
          <w:trHeight w:val="1814"/>
        </w:trPr>
        <w:tc>
          <w:tcPr>
            <w:tcW w:w="616" w:type="dxa"/>
          </w:tcPr>
          <w:p w14:paraId="3A2AD183" w14:textId="77777777" w:rsidR="00AA4C68" w:rsidRPr="00A2599C" w:rsidRDefault="00AA4C68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20F5F53A" w14:textId="77777777" w:rsidR="00AA4C68" w:rsidRPr="00A2599C" w:rsidRDefault="00AA4C68" w:rsidP="000C34EE">
            <w:pPr>
              <w:spacing w:line="276" w:lineRule="auto"/>
              <w:jc w:val="both"/>
              <w:rPr>
                <w:rFonts w:ascii="Vazirmatn" w:hAnsi="Vazirmatn"/>
                <w:rtl/>
              </w:rPr>
            </w:pPr>
            <w:r w:rsidRPr="00A2599C">
              <w:rPr>
                <w:position w:val="-20"/>
              </w:rPr>
              <w:object w:dxaOrig="225" w:dyaOrig="510" w14:anchorId="56176C25">
                <v:shape id="_x0000_i1029" type="#_x0000_t75" style="width:10.85pt;height:25.5pt" o:ole="">
                  <v:imagedata r:id="rId16" o:title=""/>
                </v:shape>
                <o:OLEObject Type="Embed" ProgID="Equation.DSMT4" ShapeID="_x0000_i1029" DrawAspect="Content" ObjectID="_1794024491" r:id="rId17"/>
              </w:object>
            </w:r>
            <w:r w:rsidRPr="00A2599C">
              <w:rPr>
                <w:rFonts w:hint="cs"/>
                <w:rtl/>
              </w:rPr>
              <w:t xml:space="preserve">  دانش</w:t>
            </w:r>
            <w:r w:rsidRPr="00A2599C">
              <w:rPr>
                <w:rFonts w:hint="cs"/>
                <w:rtl/>
              </w:rPr>
              <w:softHyphen/>
              <w:t xml:space="preserve">آموزان کلاسی فوتبال و </w:t>
            </w:r>
            <w:r w:rsidRPr="00A2599C">
              <w:rPr>
                <w:position w:val="-20"/>
              </w:rPr>
              <w:object w:dxaOrig="180" w:dyaOrig="510" w14:anchorId="5B9CBA74">
                <v:shape id="_x0000_i1030" type="#_x0000_t75" style="width:8.9pt;height:25.5pt" o:ole="">
                  <v:imagedata r:id="rId18" o:title=""/>
                </v:shape>
                <o:OLEObject Type="Embed" ProgID="Equation.DSMT4" ShapeID="_x0000_i1030" DrawAspect="Content" ObjectID="_1794024492" r:id="rId19"/>
              </w:object>
            </w:r>
            <w:r w:rsidRPr="00A2599C">
              <w:rPr>
                <w:rFonts w:hint="cs"/>
                <w:rtl/>
                <w:lang w:bidi="fa-IR"/>
              </w:rPr>
              <w:t xml:space="preserve">  </w:t>
            </w:r>
            <w:r w:rsidRPr="00A2599C">
              <w:rPr>
                <w:rFonts w:hint="cs"/>
                <w:u w:val="single"/>
                <w:rtl/>
                <w:lang w:bidi="fa-IR"/>
              </w:rPr>
              <w:t>بقیه</w:t>
            </w:r>
            <w:r w:rsidRPr="00A2599C">
              <w:rPr>
                <w:rFonts w:hint="cs"/>
                <w:rtl/>
                <w:lang w:bidi="fa-IR"/>
              </w:rPr>
              <w:t xml:space="preserve"> </w:t>
            </w:r>
            <w:r w:rsidRPr="00A2599C">
              <w:rPr>
                <w:rFonts w:hint="cs"/>
                <w:rtl/>
              </w:rPr>
              <w:t>دانش</w:t>
            </w:r>
            <w:r w:rsidRPr="00A2599C">
              <w:rPr>
                <w:rFonts w:hint="cs"/>
                <w:rtl/>
              </w:rPr>
              <w:softHyphen/>
              <w:t>آموزان آن کلاس تنیس روی میز بازی می</w:t>
            </w:r>
            <w:r w:rsidRPr="00A2599C">
              <w:rPr>
                <w:rFonts w:hint="cs"/>
                <w:rtl/>
              </w:rPr>
              <w:softHyphen/>
              <w:t>کنند؛ سایر دانش</w:t>
            </w:r>
            <w:r w:rsidRPr="00A2599C">
              <w:rPr>
                <w:rFonts w:hint="cs"/>
                <w:rtl/>
              </w:rPr>
              <w:softHyphen/>
              <w:t xml:space="preserve">آموزان که تعدادشان </w:t>
            </w:r>
            <w:r w:rsidRPr="00A2599C">
              <w:rPr>
                <w:rFonts w:hint="cs"/>
                <w:rtl/>
                <w:lang w:bidi="fa-IR"/>
              </w:rPr>
              <w:t xml:space="preserve">4 </w:t>
            </w:r>
            <w:r w:rsidRPr="00A2599C">
              <w:rPr>
                <w:rFonts w:hint="cs"/>
                <w:rtl/>
              </w:rPr>
              <w:t xml:space="preserve"> نفر است؛ بازی آنها را تماشا می</w:t>
            </w:r>
            <w:r w:rsidRPr="00A2599C">
              <w:rPr>
                <w:rFonts w:hint="cs"/>
                <w:rtl/>
              </w:rPr>
              <w:softHyphen/>
              <w:t>کنند؛ این کلاس چند دانش</w:t>
            </w:r>
            <w:r w:rsidRPr="00A2599C">
              <w:rPr>
                <w:rFonts w:hint="cs"/>
                <w:rtl/>
              </w:rPr>
              <w:softHyphen/>
              <w:t>آموز دارد؟</w:t>
            </w:r>
          </w:p>
          <w:p w14:paraId="17B45EEA" w14:textId="30329E77" w:rsidR="00AA4C68" w:rsidRPr="00A2599C" w:rsidRDefault="00AA4C68" w:rsidP="000C34EE">
            <w:pPr>
              <w:spacing w:line="276" w:lineRule="auto"/>
              <w:jc w:val="both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DAA060E" w14:textId="16CD7C2D" w:rsidR="00AA4C68" w:rsidRPr="00A2599C" w:rsidRDefault="00AA4C68" w:rsidP="0075183F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924A3" w:rsidRPr="00A2599C" w14:paraId="70C4EAC8" w14:textId="77777777" w:rsidTr="00E117AA">
        <w:trPr>
          <w:trHeight w:val="737"/>
        </w:trPr>
        <w:tc>
          <w:tcPr>
            <w:tcW w:w="616" w:type="dxa"/>
          </w:tcPr>
          <w:p w14:paraId="45548BC8" w14:textId="353CF10D" w:rsidR="00C924A3" w:rsidRPr="00A2599C" w:rsidRDefault="00C924A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7B8BC791" w14:textId="77777777" w:rsidR="00E42C85" w:rsidRPr="00A2599C" w:rsidRDefault="00E632FE" w:rsidP="0047315E">
            <w:pPr>
              <w:tabs>
                <w:tab w:val="left" w:pos="624"/>
              </w:tabs>
              <w:jc w:val="both"/>
              <w:rPr>
                <w:rtl/>
              </w:rPr>
            </w:pPr>
            <w:r w:rsidRPr="00A2599C">
              <w:rPr>
                <w:rFonts w:ascii="IPT.Nazanin" w:hAnsi="IPT.Nazanin" w:hint="cs"/>
                <w:rtl/>
                <w:lang w:bidi="fa-IR"/>
              </w:rPr>
              <w:t xml:space="preserve">کشاورزی </w:t>
            </w:r>
            <w:r w:rsidRPr="00A2599C">
              <w:rPr>
                <w:rFonts w:ascii="IPT.Nazanin" w:hAnsi="IPT.Nazanin"/>
                <w:position w:val="-22"/>
                <w:lang w:bidi="fa-IR"/>
              </w:rPr>
              <w:object w:dxaOrig="240" w:dyaOrig="580" w14:anchorId="310626D0">
                <v:shape id="_x0000_i1031" type="#_x0000_t75" style="width:12.75pt;height:28.65pt" o:ole="">
                  <v:imagedata r:id="rId20" o:title=""/>
                </v:shape>
                <o:OLEObject Type="Embed" ProgID="Equation.DSMT4" ShapeID="_x0000_i1031" DrawAspect="Content" ObjectID="_1794024493" r:id="rId21"/>
              </w:object>
            </w:r>
            <w:r w:rsidRPr="00A2599C">
              <w:rPr>
                <w:rFonts w:ascii="IPT.Nazanin" w:hAnsi="IPT.Nazanin" w:hint="cs"/>
                <w:rtl/>
                <w:lang w:bidi="fa-IR"/>
              </w:rPr>
              <w:t xml:space="preserve">  زمین خود را گندم و </w:t>
            </w:r>
            <w:r w:rsidRPr="00A2599C">
              <w:rPr>
                <w:rFonts w:ascii="IPT.Nazanin" w:hAnsi="IPT.Nazanin"/>
                <w:position w:val="-22"/>
                <w:lang w:bidi="fa-IR"/>
              </w:rPr>
              <w:object w:dxaOrig="260" w:dyaOrig="580" w14:anchorId="540BB9C6">
                <v:shape id="_x0000_i1032" type="#_x0000_t75" style="width:13.4pt;height:28.65pt" o:ole="">
                  <v:imagedata r:id="rId22" o:title=""/>
                </v:shape>
                <o:OLEObject Type="Embed" ProgID="Equation.DSMT4" ShapeID="_x0000_i1032" DrawAspect="Content" ObjectID="_1794024494" r:id="rId23"/>
              </w:object>
            </w:r>
            <w:r w:rsidRPr="00A2599C">
              <w:rPr>
                <w:rFonts w:ascii="IPT.Nazanin" w:hAnsi="IPT.Nazanin" w:hint="cs"/>
                <w:rtl/>
                <w:lang w:bidi="fa-IR"/>
              </w:rPr>
              <w:t xml:space="preserve"> آن را جو کاشته است</w:t>
            </w:r>
            <w:r w:rsidRPr="00A2599C">
              <w:rPr>
                <w:rFonts w:ascii="IPT.Nazanin" w:hAnsi="IPT.Nazanin" w:hint="cs"/>
                <w:rtl/>
              </w:rPr>
              <w:t>.</w:t>
            </w:r>
            <w:r w:rsidRPr="00A2599C">
              <w:rPr>
                <w:rFonts w:hint="cs"/>
                <w:rtl/>
              </w:rPr>
              <w:t xml:space="preserve"> اگر مساحت قسمتی که در آن چیزی کاشته نشده </w:t>
            </w:r>
          </w:p>
          <w:p w14:paraId="6EA9650A" w14:textId="19A21EFE" w:rsidR="007F1602" w:rsidRPr="00A2599C" w:rsidRDefault="00E632FE" w:rsidP="0047315E">
            <w:pPr>
              <w:tabs>
                <w:tab w:val="left" w:pos="624"/>
              </w:tabs>
              <w:jc w:val="both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hint="cs"/>
                <w:rtl/>
              </w:rPr>
              <w:t xml:space="preserve"> 14 هکتار باشد ، کل زمین چند هکتار است ؟ </w:t>
            </w:r>
          </w:p>
          <w:p w14:paraId="61BD0C01" w14:textId="77777777" w:rsidR="007F1602" w:rsidRPr="00A2599C" w:rsidRDefault="007F1602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  <w:p w14:paraId="5783632D" w14:textId="6DD469F4" w:rsidR="007F1602" w:rsidRPr="00A2599C" w:rsidRDefault="007C0CD0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lang w:bidi="fa-IR"/>
              </w:rPr>
            </w:pPr>
            <w:r w:rsidRPr="00A2599C">
              <w:rPr>
                <w:rFonts w:hint="cs"/>
                <w:b w:val="0"/>
                <w:bCs w:val="0"/>
                <w:noProof/>
                <w:rtl/>
                <w:lang w:val="fa-IR" w:bidi="fa-IR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C95768" wp14:editId="3C416C8F">
                      <wp:simplePos x="0" y="0"/>
                      <wp:positionH relativeFrom="column">
                        <wp:posOffset>-116644</wp:posOffset>
                      </wp:positionH>
                      <wp:positionV relativeFrom="paragraph">
                        <wp:posOffset>330200</wp:posOffset>
                      </wp:positionV>
                      <wp:extent cx="1905000" cy="839470"/>
                      <wp:effectExtent l="0" t="0" r="0" b="36830"/>
                      <wp:wrapNone/>
                      <wp:docPr id="1546187249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0" cy="839470"/>
                                <a:chOff x="-147691" y="-5933"/>
                                <a:chExt cx="1905133" cy="839870"/>
                              </a:xfrm>
                            </wpg:grpSpPr>
                            <wps:wsp>
                              <wps:cNvPr id="1927545656" name="Straight Connector 4"/>
                              <wps:cNvCnPr/>
                              <wps:spPr>
                                <a:xfrm>
                                  <a:off x="47467" y="255300"/>
                                  <a:ext cx="1644762" cy="59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15944647" name="Group 7"/>
                              <wpg:cNvGrpSpPr/>
                              <wpg:grpSpPr>
                                <a:xfrm>
                                  <a:off x="-147691" y="-5933"/>
                                  <a:ext cx="1905133" cy="839870"/>
                                  <a:chOff x="-147691" y="-5933"/>
                                  <a:chExt cx="1905133" cy="839870"/>
                                </a:xfrm>
                              </wpg:grpSpPr>
                              <wps:wsp>
                                <wps:cNvPr id="1166768659" name="Straight Connector 5"/>
                                <wps:cNvCnPr/>
                                <wps:spPr>
                                  <a:xfrm>
                                    <a:off x="492705" y="5935"/>
                                    <a:ext cx="0" cy="828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29648437" name="Straight Connector 5"/>
                                <wps:cNvCnPr/>
                                <wps:spPr>
                                  <a:xfrm>
                                    <a:off x="1044793" y="5937"/>
                                    <a:ext cx="0" cy="828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9533498" name="Text Box 6"/>
                                <wps:cNvSpPr txBox="1"/>
                                <wps:spPr>
                                  <a:xfrm>
                                    <a:off x="-147691" y="-5933"/>
                                    <a:ext cx="640363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F27C57" w14:textId="77777777" w:rsidR="007C0CD0" w:rsidRPr="00DF420A" w:rsidRDefault="007C0CD0" w:rsidP="007C0CD0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 w:rsidRPr="00DF420A"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عدد اول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5648679" name="Text Box 6"/>
                                <wps:cNvSpPr txBox="1"/>
                                <wps:spPr>
                                  <a:xfrm>
                                    <a:off x="432070" y="-1241"/>
                                    <a:ext cx="612713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7224C3" w14:textId="77777777" w:rsidR="007C0CD0" w:rsidRPr="00DF420A" w:rsidRDefault="007C0CD0" w:rsidP="007C0CD0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 w:rsidRPr="00DF420A"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 xml:space="preserve">عدد </w:t>
                                      </w:r>
                                      <w:r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دوم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171583" name="Text Box 6"/>
                                <wps:cNvSpPr txBox="1"/>
                                <wps:spPr>
                                  <a:xfrm>
                                    <a:off x="1045029" y="0"/>
                                    <a:ext cx="712413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D195EA" w14:textId="77777777" w:rsidR="007C0CD0" w:rsidRPr="00DF420A" w:rsidRDefault="007C0CD0" w:rsidP="007C0CD0">
                                      <w:pPr>
                                        <w:rPr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حاصل جمع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95768" id="Group 8" o:spid="_x0000_s1026" style="position:absolute;left:0;text-align:left;margin-left:-9.2pt;margin-top:26pt;width:150pt;height:66.1pt;z-index:251659264;mso-width-relative:margin;mso-height-relative:margin" coordorigin="-1476,-59" coordsize="19051,8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">
                      <v:line id="Straight Connector 4" o:spid="_x0000_s1027" style="position:absolute;visibility:visible;mso-wrap-style:square" from="474,2553" to="16922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" strokecolor="black [3213]"/>
                      <v:group id="Group 7" o:spid="_x0000_s1028" style="position:absolute;left:-1476;top:-59;width:19050;height:8398" coordorigin="-1476,-59" coordsize="19051,8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">
                        <v:line id="Straight Connector 5" o:spid="_x0000_s1029" style="position:absolute;visibility:visible;mso-wrap-style:square" from="4927,59" to="4927,8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" strokecolor="black [3213]"/>
                        <v:line id="Straight Connector 5" o:spid="_x0000_s1030" style="position:absolute;visibility:visible;mso-wrap-style:square" from="10447,59" to="10447,8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" strokecolor="black [3213]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" o:spid="_x0000_s1031" type="#_x0000_t202" style="position:absolute;left:-1476;top:-59;width:6402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" filled="f" stroked="f" strokeweight=".5pt">
                          <v:textbox>
                            <w:txbxContent>
                              <w:p w14:paraId="3BF27C57" w14:textId="77777777" w:rsidR="007C0CD0" w:rsidRPr="00DF420A" w:rsidRDefault="007C0CD0" w:rsidP="007C0CD0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F420A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عدد اول</w:t>
                                </w:r>
                              </w:p>
                            </w:txbxContent>
                          </v:textbox>
                        </v:shape>
                        <v:shape id="Text Box 6" o:spid="_x0000_s1032" type="#_x0000_t202" style="position:absolute;left:4320;top:-12;width:6127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" filled="f" stroked="f" strokeweight=".5pt">
                          <v:textbox>
                            <w:txbxContent>
                              <w:p w14:paraId="627224C3" w14:textId="77777777" w:rsidR="007C0CD0" w:rsidRPr="00DF420A" w:rsidRDefault="007C0CD0" w:rsidP="007C0CD0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F420A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عدد </w:t>
                                </w: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دوم</w:t>
                                </w:r>
                              </w:p>
                            </w:txbxContent>
                          </v:textbox>
                        </v:shape>
                        <v:shape id="Text Box 6" o:spid="_x0000_s1033" type="#_x0000_t202" style="position:absolute;left:10450;width:7124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" filled="f" stroked="f" strokeweight=".5pt">
                          <v:textbox>
                            <w:txbxContent>
                              <w:p w14:paraId="26D195EA" w14:textId="77777777" w:rsidR="007C0CD0" w:rsidRPr="00DF420A" w:rsidRDefault="007C0CD0" w:rsidP="007C0CD0">
                                <w:pPr>
                                  <w:rPr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حاصل </w:t>
                                </w:r>
                                <w:r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جمع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6680A849" w14:textId="1C89DB3C" w:rsidR="00C924A3" w:rsidRPr="00A2599C" w:rsidRDefault="0047315E" w:rsidP="007F1602">
            <w:pPr>
              <w:jc w:val="center"/>
              <w:rPr>
                <w:rFonts w:ascii="Vazirmatn" w:hAnsi="Vazirmatn"/>
                <w:rtl/>
              </w:rPr>
            </w:pPr>
            <w:r w:rsidRPr="00A2599C">
              <w:rPr>
                <w:rFonts w:ascii="Vazirmatn" w:hAnsi="Vazirmatn" w:hint="cs"/>
                <w:rtl/>
              </w:rPr>
              <w:t>1</w:t>
            </w:r>
          </w:p>
        </w:tc>
      </w:tr>
      <w:tr w:rsidR="007C0CD0" w:rsidRPr="00A2599C" w14:paraId="6588C549" w14:textId="77777777" w:rsidTr="007C0CD0">
        <w:trPr>
          <w:trHeight w:val="1539"/>
        </w:trPr>
        <w:tc>
          <w:tcPr>
            <w:tcW w:w="616" w:type="dxa"/>
          </w:tcPr>
          <w:p w14:paraId="5AF40A4F" w14:textId="77777777" w:rsidR="007C0CD0" w:rsidRPr="00A2599C" w:rsidRDefault="007C0CD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7411C85D" w14:textId="48A7880E" w:rsidR="007C0CD0" w:rsidRPr="00A2599C" w:rsidRDefault="007C0CD0" w:rsidP="007C0CD0">
            <w:pPr>
              <w:rPr>
                <w:b w:val="0"/>
                <w:bCs w:val="0"/>
                <w:rtl/>
                <w:lang w:bidi="fa-IR"/>
              </w:rPr>
            </w:pPr>
            <w:r w:rsidRPr="00A2599C">
              <w:rPr>
                <w:rFonts w:hint="cs"/>
                <w:rtl/>
                <w:lang w:bidi="fa-IR"/>
              </w:rPr>
              <w:t>دو عدد طبیعی بیابید که حاصل ضرب آن ها 12  و حاصل جمع آن ها کمترین</w:t>
            </w:r>
          </w:p>
          <w:p w14:paraId="5F3C6C89" w14:textId="0E8B3C0B" w:rsidR="007C0CD0" w:rsidRPr="00A2599C" w:rsidRDefault="007C0CD0" w:rsidP="007C0CD0">
            <w:pPr>
              <w:tabs>
                <w:tab w:val="left" w:pos="624"/>
              </w:tabs>
              <w:rPr>
                <w:rFonts w:ascii="IPT.Nazanin" w:hAnsi="IPT.Nazanin"/>
                <w:rtl/>
                <w:lang w:bidi="fa-IR"/>
              </w:rPr>
            </w:pPr>
            <w:r w:rsidRPr="00A2599C">
              <w:rPr>
                <w:rFonts w:hint="cs"/>
                <w:rtl/>
                <w:lang w:bidi="fa-IR"/>
              </w:rPr>
              <w:t xml:space="preserve"> مقدار باشد.</w:t>
            </w:r>
          </w:p>
        </w:tc>
        <w:tc>
          <w:tcPr>
            <w:tcW w:w="609" w:type="dxa"/>
            <w:vAlign w:val="center"/>
          </w:tcPr>
          <w:p w14:paraId="2C1CBCEE" w14:textId="68718452" w:rsidR="007C0CD0" w:rsidRPr="00A2599C" w:rsidRDefault="007C0CD0" w:rsidP="007F1602">
            <w:pPr>
              <w:jc w:val="center"/>
              <w:rPr>
                <w:rFonts w:ascii="Vazirmatn" w:hAnsi="Vazirmatn"/>
                <w:rtl/>
              </w:rPr>
            </w:pPr>
            <w:r w:rsidRPr="00A2599C">
              <w:rPr>
                <w:rFonts w:ascii="Vazirmatn" w:hAnsi="Vazirmatn" w:hint="cs"/>
                <w:rtl/>
              </w:rPr>
              <w:t>1</w:t>
            </w:r>
          </w:p>
        </w:tc>
      </w:tr>
      <w:tr w:rsidR="00563849" w:rsidRPr="00A2599C" w14:paraId="57B30002" w14:textId="77777777" w:rsidTr="00015EB4">
        <w:trPr>
          <w:trHeight w:val="1077"/>
        </w:trPr>
        <w:tc>
          <w:tcPr>
            <w:tcW w:w="616" w:type="dxa"/>
          </w:tcPr>
          <w:p w14:paraId="01E8C586" w14:textId="77777777" w:rsidR="00563849" w:rsidRPr="00A2599C" w:rsidRDefault="0056384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05074AAB" w14:textId="77777777" w:rsidR="00785E79" w:rsidRPr="00A2599C" w:rsidRDefault="002B731E" w:rsidP="00CE5CCC">
            <w:pPr>
              <w:jc w:val="both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 xml:space="preserve">توپی را از ارتفاع 12 متری رها می کنیم. اگر پس از برخورد با زمین نصف ارتفاع قبلی بالا بیاید ، پس از سه بار برخورد به زمین ، </w:t>
            </w:r>
            <w:r w:rsidR="00CE5CCC" w:rsidRPr="00A2599C">
              <w:rPr>
                <w:rFonts w:ascii="Vazirmatn" w:hAnsi="Vazirmatn" w:hint="cs"/>
                <w:rtl/>
                <w:lang w:bidi="fa-IR"/>
              </w:rPr>
              <w:t>چه مسافتی طی می کند؟</w:t>
            </w:r>
          </w:p>
          <w:p w14:paraId="30F9B48F" w14:textId="77777777" w:rsidR="00CE5CCC" w:rsidRPr="00A2599C" w:rsidRDefault="00CE5CCC" w:rsidP="00CE5CCC">
            <w:pPr>
              <w:jc w:val="both"/>
              <w:rPr>
                <w:rFonts w:ascii="Vazirmatn" w:hAnsi="Vazirmatn"/>
                <w:rtl/>
                <w:lang w:bidi="fa-IR"/>
              </w:rPr>
            </w:pPr>
          </w:p>
          <w:p w14:paraId="26439FC2" w14:textId="77777777" w:rsidR="00CE5CCC" w:rsidRPr="00A2599C" w:rsidRDefault="00CE5CCC" w:rsidP="00CE5CCC">
            <w:pPr>
              <w:jc w:val="both"/>
              <w:rPr>
                <w:rFonts w:ascii="Vazirmatn" w:hAnsi="Vazirmatn"/>
                <w:rtl/>
                <w:lang w:bidi="fa-IR"/>
              </w:rPr>
            </w:pPr>
          </w:p>
          <w:p w14:paraId="59EE69CA" w14:textId="060BA2F2" w:rsidR="00734C18" w:rsidRPr="00A2599C" w:rsidRDefault="00734C18" w:rsidP="00CE5CCC">
            <w:pPr>
              <w:jc w:val="both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A5D487F" w14:textId="5FF3A44A" w:rsidR="00563849" w:rsidRPr="00A2599C" w:rsidRDefault="0075183F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1316D" w:rsidRPr="00A2599C" w14:paraId="4D82E1F1" w14:textId="77777777" w:rsidTr="00015EB4">
        <w:trPr>
          <w:trHeight w:val="1077"/>
        </w:trPr>
        <w:tc>
          <w:tcPr>
            <w:tcW w:w="616" w:type="dxa"/>
          </w:tcPr>
          <w:p w14:paraId="6D6FAD85" w14:textId="77777777" w:rsidR="00C1316D" w:rsidRPr="00A2599C" w:rsidRDefault="00C1316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1E57B082" w14:textId="2B00DEC9" w:rsidR="00C1316D" w:rsidRPr="00A2599C" w:rsidRDefault="00506595" w:rsidP="002D0446">
            <w:pPr>
              <w:tabs>
                <w:tab w:val="center" w:pos="5386"/>
              </w:tabs>
              <w:jc w:val="both"/>
              <w:rPr>
                <w:rtl/>
              </w:rPr>
            </w:pP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Fonts w:hint="eastAsia"/>
                <w:rtl/>
              </w:rPr>
              <w:t>ک</w:t>
            </w:r>
            <w:r w:rsidRPr="00A2599C">
              <w:rPr>
                <w:rtl/>
              </w:rPr>
              <w:t xml:space="preserve"> زم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Fonts w:hint="eastAsia"/>
                <w:rtl/>
              </w:rPr>
              <w:t>ن</w:t>
            </w:r>
            <w:r w:rsidRPr="00A2599C">
              <w:rPr>
                <w:rtl/>
              </w:rPr>
              <w:t xml:space="preserve"> کشاورز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tl/>
              </w:rPr>
              <w:t xml:space="preserve"> مستط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Fonts w:hint="eastAsia"/>
                <w:rtl/>
              </w:rPr>
              <w:t>ل</w:t>
            </w:r>
            <w:r w:rsidRPr="00A2599C">
              <w:rPr>
                <w:rtl/>
              </w:rPr>
              <w:t xml:space="preserve"> شکل به طول </w:t>
            </w:r>
            <w:r w:rsidR="004952E4" w:rsidRPr="00A2599C">
              <w:rPr>
                <w:rFonts w:hint="cs"/>
                <w:rtl/>
              </w:rPr>
              <w:t>10</w:t>
            </w:r>
            <w:r w:rsidRPr="00A2599C">
              <w:rPr>
                <w:rtl/>
              </w:rPr>
              <w:t xml:space="preserve"> و </w:t>
            </w:r>
            <w:r w:rsidRPr="00A2599C">
              <w:rPr>
                <w:rFonts w:hint="eastAsia"/>
                <w:rtl/>
              </w:rPr>
              <w:t>عرض</w:t>
            </w:r>
            <w:r w:rsidRPr="00A2599C">
              <w:rPr>
                <w:rtl/>
              </w:rPr>
              <w:t xml:space="preserve"> 8 متر است. اگر به فاصله 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Fonts w:hint="eastAsia"/>
                <w:rtl/>
              </w:rPr>
              <w:t>ک</w:t>
            </w:r>
            <w:r w:rsidRPr="00A2599C">
              <w:rPr>
                <w:rtl/>
              </w:rPr>
              <w:t xml:space="preserve"> متر از ضلع ها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tl/>
              </w:rPr>
              <w:t xml:space="preserve"> ا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Fonts w:hint="eastAsia"/>
                <w:rtl/>
              </w:rPr>
              <w:t>ن</w:t>
            </w:r>
            <w:r w:rsidRPr="00A2599C">
              <w:rPr>
                <w:rtl/>
              </w:rPr>
              <w:t xml:space="preserve"> زم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Fonts w:hint="eastAsia"/>
                <w:rtl/>
              </w:rPr>
              <w:t>ن</w:t>
            </w:r>
            <w:r w:rsidRPr="00A2599C">
              <w:rPr>
                <w:rtl/>
              </w:rPr>
              <w:t xml:space="preserve"> دورتا دور آن را حصار بکش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Fonts w:hint="eastAsia"/>
                <w:rtl/>
              </w:rPr>
              <w:t>م،</w:t>
            </w:r>
            <w:r w:rsidRPr="00A2599C">
              <w:rPr>
                <w:rtl/>
              </w:rPr>
              <w:t xml:space="preserve"> چند متر نرده احت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Fonts w:hint="eastAsia"/>
                <w:rtl/>
              </w:rPr>
              <w:t>اج</w:t>
            </w:r>
            <w:r w:rsidRPr="00A2599C">
              <w:rPr>
                <w:rtl/>
              </w:rPr>
              <w:t xml:space="preserve"> دار</w:t>
            </w:r>
            <w:r w:rsidRPr="00A2599C">
              <w:rPr>
                <w:rFonts w:hint="cs"/>
                <w:rtl/>
              </w:rPr>
              <w:t>ی</w:t>
            </w:r>
            <w:r w:rsidRPr="00A2599C">
              <w:rPr>
                <w:rFonts w:hint="eastAsia"/>
                <w:rtl/>
              </w:rPr>
              <w:t>م؟</w:t>
            </w:r>
          </w:p>
          <w:p w14:paraId="7060B54F" w14:textId="22E4BEC0" w:rsidR="002D0446" w:rsidRPr="000E144D" w:rsidRDefault="002D0446" w:rsidP="006353B9">
            <w:pPr>
              <w:tabs>
                <w:tab w:val="center" w:pos="5386"/>
              </w:tabs>
              <w:spacing w:line="360" w:lineRule="auto"/>
              <w:rPr>
                <w:rFonts w:hint="cs"/>
                <w:sz w:val="40"/>
                <w:szCs w:val="4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609" w:type="dxa"/>
            <w:vAlign w:val="center"/>
          </w:tcPr>
          <w:p w14:paraId="49188A6A" w14:textId="18C51681" w:rsidR="00C1316D" w:rsidRPr="00A2599C" w:rsidRDefault="00A4312C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261A58" w:rsidRPr="00A2599C" w14:paraId="0C7CFF77" w14:textId="77777777" w:rsidTr="00015EB4">
        <w:trPr>
          <w:trHeight w:val="1077"/>
        </w:trPr>
        <w:tc>
          <w:tcPr>
            <w:tcW w:w="616" w:type="dxa"/>
          </w:tcPr>
          <w:p w14:paraId="3DB6138E" w14:textId="77777777" w:rsidR="00261A58" w:rsidRPr="00A2599C" w:rsidRDefault="00261A58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2D91EFDC" w14:textId="3F76E89B" w:rsidR="004B5CB6" w:rsidRDefault="001E3376" w:rsidP="00A6147B">
            <w:pPr>
              <w:tabs>
                <w:tab w:val="center" w:pos="5386"/>
              </w:tabs>
              <w:jc w:val="both"/>
              <w:rPr>
                <w:sz w:val="36"/>
                <w:szCs w:val="36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3BC97D4" wp14:editId="554B2929">
                  <wp:simplePos x="0" y="0"/>
                  <wp:positionH relativeFrom="column">
                    <wp:posOffset>11139</wp:posOffset>
                  </wp:positionH>
                  <wp:positionV relativeFrom="paragraph">
                    <wp:posOffset>222357</wp:posOffset>
                  </wp:positionV>
                  <wp:extent cx="3244906" cy="471997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572" cy="47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147B">
              <w:rPr>
                <w:rFonts w:hint="cs"/>
                <w:rtl/>
              </w:rPr>
              <w:t xml:space="preserve">شکل </w:t>
            </w:r>
            <w:r w:rsidR="00A6147B">
              <w:rPr>
                <w:rFonts w:hint="cs"/>
                <w:rtl/>
              </w:rPr>
              <w:t>بیستم</w:t>
            </w:r>
            <w:r w:rsidR="00A6147B">
              <w:rPr>
                <w:rFonts w:hint="cs"/>
                <w:rtl/>
              </w:rPr>
              <w:t xml:space="preserve"> از چند </w:t>
            </w:r>
            <w:r w:rsidR="00A6147B">
              <w:rPr>
                <w:rFonts w:hint="cs"/>
                <w:rtl/>
              </w:rPr>
              <w:t xml:space="preserve">فلش </w:t>
            </w:r>
            <w:r w:rsidR="00A6147B">
              <w:rPr>
                <w:rFonts w:hint="cs"/>
                <w:rtl/>
              </w:rPr>
              <w:t>درست می شود؟</w:t>
            </w:r>
          </w:p>
          <w:p w14:paraId="1ED30297" w14:textId="260E6BC7" w:rsidR="00A6147B" w:rsidRDefault="00A6147B" w:rsidP="00A6147B">
            <w:pPr>
              <w:tabs>
                <w:tab w:val="center" w:pos="5386"/>
              </w:tabs>
              <w:jc w:val="both"/>
              <w:rPr>
                <w:sz w:val="36"/>
                <w:szCs w:val="36"/>
                <w:rtl/>
                <w:lang w:bidi="fa-IR"/>
              </w:rPr>
            </w:pPr>
          </w:p>
          <w:p w14:paraId="0D18F120" w14:textId="07E2B1FE" w:rsidR="00A6147B" w:rsidRPr="000E144D" w:rsidRDefault="00A6147B" w:rsidP="00A6147B">
            <w:pPr>
              <w:tabs>
                <w:tab w:val="center" w:pos="5386"/>
              </w:tabs>
              <w:jc w:val="both"/>
              <w:rPr>
                <w:sz w:val="40"/>
                <w:szCs w:val="40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0E7177E" w14:textId="27A0FDBA" w:rsidR="00261A58" w:rsidRPr="00A2599C" w:rsidRDefault="004B5CB6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2599C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0E144D" w:rsidRPr="00A2599C" w14:paraId="668F479F" w14:textId="77777777" w:rsidTr="00015EB4">
        <w:trPr>
          <w:trHeight w:val="1077"/>
        </w:trPr>
        <w:tc>
          <w:tcPr>
            <w:tcW w:w="616" w:type="dxa"/>
          </w:tcPr>
          <w:p w14:paraId="74D11638" w14:textId="77777777" w:rsidR="000E144D" w:rsidRPr="00A2599C" w:rsidRDefault="000E144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21BB9E38" w14:textId="77777777" w:rsidR="000E144D" w:rsidRPr="00A2599C" w:rsidRDefault="000E144D" w:rsidP="000E144D">
            <w:pPr>
              <w:tabs>
                <w:tab w:val="center" w:pos="5386"/>
              </w:tabs>
              <w:spacing w:line="360" w:lineRule="auto"/>
              <w:rPr>
                <w:b w:val="0"/>
                <w:bCs w:val="0"/>
                <w:rtl/>
                <w:lang w:bidi="fa-IR"/>
              </w:rPr>
            </w:pPr>
            <w:r w:rsidRPr="00A2599C">
              <w:rPr>
                <w:rFonts w:hint="cs"/>
                <w:rtl/>
              </w:rPr>
              <w:t>به سه برابر عددی 2 واحد اضافه کرده ایم. حاصل 26 شده است.آن عدد را بیابید.</w:t>
            </w:r>
          </w:p>
          <w:p w14:paraId="4FB4A659" w14:textId="77777777" w:rsidR="000E144D" w:rsidRDefault="000E144D" w:rsidP="00A6147B">
            <w:pPr>
              <w:tabs>
                <w:tab w:val="center" w:pos="5386"/>
              </w:tabs>
              <w:jc w:val="both"/>
              <w:rPr>
                <w:noProof/>
                <w:rtl/>
              </w:rPr>
            </w:pPr>
          </w:p>
          <w:p w14:paraId="144E64B9" w14:textId="678E0DCF" w:rsidR="000E144D" w:rsidRDefault="000E144D" w:rsidP="00A6147B">
            <w:pPr>
              <w:tabs>
                <w:tab w:val="center" w:pos="5386"/>
              </w:tabs>
              <w:jc w:val="both"/>
              <w:rPr>
                <w:noProof/>
              </w:rPr>
            </w:pPr>
          </w:p>
        </w:tc>
        <w:tc>
          <w:tcPr>
            <w:tcW w:w="609" w:type="dxa"/>
            <w:vAlign w:val="center"/>
          </w:tcPr>
          <w:p w14:paraId="1E7AC2C8" w14:textId="0BA22C66" w:rsidR="000E144D" w:rsidRPr="00A2599C" w:rsidRDefault="000E144D" w:rsidP="00FD1E05">
            <w:pPr>
              <w:jc w:val="center"/>
              <w:rPr>
                <w:rFonts w:ascii="Vazirmatn" w:hAnsi="Vazirmatn" w:hint="cs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</w:tbl>
    <w:p w14:paraId="615D838F" w14:textId="6CD2D251" w:rsidR="000B3006" w:rsidRPr="00A2599C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A2599C" w:rsidSect="00554692">
      <w:footerReference w:type="even" r:id="rId2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BD4A9" w14:textId="77777777" w:rsidR="003F3DAD" w:rsidRDefault="003F3DAD">
      <w:r>
        <w:separator/>
      </w:r>
    </w:p>
  </w:endnote>
  <w:endnote w:type="continuationSeparator" w:id="0">
    <w:p w14:paraId="76CF72DB" w14:textId="77777777" w:rsidR="003F3DAD" w:rsidRDefault="003F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05755" w14:textId="77777777" w:rsidR="003F3DAD" w:rsidRDefault="003F3DAD">
      <w:r>
        <w:separator/>
      </w:r>
    </w:p>
  </w:footnote>
  <w:footnote w:type="continuationSeparator" w:id="0">
    <w:p w14:paraId="50B6329B" w14:textId="77777777" w:rsidR="003F3DAD" w:rsidRDefault="003F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60B1B"/>
    <w:rsid w:val="000633DE"/>
    <w:rsid w:val="00064B47"/>
    <w:rsid w:val="000669CF"/>
    <w:rsid w:val="000732B1"/>
    <w:rsid w:val="000812E2"/>
    <w:rsid w:val="00081A39"/>
    <w:rsid w:val="00081A78"/>
    <w:rsid w:val="00083DAE"/>
    <w:rsid w:val="00096D6F"/>
    <w:rsid w:val="000A0475"/>
    <w:rsid w:val="000A4E0D"/>
    <w:rsid w:val="000B0C9E"/>
    <w:rsid w:val="000B3006"/>
    <w:rsid w:val="000B714D"/>
    <w:rsid w:val="000C13A0"/>
    <w:rsid w:val="000C34EE"/>
    <w:rsid w:val="000C530F"/>
    <w:rsid w:val="000C797C"/>
    <w:rsid w:val="000D33C8"/>
    <w:rsid w:val="000E144D"/>
    <w:rsid w:val="000E2D5C"/>
    <w:rsid w:val="000F0AEE"/>
    <w:rsid w:val="000F1DC0"/>
    <w:rsid w:val="000F7D7C"/>
    <w:rsid w:val="00102989"/>
    <w:rsid w:val="00105998"/>
    <w:rsid w:val="00106CED"/>
    <w:rsid w:val="00111977"/>
    <w:rsid w:val="00117A5F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85114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3376"/>
    <w:rsid w:val="001E526C"/>
    <w:rsid w:val="001F07AB"/>
    <w:rsid w:val="001F6C57"/>
    <w:rsid w:val="002037DE"/>
    <w:rsid w:val="002078FB"/>
    <w:rsid w:val="0022126B"/>
    <w:rsid w:val="00222EB3"/>
    <w:rsid w:val="002304F7"/>
    <w:rsid w:val="0023052B"/>
    <w:rsid w:val="00232982"/>
    <w:rsid w:val="00235C37"/>
    <w:rsid w:val="00257904"/>
    <w:rsid w:val="00261A58"/>
    <w:rsid w:val="002650E6"/>
    <w:rsid w:val="00266961"/>
    <w:rsid w:val="00273271"/>
    <w:rsid w:val="002839F6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0446"/>
    <w:rsid w:val="002D7D6C"/>
    <w:rsid w:val="002E7561"/>
    <w:rsid w:val="002F602F"/>
    <w:rsid w:val="003013D7"/>
    <w:rsid w:val="003054F1"/>
    <w:rsid w:val="003145C8"/>
    <w:rsid w:val="00320319"/>
    <w:rsid w:val="00320F5C"/>
    <w:rsid w:val="0032391D"/>
    <w:rsid w:val="00325DBF"/>
    <w:rsid w:val="00327568"/>
    <w:rsid w:val="00343621"/>
    <w:rsid w:val="00352925"/>
    <w:rsid w:val="00360A27"/>
    <w:rsid w:val="00363EA9"/>
    <w:rsid w:val="00366B83"/>
    <w:rsid w:val="00372598"/>
    <w:rsid w:val="0037499B"/>
    <w:rsid w:val="00384F69"/>
    <w:rsid w:val="00387B55"/>
    <w:rsid w:val="00394BDA"/>
    <w:rsid w:val="00396865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73C"/>
    <w:rsid w:val="003D7F40"/>
    <w:rsid w:val="003E2171"/>
    <w:rsid w:val="003E2AA3"/>
    <w:rsid w:val="003E7812"/>
    <w:rsid w:val="003F272F"/>
    <w:rsid w:val="003F3DAD"/>
    <w:rsid w:val="003F58FD"/>
    <w:rsid w:val="00405259"/>
    <w:rsid w:val="00427CF4"/>
    <w:rsid w:val="0045654A"/>
    <w:rsid w:val="004568D6"/>
    <w:rsid w:val="00464B31"/>
    <w:rsid w:val="0047315E"/>
    <w:rsid w:val="004742EC"/>
    <w:rsid w:val="00480E18"/>
    <w:rsid w:val="00492EE4"/>
    <w:rsid w:val="00493F7B"/>
    <w:rsid w:val="004952E4"/>
    <w:rsid w:val="00495CCA"/>
    <w:rsid w:val="00496963"/>
    <w:rsid w:val="004A0E94"/>
    <w:rsid w:val="004A1F88"/>
    <w:rsid w:val="004A72B7"/>
    <w:rsid w:val="004B1925"/>
    <w:rsid w:val="004B4415"/>
    <w:rsid w:val="004B5CB6"/>
    <w:rsid w:val="004B5D83"/>
    <w:rsid w:val="004B7F7B"/>
    <w:rsid w:val="004E1746"/>
    <w:rsid w:val="004F116F"/>
    <w:rsid w:val="004F1A82"/>
    <w:rsid w:val="0050569F"/>
    <w:rsid w:val="00506595"/>
    <w:rsid w:val="00526347"/>
    <w:rsid w:val="00526388"/>
    <w:rsid w:val="00527D9D"/>
    <w:rsid w:val="00550734"/>
    <w:rsid w:val="0055430A"/>
    <w:rsid w:val="00554692"/>
    <w:rsid w:val="00563849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13ED"/>
    <w:rsid w:val="005E22DE"/>
    <w:rsid w:val="005E481B"/>
    <w:rsid w:val="005F5D12"/>
    <w:rsid w:val="00604E3D"/>
    <w:rsid w:val="0061122B"/>
    <w:rsid w:val="0061446A"/>
    <w:rsid w:val="00614E45"/>
    <w:rsid w:val="0061724D"/>
    <w:rsid w:val="006353B9"/>
    <w:rsid w:val="006404D1"/>
    <w:rsid w:val="00645BBA"/>
    <w:rsid w:val="00651A39"/>
    <w:rsid w:val="00652AE5"/>
    <w:rsid w:val="00654641"/>
    <w:rsid w:val="00660F30"/>
    <w:rsid w:val="00662D5E"/>
    <w:rsid w:val="00664140"/>
    <w:rsid w:val="00666C36"/>
    <w:rsid w:val="00674005"/>
    <w:rsid w:val="006917C9"/>
    <w:rsid w:val="006A34F2"/>
    <w:rsid w:val="006A45B3"/>
    <w:rsid w:val="006B1CD3"/>
    <w:rsid w:val="006B6EB5"/>
    <w:rsid w:val="006C1DAF"/>
    <w:rsid w:val="006C2FD2"/>
    <w:rsid w:val="006C36D2"/>
    <w:rsid w:val="006C5E32"/>
    <w:rsid w:val="006D1307"/>
    <w:rsid w:val="00701928"/>
    <w:rsid w:val="007030CB"/>
    <w:rsid w:val="00712340"/>
    <w:rsid w:val="00714FF1"/>
    <w:rsid w:val="0071794E"/>
    <w:rsid w:val="0072176F"/>
    <w:rsid w:val="007248D3"/>
    <w:rsid w:val="00734357"/>
    <w:rsid w:val="00734C18"/>
    <w:rsid w:val="007409DF"/>
    <w:rsid w:val="00742506"/>
    <w:rsid w:val="0074647C"/>
    <w:rsid w:val="0075183F"/>
    <w:rsid w:val="0076488E"/>
    <w:rsid w:val="007660E8"/>
    <w:rsid w:val="007702DA"/>
    <w:rsid w:val="00771433"/>
    <w:rsid w:val="00771E9F"/>
    <w:rsid w:val="00777B43"/>
    <w:rsid w:val="00777D5B"/>
    <w:rsid w:val="00780B7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C0CD0"/>
    <w:rsid w:val="007D7552"/>
    <w:rsid w:val="007E582B"/>
    <w:rsid w:val="007E7962"/>
    <w:rsid w:val="007F0BFE"/>
    <w:rsid w:val="007F110E"/>
    <w:rsid w:val="007F1602"/>
    <w:rsid w:val="007F2E0A"/>
    <w:rsid w:val="007F5653"/>
    <w:rsid w:val="00802405"/>
    <w:rsid w:val="008064FD"/>
    <w:rsid w:val="00812683"/>
    <w:rsid w:val="00814666"/>
    <w:rsid w:val="00820188"/>
    <w:rsid w:val="00824E95"/>
    <w:rsid w:val="008274E0"/>
    <w:rsid w:val="00827D24"/>
    <w:rsid w:val="00850370"/>
    <w:rsid w:val="0085529B"/>
    <w:rsid w:val="00856532"/>
    <w:rsid w:val="008605CB"/>
    <w:rsid w:val="008642EB"/>
    <w:rsid w:val="00871834"/>
    <w:rsid w:val="00871AD4"/>
    <w:rsid w:val="0087271B"/>
    <w:rsid w:val="00874D3D"/>
    <w:rsid w:val="008770E7"/>
    <w:rsid w:val="008817EA"/>
    <w:rsid w:val="00885BB4"/>
    <w:rsid w:val="00897D81"/>
    <w:rsid w:val="008B2D29"/>
    <w:rsid w:val="008B327A"/>
    <w:rsid w:val="008D43E1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2CC3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367"/>
    <w:rsid w:val="009E5676"/>
    <w:rsid w:val="009F15B1"/>
    <w:rsid w:val="00A06317"/>
    <w:rsid w:val="00A10B78"/>
    <w:rsid w:val="00A20A6A"/>
    <w:rsid w:val="00A20E9F"/>
    <w:rsid w:val="00A210D6"/>
    <w:rsid w:val="00A2599C"/>
    <w:rsid w:val="00A26BF5"/>
    <w:rsid w:val="00A32A40"/>
    <w:rsid w:val="00A332D5"/>
    <w:rsid w:val="00A37BD6"/>
    <w:rsid w:val="00A40DA9"/>
    <w:rsid w:val="00A4312C"/>
    <w:rsid w:val="00A54BD7"/>
    <w:rsid w:val="00A5530B"/>
    <w:rsid w:val="00A60BFB"/>
    <w:rsid w:val="00A6147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4C68"/>
    <w:rsid w:val="00AC448A"/>
    <w:rsid w:val="00AD0171"/>
    <w:rsid w:val="00AD45B7"/>
    <w:rsid w:val="00AE7D23"/>
    <w:rsid w:val="00AE7F98"/>
    <w:rsid w:val="00AF346F"/>
    <w:rsid w:val="00AF59E1"/>
    <w:rsid w:val="00AF7EA3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84E39"/>
    <w:rsid w:val="00B92337"/>
    <w:rsid w:val="00BA098C"/>
    <w:rsid w:val="00BA7917"/>
    <w:rsid w:val="00BC1A19"/>
    <w:rsid w:val="00BD447E"/>
    <w:rsid w:val="00BE776E"/>
    <w:rsid w:val="00BF4523"/>
    <w:rsid w:val="00C023DD"/>
    <w:rsid w:val="00C0768D"/>
    <w:rsid w:val="00C1316D"/>
    <w:rsid w:val="00C323A2"/>
    <w:rsid w:val="00C326B1"/>
    <w:rsid w:val="00C34A43"/>
    <w:rsid w:val="00C40BBF"/>
    <w:rsid w:val="00C4546A"/>
    <w:rsid w:val="00C46C3E"/>
    <w:rsid w:val="00C60163"/>
    <w:rsid w:val="00C77310"/>
    <w:rsid w:val="00C82809"/>
    <w:rsid w:val="00C82A22"/>
    <w:rsid w:val="00C91762"/>
    <w:rsid w:val="00C924A3"/>
    <w:rsid w:val="00CB1558"/>
    <w:rsid w:val="00CB31E1"/>
    <w:rsid w:val="00CB6C74"/>
    <w:rsid w:val="00CC0801"/>
    <w:rsid w:val="00CC13C8"/>
    <w:rsid w:val="00CC26EA"/>
    <w:rsid w:val="00CC318D"/>
    <w:rsid w:val="00CC3C49"/>
    <w:rsid w:val="00CC56BC"/>
    <w:rsid w:val="00CD4A8C"/>
    <w:rsid w:val="00CE2F34"/>
    <w:rsid w:val="00CE5CCC"/>
    <w:rsid w:val="00CF2157"/>
    <w:rsid w:val="00CF404F"/>
    <w:rsid w:val="00CF444A"/>
    <w:rsid w:val="00CF5820"/>
    <w:rsid w:val="00D033C5"/>
    <w:rsid w:val="00D03F29"/>
    <w:rsid w:val="00D1197F"/>
    <w:rsid w:val="00D12852"/>
    <w:rsid w:val="00D14AE5"/>
    <w:rsid w:val="00D2389A"/>
    <w:rsid w:val="00D23BA1"/>
    <w:rsid w:val="00D30350"/>
    <w:rsid w:val="00D43C9D"/>
    <w:rsid w:val="00D43EFD"/>
    <w:rsid w:val="00D56C37"/>
    <w:rsid w:val="00D57642"/>
    <w:rsid w:val="00D57689"/>
    <w:rsid w:val="00D656B0"/>
    <w:rsid w:val="00D6577C"/>
    <w:rsid w:val="00D70DCE"/>
    <w:rsid w:val="00D8485D"/>
    <w:rsid w:val="00D849E2"/>
    <w:rsid w:val="00D87200"/>
    <w:rsid w:val="00D97201"/>
    <w:rsid w:val="00DA7416"/>
    <w:rsid w:val="00DB1342"/>
    <w:rsid w:val="00DB4350"/>
    <w:rsid w:val="00DC0AAB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17AA"/>
    <w:rsid w:val="00E12811"/>
    <w:rsid w:val="00E14C5C"/>
    <w:rsid w:val="00E21646"/>
    <w:rsid w:val="00E33963"/>
    <w:rsid w:val="00E42C85"/>
    <w:rsid w:val="00E43837"/>
    <w:rsid w:val="00E57C7D"/>
    <w:rsid w:val="00E601F9"/>
    <w:rsid w:val="00E62199"/>
    <w:rsid w:val="00E632FE"/>
    <w:rsid w:val="00E63EBC"/>
    <w:rsid w:val="00E64600"/>
    <w:rsid w:val="00E66FC4"/>
    <w:rsid w:val="00E70231"/>
    <w:rsid w:val="00E72F7B"/>
    <w:rsid w:val="00E84405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018D"/>
    <w:rsid w:val="00F521DE"/>
    <w:rsid w:val="00F615BA"/>
    <w:rsid w:val="00F63DF6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4D7F0-5745-4428-B4DE-D179418D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848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140</cp:revision>
  <cp:lastPrinted>2023-10-26T12:42:00Z</cp:lastPrinted>
  <dcterms:created xsi:type="dcterms:W3CDTF">2018-10-12T13:02:00Z</dcterms:created>
  <dcterms:modified xsi:type="dcterms:W3CDTF">2024-11-25T03:51:00Z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