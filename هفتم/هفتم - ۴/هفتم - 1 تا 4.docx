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B6EB5" w:rsidRDefault="00D12852">
      <w:pPr>
        <w:rPr>
          <w:rFonts w:ascii="Vazirmatn" w:hAnsi="Vazirmatn"/>
          <w:sz w:val="2"/>
          <w:szCs w:val="2"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9311"/>
        <w:gridCol w:w="609"/>
      </w:tblGrid>
      <w:tr w:rsidR="00D014A4" w:rsidRPr="006B6EB5" w14:paraId="52F37251" w14:textId="12DC3CC1" w:rsidTr="00D014A4">
        <w:trPr>
          <w:trHeight w:val="97"/>
        </w:trPr>
        <w:tc>
          <w:tcPr>
            <w:tcW w:w="10536" w:type="dxa"/>
            <w:gridSpan w:val="3"/>
            <w:shd w:val="clear" w:color="auto" w:fill="D9D9D9" w:themeFill="background1" w:themeFillShade="D9"/>
            <w:vAlign w:val="center"/>
          </w:tcPr>
          <w:p w14:paraId="26137302" w14:textId="739CF193" w:rsidR="00D014A4" w:rsidRPr="00D014A4" w:rsidRDefault="00D014A4" w:rsidP="00D014A4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D014A4">
              <w:rPr>
                <w:rFonts w:ascii="Vazirmatn" w:hAnsi="Vazirmatn" w:hint="cs"/>
                <w:rtl/>
              </w:rPr>
              <w:t>فصل اول</w:t>
            </w:r>
          </w:p>
        </w:tc>
      </w:tr>
      <w:tr w:rsidR="004742EC" w:rsidRPr="006B6EB5" w14:paraId="198FF58C" w14:textId="77777777" w:rsidTr="004742EC">
        <w:trPr>
          <w:trHeight w:val="1254"/>
        </w:trPr>
        <w:tc>
          <w:tcPr>
            <w:tcW w:w="616" w:type="dxa"/>
          </w:tcPr>
          <w:p w14:paraId="773E5E57" w14:textId="77777777" w:rsidR="004742EC" w:rsidRPr="00493F7B" w:rsidRDefault="004742E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</w:tcPr>
          <w:p w14:paraId="00FE3335" w14:textId="77777777" w:rsidR="004742EC" w:rsidRDefault="004742EC" w:rsidP="004742EC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الگو های عددی زیر را کامل کنید 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4742EC" w14:paraId="5C3E95B4" w14:textId="77777777" w:rsidTr="00EA3E9E">
              <w:trPr>
                <w:trHeight w:val="510"/>
              </w:trPr>
              <w:tc>
                <w:tcPr>
                  <w:tcW w:w="4593" w:type="dxa"/>
                </w:tcPr>
                <w:p w14:paraId="32FF16D3" w14:textId="655FBEB0" w:rsidR="004742EC" w:rsidRDefault="00CC0801" w:rsidP="004742E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........... و</w:t>
                  </w:r>
                  <w:r w:rsidR="004742EC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.......... و </w:t>
                  </w:r>
                  <w:r w:rsidR="004742EC" w:rsidRPr="006B6EB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340" w:dyaOrig="720" w14:anchorId="395C7DD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.25pt;height:36.75pt" o:ole="">
                        <v:imagedata r:id="rId8" o:title=""/>
                      </v:shape>
                      <o:OLEObject Type="Embed" ProgID="Equation.DSMT4" ShapeID="_x0000_i1025" DrawAspect="Content" ObjectID="_1793076261" r:id="rId9"/>
                    </w:object>
                  </w:r>
                  <w:r w:rsidR="004742EC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4742EC" w:rsidRPr="006B6EB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340" w:dyaOrig="720" w14:anchorId="2C54886F">
                      <v:shape id="_x0000_i1026" type="#_x0000_t75" style="width:17.25pt;height:36.75pt" o:ole="">
                        <v:imagedata r:id="rId10" o:title=""/>
                      </v:shape>
                      <o:OLEObject Type="Embed" ProgID="Equation.DSMT4" ShapeID="_x0000_i1026" DrawAspect="Content" ObjectID="_1793076262" r:id="rId11"/>
                    </w:object>
                  </w:r>
                  <w:r w:rsidR="004742EC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4742EC" w:rsidRPr="006B6EB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240" w:dyaOrig="720" w14:anchorId="4202D04F">
                      <v:shape id="_x0000_i1027" type="#_x0000_t75" style="width:12.75pt;height:36.75pt" o:ole="">
                        <v:imagedata r:id="rId12" o:title=""/>
                      </v:shape>
                      <o:OLEObject Type="Embed" ProgID="Equation.DSMT4" ShapeID="_x0000_i1027" DrawAspect="Content" ObjectID="_1793076263" r:id="rId13"/>
                    </w:object>
                  </w:r>
                </w:p>
              </w:tc>
              <w:tc>
                <w:tcPr>
                  <w:tcW w:w="4594" w:type="dxa"/>
                </w:tcPr>
                <w:p w14:paraId="7F1B7AAF" w14:textId="77777777" w:rsidR="004742EC" w:rsidRDefault="004742EC" w:rsidP="004742EC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...........و .......... و8 و۱۶ و۳۲ و۶۴ </w:t>
                  </w:r>
                </w:p>
              </w:tc>
            </w:tr>
          </w:tbl>
          <w:p w14:paraId="2EB61F2D" w14:textId="77777777" w:rsidR="004742EC" w:rsidRPr="006B6EB5" w:rsidRDefault="004742EC" w:rsidP="00785E79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1BD6C6A9" w14:textId="29C70F7C" w:rsidR="004742EC" w:rsidRDefault="0072176F" w:rsidP="00C34A43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5E481B" w:rsidRPr="006B6EB5" w14:paraId="6DC45E88" w14:textId="77777777" w:rsidTr="00984E89">
        <w:trPr>
          <w:trHeight w:val="1042"/>
        </w:trPr>
        <w:tc>
          <w:tcPr>
            <w:tcW w:w="616" w:type="dxa"/>
          </w:tcPr>
          <w:p w14:paraId="47AC7A9F" w14:textId="77777777" w:rsidR="005E481B" w:rsidRPr="00493F7B" w:rsidRDefault="005E481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</w:tcPr>
          <w:p w14:paraId="3EE8F4D0" w14:textId="274CD3FE" w:rsidR="005E481B" w:rsidRDefault="005E481B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حاصل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ضرب 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به دست آورید.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</w:t>
            </w:r>
            <w:r w:rsidR="00CE5CCC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    </w:t>
            </w:r>
            <w:r w:rsidRPr="008967F2">
              <w:rPr>
                <w:rFonts w:cs="0 Nazanin Bold"/>
                <w:sz w:val="26"/>
                <w:szCs w:val="26"/>
              </w:rPr>
              <w:t xml:space="preserve"> </w:t>
            </w:r>
            <w:r w:rsidRPr="008967F2">
              <w:rPr>
                <w:rFonts w:cs="0 Nazanin Bold"/>
                <w:position w:val="-22"/>
                <w:sz w:val="26"/>
                <w:szCs w:val="26"/>
              </w:rPr>
              <w:object w:dxaOrig="3100" w:dyaOrig="580" w14:anchorId="5AE732BA">
                <v:shape id="_x0000_i1028" type="#_x0000_t75" style="width:170.25pt;height:32.25pt" o:ole="">
                  <v:imagedata r:id="rId14" o:title=""/>
                </v:shape>
                <o:OLEObject Type="Embed" ProgID="Equation.DSMT4" ShapeID="_x0000_i1028" DrawAspect="Content" ObjectID="_1793076264" r:id="rId15"/>
              </w:object>
            </w:r>
          </w:p>
        </w:tc>
        <w:tc>
          <w:tcPr>
            <w:tcW w:w="609" w:type="dxa"/>
            <w:vAlign w:val="center"/>
          </w:tcPr>
          <w:p w14:paraId="0A049B3E" w14:textId="547C117E" w:rsidR="005E481B" w:rsidRDefault="0075183F" w:rsidP="0075183F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924A3" w:rsidRPr="006B6EB5" w14:paraId="70C4EAC8" w14:textId="77777777" w:rsidTr="00015EB4">
        <w:trPr>
          <w:trHeight w:val="817"/>
        </w:trPr>
        <w:tc>
          <w:tcPr>
            <w:tcW w:w="616" w:type="dxa"/>
          </w:tcPr>
          <w:p w14:paraId="45548BC8" w14:textId="353CF10D" w:rsidR="00C924A3" w:rsidRPr="00493F7B" w:rsidRDefault="00C924A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</w:tcPr>
          <w:p w14:paraId="6EA9650A" w14:textId="707C18BA" w:rsidR="007F1602" w:rsidRPr="00E632FE" w:rsidRDefault="00E632FE" w:rsidP="00266961">
            <w:pPr>
              <w:tabs>
                <w:tab w:val="left" w:pos="624"/>
              </w:tabs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>کشاورزی</w: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E632FE">
              <w:rPr>
                <w:rFonts w:ascii="IPT.Nazanin" w:hAnsi="IPT.Nazanin" w:cs="0 Nazanin Bold"/>
                <w:position w:val="-22"/>
                <w:sz w:val="28"/>
                <w:szCs w:val="28"/>
                <w:lang w:bidi="fa-IR"/>
              </w:rPr>
              <w:object w:dxaOrig="240" w:dyaOrig="580" w14:anchorId="310626D0">
                <v:shape id="_x0000_i1029" type="#_x0000_t75" style="width:12.75pt;height:28.5pt" o:ole="">
                  <v:imagedata r:id="rId16" o:title=""/>
                </v:shape>
                <o:OLEObject Type="Embed" ProgID="Equation.DSMT4" ShapeID="_x0000_i1029" DrawAspect="Content" ObjectID="_1793076265" r:id="rId17"/>
              </w:objec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>زمین خود را گندم و</w: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E632FE">
              <w:rPr>
                <w:rFonts w:ascii="IPT.Nazanin" w:hAnsi="IPT.Nazanin" w:cs="0 Nazanin Bold"/>
                <w:position w:val="-22"/>
                <w:sz w:val="28"/>
                <w:szCs w:val="28"/>
                <w:lang w:bidi="fa-IR"/>
              </w:rPr>
              <w:object w:dxaOrig="260" w:dyaOrig="580" w14:anchorId="540BB9C6">
                <v:shape id="_x0000_i1030" type="#_x0000_t75" style="width:13.5pt;height:28.5pt" o:ole="">
                  <v:imagedata r:id="rId18" o:title=""/>
                </v:shape>
                <o:OLEObject Type="Embed" ProgID="Equation.DSMT4" ShapeID="_x0000_i1030" DrawAspect="Content" ObjectID="_1793076266" r:id="rId19"/>
              </w:objec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>آن را جو کاشته است</w:t>
            </w:r>
            <w:r>
              <w:rPr>
                <w:rFonts w:ascii="IPT.Nazanin" w:hAnsi="IPT.Nazanin" w:cs="0 Nazanin Bold" w:hint="cs"/>
                <w:sz w:val="28"/>
                <w:szCs w:val="28"/>
                <w:rtl/>
              </w:rPr>
              <w:t>.</w:t>
            </w:r>
            <w:r w:rsidRPr="00E632FE">
              <w:rPr>
                <w:rFonts w:cs="0 Nazanin Bold" w:hint="cs"/>
                <w:sz w:val="28"/>
                <w:szCs w:val="28"/>
                <w:rtl/>
              </w:rPr>
              <w:t xml:space="preserve"> اگر 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مساحت قسمتی که در آن چیزی کاشته نشده ، 14 هکتار باشد ، کل زمین چند هکتار است ؟ </w:t>
            </w:r>
          </w:p>
          <w:p w14:paraId="61BD0C01" w14:textId="77777777" w:rsidR="007F1602" w:rsidRPr="006B6EB5" w:rsidRDefault="007F1602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5783632D" w14:textId="2C827561" w:rsidR="007F1602" w:rsidRPr="00734C18" w:rsidRDefault="007F1602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0"/>
                <w:szCs w:val="20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680A849" w14:textId="28E0F884" w:rsidR="00C924A3" w:rsidRPr="006B6EB5" w:rsidRDefault="0075183F" w:rsidP="007F160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5/1</w:t>
            </w:r>
          </w:p>
        </w:tc>
      </w:tr>
      <w:tr w:rsidR="007B3075" w:rsidRPr="006B6EB5" w14:paraId="65EEBDEA" w14:textId="77777777" w:rsidTr="00734357">
        <w:trPr>
          <w:trHeight w:val="3370"/>
        </w:trPr>
        <w:tc>
          <w:tcPr>
            <w:tcW w:w="616" w:type="dxa"/>
          </w:tcPr>
          <w:p w14:paraId="79BC0BAB" w14:textId="37C526B3" w:rsidR="007B3075" w:rsidRPr="00493F7B" w:rsidRDefault="007B307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</w:tcPr>
          <w:p w14:paraId="7053F8AE" w14:textId="592D50A4" w:rsidR="001671F0" w:rsidRPr="006B6EB5" w:rsidRDefault="001671F0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20 دستگاه خودرو و موتورس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کلت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در 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پارک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نگ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وجود دارد.</w:t>
            </w:r>
            <w:r w:rsidR="000C34EE"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اگر تعداد کل چرخ ها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آنها ۵۰ عدد باشد ، چند </w:t>
            </w:r>
            <w:r w:rsidR="001F6C57"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خودرو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 چند </w:t>
            </w:r>
            <w:r w:rsidR="001F6C57"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موتورس</w:t>
            </w:r>
            <w:r w:rsidR="001F6C57"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1F6C57"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کلت</w:t>
            </w:r>
            <w:r w:rsidR="001F6C57"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در پارک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نگ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وجود دارد؟</w:t>
            </w:r>
          </w:p>
          <w:tbl>
            <w:tblPr>
              <w:tblStyle w:val="TableGrid"/>
              <w:bidiVisual/>
              <w:tblW w:w="0" w:type="auto"/>
              <w:tblInd w:w="2758" w:type="dxa"/>
              <w:tblLook w:val="0600" w:firstRow="0" w:lastRow="0" w:firstColumn="0" w:lastColumn="0" w:noHBand="1" w:noVBand="1"/>
            </w:tblPr>
            <w:tblGrid>
              <w:gridCol w:w="2693"/>
              <w:gridCol w:w="2127"/>
              <w:gridCol w:w="1609"/>
            </w:tblGrid>
            <w:tr w:rsidR="002E7561" w14:paraId="57E09E5D" w14:textId="77777777" w:rsidTr="00CE5CCC">
              <w:trPr>
                <w:trHeight w:val="264"/>
              </w:trPr>
              <w:tc>
                <w:tcPr>
                  <w:tcW w:w="269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52D6D35A" w14:textId="2013441B" w:rsidR="002E7561" w:rsidRPr="002B731E" w:rsidRDefault="002E7561" w:rsidP="002E7561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2B731E">
                    <w:rPr>
                      <w:rFonts w:ascii="Vazirmatn" w:hAnsi="Vazirmatn" w:hint="cs"/>
                      <w:rtl/>
                      <w:lang w:bidi="fa-IR"/>
                    </w:rPr>
                    <w:t>بررسی و آزمایش</w:t>
                  </w:r>
                </w:p>
              </w:tc>
              <w:tc>
                <w:tcPr>
                  <w:tcW w:w="2127" w:type="dxa"/>
                  <w:tcBorders>
                    <w:top w:val="single" w:sz="4" w:space="0" w:color="FFFFFF" w:themeColor="background1"/>
                  </w:tcBorders>
                </w:tcPr>
                <w:p w14:paraId="1676FEF6" w14:textId="3779A3AE" w:rsidR="002E7561" w:rsidRPr="002B731E" w:rsidRDefault="002E7561" w:rsidP="002E7561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2B731E">
                    <w:rPr>
                      <w:rFonts w:ascii="Vazirmatn" w:hAnsi="Vazirmatn" w:hint="cs"/>
                      <w:rtl/>
                      <w:lang w:bidi="fa-IR"/>
                    </w:rPr>
                    <w:t>تعداد موتور</w:t>
                  </w:r>
                </w:p>
              </w:tc>
              <w:tc>
                <w:tcPr>
                  <w:tcW w:w="1609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E1FDFFB" w14:textId="14FDC978" w:rsidR="002E7561" w:rsidRPr="002B731E" w:rsidRDefault="002E7561" w:rsidP="002E7561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2B731E">
                    <w:rPr>
                      <w:rFonts w:ascii="Vazirmatn" w:hAnsi="Vazirmatn" w:hint="cs"/>
                      <w:rtl/>
                      <w:lang w:bidi="fa-IR"/>
                    </w:rPr>
                    <w:t>تعداد خودرو</w:t>
                  </w:r>
                </w:p>
              </w:tc>
            </w:tr>
            <w:tr w:rsidR="002E7561" w14:paraId="12285D90" w14:textId="77777777" w:rsidTr="00785E79">
              <w:tc>
                <w:tcPr>
                  <w:tcW w:w="2693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7A5FDEDA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41DE752E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1CD509AF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5F282B20" w14:textId="0E423417" w:rsidR="002E7561" w:rsidRP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127" w:type="dxa"/>
                  <w:tcBorders>
                    <w:bottom w:val="single" w:sz="4" w:space="0" w:color="FFFFFF" w:themeColor="background1"/>
                  </w:tcBorders>
                </w:tcPr>
                <w:p w14:paraId="230B668F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609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E71E154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22315CBC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076A4010" w14:textId="61DE24A9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3E18A8EA" w14:textId="1622EE53" w:rsidR="007B3075" w:rsidRPr="006B6EB5" w:rsidRDefault="007B3075" w:rsidP="00C924A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314F458" w14:textId="7A0973A9" w:rsidR="007B3075" w:rsidRPr="006B6EB5" w:rsidRDefault="007518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75183F" w:rsidRPr="006B6EB5" w14:paraId="6C156D9A" w14:textId="77777777" w:rsidTr="0075183F">
        <w:trPr>
          <w:trHeight w:val="2186"/>
        </w:trPr>
        <w:tc>
          <w:tcPr>
            <w:tcW w:w="616" w:type="dxa"/>
          </w:tcPr>
          <w:p w14:paraId="56DE492B" w14:textId="77777777" w:rsidR="0075183F" w:rsidRPr="00493F7B" w:rsidRDefault="0075183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</w:tcPr>
          <w:p w14:paraId="28A9D8A1" w14:textId="3BE3F758" w:rsidR="0075183F" w:rsidRPr="006B6EB5" w:rsidRDefault="000732B1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با رقم های 3 و 4 و 5 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>تمام عددها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سه رقم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ممکن را بنو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س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(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>در عددها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شما م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تواند رقم ها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تکرار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هم باشد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609" w:type="dxa"/>
            <w:vAlign w:val="center"/>
          </w:tcPr>
          <w:p w14:paraId="16E86272" w14:textId="3CD3850F" w:rsidR="0075183F" w:rsidRPr="006B6EB5" w:rsidRDefault="007518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563849" w:rsidRPr="006B6EB5" w14:paraId="57B30002" w14:textId="77777777" w:rsidTr="00015EB4">
        <w:trPr>
          <w:trHeight w:val="1077"/>
        </w:trPr>
        <w:tc>
          <w:tcPr>
            <w:tcW w:w="616" w:type="dxa"/>
          </w:tcPr>
          <w:p w14:paraId="01E8C586" w14:textId="77777777" w:rsidR="00563849" w:rsidRPr="00493F7B" w:rsidRDefault="0056384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</w:tcPr>
          <w:p w14:paraId="05074AAB" w14:textId="77777777" w:rsidR="00785E79" w:rsidRDefault="002B731E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توپی را از ارتفاع 12 متری رها می کنیم. اگر پس از برخورد با زمین نصف ارتفاع قبلی بالا بیاید ، پس از سه بار برخورد به زمین ، </w:t>
            </w:r>
            <w:r w:rsidR="00CE5CC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چه مسافتی طی می کند؟</w:t>
            </w:r>
          </w:p>
          <w:p w14:paraId="30F9B48F" w14:textId="77777777" w:rsidR="00CE5CCC" w:rsidRDefault="00CE5CCC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</w:p>
          <w:p w14:paraId="26439FC2" w14:textId="77777777" w:rsidR="00CE5CCC" w:rsidRDefault="00CE5CCC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</w:p>
          <w:p w14:paraId="59EE69CA" w14:textId="060BA2F2" w:rsidR="00734C18" w:rsidRPr="002B731E" w:rsidRDefault="00734C18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A5D487F" w14:textId="6F3259B0" w:rsidR="00563849" w:rsidRPr="006B6EB5" w:rsidRDefault="007518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CE5CCC" w:rsidRPr="006B6EB5" w14:paraId="75A0AB50" w14:textId="77777777" w:rsidTr="00734357">
        <w:trPr>
          <w:trHeight w:val="1563"/>
        </w:trPr>
        <w:tc>
          <w:tcPr>
            <w:tcW w:w="616" w:type="dxa"/>
          </w:tcPr>
          <w:p w14:paraId="7B067AC1" w14:textId="77777777" w:rsidR="00CE5CCC" w:rsidRPr="00493F7B" w:rsidRDefault="00CE5CC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</w:tcPr>
          <w:p w14:paraId="3AF9039D" w14:textId="722F1071" w:rsidR="00CE5CCC" w:rsidRDefault="00CE5CCC" w:rsidP="00CE5CCC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به چند حالت حاصل ضرب </w:t>
            </w:r>
            <w:r w:rsidR="004742EC" w:rsidRPr="004742E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دو عدد طبیعی</w:t>
            </w:r>
            <w:r w:rsidR="00EE65B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برابر </w:t>
            </w:r>
            <w:r w:rsidR="004742E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12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می شود؟</w:t>
            </w:r>
            <w:r w:rsidR="00EE65B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تمام حالت های ممکن را بنویسید.</w:t>
            </w:r>
          </w:p>
          <w:p w14:paraId="42A034A6" w14:textId="7E0C649E" w:rsidR="00CE5CCC" w:rsidRPr="00734357" w:rsidRDefault="00CE5CCC" w:rsidP="00CE5CCC">
            <w:pPr>
              <w:jc w:val="both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710ABEF" w14:textId="08E993CB" w:rsidR="00CE5CCC" w:rsidRDefault="00CE5CC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E7812" w:rsidRPr="006B6EB5" w14:paraId="2DC7F73D" w14:textId="77777777" w:rsidTr="006C2FD2">
        <w:trPr>
          <w:trHeight w:val="1401"/>
        </w:trPr>
        <w:tc>
          <w:tcPr>
            <w:tcW w:w="616" w:type="dxa"/>
          </w:tcPr>
          <w:p w14:paraId="5E9377A6" w14:textId="77777777" w:rsidR="003E7812" w:rsidRPr="00493F7B" w:rsidRDefault="003E781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</w:tcPr>
          <w:p w14:paraId="5A621523" w14:textId="542A58AC" w:rsidR="00734357" w:rsidRDefault="00CC0801" w:rsidP="00CE5CCC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درجای خالی  </w:t>
            </w:r>
            <w:r w:rsidRPr="00CC0801">
              <w:rPr>
                <w:rFonts w:ascii="Vazirmatn" w:hAnsi="Vazirmatn"/>
                <w:sz w:val="28"/>
                <w:szCs w:val="28"/>
                <w:rtl/>
                <w:lang w:bidi="fa-IR"/>
              </w:rPr>
              <w:t>چه عدد</w:t>
            </w:r>
            <w:r w:rsidRPr="00CC080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C080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</w:t>
            </w:r>
            <w:r w:rsidRPr="00CC080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C080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توان قرار داد؟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             </w:t>
            </w:r>
            <w:r w:rsidRPr="00CC0801">
              <w:rPr>
                <w:rFonts w:ascii="Vazirmatn" w:hAnsi="Vazirmatn"/>
                <w:position w:val="-14"/>
                <w:sz w:val="28"/>
                <w:szCs w:val="28"/>
                <w:lang w:bidi="fa-IR"/>
              </w:rPr>
              <w:object w:dxaOrig="2740" w:dyaOrig="460" w14:anchorId="300653A3">
                <v:shape id="_x0000_i1031" type="#_x0000_t75" style="width:137.25pt;height:22.5pt" o:ole="">
                  <v:imagedata r:id="rId20" o:title=""/>
                </v:shape>
                <o:OLEObject Type="Embed" ProgID="Equation.DSMT4" ShapeID="_x0000_i1031" DrawAspect="Content" ObjectID="_1793076267" r:id="rId21"/>
              </w:object>
            </w:r>
          </w:p>
        </w:tc>
        <w:tc>
          <w:tcPr>
            <w:tcW w:w="609" w:type="dxa"/>
            <w:vAlign w:val="center"/>
          </w:tcPr>
          <w:p w14:paraId="7FD1C6E3" w14:textId="01BE7010" w:rsidR="003E7812" w:rsidRDefault="00CC080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5/0</w:t>
            </w:r>
          </w:p>
        </w:tc>
      </w:tr>
    </w:tbl>
    <w:p w14:paraId="615D838F" w14:textId="285AF0D7" w:rsidR="000B3006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43D62087" w14:textId="08AAAC45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169F82A6" w14:textId="0063DAE6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11D14CB3" w14:textId="257829C6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0DE7625D" w14:textId="00B52FC7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41F69C4A" w14:textId="2CD6A92A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62510233" w14:textId="58CE3CA3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4681"/>
        <w:gridCol w:w="4630"/>
        <w:gridCol w:w="609"/>
      </w:tblGrid>
      <w:tr w:rsidR="00D014A4" w:rsidRPr="006B6EB5" w14:paraId="13B47751" w14:textId="77777777" w:rsidTr="00D014A4">
        <w:trPr>
          <w:trHeight w:val="125"/>
        </w:trPr>
        <w:tc>
          <w:tcPr>
            <w:tcW w:w="10536" w:type="dxa"/>
            <w:gridSpan w:val="4"/>
            <w:shd w:val="clear" w:color="auto" w:fill="D9D9D9" w:themeFill="background1" w:themeFillShade="D9"/>
            <w:vAlign w:val="center"/>
          </w:tcPr>
          <w:p w14:paraId="21F373F6" w14:textId="4088864E" w:rsidR="00D014A4" w:rsidRPr="00D8485D" w:rsidRDefault="00D014A4" w:rsidP="00D014A4">
            <w:pPr>
              <w:jc w:val="center"/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014A4">
              <w:rPr>
                <w:rFonts w:ascii="Vazirmatn" w:hAnsi="Vazirmatn" w:hint="cs"/>
                <w:rtl/>
              </w:rPr>
              <w:lastRenderedPageBreak/>
              <w:t>فصل دوم</w:t>
            </w:r>
          </w:p>
        </w:tc>
      </w:tr>
      <w:tr w:rsidR="00D014A4" w:rsidRPr="006B6EB5" w14:paraId="4255B4E9" w14:textId="77777777" w:rsidTr="00B65F9D">
        <w:trPr>
          <w:trHeight w:val="1010"/>
        </w:trPr>
        <w:tc>
          <w:tcPr>
            <w:tcW w:w="616" w:type="dxa"/>
          </w:tcPr>
          <w:p w14:paraId="0D5214D4" w14:textId="77777777" w:rsidR="00D014A4" w:rsidRPr="00493F7B" w:rsidRDefault="00D014A4" w:rsidP="00D014A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2"/>
          </w:tcPr>
          <w:p w14:paraId="20F5B78C" w14:textId="77777777" w:rsidR="00D014A4" w:rsidRDefault="00D014A4" w:rsidP="00B65F9D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D014A4" w14:paraId="51125D36" w14:textId="77777777" w:rsidTr="00B65F9D">
              <w:tc>
                <w:tcPr>
                  <w:tcW w:w="6190" w:type="dxa"/>
                  <w:shd w:val="clear" w:color="auto" w:fill="FFFFFF" w:themeFill="background1"/>
                </w:tcPr>
                <w:p w14:paraId="0D8F47FC" w14:textId="77777777" w:rsidR="00D014A4" w:rsidRDefault="00D014A4" w:rsidP="00B65F9D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قرینه قرینه هر عدد با خود عدد برابر است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4CC94505" w14:textId="77777777" w:rsidR="00D014A4" w:rsidRDefault="00D014A4" w:rsidP="00B65F9D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069ACAD" w14:textId="77777777" w:rsidR="00D014A4" w:rsidRDefault="00D014A4" w:rsidP="00B65F9D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D014A4" w14:paraId="017B6104" w14:textId="77777777" w:rsidTr="00B65F9D">
              <w:tc>
                <w:tcPr>
                  <w:tcW w:w="6190" w:type="dxa"/>
                  <w:shd w:val="clear" w:color="auto" w:fill="FFFFFF" w:themeFill="background1"/>
                </w:tcPr>
                <w:p w14:paraId="488EBDD4" w14:textId="77777777" w:rsidR="00D014A4" w:rsidRPr="00E632FE" w:rsidRDefault="00D014A4" w:rsidP="00B65F9D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32FE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ب)  </w:t>
                  </w:r>
                  <w:r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کوچکترین عدد صحیح منفی عدد (1-)</w:t>
                  </w:r>
                  <w:r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می</w:t>
                  </w:r>
                  <w:r w:rsidRPr="00E632FE"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  <w:softHyphen/>
                  </w:r>
                  <w:r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باشد.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2715465C" w14:textId="77777777" w:rsidR="00D014A4" w:rsidRDefault="00D014A4" w:rsidP="00B65F9D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7638F0D0" w14:textId="77777777" w:rsidR="00D014A4" w:rsidRDefault="00D014A4" w:rsidP="00B65F9D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D014A4" w14:paraId="0777F5D5" w14:textId="77777777" w:rsidTr="00B65F9D">
              <w:tc>
                <w:tcPr>
                  <w:tcW w:w="6190" w:type="dxa"/>
                  <w:shd w:val="clear" w:color="auto" w:fill="FFFFFF" w:themeFill="background1"/>
                </w:tcPr>
                <w:p w14:paraId="754576E5" w14:textId="77777777" w:rsidR="00D014A4" w:rsidRPr="00BA3193" w:rsidRDefault="00D014A4" w:rsidP="00B65F9D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هر عدد صحیح از قرینه اش بزرگتر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04EF21FD" w14:textId="77777777" w:rsidR="00D014A4" w:rsidRDefault="00D014A4" w:rsidP="00B65F9D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4F78A0D" w14:textId="77777777" w:rsidR="00D014A4" w:rsidRDefault="00D014A4" w:rsidP="00B65F9D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D014A4" w14:paraId="172B9D0E" w14:textId="77777777" w:rsidTr="00B65F9D">
              <w:tc>
                <w:tcPr>
                  <w:tcW w:w="6190" w:type="dxa"/>
                  <w:shd w:val="clear" w:color="auto" w:fill="FFFFFF" w:themeFill="background1"/>
                </w:tcPr>
                <w:p w14:paraId="201EAF71" w14:textId="77777777" w:rsidR="00D014A4" w:rsidRPr="00BA3193" w:rsidRDefault="00D014A4" w:rsidP="00B65F9D">
                  <w:pPr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د) عبارت </w:t>
                  </w:r>
                  <w:r w:rsidRPr="00DA5520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420" w:dyaOrig="360" w14:anchorId="2FE2A2C1">
                      <v:shape id="_x0000_i1032" type="#_x0000_t75" style="width:69.75pt;height:18.75pt" o:ole="">
                        <v:imagedata r:id="rId22" o:title=""/>
                      </v:shape>
                      <o:OLEObject Type="Embed" ProgID="Equation.DSMT4" ShapeID="_x0000_i1032" DrawAspect="Content" ObjectID="_1793076268" r:id="rId23"/>
                    </w:object>
                  </w:r>
                  <w:r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برابر </w:t>
                  </w:r>
                  <w:r w:rsidRPr="006B6EB5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360" w:dyaOrig="279" w14:anchorId="248A905F">
                      <v:shape id="_x0000_i1033" type="#_x0000_t75" style="width:17.25pt;height:14.25pt" o:ole="">
                        <v:imagedata r:id="rId24" o:title=""/>
                      </v:shape>
                      <o:OLEObject Type="Embed" ProgID="Equation.DSMT4" ShapeID="_x0000_i1033" DrawAspect="Content" ObjectID="_1793076269" r:id="rId25"/>
                    </w:object>
                  </w:r>
                  <w:r>
                    <w:rPr>
                      <w:rFonts w:cs="0 Nazanin Bold"/>
                      <w:sz w:val="28"/>
                      <w:szCs w:val="28"/>
                      <w:lang w:bidi="fa-IR"/>
                    </w:rPr>
                    <w:t xml:space="preserve"> </w:t>
                  </w:r>
                  <w:r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43D4B54" w14:textId="77777777" w:rsidR="00D014A4" w:rsidRPr="00BA3193" w:rsidRDefault="00D014A4" w:rsidP="00B65F9D">
                  <w:pP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4E7FC815" w14:textId="77777777" w:rsidR="00D014A4" w:rsidRPr="00BA3193" w:rsidRDefault="00D014A4" w:rsidP="00B65F9D">
                  <w:pP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</w:tbl>
          <w:p w14:paraId="7F34EA3D" w14:textId="77777777" w:rsidR="00D014A4" w:rsidRPr="006B6EB5" w:rsidRDefault="00D014A4" w:rsidP="00B65F9D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2C0B234B" w14:textId="77777777" w:rsidR="00D014A4" w:rsidRDefault="00D014A4" w:rsidP="00B65F9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014A4" w:rsidRPr="006B6EB5" w14:paraId="58A3A049" w14:textId="77777777" w:rsidTr="00B65F9D">
        <w:trPr>
          <w:trHeight w:val="1322"/>
        </w:trPr>
        <w:tc>
          <w:tcPr>
            <w:tcW w:w="616" w:type="dxa"/>
          </w:tcPr>
          <w:p w14:paraId="6D0A1F1D" w14:textId="77777777" w:rsidR="00D014A4" w:rsidRPr="00493F7B" w:rsidRDefault="00D014A4" w:rsidP="00D014A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2"/>
          </w:tcPr>
          <w:p w14:paraId="38589EE3" w14:textId="77777777" w:rsidR="00D014A4" w:rsidRDefault="00D014A4" w:rsidP="00B65F9D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جاهای خالی را با اعداد یا کلمات مناسب پر کنید.</w:t>
            </w:r>
          </w:p>
          <w:p w14:paraId="3AD42DFA" w14:textId="77777777" w:rsidR="00D014A4" w:rsidRDefault="00D014A4" w:rsidP="00B65F9D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الف) حاصل جمع هر عدد با قرینه اش برابر با .................... است.</w:t>
            </w:r>
          </w:p>
          <w:p w14:paraId="78F49C8B" w14:textId="77777777" w:rsidR="00D014A4" w:rsidRDefault="00D014A4" w:rsidP="00B65F9D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ب) روی محور بین دو عدد 4- و 3+ ........................ عدد صحیح وجود دارد.</w:t>
            </w:r>
          </w:p>
          <w:p w14:paraId="5B2680B2" w14:textId="77777777" w:rsidR="00D014A4" w:rsidRPr="00E27D35" w:rsidRDefault="00D014A4" w:rsidP="00B65F9D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ج) حاصل عبارت </w:t>
            </w:r>
            <w:r w:rsidRPr="006B6EB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960" w:dyaOrig="279" w14:anchorId="72D14036">
                <v:shape id="_x0000_i1034" type="#_x0000_t75" style="width:47.25pt;height:14.25pt" o:ole="">
                  <v:imagedata r:id="rId26" o:title=""/>
                </v:shape>
                <o:OLEObject Type="Embed" ProgID="Equation.DSMT4" ShapeID="_x0000_i1034" DrawAspect="Content" ObjectID="_1793076270" r:id="rId27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برابر با ...................... است.</w:t>
            </w:r>
          </w:p>
        </w:tc>
        <w:tc>
          <w:tcPr>
            <w:tcW w:w="609" w:type="dxa"/>
            <w:vAlign w:val="center"/>
          </w:tcPr>
          <w:p w14:paraId="6F2424C6" w14:textId="77777777" w:rsidR="00D014A4" w:rsidRDefault="00D014A4" w:rsidP="00B65F9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75/0</w:t>
            </w:r>
          </w:p>
        </w:tc>
      </w:tr>
      <w:tr w:rsidR="00D014A4" w:rsidRPr="006B6EB5" w14:paraId="42A667FB" w14:textId="77777777" w:rsidTr="00B65F9D">
        <w:trPr>
          <w:trHeight w:val="129"/>
        </w:trPr>
        <w:tc>
          <w:tcPr>
            <w:tcW w:w="616" w:type="dxa"/>
          </w:tcPr>
          <w:p w14:paraId="18490124" w14:textId="77777777" w:rsidR="00D014A4" w:rsidRPr="00493F7B" w:rsidRDefault="00D014A4" w:rsidP="00D014A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2"/>
          </w:tcPr>
          <w:p w14:paraId="43BD75C7" w14:textId="77777777" w:rsidR="00D014A4" w:rsidRDefault="00D014A4" w:rsidP="00B65F9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مقایسه کنید.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               </w:t>
            </w:r>
            <w:r w:rsidRPr="006B6EB5">
              <w:rPr>
                <w:rFonts w:ascii="Vazirmatn" w:hAnsi="Vazirmatn"/>
                <w:sz w:val="28"/>
                <w:szCs w:val="28"/>
              </w:rPr>
              <w:t xml:space="preserve"> </w:t>
            </w:r>
            <w:r w:rsidRPr="006B6EB5">
              <w:rPr>
                <w:rFonts w:ascii="Vazirmatn" w:hAnsi="Vazirmatn"/>
                <w:position w:val="-8"/>
                <w:sz w:val="28"/>
                <w:szCs w:val="28"/>
              </w:rPr>
              <w:object w:dxaOrig="1060" w:dyaOrig="380" w14:anchorId="60993E31">
                <v:shape id="_x0000_i1035" type="#_x0000_t75" style="width:53.25pt;height:18.75pt" o:ole="">
                  <v:imagedata r:id="rId28" o:title=""/>
                </v:shape>
                <o:OLEObject Type="Embed" ProgID="Equation.DSMT4" ShapeID="_x0000_i1035" DrawAspect="Content" ObjectID="_1793076271" r:id="rId29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</w:t>
            </w:r>
            <w:r w:rsidRPr="00D57689">
              <w:rPr>
                <w:rFonts w:ascii="Vazirmatn" w:hAnsi="Vazirmatn"/>
                <w:position w:val="-12"/>
                <w:sz w:val="28"/>
                <w:szCs w:val="28"/>
              </w:rPr>
              <w:object w:dxaOrig="2240" w:dyaOrig="420" w14:anchorId="71F3D143">
                <v:shape id="_x0000_i1036" type="#_x0000_t75" style="width:113.25pt;height:21.75pt" o:ole="">
                  <v:imagedata r:id="rId30" o:title=""/>
                </v:shape>
                <o:OLEObject Type="Embed" ProgID="Equation.DSMT4" ShapeID="_x0000_i1036" DrawAspect="Content" ObjectID="_1793076272" r:id="rId31"/>
              </w:object>
            </w:r>
          </w:p>
          <w:p w14:paraId="565C39DE" w14:textId="77777777" w:rsidR="00D014A4" w:rsidRDefault="00D014A4" w:rsidP="00B65F9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الگوی عددی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کامل کنید .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........ و۶ و3 و0 و۳- و ........</w:t>
            </w:r>
          </w:p>
        </w:tc>
        <w:tc>
          <w:tcPr>
            <w:tcW w:w="609" w:type="dxa"/>
            <w:vAlign w:val="center"/>
          </w:tcPr>
          <w:p w14:paraId="2B24ED0A" w14:textId="77777777" w:rsidR="00D014A4" w:rsidRDefault="00D014A4" w:rsidP="00B65F9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014A4" w:rsidRPr="006B6EB5" w14:paraId="65E385A5" w14:textId="77777777" w:rsidTr="00B65F9D">
        <w:trPr>
          <w:trHeight w:val="2879"/>
        </w:trPr>
        <w:tc>
          <w:tcPr>
            <w:tcW w:w="616" w:type="dxa"/>
          </w:tcPr>
          <w:p w14:paraId="04EFEFBD" w14:textId="77777777" w:rsidR="00D014A4" w:rsidRPr="00493F7B" w:rsidRDefault="00D014A4" w:rsidP="00D014A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2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D014A4" w:rsidRPr="006B6EB5" w14:paraId="709F7162" w14:textId="77777777" w:rsidTr="00B65F9D">
              <w:trPr>
                <w:trHeight w:val="1010"/>
              </w:trPr>
              <w:tc>
                <w:tcPr>
                  <w:tcW w:w="9348" w:type="dxa"/>
                </w:tcPr>
                <w:p w14:paraId="03CCDA30" w14:textId="77777777" w:rsidR="00D014A4" w:rsidRPr="006B6EB5" w:rsidRDefault="00D014A4" w:rsidP="00B65F9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88"/>
                    <w:gridCol w:w="1515"/>
                    <w:gridCol w:w="1485"/>
                    <w:gridCol w:w="2993"/>
                  </w:tblGrid>
                  <w:tr w:rsidR="00D014A4" w:rsidRPr="006B6EB5" w14:paraId="009A7071" w14:textId="77777777" w:rsidTr="00B65F9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64DB2393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340" w:dyaOrig="360" w14:anchorId="31AFF406">
                            <v:shape id="_x0000_i1037" type="#_x0000_t75" style="width:68.25pt;height:18.75pt" o:ole="">
                              <v:imagedata r:id="rId32" o:title=""/>
                            </v:shape>
                            <o:OLEObject Type="Embed" ProgID="Equation.DSMT4" ShapeID="_x0000_i1037" DrawAspect="Content" ObjectID="_1793076273" r:id="rId33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45F0AAD3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99" w:dyaOrig="279" w14:anchorId="4631473F">
                            <v:shape id="_x0000_i1038" type="#_x0000_t75" style="width:50.25pt;height:14.25pt" o:ole="">
                              <v:imagedata r:id="rId34" o:title=""/>
                            </v:shape>
                            <o:OLEObject Type="Embed" ProgID="Equation.DSMT4" ShapeID="_x0000_i1038" DrawAspect="Content" ObjectID="_1793076274" r:id="rId35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3CD6341F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80" w:dyaOrig="279" w14:anchorId="6B871726">
                            <v:shape id="_x0000_i1039" type="#_x0000_t75" style="width:49.5pt;height:14.25pt" o:ole="">
                              <v:imagedata r:id="rId36" o:title=""/>
                            </v:shape>
                            <o:OLEObject Type="Embed" ProgID="Equation.DSMT4" ShapeID="_x0000_i1039" DrawAspect="Content" ObjectID="_1793076275" r:id="rId37"/>
                          </w:object>
                        </w:r>
                      </w:p>
                    </w:tc>
                  </w:tr>
                  <w:tr w:rsidR="00D014A4" w:rsidRPr="006B6EB5" w14:paraId="3A0C38D2" w14:textId="77777777" w:rsidTr="00B65F9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3FD85719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60" w:dyaOrig="279" w14:anchorId="388FEFC9">
                            <v:shape id="_x0000_i1040" type="#_x0000_t75" style="width:47.25pt;height:14.25pt" o:ole="">
                              <v:imagedata r:id="rId38" o:title=""/>
                            </v:shape>
                            <o:OLEObject Type="Embed" ProgID="Equation.DSMT4" ShapeID="_x0000_i1040" DrawAspect="Content" ObjectID="_1793076276" r:id="rId39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69922ED3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040" w:dyaOrig="279" w14:anchorId="04EEC9EA">
                            <v:shape id="_x0000_i1041" type="#_x0000_t75" style="width:52.5pt;height:14.25pt" o:ole="">
                              <v:imagedata r:id="rId40" o:title=""/>
                            </v:shape>
                            <o:OLEObject Type="Embed" ProgID="Equation.DSMT4" ShapeID="_x0000_i1041" DrawAspect="Content" ObjectID="_1793076277" r:id="rId41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281B4AAB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500" w:dyaOrig="360" w14:anchorId="57C4CBF4">
                            <v:shape id="_x0000_i1042" type="#_x0000_t75" style="width:75pt;height:18.75pt" o:ole="">
                              <v:imagedata r:id="rId42" o:title=""/>
                            </v:shape>
                            <o:OLEObject Type="Embed" ProgID="Equation.DSMT4" ShapeID="_x0000_i1042" DrawAspect="Content" ObjectID="_1793076278" r:id="rId43"/>
                          </w:object>
                        </w:r>
                      </w:p>
                    </w:tc>
                  </w:tr>
                  <w:tr w:rsidR="00D014A4" w:rsidRPr="006B6EB5" w14:paraId="6936484F" w14:textId="77777777" w:rsidTr="00B65F9D">
                    <w:trPr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01EC9AB2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2340" w:dyaOrig="360" w14:anchorId="33D14774">
                            <v:shape id="_x0000_i1043" type="#_x0000_t75" style="width:117pt;height:18.75pt" o:ole="">
                              <v:imagedata r:id="rId44" o:title=""/>
                            </v:shape>
                            <o:OLEObject Type="Embed" ProgID="Equation.DSMT4" ShapeID="_x0000_i1043" DrawAspect="Content" ObjectID="_1793076279" r:id="rId45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6CF7604D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2220" w:dyaOrig="360" w14:anchorId="7EAEF19F">
                            <v:shape id="_x0000_i1044" type="#_x0000_t75" style="width:112.5pt;height:18.75pt" o:ole="">
                              <v:imagedata r:id="rId46" o:title=""/>
                            </v:shape>
                            <o:OLEObject Type="Embed" ProgID="Equation.DSMT4" ShapeID="_x0000_i1044" DrawAspect="Content" ObjectID="_1793076280" r:id="rId47"/>
                          </w:object>
                        </w:r>
                      </w:p>
                    </w:tc>
                  </w:tr>
                  <w:tr w:rsidR="00D014A4" w:rsidRPr="006B6EB5" w14:paraId="71FAD742" w14:textId="77777777" w:rsidTr="00B65F9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6280E37A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300" w:dyaOrig="279" w14:anchorId="187861B7">
                            <v:shape id="_x0000_i1045" type="#_x0000_t75" style="width:64.5pt;height:14.25pt" o:ole="">
                              <v:imagedata r:id="rId48" o:title=""/>
                            </v:shape>
                            <o:OLEObject Type="Embed" ProgID="Equation.DSMT4" ShapeID="_x0000_i1045" DrawAspect="Content" ObjectID="_1793076281" r:id="rId49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05A3A4ED" w14:textId="77777777" w:rsidR="00D014A4" w:rsidRPr="006B6EB5" w:rsidRDefault="00D014A4" w:rsidP="00B65F9D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880" w:dyaOrig="360" w14:anchorId="5D49742F">
                            <v:shape id="_x0000_i1046" type="#_x0000_t75" style="width:94.5pt;height:18.75pt" o:ole="">
                              <v:imagedata r:id="rId50" o:title=""/>
                            </v:shape>
                            <o:OLEObject Type="Embed" ProgID="Equation.DSMT4" ShapeID="_x0000_i1046" DrawAspect="Content" ObjectID="_1793076282" r:id="rId51"/>
                          </w:object>
                        </w:r>
                      </w:p>
                    </w:tc>
                  </w:tr>
                </w:tbl>
                <w:p w14:paraId="3F2103E6" w14:textId="77777777" w:rsidR="00D014A4" w:rsidRPr="006B6EB5" w:rsidRDefault="00D014A4" w:rsidP="00B65F9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2FCDACD8" w14:textId="77777777" w:rsidR="00D014A4" w:rsidRDefault="00D014A4" w:rsidP="00B65F9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006CB835" w14:textId="77777777" w:rsidR="00D014A4" w:rsidRDefault="00D014A4" w:rsidP="00B65F9D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D014A4" w:rsidRPr="006B6EB5" w14:paraId="1AC2AB56" w14:textId="77777777" w:rsidTr="00B65F9D">
        <w:trPr>
          <w:trHeight w:val="922"/>
        </w:trPr>
        <w:tc>
          <w:tcPr>
            <w:tcW w:w="616" w:type="dxa"/>
          </w:tcPr>
          <w:p w14:paraId="648AF437" w14:textId="77777777" w:rsidR="00D014A4" w:rsidRPr="00493F7B" w:rsidRDefault="00D014A4" w:rsidP="00D014A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2"/>
          </w:tcPr>
          <w:p w14:paraId="41C7CF27" w14:textId="77777777" w:rsidR="00D014A4" w:rsidRPr="006B6EB5" w:rsidRDefault="00D014A4" w:rsidP="00B65F9D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تساوی های زیر را کامل کنید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4"/>
              <w:bidiVisual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119"/>
              <w:gridCol w:w="2254"/>
              <w:gridCol w:w="2442"/>
              <w:gridCol w:w="2382"/>
            </w:tblGrid>
            <w:tr w:rsidR="00D014A4" w:rsidRPr="006B6EB5" w14:paraId="62FE7C47" w14:textId="77777777" w:rsidTr="00B65F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6" w:type="dxa"/>
                  <w:shd w:val="clear" w:color="auto" w:fill="FFFFFF" w:themeFill="background1"/>
                  <w:vAlign w:val="center"/>
                </w:tcPr>
                <w:p w14:paraId="2962D799" w14:textId="77777777" w:rsidR="00D014A4" w:rsidRPr="006B6EB5" w:rsidRDefault="00D014A4" w:rsidP="00B65F9D">
                  <w:pPr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820" w:dyaOrig="360" w14:anchorId="65FB0C95">
                      <v:shape id="_x0000_i1047" type="#_x0000_t75" style="width:93.75pt;height:18.75pt" o:ole="">
                        <v:imagedata r:id="rId52" o:title=""/>
                      </v:shape>
                      <o:OLEObject Type="Embed" ProgID="Equation.DSMT4" ShapeID="_x0000_i1047" DrawAspect="Content" ObjectID="_1793076283" r:id="rId53"/>
                    </w:objec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14:paraId="4FF5C68C" w14:textId="77777777" w:rsidR="00D014A4" w:rsidRPr="006B6EB5" w:rsidRDefault="00D014A4" w:rsidP="00B65F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00" w:dyaOrig="360" w14:anchorId="6B1EA457">
                      <v:shape id="_x0000_i1048" type="#_x0000_t75" style="width:102pt;height:18.75pt" o:ole="">
                        <v:imagedata r:id="rId54" o:title=""/>
                      </v:shape>
                      <o:OLEObject Type="Embed" ProgID="Equation.DSMT4" ShapeID="_x0000_i1048" DrawAspect="Content" ObjectID="_1793076284" r:id="rId55"/>
                    </w:object>
                  </w:r>
                </w:p>
              </w:tc>
              <w:tc>
                <w:tcPr>
                  <w:tcW w:w="2549" w:type="dxa"/>
                  <w:shd w:val="clear" w:color="auto" w:fill="FFFFFF" w:themeFill="background1"/>
                  <w:vAlign w:val="center"/>
                </w:tcPr>
                <w:p w14:paraId="22CECB04" w14:textId="77777777" w:rsidR="00D014A4" w:rsidRPr="006B6EB5" w:rsidRDefault="00D014A4" w:rsidP="00B65F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860" w:dyaOrig="360" w14:anchorId="1193933F">
                      <v:shape id="_x0000_i1049" type="#_x0000_t75" style="width:94.5pt;height:17.25pt" o:ole="">
                        <v:imagedata r:id="rId56" o:title=""/>
                      </v:shape>
                      <o:OLEObject Type="Embed" ProgID="Equation.DSMT4" ShapeID="_x0000_i1049" DrawAspect="Content" ObjectID="_1793076285" r:id="rId57"/>
                    </w:object>
                  </w:r>
                </w:p>
              </w:tc>
              <w:tc>
                <w:tcPr>
                  <w:tcW w:w="2272" w:type="dxa"/>
                  <w:shd w:val="clear" w:color="auto" w:fill="FFFFFF" w:themeFill="background1"/>
                  <w:vAlign w:val="center"/>
                </w:tcPr>
                <w:p w14:paraId="724F3057" w14:textId="77777777" w:rsidR="00D014A4" w:rsidRPr="006B6EB5" w:rsidRDefault="00D014A4" w:rsidP="00B65F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60" w:dyaOrig="360" w14:anchorId="65849241">
                      <v:shape id="_x0000_i1050" type="#_x0000_t75" style="width:108pt;height:18.75pt" o:ole="">
                        <v:imagedata r:id="rId58" o:title=""/>
                      </v:shape>
                      <o:OLEObject Type="Embed" ProgID="Equation.DSMT4" ShapeID="_x0000_i1050" DrawAspect="Content" ObjectID="_1793076286" r:id="rId59"/>
                    </w:object>
                  </w:r>
                </w:p>
              </w:tc>
            </w:tr>
          </w:tbl>
          <w:p w14:paraId="57F2A79A" w14:textId="77777777" w:rsidR="00D014A4" w:rsidRPr="006B6EB5" w:rsidRDefault="00D014A4" w:rsidP="00B65F9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314A9CC" w14:textId="77777777" w:rsidR="00D014A4" w:rsidRPr="006B6EB5" w:rsidRDefault="00D014A4" w:rsidP="00B65F9D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۱</w:t>
            </w:r>
          </w:p>
        </w:tc>
      </w:tr>
      <w:tr w:rsidR="00D014A4" w:rsidRPr="006B6EB5" w14:paraId="385A3614" w14:textId="77777777" w:rsidTr="00B65F9D">
        <w:trPr>
          <w:trHeight w:val="2272"/>
        </w:trPr>
        <w:tc>
          <w:tcPr>
            <w:tcW w:w="616" w:type="dxa"/>
          </w:tcPr>
          <w:p w14:paraId="3933CCDF" w14:textId="77777777" w:rsidR="00D014A4" w:rsidRPr="00493F7B" w:rsidRDefault="00D014A4" w:rsidP="00D014A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4681" w:type="dxa"/>
          </w:tcPr>
          <w:tbl>
            <w:tblPr>
              <w:tblStyle w:val="TableGrid"/>
              <w:tblpPr w:leftFromText="180" w:rightFromText="180" w:vertAnchor="text" w:horzAnchor="margin" w:tblpY="69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428"/>
            </w:tblGrid>
            <w:tr w:rsidR="00D014A4" w:rsidRPr="008967F2" w14:paraId="74CCA6EF" w14:textId="77777777" w:rsidTr="00B65F9D">
              <w:tc>
                <w:tcPr>
                  <w:tcW w:w="851" w:type="dxa"/>
                  <w:vAlign w:val="center"/>
                </w:tcPr>
                <w:p w14:paraId="13475D8F" w14:textId="77777777" w:rsidR="00D014A4" w:rsidRPr="008967F2" w:rsidRDefault="00D014A4" w:rsidP="00B65F9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یکان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33DCE28F" w14:textId="77777777" w:rsidR="00D014A4" w:rsidRPr="008967F2" w:rsidRDefault="00D014A4" w:rsidP="00B65F9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دهگان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BEC56D9" w14:textId="77777777" w:rsidR="00D014A4" w:rsidRPr="008967F2" w:rsidRDefault="00D014A4" w:rsidP="00B65F9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</w:p>
              </w:tc>
            </w:tr>
            <w:tr w:rsidR="00D014A4" w:rsidRPr="008967F2" w14:paraId="54431690" w14:textId="77777777" w:rsidTr="00B65F9D">
              <w:tc>
                <w:tcPr>
                  <w:tcW w:w="851" w:type="dxa"/>
                  <w:vAlign w:val="center"/>
                </w:tcPr>
                <w:p w14:paraId="6A2D1270" w14:textId="77777777" w:rsidR="00D014A4" w:rsidRPr="008967F2" w:rsidRDefault="00D014A4" w:rsidP="00B65F9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5E293704" w14:textId="77777777" w:rsidR="00D014A4" w:rsidRPr="008967F2" w:rsidRDefault="00D014A4" w:rsidP="00B65F9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E30769B" w14:textId="77777777" w:rsidR="00D014A4" w:rsidRPr="008967F2" w:rsidRDefault="00D014A4" w:rsidP="00B65F9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-</w:t>
                  </w:r>
                </w:p>
              </w:tc>
            </w:tr>
            <w:tr w:rsidR="00D014A4" w:rsidRPr="008967F2" w14:paraId="5ACE7741" w14:textId="77777777" w:rsidTr="00B65F9D">
              <w:tc>
                <w:tcPr>
                  <w:tcW w:w="851" w:type="dxa"/>
                  <w:vAlign w:val="center"/>
                </w:tcPr>
                <w:p w14:paraId="2CC56EB3" w14:textId="77777777" w:rsidR="00D014A4" w:rsidRPr="008967F2" w:rsidRDefault="00D014A4" w:rsidP="00B65F9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2D34A172" w14:textId="77777777" w:rsidR="00D014A4" w:rsidRPr="008967F2" w:rsidRDefault="00D014A4" w:rsidP="00B65F9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72252C7" w14:textId="77777777" w:rsidR="00D014A4" w:rsidRPr="008967F2" w:rsidRDefault="00D014A4" w:rsidP="00B65F9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+</w:t>
                  </w:r>
                </w:p>
              </w:tc>
            </w:tr>
          </w:tbl>
          <w:p w14:paraId="3DC1E615" w14:textId="77777777" w:rsidR="00D014A4" w:rsidRPr="006B6EB5" w:rsidRDefault="00D014A4" w:rsidP="00B65F9D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t>با استفاده از جدول زیر حاصل عبارت را بدست آورید.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  <w:p w14:paraId="52A49BEE" w14:textId="77777777" w:rsidR="00D014A4" w:rsidRPr="006B6EB5" w:rsidRDefault="00D014A4" w:rsidP="00B65F9D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4630" w:type="dxa"/>
          </w:tcPr>
          <w:p w14:paraId="0FFECD4F" w14:textId="77777777" w:rsidR="00D014A4" w:rsidRPr="006B6EB5" w:rsidRDefault="00D014A4" w:rsidP="00B65F9D">
            <w:p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8967F2">
              <w:rPr>
                <w:rFonts w:cs="0 Nazanin Bold"/>
                <w:b w:val="0"/>
                <w:bCs w:val="0"/>
                <w:noProof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750A6E" wp14:editId="201DEC0A">
                      <wp:simplePos x="0" y="0"/>
                      <wp:positionH relativeFrom="column">
                        <wp:posOffset>809344</wp:posOffset>
                      </wp:positionH>
                      <wp:positionV relativeFrom="paragraph">
                        <wp:posOffset>1021218</wp:posOffset>
                      </wp:positionV>
                      <wp:extent cx="1503915" cy="3308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3915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7B86F12" w14:textId="77777777" w:rsidR="00D014A4" w:rsidRDefault="00D014A4" w:rsidP="00D014A4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527AAFD5">
                                      <v:shape id="_x0000_i1052" type="#_x0000_t75" style="width:99.75pt;height:13.5pt" o:ole="">
                                        <v:imagedata r:id="rId60" o:title=""/>
                                      </v:shape>
                                      <o:OLEObject Type="Embed" ProgID="Equation.DSMT4" ShapeID="_x0000_i1052" DrawAspect="Content" ObjectID="_1793076325" r:id="rId61"/>
                                    </w:objec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7750A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63.75pt;margin-top:80.4pt;width:118.4pt;height:2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" filled="f" stroked="f" strokeweight=".5pt">
                      <v:textbox>
                        <w:txbxContent>
                          <w:p w14:paraId="47B86F12" w14:textId="77777777" w:rsidR="00D014A4" w:rsidRDefault="00D014A4" w:rsidP="00D014A4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527AAFD5">
                                <v:shape id="_x0000_i1052" type="#_x0000_t75" style="width:99.75pt;height:13.5pt" o:ole="">
                                  <v:imagedata r:id="rId60" o:title=""/>
                                </v:shape>
                                <o:OLEObject Type="Embed" ProgID="Equation.DSMT4" ShapeID="_x0000_i1052" DrawAspect="Content" ObjectID="_1793076325" r:id="rId62"/>
                              </w:objec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6F4F973" wp14:editId="6F1284FF">
                      <wp:simplePos x="0" y="0"/>
                      <wp:positionH relativeFrom="column">
                        <wp:posOffset>177193</wp:posOffset>
                      </wp:positionH>
                      <wp:positionV relativeFrom="paragraph">
                        <wp:posOffset>441684</wp:posOffset>
                      </wp:positionV>
                      <wp:extent cx="1294545" cy="369870"/>
                      <wp:effectExtent l="0" t="0" r="2032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4545" cy="369870"/>
                                <a:chOff x="0" y="0"/>
                                <a:chExt cx="982589" cy="281124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0274" y="0"/>
                                  <a:ext cx="645059" cy="124263"/>
                                  <a:chOff x="0" y="0"/>
                                  <a:chExt cx="744972" cy="144000"/>
                                </a:xfrm>
                              </wpg:grpSpPr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0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200653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400810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/>
                                <wps:spPr>
                                  <a:xfrm>
                                    <a:off x="601462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154112"/>
                                  <a:ext cx="982589" cy="127012"/>
                                  <a:chOff x="0" y="0"/>
                                  <a:chExt cx="1134782" cy="14668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0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21260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409593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613244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Oval 24"/>
                                <wps:cNvSpPr/>
                                <wps:spPr>
                                  <a:xfrm>
                                    <a:off x="80306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991272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376286" id="Group 26" o:spid="_x0000_s1026" style="position:absolute;left:0;text-align:left;margin-left:13.95pt;margin-top:34.8pt;width:101.95pt;height:29.1pt;z-index:251660288;mso-width-relative:margin;mso-height-relative:margin" coordsize="9825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">
                      <v:group id="Group 13" o:spid="_x0000_s1027" style="position:absolute;left:102;width:6451;height:1242" coordsize="7449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oval id="Oval 14" o:spid="_x0000_s1028" style="position:absolute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" fillcolor="white [3201]" strokecolor="black [3200]" strokeweight="1.5pt"/>
                        <v:oval id="Oval 15" o:spid="_x0000_s1029" style="position:absolute;left:20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" fillcolor="white [3201]" strokecolor="black [3200]" strokeweight="1.5pt"/>
                        <v:oval id="Oval 16" o:spid="_x0000_s1030" style="position:absolute;left:4008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" fillcolor="window" strokecolor="windowText" strokeweight="1.5pt"/>
                        <v:oval id="Oval 17" o:spid="_x0000_s1031" style="position:absolute;left:601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" fillcolor="window" strokecolor="windowText" strokeweight="1.5pt"/>
                      </v:group>
                      <v:group id="Group 19" o:spid="_x0000_s1032" style="position:absolute;top:1541;width:9825;height:1270" coordsize="11347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Oval 20" o:spid="_x0000_s1033" style="position:absolute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" fillcolor="black [3213]" strokecolor="windowText" strokeweight="1.5pt"/>
                        <v:oval id="Oval 21" o:spid="_x0000_s1034" style="position:absolute;left:2126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" fillcolor="black [3213]" strokecolor="windowText" strokeweight="1.5pt"/>
                        <v:oval id="Oval 22" o:spid="_x0000_s1035" style="position:absolute;left:4095;width:143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" fillcolor="black [3213]" strokecolor="windowText" strokeweight="1.5pt"/>
                        <v:oval id="Oval 23" o:spid="_x0000_s1036" style="position:absolute;left:613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euwQAAANsAAAAPAAAAZHJzL2Rvd25yZXYueG1sRI9Ra8JA&#10;EITfC/6HY4W+1YsR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KH6x67BAAAA2wAAAA8AAAAA&#10;AAAAAAAAAAAABwIAAGRycy9kb3ducmV2LnhtbFBLBQYAAAAAAwADALcAAAD1AgAAAAA=&#10;" fillcolor="black [3213]" strokecolor="windowText" strokeweight="1.5pt"/>
                        <v:oval id="Oval 24" o:spid="_x0000_s1037" style="position:absolute;left:8030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/awQAAANsAAAAPAAAAZHJzL2Rvd25yZXYueG1sRI9Ra8JA&#10;EITfC/6HY4W+1YtB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C4TX9rBAAAA2wAAAA8AAAAA&#10;AAAAAAAAAAAABwIAAGRycy9kb3ducmV2LnhtbFBLBQYAAAAAAwADALcAAAD1AgAAAAA=&#10;" fillcolor="black [3213]" strokecolor="windowText" strokeweight="1.5pt"/>
                        <v:oval id="Oval 25" o:spid="_x0000_s1038" style="position:absolute;left:9912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" fillcolor="black [3213]" strokecolor="windowText" strokeweight="1.5pt"/>
                      </v:group>
                    </v:group>
                  </w:pict>
                </mc:Fallback>
              </mc:AlternateConten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ب) 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t>با توجه به دایره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softHyphen/>
              <w:t>های زیر یک تساوی جمع بنویسید.</w:t>
            </w:r>
          </w:p>
        </w:tc>
        <w:tc>
          <w:tcPr>
            <w:tcW w:w="609" w:type="dxa"/>
            <w:vAlign w:val="center"/>
          </w:tcPr>
          <w:p w14:paraId="3D170CFE" w14:textId="77777777" w:rsidR="00D014A4" w:rsidRPr="006B6EB5" w:rsidRDefault="00D014A4" w:rsidP="00B65F9D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5/1</w:t>
            </w:r>
          </w:p>
        </w:tc>
      </w:tr>
      <w:tr w:rsidR="00D014A4" w:rsidRPr="006B6EB5" w14:paraId="41EF85A3" w14:textId="77777777" w:rsidTr="00B65F9D">
        <w:trPr>
          <w:trHeight w:val="1128"/>
        </w:trPr>
        <w:tc>
          <w:tcPr>
            <w:tcW w:w="616" w:type="dxa"/>
          </w:tcPr>
          <w:p w14:paraId="77D973E1" w14:textId="77777777" w:rsidR="00D014A4" w:rsidRPr="00493F7B" w:rsidRDefault="00D014A4" w:rsidP="00D014A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2"/>
          </w:tcPr>
          <w:p w14:paraId="6C3F7E0A" w14:textId="77777777" w:rsidR="00D014A4" w:rsidRPr="006B6EB5" w:rsidRDefault="00D014A4" w:rsidP="00B65F9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با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استفاده از محور اعداد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حاصل جمع 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به دست آورید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.                             </w:t>
            </w:r>
            <w:r w:rsidRPr="006B6EB5">
              <w:rPr>
                <w:rFonts w:ascii="Vazirmatn" w:hAnsi="Vazirmatn"/>
                <w:sz w:val="28"/>
                <w:szCs w:val="28"/>
              </w:rPr>
              <w:t xml:space="preserve"> </w:t>
            </w:r>
            <w:r>
              <w:rPr>
                <w:rFonts w:ascii="Vazirmatn" w:hAnsi="Vazirmatn"/>
                <w:sz w:val="28"/>
                <w:szCs w:val="28"/>
              </w:rPr>
              <w:t xml:space="preserve">   </w:t>
            </w:r>
            <w:r w:rsidRPr="006B6EB5">
              <w:rPr>
                <w:rFonts w:ascii="Vazirmatn" w:hAnsi="Vazirmatn"/>
                <w:position w:val="-12"/>
                <w:sz w:val="28"/>
                <w:szCs w:val="28"/>
              </w:rPr>
              <w:object w:dxaOrig="1340" w:dyaOrig="360" w14:anchorId="29EBB490">
                <v:shape id="_x0000_i1051" type="#_x0000_t75" style="width:66.75pt;height:18.75pt" o:ole="">
                  <v:imagedata r:id="rId63" o:title=""/>
                </v:shape>
                <o:OLEObject Type="Embed" ProgID="Equation.DSMT4" ShapeID="_x0000_i1051" DrawAspect="Content" ObjectID="_1793076287" r:id="rId64"/>
              </w:object>
            </w:r>
          </w:p>
          <w:p w14:paraId="5AD336D9" w14:textId="77777777" w:rsidR="00D014A4" w:rsidRPr="006B6EB5" w:rsidRDefault="00D014A4" w:rsidP="00B65F9D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850AC5" wp14:editId="6EFB0333">
                      <wp:simplePos x="0" y="0"/>
                      <wp:positionH relativeFrom="column">
                        <wp:posOffset>1003466</wp:posOffset>
                      </wp:positionH>
                      <wp:positionV relativeFrom="paragraph">
                        <wp:posOffset>183902</wp:posOffset>
                      </wp:positionV>
                      <wp:extent cx="4013227" cy="0"/>
                      <wp:effectExtent l="38100" t="76200" r="2540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322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43F1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79pt;margin-top:14.5pt;width:31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" strokecolor="black [3040]" strokeweight="1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73EC0E5A" w14:textId="77777777" w:rsidR="00D014A4" w:rsidRPr="006B6EB5" w:rsidRDefault="00D014A4" w:rsidP="00B65F9D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75/0</w:t>
            </w:r>
          </w:p>
        </w:tc>
      </w:tr>
      <w:tr w:rsidR="00D014A4" w:rsidRPr="006B6EB5" w14:paraId="2A297E91" w14:textId="77777777" w:rsidTr="00B65F9D">
        <w:trPr>
          <w:trHeight w:val="1204"/>
        </w:trPr>
        <w:tc>
          <w:tcPr>
            <w:tcW w:w="616" w:type="dxa"/>
          </w:tcPr>
          <w:p w14:paraId="1CE68A45" w14:textId="77777777" w:rsidR="00D014A4" w:rsidRPr="00493F7B" w:rsidRDefault="00D014A4" w:rsidP="00D014A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2"/>
          </w:tcPr>
          <w:p w14:paraId="53533A8E" w14:textId="77777777" w:rsidR="00D014A4" w:rsidRPr="006B6EB5" w:rsidRDefault="00D014A4" w:rsidP="00B65F9D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دمای هوای شهرکرد ۲ درجه زیر صفر است. اردبیل ۸ درجه از شهرکرد سردتر است. دمای هوای اردبیل چند درجه است ؟</w:t>
            </w:r>
          </w:p>
        </w:tc>
        <w:tc>
          <w:tcPr>
            <w:tcW w:w="609" w:type="dxa"/>
            <w:vAlign w:val="center"/>
          </w:tcPr>
          <w:p w14:paraId="3AFA29FC" w14:textId="77777777" w:rsidR="00D014A4" w:rsidRPr="006B6EB5" w:rsidRDefault="00D014A4" w:rsidP="00B65F9D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۵/۰</w:t>
            </w:r>
          </w:p>
        </w:tc>
      </w:tr>
      <w:tr w:rsidR="00D014A4" w:rsidRPr="006B6EB5" w14:paraId="3382AEB4" w14:textId="77777777" w:rsidTr="00B65F9D">
        <w:trPr>
          <w:trHeight w:val="1026"/>
        </w:trPr>
        <w:tc>
          <w:tcPr>
            <w:tcW w:w="616" w:type="dxa"/>
          </w:tcPr>
          <w:p w14:paraId="14E9483C" w14:textId="77777777" w:rsidR="00D014A4" w:rsidRPr="00493F7B" w:rsidRDefault="00D014A4" w:rsidP="00D014A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2"/>
          </w:tcPr>
          <w:p w14:paraId="5484EB2E" w14:textId="77777777" w:rsidR="00D014A4" w:rsidRPr="006B6EB5" w:rsidRDefault="00D014A4" w:rsidP="00B65F9D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میانگین دو عدد 9 و 15-  را به دست آورید.</w:t>
            </w:r>
          </w:p>
        </w:tc>
        <w:tc>
          <w:tcPr>
            <w:tcW w:w="609" w:type="dxa"/>
            <w:vAlign w:val="center"/>
          </w:tcPr>
          <w:p w14:paraId="0A3F2532" w14:textId="77777777" w:rsidR="00D014A4" w:rsidRPr="006B6EB5" w:rsidRDefault="00D014A4" w:rsidP="00B65F9D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5/0</w:t>
            </w:r>
          </w:p>
        </w:tc>
      </w:tr>
    </w:tbl>
    <w:p w14:paraId="7AF91872" w14:textId="5A69C27D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26572116" w14:textId="779CFD24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038E7A77" w14:textId="0BFCC8BA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"/>
        <w:gridCol w:w="9605"/>
        <w:gridCol w:w="455"/>
      </w:tblGrid>
      <w:tr w:rsidR="00D014A4" w:rsidRPr="00512036" w14:paraId="3B1C69F1" w14:textId="77777777" w:rsidTr="00D014A4">
        <w:trPr>
          <w:trHeight w:val="267"/>
        </w:trPr>
        <w:tc>
          <w:tcPr>
            <w:tcW w:w="10536" w:type="dxa"/>
            <w:gridSpan w:val="3"/>
            <w:shd w:val="clear" w:color="auto" w:fill="BFBFBF" w:themeFill="background1" w:themeFillShade="BF"/>
            <w:vAlign w:val="center"/>
          </w:tcPr>
          <w:p w14:paraId="53533B72" w14:textId="1150B765" w:rsidR="00D014A4" w:rsidRPr="00D014A4" w:rsidRDefault="00D014A4" w:rsidP="00D014A4">
            <w:pPr>
              <w:jc w:val="center"/>
              <w:rPr>
                <w:rStyle w:val="Emphasis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lastRenderedPageBreak/>
              <w:t>فصل سوم</w:t>
            </w:r>
          </w:p>
        </w:tc>
      </w:tr>
      <w:tr w:rsidR="00D014A4" w:rsidRPr="00512036" w14:paraId="47CC1054" w14:textId="77777777" w:rsidTr="00B65F9D">
        <w:trPr>
          <w:trHeight w:val="1010"/>
        </w:trPr>
        <w:tc>
          <w:tcPr>
            <w:tcW w:w="476" w:type="dxa"/>
          </w:tcPr>
          <w:p w14:paraId="4C19211C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  <w:tc>
          <w:tcPr>
            <w:tcW w:w="9605" w:type="dxa"/>
          </w:tcPr>
          <w:p w14:paraId="7B1811D9" w14:textId="77777777" w:rsidR="00D014A4" w:rsidRPr="00512036" w:rsidRDefault="00D014A4" w:rsidP="00B65F9D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729"/>
              <w:gridCol w:w="708"/>
              <w:gridCol w:w="977"/>
            </w:tblGrid>
            <w:tr w:rsidR="00D014A4" w:rsidRPr="00512036" w14:paraId="429724B0" w14:textId="77777777" w:rsidTr="00B65F9D">
              <w:trPr>
                <w:trHeight w:val="20"/>
              </w:trPr>
              <w:tc>
                <w:tcPr>
                  <w:tcW w:w="7729" w:type="dxa"/>
                </w:tcPr>
                <w:p w14:paraId="6571BA80" w14:textId="77777777" w:rsidR="00D014A4" w:rsidRPr="00512036" w:rsidRDefault="00D014A4" w:rsidP="00B65F9D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512036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</w:rPr>
                    <w:t xml:space="preserve">جمله های  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340" w:dyaOrig="279" w14:anchorId="0E14987E">
                      <v:shape id="_x0000_i1098" type="#_x0000_t75" style="width:16.5pt;height:15pt" o:ole="">
                        <v:imagedata r:id="rId65" o:title=""/>
                      </v:shape>
                      <o:OLEObject Type="Embed" ProgID="Equation.DSMT4" ShapeID="_x0000_i1098" DrawAspect="Content" ObjectID="_1793076288" r:id="rId66"/>
                    </w:objec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و  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360" w:dyaOrig="300" w14:anchorId="472AC0A9">
                      <v:shape id="_x0000_i1099" type="#_x0000_t75" style="width:17.25pt;height:15.75pt" o:ole="">
                        <v:imagedata r:id="rId67" o:title=""/>
                      </v:shape>
                      <o:OLEObject Type="Embed" ProgID="Equation.DSMT4" ShapeID="_x0000_i1099" DrawAspect="Content" ObjectID="_1793076289" r:id="rId68"/>
                    </w:objec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متشابه هستند.</w:t>
                  </w:r>
                </w:p>
              </w:tc>
              <w:tc>
                <w:tcPr>
                  <w:tcW w:w="286" w:type="dxa"/>
                </w:tcPr>
                <w:p w14:paraId="570CA654" w14:textId="77777777" w:rsidR="00D014A4" w:rsidRPr="00512036" w:rsidRDefault="00D014A4" w:rsidP="00B65F9D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B55B896" w14:textId="77777777" w:rsidR="00D014A4" w:rsidRPr="00512036" w:rsidRDefault="00D014A4" w:rsidP="00B65F9D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D014A4" w:rsidRPr="00512036" w14:paraId="599FE374" w14:textId="77777777" w:rsidTr="00B65F9D">
              <w:trPr>
                <w:trHeight w:val="20"/>
              </w:trPr>
              <w:tc>
                <w:tcPr>
                  <w:tcW w:w="7729" w:type="dxa"/>
                </w:tcPr>
                <w:p w14:paraId="3B6757BE" w14:textId="77777777" w:rsidR="00D014A4" w:rsidRPr="009970E0" w:rsidRDefault="00D014A4" w:rsidP="00B65F9D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9970E0">
                    <w:rPr>
                      <w:rFonts w:hint="cs"/>
                      <w:sz w:val="26"/>
                      <w:szCs w:val="26"/>
                      <w:rtl/>
                    </w:rPr>
                    <w:t xml:space="preserve">ب) </w:t>
                  </w:r>
                  <w:r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عبارت های  </w:t>
                  </w:r>
                  <w:r w:rsidRPr="009970E0">
                    <w:rPr>
                      <w:rFonts w:asciiTheme="majorBidi" w:hAnsiTheme="majorBidi" w:cs="Cambria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« </w:t>
                  </w:r>
                  <w:r w:rsidRPr="009970E0">
                    <w:rPr>
                      <w:rFonts w:asciiTheme="majorBidi" w:hAnsiTheme="majorBidi" w:cs="Cambria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940" w:dyaOrig="300" w14:anchorId="4E2DF7A6">
                      <v:shape id="_x0000_i1100" type="#_x0000_t75" style="width:46.5pt;height:14.25pt" o:ole="">
                        <v:imagedata r:id="rId69" o:title=""/>
                      </v:shape>
                      <o:OLEObject Type="Embed" ProgID="Equation.DSMT4" ShapeID="_x0000_i1100" DrawAspect="Content" ObjectID="_1793076290" r:id="rId70"/>
                    </w:object>
                  </w:r>
                  <w:r w:rsidRPr="009970E0">
                    <w:rPr>
                      <w:rFonts w:asciiTheme="majorBidi" w:hAnsiTheme="majorBidi" w:cs="Cambria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»</w:t>
                  </w:r>
                  <w:r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قابل ساده شدن 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نیست</w:t>
                  </w:r>
                  <w:r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286" w:type="dxa"/>
                </w:tcPr>
                <w:p w14:paraId="069DEBC5" w14:textId="77777777" w:rsidR="00D014A4" w:rsidRPr="00512036" w:rsidRDefault="00D014A4" w:rsidP="00B65F9D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736A8C93" w14:textId="77777777" w:rsidR="00D014A4" w:rsidRPr="00512036" w:rsidRDefault="00D014A4" w:rsidP="00B65F9D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D014A4" w:rsidRPr="00512036" w14:paraId="5F5B1EB4" w14:textId="77777777" w:rsidTr="00B65F9D">
              <w:trPr>
                <w:trHeight w:val="20"/>
              </w:trPr>
              <w:tc>
                <w:tcPr>
                  <w:tcW w:w="7729" w:type="dxa"/>
                </w:tcPr>
                <w:p w14:paraId="65E5C350" w14:textId="77777777" w:rsidR="00D014A4" w:rsidRPr="00512036" w:rsidRDefault="00D014A4" w:rsidP="00B65F9D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محیط مربعی به ضلع </w:t>
                  </w:r>
                  <w:r w:rsidRPr="00512036">
                    <w:rPr>
                      <w:i/>
                      <w:iCs/>
                      <w:sz w:val="26"/>
                      <w:szCs w:val="26"/>
                      <w:lang w:bidi="fa-IR"/>
                    </w:rPr>
                    <w:t>a</w: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برابر است با</w:t>
                  </w:r>
                  <w:r w:rsidRPr="00512036">
                    <w:rPr>
                      <w:position w:val="-6"/>
                      <w:sz w:val="26"/>
                      <w:szCs w:val="26"/>
                      <w:lang w:bidi="fa-IR"/>
                    </w:rPr>
                    <w:object w:dxaOrig="360" w:dyaOrig="279" w14:anchorId="5482767E">
                      <v:shape id="_x0000_i1101" type="#_x0000_t75" style="width:18.75pt;height:13.5pt" o:ole="">
                        <v:imagedata r:id="rId71" o:title=""/>
                      </v:shape>
                      <o:OLEObject Type="Embed" ProgID="Equation.DSMT4" ShapeID="_x0000_i1101" DrawAspect="Content" ObjectID="_1793076291" r:id="rId72"/>
                    </w:objec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286" w:type="dxa"/>
                </w:tcPr>
                <w:p w14:paraId="3A82BCAA" w14:textId="77777777" w:rsidR="00D014A4" w:rsidRPr="00512036" w:rsidRDefault="00D014A4" w:rsidP="00B65F9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448C8F1D" w14:textId="77777777" w:rsidR="00D014A4" w:rsidRPr="00512036" w:rsidRDefault="00D014A4" w:rsidP="00B65F9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  <w:tr w:rsidR="00D014A4" w:rsidRPr="00512036" w14:paraId="33DC924F" w14:textId="77777777" w:rsidTr="00B65F9D">
              <w:trPr>
                <w:trHeight w:val="20"/>
              </w:trPr>
              <w:tc>
                <w:tcPr>
                  <w:tcW w:w="7729" w:type="dxa"/>
                </w:tcPr>
                <w:p w14:paraId="45B5D10F" w14:textId="77777777" w:rsidR="00D014A4" w:rsidRPr="00512036" w:rsidRDefault="00D014A4" w:rsidP="00B65F9D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 xml:space="preserve">د) 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عبارت جبری </w:t>
                  </w:r>
                  <w:r w:rsidRPr="00512036">
                    <w:rPr>
                      <w:rFonts w:ascii="Vazirmatn" w:hAnsi="Vazirmatn"/>
                      <w:sz w:val="26"/>
                      <w:szCs w:val="26"/>
                      <w:rtl/>
                    </w:rPr>
                    <w:t>«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760" w:dyaOrig="279" w14:anchorId="2C089BC9">
                      <v:shape id="_x0000_i1102" type="#_x0000_t75" style="width:31.5pt;height:12.75pt" o:ole="">
                        <v:imagedata r:id="rId73" o:title=""/>
                      </v:shape>
                      <o:OLEObject Type="Embed" ProgID="Equation.DSMT4" ShapeID="_x0000_i1102" DrawAspect="Content" ObjectID="_1793076292" r:id="rId74"/>
                    </w:object>
                  </w:r>
                  <w:r w:rsidRPr="00512036">
                    <w:rPr>
                      <w:rFonts w:ascii="Vazirmatn" w:hAnsi="Vazirmatn"/>
                      <w:sz w:val="26"/>
                      <w:szCs w:val="26"/>
                      <w:rtl/>
                    </w:rPr>
                    <w:t>»</w:t>
                  </w:r>
                  <w:r w:rsidRPr="00512036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 xml:space="preserve"> به صورت کلامی می شود :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هفت واحد بیشتر از یک عدد.</w:t>
                  </w:r>
                </w:p>
              </w:tc>
              <w:tc>
                <w:tcPr>
                  <w:tcW w:w="286" w:type="dxa"/>
                </w:tcPr>
                <w:p w14:paraId="6B21F4FA" w14:textId="77777777" w:rsidR="00D014A4" w:rsidRPr="00512036" w:rsidRDefault="00D014A4" w:rsidP="00B65F9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0C0146F" w14:textId="77777777" w:rsidR="00D014A4" w:rsidRPr="00512036" w:rsidRDefault="00D014A4" w:rsidP="00B65F9D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2FE5AC14" w14:textId="77777777" w:rsidR="00D014A4" w:rsidRPr="00512036" w:rsidRDefault="00D014A4" w:rsidP="00B65F9D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455" w:type="dxa"/>
            <w:vAlign w:val="center"/>
          </w:tcPr>
          <w:p w14:paraId="19074AC4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014A4" w:rsidRPr="00512036" w14:paraId="51148659" w14:textId="77777777" w:rsidTr="00B65F9D">
        <w:trPr>
          <w:trHeight w:val="856"/>
        </w:trPr>
        <w:tc>
          <w:tcPr>
            <w:tcW w:w="476" w:type="dxa"/>
          </w:tcPr>
          <w:p w14:paraId="7A9B3929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2</w:t>
            </w:r>
          </w:p>
        </w:tc>
        <w:tc>
          <w:tcPr>
            <w:tcW w:w="9605" w:type="dxa"/>
          </w:tcPr>
          <w:p w14:paraId="2FECC126" w14:textId="77777777" w:rsidR="00D014A4" w:rsidRPr="00512036" w:rsidRDefault="00D014A4" w:rsidP="00B65F9D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) 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در الگوی عددی </w:t>
            </w:r>
            <w:r w:rsidRPr="008967F2">
              <w:rPr>
                <w:rFonts w:cs="0 Nazanin Bold"/>
                <w:position w:val="-10"/>
                <w:sz w:val="26"/>
                <w:szCs w:val="26"/>
              </w:rPr>
              <w:object w:dxaOrig="1200" w:dyaOrig="320" w14:anchorId="614D49F4">
                <v:shape id="_x0000_i1103" type="#_x0000_t75" style="width:60pt;height:16.5pt" o:ole="">
                  <v:imagedata r:id="rId75" o:title=""/>
                </v:shape>
                <o:OLEObject Type="Embed" ProgID="Equation.DSMT4" ShapeID="_x0000_i1103" DrawAspect="Content" ObjectID="_1793076293" r:id="rId76"/>
              </w:objec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جملۀ </w:t>
            </w:r>
            <w:r w:rsidRPr="008967F2">
              <w:rPr>
                <w:rFonts w:cs="0 Nazanin Bold"/>
                <w:sz w:val="26"/>
                <w:szCs w:val="26"/>
              </w:rPr>
              <w:t>n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ام به صورت .........</w:t>
            </w:r>
            <w:r>
              <w:rPr>
                <w:rFonts w:cs="0 Nazanin Bold" w:hint="cs"/>
                <w:sz w:val="26"/>
                <w:szCs w:val="26"/>
                <w:rtl/>
              </w:rPr>
              <w:t>......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>............ می باشد.</w:t>
            </w:r>
          </w:p>
          <w:p w14:paraId="28BA8DF9" w14:textId="77777777" w:rsidR="00D014A4" w:rsidRPr="00512036" w:rsidRDefault="00D014A4" w:rsidP="00B65F9D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ب) </w:t>
            </w:r>
            <w:r w:rsidRPr="00512036">
              <w:rPr>
                <w:rFonts w:hint="cs"/>
                <w:sz w:val="26"/>
                <w:szCs w:val="26"/>
                <w:rtl/>
              </w:rPr>
              <w:t>به یک تساوی جبری که به ازای بعضی از عددها به تساوی عددی تبدیل می</w:t>
            </w:r>
            <w:r w:rsidRPr="00512036">
              <w:rPr>
                <w:sz w:val="26"/>
                <w:szCs w:val="26"/>
                <w:rtl/>
              </w:rPr>
              <w:softHyphen/>
            </w:r>
            <w:r w:rsidRPr="00512036">
              <w:rPr>
                <w:rFonts w:hint="cs"/>
                <w:sz w:val="26"/>
                <w:szCs w:val="26"/>
                <w:rtl/>
              </w:rPr>
              <w:t>شود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sz w:val="26"/>
                <w:szCs w:val="26"/>
                <w:rtl/>
              </w:rPr>
              <w:t>.................... می</w:t>
            </w:r>
            <w:r w:rsidRPr="00512036">
              <w:rPr>
                <w:sz w:val="26"/>
                <w:szCs w:val="26"/>
                <w:rtl/>
              </w:rPr>
              <w:softHyphen/>
            </w:r>
            <w:r w:rsidRPr="00512036">
              <w:rPr>
                <w:rFonts w:hint="cs"/>
                <w:sz w:val="26"/>
                <w:szCs w:val="26"/>
                <w:rtl/>
              </w:rPr>
              <w:t>گویند.</w:t>
            </w:r>
          </w:p>
        </w:tc>
        <w:tc>
          <w:tcPr>
            <w:tcW w:w="455" w:type="dxa"/>
            <w:vAlign w:val="center"/>
          </w:tcPr>
          <w:p w14:paraId="17E541A8" w14:textId="77777777" w:rsidR="00D014A4" w:rsidRPr="00F21803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1803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D014A4" w:rsidRPr="00512036" w14:paraId="6DD9B5E2" w14:textId="77777777" w:rsidTr="00B65F9D">
        <w:trPr>
          <w:trHeight w:val="805"/>
        </w:trPr>
        <w:tc>
          <w:tcPr>
            <w:tcW w:w="476" w:type="dxa"/>
          </w:tcPr>
          <w:p w14:paraId="1B72E6A4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3</w:t>
            </w:r>
          </w:p>
        </w:tc>
        <w:tc>
          <w:tcPr>
            <w:tcW w:w="9605" w:type="dxa"/>
          </w:tcPr>
          <w:p w14:paraId="2206E10B" w14:textId="77777777" w:rsidR="00D014A4" w:rsidRPr="00512036" w:rsidRDefault="00D014A4" w:rsidP="00B65F9D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الف)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>کدام جمله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cs/>
                <w:lang w:bidi="fa-IR"/>
              </w:rPr>
              <w:t>‎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جبری با </w:t>
            </w:r>
            <w:r w:rsidRPr="00512036">
              <w:rPr>
                <w:rFonts w:asciiTheme="majorBidi" w:hAnsiTheme="majorBidi"/>
                <w:position w:val="-6"/>
                <w:sz w:val="26"/>
                <w:szCs w:val="26"/>
              </w:rPr>
              <w:object w:dxaOrig="580" w:dyaOrig="279" w14:anchorId="6D1B10F8">
                <v:shape id="_x0000_i1104" type="#_x0000_t75" style="width:29.25pt;height:14.25pt" o:ole="">
                  <v:imagedata r:id="rId77" o:title=""/>
                </v:shape>
                <o:OLEObject Type="Embed" ProgID="Equation.DSMT4" ShapeID="_x0000_i1104" DrawAspect="Content" ObjectID="_1793076294" r:id="rId78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متشابه است؟</w:t>
            </w:r>
          </w:p>
          <w:p w14:paraId="7CF43710" w14:textId="77777777" w:rsidR="00D014A4" w:rsidRPr="00512036" w:rsidRDefault="00D014A4" w:rsidP="00B65F9D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     1)</w:t>
            </w:r>
            <w:r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</w:rPr>
              <w:object w:dxaOrig="580" w:dyaOrig="340" w14:anchorId="4266F98C">
                <v:shape id="_x0000_i1105" type="#_x0000_t75" style="width:29.25pt;height:17.25pt" o:ole="">
                  <v:imagedata r:id="rId79" o:title=""/>
                </v:shape>
                <o:OLEObject Type="Embed" ProgID="Equation.DSMT4" ShapeID="_x0000_i1105" DrawAspect="Content" ObjectID="_1793076295" r:id="rId80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</w:t>
            </w: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2)</w:t>
            </w:r>
            <w:r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360" w:dyaOrig="279" w14:anchorId="038048A7">
                <v:shape id="_x0000_i1106" type="#_x0000_t75" style="width:18pt;height:15pt" o:ole="">
                  <v:imagedata r:id="rId81" o:title=""/>
                </v:shape>
                <o:OLEObject Type="Embed" ProgID="Equation.DSMT4" ShapeID="_x0000_i1106" DrawAspect="Content" ObjectID="_1793076296" r:id="rId82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   </w:t>
            </w: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3)</w:t>
            </w:r>
            <w:r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  <w:lang w:bidi="fa-IR"/>
              </w:rPr>
              <w:object w:dxaOrig="400" w:dyaOrig="300" w14:anchorId="6B6FEB82">
                <v:shape id="_x0000_i1107" type="#_x0000_t75" style="width:20.25pt;height:15pt" o:ole="">
                  <v:imagedata r:id="rId83" o:title=""/>
                </v:shape>
                <o:OLEObject Type="Embed" ProgID="Equation.DSMT4" ShapeID="_x0000_i1107" DrawAspect="Content" ObjectID="_1793076297" r:id="rId84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      </w:t>
            </w: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4)</w:t>
            </w: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10-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</w:p>
          <w:p w14:paraId="3FF1595F" w14:textId="77777777" w:rsidR="00D014A4" w:rsidRPr="00512036" w:rsidRDefault="00D014A4" w:rsidP="00B65F9D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ب</w:t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) </w:t>
            </w: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عبارت جبری 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« </w:t>
            </w: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3 واحد کمتر از 5 برابر عددی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 » </w:t>
            </w: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کدام گزینه است </w:t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؟</w:t>
            </w:r>
          </w:p>
          <w:p w14:paraId="28FE7565" w14:textId="77777777" w:rsidR="00D014A4" w:rsidRPr="00512036" w:rsidRDefault="00D014A4" w:rsidP="00B65F9D">
            <w:pPr>
              <w:rPr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sz w:val="26"/>
                <w:szCs w:val="26"/>
                <w:rtl/>
              </w:rPr>
              <w:t xml:space="preserve">    1)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760" w:dyaOrig="279" w14:anchorId="3FAAC6F3">
                <v:shape id="_x0000_i1108" type="#_x0000_t75" style="width:37.5pt;height:13.5pt" o:ole="">
                  <v:imagedata r:id="rId85" o:title=""/>
                </v:shape>
                <o:OLEObject Type="Embed" ProgID="Equation.DSMT4" ShapeID="_x0000_i1108" DrawAspect="Content" ObjectID="_1793076298" r:id="rId86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  2)</w:t>
            </w:r>
            <w:r w:rsidRPr="00512036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760" w:dyaOrig="279" w14:anchorId="159F2156">
                <v:shape id="_x0000_i1109" type="#_x0000_t75" style="width:38.25pt;height:15pt" o:ole="">
                  <v:imagedata r:id="rId87" o:title=""/>
                </v:shape>
                <o:OLEObject Type="Embed" ProgID="Equation.DSMT4" ShapeID="_x0000_i1109" DrawAspect="Content" ObjectID="_1793076299" r:id="rId88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3)</w:t>
            </w:r>
            <w:r w:rsidRPr="00512036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760" w:dyaOrig="279" w14:anchorId="14CE978B">
                <v:shape id="_x0000_i1110" type="#_x0000_t75" style="width:37.5pt;height:15pt" o:ole="">
                  <v:imagedata r:id="rId89" o:title=""/>
                </v:shape>
                <o:OLEObject Type="Embed" ProgID="Equation.DSMT4" ShapeID="_x0000_i1110" DrawAspect="Content" ObjectID="_1793076300" r:id="rId90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 4) </w:t>
            </w:r>
            <w:r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760" w:dyaOrig="279" w14:anchorId="549864EB">
                <v:shape id="_x0000_i1111" type="#_x0000_t75" style="width:36pt;height:12.75pt" o:ole="">
                  <v:imagedata r:id="rId91" o:title=""/>
                </v:shape>
                <o:OLEObject Type="Embed" ProgID="Equation.DSMT4" ShapeID="_x0000_i1111" DrawAspect="Content" ObjectID="_1793076301" r:id="rId92"/>
              </w:object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</w:p>
        </w:tc>
        <w:tc>
          <w:tcPr>
            <w:tcW w:w="455" w:type="dxa"/>
            <w:vAlign w:val="center"/>
          </w:tcPr>
          <w:p w14:paraId="44EA5C0A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D014A4" w:rsidRPr="00512036" w14:paraId="2AFC5588" w14:textId="77777777" w:rsidTr="00B65F9D">
        <w:trPr>
          <w:trHeight w:val="876"/>
        </w:trPr>
        <w:tc>
          <w:tcPr>
            <w:tcW w:w="476" w:type="dxa"/>
          </w:tcPr>
          <w:p w14:paraId="54239F87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۴</w:t>
            </w:r>
          </w:p>
        </w:tc>
        <w:tc>
          <w:tcPr>
            <w:tcW w:w="9605" w:type="dxa"/>
          </w:tcPr>
          <w:p w14:paraId="75ABE4C4" w14:textId="77777777" w:rsidR="00D014A4" w:rsidRPr="00512036" w:rsidRDefault="00D014A4" w:rsidP="00B65F9D">
            <w:pPr>
              <w:spacing w:line="276" w:lineRule="auto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‌ جمله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t>n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اُم 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>الگو</w:t>
            </w: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زیر را بنویسید . سپس جمله ی هفتم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D014A4" w:rsidRPr="00512036" w14:paraId="43590374" w14:textId="77777777" w:rsidTr="00B65F9D">
              <w:tc>
                <w:tcPr>
                  <w:tcW w:w="3069" w:type="dxa"/>
                </w:tcPr>
                <w:p w14:paraId="5E743487" w14:textId="77777777" w:rsidR="00D014A4" w:rsidRPr="00512036" w:rsidRDefault="00D014A4" w:rsidP="00B65F9D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=………..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هفتم</w:t>
                  </w:r>
                </w:p>
              </w:tc>
              <w:tc>
                <w:tcPr>
                  <w:tcW w:w="3069" w:type="dxa"/>
                </w:tcPr>
                <w:p w14:paraId="2B100CAA" w14:textId="77777777" w:rsidR="00D014A4" w:rsidRPr="00512036" w:rsidRDefault="00D014A4" w:rsidP="00B65F9D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=………..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n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21C2A5A2" w14:textId="77777777" w:rsidR="00D014A4" w:rsidRPr="00512036" w:rsidRDefault="00D014A4" w:rsidP="00B65F9D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10"/>
                      <w:sz w:val="26"/>
                      <w:szCs w:val="26"/>
                      <w:lang w:bidi="fa-IR"/>
                    </w:rPr>
                    <w:object w:dxaOrig="1340" w:dyaOrig="320" w14:anchorId="756478C3">
                      <v:shape id="_x0000_i1112" type="#_x0000_t75" style="width:84pt;height:18.75pt" o:ole="">
                        <v:imagedata r:id="rId93" o:title=""/>
                      </v:shape>
                      <o:OLEObject Type="Embed" ProgID="Equation.DSMT4" ShapeID="_x0000_i1112" DrawAspect="Content" ObjectID="_1793076302" r:id="rId94"/>
                    </w:object>
                  </w:r>
                </w:p>
              </w:tc>
            </w:tr>
          </w:tbl>
          <w:p w14:paraId="48E65D8B" w14:textId="77777777" w:rsidR="00D014A4" w:rsidRPr="00512036" w:rsidRDefault="00D014A4" w:rsidP="00B65F9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455" w:type="dxa"/>
            <w:vAlign w:val="center"/>
          </w:tcPr>
          <w:p w14:paraId="489F869F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014A4" w:rsidRPr="00512036" w14:paraId="7092AF27" w14:textId="77777777" w:rsidTr="00B65F9D">
        <w:trPr>
          <w:trHeight w:val="1062"/>
        </w:trPr>
        <w:tc>
          <w:tcPr>
            <w:tcW w:w="476" w:type="dxa"/>
          </w:tcPr>
          <w:p w14:paraId="2D6A1F18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5</w:t>
            </w:r>
          </w:p>
        </w:tc>
        <w:tc>
          <w:tcPr>
            <w:tcW w:w="9605" w:type="dxa"/>
          </w:tcPr>
          <w:p w14:paraId="5B37A9A5" w14:textId="77777777" w:rsidR="00D014A4" w:rsidRPr="00512036" w:rsidRDefault="00D014A4" w:rsidP="00B65F9D">
            <w:pPr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مقدار عددی عبارت جبری روبرو را به ازای </w:t>
            </w:r>
            <w:r w:rsidRPr="00512036">
              <w:rPr>
                <w:position w:val="-6"/>
                <w:sz w:val="26"/>
                <w:szCs w:val="26"/>
              </w:rPr>
              <w:object w:dxaOrig="620" w:dyaOrig="279" w14:anchorId="2A79D889">
                <v:shape id="_x0000_i1113" type="#_x0000_t75" style="width:30.75pt;height:15pt" o:ole="">
                  <v:imagedata r:id="rId95" o:title=""/>
                </v:shape>
                <o:OLEObject Type="Embed" ProgID="Equation.DSMT4" ShapeID="_x0000_i1113" DrawAspect="Content" ObjectID="_1793076303" r:id="rId96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و  </w:t>
            </w:r>
            <w:r w:rsidRPr="00512036">
              <w:rPr>
                <w:position w:val="-6"/>
                <w:sz w:val="26"/>
                <w:szCs w:val="26"/>
                <w:lang w:bidi="fa-IR"/>
              </w:rPr>
              <w:object w:dxaOrig="760" w:dyaOrig="300" w14:anchorId="1F74D7D0">
                <v:shape id="_x0000_i1114" type="#_x0000_t75" style="width:38.25pt;height:15pt" o:ole="">
                  <v:imagedata r:id="rId97" o:title=""/>
                </v:shape>
                <o:OLEObject Type="Embed" ProgID="Equation.DSMT4" ShapeID="_x0000_i1114" DrawAspect="Content" ObjectID="_1793076304" r:id="rId98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بدست آورید.</w:t>
            </w:r>
          </w:p>
          <w:p w14:paraId="0173F530" w14:textId="77777777" w:rsidR="00D014A4" w:rsidRPr="00512036" w:rsidRDefault="00D014A4" w:rsidP="00B65F9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              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  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 </w:t>
            </w:r>
            <w:r>
              <w:rPr>
                <w:rFonts w:hint="cs"/>
                <w:sz w:val="26"/>
                <w:szCs w:val="26"/>
                <w:rtl/>
              </w:rPr>
              <w:t xml:space="preserve">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position w:val="-6"/>
                <w:sz w:val="26"/>
                <w:szCs w:val="26"/>
              </w:rPr>
              <w:object w:dxaOrig="1140" w:dyaOrig="300" w14:anchorId="60880A72">
                <v:shape id="_x0000_i1115" type="#_x0000_t75" style="width:67.5pt;height:16.5pt" o:ole="">
                  <v:imagedata r:id="rId99" o:title=""/>
                </v:shape>
                <o:OLEObject Type="Embed" ProgID="Equation.DSMT4" ShapeID="_x0000_i1115" DrawAspect="Content" ObjectID="_1793076305" r:id="rId100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    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</w:t>
            </w:r>
          </w:p>
        </w:tc>
        <w:tc>
          <w:tcPr>
            <w:tcW w:w="455" w:type="dxa"/>
            <w:vAlign w:val="center"/>
          </w:tcPr>
          <w:p w14:paraId="5891E889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D014A4" w:rsidRPr="00512036" w14:paraId="2DC25AEA" w14:textId="77777777" w:rsidTr="00B65F9D">
        <w:trPr>
          <w:trHeight w:val="1202"/>
        </w:trPr>
        <w:tc>
          <w:tcPr>
            <w:tcW w:w="476" w:type="dxa"/>
          </w:tcPr>
          <w:p w14:paraId="4656593D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6</w:t>
            </w:r>
          </w:p>
        </w:tc>
        <w:tc>
          <w:tcPr>
            <w:tcW w:w="9605" w:type="dxa"/>
          </w:tcPr>
          <w:tbl>
            <w:tblPr>
              <w:tblStyle w:val="TableGrid"/>
              <w:tblpPr w:leftFromText="180" w:rightFromText="180" w:vertAnchor="text" w:horzAnchor="margin" w:tblpY="165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835"/>
              <w:gridCol w:w="3175"/>
              <w:gridCol w:w="1083"/>
            </w:tblGrid>
            <w:tr w:rsidR="00D014A4" w:rsidRPr="004568EA" w14:paraId="14B5E92A" w14:textId="77777777" w:rsidTr="00B65F9D">
              <w:tc>
                <w:tcPr>
                  <w:tcW w:w="283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79AA4C8D" w14:textId="77777777" w:rsidR="00D014A4" w:rsidRPr="004568EA" w:rsidRDefault="00D014A4" w:rsidP="00B65F9D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1</w:t>
                  </w:r>
                  <w:r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3175" w:type="dxa"/>
                  <w:tcBorders>
                    <w:top w:val="single" w:sz="4" w:space="0" w:color="FFFFFF" w:themeColor="background1"/>
                  </w:tcBorders>
                </w:tcPr>
                <w:p w14:paraId="1547C3CC" w14:textId="77777777" w:rsidR="00D014A4" w:rsidRPr="004568EA" w:rsidRDefault="00D014A4" w:rsidP="00B65F9D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3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D2F2546" w14:textId="77777777" w:rsidR="00D014A4" w:rsidRPr="004568EA" w:rsidRDefault="00D014A4" w:rsidP="00B65F9D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  <w:t>n</w:t>
                  </w:r>
                </w:p>
              </w:tc>
            </w:tr>
            <w:tr w:rsidR="00D014A4" w:rsidRPr="004568EA" w14:paraId="33DA856D" w14:textId="77777777" w:rsidTr="00B65F9D">
              <w:trPr>
                <w:trHeight w:val="385"/>
              </w:trPr>
              <w:tc>
                <w:tcPr>
                  <w:tcW w:w="2835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21BEB81E" w14:textId="77777777" w:rsidR="00D014A4" w:rsidRPr="004568EA" w:rsidRDefault="00D014A4" w:rsidP="00B65F9D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175" w:type="dxa"/>
                  <w:tcBorders>
                    <w:bottom w:val="single" w:sz="4" w:space="0" w:color="FFFFFF" w:themeColor="background1"/>
                  </w:tcBorders>
                </w:tcPr>
                <w:p w14:paraId="2CAA11CB" w14:textId="77777777" w:rsidR="00D014A4" w:rsidRPr="004568EA" w:rsidRDefault="00D014A4" w:rsidP="00B65F9D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37969BF" w14:textId="77777777" w:rsidR="00D014A4" w:rsidRPr="004568EA" w:rsidRDefault="00D014A4" w:rsidP="00B65F9D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position w:val="-6"/>
                      <w:sz w:val="26"/>
                      <w:szCs w:val="26"/>
                      <w:lang w:bidi="fa-IR"/>
                    </w:rPr>
                    <w:object w:dxaOrig="760" w:dyaOrig="279" w14:anchorId="5E05A6FB">
                      <v:shape id="_x0000_i1116" type="#_x0000_t75" style="width:38.25pt;height:14.25pt" o:ole="">
                        <v:imagedata r:id="rId101" o:title=""/>
                      </v:shape>
                      <o:OLEObject Type="Embed" ProgID="Equation.DSMT4" ShapeID="_x0000_i1116" DrawAspect="Content" ObjectID="_1793076306" r:id="rId102"/>
                    </w:object>
                  </w:r>
                </w:p>
              </w:tc>
            </w:tr>
          </w:tbl>
          <w:p w14:paraId="613D738C" w14:textId="77777777" w:rsidR="00D014A4" w:rsidRDefault="00D014A4" w:rsidP="00B65F9D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جدول زیر را کامل کنید.</w:t>
            </w:r>
          </w:p>
          <w:p w14:paraId="0D86B09B" w14:textId="77777777" w:rsidR="00D014A4" w:rsidRPr="00512036" w:rsidRDefault="00D014A4" w:rsidP="00B65F9D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0331EF9F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014A4" w:rsidRPr="00512036" w14:paraId="4720D3F6" w14:textId="77777777" w:rsidTr="00B65F9D">
        <w:trPr>
          <w:trHeight w:val="1038"/>
        </w:trPr>
        <w:tc>
          <w:tcPr>
            <w:tcW w:w="476" w:type="dxa"/>
          </w:tcPr>
          <w:p w14:paraId="142686AC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۵</w:t>
            </w:r>
          </w:p>
        </w:tc>
        <w:tc>
          <w:tcPr>
            <w:tcW w:w="9605" w:type="dxa"/>
          </w:tcPr>
          <w:p w14:paraId="25093FCA" w14:textId="77777777" w:rsidR="00D014A4" w:rsidRPr="00512036" w:rsidRDefault="00D014A4" w:rsidP="00B65F9D">
            <w:pPr>
              <w:tabs>
                <w:tab w:val="left" w:pos="7359"/>
              </w:tabs>
              <w:rPr>
                <w:noProof/>
                <w:sz w:val="26"/>
                <w:szCs w:val="26"/>
                <w:rtl/>
                <w:lang w:bidi="fa-IR"/>
              </w:rPr>
            </w:pPr>
            <w:r w:rsidRPr="00512036">
              <w:rPr>
                <w:rFonts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FCB45AD" wp14:editId="743CD67C">
                      <wp:simplePos x="0" y="0"/>
                      <wp:positionH relativeFrom="column">
                        <wp:posOffset>4199</wp:posOffset>
                      </wp:positionH>
                      <wp:positionV relativeFrom="paragraph">
                        <wp:posOffset>20973</wp:posOffset>
                      </wp:positionV>
                      <wp:extent cx="890270" cy="63246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452" cy="632646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0"/>
                                  <a:ext cx="890452" cy="632646"/>
                                  <a:chOff x="-71081" y="83509"/>
                                  <a:chExt cx="1298589" cy="923509"/>
                                </a:xfrm>
                              </wpg:grpSpPr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-71081" y="179519"/>
                                    <a:ext cx="507476" cy="4421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7A2171" w14:textId="77777777" w:rsidR="00D014A4" w:rsidRDefault="00D014A4" w:rsidP="00D014A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10A9B464">
                                          <v:shape id="_x0000_i1122" type="#_x0000_t75" style="width:18.75pt;height:13.5pt" o:ole="">
                                            <v:imagedata r:id="rId103" o:title=""/>
                                          </v:shape>
                                          <o:OLEObject Type="Embed" ProgID="Equation.DSMT4" ShapeID="_x0000_i1122" DrawAspect="Content" ObjectID="_1793076326" r:id="rId10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669055" y="83509"/>
                                    <a:ext cx="558453" cy="3939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139387" w14:textId="77777777" w:rsidR="00D014A4" w:rsidRDefault="00D014A4" w:rsidP="00D014A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40" w:dyaOrig="279" w14:anchorId="6A0E77B7">
                                          <v:shape id="_x0000_i1123" type="#_x0000_t75" style="width:21.75pt;height:13.5pt" o:ole="">
                                            <v:imagedata r:id="rId105" o:title=""/>
                                          </v:shape>
                                          <o:OLEObject Type="Embed" ProgID="Equation.DSMT4" ShapeID="_x0000_i1123" DrawAspect="Content" ObjectID="_1793076327" r:id="rId10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406691" y="564865"/>
                                    <a:ext cx="507476" cy="4421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9CF37A" w14:textId="77777777" w:rsidR="00D014A4" w:rsidRDefault="00D014A4" w:rsidP="00D014A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00" w:dyaOrig="279" w14:anchorId="16A323B1">
                                          <v:shape id="_x0000_i1124" type="#_x0000_t75" style="width:19.5pt;height:13.5pt" o:ole="">
                                            <v:imagedata r:id="rId107" o:title=""/>
                                          </v:shape>
                                          <o:OLEObject Type="Embed" ProgID="Equation.DSMT4" ShapeID="_x0000_i1124" DrawAspect="Content" ObjectID="_1793076328" r:id="rId108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Right Triangle 7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CB45AD" id="Group 2" o:spid="_x0000_s1027" style="position:absolute;left:0;text-align:left;margin-left:.35pt;margin-top:1.65pt;width:70.1pt;height:49.8pt;z-index:251663360" coordsize="8904,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">
                      <v:group id="Group 3" o:spid="_x0000_s1028" style="position:absolute;width:8904;height:6326" coordorigin="-710,835" coordsize="12985,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Text Box 4" o:spid="_x0000_s1029" type="#_x0000_t202" style="position:absolute;left:-710;top:1795;width:5073;height:4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<v:textbox>
                            <w:txbxContent>
                              <w:p w14:paraId="597A2171" w14:textId="77777777" w:rsidR="00D014A4" w:rsidRDefault="00D014A4" w:rsidP="00D014A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10A9B464">
                                    <v:shape id="_x0000_i1122" type="#_x0000_t75" style="width:18.75pt;height:13.5pt" o:ole="">
                                      <v:imagedata r:id="rId103" o:title=""/>
                                    </v:shape>
                                    <o:OLEObject Type="Embed" ProgID="Equation.DSMT4" ShapeID="_x0000_i1122" DrawAspect="Content" ObjectID="_1793076326" r:id="rId109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5" o:spid="_x0000_s1030" type="#_x0000_t202" style="position:absolute;left:6690;top:835;width:5585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<v:textbox>
                            <w:txbxContent>
                              <w:p w14:paraId="48139387" w14:textId="77777777" w:rsidR="00D014A4" w:rsidRDefault="00D014A4" w:rsidP="00D014A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440" w:dyaOrig="279" w14:anchorId="6A0E77B7">
                                    <v:shape id="_x0000_i1123" type="#_x0000_t75" style="width:21.75pt;height:13.5pt" o:ole="">
                                      <v:imagedata r:id="rId105" o:title=""/>
                                    </v:shape>
                                    <o:OLEObject Type="Embed" ProgID="Equation.DSMT4" ShapeID="_x0000_i1123" DrawAspect="Content" ObjectID="_1793076327" r:id="rId110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6" o:spid="_x0000_s1031" type="#_x0000_t202" style="position:absolute;left:4066;top:5648;width:5075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<v:textbox>
                            <w:txbxContent>
                              <w:p w14:paraId="0B9CF37A" w14:textId="77777777" w:rsidR="00D014A4" w:rsidRDefault="00D014A4" w:rsidP="00D014A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400" w:dyaOrig="279" w14:anchorId="16A323B1">
                                    <v:shape id="_x0000_i1124" type="#_x0000_t75" style="width:19.5pt;height:13.5pt" o:ole="">
                                      <v:imagedata r:id="rId107" o:title=""/>
                                    </v:shape>
                                    <o:OLEObject Type="Embed" ProgID="Equation.DSMT4" ShapeID="_x0000_i1124" DrawAspect="Content" ObjectID="_1793076328" r:id="rId111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7" o:spid="_x0000_s1032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" filled="f" strokecolor="black [3213]" strokeweight="1.5pt"/>
                    </v:group>
                  </w:pict>
                </mc:Fallback>
              </mc:AlternateConten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noProof/>
                <w:sz w:val="26"/>
                <w:szCs w:val="26"/>
                <w:rtl/>
                <w:lang w:bidi="fa-IR"/>
              </w:rPr>
              <w:t>محیط مثلث روبرو را به صورت جبری بنویسید.</w:t>
            </w:r>
          </w:p>
          <w:p w14:paraId="6EE0F0E9" w14:textId="77777777" w:rsidR="00D014A4" w:rsidRPr="00512036" w:rsidRDefault="00D014A4" w:rsidP="00B65F9D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51203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                                       </w:t>
            </w: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</w:t>
            </w:r>
            <w:r w:rsidRPr="0051203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         </w:t>
            </w:r>
            <w:r w:rsidRPr="00512036">
              <w:rPr>
                <w:noProof/>
                <w:sz w:val="26"/>
                <w:szCs w:val="26"/>
                <w:lang w:bidi="fa-IR"/>
              </w:rPr>
              <w:t xml:space="preserve">  </w:t>
            </w:r>
            <w:r w:rsidRPr="00512036">
              <w:rPr>
                <w:noProof/>
                <w:position w:val="-6"/>
                <w:sz w:val="26"/>
                <w:szCs w:val="26"/>
                <w:lang w:bidi="fa-IR"/>
              </w:rPr>
              <w:object w:dxaOrig="3460" w:dyaOrig="300" w14:anchorId="19E3D6C9">
                <v:shape id="_x0000_i1117" type="#_x0000_t75" style="width:171pt;height:15pt" o:ole="">
                  <v:imagedata r:id="rId112" o:title=""/>
                </v:shape>
                <o:OLEObject Type="Embed" ProgID="Equation.DSMT4" ShapeID="_x0000_i1117" DrawAspect="Content" ObjectID="_1793076307" r:id="rId113"/>
              </w:object>
            </w:r>
          </w:p>
        </w:tc>
        <w:tc>
          <w:tcPr>
            <w:tcW w:w="455" w:type="dxa"/>
            <w:vAlign w:val="center"/>
          </w:tcPr>
          <w:p w14:paraId="46871441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</w:tr>
      <w:tr w:rsidR="00D014A4" w:rsidRPr="00512036" w14:paraId="3D81D781" w14:textId="77777777" w:rsidTr="00B65F9D">
        <w:trPr>
          <w:trHeight w:val="1833"/>
        </w:trPr>
        <w:tc>
          <w:tcPr>
            <w:tcW w:w="476" w:type="dxa"/>
          </w:tcPr>
          <w:p w14:paraId="51704FBF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7</w:t>
            </w:r>
          </w:p>
        </w:tc>
        <w:tc>
          <w:tcPr>
            <w:tcW w:w="9605" w:type="dxa"/>
          </w:tcPr>
          <w:p w14:paraId="5CB021E2" w14:textId="77777777" w:rsidR="00D014A4" w:rsidRPr="00512036" w:rsidRDefault="00D014A4" w:rsidP="00B65F9D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عبارت های جبری زیر را ساده کنید.</w:t>
            </w:r>
          </w:p>
          <w:p w14:paraId="6C10D096" w14:textId="77777777" w:rsidR="00D014A4" w:rsidRPr="00512036" w:rsidRDefault="00D014A4" w:rsidP="00B65F9D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 </w:t>
            </w:r>
            <w:r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</w:rPr>
              <w:object w:dxaOrig="2600" w:dyaOrig="360" w14:anchorId="54B38A33">
                <v:shape id="_x0000_i1118" type="#_x0000_t75" style="width:130.5pt;height:17.25pt" o:ole="">
                  <v:imagedata r:id="rId114" o:title=""/>
                </v:shape>
                <o:OLEObject Type="Embed" ProgID="Equation.DSMT4" ShapeID="_x0000_i1118" DrawAspect="Content" ObjectID="_1793076308" r:id="rId115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(الف</w:t>
            </w:r>
          </w:p>
          <w:p w14:paraId="5C1F0380" w14:textId="77777777" w:rsidR="00D014A4" w:rsidRPr="00512036" w:rsidRDefault="00D014A4" w:rsidP="00B65F9D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</w:pPr>
          </w:p>
          <w:p w14:paraId="2CD62CD4" w14:textId="77777777" w:rsidR="00D014A4" w:rsidRPr="00512036" w:rsidRDefault="00D014A4" w:rsidP="00B65F9D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9C6BAF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  <w:lang w:bidi="fa-IR"/>
              </w:rPr>
              <w:object w:dxaOrig="2280" w:dyaOrig="340" w14:anchorId="06C9B4AD">
                <v:shape id="_x0000_i1119" type="#_x0000_t75" style="width:114pt;height:18pt" o:ole="">
                  <v:imagedata r:id="rId116" o:title=""/>
                </v:shape>
                <o:OLEObject Type="Embed" ProgID="Equation.DSMT4" ShapeID="_x0000_i1119" DrawAspect="Content" ObjectID="_1793076309" r:id="rId117"/>
              </w:objec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(ب</w:t>
            </w:r>
          </w:p>
        </w:tc>
        <w:tc>
          <w:tcPr>
            <w:tcW w:w="455" w:type="dxa"/>
            <w:vAlign w:val="center"/>
          </w:tcPr>
          <w:p w14:paraId="2F828700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۵/1</w:t>
            </w:r>
          </w:p>
        </w:tc>
      </w:tr>
      <w:tr w:rsidR="00D014A4" w:rsidRPr="00512036" w14:paraId="5AB675BF" w14:textId="77777777" w:rsidTr="00B65F9D">
        <w:trPr>
          <w:trHeight w:val="1830"/>
        </w:trPr>
        <w:tc>
          <w:tcPr>
            <w:tcW w:w="476" w:type="dxa"/>
          </w:tcPr>
          <w:p w14:paraId="393534CC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8</w:t>
            </w:r>
          </w:p>
        </w:tc>
        <w:tc>
          <w:tcPr>
            <w:tcW w:w="9605" w:type="dxa"/>
          </w:tcPr>
          <w:p w14:paraId="49375425" w14:textId="77777777" w:rsidR="00D014A4" w:rsidRPr="00512036" w:rsidRDefault="00D014A4" w:rsidP="00B65F9D">
            <w:pPr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>الف) برای مساله زیر فقط یک معادله بنویسید : ........................................................</w:t>
            </w:r>
          </w:p>
          <w:p w14:paraId="6AA3E7B4" w14:textId="77777777" w:rsidR="00D014A4" w:rsidRPr="00512036" w:rsidRDefault="00D014A4" w:rsidP="00B65F9D">
            <w:pPr>
              <w:jc w:val="center"/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>« به دو برابر عددی پنج واحد اضافه کردیم. حاصل برابر 15 شده است. آن عدد را پیدا کنید.‌»</w:t>
            </w:r>
          </w:p>
          <w:p w14:paraId="2CFCE38C" w14:textId="77777777" w:rsidR="00D014A4" w:rsidRPr="00512036" w:rsidRDefault="00D014A4" w:rsidP="00B65F9D">
            <w:pPr>
              <w:jc w:val="both"/>
              <w:rPr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>هز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ثابت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چاپخانه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10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0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>00 تومان و هز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برگه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2000 تومان است. هز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Portada ARA" w:hAnsi="Portada ARA" w:cs="Portada ARA"/>
                <w:sz w:val="26"/>
                <w:szCs w:val="26"/>
                <w:lang w:bidi="fa-IR"/>
              </w:rPr>
              <w:t>a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رگه 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>را به صورت جبر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بنو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س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.  </w:t>
            </w:r>
          </w:p>
        </w:tc>
        <w:tc>
          <w:tcPr>
            <w:tcW w:w="455" w:type="dxa"/>
            <w:vAlign w:val="center"/>
          </w:tcPr>
          <w:p w14:paraId="7CB22EB3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</w:tr>
      <w:tr w:rsidR="00D014A4" w:rsidRPr="00512036" w14:paraId="7CA7789E" w14:textId="77777777" w:rsidTr="00B65F9D">
        <w:trPr>
          <w:trHeight w:val="1985"/>
        </w:trPr>
        <w:tc>
          <w:tcPr>
            <w:tcW w:w="476" w:type="dxa"/>
          </w:tcPr>
          <w:p w14:paraId="24D00FCF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9</w:t>
            </w:r>
          </w:p>
        </w:tc>
        <w:tc>
          <w:tcPr>
            <w:tcW w:w="9605" w:type="dxa"/>
          </w:tcPr>
          <w:p w14:paraId="5CFB2F7F" w14:textId="77777777" w:rsidR="00D014A4" w:rsidRPr="00512036" w:rsidRDefault="00D014A4" w:rsidP="00B65F9D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معادله‏های زیر را حل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603"/>
              <w:gridCol w:w="4604"/>
            </w:tblGrid>
            <w:tr w:rsidR="00D014A4" w:rsidRPr="00512036" w14:paraId="24FF3852" w14:textId="77777777" w:rsidTr="00B65F9D">
              <w:tc>
                <w:tcPr>
                  <w:tcW w:w="4603" w:type="dxa"/>
                </w:tcPr>
                <w:p w14:paraId="2B59F6ED" w14:textId="77777777" w:rsidR="00D014A4" w:rsidRPr="00512036" w:rsidRDefault="00D014A4" w:rsidP="00B65F9D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1340" w:dyaOrig="279" w14:anchorId="032504C7">
                      <v:shape id="_x0000_i1120" type="#_x0000_t75" style="width:66.75pt;height:15pt" o:ole="">
                        <v:imagedata r:id="rId118" o:title=""/>
                      </v:shape>
                      <o:OLEObject Type="Embed" ProgID="Equation.DSMT4" ShapeID="_x0000_i1120" DrawAspect="Content" ObjectID="_1793076310" r:id="rId119"/>
                    </w:objec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(ب</w:t>
                  </w:r>
                </w:p>
              </w:tc>
              <w:tc>
                <w:tcPr>
                  <w:tcW w:w="4604" w:type="dxa"/>
                </w:tcPr>
                <w:p w14:paraId="3562A921" w14:textId="77777777" w:rsidR="00D014A4" w:rsidRPr="00512036" w:rsidRDefault="00D014A4" w:rsidP="00B65F9D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</w:rPr>
                    <w:object w:dxaOrig="1700" w:dyaOrig="279" w14:anchorId="3E34F50C">
                      <v:shape id="_x0000_i1121" type="#_x0000_t75" style="width:84.75pt;height:15pt" o:ole="">
                        <v:imagedata r:id="rId120" o:title=""/>
                      </v:shape>
                      <o:OLEObject Type="Embed" ProgID="Equation.DSMT4" ShapeID="_x0000_i1121" DrawAspect="Content" ObjectID="_1793076311" r:id="rId121"/>
                    </w:objec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(الف</w:t>
                  </w:r>
                </w:p>
              </w:tc>
            </w:tr>
          </w:tbl>
          <w:p w14:paraId="6E2079C1" w14:textId="77777777" w:rsidR="00D014A4" w:rsidRPr="00512036" w:rsidRDefault="00D014A4" w:rsidP="00B65F9D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</w:p>
          <w:p w14:paraId="6EEBC464" w14:textId="77777777" w:rsidR="00D014A4" w:rsidRPr="00CD6F2E" w:rsidRDefault="00D014A4" w:rsidP="00B65F9D">
            <w:pPr>
              <w:rPr>
                <w:rFonts w:asciiTheme="majorBidi" w:hAnsiTheme="majorBid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65DA2417" w14:textId="77777777" w:rsidR="00D014A4" w:rsidRPr="00512036" w:rsidRDefault="00D014A4" w:rsidP="00B65F9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5/1</w:t>
            </w:r>
          </w:p>
        </w:tc>
      </w:tr>
    </w:tbl>
    <w:p w14:paraId="7BAD4276" w14:textId="71EF14A8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7BF87859" w14:textId="062DF056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2B69CC6A" w14:textId="14D3C8B1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1BC6DB09" w14:textId="36CDAC9B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0B6382F7" w14:textId="03A3EA3E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425DFBF4" w14:textId="2A9798A8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14C836C8" w14:textId="5FEA50A6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3B24E0C6" w14:textId="10CFD80F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10A07FE8" w14:textId="7857B38E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57904B57" w14:textId="55A73314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0A5F6461" w14:textId="089A961D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2D7D84D8" w14:textId="435E0FAF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0A8C95C7" w14:textId="4E5AA7AB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06DF23B1" w14:textId="3968E53D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082F27E2" w14:textId="1419D0F6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3D722843" w14:textId="5F7F6356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2FE60CA2" w14:textId="277F6683" w:rsidR="00D014A4" w:rsidRDefault="00D014A4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9640"/>
        <w:gridCol w:w="574"/>
      </w:tblGrid>
      <w:tr w:rsidR="00D014A4" w:rsidRPr="00D014A4" w14:paraId="1F37D1DA" w14:textId="77777777" w:rsidTr="00D014A4">
        <w:trPr>
          <w:trHeight w:val="70"/>
          <w:jc w:val="center"/>
        </w:trPr>
        <w:tc>
          <w:tcPr>
            <w:tcW w:w="10786" w:type="dxa"/>
            <w:gridSpan w:val="3"/>
            <w:shd w:val="clear" w:color="auto" w:fill="D9D9D9" w:themeFill="background1" w:themeFillShade="D9"/>
            <w:vAlign w:val="center"/>
          </w:tcPr>
          <w:p w14:paraId="19C46A89" w14:textId="241DE10D" w:rsidR="00D014A4" w:rsidRPr="00D014A4" w:rsidRDefault="00D014A4" w:rsidP="00D014A4">
            <w:pPr>
              <w:jc w:val="center"/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sz w:val="26"/>
                <w:szCs w:val="26"/>
                <w:rtl/>
                <w:lang w:bidi="fa-IR"/>
              </w:rPr>
              <w:lastRenderedPageBreak/>
              <w:t>فصل چهارم</w:t>
            </w:r>
          </w:p>
        </w:tc>
      </w:tr>
      <w:tr w:rsidR="00D014A4" w:rsidRPr="00D014A4" w14:paraId="3F12DD9E" w14:textId="77777777" w:rsidTr="00B65F9D">
        <w:trPr>
          <w:jc w:val="center"/>
        </w:trPr>
        <w:tc>
          <w:tcPr>
            <w:tcW w:w="572" w:type="dxa"/>
          </w:tcPr>
          <w:p w14:paraId="3B7A67FF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۱</w:t>
            </w:r>
          </w:p>
        </w:tc>
        <w:tc>
          <w:tcPr>
            <w:tcW w:w="9640" w:type="dxa"/>
          </w:tcPr>
          <w:p w14:paraId="61F46645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78044D97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Pr="00D014A4">
              <w:rPr>
                <w:sz w:val="26"/>
                <w:szCs w:val="26"/>
                <w:rtl/>
              </w:rPr>
              <w:t>انتقال جهت شکل را تغ</w:t>
            </w:r>
            <w:r w:rsidRPr="00D014A4">
              <w:rPr>
                <w:rFonts w:hint="cs"/>
                <w:sz w:val="26"/>
                <w:szCs w:val="26"/>
                <w:rtl/>
              </w:rPr>
              <w:t>یی</w:t>
            </w:r>
            <w:r w:rsidRPr="00D014A4">
              <w:rPr>
                <w:rFonts w:hint="eastAsia"/>
                <w:sz w:val="26"/>
                <w:szCs w:val="26"/>
                <w:rtl/>
              </w:rPr>
              <w:t>ر</w:t>
            </w:r>
            <w:r w:rsidRPr="00D014A4">
              <w:rPr>
                <w:sz w:val="26"/>
                <w:szCs w:val="26"/>
                <w:rtl/>
              </w:rPr>
              <w:t xml:space="preserve"> م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sz w:val="26"/>
                <w:szCs w:val="26"/>
                <w:rtl/>
              </w:rPr>
              <w:t xml:space="preserve"> دهد.</w:t>
            </w:r>
            <w:r w:rsidRPr="00D014A4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</w:t>
            </w:r>
            <w:r w:rsidRPr="00D014A4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ص</w:t>
            </w:r>
            <w:r w:rsidRPr="00D014A4">
              <w:rPr>
                <w:rFonts w:asciiTheme="majorBidi" w:hAnsiTheme="majorBidi"/>
                <w:color w:val="000000" w:themeColor="text1"/>
                <w:sz w:val="26"/>
                <w:szCs w:val="26"/>
              </w:rPr>
              <w:sym w:font="Wingdings" w:char="F06D"/>
            </w:r>
            <w:r w:rsidRPr="00D014A4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غ</w:t>
            </w:r>
            <w:r w:rsidRPr="00D014A4">
              <w:rPr>
                <w:rFonts w:asciiTheme="majorBidi" w:hAnsiTheme="majorBidi"/>
                <w:color w:val="000000" w:themeColor="text1"/>
                <w:sz w:val="26"/>
                <w:szCs w:val="26"/>
              </w:rPr>
              <w:sym w:font="Wingdings" w:char="F06D"/>
            </w:r>
            <w:r w:rsidRPr="00D014A4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</w:t>
            </w:r>
          </w:p>
          <w:p w14:paraId="5821829B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 xml:space="preserve"> ب)  برای نام گذاری پاره خط از حروف بزرگ انگلیسی استفاده می شود. </w:t>
            </w:r>
            <w:r w:rsidRPr="00D014A4">
              <w:rPr>
                <w:rFonts w:hint="cs"/>
                <w:sz w:val="26"/>
                <w:szCs w:val="26"/>
                <w:rtl/>
                <w:lang w:bidi="fa-IR"/>
              </w:rPr>
              <w:t xml:space="preserve">        </w:t>
            </w:r>
            <w:r w:rsidRPr="00D014A4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ص</w:t>
            </w:r>
            <w:r w:rsidRPr="00D014A4">
              <w:rPr>
                <w:rFonts w:asciiTheme="majorBidi" w:hAnsiTheme="majorBidi"/>
                <w:color w:val="000000" w:themeColor="text1"/>
                <w:sz w:val="26"/>
                <w:szCs w:val="26"/>
              </w:rPr>
              <w:sym w:font="Wingdings" w:char="F06D"/>
            </w:r>
            <w:r w:rsidRPr="00D014A4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غ</w:t>
            </w:r>
            <w:r w:rsidRPr="00D014A4">
              <w:rPr>
                <w:rFonts w:asciiTheme="majorBidi" w:hAnsiTheme="majorBidi"/>
                <w:color w:val="000000" w:themeColor="text1"/>
                <w:sz w:val="26"/>
                <w:szCs w:val="26"/>
              </w:rPr>
              <w:sym w:font="Wingdings" w:char="F06D"/>
            </w:r>
            <w:r w:rsidRPr="00D014A4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</w:t>
            </w:r>
          </w:p>
        </w:tc>
        <w:tc>
          <w:tcPr>
            <w:tcW w:w="574" w:type="dxa"/>
            <w:vAlign w:val="center"/>
          </w:tcPr>
          <w:p w14:paraId="189C4BC1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5/0</w:t>
            </w:r>
          </w:p>
        </w:tc>
      </w:tr>
      <w:tr w:rsidR="00D014A4" w:rsidRPr="00D014A4" w14:paraId="737F7E04" w14:textId="77777777" w:rsidTr="00B65F9D">
        <w:trPr>
          <w:jc w:val="center"/>
        </w:trPr>
        <w:tc>
          <w:tcPr>
            <w:tcW w:w="572" w:type="dxa"/>
          </w:tcPr>
          <w:p w14:paraId="51CCBA35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2</w:t>
            </w:r>
          </w:p>
        </w:tc>
        <w:tc>
          <w:tcPr>
            <w:tcW w:w="9640" w:type="dxa"/>
          </w:tcPr>
          <w:p w14:paraId="36106BDB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2F0679EA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الف) ا</w:t>
            </w:r>
            <w:r w:rsidRPr="00D014A4">
              <w:rPr>
                <w:sz w:val="26"/>
                <w:szCs w:val="26"/>
                <w:rtl/>
              </w:rPr>
              <w:t>گر بتوان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rFonts w:hint="eastAsia"/>
                <w:sz w:val="26"/>
                <w:szCs w:val="26"/>
                <w:rtl/>
              </w:rPr>
              <w:t>م</w:t>
            </w:r>
            <w:r w:rsidRPr="00D014A4">
              <w:rPr>
                <w:sz w:val="26"/>
                <w:szCs w:val="26"/>
                <w:rtl/>
              </w:rPr>
              <w:t xml:space="preserve"> دو شکل را با تعداد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sz w:val="26"/>
                <w:szCs w:val="26"/>
                <w:rtl/>
              </w:rPr>
              <w:t xml:space="preserve"> تبد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rFonts w:hint="eastAsia"/>
                <w:sz w:val="26"/>
                <w:szCs w:val="26"/>
                <w:rtl/>
              </w:rPr>
              <w:t>ل</w:t>
            </w:r>
            <w:r w:rsidRPr="00D014A4">
              <w:rPr>
                <w:sz w:val="26"/>
                <w:szCs w:val="26"/>
                <w:rtl/>
              </w:rPr>
              <w:t xml:space="preserve"> برهم منطبق کن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rFonts w:hint="eastAsia"/>
                <w:sz w:val="26"/>
                <w:szCs w:val="26"/>
                <w:rtl/>
              </w:rPr>
              <w:t>م،</w:t>
            </w:r>
            <w:r w:rsidRPr="00D014A4">
              <w:rPr>
                <w:sz w:val="26"/>
                <w:szCs w:val="26"/>
                <w:rtl/>
              </w:rPr>
              <w:t xml:space="preserve"> ا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rFonts w:hint="eastAsia"/>
                <w:sz w:val="26"/>
                <w:szCs w:val="26"/>
                <w:rtl/>
              </w:rPr>
              <w:t>ن</w:t>
            </w:r>
            <w:r w:rsidRPr="00D014A4">
              <w:rPr>
                <w:sz w:val="26"/>
                <w:szCs w:val="26"/>
                <w:rtl/>
              </w:rPr>
              <w:t xml:space="preserve"> دو شکل باهم ......</w:t>
            </w:r>
            <w:r w:rsidRPr="00D014A4">
              <w:rPr>
                <w:rFonts w:hint="cs"/>
                <w:sz w:val="26"/>
                <w:szCs w:val="26"/>
                <w:rtl/>
              </w:rPr>
              <w:t>........</w:t>
            </w:r>
            <w:r w:rsidRPr="00D014A4">
              <w:rPr>
                <w:sz w:val="26"/>
                <w:szCs w:val="26"/>
                <w:rtl/>
              </w:rPr>
              <w:t>..</w:t>
            </w:r>
            <w:r w:rsidRPr="00D014A4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D014A4">
              <w:rPr>
                <w:sz w:val="26"/>
                <w:szCs w:val="26"/>
                <w:rtl/>
              </w:rPr>
              <w:t>هستند.</w:t>
            </w:r>
          </w:p>
          <w:p w14:paraId="267FD92E" w14:textId="77777777" w:rsidR="00D014A4" w:rsidRPr="00D014A4" w:rsidRDefault="00D014A4" w:rsidP="00B65F9D">
            <w:pPr>
              <w:tabs>
                <w:tab w:val="left" w:pos="142"/>
              </w:tabs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ب)</w:t>
            </w:r>
            <w:r w:rsidRPr="00D014A4">
              <w:rPr>
                <w:sz w:val="26"/>
                <w:szCs w:val="26"/>
                <w:rtl/>
              </w:rPr>
              <w:t xml:space="preserve"> به چند</w:t>
            </w:r>
            <w:r w:rsidRPr="00D014A4">
              <w:rPr>
                <w:rFonts w:hint="cs"/>
                <w:sz w:val="26"/>
                <w:szCs w:val="26"/>
                <w:rtl/>
              </w:rPr>
              <w:t>ض</w:t>
            </w:r>
            <w:r w:rsidRPr="00D014A4">
              <w:rPr>
                <w:sz w:val="26"/>
                <w:szCs w:val="26"/>
                <w:rtl/>
              </w:rPr>
              <w:t>لع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sz w:val="26"/>
                <w:szCs w:val="26"/>
                <w:rtl/>
              </w:rPr>
              <w:t xml:space="preserve"> که حداقل 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rFonts w:hint="eastAsia"/>
                <w:sz w:val="26"/>
                <w:szCs w:val="26"/>
                <w:rtl/>
              </w:rPr>
              <w:t>ک</w:t>
            </w:r>
            <w:r w:rsidRPr="00D014A4">
              <w:rPr>
                <w:sz w:val="26"/>
                <w:szCs w:val="26"/>
                <w:rtl/>
              </w:rPr>
              <w:t xml:space="preserve"> زاو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rFonts w:hint="eastAsia"/>
                <w:sz w:val="26"/>
                <w:szCs w:val="26"/>
                <w:rtl/>
              </w:rPr>
              <w:t>ه</w:t>
            </w:r>
            <w:r w:rsidRPr="00D014A4">
              <w:rPr>
                <w:sz w:val="26"/>
                <w:szCs w:val="26"/>
                <w:rtl/>
              </w:rPr>
              <w:t xml:space="preserve"> 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sz w:val="26"/>
                <w:szCs w:val="26"/>
                <w:rtl/>
              </w:rPr>
              <w:t xml:space="preserve"> ب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rFonts w:hint="eastAsia"/>
                <w:sz w:val="26"/>
                <w:szCs w:val="26"/>
                <w:rtl/>
              </w:rPr>
              <w:t>شتر</w:t>
            </w:r>
            <w:r w:rsidRPr="00D014A4">
              <w:rPr>
                <w:sz w:val="26"/>
                <w:szCs w:val="26"/>
                <w:rtl/>
              </w:rPr>
              <w:t xml:space="preserve"> از 180 درجه دارد</w:t>
            </w:r>
            <w:r w:rsidRPr="00D014A4">
              <w:rPr>
                <w:rFonts w:hint="cs"/>
                <w:sz w:val="26"/>
                <w:szCs w:val="26"/>
                <w:rtl/>
              </w:rPr>
              <w:t xml:space="preserve"> ، </w:t>
            </w:r>
            <w:r w:rsidRPr="00D014A4">
              <w:rPr>
                <w:sz w:val="26"/>
                <w:szCs w:val="26"/>
                <w:rtl/>
              </w:rPr>
              <w:t>چند ضلع</w:t>
            </w:r>
            <w:r w:rsidRPr="00D014A4">
              <w:rPr>
                <w:rFonts w:hint="cs"/>
                <w:sz w:val="26"/>
                <w:szCs w:val="26"/>
                <w:rtl/>
              </w:rPr>
              <w:t>ی</w:t>
            </w:r>
            <w:r w:rsidRPr="00D014A4">
              <w:rPr>
                <w:sz w:val="26"/>
                <w:szCs w:val="26"/>
                <w:rtl/>
              </w:rPr>
              <w:t>.................. م</w:t>
            </w:r>
            <w:r w:rsidRPr="00D014A4">
              <w:rPr>
                <w:rFonts w:hint="cs"/>
                <w:sz w:val="26"/>
                <w:szCs w:val="26"/>
                <w:rtl/>
              </w:rPr>
              <w:t xml:space="preserve">ی </w:t>
            </w:r>
            <w:r w:rsidRPr="00D014A4">
              <w:rPr>
                <w:sz w:val="26"/>
                <w:szCs w:val="26"/>
                <w:rtl/>
              </w:rPr>
              <w:t>گو</w:t>
            </w:r>
            <w:r w:rsidRPr="00D014A4">
              <w:rPr>
                <w:rFonts w:hint="cs"/>
                <w:sz w:val="26"/>
                <w:szCs w:val="26"/>
                <w:rtl/>
              </w:rPr>
              <w:t>یی</w:t>
            </w:r>
            <w:r w:rsidRPr="00D014A4">
              <w:rPr>
                <w:rFonts w:hint="eastAsia"/>
                <w:sz w:val="26"/>
                <w:szCs w:val="26"/>
                <w:rtl/>
              </w:rPr>
              <w:t>م</w:t>
            </w:r>
            <w:r w:rsidRPr="00D014A4">
              <w:rPr>
                <w:sz w:val="26"/>
                <w:szCs w:val="26"/>
                <w:rtl/>
              </w:rPr>
              <w:t>.</w:t>
            </w:r>
          </w:p>
          <w:p w14:paraId="11BB8504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  <w:lang w:bidi="fa-IR"/>
              </w:rPr>
              <w:t xml:space="preserve">ج) </w:t>
            </w:r>
            <w:r w:rsidRPr="00D014A4">
              <w:rPr>
                <w:rFonts w:hint="cs"/>
                <w:sz w:val="26"/>
                <w:szCs w:val="26"/>
                <w:rtl/>
              </w:rPr>
              <w:t xml:space="preserve">مثلثی که ............................... دارد را </w:t>
            </w:r>
            <w:r w:rsidRPr="00D014A4">
              <w:rPr>
                <w:rFonts w:hint="cs"/>
                <w:sz w:val="26"/>
                <w:szCs w:val="26"/>
                <w:u w:val="single"/>
                <w:rtl/>
              </w:rPr>
              <w:t>نمی توان</w:t>
            </w:r>
            <w:r w:rsidRPr="00D014A4">
              <w:rPr>
                <w:rFonts w:hint="cs"/>
                <w:sz w:val="26"/>
                <w:szCs w:val="26"/>
                <w:rtl/>
              </w:rPr>
              <w:t xml:space="preserve"> رسم کرد. (سه زاویه تند - دو زاویه باز)</w:t>
            </w:r>
          </w:p>
          <w:p w14:paraId="61EAB2FB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 xml:space="preserve">د) </w:t>
            </w:r>
            <w:r w:rsidRPr="00D014A4">
              <w:rPr>
                <w:rFonts w:hint="cs"/>
                <w:sz w:val="26"/>
                <w:szCs w:val="26"/>
                <w:rtl/>
                <w:lang w:bidi="fa-IR"/>
              </w:rPr>
              <w:t>از یک نقطه ...................... خط می گذرد.</w:t>
            </w:r>
          </w:p>
        </w:tc>
        <w:tc>
          <w:tcPr>
            <w:tcW w:w="574" w:type="dxa"/>
            <w:vAlign w:val="center"/>
          </w:tcPr>
          <w:p w14:paraId="03E140CC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D014A4" w:rsidRPr="00D014A4" w14:paraId="30774DC1" w14:textId="77777777" w:rsidTr="00B65F9D">
        <w:trPr>
          <w:trHeight w:val="1411"/>
          <w:jc w:val="center"/>
        </w:trPr>
        <w:tc>
          <w:tcPr>
            <w:tcW w:w="572" w:type="dxa"/>
          </w:tcPr>
          <w:p w14:paraId="7D124A39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3</w:t>
            </w:r>
          </w:p>
        </w:tc>
        <w:tc>
          <w:tcPr>
            <w:tcW w:w="9640" w:type="dxa"/>
          </w:tcPr>
          <w:p w14:paraId="41B666C4" w14:textId="77777777" w:rsidR="00D014A4" w:rsidRPr="00D014A4" w:rsidRDefault="00D014A4" w:rsidP="00B65F9D">
            <w:pPr>
              <w:rPr>
                <w:b w:val="0"/>
                <w:bCs w:val="0"/>
                <w:color w:val="000000"/>
                <w:sz w:val="26"/>
                <w:szCs w:val="26"/>
                <w:rtl/>
                <w:lang w:bidi="fa-IR"/>
              </w:rPr>
            </w:pPr>
            <w:r w:rsidRPr="00D014A4">
              <w:rPr>
                <w:b w:val="0"/>
                <w:bCs w:val="0"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B629F7" wp14:editId="4074BFB9">
                      <wp:simplePos x="0" y="0"/>
                      <wp:positionH relativeFrom="page">
                        <wp:posOffset>1970086</wp:posOffset>
                      </wp:positionH>
                      <wp:positionV relativeFrom="page">
                        <wp:posOffset>251069</wp:posOffset>
                      </wp:positionV>
                      <wp:extent cx="454025" cy="454025"/>
                      <wp:effectExtent l="114300" t="0" r="41275" b="117475"/>
                      <wp:wrapNone/>
                      <wp:docPr id="27" name="Chevr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00000">
                                <a:off x="0" y="0"/>
                                <a:ext cx="454025" cy="454025"/>
                              </a:xfrm>
                              <a:prstGeom prst="chevron">
                                <a:avLst>
                                  <a:gd name="adj" fmla="val 30220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850401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27" o:spid="_x0000_s1026" type="#_x0000_t55" style="position:absolute;left:0;text-align:left;margin-left:155.1pt;margin-top:19.75pt;width:35.75pt;height:35.75pt;rotation:-60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" adj="15072" filled="f" strokecolor="black [3213]" strokeweight="1pt">
                      <w10:wrap anchorx="page" anchory="page"/>
                    </v:shape>
                  </w:pict>
                </mc:Fallback>
              </mc:AlternateContent>
            </w:r>
            <w:r w:rsidRPr="00D014A4">
              <w:rPr>
                <w:b w:val="0"/>
                <w:bCs w:val="0"/>
                <w:noProof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EBF1A0" wp14:editId="4BA163A9">
                      <wp:simplePos x="0" y="0"/>
                      <wp:positionH relativeFrom="page">
                        <wp:posOffset>218422</wp:posOffset>
                      </wp:positionH>
                      <wp:positionV relativeFrom="page">
                        <wp:posOffset>250825</wp:posOffset>
                      </wp:positionV>
                      <wp:extent cx="557943" cy="480985"/>
                      <wp:effectExtent l="0" t="0" r="13970" b="14605"/>
                      <wp:wrapNone/>
                      <wp:docPr id="8" name="Hex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943" cy="480985"/>
                              </a:xfrm>
                              <a:prstGeom prst="hexag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07C9B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8" o:spid="_x0000_s1026" type="#_x0000_t9" style="position:absolute;left:0;text-align:left;margin-left:17.2pt;margin-top:19.75pt;width:43.95pt;height:37.8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" adj="4655" filled="f" strokecolor="black [3213]" strokeweight="1pt">
                      <w10:wrap anchorx="page" anchory="page"/>
                    </v:shape>
                  </w:pict>
                </mc:Fallback>
              </mc:AlternateContent>
            </w:r>
            <w:r w:rsidRPr="00D014A4">
              <w:rPr>
                <w:b w:val="0"/>
                <w:bCs w:val="0"/>
                <w:noProof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7930C0" wp14:editId="094FEDE0">
                      <wp:simplePos x="0" y="0"/>
                      <wp:positionH relativeFrom="page">
                        <wp:posOffset>1027947</wp:posOffset>
                      </wp:positionH>
                      <wp:positionV relativeFrom="page">
                        <wp:posOffset>193040</wp:posOffset>
                      </wp:positionV>
                      <wp:extent cx="591820" cy="591820"/>
                      <wp:effectExtent l="0" t="0" r="17780" b="17780"/>
                      <wp:wrapNone/>
                      <wp:docPr id="9" name="7-Point Sta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820" cy="591820"/>
                              </a:xfrm>
                              <a:prstGeom prst="star7">
                                <a:avLst>
                                  <a:gd name="adj" fmla="val 23566"/>
                                  <a:gd name="hf" fmla="val 102572"/>
                                  <a:gd name="vf" fmla="val 105210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E1896" id="7-Point Star 25" o:spid="_x0000_s1026" style="position:absolute;left:0;text-align:left;margin-left:80.95pt;margin-top:15.2pt;width:46.6pt;height:46.6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91820,59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" path="m-2,380603l156441,278676,58608,117218r175233,61905l295910,r62069,179123l533212,117218,435379,278676,591822,380603,407755,402814r19847,189009l295910,458062,164218,591823,184065,402814,-2,380603xe" filled="f" strokecolor="black [3213]" strokeweight="1pt">
                      <v:path arrowok="t" o:connecttype="custom" o:connectlocs="-2,380603;156441,278676;58608,117218;233841,179123;295910,0;357979,179123;533212,117218;435379,278676;591822,380603;407755,402814;427602,591823;295910,458062;164218,591823;184065,402814;-2,380603" o:connectangles="0,0,0,0,0,0,0,0,0,0,0,0,0,0,0"/>
                      <w10:wrap anchorx="page" anchory="page"/>
                    </v:shape>
                  </w:pict>
                </mc:Fallback>
              </mc:AlternateContent>
            </w:r>
            <w:r w:rsidRPr="00D014A4">
              <w:rPr>
                <w:rFonts w:hint="cs"/>
                <w:color w:val="000000"/>
                <w:sz w:val="26"/>
                <w:szCs w:val="26"/>
                <w:rtl/>
              </w:rPr>
              <w:t>الف) محدب یا مقعر بودن چند ضلعی های زیر را مشخص کنید.</w:t>
            </w:r>
            <w:r w:rsidRPr="00D014A4">
              <w:rPr>
                <w:noProof/>
                <w:sz w:val="26"/>
                <w:szCs w:val="26"/>
                <w:lang w:bidi="fa-IR"/>
              </w:rPr>
              <w:t xml:space="preserve"> </w:t>
            </w:r>
          </w:p>
          <w:p w14:paraId="0D914300" w14:textId="77777777" w:rsidR="00D014A4" w:rsidRPr="00D014A4" w:rsidRDefault="00D014A4" w:rsidP="00B65F9D">
            <w:pPr>
              <w:spacing w:line="360" w:lineRule="auto"/>
              <w:rPr>
                <w:b w:val="0"/>
                <w:bCs w:val="0"/>
                <w:color w:val="000000"/>
                <w:sz w:val="26"/>
                <w:szCs w:val="26"/>
                <w:rtl/>
                <w:lang w:bidi="fa-IR"/>
              </w:rPr>
            </w:pPr>
            <w:r w:rsidRPr="00D014A4">
              <w:rPr>
                <w:b w:val="0"/>
                <w:bCs w:val="0"/>
                <w:noProof/>
                <w:color w:val="000000"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655FB9" wp14:editId="7E1622A1">
                      <wp:simplePos x="0" y="0"/>
                      <wp:positionH relativeFrom="page">
                        <wp:posOffset>2031348</wp:posOffset>
                      </wp:positionH>
                      <wp:positionV relativeFrom="page">
                        <wp:posOffset>308455</wp:posOffset>
                      </wp:positionV>
                      <wp:extent cx="321945" cy="535459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945" cy="53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74ED25" w14:textId="77777777" w:rsidR="00D014A4" w:rsidRPr="004933AF" w:rsidRDefault="00D014A4" w:rsidP="00D014A4">
                                  <w:pPr>
                                    <w:rPr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55FB9" id="Text Box 30" o:spid="_x0000_s1033" type="#_x0000_t202" style="position:absolute;left:0;text-align:left;margin-left:159.95pt;margin-top:24.3pt;width:25.35pt;height:42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" filled="f" stroked="f" strokeweight=".5pt">
                      <v:textbox>
                        <w:txbxContent>
                          <w:p w14:paraId="2B74ED25" w14:textId="77777777" w:rsidR="00D014A4" w:rsidRPr="004933AF" w:rsidRDefault="00D014A4" w:rsidP="00D014A4">
                            <w:pPr>
                              <w:rPr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D014A4">
              <w:rPr>
                <w:b w:val="0"/>
                <w:bCs w:val="0"/>
                <w:noProof/>
                <w:color w:val="000000"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3B864E" wp14:editId="309C3614">
                      <wp:simplePos x="0" y="0"/>
                      <wp:positionH relativeFrom="page">
                        <wp:posOffset>1166375</wp:posOffset>
                      </wp:positionH>
                      <wp:positionV relativeFrom="page">
                        <wp:posOffset>357883</wp:posOffset>
                      </wp:positionV>
                      <wp:extent cx="321945" cy="551866"/>
                      <wp:effectExtent l="0" t="0" r="0" b="63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945" cy="5518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B7CC8" w14:textId="77777777" w:rsidR="00D014A4" w:rsidRPr="004933AF" w:rsidRDefault="00D014A4" w:rsidP="00D014A4">
                                  <w:pPr>
                                    <w:rPr>
                                      <w:b w:val="0"/>
                                      <w:bCs w:val="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B864E" id="Text Box 29" o:spid="_x0000_s1034" type="#_x0000_t202" style="position:absolute;left:0;text-align:left;margin-left:91.85pt;margin-top:28.2pt;width:25.35pt;height:43.4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" filled="f" stroked="f" strokeweight=".5pt">
                      <v:textbox>
                        <w:txbxContent>
                          <w:p w14:paraId="70FB7CC8" w14:textId="77777777" w:rsidR="00D014A4" w:rsidRPr="004933AF" w:rsidRDefault="00D014A4" w:rsidP="00D014A4">
                            <w:pPr>
                              <w:rPr>
                                <w:b w:val="0"/>
                                <w:bCs w:val="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D014A4">
              <w:rPr>
                <w:b w:val="0"/>
                <w:bCs w:val="0"/>
                <w:noProof/>
                <w:color w:val="000000"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D36BA3" wp14:editId="10D54C45">
                      <wp:simplePos x="0" y="0"/>
                      <wp:positionH relativeFrom="page">
                        <wp:posOffset>350829</wp:posOffset>
                      </wp:positionH>
                      <wp:positionV relativeFrom="page">
                        <wp:posOffset>333169</wp:posOffset>
                      </wp:positionV>
                      <wp:extent cx="914400" cy="576649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66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722AEA" w14:textId="77777777" w:rsidR="00D014A4" w:rsidRPr="004933AF" w:rsidRDefault="00D014A4" w:rsidP="00D014A4">
                                  <w:pPr>
                                    <w:rPr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 w:rsidRPr="004933AF">
                                    <w:rPr>
                                      <w:lang w:bidi="fa-I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36BA3" id="Text Box 28" o:spid="_x0000_s1035" type="#_x0000_t202" style="position:absolute;left:0;text-align:left;margin-left:27.6pt;margin-top:26.25pt;width:1in;height:45.4pt;z-index:2516715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" filled="f" stroked="f" strokeweight=".5pt">
                      <v:textbox>
                        <w:txbxContent>
                          <w:p w14:paraId="3D722AEA" w14:textId="77777777" w:rsidR="00D014A4" w:rsidRPr="004933AF" w:rsidRDefault="00D014A4" w:rsidP="00D014A4">
                            <w:pPr>
                              <w:rPr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 w:rsidRPr="004933AF"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D014A4">
              <w:rPr>
                <w:color w:val="000000"/>
                <w:sz w:val="26"/>
                <w:szCs w:val="26"/>
                <w:lang w:bidi="fa-IR"/>
              </w:rPr>
              <w:t>A: ………….….                    B: ………….….</w:t>
            </w:r>
            <w:r w:rsidRPr="00D014A4">
              <w:rPr>
                <w:rFonts w:hint="cs"/>
                <w:color w:val="000000"/>
                <w:sz w:val="26"/>
                <w:szCs w:val="26"/>
                <w:rtl/>
                <w:lang w:bidi="fa-IR"/>
              </w:rPr>
              <w:t xml:space="preserve">  </w:t>
            </w:r>
          </w:p>
          <w:p w14:paraId="18C409A7" w14:textId="77777777" w:rsidR="00D014A4" w:rsidRPr="00D014A4" w:rsidRDefault="00D014A4" w:rsidP="00B65F9D">
            <w:pPr>
              <w:spacing w:line="360" w:lineRule="auto"/>
              <w:rPr>
                <w:b w:val="0"/>
                <w:bCs w:val="0"/>
                <w:color w:val="000000"/>
                <w:sz w:val="26"/>
                <w:szCs w:val="26"/>
                <w:rtl/>
                <w:lang w:bidi="fa-IR"/>
              </w:rPr>
            </w:pPr>
            <w:r w:rsidRPr="00D014A4">
              <w:rPr>
                <w:color w:val="000000"/>
                <w:sz w:val="26"/>
                <w:szCs w:val="26"/>
                <w:lang w:bidi="fa-IR"/>
              </w:rPr>
              <w:t xml:space="preserve">C: ………….….                       </w:t>
            </w:r>
          </w:p>
          <w:p w14:paraId="33B31D6A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color w:val="000000"/>
                <w:sz w:val="26"/>
                <w:szCs w:val="26"/>
                <w:rtl/>
                <w:lang w:bidi="fa-IR"/>
              </w:rPr>
              <w:t xml:space="preserve">ب) کدام یک از چند ضلعی های بالا منتظم است؟ </w:t>
            </w:r>
            <w:r w:rsidRPr="00D014A4">
              <w:rPr>
                <w:rFonts w:hint="cs"/>
                <w:sz w:val="26"/>
                <w:szCs w:val="26"/>
                <w:rtl/>
              </w:rPr>
              <w:t>....................</w:t>
            </w:r>
          </w:p>
        </w:tc>
        <w:tc>
          <w:tcPr>
            <w:tcW w:w="574" w:type="dxa"/>
            <w:vAlign w:val="center"/>
          </w:tcPr>
          <w:p w14:paraId="797C4BDD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۱</w:t>
            </w:r>
          </w:p>
        </w:tc>
      </w:tr>
      <w:tr w:rsidR="00D014A4" w:rsidRPr="00D014A4" w14:paraId="00949D50" w14:textId="77777777" w:rsidTr="00B65F9D">
        <w:trPr>
          <w:trHeight w:val="2014"/>
          <w:jc w:val="center"/>
        </w:trPr>
        <w:tc>
          <w:tcPr>
            <w:tcW w:w="572" w:type="dxa"/>
          </w:tcPr>
          <w:p w14:paraId="6BEEB150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4</w:t>
            </w:r>
          </w:p>
        </w:tc>
        <w:tc>
          <w:tcPr>
            <w:tcW w:w="9640" w:type="dxa"/>
          </w:tcPr>
          <w:p w14:paraId="3F153FDA" w14:textId="77777777" w:rsidR="00D014A4" w:rsidRPr="00D014A4" w:rsidRDefault="00D014A4" w:rsidP="00B65F9D">
            <w:pPr>
              <w:tabs>
                <w:tab w:val="left" w:pos="7359"/>
              </w:tabs>
              <w:rPr>
                <w:b w:val="0"/>
                <w:bCs w:val="0"/>
                <w:noProof/>
                <w:sz w:val="26"/>
                <w:szCs w:val="26"/>
                <w:rtl/>
                <w:lang w:bidi="fa-IR"/>
              </w:rPr>
            </w:pPr>
            <w:r w:rsidRPr="00D014A4">
              <w:rPr>
                <w:b w:val="0"/>
                <w:bCs w:val="0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1DBB6E0" wp14:editId="450397FA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11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12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6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46CEE1" w14:textId="77777777" w:rsidR="00D014A4" w:rsidRPr="00707A20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E46997" w14:textId="77777777" w:rsidR="00D014A4" w:rsidRPr="00707A20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F69912B" w14:textId="77777777" w:rsidR="00D014A4" w:rsidRPr="00707A20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6B936C" w14:textId="77777777" w:rsidR="00D014A4" w:rsidRPr="00707A20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DB0FF8" w14:textId="77777777" w:rsidR="00D014A4" w:rsidRPr="00707A20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E7F498" w14:textId="77777777" w:rsidR="00D014A4" w:rsidRPr="004A6BA0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89D8BE" w14:textId="77777777" w:rsidR="00D014A4" w:rsidRPr="00A35E0F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BB6E0" id="Group 280" o:spid="_x0000_s1036" style="position:absolute;left:0;text-align:left;margin-left:3.5pt;margin-top:.95pt;width:220.6pt;height:27.55pt;z-index:251667456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">
                      <v:group id="Group 281" o:spid="_x0000_s1037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line id="Line 282" o:spid="_x0000_s1038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">
                          <v:stroke startarrow="oval" startarrowwidth="narrow" startarrowlength="short" endarrow="oval" endarrowwidth="narrow" endarrowlength="short"/>
                        </v:line>
                        <v:line id="Line 284" o:spid="_x0000_s1039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40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">
                          <v:stroke startarrow="block"/>
                        </v:line>
                        <v:line id="Line 282" o:spid="_x0000_s1041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      <v:stroke endarrow="block"/>
                        </v:line>
                        <v:line id="Line 282" o:spid="_x0000_s1042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">
                          <v:stroke startarrow="oval" startarrowwidth="narrow" startarrowlength="short" endarrow="oval" endarrowwidth="narrow" endarrowlength="short"/>
                        </v:line>
                        <v:line id="Line 285" o:spid="_x0000_s1043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44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<v:textbox>
                          <w:txbxContent>
                            <w:p w14:paraId="7646CEE1" w14:textId="77777777" w:rsidR="00D014A4" w:rsidRPr="00707A20" w:rsidRDefault="00D014A4" w:rsidP="00D014A4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45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14:paraId="3FE46997" w14:textId="77777777" w:rsidR="00D014A4" w:rsidRPr="00707A20" w:rsidRDefault="00D014A4" w:rsidP="00D014A4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46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<v:textbox>
                          <w:txbxContent>
                            <w:p w14:paraId="5F69912B" w14:textId="77777777" w:rsidR="00D014A4" w:rsidRPr="00707A20" w:rsidRDefault="00D014A4" w:rsidP="00D014A4">
                              <w:pPr>
                                <w:rPr>
                                  <w:b w:val="0"/>
                                  <w:bCs w:val="0"/>
                                  <w:rtl/>
                                  <w:lang w:bidi="fa-IR"/>
                                </w:rPr>
                              </w:pPr>
                              <w:r w:rsidRPr="00707A20"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47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<v:textbox>
                          <w:txbxContent>
                            <w:p w14:paraId="5A6B936C" w14:textId="77777777" w:rsidR="00D014A4" w:rsidRPr="00707A20" w:rsidRDefault="00D014A4" w:rsidP="00D014A4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48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<v:textbox>
                          <w:txbxContent>
                            <w:p w14:paraId="5BDB0FF8" w14:textId="77777777" w:rsidR="00D014A4" w:rsidRPr="00707A20" w:rsidRDefault="00D014A4" w:rsidP="00D014A4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49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<v:textbox>
                          <w:txbxContent>
                            <w:p w14:paraId="73E7F498" w14:textId="77777777" w:rsidR="00D014A4" w:rsidRPr="004A6BA0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50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14:paraId="1389D8BE" w14:textId="77777777" w:rsidR="00D014A4" w:rsidRPr="00A35E0F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014A4">
              <w:rPr>
                <w:rFonts w:hint="cs"/>
                <w:noProof/>
                <w:sz w:val="26"/>
                <w:szCs w:val="26"/>
                <w:rtl/>
                <w:lang w:bidi="fa-IR"/>
              </w:rPr>
              <w:t>در شکل مقابل فاصله ها برابر هستند:</w:t>
            </w:r>
          </w:p>
          <w:p w14:paraId="2D3F565A" w14:textId="77777777" w:rsidR="00D014A4" w:rsidRPr="00D014A4" w:rsidRDefault="00D014A4" w:rsidP="00B65F9D">
            <w:pPr>
              <w:tabs>
                <w:tab w:val="center" w:pos="4995"/>
              </w:tabs>
              <w:rPr>
                <w:b w:val="0"/>
                <w:bCs w:val="0"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noProof/>
                <w:position w:val="-6"/>
                <w:sz w:val="26"/>
                <w:szCs w:val="26"/>
                <w:rtl/>
                <w:lang w:bidi="fa-IR"/>
              </w:rPr>
              <w:t>الف ) تساوی</w:t>
            </w:r>
            <w:r w:rsidRPr="00D014A4">
              <w:rPr>
                <w:rFonts w:hint="cs"/>
                <w:noProof/>
                <w:position w:val="-6"/>
                <w:sz w:val="26"/>
                <w:szCs w:val="26"/>
                <w:rtl/>
                <w:lang w:bidi="fa-IR"/>
              </w:rPr>
              <w:softHyphen/>
              <w:t>های زیر را کامل کنید.</w:t>
            </w:r>
          </w:p>
          <w:p w14:paraId="71E09176" w14:textId="77777777" w:rsidR="00D014A4" w:rsidRPr="00D014A4" w:rsidRDefault="00D014A4" w:rsidP="00B65F9D">
            <w:pPr>
              <w:rPr>
                <w:b w:val="0"/>
                <w:bCs w:val="0"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Pr="00D014A4">
              <w:rPr>
                <w:noProof/>
                <w:position w:val="-6"/>
                <w:sz w:val="26"/>
                <w:szCs w:val="26"/>
                <w:lang w:bidi="fa-IR"/>
              </w:rPr>
              <w:object w:dxaOrig="1600" w:dyaOrig="380" w14:anchorId="2CFF8EE6">
                <v:shape id="_x0000_i1161" type="#_x0000_t75" style="width:81.75pt;height:18pt" o:ole="">
                  <v:imagedata r:id="rId122" o:title=""/>
                </v:shape>
                <o:OLEObject Type="Embed" ProgID="Equation.DSMT4" ShapeID="_x0000_i1161" DrawAspect="Content" ObjectID="_1793076312" r:id="rId123"/>
              </w:object>
            </w:r>
            <w:r w:rsidRPr="00D014A4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        </w:t>
            </w:r>
            <w:r w:rsidRPr="00D014A4">
              <w:rPr>
                <w:noProof/>
                <w:position w:val="-6"/>
                <w:sz w:val="26"/>
                <w:szCs w:val="26"/>
                <w:lang w:bidi="fa-IR"/>
              </w:rPr>
              <w:object w:dxaOrig="1520" w:dyaOrig="380" w14:anchorId="6319E42C">
                <v:shape id="_x0000_i1162" type="#_x0000_t75" style="width:76.5pt;height:18pt" o:ole="">
                  <v:imagedata r:id="rId124" o:title=""/>
                </v:shape>
                <o:OLEObject Type="Embed" ProgID="Equation.DSMT4" ShapeID="_x0000_i1162" DrawAspect="Content" ObjectID="_1793076313" r:id="rId125"/>
              </w:object>
            </w:r>
            <w:r w:rsidRPr="00D014A4">
              <w:rPr>
                <w:noProof/>
                <w:position w:val="-4"/>
                <w:sz w:val="26"/>
                <w:szCs w:val="26"/>
                <w:lang w:bidi="fa-IR"/>
              </w:rPr>
              <w:t xml:space="preserve"> </w:t>
            </w:r>
            <w:r w:rsidRPr="00D014A4">
              <w:rPr>
                <w:rFonts w:hint="cs"/>
                <w:noProof/>
                <w:position w:val="-4"/>
                <w:sz w:val="26"/>
                <w:szCs w:val="26"/>
                <w:rtl/>
                <w:lang w:bidi="fa-IR"/>
              </w:rPr>
              <w:t xml:space="preserve">           </w:t>
            </w:r>
            <w:r w:rsidRPr="00D014A4">
              <w:rPr>
                <w:noProof/>
                <w:position w:val="-6"/>
                <w:sz w:val="26"/>
                <w:szCs w:val="26"/>
                <w:lang w:bidi="fa-IR"/>
              </w:rPr>
              <w:object w:dxaOrig="1840" w:dyaOrig="380" w14:anchorId="735344EC">
                <v:shape id="_x0000_i1163" type="#_x0000_t75" style="width:93.75pt;height:18pt" o:ole="">
                  <v:imagedata r:id="rId126" o:title=""/>
                </v:shape>
                <o:OLEObject Type="Embed" ProgID="Equation.DSMT4" ShapeID="_x0000_i1163" DrawAspect="Content" ObjectID="_1793076314" r:id="rId127"/>
              </w:object>
            </w:r>
            <w:r w:rsidRPr="00D014A4">
              <w:rPr>
                <w:noProof/>
                <w:sz w:val="26"/>
                <w:szCs w:val="26"/>
                <w:rtl/>
                <w:lang w:bidi="fa-IR"/>
              </w:rPr>
              <w:tab/>
            </w:r>
            <w:r w:rsidRPr="00D014A4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</w:t>
            </w:r>
            <w:r w:rsidRPr="00D014A4">
              <w:rPr>
                <w:noProof/>
                <w:position w:val="-6"/>
                <w:sz w:val="26"/>
                <w:szCs w:val="26"/>
                <w:lang w:bidi="fa-IR"/>
              </w:rPr>
              <w:object w:dxaOrig="1880" w:dyaOrig="380" w14:anchorId="5C8802E0">
                <v:shape id="_x0000_i1164" type="#_x0000_t75" style="width:93.75pt;height:20.25pt" o:ole="">
                  <v:imagedata r:id="rId128" o:title=""/>
                </v:shape>
                <o:OLEObject Type="Embed" ProgID="Equation.DSMT4" ShapeID="_x0000_i1164" DrawAspect="Content" ObjectID="_1793076315" r:id="rId129"/>
              </w:object>
            </w:r>
            <w:r w:rsidRPr="00D014A4">
              <w:rPr>
                <w:rFonts w:hint="cs"/>
                <w:noProof/>
                <w:position w:val="-6"/>
                <w:sz w:val="26"/>
                <w:szCs w:val="26"/>
                <w:rtl/>
                <w:lang w:bidi="fa-IR"/>
              </w:rPr>
              <w:t xml:space="preserve"> </w:t>
            </w:r>
          </w:p>
          <w:p w14:paraId="4F3942BE" w14:textId="77777777" w:rsidR="00D014A4" w:rsidRPr="00D014A4" w:rsidRDefault="00D014A4" w:rsidP="00B65F9D">
            <w:pPr>
              <w:tabs>
                <w:tab w:val="center" w:pos="4995"/>
              </w:tabs>
              <w:rPr>
                <w:b w:val="0"/>
                <w:bCs w:val="0"/>
                <w:noProof/>
                <w:position w:val="-6"/>
                <w:sz w:val="26"/>
                <w:szCs w:val="26"/>
                <w:rtl/>
                <w:lang w:bidi="fa-IR"/>
              </w:rPr>
            </w:pPr>
          </w:p>
          <w:p w14:paraId="62C25BFF" w14:textId="77777777" w:rsidR="00D014A4" w:rsidRPr="00D014A4" w:rsidRDefault="00D014A4" w:rsidP="00B65F9D">
            <w:pPr>
              <w:tabs>
                <w:tab w:val="center" w:pos="4995"/>
              </w:tabs>
              <w:rPr>
                <w:b w:val="0"/>
                <w:bCs w:val="0"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b w:val="0"/>
                <w:bCs w:val="0"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5EA1B2D" wp14:editId="71216084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344141</wp:posOffset>
                      </wp:positionV>
                      <wp:extent cx="2174248" cy="1381202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4248" cy="1381202"/>
                                <a:chOff x="-41807" y="-104298"/>
                                <a:chExt cx="2011077" cy="124203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311682" y="549149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4AEE2BC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5A32A9F4">
                                        <v:shape id="_x0000_i1174" type="#_x0000_t75" style="width:18pt;height:21.75pt" o:ole="">
                                          <v:imagedata r:id="rId130" o:title=""/>
                                        </v:shape>
                                        <o:OLEObject Type="Embed" ProgID="Equation.DSMT4" ShapeID="_x0000_i1174" DrawAspect="Content" ObjectID="_1793076329" r:id="rId131"/>
                                      </w:object>
                                    </w:r>
                                    <w:r w:rsidRPr="00456741">
                                      <w:rPr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Text Box 13"/>
                              <wps:cNvSpPr txBox="1"/>
                              <wps:spPr>
                                <a:xfrm>
                                  <a:off x="1745786" y="385218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B89159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Text Box 14"/>
                              <wps:cNvSpPr txBox="1"/>
                              <wps:spPr>
                                <a:xfrm>
                                  <a:off x="1391513" y="-63447"/>
                                  <a:ext cx="287851" cy="264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4DE64F4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Text Box 15"/>
                              <wps:cNvSpPr txBox="1"/>
                              <wps:spPr>
                                <a:xfrm>
                                  <a:off x="676468" y="-104298"/>
                                  <a:ext cx="228407" cy="25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83522F3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13"/>
                              <wps:cNvSpPr txBox="1"/>
                              <wps:spPr>
                                <a:xfrm>
                                  <a:off x="-41807" y="3852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B10BAD3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13"/>
                              <wps:cNvSpPr txBox="1"/>
                              <wps:spPr>
                                <a:xfrm>
                                  <a:off x="210173" y="90383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FDC7FDE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DBF1D8E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C647A57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>
                                  <a:off x="624126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B245CF6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26201" y="60355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D164858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894844" y="660697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C680B64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45AC84" w14:textId="77777777" w:rsidR="00D014A4" w:rsidRPr="00456741" w:rsidRDefault="00D014A4" w:rsidP="00D014A4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EA1B2D" id="Group 481" o:spid="_x0000_s1051" style="position:absolute;left:0;text-align:left;margin-left:6.4pt;margin-top:27.1pt;width:171.2pt;height:108.75pt;z-index:251665408;mso-width-relative:margin;mso-height-relative:margin" coordorigin="-418,-1042" coordsize="2011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">
                      <v:shape id="Straight Arrow Connector 1" o:spid="_x0000_s1052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53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54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55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56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57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58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59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60" type="#_x0000_t202" style="position:absolute;left:3116;top:549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64AEE2BC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i/>
                                  <w:iCs/>
                                  <w:position w:val="-6"/>
                                </w:rPr>
                                <w:object w:dxaOrig="380" w:dyaOrig="440" w14:anchorId="5A32A9F4">
                                  <v:shape id="_x0000_i1174" type="#_x0000_t75" style="width:18pt;height:21.75pt" o:ole="">
                                    <v:imagedata r:id="rId130" o:title=""/>
                                  </v:shape>
                                  <o:OLEObject Type="Embed" ProgID="Equation.DSMT4" ShapeID="_x0000_i1174" DrawAspect="Content" ObjectID="_1793076329" r:id="rId132"/>
                                </w:object>
                              </w:r>
                              <w:r w:rsidRPr="00456741">
                                <w:rPr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61" type="#_x0000_t202" style="position:absolute;left:17457;top:38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<v:textbox>
                          <w:txbxContent>
                            <w:p w14:paraId="5AB89159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" o:spid="_x0000_s1062" type="#_x0000_t202" style="position:absolute;left:13915;top:-634;width:287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<v:textbox>
                          <w:txbxContent>
                            <w:p w14:paraId="04DE64F4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5" o:spid="_x0000_s1063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<v:textbox>
                          <w:txbxContent>
                            <w:p w14:paraId="683522F3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13" o:spid="_x0000_s1064" type="#_x0000_t202" style="position:absolute;left:-418;top:3852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3B10BAD3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i/>
                                  <w:iCs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3" o:spid="_x0000_s1065" type="#_x0000_t202" style="position:absolute;left:2101;top:903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0FDC7FDE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i/>
                                  <w:iCs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shape id="Text Box 13" o:spid="_x0000_s1066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DBF1D8E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67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4C647A57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68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14:paraId="7B245CF6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69" type="#_x0000_t202" style="position:absolute;left:5262;top:6035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D164858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۴</w:t>
                              </w:r>
                            </w:p>
                          </w:txbxContent>
                        </v:textbox>
                      </v:shape>
                      <v:shape id="Text Box 13" o:spid="_x0000_s1070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3C680B64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۵</w:t>
                              </w:r>
                            </w:p>
                          </w:txbxContent>
                        </v:textbox>
                      </v:shape>
                      <v:shape id="Text Box 13" o:spid="_x0000_s1071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0545AC84" w14:textId="77777777" w:rsidR="00D014A4" w:rsidRPr="00456741" w:rsidRDefault="00D014A4" w:rsidP="00D014A4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014A4">
              <w:rPr>
                <w:rFonts w:hint="cs"/>
                <w:noProof/>
                <w:position w:val="-6"/>
                <w:sz w:val="26"/>
                <w:szCs w:val="26"/>
                <w:rtl/>
                <w:lang w:bidi="fa-IR"/>
              </w:rPr>
              <w:t>ب ) در این شکل چند پاره خط دیده می شود؟</w:t>
            </w:r>
          </w:p>
        </w:tc>
        <w:tc>
          <w:tcPr>
            <w:tcW w:w="574" w:type="dxa"/>
            <w:vAlign w:val="center"/>
          </w:tcPr>
          <w:p w14:paraId="555031D5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۲</w:t>
            </w:r>
          </w:p>
        </w:tc>
      </w:tr>
      <w:tr w:rsidR="00D014A4" w:rsidRPr="00D014A4" w14:paraId="2911F7FB" w14:textId="77777777" w:rsidTr="00B65F9D">
        <w:trPr>
          <w:jc w:val="center"/>
        </w:trPr>
        <w:tc>
          <w:tcPr>
            <w:tcW w:w="572" w:type="dxa"/>
          </w:tcPr>
          <w:p w14:paraId="6063ACE0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5</w:t>
            </w:r>
          </w:p>
        </w:tc>
        <w:tc>
          <w:tcPr>
            <w:tcW w:w="9640" w:type="dxa"/>
          </w:tcPr>
          <w:p w14:paraId="6AEBEAA9" w14:textId="77777777" w:rsidR="00D014A4" w:rsidRPr="00D014A4" w:rsidRDefault="00D014A4" w:rsidP="00B65F9D">
            <w:pPr>
              <w:rPr>
                <w:b w:val="0"/>
                <w:bCs w:val="0"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در</w: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شکل مقابل اگر اندازه</w:t>
            </w:r>
            <w:r w:rsidRPr="00D014A4">
              <w:rPr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1040" w:dyaOrig="520" w14:anchorId="68E33000">
                <v:shape id="_x0000_i1165" type="#_x0000_t75" style="width:51.75pt;height:25.5pt" o:ole="">
                  <v:imagedata r:id="rId133" o:title=""/>
                </v:shape>
                <o:OLEObject Type="Embed" ProgID="Equation.DSMT4" ShapeID="_x0000_i1165" DrawAspect="Content" ObjectID="_1793076316" r:id="rId134"/>
              </w:objec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باشد‌:</w:t>
            </w:r>
          </w:p>
          <w:p w14:paraId="7796402A" w14:textId="77777777" w:rsidR="00D014A4" w:rsidRPr="00D014A4" w:rsidRDefault="00D014A4" w:rsidP="00B65F9D">
            <w:pPr>
              <w:rPr>
                <w:b w:val="0"/>
                <w:bCs w:val="0"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اندازه زاویه های خواسته شده زیر را بنویسید.</w:t>
            </w:r>
          </w:p>
          <w:p w14:paraId="5A288551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Pr="00D014A4">
              <w:rPr>
                <w:noProof/>
                <w:color w:val="000000"/>
                <w:sz w:val="26"/>
                <w:szCs w:val="26"/>
                <w:lang w:bidi="fa-IR"/>
              </w:rPr>
              <w:t xml:space="preserve"> </w:t>
            </w:r>
            <w:r w:rsidRPr="00D014A4">
              <w:rPr>
                <w:position w:val="-14"/>
                <w:sz w:val="26"/>
                <w:szCs w:val="26"/>
                <w:lang w:bidi="fa-IR"/>
              </w:rPr>
              <w:object w:dxaOrig="1100" w:dyaOrig="460" w14:anchorId="6EB56E07">
                <v:shape id="_x0000_i1166" type="#_x0000_t75" style="width:54pt;height:24pt" o:ole="">
                  <v:imagedata r:id="rId135" o:title=""/>
                </v:shape>
                <o:OLEObject Type="Embed" ProgID="Equation.DSMT4" ShapeID="_x0000_i1166" DrawAspect="Content" ObjectID="_1793076317" r:id="rId136"/>
              </w:object>
            </w:r>
            <w:r w:rsidRPr="00D014A4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</w:t>
            </w:r>
            <w:r w:rsidRPr="00D014A4">
              <w:rPr>
                <w:position w:val="-14"/>
                <w:sz w:val="26"/>
                <w:szCs w:val="26"/>
                <w:lang w:bidi="fa-IR"/>
              </w:rPr>
              <w:object w:dxaOrig="1060" w:dyaOrig="460" w14:anchorId="414AF050">
                <v:shape id="_x0000_i1167" type="#_x0000_t75" style="width:54pt;height:24pt" o:ole="">
                  <v:imagedata r:id="rId137" o:title=""/>
                </v:shape>
                <o:OLEObject Type="Embed" ProgID="Equation.DSMT4" ShapeID="_x0000_i1167" DrawAspect="Content" ObjectID="_1793076318" r:id="rId138"/>
              </w:object>
            </w:r>
            <w:r w:rsidRPr="00D014A4">
              <w:rPr>
                <w:rFonts w:hint="cs"/>
                <w:sz w:val="26"/>
                <w:szCs w:val="26"/>
                <w:rtl/>
                <w:lang w:bidi="fa-IR"/>
              </w:rPr>
              <w:t xml:space="preserve">    </w:t>
            </w:r>
          </w:p>
          <w:p w14:paraId="5F8F4A38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</w:p>
          <w:p w14:paraId="171F1F5D" w14:textId="77777777" w:rsidR="00D014A4" w:rsidRPr="00D014A4" w:rsidRDefault="00D014A4" w:rsidP="00B65F9D">
            <w:pPr>
              <w:rPr>
                <w:b w:val="0"/>
                <w:bCs w:val="0"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Pr="00D014A4">
              <w:rPr>
                <w:position w:val="-14"/>
                <w:sz w:val="26"/>
                <w:szCs w:val="26"/>
                <w:lang w:bidi="fa-IR"/>
              </w:rPr>
              <w:object w:dxaOrig="1120" w:dyaOrig="460" w14:anchorId="72F20AF2">
                <v:shape id="_x0000_i1168" type="#_x0000_t75" style="width:56.25pt;height:24pt" o:ole="">
                  <v:imagedata r:id="rId139" o:title=""/>
                </v:shape>
                <o:OLEObject Type="Embed" ProgID="Equation.DSMT4" ShapeID="_x0000_i1168" DrawAspect="Content" ObjectID="_1793076319" r:id="rId140"/>
              </w:object>
            </w:r>
            <w:r w:rsidRPr="00D014A4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</w:t>
            </w:r>
            <w:r w:rsidRPr="00D014A4">
              <w:rPr>
                <w:position w:val="-14"/>
                <w:sz w:val="26"/>
                <w:szCs w:val="26"/>
                <w:lang w:bidi="fa-IR"/>
              </w:rPr>
              <w:object w:dxaOrig="1120" w:dyaOrig="460" w14:anchorId="4A9AD69B">
                <v:shape id="_x0000_i1169" type="#_x0000_t75" style="width:56.25pt;height:24pt" o:ole="">
                  <v:imagedata r:id="rId141" o:title=""/>
                </v:shape>
                <o:OLEObject Type="Embed" ProgID="Equation.DSMT4" ShapeID="_x0000_i1169" DrawAspect="Content" ObjectID="_1793076320" r:id="rId142"/>
              </w:objec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    </w:t>
            </w:r>
          </w:p>
        </w:tc>
        <w:tc>
          <w:tcPr>
            <w:tcW w:w="574" w:type="dxa"/>
            <w:vAlign w:val="center"/>
          </w:tcPr>
          <w:p w14:paraId="2002DE2C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۲</w:t>
            </w:r>
          </w:p>
        </w:tc>
      </w:tr>
      <w:tr w:rsidR="00D014A4" w:rsidRPr="00D014A4" w14:paraId="65402A65" w14:textId="77777777" w:rsidTr="00B65F9D">
        <w:trPr>
          <w:trHeight w:val="1625"/>
          <w:jc w:val="center"/>
        </w:trPr>
        <w:tc>
          <w:tcPr>
            <w:tcW w:w="572" w:type="dxa"/>
          </w:tcPr>
          <w:p w14:paraId="3163224A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6</w:t>
            </w:r>
          </w:p>
        </w:tc>
        <w:tc>
          <w:tcPr>
            <w:tcW w:w="9640" w:type="dxa"/>
          </w:tcPr>
          <w:p w14:paraId="43273D03" w14:textId="77777777" w:rsidR="00D014A4" w:rsidRPr="00D014A4" w:rsidRDefault="00D014A4" w:rsidP="00B65F9D">
            <w:pPr>
              <w:rPr>
                <w:b w:val="0"/>
                <w:bCs w:val="0"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014A4">
              <w:rPr>
                <w:rFonts w:hint="cs"/>
                <w:b w:val="0"/>
                <w:bCs w:val="0"/>
                <w:noProof/>
                <w:color w:val="000000"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880999F" wp14:editId="6892315D">
                      <wp:simplePos x="0" y="0"/>
                      <wp:positionH relativeFrom="column">
                        <wp:posOffset>-47943</wp:posOffset>
                      </wp:positionH>
                      <wp:positionV relativeFrom="paragraph">
                        <wp:posOffset>63376</wp:posOffset>
                      </wp:positionV>
                      <wp:extent cx="1920765" cy="988937"/>
                      <wp:effectExtent l="0" t="0" r="3810" b="1905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65" cy="988937"/>
                                <a:chOff x="0" y="0"/>
                                <a:chExt cx="2321295" cy="1195562"/>
                              </a:xfrm>
                            </wpg:grpSpPr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0"/>
                                  <a:ext cx="2321295" cy="1194395"/>
                                  <a:chOff x="2045453" y="103367"/>
                                  <a:chExt cx="2321295" cy="1194395"/>
                                </a:xfrm>
                              </wpg:grpSpPr>
                              <wpg:grpSp>
                                <wpg:cNvPr id="45" name="Group 45"/>
                                <wpg:cNvGrpSpPr/>
                                <wpg:grpSpPr>
                                  <a:xfrm>
                                    <a:off x="2045453" y="103367"/>
                                    <a:ext cx="2321295" cy="1194395"/>
                                    <a:chOff x="1924579" y="103367"/>
                                    <a:chExt cx="2321295" cy="1194395"/>
                                  </a:xfrm>
                                </wpg:grpSpPr>
                                <wps:wsp>
                                  <wps:cNvPr id="46" name="Straight Arrow Connector 46"/>
                                  <wps:cNvCnPr/>
                                  <wps:spPr>
                                    <a:xfrm flipV="1">
                                      <a:off x="2065730" y="1024797"/>
                                      <a:ext cx="2065617" cy="7944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6179" y="103367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6069F1" w14:textId="77777777" w:rsidR="00D014A4" w:rsidRPr="001A3703" w:rsidRDefault="00D014A4" w:rsidP="00D014A4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60" w:dyaOrig="260" w14:anchorId="32266E40">
                                            <v:shape id="_x0000_i1175" type="#_x0000_t75" style="width:14.25pt;height:14.25pt" o:ole="">
                                              <v:imagedata r:id="rId143" o:title=""/>
                                            </v:shape>
                                            <o:OLEObject Type="Embed" ProgID="Equation.DSMT4" ShapeID="_x0000_i1175" DrawAspect="Content" ObjectID="_1793076330" r:id="rId144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2884" y="100528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4E21EC1" w14:textId="77777777" w:rsidR="00D014A4" w:rsidRPr="001A3703" w:rsidRDefault="00D014A4" w:rsidP="00D014A4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083E30C8">
                                            <v:shape id="_x0000_i1176" type="#_x0000_t75" style="width:14.25pt;height:14.25pt" o:ole="">
                                              <v:imagedata r:id="rId145" o:title=""/>
                                            </v:shape>
                                            <o:OLEObject Type="Embed" ProgID="Equation.DSMT4" ShapeID="_x0000_i1176" DrawAspect="Content" ObjectID="_1793076331" r:id="rId146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10885" y="76884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0074F5D" w14:textId="77777777" w:rsidR="00D014A4" w:rsidRPr="001A3703" w:rsidRDefault="00D014A4" w:rsidP="00D014A4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10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252037BF">
                                            <v:shape id="_x0000_i1177" type="#_x0000_t75" style="width:14.25pt;height:14.25pt" o:ole="">
                                              <v:imagedata r:id="rId147" o:title=""/>
                                            </v:shape>
                                            <o:OLEObject Type="Embed" ProgID="Equation.DSMT4" ShapeID="_x0000_i1177" DrawAspect="Content" ObjectID="_1793076332" r:id="rId148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24579" y="78530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4B4A967" w14:textId="77777777" w:rsidR="00D014A4" w:rsidRPr="001A3703" w:rsidRDefault="00D014A4" w:rsidP="00D014A4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20" w:dyaOrig="220" w14:anchorId="29E29681">
                                            <v:shape id="_x0000_i1178" type="#_x0000_t75" style="width:11.25pt;height:11.25pt" o:ole="">
                                              <v:imagedata r:id="rId149" o:title=""/>
                                            </v:shape>
                                            <o:OLEObject Type="Embed" ProgID="Equation.DSMT4" ShapeID="_x0000_i1178" DrawAspect="Content" ObjectID="_1793076333" r:id="rId150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64261" y="100740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BE531EF" w14:textId="77777777" w:rsidR="00D014A4" w:rsidRPr="001A3703" w:rsidRDefault="00D014A4" w:rsidP="00D014A4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FA7038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60" w:dyaOrig="279" w14:anchorId="4562D72A">
                                            <v:shape id="_x0000_i1179" type="#_x0000_t75" style="width:14.25pt;height:12.75pt" o:ole="">
                                              <v:imagedata r:id="rId151" o:title=""/>
                                            </v:shape>
                                            <o:OLEObject Type="Embed" ProgID="Equation.DSMT4" ShapeID="_x0000_i1179" DrawAspect="Content" ObjectID="_1793076334" r:id="rId152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Isosceles Triangle 52"/>
                                <wps:cNvSpPr/>
                                <wps:spPr>
                                  <a:xfrm>
                                    <a:off x="2631882" y="341906"/>
                                    <a:ext cx="1025718" cy="683812"/>
                                  </a:xfrm>
                                  <a:prstGeom prst="triangle">
                                    <a:avLst>
                                      <a:gd name="adj" fmla="val 25430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" name="Arc 53"/>
                              <wps:cNvSpPr/>
                              <wps:spPr>
                                <a:xfrm rot="18000000">
                                  <a:off x="321103" y="806783"/>
                                  <a:ext cx="470950" cy="306607"/>
                                </a:xfrm>
                                <a:prstGeom prst="arc">
                                  <a:avLst>
                                    <a:gd name="adj1" fmla="val 14933384"/>
                                    <a:gd name="adj2" fmla="val 2133564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306433" y="405882"/>
                                  <a:ext cx="346366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D1283E" w14:textId="77777777" w:rsidR="00D014A4" w:rsidRPr="00D159FA" w:rsidRDefault="00D014A4" w:rsidP="00D014A4">
                                    <w:pPr>
                                      <w:rPr>
                                        <w:rFonts w:cs="0 Nazanin Bold"/>
                                        <w:b w:val="0"/>
                                        <w:bCs w:val="0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D159FA">
                                      <w:rPr>
                                        <w:rFonts w:cs="0 Nazanin Bold" w:hint="cs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80999F" id="Group 43" o:spid="_x0000_s1072" style="position:absolute;left:0;text-align:left;margin-left:-3.8pt;margin-top:5pt;width:151.25pt;height:77.85pt;z-index:251674624" coordsize="23212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">
                      <v:group id="Group 44" o:spid="_x0000_s1073" style="position:absolute;width:23212;height:11943" coordorigin="20454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45" o:spid="_x0000_s1074" style="position:absolute;left:20454;top:1033;width:23213;height:11944" coordorigin="19245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shape id="Straight Arrow Connector 46" o:spid="_x0000_s1075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" strokecolor="black [3213]" strokeweight="1.5pt">
                            <v:stroke startarrow="block" endarrow="block"/>
                          </v:shape>
                          <v:shape id="Text Box 255" o:spid="_x0000_s1076" type="#_x0000_t202" style="position:absolute;left:25861;top:103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076069F1" w14:textId="77777777" w:rsidR="00D014A4" w:rsidRPr="001A3703" w:rsidRDefault="00D014A4" w:rsidP="00D014A4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60" w:dyaOrig="260" w14:anchorId="32266E40">
                                      <v:shape id="_x0000_i1175" type="#_x0000_t75" style="width:14.25pt;height:14.25pt" o:ole="">
                                        <v:imagedata r:id="rId143" o:title=""/>
                                      </v:shape>
                                      <o:OLEObject Type="Embed" ProgID="Equation.DSMT4" ShapeID="_x0000_i1175" DrawAspect="Content" ObjectID="_1793076330" r:id="rId153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7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" filled="f" stroked="f">
                            <v:textbox inset="1.98119mm,.99061mm,1.98119mm,.99061mm">
                              <w:txbxContent>
                                <w:p w14:paraId="54E21EC1" w14:textId="77777777" w:rsidR="00D014A4" w:rsidRPr="001A3703" w:rsidRDefault="00D014A4" w:rsidP="00D014A4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55" w:dyaOrig="255" w14:anchorId="083E30C8">
                                      <v:shape id="_x0000_i1176" type="#_x0000_t75" style="width:14.25pt;height:14.25pt" o:ole="">
                                        <v:imagedata r:id="rId145" o:title=""/>
                                      </v:shape>
                                      <o:OLEObject Type="Embed" ProgID="Equation.DSMT4" ShapeID="_x0000_i1176" DrawAspect="Content" ObjectID="_1793076331" r:id="rId154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8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0074F5D" w14:textId="77777777" w:rsidR="00D014A4" w:rsidRPr="001A3703" w:rsidRDefault="00D014A4" w:rsidP="00D014A4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10"/>
                                      <w:sz w:val="19"/>
                                      <w:szCs w:val="19"/>
                                    </w:rPr>
                                    <w:object w:dxaOrig="255" w:dyaOrig="255" w14:anchorId="252037BF">
                                      <v:shape id="_x0000_i1177" type="#_x0000_t75" style="width:14.25pt;height:14.25pt" o:ole="">
                                        <v:imagedata r:id="rId147" o:title=""/>
                                      </v:shape>
                                      <o:OLEObject Type="Embed" ProgID="Equation.DSMT4" ShapeID="_x0000_i1177" DrawAspect="Content" ObjectID="_1793076332" r:id="rId155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9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" filled="f" stroked="f">
                            <v:textbox inset="1.98119mm,.99061mm,1.98119mm,.99061mm">
                              <w:txbxContent>
                                <w:p w14:paraId="74B4A967" w14:textId="77777777" w:rsidR="00D014A4" w:rsidRPr="001A3703" w:rsidRDefault="00D014A4" w:rsidP="00D014A4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20" w:dyaOrig="220" w14:anchorId="29E29681">
                                      <v:shape id="_x0000_i1178" type="#_x0000_t75" style="width:11.25pt;height:11.25pt" o:ole="">
                                        <v:imagedata r:id="rId149" o:title=""/>
                                      </v:shape>
                                      <o:OLEObject Type="Embed" ProgID="Equation.DSMT4" ShapeID="_x0000_i1178" DrawAspect="Content" ObjectID="_1793076333" r:id="rId156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80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" filled="f" stroked="f">
                            <v:textbox inset="1.98119mm,.99061mm,1.98119mm,.99061mm">
                              <w:txbxContent>
                                <w:p w14:paraId="7BE531EF" w14:textId="77777777" w:rsidR="00D014A4" w:rsidRPr="001A3703" w:rsidRDefault="00D014A4" w:rsidP="00D014A4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FA7038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60" w:dyaOrig="279" w14:anchorId="4562D72A">
                                      <v:shape id="_x0000_i1179" type="#_x0000_t75" style="width:14.25pt;height:12.75pt" o:ole="">
                                        <v:imagedata r:id="rId151" o:title=""/>
                                      </v:shape>
                                      <o:OLEObject Type="Embed" ProgID="Equation.DSMT4" ShapeID="_x0000_i1179" DrawAspect="Content" ObjectID="_1793076334" r:id="rId157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52" o:spid="_x0000_s1081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" adj="5493" filled="f" strokecolor="black [3213]" strokeweight="2pt"/>
                      </v:group>
                      <v:shape id="Arc 53" o:spid="_x0000_s1082" style="position:absolute;left:3210;top:8068;width:4709;height:3066;rotation:-60;visibility:visible;mso-wrap-style:square;v-text-anchor:middle" coordsize="470950,30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" path="m178074,4625nsc226893,-3364,278360,-957,324924,11492v79079,21142,134347,68525,144394,123795l235475,153304,178074,4625xem178074,4625nfc226893,-3364,278360,-957,324924,11492v79079,21142,134347,68525,144394,123795e" filled="f" strokecolor="black [3213]" strokeweight="1.5pt">
                        <v:path arrowok="t" o:connecttype="custom" o:connectlocs="178074,4625;324924,11492;469318,135287" o:connectangles="0,0,0"/>
                      </v:shape>
                      <v:shape id="Text Box 54" o:spid="_x0000_s1083" type="#_x0000_t202" style="position:absolute;left:3064;top:4058;width:346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14:paraId="42D1283E" w14:textId="77777777" w:rsidR="00D014A4" w:rsidRPr="00D159FA" w:rsidRDefault="00D014A4" w:rsidP="00D014A4">
                              <w:pPr>
                                <w:rPr>
                                  <w:rFonts w:cs="0 Nazanin Bold"/>
                                  <w:b w:val="0"/>
                                  <w:bCs w:val="0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59FA">
                                <w:rPr>
                                  <w:rFonts w:cs="0 Nazanin Bold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با توجه به شکل مقابل هر یک از موارد خواسته شده را بنویسید.</w:t>
            </w:r>
          </w:p>
          <w:p w14:paraId="535C648B" w14:textId="77777777" w:rsidR="00D014A4" w:rsidRPr="00D014A4" w:rsidRDefault="00D014A4" w:rsidP="00B65F9D">
            <w:pPr>
              <w:rPr>
                <w:b w:val="0"/>
                <w:bCs w:val="0"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الف) نام یک پاره خط: </w: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 ب) نام یک نیم خط : </w: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............... </w:t>
            </w:r>
          </w:p>
          <w:p w14:paraId="1A8A1B24" w14:textId="77777777" w:rsidR="00D014A4" w:rsidRPr="00D014A4" w:rsidRDefault="00D014A4" w:rsidP="00B65F9D">
            <w:pPr>
              <w:rPr>
                <w:b w:val="0"/>
                <w:bCs w:val="0"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ج) نام یک خط راست : </w: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</w:t>
            </w:r>
          </w:p>
          <w:p w14:paraId="3F3FE41C" w14:textId="77777777" w:rsidR="00D014A4" w:rsidRPr="00D014A4" w:rsidRDefault="00D014A4" w:rsidP="00B65F9D">
            <w:pPr>
              <w:rPr>
                <w:rFonts w:cs="Cambria"/>
                <w:b w:val="0"/>
                <w:bCs w:val="0"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د) زاویه </w:t>
            </w:r>
            <w:r w:rsidRPr="00D014A4">
              <w:rPr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340" w:dyaOrig="460" w14:anchorId="3127D958">
                <v:shape id="_x0000_i1170" type="#_x0000_t75" style="width:18pt;height:21.75pt" o:ole="">
                  <v:imagedata r:id="rId158" o:title=""/>
                </v:shape>
                <o:OLEObject Type="Embed" ProgID="Equation.DSMT4" ShapeID="_x0000_i1170" DrawAspect="Content" ObjectID="_1793076321" r:id="rId159"/>
              </w:object>
            </w:r>
            <w:r w:rsidRPr="00D014A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را با سه حرف بنویسید: ...............</w:t>
            </w:r>
          </w:p>
        </w:tc>
        <w:tc>
          <w:tcPr>
            <w:tcW w:w="574" w:type="dxa"/>
            <w:vAlign w:val="center"/>
          </w:tcPr>
          <w:p w14:paraId="111ECA36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۱</w:t>
            </w:r>
          </w:p>
        </w:tc>
      </w:tr>
      <w:tr w:rsidR="00D014A4" w:rsidRPr="00D014A4" w14:paraId="4BE9F724" w14:textId="77777777" w:rsidTr="00B65F9D">
        <w:trPr>
          <w:trHeight w:val="1545"/>
          <w:jc w:val="center"/>
        </w:trPr>
        <w:tc>
          <w:tcPr>
            <w:tcW w:w="572" w:type="dxa"/>
          </w:tcPr>
          <w:p w14:paraId="69A7480B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7</w:t>
            </w:r>
          </w:p>
        </w:tc>
        <w:tc>
          <w:tcPr>
            <w:tcW w:w="9640" w:type="dxa"/>
          </w:tcPr>
          <w:p w14:paraId="5183C8A7" w14:textId="77777777" w:rsidR="00D014A4" w:rsidRPr="00D014A4" w:rsidRDefault="00D014A4" w:rsidP="00B65F9D">
            <w:pPr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cs="0 Nazanin Bold"/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75648" behindDoc="0" locked="0" layoutInCell="1" allowOverlap="1" wp14:anchorId="4B7CBD5D" wp14:editId="0B7966F0">
                  <wp:simplePos x="0" y="0"/>
                  <wp:positionH relativeFrom="page">
                    <wp:posOffset>64656</wp:posOffset>
                  </wp:positionH>
                  <wp:positionV relativeFrom="page">
                    <wp:posOffset>1280</wp:posOffset>
                  </wp:positionV>
                  <wp:extent cx="1685499" cy="945174"/>
                  <wp:effectExtent l="0" t="0" r="0" b="762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0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550" cy="95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14A4">
              <w:rPr>
                <w:rFonts w:hint="cs"/>
                <w:sz w:val="26"/>
                <w:szCs w:val="26"/>
                <w:rtl/>
              </w:rPr>
              <w:t>در هر مورد چه تبدیلی صورت گرفته است؟ (تقارن-انتقال-دوران)</w:t>
            </w:r>
            <w:r w:rsidRPr="00D014A4">
              <w:rPr>
                <w:noProof/>
                <w:sz w:val="26"/>
                <w:szCs w:val="26"/>
                <w:lang w:bidi="fa-IR"/>
              </w:rPr>
              <w:t xml:space="preserve"> </w:t>
            </w:r>
            <w:r w:rsidRPr="00D014A4">
              <w:rPr>
                <w:rFonts w:hint="cs"/>
                <w:sz w:val="26"/>
                <w:szCs w:val="26"/>
                <w:rtl/>
              </w:rPr>
              <w:t xml:space="preserve">                </w:t>
            </w:r>
            <w:r w:rsidRPr="00D014A4">
              <w:rPr>
                <w:sz w:val="26"/>
                <w:szCs w:val="26"/>
                <w:rtl/>
              </w:rPr>
              <w:t xml:space="preserve"> </w:t>
            </w:r>
            <w:r w:rsidRPr="00D014A4">
              <w:rPr>
                <w:sz w:val="26"/>
                <w:szCs w:val="26"/>
              </w:rPr>
              <w:t xml:space="preserve">     </w:t>
            </w:r>
          </w:p>
          <w:p w14:paraId="47B595C5" w14:textId="77777777" w:rsidR="00D014A4" w:rsidRPr="00D014A4" w:rsidRDefault="00D014A4" w:rsidP="00B65F9D">
            <w:pPr>
              <w:tabs>
                <w:tab w:val="left" w:pos="3000"/>
              </w:tabs>
              <w:jc w:val="center"/>
              <w:rPr>
                <w:b w:val="0"/>
                <w:bCs w:val="0"/>
                <w:sz w:val="26"/>
                <w:szCs w:val="26"/>
              </w:rPr>
            </w:pPr>
            <w:r w:rsidRPr="00D014A4">
              <w:rPr>
                <w:sz w:val="26"/>
                <w:szCs w:val="26"/>
              </w:rPr>
              <w:t xml:space="preserve">                                       </w:t>
            </w:r>
          </w:p>
          <w:p w14:paraId="1C3F7E03" w14:textId="77777777" w:rsidR="00D014A4" w:rsidRPr="00D014A4" w:rsidRDefault="00D014A4" w:rsidP="00B65F9D">
            <w:pPr>
              <w:tabs>
                <w:tab w:val="left" w:pos="3000"/>
              </w:tabs>
              <w:jc w:val="center"/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014A4">
              <w:rPr>
                <w:sz w:val="26"/>
                <w:szCs w:val="26"/>
              </w:rPr>
              <w:t xml:space="preserve">                                              </w:t>
            </w:r>
            <w:r w:rsidRPr="00D014A4">
              <w:rPr>
                <w:position w:val="-6"/>
                <w:sz w:val="26"/>
                <w:szCs w:val="26"/>
              </w:rPr>
              <w:object w:dxaOrig="5620" w:dyaOrig="460" w14:anchorId="60C9C10F">
                <v:shape id="_x0000_i1171" type="#_x0000_t75" style="width:283.5pt;height:21.75pt" o:ole="">
                  <v:imagedata r:id="rId162" o:title=""/>
                </v:shape>
                <o:OLEObject Type="Embed" ProgID="Equation.DSMT4" ShapeID="_x0000_i1171" DrawAspect="Content" ObjectID="_1793076322" r:id="rId163"/>
              </w:object>
            </w:r>
          </w:p>
          <w:p w14:paraId="4AD1EB97" w14:textId="77777777" w:rsidR="00D014A4" w:rsidRPr="00D014A4" w:rsidRDefault="00D014A4" w:rsidP="00B65F9D">
            <w:pPr>
              <w:tabs>
                <w:tab w:val="left" w:pos="7359"/>
              </w:tabs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014A4">
              <w:rPr>
                <w:sz w:val="26"/>
                <w:szCs w:val="26"/>
              </w:rPr>
              <w:t xml:space="preserve">                                                     </w:t>
            </w:r>
            <w:r w:rsidRPr="00D014A4">
              <w:rPr>
                <w:rFonts w:hint="cs"/>
                <w:sz w:val="26"/>
                <w:szCs w:val="26"/>
                <w:rtl/>
              </w:rPr>
              <w:t xml:space="preserve">                                                 </w:t>
            </w:r>
          </w:p>
        </w:tc>
        <w:tc>
          <w:tcPr>
            <w:tcW w:w="574" w:type="dxa"/>
            <w:vAlign w:val="center"/>
          </w:tcPr>
          <w:p w14:paraId="7247EA07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1</w:t>
            </w:r>
          </w:p>
        </w:tc>
      </w:tr>
      <w:tr w:rsidR="00D014A4" w:rsidRPr="00D014A4" w14:paraId="6FCD2FF8" w14:textId="77777777" w:rsidTr="00B65F9D">
        <w:trPr>
          <w:trHeight w:val="2248"/>
          <w:jc w:val="center"/>
        </w:trPr>
        <w:tc>
          <w:tcPr>
            <w:tcW w:w="572" w:type="dxa"/>
          </w:tcPr>
          <w:p w14:paraId="69BB0FCB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</w:rPr>
            </w:pPr>
            <w:r w:rsidRPr="00D014A4">
              <w:rPr>
                <w:rFonts w:hint="cs"/>
                <w:sz w:val="26"/>
                <w:szCs w:val="26"/>
                <w:rtl/>
              </w:rPr>
              <w:t>8</w:t>
            </w:r>
          </w:p>
        </w:tc>
        <w:tc>
          <w:tcPr>
            <w:tcW w:w="9640" w:type="dxa"/>
          </w:tcPr>
          <w:p w14:paraId="4859D848" w14:textId="77777777" w:rsidR="00D014A4" w:rsidRPr="00D014A4" w:rsidRDefault="00D014A4" w:rsidP="00B65F9D">
            <w:pPr>
              <w:rPr>
                <w:b w:val="0"/>
                <w:bCs w:val="0"/>
                <w:noProof/>
                <w:sz w:val="26"/>
                <w:szCs w:val="26"/>
                <w:rtl/>
                <w:lang w:val="fa-IR" w:bidi="fa-IR"/>
              </w:rPr>
            </w:pPr>
            <w:r w:rsidRPr="00D014A4">
              <w:rPr>
                <w:rFonts w:hint="cs"/>
                <w:b w:val="0"/>
                <w:bCs w:val="0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B6EC9F9" wp14:editId="7447258D">
                      <wp:simplePos x="0" y="0"/>
                      <wp:positionH relativeFrom="column">
                        <wp:posOffset>80213</wp:posOffset>
                      </wp:positionH>
                      <wp:positionV relativeFrom="paragraph">
                        <wp:posOffset>177664</wp:posOffset>
                      </wp:positionV>
                      <wp:extent cx="1149985" cy="1360805"/>
                      <wp:effectExtent l="0" t="0" r="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985" cy="1360805"/>
                                <a:chOff x="23869" y="-71432"/>
                                <a:chExt cx="1315598" cy="1557093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321537" y="1843"/>
                                  <a:ext cx="709122" cy="1400776"/>
                                  <a:chOff x="163287" y="-278503"/>
                                  <a:chExt cx="709233" cy="1401417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rot="18474502" flipV="1">
                                    <a:off x="199670" y="450063"/>
                                    <a:ext cx="1062460" cy="283241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 rot="18474502">
                                    <a:off x="-226321" y="111105"/>
                                    <a:ext cx="1062458" cy="283242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403151" y="-7143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6F1B41" w14:textId="77777777" w:rsidR="00D014A4" w:rsidRDefault="00D014A4" w:rsidP="00D014A4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23869" y="70405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9974CF" w14:textId="77777777" w:rsidR="00D014A4" w:rsidRDefault="00D014A4" w:rsidP="00D014A4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373517" y="119292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0FFE9C" w14:textId="77777777" w:rsidR="00D014A4" w:rsidRDefault="00D014A4" w:rsidP="00D014A4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046732" y="675877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D59A01" w14:textId="77777777" w:rsidR="00D014A4" w:rsidRDefault="00D014A4" w:rsidP="00D014A4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703453" y="11830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C2B73E" w14:textId="77777777" w:rsidR="00D014A4" w:rsidRDefault="00D014A4" w:rsidP="00D014A4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714711" y="-7141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5A0C68" w14:textId="77777777" w:rsidR="00D014A4" w:rsidRDefault="00D014A4" w:rsidP="00D014A4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EC9F9" id="Group 253" o:spid="_x0000_s1084" style="position:absolute;left:0;text-align:left;margin-left:6.3pt;margin-top:14pt;width:90.55pt;height:107.15pt;z-index:251666432;mso-width-relative:margin;mso-height-relative:margin" coordorigin="238,-714" coordsize="13155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">
                      <v:group id="Group 202" o:spid="_x0000_s1085" style="position:absolute;left:3215;top:18;width:7091;height:14008;rotation:-2484363fd" coordorigin="1632,-2785" coordsize="7092,1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86" style="position:absolute;left:1996;top:4500;width:10625;height:2833;rotation:3413877fd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" path="m,362213l586501,,1612924,388093,,362213xe" filled="f" strokecolor="black [3213]" strokeweight="2pt">
                          <v:path arrowok="t" o:connecttype="custom" o:connectlocs="0,264353;386338,0;1062460,283241;0,264353" o:connectangles="0,0,0,0"/>
                        </v:shape>
                        <v:shape id="Isosceles Triangle 199" o:spid="_x0000_s1087" style="position:absolute;left:-2263;top:1110;width:10624;height:2833;rotation:-3413877fd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" path="m,362213l586501,,1612924,388093,,362213xe" filled="f" strokecolor="black [3213]" strokeweight="2pt">
                          <v:path arrowok="t" o:connecttype="custom" o:connectlocs="0,264354;386337,0;1062458,283242;0,264354" o:connectangles="0,0,0,0"/>
                        </v:shape>
                      </v:group>
                      <v:shape id="Text Box 203" o:spid="_x0000_s1088" type="#_x0000_t202" style="position:absolute;left:4031;top:-714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746F1B41" w14:textId="77777777" w:rsidR="00D014A4" w:rsidRDefault="00D014A4" w:rsidP="00D014A4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89" type="#_x0000_t202" style="position:absolute;left:238;top:7040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6A9974CF" w14:textId="77777777" w:rsidR="00D014A4" w:rsidRDefault="00D014A4" w:rsidP="00D014A4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90" type="#_x0000_t202" style="position:absolute;left:3735;top:11929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070FFE9C" w14:textId="77777777" w:rsidR="00D014A4" w:rsidRDefault="00D014A4" w:rsidP="00D014A4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91" type="#_x0000_t202" style="position:absolute;left:10467;top:6758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2DD59A01" w14:textId="77777777" w:rsidR="00D014A4" w:rsidRDefault="00D014A4" w:rsidP="00D014A4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92" type="#_x0000_t202" style="position:absolute;left:7034;top:1183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70C2B73E" w14:textId="77777777" w:rsidR="00D014A4" w:rsidRDefault="00D014A4" w:rsidP="00D014A4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93" type="#_x0000_t202" style="position:absolute;left:7147;top:-714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135A0C68" w14:textId="77777777" w:rsidR="00D014A4" w:rsidRDefault="00D014A4" w:rsidP="00D014A4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014A4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w:t>در شکل مقابل دو مثلث هم نهشت هستند.</w:t>
            </w:r>
          </w:p>
          <w:p w14:paraId="39CB0D76" w14:textId="77777777" w:rsidR="00D014A4" w:rsidRPr="00D014A4" w:rsidRDefault="00D014A4" w:rsidP="00B65F9D">
            <w:pPr>
              <w:rPr>
                <w:noProof/>
                <w:sz w:val="26"/>
                <w:szCs w:val="26"/>
                <w:rtl/>
                <w:lang w:val="fa-IR" w:bidi="fa-IR"/>
              </w:rPr>
            </w:pPr>
            <w:r w:rsidRPr="00D014A4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w:t xml:space="preserve">الف) </w:t>
            </w:r>
            <w:r w:rsidRPr="00D014A4">
              <w:rPr>
                <w:rFonts w:ascii="2  TitrBold" w:eastAsiaTheme="minorHAnsi" w:hint="cs"/>
                <w:i/>
                <w:sz w:val="26"/>
                <w:szCs w:val="26"/>
                <w:rtl/>
                <w:lang w:bidi="fa-IR"/>
              </w:rPr>
              <w:t>نوع</w:t>
            </w:r>
            <w:r w:rsidRPr="00D014A4">
              <w:rPr>
                <w:rFonts w:ascii="2  TitrBold" w:eastAsiaTheme="minorHAnsi"/>
                <w:i/>
                <w:sz w:val="26"/>
                <w:szCs w:val="26"/>
                <w:rtl/>
                <w:lang w:bidi="fa-IR"/>
              </w:rPr>
              <w:t xml:space="preserve"> </w:t>
            </w:r>
            <w:r w:rsidRPr="00D014A4">
              <w:rPr>
                <w:rFonts w:ascii="2  TitrBold" w:eastAsiaTheme="minorHAnsi" w:hint="cs"/>
                <w:i/>
                <w:sz w:val="26"/>
                <w:szCs w:val="26"/>
                <w:rtl/>
                <w:lang w:bidi="fa-IR"/>
              </w:rPr>
              <w:t>تبدیل</w:t>
            </w:r>
            <w:r w:rsidRPr="00D014A4">
              <w:rPr>
                <w:rFonts w:ascii="2  TitrBold" w:eastAsiaTheme="minorHAnsi"/>
                <w:i/>
                <w:sz w:val="26"/>
                <w:szCs w:val="26"/>
                <w:rtl/>
                <w:lang w:bidi="fa-IR"/>
              </w:rPr>
              <w:t xml:space="preserve"> </w:t>
            </w:r>
            <w:r w:rsidRPr="00D014A4">
              <w:rPr>
                <w:rFonts w:ascii="2  TitrBold" w:eastAsiaTheme="minorHAnsi" w:hint="cs"/>
                <w:i/>
                <w:sz w:val="26"/>
                <w:szCs w:val="26"/>
                <w:rtl/>
                <w:lang w:bidi="fa-IR"/>
              </w:rPr>
              <w:t>را</w:t>
            </w:r>
            <w:r w:rsidRPr="00D014A4">
              <w:rPr>
                <w:rFonts w:ascii="2  TitrBold" w:eastAsiaTheme="minorHAnsi"/>
                <w:i/>
                <w:sz w:val="26"/>
                <w:szCs w:val="26"/>
                <w:rtl/>
                <w:lang w:bidi="fa-IR"/>
              </w:rPr>
              <w:t xml:space="preserve"> </w:t>
            </w:r>
            <w:r w:rsidRPr="00D014A4">
              <w:rPr>
                <w:rFonts w:ascii="2  TitrBold" w:eastAsiaTheme="minorHAnsi" w:hint="cs"/>
                <w:i/>
                <w:sz w:val="26"/>
                <w:szCs w:val="26"/>
                <w:rtl/>
                <w:lang w:bidi="fa-IR"/>
              </w:rPr>
              <w:t>بنویسید</w:t>
            </w:r>
            <w:r w:rsidRPr="00D014A4">
              <w:rPr>
                <w:rFonts w:ascii="2  TitrBold" w:eastAsiaTheme="minorHAnsi"/>
                <w:i/>
                <w:sz w:val="26"/>
                <w:szCs w:val="26"/>
                <w:lang w:bidi="fa-IR"/>
              </w:rPr>
              <w:t>.</w:t>
            </w:r>
          </w:p>
          <w:p w14:paraId="3DD03066" w14:textId="77777777" w:rsidR="00D014A4" w:rsidRPr="00D014A4" w:rsidRDefault="00D014A4" w:rsidP="00B65F9D">
            <w:pPr>
              <w:rPr>
                <w:b w:val="0"/>
                <w:bCs w:val="0"/>
                <w:noProof/>
                <w:sz w:val="26"/>
                <w:szCs w:val="26"/>
                <w:rtl/>
                <w:lang w:val="fa-IR" w:bidi="fa-IR"/>
              </w:rPr>
            </w:pPr>
            <w:r w:rsidRPr="00D014A4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w:t>ب) هم نهشتی دو مثلث را به زبان ریاضی بنویسید: ........................................</w:t>
            </w:r>
          </w:p>
          <w:p w14:paraId="76DD8C4C" w14:textId="77777777" w:rsidR="00D014A4" w:rsidRPr="00D014A4" w:rsidRDefault="00D014A4" w:rsidP="00B65F9D">
            <w:pPr>
              <w:rPr>
                <w:b w:val="0"/>
                <w:bCs w:val="0"/>
                <w:noProof/>
                <w:sz w:val="26"/>
                <w:szCs w:val="26"/>
                <w:rtl/>
                <w:lang w:val="fa-IR" w:bidi="fa-IR"/>
              </w:rPr>
            </w:pPr>
            <w:r w:rsidRPr="00D014A4">
              <w:rPr>
                <w:rFonts w:hint="cs"/>
                <w:noProof/>
                <w:sz w:val="26"/>
                <w:szCs w:val="26"/>
                <w:rtl/>
                <w:lang w:val="fa-IR" w:bidi="fa-IR"/>
              </w:rPr>
              <w:t>ج ) تساوی های زیر را کامل کنید</w:t>
            </w:r>
            <w:r w:rsidRPr="00D014A4">
              <w:rPr>
                <w:rFonts w:hint="cs"/>
                <w:noProof/>
                <w:sz w:val="26"/>
                <w:szCs w:val="26"/>
                <w:rtl/>
                <w:lang w:val="fa-IR"/>
              </w:rPr>
              <w:t>.</w:t>
            </w:r>
          </w:p>
          <w:p w14:paraId="2C5C383F" w14:textId="77777777" w:rsidR="00D014A4" w:rsidRPr="00D014A4" w:rsidRDefault="00D014A4" w:rsidP="00B65F9D">
            <w:pPr>
              <w:rPr>
                <w:b w:val="0"/>
                <w:bCs w:val="0"/>
                <w:noProof/>
                <w:sz w:val="26"/>
                <w:szCs w:val="26"/>
                <w:lang w:bidi="fa-IR"/>
              </w:rPr>
            </w:pPr>
            <w:r w:rsidRPr="00D014A4">
              <w:rPr>
                <w:noProof/>
                <w:sz w:val="26"/>
                <w:szCs w:val="26"/>
              </w:rPr>
              <w:t xml:space="preserve">  </w:t>
            </w:r>
            <w:r w:rsidRPr="00D014A4">
              <w:rPr>
                <w:noProof/>
                <w:position w:val="-34"/>
                <w:sz w:val="26"/>
                <w:szCs w:val="26"/>
              </w:rPr>
              <w:object w:dxaOrig="1140" w:dyaOrig="840" w14:anchorId="37005037">
                <v:shape id="_x0000_i1172" type="#_x0000_t75" style="width:56.25pt;height:42.75pt" o:ole="">
                  <v:imagedata r:id="rId164" o:title=""/>
                </v:shape>
                <o:OLEObject Type="Embed" ProgID="Equation.DSMT4" ShapeID="_x0000_i1172" DrawAspect="Content" ObjectID="_1793076323" r:id="rId165"/>
              </w:object>
            </w:r>
            <w:r w:rsidRPr="00D014A4">
              <w:rPr>
                <w:noProof/>
                <w:sz w:val="26"/>
                <w:szCs w:val="26"/>
              </w:rPr>
              <w:t xml:space="preserve">                                        </w:t>
            </w:r>
            <w:r w:rsidRPr="00D014A4">
              <w:rPr>
                <w:noProof/>
                <w:position w:val="-36"/>
                <w:sz w:val="26"/>
                <w:szCs w:val="26"/>
              </w:rPr>
              <w:object w:dxaOrig="920" w:dyaOrig="859" w14:anchorId="221219CF">
                <v:shape id="_x0000_i1173" type="#_x0000_t75" style="width:46.5pt;height:43.5pt" o:ole="">
                  <v:imagedata r:id="rId166" o:title=""/>
                </v:shape>
                <o:OLEObject Type="Embed" ProgID="Equation.DSMT4" ShapeID="_x0000_i1173" DrawAspect="Content" ObjectID="_1793076324" r:id="rId167"/>
              </w:object>
            </w:r>
            <w:r w:rsidRPr="00D014A4">
              <w:rPr>
                <w:noProof/>
                <w:sz w:val="26"/>
                <w:szCs w:val="26"/>
              </w:rPr>
              <w:t xml:space="preserve">                           </w:t>
            </w:r>
          </w:p>
        </w:tc>
        <w:tc>
          <w:tcPr>
            <w:tcW w:w="574" w:type="dxa"/>
            <w:vAlign w:val="center"/>
          </w:tcPr>
          <w:p w14:paraId="68E68D72" w14:textId="77777777" w:rsidR="00D014A4" w:rsidRPr="00D014A4" w:rsidRDefault="00D014A4" w:rsidP="00B65F9D">
            <w:pPr>
              <w:jc w:val="center"/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D014A4">
              <w:rPr>
                <w:rFonts w:hint="cs"/>
                <w:sz w:val="26"/>
                <w:szCs w:val="26"/>
                <w:rtl/>
                <w:lang w:bidi="fa-IR"/>
              </w:rPr>
              <w:t>۵/۱</w:t>
            </w:r>
          </w:p>
        </w:tc>
      </w:tr>
    </w:tbl>
    <w:p w14:paraId="5D8C8A40" w14:textId="77777777" w:rsidR="00D014A4" w:rsidRPr="00D014A4" w:rsidRDefault="00D014A4" w:rsidP="00D6577C">
      <w:pPr>
        <w:tabs>
          <w:tab w:val="left" w:pos="7696"/>
        </w:tabs>
        <w:rPr>
          <w:rFonts w:ascii="Vazirmatn" w:hAnsi="Vazirmatn"/>
          <w:sz w:val="4"/>
          <w:szCs w:val="4"/>
          <w:rtl/>
          <w:lang w:bidi="fa-IR"/>
        </w:rPr>
      </w:pPr>
      <w:bookmarkStart w:id="0" w:name="_GoBack"/>
      <w:bookmarkEnd w:id="0"/>
    </w:p>
    <w:sectPr w:rsidR="00D014A4" w:rsidRPr="00D014A4" w:rsidSect="00554692">
      <w:footerReference w:type="even" r:id="rId16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D99DA" w14:textId="77777777" w:rsidR="00172838" w:rsidRDefault="00172838">
      <w:r>
        <w:separator/>
      </w:r>
    </w:p>
  </w:endnote>
  <w:endnote w:type="continuationSeparator" w:id="0">
    <w:p w14:paraId="4B2895B3" w14:textId="77777777" w:rsidR="00172838" w:rsidRDefault="0017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D4786" w14:textId="77777777" w:rsidR="00172838" w:rsidRDefault="00172838">
      <w:r>
        <w:separator/>
      </w:r>
    </w:p>
  </w:footnote>
  <w:footnote w:type="continuationSeparator" w:id="0">
    <w:p w14:paraId="138BA528" w14:textId="77777777" w:rsidR="00172838" w:rsidRDefault="0017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4E80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60B1B"/>
    <w:rsid w:val="000633DE"/>
    <w:rsid w:val="00064B47"/>
    <w:rsid w:val="000732B1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2838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304F7"/>
    <w:rsid w:val="0023052B"/>
    <w:rsid w:val="00232982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7B55"/>
    <w:rsid w:val="00394BDA"/>
    <w:rsid w:val="00396865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E7812"/>
    <w:rsid w:val="003F272F"/>
    <w:rsid w:val="003F58FD"/>
    <w:rsid w:val="00427CF4"/>
    <w:rsid w:val="0045654A"/>
    <w:rsid w:val="004568D6"/>
    <w:rsid w:val="00464B31"/>
    <w:rsid w:val="004742EC"/>
    <w:rsid w:val="00480E18"/>
    <w:rsid w:val="00492EE4"/>
    <w:rsid w:val="00493F7B"/>
    <w:rsid w:val="00495CCA"/>
    <w:rsid w:val="00496963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13ED"/>
    <w:rsid w:val="005E22DE"/>
    <w:rsid w:val="005E481B"/>
    <w:rsid w:val="005F5D12"/>
    <w:rsid w:val="00604E3D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B1CD3"/>
    <w:rsid w:val="006B6EB5"/>
    <w:rsid w:val="006C1DAF"/>
    <w:rsid w:val="006C2FD2"/>
    <w:rsid w:val="006C36D2"/>
    <w:rsid w:val="006C5E32"/>
    <w:rsid w:val="006D1307"/>
    <w:rsid w:val="00701928"/>
    <w:rsid w:val="007030CB"/>
    <w:rsid w:val="00712340"/>
    <w:rsid w:val="00714FF1"/>
    <w:rsid w:val="0071794E"/>
    <w:rsid w:val="0072176F"/>
    <w:rsid w:val="007248D3"/>
    <w:rsid w:val="00734357"/>
    <w:rsid w:val="00734C18"/>
    <w:rsid w:val="007409DF"/>
    <w:rsid w:val="00742506"/>
    <w:rsid w:val="0074647C"/>
    <w:rsid w:val="0075183F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D7552"/>
    <w:rsid w:val="007E582B"/>
    <w:rsid w:val="007E7962"/>
    <w:rsid w:val="007F110E"/>
    <w:rsid w:val="007F1602"/>
    <w:rsid w:val="007F5653"/>
    <w:rsid w:val="00802405"/>
    <w:rsid w:val="008064FD"/>
    <w:rsid w:val="00812683"/>
    <w:rsid w:val="00814666"/>
    <w:rsid w:val="00820188"/>
    <w:rsid w:val="00824E95"/>
    <w:rsid w:val="008274E0"/>
    <w:rsid w:val="00827D24"/>
    <w:rsid w:val="0085529B"/>
    <w:rsid w:val="00856532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7917"/>
    <w:rsid w:val="00BC1A19"/>
    <w:rsid w:val="00BD447E"/>
    <w:rsid w:val="00BE776E"/>
    <w:rsid w:val="00BF4523"/>
    <w:rsid w:val="00C0768D"/>
    <w:rsid w:val="00C323A2"/>
    <w:rsid w:val="00C326B1"/>
    <w:rsid w:val="00C34A43"/>
    <w:rsid w:val="00C40BBF"/>
    <w:rsid w:val="00C4546A"/>
    <w:rsid w:val="00C46C3E"/>
    <w:rsid w:val="00C60163"/>
    <w:rsid w:val="00C77310"/>
    <w:rsid w:val="00C82809"/>
    <w:rsid w:val="00C82A22"/>
    <w:rsid w:val="00C924A3"/>
    <w:rsid w:val="00CB1558"/>
    <w:rsid w:val="00CB31E1"/>
    <w:rsid w:val="00CB6C74"/>
    <w:rsid w:val="00CC0801"/>
    <w:rsid w:val="00CC13C8"/>
    <w:rsid w:val="00CC26EA"/>
    <w:rsid w:val="00CC318D"/>
    <w:rsid w:val="00CC3C49"/>
    <w:rsid w:val="00CC56BC"/>
    <w:rsid w:val="00CD4A8C"/>
    <w:rsid w:val="00CE2F34"/>
    <w:rsid w:val="00CE5CCC"/>
    <w:rsid w:val="00CF2157"/>
    <w:rsid w:val="00CF404F"/>
    <w:rsid w:val="00CF444A"/>
    <w:rsid w:val="00CF5820"/>
    <w:rsid w:val="00D014A4"/>
    <w:rsid w:val="00D033C5"/>
    <w:rsid w:val="00D1197F"/>
    <w:rsid w:val="00D12852"/>
    <w:rsid w:val="00D14AE5"/>
    <w:rsid w:val="00D2389A"/>
    <w:rsid w:val="00D23BA1"/>
    <w:rsid w:val="00D30350"/>
    <w:rsid w:val="00D43C9D"/>
    <w:rsid w:val="00D43EFD"/>
    <w:rsid w:val="00D56C37"/>
    <w:rsid w:val="00D57689"/>
    <w:rsid w:val="00D656B0"/>
    <w:rsid w:val="00D6577C"/>
    <w:rsid w:val="00D70DCE"/>
    <w:rsid w:val="00D8485D"/>
    <w:rsid w:val="00D849E2"/>
    <w:rsid w:val="00D87200"/>
    <w:rsid w:val="00D97201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21DE"/>
    <w:rsid w:val="00F615BA"/>
    <w:rsid w:val="00F63DF6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qFormat/>
    <w:rsid w:val="00D014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1.bin"/><Relationship Id="rId170" Type="http://schemas.openxmlformats.org/officeDocument/2006/relationships/theme" Target="theme/theme1.xml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2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7.wmf"/><Relationship Id="rId161" Type="http://schemas.microsoft.com/office/2007/relationships/hdphoto" Target="media/hdphoto1.wdp"/><Relationship Id="rId166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4.wmf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image" Target="media/image5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873A5-C8EA-44C9-AA65-B5F08C5A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794</TotalTime>
  <Pages>4</Pages>
  <Words>1127</Words>
  <Characters>6427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92</cp:revision>
  <cp:lastPrinted>2023-10-26T12:42:00Z</cp:lastPrinted>
  <dcterms:created xsi:type="dcterms:W3CDTF">2018-10-12T13:02:00Z</dcterms:created>
  <dcterms:modified xsi:type="dcterms:W3CDTF">2024-11-14T04:24:00Z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