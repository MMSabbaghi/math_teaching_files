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210596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9"/>
        <w:gridCol w:w="3762"/>
        <w:gridCol w:w="3622"/>
        <w:gridCol w:w="2142"/>
        <w:gridCol w:w="491"/>
      </w:tblGrid>
      <w:tr w:rsidR="00D36C51" w:rsidRPr="00210596" w14:paraId="23BF9A35" w14:textId="11F14A79" w:rsidTr="004B24C7">
        <w:trPr>
          <w:trHeight w:val="806"/>
        </w:trPr>
        <w:tc>
          <w:tcPr>
            <w:tcW w:w="4281" w:type="dxa"/>
            <w:gridSpan w:val="2"/>
            <w:shd w:val="clear" w:color="auto" w:fill="D9D9D9" w:themeFill="background1" w:themeFillShade="D9"/>
            <w:vAlign w:val="center"/>
          </w:tcPr>
          <w:p w14:paraId="77E4E8B0" w14:textId="4FD85C43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 w:hint="cs"/>
                <w:sz w:val="32"/>
                <w:szCs w:val="32"/>
                <w:rtl/>
                <w:lang w:bidi="fa-IR"/>
              </w:rPr>
              <w:t>نام و نام خانوادگی :</w:t>
            </w:r>
          </w:p>
        </w:tc>
        <w:tc>
          <w:tcPr>
            <w:tcW w:w="3622" w:type="dxa"/>
            <w:shd w:val="clear" w:color="auto" w:fill="D9D9D9" w:themeFill="background1" w:themeFillShade="D9"/>
            <w:vAlign w:val="center"/>
          </w:tcPr>
          <w:p w14:paraId="6C5D9741" w14:textId="75DC8CA5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>کلاس</w:t>
            </w:r>
            <w:r w:rsidR="0047689E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 هفت</w:t>
            </w:r>
            <w:r w:rsidRPr="00FE0235">
              <w:rPr>
                <w:rFonts w:cs="0 Nazanin Bold" w:hint="cs"/>
                <w:sz w:val="32"/>
                <w:szCs w:val="32"/>
                <w:rtl/>
                <w:lang w:bidi="fa-IR"/>
              </w:rPr>
              <w:t>م :</w:t>
            </w:r>
            <w:r w:rsidR="00FE0235">
              <w:rPr>
                <w:rFonts w:cs="0 Nazanin Bold"/>
                <w:sz w:val="32"/>
                <w:szCs w:val="32"/>
                <w:rtl/>
                <w:lang w:bidi="fa-IR"/>
              </w:rPr>
              <w:t xml:space="preserve"> ..........</w:t>
            </w: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 xml:space="preserve">.............  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  <w:vAlign w:val="center"/>
          </w:tcPr>
          <w:p w14:paraId="70C2B39C" w14:textId="26839B6B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010ED4" w:rsidRPr="00210596" w14:paraId="0E1428FA" w14:textId="77777777" w:rsidTr="00CA1A8D">
        <w:trPr>
          <w:trHeight w:val="1198"/>
        </w:trPr>
        <w:tc>
          <w:tcPr>
            <w:tcW w:w="519" w:type="dxa"/>
            <w:vAlign w:val="center"/>
          </w:tcPr>
          <w:p w14:paraId="088B96E2" w14:textId="77777777" w:rsidR="00010ED4" w:rsidRPr="00210596" w:rsidRDefault="00CA0093" w:rsidP="002839B9">
            <w:pPr>
              <w:jc w:val="center"/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526" w:type="dxa"/>
            <w:gridSpan w:val="3"/>
            <w:vAlign w:val="center"/>
          </w:tcPr>
          <w:p w14:paraId="412653F7" w14:textId="2F6403FA" w:rsidR="00B356EA" w:rsidRPr="00B356EA" w:rsidRDefault="00B356EA" w:rsidP="00B356EA">
            <w:pPr>
              <w:rPr>
                <w:noProof/>
                <w:sz w:val="28"/>
                <w:szCs w:val="28"/>
                <w:rtl/>
              </w:rPr>
            </w:pPr>
            <w:r w:rsidRPr="00B356EA">
              <w:rPr>
                <w:rFonts w:hint="cs"/>
                <w:noProof/>
                <w:sz w:val="28"/>
                <w:szCs w:val="28"/>
                <w:rtl/>
              </w:rPr>
              <w:t>جاهای خالی را کامل کنید.</w:t>
            </w:r>
          </w:p>
          <w:p w14:paraId="3B3F6769" w14:textId="77777777" w:rsidR="004B24C7" w:rsidRDefault="00B356EA" w:rsidP="00E1614F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B356EA">
              <w:rPr>
                <w:rFonts w:ascii="Shabnam" w:hAnsi="Shabnam" w:cs="0 Nazanin Bold"/>
                <w:sz w:val="28"/>
                <w:szCs w:val="28"/>
                <w:rtl/>
              </w:rPr>
              <w:t>الف) م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ربع</w:t>
            </w:r>
            <w:r w:rsidRPr="00B356EA">
              <w:rPr>
                <w:rFonts w:ascii="Shabnam" w:hAnsi="Shabnam" w:cs="0 Nazanin Bold"/>
                <w:sz w:val="28"/>
                <w:szCs w:val="28"/>
                <w:rtl/>
              </w:rPr>
              <w:t xml:space="preserve"> عدد </w:t>
            </w:r>
            <w:r w:rsidR="00E1614F">
              <w:rPr>
                <w:rFonts w:ascii="Shabnam" w:hAnsi="Shabnam" w:cs="0 Nazanin Bold" w:hint="cs"/>
                <w:sz w:val="28"/>
                <w:szCs w:val="28"/>
                <w:rtl/>
              </w:rPr>
              <w:t>9</w:t>
            </w:r>
            <w:r w:rsidRPr="00B356EA">
              <w:rPr>
                <w:rFonts w:ascii="Shabnam" w:hAnsi="Shabnam" w:cs="0 Nazanin Bold"/>
                <w:sz w:val="28"/>
                <w:szCs w:val="28"/>
                <w:rtl/>
              </w:rPr>
              <w:t xml:space="preserve"> برابر است</w:t>
            </w:r>
            <w:r>
              <w:rPr>
                <w:rFonts w:ascii="Shabnam" w:hAnsi="Shabnam" w:cs="0 Nazanin Bold"/>
                <w:sz w:val="28"/>
                <w:szCs w:val="28"/>
                <w:rtl/>
              </w:rPr>
              <w:t xml:space="preserve"> با....................      </w:t>
            </w:r>
            <w:r w:rsidR="00F756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</w:t>
            </w:r>
          </w:p>
          <w:p w14:paraId="75EB6029" w14:textId="03F0782F" w:rsidR="00A86DB0" w:rsidRDefault="00B356EA" w:rsidP="00E1614F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B356EA">
              <w:rPr>
                <w:rFonts w:ascii="Shabnam" w:hAnsi="Shabnam" w:cs="0 Nazanin Bold"/>
                <w:sz w:val="28"/>
                <w:szCs w:val="28"/>
                <w:rtl/>
              </w:rPr>
              <w:t>ب)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F756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........... و .......... ریشه های دوم عدد </w:t>
            </w:r>
            <w:r w:rsidR="00E1614F">
              <w:rPr>
                <w:rFonts w:ascii="Shabnam" w:hAnsi="Shabnam" w:cs="0 Nazanin Bold" w:hint="cs"/>
                <w:sz w:val="28"/>
                <w:szCs w:val="28"/>
                <w:rtl/>
              </w:rPr>
              <w:t>16</w:t>
            </w:r>
            <w:r w:rsidR="00F756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هستند.</w:t>
            </w:r>
          </w:p>
          <w:p w14:paraId="30F5FF8D" w14:textId="77777777" w:rsidR="00B356EA" w:rsidRDefault="00B356EA" w:rsidP="00C60BC5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ج) عبارت </w:t>
            </w:r>
            <w:r w:rsidR="00E1614F" w:rsidRPr="00B356EA">
              <w:rPr>
                <w:position w:val="-4"/>
              </w:rPr>
              <w:object w:dxaOrig="1060" w:dyaOrig="220" w14:anchorId="2B0C5E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pt;height:11.85pt" o:ole="">
                  <v:imagedata r:id="rId8" o:title=""/>
                </v:shape>
                <o:OLEObject Type="Embed" ProgID="Equation.DSMT4" ShapeID="_x0000_i1025" DrawAspect="Content" ObjectID="_1777842739" r:id="rId9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به صورت تواندار برابر است با ....................</w:t>
            </w:r>
          </w:p>
          <w:p w14:paraId="12C7C87C" w14:textId="2B4FA627" w:rsidR="00C60BC5" w:rsidRPr="00E62B13" w:rsidRDefault="00C60BC5" w:rsidP="00C60BC5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د) هر عدد مثبت دارای ........... ریشه دوم است که یکی از آنها .................. دیگری است.</w:t>
            </w:r>
          </w:p>
        </w:tc>
        <w:tc>
          <w:tcPr>
            <w:tcW w:w="491" w:type="dxa"/>
            <w:vAlign w:val="center"/>
          </w:tcPr>
          <w:p w14:paraId="1562E5BC" w14:textId="2783E72E" w:rsidR="00010ED4" w:rsidRPr="00210596" w:rsidRDefault="00C60BC5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۵/۱</w:t>
            </w:r>
          </w:p>
        </w:tc>
      </w:tr>
      <w:tr w:rsidR="005326D1" w:rsidRPr="00210596" w14:paraId="7FACDE4A" w14:textId="77777777" w:rsidTr="00CA1A8D">
        <w:trPr>
          <w:trHeight w:val="1198"/>
        </w:trPr>
        <w:tc>
          <w:tcPr>
            <w:tcW w:w="519" w:type="dxa"/>
            <w:vAlign w:val="center"/>
          </w:tcPr>
          <w:p w14:paraId="7ABFA3E9" w14:textId="25D8B957" w:rsidR="005326D1" w:rsidRPr="00210596" w:rsidRDefault="005326D1" w:rsidP="002839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9526" w:type="dxa"/>
            <w:gridSpan w:val="3"/>
            <w:vAlign w:val="center"/>
          </w:tcPr>
          <w:p w14:paraId="4D53524C" w14:textId="77777777" w:rsidR="005326D1" w:rsidRDefault="005326D1" w:rsidP="005326D1">
            <w:pPr>
              <w:spacing w:line="276" w:lineRule="auto"/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701"/>
              <w:gridCol w:w="850"/>
              <w:gridCol w:w="977"/>
            </w:tblGrid>
            <w:tr w:rsidR="005326D1" w14:paraId="56A0A16B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10891C5B" w14:textId="6BB995B8" w:rsidR="005326D1" w:rsidRDefault="005326D1" w:rsidP="00D8032D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D8032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یک به توان هر عدد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برابر یک است.</w:t>
                  </w:r>
                </w:p>
              </w:tc>
              <w:tc>
                <w:tcPr>
                  <w:tcW w:w="850" w:type="dxa"/>
                </w:tcPr>
                <w:p w14:paraId="7711945D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875B4A9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5326D1" w14:paraId="7461CC67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6B5D609B" w14:textId="3A212E91" w:rsidR="005326D1" w:rsidRPr="00BA3193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</w:t>
                  </w:r>
                  <w:r>
                    <w:rPr>
                      <w:rFonts w:cs="0 Nazanin Bold" w:hint="cs"/>
                      <w:noProof/>
                      <w:sz w:val="28"/>
                      <w:szCs w:val="28"/>
                      <w:rtl/>
                      <w:lang w:bidi="fa-IR"/>
                    </w:rPr>
                    <w:t>عبارت</w:t>
                  </w:r>
                  <w:r w:rsidR="00D8032D" w:rsidRPr="00250DE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859" w:dyaOrig="440" w14:anchorId="2CF1AB54">
                      <v:shape id="_x0000_i1026" type="#_x0000_t75" style="width:47.45pt;height:23.75pt" o:ole="">
                        <v:imagedata r:id="rId10" o:title=""/>
                      </v:shape>
                      <o:OLEObject Type="Embed" ProgID="Equation.DSMT4" ShapeID="_x0000_i1026" DrawAspect="Content" ObjectID="_1777842740" r:id="rId11"/>
                    </w:object>
                  </w:r>
                  <w:r>
                    <w:rPr>
                      <w:rFonts w:cs="0 Nazanin Bold"/>
                      <w:noProof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="0 Nazanin Bold" w:hint="cs"/>
                      <w:noProof/>
                      <w:sz w:val="28"/>
                      <w:szCs w:val="28"/>
                      <w:rtl/>
                      <w:lang w:bidi="fa-IR"/>
                    </w:rPr>
                    <w:t xml:space="preserve"> برابر </w:t>
                  </w:r>
                  <w:r w:rsidR="00D8032D" w:rsidRPr="00250DE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320" w:dyaOrig="440" w14:anchorId="7FD82C7A">
                      <v:shape id="_x0000_i1027" type="#_x0000_t75" style="width:18.2pt;height:23.75pt" o:ole="">
                        <v:imagedata r:id="rId12" o:title=""/>
                      </v:shape>
                      <o:OLEObject Type="Embed" ProgID="Equation.DSMT4" ShapeID="_x0000_i1027" DrawAspect="Content" ObjectID="_1777842741" r:id="rId13"/>
                    </w:object>
                  </w:r>
                  <w:r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850" w:type="dxa"/>
                </w:tcPr>
                <w:p w14:paraId="7850193C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33E5079C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5326D1" w14:paraId="72D87D86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66EB785D" w14:textId="601A5B32" w:rsidR="005326D1" w:rsidRPr="00BA3193" w:rsidRDefault="005326D1" w:rsidP="00D8032D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D8032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مکعب عدد </w:t>
                  </w:r>
                  <w:r w:rsidR="00D8032D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</w:rPr>
                    <w:t>۵</w:t>
                  </w:r>
                  <w:r w:rsidR="00D8032D">
                    <w:rPr>
                      <w:rFonts w:cs="0 Nazanin Bold"/>
                      <w:b w:val="0"/>
                      <w:bCs w:val="0"/>
                      <w:sz w:val="28"/>
                      <w:szCs w:val="28"/>
                    </w:rPr>
                    <w:t xml:space="preserve"> </w:t>
                  </w:r>
                  <w:r w:rsidR="00D8032D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برابر ۱۲۵ است.</w:t>
                  </w:r>
                </w:p>
              </w:tc>
              <w:tc>
                <w:tcPr>
                  <w:tcW w:w="850" w:type="dxa"/>
                </w:tcPr>
                <w:p w14:paraId="727565D1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D0018F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5326D1" w14:paraId="4716FBE9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76546ED2" w14:textId="58959F57" w:rsidR="005326D1" w:rsidRPr="00BA3193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="00D8032D"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499" w:dyaOrig="400" w14:anchorId="2546F5CB">
                      <v:shape id="_x0000_i1028" type="#_x0000_t75" style="width:30.85pt;height:23.75pt" o:ole="">
                        <v:imagedata r:id="rId14" o:title=""/>
                      </v:shape>
                      <o:OLEObject Type="Embed" ProgID="Equation.DSMT4" ShapeID="_x0000_i1028" DrawAspect="Content" ObjectID="_1777842742" r:id="rId15"/>
                    </w:object>
                  </w:r>
                  <w:r w:rsidR="00D8032D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بین ۶ و ۷ قرار دارد.</w:t>
                  </w:r>
                </w:p>
              </w:tc>
              <w:tc>
                <w:tcPr>
                  <w:tcW w:w="850" w:type="dxa"/>
                </w:tcPr>
                <w:p w14:paraId="202C52EC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5F75D91C" w14:textId="77777777" w:rsidR="005326D1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25002512" w14:textId="77777777" w:rsidR="005326D1" w:rsidRPr="00B356EA" w:rsidRDefault="005326D1" w:rsidP="00B356EA">
            <w:pPr>
              <w:rPr>
                <w:noProof/>
                <w:sz w:val="28"/>
                <w:szCs w:val="28"/>
                <w:rtl/>
              </w:rPr>
            </w:pPr>
          </w:p>
        </w:tc>
        <w:tc>
          <w:tcPr>
            <w:tcW w:w="491" w:type="dxa"/>
            <w:vAlign w:val="center"/>
          </w:tcPr>
          <w:p w14:paraId="119AEE19" w14:textId="57CAF355" w:rsidR="005326D1" w:rsidRDefault="005326D1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963C38" w:rsidRPr="00210596" w14:paraId="2BE32D87" w14:textId="77777777" w:rsidTr="00CA1A8D">
        <w:trPr>
          <w:trHeight w:val="1198"/>
        </w:trPr>
        <w:tc>
          <w:tcPr>
            <w:tcW w:w="519" w:type="dxa"/>
            <w:vAlign w:val="center"/>
          </w:tcPr>
          <w:p w14:paraId="5444A148" w14:textId="0581796B" w:rsidR="00963C38" w:rsidRDefault="00963C38" w:rsidP="002839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9526" w:type="dxa"/>
            <w:gridSpan w:val="3"/>
            <w:vAlign w:val="center"/>
          </w:tcPr>
          <w:p w14:paraId="5B45E8BD" w14:textId="77777777" w:rsidR="00963C38" w:rsidRPr="00BA3193" w:rsidRDefault="00963C38" w:rsidP="00963C38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به سوالات تستی زیر پاسخ دهید. </w:t>
            </w:r>
          </w:p>
          <w:p w14:paraId="23FE8D74" w14:textId="1F11EDF0" w:rsidR="00963C38" w:rsidRPr="00BA3193" w:rsidRDefault="00963C38" w:rsidP="00963C38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الف)</w:t>
            </w:r>
            <w:r>
              <w:rPr>
                <w:rtl/>
              </w:rPr>
              <w:t xml:space="preserve"> </w:t>
            </w:r>
            <w:r w:rsidRPr="00963C38">
              <w:rPr>
                <w:rFonts w:cs="0 Nazanin Bold"/>
                <w:sz w:val="28"/>
                <w:szCs w:val="28"/>
                <w:rtl/>
              </w:rPr>
              <w:t>کدام گز</w:t>
            </w:r>
            <w:r w:rsidRPr="00963C38">
              <w:rPr>
                <w:rFonts w:cs="0 Nazanin Bold" w:hint="cs"/>
                <w:sz w:val="28"/>
                <w:szCs w:val="28"/>
                <w:rtl/>
              </w:rPr>
              <w:t>ی</w:t>
            </w:r>
            <w:r w:rsidRPr="00963C38">
              <w:rPr>
                <w:rFonts w:cs="0 Nazanin Bold" w:hint="eastAsia"/>
                <w:sz w:val="28"/>
                <w:szCs w:val="28"/>
                <w:rtl/>
              </w:rPr>
              <w:t>نه</w:t>
            </w:r>
            <w:r w:rsidRPr="00963C38">
              <w:rPr>
                <w:rFonts w:cs="0 Nazanin Bold"/>
                <w:sz w:val="28"/>
                <w:szCs w:val="28"/>
                <w:rtl/>
              </w:rPr>
              <w:t xml:space="preserve"> معادل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/>
                <w:position w:val="-6"/>
                <w:sz w:val="28"/>
                <w:szCs w:val="28"/>
              </w:rPr>
              <w:object w:dxaOrig="320" w:dyaOrig="380" w14:anchorId="2734C083">
                <v:shape id="_x0000_i1029" type="#_x0000_t75" style="width:19pt;height:22.15pt" o:ole="">
                  <v:imagedata r:id="rId16" o:title=""/>
                </v:shape>
                <o:OLEObject Type="Embed" ProgID="Equation.DSMT4" ShapeID="_x0000_i1029" DrawAspect="Content" ObjectID="_1777842743" r:id="rId17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963C38">
              <w:rPr>
                <w:rFonts w:cs="0 Nazanin Bold"/>
                <w:sz w:val="28"/>
                <w:szCs w:val="28"/>
                <w:rtl/>
              </w:rPr>
              <w:t>است</w:t>
            </w:r>
            <w:r>
              <w:rPr>
                <w:rFonts w:cs="0 Nazanin Bold" w:hint="cs"/>
                <w:sz w:val="28"/>
                <w:szCs w:val="28"/>
                <w:rtl/>
              </w:rPr>
              <w:t>؟</w:t>
            </w:r>
          </w:p>
          <w:p w14:paraId="7785591A" w14:textId="6F484BEC" w:rsidR="00963C38" w:rsidRPr="00BA3193" w:rsidRDefault="00963C38" w:rsidP="00963C38">
            <w:pPr>
              <w:rPr>
                <w:rFonts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۱)</w:t>
            </w:r>
            <w:r w:rsidRPr="00BA3193">
              <w:rPr>
                <w:rFonts w:cs="0 Nazanin Bold"/>
                <w:sz w:val="28"/>
                <w:szCs w:val="28"/>
              </w:rPr>
              <w:t xml:space="preserve"> </w:t>
            </w:r>
            <w:r w:rsidRPr="00BA3193">
              <w:rPr>
                <w:rFonts w:cs="0 Nazanin Bold"/>
                <w:position w:val="-6"/>
                <w:sz w:val="28"/>
                <w:szCs w:val="28"/>
              </w:rPr>
              <w:object w:dxaOrig="920" w:dyaOrig="240" w14:anchorId="1ADD3104">
                <v:shape id="_x0000_i1030" type="#_x0000_t75" style="width:55.4pt;height:13.45pt" o:ole="">
                  <v:imagedata r:id="rId18" o:title=""/>
                </v:shape>
                <o:OLEObject Type="Embed" ProgID="Equation.DSMT4" ShapeID="_x0000_i1030" DrawAspect="Content" ObjectID="_1777842744" r:id="rId19"/>
              </w:objec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       </w: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2) </w:t>
            </w:r>
            <w:r w:rsidRPr="00BA3193">
              <w:rPr>
                <w:rFonts w:cs="0 Nazanin Bold"/>
                <w:position w:val="-6"/>
                <w:sz w:val="28"/>
                <w:szCs w:val="28"/>
              </w:rPr>
              <w:object w:dxaOrig="340" w:dyaOrig="260" w14:anchorId="32AE2997">
                <v:shape id="_x0000_i1031" type="#_x0000_t75" style="width:20.55pt;height:15.05pt" o:ole="">
                  <v:imagedata r:id="rId20" o:title=""/>
                </v:shape>
                <o:OLEObject Type="Embed" ProgID="Equation.DSMT4" ShapeID="_x0000_i1031" DrawAspect="Content" ObjectID="_1777842745" r:id="rId21"/>
              </w:objec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            3) </w:t>
            </w:r>
            <w:r w:rsidR="00C6157A" w:rsidRPr="00C6157A">
              <w:rPr>
                <w:rFonts w:cs="0 Nazanin Bold"/>
                <w:position w:val="-6"/>
                <w:sz w:val="28"/>
                <w:szCs w:val="28"/>
              </w:rPr>
              <w:object w:dxaOrig="880" w:dyaOrig="220" w14:anchorId="69C87AE0">
                <v:shape id="_x0000_i1080" type="#_x0000_t75" style="width:44.3pt;height:11.1pt" o:ole="">
                  <v:imagedata r:id="rId22" o:title=""/>
                </v:shape>
                <o:OLEObject Type="Embed" ProgID="Equation.DSMT4" ShapeID="_x0000_i1080" DrawAspect="Content" ObjectID="_1777842746" r:id="rId23"/>
              </w:object>
            </w:r>
            <w:r w:rsidRPr="00BA3193">
              <w:rPr>
                <w:rFonts w:cs="0 Nazanin Bold"/>
                <w:position w:val="-6"/>
                <w:sz w:val="28"/>
                <w:szCs w:val="28"/>
              </w:rPr>
              <w:object w:dxaOrig="859" w:dyaOrig="220" w14:anchorId="5E7E561A">
                <v:shape id="_x0000_i1032" type="#_x0000_t75" style="width:54.6pt;height:15.05pt" o:ole="">
                  <v:imagedata r:id="rId24" o:title=""/>
                </v:shape>
                <o:OLEObject Type="Embed" ProgID="Equation.DSMT4" ShapeID="_x0000_i1032" DrawAspect="Content" ObjectID="_1777842747" r:id="rId25"/>
              </w:objec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4) </w:t>
            </w:r>
            <w:r w:rsidRPr="00BA3193">
              <w:rPr>
                <w:rFonts w:cs="0 Nazanin Bold"/>
                <w:position w:val="-6"/>
                <w:sz w:val="28"/>
                <w:szCs w:val="28"/>
              </w:rPr>
              <w:object w:dxaOrig="460" w:dyaOrig="380" w14:anchorId="2FBA11E4">
                <v:shape id="_x0000_i1033" type="#_x0000_t75" style="width:26.1pt;height:22.15pt" o:ole="">
                  <v:imagedata r:id="rId26" o:title=""/>
                </v:shape>
                <o:OLEObject Type="Embed" ProgID="Equation.DSMT4" ShapeID="_x0000_i1033" DrawAspect="Content" ObjectID="_1777842748" r:id="rId27"/>
              </w:objec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  <w:p w14:paraId="51B842F7" w14:textId="1572E020" w:rsidR="00963C38" w:rsidRPr="00BA3193" w:rsidRDefault="00963C38" w:rsidP="00963C38">
            <w:pPr>
              <w:rPr>
                <w:rFonts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ب)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حاصل عبارت </w:t>
            </w:r>
            <w:r w:rsidRPr="00303883">
              <w:rPr>
                <w:rFonts w:cs="0 Nazanin Bold"/>
                <w:noProof/>
                <w:position w:val="-8"/>
                <w:sz w:val="28"/>
                <w:szCs w:val="28"/>
              </w:rPr>
              <w:object w:dxaOrig="1260" w:dyaOrig="400" w14:anchorId="72FDC1D9">
                <v:shape id="_x0000_i1034" type="#_x0000_t75" style="width:71.2pt;height:21.35pt" o:ole="">
                  <v:imagedata r:id="rId28" o:title=""/>
                </v:shape>
                <o:OLEObject Type="Embed" ProgID="Equation.DSMT4" ShapeID="_x0000_i1034" DrawAspect="Content" ObjectID="_1777842749" r:id="rId29"/>
              </w:object>
            </w:r>
            <w:r>
              <w:rPr>
                <w:rFonts w:cs="0 Nazanin Bold" w:hint="cs"/>
                <w:noProof/>
                <w:sz w:val="28"/>
                <w:szCs w:val="28"/>
                <w:rtl/>
              </w:rPr>
              <w:t xml:space="preserve"> برابر کدام گزینه است</w: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>؟</w:t>
            </w:r>
          </w:p>
          <w:p w14:paraId="24EDD5C6" w14:textId="412431F2" w:rsidR="00963C38" w:rsidRPr="00BA3193" w:rsidRDefault="00963C38" w:rsidP="00963C38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1)  </w:t>
            </w:r>
            <w:r w:rsidRPr="00963C38">
              <w:rPr>
                <w:rFonts w:cs="0 Nazanin Bold"/>
                <w:position w:val="-6"/>
                <w:sz w:val="28"/>
                <w:szCs w:val="28"/>
              </w:rPr>
              <w:object w:dxaOrig="200" w:dyaOrig="260" w14:anchorId="7AF6101F">
                <v:shape id="_x0000_i1035" type="#_x0000_t75" style="width:13.45pt;height:15.8pt" o:ole="">
                  <v:imagedata r:id="rId30" o:title=""/>
                </v:shape>
                <o:OLEObject Type="Embed" ProgID="Equation.DSMT4" ShapeID="_x0000_i1035" DrawAspect="Content" ObjectID="_1777842750" r:id="rId31"/>
              </w:objec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             2) </w:t>
            </w:r>
            <w:r w:rsidRPr="00963C38">
              <w:rPr>
                <w:rFonts w:cs="0 Nazanin Bold"/>
                <w:position w:val="-6"/>
                <w:sz w:val="28"/>
                <w:szCs w:val="28"/>
              </w:rPr>
              <w:object w:dxaOrig="139" w:dyaOrig="260" w14:anchorId="4CD55DC9">
                <v:shape id="_x0000_i1036" type="#_x0000_t75" style="width:8.7pt;height:15.8pt" o:ole="">
                  <v:imagedata r:id="rId32" o:title=""/>
                </v:shape>
                <o:OLEObject Type="Embed" ProgID="Equation.DSMT4" ShapeID="_x0000_i1036" DrawAspect="Content" ObjectID="_1777842751" r:id="rId33"/>
              </w:objec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         </w:t>
            </w:r>
            <w:r w:rsidR="00B6729A"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3)</w:t>
            </w:r>
            <w:r w:rsidRPr="00BA3193">
              <w:rPr>
                <w:rFonts w:cs="0 Nazanin Bold"/>
                <w:position w:val="-6"/>
                <w:sz w:val="28"/>
                <w:szCs w:val="28"/>
              </w:rPr>
              <w:object w:dxaOrig="320" w:dyaOrig="260" w14:anchorId="307BD0D8">
                <v:shape id="_x0000_i1037" type="#_x0000_t75" style="width:19.8pt;height:17.4pt" o:ole="">
                  <v:imagedata r:id="rId34" o:title=""/>
                </v:shape>
                <o:OLEObject Type="Embed" ProgID="Equation.DSMT4" ShapeID="_x0000_i1037" DrawAspect="Content" ObjectID="_1777842752" r:id="rId35"/>
              </w:object>
            </w:r>
            <w:r w:rsidRPr="00BA3193">
              <w:rPr>
                <w:rFonts w:cs="0 Nazanin Bold"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          </w:t>
            </w:r>
            <w:r w:rsidR="00B6729A">
              <w:rPr>
                <w:rFonts w:cs="0 Nazanin Bold" w:hint="cs"/>
                <w:sz w:val="28"/>
                <w:szCs w:val="28"/>
                <w:rtl/>
              </w:rPr>
              <w:t xml:space="preserve">      </w: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 4) </w:t>
            </w:r>
            <w:r w:rsidRPr="00963C38">
              <w:rPr>
                <w:rFonts w:cs="0 Nazanin Bold"/>
                <w:position w:val="-6"/>
                <w:sz w:val="28"/>
                <w:szCs w:val="28"/>
              </w:rPr>
              <w:object w:dxaOrig="200" w:dyaOrig="260" w14:anchorId="1907CCBB">
                <v:shape id="_x0000_i1038" type="#_x0000_t75" style="width:11.85pt;height:15.8pt" o:ole="">
                  <v:imagedata r:id="rId36" o:title=""/>
                </v:shape>
                <o:OLEObject Type="Embed" ProgID="Equation.DSMT4" ShapeID="_x0000_i1038" DrawAspect="Content" ObjectID="_1777842753" r:id="rId37"/>
              </w:objec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</w:t>
            </w:r>
          </w:p>
          <w:p w14:paraId="3DD29A6F" w14:textId="20064B44" w:rsidR="00B6729A" w:rsidRPr="00F16381" w:rsidRDefault="00963C38" w:rsidP="00B6729A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ج)</w:t>
            </w:r>
            <w:r w:rsidR="00B6729A">
              <w:rPr>
                <w:rFonts w:cs="0 Nazanin Bold" w:hint="cs"/>
                <w:noProof/>
                <w:sz w:val="28"/>
                <w:szCs w:val="28"/>
                <w:rtl/>
              </w:rPr>
              <w:t xml:space="preserve"> کدام گزینه عبارت مقابل را کامل می کند</w:t>
            </w:r>
            <w:r w:rsidR="00B6729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B6729A" w:rsidRPr="00F16381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؟ </w:t>
            </w:r>
            <w:r w:rsidR="00B6729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                   </w:t>
            </w:r>
            <w:r w:rsidR="00B6729A" w:rsidRPr="00F16381">
              <w:rPr>
                <w:rFonts w:cs="0 Nazanin Bold"/>
                <w:noProof/>
                <w:position w:val="-12"/>
                <w:sz w:val="28"/>
                <w:szCs w:val="28"/>
              </w:rPr>
              <w:object w:dxaOrig="1460" w:dyaOrig="499" w14:anchorId="46175C53">
                <v:shape id="_x0000_i1039" type="#_x0000_t75" style="width:88.6pt;height:30.05pt" o:ole="">
                  <v:imagedata r:id="rId38" o:title=""/>
                </v:shape>
                <o:OLEObject Type="Embed" ProgID="Equation.DSMT4" ShapeID="_x0000_i1039" DrawAspect="Content" ObjectID="_1777842754" r:id="rId39"/>
              </w:object>
            </w:r>
          </w:p>
          <w:p w14:paraId="7D64564E" w14:textId="77777777" w:rsidR="004B24C7" w:rsidRDefault="00B6729A" w:rsidP="00B6729A">
            <w:pPr>
              <w:rPr>
                <w:rFonts w:cs="0 Nazanin Bold"/>
                <w:sz w:val="28"/>
                <w:szCs w:val="28"/>
                <w:rtl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>۱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>)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فقط </w:t>
            </w:r>
            <w:r w:rsidRPr="00F16381">
              <w:rPr>
                <w:rFonts w:cs="0 Nazanin Bold"/>
                <w:sz w:val="28"/>
                <w:szCs w:val="28"/>
              </w:rPr>
              <w:t xml:space="preserve"> </w:t>
            </w:r>
            <w:r w:rsidRPr="00F16381">
              <w:rPr>
                <w:noProof/>
                <w:position w:val="-6"/>
              </w:rPr>
              <w:object w:dxaOrig="260" w:dyaOrig="279" w14:anchorId="093DA80F">
                <v:shape id="_x0000_i1040" type="#_x0000_t75" style="width:15.8pt;height:15.8pt" o:ole="">
                  <v:imagedata r:id="rId40" o:title=""/>
                </v:shape>
                <o:OLEObject Type="Embed" ProgID="Equation.DSMT4" ShapeID="_x0000_i1040" DrawAspect="Content" ObjectID="_1777842755" r:id="rId41"/>
              </w:objec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       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2)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فقط </w:t>
            </w:r>
            <w:r w:rsidRPr="00F16381">
              <w:rPr>
                <w:rFonts w:cs="0 Nazanin Bold"/>
                <w:sz w:val="28"/>
                <w:szCs w:val="28"/>
              </w:rPr>
              <w:t xml:space="preserve"> </w:t>
            </w:r>
            <w:r w:rsidRPr="00F16381">
              <w:rPr>
                <w:noProof/>
                <w:position w:val="-6"/>
              </w:rPr>
              <w:object w:dxaOrig="420" w:dyaOrig="279" w14:anchorId="1D64FB01">
                <v:shape id="_x0000_i1041" type="#_x0000_t75" style="width:25.3pt;height:15.8pt" o:ole="">
                  <v:imagedata r:id="rId42" o:title=""/>
                </v:shape>
                <o:OLEObject Type="Embed" ProgID="Equation.DSMT4" ShapeID="_x0000_i1041" DrawAspect="Content" ObjectID="_1777842756" r:id="rId43"/>
              </w:objec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        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  3) </w:t>
            </w:r>
            <w:bookmarkStart w:id="0" w:name="_GoBack"/>
            <w:bookmarkEnd w:id="0"/>
            <w:r w:rsidRPr="00F16381">
              <w:rPr>
                <w:noProof/>
                <w:position w:val="-10"/>
              </w:rPr>
              <w:object w:dxaOrig="880" w:dyaOrig="320" w14:anchorId="45FE07A4">
                <v:shape id="_x0000_i1042" type="#_x0000_t75" style="width:54.6pt;height:18.2pt" o:ole="">
                  <v:imagedata r:id="rId44" o:title=""/>
                </v:shape>
                <o:OLEObject Type="Embed" ProgID="Equation.DSMT4" ShapeID="_x0000_i1042" DrawAspect="Content" ObjectID="_1777842757" r:id="rId45"/>
              </w:objec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               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 4) </w:t>
            </w:r>
            <w:r w:rsidRPr="00303883">
              <w:rPr>
                <w:rFonts w:cs="0 Nazanin Bold"/>
                <w:noProof/>
                <w:position w:val="-8"/>
                <w:sz w:val="28"/>
                <w:szCs w:val="28"/>
              </w:rPr>
              <w:object w:dxaOrig="460" w:dyaOrig="400" w14:anchorId="3D77F3D9">
                <v:shape id="_x0000_i1043" type="#_x0000_t75" style="width:28.5pt;height:23.75pt" o:ole="">
                  <v:imagedata r:id="rId46" o:title=""/>
                </v:shape>
                <o:OLEObject Type="Embed" ProgID="Equation.DSMT4" ShapeID="_x0000_i1043" DrawAspect="Content" ObjectID="_1777842758" r:id="rId47"/>
              </w:objec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  <w:p w14:paraId="3C43F7B1" w14:textId="649BEA39" w:rsidR="004B24C7" w:rsidRPr="00F16381" w:rsidRDefault="004B24C7" w:rsidP="004B24C7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>د</w:t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>)</w:t>
            </w:r>
            <w:r>
              <w:rPr>
                <w:rFonts w:cs="0 Nazanin Bold" w:hint="cs"/>
                <w:noProof/>
                <w:sz w:val="28"/>
                <w:szCs w:val="28"/>
                <w:rtl/>
              </w:rPr>
              <w:t xml:space="preserve"> حاصل عبارت </w:t>
            </w:r>
            <w:r w:rsidRPr="005F7E6F">
              <w:rPr>
                <w:rFonts w:cs="0 Nazanin Bold"/>
                <w:noProof/>
                <w:position w:val="-28"/>
                <w:sz w:val="28"/>
                <w:szCs w:val="28"/>
              </w:rPr>
              <w:object w:dxaOrig="380" w:dyaOrig="840" w14:anchorId="11572D3C">
                <v:shape id="_x0000_i1044" type="#_x0000_t75" style="width:23.75pt;height:50.65pt" o:ole="">
                  <v:imagedata r:id="rId48" o:title=""/>
                </v:shape>
                <o:OLEObject Type="Embed" ProgID="Equation.DSMT4" ShapeID="_x0000_i1044" DrawAspect="Content" ObjectID="_1777842759" r:id="rId49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برابر کدام گزینه است </w:t>
            </w:r>
            <w:r w:rsidRPr="00F16381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؟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                   </w:t>
            </w:r>
          </w:p>
          <w:p w14:paraId="67EC3CCB" w14:textId="0ED6BAE2" w:rsidR="00963C38" w:rsidRPr="00B6729A" w:rsidRDefault="004B24C7" w:rsidP="004B24C7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>۱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>)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5F7E6F">
              <w:rPr>
                <w:rFonts w:cs="0 Nazanin Bold"/>
                <w:noProof/>
                <w:position w:val="-28"/>
                <w:sz w:val="28"/>
                <w:szCs w:val="28"/>
              </w:rPr>
              <w:object w:dxaOrig="340" w:dyaOrig="720" w14:anchorId="5D7B2DF9">
                <v:shape id="_x0000_i1045" type="#_x0000_t75" style="width:21.35pt;height:43.5pt" o:ole="">
                  <v:imagedata r:id="rId50" o:title=""/>
                </v:shape>
                <o:OLEObject Type="Embed" ProgID="Equation.DSMT4" ShapeID="_x0000_i1045" DrawAspect="Content" ObjectID="_1777842760" r:id="rId51"/>
              </w:objec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   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    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2)  </w:t>
            </w:r>
            <w:r w:rsidRPr="005F7E6F">
              <w:rPr>
                <w:rFonts w:cs="0 Nazanin Bold"/>
                <w:noProof/>
                <w:position w:val="-28"/>
                <w:sz w:val="28"/>
                <w:szCs w:val="28"/>
              </w:rPr>
              <w:object w:dxaOrig="400" w:dyaOrig="720" w14:anchorId="65650ED1">
                <v:shape id="_x0000_i1046" type="#_x0000_t75" style="width:24.55pt;height:43.5pt" o:ole="">
                  <v:imagedata r:id="rId52" o:title=""/>
                </v:shape>
                <o:OLEObject Type="Embed" ProgID="Equation.DSMT4" ShapeID="_x0000_i1046" DrawAspect="Content" ObjectID="_1777842761" r:id="rId53"/>
              </w:objec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                   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  3) </w:t>
            </w:r>
            <w:r w:rsidRPr="005F7E6F">
              <w:rPr>
                <w:rFonts w:cs="0 Nazanin Bold"/>
                <w:noProof/>
                <w:position w:val="-28"/>
                <w:sz w:val="28"/>
                <w:szCs w:val="28"/>
              </w:rPr>
              <w:object w:dxaOrig="400" w:dyaOrig="720" w14:anchorId="7D9B643D">
                <v:shape id="_x0000_i1047" type="#_x0000_t75" style="width:24.55pt;height:43.5pt" o:ole="">
                  <v:imagedata r:id="rId54" o:title=""/>
                </v:shape>
                <o:OLEObject Type="Embed" ProgID="Equation.DSMT4" ShapeID="_x0000_i1047" DrawAspect="Content" ObjectID="_1777842762" r:id="rId55"/>
              </w:objec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                       </w:t>
            </w:r>
            <w:r w:rsidRPr="00F16381">
              <w:rPr>
                <w:rFonts w:cs="0 Nazanin Bold" w:hint="cs"/>
                <w:sz w:val="28"/>
                <w:szCs w:val="28"/>
                <w:rtl/>
              </w:rPr>
              <w:t xml:space="preserve">    4) </w:t>
            </w:r>
            <w:r w:rsidRPr="004B24C7">
              <w:rPr>
                <w:rFonts w:cs="0 Nazanin Bold"/>
                <w:noProof/>
                <w:position w:val="-28"/>
                <w:sz w:val="28"/>
                <w:szCs w:val="28"/>
              </w:rPr>
              <w:object w:dxaOrig="260" w:dyaOrig="720" w14:anchorId="0DD194BE">
                <v:shape id="_x0000_i1048" type="#_x0000_t75" style="width:15.8pt;height:42.75pt" o:ole="">
                  <v:imagedata r:id="rId56" o:title=""/>
                </v:shape>
                <o:OLEObject Type="Embed" ProgID="Equation.DSMT4" ShapeID="_x0000_i1048" DrawAspect="Content" ObjectID="_1777842763" r:id="rId57"/>
              </w:objec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         </w:t>
            </w:r>
            <w:r w:rsidR="00963C38" w:rsidRPr="00BA3193">
              <w:rPr>
                <w:rFonts w:cs="0 Nazanin Bold" w:hint="cs"/>
                <w:sz w:val="28"/>
                <w:szCs w:val="28"/>
                <w:rtl/>
              </w:rPr>
              <w:t xml:space="preserve">      </w:t>
            </w:r>
          </w:p>
        </w:tc>
        <w:tc>
          <w:tcPr>
            <w:tcW w:w="491" w:type="dxa"/>
            <w:vAlign w:val="center"/>
          </w:tcPr>
          <w:p w14:paraId="6CE51854" w14:textId="1DBF60F9" w:rsidR="00963C38" w:rsidRDefault="004B24C7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CF444A" w:rsidRPr="00210596" w14:paraId="173C29EE" w14:textId="77777777" w:rsidTr="00CA1A8D">
        <w:trPr>
          <w:trHeight w:val="1328"/>
        </w:trPr>
        <w:tc>
          <w:tcPr>
            <w:tcW w:w="519" w:type="dxa"/>
            <w:vAlign w:val="center"/>
          </w:tcPr>
          <w:p w14:paraId="7CF3F00E" w14:textId="3EBC25C9" w:rsidR="00CF444A" w:rsidRPr="00210596" w:rsidRDefault="00C60BC5" w:rsidP="002839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9526" w:type="dxa"/>
            <w:gridSpan w:val="3"/>
          </w:tcPr>
          <w:p w14:paraId="16D15841" w14:textId="4967CAE8" w:rsidR="005C1DBF" w:rsidRDefault="00F7564F" w:rsidP="0027164E">
            <w:pPr>
              <w:tabs>
                <w:tab w:val="left" w:pos="7410"/>
              </w:tabs>
              <w:rPr>
                <w:sz w:val="28"/>
                <w:szCs w:val="28"/>
                <w:rtl/>
                <w:lang w:bidi="fa-IR"/>
              </w:rPr>
            </w:pPr>
            <w:r w:rsidRPr="00F7564F">
              <w:rPr>
                <w:sz w:val="28"/>
                <w:szCs w:val="28"/>
                <w:rtl/>
                <w:lang w:bidi="fa-IR"/>
              </w:rPr>
              <w:t>حاصل عبار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ت </w:t>
            </w:r>
            <w:r w:rsidRPr="00F7564F">
              <w:rPr>
                <w:rFonts w:hint="cs"/>
                <w:sz w:val="28"/>
                <w:szCs w:val="28"/>
                <w:rtl/>
                <w:lang w:bidi="fa-IR"/>
              </w:rPr>
              <w:t>های</w:t>
            </w:r>
            <w:r w:rsidRPr="00F7564F">
              <w:rPr>
                <w:sz w:val="28"/>
                <w:szCs w:val="28"/>
                <w:rtl/>
                <w:lang w:bidi="fa-IR"/>
              </w:rPr>
              <w:t xml:space="preserve"> ز</w:t>
            </w:r>
            <w:r w:rsidRPr="00F7564F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F7564F">
              <w:rPr>
                <w:rFonts w:hint="eastAsia"/>
                <w:sz w:val="28"/>
                <w:szCs w:val="28"/>
                <w:rtl/>
                <w:lang w:bidi="fa-IR"/>
              </w:rPr>
              <w:t>ر</w:t>
            </w:r>
            <w:r w:rsidRPr="00F7564F">
              <w:rPr>
                <w:sz w:val="28"/>
                <w:szCs w:val="28"/>
                <w:rtl/>
                <w:lang w:bidi="fa-IR"/>
              </w:rPr>
              <w:t xml:space="preserve"> را بدست آور</w:t>
            </w:r>
            <w:r w:rsidRPr="00F7564F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F7564F">
              <w:rPr>
                <w:rFonts w:hint="eastAsia"/>
                <w:sz w:val="28"/>
                <w:szCs w:val="28"/>
                <w:rtl/>
                <w:lang w:bidi="fa-IR"/>
              </w:rPr>
              <w:t>د</w:t>
            </w:r>
            <w:r w:rsidRPr="00F7564F">
              <w:rPr>
                <w:sz w:val="28"/>
                <w:szCs w:val="28"/>
                <w:rtl/>
                <w:lang w:bidi="fa-IR"/>
              </w:rPr>
              <w:t xml:space="preserve">.                            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52"/>
              <w:gridCol w:w="2353"/>
              <w:gridCol w:w="2353"/>
              <w:gridCol w:w="2354"/>
            </w:tblGrid>
            <w:tr w:rsidR="00B356EA" w14:paraId="05E1E9B6" w14:textId="77777777" w:rsidTr="00F7564F">
              <w:tc>
                <w:tcPr>
                  <w:tcW w:w="2353" w:type="dxa"/>
                  <w:vAlign w:val="center"/>
                </w:tcPr>
                <w:p w14:paraId="2951EBBD" w14:textId="54812883" w:rsidR="00B356EA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960" w:dyaOrig="400" w14:anchorId="7E63C4C8">
                      <v:shape id="_x0000_i1049" type="#_x0000_t75" style="width:58.55pt;height:23.75pt" o:ole="">
                        <v:imagedata r:id="rId58" o:title=""/>
                      </v:shape>
                      <o:OLEObject Type="Embed" ProgID="Equation.DSMT4" ShapeID="_x0000_i1049" DrawAspect="Content" ObjectID="_1777842764" r:id="rId59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6CD7B77" w14:textId="1CE55795" w:rsidR="00B356EA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800" w:dyaOrig="400" w14:anchorId="04BE8AF4">
                      <v:shape id="_x0000_i1050" type="#_x0000_t75" style="width:48.25pt;height:23.75pt" o:ole="">
                        <v:imagedata r:id="rId60" o:title=""/>
                      </v:shape>
                      <o:OLEObject Type="Embed" ProgID="Equation.DSMT4" ShapeID="_x0000_i1050" DrawAspect="Content" ObjectID="_1777842765" r:id="rId61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54065AD9" w14:textId="7661E049" w:rsidR="00B356EA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740" w:dyaOrig="440" w14:anchorId="3A55531A">
                      <v:shape id="_x0000_i1051" type="#_x0000_t75" style="width:46.7pt;height:25.3pt" o:ole="">
                        <v:imagedata r:id="rId62" o:title=""/>
                      </v:shape>
                      <o:OLEObject Type="Embed" ProgID="Equation.DSMT4" ShapeID="_x0000_i1051" DrawAspect="Content" ObjectID="_1777842766" r:id="rId63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12D80FC6" w14:textId="10DB51C1" w:rsidR="00B356EA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600" w:dyaOrig="440" w14:anchorId="0DF87CE0">
                      <v:shape id="_x0000_i1052" type="#_x0000_t75" style="width:37.2pt;height:26.1pt" o:ole="">
                        <v:imagedata r:id="rId64" o:title=""/>
                      </v:shape>
                      <o:OLEObject Type="Embed" ProgID="Equation.DSMT4" ShapeID="_x0000_i1052" DrawAspect="Content" ObjectID="_1777842767" r:id="rId65"/>
                    </w:object>
                  </w:r>
                </w:p>
              </w:tc>
            </w:tr>
            <w:tr w:rsidR="00F7564F" w14:paraId="6B377B25" w14:textId="77777777" w:rsidTr="00F7564F">
              <w:tc>
                <w:tcPr>
                  <w:tcW w:w="2353" w:type="dxa"/>
                  <w:vAlign w:val="center"/>
                </w:tcPr>
                <w:p w14:paraId="22C5A1CD" w14:textId="50CD89E6" w:rsidR="00F7564F" w:rsidRPr="005F7E6F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noProof/>
                      <w:sz w:val="28"/>
                      <w:szCs w:val="28"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1140" w:dyaOrig="440" w14:anchorId="4E849ED1">
                      <v:shape id="_x0000_i1053" type="#_x0000_t75" style="width:70.4pt;height:25.3pt" o:ole="">
                        <v:imagedata r:id="rId66" o:title=""/>
                      </v:shape>
                      <o:OLEObject Type="Embed" ProgID="Equation.DSMT4" ShapeID="_x0000_i1053" DrawAspect="Content" ObjectID="_1777842768" r:id="rId67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12DCFEAE" w14:textId="5AF99222" w:rsidR="00F7564F" w:rsidRPr="005F7E6F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303883">
                    <w:rPr>
                      <w:rFonts w:cs="0 Nazanin Bold"/>
                      <w:noProof/>
                      <w:position w:val="-30"/>
                      <w:sz w:val="28"/>
                      <w:szCs w:val="28"/>
                    </w:rPr>
                    <w:object w:dxaOrig="999" w:dyaOrig="800" w14:anchorId="3B6CE0D1">
                      <v:shape id="_x0000_i1054" type="#_x0000_t75" style="width:60.15pt;height:47.45pt" o:ole="">
                        <v:imagedata r:id="rId68" o:title=""/>
                      </v:shape>
                      <o:OLEObject Type="Embed" ProgID="Equation.DSMT4" ShapeID="_x0000_i1054" DrawAspect="Content" ObjectID="_1777842769" r:id="rId69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3231E72" w14:textId="545E8088" w:rsidR="00F7564F" w:rsidRPr="005F7E6F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noProof/>
                      <w:sz w:val="28"/>
                      <w:szCs w:val="28"/>
                      <w:lang w:bidi="fa-IR"/>
                    </w:rPr>
                  </w:pPr>
                  <w:r w:rsidRPr="005F7E6F">
                    <w:rPr>
                      <w:rFonts w:cs="0 Nazanin Bold"/>
                      <w:noProof/>
                      <w:position w:val="-34"/>
                      <w:sz w:val="28"/>
                      <w:szCs w:val="28"/>
                    </w:rPr>
                    <w:object w:dxaOrig="580" w:dyaOrig="900" w14:anchorId="124DF937">
                      <v:shape id="_x0000_i1055" type="#_x0000_t75" style="width:36.4pt;height:54.6pt" o:ole="">
                        <v:imagedata r:id="rId70" o:title=""/>
                      </v:shape>
                      <o:OLEObject Type="Embed" ProgID="Equation.DSMT4" ShapeID="_x0000_i1055" DrawAspect="Content" ObjectID="_1777842770" r:id="rId71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3553CEF6" w14:textId="59D98E4F" w:rsidR="00F7564F" w:rsidRPr="005F7E6F" w:rsidRDefault="00F7564F" w:rsidP="004B24C7">
                  <w:pPr>
                    <w:tabs>
                      <w:tab w:val="left" w:pos="7410"/>
                    </w:tabs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  <w:lang w:bidi="fa-IR"/>
                    </w:rPr>
                  </w:pPr>
                  <w:r w:rsidRPr="005F7E6F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820" w:dyaOrig="720" w14:anchorId="25B9896B">
                      <v:shape id="_x0000_i1056" type="#_x0000_t75" style="width:49.85pt;height:43.5pt" o:ole="">
                        <v:imagedata r:id="rId72" o:title=""/>
                      </v:shape>
                      <o:OLEObject Type="Embed" ProgID="Equation.DSMT4" ShapeID="_x0000_i1056" DrawAspect="Content" ObjectID="_1777842771" r:id="rId73"/>
                    </w:object>
                  </w:r>
                </w:p>
              </w:tc>
            </w:tr>
          </w:tbl>
          <w:p w14:paraId="28214AC7" w14:textId="6223E9E8" w:rsidR="00B356EA" w:rsidRPr="00210596" w:rsidRDefault="00B356EA" w:rsidP="0027164E">
            <w:pPr>
              <w:tabs>
                <w:tab w:val="left" w:pos="7410"/>
              </w:tabs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203E75DC" w14:textId="42BB0A62" w:rsidR="00CF444A" w:rsidRPr="00210596" w:rsidRDefault="00B6729A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CA1A8D" w:rsidRPr="00210596" w14:paraId="09EC9BFB" w14:textId="77777777" w:rsidTr="00CA1A8D">
        <w:trPr>
          <w:trHeight w:val="447"/>
        </w:trPr>
        <w:tc>
          <w:tcPr>
            <w:tcW w:w="519" w:type="dxa"/>
            <w:vAlign w:val="center"/>
          </w:tcPr>
          <w:p w14:paraId="7B9C820A" w14:textId="1CF4C1FF" w:rsidR="00CA1A8D" w:rsidRDefault="00C60BC5" w:rsidP="002839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9526" w:type="dxa"/>
            <w:gridSpan w:val="3"/>
            <w:vAlign w:val="center"/>
          </w:tcPr>
          <w:tbl>
            <w:tblPr>
              <w:tblStyle w:val="PlainTable5"/>
              <w:tblpPr w:leftFromText="180" w:rightFromText="180" w:vertAnchor="text" w:horzAnchor="margin" w:tblpXSpec="right" w:tblpY="-80"/>
              <w:bidiVisual/>
              <w:tblW w:w="9208" w:type="dxa"/>
              <w:tblLook w:val="0600" w:firstRow="0" w:lastRow="0" w:firstColumn="0" w:lastColumn="0" w:noHBand="1" w:noVBand="1"/>
            </w:tblPr>
            <w:tblGrid>
              <w:gridCol w:w="3099"/>
              <w:gridCol w:w="2694"/>
              <w:gridCol w:w="3415"/>
            </w:tblGrid>
            <w:tr w:rsidR="00CA1A8D" w14:paraId="3090A715" w14:textId="77777777" w:rsidTr="00B02B04">
              <w:trPr>
                <w:trHeight w:val="20"/>
              </w:trPr>
              <w:tc>
                <w:tcPr>
                  <w:tcW w:w="3099" w:type="dxa"/>
                  <w:vAlign w:val="center"/>
                </w:tcPr>
                <w:p w14:paraId="3F01C704" w14:textId="52B56B24" w:rsidR="00CA1A8D" w:rsidRDefault="00CA1A8D" w:rsidP="00CA1A8D">
                  <w:pPr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F7564F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مقایسه کنید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</w:t>
                  </w:r>
                  <w:r w:rsidR="00B02B04">
                    <w:rPr>
                      <w:rFonts w:ascii="Shabnam" w:hAnsi="Shabnam" w:cs="0 Nazanin Bold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B02B04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( </w:t>
                  </w:r>
                  <w:r w:rsidR="00B02B04" w:rsidRPr="006811C4"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540" w:dyaOrig="220" w14:anchorId="035AEFFD">
                      <v:shape id="_x0000_i1057" type="#_x0000_t75" style="width:33.25pt;height:13.45pt" o:ole="">
                        <v:imagedata r:id="rId74" o:title=""/>
                      </v:shape>
                      <o:OLEObject Type="Embed" ProgID="Equation.DSMT4" ShapeID="_x0000_i1057" DrawAspect="Content" ObjectID="_1777842772" r:id="rId75"/>
                    </w:object>
                  </w:r>
                  <w:r w:rsidR="00B02B04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)</w:t>
                  </w:r>
                </w:p>
              </w:tc>
              <w:tc>
                <w:tcPr>
                  <w:tcW w:w="2694" w:type="dxa"/>
                  <w:vAlign w:val="center"/>
                </w:tcPr>
                <w:p w14:paraId="6E05705B" w14:textId="56F15870" w:rsidR="00CA1A8D" w:rsidRDefault="00CA1A8D" w:rsidP="00CA1A8D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00" w:dyaOrig="440" w14:anchorId="7EE94B0E">
                      <v:shape id="_x0000_i1058" type="#_x0000_t75" style="width:67.25pt;height:26.9pt" o:ole="">
                        <v:imagedata r:id="rId76" o:title=""/>
                      </v:shape>
                      <o:OLEObject Type="Embed" ProgID="Equation.DSMT4" ShapeID="_x0000_i1058" DrawAspect="Content" ObjectID="_1777842773" r:id="rId77"/>
                    </w:object>
                  </w:r>
                </w:p>
              </w:tc>
              <w:tc>
                <w:tcPr>
                  <w:tcW w:w="3415" w:type="dxa"/>
                  <w:vAlign w:val="center"/>
                </w:tcPr>
                <w:p w14:paraId="423CC64F" w14:textId="1FCF47E2" w:rsidR="00CA1A8D" w:rsidRDefault="00CA1A8D" w:rsidP="00CA1A8D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6811C4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140" w:dyaOrig="520" w14:anchorId="6EC331A4">
                      <v:shape id="_x0000_i1059" type="#_x0000_t75" style="width:68.85pt;height:32.45pt" o:ole="">
                        <v:imagedata r:id="rId78" o:title=""/>
                      </v:shape>
                      <o:OLEObject Type="Embed" ProgID="Equation.DSMT4" ShapeID="_x0000_i1059" DrawAspect="Content" ObjectID="_1777842774" r:id="rId79"/>
                    </w:object>
                  </w:r>
                </w:p>
              </w:tc>
            </w:tr>
            <w:tr w:rsidR="00B6729A" w14:paraId="325D6C9E" w14:textId="77777777" w:rsidTr="00B02B04">
              <w:trPr>
                <w:trHeight w:val="20"/>
              </w:trPr>
              <w:tc>
                <w:tcPr>
                  <w:tcW w:w="3099" w:type="dxa"/>
                  <w:vAlign w:val="center"/>
                </w:tcPr>
                <w:p w14:paraId="2FD122DE" w14:textId="77777777" w:rsidR="00B6729A" w:rsidRPr="00F7564F" w:rsidRDefault="00B6729A" w:rsidP="00CA1A8D">
                  <w:pPr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94" w:type="dxa"/>
                  <w:vAlign w:val="center"/>
                </w:tcPr>
                <w:p w14:paraId="05335E0B" w14:textId="6482EF50" w:rsidR="00B6729A" w:rsidRPr="00AF507E" w:rsidRDefault="00C60BC5" w:rsidP="00CA1A8D">
                  <w:pPr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359" w:dyaOrig="440" w14:anchorId="54192A91">
                      <v:shape id="_x0000_i1060" type="#_x0000_t75" style="width:83.85pt;height:26.9pt" o:ole="">
                        <v:imagedata r:id="rId80" o:title=""/>
                      </v:shape>
                      <o:OLEObject Type="Embed" ProgID="Equation.DSMT4" ShapeID="_x0000_i1060" DrawAspect="Content" ObjectID="_1777842775" r:id="rId81"/>
                    </w:object>
                  </w:r>
                </w:p>
              </w:tc>
              <w:tc>
                <w:tcPr>
                  <w:tcW w:w="3415" w:type="dxa"/>
                  <w:vAlign w:val="center"/>
                </w:tcPr>
                <w:p w14:paraId="1EAB72BD" w14:textId="382C5941" w:rsidR="00B6729A" w:rsidRPr="006811C4" w:rsidRDefault="00B6729A" w:rsidP="00CA1A8D">
                  <w:pPr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6811C4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840" w:dyaOrig="520" w14:anchorId="3920BE2B">
                      <v:shape id="_x0000_i1061" type="#_x0000_t75" style="width:111.55pt;height:32.45pt" o:ole="">
                        <v:imagedata r:id="rId82" o:title=""/>
                      </v:shape>
                      <o:OLEObject Type="Embed" ProgID="Equation.DSMT4" ShapeID="_x0000_i1061" DrawAspect="Content" ObjectID="_1777842776" r:id="rId83"/>
                    </w:object>
                  </w:r>
                </w:p>
              </w:tc>
            </w:tr>
          </w:tbl>
          <w:p w14:paraId="3E35A681" w14:textId="64B12820" w:rsidR="00CA1A8D" w:rsidRPr="00F7564F" w:rsidRDefault="00CA1A8D" w:rsidP="00CA1A8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491" w:type="dxa"/>
            <w:vAlign w:val="center"/>
          </w:tcPr>
          <w:p w14:paraId="2B4179DB" w14:textId="0E755854" w:rsidR="00CA1A8D" w:rsidRDefault="00C60BC5" w:rsidP="00283FF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C84DCA" w:rsidRPr="00210596" w14:paraId="1EB71155" w14:textId="77777777" w:rsidTr="00CA1A8D">
        <w:trPr>
          <w:trHeight w:val="124"/>
        </w:trPr>
        <w:tc>
          <w:tcPr>
            <w:tcW w:w="519" w:type="dxa"/>
            <w:vAlign w:val="center"/>
          </w:tcPr>
          <w:p w14:paraId="218D7B8D" w14:textId="798A2E7B" w:rsidR="00C84DCA" w:rsidRPr="00210596" w:rsidRDefault="00C60BC5" w:rsidP="002839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6</w:t>
            </w:r>
          </w:p>
        </w:tc>
        <w:tc>
          <w:tcPr>
            <w:tcW w:w="9526" w:type="dxa"/>
            <w:gridSpan w:val="3"/>
            <w:vAlign w:val="center"/>
          </w:tcPr>
          <w:p w14:paraId="6DE7B45F" w14:textId="77777777" w:rsidR="00B734A8" w:rsidRDefault="00CA1A8D" w:rsidP="00CA1A8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CA1A8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حاصل عبارت های زیر را به صورت </w:t>
            </w:r>
            <w:r w:rsidRPr="00CA1A8D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تواندار</w:t>
            </w:r>
            <w:r w:rsidRPr="00CA1A8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730"/>
              <w:gridCol w:w="3544"/>
              <w:gridCol w:w="3137"/>
            </w:tblGrid>
            <w:tr w:rsidR="00CA1A8D" w14:paraId="52EEB56C" w14:textId="77777777" w:rsidTr="00E71AE5">
              <w:tc>
                <w:tcPr>
                  <w:tcW w:w="2730" w:type="dxa"/>
                  <w:vAlign w:val="center"/>
                </w:tcPr>
                <w:p w14:paraId="3F03F19C" w14:textId="1BAF05C0" w:rsidR="00CA1A8D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D1093">
                    <w:rPr>
                      <w:noProof/>
                      <w:position w:val="-6"/>
                      <w:sz w:val="28"/>
                      <w:szCs w:val="28"/>
                    </w:rPr>
                    <w:object w:dxaOrig="1100" w:dyaOrig="440" w14:anchorId="35ABD249">
                      <v:shape id="_x0000_i1062" type="#_x0000_t75" style="width:67.25pt;height:26.9pt" o:ole="">
                        <v:imagedata r:id="rId84" o:title=""/>
                      </v:shape>
                      <o:OLEObject Type="Embed" ProgID="Equation.DSMT4" ShapeID="_x0000_i1062" DrawAspect="Content" ObjectID="_1777842777" r:id="rId85"/>
                    </w:object>
                  </w:r>
                </w:p>
              </w:tc>
              <w:tc>
                <w:tcPr>
                  <w:tcW w:w="3544" w:type="dxa"/>
                  <w:vAlign w:val="center"/>
                </w:tcPr>
                <w:p w14:paraId="1558B5E8" w14:textId="14439A52" w:rsidR="00CA1A8D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CD1093">
                    <w:rPr>
                      <w:noProof/>
                      <w:position w:val="-6"/>
                      <w:sz w:val="28"/>
                      <w:szCs w:val="28"/>
                    </w:rPr>
                    <w:object w:dxaOrig="1100" w:dyaOrig="440" w14:anchorId="21DC1CA5">
                      <v:shape id="_x0000_i1063" type="#_x0000_t75" style="width:67.25pt;height:26.9pt" o:ole="">
                        <v:imagedata r:id="rId86" o:title=""/>
                      </v:shape>
                      <o:OLEObject Type="Embed" ProgID="Equation.DSMT4" ShapeID="_x0000_i1063" DrawAspect="Content" ObjectID="_1777842778" r:id="rId87"/>
                    </w:object>
                  </w:r>
                </w:p>
              </w:tc>
              <w:tc>
                <w:tcPr>
                  <w:tcW w:w="3137" w:type="dxa"/>
                  <w:vAlign w:val="center"/>
                </w:tcPr>
                <w:p w14:paraId="07473CA8" w14:textId="5AB94A5B" w:rsidR="00CA1A8D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415E1D">
                    <w:rPr>
                      <w:noProof/>
                      <w:position w:val="-6"/>
                      <w:sz w:val="28"/>
                      <w:szCs w:val="28"/>
                    </w:rPr>
                    <w:object w:dxaOrig="1140" w:dyaOrig="440" w14:anchorId="3F13192B">
                      <v:shape id="_x0000_i1064" type="#_x0000_t75" style="width:71.2pt;height:26.1pt" o:ole="">
                        <v:imagedata r:id="rId88" o:title=""/>
                      </v:shape>
                      <o:OLEObject Type="Embed" ProgID="Equation.DSMT4" ShapeID="_x0000_i1064" DrawAspect="Content" ObjectID="_1777842779" r:id="rId89"/>
                    </w:object>
                  </w:r>
                </w:p>
              </w:tc>
            </w:tr>
            <w:tr w:rsidR="00D8032D" w14:paraId="3212AA85" w14:textId="77777777" w:rsidTr="00E71AE5">
              <w:tc>
                <w:tcPr>
                  <w:tcW w:w="2730" w:type="dxa"/>
                  <w:vAlign w:val="center"/>
                </w:tcPr>
                <w:p w14:paraId="083ED809" w14:textId="3705358A" w:rsidR="00D8032D" w:rsidRPr="00CD1093" w:rsidRDefault="00E71AE5" w:rsidP="00E71AE5">
                  <w:pPr>
                    <w:spacing w:line="276" w:lineRule="auto"/>
                    <w:jc w:val="right"/>
                    <w:rPr>
                      <w:noProof/>
                      <w:sz w:val="28"/>
                      <w:szCs w:val="28"/>
                    </w:rPr>
                  </w:pPr>
                  <w:r w:rsidRPr="00415E1D">
                    <w:rPr>
                      <w:noProof/>
                      <w:position w:val="-12"/>
                      <w:sz w:val="28"/>
                      <w:szCs w:val="28"/>
                    </w:rPr>
                    <w:object w:dxaOrig="1100" w:dyaOrig="499" w14:anchorId="4E1C4BDE">
                      <v:shape id="_x0000_i1065" type="#_x0000_t75" style="width:68.85pt;height:28.5pt" o:ole="">
                        <v:imagedata r:id="rId90" o:title=""/>
                      </v:shape>
                      <o:OLEObject Type="Embed" ProgID="Equation.DSMT4" ShapeID="_x0000_i1065" DrawAspect="Content" ObjectID="_1777842780" r:id="rId91"/>
                    </w:object>
                  </w:r>
                </w:p>
              </w:tc>
              <w:tc>
                <w:tcPr>
                  <w:tcW w:w="3544" w:type="dxa"/>
                  <w:vAlign w:val="center"/>
                </w:tcPr>
                <w:p w14:paraId="6DF27D7A" w14:textId="3F3FD39C" w:rsidR="00D8032D" w:rsidRPr="00CD1093" w:rsidRDefault="00E71AE5" w:rsidP="00D8032D">
                  <w:pPr>
                    <w:spacing w:line="276" w:lineRule="auto"/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2060" w:dyaOrig="720" w14:anchorId="4D72915F">
                      <v:shape id="_x0000_i1066" type="#_x0000_t75" style="width:128.95pt;height:43.5pt" o:ole="">
                        <v:imagedata r:id="rId92" o:title=""/>
                      </v:shape>
                      <o:OLEObject Type="Embed" ProgID="Equation.DSMT4" ShapeID="_x0000_i1066" DrawAspect="Content" ObjectID="_1777842781" r:id="rId93"/>
                    </w:object>
                  </w:r>
                </w:p>
              </w:tc>
              <w:tc>
                <w:tcPr>
                  <w:tcW w:w="3137" w:type="dxa"/>
                  <w:vAlign w:val="center"/>
                </w:tcPr>
                <w:p w14:paraId="0AC4919B" w14:textId="39E2A73F" w:rsidR="00D8032D" w:rsidRPr="00415E1D" w:rsidRDefault="00E71AE5" w:rsidP="00D8032D">
                  <w:pPr>
                    <w:spacing w:line="276" w:lineRule="auto"/>
                    <w:jc w:val="right"/>
                    <w:rPr>
                      <w:noProof/>
                      <w:sz w:val="28"/>
                      <w:szCs w:val="28"/>
                      <w:lang w:bidi="fa-IR"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1800" w:dyaOrig="720" w14:anchorId="55585C88">
                      <v:shape id="_x0000_i1067" type="#_x0000_t75" style="width:112.35pt;height:43.5pt" o:ole="">
                        <v:imagedata r:id="rId94" o:title=""/>
                      </v:shape>
                      <o:OLEObject Type="Embed" ProgID="Equation.DSMT4" ShapeID="_x0000_i1067" DrawAspect="Content" ObjectID="_1777842782" r:id="rId95"/>
                    </w:object>
                  </w:r>
                </w:p>
              </w:tc>
            </w:tr>
            <w:tr w:rsidR="00CA1A8D" w14:paraId="729B8FBD" w14:textId="7B364D65" w:rsidTr="00C60BC5">
              <w:trPr>
                <w:trHeight w:val="663"/>
              </w:trPr>
              <w:tc>
                <w:tcPr>
                  <w:tcW w:w="2730" w:type="dxa"/>
                  <w:vAlign w:val="center"/>
                </w:tcPr>
                <w:p w14:paraId="3B3B7245" w14:textId="034370EE" w:rsidR="00CA1A8D" w:rsidRDefault="00E71AE5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59783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640" w:dyaOrig="440" w14:anchorId="5DE3B27E">
                      <v:shape id="_x0000_i1068" type="#_x0000_t75" style="width:102.05pt;height:26.9pt" o:ole="">
                        <v:imagedata r:id="rId96" o:title=""/>
                      </v:shape>
                      <o:OLEObject Type="Embed" ProgID="Equation.DSMT4" ShapeID="_x0000_i1068" DrawAspect="Content" ObjectID="_1777842783" r:id="rId97"/>
                    </w:object>
                  </w:r>
                </w:p>
              </w:tc>
              <w:tc>
                <w:tcPr>
                  <w:tcW w:w="6681" w:type="dxa"/>
                  <w:gridSpan w:val="2"/>
                  <w:vAlign w:val="center"/>
                </w:tcPr>
                <w:p w14:paraId="6D442302" w14:textId="441AD2B5" w:rsidR="00CA1A8D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 w:rsidRPr="0059783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620" w:dyaOrig="440" w14:anchorId="2A003884">
                      <v:shape id="_x0000_i1069" type="#_x0000_t75" style="width:101.25pt;height:26.9pt" o:ole="">
                        <v:imagedata r:id="rId98" o:title=""/>
                      </v:shape>
                      <o:OLEObject Type="Embed" ProgID="Equation.DSMT4" ShapeID="_x0000_i1069" DrawAspect="Content" ObjectID="_1777842784" r:id="rId99"/>
                    </w:object>
                  </w:r>
                </w:p>
              </w:tc>
            </w:tr>
          </w:tbl>
          <w:p w14:paraId="1280AEF3" w14:textId="5B3A7D59" w:rsidR="00CA1A8D" w:rsidRPr="00CA1A8D" w:rsidRDefault="00CA1A8D" w:rsidP="00CA1A8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6DC44C7C" w14:textId="57EB039A" w:rsidR="00C84DCA" w:rsidRPr="00210596" w:rsidRDefault="00C60BC5" w:rsidP="00E71AE5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8547AA" w:rsidRPr="00210596" w14:paraId="2D2A0433" w14:textId="77777777" w:rsidTr="00B02B04">
        <w:trPr>
          <w:trHeight w:val="1098"/>
        </w:trPr>
        <w:tc>
          <w:tcPr>
            <w:tcW w:w="519" w:type="dxa"/>
            <w:vAlign w:val="center"/>
          </w:tcPr>
          <w:p w14:paraId="7020AD16" w14:textId="5FF81186" w:rsidR="008547AA" w:rsidRPr="00210596" w:rsidRDefault="00C60BC5" w:rsidP="002839B9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9526" w:type="dxa"/>
            <w:gridSpan w:val="3"/>
            <w:vAlign w:val="center"/>
          </w:tcPr>
          <w:p w14:paraId="6FC4CE40" w14:textId="77777777" w:rsidR="00B02B04" w:rsidRPr="00B02B04" w:rsidRDefault="00B02B04" w:rsidP="00B02B04">
            <w:p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B02B04">
              <w:rPr>
                <w:rFonts w:ascii="Shabnam" w:hAnsi="Shabnam" w:cs="0 Nazanin Bold" w:hint="cs"/>
                <w:sz w:val="28"/>
                <w:szCs w:val="28"/>
                <w:rtl/>
              </w:rPr>
              <w:t>مقدار تقریبی رادیکال های زیر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708"/>
              <w:gridCol w:w="4694"/>
            </w:tblGrid>
            <w:tr w:rsidR="00B02B04" w14:paraId="225462B3" w14:textId="77777777" w:rsidTr="00B02B04">
              <w:tc>
                <w:tcPr>
                  <w:tcW w:w="4708" w:type="dxa"/>
                </w:tcPr>
                <w:p w14:paraId="6C29515A" w14:textId="77777777" w:rsidR="00B02B04" w:rsidRDefault="00B02B04" w:rsidP="00B02B04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780" w:dyaOrig="400" w14:anchorId="4E1D465A">
                      <v:shape id="_x0000_i1070" type="#_x0000_t75" style="width:47.45pt;height:23.75pt" o:ole="">
                        <v:imagedata r:id="rId100" o:title=""/>
                      </v:shape>
                      <o:OLEObject Type="Embed" ProgID="Equation.DSMT4" ShapeID="_x0000_i1070" DrawAspect="Content" ObjectID="_1777842785" r:id="rId101"/>
                    </w:object>
                  </w:r>
                </w:p>
              </w:tc>
              <w:tc>
                <w:tcPr>
                  <w:tcW w:w="4694" w:type="dxa"/>
                </w:tcPr>
                <w:p w14:paraId="3C910407" w14:textId="77777777" w:rsidR="00B02B04" w:rsidRDefault="00B02B04" w:rsidP="00B02B04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680" w:dyaOrig="400" w14:anchorId="07A21323">
                      <v:shape id="_x0000_i1071" type="#_x0000_t75" style="width:41.15pt;height:23.75pt" o:ole="">
                        <v:imagedata r:id="rId102" o:title=""/>
                      </v:shape>
                      <o:OLEObject Type="Embed" ProgID="Equation.DSMT4" ShapeID="_x0000_i1071" DrawAspect="Content" ObjectID="_1777842786" r:id="rId103"/>
                    </w:object>
                  </w:r>
                </w:p>
              </w:tc>
            </w:tr>
          </w:tbl>
          <w:p w14:paraId="5A28F691" w14:textId="522E1D0C" w:rsidR="006212E5" w:rsidRPr="00210596" w:rsidRDefault="006212E5" w:rsidP="00621168">
            <w:pPr>
              <w:tabs>
                <w:tab w:val="left" w:pos="6389"/>
                <w:tab w:val="right" w:pos="9373"/>
              </w:tabs>
              <w:spacing w:line="360" w:lineRule="auto"/>
              <w:rPr>
                <w:sz w:val="28"/>
                <w:szCs w:val="28"/>
                <w:rtl/>
              </w:rPr>
            </w:pPr>
          </w:p>
        </w:tc>
        <w:tc>
          <w:tcPr>
            <w:tcW w:w="491" w:type="dxa"/>
            <w:vAlign w:val="center"/>
          </w:tcPr>
          <w:p w14:paraId="708804B8" w14:textId="76A23E51" w:rsidR="008547AA" w:rsidRPr="00210596" w:rsidRDefault="00321B37" w:rsidP="00486500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="008C115C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8547AA" w:rsidRPr="00210596" w14:paraId="654397E4" w14:textId="77777777" w:rsidTr="00F7510F">
        <w:trPr>
          <w:trHeight w:val="3424"/>
        </w:trPr>
        <w:tc>
          <w:tcPr>
            <w:tcW w:w="519" w:type="dxa"/>
            <w:vAlign w:val="center"/>
          </w:tcPr>
          <w:p w14:paraId="3FEFEE05" w14:textId="0B7D7849" w:rsidR="008547AA" w:rsidRPr="00210596" w:rsidRDefault="00C60BC5" w:rsidP="002839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9526" w:type="dxa"/>
            <w:gridSpan w:val="3"/>
            <w:vAlign w:val="center"/>
          </w:tcPr>
          <w:p w14:paraId="6922E847" w14:textId="77777777" w:rsidR="00B02B04" w:rsidRPr="00250DE6" w:rsidRDefault="00B02B04" w:rsidP="00B02B04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250DE6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علت نادرستی</w:t>
            </w:r>
            <w:r w:rsidRPr="00250DE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هر یک از عبارت های زیر را بنویسید.</w:t>
            </w:r>
          </w:p>
          <w:tbl>
            <w:tblPr>
              <w:tblStyle w:val="TableGrid"/>
              <w:bidiVisual/>
              <w:tblW w:w="0" w:type="auto"/>
              <w:tblInd w:w="142" w:type="dxa"/>
              <w:tblLook w:val="04A0" w:firstRow="1" w:lastRow="0" w:firstColumn="1" w:lastColumn="0" w:noHBand="0" w:noVBand="1"/>
            </w:tblPr>
            <w:tblGrid>
              <w:gridCol w:w="2131"/>
              <w:gridCol w:w="7129"/>
            </w:tblGrid>
            <w:tr w:rsidR="00B02B04" w:rsidRPr="00250DE6" w14:paraId="43B17A8D" w14:textId="77777777" w:rsidTr="00A7150E">
              <w:tc>
                <w:tcPr>
                  <w:tcW w:w="2147" w:type="dxa"/>
                  <w:shd w:val="clear" w:color="auto" w:fill="F2F2F2" w:themeFill="background1" w:themeFillShade="F2"/>
                </w:tcPr>
                <w:p w14:paraId="7B35DEA8" w14:textId="77777777" w:rsidR="00B02B04" w:rsidRPr="00250DE6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50DE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عبارت</w:t>
                  </w:r>
                </w:p>
              </w:tc>
              <w:tc>
                <w:tcPr>
                  <w:tcW w:w="7941" w:type="dxa"/>
                  <w:shd w:val="clear" w:color="auto" w:fill="F2F2F2" w:themeFill="background1" w:themeFillShade="F2"/>
                </w:tcPr>
                <w:p w14:paraId="5CABBE54" w14:textId="77777777" w:rsidR="00B02B04" w:rsidRPr="00250DE6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50DE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علت نادرستی</w:t>
                  </w:r>
                </w:p>
              </w:tc>
            </w:tr>
            <w:tr w:rsidR="00B02B04" w:rsidRPr="00250DE6" w14:paraId="56CE2EBB" w14:textId="77777777" w:rsidTr="00A7150E">
              <w:tc>
                <w:tcPr>
                  <w:tcW w:w="2147" w:type="dxa"/>
                </w:tcPr>
                <w:p w14:paraId="0AB74B7E" w14:textId="77777777" w:rsidR="00B02B04" w:rsidRPr="00250DE6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50DE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480" w:dyaOrig="440" w14:anchorId="4BEB5E88">
                      <v:shape id="_x0000_i1072" type="#_x0000_t75" style="width:89.4pt;height:26.1pt" o:ole="">
                        <v:imagedata r:id="rId104" o:title=""/>
                      </v:shape>
                      <o:OLEObject Type="Embed" ProgID="Equation.DSMT4" ShapeID="_x0000_i1072" DrawAspect="Content" ObjectID="_1777842787" r:id="rId105"/>
                    </w:object>
                  </w:r>
                </w:p>
              </w:tc>
              <w:tc>
                <w:tcPr>
                  <w:tcW w:w="7941" w:type="dxa"/>
                </w:tcPr>
                <w:p w14:paraId="34D7D334" w14:textId="77777777" w:rsidR="00B02B04" w:rsidRPr="00250DE6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B02B04" w:rsidRPr="00250DE6" w14:paraId="66228FC8" w14:textId="77777777" w:rsidTr="00A7150E">
              <w:tc>
                <w:tcPr>
                  <w:tcW w:w="2147" w:type="dxa"/>
                </w:tcPr>
                <w:p w14:paraId="3EE3A8A8" w14:textId="4C65EFD7" w:rsidR="00B02B04" w:rsidRPr="00250DE6" w:rsidRDefault="00B02B04" w:rsidP="00B02B04">
                  <w:pPr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320" w:dyaOrig="400" w14:anchorId="21FA477C">
                      <v:shape id="_x0000_i1073" type="#_x0000_t75" style="width:81.5pt;height:23.75pt" o:ole="">
                        <v:imagedata r:id="rId106" o:title=""/>
                      </v:shape>
                      <o:OLEObject Type="Embed" ProgID="Equation.DSMT4" ShapeID="_x0000_i1073" DrawAspect="Content" ObjectID="_1777842788" r:id="rId107"/>
                    </w:object>
                  </w:r>
                </w:p>
              </w:tc>
              <w:tc>
                <w:tcPr>
                  <w:tcW w:w="7941" w:type="dxa"/>
                </w:tcPr>
                <w:p w14:paraId="3EC9FE03" w14:textId="77777777" w:rsidR="00B02B04" w:rsidRPr="00250DE6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C60BC5" w:rsidRPr="00250DE6" w14:paraId="3DDD94DF" w14:textId="77777777" w:rsidTr="00A7150E">
              <w:tc>
                <w:tcPr>
                  <w:tcW w:w="2147" w:type="dxa"/>
                </w:tcPr>
                <w:p w14:paraId="6DED37C4" w14:textId="485286DC" w:rsidR="00C60BC5" w:rsidRPr="00303883" w:rsidRDefault="00AA243B" w:rsidP="00B02B04">
                  <w:pPr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859" w:dyaOrig="440" w14:anchorId="168D5DC2">
                      <v:shape id="_x0000_i1074" type="#_x0000_t75" style="width:52.2pt;height:26.1pt" o:ole="">
                        <v:imagedata r:id="rId108" o:title=""/>
                      </v:shape>
                      <o:OLEObject Type="Embed" ProgID="Equation.DSMT4" ShapeID="_x0000_i1074" DrawAspect="Content" ObjectID="_1777842789" r:id="rId109"/>
                    </w:object>
                  </w:r>
                </w:p>
              </w:tc>
              <w:tc>
                <w:tcPr>
                  <w:tcW w:w="7941" w:type="dxa"/>
                </w:tcPr>
                <w:p w14:paraId="40815D1A" w14:textId="77777777" w:rsidR="00C60BC5" w:rsidRPr="00250DE6" w:rsidRDefault="00C60BC5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F7510F" w:rsidRPr="00250DE6" w14:paraId="234CB94F" w14:textId="77777777" w:rsidTr="00A7150E">
              <w:tc>
                <w:tcPr>
                  <w:tcW w:w="2147" w:type="dxa"/>
                </w:tcPr>
                <w:p w14:paraId="49983C3C" w14:textId="2C451487" w:rsidR="00F7510F" w:rsidRPr="00AF507E" w:rsidRDefault="00F7510F" w:rsidP="00B02B04">
                  <w:pPr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250DE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400" w:dyaOrig="440" w14:anchorId="10F1EE06">
                      <v:shape id="_x0000_i1075" type="#_x0000_t75" style="width:85.45pt;height:26.1pt" o:ole="">
                        <v:imagedata r:id="rId110" o:title=""/>
                      </v:shape>
                      <o:OLEObject Type="Embed" ProgID="Equation.DSMT4" ShapeID="_x0000_i1075" DrawAspect="Content" ObjectID="_1777842790" r:id="rId111"/>
                    </w:object>
                  </w:r>
                </w:p>
              </w:tc>
              <w:tc>
                <w:tcPr>
                  <w:tcW w:w="7941" w:type="dxa"/>
                </w:tcPr>
                <w:p w14:paraId="704BB431" w14:textId="77777777" w:rsidR="00F7510F" w:rsidRPr="00250DE6" w:rsidRDefault="00F7510F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430A8EBA" w14:textId="6F41D73E" w:rsidR="00461A47" w:rsidRPr="00210596" w:rsidRDefault="00461A47" w:rsidP="00621168">
            <w:pPr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07125495" w14:textId="672EA3EE" w:rsidR="008547AA" w:rsidRPr="00210596" w:rsidRDefault="00F7510F" w:rsidP="00E66F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9B405E" w:rsidRPr="00210596" w14:paraId="3451054D" w14:textId="77777777" w:rsidTr="00222829">
        <w:trPr>
          <w:trHeight w:val="694"/>
        </w:trPr>
        <w:tc>
          <w:tcPr>
            <w:tcW w:w="519" w:type="dxa"/>
            <w:vAlign w:val="center"/>
          </w:tcPr>
          <w:p w14:paraId="3DBB2058" w14:textId="273E32F8" w:rsidR="009B405E" w:rsidRPr="00210596" w:rsidRDefault="00C60BC5" w:rsidP="002839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9526" w:type="dxa"/>
            <w:gridSpan w:val="3"/>
          </w:tcPr>
          <w:p w14:paraId="00A1742B" w14:textId="181F6FE4" w:rsidR="00BE7DA4" w:rsidRPr="00A806EF" w:rsidRDefault="00E71AE5" w:rsidP="00DF5EA8">
            <w:pPr>
              <w:tabs>
                <w:tab w:val="left" w:pos="7297"/>
              </w:tabs>
              <w:spacing w:line="360" w:lineRule="auto"/>
              <w:rPr>
                <w:rFonts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A806EF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حاصل عبارت </w:t>
            </w:r>
            <w:r w:rsidRPr="00A806EF">
              <w:rPr>
                <w:rFonts w:cs="0 Nazanin Bold"/>
                <w:noProof/>
                <w:position w:val="-6"/>
              </w:rPr>
              <w:object w:dxaOrig="720" w:dyaOrig="440" w14:anchorId="0CA237CB">
                <v:shape id="_x0000_i1076" type="#_x0000_t75" style="width:44.3pt;height:26.9pt" o:ole="">
                  <v:imagedata r:id="rId112" o:title=""/>
                </v:shape>
                <o:OLEObject Type="Embed" ProgID="Equation.DSMT4" ShapeID="_x0000_i1076" DrawAspect="Content" ObjectID="_1777842791" r:id="rId113"/>
              </w:object>
            </w:r>
            <w:r w:rsidRPr="00A806EF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به ازای </w:t>
            </w:r>
            <w:r w:rsidRPr="00A806EF">
              <w:rPr>
                <w:rFonts w:cs="0 Nazanin Bold"/>
                <w:noProof/>
                <w:position w:val="-6"/>
              </w:rPr>
              <w:object w:dxaOrig="660" w:dyaOrig="279" w14:anchorId="756C319C">
                <v:shape id="_x0000_i1077" type="#_x0000_t75" style="width:40.35pt;height:17.4pt" o:ole="">
                  <v:imagedata r:id="rId114" o:title=""/>
                </v:shape>
                <o:OLEObject Type="Embed" ProgID="Equation.DSMT4" ShapeID="_x0000_i1077" DrawAspect="Content" ObjectID="_1777842792" r:id="rId115"/>
              </w:object>
            </w:r>
            <w:r w:rsidRPr="00A806EF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DF5EA8" w:rsidRPr="00A806EF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را </w:t>
            </w:r>
            <w:r w:rsidRPr="00A806EF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پیدا کنید.</w:t>
            </w:r>
          </w:p>
          <w:p w14:paraId="4D15870A" w14:textId="7018C098" w:rsidR="00AC0024" w:rsidRPr="00C46055" w:rsidRDefault="00AC0024" w:rsidP="00C46055">
            <w:pPr>
              <w:tabs>
                <w:tab w:val="left" w:pos="7297"/>
              </w:tabs>
              <w:spacing w:line="360" w:lineRule="auto"/>
              <w:rPr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4DEA65D2" w14:textId="566DFC7C" w:rsidR="009B405E" w:rsidRPr="00210596" w:rsidRDefault="00E71AE5" w:rsidP="00E66FC4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۵/۰</w:t>
            </w:r>
          </w:p>
        </w:tc>
      </w:tr>
      <w:tr w:rsidR="00222829" w:rsidRPr="00210596" w14:paraId="1DE846AE" w14:textId="77777777" w:rsidTr="00222829">
        <w:trPr>
          <w:trHeight w:val="170"/>
        </w:trPr>
        <w:tc>
          <w:tcPr>
            <w:tcW w:w="10536" w:type="dxa"/>
            <w:gridSpan w:val="5"/>
            <w:vAlign w:val="center"/>
          </w:tcPr>
          <w:p w14:paraId="2D407C2B" w14:textId="4F8B4B72" w:rsidR="00222829" w:rsidRPr="00222829" w:rsidRDefault="00222829" w:rsidP="00222829">
            <w:pPr>
              <w:tabs>
                <w:tab w:val="left" w:pos="7297"/>
              </w:tabs>
              <w:spacing w:line="360" w:lineRule="auto"/>
              <w:rPr>
                <w:rFonts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موفق باشید.                                                                                                                                  جمع نمرات:15  </w:t>
            </w:r>
          </w:p>
        </w:tc>
      </w:tr>
    </w:tbl>
    <w:p w14:paraId="1020E5B8" w14:textId="6589E7C7" w:rsidR="000B3006" w:rsidRDefault="000B3006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</w:rPr>
      </w:pPr>
    </w:p>
    <w:p w14:paraId="768D9D0C" w14:textId="77777777" w:rsidR="0006525E" w:rsidRPr="005C2B86" w:rsidRDefault="0006525E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</w:rPr>
      </w:pPr>
    </w:p>
    <w:sectPr w:rsidR="0006525E" w:rsidRPr="005C2B86" w:rsidSect="006348D7">
      <w:footerReference w:type="even" r:id="rId116"/>
      <w:footerReference w:type="default" r:id="rId11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14AC" w14:textId="77777777" w:rsidR="00562991" w:rsidRDefault="00562991">
      <w:r>
        <w:separator/>
      </w:r>
    </w:p>
  </w:endnote>
  <w:endnote w:type="continuationSeparator" w:id="0">
    <w:p w14:paraId="223D8EFD" w14:textId="77777777" w:rsidR="00562991" w:rsidRDefault="0056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48368" w14:textId="77777777" w:rsidR="00562991" w:rsidRDefault="00562991">
      <w:r>
        <w:separator/>
      </w:r>
    </w:p>
  </w:footnote>
  <w:footnote w:type="continuationSeparator" w:id="0">
    <w:p w14:paraId="562EA7DE" w14:textId="77777777" w:rsidR="00562991" w:rsidRDefault="00562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6525E"/>
    <w:rsid w:val="000812E2"/>
    <w:rsid w:val="00081A78"/>
    <w:rsid w:val="00082BC1"/>
    <w:rsid w:val="00083DAE"/>
    <w:rsid w:val="0008569F"/>
    <w:rsid w:val="00096D6F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1B2E"/>
    <w:rsid w:val="001369CE"/>
    <w:rsid w:val="00156A69"/>
    <w:rsid w:val="00162771"/>
    <w:rsid w:val="001631AF"/>
    <w:rsid w:val="0016388F"/>
    <w:rsid w:val="001738A4"/>
    <w:rsid w:val="001752AE"/>
    <w:rsid w:val="00180E9B"/>
    <w:rsid w:val="00183AB2"/>
    <w:rsid w:val="001A0CC7"/>
    <w:rsid w:val="001A1D94"/>
    <w:rsid w:val="001A34E1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2829"/>
    <w:rsid w:val="00224AB0"/>
    <w:rsid w:val="0022541C"/>
    <w:rsid w:val="002304F7"/>
    <w:rsid w:val="00234541"/>
    <w:rsid w:val="0023766B"/>
    <w:rsid w:val="002567B2"/>
    <w:rsid w:val="00257904"/>
    <w:rsid w:val="00265DAC"/>
    <w:rsid w:val="0027164E"/>
    <w:rsid w:val="002839B9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4F7C"/>
    <w:rsid w:val="00320319"/>
    <w:rsid w:val="00321B37"/>
    <w:rsid w:val="0032391D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40E7"/>
    <w:rsid w:val="004211E6"/>
    <w:rsid w:val="00427CF4"/>
    <w:rsid w:val="0044091F"/>
    <w:rsid w:val="0044211B"/>
    <w:rsid w:val="004568D6"/>
    <w:rsid w:val="00461A47"/>
    <w:rsid w:val="00464B31"/>
    <w:rsid w:val="0047153D"/>
    <w:rsid w:val="004760CB"/>
    <w:rsid w:val="0047689E"/>
    <w:rsid w:val="00480E18"/>
    <w:rsid w:val="00486500"/>
    <w:rsid w:val="00493C1E"/>
    <w:rsid w:val="00497CD7"/>
    <w:rsid w:val="004A06C2"/>
    <w:rsid w:val="004A1F88"/>
    <w:rsid w:val="004B24C7"/>
    <w:rsid w:val="004B5D83"/>
    <w:rsid w:val="004B7F7B"/>
    <w:rsid w:val="004E14E2"/>
    <w:rsid w:val="004E3CD7"/>
    <w:rsid w:val="004E449F"/>
    <w:rsid w:val="004F1A82"/>
    <w:rsid w:val="004F7238"/>
    <w:rsid w:val="005249E8"/>
    <w:rsid w:val="00527D9D"/>
    <w:rsid w:val="005326D1"/>
    <w:rsid w:val="00551A46"/>
    <w:rsid w:val="00554692"/>
    <w:rsid w:val="00562991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C1DBF"/>
    <w:rsid w:val="005C2B86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168"/>
    <w:rsid w:val="006212E5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917C9"/>
    <w:rsid w:val="00696835"/>
    <w:rsid w:val="006A2ECB"/>
    <w:rsid w:val="006A45B3"/>
    <w:rsid w:val="006A5E8F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5F15"/>
    <w:rsid w:val="00777D5B"/>
    <w:rsid w:val="00780CD7"/>
    <w:rsid w:val="00781088"/>
    <w:rsid w:val="00783232"/>
    <w:rsid w:val="0079239E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52302"/>
    <w:rsid w:val="009547B1"/>
    <w:rsid w:val="00961938"/>
    <w:rsid w:val="00963C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06EF"/>
    <w:rsid w:val="00A81A8A"/>
    <w:rsid w:val="00A83BE2"/>
    <w:rsid w:val="00A86DB0"/>
    <w:rsid w:val="00A91CD1"/>
    <w:rsid w:val="00AA243B"/>
    <w:rsid w:val="00AB300F"/>
    <w:rsid w:val="00AC0024"/>
    <w:rsid w:val="00AC6A14"/>
    <w:rsid w:val="00AD0171"/>
    <w:rsid w:val="00AD6565"/>
    <w:rsid w:val="00AE32C9"/>
    <w:rsid w:val="00AE42AE"/>
    <w:rsid w:val="00AF346F"/>
    <w:rsid w:val="00AF59E1"/>
    <w:rsid w:val="00B02B04"/>
    <w:rsid w:val="00B04555"/>
    <w:rsid w:val="00B05FF8"/>
    <w:rsid w:val="00B10C05"/>
    <w:rsid w:val="00B14347"/>
    <w:rsid w:val="00B20491"/>
    <w:rsid w:val="00B2713C"/>
    <w:rsid w:val="00B305E1"/>
    <w:rsid w:val="00B356EA"/>
    <w:rsid w:val="00B36CB2"/>
    <w:rsid w:val="00B463C0"/>
    <w:rsid w:val="00B538FF"/>
    <w:rsid w:val="00B53FF9"/>
    <w:rsid w:val="00B56F1A"/>
    <w:rsid w:val="00B6729A"/>
    <w:rsid w:val="00B71B87"/>
    <w:rsid w:val="00B734A8"/>
    <w:rsid w:val="00B80042"/>
    <w:rsid w:val="00BA13F2"/>
    <w:rsid w:val="00BA6509"/>
    <w:rsid w:val="00BA7917"/>
    <w:rsid w:val="00BB1181"/>
    <w:rsid w:val="00BD06CF"/>
    <w:rsid w:val="00BD447E"/>
    <w:rsid w:val="00BD7BE6"/>
    <w:rsid w:val="00BE776E"/>
    <w:rsid w:val="00BE7DA4"/>
    <w:rsid w:val="00BF2DE8"/>
    <w:rsid w:val="00BF3462"/>
    <w:rsid w:val="00BF4FCA"/>
    <w:rsid w:val="00BF591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46055"/>
    <w:rsid w:val="00C60163"/>
    <w:rsid w:val="00C60BC5"/>
    <w:rsid w:val="00C610FE"/>
    <w:rsid w:val="00C6157A"/>
    <w:rsid w:val="00C712A0"/>
    <w:rsid w:val="00C819A9"/>
    <w:rsid w:val="00C82809"/>
    <w:rsid w:val="00C82A22"/>
    <w:rsid w:val="00C84DCA"/>
    <w:rsid w:val="00C95237"/>
    <w:rsid w:val="00C9795F"/>
    <w:rsid w:val="00CA0093"/>
    <w:rsid w:val="00CA1A8D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032D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DF5EA8"/>
    <w:rsid w:val="00E00254"/>
    <w:rsid w:val="00E0042D"/>
    <w:rsid w:val="00E14C5C"/>
    <w:rsid w:val="00E1516A"/>
    <w:rsid w:val="00E1614F"/>
    <w:rsid w:val="00E1733B"/>
    <w:rsid w:val="00E21646"/>
    <w:rsid w:val="00E22A42"/>
    <w:rsid w:val="00E24BDF"/>
    <w:rsid w:val="00E33963"/>
    <w:rsid w:val="00E3552A"/>
    <w:rsid w:val="00E43550"/>
    <w:rsid w:val="00E53225"/>
    <w:rsid w:val="00E575E8"/>
    <w:rsid w:val="00E57C7D"/>
    <w:rsid w:val="00E601F9"/>
    <w:rsid w:val="00E62B13"/>
    <w:rsid w:val="00E63EBC"/>
    <w:rsid w:val="00E66FC4"/>
    <w:rsid w:val="00E71AE5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7510F"/>
    <w:rsid w:val="00F7564F"/>
    <w:rsid w:val="00F81292"/>
    <w:rsid w:val="00F876D5"/>
    <w:rsid w:val="00FA1DE2"/>
    <w:rsid w:val="00FA2A01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4">
    <w:name w:val="Plain Table 4"/>
    <w:basedOn w:val="TableNormal"/>
    <w:uiPriority w:val="44"/>
    <w:rsid w:val="00F756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A1A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A1A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semiHidden/>
    <w:unhideWhenUsed/>
    <w:rsid w:val="00B02B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2B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2B04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2B04"/>
  </w:style>
  <w:style w:type="character" w:customStyle="1" w:styleId="CommentSubjectChar">
    <w:name w:val="Comment Subject Char"/>
    <w:basedOn w:val="CommentTextChar"/>
    <w:link w:val="CommentSubject"/>
    <w:semiHidden/>
    <w:rsid w:val="00B02B04"/>
    <w:rPr>
      <w:rFonts w:cs="B Nazanin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2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D88D0-6F97-416D-81C5-16270CD3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389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SHAYAN</cp:lastModifiedBy>
  <cp:revision>33</cp:revision>
  <cp:lastPrinted>2024-04-15T04:13:00Z</cp:lastPrinted>
  <dcterms:created xsi:type="dcterms:W3CDTF">2024-02-08T09:26:00Z</dcterms:created>
  <dcterms:modified xsi:type="dcterms:W3CDTF">2024-05-21T19:55:00Z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