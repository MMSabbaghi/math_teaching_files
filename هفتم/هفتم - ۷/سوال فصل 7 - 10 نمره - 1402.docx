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E792F" w14:textId="77777777" w:rsidR="00D12852" w:rsidRPr="0023217E" w:rsidRDefault="00D12852">
      <w:pPr>
        <w:rPr>
          <w:rFonts w:cs="0 Nazanin Bold" w:hint="cs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9"/>
        <w:gridCol w:w="3762"/>
        <w:gridCol w:w="3622"/>
        <w:gridCol w:w="2142"/>
        <w:gridCol w:w="491"/>
      </w:tblGrid>
      <w:tr w:rsidR="00D36C51" w:rsidRPr="0023217E" w14:paraId="23BF9A35" w14:textId="11F14A79" w:rsidTr="00AC0024">
        <w:trPr>
          <w:trHeight w:val="680"/>
        </w:trPr>
        <w:tc>
          <w:tcPr>
            <w:tcW w:w="4281" w:type="dxa"/>
            <w:gridSpan w:val="2"/>
            <w:shd w:val="clear" w:color="auto" w:fill="D9D9D9" w:themeFill="background1" w:themeFillShade="D9"/>
            <w:vAlign w:val="center"/>
          </w:tcPr>
          <w:p w14:paraId="77E4E8B0" w14:textId="4FD85C43" w:rsidR="00D36C51" w:rsidRPr="0023217E" w:rsidRDefault="00D36C51" w:rsidP="00D36C51">
            <w:pPr>
              <w:rPr>
                <w:rFonts w:cs="0 Nazanin Bold"/>
                <w:sz w:val="32"/>
                <w:szCs w:val="32"/>
                <w:rtl/>
              </w:rPr>
            </w:pPr>
            <w:r w:rsidRPr="0023217E">
              <w:rPr>
                <w:rFonts w:cs="0 Nazanin Bold" w:hint="cs"/>
                <w:sz w:val="32"/>
                <w:szCs w:val="32"/>
                <w:rtl/>
                <w:lang w:bidi="fa-IR"/>
              </w:rPr>
              <w:t>نام و نام خانوادگی :</w:t>
            </w:r>
          </w:p>
        </w:tc>
        <w:tc>
          <w:tcPr>
            <w:tcW w:w="3622" w:type="dxa"/>
            <w:shd w:val="clear" w:color="auto" w:fill="D9D9D9" w:themeFill="background1" w:themeFillShade="D9"/>
            <w:vAlign w:val="center"/>
          </w:tcPr>
          <w:p w14:paraId="6C5D9741" w14:textId="75DC8CA5" w:rsidR="00D36C51" w:rsidRPr="0023217E" w:rsidRDefault="00D36C51" w:rsidP="00D36C51">
            <w:pPr>
              <w:rPr>
                <w:rFonts w:cs="0 Nazanin Bold"/>
                <w:sz w:val="32"/>
                <w:szCs w:val="32"/>
                <w:rtl/>
              </w:rPr>
            </w:pPr>
            <w:r w:rsidRPr="0023217E">
              <w:rPr>
                <w:rFonts w:cs="0 Nazanin Bold"/>
                <w:sz w:val="32"/>
                <w:szCs w:val="32"/>
                <w:rtl/>
                <w:lang w:bidi="fa-IR"/>
              </w:rPr>
              <w:t>کلاس</w:t>
            </w:r>
            <w:r w:rsidR="0047689E" w:rsidRPr="0023217E">
              <w:rPr>
                <w:rFonts w:cs="0 Nazanin Bold" w:hint="cs"/>
                <w:sz w:val="32"/>
                <w:szCs w:val="32"/>
                <w:rtl/>
                <w:lang w:bidi="fa-IR"/>
              </w:rPr>
              <w:t xml:space="preserve"> هفت</w:t>
            </w:r>
            <w:r w:rsidRPr="0023217E">
              <w:rPr>
                <w:rFonts w:cs="0 Nazanin Bold" w:hint="cs"/>
                <w:sz w:val="32"/>
                <w:szCs w:val="32"/>
                <w:rtl/>
                <w:lang w:bidi="fa-IR"/>
              </w:rPr>
              <w:t>م :</w:t>
            </w:r>
            <w:r w:rsidR="00FE0235" w:rsidRPr="0023217E">
              <w:rPr>
                <w:rFonts w:cs="0 Nazanin Bold"/>
                <w:sz w:val="32"/>
                <w:szCs w:val="32"/>
                <w:rtl/>
                <w:lang w:bidi="fa-IR"/>
              </w:rPr>
              <w:t xml:space="preserve"> ..........</w:t>
            </w:r>
            <w:r w:rsidRPr="0023217E">
              <w:rPr>
                <w:rFonts w:cs="0 Nazanin Bold"/>
                <w:sz w:val="32"/>
                <w:szCs w:val="32"/>
                <w:rtl/>
                <w:lang w:bidi="fa-IR"/>
              </w:rPr>
              <w:t xml:space="preserve">.............  </w:t>
            </w:r>
          </w:p>
        </w:tc>
        <w:tc>
          <w:tcPr>
            <w:tcW w:w="2633" w:type="dxa"/>
            <w:gridSpan w:val="2"/>
            <w:shd w:val="clear" w:color="auto" w:fill="D9D9D9" w:themeFill="background1" w:themeFillShade="D9"/>
            <w:vAlign w:val="center"/>
          </w:tcPr>
          <w:p w14:paraId="70C2B39C" w14:textId="26839B6B" w:rsidR="00D36C51" w:rsidRPr="0023217E" w:rsidRDefault="00D36C51" w:rsidP="00D36C51">
            <w:pPr>
              <w:rPr>
                <w:rFonts w:cs="0 Nazanin Bold"/>
                <w:sz w:val="32"/>
                <w:szCs w:val="32"/>
                <w:rtl/>
              </w:rPr>
            </w:pPr>
            <w:r w:rsidRPr="0023217E">
              <w:rPr>
                <w:rFonts w:cs="0 Nazanin Bold"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010ED4" w:rsidRPr="0023217E" w14:paraId="0E1428FA" w14:textId="77777777" w:rsidTr="00CA1A8D">
        <w:trPr>
          <w:trHeight w:val="1198"/>
        </w:trPr>
        <w:tc>
          <w:tcPr>
            <w:tcW w:w="519" w:type="dxa"/>
            <w:vAlign w:val="center"/>
          </w:tcPr>
          <w:p w14:paraId="088B96E2" w14:textId="77777777" w:rsidR="00010ED4" w:rsidRPr="0023217E" w:rsidRDefault="00CA0093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1</w:t>
            </w:r>
          </w:p>
        </w:tc>
        <w:tc>
          <w:tcPr>
            <w:tcW w:w="9526" w:type="dxa"/>
            <w:gridSpan w:val="3"/>
            <w:vAlign w:val="center"/>
          </w:tcPr>
          <w:p w14:paraId="412653F7" w14:textId="2F6403FA" w:rsidR="00B356EA" w:rsidRPr="0023217E" w:rsidRDefault="00B356EA" w:rsidP="00B356EA">
            <w:pPr>
              <w:rPr>
                <w:rFonts w:cs="0 Nazanin Bold"/>
                <w:noProof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noProof/>
                <w:sz w:val="28"/>
                <w:szCs w:val="28"/>
                <w:rtl/>
              </w:rPr>
              <w:t>جاهای خالی را کامل کنید.</w:t>
            </w:r>
            <w:bookmarkStart w:id="0" w:name="_GoBack"/>
            <w:bookmarkEnd w:id="0"/>
          </w:p>
          <w:p w14:paraId="75EB6029" w14:textId="3494A94F" w:rsidR="00A86DB0" w:rsidRPr="0023217E" w:rsidRDefault="00B356EA" w:rsidP="00B356EA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23217E">
              <w:rPr>
                <w:rFonts w:ascii="Shabnam" w:hAnsi="Shabnam" w:cs="0 Nazanin Bold"/>
                <w:sz w:val="28"/>
                <w:szCs w:val="28"/>
                <w:rtl/>
              </w:rPr>
              <w:t>الف) م</w:t>
            </w:r>
            <w:r w:rsidRPr="0023217E">
              <w:rPr>
                <w:rFonts w:ascii="Shabnam" w:hAnsi="Shabnam" w:cs="0 Nazanin Bold" w:hint="cs"/>
                <w:sz w:val="28"/>
                <w:szCs w:val="28"/>
                <w:rtl/>
              </w:rPr>
              <w:t>ربع</w:t>
            </w:r>
            <w:r w:rsidRPr="0023217E">
              <w:rPr>
                <w:rFonts w:ascii="Shabnam" w:hAnsi="Shabnam" w:cs="0 Nazanin Bold"/>
                <w:sz w:val="28"/>
                <w:szCs w:val="28"/>
                <w:rtl/>
              </w:rPr>
              <w:t xml:space="preserve"> عدد </w:t>
            </w:r>
            <w:r w:rsidRPr="0023217E">
              <w:rPr>
                <w:rFonts w:ascii="Shabnam" w:hAnsi="Shabnam" w:cs="0 Nazanin Bold" w:hint="cs"/>
                <w:sz w:val="28"/>
                <w:szCs w:val="28"/>
                <w:rtl/>
              </w:rPr>
              <w:t>7</w:t>
            </w:r>
            <w:r w:rsidRPr="0023217E">
              <w:rPr>
                <w:rFonts w:ascii="Shabnam" w:hAnsi="Shabnam" w:cs="0 Nazanin Bold"/>
                <w:sz w:val="28"/>
                <w:szCs w:val="28"/>
                <w:rtl/>
              </w:rPr>
              <w:t xml:space="preserve"> برابر است با....................      </w:t>
            </w:r>
            <w:r w:rsidR="00F7564F" w:rsidRPr="0023217E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  </w:t>
            </w:r>
            <w:r w:rsidRPr="0023217E">
              <w:rPr>
                <w:rFonts w:ascii="Shabnam" w:hAnsi="Shabnam" w:cs="0 Nazanin Bold"/>
                <w:sz w:val="28"/>
                <w:szCs w:val="28"/>
                <w:rtl/>
              </w:rPr>
              <w:t>ب)</w:t>
            </w:r>
            <w:r w:rsidRPr="0023217E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</w:t>
            </w:r>
            <w:r w:rsidR="00F7564F" w:rsidRPr="0023217E">
              <w:rPr>
                <w:rFonts w:ascii="Shabnam" w:hAnsi="Shabnam" w:cs="0 Nazanin Bold" w:hint="cs"/>
                <w:sz w:val="28"/>
                <w:szCs w:val="28"/>
                <w:rtl/>
              </w:rPr>
              <w:t>........... و .......... ریشه های دوم عدد ۲۵ هستند.</w:t>
            </w:r>
          </w:p>
          <w:p w14:paraId="12C7C87C" w14:textId="013430D9" w:rsidR="00B356EA" w:rsidRPr="0023217E" w:rsidRDefault="00B356EA" w:rsidP="00B356EA">
            <w:pPr>
              <w:spacing w:line="276" w:lineRule="auto"/>
              <w:jc w:val="center"/>
              <w:rPr>
                <w:rFonts w:ascii="Shabnam" w:hAnsi="Shabnam" w:cs="0 Nazanin Bold"/>
                <w:sz w:val="28"/>
                <w:szCs w:val="28"/>
                <w:rtl/>
                <w:lang w:bidi="fa-IR"/>
              </w:rPr>
            </w:pPr>
            <w:r w:rsidRPr="0023217E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ج) عبارت </w:t>
            </w:r>
            <w:r w:rsidRPr="0023217E">
              <w:rPr>
                <w:rFonts w:cs="0 Nazanin Bold"/>
                <w:position w:val="-4"/>
              </w:rPr>
              <w:object w:dxaOrig="1300" w:dyaOrig="220" w14:anchorId="2B0C5EC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1pt;height:11.1pt" o:ole="">
                  <v:imagedata r:id="rId8" o:title=""/>
                </v:shape>
                <o:OLEObject Type="Embed" ProgID="Equation.DSMT4" ShapeID="_x0000_i1025" DrawAspect="Content" ObjectID="_1777878431" r:id="rId9"/>
              </w:object>
            </w:r>
            <w:r w:rsidRPr="0023217E">
              <w:rPr>
                <w:rFonts w:ascii="Shabnam" w:hAnsi="Shabnam" w:cs="0 Nazanin Bold" w:hint="cs"/>
                <w:sz w:val="28"/>
                <w:szCs w:val="28"/>
                <w:rtl/>
                <w:lang w:bidi="fa-IR"/>
              </w:rPr>
              <w:t xml:space="preserve"> به صورت تواندار برابر است با ....................</w:t>
            </w:r>
          </w:p>
        </w:tc>
        <w:tc>
          <w:tcPr>
            <w:tcW w:w="491" w:type="dxa"/>
            <w:vAlign w:val="center"/>
          </w:tcPr>
          <w:p w14:paraId="1562E5BC" w14:textId="54842118" w:rsidR="00010ED4" w:rsidRPr="0023217E" w:rsidRDefault="00F7564F" w:rsidP="00AD0171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1</w:t>
            </w:r>
          </w:p>
        </w:tc>
      </w:tr>
      <w:tr w:rsidR="005326D1" w:rsidRPr="0023217E" w14:paraId="7FACDE4A" w14:textId="77777777" w:rsidTr="00CA1A8D">
        <w:trPr>
          <w:trHeight w:val="1198"/>
        </w:trPr>
        <w:tc>
          <w:tcPr>
            <w:tcW w:w="519" w:type="dxa"/>
            <w:vAlign w:val="center"/>
          </w:tcPr>
          <w:p w14:paraId="7ABFA3E9" w14:textId="25D8B957" w:rsidR="005326D1" w:rsidRPr="0023217E" w:rsidRDefault="005326D1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2</w:t>
            </w:r>
          </w:p>
        </w:tc>
        <w:tc>
          <w:tcPr>
            <w:tcW w:w="9526" w:type="dxa"/>
            <w:gridSpan w:val="3"/>
            <w:vAlign w:val="center"/>
          </w:tcPr>
          <w:p w14:paraId="4D53524C" w14:textId="77777777" w:rsidR="005326D1" w:rsidRPr="0023217E" w:rsidRDefault="005326D1" w:rsidP="005326D1">
            <w:pPr>
              <w:spacing w:line="276" w:lineRule="auto"/>
              <w:rPr>
                <w:rFonts w:cs="0 Nazanin Bold"/>
                <w:b w:val="0"/>
                <w:bCs w:val="0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701"/>
              <w:gridCol w:w="850"/>
              <w:gridCol w:w="977"/>
            </w:tblGrid>
            <w:tr w:rsidR="005326D1" w:rsidRPr="0023217E" w14:paraId="56A0A16B" w14:textId="77777777" w:rsidTr="00A7150E">
              <w:trPr>
                <w:trHeight w:val="227"/>
              </w:trPr>
              <w:tc>
                <w:tcPr>
                  <w:tcW w:w="6701" w:type="dxa"/>
                </w:tcPr>
                <w:p w14:paraId="10891C5B" w14:textId="6BB995B8" w:rsidR="005326D1" w:rsidRPr="0023217E" w:rsidRDefault="005326D1" w:rsidP="00D8032D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cs="0 Nazanin Bold" w:hint="cs"/>
                      <w:sz w:val="28"/>
                      <w:szCs w:val="28"/>
                      <w:rtl/>
                    </w:rPr>
                    <w:t>الف)</w:t>
                  </w:r>
                  <w:r w:rsidRPr="0023217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D8032D" w:rsidRPr="0023217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یک به توان هر عدد</w:t>
                  </w:r>
                  <w:r w:rsidRPr="0023217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برابر یک است.</w:t>
                  </w:r>
                </w:p>
              </w:tc>
              <w:tc>
                <w:tcPr>
                  <w:tcW w:w="850" w:type="dxa"/>
                </w:tcPr>
                <w:p w14:paraId="7711945D" w14:textId="77777777" w:rsidR="005326D1" w:rsidRPr="0023217E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7875B4A9" w14:textId="77777777" w:rsidR="005326D1" w:rsidRPr="0023217E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5326D1" w:rsidRPr="0023217E" w14:paraId="7461CC67" w14:textId="77777777" w:rsidTr="00A7150E">
              <w:trPr>
                <w:trHeight w:val="227"/>
              </w:trPr>
              <w:tc>
                <w:tcPr>
                  <w:tcW w:w="6701" w:type="dxa"/>
                </w:tcPr>
                <w:p w14:paraId="6B5D609B" w14:textId="3A212E91" w:rsidR="005326D1" w:rsidRPr="0023217E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cs="0 Nazanin Bold" w:hint="cs"/>
                      <w:sz w:val="28"/>
                      <w:szCs w:val="28"/>
                      <w:rtl/>
                    </w:rPr>
                    <w:t xml:space="preserve">ب) </w:t>
                  </w:r>
                  <w:r w:rsidRPr="0023217E">
                    <w:rPr>
                      <w:rFonts w:cs="0 Nazanin Bold" w:hint="cs"/>
                      <w:noProof/>
                      <w:sz w:val="28"/>
                      <w:szCs w:val="28"/>
                      <w:rtl/>
                      <w:lang w:bidi="fa-IR"/>
                    </w:rPr>
                    <w:t>عبارت</w:t>
                  </w:r>
                  <w:r w:rsidR="00D8032D" w:rsidRPr="002321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859" w:dyaOrig="440" w14:anchorId="2CF1AB54">
                      <v:shape id="_x0000_i1026" type="#_x0000_t75" style="width:47.45pt;height:23.75pt" o:ole="">
                        <v:imagedata r:id="rId10" o:title=""/>
                      </v:shape>
                      <o:OLEObject Type="Embed" ProgID="Equation.DSMT4" ShapeID="_x0000_i1026" DrawAspect="Content" ObjectID="_1777878432" r:id="rId11"/>
                    </w:object>
                  </w:r>
                  <w:r w:rsidRPr="0023217E">
                    <w:rPr>
                      <w:rFonts w:cs="0 Nazanin Bold"/>
                      <w:noProof/>
                      <w:sz w:val="28"/>
                      <w:szCs w:val="28"/>
                    </w:rPr>
                    <w:t xml:space="preserve"> </w:t>
                  </w:r>
                  <w:r w:rsidRPr="0023217E">
                    <w:rPr>
                      <w:rFonts w:cs="0 Nazanin Bold" w:hint="cs"/>
                      <w:noProof/>
                      <w:sz w:val="28"/>
                      <w:szCs w:val="28"/>
                      <w:rtl/>
                      <w:lang w:bidi="fa-IR"/>
                    </w:rPr>
                    <w:t xml:space="preserve"> برابر </w:t>
                  </w:r>
                  <w:r w:rsidR="00D8032D" w:rsidRPr="002321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320" w:dyaOrig="440" w14:anchorId="7FD82C7A">
                      <v:shape id="_x0000_i1027" type="#_x0000_t75" style="width:18.2pt;height:23.75pt" o:ole="">
                        <v:imagedata r:id="rId12" o:title=""/>
                      </v:shape>
                      <o:OLEObject Type="Embed" ProgID="Equation.DSMT4" ShapeID="_x0000_i1027" DrawAspect="Content" ObjectID="_1777878433" r:id="rId13"/>
                    </w:object>
                  </w:r>
                  <w:r w:rsidRPr="0023217E"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</w:p>
              </w:tc>
              <w:tc>
                <w:tcPr>
                  <w:tcW w:w="850" w:type="dxa"/>
                </w:tcPr>
                <w:p w14:paraId="7850193C" w14:textId="77777777" w:rsidR="005326D1" w:rsidRPr="0023217E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33E5079C" w14:textId="77777777" w:rsidR="005326D1" w:rsidRPr="0023217E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5326D1" w:rsidRPr="0023217E" w14:paraId="72D87D86" w14:textId="77777777" w:rsidTr="00A7150E">
              <w:trPr>
                <w:trHeight w:val="227"/>
              </w:trPr>
              <w:tc>
                <w:tcPr>
                  <w:tcW w:w="6701" w:type="dxa"/>
                </w:tcPr>
                <w:p w14:paraId="66EB785D" w14:textId="601A5B32" w:rsidR="005326D1" w:rsidRPr="0023217E" w:rsidRDefault="005326D1" w:rsidP="00D8032D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ج) </w:t>
                  </w:r>
                  <w:r w:rsidR="00D8032D" w:rsidRPr="0023217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مکعب عدد </w:t>
                  </w:r>
                  <w:r w:rsidR="00D8032D" w:rsidRPr="0023217E"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</w:rPr>
                    <w:t>۵</w:t>
                  </w:r>
                  <w:r w:rsidR="00D8032D" w:rsidRPr="0023217E">
                    <w:rPr>
                      <w:rFonts w:cs="0 Nazanin Bold"/>
                      <w:b w:val="0"/>
                      <w:bCs w:val="0"/>
                      <w:sz w:val="28"/>
                      <w:szCs w:val="28"/>
                    </w:rPr>
                    <w:t xml:space="preserve"> </w:t>
                  </w:r>
                  <w:r w:rsidR="00D8032D" w:rsidRPr="0023217E"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برابر ۱۲۵ است.</w:t>
                  </w:r>
                </w:p>
              </w:tc>
              <w:tc>
                <w:tcPr>
                  <w:tcW w:w="850" w:type="dxa"/>
                </w:tcPr>
                <w:p w14:paraId="727565D1" w14:textId="77777777" w:rsidR="005326D1" w:rsidRPr="0023217E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1CD0018F" w14:textId="77777777" w:rsidR="005326D1" w:rsidRPr="0023217E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  <w:tr w:rsidR="005326D1" w:rsidRPr="0023217E" w14:paraId="4716FBE9" w14:textId="77777777" w:rsidTr="00A7150E">
              <w:trPr>
                <w:trHeight w:val="227"/>
              </w:trPr>
              <w:tc>
                <w:tcPr>
                  <w:tcW w:w="6701" w:type="dxa"/>
                </w:tcPr>
                <w:p w14:paraId="76546ED2" w14:textId="58959F57" w:rsidR="005326D1" w:rsidRPr="0023217E" w:rsidRDefault="005326D1" w:rsidP="005326D1">
                  <w:pPr>
                    <w:spacing w:line="276" w:lineRule="auto"/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cs="0 Nazanin Bold" w:hint="cs"/>
                      <w:sz w:val="28"/>
                      <w:szCs w:val="28"/>
                      <w:rtl/>
                      <w:lang w:bidi="fa-IR"/>
                    </w:rPr>
                    <w:t xml:space="preserve">د) </w:t>
                  </w:r>
                  <w:r w:rsidR="00D8032D" w:rsidRPr="0023217E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499" w:dyaOrig="400" w14:anchorId="2546F5CB">
                      <v:shape id="_x0000_i1028" type="#_x0000_t75" style="width:30.85pt;height:23.75pt" o:ole="">
                        <v:imagedata r:id="rId14" o:title=""/>
                      </v:shape>
                      <o:OLEObject Type="Embed" ProgID="Equation.DSMT4" ShapeID="_x0000_i1028" DrawAspect="Content" ObjectID="_1777878434" r:id="rId15"/>
                    </w:object>
                  </w:r>
                  <w:r w:rsidR="00D8032D" w:rsidRPr="0023217E">
                    <w:rPr>
                      <w:rFonts w:cs="0 Nazanin Bold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 xml:space="preserve"> بین ۶ و ۷ قرار دارد.</w:t>
                  </w:r>
                </w:p>
              </w:tc>
              <w:tc>
                <w:tcPr>
                  <w:tcW w:w="850" w:type="dxa"/>
                </w:tcPr>
                <w:p w14:paraId="202C52EC" w14:textId="77777777" w:rsidR="005326D1" w:rsidRPr="0023217E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ص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</w:p>
              </w:tc>
              <w:tc>
                <w:tcPr>
                  <w:tcW w:w="977" w:type="dxa"/>
                </w:tcPr>
                <w:p w14:paraId="5F75D91C" w14:textId="77777777" w:rsidR="005326D1" w:rsidRPr="0023217E" w:rsidRDefault="005326D1" w:rsidP="005326D1">
                  <w:pPr>
                    <w:spacing w:line="276" w:lineRule="auto"/>
                    <w:rPr>
                      <w:rFonts w:cs="0 Nazanin Bold"/>
                      <w:b w:val="0"/>
                      <w:bCs w:val="0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>غ</w:t>
                  </w:r>
                  <w:r w:rsidRPr="0023217E">
                    <w:rPr>
                      <w:rFonts w:asciiTheme="majorBidi" w:hAnsiTheme="majorBidi" w:cs="0 Nazanin Bold"/>
                      <w:color w:val="000000" w:themeColor="text1"/>
                      <w:sz w:val="28"/>
                      <w:szCs w:val="28"/>
                    </w:rPr>
                    <w:sym w:font="Wingdings" w:char="F06D"/>
                  </w:r>
                  <w:r w:rsidRPr="0023217E">
                    <w:rPr>
                      <w:rFonts w:asciiTheme="majorBidi" w:hAnsiTheme="majorBidi" w:cs="0 Nazanin Bold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 </w:t>
                  </w:r>
                </w:p>
              </w:tc>
            </w:tr>
          </w:tbl>
          <w:p w14:paraId="25002512" w14:textId="77777777" w:rsidR="005326D1" w:rsidRPr="0023217E" w:rsidRDefault="005326D1" w:rsidP="00B356EA">
            <w:pPr>
              <w:rPr>
                <w:rFonts w:cs="0 Nazanin Bold"/>
                <w:noProof/>
                <w:sz w:val="28"/>
                <w:szCs w:val="28"/>
                <w:rtl/>
              </w:rPr>
            </w:pPr>
          </w:p>
        </w:tc>
        <w:tc>
          <w:tcPr>
            <w:tcW w:w="491" w:type="dxa"/>
            <w:vAlign w:val="center"/>
          </w:tcPr>
          <w:p w14:paraId="119AEE19" w14:textId="57CAF355" w:rsidR="005326D1" w:rsidRPr="0023217E" w:rsidRDefault="005326D1" w:rsidP="00AD0171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1</w:t>
            </w:r>
          </w:p>
        </w:tc>
      </w:tr>
      <w:tr w:rsidR="00CF444A" w:rsidRPr="0023217E" w14:paraId="173C29EE" w14:textId="77777777" w:rsidTr="00CA1A8D">
        <w:trPr>
          <w:trHeight w:val="1328"/>
        </w:trPr>
        <w:tc>
          <w:tcPr>
            <w:tcW w:w="519" w:type="dxa"/>
            <w:vAlign w:val="center"/>
          </w:tcPr>
          <w:p w14:paraId="7CF3F00E" w14:textId="0846727D" w:rsidR="00CF444A" w:rsidRPr="0023217E" w:rsidRDefault="005326D1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3</w:t>
            </w:r>
          </w:p>
        </w:tc>
        <w:tc>
          <w:tcPr>
            <w:tcW w:w="9526" w:type="dxa"/>
            <w:gridSpan w:val="3"/>
          </w:tcPr>
          <w:p w14:paraId="16D15841" w14:textId="4967CAE8" w:rsidR="005C1DBF" w:rsidRPr="0023217E" w:rsidRDefault="00F7564F" w:rsidP="0027164E">
            <w:pPr>
              <w:tabs>
                <w:tab w:val="left" w:pos="7410"/>
              </w:tabs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23217E">
              <w:rPr>
                <w:rFonts w:cs="0 Nazanin Bold"/>
                <w:sz w:val="28"/>
                <w:szCs w:val="28"/>
                <w:rtl/>
                <w:lang w:bidi="fa-IR"/>
              </w:rPr>
              <w:t>حاصل عبار</w:t>
            </w:r>
            <w:r w:rsidRPr="0023217E">
              <w:rPr>
                <w:rFonts w:cs="0 Nazanin Bold" w:hint="cs"/>
                <w:sz w:val="28"/>
                <w:szCs w:val="28"/>
                <w:rtl/>
                <w:lang w:bidi="fa-IR"/>
              </w:rPr>
              <w:t>ت های</w:t>
            </w:r>
            <w:r w:rsidRPr="0023217E">
              <w:rPr>
                <w:rFonts w:cs="0 Nazanin Bold"/>
                <w:sz w:val="28"/>
                <w:szCs w:val="28"/>
                <w:rtl/>
                <w:lang w:bidi="fa-IR"/>
              </w:rPr>
              <w:t xml:space="preserve"> ز</w:t>
            </w:r>
            <w:r w:rsidRPr="0023217E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23217E">
              <w:rPr>
                <w:rFonts w:cs="0 Nazanin Bold" w:hint="eastAsia"/>
                <w:sz w:val="28"/>
                <w:szCs w:val="28"/>
                <w:rtl/>
                <w:lang w:bidi="fa-IR"/>
              </w:rPr>
              <w:t>ر</w:t>
            </w:r>
            <w:r w:rsidRPr="0023217E">
              <w:rPr>
                <w:rFonts w:cs="0 Nazanin Bold"/>
                <w:sz w:val="28"/>
                <w:szCs w:val="28"/>
                <w:rtl/>
                <w:lang w:bidi="fa-IR"/>
              </w:rPr>
              <w:t xml:space="preserve"> را بدست آور</w:t>
            </w:r>
            <w:r w:rsidRPr="0023217E">
              <w:rPr>
                <w:rFonts w:cs="0 Nazanin Bold" w:hint="cs"/>
                <w:sz w:val="28"/>
                <w:szCs w:val="28"/>
                <w:rtl/>
                <w:lang w:bidi="fa-IR"/>
              </w:rPr>
              <w:t>ی</w:t>
            </w:r>
            <w:r w:rsidRPr="0023217E">
              <w:rPr>
                <w:rFonts w:cs="0 Nazanin Bold" w:hint="eastAsia"/>
                <w:sz w:val="28"/>
                <w:szCs w:val="28"/>
                <w:rtl/>
                <w:lang w:bidi="fa-IR"/>
              </w:rPr>
              <w:t>د</w:t>
            </w:r>
            <w:r w:rsidRPr="0023217E">
              <w:rPr>
                <w:rFonts w:cs="0 Nazanin Bold"/>
                <w:sz w:val="28"/>
                <w:szCs w:val="28"/>
                <w:rtl/>
                <w:lang w:bidi="fa-IR"/>
              </w:rPr>
              <w:t xml:space="preserve">.                            </w:t>
            </w:r>
          </w:p>
          <w:tbl>
            <w:tblPr>
              <w:tblStyle w:val="PlainTable4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352"/>
              <w:gridCol w:w="2353"/>
              <w:gridCol w:w="2353"/>
              <w:gridCol w:w="2354"/>
            </w:tblGrid>
            <w:tr w:rsidR="00B356EA" w:rsidRPr="0023217E" w14:paraId="05E1E9B6" w14:textId="77777777" w:rsidTr="00F7564F">
              <w:tc>
                <w:tcPr>
                  <w:tcW w:w="2353" w:type="dxa"/>
                  <w:vAlign w:val="center"/>
                </w:tcPr>
                <w:p w14:paraId="2951EBBD" w14:textId="6A689AC3" w:rsidR="00B356EA" w:rsidRPr="0023217E" w:rsidRDefault="006403AB" w:rsidP="00F7564F">
                  <w:pPr>
                    <w:tabs>
                      <w:tab w:val="left" w:pos="7410"/>
                    </w:tabs>
                    <w:jc w:val="right"/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1100" w:dyaOrig="400" w14:anchorId="7E63C4C8">
                      <v:shape id="_x0000_i1029" type="#_x0000_t75" style="width:67.25pt;height:23.75pt" o:ole="">
                        <v:imagedata r:id="rId16" o:title=""/>
                      </v:shape>
                      <o:OLEObject Type="Embed" ProgID="Equation.DSMT4" ShapeID="_x0000_i1029" DrawAspect="Content" ObjectID="_1777878435" r:id="rId17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46CD7B77" w14:textId="3E8E4038" w:rsidR="00B356EA" w:rsidRPr="0023217E" w:rsidRDefault="0023217E" w:rsidP="00F7564F">
                  <w:pPr>
                    <w:tabs>
                      <w:tab w:val="left" w:pos="7410"/>
                    </w:tabs>
                    <w:jc w:val="right"/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800" w:dyaOrig="400" w14:anchorId="04BE8AF4">
                      <v:shape id="_x0000_i1055" type="#_x0000_t75" style="width:48.25pt;height:23.75pt" o:ole="">
                        <v:imagedata r:id="rId18" o:title=""/>
                      </v:shape>
                      <o:OLEObject Type="Embed" ProgID="Equation.DSMT4" ShapeID="_x0000_i1055" DrawAspect="Content" ObjectID="_1777878436" r:id="rId19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54065AD9" w14:textId="7661E049" w:rsidR="00B356EA" w:rsidRPr="0023217E" w:rsidRDefault="00F7564F" w:rsidP="00F7564F">
                  <w:pPr>
                    <w:tabs>
                      <w:tab w:val="left" w:pos="7410"/>
                    </w:tabs>
                    <w:jc w:val="right"/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740" w:dyaOrig="440" w14:anchorId="3A55531A">
                      <v:shape id="_x0000_i1031" type="#_x0000_t75" style="width:46.7pt;height:25.3pt" o:ole="">
                        <v:imagedata r:id="rId20" o:title=""/>
                      </v:shape>
                      <o:OLEObject Type="Embed" ProgID="Equation.DSMT4" ShapeID="_x0000_i1031" DrawAspect="Content" ObjectID="_1777878437" r:id="rId21"/>
                    </w:object>
                  </w:r>
                </w:p>
              </w:tc>
              <w:tc>
                <w:tcPr>
                  <w:tcW w:w="2354" w:type="dxa"/>
                  <w:vAlign w:val="center"/>
                </w:tcPr>
                <w:p w14:paraId="12D80FC6" w14:textId="10DB51C1" w:rsidR="00B356EA" w:rsidRPr="0023217E" w:rsidRDefault="00F7564F" w:rsidP="00F7564F">
                  <w:pPr>
                    <w:tabs>
                      <w:tab w:val="left" w:pos="7410"/>
                    </w:tabs>
                    <w:jc w:val="right"/>
                    <w:rPr>
                      <w:rFonts w:cs="0 Nazanin Bold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600" w:dyaOrig="440" w14:anchorId="0DF87CE0">
                      <v:shape id="_x0000_i1032" type="#_x0000_t75" style="width:37.2pt;height:26.1pt" o:ole="">
                        <v:imagedata r:id="rId22" o:title=""/>
                      </v:shape>
                      <o:OLEObject Type="Embed" ProgID="Equation.DSMT4" ShapeID="_x0000_i1032" DrawAspect="Content" ObjectID="_1777878438" r:id="rId23"/>
                    </w:object>
                  </w:r>
                </w:p>
              </w:tc>
            </w:tr>
            <w:tr w:rsidR="00F7564F" w:rsidRPr="0023217E" w14:paraId="6B377B25" w14:textId="77777777" w:rsidTr="00F7564F">
              <w:tc>
                <w:tcPr>
                  <w:tcW w:w="2353" w:type="dxa"/>
                  <w:vAlign w:val="center"/>
                </w:tcPr>
                <w:p w14:paraId="22C5A1CD" w14:textId="50CD89E6" w:rsidR="00F7564F" w:rsidRPr="0023217E" w:rsidRDefault="00F7564F" w:rsidP="00F7564F">
                  <w:pPr>
                    <w:tabs>
                      <w:tab w:val="left" w:pos="7410"/>
                    </w:tabs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2321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140" w:dyaOrig="440" w14:anchorId="4E849ED1">
                      <v:shape id="_x0000_i1033" type="#_x0000_t75" style="width:70.4pt;height:25.3pt" o:ole="">
                        <v:imagedata r:id="rId24" o:title=""/>
                      </v:shape>
                      <o:OLEObject Type="Embed" ProgID="Equation.DSMT4" ShapeID="_x0000_i1033" DrawAspect="Content" ObjectID="_1777878439" r:id="rId25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12DCFEAE" w14:textId="5AF99222" w:rsidR="00F7564F" w:rsidRPr="0023217E" w:rsidRDefault="00F7564F" w:rsidP="00F7564F">
                  <w:pPr>
                    <w:tabs>
                      <w:tab w:val="left" w:pos="7410"/>
                    </w:tabs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23217E">
                    <w:rPr>
                      <w:rFonts w:cs="0 Nazanin Bold"/>
                      <w:noProof/>
                      <w:position w:val="-30"/>
                      <w:sz w:val="28"/>
                      <w:szCs w:val="28"/>
                    </w:rPr>
                    <w:object w:dxaOrig="999" w:dyaOrig="800" w14:anchorId="3B6CE0D1">
                      <v:shape id="_x0000_i1034" type="#_x0000_t75" style="width:60.9pt;height:47.45pt" o:ole="">
                        <v:imagedata r:id="rId26" o:title=""/>
                      </v:shape>
                      <o:OLEObject Type="Embed" ProgID="Equation.DSMT4" ShapeID="_x0000_i1034" DrawAspect="Content" ObjectID="_1777878440" r:id="rId27"/>
                    </w:object>
                  </w:r>
                </w:p>
              </w:tc>
              <w:tc>
                <w:tcPr>
                  <w:tcW w:w="2353" w:type="dxa"/>
                  <w:vAlign w:val="center"/>
                </w:tcPr>
                <w:p w14:paraId="43231E72" w14:textId="545E8088" w:rsidR="00F7564F" w:rsidRPr="0023217E" w:rsidRDefault="00F7564F" w:rsidP="00F7564F">
                  <w:pPr>
                    <w:tabs>
                      <w:tab w:val="left" w:pos="7410"/>
                    </w:tabs>
                    <w:jc w:val="right"/>
                    <w:rPr>
                      <w:rFonts w:cs="0 Nazanin Bold"/>
                      <w:noProof/>
                      <w:sz w:val="28"/>
                      <w:szCs w:val="28"/>
                      <w:lang w:bidi="fa-IR"/>
                    </w:rPr>
                  </w:pPr>
                  <w:r w:rsidRPr="0023217E">
                    <w:rPr>
                      <w:rFonts w:cs="0 Nazanin Bold"/>
                      <w:noProof/>
                      <w:position w:val="-34"/>
                      <w:sz w:val="28"/>
                      <w:szCs w:val="28"/>
                    </w:rPr>
                    <w:object w:dxaOrig="580" w:dyaOrig="900" w14:anchorId="124DF937">
                      <v:shape id="_x0000_i1035" type="#_x0000_t75" style="width:36.4pt;height:54.6pt" o:ole="">
                        <v:imagedata r:id="rId28" o:title=""/>
                      </v:shape>
                      <o:OLEObject Type="Embed" ProgID="Equation.DSMT4" ShapeID="_x0000_i1035" DrawAspect="Content" ObjectID="_1777878441" r:id="rId29"/>
                    </w:object>
                  </w:r>
                </w:p>
              </w:tc>
              <w:tc>
                <w:tcPr>
                  <w:tcW w:w="2354" w:type="dxa"/>
                  <w:vAlign w:val="center"/>
                </w:tcPr>
                <w:p w14:paraId="3553CEF6" w14:textId="59D98E4F" w:rsidR="00F7564F" w:rsidRPr="0023217E" w:rsidRDefault="00F7564F" w:rsidP="00F7564F">
                  <w:pPr>
                    <w:tabs>
                      <w:tab w:val="left" w:pos="7410"/>
                    </w:tabs>
                    <w:jc w:val="right"/>
                    <w:rPr>
                      <w:rFonts w:cs="0 Nazanin Bold"/>
                      <w:noProof/>
                      <w:sz w:val="28"/>
                      <w:szCs w:val="28"/>
                      <w:lang w:bidi="fa-IR"/>
                    </w:rPr>
                  </w:pPr>
                  <w:r w:rsidRPr="0023217E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820" w:dyaOrig="720" w14:anchorId="25B9896B">
                      <v:shape id="_x0000_i1036" type="#_x0000_t75" style="width:49.85pt;height:43.5pt" o:ole="">
                        <v:imagedata r:id="rId30" o:title=""/>
                      </v:shape>
                      <o:OLEObject Type="Embed" ProgID="Equation.DSMT4" ShapeID="_x0000_i1036" DrawAspect="Content" ObjectID="_1777878442" r:id="rId31"/>
                    </w:object>
                  </w:r>
                </w:p>
              </w:tc>
            </w:tr>
          </w:tbl>
          <w:p w14:paraId="28214AC7" w14:textId="6223E9E8" w:rsidR="00B356EA" w:rsidRPr="0023217E" w:rsidRDefault="00B356EA" w:rsidP="0027164E">
            <w:pPr>
              <w:tabs>
                <w:tab w:val="left" w:pos="7410"/>
              </w:tabs>
              <w:rPr>
                <w:rFonts w:cs="0 Nazanin Bold"/>
                <w:sz w:val="28"/>
                <w:szCs w:val="28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203E75DC" w14:textId="498ADAB0" w:rsidR="00CF444A" w:rsidRPr="0023217E" w:rsidRDefault="00F7564F" w:rsidP="00AD0171">
            <w:pPr>
              <w:jc w:val="center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  <w:lang w:bidi="fa-IR"/>
              </w:rPr>
              <w:t>۵/۲</w:t>
            </w:r>
          </w:p>
        </w:tc>
      </w:tr>
      <w:tr w:rsidR="00CA1A8D" w:rsidRPr="0023217E" w14:paraId="09EC9BFB" w14:textId="77777777" w:rsidTr="00CA1A8D">
        <w:trPr>
          <w:trHeight w:val="447"/>
        </w:trPr>
        <w:tc>
          <w:tcPr>
            <w:tcW w:w="519" w:type="dxa"/>
            <w:vAlign w:val="center"/>
          </w:tcPr>
          <w:p w14:paraId="7B9C820A" w14:textId="2FFCC76A" w:rsidR="00CA1A8D" w:rsidRPr="0023217E" w:rsidRDefault="005326D1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4</w:t>
            </w:r>
          </w:p>
        </w:tc>
        <w:tc>
          <w:tcPr>
            <w:tcW w:w="9526" w:type="dxa"/>
            <w:gridSpan w:val="3"/>
            <w:vAlign w:val="center"/>
          </w:tcPr>
          <w:tbl>
            <w:tblPr>
              <w:tblStyle w:val="PlainTable5"/>
              <w:tblpPr w:leftFromText="180" w:rightFromText="180" w:vertAnchor="text" w:horzAnchor="margin" w:tblpXSpec="right" w:tblpY="-80"/>
              <w:bidiVisual/>
              <w:tblW w:w="9208" w:type="dxa"/>
              <w:tblLook w:val="0600" w:firstRow="0" w:lastRow="0" w:firstColumn="0" w:lastColumn="0" w:noHBand="1" w:noVBand="1"/>
            </w:tblPr>
            <w:tblGrid>
              <w:gridCol w:w="3099"/>
              <w:gridCol w:w="2694"/>
              <w:gridCol w:w="3415"/>
            </w:tblGrid>
            <w:tr w:rsidR="00CA1A8D" w:rsidRPr="0023217E" w14:paraId="3090A715" w14:textId="77777777" w:rsidTr="00B02B04">
              <w:trPr>
                <w:trHeight w:val="20"/>
              </w:trPr>
              <w:tc>
                <w:tcPr>
                  <w:tcW w:w="3099" w:type="dxa"/>
                  <w:vAlign w:val="center"/>
                </w:tcPr>
                <w:p w14:paraId="3F01C704" w14:textId="52B56B24" w:rsidR="00CA1A8D" w:rsidRPr="0023217E" w:rsidRDefault="00CA1A8D" w:rsidP="00CA1A8D">
                  <w:pPr>
                    <w:spacing w:line="276" w:lineRule="auto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مقایسه کنید.</w:t>
                  </w:r>
                  <w:r w:rsidR="00B02B04" w:rsidRPr="0023217E">
                    <w:rPr>
                      <w:rFonts w:ascii="Shabnam" w:hAnsi="Shabnam" w:cs="0 Nazanin Bold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 w:rsidR="00B02B04" w:rsidRPr="0023217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( </w:t>
                  </w:r>
                  <w:r w:rsidR="00B02B04" w:rsidRPr="0023217E">
                    <w:rPr>
                      <w:rFonts w:cs="0 Nazanin Bold"/>
                      <w:noProof/>
                      <w:position w:val="-4"/>
                      <w:sz w:val="28"/>
                      <w:szCs w:val="28"/>
                    </w:rPr>
                    <w:object w:dxaOrig="540" w:dyaOrig="220" w14:anchorId="035AEFFD">
                      <v:shape id="_x0000_i1037" type="#_x0000_t75" style="width:33.25pt;height:13.45pt" o:ole="">
                        <v:imagedata r:id="rId32" o:title=""/>
                      </v:shape>
                      <o:OLEObject Type="Embed" ProgID="Equation.DSMT4" ShapeID="_x0000_i1037" DrawAspect="Content" ObjectID="_1777878443" r:id="rId33"/>
                    </w:object>
                  </w:r>
                  <w:r w:rsidR="00B02B04" w:rsidRPr="0023217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)</w:t>
                  </w:r>
                </w:p>
              </w:tc>
              <w:tc>
                <w:tcPr>
                  <w:tcW w:w="2694" w:type="dxa"/>
                  <w:vAlign w:val="center"/>
                </w:tcPr>
                <w:p w14:paraId="6E05705B" w14:textId="56F15870" w:rsidR="00CA1A8D" w:rsidRPr="0023217E" w:rsidRDefault="00CA1A8D" w:rsidP="00CA1A8D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100" w:dyaOrig="440" w14:anchorId="7EE94B0E">
                      <v:shape id="_x0000_i1038" type="#_x0000_t75" style="width:67.25pt;height:26.9pt" o:ole="">
                        <v:imagedata r:id="rId34" o:title=""/>
                      </v:shape>
                      <o:OLEObject Type="Embed" ProgID="Equation.DSMT4" ShapeID="_x0000_i1038" DrawAspect="Content" ObjectID="_1777878444" r:id="rId35"/>
                    </w:object>
                  </w:r>
                </w:p>
              </w:tc>
              <w:tc>
                <w:tcPr>
                  <w:tcW w:w="3415" w:type="dxa"/>
                  <w:vAlign w:val="center"/>
                </w:tcPr>
                <w:p w14:paraId="423CC64F" w14:textId="1FCF47E2" w:rsidR="00CA1A8D" w:rsidRPr="0023217E" w:rsidRDefault="00CA1A8D" w:rsidP="00CA1A8D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1140" w:dyaOrig="520" w14:anchorId="6EC331A4">
                      <v:shape id="_x0000_i1039" type="#_x0000_t75" style="width:68.85pt;height:32.45pt" o:ole="">
                        <v:imagedata r:id="rId36" o:title=""/>
                      </v:shape>
                      <o:OLEObject Type="Embed" ProgID="Equation.DSMT4" ShapeID="_x0000_i1039" DrawAspect="Content" ObjectID="_1777878445" r:id="rId37"/>
                    </w:object>
                  </w:r>
                </w:p>
              </w:tc>
            </w:tr>
          </w:tbl>
          <w:p w14:paraId="3E35A681" w14:textId="64B12820" w:rsidR="00CA1A8D" w:rsidRPr="0023217E" w:rsidRDefault="00CA1A8D" w:rsidP="00CA1A8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  <w:tc>
          <w:tcPr>
            <w:tcW w:w="491" w:type="dxa"/>
            <w:vAlign w:val="center"/>
          </w:tcPr>
          <w:p w14:paraId="2B4179DB" w14:textId="515B3211" w:rsidR="00CA1A8D" w:rsidRPr="0023217E" w:rsidRDefault="00CA1A8D" w:rsidP="00283FFA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۵/۰</w:t>
            </w:r>
          </w:p>
        </w:tc>
      </w:tr>
      <w:tr w:rsidR="00C84DCA" w:rsidRPr="0023217E" w14:paraId="1EB71155" w14:textId="77777777" w:rsidTr="00CA1A8D">
        <w:trPr>
          <w:trHeight w:val="124"/>
        </w:trPr>
        <w:tc>
          <w:tcPr>
            <w:tcW w:w="519" w:type="dxa"/>
            <w:vAlign w:val="center"/>
          </w:tcPr>
          <w:p w14:paraId="218D7B8D" w14:textId="7A661A93" w:rsidR="00C84DCA" w:rsidRPr="0023217E" w:rsidRDefault="005326D1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5</w:t>
            </w:r>
          </w:p>
        </w:tc>
        <w:tc>
          <w:tcPr>
            <w:tcW w:w="9526" w:type="dxa"/>
            <w:gridSpan w:val="3"/>
            <w:vAlign w:val="center"/>
          </w:tcPr>
          <w:p w14:paraId="6DE7B45F" w14:textId="77777777" w:rsidR="00B734A8" w:rsidRPr="0023217E" w:rsidRDefault="00CA1A8D" w:rsidP="00CA1A8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  <w:r w:rsidRPr="0023217E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حاصل عبارت های زیر را به صورت </w:t>
            </w:r>
            <w:r w:rsidRPr="0023217E">
              <w:rPr>
                <w:rFonts w:ascii="Shabnam" w:hAnsi="Shabnam" w:cs="0 Nazanin Bold" w:hint="cs"/>
                <w:sz w:val="28"/>
                <w:szCs w:val="28"/>
                <w:u w:val="single"/>
                <w:rtl/>
              </w:rPr>
              <w:t>تواندار</w:t>
            </w:r>
            <w:r w:rsidRPr="0023217E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2730"/>
              <w:gridCol w:w="3544"/>
              <w:gridCol w:w="3137"/>
            </w:tblGrid>
            <w:tr w:rsidR="00CA1A8D" w:rsidRPr="0023217E" w14:paraId="52EEB56C" w14:textId="77777777" w:rsidTr="00E71AE5">
              <w:tc>
                <w:tcPr>
                  <w:tcW w:w="2730" w:type="dxa"/>
                  <w:vAlign w:val="center"/>
                </w:tcPr>
                <w:p w14:paraId="3F03F19C" w14:textId="1BAF05C0" w:rsidR="00CA1A8D" w:rsidRPr="0023217E" w:rsidRDefault="00CA1A8D" w:rsidP="00D8032D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100" w:dyaOrig="440" w14:anchorId="35ABD249">
                      <v:shape id="_x0000_i1040" type="#_x0000_t75" style="width:67.25pt;height:26.9pt" o:ole="">
                        <v:imagedata r:id="rId38" o:title=""/>
                      </v:shape>
                      <o:OLEObject Type="Embed" ProgID="Equation.DSMT4" ShapeID="_x0000_i1040" DrawAspect="Content" ObjectID="_1777878446" r:id="rId39"/>
                    </w:object>
                  </w:r>
                </w:p>
              </w:tc>
              <w:tc>
                <w:tcPr>
                  <w:tcW w:w="3544" w:type="dxa"/>
                  <w:vAlign w:val="center"/>
                </w:tcPr>
                <w:p w14:paraId="1558B5E8" w14:textId="14439A52" w:rsidR="00CA1A8D" w:rsidRPr="0023217E" w:rsidRDefault="00CA1A8D" w:rsidP="00D8032D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100" w:dyaOrig="440" w14:anchorId="21DC1CA5">
                      <v:shape id="_x0000_i1041" type="#_x0000_t75" style="width:67.25pt;height:26.9pt" o:ole="">
                        <v:imagedata r:id="rId40" o:title=""/>
                      </v:shape>
                      <o:OLEObject Type="Embed" ProgID="Equation.DSMT4" ShapeID="_x0000_i1041" DrawAspect="Content" ObjectID="_1777878447" r:id="rId41"/>
                    </w:object>
                  </w:r>
                </w:p>
              </w:tc>
              <w:tc>
                <w:tcPr>
                  <w:tcW w:w="3137" w:type="dxa"/>
                  <w:vAlign w:val="center"/>
                </w:tcPr>
                <w:p w14:paraId="07473CA8" w14:textId="5AB94A5B" w:rsidR="00CA1A8D" w:rsidRPr="0023217E" w:rsidRDefault="00CA1A8D" w:rsidP="00D8032D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140" w:dyaOrig="440" w14:anchorId="3F13192B">
                      <v:shape id="_x0000_i1042" type="#_x0000_t75" style="width:71.2pt;height:26.1pt" o:ole="">
                        <v:imagedata r:id="rId42" o:title=""/>
                      </v:shape>
                      <o:OLEObject Type="Embed" ProgID="Equation.DSMT4" ShapeID="_x0000_i1042" DrawAspect="Content" ObjectID="_1777878448" r:id="rId43"/>
                    </w:object>
                  </w:r>
                </w:p>
              </w:tc>
            </w:tr>
            <w:tr w:rsidR="00D8032D" w:rsidRPr="0023217E" w14:paraId="3212AA85" w14:textId="77777777" w:rsidTr="00E71AE5">
              <w:tc>
                <w:tcPr>
                  <w:tcW w:w="2730" w:type="dxa"/>
                  <w:vAlign w:val="center"/>
                </w:tcPr>
                <w:p w14:paraId="083ED809" w14:textId="3705358A" w:rsidR="00D8032D" w:rsidRPr="0023217E" w:rsidRDefault="00E71AE5" w:rsidP="00E71AE5">
                  <w:pPr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</w:rPr>
                  </w:pPr>
                  <w:r w:rsidRPr="0023217E">
                    <w:rPr>
                      <w:rFonts w:cs="0 Nazanin Bold"/>
                      <w:noProof/>
                      <w:position w:val="-12"/>
                      <w:sz w:val="28"/>
                      <w:szCs w:val="28"/>
                    </w:rPr>
                    <w:object w:dxaOrig="1100" w:dyaOrig="499" w14:anchorId="4E1C4BDE">
                      <v:shape id="_x0000_i1043" type="#_x0000_t75" style="width:68.85pt;height:28.5pt" o:ole="">
                        <v:imagedata r:id="rId44" o:title=""/>
                      </v:shape>
                      <o:OLEObject Type="Embed" ProgID="Equation.DSMT4" ShapeID="_x0000_i1043" DrawAspect="Content" ObjectID="_1777878449" r:id="rId45"/>
                    </w:object>
                  </w:r>
                </w:p>
              </w:tc>
              <w:tc>
                <w:tcPr>
                  <w:tcW w:w="3544" w:type="dxa"/>
                  <w:vAlign w:val="center"/>
                </w:tcPr>
                <w:p w14:paraId="6DF27D7A" w14:textId="3F3FD39C" w:rsidR="00D8032D" w:rsidRPr="0023217E" w:rsidRDefault="00E71AE5" w:rsidP="00D8032D">
                  <w:pPr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2060" w:dyaOrig="720" w14:anchorId="4D72915F">
                      <v:shape id="_x0000_i1044" type="#_x0000_t75" style="width:128.95pt;height:43.5pt" o:ole="">
                        <v:imagedata r:id="rId46" o:title=""/>
                      </v:shape>
                      <o:OLEObject Type="Embed" ProgID="Equation.DSMT4" ShapeID="_x0000_i1044" DrawAspect="Content" ObjectID="_1777878450" r:id="rId47"/>
                    </w:object>
                  </w:r>
                </w:p>
              </w:tc>
              <w:tc>
                <w:tcPr>
                  <w:tcW w:w="3137" w:type="dxa"/>
                  <w:vAlign w:val="center"/>
                </w:tcPr>
                <w:p w14:paraId="0AC4919B" w14:textId="39E2A73F" w:rsidR="00D8032D" w:rsidRPr="0023217E" w:rsidRDefault="00E71AE5" w:rsidP="00D8032D">
                  <w:pPr>
                    <w:spacing w:line="276" w:lineRule="auto"/>
                    <w:jc w:val="right"/>
                    <w:rPr>
                      <w:rFonts w:cs="0 Nazanin Bold"/>
                      <w:noProof/>
                      <w:sz w:val="28"/>
                      <w:szCs w:val="28"/>
                      <w:lang w:bidi="fa-IR"/>
                    </w:rPr>
                  </w:pPr>
                  <w:r w:rsidRPr="0023217E">
                    <w:rPr>
                      <w:rFonts w:cs="0 Nazanin Bold"/>
                      <w:noProof/>
                      <w:position w:val="-28"/>
                      <w:sz w:val="28"/>
                      <w:szCs w:val="28"/>
                    </w:rPr>
                    <w:object w:dxaOrig="1800" w:dyaOrig="720" w14:anchorId="55585C88">
                      <v:shape id="_x0000_i1045" type="#_x0000_t75" style="width:112.35pt;height:43.5pt" o:ole="">
                        <v:imagedata r:id="rId48" o:title=""/>
                      </v:shape>
                      <o:OLEObject Type="Embed" ProgID="Equation.DSMT4" ShapeID="_x0000_i1045" DrawAspect="Content" ObjectID="_1777878451" r:id="rId49"/>
                    </w:object>
                  </w:r>
                </w:p>
              </w:tc>
            </w:tr>
            <w:tr w:rsidR="00CA1A8D" w:rsidRPr="0023217E" w14:paraId="729B8FBD" w14:textId="7B364D65" w:rsidTr="00E71AE5">
              <w:tc>
                <w:tcPr>
                  <w:tcW w:w="2730" w:type="dxa"/>
                  <w:vAlign w:val="center"/>
                </w:tcPr>
                <w:p w14:paraId="3B3B7245" w14:textId="034370EE" w:rsidR="00CA1A8D" w:rsidRPr="0023217E" w:rsidRDefault="00E71AE5" w:rsidP="00D8032D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640" w:dyaOrig="440" w14:anchorId="5DE3B27E">
                      <v:shape id="_x0000_i1046" type="#_x0000_t75" style="width:102.05pt;height:26.9pt" o:ole="">
                        <v:imagedata r:id="rId50" o:title=""/>
                      </v:shape>
                      <o:OLEObject Type="Embed" ProgID="Equation.DSMT4" ShapeID="_x0000_i1046" DrawAspect="Content" ObjectID="_1777878452" r:id="rId51"/>
                    </w:object>
                  </w:r>
                </w:p>
              </w:tc>
              <w:tc>
                <w:tcPr>
                  <w:tcW w:w="6681" w:type="dxa"/>
                  <w:gridSpan w:val="2"/>
                  <w:vAlign w:val="center"/>
                </w:tcPr>
                <w:p w14:paraId="6D442302" w14:textId="441AD2B5" w:rsidR="00CA1A8D" w:rsidRPr="0023217E" w:rsidRDefault="00CA1A8D" w:rsidP="00D8032D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 w:rsidRPr="002321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620" w:dyaOrig="440" w14:anchorId="2A003884">
                      <v:shape id="_x0000_i1047" type="#_x0000_t75" style="width:101.25pt;height:26.9pt" o:ole="">
                        <v:imagedata r:id="rId52" o:title=""/>
                      </v:shape>
                      <o:OLEObject Type="Embed" ProgID="Equation.DSMT4" ShapeID="_x0000_i1047" DrawAspect="Content" ObjectID="_1777878453" r:id="rId53"/>
                    </w:object>
                  </w:r>
                </w:p>
              </w:tc>
            </w:tr>
          </w:tbl>
          <w:p w14:paraId="1280AEF3" w14:textId="5B3A7D59" w:rsidR="00CA1A8D" w:rsidRPr="0023217E" w:rsidRDefault="00CA1A8D" w:rsidP="00CA1A8D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  <w:tc>
          <w:tcPr>
            <w:tcW w:w="491" w:type="dxa"/>
            <w:vAlign w:val="center"/>
          </w:tcPr>
          <w:p w14:paraId="6DC44C7C" w14:textId="5013753F" w:rsidR="00C84DCA" w:rsidRPr="0023217E" w:rsidRDefault="00B02B04" w:rsidP="00E71AE5">
            <w:pPr>
              <w:jc w:val="center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  <w:lang w:bidi="fa-IR"/>
              </w:rPr>
              <w:t>۵/</w:t>
            </w:r>
            <w:r w:rsidR="00E71AE5" w:rsidRPr="0023217E">
              <w:rPr>
                <w:rFonts w:cs="0 Nazanin Bold" w:hint="cs"/>
                <w:sz w:val="28"/>
                <w:szCs w:val="28"/>
                <w:rtl/>
                <w:lang w:bidi="fa-IR"/>
              </w:rPr>
              <w:t>2</w:t>
            </w:r>
          </w:p>
        </w:tc>
      </w:tr>
      <w:tr w:rsidR="008547AA" w:rsidRPr="0023217E" w14:paraId="2D2A0433" w14:textId="77777777" w:rsidTr="00B02B04">
        <w:trPr>
          <w:trHeight w:val="1098"/>
        </w:trPr>
        <w:tc>
          <w:tcPr>
            <w:tcW w:w="519" w:type="dxa"/>
            <w:vAlign w:val="center"/>
          </w:tcPr>
          <w:p w14:paraId="7020AD16" w14:textId="0A750A5F" w:rsidR="008547AA" w:rsidRPr="0023217E" w:rsidRDefault="005326D1" w:rsidP="002839B9">
            <w:pPr>
              <w:jc w:val="center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6</w:t>
            </w:r>
          </w:p>
        </w:tc>
        <w:tc>
          <w:tcPr>
            <w:tcW w:w="9526" w:type="dxa"/>
            <w:gridSpan w:val="3"/>
            <w:vAlign w:val="center"/>
          </w:tcPr>
          <w:p w14:paraId="6FC4CE40" w14:textId="77777777" w:rsidR="00B02B04" w:rsidRPr="0023217E" w:rsidRDefault="00B02B04" w:rsidP="00B02B04">
            <w:p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 w:rsidRPr="0023217E">
              <w:rPr>
                <w:rFonts w:ascii="Shabnam" w:hAnsi="Shabnam" w:cs="0 Nazanin Bold" w:hint="cs"/>
                <w:sz w:val="28"/>
                <w:szCs w:val="28"/>
                <w:rtl/>
              </w:rPr>
              <w:t>مقدار تقریبی رادیکال های زیر را بنویسید.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708"/>
              <w:gridCol w:w="4694"/>
            </w:tblGrid>
            <w:tr w:rsidR="00B02B04" w:rsidRPr="0023217E" w14:paraId="225462B3" w14:textId="77777777" w:rsidTr="00B02B04">
              <w:tc>
                <w:tcPr>
                  <w:tcW w:w="4708" w:type="dxa"/>
                </w:tcPr>
                <w:p w14:paraId="6C29515A" w14:textId="77777777" w:rsidR="00B02B04" w:rsidRPr="0023217E" w:rsidRDefault="00B02B04" w:rsidP="00B02B04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780" w:dyaOrig="400" w14:anchorId="4E1D465A">
                      <v:shape id="_x0000_i1048" type="#_x0000_t75" style="width:47.45pt;height:23.75pt" o:ole="">
                        <v:imagedata r:id="rId54" o:title=""/>
                      </v:shape>
                      <o:OLEObject Type="Embed" ProgID="Equation.DSMT4" ShapeID="_x0000_i1048" DrawAspect="Content" ObjectID="_1777878454" r:id="rId55"/>
                    </w:object>
                  </w:r>
                </w:p>
              </w:tc>
              <w:tc>
                <w:tcPr>
                  <w:tcW w:w="4694" w:type="dxa"/>
                </w:tcPr>
                <w:p w14:paraId="3C910407" w14:textId="77777777" w:rsidR="00B02B04" w:rsidRPr="0023217E" w:rsidRDefault="00B02B04" w:rsidP="00B02B04">
                  <w:pPr>
                    <w:spacing w:line="276" w:lineRule="auto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680" w:dyaOrig="400" w14:anchorId="07A21323">
                      <v:shape id="_x0000_i1049" type="#_x0000_t75" style="width:41.15pt;height:23.75pt" o:ole="">
                        <v:imagedata r:id="rId56" o:title=""/>
                      </v:shape>
                      <o:OLEObject Type="Embed" ProgID="Equation.DSMT4" ShapeID="_x0000_i1049" DrawAspect="Content" ObjectID="_1777878455" r:id="rId57"/>
                    </w:object>
                  </w:r>
                </w:p>
              </w:tc>
            </w:tr>
          </w:tbl>
          <w:p w14:paraId="5A28F691" w14:textId="522E1D0C" w:rsidR="006212E5" w:rsidRPr="0023217E" w:rsidRDefault="006212E5" w:rsidP="00621168">
            <w:pPr>
              <w:tabs>
                <w:tab w:val="left" w:pos="6389"/>
                <w:tab w:val="right" w:pos="9373"/>
              </w:tabs>
              <w:spacing w:line="360" w:lineRule="auto"/>
              <w:rPr>
                <w:rFonts w:cs="0 Nazanin Bold"/>
                <w:sz w:val="28"/>
                <w:szCs w:val="28"/>
                <w:rtl/>
              </w:rPr>
            </w:pPr>
          </w:p>
        </w:tc>
        <w:tc>
          <w:tcPr>
            <w:tcW w:w="491" w:type="dxa"/>
            <w:vAlign w:val="center"/>
          </w:tcPr>
          <w:p w14:paraId="708804B8" w14:textId="76A23E51" w:rsidR="008547AA" w:rsidRPr="0023217E" w:rsidRDefault="00321B37" w:rsidP="00486500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1</w:t>
            </w:r>
            <w:r w:rsidR="008C115C" w:rsidRPr="0023217E">
              <w:rPr>
                <w:rFonts w:cs="0 Nazanin Bold" w:hint="cs"/>
                <w:sz w:val="28"/>
                <w:szCs w:val="28"/>
                <w:rtl/>
              </w:rPr>
              <w:t xml:space="preserve"> </w:t>
            </w:r>
          </w:p>
        </w:tc>
      </w:tr>
      <w:tr w:rsidR="008547AA" w:rsidRPr="0023217E" w14:paraId="654397E4" w14:textId="77777777" w:rsidTr="00B02B04">
        <w:trPr>
          <w:trHeight w:val="2248"/>
        </w:trPr>
        <w:tc>
          <w:tcPr>
            <w:tcW w:w="519" w:type="dxa"/>
            <w:vAlign w:val="center"/>
          </w:tcPr>
          <w:p w14:paraId="3FEFEE05" w14:textId="072F8EEC" w:rsidR="008547AA" w:rsidRPr="0023217E" w:rsidRDefault="005326D1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7</w:t>
            </w:r>
          </w:p>
        </w:tc>
        <w:tc>
          <w:tcPr>
            <w:tcW w:w="9526" w:type="dxa"/>
            <w:gridSpan w:val="3"/>
            <w:vAlign w:val="center"/>
          </w:tcPr>
          <w:p w14:paraId="6922E847" w14:textId="77777777" w:rsidR="00B02B04" w:rsidRPr="0023217E" w:rsidRDefault="00B02B04" w:rsidP="00B02B04">
            <w:p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 w:rsidRPr="0023217E">
              <w:rPr>
                <w:rFonts w:ascii="Shabnam" w:hAnsi="Shabnam" w:cs="0 Nazanin Bold" w:hint="cs"/>
                <w:sz w:val="28"/>
                <w:szCs w:val="28"/>
                <w:u w:val="single"/>
                <w:rtl/>
              </w:rPr>
              <w:t>علت نادرستی</w:t>
            </w:r>
            <w:r w:rsidRPr="0023217E">
              <w:rPr>
                <w:rFonts w:ascii="Shabnam" w:hAnsi="Shabnam" w:cs="0 Nazanin Bold" w:hint="cs"/>
                <w:sz w:val="28"/>
                <w:szCs w:val="28"/>
                <w:rtl/>
              </w:rPr>
              <w:t xml:space="preserve"> هر یک از عبارت های زیر را بنویسید.</w:t>
            </w:r>
          </w:p>
          <w:tbl>
            <w:tblPr>
              <w:tblStyle w:val="TableGrid"/>
              <w:bidiVisual/>
              <w:tblW w:w="0" w:type="auto"/>
              <w:tblInd w:w="142" w:type="dxa"/>
              <w:tblLook w:val="04A0" w:firstRow="1" w:lastRow="0" w:firstColumn="1" w:lastColumn="0" w:noHBand="0" w:noVBand="1"/>
            </w:tblPr>
            <w:tblGrid>
              <w:gridCol w:w="2132"/>
              <w:gridCol w:w="7128"/>
            </w:tblGrid>
            <w:tr w:rsidR="00B02B04" w:rsidRPr="0023217E" w14:paraId="43B17A8D" w14:textId="77777777" w:rsidTr="00A7150E">
              <w:tc>
                <w:tcPr>
                  <w:tcW w:w="2147" w:type="dxa"/>
                  <w:shd w:val="clear" w:color="auto" w:fill="F2F2F2" w:themeFill="background1" w:themeFillShade="F2"/>
                </w:tcPr>
                <w:p w14:paraId="7B35DEA8" w14:textId="77777777" w:rsidR="00B02B04" w:rsidRPr="0023217E" w:rsidRDefault="00B02B04" w:rsidP="00B02B04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عبارت</w:t>
                  </w:r>
                </w:p>
              </w:tc>
              <w:tc>
                <w:tcPr>
                  <w:tcW w:w="7941" w:type="dxa"/>
                  <w:shd w:val="clear" w:color="auto" w:fill="F2F2F2" w:themeFill="background1" w:themeFillShade="F2"/>
                </w:tcPr>
                <w:p w14:paraId="5CABBE54" w14:textId="77777777" w:rsidR="00B02B04" w:rsidRPr="0023217E" w:rsidRDefault="00B02B04" w:rsidP="00B02B04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علت نادرستی</w:t>
                  </w:r>
                </w:p>
              </w:tc>
            </w:tr>
            <w:tr w:rsidR="00B02B04" w:rsidRPr="0023217E" w14:paraId="56CE2EBB" w14:textId="77777777" w:rsidTr="00A7150E">
              <w:tc>
                <w:tcPr>
                  <w:tcW w:w="2147" w:type="dxa"/>
                </w:tcPr>
                <w:p w14:paraId="0AB74B7E" w14:textId="77777777" w:rsidR="00B02B04" w:rsidRPr="0023217E" w:rsidRDefault="00B02B04" w:rsidP="00B02B04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23217E">
                    <w:rPr>
                      <w:rFonts w:cs="0 Nazanin Bold"/>
                      <w:noProof/>
                      <w:position w:val="-6"/>
                      <w:sz w:val="28"/>
                      <w:szCs w:val="28"/>
                    </w:rPr>
                    <w:object w:dxaOrig="1480" w:dyaOrig="440" w14:anchorId="4BEB5E88">
                      <v:shape id="_x0000_i1050" type="#_x0000_t75" style="width:90.2pt;height:26.1pt" o:ole="">
                        <v:imagedata r:id="rId58" o:title=""/>
                      </v:shape>
                      <o:OLEObject Type="Embed" ProgID="Equation.DSMT4" ShapeID="_x0000_i1050" DrawAspect="Content" ObjectID="_1777878456" r:id="rId59"/>
                    </w:object>
                  </w:r>
                </w:p>
              </w:tc>
              <w:tc>
                <w:tcPr>
                  <w:tcW w:w="7941" w:type="dxa"/>
                </w:tcPr>
                <w:p w14:paraId="34D7D334" w14:textId="77777777" w:rsidR="00B02B04" w:rsidRPr="0023217E" w:rsidRDefault="00B02B04" w:rsidP="00B02B04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  <w:tr w:rsidR="00B02B04" w:rsidRPr="0023217E" w14:paraId="66228FC8" w14:textId="77777777" w:rsidTr="00A7150E">
              <w:tc>
                <w:tcPr>
                  <w:tcW w:w="2147" w:type="dxa"/>
                </w:tcPr>
                <w:p w14:paraId="3EE3A8A8" w14:textId="4C65EFD7" w:rsidR="00B02B04" w:rsidRPr="0023217E" w:rsidRDefault="00B02B04" w:rsidP="00B02B04">
                  <w:pPr>
                    <w:spacing w:line="276" w:lineRule="auto"/>
                    <w:jc w:val="center"/>
                    <w:rPr>
                      <w:rFonts w:cs="0 Nazanin Bold"/>
                      <w:noProof/>
                      <w:sz w:val="28"/>
                      <w:szCs w:val="28"/>
                      <w:rtl/>
                      <w:lang w:bidi="fa-IR"/>
                    </w:rPr>
                  </w:pPr>
                  <w:r w:rsidRPr="0023217E">
                    <w:rPr>
                      <w:rFonts w:cs="0 Nazanin Bold"/>
                      <w:noProof/>
                      <w:position w:val="-8"/>
                      <w:sz w:val="28"/>
                      <w:szCs w:val="28"/>
                    </w:rPr>
                    <w:object w:dxaOrig="1320" w:dyaOrig="400" w14:anchorId="21FA477C">
                      <v:shape id="_x0000_i1051" type="#_x0000_t75" style="width:80.7pt;height:23.75pt" o:ole="">
                        <v:imagedata r:id="rId60" o:title=""/>
                      </v:shape>
                      <o:OLEObject Type="Embed" ProgID="Equation.DSMT4" ShapeID="_x0000_i1051" DrawAspect="Content" ObjectID="_1777878457" r:id="rId61"/>
                    </w:object>
                  </w:r>
                </w:p>
              </w:tc>
              <w:tc>
                <w:tcPr>
                  <w:tcW w:w="7941" w:type="dxa"/>
                </w:tcPr>
                <w:p w14:paraId="3EC9FE03" w14:textId="77777777" w:rsidR="00B02B04" w:rsidRPr="0023217E" w:rsidRDefault="00B02B04" w:rsidP="00B02B04">
                  <w:pPr>
                    <w:spacing w:line="276" w:lineRule="auto"/>
                    <w:jc w:val="center"/>
                    <w:rPr>
                      <w:rFonts w:ascii="Shabnam" w:hAnsi="Shabnam" w:cs="0 Nazanin Bold"/>
                      <w:sz w:val="28"/>
                      <w:szCs w:val="28"/>
                      <w:rtl/>
                      <w:lang w:bidi="fa-IR"/>
                    </w:rPr>
                  </w:pPr>
                </w:p>
              </w:tc>
            </w:tr>
          </w:tbl>
          <w:p w14:paraId="430A8EBA" w14:textId="6F41D73E" w:rsidR="00461A47" w:rsidRPr="0023217E" w:rsidRDefault="00461A47" w:rsidP="00621168">
            <w:pPr>
              <w:spacing w:line="276" w:lineRule="auto"/>
              <w:rPr>
                <w:rFonts w:cs="0 Nazanin Bold"/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07125495" w14:textId="136A925A" w:rsidR="008547AA" w:rsidRPr="0023217E" w:rsidRDefault="008D1E2C" w:rsidP="00E66FC4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۱</w:t>
            </w:r>
          </w:p>
        </w:tc>
      </w:tr>
      <w:tr w:rsidR="009B405E" w:rsidRPr="0023217E" w14:paraId="3451054D" w14:textId="77777777" w:rsidTr="005326D1">
        <w:trPr>
          <w:trHeight w:val="70"/>
        </w:trPr>
        <w:tc>
          <w:tcPr>
            <w:tcW w:w="519" w:type="dxa"/>
            <w:vAlign w:val="center"/>
          </w:tcPr>
          <w:p w14:paraId="3DBB2058" w14:textId="51B0639B" w:rsidR="009B405E" w:rsidRPr="0023217E" w:rsidRDefault="005326D1" w:rsidP="002839B9">
            <w:pPr>
              <w:jc w:val="center"/>
              <w:rPr>
                <w:rFonts w:cs="0 Nazanin Bold"/>
                <w:sz w:val="28"/>
                <w:szCs w:val="28"/>
                <w:rtl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</w:rPr>
              <w:t>8</w:t>
            </w:r>
          </w:p>
        </w:tc>
        <w:tc>
          <w:tcPr>
            <w:tcW w:w="9526" w:type="dxa"/>
            <w:gridSpan w:val="3"/>
          </w:tcPr>
          <w:p w14:paraId="00A1742B" w14:textId="181F6FE4" w:rsidR="00BE7DA4" w:rsidRPr="0023217E" w:rsidRDefault="00E71AE5" w:rsidP="00DF5EA8">
            <w:pPr>
              <w:tabs>
                <w:tab w:val="left" w:pos="7297"/>
              </w:tabs>
              <w:spacing w:line="360" w:lineRule="auto"/>
              <w:rPr>
                <w:rFonts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  <w:r w:rsidRPr="0023217E">
              <w:rPr>
                <w:rFonts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حاصل عبارت </w:t>
            </w:r>
            <w:r w:rsidRPr="0023217E">
              <w:rPr>
                <w:rFonts w:cs="0 Nazanin Bold"/>
                <w:noProof/>
                <w:position w:val="-6"/>
              </w:rPr>
              <w:object w:dxaOrig="720" w:dyaOrig="440" w14:anchorId="0CA237CB">
                <v:shape id="_x0000_i1052" type="#_x0000_t75" style="width:44.3pt;height:26.9pt" o:ole="">
                  <v:imagedata r:id="rId62" o:title=""/>
                </v:shape>
                <o:OLEObject Type="Embed" ProgID="Equation.DSMT4" ShapeID="_x0000_i1052" DrawAspect="Content" ObjectID="_1777878458" r:id="rId63"/>
              </w:object>
            </w:r>
            <w:r w:rsidRPr="0023217E">
              <w:rPr>
                <w:rFonts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به ازای </w:t>
            </w:r>
            <w:r w:rsidRPr="0023217E">
              <w:rPr>
                <w:rFonts w:cs="0 Nazanin Bold"/>
                <w:noProof/>
                <w:position w:val="-6"/>
              </w:rPr>
              <w:object w:dxaOrig="660" w:dyaOrig="279" w14:anchorId="756C319C">
                <v:shape id="_x0000_i1053" type="#_x0000_t75" style="width:40.35pt;height:17.4pt" o:ole="">
                  <v:imagedata r:id="rId64" o:title=""/>
                </v:shape>
                <o:OLEObject Type="Embed" ProgID="Equation.DSMT4" ShapeID="_x0000_i1053" DrawAspect="Content" ObjectID="_1777878459" r:id="rId65"/>
              </w:object>
            </w:r>
            <w:r w:rsidRPr="0023217E">
              <w:rPr>
                <w:rFonts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DF5EA8" w:rsidRPr="0023217E">
              <w:rPr>
                <w:rFonts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 xml:space="preserve"> را </w:t>
            </w:r>
            <w:r w:rsidRPr="0023217E">
              <w:rPr>
                <w:rFonts w:cs="0 Nazanin Bold" w:hint="cs"/>
                <w:b w:val="0"/>
                <w:bCs w:val="0"/>
                <w:noProof/>
                <w:sz w:val="28"/>
                <w:szCs w:val="28"/>
                <w:rtl/>
                <w:lang w:bidi="fa-IR"/>
              </w:rPr>
              <w:t>پیدا کنید.</w:t>
            </w:r>
          </w:p>
          <w:p w14:paraId="4D15870A" w14:textId="7018C098" w:rsidR="00AC0024" w:rsidRPr="0023217E" w:rsidRDefault="00AC0024" w:rsidP="00C46055">
            <w:pPr>
              <w:tabs>
                <w:tab w:val="left" w:pos="7297"/>
              </w:tabs>
              <w:spacing w:line="360" w:lineRule="auto"/>
              <w:rPr>
                <w:rFonts w:cs="0 Nazanin Bold"/>
                <w:b w:val="0"/>
                <w:bCs w:val="0"/>
                <w:noProof/>
                <w:sz w:val="28"/>
                <w:szCs w:val="28"/>
                <w:rtl/>
                <w:lang w:bidi="fa-IR"/>
              </w:rPr>
            </w:pPr>
          </w:p>
        </w:tc>
        <w:tc>
          <w:tcPr>
            <w:tcW w:w="491" w:type="dxa"/>
            <w:vAlign w:val="center"/>
          </w:tcPr>
          <w:p w14:paraId="4DEA65D2" w14:textId="566DFC7C" w:rsidR="009B405E" w:rsidRPr="0023217E" w:rsidRDefault="00E71AE5" w:rsidP="00E66FC4">
            <w:pPr>
              <w:jc w:val="center"/>
              <w:rPr>
                <w:rFonts w:cs="0 Nazanin Bold"/>
                <w:sz w:val="28"/>
                <w:szCs w:val="28"/>
                <w:rtl/>
                <w:lang w:bidi="fa-IR"/>
              </w:rPr>
            </w:pPr>
            <w:r w:rsidRPr="0023217E">
              <w:rPr>
                <w:rFonts w:cs="0 Nazanin Bold" w:hint="cs"/>
                <w:sz w:val="28"/>
                <w:szCs w:val="28"/>
                <w:rtl/>
                <w:lang w:bidi="fa-IR"/>
              </w:rPr>
              <w:t>۵/۰</w:t>
            </w:r>
          </w:p>
        </w:tc>
      </w:tr>
    </w:tbl>
    <w:p w14:paraId="1020E5B8" w14:textId="6589E7C7" w:rsidR="000B3006" w:rsidRPr="0023217E" w:rsidRDefault="000B3006" w:rsidP="002839B9">
      <w:pPr>
        <w:tabs>
          <w:tab w:val="left" w:pos="7696"/>
        </w:tabs>
        <w:rPr>
          <w:rFonts w:ascii="IranNastaliq" w:hAnsi="IranNastaliq" w:cs="0 Nazanin Bold"/>
          <w:sz w:val="2"/>
          <w:szCs w:val="2"/>
          <w:rtl/>
        </w:rPr>
      </w:pPr>
    </w:p>
    <w:p w14:paraId="768D9D0C" w14:textId="77777777" w:rsidR="0006525E" w:rsidRPr="0023217E" w:rsidRDefault="0006525E" w:rsidP="002839B9">
      <w:pPr>
        <w:tabs>
          <w:tab w:val="left" w:pos="7696"/>
        </w:tabs>
        <w:rPr>
          <w:rFonts w:ascii="IranNastaliq" w:hAnsi="IranNastaliq" w:cs="0 Nazanin Bold"/>
          <w:sz w:val="2"/>
          <w:szCs w:val="2"/>
          <w:rtl/>
        </w:rPr>
      </w:pPr>
    </w:p>
    <w:sectPr w:rsidR="0006525E" w:rsidRPr="0023217E" w:rsidSect="006348D7">
      <w:footerReference w:type="even" r:id="rId66"/>
      <w:footerReference w:type="default" r:id="rId67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24BEB" w14:textId="77777777" w:rsidR="00AB7A05" w:rsidRDefault="00AB7A05">
      <w:r>
        <w:separator/>
      </w:r>
    </w:p>
  </w:endnote>
  <w:endnote w:type="continuationSeparator" w:id="0">
    <w:p w14:paraId="343AE6AB" w14:textId="77777777" w:rsidR="00AB7A05" w:rsidRDefault="00AB7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47EF" w14:textId="77777777" w:rsidR="001E62AA" w:rsidRDefault="001E62AA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2ED6509" w14:textId="77777777" w:rsidR="001E62AA" w:rsidRDefault="001E6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ADE1E8" w14:textId="6E59B7DA" w:rsidR="001E62AA" w:rsidRDefault="001E62AA" w:rsidP="002839B9">
    <w:pPr>
      <w:pStyle w:val="Footer"/>
      <w:framePr w:wrap="around" w:vAnchor="text" w:hAnchor="text" w:xAlign="center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AD163" w14:textId="77777777" w:rsidR="00AB7A05" w:rsidRDefault="00AB7A05">
      <w:r>
        <w:separator/>
      </w:r>
    </w:p>
  </w:footnote>
  <w:footnote w:type="continuationSeparator" w:id="0">
    <w:p w14:paraId="2A81A94C" w14:textId="77777777" w:rsidR="00AB7A05" w:rsidRDefault="00AB7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73AE"/>
    <w:rsid w:val="00007EA0"/>
    <w:rsid w:val="00010ED4"/>
    <w:rsid w:val="0001428C"/>
    <w:rsid w:val="00026ED3"/>
    <w:rsid w:val="0002764B"/>
    <w:rsid w:val="00027DEB"/>
    <w:rsid w:val="0003682D"/>
    <w:rsid w:val="00041A77"/>
    <w:rsid w:val="00047D46"/>
    <w:rsid w:val="00051F35"/>
    <w:rsid w:val="00054185"/>
    <w:rsid w:val="00055B1C"/>
    <w:rsid w:val="0006525E"/>
    <w:rsid w:val="000812E2"/>
    <w:rsid w:val="00081A78"/>
    <w:rsid w:val="00082BC1"/>
    <w:rsid w:val="00083DAE"/>
    <w:rsid w:val="0008569F"/>
    <w:rsid w:val="00096D6F"/>
    <w:rsid w:val="000A4E0D"/>
    <w:rsid w:val="000B0BDF"/>
    <w:rsid w:val="000B0C9E"/>
    <w:rsid w:val="000B3006"/>
    <w:rsid w:val="000C13A0"/>
    <w:rsid w:val="000E2D5C"/>
    <w:rsid w:val="000E4897"/>
    <w:rsid w:val="000F0AEE"/>
    <w:rsid w:val="000F189E"/>
    <w:rsid w:val="000F7D7C"/>
    <w:rsid w:val="001014B6"/>
    <w:rsid w:val="00102989"/>
    <w:rsid w:val="00105998"/>
    <w:rsid w:val="00106C0E"/>
    <w:rsid w:val="00106CED"/>
    <w:rsid w:val="001104E1"/>
    <w:rsid w:val="00131B2E"/>
    <w:rsid w:val="001369CE"/>
    <w:rsid w:val="00156A69"/>
    <w:rsid w:val="00162771"/>
    <w:rsid w:val="001631AF"/>
    <w:rsid w:val="0016388F"/>
    <w:rsid w:val="001738A4"/>
    <w:rsid w:val="001752AE"/>
    <w:rsid w:val="00180E9B"/>
    <w:rsid w:val="00183AB2"/>
    <w:rsid w:val="001A0CC7"/>
    <w:rsid w:val="001A1D94"/>
    <w:rsid w:val="001A34E1"/>
    <w:rsid w:val="001A6568"/>
    <w:rsid w:val="001A773D"/>
    <w:rsid w:val="001B0190"/>
    <w:rsid w:val="001B2CBC"/>
    <w:rsid w:val="001B77C9"/>
    <w:rsid w:val="001C2F86"/>
    <w:rsid w:val="001C4DF7"/>
    <w:rsid w:val="001C558A"/>
    <w:rsid w:val="001E0DCC"/>
    <w:rsid w:val="001E12E3"/>
    <w:rsid w:val="001E1A8A"/>
    <w:rsid w:val="001E526C"/>
    <w:rsid w:val="001E62AA"/>
    <w:rsid w:val="001F07AB"/>
    <w:rsid w:val="002037DE"/>
    <w:rsid w:val="002078FB"/>
    <w:rsid w:val="00210596"/>
    <w:rsid w:val="00213366"/>
    <w:rsid w:val="00224AB0"/>
    <w:rsid w:val="0022541C"/>
    <w:rsid w:val="002304F7"/>
    <w:rsid w:val="0023217E"/>
    <w:rsid w:val="00234541"/>
    <w:rsid w:val="0023766B"/>
    <w:rsid w:val="002567B2"/>
    <w:rsid w:val="00257904"/>
    <w:rsid w:val="00265DAC"/>
    <w:rsid w:val="0027164E"/>
    <w:rsid w:val="002839B9"/>
    <w:rsid w:val="00283FFA"/>
    <w:rsid w:val="002905F6"/>
    <w:rsid w:val="00292A80"/>
    <w:rsid w:val="0029377C"/>
    <w:rsid w:val="00297EC0"/>
    <w:rsid w:val="002A0031"/>
    <w:rsid w:val="002A1D7E"/>
    <w:rsid w:val="002A33DE"/>
    <w:rsid w:val="002A5F45"/>
    <w:rsid w:val="002C3854"/>
    <w:rsid w:val="002D1A03"/>
    <w:rsid w:val="002D7D6C"/>
    <w:rsid w:val="002F4A03"/>
    <w:rsid w:val="003013D7"/>
    <w:rsid w:val="00303E2E"/>
    <w:rsid w:val="003054F1"/>
    <w:rsid w:val="00311C57"/>
    <w:rsid w:val="00314F7C"/>
    <w:rsid w:val="00320319"/>
    <w:rsid w:val="00321B37"/>
    <w:rsid w:val="0032391D"/>
    <w:rsid w:val="003531E6"/>
    <w:rsid w:val="00354B07"/>
    <w:rsid w:val="00363EA9"/>
    <w:rsid w:val="00365273"/>
    <w:rsid w:val="00370E12"/>
    <w:rsid w:val="0037499B"/>
    <w:rsid w:val="00384F69"/>
    <w:rsid w:val="00387B55"/>
    <w:rsid w:val="00394BDA"/>
    <w:rsid w:val="00396865"/>
    <w:rsid w:val="003A2153"/>
    <w:rsid w:val="003B1261"/>
    <w:rsid w:val="003B5073"/>
    <w:rsid w:val="003C6A43"/>
    <w:rsid w:val="003D43BA"/>
    <w:rsid w:val="003D6812"/>
    <w:rsid w:val="003E2171"/>
    <w:rsid w:val="003E2AA3"/>
    <w:rsid w:val="003E3729"/>
    <w:rsid w:val="003E71B1"/>
    <w:rsid w:val="003F272F"/>
    <w:rsid w:val="004010F9"/>
    <w:rsid w:val="004040E7"/>
    <w:rsid w:val="004211E6"/>
    <w:rsid w:val="00427CF4"/>
    <w:rsid w:val="0044091F"/>
    <w:rsid w:val="0044211B"/>
    <w:rsid w:val="004568D6"/>
    <w:rsid w:val="00461A47"/>
    <w:rsid w:val="00464B31"/>
    <w:rsid w:val="0047153D"/>
    <w:rsid w:val="004760CB"/>
    <w:rsid w:val="0047689E"/>
    <w:rsid w:val="00480E18"/>
    <w:rsid w:val="00486500"/>
    <w:rsid w:val="00493C1E"/>
    <w:rsid w:val="00497CD7"/>
    <w:rsid w:val="004A06C2"/>
    <w:rsid w:val="004A1F88"/>
    <w:rsid w:val="004B5D83"/>
    <w:rsid w:val="004B7F7B"/>
    <w:rsid w:val="004E14E2"/>
    <w:rsid w:val="004E3CD7"/>
    <w:rsid w:val="004E449F"/>
    <w:rsid w:val="004F1A82"/>
    <w:rsid w:val="004F7238"/>
    <w:rsid w:val="005249E8"/>
    <w:rsid w:val="00527D9D"/>
    <w:rsid w:val="005326D1"/>
    <w:rsid w:val="00551A46"/>
    <w:rsid w:val="00554692"/>
    <w:rsid w:val="00586099"/>
    <w:rsid w:val="00592C7E"/>
    <w:rsid w:val="0059312F"/>
    <w:rsid w:val="005937CD"/>
    <w:rsid w:val="0059556C"/>
    <w:rsid w:val="005A14AC"/>
    <w:rsid w:val="005A4892"/>
    <w:rsid w:val="005B0A9C"/>
    <w:rsid w:val="005B355E"/>
    <w:rsid w:val="005C1DBF"/>
    <w:rsid w:val="005C2B86"/>
    <w:rsid w:val="005C70F1"/>
    <w:rsid w:val="005E22DE"/>
    <w:rsid w:val="005E36AC"/>
    <w:rsid w:val="005F5844"/>
    <w:rsid w:val="005F5D12"/>
    <w:rsid w:val="005F7954"/>
    <w:rsid w:val="0061446A"/>
    <w:rsid w:val="00614E45"/>
    <w:rsid w:val="006166CD"/>
    <w:rsid w:val="00621168"/>
    <w:rsid w:val="006212E5"/>
    <w:rsid w:val="006348D7"/>
    <w:rsid w:val="006403AB"/>
    <w:rsid w:val="00645BBA"/>
    <w:rsid w:val="006507AA"/>
    <w:rsid w:val="00651A39"/>
    <w:rsid w:val="00652AE5"/>
    <w:rsid w:val="00654641"/>
    <w:rsid w:val="0066171F"/>
    <w:rsid w:val="00674005"/>
    <w:rsid w:val="00675EF1"/>
    <w:rsid w:val="00684AA5"/>
    <w:rsid w:val="00686549"/>
    <w:rsid w:val="006917C9"/>
    <w:rsid w:val="00696835"/>
    <w:rsid w:val="006A2ECB"/>
    <w:rsid w:val="006A45B3"/>
    <w:rsid w:val="006A5E8F"/>
    <w:rsid w:val="006B1CD3"/>
    <w:rsid w:val="006C1DAF"/>
    <w:rsid w:val="006C36D2"/>
    <w:rsid w:val="006C5E32"/>
    <w:rsid w:val="006D1307"/>
    <w:rsid w:val="006D41FF"/>
    <w:rsid w:val="006E40F9"/>
    <w:rsid w:val="006E7ED3"/>
    <w:rsid w:val="006E7FD9"/>
    <w:rsid w:val="006F135A"/>
    <w:rsid w:val="00701928"/>
    <w:rsid w:val="00705364"/>
    <w:rsid w:val="00711CEA"/>
    <w:rsid w:val="00712340"/>
    <w:rsid w:val="007162CC"/>
    <w:rsid w:val="0071794E"/>
    <w:rsid w:val="007248D3"/>
    <w:rsid w:val="00726889"/>
    <w:rsid w:val="0073013B"/>
    <w:rsid w:val="00742506"/>
    <w:rsid w:val="0074647C"/>
    <w:rsid w:val="0076488E"/>
    <w:rsid w:val="007702DA"/>
    <w:rsid w:val="00777D5B"/>
    <w:rsid w:val="00780CD7"/>
    <w:rsid w:val="00781088"/>
    <w:rsid w:val="00783232"/>
    <w:rsid w:val="0079239E"/>
    <w:rsid w:val="007A7005"/>
    <w:rsid w:val="007A76B6"/>
    <w:rsid w:val="007B4428"/>
    <w:rsid w:val="007D2BAF"/>
    <w:rsid w:val="007D7552"/>
    <w:rsid w:val="007F110E"/>
    <w:rsid w:val="008064FD"/>
    <w:rsid w:val="00812D2F"/>
    <w:rsid w:val="00813CF4"/>
    <w:rsid w:val="00814666"/>
    <w:rsid w:val="00815D3C"/>
    <w:rsid w:val="00820188"/>
    <w:rsid w:val="008274E0"/>
    <w:rsid w:val="008547AA"/>
    <w:rsid w:val="008605CB"/>
    <w:rsid w:val="00860848"/>
    <w:rsid w:val="00871AD4"/>
    <w:rsid w:val="008770E7"/>
    <w:rsid w:val="008817EA"/>
    <w:rsid w:val="00885BB4"/>
    <w:rsid w:val="00894564"/>
    <w:rsid w:val="00894591"/>
    <w:rsid w:val="008A4BD8"/>
    <w:rsid w:val="008B2D29"/>
    <w:rsid w:val="008C115C"/>
    <w:rsid w:val="008D1E2C"/>
    <w:rsid w:val="008D35A4"/>
    <w:rsid w:val="008D563F"/>
    <w:rsid w:val="008D6A73"/>
    <w:rsid w:val="008E4A1D"/>
    <w:rsid w:val="008F4B46"/>
    <w:rsid w:val="008F75F7"/>
    <w:rsid w:val="0091253A"/>
    <w:rsid w:val="009215E0"/>
    <w:rsid w:val="00926573"/>
    <w:rsid w:val="00931D91"/>
    <w:rsid w:val="00937508"/>
    <w:rsid w:val="00944ED0"/>
    <w:rsid w:val="00946639"/>
    <w:rsid w:val="00952302"/>
    <w:rsid w:val="009547B1"/>
    <w:rsid w:val="00961938"/>
    <w:rsid w:val="009669F0"/>
    <w:rsid w:val="0097088A"/>
    <w:rsid w:val="0097479E"/>
    <w:rsid w:val="0098025A"/>
    <w:rsid w:val="00984794"/>
    <w:rsid w:val="00984E6B"/>
    <w:rsid w:val="0099294B"/>
    <w:rsid w:val="00992D67"/>
    <w:rsid w:val="009934FF"/>
    <w:rsid w:val="009960AB"/>
    <w:rsid w:val="009A0442"/>
    <w:rsid w:val="009A3B38"/>
    <w:rsid w:val="009B405E"/>
    <w:rsid w:val="009D4F39"/>
    <w:rsid w:val="009E6DB2"/>
    <w:rsid w:val="00A013FD"/>
    <w:rsid w:val="00A06317"/>
    <w:rsid w:val="00A06D0B"/>
    <w:rsid w:val="00A10B78"/>
    <w:rsid w:val="00A20A6A"/>
    <w:rsid w:val="00A20E9F"/>
    <w:rsid w:val="00A210D6"/>
    <w:rsid w:val="00A24CCA"/>
    <w:rsid w:val="00A24F67"/>
    <w:rsid w:val="00A26BF5"/>
    <w:rsid w:val="00A4069A"/>
    <w:rsid w:val="00A40DA9"/>
    <w:rsid w:val="00A52F45"/>
    <w:rsid w:val="00A54684"/>
    <w:rsid w:val="00A54BD7"/>
    <w:rsid w:val="00A60586"/>
    <w:rsid w:val="00A60BFB"/>
    <w:rsid w:val="00A61699"/>
    <w:rsid w:val="00A6281F"/>
    <w:rsid w:val="00A65415"/>
    <w:rsid w:val="00A74C02"/>
    <w:rsid w:val="00A766D6"/>
    <w:rsid w:val="00A768CB"/>
    <w:rsid w:val="00A806EF"/>
    <w:rsid w:val="00A81A8A"/>
    <w:rsid w:val="00A83BE2"/>
    <w:rsid w:val="00A86DB0"/>
    <w:rsid w:val="00A91CD1"/>
    <w:rsid w:val="00AB300F"/>
    <w:rsid w:val="00AB7A05"/>
    <w:rsid w:val="00AC0024"/>
    <w:rsid w:val="00AC6A14"/>
    <w:rsid w:val="00AD0171"/>
    <w:rsid w:val="00AD6565"/>
    <w:rsid w:val="00AE32C9"/>
    <w:rsid w:val="00AE42AE"/>
    <w:rsid w:val="00AF346F"/>
    <w:rsid w:val="00AF59E1"/>
    <w:rsid w:val="00B02B04"/>
    <w:rsid w:val="00B04555"/>
    <w:rsid w:val="00B05FF8"/>
    <w:rsid w:val="00B10C05"/>
    <w:rsid w:val="00B14347"/>
    <w:rsid w:val="00B20491"/>
    <w:rsid w:val="00B2713C"/>
    <w:rsid w:val="00B305E1"/>
    <w:rsid w:val="00B356EA"/>
    <w:rsid w:val="00B36CB2"/>
    <w:rsid w:val="00B463C0"/>
    <w:rsid w:val="00B538FF"/>
    <w:rsid w:val="00B53FF9"/>
    <w:rsid w:val="00B56F1A"/>
    <w:rsid w:val="00B71B87"/>
    <w:rsid w:val="00B734A8"/>
    <w:rsid w:val="00B80042"/>
    <w:rsid w:val="00BA13F2"/>
    <w:rsid w:val="00BA6509"/>
    <w:rsid w:val="00BA7917"/>
    <w:rsid w:val="00BB1181"/>
    <w:rsid w:val="00BD06CF"/>
    <w:rsid w:val="00BD447E"/>
    <w:rsid w:val="00BD7BE6"/>
    <w:rsid w:val="00BE776E"/>
    <w:rsid w:val="00BE7DA4"/>
    <w:rsid w:val="00BF2DE8"/>
    <w:rsid w:val="00BF3462"/>
    <w:rsid w:val="00BF4FCA"/>
    <w:rsid w:val="00BF5916"/>
    <w:rsid w:val="00C051F1"/>
    <w:rsid w:val="00C071EA"/>
    <w:rsid w:val="00C0768D"/>
    <w:rsid w:val="00C11D90"/>
    <w:rsid w:val="00C13852"/>
    <w:rsid w:val="00C157C4"/>
    <w:rsid w:val="00C27C69"/>
    <w:rsid w:val="00C30A4B"/>
    <w:rsid w:val="00C326B1"/>
    <w:rsid w:val="00C40BBF"/>
    <w:rsid w:val="00C4546A"/>
    <w:rsid w:val="00C46055"/>
    <w:rsid w:val="00C60163"/>
    <w:rsid w:val="00C610FE"/>
    <w:rsid w:val="00C712A0"/>
    <w:rsid w:val="00C819A9"/>
    <w:rsid w:val="00C82809"/>
    <w:rsid w:val="00C82A22"/>
    <w:rsid w:val="00C84DCA"/>
    <w:rsid w:val="00C95237"/>
    <w:rsid w:val="00C9795F"/>
    <w:rsid w:val="00CA0093"/>
    <w:rsid w:val="00CA1A8D"/>
    <w:rsid w:val="00CA36E5"/>
    <w:rsid w:val="00CB033D"/>
    <w:rsid w:val="00CB14C6"/>
    <w:rsid w:val="00CB1627"/>
    <w:rsid w:val="00CB31E1"/>
    <w:rsid w:val="00CC13C8"/>
    <w:rsid w:val="00CC26EA"/>
    <w:rsid w:val="00CC318D"/>
    <w:rsid w:val="00CC56BC"/>
    <w:rsid w:val="00CD23AD"/>
    <w:rsid w:val="00CD68B3"/>
    <w:rsid w:val="00CE496A"/>
    <w:rsid w:val="00CF0701"/>
    <w:rsid w:val="00CF2157"/>
    <w:rsid w:val="00CF444A"/>
    <w:rsid w:val="00CF5820"/>
    <w:rsid w:val="00D033C5"/>
    <w:rsid w:val="00D0549D"/>
    <w:rsid w:val="00D1197F"/>
    <w:rsid w:val="00D1225C"/>
    <w:rsid w:val="00D12852"/>
    <w:rsid w:val="00D2389A"/>
    <w:rsid w:val="00D30350"/>
    <w:rsid w:val="00D36C51"/>
    <w:rsid w:val="00D50E5A"/>
    <w:rsid w:val="00D55424"/>
    <w:rsid w:val="00D656B0"/>
    <w:rsid w:val="00D73FD1"/>
    <w:rsid w:val="00D75186"/>
    <w:rsid w:val="00D7747C"/>
    <w:rsid w:val="00D8032D"/>
    <w:rsid w:val="00D849E2"/>
    <w:rsid w:val="00D84F52"/>
    <w:rsid w:val="00D8746C"/>
    <w:rsid w:val="00D90C4E"/>
    <w:rsid w:val="00D92AD7"/>
    <w:rsid w:val="00DA1A63"/>
    <w:rsid w:val="00DA7416"/>
    <w:rsid w:val="00DA7DFD"/>
    <w:rsid w:val="00DB1342"/>
    <w:rsid w:val="00DB4350"/>
    <w:rsid w:val="00DB5A74"/>
    <w:rsid w:val="00DC1261"/>
    <w:rsid w:val="00DD01C4"/>
    <w:rsid w:val="00DD0E13"/>
    <w:rsid w:val="00DE3550"/>
    <w:rsid w:val="00DF06AC"/>
    <w:rsid w:val="00DF249B"/>
    <w:rsid w:val="00DF24A7"/>
    <w:rsid w:val="00DF3E96"/>
    <w:rsid w:val="00DF4FAD"/>
    <w:rsid w:val="00DF51A3"/>
    <w:rsid w:val="00DF5EA8"/>
    <w:rsid w:val="00E00254"/>
    <w:rsid w:val="00E0042D"/>
    <w:rsid w:val="00E14C5C"/>
    <w:rsid w:val="00E1516A"/>
    <w:rsid w:val="00E1733B"/>
    <w:rsid w:val="00E21646"/>
    <w:rsid w:val="00E22A42"/>
    <w:rsid w:val="00E24BDF"/>
    <w:rsid w:val="00E33963"/>
    <w:rsid w:val="00E3552A"/>
    <w:rsid w:val="00E43550"/>
    <w:rsid w:val="00E53225"/>
    <w:rsid w:val="00E575E8"/>
    <w:rsid w:val="00E57C7D"/>
    <w:rsid w:val="00E601F9"/>
    <w:rsid w:val="00E62B13"/>
    <w:rsid w:val="00E63EBC"/>
    <w:rsid w:val="00E66FC4"/>
    <w:rsid w:val="00E71AE5"/>
    <w:rsid w:val="00E72F7B"/>
    <w:rsid w:val="00E837A5"/>
    <w:rsid w:val="00E858A7"/>
    <w:rsid w:val="00E860C4"/>
    <w:rsid w:val="00E92EB7"/>
    <w:rsid w:val="00E939CA"/>
    <w:rsid w:val="00E96E6B"/>
    <w:rsid w:val="00E97FCD"/>
    <w:rsid w:val="00EA099E"/>
    <w:rsid w:val="00EC2C10"/>
    <w:rsid w:val="00EC4D95"/>
    <w:rsid w:val="00ED12AB"/>
    <w:rsid w:val="00ED7D45"/>
    <w:rsid w:val="00EF4212"/>
    <w:rsid w:val="00EF59FB"/>
    <w:rsid w:val="00F01A3F"/>
    <w:rsid w:val="00F05EBA"/>
    <w:rsid w:val="00F13B13"/>
    <w:rsid w:val="00F14030"/>
    <w:rsid w:val="00F17EC5"/>
    <w:rsid w:val="00F351F8"/>
    <w:rsid w:val="00F35F5F"/>
    <w:rsid w:val="00F36768"/>
    <w:rsid w:val="00F41622"/>
    <w:rsid w:val="00F44108"/>
    <w:rsid w:val="00F47F42"/>
    <w:rsid w:val="00F521DE"/>
    <w:rsid w:val="00F56A6B"/>
    <w:rsid w:val="00F63C53"/>
    <w:rsid w:val="00F63DF6"/>
    <w:rsid w:val="00F67C4C"/>
    <w:rsid w:val="00F72E24"/>
    <w:rsid w:val="00F73E90"/>
    <w:rsid w:val="00F7564F"/>
    <w:rsid w:val="00F81292"/>
    <w:rsid w:val="00F876D5"/>
    <w:rsid w:val="00FA1DE2"/>
    <w:rsid w:val="00FA2A01"/>
    <w:rsid w:val="00FC5A50"/>
    <w:rsid w:val="00FD0FCA"/>
    <w:rsid w:val="00FD5AB3"/>
    <w:rsid w:val="00FD5C9F"/>
    <w:rsid w:val="00FD611C"/>
    <w:rsid w:val="00FE0235"/>
    <w:rsid w:val="00FE4E5A"/>
    <w:rsid w:val="00FE5EEC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A9755CC"/>
  <w15:docId w15:val="{241F4DF3-17F3-458E-AC21-AACD30B2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paragraph" w:styleId="Header">
    <w:name w:val="header"/>
    <w:basedOn w:val="Normal"/>
    <w:link w:val="HeaderChar"/>
    <w:unhideWhenUsed/>
    <w:rsid w:val="00CB033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B033D"/>
    <w:rPr>
      <w:rFonts w:cs="B Nazanin"/>
      <w:b/>
      <w:bCs/>
      <w:sz w:val="24"/>
      <w:szCs w:val="24"/>
      <w:lang w:bidi="ar-SA"/>
    </w:rPr>
  </w:style>
  <w:style w:type="character" w:customStyle="1" w:styleId="apple-converted-space">
    <w:name w:val="apple-converted-space"/>
    <w:basedOn w:val="DefaultParagraphFont"/>
    <w:rsid w:val="00A24F67"/>
  </w:style>
  <w:style w:type="paragraph" w:styleId="ListParagraph">
    <w:name w:val="List Paragraph"/>
    <w:basedOn w:val="Normal"/>
    <w:uiPriority w:val="34"/>
    <w:qFormat/>
    <w:rsid w:val="00944ED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bCs w:val="0"/>
      <w:sz w:val="22"/>
      <w:szCs w:val="22"/>
      <w:lang w:bidi="fa-IR"/>
    </w:rPr>
  </w:style>
  <w:style w:type="table" w:styleId="PlainTable4">
    <w:name w:val="Plain Table 4"/>
    <w:basedOn w:val="TableNormal"/>
    <w:uiPriority w:val="44"/>
    <w:rsid w:val="00F7564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A1A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CA1A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semiHidden/>
    <w:unhideWhenUsed/>
    <w:rsid w:val="00B02B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B02B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02B04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B02B04"/>
  </w:style>
  <w:style w:type="character" w:customStyle="1" w:styleId="CommentSubjectChar">
    <w:name w:val="Comment Subject Char"/>
    <w:basedOn w:val="CommentTextChar"/>
    <w:link w:val="CommentSubject"/>
    <w:semiHidden/>
    <w:rsid w:val="00B02B04"/>
    <w:rPr>
      <w:rFonts w:cs="B Nazanin"/>
      <w:b/>
      <w:bCs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footer" Target="footer2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850C2-949E-4DE3-A32D-74558039F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355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SHAYAN</cp:lastModifiedBy>
  <cp:revision>30</cp:revision>
  <cp:lastPrinted>2024-04-15T04:13:00Z</cp:lastPrinted>
  <dcterms:created xsi:type="dcterms:W3CDTF">2024-02-08T09:26:00Z</dcterms:created>
  <dcterms:modified xsi:type="dcterms:W3CDTF">2024-05-22T05:50:00Z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