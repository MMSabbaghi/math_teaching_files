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4"/>
        <w:gridCol w:w="9822"/>
      </w:tblGrid>
      <w:tr w:rsidR="007E44A0" w:rsidRPr="00DD67FC" w14:paraId="71E72E4C" w14:textId="77777777" w:rsidTr="007E44A0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84CEC" w14:textId="77777777" w:rsidR="007E44A0" w:rsidRPr="00E15FB6" w:rsidRDefault="007E44A0" w:rsidP="007E44A0">
            <w:pPr>
              <w:bidi w:val="0"/>
              <w:rPr>
                <w:b w:val="0"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BD42C" w14:textId="77777777" w:rsidR="007E44A0" w:rsidRPr="00DD67FC" w:rsidRDefault="007E44A0" w:rsidP="006B0B23">
            <w:pPr>
              <w:spacing w:line="276" w:lineRule="auto"/>
              <w:rPr>
                <w:rFonts w:ascii="IPT.Nazanin" w:hAnsi="IPT.Nazanin"/>
                <w:rtl/>
                <w:lang w:bidi="fa-IR"/>
              </w:rPr>
            </w:pPr>
            <w:r>
              <w:rPr>
                <w:rFonts w:ascii="IPT.Nazanin" w:hAnsi="IPT.Nazanin" w:hint="cs"/>
                <w:rtl/>
                <w:lang w:bidi="fa-IR"/>
              </w:rPr>
              <w:t xml:space="preserve">جملات درست را با </w:t>
            </w:r>
            <w:r>
              <w:rPr>
                <w:rFonts w:ascii="IPT.Nazanin" w:hAnsi="IPT.Nazanin" w:hint="cs"/>
                <w:lang w:bidi="fa-IR"/>
              </w:rPr>
              <w:sym w:font="Wingdings" w:char="F0FE"/>
            </w:r>
            <w:r>
              <w:rPr>
                <w:rFonts w:ascii="IPT.Nazanin" w:hAnsi="IPT.Nazanin" w:hint="cs"/>
                <w:rtl/>
                <w:lang w:bidi="fa-IR"/>
              </w:rPr>
              <w:t xml:space="preserve"> و جملات نادرست را با </w:t>
            </w:r>
            <w:r>
              <w:rPr>
                <w:rFonts w:ascii="IPT.Nazanin" w:hAnsi="IPT.Nazanin"/>
                <w:lang w:bidi="fa-IR"/>
              </w:rPr>
              <w:t></w:t>
            </w:r>
            <w:r>
              <w:rPr>
                <w:rFonts w:ascii="IPT.Nazanin" w:hAnsi="IPT.Nazanin"/>
                <w:lang w:bidi="fa-IR"/>
              </w:rPr>
              <w:t></w:t>
            </w:r>
            <w:r>
              <w:rPr>
                <w:rFonts w:ascii="IPT.Nazanin" w:hAnsi="IPT.Nazanin" w:hint="cs"/>
                <w:lang w:bidi="fa-IR"/>
              </w:rPr>
              <w:sym w:font="Wingdings 2" w:char="F054"/>
            </w:r>
            <w:r w:rsidRPr="00DD67FC">
              <w:rPr>
                <w:rFonts w:ascii="IPT.Nazanin" w:hAnsi="IPT.Nazanin" w:hint="cs"/>
                <w:rtl/>
                <w:lang w:bidi="fa-IR"/>
              </w:rPr>
              <w:t xml:space="preserve"> مشخص کنید.</w:t>
            </w:r>
          </w:p>
          <w:p w14:paraId="3731816B" w14:textId="5FD687A5" w:rsidR="007E44A0" w:rsidRPr="00DD67FC" w:rsidRDefault="007E44A0" w:rsidP="007E44A0">
            <w:pPr>
              <w:spacing w:line="276" w:lineRule="auto"/>
              <w:jc w:val="both"/>
              <w:rPr>
                <w:rFonts w:ascii="IPT.Nazanin" w:hAnsi="IPT.Nazanin"/>
                <w:rtl/>
                <w:lang w:bidi="fa-IR"/>
              </w:rPr>
            </w:pPr>
            <w:r>
              <w:rPr>
                <w:rFonts w:ascii="IPT.Nazanin" w:hAnsi="IPT.Nazanin" w:hint="cs"/>
                <w:rtl/>
                <w:lang w:bidi="fa-IR"/>
              </w:rPr>
              <w:t xml:space="preserve">الف) دو بردار هم جهت حتماً برابر هستند </w:t>
            </w:r>
            <w:r w:rsidRPr="00DD67FC">
              <w:rPr>
                <w:rFonts w:ascii="IPT.Nazanin" w:hAnsi="IPT.Nazanin" w:hint="cs"/>
                <w:rtl/>
                <w:lang w:bidi="fa-IR"/>
              </w:rPr>
              <w:t>. (        )</w:t>
            </w:r>
          </w:p>
          <w:p w14:paraId="013EB719" w14:textId="2DC061BF" w:rsidR="007E44A0" w:rsidRDefault="007E44A0" w:rsidP="007E44A0">
            <w:pPr>
              <w:spacing w:line="276" w:lineRule="auto"/>
              <w:rPr>
                <w:rFonts w:ascii="Wingdings 2" w:hAnsi="Wingdings 2"/>
                <w:rtl/>
                <w:lang w:bidi="fa-IR"/>
              </w:rPr>
            </w:pPr>
            <w:r>
              <w:rPr>
                <w:rFonts w:ascii="Wingdings 2" w:hAnsi="Wingdings 2" w:hint="cs"/>
                <w:rtl/>
                <w:lang w:bidi="fa-IR"/>
              </w:rPr>
              <w:t>ب</w:t>
            </w:r>
            <w:r w:rsidRPr="00DD67FC">
              <w:rPr>
                <w:rFonts w:ascii="Wingdings 2" w:hAnsi="Wingdings 2" w:hint="cs"/>
                <w:rtl/>
                <w:lang w:bidi="fa-IR"/>
              </w:rPr>
              <w:t xml:space="preserve">) </w:t>
            </w:r>
            <w:r>
              <w:rPr>
                <w:rFonts w:ascii="Wingdings 2" w:hAnsi="Wingdings 2" w:hint="cs"/>
                <w:rtl/>
                <w:lang w:bidi="fa-IR"/>
              </w:rPr>
              <w:t>نمودار ستونی، برای نمایش تغییرات، مناسب است</w:t>
            </w:r>
            <w:r w:rsidRPr="00DD67FC">
              <w:rPr>
                <w:rFonts w:ascii="Wingdings 2" w:hAnsi="Wingdings 2" w:hint="cs"/>
                <w:rtl/>
                <w:lang w:bidi="fa-IR"/>
              </w:rPr>
              <w:t xml:space="preserve">. (        )  </w:t>
            </w:r>
          </w:p>
          <w:p w14:paraId="5E02E9A9" w14:textId="747218FB" w:rsidR="007E44A0" w:rsidRPr="00DD67FC" w:rsidRDefault="007E44A0" w:rsidP="007E44A0">
            <w:pPr>
              <w:spacing w:line="276" w:lineRule="auto"/>
              <w:rPr>
                <w:rFonts w:ascii="IPT.Nazanin" w:hAnsi="IPT.Nazanin"/>
                <w:rtl/>
                <w:lang w:bidi="fa-IR"/>
              </w:rPr>
            </w:pPr>
            <w:r>
              <w:rPr>
                <w:rFonts w:ascii="Wingdings 2" w:hAnsi="Wingdings 2" w:hint="cs"/>
                <w:rtl/>
                <w:lang w:bidi="fa-IR"/>
              </w:rPr>
              <w:t xml:space="preserve">ج) مقدار </w:t>
            </w:r>
            <w:r w:rsidRPr="00910E90">
              <w:rPr>
                <w:rFonts w:ascii="Wingdings 2" w:hAnsi="Wingdings 2"/>
                <w:position w:val="-6"/>
                <w:lang w:bidi="fa-IR"/>
              </w:rPr>
              <w:object w:dxaOrig="300" w:dyaOrig="380" w14:anchorId="076CEC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11" type="#_x0000_t75" style="width:14.25pt;height:18.75pt" o:ole="">
                  <v:imagedata r:id="rId8" o:title=""/>
                </v:shape>
                <o:OLEObject Type="Embed" ProgID="Equation.DSMT4" ShapeID="_x0000_i2711" DrawAspect="Content" ObjectID="_1776696585" r:id="rId9"/>
              </w:object>
            </w:r>
            <w:r>
              <w:rPr>
                <w:rFonts w:ascii="Wingdings 2" w:hAnsi="Wingdings 2"/>
                <w:rtl/>
                <w:lang w:bidi="fa-IR"/>
              </w:rPr>
              <w:t xml:space="preserve"> </w:t>
            </w:r>
            <w:r>
              <w:rPr>
                <w:rFonts w:ascii="Wingdings 2" w:hAnsi="Wingdings 2" w:hint="cs"/>
                <w:rtl/>
                <w:lang w:bidi="fa-IR"/>
              </w:rPr>
              <w:t xml:space="preserve"> برابر 25  می</w:t>
            </w:r>
            <w:r>
              <w:rPr>
                <w:rFonts w:ascii="Wingdings 2" w:hAnsi="Wingdings 2" w:hint="cs"/>
                <w:rtl/>
                <w:lang w:bidi="fa-IR"/>
              </w:rPr>
              <w:softHyphen/>
              <w:t>باشد. (          )</w:t>
            </w:r>
          </w:p>
        </w:tc>
      </w:tr>
      <w:tr w:rsidR="007E44A0" w:rsidRPr="00DD67FC" w14:paraId="69F64E2C" w14:textId="77777777" w:rsidTr="007E44A0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81910" w14:textId="77777777" w:rsidR="007E44A0" w:rsidRPr="00E15FB6" w:rsidRDefault="007E44A0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65399" w14:textId="77777777" w:rsidR="007E44A0" w:rsidRPr="00DD67FC" w:rsidRDefault="007E44A0" w:rsidP="00B06C93">
            <w:pPr>
              <w:spacing w:line="276" w:lineRule="auto"/>
              <w:rPr>
                <w:rtl/>
              </w:rPr>
            </w:pPr>
            <w:r w:rsidRPr="00DD67FC">
              <w:rPr>
                <w:rFonts w:hint="cs"/>
                <w:rtl/>
              </w:rPr>
              <w:t>جملات زیر را با عبارات و اعداد مناسب کامل کنید.</w:t>
            </w:r>
          </w:p>
          <w:p w14:paraId="16921E27" w14:textId="3668784C" w:rsidR="007E44A0" w:rsidRPr="00DD67FC" w:rsidRDefault="007E44A0" w:rsidP="007E44A0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الف</w:t>
            </w:r>
            <w:r>
              <w:rPr>
                <w:rFonts w:hint="cs"/>
                <w:rtl/>
                <w:lang w:bidi="fa-IR"/>
              </w:rPr>
              <w:t>)</w:t>
            </w:r>
            <w:r w:rsidRPr="00DD67F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یک منشور شش پهلو دارای ................ یال می</w:t>
            </w:r>
            <w:r>
              <w:rPr>
                <w:rFonts w:hint="cs"/>
                <w:rtl/>
              </w:rPr>
              <w:softHyphen/>
              <w:t>باشد</w:t>
            </w:r>
            <w:r w:rsidRPr="00DD67FC">
              <w:rPr>
                <w:rFonts w:hint="cs"/>
                <w:rtl/>
              </w:rPr>
              <w:t>.</w:t>
            </w:r>
          </w:p>
          <w:p w14:paraId="7E9B8486" w14:textId="06CCAD1E" w:rsidR="007E44A0" w:rsidRDefault="007E44A0" w:rsidP="007E44A0">
            <w:pPr>
              <w:tabs>
                <w:tab w:val="center" w:pos="4608"/>
              </w:tabs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>ب</w:t>
            </w:r>
            <w:r w:rsidRPr="00DD67FC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 xml:space="preserve"> مجموع دو عدد زوج همیشه عددی............ است.</w:t>
            </w:r>
            <w:r>
              <w:rPr>
                <w:rtl/>
              </w:rPr>
              <w:tab/>
            </w:r>
            <w:r>
              <w:rPr>
                <w:rFonts w:hint="cs"/>
                <w:rtl/>
              </w:rPr>
              <w:t xml:space="preserve">                        </w:t>
            </w:r>
          </w:p>
          <w:p w14:paraId="2F37F806" w14:textId="77777777" w:rsidR="007E44A0" w:rsidRDefault="007E44A0" w:rsidP="007E44A0">
            <w:pPr>
              <w:tabs>
                <w:tab w:val="center" w:pos="4608"/>
              </w:tabs>
              <w:spacing w:line="276" w:lineRule="auto"/>
              <w:rPr>
                <w:rtl/>
              </w:rPr>
            </w:pPr>
            <w:r w:rsidRPr="00DD67F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ج</w:t>
            </w:r>
            <w:r w:rsidRPr="00DD67FC">
              <w:rPr>
                <w:rFonts w:hint="cs"/>
                <w:rtl/>
              </w:rPr>
              <w:t>)</w:t>
            </w:r>
            <w:r>
              <w:rPr>
                <w:rFonts w:hint="cs"/>
                <w:rtl/>
              </w:rPr>
              <w:t>ب.م.م دو عدد اول عدد .............. است</w:t>
            </w:r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</w:rPr>
              <w:t>.</w:t>
            </w:r>
          </w:p>
          <w:p w14:paraId="1132D506" w14:textId="610A08EB" w:rsidR="007E44A0" w:rsidRPr="00DD67FC" w:rsidRDefault="007E44A0" w:rsidP="007E44A0">
            <w:pPr>
              <w:spacing w:line="276" w:lineRule="auto"/>
              <w:rPr>
                <w:rtl/>
                <w:lang w:bidi="fa-IR"/>
              </w:rPr>
            </w:pPr>
            <w:r>
              <w:rPr>
                <w:rFonts w:hint="cs"/>
                <w:rtl/>
              </w:rPr>
              <w:t xml:space="preserve">د) نقطه </w:t>
            </w:r>
            <w:r w:rsidRPr="00910E90">
              <w:rPr>
                <w:position w:val="-30"/>
              </w:rPr>
              <w:object w:dxaOrig="980" w:dyaOrig="740" w14:anchorId="78B8FBD4">
                <v:shape id="_x0000_i2712" type="#_x0000_t75" style="width:48.75pt;height:36.75pt" o:ole="">
                  <v:imagedata r:id="rId10" o:title=""/>
                </v:shape>
                <o:OLEObject Type="Embed" ProgID="Equation.DSMT4" ShapeID="_x0000_i2712" DrawAspect="Content" ObjectID="_1776696586" r:id="rId11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در ناحیه .................. قرار دارد.</w:t>
            </w:r>
          </w:p>
        </w:tc>
      </w:tr>
      <w:tr w:rsidR="007E44A0" w:rsidRPr="00DD67FC" w14:paraId="4D4C4CA8" w14:textId="77777777" w:rsidTr="007E44A0">
        <w:trPr>
          <w:trHeight w:val="2696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21D397" w14:textId="77777777" w:rsidR="007E44A0" w:rsidRPr="00E15FB6" w:rsidRDefault="007E44A0" w:rsidP="00DE0D65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F0706" w14:textId="77777777" w:rsidR="007E44A0" w:rsidRDefault="007E44A0" w:rsidP="00B453FA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گزینه صحیح را انتخاب کنید.</w:t>
            </w:r>
          </w:p>
          <w:p w14:paraId="08D26BE5" w14:textId="290B58FB" w:rsidR="007E44A0" w:rsidRDefault="007E44A0" w:rsidP="00B453FA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 xml:space="preserve">الف) حاصل </w:t>
            </w:r>
            <w:r w:rsidRPr="00372E88">
              <w:rPr>
                <w:noProof/>
                <w:position w:val="-6"/>
              </w:rPr>
              <w:object w:dxaOrig="300" w:dyaOrig="380" w14:anchorId="6BA1E95A">
                <v:shape id="_x0000_i2973" type="#_x0000_t75" style="width:15pt;height:18.75pt" o:ole="">
                  <v:imagedata r:id="rId12" o:title=""/>
                </v:shape>
                <o:OLEObject Type="Embed" ProgID="Equation.DSMT4" ShapeID="_x0000_i2973" DrawAspect="Content" ObjectID="_1776696587" r:id="rId13"/>
              </w:object>
            </w:r>
            <w:r>
              <w:rPr>
                <w:noProof/>
                <w:rtl/>
              </w:rPr>
              <w:t xml:space="preserve"> </w:t>
            </w:r>
            <w:r>
              <w:rPr>
                <w:rFonts w:hint="cs"/>
                <w:noProof/>
                <w:rtl/>
              </w:rPr>
              <w:t xml:space="preserve"> کدام گزینه است؟</w:t>
            </w:r>
          </w:p>
          <w:p w14:paraId="0B81EFA9" w14:textId="17F66E32" w:rsidR="007E44A0" w:rsidRDefault="007E44A0" w:rsidP="00B453FA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 xml:space="preserve">      </w:t>
            </w:r>
            <w:r w:rsidRPr="00372E88">
              <w:rPr>
                <w:noProof/>
                <w:position w:val="-6"/>
              </w:rPr>
              <w:object w:dxaOrig="180" w:dyaOrig="260" w14:anchorId="3D820CEB">
                <v:shape id="_x0000_i2974" type="#_x0000_t75" style="width:9pt;height:12.75pt" o:ole="">
                  <v:imagedata r:id="rId14" o:title=""/>
                </v:shape>
                <o:OLEObject Type="Embed" ProgID="Equation.DSMT4" ShapeID="_x0000_i2974" DrawAspect="Content" ObjectID="_1776696588" r:id="rId15"/>
              </w:object>
            </w:r>
            <w:r>
              <w:rPr>
                <w:noProof/>
                <w:rtl/>
              </w:rPr>
              <w:t xml:space="preserve"> </w:t>
            </w:r>
            <w:r>
              <w:rPr>
                <w:rFonts w:hint="cs"/>
                <w:noProof/>
                <w:rtl/>
              </w:rPr>
              <w:t xml:space="preserve">                           </w:t>
            </w:r>
            <w:r w:rsidRPr="00372E88">
              <w:rPr>
                <w:noProof/>
                <w:position w:val="-6"/>
              </w:rPr>
              <w:object w:dxaOrig="180" w:dyaOrig="260" w14:anchorId="41366A83">
                <v:shape id="_x0000_i2975" type="#_x0000_t75" style="width:9pt;height:12.75pt" o:ole="">
                  <v:imagedata r:id="rId16" o:title=""/>
                </v:shape>
                <o:OLEObject Type="Embed" ProgID="Equation.DSMT4" ShapeID="_x0000_i2975" DrawAspect="Content" ObjectID="_1776696589" r:id="rId17"/>
              </w:object>
            </w:r>
            <w:r>
              <w:rPr>
                <w:noProof/>
                <w:rtl/>
              </w:rPr>
              <w:t xml:space="preserve"> </w:t>
            </w:r>
            <w:r>
              <w:rPr>
                <w:rFonts w:hint="cs"/>
                <w:noProof/>
                <w:rtl/>
              </w:rPr>
              <w:t xml:space="preserve">                           </w:t>
            </w:r>
            <w:r w:rsidRPr="00372E88">
              <w:rPr>
                <w:noProof/>
                <w:position w:val="-6"/>
              </w:rPr>
              <w:object w:dxaOrig="200" w:dyaOrig="260" w14:anchorId="5FA106F1">
                <v:shape id="_x0000_i2976" type="#_x0000_t75" style="width:10.5pt;height:12.75pt" o:ole="">
                  <v:imagedata r:id="rId18" o:title=""/>
                </v:shape>
                <o:OLEObject Type="Embed" ProgID="Equation.DSMT4" ShapeID="_x0000_i2976" DrawAspect="Content" ObjectID="_1776696590" r:id="rId19"/>
              </w:object>
            </w:r>
            <w:r>
              <w:rPr>
                <w:rFonts w:hint="cs"/>
                <w:noProof/>
                <w:rtl/>
              </w:rPr>
              <w:t xml:space="preserve">                         </w:t>
            </w:r>
            <w:r w:rsidRPr="00372E88">
              <w:rPr>
                <w:noProof/>
                <w:position w:val="-6"/>
              </w:rPr>
              <w:object w:dxaOrig="200" w:dyaOrig="260" w14:anchorId="3F944635">
                <v:shape id="_x0000_i2977" type="#_x0000_t75" style="width:10.5pt;height:12.75pt" o:ole="">
                  <v:imagedata r:id="rId20" o:title=""/>
                </v:shape>
                <o:OLEObject Type="Embed" ProgID="Equation.DSMT4" ShapeID="_x0000_i2977" DrawAspect="Content" ObjectID="_1776696591" r:id="rId21"/>
              </w:object>
            </w:r>
          </w:p>
          <w:p w14:paraId="12D3D41B" w14:textId="36E264EB" w:rsidR="007E44A0" w:rsidRDefault="007E44A0" w:rsidP="000C581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 xml:space="preserve">ب) کدام گزینه </w:t>
            </w:r>
            <w:r>
              <w:rPr>
                <w:rFonts w:hint="cs"/>
                <w:noProof/>
                <w:u w:val="single"/>
                <w:rtl/>
              </w:rPr>
              <w:t>اول ا</w:t>
            </w:r>
            <w:r w:rsidRPr="00372E88">
              <w:rPr>
                <w:rFonts w:hint="cs"/>
                <w:noProof/>
                <w:u w:val="single"/>
                <w:rtl/>
              </w:rPr>
              <w:t>ست؟</w:t>
            </w:r>
          </w:p>
          <w:p w14:paraId="637CBBA4" w14:textId="6EAC8321" w:rsidR="007E44A0" w:rsidRDefault="007E44A0" w:rsidP="00066C03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 xml:space="preserve">        35                              81                            49                           31</w:t>
            </w:r>
          </w:p>
          <w:p w14:paraId="43376662" w14:textId="76EA6BAC" w:rsidR="007E44A0" w:rsidRDefault="007E44A0" w:rsidP="00B453FA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 xml:space="preserve">ج) مقطع  برش یک استوانه کدام گزینه  </w:t>
            </w:r>
            <w:r w:rsidRPr="00320A1A">
              <w:rPr>
                <w:rFonts w:hint="cs"/>
                <w:noProof/>
                <w:u w:val="single"/>
                <w:rtl/>
              </w:rPr>
              <w:t>نیست</w:t>
            </w:r>
            <w:r>
              <w:rPr>
                <w:rFonts w:hint="cs"/>
                <w:noProof/>
                <w:rtl/>
              </w:rPr>
              <w:t>؟</w:t>
            </w:r>
          </w:p>
          <w:p w14:paraId="3F5F9558" w14:textId="09AC3A91" w:rsidR="007E44A0" w:rsidRDefault="007E44A0" w:rsidP="00B453FA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 xml:space="preserve">       دایره                           بیضی                               مستطیل                           مثلث</w:t>
            </w:r>
          </w:p>
        </w:tc>
      </w:tr>
      <w:tr w:rsidR="007E44A0" w:rsidRPr="00DD67FC" w14:paraId="7C2736B9" w14:textId="77777777" w:rsidTr="007E44A0">
        <w:trPr>
          <w:trHeight w:val="1522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28792C" w14:textId="77777777" w:rsidR="007E44A0" w:rsidRPr="00E15FB6" w:rsidRDefault="007E44A0" w:rsidP="00CD48D1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909376" w14:textId="7946A7D6" w:rsidR="007E44A0" w:rsidRDefault="007E44A0" w:rsidP="00CD48D1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  <w:r>
              <w:rPr>
                <w:rFonts w:ascii="Tahoma" w:hAnsi="Tahoma" w:hint="cs"/>
                <w:noProof/>
                <w:rtl/>
              </w:rPr>
              <w:t xml:space="preserve">تساوی‌های مقابل را کامل کنید. ( با راه حل)                                                                                </w:t>
            </w:r>
            <w:r w:rsidRPr="00F64B88">
              <w:rPr>
                <w:rFonts w:ascii="Tahoma" w:hAnsi="Tahoma"/>
                <w:noProof/>
                <w:position w:val="-14"/>
              </w:rPr>
              <w:object w:dxaOrig="1160" w:dyaOrig="440" w14:anchorId="53F217ED">
                <v:shape id="_x0000_i2729" type="#_x0000_t75" style="width:58.5pt;height:21.75pt" o:ole="">
                  <v:imagedata r:id="rId22" o:title=""/>
                </v:shape>
                <o:OLEObject Type="Embed" ProgID="Equation.DSMT4" ShapeID="_x0000_i2729" DrawAspect="Content" ObjectID="_1776696592" r:id="rId23"/>
              </w:object>
            </w:r>
            <w:r>
              <w:rPr>
                <w:rFonts w:ascii="Tahoma" w:hAnsi="Tahoma"/>
                <w:noProof/>
                <w:rtl/>
              </w:rPr>
              <w:t xml:space="preserve"> </w:t>
            </w:r>
          </w:p>
          <w:p w14:paraId="177620F0" w14:textId="77777777" w:rsidR="007E44A0" w:rsidRDefault="007E44A0" w:rsidP="00CD48D1">
            <w:pPr>
              <w:tabs>
                <w:tab w:val="left" w:pos="7800"/>
                <w:tab w:val="left" w:pos="8910"/>
              </w:tabs>
              <w:rPr>
                <w:rFonts w:ascii="Tahoma" w:hAnsi="Tahoma"/>
                <w:noProof/>
                <w:rtl/>
              </w:rPr>
            </w:pPr>
            <w:r>
              <w:rPr>
                <w:rFonts w:ascii="Tahoma" w:hAnsi="Tahoma" w:hint="cs"/>
                <w:noProof/>
                <w:rtl/>
              </w:rPr>
              <w:t xml:space="preserve">                                                                                                                 </w:t>
            </w:r>
          </w:p>
          <w:p w14:paraId="29DA4F76" w14:textId="671DD928" w:rsidR="007E44A0" w:rsidRDefault="007E44A0" w:rsidP="00CD48D1">
            <w:pPr>
              <w:tabs>
                <w:tab w:val="left" w:pos="7800"/>
                <w:tab w:val="left" w:pos="8910"/>
              </w:tabs>
              <w:rPr>
                <w:rFonts w:ascii="Tahoma" w:hAnsi="Tahoma"/>
                <w:noProof/>
                <w:rtl/>
              </w:rPr>
            </w:pPr>
            <w:r>
              <w:rPr>
                <w:rFonts w:ascii="Tahoma" w:hAnsi="Tahoma" w:hint="cs"/>
                <w:noProof/>
                <w:rtl/>
              </w:rPr>
              <w:t xml:space="preserve">                                                                                                                                                    </w:t>
            </w:r>
            <w:r w:rsidRPr="00F64B88">
              <w:rPr>
                <w:rFonts w:ascii="Tahoma" w:hAnsi="Tahoma"/>
                <w:noProof/>
                <w:position w:val="-14"/>
              </w:rPr>
              <w:object w:dxaOrig="1120" w:dyaOrig="440" w14:anchorId="098CD33D">
                <v:shape id="_x0000_i2730" type="#_x0000_t75" style="width:56.25pt;height:21.75pt" o:ole="">
                  <v:imagedata r:id="rId24" o:title=""/>
                </v:shape>
                <o:OLEObject Type="Embed" ProgID="Equation.DSMT4" ShapeID="_x0000_i2730" DrawAspect="Content" ObjectID="_1776696593" r:id="rId25"/>
              </w:object>
            </w:r>
            <w:r>
              <w:rPr>
                <w:rFonts w:ascii="Tahoma" w:hAnsi="Tahoma"/>
                <w:noProof/>
                <w:rtl/>
              </w:rPr>
              <w:t xml:space="preserve"> </w:t>
            </w:r>
          </w:p>
          <w:p w14:paraId="5BBD8C36" w14:textId="306D9DB8" w:rsidR="007E44A0" w:rsidRDefault="007E44A0" w:rsidP="00CD48D1">
            <w:pPr>
              <w:tabs>
                <w:tab w:val="left" w:pos="1656"/>
                <w:tab w:val="center" w:pos="4608"/>
              </w:tabs>
              <w:rPr>
                <w:noProof/>
                <w:sz w:val="26"/>
                <w:rtl/>
                <w:lang w:val="fa-IR"/>
              </w:rPr>
            </w:pPr>
          </w:p>
        </w:tc>
      </w:tr>
      <w:tr w:rsidR="007E44A0" w:rsidRPr="00DD67FC" w14:paraId="45732627" w14:textId="77777777" w:rsidTr="007E44A0">
        <w:trPr>
          <w:trHeight w:val="1043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49D1522" w14:textId="77777777" w:rsidR="007E44A0" w:rsidRPr="00E15FB6" w:rsidRDefault="007E44A0" w:rsidP="00CD48D1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DFBCE6" w14:textId="77777777" w:rsidR="007E44A0" w:rsidRDefault="007E44A0" w:rsidP="00BD7AFC">
            <w:pPr>
              <w:tabs>
                <w:tab w:val="right" w:pos="9104"/>
              </w:tabs>
              <w:rPr>
                <w:rtl/>
              </w:rPr>
            </w:pPr>
            <w:r>
              <w:rPr>
                <w:rFonts w:hint="cs"/>
                <w:rtl/>
              </w:rPr>
              <w:t>حاصل عبارات زیر را به صورت تواندار بنویسید.</w:t>
            </w:r>
          </w:p>
          <w:p w14:paraId="5940864D" w14:textId="5E508F61" w:rsidR="007E44A0" w:rsidRDefault="007E44A0" w:rsidP="007E44A0">
            <w:pPr>
              <w:tabs>
                <w:tab w:val="left" w:pos="8100"/>
              </w:tabs>
              <w:rPr>
                <w:rFonts w:ascii="Tahoma" w:hAnsi="Tahoma"/>
                <w:noProof/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</w:t>
            </w:r>
            <w:r w:rsidRPr="00FD0054">
              <w:rPr>
                <w:position w:val="-6"/>
                <w:lang w:bidi="fa-IR"/>
              </w:rPr>
              <w:object w:dxaOrig="1080" w:dyaOrig="420" w14:anchorId="7C55BFAF">
                <v:shape id="_x0000_i3013" type="#_x0000_t75" style="width:54pt;height:20.25pt" o:ole="">
                  <v:imagedata r:id="rId26" o:title=""/>
                </v:shape>
                <o:OLEObject Type="Embed" ProgID="Equation.DSMT4" ShapeID="_x0000_i3013" DrawAspect="Content" ObjectID="_1776696594" r:id="rId27"/>
              </w:object>
            </w:r>
            <w:r>
              <w:rPr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          </w:t>
            </w:r>
            <w:r>
              <w:rPr>
                <w:rFonts w:hint="cs"/>
                <w:rtl/>
              </w:rPr>
              <w:t xml:space="preserve">                                                                </w:t>
            </w:r>
            <w:r w:rsidRPr="00ED225D">
              <w:rPr>
                <w:position w:val="-6"/>
              </w:rPr>
              <w:object w:dxaOrig="1080" w:dyaOrig="420" w14:anchorId="00A7A7DF">
                <v:shape id="_x0000_i3014" type="#_x0000_t75" style="width:54pt;height:21pt" o:ole="">
                  <v:imagedata r:id="rId28" o:title=""/>
                </v:shape>
                <o:OLEObject Type="Embed" ProgID="Equation.DSMT4" ShapeID="_x0000_i3014" DrawAspect="Content" ObjectID="_1776696595" r:id="rId29"/>
              </w:objec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7E44A0" w:rsidRPr="00DD67FC" w14:paraId="1188EF5A" w14:textId="77777777" w:rsidTr="007E44A0">
        <w:trPr>
          <w:trHeight w:val="2404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6DBE6F" w14:textId="77777777" w:rsidR="007E44A0" w:rsidRPr="00E15FB6" w:rsidRDefault="007E44A0" w:rsidP="00CD48D1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2F8D8E" w14:textId="701E2FF9" w:rsidR="007E44A0" w:rsidRDefault="007E44A0" w:rsidP="007E44A0">
            <w:pPr>
              <w:tabs>
                <w:tab w:val="left" w:pos="2977"/>
                <w:tab w:val="left" w:pos="4605"/>
                <w:tab w:val="left" w:pos="7057"/>
              </w:tabs>
              <w:rPr>
                <w:rFonts w:ascii="IPT.Nazanin" w:hAnsi="IPT.Nazanin"/>
                <w:rtl/>
                <w:lang w:bidi="fa-IR"/>
              </w:rPr>
            </w:pPr>
            <w:r>
              <w:rPr>
                <w:rFonts w:ascii="IPT.Nazanin" w:hAnsi="IPT.Nazanin" w:hint="cs"/>
                <w:rtl/>
                <w:lang w:bidi="fa-IR"/>
              </w:rPr>
              <w:t xml:space="preserve">الف)تساوی روبر را کامل کنید.                                                                                                        </w:t>
            </w:r>
            <w:r w:rsidRPr="00331C34">
              <w:rPr>
                <w:rFonts w:ascii="IPT.Nazanin" w:hAnsi="IPT.Nazanin"/>
                <w:lang w:bidi="fa-IR"/>
              </w:rPr>
              <w:t></w:t>
            </w:r>
            <w:r w:rsidRPr="00331C34">
              <w:rPr>
                <w:rFonts w:ascii="IPT.Nazanin" w:hAnsi="IPT.Nazanin"/>
                <w:position w:val="-22"/>
                <w:lang w:bidi="fa-IR"/>
              </w:rPr>
              <w:object w:dxaOrig="780" w:dyaOrig="639" w14:anchorId="18566EC0">
                <v:shape id="_x0000_i3026" type="#_x0000_t75" style="width:39pt;height:32.25pt" o:ole="">
                  <v:imagedata r:id="rId30" o:title=""/>
                </v:shape>
                <o:OLEObject Type="Embed" ProgID="Equation.DSMT4" ShapeID="_x0000_i3026" DrawAspect="Content" ObjectID="_1776696596" r:id="rId31"/>
              </w:object>
            </w:r>
          </w:p>
          <w:p w14:paraId="075FA13C" w14:textId="53829549" w:rsidR="007E44A0" w:rsidRDefault="007E44A0" w:rsidP="007E44A0">
            <w:pPr>
              <w:tabs>
                <w:tab w:val="left" w:pos="2154"/>
                <w:tab w:val="center" w:pos="5014"/>
                <w:tab w:val="left" w:pos="7839"/>
              </w:tabs>
              <w:rPr>
                <w:rFonts w:ascii="IPT.Nazanin" w:hAnsi="IPT.Nazanin"/>
                <w:rtl/>
                <w:lang w:bidi="fa-IR"/>
              </w:rPr>
            </w:pPr>
            <w:r>
              <w:rPr>
                <w:rFonts w:ascii="IPT.Nazanin" w:hAnsi="IPT.Nazanin"/>
                <w:rtl/>
                <w:lang w:bidi="fa-IR"/>
              </w:rPr>
              <w:tab/>
            </w:r>
            <w:r>
              <w:rPr>
                <w:rFonts w:ascii="IPT.Nazanin" w:hAnsi="IPT.Nazanin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IPT.Nazanin" w:hAnsi="IPT.Nazanin"/>
                <w:rtl/>
                <w:lang w:bidi="fa-IR"/>
              </w:rPr>
              <w:t xml:space="preserve"> </w:t>
            </w:r>
            <w:r>
              <w:rPr>
                <w:rFonts w:ascii="IPT.Nazanin" w:hAnsi="IPT.Nazanin" w:hint="cs"/>
                <w:rtl/>
                <w:lang w:bidi="fa-IR"/>
              </w:rPr>
              <w:t xml:space="preserve">                                               </w:t>
            </w:r>
          </w:p>
          <w:p w14:paraId="7AB9353D" w14:textId="3074DF9B" w:rsidR="007E44A0" w:rsidRDefault="007E44A0" w:rsidP="00CD48D1">
            <w:pPr>
              <w:tabs>
                <w:tab w:val="left" w:pos="2977"/>
                <w:tab w:val="left" w:pos="4605"/>
                <w:tab w:val="left" w:pos="8391"/>
              </w:tabs>
              <w:rPr>
                <w:rFonts w:ascii="IPT.Nazanin" w:hAnsi="IPT.Nazanin"/>
                <w:rtl/>
                <w:lang w:bidi="fa-IR"/>
              </w:rPr>
            </w:pPr>
            <w:r>
              <w:rPr>
                <w:rFonts w:ascii="IPT.Nazanin" w:hAnsi="IPT.Nazanin" w:hint="cs"/>
                <w:rtl/>
                <w:lang w:bidi="fa-IR"/>
              </w:rPr>
              <w:t xml:space="preserve">ب) جذر مقابل  را تا یک رقم اعشار حساب کنید.(با راه حل)                                                               </w:t>
            </w:r>
            <w:r w:rsidRPr="00B96F78">
              <w:rPr>
                <w:rFonts w:ascii="IPT.Nazanin" w:hAnsi="IPT.Nazanin"/>
                <w:position w:val="-8"/>
                <w:lang w:bidi="fa-IR"/>
              </w:rPr>
              <w:object w:dxaOrig="800" w:dyaOrig="400" w14:anchorId="2CB79112">
                <v:shape id="_x0000_i3025" type="#_x0000_t75" style="width:39.75pt;height:20.25pt" o:ole="">
                  <v:imagedata r:id="rId32" o:title=""/>
                </v:shape>
                <o:OLEObject Type="Embed" ProgID="Equation.DSMT4" ShapeID="_x0000_i3025" DrawAspect="Content" ObjectID="_1776696597" r:id="rId33"/>
              </w:object>
            </w:r>
            <w:r>
              <w:rPr>
                <w:rFonts w:ascii="IPT.Nazanin" w:hAnsi="IPT.Nazanin"/>
                <w:rtl/>
                <w:lang w:bidi="fa-IR"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tblInd w:w="1186" w:type="dxa"/>
              <w:tblLook w:val="04A0" w:firstRow="1" w:lastRow="0" w:firstColumn="1" w:lastColumn="0" w:noHBand="0" w:noVBand="1"/>
            </w:tblPr>
            <w:tblGrid>
              <w:gridCol w:w="3242"/>
              <w:gridCol w:w="1575"/>
              <w:gridCol w:w="1666"/>
            </w:tblGrid>
            <w:tr w:rsidR="007E44A0" w14:paraId="2D34356A" w14:textId="77777777" w:rsidTr="002D35B5">
              <w:tc>
                <w:tcPr>
                  <w:tcW w:w="3242" w:type="dxa"/>
                  <w:vAlign w:val="center"/>
                </w:tcPr>
                <w:p w14:paraId="686BF9F2" w14:textId="77777777" w:rsidR="007E44A0" w:rsidRDefault="007E44A0" w:rsidP="002D35B5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14:paraId="11609C59" w14:textId="77777777" w:rsidR="007E44A0" w:rsidRDefault="007E44A0" w:rsidP="002D35B5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14:paraId="425AB73B" w14:textId="5577BD50" w:rsidR="007E44A0" w:rsidRDefault="007E44A0" w:rsidP="002D35B5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  <w:r>
                    <w:rPr>
                      <w:rFonts w:ascii="IPT.Nazanin" w:hAnsi="IPT.Nazanin" w:hint="cs"/>
                      <w:rtl/>
                      <w:lang w:bidi="fa-IR"/>
                    </w:rPr>
                    <w:t>عدد</w:t>
                  </w:r>
                </w:p>
              </w:tc>
            </w:tr>
            <w:tr w:rsidR="007E44A0" w14:paraId="6A2340DD" w14:textId="77777777" w:rsidTr="002D35B5">
              <w:tc>
                <w:tcPr>
                  <w:tcW w:w="3242" w:type="dxa"/>
                  <w:vAlign w:val="center"/>
                </w:tcPr>
                <w:p w14:paraId="46F1FB53" w14:textId="77777777" w:rsidR="007E44A0" w:rsidRDefault="007E44A0" w:rsidP="002D35B5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575" w:type="dxa"/>
                  <w:vAlign w:val="center"/>
                </w:tcPr>
                <w:p w14:paraId="4C43747F" w14:textId="77777777" w:rsidR="007E44A0" w:rsidRDefault="007E44A0" w:rsidP="002D35B5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14:paraId="52D901B4" w14:textId="6CD5EC0D" w:rsidR="007E44A0" w:rsidRDefault="007E44A0" w:rsidP="002D35B5">
                  <w:pPr>
                    <w:tabs>
                      <w:tab w:val="left" w:pos="2977"/>
                      <w:tab w:val="left" w:pos="4605"/>
                      <w:tab w:val="left" w:pos="7057"/>
                    </w:tabs>
                    <w:jc w:val="center"/>
                    <w:rPr>
                      <w:rFonts w:ascii="IPT.Nazanin" w:hAnsi="IPT.Nazanin"/>
                      <w:rtl/>
                      <w:lang w:bidi="fa-IR"/>
                    </w:rPr>
                  </w:pPr>
                  <w:r>
                    <w:rPr>
                      <w:rFonts w:ascii="IPT.Nazanin" w:hAnsi="IPT.Nazanin" w:hint="cs"/>
                      <w:rtl/>
                      <w:lang w:bidi="fa-IR"/>
                    </w:rPr>
                    <w:t>مجذور</w:t>
                  </w:r>
                </w:p>
              </w:tc>
            </w:tr>
          </w:tbl>
          <w:p w14:paraId="065FD5B3" w14:textId="78485DB4" w:rsidR="007E44A0" w:rsidRDefault="007E44A0" w:rsidP="00CD48D1">
            <w:pPr>
              <w:tabs>
                <w:tab w:val="right" w:pos="9104"/>
              </w:tabs>
              <w:rPr>
                <w:rtl/>
              </w:rPr>
            </w:pPr>
          </w:p>
        </w:tc>
      </w:tr>
      <w:tr w:rsidR="007E44A0" w:rsidRPr="00DD67FC" w14:paraId="3D81879E" w14:textId="77777777" w:rsidTr="007E44A0">
        <w:trPr>
          <w:trHeight w:val="1324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59ED5CB" w14:textId="77777777" w:rsidR="007E44A0" w:rsidRPr="00E15FB6" w:rsidRDefault="007E44A0" w:rsidP="00CD48D1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697D61" w14:textId="5FAAB413" w:rsidR="007E44A0" w:rsidRDefault="007E44A0" w:rsidP="00756F97">
            <w:pPr>
              <w:tabs>
                <w:tab w:val="left" w:pos="2977"/>
                <w:tab w:val="left" w:pos="4605"/>
                <w:tab w:val="left" w:pos="7057"/>
              </w:tabs>
              <w:rPr>
                <w:rFonts w:ascii="IPT.Nazanin" w:hAnsi="IPT.Nazanin"/>
                <w:rtl/>
                <w:lang w:bidi="fa-IR"/>
              </w:rPr>
            </w:pPr>
            <w:r>
              <w:rPr>
                <w:rFonts w:ascii="IPT.Nazanin" w:hAnsi="IPT.Nazanin"/>
                <w:noProof/>
                <w:lang w:bidi="fa-IR"/>
              </w:rPr>
              <w:drawing>
                <wp:anchor distT="0" distB="0" distL="114300" distR="114300" simplePos="0" relativeHeight="252170240" behindDoc="0" locked="0" layoutInCell="1" allowOverlap="1" wp14:anchorId="6E6B58B8" wp14:editId="78514B45">
                  <wp:simplePos x="0" y="0"/>
                  <wp:positionH relativeFrom="column">
                    <wp:posOffset>2169795</wp:posOffset>
                  </wp:positionH>
                  <wp:positionV relativeFrom="paragraph">
                    <wp:posOffset>145415</wp:posOffset>
                  </wp:positionV>
                  <wp:extent cx="723900" cy="595590"/>
                  <wp:effectExtent l="0" t="0" r="0" b="0"/>
                  <wp:wrapNone/>
                  <wp:docPr id="30" name="Picture 30" descr="C:\Program Files\Microsoft Office\MEDIA\CAGCAT10\j0299763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Program Files\Microsoft Office\MEDIA\CAGCAT10\j0299763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59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IPT.Nazanin" w:hAnsi="IPT.Nazanin"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69216" behindDoc="0" locked="0" layoutInCell="1" allowOverlap="1" wp14:anchorId="09C3DA0C" wp14:editId="3541CE98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138430</wp:posOffset>
                      </wp:positionV>
                      <wp:extent cx="466725" cy="671330"/>
                      <wp:effectExtent l="57150" t="57150" r="9525" b="0"/>
                      <wp:wrapNone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6725" cy="671330"/>
                                <a:chOff x="-28575" y="-9523"/>
                                <a:chExt cx="628650" cy="904873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47625" y="476250"/>
                                  <a:ext cx="47625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isometricOffAxis2Top"/>
                                  <a:lightRig rig="threePt" dir="t"/>
                                </a:scene3d>
                                <a:sp3d contourW="12700"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 flipV="1">
                                  <a:off x="-28575" y="-9523"/>
                                  <a:ext cx="447675" cy="7200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419100" y="0"/>
                                  <a:ext cx="0" cy="79057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H="1">
                                  <a:off x="133350" y="0"/>
                                  <a:ext cx="285751" cy="60007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419100" y="0"/>
                                  <a:ext cx="180975" cy="65722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C8CB39" id="Group 17" o:spid="_x0000_s1026" style="position:absolute;left:0;text-align:left;margin-left:33.6pt;margin-top:10.9pt;width:36.75pt;height:52.85pt;z-index:252169216;mso-width-relative:margin;mso-height-relative:margin" coordorigin="-285,-95" coordsize="628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">
                      <v:rect id="Rectangle 18" o:spid="_x0000_s1027" style="position:absolute;left:476;top:4762;width:4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" filled="f" strokecolor="black [3213]" strokeweight="1.5pt"/>
                      <v:line id="Straight Connector 19" o:spid="_x0000_s1028" style="position:absolute;flip:y;visibility:visible;mso-wrap-style:square" from="-285,-95" to="419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" strokecolor="black [3213]" strokeweight="1pt"/>
                      <v:line id="Straight Connector 23" o:spid="_x0000_s1029" style="position:absolute;visibility:visible;mso-wrap-style:square" from="4191,0" to="41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    <v:line id="Straight Connector 24" o:spid="_x0000_s1030" style="position:absolute;flip:x;visibility:visible;mso-wrap-style:square" from="1333,0" to="4191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" strokecolor="black [3213]" strokeweight="1pt"/>
                      <v:line id="Straight Connector 27" o:spid="_x0000_s1031" style="position:absolute;visibility:visible;mso-wrap-style:square" from="4191,0" to="60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    </v:group>
                  </w:pict>
                </mc:Fallback>
              </mc:AlternateContent>
            </w:r>
            <w:r>
              <w:rPr>
                <w:rFonts w:ascii="IPT.Nazanin" w:hAnsi="IPT.Nazanin" w:hint="cs"/>
                <w:rtl/>
                <w:lang w:bidi="fa-IR"/>
              </w:rPr>
              <w:t>نوع هر یک از حجم</w:t>
            </w:r>
            <w:r>
              <w:rPr>
                <w:rFonts w:ascii="IPT.Nazanin" w:hAnsi="IPT.Nazanin" w:hint="cs"/>
                <w:rtl/>
                <w:lang w:bidi="fa-IR"/>
              </w:rPr>
              <w:softHyphen/>
              <w:t>های زیر را مشخص کنید.</w:t>
            </w:r>
          </w:p>
          <w:p w14:paraId="2CFBB740" w14:textId="031BE19B" w:rsidR="007E44A0" w:rsidRDefault="007E44A0" w:rsidP="00756F97">
            <w:pPr>
              <w:tabs>
                <w:tab w:val="left" w:pos="2977"/>
                <w:tab w:val="left" w:pos="4605"/>
                <w:tab w:val="left" w:pos="7057"/>
              </w:tabs>
              <w:rPr>
                <w:rFonts w:ascii="IPT.Nazanin" w:hAnsi="IPT.Nazanin"/>
                <w:rtl/>
                <w:lang w:bidi="fa-IR"/>
              </w:rPr>
            </w:pPr>
          </w:p>
          <w:p w14:paraId="4FB1D0E4" w14:textId="17779E35" w:rsidR="007E44A0" w:rsidRDefault="007E44A0" w:rsidP="00756F97">
            <w:pPr>
              <w:tabs>
                <w:tab w:val="left" w:pos="2977"/>
                <w:tab w:val="left" w:pos="4605"/>
                <w:tab w:val="left" w:pos="7057"/>
              </w:tabs>
              <w:rPr>
                <w:rFonts w:ascii="IPT.Nazanin" w:hAnsi="IPT.Nazanin"/>
                <w:lang w:bidi="fa-IR"/>
              </w:rPr>
            </w:pPr>
          </w:p>
          <w:p w14:paraId="097C8924" w14:textId="35FD6B23" w:rsidR="007E44A0" w:rsidRDefault="007E44A0" w:rsidP="00CD48D1">
            <w:pPr>
              <w:tabs>
                <w:tab w:val="left" w:pos="2977"/>
                <w:tab w:val="left" w:pos="4605"/>
                <w:tab w:val="left" w:pos="7057"/>
              </w:tabs>
              <w:rPr>
                <w:rFonts w:ascii="IPT.Nazanin" w:hAnsi="IPT.Nazanin"/>
                <w:rtl/>
                <w:lang w:bidi="fa-IR"/>
              </w:rPr>
            </w:pPr>
          </w:p>
        </w:tc>
      </w:tr>
      <w:tr w:rsidR="007E44A0" w:rsidRPr="00DD67FC" w14:paraId="713A87C2" w14:textId="77777777" w:rsidTr="007E44A0">
        <w:trPr>
          <w:trHeight w:val="1324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531AB3" w14:textId="77777777" w:rsidR="007E44A0" w:rsidRPr="00E15FB6" w:rsidRDefault="007E44A0" w:rsidP="00CD48D1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34180D" w14:textId="4FDC1F62" w:rsidR="007E44A0" w:rsidRDefault="007E44A0" w:rsidP="00CD48D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  <w:r>
              <w:rPr>
                <w:rFonts w:hint="cs"/>
                <w:b w:val="0"/>
                <w:noProof/>
                <w:rtl/>
              </w:rPr>
              <w:t>حجم یک منبع استوانه</w:t>
            </w:r>
            <w:r>
              <w:rPr>
                <w:rFonts w:hint="cs"/>
                <w:b w:val="0"/>
                <w:noProof/>
                <w:rtl/>
              </w:rPr>
              <w:softHyphen/>
              <w:t>ای شکل به شعاع قاعده یک متر و ارتفاع3  متر را حساب کنید.(</w:t>
            </w:r>
            <w:r w:rsidRPr="002D35B5">
              <w:rPr>
                <w:rFonts w:hint="cs"/>
                <w:b w:val="0"/>
                <w:noProof/>
                <w:sz w:val="20"/>
                <w:szCs w:val="20"/>
                <w:rtl/>
              </w:rPr>
              <w:t>نوشتن رابطه الزامی است</w:t>
            </w:r>
            <w:r>
              <w:rPr>
                <w:rFonts w:hint="cs"/>
                <w:b w:val="0"/>
                <w:noProof/>
                <w:rtl/>
              </w:rPr>
              <w:t>)</w:t>
            </w:r>
          </w:p>
          <w:p w14:paraId="518B6817" w14:textId="77777777" w:rsidR="007E44A0" w:rsidRDefault="007E44A0" w:rsidP="00CD48D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</w:p>
          <w:p w14:paraId="75F10638" w14:textId="77777777" w:rsidR="007E44A0" w:rsidRDefault="007E44A0" w:rsidP="00CD48D1">
            <w:pPr>
              <w:tabs>
                <w:tab w:val="left" w:pos="2977"/>
                <w:tab w:val="left" w:pos="4605"/>
                <w:tab w:val="left" w:pos="7057"/>
              </w:tabs>
              <w:rPr>
                <w:b w:val="0"/>
                <w:noProof/>
                <w:rtl/>
              </w:rPr>
            </w:pPr>
          </w:p>
          <w:p w14:paraId="0AE04571" w14:textId="56F451C0" w:rsidR="007E44A0" w:rsidRDefault="007E44A0" w:rsidP="00CD48D1">
            <w:pPr>
              <w:tabs>
                <w:tab w:val="left" w:pos="2977"/>
                <w:tab w:val="left" w:pos="4605"/>
                <w:tab w:val="left" w:pos="7057"/>
              </w:tabs>
              <w:rPr>
                <w:rFonts w:ascii="IPT.Nazanin" w:hAnsi="IPT.Nazanin"/>
                <w:rtl/>
                <w:lang w:bidi="fa-IR"/>
              </w:rPr>
            </w:pPr>
          </w:p>
        </w:tc>
      </w:tr>
      <w:tr w:rsidR="007E44A0" w:rsidRPr="00DD67FC" w14:paraId="5CCDAAC6" w14:textId="77777777" w:rsidTr="007E44A0">
        <w:trPr>
          <w:trHeight w:val="1324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5593A7" w14:textId="77777777" w:rsidR="007E44A0" w:rsidRPr="00E15FB6" w:rsidRDefault="007E44A0" w:rsidP="00CD48D1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CD24D3" w14:textId="4D075702" w:rsidR="007E44A0" w:rsidRDefault="007E44A0" w:rsidP="00CD48D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  <w:r>
              <w:rPr>
                <w:rFonts w:hint="cs"/>
                <w:b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67168" behindDoc="0" locked="0" layoutInCell="1" allowOverlap="1" wp14:anchorId="579D7F82" wp14:editId="2447BEB3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79375</wp:posOffset>
                      </wp:positionV>
                      <wp:extent cx="858170" cy="838200"/>
                      <wp:effectExtent l="0" t="0" r="18415" b="1905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170" cy="838200"/>
                                <a:chOff x="0" y="0"/>
                                <a:chExt cx="1037039" cy="1013249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285008"/>
                                  <a:ext cx="1037039" cy="4453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2"/>
                              <wps:cNvSpPr/>
                              <wps:spPr>
                                <a:xfrm>
                                  <a:off x="187877" y="0"/>
                                  <a:ext cx="282917" cy="2829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187879" y="730332"/>
                                  <a:ext cx="282917" cy="2829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BC73AE" id="Group 5" o:spid="_x0000_s1026" style="position:absolute;left:0;text-align:left;margin-left:33.6pt;margin-top:6.25pt;width:67.55pt;height:66pt;z-index:252167168;mso-width-relative:margin;mso-height-relative:margin" coordsize="10370,1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">
                      <v:rect id="Rectangle 1" o:spid="_x0000_s1027" style="position:absolute;top:2850;width:10370;height:44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  <v:oval id="Oval 2" o:spid="_x0000_s1028" style="position:absolute;left:1878;width:2829;height:2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" filled="f" strokecolor="black [3213]" strokeweight="1pt"/>
                      <v:oval id="Oval 3" o:spid="_x0000_s1029" style="position:absolute;left:1878;top:7303;width:2829;height:2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" filled="f" strokecolor="black [3213]" strokeweight="1pt"/>
                    </v:group>
                  </w:pict>
                </mc:Fallback>
              </mc:AlternateContent>
            </w:r>
            <w:r>
              <w:rPr>
                <w:rFonts w:hint="cs"/>
                <w:b w:val="0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68192" behindDoc="0" locked="0" layoutInCell="1" allowOverlap="1" wp14:anchorId="48AC4C5A" wp14:editId="05F25BD6">
                      <wp:simplePos x="0" y="0"/>
                      <wp:positionH relativeFrom="column">
                        <wp:posOffset>2661920</wp:posOffset>
                      </wp:positionH>
                      <wp:positionV relativeFrom="paragraph">
                        <wp:posOffset>241300</wp:posOffset>
                      </wp:positionV>
                      <wp:extent cx="815340" cy="676275"/>
                      <wp:effectExtent l="0" t="0" r="22860" b="28575"/>
                      <wp:wrapNone/>
                      <wp:docPr id="1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5340" cy="676275"/>
                                <a:chOff x="-402887" y="0"/>
                                <a:chExt cx="942985" cy="781724"/>
                              </a:xfrm>
                            </wpg:grpSpPr>
                            <wps:wsp>
                              <wps:cNvPr id="7" name="Hexagon 7"/>
                              <wps:cNvSpPr/>
                              <wps:spPr>
                                <a:xfrm>
                                  <a:off x="0" y="0"/>
                                  <a:ext cx="273133" cy="235459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Hexagon 10"/>
                              <wps:cNvSpPr/>
                              <wps:spPr>
                                <a:xfrm>
                                  <a:off x="11876" y="546265"/>
                                  <a:ext cx="273133" cy="235459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65315" y="237506"/>
                                  <a:ext cx="156964" cy="31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Rectangle 94"/>
                              <wps:cNvSpPr/>
                              <wps:spPr>
                                <a:xfrm>
                                  <a:off x="221988" y="237506"/>
                                  <a:ext cx="156964" cy="31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Rectangle 95"/>
                              <wps:cNvSpPr/>
                              <wps:spPr>
                                <a:xfrm>
                                  <a:off x="383134" y="234951"/>
                                  <a:ext cx="156964" cy="31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Rectangle 96"/>
                              <wps:cNvSpPr/>
                              <wps:spPr>
                                <a:xfrm>
                                  <a:off x="-402887" y="237506"/>
                                  <a:ext cx="156964" cy="31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Rectangle 97"/>
                              <wps:cNvSpPr/>
                              <wps:spPr>
                                <a:xfrm>
                                  <a:off x="-246214" y="237506"/>
                                  <a:ext cx="156964" cy="31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Rectangle 98"/>
                              <wps:cNvSpPr/>
                              <wps:spPr>
                                <a:xfrm>
                                  <a:off x="-91006" y="234951"/>
                                  <a:ext cx="156964" cy="3113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ABB1A" id="Group 12" o:spid="_x0000_s1026" style="position:absolute;left:0;text-align:left;margin-left:209.6pt;margin-top:19pt;width:64.2pt;height:53.25pt;z-index:252168192;mso-width-relative:margin;mso-height-relative:margin" coordorigin="-4028" coordsize="9429,7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Hexagon 7" o:spid="_x0000_s1027" type="#_x0000_t9" style="position:absolute;width:2731;height:2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" adj="4655" filled="f" strokecolor="black [3213]" strokeweight="1pt"/>
                      <v:shape id="Hexagon 10" o:spid="_x0000_s1028" type="#_x0000_t9" style="position:absolute;left:118;top:5462;width:2732;height:2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" adj="4655" filled="f" strokecolor="black [3213]" strokeweight="1pt"/>
                      <v:rect id="Rectangle 11" o:spid="_x0000_s1029" style="position:absolute;left:653;top:2375;width:1569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/>
                      <v:rect id="Rectangle 94" o:spid="_x0000_s1030" style="position:absolute;left:2219;top:2375;width:1570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PMxgAAANsAAAAPAAAAZHJzL2Rvd25yZXYueG1sRI9Ba8JA&#10;FITvhf6H5RV6Ed0opW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lqcTzMYAAADbAAAA&#10;DwAAAAAAAAAAAAAAAAAHAgAAZHJzL2Rvd25yZXYueG1sUEsFBgAAAAADAAMAtwAAAPoCAAAAAA==&#10;" filled="f" strokecolor="black [3213]" strokeweight="1pt"/>
                      <v:rect id="Rectangle 95" o:spid="_x0000_s1031" style="position:absolute;left:3831;top:2349;width:1569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" filled="f" strokecolor="black [3213]" strokeweight="1pt"/>
                      <v:rect id="Rectangle 96" o:spid="_x0000_s1032" style="position:absolute;left:-4028;top:2375;width:1569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Sgg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bmM/j7kn6AXv0CAAD//wMAUEsBAi0AFAAGAAgAAAAhANvh9svuAAAAhQEAABMAAAAAAAAA&#10;AAAAAAAAAAAAAFtDb250ZW50X1R5cGVzXS54bWxQSwECLQAUAAYACAAAACEAWvQsW78AAAAVAQAA&#10;CwAAAAAAAAAAAAAAAAAfAQAAX3JlbHMvLnJlbHNQSwECLQAUAAYACAAAACEACTkoIMYAAADbAAAA&#10;DwAAAAAAAAAAAAAAAAAHAgAAZHJzL2Rvd25yZXYueG1sUEsFBgAAAAADAAMAtwAAAPoCAAAAAA==&#10;" filled="f" strokecolor="black [3213]" strokeweight="1pt"/>
                      <v:rect id="Rectangle 97" o:spid="_x0000_s1033" style="position:absolute;left:-2462;top:2375;width:1570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" filled="f" strokecolor="black [3213]" strokeweight="1pt"/>
                      <v:rect id="Rectangle 98" o:spid="_x0000_s1034" style="position:absolute;left:-910;top:2349;width:1569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" filled="f" strokecolor="black [3213]" strokeweight="1pt"/>
                    </v:group>
                  </w:pict>
                </mc:Fallback>
              </mc:AlternateContent>
            </w:r>
            <w:r>
              <w:rPr>
                <w:rFonts w:hint="cs"/>
                <w:b w:val="0"/>
                <w:noProof/>
                <w:rtl/>
              </w:rPr>
              <w:t>شکل</w:t>
            </w:r>
            <w:r>
              <w:rPr>
                <w:b w:val="0"/>
                <w:noProof/>
                <w:rtl/>
              </w:rPr>
              <w:softHyphen/>
            </w:r>
            <w:r>
              <w:rPr>
                <w:rFonts w:hint="cs"/>
                <w:b w:val="0"/>
                <w:noProof/>
                <w:rtl/>
              </w:rPr>
              <w:t>های زیر گسترده چه شکل هایی است؟</w:t>
            </w:r>
          </w:p>
          <w:p w14:paraId="5491F3EA" w14:textId="5719FC11" w:rsidR="007E44A0" w:rsidRDefault="007E44A0" w:rsidP="00CD48D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</w:p>
          <w:p w14:paraId="0DEE10E2" w14:textId="51F5277C" w:rsidR="007E44A0" w:rsidRDefault="007E44A0" w:rsidP="00CD48D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</w:p>
          <w:p w14:paraId="170E49AF" w14:textId="158A3DB0" w:rsidR="007E44A0" w:rsidRDefault="007E44A0" w:rsidP="00CD48D1">
            <w:pPr>
              <w:tabs>
                <w:tab w:val="left" w:pos="7359"/>
              </w:tabs>
              <w:rPr>
                <w:b w:val="0"/>
                <w:noProof/>
                <w:rtl/>
              </w:rPr>
            </w:pPr>
          </w:p>
        </w:tc>
      </w:tr>
      <w:tr w:rsidR="007E44A0" w:rsidRPr="00DD67FC" w14:paraId="1704EB8A" w14:textId="77777777" w:rsidTr="007E44A0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6CED8" w14:textId="77777777" w:rsidR="007E44A0" w:rsidRPr="00E15FB6" w:rsidRDefault="007E44A0" w:rsidP="00CD48D1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454AF" w14:textId="6B3BE114" w:rsidR="007E44A0" w:rsidRDefault="007E44A0" w:rsidP="00524F55">
            <w:pPr>
              <w:tabs>
                <w:tab w:val="center" w:pos="5103"/>
              </w:tabs>
              <w:rPr>
                <w:noProof/>
                <w:sz w:val="26"/>
                <w:rtl/>
                <w:lang w:val="fa-IR"/>
              </w:rPr>
            </w:pPr>
            <w:r w:rsidRPr="00D53920">
              <w:rPr>
                <w:noProof/>
                <w:sz w:val="26"/>
                <w:rtl/>
                <w:lang w:bidi="fa-IR"/>
              </w:rPr>
              <w:drawing>
                <wp:anchor distT="0" distB="0" distL="114300" distR="114300" simplePos="0" relativeHeight="252164096" behindDoc="1" locked="0" layoutInCell="1" allowOverlap="1" wp14:anchorId="0389C97D" wp14:editId="0EAC1140">
                  <wp:simplePos x="0" y="0"/>
                  <wp:positionH relativeFrom="column">
                    <wp:posOffset>2207895</wp:posOffset>
                  </wp:positionH>
                  <wp:positionV relativeFrom="paragraph">
                    <wp:posOffset>201931</wp:posOffset>
                  </wp:positionV>
                  <wp:extent cx="2638425" cy="986194"/>
                  <wp:effectExtent l="0" t="0" r="0" b="444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80" t="3570" r="6202" b="25672"/>
                          <a:stretch/>
                        </pic:blipFill>
                        <pic:spPr bwMode="auto">
                          <a:xfrm>
                            <a:off x="0" y="0"/>
                            <a:ext cx="2661937" cy="994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sz w:val="26"/>
                <w:rtl/>
                <w:lang w:val="fa-IR" w:bidi="fa-IR"/>
              </w:rPr>
              <w:t>تصویر شکل مقابل را از دید رو به رو و از دید سمت راست بکشید</w:t>
            </w:r>
            <w:r>
              <w:rPr>
                <w:rFonts w:hint="cs"/>
                <w:noProof/>
                <w:sz w:val="26"/>
                <w:rtl/>
                <w:lang w:val="fa-IR"/>
              </w:rPr>
              <w:t>.</w:t>
            </w:r>
          </w:p>
          <w:p w14:paraId="608180B5" w14:textId="77777777" w:rsidR="007E44A0" w:rsidRDefault="007E44A0" w:rsidP="00524F55">
            <w:pPr>
              <w:tabs>
                <w:tab w:val="center" w:pos="5103"/>
              </w:tabs>
              <w:rPr>
                <w:noProof/>
                <w:sz w:val="26"/>
                <w:rtl/>
                <w:lang w:val="fa-IR"/>
              </w:rPr>
            </w:pPr>
            <w:r>
              <w:rPr>
                <w:noProof/>
                <w:sz w:val="26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63072" behindDoc="0" locked="0" layoutInCell="1" allowOverlap="1" wp14:anchorId="19BDA367" wp14:editId="135C6A44">
                      <wp:simplePos x="0" y="0"/>
                      <wp:positionH relativeFrom="column">
                        <wp:posOffset>264795</wp:posOffset>
                      </wp:positionH>
                      <wp:positionV relativeFrom="paragraph">
                        <wp:posOffset>84455</wp:posOffset>
                      </wp:positionV>
                      <wp:extent cx="1133609" cy="744336"/>
                      <wp:effectExtent l="0" t="57150" r="0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3609" cy="744336"/>
                                <a:chOff x="-35805" y="0"/>
                                <a:chExt cx="1595614" cy="1047957"/>
                              </a:xfrm>
                            </wpg:grpSpPr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127640" y="0"/>
                                  <a:ext cx="768167" cy="721593"/>
                                  <a:chOff x="75715" y="0"/>
                                  <a:chExt cx="838086" cy="849736"/>
                                </a:xfrm>
                              </wpg:grpSpPr>
                              <wps:wsp>
                                <wps:cNvPr id="40" name="Cube 40"/>
                                <wps:cNvSpPr/>
                                <wps:spPr>
                                  <a:xfrm>
                                    <a:off x="163078" y="465937"/>
                                    <a:ext cx="302858" cy="302858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36"/>
                                    <a:tile tx="0" ty="0" sx="100000" sy="100000" flip="none" algn="tl"/>
                                  </a:blipFill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Cube 41"/>
                                <wps:cNvSpPr/>
                                <wps:spPr>
                                  <a:xfrm>
                                    <a:off x="384397" y="465937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36"/>
                                    <a:tile tx="0" ty="0" sx="100000" sy="100000" flip="none" algn="tl"/>
                                  </a:blipFill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Cube 42"/>
                                <wps:cNvSpPr/>
                                <wps:spPr>
                                  <a:xfrm>
                                    <a:off x="611541" y="465937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36"/>
                                    <a:tile tx="0" ty="0" sx="100000" sy="100000" flip="none" algn="tl"/>
                                  </a:blipFill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Cube 62"/>
                                <wps:cNvSpPr/>
                                <wps:spPr>
                                  <a:xfrm>
                                    <a:off x="75715" y="547476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36"/>
                                    <a:tile tx="0" ty="0" sx="100000" sy="100000" flip="none" algn="tl"/>
                                  </a:blipFill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" name="Cube 114"/>
                                <wps:cNvSpPr/>
                                <wps:spPr>
                                  <a:xfrm>
                                    <a:off x="302859" y="541651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36"/>
                                    <a:tile tx="0" ty="0" sx="100000" sy="100000" flip="none" algn="tl"/>
                                  </a:blipFill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8" name="Cube 128"/>
                                <wps:cNvSpPr/>
                                <wps:spPr>
                                  <a:xfrm>
                                    <a:off x="535827" y="541651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36"/>
                                    <a:tile tx="0" ty="0" sx="100000" sy="100000" flip="none" algn="tl"/>
                                  </a:blipFill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1" name="Cube 141"/>
                                <wps:cNvSpPr/>
                                <wps:spPr>
                                  <a:xfrm>
                                    <a:off x="151429" y="232969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36"/>
                                    <a:tile tx="0" ty="0" sx="100000" sy="100000" flip="none" algn="tl"/>
                                  </a:blipFill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Cube 155"/>
                                <wps:cNvSpPr/>
                                <wps:spPr>
                                  <a:xfrm>
                                    <a:off x="611541" y="232969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36"/>
                                    <a:tile tx="0" ty="0" sx="100000" sy="100000" flip="none" algn="tl"/>
                                  </a:blipFill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0" name="Cube 160"/>
                                <wps:cNvSpPr/>
                                <wps:spPr>
                                  <a:xfrm>
                                    <a:off x="611541" y="0"/>
                                    <a:ext cx="302260" cy="302260"/>
                                  </a:xfrm>
                                  <a:prstGeom prst="cube">
                                    <a:avLst/>
                                  </a:prstGeom>
                                  <a:blipFill>
                                    <a:blip r:embed="rId36"/>
                                    <a:tile tx="0" ty="0" sx="100000" sy="100000" flip="none" algn="tl"/>
                                  </a:blipFill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 prstMaterial="legacyWireframe"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61" name="Text Box 161"/>
                              <wps:cNvSpPr txBox="1"/>
                              <wps:spPr>
                                <a:xfrm>
                                  <a:off x="-35805" y="652351"/>
                                  <a:ext cx="898265" cy="3956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507C7B" w14:textId="77777777" w:rsidR="007E44A0" w:rsidRDefault="007E44A0" w:rsidP="00524F55"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رو به رو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826384" y="122846"/>
                                  <a:ext cx="733425" cy="395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C4739F" w14:textId="77777777" w:rsidR="007E44A0" w:rsidRDefault="007E44A0" w:rsidP="00524F55"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راست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BDA367" id="Group 22" o:spid="_x0000_s1026" style="position:absolute;left:0;text-align:left;margin-left:20.85pt;margin-top:6.65pt;width:89.25pt;height:58.6pt;z-index:252163072;mso-width-relative:margin;mso-height-relative:margin" coordorigin="-358" coordsize="15956,1047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">
                      <v:group id="Group 39" o:spid="_x0000_s1027" style="position:absolute;left:1276;width:7682;height:7215" coordorigin="757" coordsize="8380,8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<v:shapetype id="_x0000_t16" coordsize="21600,21600" o:spt="16" adj="5400" path="m@0,l0@0,,21600@1,21600,21600@2,21600,xem0@0nfl@1@0,21600,em@1@0nfl@1,21600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mid height #0"/>
                            <v:f eqn="prod @1 1 2"/>
                            <v:f eqn="prod @2 1 2"/>
                            <v:f eqn="mid width #0"/>
                          </v:formulas>
                          <v:path o:extrusionok="f" gradientshapeok="t" limo="10800,10800" o:connecttype="custom" o:connectlocs="@6,0;@4,@0;0,@3;@4,21600;@1,@3;21600,@5" o:connectangles="270,270,180,90,0,0" textboxrect="0,@0,@1,21600"/>
                          <v:handles>
                            <v:h position="topLeft,#0" switch="" yrange="0,21600"/>
                          </v:handles>
                          <o:complex v:ext="view"/>
                        </v:shapetype>
                        <v:shape id="Cube 40" o:spid="_x0000_s1028" type="#_x0000_t16" style="position:absolute;left:1630;top:4659;width:3029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" strokecolor="#243f60 [1604]" strokeweight="2pt">
                          <v:fill r:id="rId37" o:title="" recolor="t" rotate="t" type="tile"/>
                        </v:shape>
                        <v:shape id="Cube 41" o:spid="_x0000_s1029" type="#_x0000_t16" style="position:absolute;left:3843;top:4659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" strokecolor="#243f60 [1604]" strokeweight="2pt">
                          <v:fill r:id="rId37" o:title="" recolor="t" rotate="t" type="tile"/>
                        </v:shape>
                        <v:shape id="Cube 42" o:spid="_x0000_s1030" type="#_x0000_t16" style="position:absolute;left:6115;top:4659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" strokecolor="#243f60 [1604]" strokeweight="2pt">
                          <v:fill r:id="rId37" o:title="" recolor="t" rotate="t" type="tile"/>
                        </v:shape>
                        <v:shape id="Cube 62" o:spid="_x0000_s1031" type="#_x0000_t16" style="position:absolute;left:757;top:5474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" strokecolor="#243f60 [1604]" strokeweight="2pt">
                          <v:fill r:id="rId37" o:title="" recolor="t" rotate="t" type="tile"/>
                        </v:shape>
                        <v:shape id="Cube 114" o:spid="_x0000_s1032" type="#_x0000_t16" style="position:absolute;left:3028;top:5416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" strokecolor="#243f60 [1604]" strokeweight="2pt">
                          <v:fill r:id="rId37" o:title="" recolor="t" rotate="t" type="tile"/>
                        </v:shape>
                        <v:shape id="Cube 128" o:spid="_x0000_s1033" type="#_x0000_t16" style="position:absolute;left:5358;top:5416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" strokecolor="#243f60 [1604]" strokeweight="2pt">
                          <v:fill r:id="rId37" o:title="" recolor="t" rotate="t" type="tile"/>
                        </v:shape>
                        <v:shape id="Cube 141" o:spid="_x0000_s1034" type="#_x0000_t16" style="position:absolute;left:1514;top:2329;width:3022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" strokecolor="#243f60 [1604]" strokeweight="2pt">
                          <v:fill r:id="rId37" o:title="" recolor="t" rotate="t" type="tile"/>
                        </v:shape>
                        <v:shape id="Cube 155" o:spid="_x0000_s1035" type="#_x0000_t16" style="position:absolute;left:6115;top:2329;width:3023;height:3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" strokecolor="#243f60 [1604]" strokeweight="2pt">
                          <v:fill r:id="rId37" o:title="" recolor="t" rotate="t" type="tile"/>
                        </v:shape>
                        <v:shape id="Cube 160" o:spid="_x0000_s1036" type="#_x0000_t16" style="position:absolute;left:6115;width:3023;height:3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" strokecolor="#243f60 [1604]" strokeweight="2pt">
                          <v:fill r:id="rId37" o:title="" recolor="t" rotate="t" type="tile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61" o:spid="_x0000_s1037" type="#_x0000_t202" style="position:absolute;left:-358;top:6523;width:8982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" filled="f" stroked="f" strokeweight=".5pt">
                        <v:textbox>
                          <w:txbxContent>
                            <w:p w14:paraId="6A507C7B" w14:textId="77777777" w:rsidR="007E44A0" w:rsidRDefault="007E44A0" w:rsidP="00524F55">
                              <w:r>
                                <w:rPr>
                                  <w:rFonts w:hint="cs"/>
                                  <w:rtl/>
                                </w:rPr>
                                <w:t>رو به رو</w:t>
                              </w:r>
                            </w:p>
                          </w:txbxContent>
                        </v:textbox>
                      </v:shape>
                      <v:shape id="Text Box 162" o:spid="_x0000_s1038" type="#_x0000_t202" style="position:absolute;left:8263;top:1228;width:7335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      <v:textbox>
                          <w:txbxContent>
                            <w:p w14:paraId="2CC4739F" w14:textId="77777777" w:rsidR="007E44A0" w:rsidRDefault="007E44A0" w:rsidP="00524F55">
                              <w:r>
                                <w:rPr>
                                  <w:rFonts w:hint="cs"/>
                                  <w:rtl/>
                                </w:rPr>
                                <w:t>راست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333965D" w14:textId="77777777" w:rsidR="007E44A0" w:rsidRDefault="007E44A0" w:rsidP="00524F55">
            <w:pPr>
              <w:tabs>
                <w:tab w:val="center" w:pos="5103"/>
              </w:tabs>
              <w:rPr>
                <w:noProof/>
                <w:sz w:val="26"/>
                <w:rtl/>
                <w:lang w:val="fa-IR"/>
              </w:rPr>
            </w:pPr>
          </w:p>
          <w:p w14:paraId="4D1C5C3B" w14:textId="77777777" w:rsidR="007E44A0" w:rsidRDefault="007E44A0" w:rsidP="00524F55">
            <w:pPr>
              <w:tabs>
                <w:tab w:val="center" w:pos="5103"/>
              </w:tabs>
              <w:rPr>
                <w:noProof/>
                <w:sz w:val="26"/>
                <w:rtl/>
                <w:lang w:val="fa-IR"/>
              </w:rPr>
            </w:pPr>
          </w:p>
          <w:p w14:paraId="5FE5F85F" w14:textId="7A1E8669" w:rsidR="007E44A0" w:rsidRPr="00DD67FC" w:rsidRDefault="007E44A0" w:rsidP="00CD48D1">
            <w:pPr>
              <w:tabs>
                <w:tab w:val="left" w:pos="3787"/>
              </w:tabs>
              <w:rPr>
                <w:rtl/>
              </w:rPr>
            </w:pPr>
          </w:p>
        </w:tc>
      </w:tr>
      <w:tr w:rsidR="007E44A0" w:rsidRPr="00DD67FC" w14:paraId="4FBC8469" w14:textId="77777777" w:rsidTr="007E44A0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CCE8C" w14:textId="77777777" w:rsidR="007E44A0" w:rsidRPr="00E15FB6" w:rsidRDefault="007E44A0" w:rsidP="00CD48D1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C9A49" w14:textId="77777777" w:rsidR="007E44A0" w:rsidRDefault="007E44A0" w:rsidP="00CD48D1">
            <w:pPr>
              <w:tabs>
                <w:tab w:val="left" w:pos="378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احتمال هر یک از اتفاق</w:t>
            </w:r>
            <w:r>
              <w:rPr>
                <w:rFonts w:hint="cs"/>
                <w:noProof/>
                <w:rtl/>
                <w:lang w:bidi="fa-IR"/>
              </w:rPr>
              <w:softHyphen/>
              <w:t>های زیر را بدست آورید.</w:t>
            </w:r>
          </w:p>
          <w:p w14:paraId="4257E306" w14:textId="77777777" w:rsidR="007E44A0" w:rsidRDefault="007E44A0" w:rsidP="00CD48D1">
            <w:pPr>
              <w:tabs>
                <w:tab w:val="left" w:pos="378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الف) احتمال اینکه بعد از روز جمعه، روزشنبه باشد.</w:t>
            </w:r>
          </w:p>
          <w:p w14:paraId="4D5BAC90" w14:textId="3ECEFCA7" w:rsidR="007E44A0" w:rsidRDefault="007E44A0" w:rsidP="00BD7AFC">
            <w:pPr>
              <w:tabs>
                <w:tab w:val="left" w:pos="3787"/>
              </w:tabs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ب) احتمال اینکه وقتی تاسی را می اندازیم؛ عدد زوج بیاید.</w:t>
            </w:r>
          </w:p>
        </w:tc>
      </w:tr>
      <w:tr w:rsidR="007E44A0" w:rsidRPr="00DD67FC" w14:paraId="5B20B172" w14:textId="77777777" w:rsidTr="007E44A0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09946" w14:textId="77777777" w:rsidR="007E44A0" w:rsidRPr="00E15FB6" w:rsidRDefault="007E44A0" w:rsidP="00CD48D1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E768D" w14:textId="77777777" w:rsidR="007E44A0" w:rsidRDefault="007E44A0" w:rsidP="001875FE">
            <w:pPr>
              <w:rPr>
                <w:noProof/>
                <w:rtl/>
              </w:rPr>
            </w:pPr>
            <w:r>
              <w:rPr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66144" behindDoc="0" locked="0" layoutInCell="1" allowOverlap="1" wp14:anchorId="5D5236DD" wp14:editId="0BCDD05D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86995</wp:posOffset>
                      </wp:positionV>
                      <wp:extent cx="3307715" cy="2236470"/>
                      <wp:effectExtent l="0" t="38100" r="0" b="0"/>
                      <wp:wrapNone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07715" cy="2236470"/>
                                <a:chOff x="0" y="0"/>
                                <a:chExt cx="3004185" cy="2199005"/>
                              </a:xfrm>
                            </wpg:grpSpPr>
                            <wpg:grpSp>
                              <wpg:cNvPr id="65" name="Group 65"/>
                              <wpg:cNvGrpSpPr/>
                              <wpg:grpSpPr>
                                <a:xfrm>
                                  <a:off x="0" y="0"/>
                                  <a:ext cx="3004185" cy="2199005"/>
                                  <a:chOff x="-283845" y="0"/>
                                  <a:chExt cx="3004617" cy="2199372"/>
                                </a:xfrm>
                              </wpg:grpSpPr>
                              <wpg:grpSp>
                                <wpg:cNvPr id="43" name="Group 43"/>
                                <wpg:cNvGrpSpPr/>
                                <wpg:grpSpPr>
                                  <a:xfrm>
                                    <a:off x="0" y="0"/>
                                    <a:ext cx="2720772" cy="1908274"/>
                                    <a:chOff x="0" y="0"/>
                                    <a:chExt cx="2720772" cy="1908274"/>
                                  </a:xfrm>
                                </wpg:grpSpPr>
                                <wpg:grpSp>
                                  <wpg:cNvPr id="151" name="Group 151"/>
                                  <wpg:cNvGrpSpPr/>
                                  <wpg:grpSpPr>
                                    <a:xfrm>
                                      <a:off x="65837" y="0"/>
                                      <a:ext cx="2654935" cy="1847850"/>
                                      <a:chOff x="0" y="-219456"/>
                                      <a:chExt cx="2655417" cy="1848232"/>
                                    </a:xfrm>
                                  </wpg:grpSpPr>
                                  <wps:wsp>
                                    <wps:cNvPr id="149" name="Straight Arrow Connector 149"/>
                                    <wps:cNvCnPr/>
                                    <wps:spPr>
                                      <a:xfrm>
                                        <a:off x="0" y="1619250"/>
                                        <a:ext cx="265541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0" name="Straight Arrow Connector 150"/>
                                    <wps:cNvCnPr/>
                                    <wps:spPr>
                                      <a:xfrm flipV="1">
                                        <a:off x="9523" y="-219456"/>
                                        <a:ext cx="0" cy="184823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  <a:tailEnd type="arrow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42" name="Straight Connector 242"/>
                                  <wps:cNvCnPr/>
                                  <wps:spPr>
                                    <a:xfrm flipH="1" flipV="1">
                                      <a:off x="65837" y="1836115"/>
                                      <a:ext cx="9521" cy="952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5" name="Straight Connector 245"/>
                                  <wps:cNvCnPr/>
                                  <wps:spPr>
                                    <a:xfrm flipH="1">
                                      <a:off x="0" y="1836115"/>
                                      <a:ext cx="14351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6" name="Straight Connector 246"/>
                                  <wps:cNvCnPr/>
                                  <wps:spPr>
                                    <a:xfrm flipH="1">
                                      <a:off x="14630" y="248716"/>
                                      <a:ext cx="1079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7" name="Straight Connector 247"/>
                                  <wps:cNvCnPr/>
                                  <wps:spPr>
                                    <a:xfrm flipH="1">
                                      <a:off x="21946" y="1689811"/>
                                      <a:ext cx="1079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9" name="Straight Connector 249"/>
                                  <wps:cNvCnPr/>
                                  <wps:spPr>
                                    <a:xfrm flipH="1">
                                      <a:off x="14630" y="1528876"/>
                                      <a:ext cx="108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0" name="Straight Connector 250"/>
                                  <wps:cNvCnPr/>
                                  <wps:spPr>
                                    <a:xfrm flipH="1">
                                      <a:off x="29261" y="1367942"/>
                                      <a:ext cx="108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1" name="Straight Connector 251"/>
                                  <wps:cNvCnPr/>
                                  <wps:spPr>
                                    <a:xfrm flipH="1">
                                      <a:off x="29261" y="1221638"/>
                                      <a:ext cx="108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52" name="Straight Connector 252"/>
                                  <wps:cNvCnPr/>
                                  <wps:spPr>
                                    <a:xfrm flipH="1">
                                      <a:off x="14630" y="1046073"/>
                                      <a:ext cx="108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5" name="Straight Connector 35"/>
                                  <wps:cNvCnPr/>
                                  <wps:spPr>
                                    <a:xfrm flipH="1">
                                      <a:off x="21946" y="892454"/>
                                      <a:ext cx="108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6" name="Straight Connector 36"/>
                                  <wps:cNvCnPr/>
                                  <wps:spPr>
                                    <a:xfrm flipH="1">
                                      <a:off x="14630" y="746150"/>
                                      <a:ext cx="108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" name="Straight Connector 37"/>
                                  <wps:cNvCnPr/>
                                  <wps:spPr>
                                    <a:xfrm flipH="1">
                                      <a:off x="14630" y="555955"/>
                                      <a:ext cx="108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Straight Connector 38"/>
                                  <wps:cNvCnPr/>
                                  <wps:spPr>
                                    <a:xfrm flipH="1">
                                      <a:off x="14630" y="402336"/>
                                      <a:ext cx="10800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2" name="Straight Connector 172"/>
                                  <wps:cNvCnPr/>
                                  <wps:spPr>
                                    <a:xfrm rot="5400000" flipH="1">
                                      <a:off x="478974" y="1836414"/>
                                      <a:ext cx="14351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3" name="Straight Connector 173"/>
                                  <wps:cNvCnPr/>
                                  <wps:spPr>
                                    <a:xfrm rot="5400000" flipH="1">
                                      <a:off x="976574" y="1836519"/>
                                      <a:ext cx="14351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4" name="Straight Connector 174"/>
                                  <wps:cNvCnPr/>
                                  <wps:spPr>
                                    <a:xfrm rot="5400000" flipH="1">
                                      <a:off x="1488641" y="1831997"/>
                                      <a:ext cx="14351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5" name="Straight Connector 175"/>
                                  <wps:cNvCnPr/>
                                  <wps:spPr>
                                    <a:xfrm rot="5400000" flipH="1">
                                      <a:off x="2000707" y="1832104"/>
                                      <a:ext cx="14351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76" name="Straight Connector 176"/>
                                  <wps:cNvCnPr/>
                                  <wps:spPr>
                                    <a:xfrm rot="5400000" flipH="1">
                                      <a:off x="2424988" y="1821786"/>
                                      <a:ext cx="14351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4" name="Text Box 44"/>
                                <wps:cNvSpPr txBox="1"/>
                                <wps:spPr>
                                  <a:xfrm>
                                    <a:off x="211624" y="1843430"/>
                                    <a:ext cx="482285" cy="299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A34CE70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مهر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Text Box 46"/>
                                <wps:cNvSpPr txBox="1"/>
                                <wps:spPr>
                                  <a:xfrm>
                                    <a:off x="753749" y="1847850"/>
                                    <a:ext cx="482285" cy="3515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6E08663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آبان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" name="Text Box 60"/>
                                <wps:cNvSpPr txBox="1"/>
                                <wps:spPr>
                                  <a:xfrm>
                                    <a:off x="1316736" y="1843430"/>
                                    <a:ext cx="482285" cy="299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E906CCA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آذر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" name="Text Box 61"/>
                                <wps:cNvSpPr txBox="1"/>
                                <wps:spPr>
                                  <a:xfrm>
                                    <a:off x="1748333" y="1843430"/>
                                    <a:ext cx="482285" cy="29992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AA5FA5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دی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2179584" y="1836115"/>
                                    <a:ext cx="482285" cy="358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2403C0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بهمن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" name="Text Box 183"/>
                                <wps:cNvSpPr txBox="1"/>
                                <wps:spPr>
                                  <a:xfrm>
                                    <a:off x="-283845" y="1689239"/>
                                    <a:ext cx="349611" cy="2858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85707AC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0A7434">
                                        <w:rPr>
                                          <w:position w:val="-4"/>
                                          <w:lang w:bidi="fa-IR"/>
                                        </w:rPr>
                                        <w:object w:dxaOrig="160" w:dyaOrig="200" w14:anchorId="34B0A92E">
                                          <v:shape id="_x0000_i2743" type="#_x0000_t75" style="width:8.25pt;height:9pt" o:ole="">
                                            <v:imagedata r:id="rId38" o:title=""/>
                                          </v:shape>
                                          <o:OLEObject Type="Embed" ProgID="Equation.DSMT4" ShapeID="_x0000_i2743" DrawAspect="Content" ObjectID="_1776696604" r:id="rId39"/>
                                        </w:object>
                                      </w:r>
                                      <w:r>
                                        <w:rPr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4" name="Text Box 184"/>
                                <wps:cNvSpPr txBox="1"/>
                                <wps:spPr>
                                  <a:xfrm>
                                    <a:off x="-283845" y="1535672"/>
                                    <a:ext cx="349611" cy="3060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CE5A01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6" name="Text Box 186"/>
                                <wps:cNvSpPr txBox="1"/>
                                <wps:spPr>
                                  <a:xfrm>
                                    <a:off x="-274255" y="1383742"/>
                                    <a:ext cx="349611" cy="3060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05FB068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" name="Text Box 187"/>
                                <wps:cNvSpPr txBox="1"/>
                                <wps:spPr>
                                  <a:xfrm>
                                    <a:off x="-274255" y="1230543"/>
                                    <a:ext cx="349611" cy="3060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1FF49AA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" name="Text Box 188"/>
                                <wps:cNvSpPr txBox="1"/>
                                <wps:spPr>
                                  <a:xfrm>
                                    <a:off x="-281691" y="1077673"/>
                                    <a:ext cx="349611" cy="3060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B9EE54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" name="Text Box 189"/>
                                <wps:cNvSpPr txBox="1"/>
                                <wps:spPr>
                                  <a:xfrm>
                                    <a:off x="-249531" y="892461"/>
                                    <a:ext cx="349611" cy="3060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CF8D1C1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0" name="Text Box 190"/>
                                <wps:cNvSpPr txBox="1"/>
                                <wps:spPr>
                                  <a:xfrm>
                                    <a:off x="-250080" y="720245"/>
                                    <a:ext cx="349611" cy="3060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093864C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12</w:t>
                                      </w:r>
                                      <w:r>
                                        <w:rPr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1" name="Text Box 191"/>
                                <wps:cNvSpPr txBox="1"/>
                                <wps:spPr>
                                  <a:xfrm>
                                    <a:off x="-250080" y="586389"/>
                                    <a:ext cx="349611" cy="3060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93D963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14</w:t>
                                      </w:r>
                                      <w:r>
                                        <w:rPr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2" name="Text Box 192"/>
                                <wps:cNvSpPr txBox="1"/>
                                <wps:spPr>
                                  <a:xfrm>
                                    <a:off x="-249526" y="389950"/>
                                    <a:ext cx="349611" cy="3060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07AB9E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16</w:t>
                                      </w:r>
                                      <w:r>
                                        <w:rPr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" name="Text Box 193"/>
                                <wps:cNvSpPr txBox="1"/>
                                <wps:spPr>
                                  <a:xfrm>
                                    <a:off x="-250080" y="253233"/>
                                    <a:ext cx="349611" cy="3060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E4FA198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18</w:t>
                                      </w:r>
                                      <w:r>
                                        <w:rPr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" name="Text Box 194"/>
                                <wps:cNvSpPr txBox="1"/>
                                <wps:spPr>
                                  <a:xfrm>
                                    <a:off x="-237202" y="96268"/>
                                    <a:ext cx="349611" cy="3060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FF70BDA" w14:textId="77777777" w:rsidR="007E44A0" w:rsidRDefault="007E44A0" w:rsidP="001875FE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  <w:lang w:bidi="fa-IR"/>
                                        </w:rPr>
                                        <w:t>20</w:t>
                                      </w:r>
                                      <w:r>
                                        <w:rPr>
                                          <w:lang w:bidi="fa-IR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351129" y="1046073"/>
                                  <a:ext cx="148209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  <a:headEnd type="none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>
                                  <a:off x="256032" y="738835"/>
                                  <a:ext cx="580522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  <a:headEnd type="none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314554" y="555955"/>
                                  <a:ext cx="102412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  <a:headEnd type="none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351130" y="409651"/>
                                  <a:ext cx="2004838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  <a:headEnd type="none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 flipV="1">
                                  <a:off x="358445" y="248675"/>
                                  <a:ext cx="2421743" cy="4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  <a:headEnd type="none" w="med" len="med"/>
                                  <a:tailEnd type="oval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 flipV="1">
                                  <a:off x="2347377" y="248717"/>
                                  <a:ext cx="443184" cy="17062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Straight Connector 211"/>
                              <wps:cNvCnPr/>
                              <wps:spPr>
                                <a:xfrm flipV="1">
                                  <a:off x="822889" y="559234"/>
                                  <a:ext cx="515793" cy="19016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Straight Connector 212"/>
                              <wps:cNvCnPr/>
                              <wps:spPr>
                                <a:xfrm>
                                  <a:off x="1338682" y="559234"/>
                                  <a:ext cx="505295" cy="50077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 flipV="1">
                                  <a:off x="1859597" y="419343"/>
                                  <a:ext cx="487780" cy="63010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5236DD" id="Group 113" o:spid="_x0000_s1039" style="position:absolute;left:0;text-align:left;margin-left:-4.05pt;margin-top:6.85pt;width:260.45pt;height:176.1pt;z-index:252166144;mso-width-relative:margin;mso-height-relative:margin" coordsize="30041,2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">
                      <v:group id="Group 65" o:spid="_x0000_s1040" style="position:absolute;width:30041;height:21990" coordorigin="-2838" coordsize="30046,2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group id="Group 43" o:spid="_x0000_s1041" style="position:absolute;width:27207;height:19082" coordsize="27207,19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group id="Group 151" o:spid="_x0000_s1042" style="position:absolute;left:658;width:26549;height:18478" coordorigin=",-2194" coordsize="26554,18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149" o:spid="_x0000_s1043" type="#_x0000_t32" style="position:absolute;top:16192;width:265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" strokecolor="black [3213]">
                              <v:stroke endarrow="open"/>
                            </v:shape>
                            <v:shape id="Straight Arrow Connector 150" o:spid="_x0000_s1044" type="#_x0000_t32" style="position:absolute;left:95;top:-2194;width:0;height:184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" strokecolor="black [3213]">
                              <v:stroke endarrow="open"/>
                            </v:shape>
                          </v:group>
                          <v:line id="Straight Connector 242" o:spid="_x0000_s1045" style="position:absolute;flip:x y;visibility:visible;mso-wrap-style:square" from="658,18361" to="753,18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" strokecolor="#4579b8 [3044]"/>
                          <v:line id="Straight Connector 245" o:spid="_x0000_s1046" style="position:absolute;flip:x;visibility:visible;mso-wrap-style:square" from="0,18361" to="1435,18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" strokecolor="black [3213]"/>
                          <v:line id="Straight Connector 246" o:spid="_x0000_s1047" style="position:absolute;flip:x;visibility:visible;mso-wrap-style:square" from="146,2487" to="1225,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" strokecolor="black [3213]"/>
                          <v:line id="Straight Connector 247" o:spid="_x0000_s1048" style="position:absolute;flip:x;visibility:visible;mso-wrap-style:square" from="219,16898" to="1298,16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" strokecolor="black [3213]"/>
                          <v:line id="Straight Connector 249" o:spid="_x0000_s1049" style="position:absolute;flip:x;visibility:visible;mso-wrap-style:square" from="146,15288" to="1226,15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" strokecolor="black [3213]"/>
                          <v:line id="Straight Connector 250" o:spid="_x0000_s1050" style="position:absolute;flip:x;visibility:visible;mso-wrap-style:square" from="292,13679" to="1372,1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" strokecolor="black [3213]"/>
                          <v:line id="Straight Connector 251" o:spid="_x0000_s1051" style="position:absolute;flip:x;visibility:visible;mso-wrap-style:square" from="292,12216" to="1372,12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" strokecolor="black [3213]"/>
                          <v:line id="Straight Connector 252" o:spid="_x0000_s1052" style="position:absolute;flip:x;visibility:visible;mso-wrap-style:square" from="146,10460" to="1226,10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" strokecolor="black [3213]"/>
                          <v:line id="Straight Connector 35" o:spid="_x0000_s1053" style="position:absolute;flip:x;visibility:visible;mso-wrap-style:square" from="219,8924" to="1299,8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" strokecolor="black [3213]"/>
                          <v:line id="Straight Connector 36" o:spid="_x0000_s1054" style="position:absolute;flip:x;visibility:visible;mso-wrap-style:square" from="146,7461" to="1226,7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" strokecolor="black [3213]"/>
                          <v:line id="Straight Connector 37" o:spid="_x0000_s1055" style="position:absolute;flip:x;visibility:visible;mso-wrap-style:square" from="146,5559" to="1226,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" strokecolor="black [3213]"/>
                          <v:line id="Straight Connector 38" o:spid="_x0000_s1056" style="position:absolute;flip:x;visibility:visible;mso-wrap-style:square" from="146,4023" to="1226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" strokecolor="black [3213]"/>
                          <v:line id="Straight Connector 172" o:spid="_x0000_s1057" style="position:absolute;rotation:-90;flip:x;visibility:visible;mso-wrap-style:square" from="4789,18364" to="6224,18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" strokecolor="black [3213]"/>
                          <v:line id="Straight Connector 173" o:spid="_x0000_s1058" style="position:absolute;rotation:-90;flip:x;visibility:visible;mso-wrap-style:square" from="9765,18365" to="11200,18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" strokecolor="black [3213]"/>
                          <v:line id="Straight Connector 174" o:spid="_x0000_s1059" style="position:absolute;rotation:-90;flip:x;visibility:visible;mso-wrap-style:square" from="14885,18320" to="16320,18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" strokecolor="black [3213]"/>
                          <v:line id="Straight Connector 175" o:spid="_x0000_s1060" style="position:absolute;rotation:-90;flip:x;visibility:visible;mso-wrap-style:square" from="20006,18321" to="21441,18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" strokecolor="black [3213]"/>
                          <v:line id="Straight Connector 176" o:spid="_x0000_s1061" style="position:absolute;rotation:-90;flip:x;visibility:visible;mso-wrap-style:square" from="24249,18218" to="25684,18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" strokecolor="black [3213]"/>
                        </v:group>
                        <v:shape id="Text Box 44" o:spid="_x0000_s1062" type="#_x0000_t202" style="position:absolute;left:2116;top:18434;width:4823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<v:textbox>
                            <w:txbxContent>
                              <w:p w14:paraId="4A34CE70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مهر</w:t>
                                </w:r>
                              </w:p>
                            </w:txbxContent>
                          </v:textbox>
                        </v:shape>
                        <v:shape id="Text Box 46" o:spid="_x0000_s1063" type="#_x0000_t202" style="position:absolute;left:7537;top:18478;width:4823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<v:textbox>
                            <w:txbxContent>
                              <w:p w14:paraId="66E08663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آبان</w:t>
                                </w:r>
                              </w:p>
                            </w:txbxContent>
                          </v:textbox>
                        </v:shape>
                        <v:shape id="Text Box 60" o:spid="_x0000_s1064" type="#_x0000_t202" style="position:absolute;left:13167;top:18434;width:4823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  <v:textbox>
                            <w:txbxContent>
                              <w:p w14:paraId="4E906CCA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آذر</w:t>
                                </w:r>
                              </w:p>
                            </w:txbxContent>
                          </v:textbox>
                        </v:shape>
                        <v:shape id="Text Box 61" o:spid="_x0000_s1065" type="#_x0000_t202" style="position:absolute;left:17483;top:18434;width:4823;height:2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    <v:textbox>
                            <w:txbxContent>
                              <w:p w14:paraId="15AA5FA5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دی</w:t>
                                </w:r>
                              </w:p>
                            </w:txbxContent>
                          </v:textbox>
                        </v:shape>
                        <v:shape id="Text Box 63" o:spid="_x0000_s1066" type="#_x0000_t202" style="position:absolute;left:21795;top:18361;width:4823;height:3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<v:textbox>
                            <w:txbxContent>
                              <w:p w14:paraId="442403C0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بهمن</w:t>
                                </w:r>
                              </w:p>
                            </w:txbxContent>
                          </v:textbox>
                        </v:shape>
                        <v:shape id="Text Box 183" o:spid="_x0000_s1067" type="#_x0000_t202" style="position:absolute;left:-2838;top:16892;width:3495;height: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ZcuxAAAANwAAAAPAAAAZHJzL2Rvd25yZXYueG1sRE9Na8JA&#10;EL0X/A/LCL3VjZZ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PSVly7EAAAA3AAAAA8A&#10;AAAAAAAAAAAAAAAABwIAAGRycy9kb3ducmV2LnhtbFBLBQYAAAAAAwADALcAAAD4AgAAAAA=&#10;" filled="f" stroked="f" strokeweight=".5pt">
                          <v:textbox>
                            <w:txbxContent>
                              <w:p w14:paraId="785707AC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0A7434">
                                  <w:rPr>
                                    <w:position w:val="-4"/>
                                    <w:lang w:bidi="fa-IR"/>
                                  </w:rPr>
                                  <w:object w:dxaOrig="160" w:dyaOrig="200" w14:anchorId="34B0A92E">
                                    <v:shape id="_x0000_i2743" type="#_x0000_t75" style="width:8.25pt;height:9pt" o:ole="">
                                      <v:imagedata r:id="rId38" o:title=""/>
                                    </v:shape>
                                    <o:OLEObject Type="Embed" ProgID="Equation.DSMT4" ShapeID="_x0000_i2743" DrawAspect="Content" ObjectID="_1776696604" r:id="rId40"/>
                                  </w:object>
                                </w:r>
                                <w:r>
                                  <w:rPr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84" o:spid="_x0000_s1068" type="#_x0000_t202" style="position:absolute;left:-2838;top:15356;width:349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    <v:textbox>
                            <w:txbxContent>
                              <w:p w14:paraId="3DCE5A01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2</w:t>
                                </w:r>
                                <w:r>
                                  <w:rPr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86" o:spid="_x0000_s1069" type="#_x0000_t202" style="position:absolute;left:-2742;top:13837;width:349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" filled="f" stroked="f" strokeweight=".5pt">
                          <v:textbox>
                            <w:txbxContent>
                              <w:p w14:paraId="305FB068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4</w:t>
                                </w:r>
                                <w:r>
                                  <w:rPr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87" o:spid="_x0000_s1070" type="#_x0000_t202" style="position:absolute;left:-2742;top:12305;width:349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" filled="f" stroked="f" strokeweight=".5pt">
                          <v:textbox>
                            <w:txbxContent>
                              <w:p w14:paraId="61FF49AA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6</w:t>
                                </w:r>
                                <w:r>
                                  <w:rPr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88" o:spid="_x0000_s1071" type="#_x0000_t202" style="position:absolute;left:-2816;top:10776;width:349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        <v:textbox>
                            <w:txbxContent>
                              <w:p w14:paraId="19B9EE54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8</w:t>
                                </w:r>
                                <w:r>
                                  <w:rPr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89" o:spid="_x0000_s1072" type="#_x0000_t202" style="position:absolute;left:-2495;top:8924;width:349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        <v:textbox>
                            <w:txbxContent>
                              <w:p w14:paraId="0CF8D1C1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10</w:t>
                                </w:r>
                                <w:r>
                                  <w:rPr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90" o:spid="_x0000_s1073" type="#_x0000_t202" style="position:absolute;left:-2500;top:7202;width:349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        <v:textbox>
                            <w:txbxContent>
                              <w:p w14:paraId="4093864C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12</w:t>
                                </w:r>
                                <w:r>
                                  <w:rPr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91" o:spid="_x0000_s1074" type="#_x0000_t202" style="position:absolute;left:-2500;top:5863;width:349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        <v:textbox>
                            <w:txbxContent>
                              <w:p w14:paraId="7693D963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14</w:t>
                                </w:r>
                                <w:r>
                                  <w:rPr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92" o:spid="_x0000_s1075" type="#_x0000_t202" style="position:absolute;left:-2495;top:3899;width:349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        <v:textbox>
                            <w:txbxContent>
                              <w:p w14:paraId="2107AB9E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16</w:t>
                                </w:r>
                                <w:r>
                                  <w:rPr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93" o:spid="_x0000_s1076" type="#_x0000_t202" style="position:absolute;left:-2500;top:2532;width:349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        <v:textbox>
                            <w:txbxContent>
                              <w:p w14:paraId="3E4FA198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18</w:t>
                                </w:r>
                                <w:r>
                                  <w:rPr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194" o:spid="_x0000_s1077" type="#_x0000_t202" style="position:absolute;left:-2372;top:962;width:349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        <v:textbox>
                            <w:txbxContent>
                              <w:p w14:paraId="0FF70BDA" w14:textId="77777777" w:rsidR="007E44A0" w:rsidRDefault="007E44A0" w:rsidP="001875FE">
                                <w:pPr>
                                  <w:rPr>
                                    <w:lang w:bidi="fa-IR"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  <w:lang w:bidi="fa-IR"/>
                                  </w:rPr>
                                  <w:t>20</w:t>
                                </w:r>
                                <w:r>
                                  <w:rPr>
                                    <w:lang w:bidi="fa-IR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66" o:spid="_x0000_s1078" style="position:absolute;visibility:visible;mso-wrap-style:square" from="3511,10460" to="18332,10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" strokecolor="#4579b8 [3044]">
                        <v:stroke dashstyle="dash" endarrow="oval"/>
                      </v:line>
                      <v:line id="Straight Connector 67" o:spid="_x0000_s1079" style="position:absolute;visibility:visible;mso-wrap-style:square" from="2560,7388" to="8365,7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" strokecolor="#4579b8 [3044]">
                        <v:stroke dashstyle="dash" endarrow="oval"/>
                      </v:line>
                      <v:line id="Straight Connector 68" o:spid="_x0000_s1080" style="position:absolute;visibility:visible;mso-wrap-style:square" from="3145,5559" to="13386,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" strokecolor="#4579b8 [3044]">
                        <v:stroke dashstyle="dash" endarrow="oval"/>
                      </v:line>
                      <v:line id="Straight Connector 69" o:spid="_x0000_s1081" style="position:absolute;visibility:visible;mso-wrap-style:square" from="3511,4096" to="23559,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" strokecolor="#4579b8 [3044]">
                        <v:stroke dashstyle="dash" endarrow="oval"/>
                      </v:line>
                      <v:line id="Straight Connector 70" o:spid="_x0000_s1082" style="position:absolute;flip:y;visibility:visible;mso-wrap-style:square" from="3584,2486" to="27801,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" strokecolor="#4579b8 [3044]">
                        <v:stroke dashstyle="dash" endarrow="oval"/>
                      </v:line>
                      <v:line id="Straight Connector 210" o:spid="_x0000_s1083" style="position:absolute;flip:y;visibility:visible;mso-wrap-style:square" from="23473,2487" to="27905,4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" strokecolor="black [3213]"/>
                      <v:line id="Straight Connector 211" o:spid="_x0000_s1084" style="position:absolute;flip:y;visibility:visible;mso-wrap-style:square" from="8228,5592" to="13386,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" strokecolor="black [3213]"/>
                      <v:line id="Straight Connector 212" o:spid="_x0000_s1085" style="position:absolute;visibility:visible;mso-wrap-style:square" from="13386,5592" to="18439,10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" strokecolor="black [3213]"/>
                      <v:line id="Straight Connector 213" o:spid="_x0000_s1086" style="position:absolute;flip:y;visibility:visible;mso-wrap-style:square" from="18595,4193" to="23473,10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" strokecolor="black [3213]"/>
                    </v:group>
                  </w:pict>
                </mc:Fallback>
              </mc:AlternateContent>
            </w:r>
            <w:r>
              <w:rPr>
                <w:rFonts w:hint="cs"/>
                <w:noProof/>
                <w:rtl/>
              </w:rPr>
              <w:t>نمودار روبه</w:t>
            </w:r>
            <w:r>
              <w:rPr>
                <w:rFonts w:hint="cs"/>
                <w:noProof/>
                <w:rtl/>
              </w:rPr>
              <w:softHyphen/>
              <w:t>رو، نمرات ماهانه یک دانش آموز را در درس ریاضی نشان می</w:t>
            </w:r>
            <w:r>
              <w:rPr>
                <w:rFonts w:hint="cs"/>
                <w:noProof/>
                <w:rtl/>
              </w:rPr>
              <w:softHyphen/>
              <w:t>دهد.</w:t>
            </w:r>
          </w:p>
          <w:p w14:paraId="5B66B638" w14:textId="77777777" w:rsidR="007E44A0" w:rsidRDefault="007E44A0" w:rsidP="001875F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الف) نمودار مقابل چه نوع نموداری است؟</w:t>
            </w:r>
          </w:p>
          <w:p w14:paraId="0E6968A0" w14:textId="77777777" w:rsidR="007E44A0" w:rsidRDefault="007E44A0" w:rsidP="001875FE">
            <w:pPr>
              <w:rPr>
                <w:noProof/>
                <w:rtl/>
              </w:rPr>
            </w:pPr>
          </w:p>
          <w:p w14:paraId="7CDF7346" w14:textId="77777777" w:rsidR="007E44A0" w:rsidRDefault="007E44A0" w:rsidP="001875F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ب) این دانش</w:t>
            </w:r>
            <w:r>
              <w:rPr>
                <w:rFonts w:hint="cs"/>
                <w:noProof/>
                <w:rtl/>
              </w:rPr>
              <w:softHyphen/>
              <w:t>آموز در آذر ماه چند  گرفته است؟</w:t>
            </w:r>
          </w:p>
          <w:p w14:paraId="23564AA1" w14:textId="77777777" w:rsidR="007E44A0" w:rsidRDefault="007E44A0" w:rsidP="001875FE">
            <w:pPr>
              <w:rPr>
                <w:noProof/>
                <w:rtl/>
              </w:rPr>
            </w:pPr>
          </w:p>
          <w:p w14:paraId="4079C241" w14:textId="0C8D3646" w:rsidR="007E44A0" w:rsidRDefault="007E44A0" w:rsidP="001875F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ج) او در چه ماهی نمره 18 گرفته است؟</w:t>
            </w:r>
          </w:p>
          <w:p w14:paraId="1A1E0132" w14:textId="77777777" w:rsidR="007E44A0" w:rsidRPr="00357C26" w:rsidRDefault="007E44A0" w:rsidP="001875FE">
            <w:pPr>
              <w:rPr>
                <w:noProof/>
                <w:rtl/>
              </w:rPr>
            </w:pPr>
          </w:p>
          <w:p w14:paraId="0C209CE1" w14:textId="6EEFABD6" w:rsidR="007E44A0" w:rsidRDefault="007E44A0" w:rsidP="001875FE">
            <w:pPr>
              <w:rPr>
                <w:noProof/>
                <w:rtl/>
                <w:lang w:bidi="fa-IR"/>
              </w:rPr>
            </w:pPr>
          </w:p>
          <w:p w14:paraId="7BA033A3" w14:textId="77777777" w:rsidR="007E44A0" w:rsidRDefault="007E44A0" w:rsidP="001875FE">
            <w:pPr>
              <w:rPr>
                <w:noProof/>
                <w:rtl/>
                <w:lang w:bidi="fa-IR"/>
              </w:rPr>
            </w:pPr>
          </w:p>
          <w:p w14:paraId="5A2F22AD" w14:textId="36B9E1F6" w:rsidR="007E44A0" w:rsidRDefault="007E44A0" w:rsidP="001875FE">
            <w:pPr>
              <w:rPr>
                <w:noProof/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w:t>د) میانگین نمرات او در این چند ماه چند است؟</w:t>
            </w:r>
          </w:p>
          <w:p w14:paraId="7E078D92" w14:textId="3A887985" w:rsidR="007E44A0" w:rsidRPr="00661869" w:rsidRDefault="007E44A0" w:rsidP="001875FE">
            <w:pPr>
              <w:rPr>
                <w:b w:val="0"/>
                <w:bCs w:val="0"/>
                <w:rtl/>
              </w:rPr>
            </w:pPr>
          </w:p>
        </w:tc>
      </w:tr>
      <w:tr w:rsidR="007E44A0" w:rsidRPr="00DD67FC" w14:paraId="25652395" w14:textId="77777777" w:rsidTr="007E44A0"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3CBDAE" w14:textId="77777777" w:rsidR="007E44A0" w:rsidRPr="00E15FB6" w:rsidRDefault="007E44A0" w:rsidP="00CD48D1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CA58C" w14:textId="77777777" w:rsidR="007E44A0" w:rsidRDefault="007E44A0" w:rsidP="001875FE">
            <w:pPr>
              <w:rPr>
                <w:noProof/>
                <w:rtl/>
              </w:rPr>
            </w:pPr>
            <w:r w:rsidRPr="00C47E38">
              <w:rPr>
                <w:noProof/>
                <w:rtl/>
                <w:lang w:bidi="fa-IR"/>
              </w:rPr>
              <w:drawing>
                <wp:anchor distT="0" distB="0" distL="114300" distR="114300" simplePos="0" relativeHeight="252165120" behindDoc="1" locked="0" layoutInCell="1" allowOverlap="1" wp14:anchorId="7B3942B2" wp14:editId="27F024FA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90805</wp:posOffset>
                  </wp:positionV>
                  <wp:extent cx="2145665" cy="2286000"/>
                  <wp:effectExtent l="0" t="0" r="6985" b="0"/>
                  <wp:wrapNone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66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cs"/>
                <w:noProof/>
                <w:rtl/>
              </w:rPr>
              <w:t>الف) نقطه</w:t>
            </w:r>
            <w:r>
              <w:rPr>
                <w:noProof/>
                <w:rtl/>
              </w:rPr>
              <w:softHyphen/>
            </w:r>
            <w:r>
              <w:rPr>
                <w:rFonts w:hint="cs"/>
                <w:noProof/>
                <w:rtl/>
              </w:rPr>
              <w:t xml:space="preserve"> </w:t>
            </w:r>
            <w:r w:rsidRPr="007F1D71">
              <w:rPr>
                <w:noProof/>
                <w:position w:val="-34"/>
              </w:rPr>
              <w:object w:dxaOrig="1120" w:dyaOrig="840" w14:anchorId="388E76F7">
                <v:shape id="_x0000_i2735" type="#_x0000_t75" style="width:55.5pt;height:42pt" o:ole="">
                  <v:imagedata r:id="rId42" o:title=""/>
                </v:shape>
                <o:OLEObject Type="Embed" ProgID="Equation.DSMT4" ShapeID="_x0000_i2735" DrawAspect="Content" ObjectID="_1776696598" r:id="rId43"/>
              </w:object>
            </w:r>
            <w:r>
              <w:rPr>
                <w:rFonts w:hint="cs"/>
                <w:noProof/>
                <w:rtl/>
              </w:rPr>
              <w:t xml:space="preserve"> را روی محور مقابل مشخص کنید.</w:t>
            </w:r>
            <w:r>
              <w:rPr>
                <w:noProof/>
              </w:rPr>
              <w:t xml:space="preserve"> </w:t>
            </w:r>
          </w:p>
          <w:p w14:paraId="4E37AEB2" w14:textId="77777777" w:rsidR="007E44A0" w:rsidRDefault="007E44A0" w:rsidP="001875F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 xml:space="preserve">ب) مختصات نقطه </w:t>
            </w:r>
            <w:r>
              <w:rPr>
                <w:noProof/>
              </w:rPr>
              <w:t xml:space="preserve">B </w:t>
            </w:r>
            <w:r>
              <w:rPr>
                <w:rFonts w:hint="cs"/>
                <w:noProof/>
                <w:rtl/>
              </w:rPr>
              <w:t xml:space="preserve">  را بنویسید.</w:t>
            </w:r>
          </w:p>
          <w:p w14:paraId="4935BD67" w14:textId="0064C258" w:rsidR="007E44A0" w:rsidRDefault="007E44A0" w:rsidP="007E44A0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 xml:space="preserve">                                      </w:t>
            </w:r>
            <w:r w:rsidRPr="007F1D71">
              <w:rPr>
                <w:noProof/>
                <w:position w:val="-34"/>
              </w:rPr>
              <w:object w:dxaOrig="1100" w:dyaOrig="840" w14:anchorId="4C76B1D4">
                <v:shape id="_x0000_i2736" type="#_x0000_t75" style="width:54pt;height:42pt" o:ole="">
                  <v:imagedata r:id="rId44" o:title=""/>
                </v:shape>
                <o:OLEObject Type="Embed" ProgID="Equation.DSMT4" ShapeID="_x0000_i2736" DrawAspect="Content" ObjectID="_1776696599" r:id="rId45"/>
              </w:object>
            </w:r>
            <w:r>
              <w:rPr>
                <w:rFonts w:hint="cs"/>
                <w:noProof/>
                <w:rtl/>
              </w:rPr>
              <w:t xml:space="preserve">  </w:t>
            </w:r>
            <w:bookmarkStart w:id="0" w:name="_GoBack"/>
            <w:bookmarkEnd w:id="0"/>
          </w:p>
          <w:p w14:paraId="51BCC1D9" w14:textId="6E05A8E0" w:rsidR="007E44A0" w:rsidRPr="007E44A0" w:rsidRDefault="007E44A0" w:rsidP="007E44A0">
            <w:pPr>
              <w:rPr>
                <w:b w:val="0"/>
                <w:bCs w:val="0"/>
                <w:noProof/>
                <w:rtl/>
              </w:rPr>
            </w:pPr>
            <w:r>
              <w:rPr>
                <w:rFonts w:hint="cs"/>
                <w:noProof/>
                <w:rtl/>
              </w:rPr>
              <w:t>ب)</w:t>
            </w:r>
            <w:r w:rsidRPr="00661869">
              <w:rPr>
                <w:rFonts w:hint="cs"/>
                <w:noProof/>
                <w:rtl/>
              </w:rPr>
              <w:t xml:space="preserve"> بردار </w:t>
            </w:r>
            <w:r w:rsidRPr="00661869">
              <w:rPr>
                <w:noProof/>
                <w:position w:val="-4"/>
              </w:rPr>
              <w:object w:dxaOrig="460" w:dyaOrig="360" w14:anchorId="0090F287">
                <v:shape id="_x0000_i2737" type="#_x0000_t75" style="width:23.25pt;height:18pt" o:ole="">
                  <v:imagedata r:id="rId46" o:title=""/>
                </v:shape>
                <o:OLEObject Type="Embed" ProgID="Equation.3" ShapeID="_x0000_i2737" DrawAspect="Content" ObjectID="_1776696600" r:id="rId47"/>
              </w:object>
            </w:r>
            <w:r w:rsidRPr="00661869">
              <w:rPr>
                <w:rFonts w:hint="cs"/>
                <w:noProof/>
                <w:rtl/>
              </w:rPr>
              <w:t xml:space="preserve"> را رسم كنيد و مختصات آن را بنويسيد. </w:t>
            </w:r>
          </w:p>
          <w:p w14:paraId="3C353371" w14:textId="6A2C8665" w:rsidR="007E44A0" w:rsidRPr="00D03FB1" w:rsidRDefault="007E44A0" w:rsidP="007E44A0">
            <w:pPr>
              <w:rPr>
                <w:noProof/>
                <w:rtl/>
              </w:rPr>
            </w:pPr>
            <w:r w:rsidRPr="00661869">
              <w:rPr>
                <w:rFonts w:hint="cs"/>
                <w:noProof/>
                <w:rtl/>
              </w:rPr>
              <w:t xml:space="preserve">                                     </w:t>
            </w:r>
            <w:r w:rsidRPr="00022FF0">
              <w:rPr>
                <w:noProof/>
                <w:position w:val="-32"/>
              </w:rPr>
              <w:object w:dxaOrig="1240" w:dyaOrig="780" w14:anchorId="53B4D6B8">
                <v:shape id="_x0000_i2738" type="#_x0000_t75" style="width:61.5pt;height:39pt" o:ole="">
                  <v:imagedata r:id="rId48" o:title=""/>
                </v:shape>
                <o:OLEObject Type="Embed" ProgID="Equation.3" ShapeID="_x0000_i2738" DrawAspect="Content" ObjectID="_1776696601" r:id="rId49"/>
              </w:object>
            </w:r>
            <w:r w:rsidRPr="00661869">
              <w:rPr>
                <w:rFonts w:hint="cs"/>
                <w:noProof/>
                <w:rtl/>
              </w:rPr>
              <w:t xml:space="preserve">     </w:t>
            </w:r>
          </w:p>
          <w:p w14:paraId="6003574E" w14:textId="77777777" w:rsidR="007E44A0" w:rsidRPr="00661869" w:rsidRDefault="007E44A0" w:rsidP="001875FE">
            <w:pPr>
              <w:rPr>
                <w:b w:val="0"/>
                <w:bCs w:val="0"/>
                <w:noProof/>
                <w:rtl/>
              </w:rPr>
            </w:pPr>
            <w:r>
              <w:rPr>
                <w:rFonts w:hint="cs"/>
                <w:noProof/>
                <w:rtl/>
              </w:rPr>
              <w:t>د)</w:t>
            </w:r>
            <w:r w:rsidRPr="00661869">
              <w:rPr>
                <w:rFonts w:hint="cs"/>
                <w:noProof/>
                <w:rtl/>
              </w:rPr>
              <w:t xml:space="preserve"> جمع متناظر با بردار  </w:t>
            </w:r>
            <w:r w:rsidRPr="00022FF0">
              <w:rPr>
                <w:noProof/>
                <w:position w:val="-4"/>
              </w:rPr>
              <w:object w:dxaOrig="460" w:dyaOrig="360" w14:anchorId="5B9E3B18">
                <v:shape id="_x0000_i2739" type="#_x0000_t75" style="width:23.25pt;height:18pt" o:ole="">
                  <v:imagedata r:id="rId50" o:title=""/>
                </v:shape>
                <o:OLEObject Type="Embed" ProgID="Equation.3" ShapeID="_x0000_i2739" DrawAspect="Content" ObjectID="_1776696602" r:id="rId51"/>
              </w:object>
            </w:r>
            <w:r w:rsidRPr="00661869">
              <w:rPr>
                <w:rFonts w:hint="cs"/>
                <w:noProof/>
                <w:rtl/>
              </w:rPr>
              <w:t xml:space="preserve"> را  بنويسيد. </w:t>
            </w:r>
            <w:r>
              <w:rPr>
                <w:rFonts w:hint="cs"/>
                <w:b w:val="0"/>
                <w:bCs w:val="0"/>
                <w:noProof/>
                <w:rtl/>
              </w:rPr>
              <w:t xml:space="preserve">    </w:t>
            </w:r>
            <w:r w:rsidRPr="00D03FB1">
              <w:rPr>
                <w:b w:val="0"/>
                <w:bCs w:val="0"/>
                <w:noProof/>
                <w:position w:val="-32"/>
              </w:rPr>
              <w:object w:dxaOrig="2160" w:dyaOrig="780" w14:anchorId="604DDC63">
                <v:shape id="_x0000_i2740" type="#_x0000_t75" style="width:108.75pt;height:39pt" o:ole="">
                  <v:imagedata r:id="rId52" o:title=""/>
                </v:shape>
                <o:OLEObject Type="Embed" ProgID="Equation.DSMT4" ShapeID="_x0000_i2740" DrawAspect="Content" ObjectID="_1776696603" r:id="rId53"/>
              </w:object>
            </w:r>
            <w:r>
              <w:rPr>
                <w:b w:val="0"/>
                <w:bCs w:val="0"/>
                <w:noProof/>
                <w:rtl/>
              </w:rPr>
              <w:t xml:space="preserve"> </w:t>
            </w:r>
            <w:r>
              <w:rPr>
                <w:rFonts w:hint="cs"/>
                <w:b w:val="0"/>
                <w:bCs w:val="0"/>
                <w:noProof/>
                <w:rtl/>
              </w:rPr>
              <w:t xml:space="preserve"> </w:t>
            </w:r>
          </w:p>
          <w:p w14:paraId="284572C3" w14:textId="77777777" w:rsidR="007E44A0" w:rsidRPr="007E44A0" w:rsidRDefault="007E44A0" w:rsidP="00CD48D1">
            <w:pPr>
              <w:rPr>
                <w:noProof/>
                <w:sz w:val="8"/>
                <w:szCs w:val="8"/>
                <w:rtl/>
                <w:lang w:bidi="fa-IR"/>
              </w:rPr>
            </w:pPr>
          </w:p>
        </w:tc>
      </w:tr>
      <w:tr w:rsidR="007E44A0" w:rsidRPr="00DD67FC" w14:paraId="11F52D9A" w14:textId="77777777" w:rsidTr="007E44A0">
        <w:trPr>
          <w:trHeight w:val="2323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1D974" w14:textId="77777777" w:rsidR="007E44A0" w:rsidRPr="00E15FB6" w:rsidRDefault="007E44A0" w:rsidP="00CD48D1">
            <w:pPr>
              <w:pStyle w:val="ListParagraph"/>
              <w:numPr>
                <w:ilvl w:val="0"/>
                <w:numId w:val="1"/>
              </w:numPr>
              <w:jc w:val="center"/>
              <w:rPr>
                <w:b w:val="0"/>
                <w:rtl/>
              </w:rPr>
            </w:pPr>
          </w:p>
        </w:tc>
        <w:tc>
          <w:tcPr>
            <w:tcW w:w="4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0C45" w14:textId="5C0612FF" w:rsidR="007E44A0" w:rsidRDefault="007E44A0" w:rsidP="00BD7AFC">
            <w:pPr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2171264" behindDoc="0" locked="0" layoutInCell="1" allowOverlap="1" wp14:anchorId="7FED8D4B" wp14:editId="5D933F2F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57785</wp:posOffset>
                      </wp:positionV>
                      <wp:extent cx="1529080" cy="1250315"/>
                      <wp:effectExtent l="0" t="0" r="13970" b="26035"/>
                      <wp:wrapNone/>
                      <wp:docPr id="230" name="Group 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9080" cy="1250315"/>
                                <a:chOff x="0" y="0"/>
                                <a:chExt cx="2724150" cy="2228850"/>
                              </a:xfrm>
                            </wpg:grpSpPr>
                            <wpg:grpSp>
                              <wpg:cNvPr id="231" name="Group 231"/>
                              <wpg:cNvGrpSpPr/>
                              <wpg:grpSpPr>
                                <a:xfrm>
                                  <a:off x="0" y="0"/>
                                  <a:ext cx="2724150" cy="247650"/>
                                  <a:chOff x="0" y="0"/>
                                  <a:chExt cx="2724150" cy="247650"/>
                                </a:xfrm>
                              </wpg:grpSpPr>
                              <wps:wsp>
                                <wps:cNvPr id="232" name="Rectangle 232"/>
                                <wps:cNvSpPr/>
                                <wps:spPr>
                                  <a:xfrm>
                                    <a:off x="2476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" name="Rectangle 233"/>
                                <wps:cNvSpPr/>
                                <wps:spPr>
                                  <a:xfrm>
                                    <a:off x="4953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4" name="Rectangle 234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5" name="Rectangle 235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6" name="Rectangle 236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Rectangle 237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8" name="Rectangle 238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9" name="Rectangle 239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Rectangle 240"/>
                                <wps:cNvSpPr/>
                                <wps:spPr>
                                  <a:xfrm>
                                    <a:off x="22288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1" name="Rectangle 241"/>
                                <wps:cNvSpPr/>
                                <wps:spPr>
                                  <a:xfrm>
                                    <a:off x="24765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3" name="Rectangle 243"/>
                                <wps:cNvSpPr/>
                                <wps:spPr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4" name="Group 244"/>
                              <wpg:cNvGrpSpPr/>
                              <wpg:grpSpPr>
                                <a:xfrm>
                                  <a:off x="0" y="247650"/>
                                  <a:ext cx="2724150" cy="247650"/>
                                  <a:chOff x="0" y="0"/>
                                  <a:chExt cx="2724150" cy="247650"/>
                                </a:xfrm>
                              </wpg:grpSpPr>
                              <wps:wsp>
                                <wps:cNvPr id="49" name="Rectangle 49"/>
                                <wps:cNvSpPr/>
                                <wps:spPr>
                                  <a:xfrm>
                                    <a:off x="2476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0" name="Rectangle 50"/>
                                <wps:cNvSpPr/>
                                <wps:spPr>
                                  <a:xfrm>
                                    <a:off x="4953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" name="Rectangle 51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" name="Rectangle 52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" name="Rectangle 53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Rectangle 54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" name="Rectangle 55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Rectangle 56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" name="Rectangle 57"/>
                                <wps:cNvSpPr/>
                                <wps:spPr>
                                  <a:xfrm>
                                    <a:off x="22288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" name="Rectangle 58"/>
                                <wps:cNvSpPr/>
                                <wps:spPr>
                                  <a:xfrm>
                                    <a:off x="24765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" name="Rectangle 59"/>
                                <wps:cNvSpPr/>
                                <wps:spPr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48" name="Group 2048"/>
                              <wpg:cNvGrpSpPr/>
                              <wpg:grpSpPr>
                                <a:xfrm>
                                  <a:off x="0" y="495300"/>
                                  <a:ext cx="2724150" cy="247650"/>
                                  <a:chOff x="0" y="0"/>
                                  <a:chExt cx="2724150" cy="247650"/>
                                </a:xfrm>
                              </wpg:grpSpPr>
                              <wps:wsp>
                                <wps:cNvPr id="2050" name="Rectangle 2050"/>
                                <wps:cNvSpPr/>
                                <wps:spPr>
                                  <a:xfrm>
                                    <a:off x="2476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1" name="Rectangle 2051"/>
                                <wps:cNvSpPr/>
                                <wps:spPr>
                                  <a:xfrm>
                                    <a:off x="4953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2" name="Rectangle 2052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3" name="Rectangle 2053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4" name="Rectangle 2054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5" name="Rectangle 2055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6" name="Rectangle 2056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7" name="Rectangle 2057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8" name="Rectangle 2058"/>
                                <wps:cNvSpPr/>
                                <wps:spPr>
                                  <a:xfrm>
                                    <a:off x="22288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59" name="Rectangle 2059"/>
                                <wps:cNvSpPr/>
                                <wps:spPr>
                                  <a:xfrm>
                                    <a:off x="24765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0" name="Rectangle 2060"/>
                                <wps:cNvSpPr/>
                                <wps:spPr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61" name="Group 2061"/>
                              <wpg:cNvGrpSpPr/>
                              <wpg:grpSpPr>
                                <a:xfrm>
                                  <a:off x="0" y="742950"/>
                                  <a:ext cx="2724150" cy="247650"/>
                                  <a:chOff x="0" y="0"/>
                                  <a:chExt cx="2724150" cy="247650"/>
                                </a:xfrm>
                              </wpg:grpSpPr>
                              <wps:wsp>
                                <wps:cNvPr id="2062" name="Rectangle 2062"/>
                                <wps:cNvSpPr/>
                                <wps:spPr>
                                  <a:xfrm>
                                    <a:off x="2476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3" name="Rectangle 2063"/>
                                <wps:cNvSpPr/>
                                <wps:spPr>
                                  <a:xfrm>
                                    <a:off x="4953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4" name="Rectangle 2064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5" name="Rectangle 2065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6" name="Rectangle 2066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7" name="Rectangle 2067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8" name="Rectangle 2068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9" name="Rectangle 2069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0" name="Rectangle 2070"/>
                                <wps:cNvSpPr/>
                                <wps:spPr>
                                  <a:xfrm>
                                    <a:off x="22288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1" name="Rectangle 2071"/>
                                <wps:cNvSpPr/>
                                <wps:spPr>
                                  <a:xfrm>
                                    <a:off x="24765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2" name="Rectangle 2072"/>
                                <wps:cNvSpPr/>
                                <wps:spPr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73" name="Group 2073"/>
                              <wpg:cNvGrpSpPr/>
                              <wpg:grpSpPr>
                                <a:xfrm>
                                  <a:off x="0" y="990600"/>
                                  <a:ext cx="2724150" cy="247650"/>
                                  <a:chOff x="0" y="0"/>
                                  <a:chExt cx="2724150" cy="247650"/>
                                </a:xfrm>
                              </wpg:grpSpPr>
                              <wps:wsp>
                                <wps:cNvPr id="2074" name="Rectangle 2074"/>
                                <wps:cNvSpPr/>
                                <wps:spPr>
                                  <a:xfrm>
                                    <a:off x="2476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5" name="Rectangle 2075"/>
                                <wps:cNvSpPr/>
                                <wps:spPr>
                                  <a:xfrm>
                                    <a:off x="4953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6" name="Rectangle 2076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7" name="Rectangle 2077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8" name="Rectangle 2078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79" name="Rectangle 2079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Rectangle 64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Rectangle 71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Rectangle 72"/>
                                <wps:cNvSpPr/>
                                <wps:spPr>
                                  <a:xfrm>
                                    <a:off x="22288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24765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4" name="Rectangle 74"/>
                                <wps:cNvSpPr/>
                                <wps:spPr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5" name="Group 75"/>
                              <wpg:cNvGrpSpPr/>
                              <wpg:grpSpPr>
                                <a:xfrm>
                                  <a:off x="0" y="1238250"/>
                                  <a:ext cx="2724150" cy="247650"/>
                                  <a:chOff x="0" y="0"/>
                                  <a:chExt cx="2724150" cy="247650"/>
                                </a:xfrm>
                              </wpg:grpSpPr>
                              <wps:wsp>
                                <wps:cNvPr id="76" name="Rectangle 76"/>
                                <wps:cNvSpPr/>
                                <wps:spPr>
                                  <a:xfrm>
                                    <a:off x="2476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Rectangle 77"/>
                                <wps:cNvSpPr/>
                                <wps:spPr>
                                  <a:xfrm>
                                    <a:off x="4953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Rectangle 78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Rectangle 79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" name="Rectangle 80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Rectangle 81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Rectangle 82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Rectangle 83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Rectangle 86"/>
                                <wps:cNvSpPr/>
                                <wps:spPr>
                                  <a:xfrm>
                                    <a:off x="22288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ectangle 87"/>
                                <wps:cNvSpPr/>
                                <wps:spPr>
                                  <a:xfrm>
                                    <a:off x="24765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8" name="Rectangle 88"/>
                                <wps:cNvSpPr/>
                                <wps:spPr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9" name="Group 89"/>
                              <wpg:cNvGrpSpPr/>
                              <wpg:grpSpPr>
                                <a:xfrm>
                                  <a:off x="0" y="1485900"/>
                                  <a:ext cx="2724150" cy="247650"/>
                                  <a:chOff x="0" y="0"/>
                                  <a:chExt cx="2724150" cy="247650"/>
                                </a:xfrm>
                              </wpg:grpSpPr>
                              <wps:wsp>
                                <wps:cNvPr id="90" name="Rectangle 90"/>
                                <wps:cNvSpPr/>
                                <wps:spPr>
                                  <a:xfrm>
                                    <a:off x="2476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Rectangle 91"/>
                                <wps:cNvSpPr/>
                                <wps:spPr>
                                  <a:xfrm>
                                    <a:off x="4953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2" name="Rectangle 92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ectangle 93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Rectangle 99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0" name="Rectangle 100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Rectangle 101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" name="Rectangle 102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3" name="Rectangle 103"/>
                                <wps:cNvSpPr/>
                                <wps:spPr>
                                  <a:xfrm>
                                    <a:off x="22288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4" name="Rectangle 104"/>
                                <wps:cNvSpPr/>
                                <wps:spPr>
                                  <a:xfrm>
                                    <a:off x="24765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105"/>
                                <wps:cNvSpPr/>
                                <wps:spPr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0" y="1733550"/>
                                  <a:ext cx="2724150" cy="247650"/>
                                  <a:chOff x="0" y="0"/>
                                  <a:chExt cx="2724150" cy="247650"/>
                                </a:xfrm>
                              </wpg:grpSpPr>
                              <wps:wsp>
                                <wps:cNvPr id="107" name="Rectangle 107"/>
                                <wps:cNvSpPr/>
                                <wps:spPr>
                                  <a:xfrm>
                                    <a:off x="2476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Rectangle 108"/>
                                <wps:cNvSpPr/>
                                <wps:spPr>
                                  <a:xfrm>
                                    <a:off x="4953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Rectangle 109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Rectangle 110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Rectangle 111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2" name="Rectangle 112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5" name="Rectangle 115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Rectangle 116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7" name="Rectangle 117"/>
                                <wps:cNvSpPr/>
                                <wps:spPr>
                                  <a:xfrm>
                                    <a:off x="22288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" name="Rectangle 118"/>
                                <wps:cNvSpPr/>
                                <wps:spPr>
                                  <a:xfrm>
                                    <a:off x="24765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" name="Rectangle 119"/>
                                <wps:cNvSpPr/>
                                <wps:spPr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20" name="Group 120"/>
                              <wpg:cNvGrpSpPr/>
                              <wpg:grpSpPr>
                                <a:xfrm>
                                  <a:off x="0" y="1981200"/>
                                  <a:ext cx="2724150" cy="247650"/>
                                  <a:chOff x="0" y="0"/>
                                  <a:chExt cx="2724150" cy="247650"/>
                                </a:xfrm>
                              </wpg:grpSpPr>
                              <wps:wsp>
                                <wps:cNvPr id="121" name="Rectangle 121"/>
                                <wps:cNvSpPr/>
                                <wps:spPr>
                                  <a:xfrm>
                                    <a:off x="2476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Rectangle 122"/>
                                <wps:cNvSpPr/>
                                <wps:spPr>
                                  <a:xfrm>
                                    <a:off x="4953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7429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4" name="Rectangle 124"/>
                                <wps:cNvSpPr/>
                                <wps:spPr>
                                  <a:xfrm>
                                    <a:off x="9906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" name="Rectangle 125"/>
                                <wps:cNvSpPr/>
                                <wps:spPr>
                                  <a:xfrm>
                                    <a:off x="12382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6" name="Rectangle 126"/>
                                <wps:cNvSpPr/>
                                <wps:spPr>
                                  <a:xfrm>
                                    <a:off x="14859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" name="Rectangle 127"/>
                                <wps:cNvSpPr/>
                                <wps:spPr>
                                  <a:xfrm>
                                    <a:off x="17335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9" name="Rectangle 129"/>
                                <wps:cNvSpPr/>
                                <wps:spPr>
                                  <a:xfrm>
                                    <a:off x="19812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222885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247650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Rectangle 132"/>
                                <wps:cNvSpPr/>
                                <wps:spPr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570A00" id="Group 230" o:spid="_x0000_s1026" style="position:absolute;left:0;text-align:left;margin-left:15.1pt;margin-top:4.55pt;width:120.4pt;height:98.45pt;z-index:252171264;mso-width-relative:margin;mso-height-relative:margin" coordsize="27241,2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">
                      <v:group id="Group 231" o:spid="_x0000_s1027" style="position:absolute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<v:rect id="Rectangle 232" o:spid="_x0000_s1028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" filled="f" strokecolor="windowText" strokeweight="1pt"/>
                        <v:rect id="Rectangle 233" o:spid="_x0000_s102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" filled="f" strokecolor="windowText" strokeweight="1pt"/>
                        <v:rect id="Rectangle 234" o:spid="_x0000_s103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qTV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rGkyn8nUlHQK5eAAAA//8DAFBLAQItABQABgAIAAAAIQDb4fbL7gAAAIUBAAATAAAAAAAAAAAA&#10;AAAAAAAAAABbQ29udGVudF9UeXBlc10ueG1sUEsBAi0AFAAGAAgAAAAhAFr0LFu/AAAAFQEAAAsA&#10;AAAAAAAAAAAAAAAAHwEAAF9yZWxzLy5yZWxzUEsBAi0AFAAGAAgAAAAhAENOpNXEAAAA3AAAAA8A&#10;AAAAAAAAAAAAAAAABwIAAGRycy9kb3ducmV2LnhtbFBLBQYAAAAAAwADALcAAAD4AgAAAAA=&#10;" filled="f" strokecolor="windowText" strokeweight="1pt"/>
                        <v:rect id="Rectangle 235" o:spid="_x0000_s103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FOwwAAANw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4MoW/M+kIyNULAAD//wMAUEsBAi0AFAAGAAgAAAAhANvh9svuAAAAhQEAABMAAAAAAAAAAAAA&#10;AAAAAAAAAFtDb250ZW50X1R5cGVzXS54bWxQSwECLQAUAAYACAAAACEAWvQsW78AAAAVAQAACwAA&#10;AAAAAAAAAAAAAAAfAQAAX3JlbHMvLnJlbHNQSwECLQAUAAYACAAAACEALAIBTsMAAADcAAAADwAA&#10;AAAAAAAAAAAAAAAHAgAAZHJzL2Rvd25yZXYueG1sUEsFBgAAAAADAAMAtwAAAPcCAAAAAA==&#10;" filled="f" strokecolor="windowText" strokeweight="1pt"/>
                        <v:rect id="Rectangle 236" o:spid="_x0000_s103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J85wwAAANw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E0nsDfmXQE5OIFAAD//wMAUEsBAi0AFAAGAAgAAAAhANvh9svuAAAAhQEAABMAAAAAAAAAAAAA&#10;AAAAAAAAAFtDb250ZW50X1R5cGVzXS54bWxQSwECLQAUAAYACAAAACEAWvQsW78AAAAVAQAACwAA&#10;AAAAAAAAAAAAAAAfAQAAX3JlbHMvLnJlbHNQSwECLQAUAAYACAAAACEA3NCfOcMAAADcAAAADwAA&#10;AAAAAAAAAAAAAAAHAgAAZHJzL2Rvd25yZXYueG1sUEsFBgAAAAADAAMAtwAAAPcCAAAAAA==&#10;" filled="f" strokecolor="windowText" strokeweight="1pt"/>
                        <v:rect id="Rectangle 237" o:spid="_x0000_s103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" filled="f" strokecolor="windowText" strokeweight="1pt"/>
                        <v:rect id="Rectangle 238" o:spid="_x0000_s103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" filled="f" strokecolor="windowText" strokeweight="1pt"/>
                        <v:rect id="Rectangle 239" o:spid="_x0000_s1035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" filled="f" strokecolor="windowText" strokeweight="1pt"/>
                        <v:rect id="Rectangle 240" o:spid="_x0000_s1036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" filled="f" strokecolor="windowText" strokeweight="1pt"/>
                        <v:rect id="Rectangle 241" o:spid="_x0000_s1037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" filled="f" strokecolor="windowText" strokeweight="1pt"/>
                        <v:rect id="Rectangle 243" o:spid="_x0000_s1038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" filled="f" strokecolor="windowText" strokeweight="1pt"/>
                      </v:group>
                      <v:group id="Group 244" o:spid="_x0000_s1039" style="position:absolute;top:2476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    <v:rect id="Rectangle 49" o:spid="_x0000_s1040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" filled="f" strokecolor="windowText" strokeweight="1pt"/>
                        <v:rect id="Rectangle 50" o:spid="_x0000_s104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" filled="f" strokecolor="windowText" strokeweight="1pt"/>
                        <v:rect id="Rectangle 51" o:spid="_x0000_s104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" filled="f" strokecolor="windowText" strokeweight="1pt"/>
                        <v:rect id="Rectangle 52" o:spid="_x0000_s104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" filled="f" strokecolor="windowText" strokeweight="1pt"/>
                        <v:rect id="Rectangle 53" o:spid="_x0000_s104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k6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+F3CM8v6QfI2T8AAAD//wMAUEsBAi0AFAAGAAgAAAAhANvh9svuAAAAhQEAABMAAAAAAAAAAAAA&#10;AAAAAAAAAFtDb250ZW50X1R5cGVzXS54bWxQSwECLQAUAAYACAAAACEAWvQsW78AAAAVAQAACwAA&#10;AAAAAAAAAAAAAAAfAQAAX3JlbHMvLnJlbHNQSwECLQAUAAYACAAAACEArqDJOsMAAADbAAAADwAA&#10;AAAAAAAAAAAAAAAHAgAAZHJzL2Rvd25yZXYueG1sUEsFBgAAAAADAAMAtwAAAPcCAAAAAA==&#10;" filled="f" strokecolor="windowText" strokeweight="1pt"/>
                        <v:rect id="Rectangle 54" o:spid="_x0000_s104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" filled="f" strokecolor="windowText" strokeweight="1pt"/>
                        <v:rect id="Rectangle 55" o:spid="_x0000_s104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fTV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As8v6QfIxT8AAAD//wMAUEsBAi0AFAAGAAgAAAAhANvh9svuAAAAhQEAABMAAAAAAAAAAAAA&#10;AAAAAAAAAFtDb250ZW50X1R5cGVzXS54bWxQSwECLQAUAAYACAAAACEAWvQsW78AAAAVAQAACwAA&#10;AAAAAAAAAAAAAAAfAQAAX3JlbHMvLnJlbHNQSwECLQAUAAYACAAAACEATgX01cMAAADbAAAADwAA&#10;AAAAAAAAAAAAAAAHAgAAZHJzL2Rvd25yZXYueG1sUEsFBgAAAAADAAMAtwAAAPcCAAAAAA==&#10;" filled="f" strokecolor="windowText" strokeweight="1pt"/>
                        <v:rect id="Rectangle 56" o:spid="_x0000_s1047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2qi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Cs8v6QfIxT8AAAD//wMAUEsBAi0AFAAGAAgAAAAhANvh9svuAAAAhQEAABMAAAAAAAAAAAAA&#10;AAAAAAAAAFtDb250ZW50X1R5cGVzXS54bWxQSwECLQAUAAYACAAAACEAWvQsW78AAAAVAQAACwAA&#10;AAAAAAAAAAAAAAAfAQAAX3JlbHMvLnJlbHNQSwECLQAUAAYACAAAACEAvtdqosMAAADbAAAADwAA&#10;AAAAAAAAAAAAAAAHAgAAZHJzL2Rvd25yZXYueG1sUEsFBgAAAAADAAMAtwAAAPcCAAAAAA==&#10;" filled="f" strokecolor="windowText" strokeweight="1pt"/>
                        <v:rect id="Rectangle 57" o:spid="_x0000_s1048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" filled="f" strokecolor="windowText" strokeweight="1pt"/>
                        <v:rect id="Rectangle 58" o:spid="_x0000_s1049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" filled="f" strokecolor="windowText" strokeweight="1pt"/>
                        <v:rect id="Rectangle 59" o:spid="_x0000_s1050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" filled="f" strokecolor="windowText" strokeweight="1pt"/>
                      </v:group>
                      <v:group id="Group 2048" o:spid="_x0000_s1051" style="position:absolute;top:4953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KG0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0FuaGN+EJyM0vAAAA//8DAFBLAQItABQABgAIAAAAIQDb4fbL7gAAAIUBAAATAAAAAAAAAAAA&#10;AAAAAAAAAABbQ29udGVudF9UeXBlc10ueG1sUEsBAi0AFAAGAAgAAAAhAFr0LFu/AAAAFQEAAAsA&#10;AAAAAAAAAAAAAAAAHwEAAF9yZWxzLy5yZWxzUEsBAi0AFAAGAAgAAAAhAH7sobTEAAAA3QAAAA8A&#10;AAAAAAAAAAAAAAAABwIAAGRycy9kb3ducmV2LnhtbFBLBQYAAAAAAwADALcAAAD4AgAAAAA=&#10;">
                        <v:rect id="Rectangle 2050" o:spid="_x0000_s1052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" filled="f" strokecolor="windowText" strokeweight="1pt"/>
                        <v:rect id="Rectangle 2051" o:spid="_x0000_s105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" filled="f" strokecolor="windowText" strokeweight="1pt"/>
                        <v:rect id="Rectangle 2052" o:spid="_x0000_s105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" filled="f" strokecolor="windowText" strokeweight="1pt"/>
                        <v:rect id="Rectangle 2053" o:spid="_x0000_s105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" filled="f" strokecolor="windowText" strokeweight="1pt"/>
                        <v:rect id="Rectangle 2054" o:spid="_x0000_s105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" filled="f" strokecolor="windowText" strokeweight="1pt"/>
                        <v:rect id="Rectangle 2055" o:spid="_x0000_s105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" filled="f" strokecolor="windowText" strokeweight="1pt"/>
                        <v:rect id="Rectangle 2056" o:spid="_x0000_s105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" filled="f" strokecolor="windowText" strokeweight="1pt"/>
                        <v:rect id="Rectangle 2057" o:spid="_x0000_s1059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" filled="f" strokecolor="windowText" strokeweight="1pt"/>
                        <v:rect id="Rectangle 2058" o:spid="_x0000_s1060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" filled="f" strokecolor="windowText" strokeweight="1pt"/>
                        <v:rect id="Rectangle 2059" o:spid="_x0000_s1061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" filled="f" strokecolor="windowText" strokeweight="1pt"/>
                        <v:rect id="Rectangle 2060" o:spid="_x0000_s1062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" filled="f" strokecolor="windowText" strokeweight="1pt"/>
                      </v:group>
                      <v:group id="Group 2061" o:spid="_x0000_s1063" style="position:absolute;top:7429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1RJxQAAAN0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">
                        <v:rect id="Rectangle 2062" o:spid="_x0000_s1064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" filled="f" strokecolor="windowText" strokeweight="1pt"/>
                        <v:rect id="Rectangle 2063" o:spid="_x0000_s1065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" filled="f" strokecolor="windowText" strokeweight="1pt"/>
                        <v:rect id="Rectangle 2064" o:spid="_x0000_s106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" filled="f" strokecolor="windowText" strokeweight="1pt"/>
                        <v:rect id="Rectangle 2065" o:spid="_x0000_s106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" filled="f" strokecolor="windowText" strokeweight="1pt"/>
                        <v:rect id="Rectangle 2066" o:spid="_x0000_s106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" filled="f" strokecolor="windowText" strokeweight="1pt"/>
                        <v:rect id="Rectangle 2067" o:spid="_x0000_s106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" filled="f" strokecolor="windowText" strokeweight="1pt"/>
                        <v:rect id="Rectangle 2068" o:spid="_x0000_s107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" filled="f" strokecolor="windowText" strokeweight="1pt"/>
                        <v:rect id="Rectangle 2069" o:spid="_x0000_s1071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" filled="f" strokecolor="windowText" strokeweight="1pt"/>
                        <v:rect id="Rectangle 2070" o:spid="_x0000_s1072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" filled="f" strokecolor="windowText" strokeweight="1pt"/>
                        <v:rect id="Rectangle 2071" o:spid="_x0000_s1073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" filled="f" strokecolor="windowText" strokeweight="1pt"/>
                        <v:rect id="Rectangle 2072" o:spid="_x0000_s1074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" filled="f" strokecolor="windowText" strokeweight="1pt"/>
                      </v:group>
                      <v:group id="Group 2073" o:spid="_x0000_s1075" style="position:absolute;top:9906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Pl4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">
                        <v:rect id="Rectangle 2074" o:spid="_x0000_s1076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" filled="f" strokecolor="windowText" strokeweight="1pt"/>
                        <v:rect id="Rectangle 2075" o:spid="_x0000_s1077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" filled="f" strokecolor="windowText" strokeweight="1pt"/>
                        <v:rect id="Rectangle 2076" o:spid="_x0000_s1078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" filled="f" strokecolor="windowText" strokeweight="1pt"/>
                        <v:rect id="Rectangle 2077" o:spid="_x0000_s1079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" filled="f" strokecolor="windowText" strokeweight="1pt"/>
                        <v:rect id="Rectangle 2078" o:spid="_x0000_s1080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" filled="f" strokecolor="windowText" strokeweight="1pt"/>
                        <v:rect id="Rectangle 2079" o:spid="_x0000_s1081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" filled="f" strokecolor="windowText" strokeweight="1pt"/>
                        <v:rect id="Rectangle 64" o:spid="_x0000_s1082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vz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qmE3h+ST9ALv4BAAD//wMAUEsBAi0AFAAGAAgAAAAhANvh9svuAAAAhQEAABMAAAAAAAAAAAAA&#10;AAAAAAAAAFtDb250ZW50X1R5cGVzXS54bWxQSwECLQAUAAYACAAAACEAWvQsW78AAAAVAQAACwAA&#10;AAAAAAAAAAAAAAAfAQAAX3JlbHMvLnJlbHNQSwECLQAUAAYACAAAACEA7yWb88MAAADbAAAADwAA&#10;AAAAAAAAAAAAAAAHAgAAZHJzL2Rvd25yZXYueG1sUEsFBgAAAAADAAMAtwAAAPcCAAAAAA==&#10;" filled="f" strokecolor="windowText" strokeweight="1pt"/>
                        <v:rect id="Rectangle 71" o:spid="_x0000_s1083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" filled="f" strokecolor="windowText" strokeweight="1pt"/>
                        <v:rect id="Rectangle 72" o:spid="_x0000_s1084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" filled="f" strokecolor="windowText" strokeweight="1pt"/>
                        <v:rect id="Rectangle 73" o:spid="_x0000_s1085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Va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oCM8v6QfI2T8AAAD//wMAUEsBAi0AFAAGAAgAAAAhANvh9svuAAAAhQEAABMAAAAAAAAAAAAA&#10;AAAAAAAAAFtDb250ZW50X1R5cGVzXS54bWxQSwECLQAUAAYACAAAACEAWvQsW78AAAAVAQAACwAA&#10;AAAAAAAAAAAAAAAfAQAAX3JlbHMvLnJlbHNQSwECLQAUAAYACAAAACEA5RWVWsMAAADbAAAADwAA&#10;AAAAAAAAAAAAAAAHAgAAZHJzL2Rvd25yZXYueG1sUEsFBgAAAAADAAMAtwAAAPcCAAAAAA==&#10;" filled="f" strokecolor="windowText" strokeweight="1pt"/>
                        <v:rect id="Rectangle 74" o:spid="_x0000_s1086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" filled="f" strokecolor="windowText" strokeweight="1pt"/>
                      </v:group>
                      <v:group id="Group 75" o:spid="_x0000_s1087" style="position:absolute;top:12382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rect id="Rectangle 76" o:spid="_x0000_s1088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jbC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0As8v6QfIxT8AAAD//wMAUEsBAi0AFAAGAAgAAAAhANvh9svuAAAAhQEAABMAAAAAAAAAAAAA&#10;AAAAAAAAAFtDb250ZW50X1R5cGVzXS54bWxQSwECLQAUAAYACAAAACEAWvQsW78AAAAVAQAACwAA&#10;AAAAAAAAAAAAAAAfAQAAX3JlbHMvLnJlbHNQSwECLQAUAAYACAAAACEA9WI2wsMAAADbAAAADwAA&#10;AAAAAAAAAAAAAAAHAgAAZHJzL2Rvd25yZXYueG1sUEsFBgAAAAADAAMAtwAAAPcCAAAAAA==&#10;" filled="f" strokecolor="windowText" strokeweight="1pt"/>
                        <v:rect id="Rectangle 77" o:spid="_x0000_s1089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" filled="f" strokecolor="windowText" strokeweight="1pt"/>
                        <v:rect id="Rectangle 78" o:spid="_x0000_s1090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" filled="f" strokecolor="windowText" strokeweight="1pt"/>
                        <v:rect id="Rectangle 79" o:spid="_x0000_s1091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" filled="f" strokecolor="windowText" strokeweight="1pt"/>
                        <v:rect id="Rectangle 80" o:spid="_x0000_s1092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" filled="f" strokecolor="windowText" strokeweight="1pt"/>
                        <v:rect id="Rectangle 81" o:spid="_x0000_s1093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" filled="f" strokecolor="windowText" strokeweight="1pt"/>
                        <v:rect id="Rectangle 82" o:spid="_x0000_s1094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" filled="f" strokecolor="windowText" strokeweight="1pt"/>
                        <v:rect id="Rectangle 83" o:spid="_x0000_s1095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" filled="f" strokecolor="windowText" strokeweight="1pt"/>
                        <v:rect id="Rectangle 86" o:spid="_x0000_s1096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" filled="f" strokecolor="windowText" strokeweight="1pt"/>
                        <v:rect id="Rectangle 87" o:spid="_x0000_s1097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" filled="f" strokecolor="windowText" strokeweight="1pt"/>
                        <v:rect id="Rectangle 88" o:spid="_x0000_s1098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" filled="f" strokecolor="windowText" strokeweight="1pt"/>
                      </v:group>
                      <v:group id="Group 89" o:spid="_x0000_s1099" style="position:absolute;top:14859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<v:rect id="Rectangle 90" o:spid="_x0000_s1100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" filled="f" strokecolor="windowText" strokeweight="1pt"/>
                        <v:rect id="Rectangle 91" o:spid="_x0000_s1101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" filled="f" strokecolor="windowText" strokeweight="1pt"/>
                        <v:rect id="Rectangle 92" o:spid="_x0000_s1102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" filled="f" strokecolor="windowText" strokeweight="1pt"/>
                        <v:rect id="Rectangle 93" o:spid="_x0000_s1103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" filled="f" strokecolor="windowText" strokeweight="1pt"/>
                        <v:rect id="Rectangle 99" o:spid="_x0000_s1104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" filled="f" strokecolor="windowText" strokeweight="1pt"/>
                        <v:rect id="Rectangle 100" o:spid="_x0000_s1105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AkXxAAAANw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3gyzMygV79AQAA//8DAFBLAQItABQABgAIAAAAIQDb4fbL7gAAAIUBAAATAAAAAAAAAAAA&#10;AAAAAAAAAABbQ29udGVudF9UeXBlc10ueG1sUEsBAi0AFAAGAAgAAAAhAFr0LFu/AAAAFQEAAAsA&#10;AAAAAAAAAAAAAAAAHwEAAF9yZWxzLy5yZWxzUEsBAi0AFAAGAAgAAAAhACk8CRfEAAAA3AAAAA8A&#10;AAAAAAAAAAAAAAAABwIAAGRycy9kb3ducmV2LnhtbFBLBQYAAAAAAwADALcAAAD4AgAAAAA=&#10;" filled="f" strokecolor="windowText" strokeweight="1pt"/>
                        <v:rect id="Rectangle 101" o:spid="_x0000_s1106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" filled="f" strokecolor="windowText" strokeweight="1pt"/>
                        <v:rect id="Rectangle 102" o:spid="_x0000_s1107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" filled="f" strokecolor="windowText" strokeweight="1pt"/>
                        <v:rect id="Rectangle 103" o:spid="_x0000_s1108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pdgwgAAANw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" filled="f" strokecolor="windowText" strokeweight="1pt"/>
                        <v:rect id="Rectangle 104" o:spid="_x0000_s1109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" filled="f" strokecolor="windowText" strokeweight="1pt"/>
                        <v:rect id="Rectangle 105" o:spid="_x0000_s1110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" filled="f" strokecolor="windowText" strokeweight="1pt"/>
                      </v:group>
                      <v:group id="Group 106" o:spid="_x0000_s1111" style="position:absolute;top:17335;width:27241;height:2477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rect id="Rectangle 107" o:spid="_x0000_s1112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" filled="f" strokecolor="windowText" strokeweight="1pt"/>
                        <v:rect id="Rectangle 108" o:spid="_x0000_s1113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" filled="f" strokecolor="windowText" strokeweight="1pt"/>
                        <v:rect id="Rectangle 109" o:spid="_x0000_s1114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" filled="f" strokecolor="windowText" strokeweight="1pt"/>
                        <v:rect id="Rectangle 110" o:spid="_x0000_s1115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" filled="f" strokecolor="windowText" strokeweight="1pt"/>
                        <v:rect id="Rectangle 111" o:spid="_x0000_s1116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" filled="f" strokecolor="windowText" strokeweight="1pt"/>
                        <v:rect id="Rectangle 112" o:spid="_x0000_s1117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" filled="f" strokecolor="windowText" strokeweight="1pt"/>
                        <v:rect id="Rectangle 115" o:spid="_x0000_s1118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" filled="f" strokecolor="windowText" strokeweight="1pt"/>
                        <v:rect id="Rectangle 116" o:spid="_x0000_s1119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" filled="f" strokecolor="windowText" strokeweight="1pt"/>
                        <v:rect id="Rectangle 117" o:spid="_x0000_s1120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" filled="f" strokecolor="windowText" strokeweight="1pt"/>
                        <v:rect id="Rectangle 118" o:spid="_x0000_s1121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" filled="f" strokecolor="windowText" strokeweight="1pt"/>
                        <v:rect id="Rectangle 119" o:spid="_x0000_s1122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" filled="f" strokecolor="windowText" strokeweight="1pt"/>
                      </v:group>
                      <v:group id="Group 120" o:spid="_x0000_s1123" style="position:absolute;top:19812;width:27241;height:2476" coordsize="27241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rect id="Rectangle 121" o:spid="_x0000_s1124" style="position:absolute;left:2476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" filled="f" strokecolor="windowText" strokeweight="1pt"/>
                        <v:rect id="Rectangle 122" o:spid="_x0000_s1125" style="position:absolute;left:4953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" filled="f" strokecolor="windowText" strokeweight="1pt"/>
                        <v:rect id="Rectangle 123" o:spid="_x0000_s112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" filled="f" strokecolor="windowText" strokeweight="1pt"/>
                        <v:rect id="Rectangle 124" o:spid="_x0000_s112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" filled="f" strokecolor="windowText" strokeweight="1pt"/>
                        <v:rect id="Rectangle 125" o:spid="_x0000_s112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" filled="f" strokecolor="windowText" strokeweight="1pt"/>
                        <v:rect id="Rectangle 126" o:spid="_x0000_s112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" filled="f" strokecolor="windowText" strokeweight="1pt"/>
                        <v:rect id="Rectangle 127" o:spid="_x0000_s113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" filled="f" strokecolor="windowText" strokeweight="1pt"/>
                        <v:rect id="Rectangle 129" o:spid="_x0000_s1131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" filled="f" strokecolor="windowText" strokeweight="1pt"/>
                        <v:rect id="Rectangle 130" o:spid="_x0000_s1132" style="position:absolute;left:22288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" filled="f" strokecolor="windowText" strokeweight="1pt"/>
                        <v:rect id="Rectangle 131" o:spid="_x0000_s1133" style="position:absolute;left:24765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" filled="f" strokecolor="windowText" strokeweight="1pt"/>
                        <v:rect id="Rectangle 132" o:spid="_x0000_s1134" style="position:absolute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" filled="f" strokecolor="windowText" strokeweight="1pt"/>
                      </v:group>
                    </v:group>
                  </w:pict>
                </mc:Fallback>
              </mc:AlternateContent>
            </w:r>
            <w:r>
              <w:rPr>
                <w:rFonts w:hint="cs"/>
                <w:rtl/>
                <w:lang w:bidi="fa-IR"/>
              </w:rPr>
              <w:t>شکل مقابل با چه برداری انتقال یافته است؟ آنرا رسم کرده و مختصات آنرا بنویسید.</w:t>
            </w:r>
          </w:p>
          <w:p w14:paraId="260081F8" w14:textId="58EB7576" w:rsidR="007E44A0" w:rsidRDefault="007E44A0" w:rsidP="00BD7AFC">
            <w:pPr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4CD756E7" wp14:editId="6688D1D2">
                      <wp:simplePos x="0" y="0"/>
                      <wp:positionH relativeFrom="column">
                        <wp:posOffset>353060</wp:posOffset>
                      </wp:positionH>
                      <wp:positionV relativeFrom="paragraph">
                        <wp:posOffset>139700</wp:posOffset>
                      </wp:positionV>
                      <wp:extent cx="285115" cy="284480"/>
                      <wp:effectExtent l="0" t="0" r="19685" b="20320"/>
                      <wp:wrapNone/>
                      <wp:docPr id="2049" name="Isosceles Triangle 20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" cy="28448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F4F1A2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049" o:spid="_x0000_s1026" type="#_x0000_t5" style="position:absolute;left:0;text-align:left;margin-left:27.8pt;margin-top:11pt;width:22.45pt;height:22.4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" fillcolor="yellow" strokecolor="#243f60 [1604]" strokeweight="2pt"/>
                  </w:pict>
                </mc:Fallback>
              </mc:AlternateContent>
            </w:r>
          </w:p>
          <w:p w14:paraId="7C86D04C" w14:textId="77777777" w:rsidR="007E44A0" w:rsidRDefault="007E44A0" w:rsidP="00BD7AFC">
            <w:pPr>
              <w:rPr>
                <w:rtl/>
                <w:lang w:bidi="fa-IR"/>
              </w:rPr>
            </w:pPr>
            <w:r>
              <w:rPr>
                <w:rFonts w:hint="c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10327B90" wp14:editId="7BBB0998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184150</wp:posOffset>
                      </wp:positionV>
                      <wp:extent cx="285115" cy="284480"/>
                      <wp:effectExtent l="0" t="0" r="19685" b="20320"/>
                      <wp:wrapNone/>
                      <wp:docPr id="133" name="Isosceles Triangle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" cy="28448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559FED" id="Isosceles Triangle 133" o:spid="_x0000_s1026" type="#_x0000_t5" style="position:absolute;left:0;text-align:left;margin-left:83.4pt;margin-top:14.5pt;width:22.45pt;height:22.4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" fillcolor="yellow" strokecolor="#243f60 [1604]" strokeweight="2pt"/>
                  </w:pict>
                </mc:Fallback>
              </mc:AlternateContent>
            </w:r>
          </w:p>
          <w:p w14:paraId="5AF1DF35" w14:textId="77777777" w:rsidR="007E44A0" w:rsidRDefault="007E44A0" w:rsidP="00BD7AFC">
            <w:pPr>
              <w:rPr>
                <w:rtl/>
                <w:lang w:bidi="fa-IR"/>
              </w:rPr>
            </w:pPr>
          </w:p>
          <w:p w14:paraId="59DFE60B" w14:textId="7D294DF4" w:rsidR="007E44A0" w:rsidRPr="00C47E38" w:rsidRDefault="007E44A0" w:rsidP="001875FE">
            <w:pPr>
              <w:rPr>
                <w:noProof/>
                <w:rtl/>
              </w:rPr>
            </w:pPr>
          </w:p>
        </w:tc>
      </w:tr>
    </w:tbl>
    <w:p w14:paraId="4007D46B" w14:textId="14D42882" w:rsidR="002F2040" w:rsidRDefault="002F2040" w:rsidP="004E481C">
      <w:pPr>
        <w:tabs>
          <w:tab w:val="left" w:pos="8540"/>
        </w:tabs>
        <w:rPr>
          <w:sz w:val="2"/>
          <w:szCs w:val="2"/>
          <w:rtl/>
        </w:rPr>
      </w:pPr>
    </w:p>
    <w:p w14:paraId="2A22D161" w14:textId="77777777" w:rsidR="007E44A0" w:rsidRPr="007E44A0" w:rsidRDefault="007E44A0" w:rsidP="004E481C">
      <w:pPr>
        <w:tabs>
          <w:tab w:val="left" w:pos="8540"/>
        </w:tabs>
        <w:rPr>
          <w:sz w:val="2"/>
          <w:szCs w:val="2"/>
        </w:rPr>
      </w:pPr>
    </w:p>
    <w:sectPr w:rsidR="007E44A0" w:rsidRPr="007E44A0" w:rsidSect="00372E88">
      <w:pgSz w:w="11906" w:h="16838" w:code="9"/>
      <w:pgMar w:top="720" w:right="720" w:bottom="720" w:left="72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11143A" w14:textId="77777777" w:rsidR="006D2DCD" w:rsidRDefault="006D2DCD" w:rsidP="00A05C0E">
      <w:r>
        <w:separator/>
      </w:r>
    </w:p>
  </w:endnote>
  <w:endnote w:type="continuationSeparator" w:id="0">
    <w:p w14:paraId="073DD4B4" w14:textId="77777777" w:rsidR="006D2DCD" w:rsidRDefault="006D2DCD" w:rsidP="00A05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PT.Nazanin">
    <w:altName w:val="Euclid Extra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8347D" w14:textId="77777777" w:rsidR="006D2DCD" w:rsidRDefault="006D2DCD" w:rsidP="00A05C0E">
      <w:r>
        <w:separator/>
      </w:r>
    </w:p>
  </w:footnote>
  <w:footnote w:type="continuationSeparator" w:id="0">
    <w:p w14:paraId="68DB22E4" w14:textId="77777777" w:rsidR="006D2DCD" w:rsidRDefault="006D2DCD" w:rsidP="00A05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7C0C"/>
    <w:multiLevelType w:val="hybridMultilevel"/>
    <w:tmpl w:val="6060C6AC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4B45D3"/>
    <w:multiLevelType w:val="hybridMultilevel"/>
    <w:tmpl w:val="00BCA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44129"/>
    <w:multiLevelType w:val="hybridMultilevel"/>
    <w:tmpl w:val="0114B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C73A4"/>
    <w:multiLevelType w:val="hybridMultilevel"/>
    <w:tmpl w:val="2AA458AE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073D1A"/>
    <w:multiLevelType w:val="hybridMultilevel"/>
    <w:tmpl w:val="2AA458AE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707E42"/>
    <w:multiLevelType w:val="hybridMultilevel"/>
    <w:tmpl w:val="36A85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6849E5"/>
    <w:multiLevelType w:val="hybridMultilevel"/>
    <w:tmpl w:val="5A26ECDE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B671C5"/>
    <w:multiLevelType w:val="hybridMultilevel"/>
    <w:tmpl w:val="D42A0118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5A"/>
    <w:rsid w:val="000031F4"/>
    <w:rsid w:val="0001585C"/>
    <w:rsid w:val="00016F69"/>
    <w:rsid w:val="00020B50"/>
    <w:rsid w:val="00032911"/>
    <w:rsid w:val="00043825"/>
    <w:rsid w:val="00053903"/>
    <w:rsid w:val="00054F82"/>
    <w:rsid w:val="0005582A"/>
    <w:rsid w:val="00061686"/>
    <w:rsid w:val="000638CE"/>
    <w:rsid w:val="000660A9"/>
    <w:rsid w:val="00066C03"/>
    <w:rsid w:val="00071A2A"/>
    <w:rsid w:val="000728D1"/>
    <w:rsid w:val="00081B45"/>
    <w:rsid w:val="00085E7D"/>
    <w:rsid w:val="000A7434"/>
    <w:rsid w:val="000A7610"/>
    <w:rsid w:val="000B25CE"/>
    <w:rsid w:val="000B2ADB"/>
    <w:rsid w:val="000C0BF5"/>
    <w:rsid w:val="000C35A8"/>
    <w:rsid w:val="000C581E"/>
    <w:rsid w:val="000D4C49"/>
    <w:rsid w:val="000E76D6"/>
    <w:rsid w:val="00104B78"/>
    <w:rsid w:val="0010620E"/>
    <w:rsid w:val="00110F0A"/>
    <w:rsid w:val="00117BF6"/>
    <w:rsid w:val="0012029B"/>
    <w:rsid w:val="001337C9"/>
    <w:rsid w:val="001349F2"/>
    <w:rsid w:val="00137D33"/>
    <w:rsid w:val="00142CB6"/>
    <w:rsid w:val="001451F7"/>
    <w:rsid w:val="00163556"/>
    <w:rsid w:val="00176075"/>
    <w:rsid w:val="00185634"/>
    <w:rsid w:val="001875FE"/>
    <w:rsid w:val="001A3703"/>
    <w:rsid w:val="001A6CC2"/>
    <w:rsid w:val="001B0E6D"/>
    <w:rsid w:val="001D07EB"/>
    <w:rsid w:val="001D11D3"/>
    <w:rsid w:val="001D2461"/>
    <w:rsid w:val="001F4726"/>
    <w:rsid w:val="00211DD2"/>
    <w:rsid w:val="0022278E"/>
    <w:rsid w:val="00222B21"/>
    <w:rsid w:val="00245FBB"/>
    <w:rsid w:val="00247DE6"/>
    <w:rsid w:val="0025115E"/>
    <w:rsid w:val="002526C9"/>
    <w:rsid w:val="00262D8E"/>
    <w:rsid w:val="0027022F"/>
    <w:rsid w:val="00270AD6"/>
    <w:rsid w:val="00270C23"/>
    <w:rsid w:val="00274153"/>
    <w:rsid w:val="00276C6C"/>
    <w:rsid w:val="00280AEA"/>
    <w:rsid w:val="002831F1"/>
    <w:rsid w:val="00283478"/>
    <w:rsid w:val="002835F4"/>
    <w:rsid w:val="00294359"/>
    <w:rsid w:val="002A3385"/>
    <w:rsid w:val="002B68BB"/>
    <w:rsid w:val="002D1B15"/>
    <w:rsid w:val="002D35B5"/>
    <w:rsid w:val="002D75B0"/>
    <w:rsid w:val="002E372D"/>
    <w:rsid w:val="002E3830"/>
    <w:rsid w:val="002F2040"/>
    <w:rsid w:val="00303A9F"/>
    <w:rsid w:val="00316FED"/>
    <w:rsid w:val="00320A1A"/>
    <w:rsid w:val="00330B63"/>
    <w:rsid w:val="00331C34"/>
    <w:rsid w:val="0033223F"/>
    <w:rsid w:val="00334347"/>
    <w:rsid w:val="00335021"/>
    <w:rsid w:val="00336993"/>
    <w:rsid w:val="00343540"/>
    <w:rsid w:val="00356580"/>
    <w:rsid w:val="00357C26"/>
    <w:rsid w:val="003634AF"/>
    <w:rsid w:val="00366AC5"/>
    <w:rsid w:val="00372E88"/>
    <w:rsid w:val="00373398"/>
    <w:rsid w:val="00374CE8"/>
    <w:rsid w:val="00375E7B"/>
    <w:rsid w:val="00377537"/>
    <w:rsid w:val="00394BB2"/>
    <w:rsid w:val="003A5050"/>
    <w:rsid w:val="003B50E8"/>
    <w:rsid w:val="003B58DF"/>
    <w:rsid w:val="003C76CB"/>
    <w:rsid w:val="003D1D0D"/>
    <w:rsid w:val="003D70F5"/>
    <w:rsid w:val="003D7C8C"/>
    <w:rsid w:val="003E13B6"/>
    <w:rsid w:val="003E43DF"/>
    <w:rsid w:val="004015E0"/>
    <w:rsid w:val="0040258D"/>
    <w:rsid w:val="004065D5"/>
    <w:rsid w:val="0040730F"/>
    <w:rsid w:val="00412429"/>
    <w:rsid w:val="0041598F"/>
    <w:rsid w:val="004277BB"/>
    <w:rsid w:val="00444A15"/>
    <w:rsid w:val="00447308"/>
    <w:rsid w:val="00450856"/>
    <w:rsid w:val="00451B78"/>
    <w:rsid w:val="00457CB2"/>
    <w:rsid w:val="0046070A"/>
    <w:rsid w:val="004679B5"/>
    <w:rsid w:val="00474848"/>
    <w:rsid w:val="004750F3"/>
    <w:rsid w:val="00475D27"/>
    <w:rsid w:val="004810B9"/>
    <w:rsid w:val="00481243"/>
    <w:rsid w:val="004917B9"/>
    <w:rsid w:val="0049652E"/>
    <w:rsid w:val="004A11B5"/>
    <w:rsid w:val="004C750E"/>
    <w:rsid w:val="004E481C"/>
    <w:rsid w:val="004E5880"/>
    <w:rsid w:val="004F75E0"/>
    <w:rsid w:val="00511E8F"/>
    <w:rsid w:val="00524CCF"/>
    <w:rsid w:val="00524F55"/>
    <w:rsid w:val="005342E7"/>
    <w:rsid w:val="0053558C"/>
    <w:rsid w:val="005635A9"/>
    <w:rsid w:val="005678C3"/>
    <w:rsid w:val="005840ED"/>
    <w:rsid w:val="00585150"/>
    <w:rsid w:val="00585B76"/>
    <w:rsid w:val="005A1A37"/>
    <w:rsid w:val="005A5FDE"/>
    <w:rsid w:val="005A69FF"/>
    <w:rsid w:val="005B3399"/>
    <w:rsid w:val="005C41A8"/>
    <w:rsid w:val="005D3DC5"/>
    <w:rsid w:val="005D48CE"/>
    <w:rsid w:val="005F6253"/>
    <w:rsid w:val="00600453"/>
    <w:rsid w:val="0060358E"/>
    <w:rsid w:val="00611DD4"/>
    <w:rsid w:val="0061794A"/>
    <w:rsid w:val="00650852"/>
    <w:rsid w:val="0065463D"/>
    <w:rsid w:val="0066234F"/>
    <w:rsid w:val="006740FE"/>
    <w:rsid w:val="00684B96"/>
    <w:rsid w:val="00685437"/>
    <w:rsid w:val="006A0A59"/>
    <w:rsid w:val="006A5955"/>
    <w:rsid w:val="006B00E2"/>
    <w:rsid w:val="006B0B23"/>
    <w:rsid w:val="006B2167"/>
    <w:rsid w:val="006C740E"/>
    <w:rsid w:val="006D24DC"/>
    <w:rsid w:val="006D2DCD"/>
    <w:rsid w:val="006D6947"/>
    <w:rsid w:val="006E1AED"/>
    <w:rsid w:val="006E21DA"/>
    <w:rsid w:val="006E29FD"/>
    <w:rsid w:val="006E5741"/>
    <w:rsid w:val="006F0754"/>
    <w:rsid w:val="006F3F38"/>
    <w:rsid w:val="006F4E5C"/>
    <w:rsid w:val="00712A3D"/>
    <w:rsid w:val="00715315"/>
    <w:rsid w:val="007462BC"/>
    <w:rsid w:val="007523E1"/>
    <w:rsid w:val="00756F97"/>
    <w:rsid w:val="00766742"/>
    <w:rsid w:val="0077493A"/>
    <w:rsid w:val="00777683"/>
    <w:rsid w:val="007830B0"/>
    <w:rsid w:val="00787064"/>
    <w:rsid w:val="007936AF"/>
    <w:rsid w:val="00794680"/>
    <w:rsid w:val="00797631"/>
    <w:rsid w:val="007B0A68"/>
    <w:rsid w:val="007B1350"/>
    <w:rsid w:val="007B3405"/>
    <w:rsid w:val="007B7980"/>
    <w:rsid w:val="007C2145"/>
    <w:rsid w:val="007E44A0"/>
    <w:rsid w:val="00831D72"/>
    <w:rsid w:val="00833128"/>
    <w:rsid w:val="00850B04"/>
    <w:rsid w:val="0085558A"/>
    <w:rsid w:val="008661AC"/>
    <w:rsid w:val="00870AA6"/>
    <w:rsid w:val="00872978"/>
    <w:rsid w:val="00876B34"/>
    <w:rsid w:val="0088205F"/>
    <w:rsid w:val="00892A4C"/>
    <w:rsid w:val="008A16A2"/>
    <w:rsid w:val="008B44F2"/>
    <w:rsid w:val="008B7A82"/>
    <w:rsid w:val="008C09BB"/>
    <w:rsid w:val="008C2B92"/>
    <w:rsid w:val="008C2FE1"/>
    <w:rsid w:val="008C7767"/>
    <w:rsid w:val="008D5D61"/>
    <w:rsid w:val="008E5EBA"/>
    <w:rsid w:val="008E7E89"/>
    <w:rsid w:val="008F4187"/>
    <w:rsid w:val="00910E90"/>
    <w:rsid w:val="00920B16"/>
    <w:rsid w:val="00923A50"/>
    <w:rsid w:val="00934EEC"/>
    <w:rsid w:val="0094098B"/>
    <w:rsid w:val="00946CA4"/>
    <w:rsid w:val="00966011"/>
    <w:rsid w:val="00976F85"/>
    <w:rsid w:val="009A258C"/>
    <w:rsid w:val="009B419C"/>
    <w:rsid w:val="009C2B2D"/>
    <w:rsid w:val="009C3227"/>
    <w:rsid w:val="009F4DAF"/>
    <w:rsid w:val="009F4E5A"/>
    <w:rsid w:val="009F56EC"/>
    <w:rsid w:val="00A0085A"/>
    <w:rsid w:val="00A019F8"/>
    <w:rsid w:val="00A05904"/>
    <w:rsid w:val="00A05C0E"/>
    <w:rsid w:val="00A06D93"/>
    <w:rsid w:val="00A173C8"/>
    <w:rsid w:val="00A22458"/>
    <w:rsid w:val="00A428DB"/>
    <w:rsid w:val="00A43F93"/>
    <w:rsid w:val="00A450D2"/>
    <w:rsid w:val="00A4741F"/>
    <w:rsid w:val="00A47CBB"/>
    <w:rsid w:val="00A52D37"/>
    <w:rsid w:val="00A575DE"/>
    <w:rsid w:val="00A63F54"/>
    <w:rsid w:val="00A730BF"/>
    <w:rsid w:val="00A84FF8"/>
    <w:rsid w:val="00A907AA"/>
    <w:rsid w:val="00AB4838"/>
    <w:rsid w:val="00AB6304"/>
    <w:rsid w:val="00AC2A01"/>
    <w:rsid w:val="00AC3E87"/>
    <w:rsid w:val="00AC4360"/>
    <w:rsid w:val="00AD08E9"/>
    <w:rsid w:val="00AE2F66"/>
    <w:rsid w:val="00AF0AFA"/>
    <w:rsid w:val="00AF0BE0"/>
    <w:rsid w:val="00AF524A"/>
    <w:rsid w:val="00B06C93"/>
    <w:rsid w:val="00B13677"/>
    <w:rsid w:val="00B1497F"/>
    <w:rsid w:val="00B20C67"/>
    <w:rsid w:val="00B40E97"/>
    <w:rsid w:val="00B52A8C"/>
    <w:rsid w:val="00B60D14"/>
    <w:rsid w:val="00B645D6"/>
    <w:rsid w:val="00B67562"/>
    <w:rsid w:val="00B73B85"/>
    <w:rsid w:val="00B809CB"/>
    <w:rsid w:val="00B81523"/>
    <w:rsid w:val="00B926AD"/>
    <w:rsid w:val="00B96F78"/>
    <w:rsid w:val="00BA03AE"/>
    <w:rsid w:val="00BA54BA"/>
    <w:rsid w:val="00BB2B8E"/>
    <w:rsid w:val="00BC0905"/>
    <w:rsid w:val="00BD7AFC"/>
    <w:rsid w:val="00BE0B63"/>
    <w:rsid w:val="00BE4105"/>
    <w:rsid w:val="00BE5532"/>
    <w:rsid w:val="00BF355B"/>
    <w:rsid w:val="00C0396D"/>
    <w:rsid w:val="00C059B9"/>
    <w:rsid w:val="00C11003"/>
    <w:rsid w:val="00C12152"/>
    <w:rsid w:val="00C215D1"/>
    <w:rsid w:val="00C40BD8"/>
    <w:rsid w:val="00C54413"/>
    <w:rsid w:val="00C562B2"/>
    <w:rsid w:val="00C574D0"/>
    <w:rsid w:val="00C62801"/>
    <w:rsid w:val="00C733AA"/>
    <w:rsid w:val="00C83242"/>
    <w:rsid w:val="00C852F2"/>
    <w:rsid w:val="00C92076"/>
    <w:rsid w:val="00C972A9"/>
    <w:rsid w:val="00CA2CC1"/>
    <w:rsid w:val="00CC1DBC"/>
    <w:rsid w:val="00CC6109"/>
    <w:rsid w:val="00CD0AC5"/>
    <w:rsid w:val="00CD48D1"/>
    <w:rsid w:val="00CE34E1"/>
    <w:rsid w:val="00CF4A01"/>
    <w:rsid w:val="00D07A58"/>
    <w:rsid w:val="00D12174"/>
    <w:rsid w:val="00D1777F"/>
    <w:rsid w:val="00D23760"/>
    <w:rsid w:val="00D41BD2"/>
    <w:rsid w:val="00D60FE6"/>
    <w:rsid w:val="00D9400D"/>
    <w:rsid w:val="00D94153"/>
    <w:rsid w:val="00DA1CEC"/>
    <w:rsid w:val="00DA54DA"/>
    <w:rsid w:val="00DA5A51"/>
    <w:rsid w:val="00DC5581"/>
    <w:rsid w:val="00DC7199"/>
    <w:rsid w:val="00DC728F"/>
    <w:rsid w:val="00DD49AD"/>
    <w:rsid w:val="00DD67FC"/>
    <w:rsid w:val="00DE0D65"/>
    <w:rsid w:val="00DE2438"/>
    <w:rsid w:val="00DE39EC"/>
    <w:rsid w:val="00DF2985"/>
    <w:rsid w:val="00E00AF8"/>
    <w:rsid w:val="00E0103F"/>
    <w:rsid w:val="00E04BC1"/>
    <w:rsid w:val="00E1225F"/>
    <w:rsid w:val="00E15FB6"/>
    <w:rsid w:val="00E21A90"/>
    <w:rsid w:val="00E2403F"/>
    <w:rsid w:val="00E25A9A"/>
    <w:rsid w:val="00E4095C"/>
    <w:rsid w:val="00E46AB8"/>
    <w:rsid w:val="00E53B0E"/>
    <w:rsid w:val="00E54433"/>
    <w:rsid w:val="00E6325D"/>
    <w:rsid w:val="00E6520D"/>
    <w:rsid w:val="00E6707A"/>
    <w:rsid w:val="00E67FA4"/>
    <w:rsid w:val="00E736B3"/>
    <w:rsid w:val="00E75D04"/>
    <w:rsid w:val="00E91167"/>
    <w:rsid w:val="00E9556C"/>
    <w:rsid w:val="00EB0839"/>
    <w:rsid w:val="00EB7083"/>
    <w:rsid w:val="00EC1892"/>
    <w:rsid w:val="00EC6897"/>
    <w:rsid w:val="00ED0F50"/>
    <w:rsid w:val="00ED225D"/>
    <w:rsid w:val="00ED25D0"/>
    <w:rsid w:val="00EE15EF"/>
    <w:rsid w:val="00EE70E9"/>
    <w:rsid w:val="00EF13FF"/>
    <w:rsid w:val="00EF18EE"/>
    <w:rsid w:val="00F103A9"/>
    <w:rsid w:val="00F11454"/>
    <w:rsid w:val="00F15337"/>
    <w:rsid w:val="00F15E41"/>
    <w:rsid w:val="00F260D6"/>
    <w:rsid w:val="00F40BA7"/>
    <w:rsid w:val="00F434BF"/>
    <w:rsid w:val="00F43529"/>
    <w:rsid w:val="00F634CA"/>
    <w:rsid w:val="00F64B88"/>
    <w:rsid w:val="00F64C56"/>
    <w:rsid w:val="00F72B32"/>
    <w:rsid w:val="00F72D27"/>
    <w:rsid w:val="00F81B06"/>
    <w:rsid w:val="00F8612B"/>
    <w:rsid w:val="00FB30D3"/>
    <w:rsid w:val="00FB772E"/>
    <w:rsid w:val="00FC06B1"/>
    <w:rsid w:val="00FC17EF"/>
    <w:rsid w:val="00FC5B07"/>
    <w:rsid w:val="00FD0054"/>
    <w:rsid w:val="00FE4ADA"/>
    <w:rsid w:val="00FF1B2A"/>
    <w:rsid w:val="00FF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674CD7F5"/>
  <w15:docId w15:val="{6CA5A68D-2621-41DD-A2A5-1D462DB1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20E"/>
    <w:pPr>
      <w:bidi/>
    </w:pPr>
    <w:rPr>
      <w:rFonts w:cs="B Nazanin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511E8F"/>
    <w:pPr>
      <w:keepNext/>
      <w:jc w:val="center"/>
      <w:outlineLvl w:val="3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0620E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2B68BB"/>
    <w:rPr>
      <w:rFonts w:cs="Yagut"/>
    </w:rPr>
  </w:style>
  <w:style w:type="paragraph" w:styleId="Header">
    <w:name w:val="header"/>
    <w:basedOn w:val="Normal"/>
    <w:link w:val="HeaderChar"/>
    <w:rsid w:val="00A05C0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A05C0E"/>
    <w:rPr>
      <w:rFonts w:cs="B Nazanin"/>
      <w:b/>
      <w:bCs/>
      <w:sz w:val="24"/>
      <w:szCs w:val="24"/>
      <w:lang w:bidi="ar-SA"/>
    </w:rPr>
  </w:style>
  <w:style w:type="paragraph" w:styleId="Footer">
    <w:name w:val="footer"/>
    <w:basedOn w:val="Normal"/>
    <w:link w:val="FooterChar"/>
    <w:rsid w:val="00A05C0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A05C0E"/>
    <w:rPr>
      <w:rFonts w:cs="B Nazanin"/>
      <w:b/>
      <w:bCs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366AC5"/>
    <w:rPr>
      <w:color w:val="808080"/>
    </w:rPr>
  </w:style>
  <w:style w:type="paragraph" w:styleId="BalloonText">
    <w:name w:val="Balloon Text"/>
    <w:basedOn w:val="Normal"/>
    <w:link w:val="BalloonTextChar"/>
    <w:rsid w:val="00366A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6AC5"/>
    <w:rPr>
      <w:rFonts w:ascii="Tahoma" w:hAnsi="Tahoma" w:cs="Tahoma"/>
      <w:b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E15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2A0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C2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614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589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085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7.jpeg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6.jpeg"/><Relationship Id="rId49" Type="http://schemas.openxmlformats.org/officeDocument/2006/relationships/oleObject" Target="embeddings/oleObject19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87;&#1585;%20&#1576;&#1585;&#1711;%20&#1580;&#1583;&#1740;&#1583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44807-84D0-4CAF-9B16-CC6DDFE54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سر برگ جدید.dot</Template>
  <TotalTime>123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و نام خانوادگی :</vt:lpstr>
    </vt:vector>
  </TitlesOfParts>
  <Company>Saba System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TJM</cp:lastModifiedBy>
  <cp:revision>8</cp:revision>
  <cp:lastPrinted>2022-05-17T02:24:00Z</cp:lastPrinted>
  <dcterms:created xsi:type="dcterms:W3CDTF">2022-05-09T02:46:00Z</dcterms:created>
  <dcterms:modified xsi:type="dcterms:W3CDTF">2024-05-08T13:33:00Z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