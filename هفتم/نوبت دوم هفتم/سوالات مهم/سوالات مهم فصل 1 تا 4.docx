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75E11" w14:textId="77777777" w:rsidR="0010620E" w:rsidRDefault="0010620E" w:rsidP="0010620E">
      <w:pPr>
        <w:rPr>
          <w:sz w:val="2"/>
          <w:szCs w:val="2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"/>
        <w:gridCol w:w="10059"/>
      </w:tblGrid>
      <w:tr w:rsidR="00A273E6" w:rsidRPr="00DD67FC" w14:paraId="71E72E4C" w14:textId="77777777" w:rsidTr="00EE5E89">
        <w:trPr>
          <w:trHeight w:val="806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84CEC" w14:textId="77777777" w:rsidR="00A273E6" w:rsidRPr="00E15FB6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BD42C" w14:textId="77777777" w:rsidR="00A273E6" w:rsidRPr="00DD67FC" w:rsidRDefault="00A273E6" w:rsidP="006B0B23">
            <w:pPr>
              <w:spacing w:line="276" w:lineRule="auto"/>
              <w:rPr>
                <w:rFonts w:ascii="IPT.Nazanin" w:hAnsi="IPT.Nazanin"/>
                <w:rtl/>
                <w:lang w:bidi="fa-IR"/>
              </w:rPr>
            </w:pPr>
            <w:r>
              <w:rPr>
                <w:rFonts w:ascii="IPT.Nazanin" w:hAnsi="IPT.Nazanin" w:hint="cs"/>
                <w:rtl/>
                <w:lang w:bidi="fa-IR"/>
              </w:rPr>
              <w:t xml:space="preserve">جملات درست را با </w:t>
            </w:r>
            <w:r>
              <w:rPr>
                <w:rFonts w:ascii="IPT.Nazanin" w:hAnsi="IPT.Nazanin" w:hint="cs"/>
                <w:lang w:bidi="fa-IR"/>
              </w:rPr>
              <w:sym w:font="Wingdings" w:char="F0FE"/>
            </w:r>
            <w:r>
              <w:rPr>
                <w:rFonts w:ascii="IPT.Nazanin" w:hAnsi="IPT.Nazanin" w:hint="cs"/>
                <w:rtl/>
                <w:lang w:bidi="fa-IR"/>
              </w:rPr>
              <w:t xml:space="preserve"> و جملات نادرست را با </w:t>
            </w:r>
            <w:r>
              <w:rPr>
                <w:rFonts w:ascii="IPT.Nazanin" w:hAnsi="IPT.Nazanin"/>
                <w:lang w:bidi="fa-IR"/>
              </w:rPr>
              <w:t></w:t>
            </w:r>
            <w:r>
              <w:rPr>
                <w:rFonts w:ascii="IPT.Nazanin" w:hAnsi="IPT.Nazanin"/>
                <w:lang w:bidi="fa-IR"/>
              </w:rPr>
              <w:t></w:t>
            </w:r>
            <w:r>
              <w:rPr>
                <w:rFonts w:ascii="IPT.Nazanin" w:hAnsi="IPT.Nazanin" w:hint="cs"/>
                <w:lang w:bidi="fa-IR"/>
              </w:rPr>
              <w:sym w:font="Wingdings 2" w:char="F054"/>
            </w:r>
            <w:r w:rsidRPr="00DD67FC">
              <w:rPr>
                <w:rFonts w:ascii="IPT.Nazanin" w:hAnsi="IPT.Nazanin" w:hint="cs"/>
                <w:rtl/>
                <w:lang w:bidi="fa-IR"/>
              </w:rPr>
              <w:t xml:space="preserve"> مشخص کنید.</w:t>
            </w:r>
          </w:p>
          <w:p w14:paraId="5E02E9A9" w14:textId="0E3C1445" w:rsidR="00A273E6" w:rsidRPr="00DD67FC" w:rsidRDefault="00A273E6" w:rsidP="00A273E6">
            <w:pPr>
              <w:spacing w:line="360" w:lineRule="auto"/>
              <w:jc w:val="both"/>
              <w:rPr>
                <w:rFonts w:ascii="IPT.Nazanin" w:hAnsi="IPT.Nazanin"/>
                <w:rtl/>
                <w:lang w:bidi="fa-IR"/>
              </w:rPr>
            </w:pPr>
            <w:r w:rsidRPr="00DD67FC">
              <w:rPr>
                <w:rFonts w:ascii="IPT.Nazanin" w:hAnsi="IPT.Nazanin" w:hint="cs"/>
                <w:rtl/>
                <w:lang w:bidi="fa-IR"/>
              </w:rPr>
              <w:t>الف)</w:t>
            </w:r>
            <w:r>
              <w:rPr>
                <w:rFonts w:ascii="IPT.Nazanin" w:hAnsi="IPT.Nazanin" w:hint="cs"/>
                <w:rtl/>
                <w:lang w:bidi="fa-IR"/>
              </w:rPr>
              <w:t>هر عدد صحیح از قرینه</w:t>
            </w:r>
            <w:r>
              <w:rPr>
                <w:rFonts w:ascii="IPT.Nazanin" w:hAnsi="IPT.Nazanin" w:hint="cs"/>
                <w:rtl/>
                <w:lang w:bidi="fa-IR"/>
              </w:rPr>
              <w:softHyphen/>
              <w:t>اش بزرگتر است</w:t>
            </w:r>
            <w:r w:rsidRPr="00DD67FC">
              <w:rPr>
                <w:rFonts w:ascii="IPT.Nazanin" w:hAnsi="IPT.Nazanin" w:hint="cs"/>
                <w:rtl/>
                <w:lang w:bidi="fa-IR"/>
              </w:rPr>
              <w:t xml:space="preserve">.  </w:t>
            </w:r>
            <w:r w:rsidRPr="00DD67FC">
              <w:rPr>
                <w:rFonts w:ascii="Wingdings 2" w:hAnsi="Wingdings 2" w:hint="cs"/>
                <w:rtl/>
                <w:lang w:bidi="fa-IR"/>
              </w:rPr>
              <w:t>(        )</w:t>
            </w:r>
            <w:r>
              <w:rPr>
                <w:rFonts w:ascii="IPT.Nazanin" w:hAnsi="IPT.Nazanin" w:hint="cs"/>
                <w:rtl/>
                <w:lang w:bidi="fa-IR"/>
              </w:rPr>
              <w:t xml:space="preserve">         </w:t>
            </w:r>
          </w:p>
        </w:tc>
      </w:tr>
      <w:tr w:rsidR="00A273E6" w:rsidRPr="00DD67FC" w14:paraId="4D4C4CA8" w14:textId="77777777" w:rsidTr="00EE5E89"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1D397" w14:textId="77777777" w:rsidR="00A273E6" w:rsidRPr="00E15FB6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F0706" w14:textId="77777777" w:rsidR="00A273E6" w:rsidRDefault="00A273E6" w:rsidP="00B453F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گزینه صحیح را انتخاب کنید.</w:t>
            </w:r>
          </w:p>
          <w:p w14:paraId="687D2960" w14:textId="0A83B376" w:rsidR="00A273E6" w:rsidRDefault="00A273E6" w:rsidP="00066C03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الف) </w:t>
            </w:r>
            <w:r w:rsidRPr="00372E88">
              <w:rPr>
                <w:rFonts w:hint="cs"/>
                <w:noProof/>
                <w:spacing w:val="-8"/>
                <w:rtl/>
              </w:rPr>
              <w:t xml:space="preserve">دمای هوای </w:t>
            </w:r>
            <w:r>
              <w:rPr>
                <w:rFonts w:hint="cs"/>
                <w:noProof/>
                <w:spacing w:val="-8"/>
                <w:rtl/>
              </w:rPr>
              <w:t>یزد 20</w:t>
            </w:r>
            <w:r w:rsidRPr="00372E88">
              <w:rPr>
                <w:rFonts w:hint="cs"/>
                <w:noProof/>
                <w:spacing w:val="-8"/>
                <w:rtl/>
              </w:rPr>
              <w:t xml:space="preserve"> درجه بالای صفر و دمای </w:t>
            </w:r>
            <w:r>
              <w:rPr>
                <w:rFonts w:hint="cs"/>
                <w:noProof/>
                <w:spacing w:val="-8"/>
                <w:rtl/>
              </w:rPr>
              <w:t xml:space="preserve">تبریز6 </w:t>
            </w:r>
            <w:r w:rsidRPr="00372E88">
              <w:rPr>
                <w:rFonts w:hint="cs"/>
                <w:noProof/>
                <w:spacing w:val="-8"/>
                <w:rtl/>
              </w:rPr>
              <w:t xml:space="preserve"> درجه زیر صفر است؛ میانگین دمای دو شهر چقدر است؟</w:t>
            </w:r>
          </w:p>
          <w:p w14:paraId="0403D414" w14:textId="77777777" w:rsidR="00A273E6" w:rsidRDefault="00A273E6" w:rsidP="00A273E6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      6-                                6+                         7-                              7+</w:t>
            </w:r>
          </w:p>
          <w:p w14:paraId="3C442A8A" w14:textId="5D4D92C1" w:rsidR="00A273E6" w:rsidRDefault="00A273E6" w:rsidP="00A273E6">
            <w:pPr>
              <w:rPr>
                <w:noProof/>
                <w:rtl/>
              </w:rPr>
            </w:pPr>
            <w:r>
              <w:rPr>
                <w:noProof/>
                <w:rtl/>
              </w:rPr>
              <w:t>ب) م</w:t>
            </w:r>
            <w:r>
              <w:rPr>
                <w:rFonts w:hint="cs"/>
                <w:noProof/>
                <w:rtl/>
              </w:rPr>
              <w:t>ی</w:t>
            </w:r>
            <w:r>
              <w:rPr>
                <w:rFonts w:hint="eastAsia"/>
                <w:noProof/>
                <w:rtl/>
              </w:rPr>
              <w:t>انگ</w:t>
            </w:r>
            <w:r>
              <w:rPr>
                <w:rFonts w:hint="cs"/>
                <w:noProof/>
                <w:rtl/>
              </w:rPr>
              <w:t>ی</w:t>
            </w:r>
            <w:r>
              <w:rPr>
                <w:rFonts w:hint="eastAsia"/>
                <w:noProof/>
                <w:rtl/>
              </w:rPr>
              <w:t>ن</w:t>
            </w:r>
            <w:r>
              <w:rPr>
                <w:noProof/>
                <w:rtl/>
              </w:rPr>
              <w:t xml:space="preserve"> دو عدد(18+) و (6-) چند است؟</w:t>
            </w:r>
          </w:p>
          <w:p w14:paraId="6986B770" w14:textId="77777777" w:rsidR="00A273E6" w:rsidRDefault="00A273E6" w:rsidP="00A273E6">
            <w:pPr>
              <w:rPr>
                <w:noProof/>
                <w:rtl/>
              </w:rPr>
            </w:pPr>
            <w:r>
              <w:rPr>
                <w:noProof/>
                <w:rtl/>
              </w:rPr>
              <w:t xml:space="preserve">     1) 12                                2) 6                                         3) 12-                             4) 6-</w:t>
            </w:r>
          </w:p>
          <w:p w14:paraId="3B6B09E6" w14:textId="46486C2A" w:rsidR="00A273E6" w:rsidRDefault="00A273E6" w:rsidP="00A273E6">
            <w:pPr>
              <w:tabs>
                <w:tab w:val="center" w:pos="5408"/>
              </w:tabs>
              <w:rPr>
                <w:b w:val="0"/>
                <w:bCs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ج</w:t>
            </w:r>
            <w:r>
              <w:rPr>
                <w:rFonts w:hint="cs"/>
                <w:sz w:val="26"/>
                <w:szCs w:val="26"/>
                <w:rtl/>
              </w:rPr>
              <w:t>) با رقم</w:t>
            </w:r>
            <w:r>
              <w:rPr>
                <w:sz w:val="26"/>
                <w:szCs w:val="26"/>
                <w:rtl/>
              </w:rPr>
              <w:softHyphen/>
            </w:r>
            <w:r>
              <w:rPr>
                <w:rFonts w:hint="cs"/>
                <w:sz w:val="26"/>
                <w:szCs w:val="26"/>
                <w:rtl/>
              </w:rPr>
              <w:t>های 4 ، 2 و6  چند عدد دو رقمی می توان نوشت؟( تکرار ارقام مجاز است)</w:t>
            </w:r>
          </w:p>
          <w:p w14:paraId="3F5F9558" w14:textId="14679F50" w:rsidR="00A273E6" w:rsidRDefault="00A273E6" w:rsidP="00A273E6">
            <w:pPr>
              <w:rPr>
                <w:noProof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  1) 9 تا                                 2) 27 تا                                  3) 12 تا                         4) 6 تا</w:t>
            </w:r>
          </w:p>
        </w:tc>
      </w:tr>
      <w:tr w:rsidR="00A273E6" w:rsidRPr="00DD67FC" w14:paraId="440A6114" w14:textId="77777777" w:rsidTr="00EE5E89"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B322" w14:textId="77777777" w:rsidR="00A273E6" w:rsidRPr="00E15FB6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5DA9E" w14:textId="020236F0" w:rsidR="00A273E6" w:rsidRDefault="00A273E6" w:rsidP="00AD08E9">
            <w:pPr>
              <w:jc w:val="both"/>
              <w:rPr>
                <w:rtl/>
              </w:rPr>
            </w:pPr>
            <w:r w:rsidRPr="001A6CC2">
              <w:rPr>
                <w:position w:val="-20"/>
              </w:rPr>
              <w:object w:dxaOrig="220" w:dyaOrig="520" w14:anchorId="26D5E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37" type="#_x0000_t75" style="width:11.25pt;height:25.5pt" o:ole="">
                  <v:imagedata r:id="rId8" o:title=""/>
                </v:shape>
                <o:OLEObject Type="Embed" ProgID="Equation.DSMT4" ShapeID="_x0000_i2937" DrawAspect="Content" ObjectID="_1776700600" r:id="rId9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دانش</w:t>
            </w:r>
            <w:r>
              <w:rPr>
                <w:rFonts w:hint="cs"/>
                <w:rtl/>
              </w:rPr>
              <w:softHyphen/>
              <w:t xml:space="preserve">آموزان کلاسی فوتبال و </w:t>
            </w:r>
            <w:r w:rsidRPr="001A6CC2">
              <w:rPr>
                <w:position w:val="-20"/>
              </w:rPr>
              <w:object w:dxaOrig="200" w:dyaOrig="520" w14:anchorId="77454F5D">
                <v:shape id="_x0000_i2938" type="#_x0000_t75" style="width:9pt;height:25.5pt" o:ole="">
                  <v:imagedata r:id="rId10" o:title=""/>
                </v:shape>
                <o:OLEObject Type="Embed" ProgID="Equation.DSMT4" ShapeID="_x0000_i2938" DrawAspect="Content" ObjectID="_1776700601" r:id="rId11"/>
              </w:object>
            </w:r>
            <w:r>
              <w:rPr>
                <w:rFonts w:hint="cs"/>
                <w:rtl/>
                <w:lang w:bidi="fa-IR"/>
              </w:rPr>
              <w:t xml:space="preserve"> بقیه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دانش</w:t>
            </w:r>
            <w:r>
              <w:rPr>
                <w:rFonts w:hint="cs"/>
                <w:rtl/>
              </w:rPr>
              <w:softHyphen/>
              <w:t>آموزان آن کلاس تنیس روی میز بازی می</w:t>
            </w:r>
            <w:r>
              <w:rPr>
                <w:rFonts w:hint="cs"/>
                <w:rtl/>
              </w:rPr>
              <w:softHyphen/>
              <w:t>کنند؛ سایر دانش</w:t>
            </w:r>
            <w:r>
              <w:rPr>
                <w:rFonts w:hint="cs"/>
                <w:rtl/>
              </w:rPr>
              <w:softHyphen/>
              <w:t xml:space="preserve">آموزان که تعدادشان </w:t>
            </w:r>
            <w:r>
              <w:rPr>
                <w:rFonts w:hint="cs"/>
                <w:rtl/>
                <w:lang w:bidi="fa-IR"/>
              </w:rPr>
              <w:t xml:space="preserve">4 </w:t>
            </w:r>
            <w:r>
              <w:rPr>
                <w:rFonts w:hint="cs"/>
                <w:rtl/>
              </w:rPr>
              <w:t xml:space="preserve"> نفر است؛ بازی آنها را تماشا می</w:t>
            </w:r>
            <w:r>
              <w:rPr>
                <w:rFonts w:hint="cs"/>
                <w:rtl/>
              </w:rPr>
              <w:softHyphen/>
              <w:t>کنند؛ این کلاس چند دانش</w:t>
            </w:r>
            <w:r>
              <w:rPr>
                <w:rFonts w:hint="cs"/>
                <w:rtl/>
              </w:rPr>
              <w:softHyphen/>
              <w:t>آموز دارد؟(راهبرد رسم شکل)</w:t>
            </w:r>
          </w:p>
          <w:p w14:paraId="70B0D33D" w14:textId="77777777" w:rsidR="00A273E6" w:rsidRDefault="00A273E6" w:rsidP="001A6CC2">
            <w:pPr>
              <w:jc w:val="both"/>
              <w:rPr>
                <w:rtl/>
              </w:rPr>
            </w:pPr>
          </w:p>
          <w:p w14:paraId="3BF62240" w14:textId="77777777" w:rsidR="00A273E6" w:rsidRDefault="00A273E6" w:rsidP="001A6CC2">
            <w:pPr>
              <w:jc w:val="both"/>
              <w:rPr>
                <w:rtl/>
              </w:rPr>
            </w:pPr>
          </w:p>
          <w:p w14:paraId="29CB2FCB" w14:textId="7FFA2F51" w:rsidR="009F7022" w:rsidRPr="00EE5E89" w:rsidRDefault="009F7022" w:rsidP="001A6CC2">
            <w:pPr>
              <w:jc w:val="both"/>
              <w:rPr>
                <w:rFonts w:hint="cs"/>
                <w:sz w:val="20"/>
                <w:szCs w:val="20"/>
                <w:rtl/>
                <w:lang w:bidi="fa-IR"/>
              </w:rPr>
            </w:pPr>
          </w:p>
        </w:tc>
      </w:tr>
      <w:tr w:rsidR="00A273E6" w:rsidRPr="00DD67FC" w14:paraId="73201EFF" w14:textId="77777777" w:rsidTr="00EE5E89"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B0638" w14:textId="77777777" w:rsidR="00A273E6" w:rsidRPr="00E15FB6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CA2DA" w14:textId="74B72D96" w:rsidR="00A273E6" w:rsidRDefault="00A273E6" w:rsidP="008F4187">
            <w:pPr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 )</w:t>
            </w:r>
            <w:r>
              <w:rPr>
                <w:rFonts w:hint="cs"/>
                <w:rtl/>
              </w:rPr>
              <w:t xml:space="preserve">حاصل عبارت های زیر را بدست آورید.      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                                           </w:t>
            </w:r>
          </w:p>
          <w:p w14:paraId="5F23DD83" w14:textId="6B753C02" w:rsidR="00A273E6" w:rsidRDefault="00A273E6" w:rsidP="009F7022">
            <w:pPr>
              <w:spacing w:line="360" w:lineRule="auto"/>
              <w:rPr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                                          </w:t>
            </w:r>
            <w:r w:rsidRPr="005342E7">
              <w:rPr>
                <w:position w:val="-6"/>
              </w:rPr>
              <w:object w:dxaOrig="1200" w:dyaOrig="279" w14:anchorId="2530871F">
                <v:shape id="_x0000_i2940" type="#_x0000_t75" style="width:60pt;height:14.25pt" o:ole="">
                  <v:imagedata r:id="rId12" o:title=""/>
                </v:shape>
                <o:OLEObject Type="Embed" ProgID="Equation.DSMT4" ShapeID="_x0000_i2940" DrawAspect="Content" ObjectID="_1776700602" r:id="rId13"/>
              </w:object>
            </w: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                                            </w:t>
            </w:r>
            <w:r w:rsidRPr="001A6CC2">
              <w:rPr>
                <w:b w:val="0"/>
                <w:bCs w:val="0"/>
                <w:position w:val="-16"/>
                <w:lang w:bidi="fa-IR"/>
              </w:rPr>
              <w:object w:dxaOrig="2360" w:dyaOrig="480" w14:anchorId="39028CF6">
                <v:shape id="_x0000_i2939" type="#_x0000_t75" style="width:117.75pt;height:23.25pt" o:ole="">
                  <v:imagedata r:id="rId14" o:title=""/>
                </v:shape>
                <o:OLEObject Type="Embed" ProgID="Equation.DSMT4" ShapeID="_x0000_i2939" DrawAspect="Content" ObjectID="_1776700603" r:id="rId15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</w:t>
            </w:r>
          </w:p>
          <w:p w14:paraId="0318FDB9" w14:textId="6942E950" w:rsidR="00A273E6" w:rsidRDefault="00A273E6" w:rsidP="009F7022">
            <w:pPr>
              <w:tabs>
                <w:tab w:val="right" w:pos="8996"/>
              </w:tabs>
              <w:bidi w:val="0"/>
              <w:spacing w:line="360" w:lineRule="auto"/>
              <w:rPr>
                <w:lang w:bidi="fa-IR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EE5E89"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      </w:t>
            </w:r>
            <w:r w:rsidRPr="00EA41BB">
              <w:rPr>
                <w:position w:val="-14"/>
                <w:sz w:val="26"/>
                <w:szCs w:val="26"/>
              </w:rPr>
              <w:object w:dxaOrig="1640" w:dyaOrig="420" w14:anchorId="38110135">
                <v:shape id="_x0000_i2941" type="#_x0000_t75" style="width:82.5pt;height:21.75pt" o:ole="">
                  <v:imagedata r:id="rId16" o:title=""/>
                </v:shape>
                <o:OLEObject Type="Embed" ProgID="Equation.DSMT4" ShapeID="_x0000_i2941" DrawAspect="Content" ObjectID="_1776700604" r:id="rId17"/>
              </w:object>
            </w:r>
            <w:r w:rsidRPr="00EA41BB">
              <w:rPr>
                <w:rFonts w:hint="cs"/>
                <w:sz w:val="26"/>
                <w:szCs w:val="26"/>
                <w:rtl/>
              </w:rPr>
              <w:t xml:space="preserve">                         </w:t>
            </w:r>
            <w:r>
              <w:rPr>
                <w:sz w:val="26"/>
                <w:szCs w:val="26"/>
              </w:rPr>
              <w:t xml:space="preserve">                        </w:t>
            </w:r>
            <w:r w:rsidRPr="00EA41BB">
              <w:rPr>
                <w:position w:val="-14"/>
                <w:sz w:val="26"/>
                <w:szCs w:val="26"/>
              </w:rPr>
              <w:object w:dxaOrig="1600" w:dyaOrig="420" w14:anchorId="7F6817FB">
                <v:shape id="_x0000_i2942" type="#_x0000_t75" style="width:80.25pt;height:21.75pt" o:ole="">
                  <v:imagedata r:id="rId18" o:title=""/>
                </v:shape>
                <o:OLEObject Type="Embed" ProgID="Equation.DSMT4" ShapeID="_x0000_i2942" DrawAspect="Content" ObjectID="_1776700605" r:id="rId19"/>
              </w:object>
            </w:r>
          </w:p>
          <w:p w14:paraId="1CE9F064" w14:textId="77777777" w:rsidR="00A273E6" w:rsidRPr="009F7022" w:rsidRDefault="00A273E6" w:rsidP="00A273E6">
            <w:pPr>
              <w:tabs>
                <w:tab w:val="right" w:pos="8996"/>
              </w:tabs>
              <w:bidi w:val="0"/>
              <w:rPr>
                <w:sz w:val="4"/>
                <w:szCs w:val="4"/>
                <w:lang w:bidi="fa-IR"/>
              </w:rPr>
            </w:pPr>
          </w:p>
          <w:p w14:paraId="55B7E0DA" w14:textId="77777777" w:rsidR="00A273E6" w:rsidRDefault="00A273E6" w:rsidP="00A273E6">
            <w:pPr>
              <w:tabs>
                <w:tab w:val="center" w:pos="5408"/>
                <w:tab w:val="left" w:pos="7445"/>
              </w:tabs>
              <w:rPr>
                <w:rFonts w:hint="cs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>ب) دمای اردکان 35 درجه بالای صفر است؛ اگر دمای عقدا 15 درجه سردتر از اردکان باشد؛ دمای عقدا چند درجه است؟</w:t>
            </w:r>
          </w:p>
          <w:p w14:paraId="7DF5D7D5" w14:textId="6C8CB369" w:rsidR="00A273E6" w:rsidRPr="00DD67FC" w:rsidRDefault="00A273E6" w:rsidP="00A273E6">
            <w:pPr>
              <w:tabs>
                <w:tab w:val="right" w:pos="8996"/>
              </w:tabs>
              <w:bidi w:val="0"/>
              <w:rPr>
                <w:lang w:bidi="fa-IR"/>
              </w:rPr>
            </w:pPr>
          </w:p>
        </w:tc>
      </w:tr>
      <w:tr w:rsidR="00A273E6" w:rsidRPr="00DD67FC" w14:paraId="64C7C62A" w14:textId="77777777" w:rsidTr="00EE5E89">
        <w:trPr>
          <w:trHeight w:val="152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520623" w14:textId="77777777" w:rsidR="00A273E6" w:rsidRPr="00E15FB6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8E2929" w14:textId="0FC07E75" w:rsidR="00A273E6" w:rsidRDefault="00A273E6" w:rsidP="00A63F54">
            <w:pPr>
              <w:rPr>
                <w:noProof/>
                <w:sz w:val="20"/>
                <w:rtl/>
              </w:rPr>
            </w:pPr>
            <w:r>
              <w:rPr>
                <w:rFonts w:hint="cs"/>
                <w:noProof/>
                <w:sz w:val="20"/>
                <w:rtl/>
              </w:rPr>
              <w:t xml:space="preserve">الف) </w:t>
            </w:r>
            <w:r>
              <w:rPr>
                <w:rFonts w:ascii="Tahoma" w:hAnsi="Tahoma" w:hint="cs"/>
                <w:noProof/>
                <w:rtl/>
              </w:rPr>
              <w:t xml:space="preserve">جمله </w:t>
            </w:r>
            <w:r w:rsidRPr="00016F69">
              <w:rPr>
                <w:rFonts w:asciiTheme="majorBidi" w:hAnsiTheme="majorBidi" w:cstheme="majorBidi"/>
                <w:i/>
                <w:iCs/>
                <w:noProof/>
              </w:rPr>
              <w:t>n</w:t>
            </w:r>
            <w:r>
              <w:rPr>
                <w:rFonts w:ascii="Tahoma" w:hAnsi="Tahoma" w:hint="cs"/>
                <w:noProof/>
                <w:rtl/>
                <w:lang w:bidi="fa-IR"/>
              </w:rPr>
              <w:t xml:space="preserve"> ام  الگوی مقابل را بنویسید.</w:t>
            </w:r>
            <w:r>
              <w:rPr>
                <w:rFonts w:ascii="Tahoma" w:hAnsi="Tahoma"/>
                <w:noProof/>
                <w:rtl/>
                <w:lang w:bidi="fa-IR"/>
              </w:rPr>
              <w:tab/>
            </w:r>
            <w:r>
              <w:rPr>
                <w:rFonts w:ascii="Tahoma" w:hAnsi="Tahoma" w:hint="cs"/>
                <w:noProof/>
                <w:rtl/>
                <w:lang w:bidi="fa-IR"/>
              </w:rPr>
              <w:t xml:space="preserve">                                                                           </w:t>
            </w:r>
            <w:r w:rsidRPr="0049652E">
              <w:rPr>
                <w:rFonts w:ascii="Tahoma" w:hAnsi="Tahoma"/>
                <w:noProof/>
                <w:position w:val="-8"/>
                <w:lang w:bidi="fa-IR"/>
              </w:rPr>
              <w:object w:dxaOrig="1240" w:dyaOrig="279" w14:anchorId="37FAACDB">
                <v:shape id="_x0000_i2943" type="#_x0000_t75" style="width:61.5pt;height:14.25pt" o:ole="">
                  <v:imagedata r:id="rId20" o:title=""/>
                </v:shape>
                <o:OLEObject Type="Embed" ProgID="Equation.DSMT4" ShapeID="_x0000_i2943" DrawAspect="Content" ObjectID="_1776700606" r:id="rId21"/>
              </w:object>
            </w:r>
          </w:p>
          <w:p w14:paraId="29A997D0" w14:textId="1075FBBD" w:rsidR="00A273E6" w:rsidRDefault="00A273E6" w:rsidP="00A63F54">
            <w:pPr>
              <w:rPr>
                <w:sz w:val="20"/>
                <w:rtl/>
              </w:rPr>
            </w:pPr>
            <w:r>
              <w:rPr>
                <w:sz w:val="20"/>
                <w:rtl/>
              </w:rPr>
              <w:t xml:space="preserve"> </w:t>
            </w:r>
          </w:p>
          <w:p w14:paraId="6A31D65C" w14:textId="77777777" w:rsidR="00A273E6" w:rsidRPr="009F7022" w:rsidRDefault="00A273E6" w:rsidP="0060358E">
            <w:pPr>
              <w:tabs>
                <w:tab w:val="left" w:pos="7041"/>
              </w:tabs>
              <w:rPr>
                <w:sz w:val="10"/>
                <w:szCs w:val="14"/>
                <w:rtl/>
              </w:rPr>
            </w:pPr>
          </w:p>
          <w:p w14:paraId="14F9726C" w14:textId="77777777" w:rsidR="00A273E6" w:rsidRDefault="00A273E6" w:rsidP="0060358E">
            <w:pPr>
              <w:tabs>
                <w:tab w:val="left" w:pos="7041"/>
              </w:tabs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ب) مقدار عددی  عبارت زیر را به ازای عددهای داده شده به</w:t>
            </w:r>
            <w:r>
              <w:rPr>
                <w:rFonts w:hint="cs"/>
                <w:sz w:val="20"/>
                <w:rtl/>
              </w:rPr>
              <w:softHyphen/>
              <w:t>دست آورید.</w:t>
            </w:r>
          </w:p>
          <w:p w14:paraId="40A75B65" w14:textId="0DECBAEB" w:rsidR="00A273E6" w:rsidRDefault="00611EC0" w:rsidP="00611EC0">
            <w:pPr>
              <w:tabs>
                <w:tab w:val="left" w:pos="2595"/>
                <w:tab w:val="left" w:pos="4530"/>
                <w:tab w:val="left" w:pos="5286"/>
              </w:tabs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 xml:space="preserve">                                                                                         </w:t>
            </w:r>
            <w:r w:rsidR="00A273E6">
              <w:rPr>
                <w:sz w:val="20"/>
                <w:rtl/>
              </w:rPr>
              <w:tab/>
            </w:r>
            <w:r w:rsidR="00A273E6">
              <w:rPr>
                <w:sz w:val="20"/>
              </w:rPr>
              <w:t xml:space="preserve">  </w:t>
            </w:r>
            <w:r w:rsidR="00A273E6" w:rsidRPr="001A6CC2">
              <w:rPr>
                <w:position w:val="-12"/>
                <w:sz w:val="20"/>
              </w:rPr>
              <w:object w:dxaOrig="1040" w:dyaOrig="360" w14:anchorId="59B960D1">
                <v:shape id="_x0000_i2944" type="#_x0000_t75" style="width:52.5pt;height:18pt" o:ole="">
                  <v:imagedata r:id="rId22" o:title=""/>
                </v:shape>
                <o:OLEObject Type="Embed" ProgID="Equation.DSMT4" ShapeID="_x0000_i2944" DrawAspect="Content" ObjectID="_1776700607" r:id="rId23"/>
              </w:object>
            </w:r>
            <w:r w:rsidR="00A273E6">
              <w:rPr>
                <w:sz w:val="20"/>
                <w:rtl/>
              </w:rPr>
              <w:t xml:space="preserve"> </w:t>
            </w:r>
            <w:r w:rsidR="00A273E6">
              <w:rPr>
                <w:rFonts w:hint="cs"/>
                <w:sz w:val="20"/>
                <w:rtl/>
              </w:rPr>
              <w:t xml:space="preserve">           </w:t>
            </w:r>
            <w:r w:rsidR="00A273E6" w:rsidRPr="00375E7B">
              <w:rPr>
                <w:position w:val="-6"/>
                <w:sz w:val="20"/>
              </w:rPr>
              <w:object w:dxaOrig="740" w:dyaOrig="300" w14:anchorId="37C4240B">
                <v:shape id="_x0000_i2945" type="#_x0000_t75" style="width:36.75pt;height:15pt" o:ole="">
                  <v:imagedata r:id="rId24" o:title=""/>
                </v:shape>
                <o:OLEObject Type="Embed" ProgID="Equation.DSMT4" ShapeID="_x0000_i2945" DrawAspect="Content" ObjectID="_1776700608" r:id="rId25"/>
              </w:object>
            </w:r>
            <w:r w:rsidR="00A273E6">
              <w:rPr>
                <w:sz w:val="20"/>
                <w:rtl/>
              </w:rPr>
              <w:t xml:space="preserve"> </w:t>
            </w:r>
            <w:r w:rsidR="00A273E6">
              <w:rPr>
                <w:rFonts w:hint="cs"/>
                <w:sz w:val="20"/>
                <w:rtl/>
              </w:rPr>
              <w:t xml:space="preserve">         </w:t>
            </w:r>
            <w:r w:rsidR="00A273E6" w:rsidRPr="00375E7B">
              <w:rPr>
                <w:position w:val="-6"/>
                <w:sz w:val="20"/>
              </w:rPr>
              <w:object w:dxaOrig="639" w:dyaOrig="279" w14:anchorId="7AA785F8">
                <v:shape id="_x0000_i2946" type="#_x0000_t75" style="width:31.5pt;height:14.25pt" o:ole="">
                  <v:imagedata r:id="rId26" o:title=""/>
                </v:shape>
                <o:OLEObject Type="Embed" ProgID="Equation.DSMT4" ShapeID="_x0000_i2946" DrawAspect="Content" ObjectID="_1776700609" r:id="rId27"/>
              </w:object>
            </w:r>
            <w:r w:rsidR="00A273E6">
              <w:rPr>
                <w:sz w:val="20"/>
                <w:rtl/>
              </w:rPr>
              <w:t xml:space="preserve"> </w:t>
            </w:r>
            <w:r>
              <w:rPr>
                <w:rFonts w:hint="cs"/>
                <w:sz w:val="20"/>
                <w:rtl/>
              </w:rPr>
              <w:t xml:space="preserve">   </w:t>
            </w:r>
          </w:p>
          <w:p w14:paraId="6F6A1A70" w14:textId="6E40F021" w:rsidR="00A273E6" w:rsidRDefault="00A273E6" w:rsidP="0060358E">
            <w:pPr>
              <w:tabs>
                <w:tab w:val="left" w:pos="7041"/>
              </w:tabs>
              <w:rPr>
                <w:sz w:val="20"/>
                <w:rtl/>
                <w:lang w:bidi="fa-IR"/>
              </w:rPr>
            </w:pPr>
          </w:p>
          <w:p w14:paraId="4C490AD0" w14:textId="77777777" w:rsidR="00611EC0" w:rsidRPr="009F7022" w:rsidRDefault="00611EC0" w:rsidP="0060358E">
            <w:pPr>
              <w:tabs>
                <w:tab w:val="left" w:pos="7041"/>
              </w:tabs>
              <w:rPr>
                <w:sz w:val="8"/>
                <w:szCs w:val="12"/>
                <w:rtl/>
                <w:lang w:bidi="fa-IR"/>
              </w:rPr>
            </w:pPr>
          </w:p>
          <w:p w14:paraId="61D04045" w14:textId="76AE5E32" w:rsidR="004077E8" w:rsidRDefault="004077E8" w:rsidP="004077E8">
            <w:pPr>
              <w:tabs>
                <w:tab w:val="center" w:pos="5408"/>
              </w:tabs>
              <w:rPr>
                <w:b w:val="0"/>
                <w:bCs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ج)</w:t>
            </w:r>
            <w:r>
              <w:rPr>
                <w:rFonts w:hint="cs"/>
                <w:sz w:val="26"/>
                <w:szCs w:val="26"/>
                <w:rtl/>
              </w:rPr>
              <w:t xml:space="preserve">عبارت جبری مقابل را ساده کنید.                                                                          </w:t>
            </w:r>
            <w:r w:rsidRPr="00B01217">
              <w:rPr>
                <w:position w:val="-14"/>
                <w:sz w:val="26"/>
                <w:szCs w:val="26"/>
              </w:rPr>
              <w:object w:dxaOrig="1840" w:dyaOrig="420" w14:anchorId="5F588417">
                <v:shape id="_x0000_i2948" type="#_x0000_t75" style="width:92.25pt;height:21.75pt" o:ole="">
                  <v:imagedata r:id="rId28" o:title=""/>
                </v:shape>
                <o:OLEObject Type="Embed" ProgID="Equation.DSMT4" ShapeID="_x0000_i2948" DrawAspect="Content" ObjectID="_1776700610" r:id="rId29"/>
              </w:objec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0D3E6FB6" w14:textId="77777777" w:rsidR="004077E8" w:rsidRDefault="004077E8" w:rsidP="004077E8">
            <w:pPr>
              <w:tabs>
                <w:tab w:val="center" w:pos="5408"/>
              </w:tabs>
              <w:rPr>
                <w:b w:val="0"/>
                <w:bCs w:val="0"/>
                <w:sz w:val="26"/>
                <w:szCs w:val="26"/>
                <w:rtl/>
              </w:rPr>
            </w:pPr>
          </w:p>
          <w:p w14:paraId="672D1865" w14:textId="1A60AD49" w:rsidR="00A273E6" w:rsidRPr="009F7022" w:rsidRDefault="00A273E6" w:rsidP="0060358E">
            <w:pPr>
              <w:tabs>
                <w:tab w:val="left" w:pos="7041"/>
              </w:tabs>
              <w:rPr>
                <w:sz w:val="14"/>
                <w:szCs w:val="18"/>
                <w:rtl/>
              </w:rPr>
            </w:pPr>
          </w:p>
          <w:p w14:paraId="76BCE1CD" w14:textId="1F895939" w:rsidR="00A273E6" w:rsidRDefault="004077E8" w:rsidP="0060358E">
            <w:pPr>
              <w:tabs>
                <w:tab w:val="left" w:pos="7041"/>
              </w:tabs>
              <w:rPr>
                <w:rFonts w:ascii="Tahoma" w:hAnsi="Tahoma"/>
                <w:noProof/>
                <w:rtl/>
                <w:lang w:bidi="fa-IR"/>
              </w:rPr>
            </w:pPr>
            <w:r>
              <w:rPr>
                <w:rFonts w:hint="cs"/>
                <w:sz w:val="20"/>
                <w:rtl/>
              </w:rPr>
              <w:t>د</w:t>
            </w:r>
            <w:r w:rsidR="00A273E6">
              <w:rPr>
                <w:rFonts w:hint="cs"/>
                <w:sz w:val="20"/>
                <w:rtl/>
              </w:rPr>
              <w:t xml:space="preserve">) </w:t>
            </w:r>
            <w:r w:rsidR="00A273E6">
              <w:rPr>
                <w:rFonts w:ascii="Tahoma" w:hAnsi="Tahoma" w:hint="cs"/>
                <w:noProof/>
                <w:rtl/>
                <w:lang w:bidi="fa-IR"/>
              </w:rPr>
              <w:t xml:space="preserve">معادله مقابل را حل کنید.                                                              </w:t>
            </w:r>
            <w:r w:rsidR="00EE5E89">
              <w:rPr>
                <w:rFonts w:ascii="Tahoma" w:hAnsi="Tahoma" w:hint="cs"/>
                <w:noProof/>
                <w:rtl/>
                <w:lang w:bidi="fa-IR"/>
              </w:rPr>
              <w:t xml:space="preserve">   </w:t>
            </w:r>
            <w:r w:rsidR="00A273E6">
              <w:rPr>
                <w:rFonts w:ascii="Tahoma" w:hAnsi="Tahoma" w:hint="cs"/>
                <w:noProof/>
                <w:rtl/>
                <w:lang w:bidi="fa-IR"/>
              </w:rPr>
              <w:t xml:space="preserve">                           </w:t>
            </w:r>
            <w:r w:rsidR="00611EC0" w:rsidRPr="00E75D04">
              <w:rPr>
                <w:rFonts w:ascii="Tahoma" w:hAnsi="Tahoma"/>
                <w:noProof/>
                <w:position w:val="-6"/>
                <w:lang w:bidi="fa-IR"/>
              </w:rPr>
              <w:object w:dxaOrig="1600" w:dyaOrig="260" w14:anchorId="0DA6D147">
                <v:shape id="_x0000_i2947" type="#_x0000_t75" style="width:93pt;height:15.75pt" o:ole="">
                  <v:imagedata r:id="rId30" o:title=""/>
                </v:shape>
                <o:OLEObject Type="Embed" ProgID="Equation.DSMT4" ShapeID="_x0000_i2947" DrawAspect="Content" ObjectID="_1776700611" r:id="rId31"/>
              </w:object>
            </w:r>
            <w:r w:rsidR="00A273E6">
              <w:rPr>
                <w:rFonts w:ascii="Tahoma" w:hAnsi="Tahoma"/>
                <w:noProof/>
                <w:rtl/>
                <w:lang w:bidi="fa-IR"/>
              </w:rPr>
              <w:t xml:space="preserve"> </w:t>
            </w:r>
            <w:r w:rsidR="00A273E6">
              <w:rPr>
                <w:rFonts w:hint="cs"/>
                <w:sz w:val="20"/>
                <w:rtl/>
              </w:rPr>
              <w:t xml:space="preserve"> </w:t>
            </w:r>
          </w:p>
          <w:p w14:paraId="06A464D8" w14:textId="6BBD5B14" w:rsidR="00A273E6" w:rsidRDefault="00A273E6" w:rsidP="0060358E">
            <w:pPr>
              <w:tabs>
                <w:tab w:val="left" w:pos="7041"/>
              </w:tabs>
              <w:rPr>
                <w:rFonts w:ascii="Tahoma" w:hAnsi="Tahoma"/>
                <w:noProof/>
                <w:rtl/>
                <w:lang w:bidi="fa-IR"/>
              </w:rPr>
            </w:pPr>
          </w:p>
          <w:p w14:paraId="4B3F6454" w14:textId="77777777" w:rsidR="00A273E6" w:rsidRDefault="00A273E6" w:rsidP="0060358E">
            <w:pPr>
              <w:tabs>
                <w:tab w:val="left" w:pos="7041"/>
              </w:tabs>
              <w:rPr>
                <w:sz w:val="20"/>
                <w:rtl/>
                <w:lang w:bidi="fa-IR"/>
              </w:rPr>
            </w:pPr>
          </w:p>
          <w:p w14:paraId="15CF52FA" w14:textId="2930ABE6" w:rsidR="00611EC0" w:rsidRPr="009F7022" w:rsidRDefault="00611EC0" w:rsidP="0060358E">
            <w:pPr>
              <w:tabs>
                <w:tab w:val="left" w:pos="7041"/>
              </w:tabs>
              <w:rPr>
                <w:rFonts w:hint="cs"/>
                <w:sz w:val="2"/>
                <w:szCs w:val="4"/>
                <w:rtl/>
                <w:lang w:bidi="fa-IR"/>
              </w:rPr>
            </w:pPr>
          </w:p>
        </w:tc>
      </w:tr>
      <w:tr w:rsidR="00A273E6" w:rsidRPr="00DD67FC" w14:paraId="2A073EBE" w14:textId="77777777" w:rsidTr="00EE5E89">
        <w:trPr>
          <w:trHeight w:val="152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55202C" w14:textId="77777777" w:rsidR="00A273E6" w:rsidRPr="00E15FB6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C013DA" w14:textId="77777777" w:rsidR="00A273E6" w:rsidRDefault="00A273E6" w:rsidP="00B73B85">
            <w:pPr>
              <w:rPr>
                <w:noProof/>
                <w:sz w:val="20"/>
                <w:rtl/>
              </w:rPr>
            </w:pPr>
            <w:r>
              <w:rPr>
                <w:rFonts w:hint="cs"/>
                <w:noProof/>
                <w:sz w:val="20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61024" behindDoc="0" locked="0" layoutInCell="1" allowOverlap="1" wp14:anchorId="7DEAF0A1" wp14:editId="55A4B764">
                      <wp:simplePos x="0" y="0"/>
                      <wp:positionH relativeFrom="column">
                        <wp:posOffset>18449</wp:posOffset>
                      </wp:positionH>
                      <wp:positionV relativeFrom="paragraph">
                        <wp:posOffset>27157</wp:posOffset>
                      </wp:positionV>
                      <wp:extent cx="2060318" cy="1231338"/>
                      <wp:effectExtent l="0" t="0" r="0" b="698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0318" cy="1231338"/>
                                <a:chOff x="-156626" y="0"/>
                                <a:chExt cx="2060318" cy="1231338"/>
                              </a:xfrm>
                            </wpg:grpSpPr>
                            <wpg:grpSp>
                              <wpg:cNvPr id="255" name="Group 255"/>
                              <wpg:cNvGrpSpPr/>
                              <wpg:grpSpPr>
                                <a:xfrm>
                                  <a:off x="37311" y="209550"/>
                                  <a:ext cx="1684551" cy="1021788"/>
                                  <a:chOff x="-151662" y="0"/>
                                  <a:chExt cx="1570142" cy="969695"/>
                                </a:xfrm>
                              </wpg:grpSpPr>
                              <wpg:grpSp>
                                <wpg:cNvPr id="248" name="Group 248"/>
                                <wpg:cNvGrpSpPr/>
                                <wpg:grpSpPr>
                                  <a:xfrm>
                                    <a:off x="-151662" y="0"/>
                                    <a:ext cx="1570142" cy="752475"/>
                                    <a:chOff x="-151662" y="0"/>
                                    <a:chExt cx="1570142" cy="752475"/>
                                  </a:xfrm>
                                  <a:noFill/>
                                </wpg:grpSpPr>
                                <wps:wsp>
                                  <wps:cNvPr id="25" name="Isosceles Triangle 25"/>
                                  <wps:cNvSpPr/>
                                  <wps:spPr>
                                    <a:xfrm>
                                      <a:off x="13697" y="0"/>
                                      <a:ext cx="859173" cy="752475"/>
                                    </a:xfrm>
                                    <a:custGeom>
                                      <a:avLst/>
                                      <a:gdLst>
                                        <a:gd name="connsiteX0" fmla="*/ 0 w 936473"/>
                                        <a:gd name="connsiteY0" fmla="*/ 792898 h 792898"/>
                                        <a:gd name="connsiteX1" fmla="*/ 204891 w 936473"/>
                                        <a:gd name="connsiteY1" fmla="*/ 0 h 792898"/>
                                        <a:gd name="connsiteX2" fmla="*/ 936473 w 936473"/>
                                        <a:gd name="connsiteY2" fmla="*/ 792898 h 792898"/>
                                        <a:gd name="connsiteX3" fmla="*/ 0 w 936473"/>
                                        <a:gd name="connsiteY3" fmla="*/ 792898 h 792898"/>
                                        <a:gd name="connsiteX0" fmla="*/ 102348 w 731582"/>
                                        <a:gd name="connsiteY0" fmla="*/ 792011 h 792898"/>
                                        <a:gd name="connsiteX1" fmla="*/ 0 w 731582"/>
                                        <a:gd name="connsiteY1" fmla="*/ 0 h 792898"/>
                                        <a:gd name="connsiteX2" fmla="*/ 731582 w 731582"/>
                                        <a:gd name="connsiteY2" fmla="*/ 792898 h 792898"/>
                                        <a:gd name="connsiteX3" fmla="*/ 102348 w 731582"/>
                                        <a:gd name="connsiteY3" fmla="*/ 792011 h 792898"/>
                                        <a:gd name="connsiteX0" fmla="*/ 292544 w 921778"/>
                                        <a:gd name="connsiteY0" fmla="*/ 792011 h 792898"/>
                                        <a:gd name="connsiteX1" fmla="*/ 0 w 921778"/>
                                        <a:gd name="connsiteY1" fmla="*/ 0 h 792898"/>
                                        <a:gd name="connsiteX2" fmla="*/ 921778 w 921778"/>
                                        <a:gd name="connsiteY2" fmla="*/ 792898 h 792898"/>
                                        <a:gd name="connsiteX3" fmla="*/ 292544 w 921778"/>
                                        <a:gd name="connsiteY3" fmla="*/ 792011 h 792898"/>
                                        <a:gd name="connsiteX0" fmla="*/ 202246 w 921778"/>
                                        <a:gd name="connsiteY0" fmla="*/ 792898 h 792898"/>
                                        <a:gd name="connsiteX1" fmla="*/ 0 w 921778"/>
                                        <a:gd name="connsiteY1" fmla="*/ 0 h 792898"/>
                                        <a:gd name="connsiteX2" fmla="*/ 921778 w 921778"/>
                                        <a:gd name="connsiteY2" fmla="*/ 792898 h 792898"/>
                                        <a:gd name="connsiteX3" fmla="*/ 202246 w 921778"/>
                                        <a:gd name="connsiteY3" fmla="*/ 792898 h 79289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921778" h="792898">
                                          <a:moveTo>
                                            <a:pt x="202246" y="792898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921778" y="792898"/>
                                          </a:lnTo>
                                          <a:lnTo>
                                            <a:pt x="202246" y="79289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Straight Arrow Connector 28"/>
                                  <wps:cNvCnPr/>
                                  <wps:spPr>
                                    <a:xfrm>
                                      <a:off x="837897" y="751633"/>
                                      <a:ext cx="580583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Straight Arrow Connector 84"/>
                                  <wps:cNvCnPr/>
                                  <wps:spPr>
                                    <a:xfrm flipH="1">
                                      <a:off x="-151662" y="751633"/>
                                      <a:ext cx="369105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53" name="Arc 253"/>
                                <wps:cNvSpPr/>
                                <wps:spPr>
                                  <a:xfrm>
                                    <a:off x="-18691" y="605469"/>
                                    <a:ext cx="393294" cy="280225"/>
                                  </a:xfrm>
                                  <a:prstGeom prst="arc">
                                    <a:avLst>
                                      <a:gd name="adj1" fmla="val 15603292"/>
                                      <a:gd name="adj2" fmla="val 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4" name="Arc 254"/>
                                <wps:cNvSpPr/>
                                <wps:spPr>
                                  <a:xfrm rot="4752568">
                                    <a:off x="-41558" y="29312"/>
                                    <a:ext cx="172115" cy="136448"/>
                                  </a:xfrm>
                                  <a:prstGeom prst="arc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Arc 197"/>
                                <wps:cNvSpPr/>
                                <wps:spPr>
                                  <a:xfrm rot="17119002">
                                    <a:off x="604268" y="631862"/>
                                    <a:ext cx="400440" cy="275225"/>
                                  </a:xfrm>
                                  <a:prstGeom prst="arc">
                                    <a:avLst>
                                      <a:gd name="adj1" fmla="val 15603292"/>
                                      <a:gd name="adj2" fmla="val 19201229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42443" y="0"/>
                                  <a:ext cx="26479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91E161" w14:textId="77777777" w:rsidR="00A273E6" w:rsidRDefault="00A273E6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980237" y="945396"/>
                                  <a:ext cx="26479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F757FF" w14:textId="77777777" w:rsidR="00A273E6" w:rsidRDefault="00A273E6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240763" y="945388"/>
                                  <a:ext cx="26479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32DEC2" w14:textId="77777777" w:rsidR="00A273E6" w:rsidRDefault="00A273E6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1638897" y="857074"/>
                                  <a:ext cx="26479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7D69C6" w14:textId="77777777" w:rsidR="00A273E6" w:rsidRPr="005C41A8" w:rsidRDefault="00A273E6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5C41A8">
                                      <w:rPr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98506" y="301618"/>
                                  <a:ext cx="418465" cy="353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DAFC58" w14:textId="77777777" w:rsidR="00A273E6" w:rsidRDefault="00A273E6" w:rsidP="005C41A8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 w:rsidRPr="005C41A8">
                                      <w:rPr>
                                        <w:position w:val="-6"/>
                                        <w:lang w:bidi="fa-IR"/>
                                      </w:rPr>
                                      <w:object w:dxaOrig="360" w:dyaOrig="400" w14:anchorId="57551EF8">
                                        <v:shape id="_x0000_i2953" type="#_x0000_t75" style="width:18pt;height:20.25pt" o:ole="">
                                          <v:imagedata r:id="rId32" o:title=""/>
                                        </v:shape>
                                        <o:OLEObject Type="Embed" ProgID="Equation.DSMT4" ShapeID="_x0000_i2953" DrawAspect="Content" ObjectID="_1776700616" r:id="rId33"/>
                                      </w:object>
                                    </w:r>
                                    <w:r>
                                      <w:rPr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52" name="Text Box 152"/>
                              <wps:cNvSpPr txBox="1"/>
                              <wps:spPr>
                                <a:xfrm>
                                  <a:off x="602854" y="667296"/>
                                  <a:ext cx="415290" cy="353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93F0A1" w14:textId="31F51C4E" w:rsidR="00A273E6" w:rsidRDefault="00A273E6" w:rsidP="005C41A8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 w:rsidRPr="005C41A8">
                                      <w:rPr>
                                        <w:position w:val="-6"/>
                                        <w:lang w:bidi="fa-IR"/>
                                      </w:rPr>
                                      <w:object w:dxaOrig="360" w:dyaOrig="400" w14:anchorId="7791FCA9">
                                        <v:shape id="_x0000_i2954" type="#_x0000_t75" style="width:18pt;height:20.25pt" o:ole="">
                                          <v:imagedata r:id="rId34" o:title=""/>
                                        </v:shape>
                                        <o:OLEObject Type="Embed" ProgID="Equation.DSMT4" ShapeID="_x0000_i2954" DrawAspect="Content" ObjectID="_1776700617" r:id="rId35"/>
                                      </w:object>
                                    </w:r>
                                    <w:r>
                                      <w:rPr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-156626" y="847067"/>
                                  <a:ext cx="26479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509BB9" w14:textId="5AFABF01" w:rsidR="00A273E6" w:rsidRPr="005C41A8" w:rsidRDefault="00A273E6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AF0A1" id="Group 48" o:spid="_x0000_s1026" style="position:absolute;left:0;text-align:left;margin-left:1.45pt;margin-top:2.15pt;width:162.25pt;height:96.95pt;z-index:252161024;mso-width-relative:margin;mso-height-relative:margin" coordorigin="-1566" coordsize="20603,1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">
                      <v:group id="Group 255" o:spid="_x0000_s1027" style="position:absolute;left:373;top:2095;width:16845;height:10218" coordorigin="-1516" coordsize="15701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<v:group id="Group 248" o:spid="_x0000_s1028" style="position:absolute;left:-1516;width:15700;height:7524" coordorigin="-1516" coordsize="15701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<v:shape id="Isosceles Triangle 25" o:spid="_x0000_s1029" style="position:absolute;left:136;width:8592;height:7524;visibility:visible;mso-wrap-style:square;v-text-anchor:middle" coordsize="921778,79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" path="m202246,792898l,,921778,792898r-719532,xe" filled="f" strokecolor="black [3213]" strokeweight="1pt">
                            <v:path arrowok="t" o:connecttype="custom" o:connectlocs="188510,752475;0,0;859173,752475;188510,752475" o:connectangles="0,0,0,0"/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8" o:spid="_x0000_s1030" type="#_x0000_t32" style="position:absolute;left:8378;top:7516;width:58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" strokecolor="black [3213]" strokeweight="1pt">
                            <v:stroke endarrow="open"/>
                          </v:shape>
                          <v:shape id="Straight Arrow Connector 84" o:spid="_x0000_s1031" type="#_x0000_t32" style="position:absolute;left:-1516;top:7516;width:36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" strokecolor="black [3213]" strokeweight="1pt">
                            <v:stroke endarrow="open"/>
                          </v:shape>
                        </v:group>
                        <v:shape id="Arc 253" o:spid="_x0000_s1032" style="position:absolute;left:-186;top:6054;width:3932;height:2802;visibility:visible;mso-wrap-style:square;v-text-anchor:middle" coordsize="393294,28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" path="m172269,1081nsc215830,-2797,259959,3823,297628,19885v59340,25303,95665,70955,95665,120228l196647,140113,172269,1081xem172269,1081nfc215830,-2797,259959,3823,297628,19885v59340,25303,95665,70955,95665,120228e" filled="f" strokecolor="black [3213]">
                          <v:path arrowok="t" o:connecttype="custom" o:connectlocs="172269,1081;297628,19885;393293,140113" o:connectangles="0,0,0"/>
                        </v:shape>
                        <v:shape id="Arc 254" o:spid="_x0000_s1033" style="position:absolute;left:-416;top:293;width:1721;height:1364;rotation:5191072fd;visibility:visible;mso-wrap-style:square;v-text-anchor:middle" coordsize="172115,13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" path="m86057,nsc133586,,172115,30545,172115,68224r-86057,c86058,45483,86057,22741,86057,xem86057,nfc133586,,172115,30545,172115,68224e" filled="f" strokecolor="black [3213]">
                          <v:path arrowok="t" o:connecttype="custom" o:connectlocs="86057,0;172115,68224" o:connectangles="0,0"/>
                        </v:shape>
                        <v:shape id="Arc 197" o:spid="_x0000_s1034" style="position:absolute;left:6043;top:6317;width:4004;height:2753;rotation:-4894445fd;visibility:visible;mso-wrap-style:square;v-text-anchor:middle" coordsize="400440,27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" path="m176264,989nsc230444,-3499,284942,7408,327147,31186l200220,137613,176264,989xem176264,989nfc230444,-3499,284942,7408,327147,31186e" filled="f" strokecolor="black [3213]">
                          <v:path arrowok="t" o:connecttype="custom" o:connectlocs="176264,989;327147,31186" o:connectangles="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" o:spid="_x0000_s1035" type="#_x0000_t202" style="position:absolute;left:424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14:paraId="0E91E161" w14:textId="77777777" w:rsidR="00A273E6" w:rsidRDefault="00A273E6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3" o:spid="_x0000_s1036" type="#_x0000_t202" style="position:absolute;left:9802;top:9453;width:26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03F757FF" w14:textId="77777777" w:rsidR="00A273E6" w:rsidRDefault="00A273E6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34" o:spid="_x0000_s1037" type="#_x0000_t202" style="position:absolute;left:2407;top:9453;width:26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14:paraId="2F32DEC2" w14:textId="77777777" w:rsidR="00A273E6" w:rsidRDefault="00A273E6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45" o:spid="_x0000_s1038" type="#_x0000_t202" style="position:absolute;left:16388;top:8570;width:26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6D7D69C6" w14:textId="77777777" w:rsidR="00A273E6" w:rsidRPr="005C41A8" w:rsidRDefault="00A273E6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5C41A8"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47" o:spid="_x0000_s1039" type="#_x0000_t202" style="position:absolute;left:1985;top:3016;width:4184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" filled="f" stroked="f" strokeweight=".5pt">
                        <v:textbox style="mso-fit-shape-to-text:t">
                          <w:txbxContent>
                            <w:p w14:paraId="30DAFC58" w14:textId="77777777" w:rsidR="00A273E6" w:rsidRDefault="00A273E6" w:rsidP="005C41A8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 w:rsidRPr="005C41A8">
                                <w:rPr>
                                  <w:position w:val="-6"/>
                                  <w:lang w:bidi="fa-IR"/>
                                </w:rPr>
                                <w:object w:dxaOrig="360" w:dyaOrig="400" w14:anchorId="57551EF8">
                                  <v:shape id="_x0000_i2953" type="#_x0000_t75" style="width:18pt;height:20.25pt" o:ole="">
                                    <v:imagedata r:id="rId32" o:title=""/>
                                  </v:shape>
                                  <o:OLEObject Type="Embed" ProgID="Equation.DSMT4" ShapeID="_x0000_i2953" DrawAspect="Content" ObjectID="_1776700616" r:id="rId36"/>
                                </w:object>
                              </w:r>
                              <w:r>
                                <w:rPr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52" o:spid="_x0000_s1040" type="#_x0000_t202" style="position:absolute;left:6028;top:6672;width:4153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" filled="f" stroked="f" strokeweight=".5pt">
                        <v:textbox style="mso-fit-shape-to-text:t">
                          <w:txbxContent>
                            <w:p w14:paraId="5D93F0A1" w14:textId="31F51C4E" w:rsidR="00A273E6" w:rsidRDefault="00A273E6" w:rsidP="005C41A8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 w:rsidRPr="005C41A8">
                                <w:rPr>
                                  <w:position w:val="-6"/>
                                  <w:lang w:bidi="fa-IR"/>
                                </w:rPr>
                                <w:object w:dxaOrig="360" w:dyaOrig="400" w14:anchorId="7791FCA9">
                                  <v:shape id="_x0000_i2954" type="#_x0000_t75" style="width:18pt;height:20.25pt" o:ole="">
                                    <v:imagedata r:id="rId34" o:title=""/>
                                  </v:shape>
                                  <o:OLEObject Type="Embed" ProgID="Equation.DSMT4" ShapeID="_x0000_i2954" DrawAspect="Content" ObjectID="_1776700617" r:id="rId37"/>
                                </w:object>
                              </w:r>
                              <w:r>
                                <w:rPr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85" o:spid="_x0000_s1041" type="#_x0000_t202" style="position:absolute;left:-1566;top:8470;width:264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05509BB9" w14:textId="5AFABF01" w:rsidR="00A273E6" w:rsidRPr="005C41A8" w:rsidRDefault="00A273E6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sz w:val="20"/>
                <w:rtl/>
              </w:rPr>
              <w:t>با توجه به شکل مقابل به سوالات زیر پاسخ دهید.</w:t>
            </w:r>
          </w:p>
          <w:p w14:paraId="7AC639D4" w14:textId="77777777" w:rsidR="00A273E6" w:rsidRDefault="00A273E6" w:rsidP="00DD49AD">
            <w:pPr>
              <w:rPr>
                <w:noProof/>
                <w:sz w:val="20"/>
                <w:rtl/>
                <w:lang w:bidi="fa-IR"/>
              </w:rPr>
            </w:pPr>
            <w:r>
              <w:rPr>
                <w:rFonts w:hint="cs"/>
                <w:noProof/>
                <w:sz w:val="20"/>
                <w:rtl/>
              </w:rPr>
              <w:t>الف) نام یک پاره خط را بنویسید.</w:t>
            </w:r>
          </w:p>
          <w:p w14:paraId="21A57D98" w14:textId="60DE11B8" w:rsidR="00A273E6" w:rsidRDefault="00A273E6" w:rsidP="00B73B85">
            <w:pPr>
              <w:rPr>
                <w:noProof/>
                <w:sz w:val="20"/>
                <w:rtl/>
                <w:lang w:bidi="fa-IR"/>
              </w:rPr>
            </w:pPr>
          </w:p>
          <w:p w14:paraId="162577ED" w14:textId="630FD158" w:rsidR="00A273E6" w:rsidRDefault="00A273E6" w:rsidP="00C852F2">
            <w:pPr>
              <w:rPr>
                <w:noProof/>
                <w:sz w:val="20"/>
                <w:rtl/>
                <w:lang w:bidi="fa-IR"/>
              </w:rPr>
            </w:pPr>
            <w:r>
              <w:rPr>
                <w:rFonts w:hint="cs"/>
                <w:noProof/>
                <w:sz w:val="20"/>
                <w:rtl/>
              </w:rPr>
              <w:t>ب) اندازه زاویه</w:t>
            </w:r>
            <w:r>
              <w:rPr>
                <w:rFonts w:hint="cs"/>
                <w:noProof/>
                <w:sz w:val="20"/>
                <w:rtl/>
              </w:rPr>
              <w:softHyphen/>
              <w:t xml:space="preserve">ی </w:t>
            </w:r>
            <w:r w:rsidRPr="00E75D04">
              <w:rPr>
                <w:noProof/>
                <w:position w:val="-4"/>
                <w:sz w:val="20"/>
              </w:rPr>
              <w:object w:dxaOrig="279" w:dyaOrig="360" w14:anchorId="5B60A42B">
                <v:shape id="_x0000_i2949" type="#_x0000_t75" style="width:13.5pt;height:18pt" o:ole="">
                  <v:imagedata r:id="rId38" o:title=""/>
                </v:shape>
                <o:OLEObject Type="Embed" ProgID="Equation.DSMT4" ShapeID="_x0000_i2949" DrawAspect="Content" ObjectID="_1776700612" r:id="rId39"/>
              </w:object>
            </w:r>
            <w:r>
              <w:rPr>
                <w:noProof/>
                <w:sz w:val="20"/>
                <w:rtl/>
              </w:rPr>
              <w:t xml:space="preserve"> </w:t>
            </w:r>
            <w:r>
              <w:rPr>
                <w:rFonts w:hint="cs"/>
                <w:noProof/>
                <w:sz w:val="20"/>
                <w:rtl/>
              </w:rPr>
              <w:t>چند درجه است؟</w:t>
            </w:r>
          </w:p>
          <w:p w14:paraId="79DF7A05" w14:textId="425A9D48" w:rsidR="00A273E6" w:rsidRDefault="00A273E6" w:rsidP="001F4726">
            <w:pPr>
              <w:rPr>
                <w:noProof/>
                <w:sz w:val="20"/>
                <w:rtl/>
                <w:lang w:bidi="fa-IR"/>
              </w:rPr>
            </w:pPr>
          </w:p>
        </w:tc>
      </w:tr>
      <w:tr w:rsidR="004077E8" w:rsidRPr="00DD67FC" w14:paraId="60AD9448" w14:textId="77777777" w:rsidTr="00EE5E89">
        <w:trPr>
          <w:trHeight w:val="152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E8BF9D" w14:textId="77777777" w:rsidR="004077E8" w:rsidRPr="00E15FB6" w:rsidRDefault="004077E8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A2744D" w14:textId="77777777" w:rsidR="004077E8" w:rsidRPr="0056321E" w:rsidRDefault="004077E8" w:rsidP="004077E8">
            <w:pPr>
              <w:rPr>
                <w:b w:val="0"/>
                <w:bCs w:val="0"/>
                <w:noProof/>
                <w:rtl/>
              </w:rPr>
            </w:pPr>
            <w:r w:rsidRPr="0056321E">
              <w:rPr>
                <w:rFonts w:hint="cs"/>
                <w:b w:val="0"/>
                <w:bCs w:val="0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2164096" behindDoc="0" locked="0" layoutInCell="1" allowOverlap="1" wp14:anchorId="7FE1A32D" wp14:editId="0E3DFEB2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259080</wp:posOffset>
                      </wp:positionV>
                      <wp:extent cx="2043430" cy="433093"/>
                      <wp:effectExtent l="0" t="0" r="0" b="508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3430" cy="433093"/>
                                <a:chOff x="38100" y="0"/>
                                <a:chExt cx="2043430" cy="433093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38100" y="0"/>
                                  <a:ext cx="2043430" cy="433093"/>
                                  <a:chOff x="-118518" y="659733"/>
                                  <a:chExt cx="2043800" cy="433102"/>
                                </a:xfrm>
                              </wpg:grpSpPr>
                              <wps:wsp>
                                <wps:cNvPr id="16" name="Straight Arrow Connector 16"/>
                                <wps:cNvCnPr/>
                                <wps:spPr>
                                  <a:xfrm>
                                    <a:off x="137595" y="779831"/>
                                    <a:ext cx="15839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 w="med" len="med"/>
                                    <a:tailEnd type="arrow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321794" y="779542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C340051" w14:textId="77777777" w:rsidR="004077E8" w:rsidRDefault="004077E8" w:rsidP="004077E8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1043445" y="798008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1FD1C22" w14:textId="77777777" w:rsidR="004077E8" w:rsidRDefault="004077E8" w:rsidP="004077E8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650338" y="797926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62D3617" w14:textId="77777777" w:rsidR="004077E8" w:rsidRDefault="004077E8" w:rsidP="004077E8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Text Box 224"/>
                                <wps:cNvSpPr txBox="1"/>
                                <wps:spPr>
                                  <a:xfrm>
                                    <a:off x="1660487" y="659733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F810638" w14:textId="77777777" w:rsidR="004077E8" w:rsidRPr="005C41A8" w:rsidRDefault="004077E8" w:rsidP="004077E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5C41A8">
                                        <w:rPr>
                                          <w:i/>
                                          <w:iCs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Text Box 225"/>
                                <wps:cNvSpPr txBox="1"/>
                                <wps:spPr>
                                  <a:xfrm>
                                    <a:off x="-118518" y="675613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3D8618B" w14:textId="77777777" w:rsidR="004077E8" w:rsidRPr="005C41A8" w:rsidRDefault="004077E8" w:rsidP="004077E8">
                                      <w:pPr>
                                        <w:rPr>
                                          <w:i/>
                                          <w:iCs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Text Box 226"/>
                                <wps:cNvSpPr txBox="1"/>
                                <wps:spPr>
                                  <a:xfrm>
                                    <a:off x="1395666" y="807085"/>
                                    <a:ext cx="26479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F22EB1D" w14:textId="77777777" w:rsidR="004077E8" w:rsidRDefault="004077E8" w:rsidP="004077E8"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7" name="Oval 227"/>
                              <wps:cNvSpPr/>
                              <wps:spPr>
                                <a:xfrm>
                                  <a:off x="609600" y="114300"/>
                                  <a:ext cx="36000" cy="36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Oval 228"/>
                              <wps:cNvSpPr/>
                              <wps:spPr>
                                <a:xfrm>
                                  <a:off x="962025" y="104775"/>
                                  <a:ext cx="35560" cy="355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Oval 229"/>
                              <wps:cNvSpPr/>
                              <wps:spPr>
                                <a:xfrm>
                                  <a:off x="1323975" y="114300"/>
                                  <a:ext cx="36000" cy="36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Oval 134"/>
                              <wps:cNvSpPr/>
                              <wps:spPr>
                                <a:xfrm>
                                  <a:off x="1619250" y="95250"/>
                                  <a:ext cx="35560" cy="355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E1A32D" id="Group 14" o:spid="_x0000_s1042" style="position:absolute;left:0;text-align:left;margin-left:1.65pt;margin-top:20.4pt;width:160.9pt;height:34.1pt;z-index:252164096;mso-width-relative:margin;mso-height-relative:margin" coordorigin="381" coordsize="20434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">
                      <v:group id="Group 15" o:spid="_x0000_s1043" style="position:absolute;left:381;width:20434;height:4330" coordorigin="-1185,6597" coordsize="20438,4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Straight Arrow Connector 16" o:spid="_x0000_s1044" type="#_x0000_t32" style="position:absolute;left:1375;top:7798;width:15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" strokecolor="windowText" strokeweight="1pt">
                          <v:stroke startarrow="open" endarrow="open"/>
                        </v:shape>
                        <v:shape id="Text Box 26" o:spid="_x0000_s1045" type="#_x0000_t202" style="position:absolute;left:3217;top:7795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<v:textbox>
                            <w:txbxContent>
                              <w:p w14:paraId="5C340051" w14:textId="77777777" w:rsidR="004077E8" w:rsidRDefault="004077E8" w:rsidP="004077E8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29" o:spid="_x0000_s1046" type="#_x0000_t202" style="position:absolute;left:10434;top:7980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14:paraId="51FD1C22" w14:textId="77777777" w:rsidR="004077E8" w:rsidRDefault="004077E8" w:rsidP="004077E8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31" o:spid="_x0000_s1047" type="#_x0000_t202" style="position:absolute;left:6503;top:7979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<v:textbox>
                            <w:txbxContent>
                              <w:p w14:paraId="762D3617" w14:textId="77777777" w:rsidR="004077E8" w:rsidRDefault="004077E8" w:rsidP="004077E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24" o:spid="_x0000_s1048" type="#_x0000_t202" style="position:absolute;left:16604;top:6597;width:264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<v:textbox>
                            <w:txbxContent>
                              <w:p w14:paraId="3F810638" w14:textId="77777777" w:rsidR="004077E8" w:rsidRPr="005C41A8" w:rsidRDefault="004077E8" w:rsidP="004077E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5C41A8">
                                  <w:rPr>
                                    <w:i/>
                                    <w:iCs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225" o:spid="_x0000_s1049" type="#_x0000_t202" style="position:absolute;left:-1185;top:6756;width:26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    <v:textbox>
                            <w:txbxContent>
                              <w:p w14:paraId="53D8618B" w14:textId="77777777" w:rsidR="004077E8" w:rsidRPr="005C41A8" w:rsidRDefault="004077E8" w:rsidP="004077E8">
                                <w:pPr>
                                  <w:rPr>
                                    <w:i/>
                                    <w:iCs/>
                                    <w:rtl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226" o:spid="_x0000_s1050" type="#_x0000_t202" style="position:absolute;left:13956;top:8070;width:26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        <v:textbox>
                            <w:txbxContent>
                              <w:p w14:paraId="2F22EB1D" w14:textId="77777777" w:rsidR="004077E8" w:rsidRDefault="004077E8" w:rsidP="004077E8">
                                <w: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oval id="Oval 227" o:spid="_x0000_s1051" style="position:absolute;left:6096;top:11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" fillcolor="black [3200]" strokecolor="black [1600]" strokeweight="2pt"/>
                      <v:oval id="Oval 228" o:spid="_x0000_s1052" style="position:absolute;left:9620;top:1047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" fillcolor="black [3200]" strokecolor="black [1600]" strokeweight="2pt"/>
                      <v:oval id="Oval 229" o:spid="_x0000_s1053" style="position:absolute;left:13239;top:11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" fillcolor="black [3200]" strokecolor="black [1600]" strokeweight="2pt"/>
                      <v:oval id="Oval 134" o:spid="_x0000_s1054" style="position:absolute;left:16192;top:952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" fillcolor="black [3200]" strokecolor="black [1600]" strokeweight="2pt"/>
                    </v:group>
                  </w:pict>
                </mc:Fallback>
              </mc:AlternateContent>
            </w:r>
            <w:r w:rsidRPr="0056321E">
              <w:rPr>
                <w:rFonts w:hint="cs"/>
                <w:noProof/>
                <w:rtl/>
                <w:lang w:val="fa-IR"/>
              </w:rPr>
              <w:t>با توجه به شکل مقابل</w:t>
            </w:r>
            <w:r w:rsidRPr="0056321E">
              <w:rPr>
                <w:rFonts w:hint="cs"/>
                <w:noProof/>
                <w:rtl/>
              </w:rPr>
              <w:t xml:space="preserve"> پاسخ دهید.</w:t>
            </w:r>
          </w:p>
          <w:p w14:paraId="185493BA" w14:textId="77777777" w:rsidR="004077E8" w:rsidRPr="0056321E" w:rsidRDefault="004077E8" w:rsidP="004077E8">
            <w:pPr>
              <w:rPr>
                <w:b w:val="0"/>
                <w:bCs w:val="0"/>
                <w:noProof/>
                <w:rtl/>
              </w:rPr>
            </w:pPr>
            <w:r w:rsidRPr="0056321E">
              <w:rPr>
                <w:rFonts w:hint="cs"/>
                <w:noProof/>
                <w:rtl/>
              </w:rPr>
              <w:t>الف) نام یک نیمخط را بنویسید.</w:t>
            </w:r>
          </w:p>
          <w:p w14:paraId="7FB413AB" w14:textId="77777777" w:rsidR="004077E8" w:rsidRDefault="004077E8" w:rsidP="004077E8">
            <w:pPr>
              <w:rPr>
                <w:b w:val="0"/>
                <w:bCs w:val="0"/>
                <w:noProof/>
                <w:rtl/>
              </w:rPr>
            </w:pPr>
            <w:r w:rsidRPr="0056321E">
              <w:rPr>
                <w:rFonts w:hint="cs"/>
                <w:noProof/>
                <w:rtl/>
              </w:rPr>
              <w:t>ب)نام یک پاره خط را بنویسید.</w:t>
            </w:r>
          </w:p>
          <w:p w14:paraId="3A6383CD" w14:textId="77777777" w:rsidR="004077E8" w:rsidRPr="0056321E" w:rsidRDefault="004077E8" w:rsidP="004077E8">
            <w:pPr>
              <w:rPr>
                <w:b w:val="0"/>
                <w:bCs w:val="0"/>
                <w:noProof/>
                <w:rtl/>
              </w:rPr>
            </w:pPr>
          </w:p>
          <w:p w14:paraId="0B0BD9C2" w14:textId="16C432E8" w:rsidR="004077E8" w:rsidRDefault="004077E8" w:rsidP="004077E8">
            <w:pPr>
              <w:rPr>
                <w:rFonts w:hint="cs"/>
                <w:noProof/>
                <w:sz w:val="20"/>
                <w:rtl/>
                <w:lang w:bidi="fa-IR"/>
              </w:rPr>
            </w:pPr>
            <w:r w:rsidRPr="0056321E">
              <w:rPr>
                <w:rFonts w:hint="cs"/>
                <w:noProof/>
                <w:rtl/>
              </w:rPr>
              <w:t xml:space="preserve">ج) تساوی های مقابل را کامل کنید.              </w:t>
            </w:r>
            <w:r w:rsidRPr="0056321E">
              <w:rPr>
                <w:noProof/>
                <w:position w:val="-6"/>
              </w:rPr>
              <w:object w:dxaOrig="1780" w:dyaOrig="360" w14:anchorId="7E1E7FD2">
                <v:shape id="_x0000_i2950" type="#_x0000_t75" style="width:89.25pt;height:18pt" o:ole="">
                  <v:imagedata r:id="rId40" o:title=""/>
                </v:shape>
                <o:OLEObject Type="Embed" ProgID="Equation.DSMT4" ShapeID="_x0000_i2950" DrawAspect="Content" ObjectID="_1776700613" r:id="rId41"/>
              </w:object>
            </w:r>
            <w:r w:rsidRPr="0056321E">
              <w:rPr>
                <w:noProof/>
              </w:rPr>
              <w:t xml:space="preserve">      </w:t>
            </w:r>
            <w:r w:rsidRPr="0056321E">
              <w:rPr>
                <w:rFonts w:hint="cs"/>
                <w:noProof/>
                <w:rtl/>
              </w:rPr>
              <w:t xml:space="preserve">           </w:t>
            </w:r>
            <w:r w:rsidRPr="0056321E">
              <w:rPr>
                <w:rFonts w:hint="cs"/>
                <w:rtl/>
              </w:rPr>
              <w:t xml:space="preserve">         </w:t>
            </w:r>
            <w:r w:rsidRPr="0056321E">
              <w:rPr>
                <w:position w:val="-6"/>
              </w:rPr>
              <w:object w:dxaOrig="1920" w:dyaOrig="360" w14:anchorId="731A8A2E">
                <v:shape id="_x0000_i2951" type="#_x0000_t75" style="width:96pt;height:18pt" o:ole="">
                  <v:imagedata r:id="rId42" o:title=""/>
                </v:shape>
                <o:OLEObject Type="Embed" ProgID="Equation.DSMT4" ShapeID="_x0000_i2951" DrawAspect="Content" ObjectID="_1776700614" r:id="rId43"/>
              </w:object>
            </w:r>
          </w:p>
        </w:tc>
      </w:tr>
      <w:tr w:rsidR="00A273E6" w:rsidRPr="00DD67FC" w14:paraId="20A348B8" w14:textId="77777777" w:rsidTr="00EE5E89">
        <w:trPr>
          <w:trHeight w:val="1522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FEC168" w14:textId="77777777" w:rsidR="00A273E6" w:rsidRPr="00E15FB6" w:rsidRDefault="00A273E6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8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4EB070" w14:textId="0AD65B96" w:rsidR="00A273E6" w:rsidRDefault="00A273E6" w:rsidP="001349F2">
            <w:pPr>
              <w:tabs>
                <w:tab w:val="left" w:pos="1656"/>
                <w:tab w:val="center" w:pos="4608"/>
              </w:tabs>
              <w:rPr>
                <w:noProof/>
                <w:sz w:val="20"/>
                <w:rtl/>
                <w:lang w:bidi="fa-IR"/>
              </w:rPr>
            </w:pPr>
            <w:r>
              <w:rPr>
                <w:rFonts w:hint="cs"/>
                <w:noProof/>
                <w:sz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62048" behindDoc="0" locked="0" layoutInCell="1" allowOverlap="1" wp14:anchorId="53604AE8" wp14:editId="2B1C4AF3">
                      <wp:simplePos x="0" y="0"/>
                      <wp:positionH relativeFrom="column">
                        <wp:posOffset>235278</wp:posOffset>
                      </wp:positionH>
                      <wp:positionV relativeFrom="paragraph">
                        <wp:posOffset>135419</wp:posOffset>
                      </wp:positionV>
                      <wp:extent cx="1985010" cy="1094105"/>
                      <wp:effectExtent l="0" t="19050" r="15240" b="2984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5010" cy="1094105"/>
                                <a:chOff x="0" y="0"/>
                                <a:chExt cx="1985443" cy="1094339"/>
                              </a:xfrm>
                            </wpg:grpSpPr>
                            <wps:wsp>
                              <wps:cNvPr id="6" name="Arrow: Right 6"/>
                              <wps:cNvSpPr/>
                              <wps:spPr>
                                <a:xfrm>
                                  <a:off x="0" y="229991"/>
                                  <a:ext cx="506095" cy="46545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28BBC5" w14:textId="77777777" w:rsidR="00A273E6" w:rsidRPr="003F3D86" w:rsidRDefault="00A273E6" w:rsidP="00D9400D">
                                    <w:pPr>
                                      <w:jc w:val="center"/>
                                      <w:rPr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3F3D86">
                                      <w:rPr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Arrow: Right 9"/>
                              <wps:cNvSpPr/>
                              <wps:spPr>
                                <a:xfrm rot="16200000">
                                  <a:off x="430992" y="480431"/>
                                  <a:ext cx="506095" cy="46545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B8591F" w14:textId="77777777" w:rsidR="00A273E6" w:rsidRPr="003F3D86" w:rsidRDefault="00A273E6" w:rsidP="00D9400D">
                                    <w:pPr>
                                      <w:jc w:val="center"/>
                                      <w:rPr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Arrow: Right 13"/>
                              <wps:cNvSpPr/>
                              <wps:spPr>
                                <a:xfrm rot="16200000">
                                  <a:off x="966818" y="20320"/>
                                  <a:ext cx="506095" cy="46545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3FCAF6" w14:textId="77777777" w:rsidR="00A273E6" w:rsidRPr="003F3D86" w:rsidRDefault="00A273E6" w:rsidP="00D9400D">
                                    <w:pPr>
                                      <w:jc w:val="center"/>
                                      <w:rPr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Arrow: Right 20"/>
                              <wps:cNvSpPr/>
                              <wps:spPr>
                                <a:xfrm rot="5400000">
                                  <a:off x="966818" y="608564"/>
                                  <a:ext cx="506095" cy="46545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5A0AE6" w14:textId="77777777" w:rsidR="00A273E6" w:rsidRPr="003F3D86" w:rsidRDefault="00A273E6" w:rsidP="00D9400D">
                                    <w:pPr>
                                      <w:jc w:val="center"/>
                                      <w:rPr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Arrow: Right 21"/>
                              <wps:cNvSpPr/>
                              <wps:spPr>
                                <a:xfrm flipH="1">
                                  <a:off x="1479348" y="294057"/>
                                  <a:ext cx="506095" cy="46545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60D0A1" w14:textId="4CD6128D" w:rsidR="00A273E6" w:rsidRPr="003F3D86" w:rsidRDefault="00A273E6" w:rsidP="00D9400D">
                                    <w:pPr>
                                      <w:jc w:val="center"/>
                                      <w:rPr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000000" w:themeColor="text1"/>
                                        <w:sz w:val="20"/>
                                        <w:szCs w:val="20"/>
                                        <w:lang w:bidi="fa-I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604AE8" id="Group 4" o:spid="_x0000_s1055" style="position:absolute;left:0;text-align:left;margin-left:18.55pt;margin-top:10.65pt;width:156.3pt;height:86.15pt;z-index:252162048;mso-width-relative:margin;mso-height-relative:margin" coordsize="19854,10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6" o:spid="_x0000_s1056" type="#_x0000_t13" style="position:absolute;top:2299;width:5060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" adj="11667" fillcolor="#f2dbdb [661]" strokecolor="#243f60 [1604]" strokeweight="2pt">
                        <v:textbox>
                          <w:txbxContent>
                            <w:p w14:paraId="4528BBC5" w14:textId="77777777" w:rsidR="00A273E6" w:rsidRPr="003F3D86" w:rsidRDefault="00A273E6" w:rsidP="00D9400D">
                              <w:pPr>
                                <w:jc w:val="center"/>
                                <w:rPr>
                                  <w:b w:val="0"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F3D86">
                                <w:rPr>
                                  <w:b w:val="0"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Arrow: Right 9" o:spid="_x0000_s1057" type="#_x0000_t13" style="position:absolute;left:4309;top:4805;width:5061;height:46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" adj="11667" fillcolor="#f2dbdb [661]" strokecolor="#243f60 [1604]" strokeweight="2pt">
                        <v:textbox style="layout-flow:vertical">
                          <w:txbxContent>
                            <w:p w14:paraId="46B8591F" w14:textId="77777777" w:rsidR="00A273E6" w:rsidRPr="003F3D86" w:rsidRDefault="00A273E6" w:rsidP="00D9400D">
                              <w:pPr>
                                <w:jc w:val="center"/>
                                <w:rPr>
                                  <w:b w:val="0"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Arrow: Right 13" o:spid="_x0000_s1058" type="#_x0000_t13" style="position:absolute;left:9668;top:203;width:5060;height:46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" adj="11667" fillcolor="#f2dbdb [661]" strokecolor="#243f60 [1604]" strokeweight="2pt">
                        <v:textbox style="layout-flow:vertical">
                          <w:txbxContent>
                            <w:p w14:paraId="293FCAF6" w14:textId="77777777" w:rsidR="00A273E6" w:rsidRPr="003F3D86" w:rsidRDefault="00A273E6" w:rsidP="00D9400D">
                              <w:pPr>
                                <w:jc w:val="center"/>
                                <w:rPr>
                                  <w:b w:val="0"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Arrow: Right 20" o:spid="_x0000_s1059" type="#_x0000_t13" style="position:absolute;left:9667;top:6086;width:5061;height:46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" adj="11667" fillcolor="#f2dbdb [661]" strokecolor="#243f60 [1604]" strokeweight="2pt">
                        <v:textbox style="layout-flow:vertical;mso-layout-flow-alt:bottom-to-top">
                          <w:txbxContent>
                            <w:p w14:paraId="0F5A0AE6" w14:textId="77777777" w:rsidR="00A273E6" w:rsidRPr="003F3D86" w:rsidRDefault="00A273E6" w:rsidP="00D9400D">
                              <w:pPr>
                                <w:jc w:val="center"/>
                                <w:rPr>
                                  <w:b w:val="0"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Arrow: Right 21" o:spid="_x0000_s1060" type="#_x0000_t13" style="position:absolute;left:14793;top:2940;width:5061;height:465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" adj="11667" fillcolor="#f2dbdb [661]" strokecolor="#243f60 [1604]" strokeweight="2pt">
                        <v:textbox>
                          <w:txbxContent>
                            <w:p w14:paraId="0C60D0A1" w14:textId="4CD6128D" w:rsidR="00A273E6" w:rsidRPr="003F3D86" w:rsidRDefault="00A273E6" w:rsidP="00D9400D">
                              <w:pPr>
                                <w:jc w:val="center"/>
                                <w:rPr>
                                  <w:b w:val="0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:sz w:val="20"/>
                                  <w:szCs w:val="20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sz w:val="20"/>
                <w:rtl/>
                <w:lang w:bidi="fa-IR"/>
              </w:rPr>
              <w:t>در هر مورد نوع تبدیل را روی فلش</w:t>
            </w:r>
            <w:r>
              <w:rPr>
                <w:rFonts w:hint="cs"/>
                <w:noProof/>
                <w:sz w:val="20"/>
                <w:rtl/>
                <w:lang w:bidi="fa-IR"/>
              </w:rPr>
              <w:softHyphen/>
              <w:t>ها بنویسید.</w:t>
            </w:r>
          </w:p>
          <w:p w14:paraId="0FD383B2" w14:textId="5D6BC7A1" w:rsidR="00A273E6" w:rsidRDefault="00A273E6" w:rsidP="000C0BF5">
            <w:pPr>
              <w:rPr>
                <w:noProof/>
                <w:sz w:val="20"/>
                <w:rtl/>
                <w:lang w:bidi="fa-IR"/>
              </w:rPr>
            </w:pPr>
          </w:p>
          <w:p w14:paraId="406FF052" w14:textId="5BDC38DE" w:rsidR="00A273E6" w:rsidRDefault="00A273E6" w:rsidP="000C0BF5">
            <w:pPr>
              <w:rPr>
                <w:noProof/>
                <w:sz w:val="20"/>
                <w:rtl/>
                <w:lang w:bidi="fa-IR"/>
              </w:rPr>
            </w:pPr>
            <w:r>
              <w:rPr>
                <w:rFonts w:hint="cs"/>
                <w:noProof/>
                <w:sz w:val="20"/>
                <w:rtl/>
                <w:lang w:bidi="fa-IR"/>
              </w:rPr>
              <w:t xml:space="preserve">        </w:t>
            </w:r>
            <w:r w:rsidRPr="00EC6897">
              <w:rPr>
                <w:noProof/>
                <w:position w:val="-10"/>
                <w:sz w:val="20"/>
                <w:lang w:bidi="fa-IR"/>
              </w:rPr>
              <w:object w:dxaOrig="4280" w:dyaOrig="460" w14:anchorId="4D99536E">
                <v:shape id="_x0000_i2952" type="#_x0000_t75" style="width:214.5pt;height:23.25pt" o:ole="">
                  <v:imagedata r:id="rId44" o:title=""/>
                </v:shape>
                <o:OLEObject Type="Embed" ProgID="Equation.DSMT4" ShapeID="_x0000_i2952" DrawAspect="Content" ObjectID="_1776700615" r:id="rId45"/>
              </w:object>
            </w:r>
            <w:r>
              <w:rPr>
                <w:noProof/>
                <w:sz w:val="20"/>
                <w:rtl/>
                <w:lang w:bidi="fa-IR"/>
              </w:rPr>
              <w:t xml:space="preserve"> </w:t>
            </w:r>
          </w:p>
          <w:p w14:paraId="21635D85" w14:textId="77777777" w:rsidR="00A273E6" w:rsidRDefault="00A273E6" w:rsidP="000C0BF5">
            <w:pPr>
              <w:rPr>
                <w:noProof/>
                <w:sz w:val="20"/>
                <w:rtl/>
                <w:lang w:bidi="fa-IR"/>
              </w:rPr>
            </w:pPr>
          </w:p>
          <w:p w14:paraId="47FCACDA" w14:textId="7B048CE4" w:rsidR="00A273E6" w:rsidRDefault="00A273E6" w:rsidP="000C0BF5">
            <w:pPr>
              <w:rPr>
                <w:rFonts w:hint="cs"/>
                <w:noProof/>
                <w:sz w:val="20"/>
                <w:rtl/>
                <w:lang w:bidi="fa-IR"/>
              </w:rPr>
            </w:pPr>
          </w:p>
        </w:tc>
      </w:tr>
    </w:tbl>
    <w:p w14:paraId="4007D46B" w14:textId="636A5BB3" w:rsidR="002F2040" w:rsidRPr="00715315" w:rsidRDefault="002F2040" w:rsidP="004E481C">
      <w:pPr>
        <w:tabs>
          <w:tab w:val="left" w:pos="8540"/>
        </w:tabs>
      </w:pPr>
      <w:bookmarkStart w:id="0" w:name="_GoBack"/>
      <w:bookmarkEnd w:id="0"/>
    </w:p>
    <w:sectPr w:rsidR="002F2040" w:rsidRPr="00715315" w:rsidSect="00372E88">
      <w:pgSz w:w="11906" w:h="16838" w:code="9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1C028" w14:textId="77777777" w:rsidR="006412BF" w:rsidRDefault="006412BF" w:rsidP="00A05C0E">
      <w:r>
        <w:separator/>
      </w:r>
    </w:p>
  </w:endnote>
  <w:endnote w:type="continuationSeparator" w:id="0">
    <w:p w14:paraId="30A200CF" w14:textId="77777777" w:rsidR="006412BF" w:rsidRDefault="006412BF" w:rsidP="00A0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PT.Nazanin">
    <w:altName w:val="Euclid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7CE8F" w14:textId="77777777" w:rsidR="006412BF" w:rsidRDefault="006412BF" w:rsidP="00A05C0E">
      <w:r>
        <w:separator/>
      </w:r>
    </w:p>
  </w:footnote>
  <w:footnote w:type="continuationSeparator" w:id="0">
    <w:p w14:paraId="04DCF61A" w14:textId="77777777" w:rsidR="006412BF" w:rsidRDefault="006412BF" w:rsidP="00A05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C0C"/>
    <w:multiLevelType w:val="hybridMultilevel"/>
    <w:tmpl w:val="6060C6AC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B45D3"/>
    <w:multiLevelType w:val="hybridMultilevel"/>
    <w:tmpl w:val="00BCA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44129"/>
    <w:multiLevelType w:val="hybridMultilevel"/>
    <w:tmpl w:val="0114B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73A4"/>
    <w:multiLevelType w:val="hybridMultilevel"/>
    <w:tmpl w:val="2AA458AE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073D1A"/>
    <w:multiLevelType w:val="hybridMultilevel"/>
    <w:tmpl w:val="2AA458AE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707E42"/>
    <w:multiLevelType w:val="hybridMultilevel"/>
    <w:tmpl w:val="36A85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849E5"/>
    <w:multiLevelType w:val="hybridMultilevel"/>
    <w:tmpl w:val="5A26ECDE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B671C5"/>
    <w:multiLevelType w:val="hybridMultilevel"/>
    <w:tmpl w:val="D42A0118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5A"/>
    <w:rsid w:val="000031F4"/>
    <w:rsid w:val="0001585C"/>
    <w:rsid w:val="00016F69"/>
    <w:rsid w:val="00020B50"/>
    <w:rsid w:val="00032911"/>
    <w:rsid w:val="00043825"/>
    <w:rsid w:val="00053903"/>
    <w:rsid w:val="00054F82"/>
    <w:rsid w:val="0005582A"/>
    <w:rsid w:val="00061686"/>
    <w:rsid w:val="000638CE"/>
    <w:rsid w:val="000660A9"/>
    <w:rsid w:val="00066C03"/>
    <w:rsid w:val="00071A2A"/>
    <w:rsid w:val="000728D1"/>
    <w:rsid w:val="00081B45"/>
    <w:rsid w:val="00085E7D"/>
    <w:rsid w:val="000A7434"/>
    <w:rsid w:val="000A7610"/>
    <w:rsid w:val="000B25CE"/>
    <w:rsid w:val="000B2ADB"/>
    <w:rsid w:val="000C0BF5"/>
    <w:rsid w:val="000C35A8"/>
    <w:rsid w:val="000C581E"/>
    <w:rsid w:val="000D4C49"/>
    <w:rsid w:val="000E76D6"/>
    <w:rsid w:val="00104B78"/>
    <w:rsid w:val="0010620E"/>
    <w:rsid w:val="00110F0A"/>
    <w:rsid w:val="00117BF6"/>
    <w:rsid w:val="0012029B"/>
    <w:rsid w:val="001337C9"/>
    <w:rsid w:val="001349F2"/>
    <w:rsid w:val="00137D33"/>
    <w:rsid w:val="00142CB6"/>
    <w:rsid w:val="001451F7"/>
    <w:rsid w:val="00163556"/>
    <w:rsid w:val="00176075"/>
    <w:rsid w:val="00185634"/>
    <w:rsid w:val="001875FE"/>
    <w:rsid w:val="001A3703"/>
    <w:rsid w:val="001A6CC2"/>
    <w:rsid w:val="001B0E6D"/>
    <w:rsid w:val="001D07EB"/>
    <w:rsid w:val="001D11D3"/>
    <w:rsid w:val="001D2461"/>
    <w:rsid w:val="001F4726"/>
    <w:rsid w:val="00211DD2"/>
    <w:rsid w:val="0022278E"/>
    <w:rsid w:val="00222B21"/>
    <w:rsid w:val="00245FBB"/>
    <w:rsid w:val="00247DE6"/>
    <w:rsid w:val="0025115E"/>
    <w:rsid w:val="002526C9"/>
    <w:rsid w:val="00262D8E"/>
    <w:rsid w:val="0027022F"/>
    <w:rsid w:val="00270AD6"/>
    <w:rsid w:val="00270C23"/>
    <w:rsid w:val="00274153"/>
    <w:rsid w:val="00276C6C"/>
    <w:rsid w:val="00280AEA"/>
    <w:rsid w:val="002831F1"/>
    <w:rsid w:val="00283478"/>
    <w:rsid w:val="002835F4"/>
    <w:rsid w:val="00294359"/>
    <w:rsid w:val="002A3385"/>
    <w:rsid w:val="002B68BB"/>
    <w:rsid w:val="002D1B15"/>
    <w:rsid w:val="002D35B5"/>
    <w:rsid w:val="002D75B0"/>
    <w:rsid w:val="002E372D"/>
    <w:rsid w:val="002E3830"/>
    <w:rsid w:val="002F2040"/>
    <w:rsid w:val="00303A9F"/>
    <w:rsid w:val="00316FED"/>
    <w:rsid w:val="00320A1A"/>
    <w:rsid w:val="00330B63"/>
    <w:rsid w:val="00331C34"/>
    <w:rsid w:val="0033223F"/>
    <w:rsid w:val="00334347"/>
    <w:rsid w:val="00335021"/>
    <w:rsid w:val="00336993"/>
    <w:rsid w:val="00343540"/>
    <w:rsid w:val="00356580"/>
    <w:rsid w:val="00357C26"/>
    <w:rsid w:val="003634AF"/>
    <w:rsid w:val="00366AC5"/>
    <w:rsid w:val="00372E88"/>
    <w:rsid w:val="00373398"/>
    <w:rsid w:val="00374CE8"/>
    <w:rsid w:val="00375E7B"/>
    <w:rsid w:val="00377537"/>
    <w:rsid w:val="00394BB2"/>
    <w:rsid w:val="003A5050"/>
    <w:rsid w:val="003B50E8"/>
    <w:rsid w:val="003B58DF"/>
    <w:rsid w:val="003C76CB"/>
    <w:rsid w:val="003D1D0D"/>
    <w:rsid w:val="003D70F5"/>
    <w:rsid w:val="003D7C8C"/>
    <w:rsid w:val="003E13B6"/>
    <w:rsid w:val="003E43DF"/>
    <w:rsid w:val="004015E0"/>
    <w:rsid w:val="0040258D"/>
    <w:rsid w:val="004065D5"/>
    <w:rsid w:val="0040730F"/>
    <w:rsid w:val="004077E8"/>
    <w:rsid w:val="00412429"/>
    <w:rsid w:val="0041598F"/>
    <w:rsid w:val="004277BB"/>
    <w:rsid w:val="00444A15"/>
    <w:rsid w:val="00447308"/>
    <w:rsid w:val="00450856"/>
    <w:rsid w:val="00451B78"/>
    <w:rsid w:val="00457CB2"/>
    <w:rsid w:val="0046070A"/>
    <w:rsid w:val="004679B5"/>
    <w:rsid w:val="00474848"/>
    <w:rsid w:val="004750F3"/>
    <w:rsid w:val="00475D27"/>
    <w:rsid w:val="004810B9"/>
    <w:rsid w:val="00481243"/>
    <w:rsid w:val="004917B9"/>
    <w:rsid w:val="0049652E"/>
    <w:rsid w:val="004A11B5"/>
    <w:rsid w:val="004C750E"/>
    <w:rsid w:val="004E481C"/>
    <w:rsid w:val="004E5880"/>
    <w:rsid w:val="004F75E0"/>
    <w:rsid w:val="00511E8F"/>
    <w:rsid w:val="00524CCF"/>
    <w:rsid w:val="00524F55"/>
    <w:rsid w:val="005342E7"/>
    <w:rsid w:val="0053558C"/>
    <w:rsid w:val="005635A9"/>
    <w:rsid w:val="005678C3"/>
    <w:rsid w:val="005840ED"/>
    <w:rsid w:val="00585150"/>
    <w:rsid w:val="00585B76"/>
    <w:rsid w:val="00595D0B"/>
    <w:rsid w:val="005A1A37"/>
    <w:rsid w:val="005A5FDE"/>
    <w:rsid w:val="005A69FF"/>
    <w:rsid w:val="005B3399"/>
    <w:rsid w:val="005C41A8"/>
    <w:rsid w:val="005D3DC5"/>
    <w:rsid w:val="005D48CE"/>
    <w:rsid w:val="005F6253"/>
    <w:rsid w:val="00600453"/>
    <w:rsid w:val="0060358E"/>
    <w:rsid w:val="00611DD4"/>
    <w:rsid w:val="00611EC0"/>
    <w:rsid w:val="0061794A"/>
    <w:rsid w:val="006412BF"/>
    <w:rsid w:val="00650852"/>
    <w:rsid w:val="0065463D"/>
    <w:rsid w:val="0066234F"/>
    <w:rsid w:val="006740FE"/>
    <w:rsid w:val="00684B96"/>
    <w:rsid w:val="00685437"/>
    <w:rsid w:val="006A0A59"/>
    <w:rsid w:val="006A5955"/>
    <w:rsid w:val="006B00E2"/>
    <w:rsid w:val="006B0B23"/>
    <w:rsid w:val="006B2167"/>
    <w:rsid w:val="006C740E"/>
    <w:rsid w:val="006D24DC"/>
    <w:rsid w:val="006D6947"/>
    <w:rsid w:val="006E1AED"/>
    <w:rsid w:val="006E21DA"/>
    <w:rsid w:val="006E29FD"/>
    <w:rsid w:val="006E5741"/>
    <w:rsid w:val="006F0754"/>
    <w:rsid w:val="006F3F38"/>
    <w:rsid w:val="006F4E5C"/>
    <w:rsid w:val="00712A3D"/>
    <w:rsid w:val="00715315"/>
    <w:rsid w:val="007462BC"/>
    <w:rsid w:val="007523E1"/>
    <w:rsid w:val="00756F97"/>
    <w:rsid w:val="00766742"/>
    <w:rsid w:val="0077493A"/>
    <w:rsid w:val="00777683"/>
    <w:rsid w:val="007830B0"/>
    <w:rsid w:val="00787064"/>
    <w:rsid w:val="007936AF"/>
    <w:rsid w:val="00794680"/>
    <w:rsid w:val="00797631"/>
    <w:rsid w:val="007B0A68"/>
    <w:rsid w:val="007B1350"/>
    <w:rsid w:val="007B3405"/>
    <w:rsid w:val="007B7980"/>
    <w:rsid w:val="007C2145"/>
    <w:rsid w:val="00831D72"/>
    <w:rsid w:val="00833128"/>
    <w:rsid w:val="00850B04"/>
    <w:rsid w:val="0085558A"/>
    <w:rsid w:val="008661AC"/>
    <w:rsid w:val="00870AA6"/>
    <w:rsid w:val="00872978"/>
    <w:rsid w:val="00876B34"/>
    <w:rsid w:val="0088205F"/>
    <w:rsid w:val="00892A4C"/>
    <w:rsid w:val="008A16A2"/>
    <w:rsid w:val="008B44F2"/>
    <w:rsid w:val="008B7A82"/>
    <w:rsid w:val="008C09BB"/>
    <w:rsid w:val="008C2B92"/>
    <w:rsid w:val="008C2FE1"/>
    <w:rsid w:val="008C7767"/>
    <w:rsid w:val="008D5D61"/>
    <w:rsid w:val="008E5EBA"/>
    <w:rsid w:val="008E7E89"/>
    <w:rsid w:val="008F4187"/>
    <w:rsid w:val="00910E90"/>
    <w:rsid w:val="00920B16"/>
    <w:rsid w:val="00923A50"/>
    <w:rsid w:val="00934EEC"/>
    <w:rsid w:val="0094098B"/>
    <w:rsid w:val="00946CA4"/>
    <w:rsid w:val="00966011"/>
    <w:rsid w:val="00976F85"/>
    <w:rsid w:val="009A258C"/>
    <w:rsid w:val="009B419C"/>
    <w:rsid w:val="009C2B2D"/>
    <w:rsid w:val="009C3227"/>
    <w:rsid w:val="009F4DAF"/>
    <w:rsid w:val="009F4E5A"/>
    <w:rsid w:val="009F56EC"/>
    <w:rsid w:val="009F7022"/>
    <w:rsid w:val="00A0085A"/>
    <w:rsid w:val="00A019F8"/>
    <w:rsid w:val="00A05904"/>
    <w:rsid w:val="00A05C0E"/>
    <w:rsid w:val="00A06D93"/>
    <w:rsid w:val="00A173C8"/>
    <w:rsid w:val="00A22458"/>
    <w:rsid w:val="00A273E6"/>
    <w:rsid w:val="00A428DB"/>
    <w:rsid w:val="00A43F93"/>
    <w:rsid w:val="00A450D2"/>
    <w:rsid w:val="00A4741F"/>
    <w:rsid w:val="00A47CBB"/>
    <w:rsid w:val="00A52D37"/>
    <w:rsid w:val="00A575DE"/>
    <w:rsid w:val="00A63F54"/>
    <w:rsid w:val="00A730BF"/>
    <w:rsid w:val="00A84FF8"/>
    <w:rsid w:val="00A907AA"/>
    <w:rsid w:val="00AB4838"/>
    <w:rsid w:val="00AB6304"/>
    <w:rsid w:val="00AC2A01"/>
    <w:rsid w:val="00AC3E87"/>
    <w:rsid w:val="00AC4360"/>
    <w:rsid w:val="00AD08E9"/>
    <w:rsid w:val="00AE2F66"/>
    <w:rsid w:val="00AF0AFA"/>
    <w:rsid w:val="00AF0BE0"/>
    <w:rsid w:val="00AF524A"/>
    <w:rsid w:val="00B06C93"/>
    <w:rsid w:val="00B13677"/>
    <w:rsid w:val="00B1497F"/>
    <w:rsid w:val="00B20C67"/>
    <w:rsid w:val="00B40E97"/>
    <w:rsid w:val="00B52A8C"/>
    <w:rsid w:val="00B60D14"/>
    <w:rsid w:val="00B645D6"/>
    <w:rsid w:val="00B67562"/>
    <w:rsid w:val="00B73B85"/>
    <w:rsid w:val="00B809CB"/>
    <w:rsid w:val="00B81523"/>
    <w:rsid w:val="00B926AD"/>
    <w:rsid w:val="00B96F78"/>
    <w:rsid w:val="00BA03AE"/>
    <w:rsid w:val="00BA54BA"/>
    <w:rsid w:val="00BB2B8E"/>
    <w:rsid w:val="00BC0905"/>
    <w:rsid w:val="00BD7AFC"/>
    <w:rsid w:val="00BE0B63"/>
    <w:rsid w:val="00BE4105"/>
    <w:rsid w:val="00BE5532"/>
    <w:rsid w:val="00BF355B"/>
    <w:rsid w:val="00C0396D"/>
    <w:rsid w:val="00C059B9"/>
    <w:rsid w:val="00C11003"/>
    <w:rsid w:val="00C12152"/>
    <w:rsid w:val="00C215D1"/>
    <w:rsid w:val="00C40BD8"/>
    <w:rsid w:val="00C54413"/>
    <w:rsid w:val="00C562B2"/>
    <w:rsid w:val="00C574D0"/>
    <w:rsid w:val="00C62801"/>
    <w:rsid w:val="00C733AA"/>
    <w:rsid w:val="00C83242"/>
    <w:rsid w:val="00C852F2"/>
    <w:rsid w:val="00C92076"/>
    <w:rsid w:val="00C972A9"/>
    <w:rsid w:val="00CA2CC1"/>
    <w:rsid w:val="00CC1DBC"/>
    <w:rsid w:val="00CC6109"/>
    <w:rsid w:val="00CD0AC5"/>
    <w:rsid w:val="00CD48D1"/>
    <w:rsid w:val="00CE34E1"/>
    <w:rsid w:val="00CF4A01"/>
    <w:rsid w:val="00D07A58"/>
    <w:rsid w:val="00D12174"/>
    <w:rsid w:val="00D1777F"/>
    <w:rsid w:val="00D23760"/>
    <w:rsid w:val="00D41BD2"/>
    <w:rsid w:val="00D60FE6"/>
    <w:rsid w:val="00D9400D"/>
    <w:rsid w:val="00D94153"/>
    <w:rsid w:val="00DA1CEC"/>
    <w:rsid w:val="00DA54DA"/>
    <w:rsid w:val="00DA5A51"/>
    <w:rsid w:val="00DC5581"/>
    <w:rsid w:val="00DC7199"/>
    <w:rsid w:val="00DC728F"/>
    <w:rsid w:val="00DD49AD"/>
    <w:rsid w:val="00DD67FC"/>
    <w:rsid w:val="00DE0D65"/>
    <w:rsid w:val="00DE2438"/>
    <w:rsid w:val="00DE39EC"/>
    <w:rsid w:val="00DF2985"/>
    <w:rsid w:val="00E00AF8"/>
    <w:rsid w:val="00E0103F"/>
    <w:rsid w:val="00E04BC1"/>
    <w:rsid w:val="00E1225F"/>
    <w:rsid w:val="00E15FB6"/>
    <w:rsid w:val="00E21A90"/>
    <w:rsid w:val="00E2403F"/>
    <w:rsid w:val="00E25A9A"/>
    <w:rsid w:val="00E4095C"/>
    <w:rsid w:val="00E46AB8"/>
    <w:rsid w:val="00E53B0E"/>
    <w:rsid w:val="00E54433"/>
    <w:rsid w:val="00E6325D"/>
    <w:rsid w:val="00E6520D"/>
    <w:rsid w:val="00E6707A"/>
    <w:rsid w:val="00E67FA4"/>
    <w:rsid w:val="00E736B3"/>
    <w:rsid w:val="00E75D04"/>
    <w:rsid w:val="00E91167"/>
    <w:rsid w:val="00E9556C"/>
    <w:rsid w:val="00EB0839"/>
    <w:rsid w:val="00EB7083"/>
    <w:rsid w:val="00EC1892"/>
    <w:rsid w:val="00EC6897"/>
    <w:rsid w:val="00ED0F50"/>
    <w:rsid w:val="00ED225D"/>
    <w:rsid w:val="00ED25D0"/>
    <w:rsid w:val="00EE15EF"/>
    <w:rsid w:val="00EE5E89"/>
    <w:rsid w:val="00EE70E9"/>
    <w:rsid w:val="00EF13FF"/>
    <w:rsid w:val="00EF18EE"/>
    <w:rsid w:val="00F103A9"/>
    <w:rsid w:val="00F11454"/>
    <w:rsid w:val="00F15337"/>
    <w:rsid w:val="00F15E41"/>
    <w:rsid w:val="00F260D6"/>
    <w:rsid w:val="00F40BA7"/>
    <w:rsid w:val="00F434BF"/>
    <w:rsid w:val="00F43529"/>
    <w:rsid w:val="00F634CA"/>
    <w:rsid w:val="00F64B88"/>
    <w:rsid w:val="00F64C56"/>
    <w:rsid w:val="00F72B32"/>
    <w:rsid w:val="00F72D27"/>
    <w:rsid w:val="00F81B06"/>
    <w:rsid w:val="00F8612B"/>
    <w:rsid w:val="00FB30D3"/>
    <w:rsid w:val="00FB772E"/>
    <w:rsid w:val="00FC06B1"/>
    <w:rsid w:val="00FC17EF"/>
    <w:rsid w:val="00FC5B07"/>
    <w:rsid w:val="00FD0054"/>
    <w:rsid w:val="00FE4ADA"/>
    <w:rsid w:val="00FF1B2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674CD7F5"/>
  <w15:docId w15:val="{6CA5A68D-2621-41DD-A2A5-1D462DB1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20E"/>
    <w:pPr>
      <w:bidi/>
    </w:pPr>
    <w:rPr>
      <w:rFonts w:cs="B Nazanin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511E8F"/>
    <w:pPr>
      <w:keepNext/>
      <w:jc w:val="center"/>
      <w:outlineLvl w:val="3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620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B68BB"/>
    <w:rPr>
      <w:rFonts w:cs="Yagut"/>
    </w:rPr>
  </w:style>
  <w:style w:type="paragraph" w:styleId="Header">
    <w:name w:val="header"/>
    <w:basedOn w:val="Normal"/>
    <w:link w:val="HeaderChar"/>
    <w:rsid w:val="00A05C0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05C0E"/>
    <w:rPr>
      <w:rFonts w:cs="B Nazanin"/>
      <w:b/>
      <w:bCs/>
      <w:sz w:val="24"/>
      <w:szCs w:val="24"/>
      <w:lang w:bidi="ar-SA"/>
    </w:rPr>
  </w:style>
  <w:style w:type="paragraph" w:styleId="Footer">
    <w:name w:val="footer"/>
    <w:basedOn w:val="Normal"/>
    <w:link w:val="FooterChar"/>
    <w:rsid w:val="00A05C0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05C0E"/>
    <w:rPr>
      <w:rFonts w:cs="B Nazanin"/>
      <w:b/>
      <w:bCs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366AC5"/>
    <w:rPr>
      <w:color w:val="808080"/>
    </w:rPr>
  </w:style>
  <w:style w:type="paragraph" w:styleId="BalloonText">
    <w:name w:val="Balloon Text"/>
    <w:basedOn w:val="Normal"/>
    <w:link w:val="BalloonTextChar"/>
    <w:rsid w:val="00366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AC5"/>
    <w:rPr>
      <w:rFonts w:ascii="Tahoma" w:hAnsi="Tahoma" w:cs="Tahoma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E15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A0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61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9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08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87;&#1585;%20&#1576;&#1585;&#1711;%20&#1580;&#1583;&#1740;&#1583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6C4D-E27F-4896-AF14-38E2694F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سر برگ جدید.dot</Template>
  <TotalTime>131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و نام خانوادگی :</vt:lpstr>
    </vt:vector>
  </TitlesOfParts>
  <Company>Saba System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TJM</cp:lastModifiedBy>
  <cp:revision>12</cp:revision>
  <cp:lastPrinted>2022-05-17T02:24:00Z</cp:lastPrinted>
  <dcterms:created xsi:type="dcterms:W3CDTF">2022-05-09T02:46:00Z</dcterms:created>
  <dcterms:modified xsi:type="dcterms:W3CDTF">2024-05-08T14:38:00Z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