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4E792F" w14:textId="77777777" w:rsidR="00D12852" w:rsidRPr="00A15A87" w:rsidRDefault="00D12852">
      <w:pPr>
        <w:rPr>
          <w:sz w:val="2"/>
          <w:szCs w:val="2"/>
          <w:rtl/>
          <w:lang w:bidi="fa-IR"/>
        </w:rPr>
      </w:pPr>
    </w:p>
    <w:tbl>
      <w:tblPr>
        <w:tblStyle w:val="TableGrid"/>
        <w:bidiVisual/>
        <w:tblW w:w="0" w:type="auto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18"/>
        <w:gridCol w:w="4488"/>
        <w:gridCol w:w="2878"/>
        <w:gridCol w:w="2132"/>
        <w:gridCol w:w="520"/>
      </w:tblGrid>
      <w:tr w:rsidR="00D36C51" w:rsidRPr="00A15A87" w14:paraId="23BF9A35" w14:textId="11F14A79" w:rsidTr="00AE7C12">
        <w:trPr>
          <w:trHeight w:val="664"/>
        </w:trPr>
        <w:tc>
          <w:tcPr>
            <w:tcW w:w="5014" w:type="dxa"/>
            <w:gridSpan w:val="2"/>
            <w:shd w:val="clear" w:color="auto" w:fill="BFBFBF" w:themeFill="background1" w:themeFillShade="BF"/>
            <w:vAlign w:val="center"/>
          </w:tcPr>
          <w:p w14:paraId="77E4E8B0" w14:textId="4FD85C43" w:rsidR="00D36C51" w:rsidRPr="00A15A87" w:rsidRDefault="00D36C51" w:rsidP="00D36C51">
            <w:pPr>
              <w:rPr>
                <w:sz w:val="28"/>
                <w:szCs w:val="28"/>
                <w:rtl/>
              </w:rPr>
            </w:pPr>
            <w:r w:rsidRPr="00A15A87">
              <w:rPr>
                <w:rFonts w:cs="0 Nazanin Bold" w:hint="cs"/>
                <w:sz w:val="28"/>
                <w:szCs w:val="28"/>
                <w:rtl/>
                <w:lang w:bidi="fa-IR"/>
              </w:rPr>
              <w:t>نام و نام خانوادگی :</w:t>
            </w:r>
          </w:p>
        </w:tc>
        <w:tc>
          <w:tcPr>
            <w:tcW w:w="2881" w:type="dxa"/>
            <w:shd w:val="clear" w:color="auto" w:fill="BFBFBF" w:themeFill="background1" w:themeFillShade="BF"/>
            <w:vAlign w:val="center"/>
          </w:tcPr>
          <w:p w14:paraId="6C5D9741" w14:textId="5E80BC77" w:rsidR="00D36C51" w:rsidRPr="00A15A87" w:rsidRDefault="00D36C51" w:rsidP="00496FEA">
            <w:pPr>
              <w:rPr>
                <w:sz w:val="28"/>
                <w:szCs w:val="28"/>
                <w:rtl/>
              </w:rPr>
            </w:pPr>
            <w:r w:rsidRPr="00A15A87">
              <w:rPr>
                <w:rFonts w:cs="0 Nazanin Bold"/>
                <w:sz w:val="28"/>
                <w:szCs w:val="28"/>
                <w:rtl/>
                <w:lang w:bidi="fa-IR"/>
              </w:rPr>
              <w:t>کلاس</w:t>
            </w:r>
            <w:r w:rsidRPr="00A15A87">
              <w:rPr>
                <w:rFonts w:cs="0 Nazanin Bold" w:hint="cs"/>
                <w:sz w:val="28"/>
                <w:szCs w:val="28"/>
                <w:rtl/>
                <w:lang w:bidi="fa-IR"/>
              </w:rPr>
              <w:t xml:space="preserve"> </w:t>
            </w:r>
            <w:r w:rsidR="00496FEA" w:rsidRPr="00A15A87">
              <w:rPr>
                <w:rFonts w:cs="0 Nazanin Bold" w:hint="cs"/>
                <w:sz w:val="28"/>
                <w:szCs w:val="28"/>
                <w:rtl/>
                <w:lang w:bidi="fa-IR"/>
              </w:rPr>
              <w:t>هفتم</w:t>
            </w:r>
            <w:r w:rsidRPr="00A15A87">
              <w:rPr>
                <w:rFonts w:cs="0 Nazanin Bold" w:hint="cs"/>
                <w:sz w:val="28"/>
                <w:szCs w:val="28"/>
                <w:rtl/>
                <w:lang w:bidi="fa-IR"/>
              </w:rPr>
              <w:t xml:space="preserve"> :</w:t>
            </w:r>
            <w:r w:rsidR="00E42087" w:rsidRPr="00A15A87">
              <w:rPr>
                <w:rFonts w:cs="0 Nazanin Bold"/>
                <w:sz w:val="28"/>
                <w:szCs w:val="28"/>
                <w:rtl/>
                <w:lang w:bidi="fa-IR"/>
              </w:rPr>
              <w:t xml:space="preserve"> ........</w:t>
            </w:r>
            <w:r w:rsidRPr="00A15A87">
              <w:rPr>
                <w:rFonts w:cs="0 Nazanin Bold"/>
                <w:sz w:val="28"/>
                <w:szCs w:val="28"/>
                <w:rtl/>
                <w:lang w:bidi="fa-IR"/>
              </w:rPr>
              <w:t xml:space="preserve">........  </w:t>
            </w:r>
          </w:p>
        </w:tc>
        <w:tc>
          <w:tcPr>
            <w:tcW w:w="2641" w:type="dxa"/>
            <w:gridSpan w:val="2"/>
            <w:shd w:val="clear" w:color="auto" w:fill="BFBFBF" w:themeFill="background1" w:themeFillShade="BF"/>
            <w:vAlign w:val="center"/>
          </w:tcPr>
          <w:p w14:paraId="70C2B39C" w14:textId="26839B6B" w:rsidR="00D36C51" w:rsidRPr="00A15A87" w:rsidRDefault="00D36C51" w:rsidP="00D36C51">
            <w:pPr>
              <w:rPr>
                <w:sz w:val="28"/>
                <w:szCs w:val="28"/>
                <w:rtl/>
              </w:rPr>
            </w:pPr>
            <w:r w:rsidRPr="00A15A87">
              <w:rPr>
                <w:rFonts w:cs="0 Nazanin Bold"/>
                <w:sz w:val="28"/>
                <w:szCs w:val="28"/>
                <w:rtl/>
                <w:lang w:bidi="fa-IR"/>
              </w:rPr>
              <w:t>نمره:</w:t>
            </w:r>
          </w:p>
        </w:tc>
      </w:tr>
      <w:tr w:rsidR="008132BC" w:rsidRPr="00A15A87" w14:paraId="661AEA58" w14:textId="77777777" w:rsidTr="008132BC">
        <w:trPr>
          <w:trHeight w:val="454"/>
        </w:trPr>
        <w:tc>
          <w:tcPr>
            <w:tcW w:w="519" w:type="dxa"/>
            <w:shd w:val="clear" w:color="auto" w:fill="auto"/>
            <w:vAlign w:val="center"/>
          </w:tcPr>
          <w:p w14:paraId="315705AB" w14:textId="77777777" w:rsidR="008132BC" w:rsidRPr="00A15A87" w:rsidRDefault="008132BC" w:rsidP="00401A54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rtl/>
              </w:rPr>
            </w:pPr>
          </w:p>
        </w:tc>
        <w:tc>
          <w:tcPr>
            <w:tcW w:w="9513" w:type="dxa"/>
            <w:gridSpan w:val="3"/>
            <w:vAlign w:val="center"/>
          </w:tcPr>
          <w:p w14:paraId="47BCEC6E" w14:textId="35C702F7" w:rsidR="00496FEA" w:rsidRPr="00A15A87" w:rsidRDefault="00496FEA" w:rsidP="00496FEA">
            <w:pPr>
              <w:spacing w:line="276" w:lineRule="auto"/>
              <w:rPr>
                <w:rFonts w:ascii="IPT.Nazanin" w:hAnsi="IPT.Nazanin"/>
                <w:rtl/>
                <w:lang w:bidi="fa-IR"/>
              </w:rPr>
            </w:pPr>
            <w:r w:rsidRPr="00A15A87">
              <w:rPr>
                <w:rFonts w:ascii="IPT.Nazanin" w:hAnsi="IPT.Nazanin" w:hint="cs"/>
                <w:rtl/>
                <w:lang w:bidi="fa-IR"/>
              </w:rPr>
              <w:t xml:space="preserve">جملات درست را با </w:t>
            </w:r>
            <w:r w:rsidRPr="00A15A87">
              <w:rPr>
                <w:rFonts w:ascii="IPT.Nazanin" w:hAnsi="IPT.Nazanin" w:hint="cs"/>
                <w:lang w:bidi="fa-IR"/>
              </w:rPr>
              <w:sym w:font="Wingdings" w:char="F0FE"/>
            </w:r>
            <w:r w:rsidRPr="00A15A87">
              <w:rPr>
                <w:rFonts w:ascii="IPT.Nazanin" w:hAnsi="IPT.Nazanin" w:hint="cs"/>
                <w:rtl/>
                <w:lang w:bidi="fa-IR"/>
              </w:rPr>
              <w:t xml:space="preserve"> و جملات نادرست را با </w:t>
            </w:r>
            <w:r w:rsidRPr="00A15A87">
              <w:rPr>
                <w:rFonts w:ascii="IPT.Nazanin" w:hAnsi="IPT.Nazanin"/>
                <w:lang w:bidi="fa-IR"/>
              </w:rPr>
              <w:t></w:t>
            </w:r>
            <w:r w:rsidRPr="00A15A87">
              <w:rPr>
                <w:rFonts w:ascii="IPT.Nazanin" w:hAnsi="IPT.Nazanin"/>
                <w:lang w:bidi="fa-IR"/>
              </w:rPr>
              <w:t></w:t>
            </w:r>
            <w:r w:rsidRPr="00A15A87">
              <w:rPr>
                <w:rFonts w:ascii="IPT.Nazanin" w:hAnsi="IPT.Nazanin" w:hint="cs"/>
                <w:lang w:bidi="fa-IR"/>
              </w:rPr>
              <w:sym w:font="Wingdings 2" w:char="F054"/>
            </w:r>
            <w:r w:rsidRPr="00A15A87">
              <w:rPr>
                <w:rFonts w:ascii="IPT.Nazanin" w:hAnsi="IPT.Nazanin" w:hint="cs"/>
                <w:rtl/>
                <w:lang w:bidi="fa-IR"/>
              </w:rPr>
              <w:t xml:space="preserve"> مشخص کنید.</w:t>
            </w:r>
          </w:p>
          <w:p w14:paraId="2EC990C1" w14:textId="2ABAD80F" w:rsidR="00496FEA" w:rsidRPr="00A15A87" w:rsidRDefault="00BB7A07" w:rsidP="001A6C54">
            <w:pPr>
              <w:rPr>
                <w:rFonts w:ascii="IPT.Nazanin" w:hAnsi="IPT.Nazanin"/>
                <w:rtl/>
                <w:lang w:bidi="fa-IR"/>
              </w:rPr>
            </w:pPr>
            <w:r w:rsidRPr="00A15A87">
              <w:rPr>
                <w:rFonts w:ascii="IPT.Nazanin" w:hAnsi="IPT.Nazanin" w:hint="cs"/>
                <w:rtl/>
                <w:lang w:bidi="fa-IR"/>
              </w:rPr>
              <w:t xml:space="preserve">الف) </w:t>
            </w:r>
            <w:r w:rsidR="00921308" w:rsidRPr="00A15A87">
              <w:rPr>
                <w:rFonts w:ascii="IPT.Nazanin" w:hAnsi="IPT.Nazanin" w:hint="cs"/>
                <w:rtl/>
                <w:lang w:bidi="fa-IR"/>
              </w:rPr>
              <w:t>عدد 21 یک عدد اول است</w:t>
            </w:r>
            <w:r w:rsidR="00496FEA" w:rsidRPr="00A15A87">
              <w:rPr>
                <w:rFonts w:ascii="IPT.Nazanin" w:hAnsi="IPT.Nazanin" w:hint="cs"/>
                <w:rtl/>
                <w:lang w:bidi="fa-IR"/>
              </w:rPr>
              <w:t>. (        )</w:t>
            </w:r>
          </w:p>
          <w:p w14:paraId="3E1D51EC" w14:textId="51FE5BAD" w:rsidR="00496FEA" w:rsidRPr="00A15A87" w:rsidRDefault="00BB7A07" w:rsidP="007C6A0D">
            <w:pPr>
              <w:jc w:val="both"/>
              <w:rPr>
                <w:rFonts w:ascii="IPT.Nazanin" w:hAnsi="IPT.Nazanin"/>
                <w:rtl/>
                <w:lang w:bidi="fa-IR"/>
              </w:rPr>
            </w:pPr>
            <w:r w:rsidRPr="00A15A87">
              <w:rPr>
                <w:rFonts w:hint="cs"/>
                <w:rtl/>
              </w:rPr>
              <w:t xml:space="preserve">ب) </w:t>
            </w:r>
            <w:r w:rsidR="007C6A0D" w:rsidRPr="00A15A87">
              <w:rPr>
                <w:rFonts w:hint="cs"/>
                <w:rtl/>
              </w:rPr>
              <w:t xml:space="preserve">نقطه </w:t>
            </w:r>
            <w:r w:rsidR="007C6A0D" w:rsidRPr="00A15A87">
              <w:rPr>
                <w:position w:val="-30"/>
              </w:rPr>
              <w:object w:dxaOrig="980" w:dyaOrig="740" w14:anchorId="488BFB6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3.85pt;height:33.1pt" o:ole="">
                  <v:imagedata r:id="rId8" o:title=""/>
                </v:shape>
                <o:OLEObject Type="Embed" ProgID="Equation.DSMT4" ShapeID="_x0000_i1025" DrawAspect="Content" ObjectID="_1808536692" r:id="rId9"/>
              </w:object>
            </w:r>
            <w:r w:rsidR="007C6A0D" w:rsidRPr="00A15A87">
              <w:rPr>
                <w:rtl/>
              </w:rPr>
              <w:t xml:space="preserve"> </w:t>
            </w:r>
            <w:r w:rsidR="007C6A0D" w:rsidRPr="00A15A87">
              <w:rPr>
                <w:rFonts w:hint="cs"/>
                <w:rtl/>
                <w:lang w:bidi="fa-IR"/>
              </w:rPr>
              <w:t xml:space="preserve"> در ناحیه چهارم قرار دارد</w:t>
            </w:r>
            <w:r w:rsidR="009E622D" w:rsidRPr="00A15A87">
              <w:rPr>
                <w:rFonts w:ascii="IPT.Nazanin" w:hAnsi="IPT.Nazanin" w:hint="cs"/>
                <w:rtl/>
                <w:lang w:bidi="fa-IR"/>
              </w:rPr>
              <w:t xml:space="preserve">. </w:t>
            </w:r>
            <w:r w:rsidR="00496FEA" w:rsidRPr="00A15A87">
              <w:rPr>
                <w:rFonts w:ascii="IPT.Nazanin" w:hAnsi="IPT.Nazanin" w:hint="cs"/>
                <w:rtl/>
                <w:lang w:bidi="fa-IR"/>
              </w:rPr>
              <w:t>(        )</w:t>
            </w:r>
          </w:p>
          <w:p w14:paraId="05DC9511" w14:textId="482494B2" w:rsidR="00496FEA" w:rsidRPr="00A15A87" w:rsidRDefault="00BB7A07" w:rsidP="001A6C54">
            <w:pPr>
              <w:rPr>
                <w:rFonts w:ascii="Wingdings 2" w:hAnsi="Wingdings 2"/>
                <w:rtl/>
                <w:lang w:bidi="fa-IR"/>
              </w:rPr>
            </w:pPr>
            <w:r w:rsidRPr="00A15A87">
              <w:rPr>
                <w:rFonts w:ascii="Wingdings 2" w:hAnsi="Wingdings 2" w:hint="cs"/>
                <w:rtl/>
                <w:lang w:bidi="fa-IR"/>
              </w:rPr>
              <w:t xml:space="preserve">ج) </w:t>
            </w:r>
            <w:r w:rsidR="00496FEA" w:rsidRPr="00A15A87">
              <w:rPr>
                <w:rFonts w:ascii="Wingdings 2" w:hAnsi="Wingdings 2" w:hint="cs"/>
                <w:rtl/>
                <w:lang w:bidi="fa-IR"/>
              </w:rPr>
              <w:t xml:space="preserve">نمودار دایره ای ، برای نمایش تغییرات، مناسب است. (        )  </w:t>
            </w:r>
          </w:p>
          <w:p w14:paraId="72812CB0" w14:textId="43C41BD3" w:rsidR="00194AD3" w:rsidRPr="00A15A87" w:rsidRDefault="00496FEA" w:rsidP="0057321E">
            <w:pPr>
              <w:tabs>
                <w:tab w:val="left" w:pos="1656"/>
                <w:tab w:val="center" w:pos="4608"/>
              </w:tabs>
              <w:rPr>
                <w:rFonts w:ascii="Wingdings 2" w:hAnsi="Wingdings 2"/>
                <w:rtl/>
                <w:lang w:bidi="fa-IR"/>
              </w:rPr>
            </w:pPr>
            <w:r w:rsidRPr="00A15A87">
              <w:rPr>
                <w:rFonts w:ascii="Wingdings 2" w:hAnsi="Wingdings 2" w:hint="cs"/>
                <w:rtl/>
                <w:lang w:bidi="fa-IR"/>
              </w:rPr>
              <w:t xml:space="preserve"> </w:t>
            </w:r>
            <w:r w:rsidR="00BB7A07" w:rsidRPr="00A15A87">
              <w:rPr>
                <w:rFonts w:hint="cs"/>
                <w:rtl/>
              </w:rPr>
              <w:t xml:space="preserve">د) </w:t>
            </w:r>
            <w:r w:rsidR="004D1C8A" w:rsidRPr="00A15A87">
              <w:rPr>
                <w:rFonts w:hint="cs"/>
                <w:rtl/>
              </w:rPr>
              <w:t xml:space="preserve">از دوران یک مستطیل حول طول آن ، </w:t>
            </w:r>
            <w:r w:rsidR="004D1C8A" w:rsidRPr="00A15A87">
              <w:rPr>
                <w:rFonts w:hint="cs"/>
                <w:rtl/>
              </w:rPr>
              <w:t xml:space="preserve">استوانه </w:t>
            </w:r>
            <w:r w:rsidR="004D1C8A" w:rsidRPr="00A15A87">
              <w:rPr>
                <w:rFonts w:hint="cs"/>
                <w:rtl/>
              </w:rPr>
              <w:t>حاصل می شود.</w:t>
            </w:r>
            <w:r w:rsidR="004D1C8A" w:rsidRPr="00A15A87">
              <w:rPr>
                <w:rFonts w:ascii="Wingdings 2" w:hAnsi="Wingdings 2" w:hint="cs"/>
                <w:rtl/>
                <w:lang w:bidi="fa-IR"/>
              </w:rPr>
              <w:t xml:space="preserve"> </w:t>
            </w:r>
            <w:r w:rsidRPr="00A15A87">
              <w:rPr>
                <w:rFonts w:ascii="Wingdings 2" w:hAnsi="Wingdings 2" w:hint="cs"/>
                <w:rtl/>
                <w:lang w:bidi="fa-IR"/>
              </w:rPr>
              <w:t>(          )</w:t>
            </w:r>
          </w:p>
        </w:tc>
        <w:tc>
          <w:tcPr>
            <w:tcW w:w="504" w:type="dxa"/>
            <w:vAlign w:val="center"/>
          </w:tcPr>
          <w:p w14:paraId="609C4549" w14:textId="655403FA" w:rsidR="008132BC" w:rsidRPr="00A15A87" w:rsidRDefault="008132BC" w:rsidP="00AD0171">
            <w:pPr>
              <w:jc w:val="center"/>
              <w:rPr>
                <w:rtl/>
              </w:rPr>
            </w:pPr>
            <w:r w:rsidRPr="00A15A87">
              <w:rPr>
                <w:rFonts w:hint="cs"/>
                <w:rtl/>
              </w:rPr>
              <w:t>1</w:t>
            </w:r>
          </w:p>
        </w:tc>
      </w:tr>
      <w:tr w:rsidR="00496FEA" w:rsidRPr="00A15A87" w14:paraId="68512C92" w14:textId="77777777" w:rsidTr="008132BC">
        <w:trPr>
          <w:trHeight w:val="454"/>
        </w:trPr>
        <w:tc>
          <w:tcPr>
            <w:tcW w:w="519" w:type="dxa"/>
            <w:shd w:val="clear" w:color="auto" w:fill="auto"/>
            <w:vAlign w:val="center"/>
          </w:tcPr>
          <w:p w14:paraId="25F0A278" w14:textId="77777777" w:rsidR="00496FEA" w:rsidRPr="00A15A87" w:rsidRDefault="00496FEA" w:rsidP="00401A54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rtl/>
              </w:rPr>
            </w:pPr>
          </w:p>
        </w:tc>
        <w:tc>
          <w:tcPr>
            <w:tcW w:w="9513" w:type="dxa"/>
            <w:gridSpan w:val="3"/>
            <w:vAlign w:val="center"/>
          </w:tcPr>
          <w:p w14:paraId="7B64A06D" w14:textId="6DFFFFE9" w:rsidR="00496FEA" w:rsidRPr="00A15A87" w:rsidRDefault="00496FEA" w:rsidP="007C6A0D">
            <w:pPr>
              <w:rPr>
                <w:rtl/>
              </w:rPr>
            </w:pPr>
            <w:r w:rsidRPr="00A15A87">
              <w:rPr>
                <w:rFonts w:hint="cs"/>
                <w:rtl/>
              </w:rPr>
              <w:t>الف</w:t>
            </w:r>
            <w:r w:rsidRPr="00A15A87">
              <w:rPr>
                <w:rFonts w:hint="cs"/>
                <w:rtl/>
                <w:lang w:bidi="fa-IR"/>
              </w:rPr>
              <w:t>)</w:t>
            </w:r>
            <w:r w:rsidRPr="00A15A87">
              <w:rPr>
                <w:rFonts w:hint="cs"/>
                <w:rtl/>
              </w:rPr>
              <w:t xml:space="preserve"> یک منشور پنج پهلو دار</w:t>
            </w:r>
            <w:r w:rsidR="0057321E" w:rsidRPr="00A15A87">
              <w:rPr>
                <w:rFonts w:hint="cs"/>
                <w:rtl/>
              </w:rPr>
              <w:t xml:space="preserve">ای ................ یال </w:t>
            </w:r>
            <w:r w:rsidR="00F76FD7">
              <w:rPr>
                <w:rFonts w:hint="cs"/>
                <w:rtl/>
              </w:rPr>
              <w:t xml:space="preserve"> و ................... راس </w:t>
            </w:r>
            <w:r w:rsidR="0057321E" w:rsidRPr="00A15A87">
              <w:rPr>
                <w:rFonts w:hint="cs"/>
                <w:rtl/>
              </w:rPr>
              <w:t>می باشد.</w:t>
            </w:r>
          </w:p>
          <w:p w14:paraId="5E6B7B91" w14:textId="6554C178" w:rsidR="00496FEA" w:rsidRPr="00A15A87" w:rsidRDefault="00496FEA" w:rsidP="001A6C54">
            <w:pPr>
              <w:tabs>
                <w:tab w:val="center" w:pos="4608"/>
              </w:tabs>
              <w:rPr>
                <w:rtl/>
              </w:rPr>
            </w:pPr>
            <w:r w:rsidRPr="00A15A87">
              <w:rPr>
                <w:rFonts w:hint="cs"/>
                <w:rtl/>
              </w:rPr>
              <w:t xml:space="preserve">ب) مجموع دو عدد </w:t>
            </w:r>
            <w:r w:rsidR="00842EFA" w:rsidRPr="00A15A87">
              <w:rPr>
                <w:rFonts w:hint="cs"/>
                <w:rtl/>
              </w:rPr>
              <w:t>فرد</w:t>
            </w:r>
            <w:r w:rsidRPr="00A15A87">
              <w:rPr>
                <w:rFonts w:hint="cs"/>
                <w:rtl/>
              </w:rPr>
              <w:t xml:space="preserve"> همیشه عددی............ است.</w:t>
            </w:r>
            <w:r w:rsidRPr="00A15A87">
              <w:rPr>
                <w:rtl/>
              </w:rPr>
              <w:tab/>
            </w:r>
            <w:r w:rsidRPr="00A15A87">
              <w:rPr>
                <w:rFonts w:hint="cs"/>
                <w:rtl/>
              </w:rPr>
              <w:t xml:space="preserve">                        </w:t>
            </w:r>
          </w:p>
          <w:p w14:paraId="5C70612F" w14:textId="7F29EF76" w:rsidR="00496FEA" w:rsidRPr="00A15A87" w:rsidRDefault="00194AD3" w:rsidP="003B5CEF">
            <w:pPr>
              <w:tabs>
                <w:tab w:val="center" w:pos="4608"/>
              </w:tabs>
              <w:rPr>
                <w:rtl/>
              </w:rPr>
            </w:pPr>
            <w:r w:rsidRPr="00A15A87">
              <w:rPr>
                <w:rFonts w:hint="cs"/>
                <w:rtl/>
              </w:rPr>
              <w:t>پ</w:t>
            </w:r>
            <w:r w:rsidR="00496FEA" w:rsidRPr="00A15A87">
              <w:rPr>
                <w:rFonts w:hint="cs"/>
                <w:rtl/>
              </w:rPr>
              <w:t>)</w:t>
            </w:r>
            <w:r w:rsidR="004D1C8A" w:rsidRPr="00A15A87">
              <w:rPr>
                <w:rFonts w:hint="cs"/>
                <w:rtl/>
              </w:rPr>
              <w:t xml:space="preserve"> مجذور عدد 6 برابر است با ..................</w:t>
            </w:r>
          </w:p>
          <w:p w14:paraId="1B95AF10" w14:textId="2556C3E2" w:rsidR="00194AD3" w:rsidRPr="00A15A87" w:rsidRDefault="007C6A0D" w:rsidP="00194AD3">
            <w:pPr>
              <w:rPr>
                <w:rFonts w:asciiTheme="minorHAnsi" w:hAnsiTheme="minorHAnsi"/>
                <w:rtl/>
                <w:lang w:bidi="fa-IR"/>
              </w:rPr>
            </w:pPr>
            <w:r w:rsidRPr="00A15A87">
              <w:rPr>
                <w:rFonts w:ascii="IPT.Nazanin" w:hAnsi="IPT.Nazanin" w:hint="cs"/>
                <w:rtl/>
                <w:lang w:bidi="fa-IR"/>
              </w:rPr>
              <w:t>ت</w:t>
            </w:r>
            <w:r w:rsidR="00194AD3" w:rsidRPr="00A15A87">
              <w:rPr>
                <w:rFonts w:ascii="IPT.Nazanin" w:hAnsi="IPT.Nazanin" w:hint="cs"/>
                <w:rtl/>
                <w:lang w:bidi="fa-IR"/>
              </w:rPr>
              <w:t xml:space="preserve">) </w:t>
            </w:r>
            <w:r w:rsidR="00194AD3" w:rsidRPr="00A15A87">
              <w:rPr>
                <w:rFonts w:ascii="2  Nazanin,Bold" w:hint="cs"/>
                <w:rtl/>
                <w:lang w:bidi="fa-IR"/>
              </w:rPr>
              <w:t>علم</w:t>
            </w:r>
            <w:r w:rsidR="00194AD3" w:rsidRPr="00A15A87">
              <w:rPr>
                <w:rFonts w:ascii="2  Nazanin,Bold"/>
                <w:lang w:bidi="fa-IR"/>
              </w:rPr>
              <w:t xml:space="preserve"> </w:t>
            </w:r>
            <w:r w:rsidR="00194AD3" w:rsidRPr="00A15A87">
              <w:rPr>
                <w:rFonts w:ascii="2  Nazanin,Bold" w:hint="cs"/>
                <w:rtl/>
                <w:lang w:bidi="fa-IR"/>
              </w:rPr>
              <w:t>جمع</w:t>
            </w:r>
            <w:r w:rsidR="00194AD3" w:rsidRPr="00A15A87">
              <w:rPr>
                <w:rFonts w:ascii="2  Nazanin,Bold"/>
                <w:lang w:bidi="fa-IR"/>
              </w:rPr>
              <w:t xml:space="preserve"> </w:t>
            </w:r>
            <w:r w:rsidR="00194AD3" w:rsidRPr="00A15A87">
              <w:rPr>
                <w:rFonts w:ascii="2  Nazanin,Bold" w:hint="cs"/>
                <w:rtl/>
                <w:lang w:bidi="fa-IR"/>
              </w:rPr>
              <w:t>آوری</w:t>
            </w:r>
            <w:r w:rsidR="00194AD3" w:rsidRPr="00A15A87">
              <w:rPr>
                <w:rFonts w:ascii="2  Nazanin,Bold"/>
                <w:lang w:bidi="fa-IR"/>
              </w:rPr>
              <w:t xml:space="preserve"> </w:t>
            </w:r>
            <w:r w:rsidR="00194AD3" w:rsidRPr="00A15A87">
              <w:rPr>
                <w:rFonts w:ascii="2  Nazanin,Bold" w:hint="cs"/>
                <w:rtl/>
                <w:lang w:bidi="fa-IR"/>
              </w:rPr>
              <w:t>اطلاعات</w:t>
            </w:r>
            <w:r w:rsidR="00194AD3" w:rsidRPr="00A15A87">
              <w:rPr>
                <w:rFonts w:ascii="2  Nazanin,Bold"/>
                <w:lang w:bidi="fa-IR"/>
              </w:rPr>
              <w:t xml:space="preserve"> </w:t>
            </w:r>
            <w:r w:rsidR="00194AD3" w:rsidRPr="00A15A87">
              <w:rPr>
                <w:rFonts w:ascii="2  Nazanin,Bold" w:hint="cs"/>
                <w:rtl/>
                <w:lang w:bidi="fa-IR"/>
              </w:rPr>
              <w:t>،</w:t>
            </w:r>
            <w:r w:rsidR="00194AD3" w:rsidRPr="00A15A87">
              <w:rPr>
                <w:rFonts w:ascii="2  Nazanin,Bold"/>
                <w:lang w:bidi="fa-IR"/>
              </w:rPr>
              <w:t xml:space="preserve"> </w:t>
            </w:r>
            <w:r w:rsidR="00194AD3" w:rsidRPr="00A15A87">
              <w:rPr>
                <w:rFonts w:ascii="2  Nazanin,Bold" w:hint="cs"/>
                <w:rtl/>
                <w:lang w:bidi="fa-IR"/>
              </w:rPr>
              <w:t>سازماندهی</w:t>
            </w:r>
            <w:r w:rsidR="00194AD3" w:rsidRPr="00A15A87">
              <w:rPr>
                <w:rFonts w:ascii="2  Nazanin,Bold"/>
                <w:lang w:bidi="fa-IR"/>
              </w:rPr>
              <w:t xml:space="preserve"> </w:t>
            </w:r>
            <w:r w:rsidR="00194AD3" w:rsidRPr="00A15A87">
              <w:rPr>
                <w:rFonts w:ascii="2  Nazanin,Bold" w:hint="cs"/>
                <w:rtl/>
                <w:lang w:bidi="fa-IR"/>
              </w:rPr>
              <w:t>و</w:t>
            </w:r>
            <w:r w:rsidR="00194AD3" w:rsidRPr="00A15A87">
              <w:rPr>
                <w:rFonts w:ascii="2  Nazanin,Bold"/>
                <w:lang w:bidi="fa-IR"/>
              </w:rPr>
              <w:t xml:space="preserve"> </w:t>
            </w:r>
            <w:r w:rsidR="00194AD3" w:rsidRPr="00A15A87">
              <w:rPr>
                <w:rFonts w:ascii="2  Nazanin,Bold" w:hint="cs"/>
                <w:rtl/>
                <w:lang w:bidi="fa-IR"/>
              </w:rPr>
              <w:t>بررسی</w:t>
            </w:r>
            <w:r w:rsidR="00194AD3" w:rsidRPr="00A15A87">
              <w:rPr>
                <w:rFonts w:ascii="2  Nazanin,Bold"/>
                <w:lang w:bidi="fa-IR"/>
              </w:rPr>
              <w:t xml:space="preserve"> </w:t>
            </w:r>
            <w:r w:rsidR="00194AD3" w:rsidRPr="00A15A87">
              <w:rPr>
                <w:rFonts w:ascii="2  Nazanin,Bold" w:hint="cs"/>
                <w:rtl/>
                <w:lang w:bidi="fa-IR"/>
              </w:rPr>
              <w:t>آن</w:t>
            </w:r>
            <w:r w:rsidR="00194AD3" w:rsidRPr="00A15A87">
              <w:rPr>
                <w:rFonts w:ascii="2  Nazanin,Bold"/>
                <w:lang w:bidi="fa-IR"/>
              </w:rPr>
              <w:t xml:space="preserve"> </w:t>
            </w:r>
            <w:r w:rsidR="00194AD3" w:rsidRPr="00A15A87">
              <w:rPr>
                <w:rFonts w:ascii="2  Nazanin,Bold" w:hint="cs"/>
                <w:rtl/>
                <w:lang w:bidi="fa-IR"/>
              </w:rPr>
              <w:t>ها</w:t>
            </w:r>
            <w:r w:rsidR="00194AD3" w:rsidRPr="00A15A87">
              <w:rPr>
                <w:rFonts w:ascii="2  Nazanin,Bold"/>
                <w:lang w:bidi="fa-IR"/>
              </w:rPr>
              <w:t xml:space="preserve"> </w:t>
            </w:r>
            <w:r w:rsidR="00194AD3" w:rsidRPr="00A15A87">
              <w:rPr>
                <w:rFonts w:ascii="2  Nazanin,Bold" w:hint="cs"/>
                <w:rtl/>
                <w:lang w:bidi="fa-IR"/>
              </w:rPr>
              <w:t>را</w:t>
            </w:r>
            <w:r w:rsidR="00194AD3" w:rsidRPr="00A15A87">
              <w:rPr>
                <w:rFonts w:ascii="2  Nazanin,Bold"/>
                <w:lang w:bidi="fa-IR"/>
              </w:rPr>
              <w:t xml:space="preserve"> </w:t>
            </w:r>
            <w:r w:rsidR="00194AD3" w:rsidRPr="00A15A87">
              <w:rPr>
                <w:rFonts w:ascii="2  Nazanin,Bold" w:hint="cs"/>
                <w:rtl/>
                <w:lang w:bidi="fa-IR"/>
              </w:rPr>
              <w:t>علم</w:t>
            </w:r>
            <w:r w:rsidR="00194AD3" w:rsidRPr="00A15A87">
              <w:rPr>
                <w:rFonts w:ascii="2  Nazanin,Bold"/>
                <w:lang w:bidi="fa-IR"/>
              </w:rPr>
              <w:t xml:space="preserve"> </w:t>
            </w:r>
            <w:r w:rsidRPr="00A15A87">
              <w:rPr>
                <w:rFonts w:hint="cs"/>
                <w:rtl/>
              </w:rPr>
              <w:t>..............</w:t>
            </w:r>
            <w:r w:rsidR="00194AD3" w:rsidRPr="00A15A87">
              <w:rPr>
                <w:rFonts w:ascii="2  Nazanin,Bold"/>
                <w:lang w:bidi="fa-IR"/>
              </w:rPr>
              <w:t xml:space="preserve"> </w:t>
            </w:r>
            <w:r w:rsidR="00194AD3" w:rsidRPr="00A15A87">
              <w:rPr>
                <w:rFonts w:ascii="2  Nazanin,Bold" w:hint="cs"/>
                <w:rtl/>
                <w:lang w:bidi="fa-IR"/>
              </w:rPr>
              <w:t>می</w:t>
            </w:r>
            <w:r w:rsidR="00194AD3" w:rsidRPr="00A15A87">
              <w:rPr>
                <w:rFonts w:ascii="2  Nazanin,Bold"/>
                <w:lang w:bidi="fa-IR"/>
              </w:rPr>
              <w:t xml:space="preserve"> </w:t>
            </w:r>
            <w:r w:rsidR="00194AD3" w:rsidRPr="00A15A87">
              <w:rPr>
                <w:rFonts w:ascii="2  Nazanin,Bold" w:hint="cs"/>
                <w:rtl/>
                <w:lang w:bidi="fa-IR"/>
              </w:rPr>
              <w:t>نامند</w:t>
            </w:r>
            <w:r w:rsidR="00194AD3" w:rsidRPr="00A15A87">
              <w:rPr>
                <w:rFonts w:ascii="2  Nazanin,Bold" w:cs="2  Nazanin,Bold"/>
                <w:lang w:bidi="fa-IR"/>
              </w:rPr>
              <w:t xml:space="preserve"> </w:t>
            </w:r>
            <w:r w:rsidR="00194AD3" w:rsidRPr="00A15A87">
              <w:rPr>
                <w:rFonts w:asciiTheme="minorHAnsi" w:hAnsiTheme="minorHAnsi" w:cs="2  Nazanin,Bold"/>
                <w:lang w:bidi="fa-IR"/>
              </w:rPr>
              <w:t>.</w:t>
            </w:r>
          </w:p>
        </w:tc>
        <w:tc>
          <w:tcPr>
            <w:tcW w:w="504" w:type="dxa"/>
            <w:vAlign w:val="center"/>
          </w:tcPr>
          <w:p w14:paraId="5869A7A4" w14:textId="17EA2ACD" w:rsidR="00496FEA" w:rsidRPr="00A15A87" w:rsidRDefault="00F76FD7" w:rsidP="00542067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25/1</w:t>
            </w:r>
            <w:bookmarkStart w:id="0" w:name="_GoBack"/>
            <w:bookmarkEnd w:id="0"/>
          </w:p>
        </w:tc>
      </w:tr>
      <w:tr w:rsidR="0091054F" w:rsidRPr="00A15A87" w14:paraId="635576DB" w14:textId="77777777" w:rsidTr="008132BC">
        <w:trPr>
          <w:trHeight w:val="454"/>
        </w:trPr>
        <w:tc>
          <w:tcPr>
            <w:tcW w:w="519" w:type="dxa"/>
            <w:shd w:val="clear" w:color="auto" w:fill="auto"/>
            <w:vAlign w:val="center"/>
          </w:tcPr>
          <w:p w14:paraId="32865EE7" w14:textId="77777777" w:rsidR="0091054F" w:rsidRPr="00A15A87" w:rsidRDefault="0091054F" w:rsidP="00401A54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rtl/>
              </w:rPr>
            </w:pPr>
          </w:p>
        </w:tc>
        <w:tc>
          <w:tcPr>
            <w:tcW w:w="9513" w:type="dxa"/>
            <w:gridSpan w:val="3"/>
            <w:vAlign w:val="center"/>
          </w:tcPr>
          <w:p w14:paraId="03EBA9FA" w14:textId="2FE62D4B" w:rsidR="0091054F" w:rsidRPr="00A15A87" w:rsidRDefault="0091054F" w:rsidP="0091054F">
            <w:pPr>
              <w:rPr>
                <w:rFonts w:asciiTheme="minorHAnsi" w:eastAsiaTheme="minorHAnsi" w:hAnsiTheme="minorHAnsi"/>
                <w:b w:val="0"/>
                <w:bCs w:val="0"/>
                <w:i/>
                <w:rtl/>
                <w:lang w:bidi="fa-IR"/>
              </w:rPr>
            </w:pPr>
            <w:r w:rsidRPr="00A15A87">
              <w:rPr>
                <w:rFonts w:asciiTheme="minorHAnsi" w:eastAsiaTheme="minorHAnsi" w:hAnsiTheme="minorHAnsi" w:hint="cs"/>
                <w:i/>
                <w:rtl/>
                <w:lang w:bidi="fa-IR"/>
              </w:rPr>
              <w:t>الف) ا</w:t>
            </w:r>
            <w:r w:rsidRPr="00A15A87">
              <w:rPr>
                <w:rFonts w:asciiTheme="minorHAnsi" w:eastAsiaTheme="minorHAnsi" w:hAnsiTheme="minorHAnsi" w:hint="cs"/>
                <w:i/>
                <w:rtl/>
                <w:lang w:bidi="fa-IR"/>
              </w:rPr>
              <w:t xml:space="preserve">گر سکه ای را </w:t>
            </w:r>
            <w:r w:rsidRPr="00A15A87">
              <w:rPr>
                <w:rFonts w:asciiTheme="minorHAnsi" w:eastAsiaTheme="minorHAnsi" w:hAnsiTheme="minorHAnsi" w:hint="cs"/>
                <w:i/>
                <w:rtl/>
                <w:lang w:bidi="fa-IR"/>
              </w:rPr>
              <w:t>20</w:t>
            </w:r>
            <w:r w:rsidRPr="00A15A87">
              <w:rPr>
                <w:rFonts w:asciiTheme="minorHAnsi" w:eastAsiaTheme="minorHAnsi" w:hAnsiTheme="minorHAnsi" w:hint="cs"/>
                <w:i/>
                <w:rtl/>
                <w:lang w:bidi="fa-IR"/>
              </w:rPr>
              <w:t xml:space="preserve"> بار پرتاب کنیم، انتظار داریم چند بار سکه پشت بیاید؟</w:t>
            </w:r>
          </w:p>
          <w:p w14:paraId="2D3E7B5E" w14:textId="77777777" w:rsidR="0091054F" w:rsidRPr="00A15A87" w:rsidRDefault="0091054F" w:rsidP="0091054F">
            <w:pPr>
              <w:rPr>
                <w:rFonts w:asciiTheme="minorHAnsi" w:eastAsiaTheme="minorHAnsi" w:hAnsiTheme="minorHAnsi"/>
                <w:b w:val="0"/>
                <w:bCs w:val="0"/>
                <w:rtl/>
                <w:lang w:bidi="fa-IR"/>
              </w:rPr>
            </w:pPr>
            <w:r w:rsidRPr="00A15A87">
              <w:rPr>
                <w:rFonts w:asciiTheme="minorHAnsi" w:eastAsiaTheme="minorHAnsi" w:hAnsiTheme="minorHAnsi" w:hint="cs"/>
                <w:i/>
                <w:rtl/>
                <w:lang w:bidi="fa-IR"/>
              </w:rPr>
              <w:t xml:space="preserve">1) </w:t>
            </w:r>
            <w:r w:rsidRPr="00A15A87">
              <w:rPr>
                <w:rFonts w:asciiTheme="minorHAnsi" w:eastAsiaTheme="minorHAnsi" w:hAnsiTheme="minorHAnsi" w:hint="cs"/>
                <w:i/>
                <w:rtl/>
                <w:lang w:bidi="fa-IR"/>
              </w:rPr>
              <w:t>10</w:t>
            </w:r>
            <w:r w:rsidRPr="00A15A87">
              <w:rPr>
                <w:rFonts w:asciiTheme="minorHAnsi" w:eastAsiaTheme="minorHAnsi" w:hAnsiTheme="minorHAnsi" w:hint="cs"/>
                <w:i/>
                <w:rtl/>
                <w:lang w:bidi="fa-IR"/>
              </w:rPr>
              <w:t xml:space="preserve">                 2)</w:t>
            </w:r>
            <w:r w:rsidRPr="00A15A87">
              <w:rPr>
                <w:rFonts w:asciiTheme="minorHAnsi" w:eastAsiaTheme="minorHAnsi" w:hAnsiTheme="minorHAnsi" w:hint="cs"/>
                <w:i/>
                <w:rtl/>
                <w:lang w:bidi="fa-IR"/>
              </w:rPr>
              <w:t xml:space="preserve"> 20</w:t>
            </w:r>
            <w:r w:rsidRPr="00A15A87">
              <w:rPr>
                <w:rFonts w:asciiTheme="minorHAnsi" w:eastAsiaTheme="minorHAnsi" w:hAnsiTheme="minorHAnsi" w:hint="cs"/>
                <w:i/>
                <w:rtl/>
                <w:lang w:bidi="fa-IR"/>
              </w:rPr>
              <w:t xml:space="preserve">                  3) 0                4) </w:t>
            </w:r>
            <m:oMath>
              <m:f>
                <m:fPr>
                  <m:ctrlPr>
                    <w:rPr>
                      <w:rFonts w:ascii="Cambria Math" w:eastAsiaTheme="minorHAnsi" w:hAnsi="Cambria Math"/>
                      <w:i/>
                      <w:lang w:bidi="fa-IR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HAnsi" w:hAnsi="Cambria Math"/>
                      <w:rtl/>
                      <w:lang w:bidi="fa-IR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HAnsi" w:hAnsi="Cambria Math"/>
                      <w:rtl/>
                      <w:lang w:bidi="fa-IR"/>
                    </w:rPr>
                    <m:t>2</m:t>
                  </m:r>
                </m:den>
              </m:f>
            </m:oMath>
          </w:p>
          <w:p w14:paraId="67898507" w14:textId="014F1FC4" w:rsidR="0091054F" w:rsidRPr="00A15A87" w:rsidRDefault="000A6B10" w:rsidP="0091054F">
            <w:pPr>
              <w:tabs>
                <w:tab w:val="left" w:pos="5964"/>
              </w:tabs>
              <w:rPr>
                <w:rFonts w:eastAsiaTheme="minorEastAsia"/>
                <w:b w:val="0"/>
                <w:bCs w:val="0"/>
                <w:rtl/>
              </w:rPr>
            </w:pPr>
            <w:r w:rsidRPr="00A15A87">
              <w:rPr>
                <w:rFonts w:eastAsiaTheme="minorEastAsia" w:hint="cs"/>
                <w:rtl/>
              </w:rPr>
              <w:t>ب</w:t>
            </w:r>
            <w:r w:rsidR="0091054F" w:rsidRPr="00A15A87">
              <w:rPr>
                <w:rFonts w:eastAsiaTheme="minorEastAsia" w:hint="cs"/>
                <w:rtl/>
              </w:rPr>
              <w:t>) اگر یک استوانه را موازی قاعده اش برش دهیم، سطح بریده شده به چه شکلی است؟</w:t>
            </w:r>
          </w:p>
          <w:p w14:paraId="21C150A3" w14:textId="77777777" w:rsidR="0091054F" w:rsidRPr="00A15A87" w:rsidRDefault="0091054F" w:rsidP="0091054F">
            <w:pPr>
              <w:tabs>
                <w:tab w:val="left" w:pos="5964"/>
              </w:tabs>
              <w:rPr>
                <w:b w:val="0"/>
                <w:bCs w:val="0"/>
                <w:rtl/>
                <w:lang w:bidi="fa-IR"/>
              </w:rPr>
            </w:pPr>
            <w:r w:rsidRPr="00A15A87">
              <w:rPr>
                <w:rFonts w:eastAsiaTheme="minorEastAsia" w:hint="cs"/>
                <w:rtl/>
              </w:rPr>
              <w:t xml:space="preserve">1) مربع                  2) مستطیل                     3) دایره            4) لوزی </w:t>
            </w:r>
          </w:p>
          <w:p w14:paraId="04C9E687" w14:textId="44910CC5" w:rsidR="000A6B10" w:rsidRPr="00A15A87" w:rsidRDefault="00571733" w:rsidP="000A6B10">
            <w:pPr>
              <w:tabs>
                <w:tab w:val="center" w:pos="5408"/>
              </w:tabs>
              <w:rPr>
                <w:rFonts w:cs="0 Nazanin Bold" w:hint="cs"/>
                <w:b w:val="0"/>
                <w:bCs w:val="0"/>
                <w:rtl/>
                <w:lang w:bidi="fa-IR"/>
              </w:rPr>
            </w:pPr>
            <w:r w:rsidRPr="00A15A87">
              <w:rPr>
                <w:rFonts w:cs="0 Nazanin Bold" w:hint="cs"/>
                <w:rtl/>
              </w:rPr>
              <w:t>ج</w:t>
            </w:r>
            <w:r w:rsidR="000A6B10" w:rsidRPr="00A15A87">
              <w:rPr>
                <w:rFonts w:cs="0 Nazanin Bold" w:hint="cs"/>
                <w:rtl/>
              </w:rPr>
              <w:t xml:space="preserve">) قرینه بردار </w:t>
            </w:r>
            <w:r w:rsidR="000A6B10" w:rsidRPr="00A15A87">
              <w:rPr>
                <w:rFonts w:cs="0 Nazanin Bold"/>
                <w:position w:val="-32"/>
              </w:rPr>
              <w:object w:dxaOrig="600" w:dyaOrig="780" w14:anchorId="026B31D9">
                <v:shape id="_x0000_i1237" type="#_x0000_t75" style="width:21.5pt;height:28.95pt" o:ole="">
                  <v:imagedata r:id="rId10" o:title=""/>
                </v:shape>
                <o:OLEObject Type="Embed" ProgID="Equation.DSMT4" ShapeID="_x0000_i1237" DrawAspect="Content" ObjectID="_1808536693" r:id="rId11"/>
              </w:object>
            </w:r>
            <w:r w:rsidR="000A6B10" w:rsidRPr="00A15A87">
              <w:rPr>
                <w:rFonts w:cs="0 Nazanin Bold"/>
                <w:rtl/>
              </w:rPr>
              <w:t xml:space="preserve"> </w:t>
            </w:r>
            <w:r w:rsidR="000A6B10" w:rsidRPr="00A15A87">
              <w:rPr>
                <w:rFonts w:cs="0 Nazanin Bold" w:hint="cs"/>
                <w:rtl/>
              </w:rPr>
              <w:t>نسبت به مبدا مختصات کدام گزینه است؟</w:t>
            </w:r>
          </w:p>
          <w:p w14:paraId="67F38F98" w14:textId="0BCC4ACC" w:rsidR="00571733" w:rsidRPr="00A15A87" w:rsidRDefault="000A6B10" w:rsidP="005E0600">
            <w:pPr>
              <w:tabs>
                <w:tab w:val="center" w:pos="5408"/>
              </w:tabs>
              <w:rPr>
                <w:rFonts w:cs="0 Nazanin Bold" w:hint="cs"/>
                <w:b w:val="0"/>
                <w:bCs w:val="0"/>
                <w:rtl/>
              </w:rPr>
            </w:pPr>
            <w:r w:rsidRPr="00A15A87">
              <w:rPr>
                <w:rFonts w:cs="0 Nazanin Bold" w:hint="cs"/>
                <w:rtl/>
              </w:rPr>
              <w:t>1)</w:t>
            </w:r>
            <w:r w:rsidRPr="00A15A87">
              <w:rPr>
                <w:rFonts w:cs="0 Nazanin Bold" w:hint="cs"/>
                <w:rtl/>
                <w:lang w:bidi="fa-IR"/>
              </w:rPr>
              <w:t xml:space="preserve"> </w:t>
            </w:r>
            <w:r w:rsidRPr="00A15A87">
              <w:rPr>
                <w:rFonts w:cs="0 Nazanin Bold"/>
                <w:position w:val="-32"/>
              </w:rPr>
              <w:object w:dxaOrig="600" w:dyaOrig="780" w14:anchorId="6563F0C7">
                <v:shape id="_x0000_i1259" type="#_x0000_t75" style="width:23.15pt;height:30.6pt" o:ole="">
                  <v:imagedata r:id="rId12" o:title=""/>
                </v:shape>
                <o:OLEObject Type="Embed" ProgID="Equation.DSMT4" ShapeID="_x0000_i1259" DrawAspect="Content" ObjectID="_1808536694" r:id="rId13"/>
              </w:object>
            </w:r>
            <w:r w:rsidRPr="00A15A87">
              <w:rPr>
                <w:rFonts w:cs="0 Nazanin Bold" w:hint="cs"/>
                <w:rtl/>
              </w:rPr>
              <w:t xml:space="preserve">                         2) </w:t>
            </w:r>
            <w:r w:rsidRPr="00A15A87">
              <w:rPr>
                <w:rFonts w:cs="0 Nazanin Bold"/>
                <w:position w:val="-32"/>
              </w:rPr>
              <w:object w:dxaOrig="600" w:dyaOrig="780" w14:anchorId="4618DCCF">
                <v:shape id="_x0000_i1260" type="#_x0000_t75" style="width:23.15pt;height:31.45pt" o:ole="">
                  <v:imagedata r:id="rId14" o:title=""/>
                </v:shape>
                <o:OLEObject Type="Embed" ProgID="Equation.DSMT4" ShapeID="_x0000_i1260" DrawAspect="Content" ObjectID="_1808536695" r:id="rId15"/>
              </w:object>
            </w:r>
            <w:r w:rsidRPr="00A15A87">
              <w:rPr>
                <w:rFonts w:cs="0 Nazanin Bold" w:hint="cs"/>
                <w:rtl/>
              </w:rPr>
              <w:t xml:space="preserve">                             3) </w:t>
            </w:r>
            <w:r w:rsidRPr="00A15A87">
              <w:rPr>
                <w:rFonts w:cs="0 Nazanin Bold"/>
                <w:position w:val="-32"/>
              </w:rPr>
              <w:object w:dxaOrig="600" w:dyaOrig="780" w14:anchorId="42DBCBDD">
                <v:shape id="_x0000_i1261" type="#_x0000_t75" style="width:23.15pt;height:30.6pt" o:ole="">
                  <v:imagedata r:id="rId16" o:title=""/>
                </v:shape>
                <o:OLEObject Type="Embed" ProgID="Equation.DSMT4" ShapeID="_x0000_i1261" DrawAspect="Content" ObjectID="_1808536696" r:id="rId17"/>
              </w:object>
            </w:r>
            <w:r w:rsidRPr="00A15A87">
              <w:rPr>
                <w:rFonts w:cs="0 Nazanin Bold" w:hint="cs"/>
                <w:rtl/>
              </w:rPr>
              <w:t xml:space="preserve">                        4) </w:t>
            </w:r>
            <w:r w:rsidRPr="00A15A87">
              <w:rPr>
                <w:rFonts w:cs="0 Nazanin Bold"/>
                <w:position w:val="-32"/>
              </w:rPr>
              <w:object w:dxaOrig="600" w:dyaOrig="780" w14:anchorId="0528AEE3">
                <v:shape id="_x0000_i1262" type="#_x0000_t75" style="width:23.15pt;height:30.6pt" o:ole="">
                  <v:imagedata r:id="rId18" o:title=""/>
                </v:shape>
                <o:OLEObject Type="Embed" ProgID="Equation.DSMT4" ShapeID="_x0000_i1262" DrawAspect="Content" ObjectID="_1808536697" r:id="rId19"/>
              </w:object>
            </w:r>
          </w:p>
        </w:tc>
        <w:tc>
          <w:tcPr>
            <w:tcW w:w="504" w:type="dxa"/>
            <w:vAlign w:val="center"/>
          </w:tcPr>
          <w:p w14:paraId="05D8A598" w14:textId="64897595" w:rsidR="0091054F" w:rsidRPr="00A15A87" w:rsidRDefault="005E0600" w:rsidP="00542067">
            <w:pPr>
              <w:jc w:val="center"/>
              <w:rPr>
                <w:rFonts w:hint="cs"/>
                <w:rtl/>
                <w:lang w:bidi="fa-IR"/>
              </w:rPr>
            </w:pPr>
            <w:r w:rsidRPr="00A15A87">
              <w:rPr>
                <w:rFonts w:hint="cs"/>
                <w:rtl/>
                <w:lang w:bidi="fa-IR"/>
              </w:rPr>
              <w:t>5/1</w:t>
            </w:r>
          </w:p>
        </w:tc>
      </w:tr>
      <w:tr w:rsidR="00921308" w:rsidRPr="00A15A87" w14:paraId="1AFCCD19" w14:textId="77777777" w:rsidTr="008132BC">
        <w:trPr>
          <w:trHeight w:val="454"/>
        </w:trPr>
        <w:tc>
          <w:tcPr>
            <w:tcW w:w="519" w:type="dxa"/>
            <w:shd w:val="clear" w:color="auto" w:fill="auto"/>
            <w:vAlign w:val="center"/>
          </w:tcPr>
          <w:p w14:paraId="25DD2C9E" w14:textId="77777777" w:rsidR="00921308" w:rsidRPr="00A15A87" w:rsidRDefault="00921308" w:rsidP="00401A54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rtl/>
              </w:rPr>
            </w:pPr>
          </w:p>
        </w:tc>
        <w:tc>
          <w:tcPr>
            <w:tcW w:w="9513" w:type="dxa"/>
            <w:gridSpan w:val="3"/>
            <w:vAlign w:val="center"/>
          </w:tcPr>
          <w:p w14:paraId="7BBDBBE7" w14:textId="77777777" w:rsidR="00921308" w:rsidRPr="00A15A87" w:rsidRDefault="00921308" w:rsidP="00921308">
            <w:pPr>
              <w:tabs>
                <w:tab w:val="left" w:pos="8100"/>
              </w:tabs>
              <w:rPr>
                <w:rFonts w:ascii="Tahoma" w:hAnsi="Tahoma"/>
                <w:noProof/>
                <w:rtl/>
              </w:rPr>
            </w:pPr>
            <w:r w:rsidRPr="00A15A87">
              <w:rPr>
                <w:rFonts w:ascii="Tahoma" w:hAnsi="Tahoma" w:hint="cs"/>
                <w:noProof/>
                <w:rtl/>
              </w:rPr>
              <w:t xml:space="preserve">تساوی‌های مقابل را کامل کنید. ( با راه حل)                </w:t>
            </w:r>
          </w:p>
          <w:p w14:paraId="38DE84CE" w14:textId="77777777" w:rsidR="00921308" w:rsidRPr="00A15A87" w:rsidRDefault="00921308" w:rsidP="00921308">
            <w:pPr>
              <w:tabs>
                <w:tab w:val="left" w:pos="8100"/>
              </w:tabs>
              <w:spacing w:line="360" w:lineRule="auto"/>
              <w:jc w:val="right"/>
              <w:rPr>
                <w:rFonts w:ascii="Tahoma" w:hAnsi="Tahoma"/>
                <w:noProof/>
                <w:rtl/>
                <w:lang w:bidi="fa-IR"/>
              </w:rPr>
            </w:pPr>
            <w:r w:rsidRPr="00A15A87">
              <w:rPr>
                <w:rFonts w:ascii="Tahoma" w:hAnsi="Tahoma" w:hint="cs"/>
                <w:noProof/>
                <w:rtl/>
              </w:rPr>
              <w:t xml:space="preserve">                                                                </w:t>
            </w:r>
            <w:r w:rsidRPr="00A15A87">
              <w:rPr>
                <w:rFonts w:ascii="Tahoma" w:hAnsi="Tahoma"/>
                <w:noProof/>
                <w:position w:val="-14"/>
              </w:rPr>
              <w:object w:dxaOrig="1160" w:dyaOrig="440" w14:anchorId="6F54FA2B">
                <v:shape id="_x0000_i1184" type="#_x0000_t75" style="width:57.95pt;height:21.5pt" o:ole="">
                  <v:imagedata r:id="rId20" o:title=""/>
                </v:shape>
                <o:OLEObject Type="Embed" ProgID="Equation.DSMT4" ShapeID="_x0000_i1184" DrawAspect="Content" ObjectID="_1808536698" r:id="rId21"/>
              </w:object>
            </w:r>
            <w:r w:rsidRPr="00A15A87">
              <w:rPr>
                <w:rFonts w:ascii="Tahoma" w:hAnsi="Tahoma"/>
                <w:noProof/>
                <w:rtl/>
              </w:rPr>
              <w:t xml:space="preserve"> </w:t>
            </w:r>
          </w:p>
          <w:p w14:paraId="4E684458" w14:textId="77777777" w:rsidR="00A15A87" w:rsidRDefault="00921308" w:rsidP="00921308">
            <w:pPr>
              <w:tabs>
                <w:tab w:val="left" w:pos="7800"/>
                <w:tab w:val="left" w:pos="8910"/>
              </w:tabs>
              <w:spacing w:line="360" w:lineRule="auto"/>
              <w:jc w:val="right"/>
              <w:rPr>
                <w:rFonts w:ascii="Tahoma" w:hAnsi="Tahoma"/>
                <w:noProof/>
                <w:rtl/>
              </w:rPr>
            </w:pPr>
            <w:r w:rsidRPr="00A15A87">
              <w:rPr>
                <w:rFonts w:ascii="Tahoma" w:hAnsi="Tahoma" w:hint="cs"/>
                <w:noProof/>
                <w:rtl/>
              </w:rPr>
              <w:t xml:space="preserve">                                                                                                       </w:t>
            </w:r>
            <w:r w:rsidRPr="00A15A87">
              <w:rPr>
                <w:rFonts w:ascii="Tahoma" w:hAnsi="Tahoma"/>
                <w:noProof/>
                <w:position w:val="-14"/>
              </w:rPr>
              <w:object w:dxaOrig="1120" w:dyaOrig="440" w14:anchorId="2A0E2567">
                <v:shape id="_x0000_i1185" type="#_x0000_t75" style="width:56.3pt;height:21.5pt" o:ole="">
                  <v:imagedata r:id="rId22" o:title=""/>
                </v:shape>
                <o:OLEObject Type="Embed" ProgID="Equation.DSMT4" ShapeID="_x0000_i1185" DrawAspect="Content" ObjectID="_1808536699" r:id="rId23"/>
              </w:object>
            </w:r>
          </w:p>
          <w:p w14:paraId="3105621F" w14:textId="526D83DB" w:rsidR="00921308" w:rsidRPr="00A15A87" w:rsidRDefault="00921308" w:rsidP="00921308">
            <w:pPr>
              <w:tabs>
                <w:tab w:val="left" w:pos="7800"/>
                <w:tab w:val="left" w:pos="8910"/>
              </w:tabs>
              <w:spacing w:line="360" w:lineRule="auto"/>
              <w:jc w:val="right"/>
              <w:rPr>
                <w:rFonts w:ascii="Tahoma" w:hAnsi="Tahoma" w:hint="cs"/>
                <w:noProof/>
                <w:rtl/>
              </w:rPr>
            </w:pPr>
            <w:r w:rsidRPr="00A15A87">
              <w:rPr>
                <w:rFonts w:ascii="Tahoma" w:hAnsi="Tahoma"/>
                <w:noProof/>
                <w:rtl/>
              </w:rPr>
              <w:t xml:space="preserve"> </w:t>
            </w:r>
          </w:p>
        </w:tc>
        <w:tc>
          <w:tcPr>
            <w:tcW w:w="504" w:type="dxa"/>
            <w:vAlign w:val="center"/>
          </w:tcPr>
          <w:p w14:paraId="369205FF" w14:textId="58C25C16" w:rsidR="00921308" w:rsidRPr="00A15A87" w:rsidRDefault="00921308" w:rsidP="00542067">
            <w:pPr>
              <w:jc w:val="center"/>
              <w:rPr>
                <w:rFonts w:hint="cs"/>
                <w:rtl/>
                <w:lang w:bidi="fa-IR"/>
              </w:rPr>
            </w:pPr>
            <w:r w:rsidRPr="00A15A87">
              <w:rPr>
                <w:rFonts w:hint="cs"/>
                <w:rtl/>
                <w:lang w:bidi="fa-IR"/>
              </w:rPr>
              <w:t>1</w:t>
            </w:r>
          </w:p>
        </w:tc>
      </w:tr>
      <w:tr w:rsidR="00673085" w:rsidRPr="00A15A87" w14:paraId="4A51B327" w14:textId="77777777" w:rsidTr="008132BC">
        <w:trPr>
          <w:trHeight w:val="454"/>
        </w:trPr>
        <w:tc>
          <w:tcPr>
            <w:tcW w:w="519" w:type="dxa"/>
            <w:shd w:val="clear" w:color="auto" w:fill="auto"/>
            <w:vAlign w:val="center"/>
          </w:tcPr>
          <w:p w14:paraId="730025B4" w14:textId="77777777" w:rsidR="00673085" w:rsidRPr="00A15A87" w:rsidRDefault="00673085" w:rsidP="00401A54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rtl/>
              </w:rPr>
            </w:pPr>
          </w:p>
        </w:tc>
        <w:tc>
          <w:tcPr>
            <w:tcW w:w="9513" w:type="dxa"/>
            <w:gridSpan w:val="3"/>
            <w:vAlign w:val="center"/>
          </w:tcPr>
          <w:p w14:paraId="530566D8" w14:textId="11475D9D" w:rsidR="001D056F" w:rsidRPr="00A15A87" w:rsidRDefault="00673085" w:rsidP="001D056F">
            <w:pPr>
              <w:tabs>
                <w:tab w:val="left" w:pos="8100"/>
              </w:tabs>
              <w:rPr>
                <w:rFonts w:ascii="Tahoma" w:hAnsi="Tahoma"/>
                <w:noProof/>
                <w:rtl/>
              </w:rPr>
            </w:pPr>
            <w:r w:rsidRPr="00A15A87">
              <w:rPr>
                <w:rFonts w:ascii="Tahoma" w:hAnsi="Tahoma" w:hint="cs"/>
                <w:noProof/>
                <w:rtl/>
              </w:rPr>
              <w:t>الف) شمارنده های عدد 9 را بنویسید.                                 ب) 2 مضرب برای عدد 7 بنویسید.</w:t>
            </w:r>
          </w:p>
          <w:p w14:paraId="67B37215" w14:textId="3A3991A6" w:rsidR="00673085" w:rsidRPr="00A15A87" w:rsidRDefault="00673085" w:rsidP="00921308">
            <w:pPr>
              <w:tabs>
                <w:tab w:val="left" w:pos="8100"/>
              </w:tabs>
              <w:rPr>
                <w:rFonts w:ascii="Tahoma" w:hAnsi="Tahoma" w:hint="cs"/>
                <w:noProof/>
                <w:rtl/>
              </w:rPr>
            </w:pPr>
          </w:p>
        </w:tc>
        <w:tc>
          <w:tcPr>
            <w:tcW w:w="504" w:type="dxa"/>
            <w:vAlign w:val="center"/>
          </w:tcPr>
          <w:p w14:paraId="6A2C8E08" w14:textId="0E66C6E1" w:rsidR="00673085" w:rsidRPr="00A15A87" w:rsidRDefault="0069450F" w:rsidP="00542067">
            <w:pPr>
              <w:jc w:val="center"/>
              <w:rPr>
                <w:rFonts w:hint="cs"/>
                <w:rtl/>
                <w:lang w:bidi="fa-IR"/>
              </w:rPr>
            </w:pPr>
            <w:r w:rsidRPr="00A15A87">
              <w:rPr>
                <w:rFonts w:hint="cs"/>
                <w:rtl/>
                <w:lang w:bidi="fa-IR"/>
              </w:rPr>
              <w:t>1</w:t>
            </w:r>
          </w:p>
        </w:tc>
      </w:tr>
      <w:tr w:rsidR="00B55401" w:rsidRPr="00A15A87" w14:paraId="7B7AB895" w14:textId="77777777" w:rsidTr="0057321E">
        <w:trPr>
          <w:trHeight w:val="1952"/>
        </w:trPr>
        <w:tc>
          <w:tcPr>
            <w:tcW w:w="519" w:type="dxa"/>
            <w:shd w:val="clear" w:color="auto" w:fill="auto"/>
            <w:vAlign w:val="center"/>
          </w:tcPr>
          <w:p w14:paraId="75D6370F" w14:textId="77777777" w:rsidR="00B55401" w:rsidRPr="00A15A87" w:rsidRDefault="00B55401" w:rsidP="00401A54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rtl/>
              </w:rPr>
            </w:pPr>
          </w:p>
        </w:tc>
        <w:tc>
          <w:tcPr>
            <w:tcW w:w="9513" w:type="dxa"/>
            <w:gridSpan w:val="3"/>
          </w:tcPr>
          <w:p w14:paraId="2E08254A" w14:textId="081942FA" w:rsidR="00B55401" w:rsidRPr="00A15A87" w:rsidRDefault="00895CC9" w:rsidP="0057321E">
            <w:pPr>
              <w:rPr>
                <w:b w:val="0"/>
                <w:bCs w:val="0"/>
                <w:noProof/>
                <w:rtl/>
                <w:lang w:bidi="fa-IR"/>
              </w:rPr>
            </w:pPr>
            <w:r w:rsidRPr="00A15A87">
              <w:rPr>
                <w:b w:val="0"/>
                <w:bCs w:val="0"/>
                <w:noProof/>
                <w:rtl/>
                <w:lang w:bidi="fa-IR"/>
              </w:rPr>
              <w:drawing>
                <wp:anchor distT="0" distB="0" distL="114300" distR="114300" simplePos="0" relativeHeight="251663360" behindDoc="0" locked="0" layoutInCell="1" allowOverlap="1" wp14:anchorId="591D4CC3" wp14:editId="75ED737E">
                  <wp:simplePos x="0" y="0"/>
                  <wp:positionH relativeFrom="column">
                    <wp:posOffset>1570673</wp:posOffset>
                  </wp:positionH>
                  <wp:positionV relativeFrom="paragraph">
                    <wp:posOffset>-63183</wp:posOffset>
                  </wp:positionV>
                  <wp:extent cx="464820" cy="647700"/>
                  <wp:effectExtent l="3810" t="0" r="0" b="0"/>
                  <wp:wrapNone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 cstate="print"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5">
                                    <a14:imgEffect>
                                      <a14:saturation sat="0"/>
                                    </a14:imgEffect>
                                    <a14:imgEffect>
                                      <a14:brightnessContrast bright="-2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 flipH="1">
                            <a:off x="0" y="0"/>
                            <a:ext cx="464820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7321E" w:rsidRPr="00A15A87">
              <w:rPr>
                <w:rFonts w:hint="cs"/>
                <w:i/>
                <w:noProof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674624" behindDoc="0" locked="0" layoutInCell="1" allowOverlap="1" wp14:anchorId="68ADAC30" wp14:editId="3174A42E">
                      <wp:simplePos x="0" y="0"/>
                      <wp:positionH relativeFrom="column">
                        <wp:posOffset>459740</wp:posOffset>
                      </wp:positionH>
                      <wp:positionV relativeFrom="paragraph">
                        <wp:posOffset>81280</wp:posOffset>
                      </wp:positionV>
                      <wp:extent cx="288290" cy="414655"/>
                      <wp:effectExtent l="57150" t="57150" r="54610" b="4445"/>
                      <wp:wrapNone/>
                      <wp:docPr id="2152" name="Group 215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290" cy="414655"/>
                                <a:chOff x="-28575" y="-9523"/>
                                <a:chExt cx="628650" cy="904873"/>
                              </a:xfrm>
                            </wpg:grpSpPr>
                            <wps:wsp>
                              <wps:cNvPr id="2153" name="Rectangle 2153"/>
                              <wps:cNvSpPr/>
                              <wps:spPr>
                                <a:xfrm>
                                  <a:off x="47625" y="476250"/>
                                  <a:ext cx="476250" cy="4191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905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  <a:scene3d>
                                  <a:camera prst="isometricOffAxis2Top"/>
                                  <a:lightRig rig="threePt" dir="t"/>
                                </a:scene3d>
                                <a:sp3d contourW="12700"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54" name="Straight Connector 2154"/>
                              <wps:cNvCnPr/>
                              <wps:spPr>
                                <a:xfrm flipV="1">
                                  <a:off x="-28575" y="-9523"/>
                                  <a:ext cx="447675" cy="7200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  <a:scene3d>
                                  <a:camera prst="orthographicFront"/>
                                  <a:lightRig rig="threePt" dir="t"/>
                                </a:scene3d>
                                <a:sp3d contourW="12700"/>
                              </wps:spPr>
                              <wps:bodyPr/>
                            </wps:wsp>
                            <wps:wsp>
                              <wps:cNvPr id="2155" name="Straight Connector 2155"/>
                              <wps:cNvCnPr/>
                              <wps:spPr>
                                <a:xfrm>
                                  <a:off x="419100" y="0"/>
                                  <a:ext cx="0" cy="79057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  <a:scene3d>
                                  <a:camera prst="orthographicFront"/>
                                  <a:lightRig rig="threePt" dir="t"/>
                                </a:scene3d>
                                <a:sp3d contourW="12700"/>
                              </wps:spPr>
                              <wps:bodyPr/>
                            </wps:wsp>
                            <wps:wsp>
                              <wps:cNvPr id="2157" name="Straight Connector 2157"/>
                              <wps:cNvCnPr/>
                              <wps:spPr>
                                <a:xfrm flipH="1">
                                  <a:off x="133350" y="0"/>
                                  <a:ext cx="285751" cy="60007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  <a:scene3d>
                                  <a:camera prst="orthographicFront"/>
                                  <a:lightRig rig="threePt" dir="t"/>
                                </a:scene3d>
                                <a:sp3d contourW="12700"/>
                              </wps:spPr>
                              <wps:bodyPr/>
                            </wps:wsp>
                            <wps:wsp>
                              <wps:cNvPr id="2164" name="Straight Connector 2164"/>
                              <wps:cNvCnPr/>
                              <wps:spPr>
                                <a:xfrm>
                                  <a:off x="419100" y="0"/>
                                  <a:ext cx="180975" cy="657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  <a:scene3d>
                                  <a:camera prst="orthographicFront"/>
                                  <a:lightRig rig="threePt" dir="t"/>
                                </a:scene3d>
                                <a:sp3d contourW="12700"/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3212813" id="Group 2152" o:spid="_x0000_s1026" style="position:absolute;left:0;text-align:left;margin-left:36.2pt;margin-top:6.4pt;width:22.7pt;height:32.65pt;z-index:251674624;mso-width-relative:margin;mso-height-relative:margin" coordorigin="-285,-95" coordsize="6286,9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">
                      <v:rect id="Rectangle 2153" o:spid="_x0000_s1027" style="position:absolute;left:476;top:4762;width:4762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" filled="f" strokecolor="windowText" strokeweight="1.5pt"/>
                      <v:line id="Straight Connector 2154" o:spid="_x0000_s1028" style="position:absolute;flip:y;visibility:visible;mso-wrap-style:square" from="-285,-95" to="4191,71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" strokecolor="windowText" strokeweight="1pt"/>
                      <v:line id="Straight Connector 2155" o:spid="_x0000_s1029" style="position:absolute;visibility:visible;mso-wrap-style:square" from="4191,0" to="4191,7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" strokecolor="windowText" strokeweight="1pt"/>
                      <v:line id="Straight Connector 2157" o:spid="_x0000_s1030" style="position:absolute;flip:x;visibility:visible;mso-wrap-style:square" from="1333,0" to="4191,6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" strokecolor="windowText" strokeweight="1pt"/>
                      <v:line id="Straight Connector 2164" o:spid="_x0000_s1031" style="position:absolute;visibility:visible;mso-wrap-style:square" from="4191,0" to="6000,6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" strokecolor="windowText" strokeweight="1pt"/>
                    </v:group>
                  </w:pict>
                </mc:Fallback>
              </mc:AlternateContent>
            </w:r>
            <w:r w:rsidR="00B55401" w:rsidRPr="00A15A87">
              <w:rPr>
                <w:rFonts w:hint="cs"/>
                <w:noProof/>
                <w:rtl/>
              </w:rPr>
              <w:t>الف) شکل های مقابل چه نوع حجم هندسی هستند؟</w:t>
            </w:r>
          </w:p>
          <w:p w14:paraId="098B56C9" w14:textId="5F5A3FD9" w:rsidR="00B55401" w:rsidRPr="00A15A87" w:rsidRDefault="00B55401" w:rsidP="0057321E">
            <w:pPr>
              <w:rPr>
                <w:b w:val="0"/>
                <w:bCs w:val="0"/>
                <w:noProof/>
                <w:rtl/>
              </w:rPr>
            </w:pPr>
          </w:p>
          <w:p w14:paraId="418D1AC3" w14:textId="0B32B34F" w:rsidR="00B55401" w:rsidRPr="00A15A87" w:rsidRDefault="00571733" w:rsidP="0057321E">
            <w:pPr>
              <w:rPr>
                <w:b w:val="0"/>
                <w:bCs w:val="0"/>
                <w:noProof/>
              </w:rPr>
            </w:pPr>
            <w:r w:rsidRPr="00A15A87">
              <w:rPr>
                <w:rFonts w:hint="cs"/>
                <w:b w:val="0"/>
                <w:bCs w:val="0"/>
                <w:noProof/>
                <w:rtl/>
                <w:lang w:val="fa-IR" w:bidi="fa-IR"/>
              </w:rPr>
              <mc:AlternateContent>
                <mc:Choice Requires="wpg">
                  <w:drawing>
                    <wp:anchor distT="0" distB="0" distL="114300" distR="114300" simplePos="0" relativeHeight="251680768" behindDoc="0" locked="0" layoutInCell="1" allowOverlap="1" wp14:anchorId="3315893C" wp14:editId="35931762">
                      <wp:simplePos x="0" y="0"/>
                      <wp:positionH relativeFrom="column">
                        <wp:posOffset>2416013</wp:posOffset>
                      </wp:positionH>
                      <wp:positionV relativeFrom="paragraph">
                        <wp:posOffset>138862</wp:posOffset>
                      </wp:positionV>
                      <wp:extent cx="545747" cy="512528"/>
                      <wp:effectExtent l="57150" t="57150" r="64135" b="59055"/>
                      <wp:wrapNone/>
                      <wp:docPr id="27" name="Group 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45747" cy="512528"/>
                                <a:chOff x="75715" y="0"/>
                                <a:chExt cx="838086" cy="849736"/>
                              </a:xfrm>
                            </wpg:grpSpPr>
                            <wps:wsp>
                              <wps:cNvPr id="28" name="Cube 28"/>
                              <wps:cNvSpPr/>
                              <wps:spPr>
                                <a:xfrm>
                                  <a:off x="163078" y="465937"/>
                                  <a:ext cx="302858" cy="302858"/>
                                </a:xfrm>
                                <a:prstGeom prst="cube">
                                  <a:avLst/>
                                </a:prstGeom>
                                <a:blipFill>
                                  <a:blip r:embed="rId26"/>
                                  <a:tile tx="0" ty="0" sx="100000" sy="100000" flip="none" algn="tl"/>
                                </a:blipFill>
                                <a:ln w="25400" cap="flat" cmpd="sng" algn="ctr">
                                  <a:solidFill>
                                    <a:srgbClr val="4F81BD">
                                      <a:shade val="50000"/>
                                    </a:srgbClr>
                                  </a:solidFill>
                                  <a:prstDash val="solid"/>
                                </a:ln>
                                <a:effectLst/>
                                <a:scene3d>
                                  <a:camera prst="orthographicFront"/>
                                  <a:lightRig rig="threePt" dir="t"/>
                                </a:scene3d>
                                <a:sp3d prstMaterial="legacyWireframe"/>
                              </wps:spPr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" name="Cube 29"/>
                              <wps:cNvSpPr/>
                              <wps:spPr>
                                <a:xfrm>
                                  <a:off x="384397" y="465937"/>
                                  <a:ext cx="302260" cy="302260"/>
                                </a:xfrm>
                                <a:prstGeom prst="cube">
                                  <a:avLst/>
                                </a:prstGeom>
                                <a:blipFill>
                                  <a:blip r:embed="rId26"/>
                                  <a:tile tx="0" ty="0" sx="100000" sy="100000" flip="none" algn="tl"/>
                                </a:blipFill>
                                <a:ln w="25400" cap="flat" cmpd="sng" algn="ctr">
                                  <a:solidFill>
                                    <a:srgbClr val="4F81BD">
                                      <a:shade val="50000"/>
                                    </a:srgbClr>
                                  </a:solidFill>
                                  <a:prstDash val="solid"/>
                                </a:ln>
                                <a:effectLst/>
                                <a:scene3d>
                                  <a:camera prst="orthographicFront"/>
                                  <a:lightRig rig="threePt" dir="t"/>
                                </a:scene3d>
                                <a:sp3d prstMaterial="legacyWireframe"/>
                              </wps:spPr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Cube 32"/>
                              <wps:cNvSpPr/>
                              <wps:spPr>
                                <a:xfrm>
                                  <a:off x="611541" y="465937"/>
                                  <a:ext cx="302260" cy="302260"/>
                                </a:xfrm>
                                <a:prstGeom prst="cube">
                                  <a:avLst/>
                                </a:prstGeom>
                                <a:blipFill>
                                  <a:blip r:embed="rId26"/>
                                  <a:tile tx="0" ty="0" sx="100000" sy="100000" flip="none" algn="tl"/>
                                </a:blipFill>
                                <a:ln w="25400" cap="flat" cmpd="sng" algn="ctr">
                                  <a:solidFill>
                                    <a:srgbClr val="4F81BD">
                                      <a:shade val="50000"/>
                                    </a:srgbClr>
                                  </a:solidFill>
                                  <a:prstDash val="solid"/>
                                </a:ln>
                                <a:effectLst/>
                                <a:scene3d>
                                  <a:camera prst="orthographicFront"/>
                                  <a:lightRig rig="threePt" dir="t"/>
                                </a:scene3d>
                                <a:sp3d prstMaterial="legacyWireframe"/>
                              </wps:spPr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Cube 33"/>
                              <wps:cNvSpPr/>
                              <wps:spPr>
                                <a:xfrm>
                                  <a:off x="75715" y="547476"/>
                                  <a:ext cx="302260" cy="302260"/>
                                </a:xfrm>
                                <a:prstGeom prst="cube">
                                  <a:avLst/>
                                </a:prstGeom>
                                <a:blipFill>
                                  <a:blip r:embed="rId26"/>
                                  <a:tile tx="0" ty="0" sx="100000" sy="100000" flip="none" algn="tl"/>
                                </a:blipFill>
                                <a:ln w="25400" cap="flat" cmpd="sng" algn="ctr">
                                  <a:solidFill>
                                    <a:srgbClr val="4F81BD">
                                      <a:shade val="50000"/>
                                    </a:srgbClr>
                                  </a:solidFill>
                                  <a:prstDash val="solid"/>
                                </a:ln>
                                <a:effectLst/>
                                <a:scene3d>
                                  <a:camera prst="orthographicFront"/>
                                  <a:lightRig rig="threePt" dir="t"/>
                                </a:scene3d>
                                <a:sp3d prstMaterial="legacyWireframe"/>
                              </wps:spPr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" name="Cube 34"/>
                              <wps:cNvSpPr/>
                              <wps:spPr>
                                <a:xfrm>
                                  <a:off x="302859" y="541651"/>
                                  <a:ext cx="302260" cy="302260"/>
                                </a:xfrm>
                                <a:prstGeom prst="cube">
                                  <a:avLst/>
                                </a:prstGeom>
                                <a:blipFill>
                                  <a:blip r:embed="rId26"/>
                                  <a:tile tx="0" ty="0" sx="100000" sy="100000" flip="none" algn="tl"/>
                                </a:blipFill>
                                <a:ln w="25400" cap="flat" cmpd="sng" algn="ctr">
                                  <a:solidFill>
                                    <a:srgbClr val="4F81BD">
                                      <a:shade val="50000"/>
                                    </a:srgbClr>
                                  </a:solidFill>
                                  <a:prstDash val="solid"/>
                                </a:ln>
                                <a:effectLst/>
                                <a:scene3d>
                                  <a:camera prst="orthographicFront"/>
                                  <a:lightRig rig="threePt" dir="t"/>
                                </a:scene3d>
                                <a:sp3d prstMaterial="legacyWireframe"/>
                              </wps:spPr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" name="Cube 35"/>
                              <wps:cNvSpPr/>
                              <wps:spPr>
                                <a:xfrm>
                                  <a:off x="535827" y="541651"/>
                                  <a:ext cx="302260" cy="302260"/>
                                </a:xfrm>
                                <a:prstGeom prst="cube">
                                  <a:avLst/>
                                </a:prstGeom>
                                <a:blipFill>
                                  <a:blip r:embed="rId26"/>
                                  <a:tile tx="0" ty="0" sx="100000" sy="100000" flip="none" algn="tl"/>
                                </a:blipFill>
                                <a:ln w="25400" cap="flat" cmpd="sng" algn="ctr">
                                  <a:solidFill>
                                    <a:srgbClr val="4F81BD">
                                      <a:shade val="50000"/>
                                    </a:srgbClr>
                                  </a:solidFill>
                                  <a:prstDash val="solid"/>
                                </a:ln>
                                <a:effectLst/>
                                <a:scene3d>
                                  <a:camera prst="orthographicFront"/>
                                  <a:lightRig rig="threePt" dir="t"/>
                                </a:scene3d>
                                <a:sp3d prstMaterial="legacyWireframe"/>
                              </wps:spPr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" name="Cube 36"/>
                              <wps:cNvSpPr/>
                              <wps:spPr>
                                <a:xfrm>
                                  <a:off x="151429" y="232969"/>
                                  <a:ext cx="302260" cy="302260"/>
                                </a:xfrm>
                                <a:prstGeom prst="cube">
                                  <a:avLst/>
                                </a:prstGeom>
                                <a:blipFill>
                                  <a:blip r:embed="rId26"/>
                                  <a:tile tx="0" ty="0" sx="100000" sy="100000" flip="none" algn="tl"/>
                                </a:blipFill>
                                <a:ln w="25400" cap="flat" cmpd="sng" algn="ctr">
                                  <a:solidFill>
                                    <a:srgbClr val="4F81BD">
                                      <a:shade val="50000"/>
                                    </a:srgbClr>
                                  </a:solidFill>
                                  <a:prstDash val="solid"/>
                                </a:ln>
                                <a:effectLst/>
                                <a:scene3d>
                                  <a:camera prst="orthographicFront"/>
                                  <a:lightRig rig="threePt" dir="t"/>
                                </a:scene3d>
                                <a:sp3d prstMaterial="legacyWireframe"/>
                              </wps:spPr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" name="Cube 37"/>
                              <wps:cNvSpPr/>
                              <wps:spPr>
                                <a:xfrm>
                                  <a:off x="611541" y="232969"/>
                                  <a:ext cx="302260" cy="302260"/>
                                </a:xfrm>
                                <a:prstGeom prst="cube">
                                  <a:avLst/>
                                </a:prstGeom>
                                <a:blipFill>
                                  <a:blip r:embed="rId26"/>
                                  <a:tile tx="0" ty="0" sx="100000" sy="100000" flip="none" algn="tl"/>
                                </a:blipFill>
                                <a:ln w="25400" cap="flat" cmpd="sng" algn="ctr">
                                  <a:solidFill>
                                    <a:srgbClr val="4F81BD">
                                      <a:shade val="50000"/>
                                    </a:srgbClr>
                                  </a:solidFill>
                                  <a:prstDash val="solid"/>
                                </a:ln>
                                <a:effectLst/>
                                <a:scene3d>
                                  <a:camera prst="orthographicFront"/>
                                  <a:lightRig rig="threePt" dir="t"/>
                                </a:scene3d>
                                <a:sp3d prstMaterial="legacyWireframe"/>
                              </wps:spPr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Cube 38"/>
                              <wps:cNvSpPr/>
                              <wps:spPr>
                                <a:xfrm>
                                  <a:off x="611541" y="0"/>
                                  <a:ext cx="302260" cy="302260"/>
                                </a:xfrm>
                                <a:prstGeom prst="cube">
                                  <a:avLst/>
                                </a:prstGeom>
                                <a:blipFill>
                                  <a:blip r:embed="rId26"/>
                                  <a:tile tx="0" ty="0" sx="100000" sy="100000" flip="none" algn="tl"/>
                                </a:blipFill>
                                <a:ln w="25400" cap="flat" cmpd="sng" algn="ctr">
                                  <a:solidFill>
                                    <a:srgbClr val="4F81BD">
                                      <a:shade val="50000"/>
                                    </a:srgbClr>
                                  </a:solidFill>
                                  <a:prstDash val="solid"/>
                                </a:ln>
                                <a:effectLst/>
                                <a:scene3d>
                                  <a:camera prst="orthographicFront"/>
                                  <a:lightRig rig="threePt" dir="t"/>
                                </a:scene3d>
                                <a:sp3d prstMaterial="legacyWireframe"/>
                              </wps:spPr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88FB5B6" id="Group 27" o:spid="_x0000_s1026" style="position:absolute;left:0;text-align:left;margin-left:190.25pt;margin-top:10.95pt;width:42.95pt;height:40.35pt;z-index:251680768" coordorigin="757" coordsize="8380,849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">
                      <v:shapetype id="_x0000_t16" coordsize="21600,21600" o:spt="16" adj="5400" path="m@0,l0@0,,21600@1,21600,21600@2,21600,xem0@0nfl@1@0,21600,em@1@0nfl@1,21600e">
                        <v:stroke joinstyle="miter"/>
                        <v:formulas>
                          <v:f eqn="val #0"/>
                          <v:f eqn="sum width 0 #0"/>
                          <v:f eqn="sum height 0 #0"/>
                          <v:f eqn="mid height #0"/>
                          <v:f eqn="prod @1 1 2"/>
                          <v:f eqn="prod @2 1 2"/>
                          <v:f eqn="mid width #0"/>
                        </v:formulas>
                        <v:path o:extrusionok="f" gradientshapeok="t" limo="10800,10800" o:connecttype="custom" o:connectlocs="@6,0;@4,@0;0,@3;@4,21600;@1,@3;21600,@5" o:connectangles="270,270,180,90,0,0" textboxrect="0,@0,@1,21600"/>
                        <v:handles>
                          <v:h position="topLeft,#0" switch="" yrange="0,21600"/>
                        </v:handles>
                        <o:complex v:ext="view"/>
                      </v:shapetype>
                      <v:shape id="Cube 28" o:spid="_x0000_s1027" type="#_x0000_t16" style="position:absolute;left:1630;top:4659;width:3029;height:30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" strokecolor="#385d8a" strokeweight="2pt">
                        <v:fill r:id="rId27" o:title="" recolor="t" rotate="t" type="tile"/>
                      </v:shape>
                      <v:shape id="Cube 29" o:spid="_x0000_s1028" type="#_x0000_t16" style="position:absolute;left:3843;top:4659;width:3023;height:30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" strokecolor="#385d8a" strokeweight="2pt">
                        <v:fill r:id="rId27" o:title="" recolor="t" rotate="t" type="tile"/>
                      </v:shape>
                      <v:shape id="Cube 32" o:spid="_x0000_s1029" type="#_x0000_t16" style="position:absolute;left:6115;top:4659;width:3023;height:30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" strokecolor="#385d8a" strokeweight="2pt">
                        <v:fill r:id="rId27" o:title="" recolor="t" rotate="t" type="tile"/>
                      </v:shape>
                      <v:shape id="Cube 33" o:spid="_x0000_s1030" type="#_x0000_t16" style="position:absolute;left:757;top:5474;width:3022;height:30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" strokecolor="#385d8a" strokeweight="2pt">
                        <v:fill r:id="rId27" o:title="" recolor="t" rotate="t" type="tile"/>
                      </v:shape>
                      <v:shape id="Cube 34" o:spid="_x0000_s1031" type="#_x0000_t16" style="position:absolute;left:3028;top:5416;width:3023;height:30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" strokecolor="#385d8a" strokeweight="2pt">
                        <v:fill r:id="rId27" o:title="" recolor="t" rotate="t" type="tile"/>
                      </v:shape>
                      <v:shape id="Cube 35" o:spid="_x0000_s1032" type="#_x0000_t16" style="position:absolute;left:5358;top:5416;width:3022;height:30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" strokecolor="#385d8a" strokeweight="2pt">
                        <v:fill r:id="rId27" o:title="" recolor="t" rotate="t" type="tile"/>
                      </v:shape>
                      <v:shape id="Cube 36" o:spid="_x0000_s1033" type="#_x0000_t16" style="position:absolute;left:1514;top:2329;width:3022;height:30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" strokecolor="#385d8a" strokeweight="2pt">
                        <v:fill r:id="rId27" o:title="" recolor="t" rotate="t" type="tile"/>
                      </v:shape>
                      <v:shape id="Cube 37" o:spid="_x0000_s1034" type="#_x0000_t16" style="position:absolute;left:6115;top:2329;width:3023;height:30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" strokecolor="#385d8a" strokeweight="2pt">
                        <v:fill r:id="rId27" o:title="" recolor="t" rotate="t" type="tile"/>
                      </v:shape>
                      <v:shape id="Cube 38" o:spid="_x0000_s1035" type="#_x0000_t16" style="position:absolute;left:6115;width:3023;height:30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" strokecolor="#385d8a" strokeweight="2pt">
                        <v:fill r:id="rId27" o:title="" recolor="t" rotate="t" type="tile"/>
                      </v:shape>
                    </v:group>
                  </w:pict>
                </mc:Fallback>
              </mc:AlternateContent>
            </w:r>
            <w:r w:rsidR="0057321E" w:rsidRPr="00A15A87">
              <w:rPr>
                <w:rFonts w:hint="cs"/>
                <w:b w:val="0"/>
                <w:bCs w:val="0"/>
                <w:noProof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047D434B" wp14:editId="2E1C3208">
                      <wp:simplePos x="0" y="0"/>
                      <wp:positionH relativeFrom="column">
                        <wp:posOffset>1005205</wp:posOffset>
                      </wp:positionH>
                      <wp:positionV relativeFrom="paragraph">
                        <wp:posOffset>139065</wp:posOffset>
                      </wp:positionV>
                      <wp:extent cx="1115060" cy="556895"/>
                      <wp:effectExtent l="0" t="0" r="27940" b="14605"/>
                      <wp:wrapNone/>
                      <wp:docPr id="1" name="Group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15060" cy="556895"/>
                                <a:chOff x="742950" y="742950"/>
                                <a:chExt cx="1485900" cy="742950"/>
                              </a:xfrm>
                            </wpg:grpSpPr>
                            <wpg:grpSp>
                              <wpg:cNvPr id="2" name="Group 2"/>
                              <wpg:cNvGrpSpPr/>
                              <wpg:grpSpPr>
                                <a:xfrm>
                                  <a:off x="742950" y="742950"/>
                                  <a:ext cx="1485900" cy="247650"/>
                                  <a:chOff x="742950" y="0"/>
                                  <a:chExt cx="1485900" cy="247650"/>
                                </a:xfrm>
                              </wpg:grpSpPr>
                              <wps:wsp>
                                <wps:cNvPr id="3" name="Rectangle 3"/>
                                <wps:cNvSpPr/>
                                <wps:spPr>
                                  <a:xfrm>
                                    <a:off x="742950" y="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" name="Rectangle 4"/>
                                <wps:cNvSpPr/>
                                <wps:spPr>
                                  <a:xfrm>
                                    <a:off x="990600" y="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" name="Rectangle 5"/>
                                <wps:cNvSpPr/>
                                <wps:spPr>
                                  <a:xfrm>
                                    <a:off x="1238250" y="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" name="Rectangle 6"/>
                                <wps:cNvSpPr/>
                                <wps:spPr>
                                  <a:xfrm>
                                    <a:off x="1485900" y="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" name="Rectangle 7"/>
                                <wps:cNvSpPr/>
                                <wps:spPr>
                                  <a:xfrm>
                                    <a:off x="1733550" y="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" name="Rectangle 8"/>
                                <wps:cNvSpPr/>
                                <wps:spPr>
                                  <a:xfrm>
                                    <a:off x="1981200" y="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9" name="Group 9"/>
                              <wpg:cNvGrpSpPr/>
                              <wpg:grpSpPr>
                                <a:xfrm>
                                  <a:off x="742950" y="990600"/>
                                  <a:ext cx="1485900" cy="247650"/>
                                  <a:chOff x="742950" y="0"/>
                                  <a:chExt cx="1485900" cy="247650"/>
                                </a:xfrm>
                              </wpg:grpSpPr>
                              <wps:wsp>
                                <wps:cNvPr id="10" name="Rectangle 10"/>
                                <wps:cNvSpPr/>
                                <wps:spPr>
                                  <a:xfrm>
                                    <a:off x="742950" y="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" name="Rectangle 11"/>
                                <wps:cNvSpPr/>
                                <wps:spPr>
                                  <a:xfrm>
                                    <a:off x="990600" y="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" name="Rectangle 12"/>
                                <wps:cNvSpPr/>
                                <wps:spPr>
                                  <a:xfrm>
                                    <a:off x="1238250" y="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" name="Rectangle 13"/>
                                <wps:cNvSpPr/>
                                <wps:spPr>
                                  <a:xfrm>
                                    <a:off x="1485900" y="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" name="Rectangle 14"/>
                                <wps:cNvSpPr/>
                                <wps:spPr>
                                  <a:xfrm>
                                    <a:off x="1733550" y="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" name="Rectangle 15"/>
                                <wps:cNvSpPr/>
                                <wps:spPr>
                                  <a:xfrm>
                                    <a:off x="1981200" y="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6" name="Group 16"/>
                              <wpg:cNvGrpSpPr/>
                              <wpg:grpSpPr>
                                <a:xfrm>
                                  <a:off x="742950" y="1238250"/>
                                  <a:ext cx="1485900" cy="247650"/>
                                  <a:chOff x="742950" y="0"/>
                                  <a:chExt cx="1485900" cy="247650"/>
                                </a:xfrm>
                              </wpg:grpSpPr>
                              <wps:wsp>
                                <wps:cNvPr id="17" name="Rectangle 17"/>
                                <wps:cNvSpPr/>
                                <wps:spPr>
                                  <a:xfrm>
                                    <a:off x="742950" y="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" name="Rectangle 18"/>
                                <wps:cNvSpPr/>
                                <wps:spPr>
                                  <a:xfrm>
                                    <a:off x="990600" y="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9" name="Rectangle 19"/>
                                <wps:cNvSpPr/>
                                <wps:spPr>
                                  <a:xfrm>
                                    <a:off x="1238250" y="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" name="Rectangle 20"/>
                                <wps:cNvSpPr/>
                                <wps:spPr>
                                  <a:xfrm>
                                    <a:off x="1485900" y="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" name="Rectangle 21"/>
                                <wps:cNvSpPr/>
                                <wps:spPr>
                                  <a:xfrm>
                                    <a:off x="1733550" y="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" name="Rectangle 22"/>
                                <wps:cNvSpPr/>
                                <wps:spPr>
                                  <a:xfrm>
                                    <a:off x="1981200" y="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11B37E4" id="Group 1" o:spid="_x0000_s1026" style="position:absolute;left:0;text-align:left;margin-left:79.15pt;margin-top:10.95pt;width:87.8pt;height:43.85pt;z-index:251661312;mso-width-relative:margin;mso-height-relative:margin" coordorigin="7429,7429" coordsize="14859,7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">
                      <v:group id="Group 2" o:spid="_x0000_s1027" style="position:absolute;left:7429;top:7429;width:14859;height:2477" coordorigin="7429" coordsize="14859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      <v:rect id="Rectangle 3" o:spid="_x0000_s1028" style="position:absolute;left:7429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" filled="f" strokecolor="windowText" strokeweight="1pt"/>
                        <v:rect id="Rectangle 4" o:spid="_x0000_s1029" style="position:absolute;left:9906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" filled="f" strokecolor="windowText" strokeweight="1pt"/>
                        <v:rect id="Rectangle 5" o:spid="_x0000_s1030" style="position:absolute;left:12382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" filled="f" strokecolor="windowText" strokeweight="1pt"/>
                        <v:rect id="Rectangle 6" o:spid="_x0000_s1031" style="position:absolute;left:14859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" filled="f" strokecolor="windowText" strokeweight="1pt"/>
                        <v:rect id="Rectangle 7" o:spid="_x0000_s1032" style="position:absolute;left:17335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" filled="f" strokecolor="windowText" strokeweight="1pt"/>
                        <v:rect id="Rectangle 8" o:spid="_x0000_s1033" style="position:absolute;left:19812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" filled="f" strokecolor="windowText" strokeweight="1pt"/>
                      </v:group>
                      <v:group id="Group 9" o:spid="_x0000_s1034" style="position:absolute;left:7429;top:9906;width:14859;height:2476" coordorigin="7429" coordsize="14859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  <v:rect id="Rectangle 10" o:spid="_x0000_s1035" style="position:absolute;left:7429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" filled="f" strokecolor="windowText" strokeweight="1pt"/>
                        <v:rect id="Rectangle 11" o:spid="_x0000_s1036" style="position:absolute;left:9906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" filled="f" strokecolor="windowText" strokeweight="1pt"/>
                        <v:rect id="Rectangle 12" o:spid="_x0000_s1037" style="position:absolute;left:12382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" filled="f" strokecolor="windowText" strokeweight="1pt"/>
                        <v:rect id="Rectangle 13" o:spid="_x0000_s1038" style="position:absolute;left:14859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" filled="f" strokecolor="windowText" strokeweight="1pt"/>
                        <v:rect id="Rectangle 14" o:spid="_x0000_s1039" style="position:absolute;left:17335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" filled="f" strokecolor="windowText" strokeweight="1pt"/>
                        <v:rect id="Rectangle 15" o:spid="_x0000_s1040" style="position:absolute;left:19812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" filled="f" strokecolor="windowText" strokeweight="1pt"/>
                      </v:group>
                      <v:group id="Group 16" o:spid="_x0000_s1041" style="position:absolute;left:7429;top:12382;width:14859;height:2477" coordorigin="7429" coordsize="14859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  <v:rect id="Rectangle 17" o:spid="_x0000_s1042" style="position:absolute;left:7429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" filled="f" strokecolor="windowText" strokeweight="1pt"/>
                        <v:rect id="Rectangle 18" o:spid="_x0000_s1043" style="position:absolute;left:9906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" filled="f" strokecolor="windowText" strokeweight="1pt"/>
                        <v:rect id="Rectangle 19" o:spid="_x0000_s1044" style="position:absolute;left:12382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" filled="f" strokecolor="windowText" strokeweight="1pt"/>
                        <v:rect id="Rectangle 20" o:spid="_x0000_s1045" style="position:absolute;left:14859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" filled="f" strokecolor="windowText" strokeweight="1pt"/>
                        <v:rect id="Rectangle 21" o:spid="_x0000_s1046" style="position:absolute;left:17335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" filled="f" strokecolor="windowText" strokeweight="1pt"/>
                        <v:rect id="Rectangle 22" o:spid="_x0000_s1047" style="position:absolute;left:19812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" filled="f" strokecolor="windowText" strokeweight="1pt"/>
                      </v:group>
                    </v:group>
                  </w:pict>
                </mc:Fallback>
              </mc:AlternateContent>
            </w:r>
            <w:r w:rsidR="0057321E" w:rsidRPr="00A15A87">
              <w:rPr>
                <w:rFonts w:hint="cs"/>
                <w:noProof/>
                <w:rtl/>
              </w:rPr>
              <w:t>ب) دید از روبه رو شکل داده شده</w:t>
            </w:r>
            <w:r w:rsidR="00B55401" w:rsidRPr="00A15A87">
              <w:rPr>
                <w:rFonts w:hint="cs"/>
                <w:noProof/>
                <w:rtl/>
              </w:rPr>
              <w:t xml:space="preserve"> را رسم کنید.</w:t>
            </w:r>
            <w:r w:rsidR="00B55401" w:rsidRPr="00A15A87">
              <w:rPr>
                <w:noProof/>
              </w:rPr>
              <w:t xml:space="preserve"> </w:t>
            </w:r>
          </w:p>
          <w:p w14:paraId="360B2632" w14:textId="6D299107" w:rsidR="00B55401" w:rsidRPr="00A15A87" w:rsidRDefault="00B55401" w:rsidP="0057321E">
            <w:pPr>
              <w:tabs>
                <w:tab w:val="left" w:pos="8100"/>
              </w:tabs>
              <w:rPr>
                <w:rFonts w:ascii="Tahoma" w:hAnsi="Tahoma"/>
                <w:noProof/>
                <w:rtl/>
              </w:rPr>
            </w:pPr>
          </w:p>
        </w:tc>
        <w:tc>
          <w:tcPr>
            <w:tcW w:w="504" w:type="dxa"/>
            <w:vAlign w:val="center"/>
          </w:tcPr>
          <w:p w14:paraId="64C52DCB" w14:textId="64F07752" w:rsidR="00B55401" w:rsidRPr="00A15A87" w:rsidRDefault="00B55401" w:rsidP="00AD0171">
            <w:pPr>
              <w:jc w:val="center"/>
              <w:rPr>
                <w:rtl/>
              </w:rPr>
            </w:pPr>
            <w:r w:rsidRPr="00A15A87">
              <w:rPr>
                <w:rFonts w:hint="cs"/>
                <w:rtl/>
              </w:rPr>
              <w:t>1</w:t>
            </w:r>
          </w:p>
        </w:tc>
      </w:tr>
      <w:tr w:rsidR="00887011" w:rsidRPr="00A15A87" w14:paraId="54F45438" w14:textId="77777777" w:rsidTr="008132BC">
        <w:trPr>
          <w:trHeight w:val="454"/>
        </w:trPr>
        <w:tc>
          <w:tcPr>
            <w:tcW w:w="519" w:type="dxa"/>
            <w:shd w:val="clear" w:color="auto" w:fill="auto"/>
            <w:vAlign w:val="center"/>
          </w:tcPr>
          <w:p w14:paraId="2A5C8C57" w14:textId="77777777" w:rsidR="00887011" w:rsidRPr="00A15A87" w:rsidRDefault="00887011" w:rsidP="00401A54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rtl/>
              </w:rPr>
            </w:pPr>
          </w:p>
        </w:tc>
        <w:tc>
          <w:tcPr>
            <w:tcW w:w="9513" w:type="dxa"/>
            <w:gridSpan w:val="3"/>
            <w:vAlign w:val="center"/>
          </w:tcPr>
          <w:p w14:paraId="5BF5E9F1" w14:textId="714DCC83" w:rsidR="00887011" w:rsidRPr="00A15A87" w:rsidRDefault="00887011" w:rsidP="00887011">
            <w:pPr>
              <w:tabs>
                <w:tab w:val="left" w:pos="7359"/>
              </w:tabs>
              <w:rPr>
                <w:b w:val="0"/>
                <w:noProof/>
                <w:rtl/>
              </w:rPr>
            </w:pPr>
            <w:r w:rsidRPr="00A15A87">
              <w:rPr>
                <w:rFonts w:hint="cs"/>
                <w:b w:val="0"/>
                <w:noProof/>
                <w:rtl/>
              </w:rPr>
              <w:t>حجم یک منبع استوانه</w:t>
            </w:r>
            <w:r w:rsidRPr="00A15A87">
              <w:rPr>
                <w:rFonts w:hint="cs"/>
                <w:b w:val="0"/>
                <w:noProof/>
                <w:rtl/>
              </w:rPr>
              <w:softHyphen/>
              <w:t>ای شکل به شعاع قاعده 2 متر و ارتفاع۵  متر را حساب کنید.(نوشتن رابطه الزامی است)</w:t>
            </w:r>
          </w:p>
          <w:p w14:paraId="1D6E52E6" w14:textId="77777777" w:rsidR="00887011" w:rsidRPr="00A15A87" w:rsidRDefault="00887011" w:rsidP="00842EFA">
            <w:pPr>
              <w:tabs>
                <w:tab w:val="left" w:pos="8100"/>
              </w:tabs>
              <w:rPr>
                <w:rFonts w:ascii="Tahoma" w:hAnsi="Tahoma"/>
                <w:noProof/>
                <w:rtl/>
              </w:rPr>
            </w:pPr>
          </w:p>
          <w:p w14:paraId="3B80B3E8" w14:textId="66F4CA10" w:rsidR="00571733" w:rsidRPr="00A15A87" w:rsidRDefault="00571733" w:rsidP="00842EFA">
            <w:pPr>
              <w:tabs>
                <w:tab w:val="left" w:pos="8100"/>
              </w:tabs>
              <w:rPr>
                <w:rFonts w:ascii="Tahoma" w:hAnsi="Tahoma"/>
                <w:noProof/>
                <w:rtl/>
              </w:rPr>
            </w:pPr>
          </w:p>
        </w:tc>
        <w:tc>
          <w:tcPr>
            <w:tcW w:w="504" w:type="dxa"/>
            <w:vAlign w:val="center"/>
          </w:tcPr>
          <w:p w14:paraId="53829E00" w14:textId="4CD47E20" w:rsidR="00887011" w:rsidRPr="00A15A87" w:rsidRDefault="00887011" w:rsidP="00AD0171">
            <w:pPr>
              <w:jc w:val="center"/>
              <w:rPr>
                <w:rtl/>
              </w:rPr>
            </w:pPr>
            <w:r w:rsidRPr="00A15A87">
              <w:rPr>
                <w:rFonts w:hint="cs"/>
                <w:rtl/>
              </w:rPr>
              <w:t>1</w:t>
            </w:r>
          </w:p>
        </w:tc>
      </w:tr>
      <w:tr w:rsidR="00D05905" w:rsidRPr="00A15A87" w14:paraId="6DD400CA" w14:textId="77777777" w:rsidTr="008132BC">
        <w:trPr>
          <w:trHeight w:val="454"/>
        </w:trPr>
        <w:tc>
          <w:tcPr>
            <w:tcW w:w="519" w:type="dxa"/>
            <w:shd w:val="clear" w:color="auto" w:fill="auto"/>
            <w:vAlign w:val="center"/>
          </w:tcPr>
          <w:p w14:paraId="414CEBFC" w14:textId="77777777" w:rsidR="00D05905" w:rsidRPr="00A15A87" w:rsidRDefault="00D05905" w:rsidP="00401A54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rtl/>
              </w:rPr>
            </w:pPr>
          </w:p>
        </w:tc>
        <w:tc>
          <w:tcPr>
            <w:tcW w:w="9513" w:type="dxa"/>
            <w:gridSpan w:val="3"/>
            <w:vAlign w:val="center"/>
          </w:tcPr>
          <w:p w14:paraId="6FD7075F" w14:textId="614E2861" w:rsidR="00D05905" w:rsidRPr="00A15A87" w:rsidRDefault="00D05905" w:rsidP="00D05905">
            <w:pPr>
              <w:rPr>
                <w:b w:val="0"/>
                <w:bCs w:val="0"/>
                <w:rtl/>
              </w:rPr>
            </w:pPr>
            <w:r w:rsidRPr="00A15A87">
              <w:rPr>
                <w:b w:val="0"/>
                <w:noProof/>
              </w:rPr>
              <w:drawing>
                <wp:anchor distT="0" distB="0" distL="114300" distR="114300" simplePos="0" relativeHeight="251677696" behindDoc="0" locked="0" layoutInCell="1" allowOverlap="1" wp14:anchorId="39957D03" wp14:editId="252C9F65">
                  <wp:simplePos x="0" y="0"/>
                  <wp:positionH relativeFrom="column">
                    <wp:posOffset>142875</wp:posOffset>
                  </wp:positionH>
                  <wp:positionV relativeFrom="paragraph">
                    <wp:posOffset>112395</wp:posOffset>
                  </wp:positionV>
                  <wp:extent cx="1419225" cy="868045"/>
                  <wp:effectExtent l="0" t="0" r="9525" b="8255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9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9225" cy="868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15A87">
              <w:rPr>
                <w:rFonts w:hint="cs"/>
                <w:rtl/>
              </w:rPr>
              <w:t>با نوشتن دستور محاسبه مساحت جانبی شکل های منشوری، مساحت جانبی</w:t>
            </w:r>
          </w:p>
          <w:p w14:paraId="2742A8FF" w14:textId="77777777" w:rsidR="00D05905" w:rsidRPr="00A15A87" w:rsidRDefault="00D05905" w:rsidP="00D05905">
            <w:pPr>
              <w:rPr>
                <w:b w:val="0"/>
                <w:bCs w:val="0"/>
                <w:rtl/>
                <w:lang w:bidi="fa-IR"/>
              </w:rPr>
            </w:pPr>
            <w:r w:rsidRPr="00A15A87">
              <w:rPr>
                <w:rFonts w:hint="cs"/>
                <w:rtl/>
              </w:rPr>
              <w:t xml:space="preserve"> منشور مقابل را محاسبه کنید.</w:t>
            </w:r>
          </w:p>
          <w:p w14:paraId="37A2B26F" w14:textId="77777777" w:rsidR="00D05905" w:rsidRPr="00A15A87" w:rsidRDefault="00D05905" w:rsidP="00887011">
            <w:pPr>
              <w:tabs>
                <w:tab w:val="left" w:pos="7359"/>
              </w:tabs>
              <w:rPr>
                <w:b w:val="0"/>
                <w:noProof/>
                <w:rtl/>
              </w:rPr>
            </w:pPr>
          </w:p>
          <w:p w14:paraId="28775171" w14:textId="77777777" w:rsidR="00571733" w:rsidRPr="00A15A87" w:rsidRDefault="00571733" w:rsidP="00887011">
            <w:pPr>
              <w:tabs>
                <w:tab w:val="left" w:pos="7359"/>
              </w:tabs>
              <w:rPr>
                <w:b w:val="0"/>
                <w:noProof/>
                <w:rtl/>
              </w:rPr>
            </w:pPr>
          </w:p>
          <w:p w14:paraId="3F05FFAF" w14:textId="57F9E29C" w:rsidR="001B5AB3" w:rsidRPr="00A15A87" w:rsidRDefault="001B5AB3" w:rsidP="00887011">
            <w:pPr>
              <w:tabs>
                <w:tab w:val="left" w:pos="7359"/>
              </w:tabs>
              <w:rPr>
                <w:rFonts w:hint="cs"/>
                <w:b w:val="0"/>
                <w:noProof/>
                <w:rtl/>
              </w:rPr>
            </w:pPr>
          </w:p>
        </w:tc>
        <w:tc>
          <w:tcPr>
            <w:tcW w:w="504" w:type="dxa"/>
            <w:vAlign w:val="center"/>
          </w:tcPr>
          <w:p w14:paraId="642EADF2" w14:textId="3E8287DC" w:rsidR="00D05905" w:rsidRPr="00A15A87" w:rsidRDefault="004101BC" w:rsidP="00AD0171">
            <w:pPr>
              <w:jc w:val="center"/>
              <w:rPr>
                <w:rFonts w:hint="cs"/>
                <w:rtl/>
              </w:rPr>
            </w:pPr>
            <w:r w:rsidRPr="00A15A87">
              <w:rPr>
                <w:rFonts w:hint="cs"/>
                <w:rtl/>
              </w:rPr>
              <w:t>1</w:t>
            </w:r>
          </w:p>
        </w:tc>
      </w:tr>
      <w:tr w:rsidR="006E25D9" w:rsidRPr="00A15A87" w14:paraId="1DC8926B" w14:textId="77777777" w:rsidTr="008132BC">
        <w:trPr>
          <w:trHeight w:val="454"/>
        </w:trPr>
        <w:tc>
          <w:tcPr>
            <w:tcW w:w="519" w:type="dxa"/>
            <w:shd w:val="clear" w:color="auto" w:fill="auto"/>
            <w:vAlign w:val="center"/>
          </w:tcPr>
          <w:p w14:paraId="64A60CE6" w14:textId="77777777" w:rsidR="006E25D9" w:rsidRPr="00A15A87" w:rsidRDefault="006E25D9" w:rsidP="00401A54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rtl/>
              </w:rPr>
            </w:pPr>
          </w:p>
        </w:tc>
        <w:tc>
          <w:tcPr>
            <w:tcW w:w="9513" w:type="dxa"/>
            <w:gridSpan w:val="3"/>
            <w:vAlign w:val="center"/>
          </w:tcPr>
          <w:p w14:paraId="1418A71D" w14:textId="17B62961" w:rsidR="00FB0820" w:rsidRPr="00A15A87" w:rsidRDefault="00FB0820" w:rsidP="00847077">
            <w:pPr>
              <w:tabs>
                <w:tab w:val="left" w:pos="7582"/>
              </w:tabs>
              <w:rPr>
                <w:rtl/>
                <w:lang w:bidi="fa-IR"/>
              </w:rPr>
            </w:pPr>
            <w:r w:rsidRPr="00A15A87">
              <w:rPr>
                <w:rFonts w:hint="cs"/>
                <w:rtl/>
              </w:rPr>
              <w:t>الف)</w:t>
            </w:r>
            <w:r w:rsidRPr="00A15A87">
              <w:rPr>
                <w:rFonts w:hint="cs"/>
                <w:rtl/>
                <w:lang w:bidi="fa-IR"/>
              </w:rPr>
              <w:t xml:space="preserve"> حاصل عبارت مقابل را به دست آورید.                                                                       </w:t>
            </w:r>
            <w:r w:rsidRPr="00A15A87">
              <w:t xml:space="preserve">       </w:t>
            </w:r>
            <w:r w:rsidRPr="00A15A87">
              <w:rPr>
                <w:position w:val="-6"/>
              </w:rPr>
              <w:object w:dxaOrig="1460" w:dyaOrig="420" w14:anchorId="67CE1957">
                <v:shape id="_x0000_i1182" type="#_x0000_t75" style="width:1in;height:21.5pt" o:ole="">
                  <v:imagedata r:id="rId30" o:title=""/>
                </v:shape>
                <o:OLEObject Type="Embed" ProgID="Equation.DSMT4" ShapeID="_x0000_i1182" DrawAspect="Content" ObjectID="_1808536700" r:id="rId31"/>
              </w:object>
            </w:r>
          </w:p>
          <w:p w14:paraId="29549293" w14:textId="77777777" w:rsidR="00FB0820" w:rsidRPr="00A15A87" w:rsidRDefault="00FB0820" w:rsidP="00847077">
            <w:pPr>
              <w:tabs>
                <w:tab w:val="left" w:pos="7582"/>
              </w:tabs>
              <w:rPr>
                <w:rFonts w:hint="cs"/>
                <w:rtl/>
                <w:lang w:bidi="fa-IR"/>
              </w:rPr>
            </w:pPr>
          </w:p>
          <w:p w14:paraId="51FA8BCA" w14:textId="48201B00" w:rsidR="00847077" w:rsidRPr="00A15A87" w:rsidRDefault="00FB0820" w:rsidP="00847077">
            <w:pPr>
              <w:tabs>
                <w:tab w:val="left" w:pos="7582"/>
              </w:tabs>
              <w:rPr>
                <w:rtl/>
              </w:rPr>
            </w:pPr>
            <w:r w:rsidRPr="00A15A87">
              <w:rPr>
                <w:rFonts w:hint="cs"/>
                <w:rtl/>
              </w:rPr>
              <w:t>ب</w:t>
            </w:r>
            <w:r w:rsidR="006E25D9" w:rsidRPr="00A15A87">
              <w:rPr>
                <w:rFonts w:hint="cs"/>
                <w:rtl/>
              </w:rPr>
              <w:t xml:space="preserve">)حاصل </w:t>
            </w:r>
            <w:r w:rsidR="00847077" w:rsidRPr="00A15A87">
              <w:rPr>
                <w:rFonts w:hint="cs"/>
                <w:rtl/>
              </w:rPr>
              <w:t xml:space="preserve">را به صورت </w:t>
            </w:r>
            <w:r w:rsidR="00847077" w:rsidRPr="00A15A87">
              <w:rPr>
                <w:rFonts w:hint="cs"/>
                <w:u w:val="single"/>
                <w:rtl/>
              </w:rPr>
              <w:t>تواندار</w:t>
            </w:r>
            <w:r w:rsidR="00847077" w:rsidRPr="00A15A87">
              <w:rPr>
                <w:rFonts w:hint="cs"/>
                <w:rtl/>
              </w:rPr>
              <w:t xml:space="preserve"> بنویسید.                       </w:t>
            </w:r>
            <w:r w:rsidR="00847077" w:rsidRPr="00A15A87">
              <w:t xml:space="preserve">       </w:t>
            </w:r>
            <w:r w:rsidR="00847077" w:rsidRPr="00A15A87">
              <w:rPr>
                <w:position w:val="-6"/>
              </w:rPr>
              <w:object w:dxaOrig="999" w:dyaOrig="420" w14:anchorId="625FCF57">
                <v:shape id="_x0000_i1037" type="#_x0000_t75" style="width:49.65pt;height:21.5pt" o:ole="">
                  <v:imagedata r:id="rId32" o:title=""/>
                </v:shape>
                <o:OLEObject Type="Embed" ProgID="Equation.DSMT4" ShapeID="_x0000_i1037" DrawAspect="Content" ObjectID="_1808536701" r:id="rId33"/>
              </w:object>
            </w:r>
            <w:r w:rsidR="00847077" w:rsidRPr="00A15A87">
              <w:t xml:space="preserve">                        </w:t>
            </w:r>
            <w:r w:rsidR="00847077" w:rsidRPr="00A15A87">
              <w:rPr>
                <w:position w:val="-14"/>
              </w:rPr>
              <w:object w:dxaOrig="1820" w:dyaOrig="520" w14:anchorId="053AC1F5">
                <v:shape id="_x0000_i1038" type="#_x0000_t75" style="width:91.05pt;height:25.65pt" o:ole="">
                  <v:imagedata r:id="rId34" o:title=""/>
                </v:shape>
                <o:OLEObject Type="Embed" ProgID="Equation.DSMT4" ShapeID="_x0000_i1038" DrawAspect="Content" ObjectID="_1808536702" r:id="rId35"/>
              </w:object>
            </w:r>
          </w:p>
          <w:p w14:paraId="2B6CA1A1" w14:textId="10083498" w:rsidR="006E25D9" w:rsidRPr="00A15A87" w:rsidRDefault="006E25D9" w:rsidP="00847077">
            <w:pPr>
              <w:tabs>
                <w:tab w:val="left" w:pos="7582"/>
              </w:tabs>
              <w:rPr>
                <w:b w:val="0"/>
                <w:bCs w:val="0"/>
                <w:rtl/>
              </w:rPr>
            </w:pPr>
            <w:r w:rsidRPr="00A15A87">
              <w:rPr>
                <w:rFonts w:hint="cs"/>
                <w:rtl/>
              </w:rPr>
              <w:t xml:space="preserve">                       </w:t>
            </w:r>
            <w:r w:rsidR="00323B75" w:rsidRPr="00A15A87">
              <w:rPr>
                <w:rFonts w:hint="cs"/>
                <w:rtl/>
              </w:rPr>
              <w:t xml:space="preserve">           </w:t>
            </w:r>
            <w:r w:rsidRPr="00A15A87">
              <w:rPr>
                <w:rFonts w:hint="cs"/>
                <w:rtl/>
              </w:rPr>
              <w:t xml:space="preserve">          </w:t>
            </w:r>
            <w:r w:rsidRPr="00A15A87">
              <w:rPr>
                <w:rtl/>
              </w:rPr>
              <w:t xml:space="preserve"> </w:t>
            </w:r>
            <w:r w:rsidRPr="00A15A87">
              <w:rPr>
                <w:rFonts w:hint="cs"/>
                <w:rtl/>
              </w:rPr>
              <w:t xml:space="preserve">                                                             </w:t>
            </w:r>
          </w:p>
          <w:p w14:paraId="5149BC4E" w14:textId="0E5943CA" w:rsidR="006E25D9" w:rsidRPr="00A15A87" w:rsidRDefault="00FB0820" w:rsidP="00847077">
            <w:pPr>
              <w:tabs>
                <w:tab w:val="left" w:pos="7582"/>
              </w:tabs>
              <w:rPr>
                <w:b w:val="0"/>
                <w:bCs w:val="0"/>
                <w:rtl/>
              </w:rPr>
            </w:pPr>
            <w:r w:rsidRPr="00A15A87">
              <w:rPr>
                <w:rFonts w:hint="cs"/>
                <w:rtl/>
              </w:rPr>
              <w:t>ج</w:t>
            </w:r>
            <w:r w:rsidR="006E25D9" w:rsidRPr="00A15A87">
              <w:rPr>
                <w:rFonts w:hint="cs"/>
                <w:rtl/>
              </w:rPr>
              <w:t>) علامت مناسب (</w:t>
            </w:r>
            <w:r w:rsidR="006E25D9" w:rsidRPr="00A15A87">
              <w:rPr>
                <w:rFonts w:cs="Cambria" w:hint="cs"/>
                <w:rtl/>
              </w:rPr>
              <w:t xml:space="preserve"> &lt;  =   &gt; </w:t>
            </w:r>
            <w:r w:rsidR="006E25D9" w:rsidRPr="00A15A87">
              <w:rPr>
                <w:rFonts w:hint="cs"/>
                <w:rtl/>
              </w:rPr>
              <w:t>) بگذارید.</w:t>
            </w:r>
            <w:r w:rsidR="00847077" w:rsidRPr="00A15A87">
              <w:rPr>
                <w:rFonts w:hint="cs"/>
                <w:rtl/>
              </w:rPr>
              <w:t xml:space="preserve">                        </w:t>
            </w:r>
            <w:r w:rsidR="00847077" w:rsidRPr="00A15A87">
              <w:rPr>
                <w:position w:val="-16"/>
              </w:rPr>
              <w:object w:dxaOrig="999" w:dyaOrig="520" w14:anchorId="5B48B620">
                <v:shape id="_x0000_i1039" type="#_x0000_t75" style="width:49.65pt;height:25.65pt" o:ole="">
                  <v:imagedata r:id="rId36" o:title=""/>
                </v:shape>
                <o:OLEObject Type="Embed" ProgID="Equation.DSMT4" ShapeID="_x0000_i1039" DrawAspect="Content" ObjectID="_1808536703" r:id="rId37"/>
              </w:object>
            </w:r>
            <w:r w:rsidR="00847077" w:rsidRPr="00A15A87">
              <w:rPr>
                <w:rFonts w:hint="cs"/>
                <w:rtl/>
              </w:rPr>
              <w:t xml:space="preserve">                              </w:t>
            </w:r>
            <w:r w:rsidR="00847077" w:rsidRPr="00A15A87">
              <w:rPr>
                <w:rFonts w:hint="cs"/>
                <w:rtl/>
                <w:lang w:bidi="fa-IR"/>
              </w:rPr>
              <w:t xml:space="preserve"> </w:t>
            </w:r>
            <w:r w:rsidR="00847077" w:rsidRPr="00A15A87">
              <w:rPr>
                <w:rFonts w:hint="cs"/>
                <w:rtl/>
              </w:rPr>
              <w:t xml:space="preserve">     </w:t>
            </w:r>
            <w:r w:rsidR="00847077" w:rsidRPr="00A15A87">
              <w:t xml:space="preserve">        </w:t>
            </w:r>
            <w:r w:rsidR="00872C2F" w:rsidRPr="00A15A87">
              <w:rPr>
                <w:position w:val="-16"/>
              </w:rPr>
              <w:object w:dxaOrig="900" w:dyaOrig="460" w14:anchorId="76468932">
                <v:shape id="_x0000_i1065" type="#_x0000_t75" style="width:44.7pt;height:23.15pt" o:ole="">
                  <v:imagedata r:id="rId38" o:title=""/>
                </v:shape>
                <o:OLEObject Type="Embed" ProgID="Equation.DSMT4" ShapeID="_x0000_i1065" DrawAspect="Content" ObjectID="_1808536704" r:id="rId39"/>
              </w:object>
            </w:r>
            <w:r w:rsidR="006E25D9" w:rsidRPr="00A15A87">
              <w:rPr>
                <w:rFonts w:hint="cs"/>
                <w:rtl/>
              </w:rPr>
              <w:t xml:space="preserve">                             </w:t>
            </w:r>
            <w:r w:rsidR="00323B75" w:rsidRPr="00A15A87">
              <w:rPr>
                <w:rFonts w:hint="cs"/>
                <w:rtl/>
              </w:rPr>
              <w:t xml:space="preserve">         </w:t>
            </w:r>
            <w:r w:rsidR="006E25D9" w:rsidRPr="00A15A87">
              <w:rPr>
                <w:rFonts w:hint="cs"/>
                <w:rtl/>
              </w:rPr>
              <w:t xml:space="preserve">                 </w:t>
            </w:r>
            <w:r w:rsidR="006E25D9" w:rsidRPr="00A15A87">
              <w:rPr>
                <w:rtl/>
              </w:rPr>
              <w:t xml:space="preserve"> </w:t>
            </w:r>
            <w:r w:rsidR="006E25D9" w:rsidRPr="00A15A87">
              <w:rPr>
                <w:rFonts w:hint="cs"/>
                <w:rtl/>
              </w:rPr>
              <w:t xml:space="preserve">                                               </w:t>
            </w:r>
            <w:r w:rsidR="006E25D9" w:rsidRPr="00A15A87">
              <w:rPr>
                <w:rtl/>
              </w:rPr>
              <w:t xml:space="preserve">  </w:t>
            </w:r>
            <w:r w:rsidR="006E25D9" w:rsidRPr="00A15A87">
              <w:rPr>
                <w:rFonts w:hint="cs"/>
                <w:rtl/>
              </w:rPr>
              <w:t xml:space="preserve">                            </w:t>
            </w:r>
          </w:p>
        </w:tc>
        <w:tc>
          <w:tcPr>
            <w:tcW w:w="504" w:type="dxa"/>
            <w:vAlign w:val="center"/>
          </w:tcPr>
          <w:p w14:paraId="14C9D3A1" w14:textId="71CB5B38" w:rsidR="006E25D9" w:rsidRPr="00A15A87" w:rsidRDefault="004101BC" w:rsidP="00AD0171">
            <w:pPr>
              <w:jc w:val="center"/>
              <w:rPr>
                <w:rtl/>
              </w:rPr>
            </w:pPr>
            <w:r w:rsidRPr="00A15A87">
              <w:rPr>
                <w:rFonts w:hint="cs"/>
                <w:rtl/>
              </w:rPr>
              <w:t>2</w:t>
            </w:r>
          </w:p>
        </w:tc>
      </w:tr>
      <w:tr w:rsidR="004B2C54" w:rsidRPr="00A15A87" w14:paraId="20DEA28D" w14:textId="77777777" w:rsidTr="008132BC">
        <w:trPr>
          <w:trHeight w:val="454"/>
        </w:trPr>
        <w:tc>
          <w:tcPr>
            <w:tcW w:w="519" w:type="dxa"/>
            <w:shd w:val="clear" w:color="auto" w:fill="auto"/>
            <w:vAlign w:val="center"/>
          </w:tcPr>
          <w:p w14:paraId="315912DD" w14:textId="77777777" w:rsidR="004B2C54" w:rsidRPr="00A15A87" w:rsidRDefault="004B2C54" w:rsidP="00401A54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rtl/>
              </w:rPr>
            </w:pPr>
          </w:p>
        </w:tc>
        <w:tc>
          <w:tcPr>
            <w:tcW w:w="9513" w:type="dxa"/>
            <w:gridSpan w:val="3"/>
            <w:vAlign w:val="center"/>
          </w:tcPr>
          <w:p w14:paraId="37398743" w14:textId="6F7B4BE6" w:rsidR="004B2C54" w:rsidRPr="00A15A87" w:rsidRDefault="00D11CF6" w:rsidP="00D11CF6">
            <w:pPr>
              <w:rPr>
                <w:b w:val="0"/>
                <w:bCs w:val="0"/>
                <w:rtl/>
              </w:rPr>
            </w:pPr>
            <w:r w:rsidRPr="00A15A87">
              <w:rPr>
                <w:rFonts w:hint="cs"/>
                <w:rtl/>
              </w:rPr>
              <w:t xml:space="preserve">مقدار عددی عبارت زیر را به ازای </w:t>
            </w:r>
            <w:r w:rsidR="004B2C54" w:rsidRPr="00A15A87">
              <w:rPr>
                <w:rFonts w:hint="cs"/>
                <w:rtl/>
              </w:rPr>
              <w:t xml:space="preserve"> </w:t>
            </w:r>
            <w:r w:rsidR="004B2C54" w:rsidRPr="00A15A87">
              <w:rPr>
                <w:position w:val="-6"/>
              </w:rPr>
              <w:object w:dxaOrig="600" w:dyaOrig="260" w14:anchorId="62167530">
                <v:shape id="_x0000_i1041" type="#_x0000_t75" style="width:30.6pt;height:14.05pt" o:ole="">
                  <v:imagedata r:id="rId40" o:title=""/>
                </v:shape>
                <o:OLEObject Type="Embed" ProgID="Equation.DSMT4" ShapeID="_x0000_i1041" DrawAspect="Content" ObjectID="_1808536705" r:id="rId41"/>
              </w:object>
            </w:r>
            <w:r w:rsidR="004B2C54" w:rsidRPr="00A15A87">
              <w:rPr>
                <w:rFonts w:hint="cs"/>
                <w:rtl/>
              </w:rPr>
              <w:t xml:space="preserve">  و  </w:t>
            </w:r>
            <w:r w:rsidR="004B2C54" w:rsidRPr="00A15A87">
              <w:rPr>
                <w:position w:val="-6"/>
              </w:rPr>
              <w:object w:dxaOrig="620" w:dyaOrig="279" w14:anchorId="29B4F9E2">
                <v:shape id="_x0000_i1042" type="#_x0000_t75" style="width:30.6pt;height:14.05pt" o:ole="">
                  <v:imagedata r:id="rId42" o:title=""/>
                </v:shape>
                <o:OLEObject Type="Embed" ProgID="Equation.DSMT4" ShapeID="_x0000_i1042" DrawAspect="Content" ObjectID="_1808536706" r:id="rId43"/>
              </w:object>
            </w:r>
            <w:r w:rsidR="004B2C54" w:rsidRPr="00A15A87">
              <w:rPr>
                <w:rFonts w:hint="cs"/>
                <w:rtl/>
              </w:rPr>
              <w:t xml:space="preserve">  بدست آورید.</w:t>
            </w:r>
          </w:p>
          <w:p w14:paraId="41356A72" w14:textId="419A2468" w:rsidR="004B2C54" w:rsidRPr="00A15A87" w:rsidRDefault="004B2C54" w:rsidP="004B2C54">
            <w:pPr>
              <w:tabs>
                <w:tab w:val="left" w:pos="7582"/>
              </w:tabs>
              <w:rPr>
                <w:rtl/>
              </w:rPr>
            </w:pPr>
            <w:r w:rsidRPr="00A15A87">
              <w:rPr>
                <w:rFonts w:hint="cs"/>
                <w:rtl/>
              </w:rPr>
              <w:t xml:space="preserve">                                                                                      </w:t>
            </w:r>
            <w:r w:rsidR="00D11CF6" w:rsidRPr="00A15A87">
              <w:rPr>
                <w:rFonts w:hint="cs"/>
                <w:rtl/>
                <w:lang w:bidi="fa-IR"/>
              </w:rPr>
              <w:t xml:space="preserve">                                                   </w:t>
            </w:r>
            <w:r w:rsidRPr="00A15A87">
              <w:rPr>
                <w:rFonts w:hint="cs"/>
                <w:rtl/>
              </w:rPr>
              <w:t xml:space="preserve">                   </w:t>
            </w:r>
            <w:r w:rsidR="00D11CF6" w:rsidRPr="00A15A87">
              <w:rPr>
                <w:position w:val="-10"/>
              </w:rPr>
              <w:object w:dxaOrig="1160" w:dyaOrig="460" w14:anchorId="7B02D886">
                <v:shape id="_x0000_i1043" type="#_x0000_t75" style="width:57.95pt;height:23.15pt" o:ole="">
                  <v:imagedata r:id="rId44" o:title=""/>
                </v:shape>
                <o:OLEObject Type="Embed" ProgID="Equation.DSMT4" ShapeID="_x0000_i1043" DrawAspect="Content" ObjectID="_1808536707" r:id="rId45"/>
              </w:object>
            </w:r>
          </w:p>
        </w:tc>
        <w:tc>
          <w:tcPr>
            <w:tcW w:w="504" w:type="dxa"/>
            <w:vAlign w:val="center"/>
          </w:tcPr>
          <w:p w14:paraId="3941802A" w14:textId="51738B43" w:rsidR="004B2C54" w:rsidRPr="00A15A87" w:rsidRDefault="00D11CF6" w:rsidP="00AD0171">
            <w:pPr>
              <w:jc w:val="center"/>
              <w:rPr>
                <w:rtl/>
              </w:rPr>
            </w:pPr>
            <w:r w:rsidRPr="00A15A87">
              <w:rPr>
                <w:rFonts w:hint="cs"/>
                <w:rtl/>
              </w:rPr>
              <w:t>۱</w:t>
            </w:r>
          </w:p>
        </w:tc>
      </w:tr>
      <w:tr w:rsidR="008E3E20" w:rsidRPr="00A15A87" w14:paraId="2330EE64" w14:textId="77777777" w:rsidTr="00872C2F">
        <w:trPr>
          <w:trHeight w:val="1052"/>
        </w:trPr>
        <w:tc>
          <w:tcPr>
            <w:tcW w:w="519" w:type="dxa"/>
            <w:shd w:val="clear" w:color="auto" w:fill="auto"/>
            <w:vAlign w:val="center"/>
          </w:tcPr>
          <w:p w14:paraId="1395E800" w14:textId="77777777" w:rsidR="008E3E20" w:rsidRPr="00A15A87" w:rsidRDefault="008E3E20" w:rsidP="00401A54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rtl/>
              </w:rPr>
            </w:pPr>
          </w:p>
        </w:tc>
        <w:tc>
          <w:tcPr>
            <w:tcW w:w="9513" w:type="dxa"/>
            <w:gridSpan w:val="3"/>
          </w:tcPr>
          <w:p w14:paraId="7A852CAD" w14:textId="7F741781" w:rsidR="008E3E20" w:rsidRPr="00A15A87" w:rsidRDefault="00872C2F" w:rsidP="004D0C36">
            <w:pPr>
              <w:rPr>
                <w:rtl/>
              </w:rPr>
            </w:pPr>
            <w:r w:rsidRPr="00A15A87">
              <w:rPr>
                <w:rFonts w:hint="cs"/>
                <w:rtl/>
              </w:rPr>
              <w:t>الف) تساوی های زیر را کامل کنید.</w:t>
            </w:r>
          </w:p>
          <w:p w14:paraId="4F023517" w14:textId="77777777" w:rsidR="008E3E20" w:rsidRPr="00A15A87" w:rsidRDefault="008E3E20" w:rsidP="00872C2F">
            <w:pPr>
              <w:tabs>
                <w:tab w:val="left" w:pos="7582"/>
              </w:tabs>
              <w:rPr>
                <w:rtl/>
              </w:rPr>
            </w:pPr>
            <w:r w:rsidRPr="00A15A87">
              <w:rPr>
                <w:rFonts w:hint="cs"/>
                <w:rtl/>
              </w:rPr>
              <w:t xml:space="preserve">              </w:t>
            </w:r>
            <w:r w:rsidR="00BF56E7" w:rsidRPr="00A15A87">
              <w:rPr>
                <w:rFonts w:hint="cs"/>
                <w:rtl/>
              </w:rPr>
              <w:t xml:space="preserve">                                  </w:t>
            </w:r>
            <w:r w:rsidRPr="00A15A87">
              <w:rPr>
                <w:rFonts w:hint="cs"/>
                <w:rtl/>
              </w:rPr>
              <w:t xml:space="preserve">                    </w:t>
            </w:r>
            <w:r w:rsidR="00323B75" w:rsidRPr="00A15A87">
              <w:rPr>
                <w:position w:val="-10"/>
              </w:rPr>
              <w:object w:dxaOrig="900" w:dyaOrig="400" w14:anchorId="2736274E">
                <v:shape id="_x0000_i1120" type="#_x0000_t75" style="width:46.35pt;height:19.05pt" o:ole="">
                  <v:imagedata r:id="rId46" o:title=""/>
                </v:shape>
                <o:OLEObject Type="Embed" ProgID="Equation.DSMT4" ShapeID="_x0000_i1120" DrawAspect="Content" ObjectID="_1808536708" r:id="rId47"/>
              </w:object>
            </w:r>
            <w:r w:rsidRPr="00A15A87">
              <w:rPr>
                <w:rtl/>
              </w:rPr>
              <w:t xml:space="preserve"> </w:t>
            </w:r>
            <w:r w:rsidRPr="00A15A87">
              <w:rPr>
                <w:rFonts w:hint="cs"/>
                <w:rtl/>
              </w:rPr>
              <w:t xml:space="preserve">    </w:t>
            </w:r>
            <w:r w:rsidR="009E622D" w:rsidRPr="00A15A87">
              <w:rPr>
                <w:rFonts w:hint="cs"/>
                <w:rtl/>
              </w:rPr>
              <w:t xml:space="preserve">                                                  </w:t>
            </w:r>
            <w:r w:rsidRPr="00A15A87">
              <w:rPr>
                <w:rFonts w:hint="cs"/>
                <w:rtl/>
              </w:rPr>
              <w:t xml:space="preserve">    </w:t>
            </w:r>
            <w:r w:rsidR="00323B75" w:rsidRPr="00A15A87">
              <w:rPr>
                <w:position w:val="-24"/>
              </w:rPr>
              <w:object w:dxaOrig="760" w:dyaOrig="639" w14:anchorId="638E9EEB">
                <v:shape id="_x0000_i1121" type="#_x0000_t75" style="width:38.05pt;height:33.1pt" o:ole="">
                  <v:imagedata r:id="rId48" o:title=""/>
                </v:shape>
                <o:OLEObject Type="Embed" ProgID="Equation.DSMT4" ShapeID="_x0000_i1121" DrawAspect="Content" ObjectID="_1808536709" r:id="rId49"/>
              </w:object>
            </w:r>
            <w:r w:rsidRPr="00A15A87">
              <w:rPr>
                <w:rFonts w:ascii="IPT.Nazanin" w:hAnsi="IPT.Nazanin"/>
                <w:rtl/>
                <w:lang w:bidi="fa-IR"/>
              </w:rPr>
              <w:t xml:space="preserve"> </w:t>
            </w:r>
          </w:p>
          <w:p w14:paraId="78F208D0" w14:textId="17B90D64" w:rsidR="00872C2F" w:rsidRPr="00A15A87" w:rsidRDefault="00872C2F" w:rsidP="00872C2F">
            <w:pPr>
              <w:tabs>
                <w:tab w:val="left" w:pos="7582"/>
              </w:tabs>
              <w:rPr>
                <w:rtl/>
              </w:rPr>
            </w:pPr>
            <w:r w:rsidRPr="00A15A87">
              <w:rPr>
                <w:rFonts w:hint="cs"/>
                <w:rtl/>
              </w:rPr>
              <w:t>ب)</w:t>
            </w:r>
            <w:r w:rsidRPr="00A15A87">
              <w:rPr>
                <w:rStyle w:val="TableGrid"/>
                <w:rFonts w:hint="cs"/>
                <w:rtl/>
                <w:lang w:bidi="fa-IR"/>
              </w:rPr>
              <w:t xml:space="preserve"> </w:t>
            </w:r>
            <w:r w:rsidRPr="00A15A87">
              <w:rPr>
                <w:rStyle w:val="Strong"/>
                <w:rFonts w:hint="cs"/>
                <w:b/>
                <w:bCs/>
                <w:rtl/>
                <w:lang w:bidi="fa-IR"/>
              </w:rPr>
              <w:t>عدد</w:t>
            </w:r>
            <w:r w:rsidRPr="00A15A87">
              <w:rPr>
                <w:rStyle w:val="Strong"/>
                <w:rFonts w:hint="cs"/>
                <w:b/>
                <w:bCs/>
                <w:rtl/>
                <w:lang w:bidi="fa-IR"/>
              </w:rPr>
              <w:t xml:space="preserve"> </w:t>
            </w:r>
            <w:r w:rsidRPr="00A15A87">
              <w:rPr>
                <w:position w:val="-8"/>
              </w:rPr>
              <w:object w:dxaOrig="480" w:dyaOrig="380" w14:anchorId="60DAE531">
                <v:shape id="_x0000_i1178" type="#_x0000_t75" style="width:24.85pt;height:18.2pt" o:ole="">
                  <v:imagedata r:id="rId50" o:title=""/>
                </v:shape>
                <o:OLEObject Type="Embed" ProgID="Equation.DSMT4" ShapeID="_x0000_i1178" DrawAspect="Content" ObjectID="_1808536710" r:id="rId51"/>
              </w:object>
            </w:r>
            <w:r w:rsidRPr="00A15A87">
              <w:rPr>
                <w:rStyle w:val="Strong"/>
                <w:rFonts w:hint="cs"/>
                <w:b/>
                <w:bCs/>
                <w:rtl/>
                <w:lang w:bidi="fa-IR"/>
              </w:rPr>
              <w:t xml:space="preserve"> بین کدام دو عدد صحیح متوالی قرار دارد؟</w:t>
            </w:r>
          </w:p>
        </w:tc>
        <w:tc>
          <w:tcPr>
            <w:tcW w:w="504" w:type="dxa"/>
            <w:vAlign w:val="center"/>
          </w:tcPr>
          <w:p w14:paraId="7848FD78" w14:textId="558D7566" w:rsidR="008E3E20" w:rsidRPr="00A15A87" w:rsidRDefault="00D227E0" w:rsidP="00AD0171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25/1</w:t>
            </w:r>
          </w:p>
        </w:tc>
      </w:tr>
      <w:tr w:rsidR="00872C2F" w:rsidRPr="00A15A87" w14:paraId="56631E12" w14:textId="77777777" w:rsidTr="00872C2F">
        <w:trPr>
          <w:trHeight w:val="1536"/>
        </w:trPr>
        <w:tc>
          <w:tcPr>
            <w:tcW w:w="519" w:type="dxa"/>
            <w:shd w:val="clear" w:color="auto" w:fill="auto"/>
            <w:vAlign w:val="center"/>
          </w:tcPr>
          <w:p w14:paraId="47B85BC5" w14:textId="77777777" w:rsidR="00872C2F" w:rsidRPr="00A15A87" w:rsidRDefault="00872C2F" w:rsidP="00401A54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rtl/>
              </w:rPr>
            </w:pPr>
          </w:p>
        </w:tc>
        <w:tc>
          <w:tcPr>
            <w:tcW w:w="9513" w:type="dxa"/>
            <w:gridSpan w:val="3"/>
          </w:tcPr>
          <w:tbl>
            <w:tblPr>
              <w:tblStyle w:val="TableGrid"/>
              <w:tblpPr w:leftFromText="180" w:rightFromText="180" w:vertAnchor="text" w:horzAnchor="page" w:tblpX="721" w:tblpY="578"/>
              <w:tblOverlap w:val="never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3242"/>
              <w:gridCol w:w="1575"/>
              <w:gridCol w:w="1666"/>
            </w:tblGrid>
            <w:tr w:rsidR="00872C2F" w:rsidRPr="00A15A87" w14:paraId="4365CB54" w14:textId="77777777" w:rsidTr="007F00E5">
              <w:trPr>
                <w:trHeight w:val="191"/>
              </w:trPr>
              <w:tc>
                <w:tcPr>
                  <w:tcW w:w="3242" w:type="dxa"/>
                  <w:vAlign w:val="center"/>
                </w:tcPr>
                <w:p w14:paraId="21DAE0E7" w14:textId="77777777" w:rsidR="00872C2F" w:rsidRPr="00A15A87" w:rsidRDefault="00872C2F" w:rsidP="00872C2F">
                  <w:pPr>
                    <w:tabs>
                      <w:tab w:val="left" w:pos="2977"/>
                      <w:tab w:val="left" w:pos="4605"/>
                      <w:tab w:val="left" w:pos="7057"/>
                    </w:tabs>
                    <w:jc w:val="center"/>
                    <w:rPr>
                      <w:rFonts w:ascii="IPT.Nazanin" w:hAnsi="IPT.Nazanin"/>
                      <w:rtl/>
                      <w:lang w:bidi="fa-IR"/>
                    </w:rPr>
                  </w:pPr>
                </w:p>
              </w:tc>
              <w:tc>
                <w:tcPr>
                  <w:tcW w:w="1575" w:type="dxa"/>
                  <w:vAlign w:val="center"/>
                </w:tcPr>
                <w:p w14:paraId="64F2CAA5" w14:textId="77777777" w:rsidR="00872C2F" w:rsidRPr="00A15A87" w:rsidRDefault="00872C2F" w:rsidP="00872C2F">
                  <w:pPr>
                    <w:tabs>
                      <w:tab w:val="left" w:pos="2977"/>
                      <w:tab w:val="left" w:pos="4605"/>
                      <w:tab w:val="left" w:pos="7057"/>
                    </w:tabs>
                    <w:jc w:val="center"/>
                    <w:rPr>
                      <w:rFonts w:ascii="IPT.Nazanin" w:hAnsi="IPT.Nazanin"/>
                      <w:rtl/>
                      <w:lang w:bidi="fa-IR"/>
                    </w:rPr>
                  </w:pPr>
                </w:p>
              </w:tc>
              <w:tc>
                <w:tcPr>
                  <w:tcW w:w="1666" w:type="dxa"/>
                  <w:vAlign w:val="center"/>
                </w:tcPr>
                <w:p w14:paraId="5154F5C8" w14:textId="12237AA3" w:rsidR="00872C2F" w:rsidRPr="00A15A87" w:rsidRDefault="00872C2F" w:rsidP="00872C2F">
                  <w:pPr>
                    <w:tabs>
                      <w:tab w:val="left" w:pos="2977"/>
                      <w:tab w:val="left" w:pos="4605"/>
                      <w:tab w:val="left" w:pos="7057"/>
                    </w:tabs>
                    <w:jc w:val="center"/>
                    <w:rPr>
                      <w:rFonts w:ascii="IPT.Nazanin" w:hAnsi="IPT.Nazanin"/>
                      <w:rtl/>
                      <w:lang w:bidi="fa-IR"/>
                    </w:rPr>
                  </w:pPr>
                  <w:r w:rsidRPr="00A15A87">
                    <w:rPr>
                      <w:rFonts w:ascii="IPT.Nazanin" w:hAnsi="IPT.Nazanin" w:hint="cs"/>
                      <w:rtl/>
                      <w:lang w:bidi="fa-IR"/>
                    </w:rPr>
                    <w:t>عدد</w:t>
                  </w:r>
                </w:p>
              </w:tc>
            </w:tr>
            <w:tr w:rsidR="00872C2F" w:rsidRPr="00A15A87" w14:paraId="54B970FF" w14:textId="77777777" w:rsidTr="007F00E5">
              <w:trPr>
                <w:trHeight w:val="191"/>
              </w:trPr>
              <w:tc>
                <w:tcPr>
                  <w:tcW w:w="3242" w:type="dxa"/>
                  <w:vAlign w:val="center"/>
                </w:tcPr>
                <w:p w14:paraId="6E621734" w14:textId="77777777" w:rsidR="00872C2F" w:rsidRPr="00A15A87" w:rsidRDefault="00872C2F" w:rsidP="00872C2F">
                  <w:pPr>
                    <w:tabs>
                      <w:tab w:val="left" w:pos="2977"/>
                      <w:tab w:val="left" w:pos="4605"/>
                      <w:tab w:val="left" w:pos="7057"/>
                    </w:tabs>
                    <w:jc w:val="center"/>
                    <w:rPr>
                      <w:rFonts w:ascii="IPT.Nazanin" w:hAnsi="IPT.Nazanin"/>
                      <w:rtl/>
                      <w:lang w:bidi="fa-IR"/>
                    </w:rPr>
                  </w:pPr>
                </w:p>
              </w:tc>
              <w:tc>
                <w:tcPr>
                  <w:tcW w:w="1575" w:type="dxa"/>
                  <w:vAlign w:val="center"/>
                </w:tcPr>
                <w:p w14:paraId="44211755" w14:textId="77777777" w:rsidR="00872C2F" w:rsidRPr="00A15A87" w:rsidRDefault="00872C2F" w:rsidP="00872C2F">
                  <w:pPr>
                    <w:tabs>
                      <w:tab w:val="left" w:pos="2977"/>
                      <w:tab w:val="left" w:pos="4605"/>
                      <w:tab w:val="left" w:pos="7057"/>
                    </w:tabs>
                    <w:jc w:val="center"/>
                    <w:rPr>
                      <w:rFonts w:ascii="IPT.Nazanin" w:hAnsi="IPT.Nazanin"/>
                      <w:rtl/>
                      <w:lang w:bidi="fa-IR"/>
                    </w:rPr>
                  </w:pPr>
                </w:p>
              </w:tc>
              <w:tc>
                <w:tcPr>
                  <w:tcW w:w="1666" w:type="dxa"/>
                  <w:vAlign w:val="center"/>
                </w:tcPr>
                <w:p w14:paraId="4488F205" w14:textId="0AB634BA" w:rsidR="00872C2F" w:rsidRPr="00A15A87" w:rsidRDefault="00872C2F" w:rsidP="00872C2F">
                  <w:pPr>
                    <w:tabs>
                      <w:tab w:val="left" w:pos="2977"/>
                      <w:tab w:val="left" w:pos="4605"/>
                      <w:tab w:val="left" w:pos="7057"/>
                    </w:tabs>
                    <w:jc w:val="center"/>
                    <w:rPr>
                      <w:rFonts w:ascii="IPT.Nazanin" w:hAnsi="IPT.Nazanin" w:hint="cs"/>
                      <w:rtl/>
                      <w:lang w:bidi="fa-IR"/>
                    </w:rPr>
                  </w:pPr>
                  <w:r w:rsidRPr="00A15A87">
                    <w:rPr>
                      <w:rFonts w:ascii="IPT.Nazanin" w:hAnsi="IPT.Nazanin" w:hint="cs"/>
                      <w:rtl/>
                      <w:lang w:bidi="fa-IR"/>
                    </w:rPr>
                    <w:t>مجذور</w:t>
                  </w:r>
                </w:p>
              </w:tc>
            </w:tr>
          </w:tbl>
          <w:p w14:paraId="33362EE8" w14:textId="2B6E72BC" w:rsidR="00872C2F" w:rsidRPr="00A15A87" w:rsidRDefault="00872C2F" w:rsidP="00872C2F">
            <w:pPr>
              <w:tabs>
                <w:tab w:val="left" w:pos="2977"/>
                <w:tab w:val="left" w:pos="4605"/>
                <w:tab w:val="left" w:pos="8391"/>
              </w:tabs>
              <w:spacing w:line="360" w:lineRule="auto"/>
              <w:rPr>
                <w:rFonts w:ascii="IPT.Nazanin" w:hAnsi="IPT.Nazanin"/>
                <w:rtl/>
                <w:lang w:bidi="fa-IR"/>
              </w:rPr>
            </w:pPr>
            <w:r w:rsidRPr="00A15A87">
              <w:rPr>
                <w:rFonts w:ascii="IPT.Nazanin" w:hAnsi="IPT.Nazanin" w:hint="cs"/>
                <w:rtl/>
                <w:lang w:bidi="fa-IR"/>
              </w:rPr>
              <w:t xml:space="preserve">جذر مقابل  را تا یک رقم اعشار حساب کنید.(با راه حل)                              </w:t>
            </w:r>
            <w:r w:rsidRPr="00A15A87">
              <w:rPr>
                <w:rFonts w:ascii="IPT.Nazanin" w:hAnsi="IPT.Nazanin" w:hint="cs"/>
                <w:rtl/>
                <w:lang w:bidi="fa-IR"/>
              </w:rPr>
              <w:t xml:space="preserve">     </w:t>
            </w:r>
            <w:r w:rsidRPr="00A15A87">
              <w:rPr>
                <w:rFonts w:ascii="IPT.Nazanin" w:hAnsi="IPT.Nazanin" w:hint="cs"/>
                <w:rtl/>
                <w:lang w:bidi="fa-IR"/>
              </w:rPr>
              <w:t xml:space="preserve">                    </w:t>
            </w:r>
            <w:r w:rsidRPr="00A15A87">
              <w:rPr>
                <w:rFonts w:ascii="IPT.Nazanin" w:hAnsi="IPT.Nazanin"/>
                <w:lang w:bidi="fa-IR"/>
              </w:rPr>
              <w:t></w:t>
            </w:r>
            <w:r w:rsidRPr="00A15A87">
              <w:rPr>
                <w:rFonts w:ascii="IPT.Nazanin" w:hAnsi="IPT.Nazanin"/>
                <w:position w:val="-8"/>
                <w:lang w:bidi="fa-IR"/>
              </w:rPr>
              <w:object w:dxaOrig="820" w:dyaOrig="400" w14:anchorId="338574B4">
                <v:shape id="_x0000_i1173" type="#_x0000_t75" style="width:40.55pt;height:19.85pt" o:ole="">
                  <v:imagedata r:id="rId52" o:title=""/>
                </v:shape>
                <o:OLEObject Type="Embed" ProgID="Equation.DSMT4" ShapeID="_x0000_i1173" DrawAspect="Content" ObjectID="_1808536711" r:id="rId53"/>
              </w:object>
            </w:r>
            <w:r w:rsidRPr="00A15A87">
              <w:rPr>
                <w:rFonts w:ascii="IPT.Nazanin" w:hAnsi="IPT.Nazanin"/>
                <w:rtl/>
                <w:lang w:bidi="fa-IR"/>
              </w:rPr>
              <w:t xml:space="preserve"> </w:t>
            </w:r>
          </w:p>
          <w:p w14:paraId="06A5808B" w14:textId="77777777" w:rsidR="00872C2F" w:rsidRPr="00A15A87" w:rsidRDefault="00872C2F" w:rsidP="004D0C36">
            <w:pPr>
              <w:rPr>
                <w:rFonts w:hint="cs"/>
                <w:rtl/>
              </w:rPr>
            </w:pPr>
          </w:p>
        </w:tc>
        <w:tc>
          <w:tcPr>
            <w:tcW w:w="504" w:type="dxa"/>
            <w:vAlign w:val="center"/>
          </w:tcPr>
          <w:p w14:paraId="1640FE29" w14:textId="069F965C" w:rsidR="00872C2F" w:rsidRPr="00A15A87" w:rsidRDefault="00872C2F" w:rsidP="00AD0171">
            <w:pPr>
              <w:jc w:val="center"/>
              <w:rPr>
                <w:rFonts w:hint="cs"/>
                <w:rtl/>
              </w:rPr>
            </w:pPr>
            <w:r w:rsidRPr="00A15A87">
              <w:rPr>
                <w:rFonts w:hint="cs"/>
                <w:rtl/>
              </w:rPr>
              <w:t>1</w:t>
            </w:r>
          </w:p>
        </w:tc>
      </w:tr>
      <w:tr w:rsidR="00323B75" w:rsidRPr="00A15A87" w14:paraId="7053FA71" w14:textId="77777777" w:rsidTr="00403078">
        <w:trPr>
          <w:trHeight w:val="864"/>
        </w:trPr>
        <w:tc>
          <w:tcPr>
            <w:tcW w:w="519" w:type="dxa"/>
            <w:shd w:val="clear" w:color="auto" w:fill="auto"/>
            <w:vAlign w:val="center"/>
          </w:tcPr>
          <w:p w14:paraId="279B0E67" w14:textId="77777777" w:rsidR="00323B75" w:rsidRPr="00A15A87" w:rsidRDefault="00323B75" w:rsidP="00401A54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rtl/>
              </w:rPr>
            </w:pPr>
          </w:p>
        </w:tc>
        <w:tc>
          <w:tcPr>
            <w:tcW w:w="9513" w:type="dxa"/>
            <w:gridSpan w:val="3"/>
            <w:vAlign w:val="center"/>
          </w:tcPr>
          <w:p w14:paraId="02845944" w14:textId="4F98DF52" w:rsidR="00323B75" w:rsidRPr="00A15A87" w:rsidRDefault="00EE2633" w:rsidP="008E3E20">
            <w:pPr>
              <w:rPr>
                <w:rtl/>
                <w:lang w:bidi="fa-IR"/>
              </w:rPr>
            </w:pPr>
            <w:r w:rsidRPr="00A15A87">
              <w:rPr>
                <w:rFonts w:hint="cs"/>
                <w:rtl/>
              </w:rPr>
              <w:t xml:space="preserve">در تساوی روبرو مقدار </w:t>
            </w:r>
            <w:r w:rsidRPr="00A15A87">
              <w:t xml:space="preserve">x </w:t>
            </w:r>
            <w:r w:rsidRPr="00A15A87">
              <w:rPr>
                <w:rFonts w:hint="cs"/>
                <w:rtl/>
                <w:lang w:bidi="fa-IR"/>
              </w:rPr>
              <w:t xml:space="preserve"> و </w:t>
            </w:r>
            <w:r w:rsidRPr="00A15A87">
              <w:rPr>
                <w:lang w:bidi="fa-IR"/>
              </w:rPr>
              <w:t>y</w:t>
            </w:r>
            <w:r w:rsidRPr="00A15A87">
              <w:rPr>
                <w:rFonts w:hint="cs"/>
                <w:rtl/>
                <w:lang w:bidi="fa-IR"/>
              </w:rPr>
              <w:t xml:space="preserve"> را پیدا کنید.                                                           </w:t>
            </w:r>
            <w:r w:rsidRPr="00A15A87">
              <w:rPr>
                <w:position w:val="-32"/>
              </w:rPr>
              <w:object w:dxaOrig="2140" w:dyaOrig="780" w14:anchorId="7F3DA97F">
                <v:shape id="_x0000_i1047" type="#_x0000_t75" style="width:106.75pt;height:38.9pt" o:ole="">
                  <v:imagedata r:id="rId54" o:title=""/>
                </v:shape>
                <o:OLEObject Type="Embed" ProgID="Equation.DSMT4" ShapeID="_x0000_i1047" DrawAspect="Content" ObjectID="_1808536712" r:id="rId55"/>
              </w:object>
            </w:r>
          </w:p>
        </w:tc>
        <w:tc>
          <w:tcPr>
            <w:tcW w:w="504" w:type="dxa"/>
            <w:vAlign w:val="center"/>
          </w:tcPr>
          <w:p w14:paraId="2A6142FF" w14:textId="1389DFB0" w:rsidR="00323B75" w:rsidRPr="00A15A87" w:rsidRDefault="00403078" w:rsidP="00AD0171">
            <w:pPr>
              <w:jc w:val="center"/>
              <w:rPr>
                <w:rtl/>
              </w:rPr>
            </w:pPr>
            <w:r w:rsidRPr="00A15A87">
              <w:rPr>
                <w:rFonts w:hint="cs"/>
                <w:rtl/>
              </w:rPr>
              <w:t>۵/۰</w:t>
            </w:r>
          </w:p>
        </w:tc>
      </w:tr>
      <w:tr w:rsidR="00887011" w:rsidRPr="00A15A87" w14:paraId="6E12A698" w14:textId="77777777" w:rsidTr="006E25D9">
        <w:trPr>
          <w:trHeight w:val="3532"/>
        </w:trPr>
        <w:tc>
          <w:tcPr>
            <w:tcW w:w="519" w:type="dxa"/>
            <w:shd w:val="clear" w:color="auto" w:fill="auto"/>
            <w:vAlign w:val="center"/>
          </w:tcPr>
          <w:p w14:paraId="438049F7" w14:textId="77777777" w:rsidR="00887011" w:rsidRPr="00A15A87" w:rsidRDefault="00887011" w:rsidP="00401A54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rtl/>
              </w:rPr>
            </w:pPr>
          </w:p>
        </w:tc>
        <w:tc>
          <w:tcPr>
            <w:tcW w:w="9513" w:type="dxa"/>
            <w:gridSpan w:val="3"/>
            <w:vAlign w:val="center"/>
          </w:tcPr>
          <w:p w14:paraId="73963B54" w14:textId="7A199FA0" w:rsidR="00887011" w:rsidRPr="00A15A87" w:rsidRDefault="006E25D9" w:rsidP="00887011">
            <w:pPr>
              <w:rPr>
                <w:noProof/>
              </w:rPr>
            </w:pPr>
            <w:r w:rsidRPr="00A15A87">
              <w:rPr>
                <w:rFonts w:cs="B Koodak" w:hint="cs"/>
                <w:b w:val="0"/>
                <w:bCs w:val="0"/>
                <w:noProof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32DC09F" wp14:editId="57E55163">
                      <wp:simplePos x="0" y="0"/>
                      <wp:positionH relativeFrom="column">
                        <wp:posOffset>-86360</wp:posOffset>
                      </wp:positionH>
                      <wp:positionV relativeFrom="paragraph">
                        <wp:posOffset>186055</wp:posOffset>
                      </wp:positionV>
                      <wp:extent cx="514350" cy="457200"/>
                      <wp:effectExtent l="0" t="0" r="0" b="0"/>
                      <wp:wrapNone/>
                      <wp:docPr id="2248" name="Text Box 22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4350" cy="457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19015EF" w14:textId="77777777" w:rsidR="00A8056C" w:rsidRPr="00247533" w:rsidRDefault="00A8056C" w:rsidP="00A8056C">
                                  <w:pPr>
                                    <w:rPr>
                                      <w:b w:val="0"/>
                                      <w:bCs w:val="0"/>
                                    </w:rPr>
                                  </w:pPr>
                                  <w:r w:rsidRPr="00247533"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32DC09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248" o:spid="_x0000_s1026" type="#_x0000_t202" style="position:absolute;left:0;text-align:left;margin-left:-6.8pt;margin-top:14.65pt;width:40.5pt;height:3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" filled="f" stroked="f" strokeweight=".5pt">
                      <v:textbox>
                        <w:txbxContent>
                          <w:p w14:paraId="419015EF" w14:textId="77777777" w:rsidR="00A8056C" w:rsidRPr="00247533" w:rsidRDefault="00A8056C" w:rsidP="00A8056C">
                            <w:pPr>
                              <w:rPr>
                                <w:b w:val="0"/>
                                <w:bCs w:val="0"/>
                              </w:rPr>
                            </w:pPr>
                            <w:r w:rsidRPr="00247533">
                              <w:t>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15A87">
              <w:rPr>
                <w:rFonts w:cs="B Koodak" w:hint="cs"/>
                <w:b w:val="0"/>
                <w:bCs w:val="0"/>
                <w:noProof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1" allowOverlap="1" wp14:anchorId="6B2CC2BB" wp14:editId="137019CF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16510</wp:posOffset>
                      </wp:positionV>
                      <wp:extent cx="2100580" cy="2148205"/>
                      <wp:effectExtent l="38100" t="38100" r="71120" b="42545"/>
                      <wp:wrapNone/>
                      <wp:docPr id="2247" name="Group 224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00580" cy="2148205"/>
                                <a:chOff x="0" y="0"/>
                                <a:chExt cx="2552065" cy="2609216"/>
                              </a:xfrm>
                            </wpg:grpSpPr>
                            <wpg:grpSp>
                              <wpg:cNvPr id="2245" name="Group 2245"/>
                              <wpg:cNvGrpSpPr/>
                              <wpg:grpSpPr>
                                <a:xfrm>
                                  <a:off x="0" y="0"/>
                                  <a:ext cx="2552065" cy="2609216"/>
                                  <a:chOff x="464633" y="439166"/>
                                  <a:chExt cx="1524610" cy="1558649"/>
                                </a:xfrm>
                              </wpg:grpSpPr>
                              <wpg:grpSp>
                                <wpg:cNvPr id="2243" name="Group 2243"/>
                                <wpg:cNvGrpSpPr/>
                                <wpg:grpSpPr>
                                  <a:xfrm>
                                    <a:off x="492529" y="492125"/>
                                    <a:ext cx="1477833" cy="1476375"/>
                                    <a:chOff x="492529" y="492125"/>
                                    <a:chExt cx="1477833" cy="1476375"/>
                                  </a:xfrm>
                                </wpg:grpSpPr>
                                <wpg:grpSp>
                                  <wpg:cNvPr id="2123" name="Group 2123"/>
                                  <wpg:cNvGrpSpPr/>
                                  <wpg:grpSpPr>
                                    <a:xfrm>
                                      <a:off x="492590" y="492125"/>
                                      <a:ext cx="1477772" cy="984250"/>
                                      <a:chOff x="495300" y="742950"/>
                                      <a:chExt cx="1485900" cy="990600"/>
                                    </a:xfrm>
                                  </wpg:grpSpPr>
                                  <wpg:grpSp>
                                    <wpg:cNvPr id="324" name="Group 324"/>
                                    <wpg:cNvGrpSpPr/>
                                    <wpg:grpSpPr>
                                      <a:xfrm>
                                        <a:off x="495300" y="742950"/>
                                        <a:ext cx="1485900" cy="247650"/>
                                        <a:chOff x="495300" y="0"/>
                                        <a:chExt cx="1485900" cy="247650"/>
                                      </a:xfrm>
                                    </wpg:grpSpPr>
                                    <wps:wsp>
                                      <wps:cNvPr id="326" name="Rectangle 326"/>
                                      <wps:cNvSpPr/>
                                      <wps:spPr>
                                        <a:xfrm>
                                          <a:off x="49530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27" name="Rectangle 327"/>
                                      <wps:cNvSpPr/>
                                      <wps:spPr>
                                        <a:xfrm>
                                          <a:off x="74295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32" name="Rectangle 332"/>
                                      <wps:cNvSpPr/>
                                      <wps:spPr>
                                        <a:xfrm>
                                          <a:off x="99060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33" name="Rectangle 333"/>
                                      <wps:cNvSpPr/>
                                      <wps:spPr>
                                        <a:xfrm>
                                          <a:off x="123825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34" name="Rectangle 334"/>
                                      <wps:cNvSpPr/>
                                      <wps:spPr>
                                        <a:xfrm>
                                          <a:off x="148590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35" name="Rectangle 335"/>
                                      <wps:cNvSpPr/>
                                      <wps:spPr>
                                        <a:xfrm>
                                          <a:off x="173355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340" name="Group 340"/>
                                    <wpg:cNvGrpSpPr/>
                                    <wpg:grpSpPr>
                                      <a:xfrm>
                                        <a:off x="495300" y="990600"/>
                                        <a:ext cx="1485900" cy="247650"/>
                                        <a:chOff x="495300" y="0"/>
                                        <a:chExt cx="1485900" cy="247650"/>
                                      </a:xfrm>
                                    </wpg:grpSpPr>
                                    <wps:wsp>
                                      <wps:cNvPr id="342" name="Rectangle 342"/>
                                      <wps:cNvSpPr/>
                                      <wps:spPr>
                                        <a:xfrm>
                                          <a:off x="49530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43" name="Rectangle 343"/>
                                      <wps:cNvSpPr/>
                                      <wps:spPr>
                                        <a:xfrm>
                                          <a:off x="74295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44" name="Rectangle 344"/>
                                      <wps:cNvSpPr/>
                                      <wps:spPr>
                                        <a:xfrm>
                                          <a:off x="99060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45" name="Rectangle 345"/>
                                      <wps:cNvSpPr/>
                                      <wps:spPr>
                                        <a:xfrm>
                                          <a:off x="123825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46" name="Rectangle 346"/>
                                      <wps:cNvSpPr/>
                                      <wps:spPr>
                                        <a:xfrm>
                                          <a:off x="148590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47" name="Rectangle 347"/>
                                      <wps:cNvSpPr/>
                                      <wps:spPr>
                                        <a:xfrm>
                                          <a:off x="173355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2144" name="Group 2144"/>
                                    <wpg:cNvGrpSpPr/>
                                    <wpg:grpSpPr>
                                      <a:xfrm>
                                        <a:off x="495300" y="1238250"/>
                                        <a:ext cx="1485900" cy="247650"/>
                                        <a:chOff x="495300" y="0"/>
                                        <a:chExt cx="1485900" cy="247650"/>
                                      </a:xfrm>
                                    </wpg:grpSpPr>
                                    <wps:wsp>
                                      <wps:cNvPr id="2146" name="Rectangle 2146"/>
                                      <wps:cNvSpPr/>
                                      <wps:spPr>
                                        <a:xfrm>
                                          <a:off x="49530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147" name="Rectangle 2147"/>
                                      <wps:cNvSpPr/>
                                      <wps:spPr>
                                        <a:xfrm>
                                          <a:off x="74295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148" name="Rectangle 2148"/>
                                      <wps:cNvSpPr/>
                                      <wps:spPr>
                                        <a:xfrm>
                                          <a:off x="99060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149" name="Rectangle 2149"/>
                                      <wps:cNvSpPr/>
                                      <wps:spPr>
                                        <a:xfrm>
                                          <a:off x="123825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150" name="Rectangle 2150"/>
                                      <wps:cNvSpPr/>
                                      <wps:spPr>
                                        <a:xfrm>
                                          <a:off x="148590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151" name="Rectangle 2151"/>
                                      <wps:cNvSpPr/>
                                      <wps:spPr>
                                        <a:xfrm>
                                          <a:off x="173355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2156" name="Group 2156"/>
                                    <wpg:cNvGrpSpPr/>
                                    <wpg:grpSpPr>
                                      <a:xfrm>
                                        <a:off x="495300" y="1485900"/>
                                        <a:ext cx="1485900" cy="247650"/>
                                        <a:chOff x="495300" y="0"/>
                                        <a:chExt cx="1485900" cy="247650"/>
                                      </a:xfrm>
                                    </wpg:grpSpPr>
                                    <wps:wsp>
                                      <wps:cNvPr id="2158" name="Rectangle 2158"/>
                                      <wps:cNvSpPr/>
                                      <wps:spPr>
                                        <a:xfrm>
                                          <a:off x="49530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159" name="Rectangle 2159"/>
                                      <wps:cNvSpPr/>
                                      <wps:spPr>
                                        <a:xfrm>
                                          <a:off x="74295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160" name="Rectangle 2160"/>
                                      <wps:cNvSpPr/>
                                      <wps:spPr>
                                        <a:xfrm>
                                          <a:off x="99060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161" name="Rectangle 2161"/>
                                      <wps:cNvSpPr/>
                                      <wps:spPr>
                                        <a:xfrm>
                                          <a:off x="123825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162" name="Rectangle 2162"/>
                                      <wps:cNvSpPr/>
                                      <wps:spPr>
                                        <a:xfrm>
                                          <a:off x="148590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163" name="Rectangle 2163"/>
                                      <wps:cNvSpPr/>
                                      <wps:spPr>
                                        <a:xfrm>
                                          <a:off x="173355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grpSp>
                                <wpg:grpSp>
                                  <wpg:cNvPr id="2170" name="Group 2170"/>
                                  <wpg:cNvGrpSpPr/>
                                  <wpg:grpSpPr>
                                    <a:xfrm>
                                      <a:off x="492529" y="1476375"/>
                                      <a:ext cx="1477587" cy="492125"/>
                                      <a:chOff x="495300" y="247650"/>
                                      <a:chExt cx="1485900" cy="495300"/>
                                    </a:xfrm>
                                  </wpg:grpSpPr>
                                  <wpg:grpSp>
                                    <wpg:cNvPr id="2171" name="Group 2171"/>
                                    <wpg:cNvGrpSpPr/>
                                    <wpg:grpSpPr>
                                      <a:xfrm>
                                        <a:off x="495300" y="247650"/>
                                        <a:ext cx="1485900" cy="247650"/>
                                        <a:chOff x="495300" y="0"/>
                                        <a:chExt cx="1485900" cy="247650"/>
                                      </a:xfrm>
                                    </wpg:grpSpPr>
                                    <wps:wsp>
                                      <wps:cNvPr id="2173" name="Rectangle 2173"/>
                                      <wps:cNvSpPr/>
                                      <wps:spPr>
                                        <a:xfrm>
                                          <a:off x="49530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174" name="Rectangle 2174"/>
                                      <wps:cNvSpPr/>
                                      <wps:spPr>
                                        <a:xfrm>
                                          <a:off x="74295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175" name="Rectangle 2175"/>
                                      <wps:cNvSpPr/>
                                      <wps:spPr>
                                        <a:xfrm>
                                          <a:off x="99060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176" name="Rectangle 2176"/>
                                      <wps:cNvSpPr/>
                                      <wps:spPr>
                                        <a:xfrm>
                                          <a:off x="123825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177" name="Rectangle 2177"/>
                                      <wps:cNvSpPr/>
                                      <wps:spPr>
                                        <a:xfrm>
                                          <a:off x="148590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178" name="Rectangle 2178"/>
                                      <wps:cNvSpPr/>
                                      <wps:spPr>
                                        <a:xfrm>
                                          <a:off x="173355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2183" name="Group 2183"/>
                                    <wpg:cNvGrpSpPr/>
                                    <wpg:grpSpPr>
                                      <a:xfrm>
                                        <a:off x="495300" y="495300"/>
                                        <a:ext cx="1485900" cy="247650"/>
                                        <a:chOff x="495300" y="0"/>
                                        <a:chExt cx="1485900" cy="247650"/>
                                      </a:xfrm>
                                    </wpg:grpSpPr>
                                    <wps:wsp>
                                      <wps:cNvPr id="2185" name="Rectangle 2185"/>
                                      <wps:cNvSpPr/>
                                      <wps:spPr>
                                        <a:xfrm>
                                          <a:off x="49530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186" name="Rectangle 2186"/>
                                      <wps:cNvSpPr/>
                                      <wps:spPr>
                                        <a:xfrm>
                                          <a:off x="74295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187" name="Rectangle 2187"/>
                                      <wps:cNvSpPr/>
                                      <wps:spPr>
                                        <a:xfrm>
                                          <a:off x="99060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188" name="Rectangle 2188"/>
                                      <wps:cNvSpPr/>
                                      <wps:spPr>
                                        <a:xfrm>
                                          <a:off x="123825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189" name="Rectangle 2189"/>
                                      <wps:cNvSpPr/>
                                      <wps:spPr>
                                        <a:xfrm>
                                          <a:off x="148590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190" name="Rectangle 2190"/>
                                      <wps:cNvSpPr/>
                                      <wps:spPr>
                                        <a:xfrm>
                                          <a:off x="173355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  <wps:wsp>
                                <wps:cNvPr id="2244" name="Straight Arrow Connector 2244"/>
                                <wps:cNvCnPr/>
                                <wps:spPr>
                                  <a:xfrm>
                                    <a:off x="464633" y="1237929"/>
                                    <a:ext cx="1524610" cy="0"/>
                                  </a:xfrm>
                                  <a:prstGeom prst="straightConnector1">
                                    <a:avLst/>
                                  </a:prstGeom>
                                  <a:ln w="28575">
                                    <a:solidFill>
                                      <a:schemeClr val="tx1"/>
                                    </a:solidFill>
                                    <a:headEnd type="triangle"/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86" name="Straight Arrow Connector 486"/>
                                <wps:cNvCnPr/>
                                <wps:spPr>
                                  <a:xfrm flipV="1">
                                    <a:off x="1225526" y="439166"/>
                                    <a:ext cx="12982" cy="1558649"/>
                                  </a:xfrm>
                                  <a:prstGeom prst="straightConnector1">
                                    <a:avLst/>
                                  </a:prstGeom>
                                  <a:ln w="28575">
                                    <a:solidFill>
                                      <a:schemeClr val="tx1"/>
                                    </a:solidFill>
                                    <a:headEnd type="triangle"/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246" name="Oval 2246"/>
                              <wps:cNvSpPr/>
                              <wps:spPr>
                                <a:xfrm>
                                  <a:off x="424890" y="467797"/>
                                  <a:ext cx="72000" cy="720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40AB40B" id="Group 2247" o:spid="_x0000_s1026" style="position:absolute;left:0;text-align:left;margin-left:-2.1pt;margin-top:1.3pt;width:165.4pt;height:169.15pt;z-index:251665408;mso-width-relative:margin;mso-height-relative:margin" coordsize="25520,260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">
                      <v:group id="Group 2245" o:spid="_x0000_s1027" style="position:absolute;width:25520;height:26092" coordorigin="4646,4391" coordsize="15246,15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">
                        <v:group id="Group 2243" o:spid="_x0000_s1028" style="position:absolute;left:4925;top:4921;width:14778;height:14764" coordorigin="4925,4921" coordsize="14778,14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">
                          <v:group id="Group 2123" o:spid="_x0000_s1029" style="position:absolute;left:4925;top:4921;width:14778;height:9842" coordorigin="4953,7429" coordsize="14859,9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tn4xQAAAN0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">
                            <v:group id="Group 324" o:spid="_x0000_s1030" style="position:absolute;left:4953;top:7429;width:14859;height:2477" coordorigin="4953" coordsize="14859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q7e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aLODvTDgCcv0LAAD//wMAUEsBAi0AFAAGAAgAAAAhANvh9svuAAAAhQEAABMAAAAAAAAA&#10;AAAAAAAAAAAAAFtDb250ZW50X1R5cGVzXS54bWxQSwECLQAUAAYACAAAACEAWvQsW78AAAAVAQAA&#10;CwAAAAAAAAAAAAAAAAAfAQAAX3JlbHMvLnJlbHNQSwECLQAUAAYACAAAACEA0o6u3sYAAADcAAAA&#10;DwAAAAAAAAAAAAAAAAAHAgAAZHJzL2Rvd25yZXYueG1sUEsFBgAAAAADAAMAtwAAAPoCAAAAAA==&#10;">
                              <v:rect id="Rectangle 326" o:spid="_x0000_s1031" style="position:absolute;left:4953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" filled="f" strokecolor="windowText" strokeweight="1pt"/>
                              <v:rect id="Rectangle 327" o:spid="_x0000_s1032" style="position:absolute;left:7429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" filled="f" strokecolor="windowText" strokeweight="1pt"/>
                              <v:rect id="Rectangle 332" o:spid="_x0000_s1033" style="position:absolute;left:9906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" filled="f" strokecolor="windowText" strokeweight="1pt"/>
                              <v:rect id="Rectangle 333" o:spid="_x0000_s1034" style="position:absolute;left:12382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" filled="f" strokecolor="windowText" strokeweight="1pt"/>
                              <v:rect id="Rectangle 334" o:spid="_x0000_s1035" style="position:absolute;left:14859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" filled="f" strokecolor="windowText" strokeweight="1pt"/>
                              <v:rect id="Rectangle 335" o:spid="_x0000_s1036" style="position:absolute;left:17335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" filled="f" strokecolor="windowText" strokeweight="1pt"/>
                            </v:group>
                            <v:group id="Group 340" o:spid="_x0000_s1037" style="position:absolute;left:4953;top:9906;width:14859;height:2476" coordorigin="4953" coordsize="14859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">
                              <v:rect id="Rectangle 342" o:spid="_x0000_s1038" style="position:absolute;left:4953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" filled="f" strokecolor="windowText" strokeweight="1pt"/>
                              <v:rect id="Rectangle 343" o:spid="_x0000_s1039" style="position:absolute;left:7429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" filled="f" strokecolor="windowText" strokeweight="1pt"/>
                              <v:rect id="Rectangle 344" o:spid="_x0000_s1040" style="position:absolute;left:9906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" filled="f" strokecolor="windowText" strokeweight="1pt"/>
                              <v:rect id="Rectangle 345" o:spid="_x0000_s1041" style="position:absolute;left:12382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" filled="f" strokecolor="windowText" strokeweight="1pt"/>
                              <v:rect id="Rectangle 346" o:spid="_x0000_s1042" style="position:absolute;left:14859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" filled="f" strokecolor="windowText" strokeweight="1pt"/>
                              <v:rect id="Rectangle 347" o:spid="_x0000_s1043" style="position:absolute;left:17335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" filled="f" strokecolor="windowText" strokeweight="1pt"/>
                            </v:group>
                            <v:group id="Group 2144" o:spid="_x0000_s1044" style="position:absolute;left:4953;top:12382;width:14859;height:2477" coordorigin="4953" coordsize="14859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KQsxQAAAN0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">
                              <v:rect id="Rectangle 2146" o:spid="_x0000_s1045" style="position:absolute;left:4953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" filled="f" strokecolor="windowText" strokeweight="1pt"/>
                              <v:rect id="Rectangle 2147" o:spid="_x0000_s1046" style="position:absolute;left:7429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" filled="f" strokecolor="windowText" strokeweight="1pt"/>
                              <v:rect id="Rectangle 2148" o:spid="_x0000_s1047" style="position:absolute;left:9906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" filled="f" strokecolor="windowText" strokeweight="1pt"/>
                              <v:rect id="Rectangle 2149" o:spid="_x0000_s1048" style="position:absolute;left:12382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" filled="f" strokecolor="windowText" strokeweight="1pt"/>
                              <v:rect id="Rectangle 2150" o:spid="_x0000_s1049" style="position:absolute;left:14859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" filled="f" strokecolor="windowText" strokeweight="1pt"/>
                              <v:rect id="Rectangle 2151" o:spid="_x0000_s1050" style="position:absolute;left:17335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" filled="f" strokecolor="windowText" strokeweight="1pt"/>
                            </v:group>
                            <v:group id="Group 2156" o:spid="_x0000_s1051" style="position:absolute;left:4953;top:14859;width:14859;height:2476" coordorigin="4953" coordsize="14859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">
                              <v:rect id="Rectangle 2158" o:spid="_x0000_s1052" style="position:absolute;left:4953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" filled="f" strokecolor="windowText" strokeweight="1pt"/>
                              <v:rect id="Rectangle 2159" o:spid="_x0000_s1053" style="position:absolute;left:7429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" filled="f" strokecolor="windowText" strokeweight="1pt"/>
                              <v:rect id="Rectangle 2160" o:spid="_x0000_s1054" style="position:absolute;left:9906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" filled="f" strokecolor="windowText" strokeweight="1pt"/>
                              <v:rect id="Rectangle 2161" o:spid="_x0000_s1055" style="position:absolute;left:12382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" filled="f" strokecolor="windowText" strokeweight="1pt"/>
                              <v:rect id="Rectangle 2162" o:spid="_x0000_s1056" style="position:absolute;left:14859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" filled="f" strokecolor="windowText" strokeweight="1pt"/>
                              <v:rect id="Rectangle 2163" o:spid="_x0000_s1057" style="position:absolute;left:17335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" filled="f" strokecolor="windowText" strokeweight="1pt"/>
                            </v:group>
                          </v:group>
                          <v:group id="Group 2170" o:spid="_x0000_s1058" style="position:absolute;left:4925;top:14763;width:14776;height:4922" coordorigin="4953,2476" coordsize="14859,4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">
                            <v:group id="Group 2171" o:spid="_x0000_s1059" style="position:absolute;left:4953;top:2476;width:14859;height:2477" coordorigin="4953" coordsize="14859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">
                              <v:rect id="Rectangle 2173" o:spid="_x0000_s1060" style="position:absolute;left:4953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" filled="f" strokecolor="windowText" strokeweight="1pt"/>
                              <v:rect id="Rectangle 2174" o:spid="_x0000_s1061" style="position:absolute;left:7429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" filled="f" strokecolor="windowText" strokeweight="1pt"/>
                              <v:rect id="Rectangle 2175" o:spid="_x0000_s1062" style="position:absolute;left:9906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" filled="f" strokecolor="windowText" strokeweight="1pt"/>
                              <v:rect id="Rectangle 2176" o:spid="_x0000_s1063" style="position:absolute;left:12382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" filled="f" strokecolor="windowText" strokeweight="1pt"/>
                              <v:rect id="Rectangle 2177" o:spid="_x0000_s1064" style="position:absolute;left:14859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" filled="f" strokecolor="windowText" strokeweight="1pt"/>
                              <v:rect id="Rectangle 2178" o:spid="_x0000_s1065" style="position:absolute;left:17335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" filled="f" strokecolor="windowText" strokeweight="1pt"/>
                            </v:group>
                            <v:group id="Group 2183" o:spid="_x0000_s1066" style="position:absolute;left:4953;top:4953;width:14859;height:2476" coordorigin="4953" coordsize="14859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">
                              <v:rect id="Rectangle 2185" o:spid="_x0000_s1067" style="position:absolute;left:4953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" filled="f" strokecolor="windowText" strokeweight="1pt"/>
                              <v:rect id="Rectangle 2186" o:spid="_x0000_s1068" style="position:absolute;left:7429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" filled="f" strokecolor="windowText" strokeweight="1pt"/>
                              <v:rect id="Rectangle 2187" o:spid="_x0000_s1069" style="position:absolute;left:9906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" filled="f" strokecolor="windowText" strokeweight="1pt"/>
                              <v:rect id="Rectangle 2188" o:spid="_x0000_s1070" style="position:absolute;left:12382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" filled="f" strokecolor="windowText" strokeweight="1pt"/>
                              <v:rect id="Rectangle 2189" o:spid="_x0000_s1071" style="position:absolute;left:14859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" filled="f" strokecolor="windowText" strokeweight="1pt"/>
                              <v:rect id="Rectangle 2190" o:spid="_x0000_s1072" style="position:absolute;left:17335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" filled="f" strokecolor="windowText" strokeweight="1pt"/>
                            </v:group>
                          </v:group>
                        </v:group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Straight Arrow Connector 2244" o:spid="_x0000_s1073" type="#_x0000_t32" style="position:absolute;left:4646;top:12379;width:1524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" strokecolor="black [3213]" strokeweight="2.25pt">
                          <v:stroke startarrow="block" endarrow="block"/>
                        </v:shape>
                        <v:shape id="Straight Arrow Connector 486" o:spid="_x0000_s1074" type="#_x0000_t32" style="position:absolute;left:12255;top:4391;width:130;height:1558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" strokecolor="black [3213]" strokeweight="2.25pt">
                          <v:stroke startarrow="block" endarrow="block"/>
                        </v:shape>
                      </v:group>
                      <v:oval id="Oval 2246" o:spid="_x0000_s1075" style="position:absolute;left:4248;top:4677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" fillcolor="black [3200]" strokecolor="black [1600]" strokeweight="2pt"/>
                    </v:group>
                  </w:pict>
                </mc:Fallback>
              </mc:AlternateContent>
            </w:r>
            <w:r w:rsidR="00887011" w:rsidRPr="00A15A87">
              <w:rPr>
                <w:rFonts w:hint="cs"/>
                <w:noProof/>
                <w:rtl/>
              </w:rPr>
              <w:t>الف) نقطه</w:t>
            </w:r>
            <w:r w:rsidR="00887011" w:rsidRPr="00A15A87">
              <w:rPr>
                <w:noProof/>
                <w:rtl/>
              </w:rPr>
              <w:softHyphen/>
            </w:r>
            <w:r w:rsidR="00887011" w:rsidRPr="00A15A87">
              <w:rPr>
                <w:rFonts w:hint="cs"/>
                <w:noProof/>
                <w:rtl/>
              </w:rPr>
              <w:t xml:space="preserve"> </w:t>
            </w:r>
            <w:r w:rsidRPr="00A15A87">
              <w:rPr>
                <w:noProof/>
                <w:position w:val="-34"/>
              </w:rPr>
              <w:object w:dxaOrig="1120" w:dyaOrig="840" w14:anchorId="58B7C80B">
                <v:shape id="_x0000_i1048" type="#_x0000_t75" style="width:48.85pt;height:36.4pt" o:ole="">
                  <v:imagedata r:id="rId56" o:title=""/>
                </v:shape>
                <o:OLEObject Type="Embed" ProgID="Equation.DSMT4" ShapeID="_x0000_i1048" DrawAspect="Content" ObjectID="_1808536713" r:id="rId57"/>
              </w:object>
            </w:r>
            <w:r w:rsidR="00887011" w:rsidRPr="00A15A87">
              <w:rPr>
                <w:rFonts w:hint="cs"/>
                <w:noProof/>
                <w:rtl/>
              </w:rPr>
              <w:t xml:space="preserve"> را روی محور مقابل مشخص کنید.</w:t>
            </w:r>
            <w:r w:rsidR="00887011" w:rsidRPr="00A15A87">
              <w:rPr>
                <w:noProof/>
              </w:rPr>
              <w:t xml:space="preserve"> </w:t>
            </w:r>
          </w:p>
          <w:p w14:paraId="6F27166B" w14:textId="4EFAB864" w:rsidR="00887011" w:rsidRPr="00A15A87" w:rsidRDefault="00887011" w:rsidP="006E25D9">
            <w:pPr>
              <w:rPr>
                <w:noProof/>
                <w:rtl/>
                <w:lang w:bidi="fa-IR"/>
              </w:rPr>
            </w:pPr>
            <w:r w:rsidRPr="00A15A87">
              <w:rPr>
                <w:rFonts w:hint="cs"/>
                <w:noProof/>
                <w:rtl/>
              </w:rPr>
              <w:t xml:space="preserve">ب) مختصات نقطه </w:t>
            </w:r>
            <w:r w:rsidRPr="00A15A87">
              <w:rPr>
                <w:noProof/>
              </w:rPr>
              <w:t xml:space="preserve">B </w:t>
            </w:r>
            <w:r w:rsidRPr="00A15A87">
              <w:rPr>
                <w:rFonts w:hint="cs"/>
                <w:noProof/>
                <w:rtl/>
              </w:rPr>
              <w:t xml:space="preserve">  را بنویسید.</w:t>
            </w:r>
            <w:r w:rsidR="00A8056C" w:rsidRPr="00A15A87">
              <w:rPr>
                <w:rFonts w:hint="cs"/>
                <w:noProof/>
                <w:rtl/>
              </w:rPr>
              <w:t xml:space="preserve">   </w:t>
            </w:r>
            <w:r w:rsidR="00A8056C" w:rsidRPr="00A15A87">
              <w:rPr>
                <w:noProof/>
              </w:rPr>
              <w:t xml:space="preserve"> </w:t>
            </w:r>
            <w:r w:rsidR="006E25D9" w:rsidRPr="00A15A87">
              <w:rPr>
                <w:noProof/>
                <w:position w:val="-34"/>
              </w:rPr>
              <w:object w:dxaOrig="1100" w:dyaOrig="840" w14:anchorId="79EC16FD">
                <v:shape id="_x0000_i1049" type="#_x0000_t75" style="width:47.15pt;height:35.6pt" o:ole="">
                  <v:imagedata r:id="rId58" o:title=""/>
                </v:shape>
                <o:OLEObject Type="Embed" ProgID="Equation.DSMT4" ShapeID="_x0000_i1049" DrawAspect="Content" ObjectID="_1808536714" r:id="rId59"/>
              </w:object>
            </w:r>
            <w:r w:rsidRPr="00A15A87">
              <w:rPr>
                <w:rFonts w:hint="cs"/>
                <w:noProof/>
                <w:rtl/>
              </w:rPr>
              <w:t xml:space="preserve">                                                    </w:t>
            </w:r>
          </w:p>
          <w:p w14:paraId="28C84A71" w14:textId="77777777" w:rsidR="006E25D9" w:rsidRPr="00A15A87" w:rsidRDefault="00887011" w:rsidP="006E25D9">
            <w:pPr>
              <w:rPr>
                <w:b w:val="0"/>
                <w:bCs w:val="0"/>
                <w:noProof/>
                <w:rtl/>
              </w:rPr>
            </w:pPr>
            <w:r w:rsidRPr="00A15A87">
              <w:rPr>
                <w:rFonts w:hint="cs"/>
                <w:noProof/>
                <w:rtl/>
              </w:rPr>
              <w:t xml:space="preserve">ب) بردار </w:t>
            </w:r>
            <w:r w:rsidRPr="00A15A87">
              <w:rPr>
                <w:noProof/>
                <w:position w:val="-4"/>
              </w:rPr>
              <w:object w:dxaOrig="460" w:dyaOrig="360" w14:anchorId="24BDB43C">
                <v:shape id="_x0000_i1050" type="#_x0000_t75" style="width:23.15pt;height:18.2pt" o:ole="">
                  <v:imagedata r:id="rId60" o:title=""/>
                </v:shape>
                <o:OLEObject Type="Embed" ProgID="Equation.3" ShapeID="_x0000_i1050" DrawAspect="Content" ObjectID="_1808536715" r:id="rId61"/>
              </w:object>
            </w:r>
            <w:r w:rsidRPr="00A15A87">
              <w:rPr>
                <w:rFonts w:hint="cs"/>
                <w:noProof/>
                <w:rtl/>
              </w:rPr>
              <w:t xml:space="preserve"> را رسم </w:t>
            </w:r>
            <w:r w:rsidR="006E25D9" w:rsidRPr="00A15A87">
              <w:rPr>
                <w:rFonts w:hint="cs"/>
                <w:noProof/>
                <w:rtl/>
              </w:rPr>
              <w:t>و مختصات آن را بنويسيد.</w:t>
            </w:r>
            <w:r w:rsidRPr="00A15A87">
              <w:rPr>
                <w:rFonts w:hint="cs"/>
                <w:noProof/>
                <w:rtl/>
              </w:rPr>
              <w:t xml:space="preserve"> </w:t>
            </w:r>
            <w:r w:rsidR="006E25D9" w:rsidRPr="00A15A87">
              <w:rPr>
                <w:rFonts w:hint="cs"/>
                <w:noProof/>
                <w:rtl/>
              </w:rPr>
              <w:t xml:space="preserve">  </w:t>
            </w:r>
            <w:r w:rsidR="006E25D9" w:rsidRPr="00A15A87">
              <w:rPr>
                <w:noProof/>
                <w:position w:val="-32"/>
              </w:rPr>
              <w:object w:dxaOrig="1240" w:dyaOrig="780" w14:anchorId="066424DE">
                <v:shape id="_x0000_i1051" type="#_x0000_t75" style="width:55.45pt;height:35.6pt" o:ole="">
                  <v:imagedata r:id="rId62" o:title=""/>
                </v:shape>
                <o:OLEObject Type="Embed" ProgID="Equation.3" ShapeID="_x0000_i1051" DrawAspect="Content" ObjectID="_1808536716" r:id="rId63"/>
              </w:object>
            </w:r>
          </w:p>
          <w:p w14:paraId="3FE4DE13" w14:textId="1F01F2B2" w:rsidR="00887011" w:rsidRPr="00A15A87" w:rsidRDefault="00887011" w:rsidP="006E25D9">
            <w:pPr>
              <w:rPr>
                <w:b w:val="0"/>
                <w:bCs w:val="0"/>
                <w:noProof/>
                <w:rtl/>
              </w:rPr>
            </w:pPr>
            <w:r w:rsidRPr="00A15A87">
              <w:rPr>
                <w:rFonts w:hint="cs"/>
                <w:noProof/>
                <w:rtl/>
              </w:rPr>
              <w:t xml:space="preserve">                            </w:t>
            </w:r>
          </w:p>
          <w:p w14:paraId="2BA2583B" w14:textId="7B2E7212" w:rsidR="00887011" w:rsidRPr="00A15A87" w:rsidRDefault="00887011" w:rsidP="006E25D9">
            <w:pPr>
              <w:rPr>
                <w:noProof/>
                <w:rtl/>
              </w:rPr>
            </w:pPr>
            <w:r w:rsidRPr="00A15A87">
              <w:rPr>
                <w:rFonts w:hint="cs"/>
                <w:noProof/>
                <w:rtl/>
              </w:rPr>
              <w:t xml:space="preserve">د) جمع متناظر با بردار  </w:t>
            </w:r>
            <w:r w:rsidRPr="00A15A87">
              <w:rPr>
                <w:noProof/>
                <w:position w:val="-4"/>
              </w:rPr>
              <w:object w:dxaOrig="460" w:dyaOrig="360" w14:anchorId="61CF19A7">
                <v:shape id="_x0000_i1052" type="#_x0000_t75" style="width:23.15pt;height:18.2pt" o:ole="">
                  <v:imagedata r:id="rId64" o:title=""/>
                </v:shape>
                <o:OLEObject Type="Embed" ProgID="Equation.3" ShapeID="_x0000_i1052" DrawAspect="Content" ObjectID="_1808536717" r:id="rId65"/>
              </w:object>
            </w:r>
            <w:r w:rsidR="006E25D9" w:rsidRPr="00A15A87">
              <w:rPr>
                <w:rFonts w:hint="cs"/>
                <w:noProof/>
                <w:rtl/>
              </w:rPr>
              <w:t xml:space="preserve"> را  بنويسيد.</w:t>
            </w:r>
            <w:r w:rsidR="00A8056C" w:rsidRPr="00A15A87">
              <w:rPr>
                <w:rFonts w:hint="cs"/>
                <w:noProof/>
                <w:rtl/>
              </w:rPr>
              <w:t xml:space="preserve">   </w:t>
            </w:r>
            <w:r w:rsidR="006E25D9" w:rsidRPr="00A15A87">
              <w:rPr>
                <w:b w:val="0"/>
                <w:bCs w:val="0"/>
                <w:noProof/>
                <w:position w:val="-32"/>
              </w:rPr>
              <w:object w:dxaOrig="2160" w:dyaOrig="780" w14:anchorId="611812CD">
                <v:shape id="_x0000_i1053" type="#_x0000_t75" style="width:101.8pt;height:35.6pt" o:ole="">
                  <v:imagedata r:id="rId66" o:title=""/>
                </v:shape>
                <o:OLEObject Type="Embed" ProgID="Equation.DSMT4" ShapeID="_x0000_i1053" DrawAspect="Content" ObjectID="_1808536718" r:id="rId67"/>
              </w:object>
            </w:r>
          </w:p>
        </w:tc>
        <w:tc>
          <w:tcPr>
            <w:tcW w:w="504" w:type="dxa"/>
            <w:vAlign w:val="center"/>
          </w:tcPr>
          <w:p w14:paraId="0E1F9E90" w14:textId="6632A151" w:rsidR="00887011" w:rsidRPr="00A15A87" w:rsidRDefault="00887011" w:rsidP="00AD0171">
            <w:pPr>
              <w:jc w:val="center"/>
              <w:rPr>
                <w:rtl/>
                <w:lang w:bidi="fa-IR"/>
              </w:rPr>
            </w:pPr>
            <w:r w:rsidRPr="00A15A87">
              <w:rPr>
                <w:rFonts w:hint="cs"/>
                <w:rtl/>
              </w:rPr>
              <w:t>2</w:t>
            </w:r>
          </w:p>
        </w:tc>
      </w:tr>
      <w:tr w:rsidR="00DC2C84" w:rsidRPr="00A15A87" w14:paraId="147EC242" w14:textId="77777777" w:rsidTr="00AF259A">
        <w:trPr>
          <w:trHeight w:val="817"/>
        </w:trPr>
        <w:tc>
          <w:tcPr>
            <w:tcW w:w="519" w:type="dxa"/>
            <w:shd w:val="clear" w:color="auto" w:fill="auto"/>
            <w:vAlign w:val="center"/>
          </w:tcPr>
          <w:p w14:paraId="0F7CDD78" w14:textId="77777777" w:rsidR="00DC2C84" w:rsidRPr="00A15A87" w:rsidRDefault="00DC2C84" w:rsidP="00401A54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rtl/>
              </w:rPr>
            </w:pPr>
          </w:p>
        </w:tc>
        <w:tc>
          <w:tcPr>
            <w:tcW w:w="9513" w:type="dxa"/>
            <w:gridSpan w:val="3"/>
            <w:vAlign w:val="center"/>
          </w:tcPr>
          <w:p w14:paraId="46264A29" w14:textId="3FDB1985" w:rsidR="00DC2C84" w:rsidRPr="00A15A87" w:rsidRDefault="006971BD" w:rsidP="00DC2C84">
            <w:pPr>
              <w:rPr>
                <w:rtl/>
                <w:lang w:bidi="fa-IR"/>
              </w:rPr>
            </w:pPr>
            <w:r w:rsidRPr="00A15A87">
              <w:rPr>
                <w:noProof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672576" behindDoc="0" locked="0" layoutInCell="1" allowOverlap="1" wp14:anchorId="5819CEA5" wp14:editId="6E20ABCC">
                      <wp:simplePos x="0" y="0"/>
                      <wp:positionH relativeFrom="page">
                        <wp:posOffset>83820</wp:posOffset>
                      </wp:positionH>
                      <wp:positionV relativeFrom="page">
                        <wp:posOffset>41910</wp:posOffset>
                      </wp:positionV>
                      <wp:extent cx="1591310" cy="577850"/>
                      <wp:effectExtent l="0" t="0" r="27940" b="12700"/>
                      <wp:wrapNone/>
                      <wp:docPr id="2263" name="Group 226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91310" cy="577850"/>
                                <a:chOff x="0" y="0"/>
                                <a:chExt cx="1376045" cy="499957"/>
                              </a:xfrm>
                            </wpg:grpSpPr>
                            <wpg:grpSp>
                              <wpg:cNvPr id="2264" name="Group 2264"/>
                              <wpg:cNvGrpSpPr/>
                              <wpg:grpSpPr>
                                <a:xfrm>
                                  <a:off x="0" y="0"/>
                                  <a:ext cx="1376045" cy="499957"/>
                                  <a:chOff x="0" y="247650"/>
                                  <a:chExt cx="2724150" cy="990600"/>
                                </a:xfrm>
                              </wpg:grpSpPr>
                              <wpg:grpSp>
                                <wpg:cNvPr id="2265" name="Group 2265"/>
                                <wpg:cNvGrpSpPr/>
                                <wpg:grpSpPr>
                                  <a:xfrm>
                                    <a:off x="0" y="247650"/>
                                    <a:ext cx="2724150" cy="247650"/>
                                    <a:chOff x="0" y="0"/>
                                    <a:chExt cx="2724150" cy="247650"/>
                                  </a:xfrm>
                                </wpg:grpSpPr>
                                <wps:wsp>
                                  <wps:cNvPr id="2266" name="Rectangle 2266"/>
                                  <wps:cNvSpPr/>
                                  <wps:spPr>
                                    <a:xfrm>
                                      <a:off x="24765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267" name="Rectangle 2267"/>
                                  <wps:cNvSpPr/>
                                  <wps:spPr>
                                    <a:xfrm>
                                      <a:off x="49530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268" name="Rectangle 2268"/>
                                  <wps:cNvSpPr/>
                                  <wps:spPr>
                                    <a:xfrm>
                                      <a:off x="74295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269" name="Rectangle 2269"/>
                                  <wps:cNvSpPr/>
                                  <wps:spPr>
                                    <a:xfrm>
                                      <a:off x="99060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270" name="Rectangle 2270"/>
                                  <wps:cNvSpPr/>
                                  <wps:spPr>
                                    <a:xfrm>
                                      <a:off x="123825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271" name="Rectangle 2271"/>
                                  <wps:cNvSpPr/>
                                  <wps:spPr>
                                    <a:xfrm>
                                      <a:off x="148590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4" name="Rectangle 84"/>
                                  <wps:cNvSpPr/>
                                  <wps:spPr>
                                    <a:xfrm>
                                      <a:off x="173355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11" name="Rectangle 111"/>
                                  <wps:cNvSpPr/>
                                  <wps:spPr>
                                    <a:xfrm>
                                      <a:off x="198120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12" name="Rectangle 112"/>
                                  <wps:cNvSpPr/>
                                  <wps:spPr>
                                    <a:xfrm>
                                      <a:off x="222885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13" name="Rectangle 113"/>
                                  <wps:cNvSpPr/>
                                  <wps:spPr>
                                    <a:xfrm>
                                      <a:off x="247650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34" name="Rectangle 134"/>
                                  <wps:cNvSpPr/>
                                  <wps:spPr>
                                    <a:xfrm>
                                      <a:off x="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141" name="Group 141"/>
                                <wpg:cNvGrpSpPr/>
                                <wpg:grpSpPr>
                                  <a:xfrm>
                                    <a:off x="0" y="495300"/>
                                    <a:ext cx="2724150" cy="247650"/>
                                    <a:chOff x="0" y="0"/>
                                    <a:chExt cx="2724150" cy="247650"/>
                                  </a:xfrm>
                                </wpg:grpSpPr>
                                <wps:wsp>
                                  <wps:cNvPr id="155" name="Rectangle 155"/>
                                  <wps:cNvSpPr/>
                                  <wps:spPr>
                                    <a:xfrm>
                                      <a:off x="24765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60" name="Rectangle 160"/>
                                  <wps:cNvSpPr/>
                                  <wps:spPr>
                                    <a:xfrm>
                                      <a:off x="49530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61" name="Rectangle 161"/>
                                  <wps:cNvSpPr/>
                                  <wps:spPr>
                                    <a:xfrm>
                                      <a:off x="74295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62" name="Rectangle 162"/>
                                  <wps:cNvSpPr/>
                                  <wps:spPr>
                                    <a:xfrm>
                                      <a:off x="99060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24" name="Rectangle 224"/>
                                  <wps:cNvSpPr/>
                                  <wps:spPr>
                                    <a:xfrm>
                                      <a:off x="123825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25" name="Rectangle 225"/>
                                  <wps:cNvSpPr/>
                                  <wps:spPr>
                                    <a:xfrm>
                                      <a:off x="148590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26" name="Rectangle 226"/>
                                  <wps:cNvSpPr/>
                                  <wps:spPr>
                                    <a:xfrm>
                                      <a:off x="173355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27" name="Rectangle 227"/>
                                  <wps:cNvSpPr/>
                                  <wps:spPr>
                                    <a:xfrm>
                                      <a:off x="198120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28" name="Rectangle 228"/>
                                  <wps:cNvSpPr/>
                                  <wps:spPr>
                                    <a:xfrm>
                                      <a:off x="222885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29" name="Rectangle 229"/>
                                  <wps:cNvSpPr/>
                                  <wps:spPr>
                                    <a:xfrm>
                                      <a:off x="247650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30" name="Rectangle 230"/>
                                  <wps:cNvSpPr/>
                                  <wps:spPr>
                                    <a:xfrm>
                                      <a:off x="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238" name="Group 238"/>
                                <wpg:cNvGrpSpPr/>
                                <wpg:grpSpPr>
                                  <a:xfrm>
                                    <a:off x="0" y="742950"/>
                                    <a:ext cx="2724150" cy="247650"/>
                                    <a:chOff x="0" y="0"/>
                                    <a:chExt cx="2724150" cy="247650"/>
                                  </a:xfrm>
                                </wpg:grpSpPr>
                                <wps:wsp>
                                  <wps:cNvPr id="239" name="Rectangle 239"/>
                                  <wps:cNvSpPr/>
                                  <wps:spPr>
                                    <a:xfrm>
                                      <a:off x="24765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40" name="Rectangle 240"/>
                                  <wps:cNvSpPr/>
                                  <wps:spPr>
                                    <a:xfrm>
                                      <a:off x="49530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41" name="Rectangle 241"/>
                                  <wps:cNvSpPr/>
                                  <wps:spPr>
                                    <a:xfrm>
                                      <a:off x="74295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42" name="Rectangle 242"/>
                                  <wps:cNvSpPr/>
                                  <wps:spPr>
                                    <a:xfrm>
                                      <a:off x="99060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43" name="Rectangle 243"/>
                                  <wps:cNvSpPr/>
                                  <wps:spPr>
                                    <a:xfrm>
                                      <a:off x="123825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44" name="Rectangle 244"/>
                                  <wps:cNvSpPr/>
                                  <wps:spPr>
                                    <a:xfrm>
                                      <a:off x="148590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45" name="Rectangle 245"/>
                                  <wps:cNvSpPr/>
                                  <wps:spPr>
                                    <a:xfrm>
                                      <a:off x="173355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46" name="Rectangle 246"/>
                                  <wps:cNvSpPr/>
                                  <wps:spPr>
                                    <a:xfrm>
                                      <a:off x="198120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47" name="Rectangle 247"/>
                                  <wps:cNvSpPr/>
                                  <wps:spPr>
                                    <a:xfrm>
                                      <a:off x="222885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48" name="Rectangle 248"/>
                                  <wps:cNvSpPr/>
                                  <wps:spPr>
                                    <a:xfrm>
                                      <a:off x="247650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49" name="Rectangle 249"/>
                                  <wps:cNvSpPr/>
                                  <wps:spPr>
                                    <a:xfrm>
                                      <a:off x="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250" name="Group 250"/>
                                <wpg:cNvGrpSpPr/>
                                <wpg:grpSpPr>
                                  <a:xfrm>
                                    <a:off x="0" y="990600"/>
                                    <a:ext cx="2724150" cy="247650"/>
                                    <a:chOff x="0" y="0"/>
                                    <a:chExt cx="2724150" cy="247650"/>
                                  </a:xfrm>
                                </wpg:grpSpPr>
                                <wps:wsp>
                                  <wps:cNvPr id="251" name="Rectangle 251"/>
                                  <wps:cNvSpPr/>
                                  <wps:spPr>
                                    <a:xfrm>
                                      <a:off x="24765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52" name="Rectangle 252"/>
                                  <wps:cNvSpPr/>
                                  <wps:spPr>
                                    <a:xfrm>
                                      <a:off x="49530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53" name="Rectangle 253"/>
                                  <wps:cNvSpPr/>
                                  <wps:spPr>
                                    <a:xfrm>
                                      <a:off x="74295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54" name="Rectangle 254"/>
                                  <wps:cNvSpPr/>
                                  <wps:spPr>
                                    <a:xfrm>
                                      <a:off x="99060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55" name="Rectangle 255"/>
                                  <wps:cNvSpPr/>
                                  <wps:spPr>
                                    <a:xfrm>
                                      <a:off x="123825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112" name="Rectangle 2112"/>
                                  <wps:cNvSpPr/>
                                  <wps:spPr>
                                    <a:xfrm>
                                      <a:off x="148590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113" name="Rectangle 2113"/>
                                  <wps:cNvSpPr/>
                                  <wps:spPr>
                                    <a:xfrm>
                                      <a:off x="173355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114" name="Rectangle 2114"/>
                                  <wps:cNvSpPr/>
                                  <wps:spPr>
                                    <a:xfrm>
                                      <a:off x="198120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115" name="Rectangle 2115"/>
                                  <wps:cNvSpPr/>
                                  <wps:spPr>
                                    <a:xfrm>
                                      <a:off x="222885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116" name="Rectangle 2116"/>
                                  <wps:cNvSpPr/>
                                  <wps:spPr>
                                    <a:xfrm>
                                      <a:off x="247650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117" name="Rectangle 2117"/>
                                  <wps:cNvSpPr/>
                                  <wps:spPr>
                                    <a:xfrm>
                                      <a:off x="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2143" name="Isosceles Triangle 2143"/>
                              <wps:cNvSpPr/>
                              <wps:spPr>
                                <a:xfrm>
                                  <a:off x="240899" y="128865"/>
                                  <a:ext cx="273685" cy="238760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rgbClr val="FFFF00"/>
                                </a:solidFill>
                                <a:ln w="19050" cap="flat" cmpd="sng" algn="ctr">
                                  <a:solidFill>
                                    <a:srgbClr val="4F81BD">
                                      <a:shade val="50000"/>
                                    </a:srgb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45" name="Isosceles Triangle 2145"/>
                              <wps:cNvSpPr/>
                              <wps:spPr>
                                <a:xfrm>
                                  <a:off x="864203" y="11218"/>
                                  <a:ext cx="273685" cy="238760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rgbClr val="FFFF00"/>
                                </a:solidFill>
                                <a:ln w="19050" cap="flat" cmpd="sng" algn="ctr">
                                  <a:solidFill>
                                    <a:srgbClr val="4F81BD">
                                      <a:shade val="50000"/>
                                    </a:srgb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C438B53" id="Group 2263" o:spid="_x0000_s1026" style="position:absolute;left:0;text-align:left;margin-left:6.6pt;margin-top:3.3pt;width:125.3pt;height:45.5pt;z-index:251672576;mso-position-horizontal-relative:page;mso-position-vertical-relative:page;mso-width-relative:margin;mso-height-relative:margin" coordsize="13760,4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">
                      <v:group id="Group 2264" o:spid="_x0000_s1027" style="position:absolute;width:13760;height:4999" coordorigin=",2476" coordsize="27241,9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">
                        <v:group id="Group 2265" o:spid="_x0000_s1028" style="position:absolute;top:2476;width:27241;height:2477" coordsize="27241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">
                          <v:rect id="Rectangle 2266" o:spid="_x0000_s1029" style="position:absolute;left:2476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" filled="f" strokecolor="windowText" strokeweight="1pt"/>
                          <v:rect id="Rectangle 2267" o:spid="_x0000_s1030" style="position:absolute;left:4953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" filled="f" strokecolor="windowText" strokeweight="1pt"/>
                          <v:rect id="Rectangle 2268" o:spid="_x0000_s1031" style="position:absolute;left:7429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" filled="f" strokecolor="windowText" strokeweight="1pt"/>
                          <v:rect id="Rectangle 2269" o:spid="_x0000_s1032" style="position:absolute;left:9906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" filled="f" strokecolor="windowText" strokeweight="1pt"/>
                          <v:rect id="Rectangle 2270" o:spid="_x0000_s1033" style="position:absolute;left:12382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" filled="f" strokecolor="windowText" strokeweight="1pt"/>
                          <v:rect id="Rectangle 2271" o:spid="_x0000_s1034" style="position:absolute;left:14859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" filled="f" strokecolor="windowText" strokeweight="1pt"/>
                          <v:rect id="Rectangle 84" o:spid="_x0000_s1035" style="position:absolute;left:17335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" filled="f" strokecolor="windowText" strokeweight="1pt"/>
                          <v:rect id="Rectangle 111" o:spid="_x0000_s1036" style="position:absolute;left:19812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" filled="f" strokecolor="windowText" strokeweight="1pt"/>
                          <v:rect id="Rectangle 112" o:spid="_x0000_s1037" style="position:absolute;left:22288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" filled="f" strokecolor="windowText" strokeweight="1pt"/>
                          <v:rect id="Rectangle 113" o:spid="_x0000_s1038" style="position:absolute;left:24765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" filled="f" strokecolor="windowText" strokeweight="1pt"/>
                          <v:rect id="Rectangle 134" o:spid="_x0000_s1039" style="position:absolute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" filled="f" strokecolor="windowText" strokeweight="1pt"/>
                        </v:group>
                        <v:group id="Group 141" o:spid="_x0000_s1040" style="position:absolute;top:4953;width:27241;height:2476" coordsize="27241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oYH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zwn8PhMukJsfAAAA//8DAFBLAQItABQABgAIAAAAIQDb4fbL7gAAAIUBAAATAAAAAAAAAAAA&#10;AAAAAAAAAABbQ29udGVudF9UeXBlc10ueG1sUEsBAi0AFAAGAAgAAAAhAFr0LFu/AAAAFQEAAAsA&#10;AAAAAAAAAAAAAAAAHwEAAF9yZWxzLy5yZWxzUEsBAi0AFAAGAAgAAAAhALLihgfEAAAA3AAAAA8A&#10;AAAAAAAAAAAAAAAABwIAAGRycy9kb3ducmV2LnhtbFBLBQYAAAAAAwADALcAAAD4AgAAAAA=&#10;">
                          <v:rect id="Rectangle 155" o:spid="_x0000_s1041" style="position:absolute;left:2476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" filled="f" strokecolor="windowText" strokeweight="1pt"/>
                          <v:rect id="Rectangle 160" o:spid="_x0000_s1042" style="position:absolute;left:4953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" filled="f" strokecolor="windowText" strokeweight="1pt"/>
                          <v:rect id="Rectangle 161" o:spid="_x0000_s1043" style="position:absolute;left:7429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" filled="f" strokecolor="windowText" strokeweight="1pt"/>
                          <v:rect id="Rectangle 162" o:spid="_x0000_s1044" style="position:absolute;left:9906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" filled="f" strokecolor="windowText" strokeweight="1pt"/>
                          <v:rect id="Rectangle 224" o:spid="_x0000_s1045" style="position:absolute;left:12382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" filled="f" strokecolor="windowText" strokeweight="1pt"/>
                          <v:rect id="Rectangle 225" o:spid="_x0000_s1046" style="position:absolute;left:14859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" filled="f" strokecolor="windowText" strokeweight="1pt"/>
                          <v:rect id="Rectangle 226" o:spid="_x0000_s1047" style="position:absolute;left:17335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" filled="f" strokecolor="windowText" strokeweight="1pt"/>
                          <v:rect id="Rectangle 227" o:spid="_x0000_s1048" style="position:absolute;left:19812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" filled="f" strokecolor="windowText" strokeweight="1pt"/>
                          <v:rect id="Rectangle 228" o:spid="_x0000_s1049" style="position:absolute;left:22288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" filled="f" strokecolor="windowText" strokeweight="1pt"/>
                          <v:rect id="Rectangle 229" o:spid="_x0000_s1050" style="position:absolute;left:24765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" filled="f" strokecolor="windowText" strokeweight="1pt"/>
                          <v:rect id="Rectangle 230" o:spid="_x0000_s1051" style="position:absolute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" filled="f" strokecolor="windowText" strokeweight="1pt"/>
                        </v:group>
                        <v:group id="Group 238" o:spid="_x0000_s1052" style="position:absolute;top:7429;width:27241;height:2477" coordsize="27241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z2b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sUyrA1nwhGQ+38AAAD//wMAUEsBAi0AFAAGAAgAAAAhANvh9svuAAAAhQEAABMAAAAAAAAAAAAA&#10;AAAAAAAAAFtDb250ZW50X1R5cGVzXS54bWxQSwECLQAUAAYACAAAACEAWvQsW78AAAAVAQAACwAA&#10;AAAAAAAAAAAAAAAfAQAAX3JlbHMvLnJlbHNQSwECLQAUAAYACAAAACEAoPs9m8MAAADcAAAADwAA&#10;AAAAAAAAAAAAAAAHAgAAZHJzL2Rvd25yZXYueG1sUEsFBgAAAAADAAMAtwAAAPcCAAAAAA==&#10;">
                          <v:rect id="Rectangle 239" o:spid="_x0000_s1053" style="position:absolute;left:2476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" filled="f" strokecolor="windowText" strokeweight="1pt"/>
                          <v:rect id="Rectangle 240" o:spid="_x0000_s1054" style="position:absolute;left:4953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" filled="f" strokecolor="windowText" strokeweight="1pt"/>
                          <v:rect id="Rectangle 241" o:spid="_x0000_s1055" style="position:absolute;left:7429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" filled="f" strokecolor="windowText" strokeweight="1pt"/>
                          <v:rect id="Rectangle 242" o:spid="_x0000_s1056" style="position:absolute;left:9906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" filled="f" strokecolor="windowText" strokeweight="1pt"/>
                          <v:rect id="Rectangle 243" o:spid="_x0000_s1057" style="position:absolute;left:12382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" filled="f" strokecolor="windowText" strokeweight="1pt"/>
                          <v:rect id="Rectangle 244" o:spid="_x0000_s1058" style="position:absolute;left:14859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" filled="f" strokecolor="windowText" strokeweight="1pt"/>
                          <v:rect id="Rectangle 245" o:spid="_x0000_s1059" style="position:absolute;left:17335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" filled="f" strokecolor="windowText" strokeweight="1pt"/>
                          <v:rect id="Rectangle 246" o:spid="_x0000_s1060" style="position:absolute;left:19812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" filled="f" strokecolor="windowText" strokeweight="1pt"/>
                          <v:rect id="Rectangle 247" o:spid="_x0000_s1061" style="position:absolute;left:22288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" filled="f" strokecolor="windowText" strokeweight="1pt"/>
                          <v:rect id="Rectangle 248" o:spid="_x0000_s1062" style="position:absolute;left:24765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" filled="f" strokecolor="windowText" strokeweight="1pt"/>
                          <v:rect id="Rectangle 249" o:spid="_x0000_s1063" style="position:absolute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" filled="f" strokecolor="windowText" strokeweight="1pt"/>
                        </v:group>
                        <v:group id="Group 250" o:spid="_x0000_s1064" style="position:absolute;top:9906;width:27241;height:2476" coordsize="27241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tQ9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hZJmB/OhCMgN3cAAAD//wMAUEsBAi0AFAAGAAgAAAAhANvh9svuAAAAhQEAABMAAAAAAAAAAAAA&#10;AAAAAAAAAFtDb250ZW50X1R5cGVzXS54bWxQSwECLQAUAAYACAAAACEAWvQsW78AAAAVAQAACwAA&#10;AAAAAAAAAAAAAAAfAQAAX3JlbHMvLnJlbHNQSwECLQAUAAYACAAAACEAg1LUPcMAAADcAAAADwAA&#10;AAAAAAAAAAAAAAAHAgAAZHJzL2Rvd25yZXYueG1sUEsFBgAAAAADAAMAtwAAAPcCAAAAAA==&#10;">
                          <v:rect id="Rectangle 251" o:spid="_x0000_s1065" style="position:absolute;left:2476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" filled="f" strokecolor="windowText" strokeweight="1pt"/>
                          <v:rect id="Rectangle 252" o:spid="_x0000_s1066" style="position:absolute;left:4953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" filled="f" strokecolor="windowText" strokeweight="1pt"/>
                          <v:rect id="Rectangle 253" o:spid="_x0000_s1067" style="position:absolute;left:7429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" filled="f" strokecolor="windowText" strokeweight="1pt"/>
                          <v:rect id="Rectangle 254" o:spid="_x0000_s1068" style="position:absolute;left:9906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" filled="f" strokecolor="windowText" strokeweight="1pt"/>
                          <v:rect id="Rectangle 255" o:spid="_x0000_s1069" style="position:absolute;left:12382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" filled="f" strokecolor="windowText" strokeweight="1pt"/>
                          <v:rect id="Rectangle 2112" o:spid="_x0000_s1070" style="position:absolute;left:14859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" filled="f" strokecolor="windowText" strokeweight="1pt"/>
                          <v:rect id="Rectangle 2113" o:spid="_x0000_s1071" style="position:absolute;left:17335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" filled="f" strokecolor="windowText" strokeweight="1pt"/>
                          <v:rect id="Rectangle 2114" o:spid="_x0000_s1072" style="position:absolute;left:19812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" filled="f" strokecolor="windowText" strokeweight="1pt"/>
                          <v:rect id="Rectangle 2115" o:spid="_x0000_s1073" style="position:absolute;left:22288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" filled="f" strokecolor="windowText" strokeweight="1pt"/>
                          <v:rect id="Rectangle 2116" o:spid="_x0000_s1074" style="position:absolute;left:24765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" filled="f" strokecolor="windowText" strokeweight="1pt"/>
                          <v:rect id="Rectangle 2117" o:spid="_x0000_s1075" style="position:absolute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" filled="f" strokecolor="windowText" strokeweight="1pt"/>
                        </v:group>
                      </v:group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143" o:spid="_x0000_s1076" type="#_x0000_t5" style="position:absolute;left:2408;top:1288;width:2737;height:23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" fillcolor="yellow" strokecolor="#385d8a" strokeweight="1.5pt"/>
                      <v:shape id="Isosceles Triangle 2145" o:spid="_x0000_s1077" type="#_x0000_t5" style="position:absolute;left:8642;top:112;width:2736;height:2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" fillcolor="yellow" strokecolor="#385d8a" strokeweight="1.5pt"/>
                      <w10:wrap anchorx="page" anchory="page"/>
                    </v:group>
                  </w:pict>
                </mc:Fallback>
              </mc:AlternateContent>
            </w:r>
            <w:r w:rsidR="00DC2C84" w:rsidRPr="00A15A87">
              <w:rPr>
                <w:rFonts w:hint="cs"/>
                <w:rtl/>
                <w:lang w:bidi="fa-IR"/>
              </w:rPr>
              <w:t xml:space="preserve">شکل روبرو با چه برداری انتقال یافته است؟ آنرا رسم کرده و مختصات آنرا بنویسید. </w:t>
            </w:r>
          </w:p>
          <w:p w14:paraId="45F7DA97" w14:textId="2945AF31" w:rsidR="00DC2C84" w:rsidRPr="00A15A87" w:rsidRDefault="00DC2C84" w:rsidP="00DC2C84"/>
          <w:p w14:paraId="4448F479" w14:textId="77777777" w:rsidR="00DC2C84" w:rsidRPr="00A15A87" w:rsidRDefault="00DC2C84" w:rsidP="00887011">
            <w:pPr>
              <w:rPr>
                <w:rFonts w:cs="B Koodak"/>
                <w:b w:val="0"/>
                <w:bCs w:val="0"/>
                <w:noProof/>
                <w:rtl/>
                <w:lang w:bidi="fa-IR"/>
              </w:rPr>
            </w:pPr>
          </w:p>
        </w:tc>
        <w:tc>
          <w:tcPr>
            <w:tcW w:w="504" w:type="dxa"/>
            <w:vAlign w:val="center"/>
          </w:tcPr>
          <w:p w14:paraId="3DD7A26B" w14:textId="5AB433F5" w:rsidR="00DC2C84" w:rsidRPr="00A15A87" w:rsidRDefault="00C812E3" w:rsidP="00AD0171">
            <w:pPr>
              <w:jc w:val="center"/>
              <w:rPr>
                <w:rtl/>
              </w:rPr>
            </w:pPr>
            <w:r w:rsidRPr="00A15A87">
              <w:rPr>
                <w:rFonts w:hint="cs"/>
                <w:rtl/>
              </w:rPr>
              <w:t>5/0</w:t>
            </w:r>
          </w:p>
        </w:tc>
      </w:tr>
      <w:tr w:rsidR="00887011" w:rsidRPr="00A15A87" w14:paraId="3DD9EB8B" w14:textId="77777777" w:rsidTr="00AF259A">
        <w:trPr>
          <w:trHeight w:val="1271"/>
        </w:trPr>
        <w:tc>
          <w:tcPr>
            <w:tcW w:w="519" w:type="dxa"/>
            <w:shd w:val="clear" w:color="auto" w:fill="auto"/>
            <w:vAlign w:val="center"/>
          </w:tcPr>
          <w:p w14:paraId="31D13CA3" w14:textId="77777777" w:rsidR="00887011" w:rsidRPr="00A15A87" w:rsidRDefault="00887011" w:rsidP="00401A54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rtl/>
              </w:rPr>
            </w:pPr>
          </w:p>
        </w:tc>
        <w:tc>
          <w:tcPr>
            <w:tcW w:w="9513" w:type="dxa"/>
            <w:gridSpan w:val="3"/>
          </w:tcPr>
          <w:p w14:paraId="6AB37EF0" w14:textId="4725995A" w:rsidR="006E25D9" w:rsidRPr="00A15A87" w:rsidRDefault="006E25D9" w:rsidP="00EB5C55">
            <w:pPr>
              <w:rPr>
                <w:b w:val="0"/>
                <w:bCs w:val="0"/>
                <w:rtl/>
              </w:rPr>
            </w:pPr>
            <w:r w:rsidRPr="00A15A87">
              <w:rPr>
                <w:rFonts w:hint="cs"/>
                <w:rtl/>
              </w:rPr>
              <w:t>یک تاس را پرتاب می کنیم  هر یک از احتمال های زیر را حساب کنید.</w:t>
            </w:r>
          </w:p>
          <w:p w14:paraId="4C89CDDE" w14:textId="69D1722A" w:rsidR="00CF408B" w:rsidRPr="00A15A87" w:rsidRDefault="006E25D9" w:rsidP="00EB5C55">
            <w:pPr>
              <w:rPr>
                <w:rtl/>
              </w:rPr>
            </w:pPr>
            <w:r w:rsidRPr="00A15A87">
              <w:rPr>
                <w:rFonts w:hint="cs"/>
                <w:rtl/>
              </w:rPr>
              <w:t xml:space="preserve">الف) احتمال اینکه تاس عدد </w:t>
            </w:r>
            <w:r w:rsidR="00403078" w:rsidRPr="00A15A87">
              <w:rPr>
                <w:rFonts w:hint="cs"/>
                <w:rtl/>
              </w:rPr>
              <w:t>6</w:t>
            </w:r>
            <w:r w:rsidR="00AF259A" w:rsidRPr="00A15A87">
              <w:rPr>
                <w:rFonts w:hint="cs"/>
                <w:rtl/>
              </w:rPr>
              <w:t xml:space="preserve">  بیاید: ...............            </w:t>
            </w:r>
          </w:p>
          <w:p w14:paraId="431000C6" w14:textId="5837A970" w:rsidR="006A3906" w:rsidRPr="00A15A87" w:rsidRDefault="006E25D9" w:rsidP="00EB5C55">
            <w:pPr>
              <w:rPr>
                <w:b w:val="0"/>
                <w:bCs w:val="0"/>
                <w:rtl/>
              </w:rPr>
            </w:pPr>
            <w:r w:rsidRPr="00A15A87">
              <w:rPr>
                <w:rFonts w:hint="cs"/>
                <w:rtl/>
              </w:rPr>
              <w:t>ب) احتمال اینکه تاس</w:t>
            </w:r>
            <w:r w:rsidR="00BE3A7B" w:rsidRPr="00A15A87">
              <w:rPr>
                <w:rFonts w:hint="cs"/>
                <w:rtl/>
              </w:rPr>
              <w:t xml:space="preserve"> عدد بیشتر از 2</w:t>
            </w:r>
            <w:r w:rsidRPr="00A15A87">
              <w:rPr>
                <w:rFonts w:hint="cs"/>
                <w:rtl/>
              </w:rPr>
              <w:t xml:space="preserve"> بیاید</w:t>
            </w:r>
            <w:r w:rsidR="00AF259A" w:rsidRPr="00A15A87">
              <w:rPr>
                <w:rFonts w:hint="cs"/>
                <w:rtl/>
              </w:rPr>
              <w:t>: ..............</w:t>
            </w:r>
          </w:p>
        </w:tc>
        <w:tc>
          <w:tcPr>
            <w:tcW w:w="504" w:type="dxa"/>
            <w:vAlign w:val="center"/>
          </w:tcPr>
          <w:p w14:paraId="57FA7150" w14:textId="15712DAD" w:rsidR="00887011" w:rsidRPr="00A15A87" w:rsidRDefault="006A3906" w:rsidP="00AD0171">
            <w:pPr>
              <w:jc w:val="center"/>
              <w:rPr>
                <w:rtl/>
              </w:rPr>
            </w:pPr>
            <w:r w:rsidRPr="00A15A87">
              <w:rPr>
                <w:rFonts w:hint="cs"/>
                <w:rtl/>
              </w:rPr>
              <w:t>۱</w:t>
            </w:r>
          </w:p>
        </w:tc>
      </w:tr>
      <w:tr w:rsidR="00001897" w:rsidRPr="00A15A87" w14:paraId="0CB35914" w14:textId="77777777" w:rsidTr="00AF259A">
        <w:trPr>
          <w:trHeight w:val="2536"/>
        </w:trPr>
        <w:tc>
          <w:tcPr>
            <w:tcW w:w="519" w:type="dxa"/>
            <w:shd w:val="clear" w:color="auto" w:fill="auto"/>
            <w:vAlign w:val="center"/>
          </w:tcPr>
          <w:p w14:paraId="27F159E0" w14:textId="77777777" w:rsidR="00001897" w:rsidRPr="00A15A87" w:rsidRDefault="00001897" w:rsidP="00401A54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rtl/>
              </w:rPr>
            </w:pPr>
          </w:p>
        </w:tc>
        <w:tc>
          <w:tcPr>
            <w:tcW w:w="9513" w:type="dxa"/>
            <w:gridSpan w:val="3"/>
          </w:tcPr>
          <w:p w14:paraId="0B1C8174" w14:textId="54AE2A67" w:rsidR="00521EC2" w:rsidRPr="00A15A87" w:rsidRDefault="009477A0" w:rsidP="00521EC2">
            <w:pPr>
              <w:tabs>
                <w:tab w:val="left" w:pos="2809"/>
              </w:tabs>
              <w:rPr>
                <w:b w:val="0"/>
                <w:bCs w:val="0"/>
                <w:rtl/>
              </w:rPr>
            </w:pPr>
            <w:r w:rsidRPr="00A15A87">
              <w:rPr>
                <w:noProof/>
                <w:lang w:bidi="fa-IR"/>
              </w:rPr>
              <w:drawing>
                <wp:anchor distT="0" distB="0" distL="114300" distR="114300" simplePos="0" relativeHeight="251676672" behindDoc="0" locked="0" layoutInCell="1" allowOverlap="1" wp14:anchorId="423AA4F2" wp14:editId="6AFB7823">
                  <wp:simplePos x="0" y="0"/>
                  <wp:positionH relativeFrom="column">
                    <wp:posOffset>105345</wp:posOffset>
                  </wp:positionH>
                  <wp:positionV relativeFrom="paragraph">
                    <wp:posOffset>36458</wp:posOffset>
                  </wp:positionV>
                  <wp:extent cx="1785090" cy="1597572"/>
                  <wp:effectExtent l="0" t="0" r="5715" b="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1038" cy="16118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A33A9">
              <w:rPr>
                <w:rFonts w:hint="cs"/>
                <w:rtl/>
                <w:lang w:bidi="fa-IR"/>
              </w:rPr>
              <w:t xml:space="preserve">الف) </w:t>
            </w:r>
            <w:r w:rsidR="00521EC2" w:rsidRPr="00A15A87">
              <w:rPr>
                <w:rFonts w:hint="cs"/>
                <w:rtl/>
              </w:rPr>
              <w:t>نمودار خط شکسته جدول زیر را رسم کنید.</w:t>
            </w:r>
          </w:p>
          <w:tbl>
            <w:tblPr>
              <w:tblStyle w:val="TableGrid"/>
              <w:tblpPr w:leftFromText="180" w:rightFromText="180" w:vertAnchor="text" w:horzAnchor="margin" w:tblpXSpec="right" w:tblpY="286"/>
              <w:tblOverlap w:val="never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637"/>
              <w:gridCol w:w="567"/>
              <w:gridCol w:w="709"/>
              <w:gridCol w:w="708"/>
              <w:gridCol w:w="711"/>
              <w:gridCol w:w="860"/>
            </w:tblGrid>
            <w:tr w:rsidR="00521EC2" w:rsidRPr="00A15A87" w14:paraId="664F079C" w14:textId="77777777" w:rsidTr="00434782">
              <w:tc>
                <w:tcPr>
                  <w:tcW w:w="567" w:type="dxa"/>
                </w:tcPr>
                <w:p w14:paraId="5F9EE3DB" w14:textId="77777777" w:rsidR="00521EC2" w:rsidRPr="00A15A87" w:rsidRDefault="00521EC2" w:rsidP="00521EC2">
                  <w:pPr>
                    <w:jc w:val="center"/>
                    <w:rPr>
                      <w:rStyle w:val="Strong"/>
                      <w:b/>
                      <w:bCs/>
                      <w:rtl/>
                      <w:lang w:bidi="fa-IR"/>
                    </w:rPr>
                  </w:pPr>
                  <w:r w:rsidRPr="00A15A87">
                    <w:rPr>
                      <w:rStyle w:val="Strong"/>
                      <w:rFonts w:hint="cs"/>
                      <w:b/>
                      <w:bCs/>
                      <w:rtl/>
                      <w:lang w:bidi="fa-IR"/>
                    </w:rPr>
                    <w:t>بهمن</w:t>
                  </w:r>
                </w:p>
              </w:tc>
              <w:tc>
                <w:tcPr>
                  <w:tcW w:w="567" w:type="dxa"/>
                </w:tcPr>
                <w:p w14:paraId="6D98228C" w14:textId="77777777" w:rsidR="00521EC2" w:rsidRPr="00A15A87" w:rsidRDefault="00521EC2" w:rsidP="00521EC2">
                  <w:pPr>
                    <w:jc w:val="center"/>
                    <w:rPr>
                      <w:rStyle w:val="Strong"/>
                      <w:b/>
                      <w:bCs/>
                      <w:rtl/>
                      <w:lang w:bidi="fa-IR"/>
                    </w:rPr>
                  </w:pPr>
                  <w:r w:rsidRPr="00A15A87">
                    <w:rPr>
                      <w:rStyle w:val="Strong"/>
                      <w:rFonts w:hint="cs"/>
                      <w:b/>
                      <w:bCs/>
                      <w:rtl/>
                      <w:lang w:bidi="fa-IR"/>
                    </w:rPr>
                    <w:t>دی</w:t>
                  </w:r>
                </w:p>
              </w:tc>
              <w:tc>
                <w:tcPr>
                  <w:tcW w:w="709" w:type="dxa"/>
                </w:tcPr>
                <w:p w14:paraId="00723479" w14:textId="77777777" w:rsidR="00521EC2" w:rsidRPr="00A15A87" w:rsidRDefault="00521EC2" w:rsidP="00521EC2">
                  <w:pPr>
                    <w:jc w:val="center"/>
                    <w:rPr>
                      <w:rStyle w:val="Strong"/>
                      <w:b/>
                      <w:bCs/>
                      <w:rtl/>
                      <w:lang w:bidi="fa-IR"/>
                    </w:rPr>
                  </w:pPr>
                  <w:r w:rsidRPr="00A15A87">
                    <w:rPr>
                      <w:rStyle w:val="Strong"/>
                      <w:rFonts w:hint="cs"/>
                      <w:b/>
                      <w:bCs/>
                      <w:rtl/>
                      <w:lang w:bidi="fa-IR"/>
                    </w:rPr>
                    <w:t xml:space="preserve">آذر </w:t>
                  </w:r>
                </w:p>
              </w:tc>
              <w:tc>
                <w:tcPr>
                  <w:tcW w:w="708" w:type="dxa"/>
                </w:tcPr>
                <w:p w14:paraId="3853B0BE" w14:textId="77777777" w:rsidR="00521EC2" w:rsidRPr="00A15A87" w:rsidRDefault="00521EC2" w:rsidP="00521EC2">
                  <w:pPr>
                    <w:jc w:val="center"/>
                    <w:rPr>
                      <w:rStyle w:val="Strong"/>
                      <w:b/>
                      <w:bCs/>
                      <w:rtl/>
                      <w:lang w:bidi="fa-IR"/>
                    </w:rPr>
                  </w:pPr>
                  <w:r w:rsidRPr="00A15A87">
                    <w:rPr>
                      <w:rStyle w:val="Strong"/>
                      <w:rFonts w:hint="cs"/>
                      <w:b/>
                      <w:bCs/>
                      <w:rtl/>
                      <w:lang w:bidi="fa-IR"/>
                    </w:rPr>
                    <w:t xml:space="preserve">آبان </w:t>
                  </w:r>
                </w:p>
              </w:tc>
              <w:tc>
                <w:tcPr>
                  <w:tcW w:w="711" w:type="dxa"/>
                </w:tcPr>
                <w:p w14:paraId="7DB037FF" w14:textId="77777777" w:rsidR="00521EC2" w:rsidRPr="00A15A87" w:rsidRDefault="00521EC2" w:rsidP="00521EC2">
                  <w:pPr>
                    <w:jc w:val="center"/>
                    <w:rPr>
                      <w:rStyle w:val="Strong"/>
                      <w:b/>
                      <w:bCs/>
                      <w:rtl/>
                      <w:lang w:bidi="fa-IR"/>
                    </w:rPr>
                  </w:pPr>
                  <w:r w:rsidRPr="00A15A87">
                    <w:rPr>
                      <w:rStyle w:val="Strong"/>
                      <w:rFonts w:hint="cs"/>
                      <w:b/>
                      <w:bCs/>
                      <w:rtl/>
                      <w:lang w:bidi="fa-IR"/>
                    </w:rPr>
                    <w:t>مهر</w:t>
                  </w:r>
                </w:p>
              </w:tc>
              <w:tc>
                <w:tcPr>
                  <w:tcW w:w="860" w:type="dxa"/>
                </w:tcPr>
                <w:p w14:paraId="6C61282C" w14:textId="77777777" w:rsidR="00521EC2" w:rsidRPr="00A15A87" w:rsidRDefault="00521EC2" w:rsidP="00521EC2">
                  <w:pPr>
                    <w:jc w:val="center"/>
                    <w:rPr>
                      <w:rStyle w:val="Strong"/>
                      <w:b/>
                      <w:bCs/>
                      <w:rtl/>
                      <w:lang w:bidi="fa-IR"/>
                    </w:rPr>
                  </w:pPr>
                  <w:r w:rsidRPr="00A15A87">
                    <w:rPr>
                      <w:rStyle w:val="Strong"/>
                      <w:rFonts w:hint="cs"/>
                      <w:b/>
                      <w:bCs/>
                      <w:rtl/>
                      <w:lang w:bidi="fa-IR"/>
                    </w:rPr>
                    <w:t>نام ماه</w:t>
                  </w:r>
                </w:p>
              </w:tc>
            </w:tr>
            <w:tr w:rsidR="00521EC2" w:rsidRPr="00A15A87" w14:paraId="38F7C1BE" w14:textId="77777777" w:rsidTr="00434782">
              <w:tc>
                <w:tcPr>
                  <w:tcW w:w="567" w:type="dxa"/>
                </w:tcPr>
                <w:p w14:paraId="00E3CD9B" w14:textId="290206F2" w:rsidR="00521EC2" w:rsidRPr="00A15A87" w:rsidRDefault="00434782" w:rsidP="00521EC2">
                  <w:pPr>
                    <w:jc w:val="center"/>
                    <w:rPr>
                      <w:rStyle w:val="Strong"/>
                      <w:b/>
                      <w:bCs/>
                      <w:rtl/>
                      <w:lang w:bidi="fa-IR"/>
                    </w:rPr>
                  </w:pPr>
                  <w:r w:rsidRPr="00A15A87">
                    <w:rPr>
                      <w:rStyle w:val="Strong"/>
                      <w:rFonts w:hint="cs"/>
                      <w:b/>
                      <w:bCs/>
                      <w:rtl/>
                      <w:lang w:bidi="fa-IR"/>
                    </w:rPr>
                    <w:t>1</w:t>
                  </w:r>
                  <w:r w:rsidRPr="00A15A87">
                    <w:rPr>
                      <w:rStyle w:val="Strong"/>
                      <w:rFonts w:hint="cs"/>
                      <w:b/>
                      <w:bCs/>
                      <w:rtl/>
                    </w:rPr>
                    <w:t>5</w:t>
                  </w:r>
                </w:p>
              </w:tc>
              <w:tc>
                <w:tcPr>
                  <w:tcW w:w="567" w:type="dxa"/>
                </w:tcPr>
                <w:p w14:paraId="3E53764B" w14:textId="0591F3B4" w:rsidR="00521EC2" w:rsidRPr="00A15A87" w:rsidRDefault="00434782" w:rsidP="00521EC2">
                  <w:pPr>
                    <w:jc w:val="center"/>
                    <w:rPr>
                      <w:rStyle w:val="Strong"/>
                      <w:b/>
                      <w:bCs/>
                      <w:rtl/>
                      <w:lang w:bidi="fa-IR"/>
                    </w:rPr>
                  </w:pPr>
                  <w:r w:rsidRPr="00A15A87">
                    <w:rPr>
                      <w:rStyle w:val="Strong"/>
                      <w:rFonts w:hint="cs"/>
                      <w:b/>
                      <w:bCs/>
                      <w:rtl/>
                      <w:lang w:bidi="fa-IR"/>
                    </w:rPr>
                    <w:t>1</w:t>
                  </w:r>
                  <w:r w:rsidRPr="00A15A87">
                    <w:rPr>
                      <w:rStyle w:val="Strong"/>
                      <w:rFonts w:hint="cs"/>
                      <w:b/>
                      <w:bCs/>
                      <w:rtl/>
                    </w:rPr>
                    <w:t>0</w:t>
                  </w:r>
                </w:p>
              </w:tc>
              <w:tc>
                <w:tcPr>
                  <w:tcW w:w="709" w:type="dxa"/>
                </w:tcPr>
                <w:p w14:paraId="22EE03ED" w14:textId="77777777" w:rsidR="00521EC2" w:rsidRPr="00A15A87" w:rsidRDefault="00521EC2" w:rsidP="00521EC2">
                  <w:pPr>
                    <w:jc w:val="center"/>
                    <w:rPr>
                      <w:rStyle w:val="Strong"/>
                      <w:b/>
                      <w:bCs/>
                      <w:rtl/>
                      <w:lang w:bidi="fa-IR"/>
                    </w:rPr>
                  </w:pPr>
                  <w:r w:rsidRPr="00A15A87">
                    <w:rPr>
                      <w:rStyle w:val="Strong"/>
                      <w:rFonts w:hint="cs"/>
                      <w:b/>
                      <w:bCs/>
                      <w:rtl/>
                      <w:lang w:bidi="fa-IR"/>
                    </w:rPr>
                    <w:t>12</w:t>
                  </w:r>
                </w:p>
              </w:tc>
              <w:tc>
                <w:tcPr>
                  <w:tcW w:w="708" w:type="dxa"/>
                </w:tcPr>
                <w:p w14:paraId="20195086" w14:textId="49CF151A" w:rsidR="00521EC2" w:rsidRPr="00A15A87" w:rsidRDefault="00434782" w:rsidP="00521EC2">
                  <w:pPr>
                    <w:jc w:val="center"/>
                    <w:rPr>
                      <w:rStyle w:val="Strong"/>
                      <w:b/>
                      <w:bCs/>
                      <w:rtl/>
                      <w:lang w:bidi="fa-IR"/>
                    </w:rPr>
                  </w:pPr>
                  <w:r w:rsidRPr="00A15A87">
                    <w:rPr>
                      <w:rStyle w:val="Strong"/>
                      <w:rFonts w:hint="cs"/>
                      <w:b/>
                      <w:bCs/>
                      <w:rtl/>
                      <w:lang w:bidi="fa-IR"/>
                    </w:rPr>
                    <w:t>1</w:t>
                  </w:r>
                  <w:r w:rsidRPr="00A15A87">
                    <w:rPr>
                      <w:rStyle w:val="Strong"/>
                      <w:rFonts w:hint="cs"/>
                      <w:b/>
                      <w:bCs/>
                      <w:rtl/>
                    </w:rPr>
                    <w:t>8</w:t>
                  </w:r>
                </w:p>
              </w:tc>
              <w:tc>
                <w:tcPr>
                  <w:tcW w:w="711" w:type="dxa"/>
                </w:tcPr>
                <w:p w14:paraId="0632EBB7" w14:textId="23E45E38" w:rsidR="00521EC2" w:rsidRPr="00A15A87" w:rsidRDefault="00434782" w:rsidP="00521EC2">
                  <w:pPr>
                    <w:jc w:val="center"/>
                    <w:rPr>
                      <w:rStyle w:val="Strong"/>
                      <w:b/>
                      <w:bCs/>
                      <w:rtl/>
                      <w:lang w:bidi="fa-IR"/>
                    </w:rPr>
                  </w:pPr>
                  <w:r w:rsidRPr="00A15A87">
                    <w:rPr>
                      <w:rStyle w:val="Strong"/>
                      <w:rFonts w:hint="cs"/>
                      <w:b/>
                      <w:bCs/>
                      <w:rtl/>
                      <w:lang w:bidi="fa-IR"/>
                    </w:rPr>
                    <w:t>1</w:t>
                  </w:r>
                  <w:r w:rsidRPr="00A15A87">
                    <w:rPr>
                      <w:rStyle w:val="Strong"/>
                      <w:rFonts w:hint="cs"/>
                      <w:b/>
                      <w:bCs/>
                      <w:rtl/>
                    </w:rPr>
                    <w:t>6</w:t>
                  </w:r>
                </w:p>
              </w:tc>
              <w:tc>
                <w:tcPr>
                  <w:tcW w:w="860" w:type="dxa"/>
                </w:tcPr>
                <w:p w14:paraId="6A898672" w14:textId="58A21B44" w:rsidR="00521EC2" w:rsidRPr="00A15A87" w:rsidRDefault="00521EC2" w:rsidP="00521EC2">
                  <w:pPr>
                    <w:jc w:val="center"/>
                    <w:rPr>
                      <w:rStyle w:val="Strong"/>
                      <w:b/>
                      <w:bCs/>
                      <w:rtl/>
                      <w:lang w:bidi="fa-IR"/>
                    </w:rPr>
                  </w:pPr>
                  <w:r w:rsidRPr="00A15A87">
                    <w:rPr>
                      <w:rStyle w:val="Strong"/>
                      <w:rFonts w:hint="cs"/>
                      <w:b/>
                      <w:bCs/>
                      <w:rtl/>
                      <w:lang w:bidi="fa-IR"/>
                    </w:rPr>
                    <w:t>ن</w:t>
                  </w:r>
                  <w:r w:rsidRPr="00A15A87">
                    <w:rPr>
                      <w:rStyle w:val="Strong"/>
                      <w:rFonts w:hint="cs"/>
                      <w:b/>
                      <w:bCs/>
                      <w:rtl/>
                    </w:rPr>
                    <w:t>مره</w:t>
                  </w:r>
                </w:p>
              </w:tc>
            </w:tr>
          </w:tbl>
          <w:p w14:paraId="13D0794E" w14:textId="77777777" w:rsidR="00521EC2" w:rsidRPr="00A15A87" w:rsidRDefault="00521EC2" w:rsidP="00521EC2">
            <w:pPr>
              <w:rPr>
                <w:rtl/>
              </w:rPr>
            </w:pPr>
          </w:p>
          <w:p w14:paraId="3FCA72AA" w14:textId="77777777" w:rsidR="00521EC2" w:rsidRPr="00A15A87" w:rsidRDefault="00521EC2" w:rsidP="00521EC2">
            <w:pPr>
              <w:tabs>
                <w:tab w:val="left" w:pos="2809"/>
              </w:tabs>
              <w:rPr>
                <w:rtl/>
              </w:rPr>
            </w:pPr>
          </w:p>
          <w:p w14:paraId="549DA89E" w14:textId="77777777" w:rsidR="00521EC2" w:rsidRPr="00A15A87" w:rsidRDefault="00521EC2" w:rsidP="00521EC2">
            <w:pPr>
              <w:rPr>
                <w:rStyle w:val="Strong"/>
                <w:b/>
                <w:bCs/>
                <w:rtl/>
                <w:lang w:bidi="fa-IR"/>
              </w:rPr>
            </w:pPr>
          </w:p>
          <w:p w14:paraId="3F5A8C77" w14:textId="66F0AB29" w:rsidR="00521EC2" w:rsidRPr="00A15A87" w:rsidRDefault="00521EC2" w:rsidP="00521EC2">
            <w:pPr>
              <w:rPr>
                <w:rStyle w:val="Strong"/>
                <w:b/>
                <w:bCs/>
                <w:rtl/>
                <w:lang w:bidi="fa-IR"/>
              </w:rPr>
            </w:pPr>
            <w:r w:rsidRPr="00A15A87">
              <w:rPr>
                <w:rStyle w:val="Strong"/>
                <w:rFonts w:hint="cs"/>
                <w:b/>
                <w:bCs/>
                <w:rtl/>
                <w:lang w:bidi="fa-IR"/>
              </w:rPr>
              <w:t xml:space="preserve">ب) بیشترین </w:t>
            </w:r>
            <w:r w:rsidR="00601BC3" w:rsidRPr="00A15A87">
              <w:rPr>
                <w:rStyle w:val="Strong"/>
                <w:rFonts w:hint="cs"/>
                <w:b/>
                <w:bCs/>
                <w:rtl/>
                <w:lang w:bidi="fa-IR"/>
              </w:rPr>
              <w:t>ن</w:t>
            </w:r>
            <w:r w:rsidR="00601BC3" w:rsidRPr="00A15A87">
              <w:rPr>
                <w:rStyle w:val="Strong"/>
                <w:rFonts w:hint="cs"/>
                <w:b/>
                <w:bCs/>
                <w:rtl/>
              </w:rPr>
              <w:t>مره</w:t>
            </w:r>
            <w:r w:rsidRPr="00A15A87">
              <w:rPr>
                <w:rStyle w:val="Strong"/>
                <w:rFonts w:hint="cs"/>
                <w:b/>
                <w:bCs/>
                <w:rtl/>
                <w:lang w:bidi="fa-IR"/>
              </w:rPr>
              <w:t xml:space="preserve"> در کدام ماه بوده است؟</w:t>
            </w:r>
          </w:p>
          <w:p w14:paraId="0FCB8D9F" w14:textId="0CE58878" w:rsidR="00521EC2" w:rsidRPr="00A15A87" w:rsidRDefault="00521EC2" w:rsidP="00521EC2">
            <w:pPr>
              <w:rPr>
                <w:rStyle w:val="Strong"/>
                <w:b/>
                <w:bCs/>
                <w:rtl/>
                <w:lang w:bidi="fa-IR"/>
              </w:rPr>
            </w:pPr>
            <w:r w:rsidRPr="00A15A87">
              <w:rPr>
                <w:rStyle w:val="Strong"/>
                <w:rFonts w:hint="cs"/>
                <w:b/>
                <w:bCs/>
                <w:rtl/>
                <w:lang w:bidi="fa-IR"/>
              </w:rPr>
              <w:t xml:space="preserve">ج) بیشترین تغییرات </w:t>
            </w:r>
            <w:r w:rsidR="004C7748">
              <w:rPr>
                <w:rStyle w:val="Strong"/>
                <w:rFonts w:hint="cs"/>
                <w:b/>
                <w:bCs/>
                <w:rtl/>
                <w:lang w:bidi="fa-IR"/>
              </w:rPr>
              <w:t>ن</w:t>
            </w:r>
            <w:r w:rsidR="004C7748">
              <w:rPr>
                <w:rStyle w:val="Strong"/>
                <w:rFonts w:hint="cs"/>
                <w:b/>
                <w:bCs/>
                <w:rtl/>
              </w:rPr>
              <w:t xml:space="preserve">مره </w:t>
            </w:r>
            <w:r w:rsidRPr="00A15A87">
              <w:rPr>
                <w:rStyle w:val="Strong"/>
                <w:rFonts w:hint="cs"/>
                <w:b/>
                <w:bCs/>
                <w:rtl/>
                <w:lang w:bidi="fa-IR"/>
              </w:rPr>
              <w:t>در کدام دو ماه پشت سر هم بوده است؟</w:t>
            </w:r>
          </w:p>
          <w:p w14:paraId="7111B13A" w14:textId="105E4227" w:rsidR="00DC2C84" w:rsidRPr="00A15A87" w:rsidRDefault="00DC2C84" w:rsidP="00895CC9">
            <w:pPr>
              <w:spacing w:line="276" w:lineRule="auto"/>
              <w:rPr>
                <w:b w:val="0"/>
                <w:bCs w:val="0"/>
                <w:rtl/>
              </w:rPr>
            </w:pPr>
          </w:p>
        </w:tc>
        <w:tc>
          <w:tcPr>
            <w:tcW w:w="504" w:type="dxa"/>
            <w:vAlign w:val="center"/>
          </w:tcPr>
          <w:p w14:paraId="4EC8E984" w14:textId="478FC139" w:rsidR="00001897" w:rsidRPr="00A15A87" w:rsidRDefault="00710EE4" w:rsidP="00AD0171">
            <w:pPr>
              <w:jc w:val="center"/>
              <w:rPr>
                <w:rtl/>
              </w:rPr>
            </w:pPr>
            <w:r w:rsidRPr="00A15A87">
              <w:rPr>
                <w:rFonts w:hint="cs"/>
                <w:rtl/>
              </w:rPr>
              <w:t>2</w:t>
            </w:r>
          </w:p>
        </w:tc>
      </w:tr>
    </w:tbl>
    <w:p w14:paraId="104E2D73" w14:textId="0850211F" w:rsidR="000560BF" w:rsidRPr="001D056F" w:rsidRDefault="000560BF" w:rsidP="002839B9">
      <w:pPr>
        <w:tabs>
          <w:tab w:val="left" w:pos="7696"/>
        </w:tabs>
        <w:rPr>
          <w:rFonts w:ascii="IranNastaliq" w:hAnsi="IranNastaliq" w:cs="IranNastaliq"/>
          <w:sz w:val="2"/>
          <w:szCs w:val="2"/>
          <w:rtl/>
          <w:lang w:bidi="fa-IR"/>
        </w:rPr>
      </w:pPr>
    </w:p>
    <w:sectPr w:rsidR="000560BF" w:rsidRPr="001D056F" w:rsidSect="006348D7">
      <w:footerReference w:type="even" r:id="rId69"/>
      <w:footerReference w:type="default" r:id="rId70"/>
      <w:pgSz w:w="11906" w:h="16838" w:code="9"/>
      <w:pgMar w:top="567" w:right="680" w:bottom="567" w:left="680" w:header="0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D32706" w14:textId="77777777" w:rsidR="00A4021D" w:rsidRDefault="00A4021D">
      <w:r>
        <w:separator/>
      </w:r>
    </w:p>
  </w:endnote>
  <w:endnote w:type="continuationSeparator" w:id="0">
    <w:p w14:paraId="2317F9DC" w14:textId="77777777" w:rsidR="00A4021D" w:rsidRDefault="00A402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0 Nazanin Bold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PT.Nazanin">
    <w:altName w:val="Euclid Extra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2  Nazanin,Bold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ED47EF" w14:textId="77777777" w:rsidR="001E62AA" w:rsidRDefault="001E62AA" w:rsidP="00AD0171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02ED6509" w14:textId="77777777" w:rsidR="001E62AA" w:rsidRDefault="001E62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ADE1E8" w14:textId="6E59B7DA" w:rsidR="001E62AA" w:rsidRDefault="001E62AA" w:rsidP="002839B9">
    <w:pPr>
      <w:pStyle w:val="Footer"/>
      <w:framePr w:wrap="around" w:vAnchor="text" w:hAnchor="text" w:xAlign="center" w:y="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2EF081" w14:textId="77777777" w:rsidR="00A4021D" w:rsidRDefault="00A4021D">
      <w:r>
        <w:separator/>
      </w:r>
    </w:p>
  </w:footnote>
  <w:footnote w:type="continuationSeparator" w:id="0">
    <w:p w14:paraId="7C784D70" w14:textId="77777777" w:rsidR="00A4021D" w:rsidRDefault="00A402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BA765D"/>
    <w:multiLevelType w:val="hybridMultilevel"/>
    <w:tmpl w:val="11A2CBDA"/>
    <w:lvl w:ilvl="0" w:tplc="B996687E">
      <w:start w:val="1"/>
      <w:numFmt w:val="decimal"/>
      <w:lvlText w:val="%1)"/>
      <w:lvlJc w:val="center"/>
      <w:pPr>
        <w:ind w:left="501" w:hanging="360"/>
      </w:pPr>
      <w:rPr>
        <w:rFonts w:cs="0 Nazanin Bold" w:hint="cs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" w15:restartNumberingAfterBreak="0">
    <w:nsid w:val="4C27413D"/>
    <w:multiLevelType w:val="hybridMultilevel"/>
    <w:tmpl w:val="2506C10A"/>
    <w:lvl w:ilvl="0" w:tplc="04090011">
      <w:start w:val="1"/>
      <w:numFmt w:val="decimal"/>
      <w:lvlText w:val="%1)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D6F"/>
    <w:rsid w:val="00001897"/>
    <w:rsid w:val="000073AE"/>
    <w:rsid w:val="00007EA0"/>
    <w:rsid w:val="00010ED4"/>
    <w:rsid w:val="0001428C"/>
    <w:rsid w:val="00026ED3"/>
    <w:rsid w:val="0002764B"/>
    <w:rsid w:val="00027DEB"/>
    <w:rsid w:val="0003682D"/>
    <w:rsid w:val="00036BBA"/>
    <w:rsid w:val="00041A77"/>
    <w:rsid w:val="00047D46"/>
    <w:rsid w:val="00051F35"/>
    <w:rsid w:val="00054185"/>
    <w:rsid w:val="00055B1C"/>
    <w:rsid w:val="000560BF"/>
    <w:rsid w:val="0006525E"/>
    <w:rsid w:val="000717C2"/>
    <w:rsid w:val="000812E2"/>
    <w:rsid w:val="00081A78"/>
    <w:rsid w:val="00082BC1"/>
    <w:rsid w:val="00083DAE"/>
    <w:rsid w:val="0008569F"/>
    <w:rsid w:val="00095BFE"/>
    <w:rsid w:val="00096D6F"/>
    <w:rsid w:val="000A4E0D"/>
    <w:rsid w:val="000A6B10"/>
    <w:rsid w:val="000B0BDF"/>
    <w:rsid w:val="000B0C9E"/>
    <w:rsid w:val="000B3006"/>
    <w:rsid w:val="000C13A0"/>
    <w:rsid w:val="000E0633"/>
    <w:rsid w:val="000E2D5C"/>
    <w:rsid w:val="000E4897"/>
    <w:rsid w:val="000F0AEE"/>
    <w:rsid w:val="000F189E"/>
    <w:rsid w:val="000F7D7C"/>
    <w:rsid w:val="001014B6"/>
    <w:rsid w:val="00102989"/>
    <w:rsid w:val="00105998"/>
    <w:rsid w:val="00106C0E"/>
    <w:rsid w:val="00106CED"/>
    <w:rsid w:val="001104E1"/>
    <w:rsid w:val="00113CAF"/>
    <w:rsid w:val="00130F3E"/>
    <w:rsid w:val="00131B2E"/>
    <w:rsid w:val="00134048"/>
    <w:rsid w:val="001369CE"/>
    <w:rsid w:val="00156A69"/>
    <w:rsid w:val="00162771"/>
    <w:rsid w:val="001631AF"/>
    <w:rsid w:val="0016388F"/>
    <w:rsid w:val="001648AF"/>
    <w:rsid w:val="001676A6"/>
    <w:rsid w:val="001738A4"/>
    <w:rsid w:val="001752AE"/>
    <w:rsid w:val="00180E9B"/>
    <w:rsid w:val="00183AB2"/>
    <w:rsid w:val="00194AD3"/>
    <w:rsid w:val="001A0CC7"/>
    <w:rsid w:val="001A34E1"/>
    <w:rsid w:val="001A6568"/>
    <w:rsid w:val="001A6C54"/>
    <w:rsid w:val="001A773D"/>
    <w:rsid w:val="001B0190"/>
    <w:rsid w:val="001B2CBC"/>
    <w:rsid w:val="001B31B6"/>
    <w:rsid w:val="001B5AB3"/>
    <w:rsid w:val="001B77C9"/>
    <w:rsid w:val="001C2E67"/>
    <w:rsid w:val="001C2F86"/>
    <w:rsid w:val="001C4DF7"/>
    <w:rsid w:val="001C558A"/>
    <w:rsid w:val="001D056F"/>
    <w:rsid w:val="001D5224"/>
    <w:rsid w:val="001E0DCC"/>
    <w:rsid w:val="001E12E3"/>
    <w:rsid w:val="001E1A8A"/>
    <w:rsid w:val="001E526C"/>
    <w:rsid w:val="001E62AA"/>
    <w:rsid w:val="001F07AB"/>
    <w:rsid w:val="002037DE"/>
    <w:rsid w:val="002078FB"/>
    <w:rsid w:val="00210596"/>
    <w:rsid w:val="00213366"/>
    <w:rsid w:val="0022541C"/>
    <w:rsid w:val="002304F7"/>
    <w:rsid w:val="00234541"/>
    <w:rsid w:val="0023766B"/>
    <w:rsid w:val="002567B2"/>
    <w:rsid w:val="00257904"/>
    <w:rsid w:val="002633C2"/>
    <w:rsid w:val="00265DAC"/>
    <w:rsid w:val="0027164E"/>
    <w:rsid w:val="002839B9"/>
    <w:rsid w:val="00283FFA"/>
    <w:rsid w:val="002905F6"/>
    <w:rsid w:val="00292A80"/>
    <w:rsid w:val="002930B9"/>
    <w:rsid w:val="0029377C"/>
    <w:rsid w:val="00297EC0"/>
    <w:rsid w:val="002A0031"/>
    <w:rsid w:val="002A1D7E"/>
    <w:rsid w:val="002A33DE"/>
    <w:rsid w:val="002A5F45"/>
    <w:rsid w:val="002C3854"/>
    <w:rsid w:val="002D1A03"/>
    <w:rsid w:val="002D7D6C"/>
    <w:rsid w:val="002F4A03"/>
    <w:rsid w:val="002F67CB"/>
    <w:rsid w:val="003013D7"/>
    <w:rsid w:val="0030195D"/>
    <w:rsid w:val="00303E2E"/>
    <w:rsid w:val="003054F1"/>
    <w:rsid w:val="00311C57"/>
    <w:rsid w:val="00314F7C"/>
    <w:rsid w:val="00320319"/>
    <w:rsid w:val="00321B37"/>
    <w:rsid w:val="0032391D"/>
    <w:rsid w:val="00323B75"/>
    <w:rsid w:val="00341A9C"/>
    <w:rsid w:val="003531E6"/>
    <w:rsid w:val="00354B07"/>
    <w:rsid w:val="00363EA9"/>
    <w:rsid w:val="00365273"/>
    <w:rsid w:val="00367152"/>
    <w:rsid w:val="00370E12"/>
    <w:rsid w:val="0037499B"/>
    <w:rsid w:val="00384F69"/>
    <w:rsid w:val="00387B55"/>
    <w:rsid w:val="003909A0"/>
    <w:rsid w:val="00394BDA"/>
    <w:rsid w:val="00396865"/>
    <w:rsid w:val="003A2153"/>
    <w:rsid w:val="003B1261"/>
    <w:rsid w:val="003B5073"/>
    <w:rsid w:val="003B5CEF"/>
    <w:rsid w:val="003C6A43"/>
    <w:rsid w:val="003D43BA"/>
    <w:rsid w:val="003D6812"/>
    <w:rsid w:val="003E2171"/>
    <w:rsid w:val="003E2AA3"/>
    <w:rsid w:val="003E3729"/>
    <w:rsid w:val="003E71B1"/>
    <w:rsid w:val="003F272F"/>
    <w:rsid w:val="004010F9"/>
    <w:rsid w:val="00401A54"/>
    <w:rsid w:val="00403078"/>
    <w:rsid w:val="004040E7"/>
    <w:rsid w:val="004101BC"/>
    <w:rsid w:val="004211E6"/>
    <w:rsid w:val="00427CF4"/>
    <w:rsid w:val="00434782"/>
    <w:rsid w:val="0044091F"/>
    <w:rsid w:val="0044211B"/>
    <w:rsid w:val="00447205"/>
    <w:rsid w:val="004568D6"/>
    <w:rsid w:val="00461A47"/>
    <w:rsid w:val="00464B31"/>
    <w:rsid w:val="0047153D"/>
    <w:rsid w:val="004760CB"/>
    <w:rsid w:val="00476CD5"/>
    <w:rsid w:val="00480E18"/>
    <w:rsid w:val="00486500"/>
    <w:rsid w:val="00493C1E"/>
    <w:rsid w:val="00496FEA"/>
    <w:rsid w:val="00497CD7"/>
    <w:rsid w:val="004A06C2"/>
    <w:rsid w:val="004A1F88"/>
    <w:rsid w:val="004B2C54"/>
    <w:rsid w:val="004B5D83"/>
    <w:rsid w:val="004B7F7B"/>
    <w:rsid w:val="004C7748"/>
    <w:rsid w:val="004D0C36"/>
    <w:rsid w:val="004D1C8A"/>
    <w:rsid w:val="004E14E2"/>
    <w:rsid w:val="004E3CD7"/>
    <w:rsid w:val="004E449F"/>
    <w:rsid w:val="004F1A82"/>
    <w:rsid w:val="004F7238"/>
    <w:rsid w:val="00521EC2"/>
    <w:rsid w:val="005249E8"/>
    <w:rsid w:val="00527D9D"/>
    <w:rsid w:val="00542067"/>
    <w:rsid w:val="00551A46"/>
    <w:rsid w:val="00554692"/>
    <w:rsid w:val="00571733"/>
    <w:rsid w:val="0057321E"/>
    <w:rsid w:val="00586099"/>
    <w:rsid w:val="00592C7E"/>
    <w:rsid w:val="0059312F"/>
    <w:rsid w:val="005937CD"/>
    <w:rsid w:val="0059556C"/>
    <w:rsid w:val="005A14AC"/>
    <w:rsid w:val="005A4892"/>
    <w:rsid w:val="005B0A9C"/>
    <w:rsid w:val="005B355E"/>
    <w:rsid w:val="005B6B79"/>
    <w:rsid w:val="005C1DBF"/>
    <w:rsid w:val="005C2B86"/>
    <w:rsid w:val="005C70F1"/>
    <w:rsid w:val="005E0600"/>
    <w:rsid w:val="005E22DE"/>
    <w:rsid w:val="005E36AC"/>
    <w:rsid w:val="005F5844"/>
    <w:rsid w:val="005F5D12"/>
    <w:rsid w:val="005F7954"/>
    <w:rsid w:val="00601BC3"/>
    <w:rsid w:val="006064BA"/>
    <w:rsid w:val="00607481"/>
    <w:rsid w:val="0061446A"/>
    <w:rsid w:val="00614E45"/>
    <w:rsid w:val="006166CD"/>
    <w:rsid w:val="00621168"/>
    <w:rsid w:val="006212E5"/>
    <w:rsid w:val="0062440F"/>
    <w:rsid w:val="006348D7"/>
    <w:rsid w:val="00645BBA"/>
    <w:rsid w:val="006507AA"/>
    <w:rsid w:val="00651A39"/>
    <w:rsid w:val="00652AE5"/>
    <w:rsid w:val="00654641"/>
    <w:rsid w:val="0066171F"/>
    <w:rsid w:val="00673085"/>
    <w:rsid w:val="00674005"/>
    <w:rsid w:val="00675EF1"/>
    <w:rsid w:val="006828E3"/>
    <w:rsid w:val="00684AA5"/>
    <w:rsid w:val="00686549"/>
    <w:rsid w:val="006917C9"/>
    <w:rsid w:val="0069450F"/>
    <w:rsid w:val="006971BD"/>
    <w:rsid w:val="006A2ECB"/>
    <w:rsid w:val="006A3906"/>
    <w:rsid w:val="006A45B3"/>
    <w:rsid w:val="006A5E8F"/>
    <w:rsid w:val="006B1CD3"/>
    <w:rsid w:val="006C1DAF"/>
    <w:rsid w:val="006C36D2"/>
    <w:rsid w:val="006C5E32"/>
    <w:rsid w:val="006D1307"/>
    <w:rsid w:val="006E25D9"/>
    <w:rsid w:val="006E40F9"/>
    <w:rsid w:val="006E7ED3"/>
    <w:rsid w:val="006E7FD9"/>
    <w:rsid w:val="006F135A"/>
    <w:rsid w:val="006F1F40"/>
    <w:rsid w:val="00701928"/>
    <w:rsid w:val="00705364"/>
    <w:rsid w:val="00710EE4"/>
    <w:rsid w:val="00711CEA"/>
    <w:rsid w:val="00712340"/>
    <w:rsid w:val="007162CC"/>
    <w:rsid w:val="0071794E"/>
    <w:rsid w:val="007248D3"/>
    <w:rsid w:val="00726889"/>
    <w:rsid w:val="0073013B"/>
    <w:rsid w:val="00742506"/>
    <w:rsid w:val="0074647C"/>
    <w:rsid w:val="0076488E"/>
    <w:rsid w:val="007702DA"/>
    <w:rsid w:val="00777D5B"/>
    <w:rsid w:val="00780CD7"/>
    <w:rsid w:val="00781088"/>
    <w:rsid w:val="00783232"/>
    <w:rsid w:val="0079239E"/>
    <w:rsid w:val="007A0A2F"/>
    <w:rsid w:val="007A7005"/>
    <w:rsid w:val="007A76B6"/>
    <w:rsid w:val="007B4428"/>
    <w:rsid w:val="007C6A0D"/>
    <w:rsid w:val="007D2BAF"/>
    <w:rsid w:val="007D7552"/>
    <w:rsid w:val="007F110E"/>
    <w:rsid w:val="008064FD"/>
    <w:rsid w:val="00812D2F"/>
    <w:rsid w:val="008132BC"/>
    <w:rsid w:val="00813CF4"/>
    <w:rsid w:val="00814666"/>
    <w:rsid w:val="00815D3C"/>
    <w:rsid w:val="00820188"/>
    <w:rsid w:val="008274E0"/>
    <w:rsid w:val="00842EFA"/>
    <w:rsid w:val="00847077"/>
    <w:rsid w:val="008547AA"/>
    <w:rsid w:val="008605CB"/>
    <w:rsid w:val="00860848"/>
    <w:rsid w:val="00871AD4"/>
    <w:rsid w:val="00872C2F"/>
    <w:rsid w:val="008770E7"/>
    <w:rsid w:val="008817EA"/>
    <w:rsid w:val="00885BB4"/>
    <w:rsid w:val="00887011"/>
    <w:rsid w:val="00894564"/>
    <w:rsid w:val="00894591"/>
    <w:rsid w:val="00895CC9"/>
    <w:rsid w:val="008A4BD8"/>
    <w:rsid w:val="008B2D29"/>
    <w:rsid w:val="008C115C"/>
    <w:rsid w:val="008D1E2C"/>
    <w:rsid w:val="008D35A4"/>
    <w:rsid w:val="008D563F"/>
    <w:rsid w:val="008D6A73"/>
    <w:rsid w:val="008E3E20"/>
    <w:rsid w:val="008E4A1D"/>
    <w:rsid w:val="008F4B46"/>
    <w:rsid w:val="008F75F7"/>
    <w:rsid w:val="00904F30"/>
    <w:rsid w:val="0091054F"/>
    <w:rsid w:val="0091253A"/>
    <w:rsid w:val="00921308"/>
    <w:rsid w:val="009215E0"/>
    <w:rsid w:val="0092311A"/>
    <w:rsid w:val="00926573"/>
    <w:rsid w:val="00931D91"/>
    <w:rsid w:val="00937508"/>
    <w:rsid w:val="00944ED0"/>
    <w:rsid w:val="00946639"/>
    <w:rsid w:val="00946DBE"/>
    <w:rsid w:val="009477A0"/>
    <w:rsid w:val="00952302"/>
    <w:rsid w:val="009547B1"/>
    <w:rsid w:val="00961938"/>
    <w:rsid w:val="009669F0"/>
    <w:rsid w:val="0097088A"/>
    <w:rsid w:val="0097479E"/>
    <w:rsid w:val="0098025A"/>
    <w:rsid w:val="00984794"/>
    <w:rsid w:val="00984E6B"/>
    <w:rsid w:val="009856A1"/>
    <w:rsid w:val="0099294B"/>
    <w:rsid w:val="00992D67"/>
    <w:rsid w:val="009934FF"/>
    <w:rsid w:val="009960AB"/>
    <w:rsid w:val="009A0442"/>
    <w:rsid w:val="009A3B38"/>
    <w:rsid w:val="009B405E"/>
    <w:rsid w:val="009D4F39"/>
    <w:rsid w:val="009E622D"/>
    <w:rsid w:val="009E6DB2"/>
    <w:rsid w:val="00A013FD"/>
    <w:rsid w:val="00A06317"/>
    <w:rsid w:val="00A06D0B"/>
    <w:rsid w:val="00A10B78"/>
    <w:rsid w:val="00A15A87"/>
    <w:rsid w:val="00A20A6A"/>
    <w:rsid w:val="00A20E9F"/>
    <w:rsid w:val="00A210D6"/>
    <w:rsid w:val="00A24CCA"/>
    <w:rsid w:val="00A24F67"/>
    <w:rsid w:val="00A26BF5"/>
    <w:rsid w:val="00A4021D"/>
    <w:rsid w:val="00A4069A"/>
    <w:rsid w:val="00A40DA9"/>
    <w:rsid w:val="00A45927"/>
    <w:rsid w:val="00A52F45"/>
    <w:rsid w:val="00A54684"/>
    <w:rsid w:val="00A54BD7"/>
    <w:rsid w:val="00A60586"/>
    <w:rsid w:val="00A60BFB"/>
    <w:rsid w:val="00A61699"/>
    <w:rsid w:val="00A6281F"/>
    <w:rsid w:val="00A65415"/>
    <w:rsid w:val="00A74C02"/>
    <w:rsid w:val="00A766D6"/>
    <w:rsid w:val="00A768CB"/>
    <w:rsid w:val="00A8056C"/>
    <w:rsid w:val="00A81A8A"/>
    <w:rsid w:val="00A83BE2"/>
    <w:rsid w:val="00A86DB0"/>
    <w:rsid w:val="00A904CD"/>
    <w:rsid w:val="00A91CD1"/>
    <w:rsid w:val="00AB300F"/>
    <w:rsid w:val="00AC2153"/>
    <w:rsid w:val="00AC6A14"/>
    <w:rsid w:val="00AD0171"/>
    <w:rsid w:val="00AD61DE"/>
    <w:rsid w:val="00AD6565"/>
    <w:rsid w:val="00AE01EE"/>
    <w:rsid w:val="00AE32C9"/>
    <w:rsid w:val="00AE42AE"/>
    <w:rsid w:val="00AE7C12"/>
    <w:rsid w:val="00AF259A"/>
    <w:rsid w:val="00AF346F"/>
    <w:rsid w:val="00AF59E1"/>
    <w:rsid w:val="00B04555"/>
    <w:rsid w:val="00B05FF8"/>
    <w:rsid w:val="00B10C05"/>
    <w:rsid w:val="00B14347"/>
    <w:rsid w:val="00B20491"/>
    <w:rsid w:val="00B2713C"/>
    <w:rsid w:val="00B305E1"/>
    <w:rsid w:val="00B36CB2"/>
    <w:rsid w:val="00B463C0"/>
    <w:rsid w:val="00B538FF"/>
    <w:rsid w:val="00B53FF9"/>
    <w:rsid w:val="00B55401"/>
    <w:rsid w:val="00B56F1A"/>
    <w:rsid w:val="00B71B87"/>
    <w:rsid w:val="00B734A8"/>
    <w:rsid w:val="00B80042"/>
    <w:rsid w:val="00BA13F2"/>
    <w:rsid w:val="00BA6509"/>
    <w:rsid w:val="00BA7917"/>
    <w:rsid w:val="00BB1181"/>
    <w:rsid w:val="00BB7A07"/>
    <w:rsid w:val="00BD06CF"/>
    <w:rsid w:val="00BD447E"/>
    <w:rsid w:val="00BD7BE6"/>
    <w:rsid w:val="00BE3A7B"/>
    <w:rsid w:val="00BE6669"/>
    <w:rsid w:val="00BE776E"/>
    <w:rsid w:val="00BE7DA4"/>
    <w:rsid w:val="00BF2DE8"/>
    <w:rsid w:val="00BF3462"/>
    <w:rsid w:val="00BF56E7"/>
    <w:rsid w:val="00BF5916"/>
    <w:rsid w:val="00C04B06"/>
    <w:rsid w:val="00C051F1"/>
    <w:rsid w:val="00C071EA"/>
    <w:rsid w:val="00C0768D"/>
    <w:rsid w:val="00C11D90"/>
    <w:rsid w:val="00C13852"/>
    <w:rsid w:val="00C157C4"/>
    <w:rsid w:val="00C21FE4"/>
    <w:rsid w:val="00C27C69"/>
    <w:rsid w:val="00C30A4B"/>
    <w:rsid w:val="00C326B1"/>
    <w:rsid w:val="00C40BBF"/>
    <w:rsid w:val="00C438DE"/>
    <w:rsid w:val="00C4546A"/>
    <w:rsid w:val="00C46055"/>
    <w:rsid w:val="00C55498"/>
    <w:rsid w:val="00C60163"/>
    <w:rsid w:val="00C610FE"/>
    <w:rsid w:val="00C712A0"/>
    <w:rsid w:val="00C812E3"/>
    <w:rsid w:val="00C819A9"/>
    <w:rsid w:val="00C82809"/>
    <w:rsid w:val="00C82A22"/>
    <w:rsid w:val="00C84DCA"/>
    <w:rsid w:val="00C95237"/>
    <w:rsid w:val="00C9795F"/>
    <w:rsid w:val="00CA0093"/>
    <w:rsid w:val="00CA33A9"/>
    <w:rsid w:val="00CA36E5"/>
    <w:rsid w:val="00CB033D"/>
    <w:rsid w:val="00CB14C6"/>
    <w:rsid w:val="00CB1627"/>
    <w:rsid w:val="00CB31E1"/>
    <w:rsid w:val="00CC13C8"/>
    <w:rsid w:val="00CC26EA"/>
    <w:rsid w:val="00CC318D"/>
    <w:rsid w:val="00CC56BC"/>
    <w:rsid w:val="00CD23AD"/>
    <w:rsid w:val="00CD68B3"/>
    <w:rsid w:val="00CE01EA"/>
    <w:rsid w:val="00CE295D"/>
    <w:rsid w:val="00CE496A"/>
    <w:rsid w:val="00CF0701"/>
    <w:rsid w:val="00CF2157"/>
    <w:rsid w:val="00CF408B"/>
    <w:rsid w:val="00CF444A"/>
    <w:rsid w:val="00CF5820"/>
    <w:rsid w:val="00D033C5"/>
    <w:rsid w:val="00D0549D"/>
    <w:rsid w:val="00D05905"/>
    <w:rsid w:val="00D1197F"/>
    <w:rsid w:val="00D11CF6"/>
    <w:rsid w:val="00D1225C"/>
    <w:rsid w:val="00D12852"/>
    <w:rsid w:val="00D227E0"/>
    <w:rsid w:val="00D230DD"/>
    <w:rsid w:val="00D2389A"/>
    <w:rsid w:val="00D30350"/>
    <w:rsid w:val="00D36C51"/>
    <w:rsid w:val="00D50E5A"/>
    <w:rsid w:val="00D55424"/>
    <w:rsid w:val="00D656B0"/>
    <w:rsid w:val="00D73FD1"/>
    <w:rsid w:val="00D75186"/>
    <w:rsid w:val="00D76C6F"/>
    <w:rsid w:val="00D7747C"/>
    <w:rsid w:val="00D849E2"/>
    <w:rsid w:val="00D84F52"/>
    <w:rsid w:val="00D8746C"/>
    <w:rsid w:val="00D90C4E"/>
    <w:rsid w:val="00D92AD7"/>
    <w:rsid w:val="00DA1A63"/>
    <w:rsid w:val="00DA7416"/>
    <w:rsid w:val="00DA7DFD"/>
    <w:rsid w:val="00DB1342"/>
    <w:rsid w:val="00DB4350"/>
    <w:rsid w:val="00DB5A74"/>
    <w:rsid w:val="00DC1261"/>
    <w:rsid w:val="00DC2C84"/>
    <w:rsid w:val="00DD01C4"/>
    <w:rsid w:val="00DD0E13"/>
    <w:rsid w:val="00DE3550"/>
    <w:rsid w:val="00DF06AC"/>
    <w:rsid w:val="00DF249B"/>
    <w:rsid w:val="00DF24A7"/>
    <w:rsid w:val="00DF3E96"/>
    <w:rsid w:val="00DF4FAD"/>
    <w:rsid w:val="00DF51A3"/>
    <w:rsid w:val="00E00254"/>
    <w:rsid w:val="00E0042D"/>
    <w:rsid w:val="00E14C5C"/>
    <w:rsid w:val="00E1516A"/>
    <w:rsid w:val="00E1733B"/>
    <w:rsid w:val="00E21646"/>
    <w:rsid w:val="00E22A42"/>
    <w:rsid w:val="00E24BDF"/>
    <w:rsid w:val="00E33963"/>
    <w:rsid w:val="00E3552A"/>
    <w:rsid w:val="00E42087"/>
    <w:rsid w:val="00E43550"/>
    <w:rsid w:val="00E53225"/>
    <w:rsid w:val="00E575E8"/>
    <w:rsid w:val="00E57C7D"/>
    <w:rsid w:val="00E601F9"/>
    <w:rsid w:val="00E62B13"/>
    <w:rsid w:val="00E63EBC"/>
    <w:rsid w:val="00E66FC4"/>
    <w:rsid w:val="00E72F7B"/>
    <w:rsid w:val="00E837A5"/>
    <w:rsid w:val="00E858A7"/>
    <w:rsid w:val="00E860C4"/>
    <w:rsid w:val="00E92EB7"/>
    <w:rsid w:val="00E939CA"/>
    <w:rsid w:val="00E96E6B"/>
    <w:rsid w:val="00E97FCD"/>
    <w:rsid w:val="00EA099E"/>
    <w:rsid w:val="00EB5C55"/>
    <w:rsid w:val="00EC2C10"/>
    <w:rsid w:val="00EC4D95"/>
    <w:rsid w:val="00ED12AB"/>
    <w:rsid w:val="00ED7D45"/>
    <w:rsid w:val="00EE2633"/>
    <w:rsid w:val="00EF4212"/>
    <w:rsid w:val="00EF59FB"/>
    <w:rsid w:val="00F01A3F"/>
    <w:rsid w:val="00F05EBA"/>
    <w:rsid w:val="00F13B13"/>
    <w:rsid w:val="00F14030"/>
    <w:rsid w:val="00F17EC5"/>
    <w:rsid w:val="00F351F8"/>
    <w:rsid w:val="00F35F5F"/>
    <w:rsid w:val="00F36768"/>
    <w:rsid w:val="00F41622"/>
    <w:rsid w:val="00F44108"/>
    <w:rsid w:val="00F44834"/>
    <w:rsid w:val="00F47F42"/>
    <w:rsid w:val="00F521DE"/>
    <w:rsid w:val="00F52667"/>
    <w:rsid w:val="00F530FC"/>
    <w:rsid w:val="00F56A6B"/>
    <w:rsid w:val="00F63C53"/>
    <w:rsid w:val="00F63DF6"/>
    <w:rsid w:val="00F67C4C"/>
    <w:rsid w:val="00F72E24"/>
    <w:rsid w:val="00F73E90"/>
    <w:rsid w:val="00F76FD7"/>
    <w:rsid w:val="00F81292"/>
    <w:rsid w:val="00F876D5"/>
    <w:rsid w:val="00FA1DE2"/>
    <w:rsid w:val="00FA2A01"/>
    <w:rsid w:val="00FA59FB"/>
    <w:rsid w:val="00FB0820"/>
    <w:rsid w:val="00FC5A50"/>
    <w:rsid w:val="00FD0FCA"/>
    <w:rsid w:val="00FD5AB3"/>
    <w:rsid w:val="00FD5C9F"/>
    <w:rsid w:val="00FD611C"/>
    <w:rsid w:val="00FE0235"/>
    <w:rsid w:val="00FE4E5A"/>
    <w:rsid w:val="00FE5EEC"/>
    <w:rsid w:val="00FF1E89"/>
    <w:rsid w:val="00FF7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؛"/>
  <w14:docId w14:val="3A9755CC"/>
  <w15:docId w15:val="{241F4DF3-17F3-458E-AC21-AACD30B25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46DBE"/>
    <w:pPr>
      <w:bidi/>
    </w:pPr>
    <w:rPr>
      <w:rFonts w:cs="B Nazanin"/>
      <w:b/>
      <w:bCs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83BE2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554692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554692"/>
  </w:style>
  <w:style w:type="character" w:styleId="PlaceholderText">
    <w:name w:val="Placeholder Text"/>
    <w:basedOn w:val="DefaultParagraphFont"/>
    <w:uiPriority w:val="99"/>
    <w:semiHidden/>
    <w:rsid w:val="00A81A8A"/>
    <w:rPr>
      <w:color w:val="808080"/>
    </w:rPr>
  </w:style>
  <w:style w:type="paragraph" w:styleId="BalloonText">
    <w:name w:val="Balloon Text"/>
    <w:basedOn w:val="Normal"/>
    <w:link w:val="BalloonTextChar"/>
    <w:rsid w:val="00A81A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81A8A"/>
    <w:rPr>
      <w:rFonts w:ascii="Tahoma" w:hAnsi="Tahoma" w:cs="Tahoma"/>
      <w:b/>
      <w:bCs/>
      <w:sz w:val="16"/>
      <w:szCs w:val="16"/>
      <w:lang w:bidi="ar-SA"/>
    </w:rPr>
  </w:style>
  <w:style w:type="paragraph" w:styleId="Header">
    <w:name w:val="header"/>
    <w:basedOn w:val="Normal"/>
    <w:link w:val="HeaderChar"/>
    <w:unhideWhenUsed/>
    <w:rsid w:val="00CB033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CB033D"/>
    <w:rPr>
      <w:rFonts w:cs="B Nazanin"/>
      <w:b/>
      <w:bCs/>
      <w:sz w:val="24"/>
      <w:szCs w:val="24"/>
      <w:lang w:bidi="ar-SA"/>
    </w:rPr>
  </w:style>
  <w:style w:type="character" w:customStyle="1" w:styleId="apple-converted-space">
    <w:name w:val="apple-converted-space"/>
    <w:basedOn w:val="DefaultParagraphFont"/>
    <w:rsid w:val="00A24F67"/>
  </w:style>
  <w:style w:type="paragraph" w:styleId="ListParagraph">
    <w:name w:val="List Paragraph"/>
    <w:basedOn w:val="Normal"/>
    <w:uiPriority w:val="34"/>
    <w:qFormat/>
    <w:rsid w:val="00944ED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b w:val="0"/>
      <w:bCs w:val="0"/>
      <w:sz w:val="22"/>
      <w:szCs w:val="22"/>
      <w:lang w:bidi="fa-IR"/>
    </w:rPr>
  </w:style>
  <w:style w:type="table" w:styleId="PlainTable5">
    <w:name w:val="Plain Table 5"/>
    <w:basedOn w:val="TableNormal"/>
    <w:uiPriority w:val="45"/>
    <w:rsid w:val="008132B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438DE"/>
    <w:pPr>
      <w:jc w:val="right"/>
    </w:pPr>
    <w:rPr>
      <w:rFonts w:eastAsiaTheme="minorHAnsi" w:cs="B Nazanin"/>
      <w:i/>
      <w:sz w:val="24"/>
      <w:szCs w:val="24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Strong">
    <w:name w:val="Strong"/>
    <w:basedOn w:val="DefaultParagraphFont"/>
    <w:qFormat/>
    <w:rsid w:val="00872C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90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jpeg"/><Relationship Id="rId21" Type="http://schemas.openxmlformats.org/officeDocument/2006/relationships/oleObject" Target="embeddings/oleObject7.bin"/><Relationship Id="rId42" Type="http://schemas.openxmlformats.org/officeDocument/2006/relationships/image" Target="media/image19.wmf"/><Relationship Id="rId47" Type="http://schemas.openxmlformats.org/officeDocument/2006/relationships/oleObject" Target="embeddings/oleObject17.bin"/><Relationship Id="rId63" Type="http://schemas.openxmlformats.org/officeDocument/2006/relationships/oleObject" Target="embeddings/oleObject25.bin"/><Relationship Id="rId68" Type="http://schemas.openxmlformats.org/officeDocument/2006/relationships/image" Target="media/image32.png"/><Relationship Id="rId7" Type="http://schemas.openxmlformats.org/officeDocument/2006/relationships/endnotes" Target="endnotes.xml"/><Relationship Id="rId71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microsoft.com/office/2007/relationships/hdphoto" Target="media/hdphoto2.wdp"/><Relationship Id="rId11" Type="http://schemas.openxmlformats.org/officeDocument/2006/relationships/oleObject" Target="embeddings/oleObject2.bin"/><Relationship Id="rId24" Type="http://schemas.openxmlformats.org/officeDocument/2006/relationships/image" Target="media/image9.png"/><Relationship Id="rId32" Type="http://schemas.openxmlformats.org/officeDocument/2006/relationships/image" Target="media/image14.wmf"/><Relationship Id="rId37" Type="http://schemas.openxmlformats.org/officeDocument/2006/relationships/oleObject" Target="embeddings/oleObject12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6.bin"/><Relationship Id="rId53" Type="http://schemas.openxmlformats.org/officeDocument/2006/relationships/oleObject" Target="embeddings/oleObject20.bin"/><Relationship Id="rId58" Type="http://schemas.openxmlformats.org/officeDocument/2006/relationships/image" Target="media/image27.wmf"/><Relationship Id="rId66" Type="http://schemas.openxmlformats.org/officeDocument/2006/relationships/image" Target="media/image31.wmf"/><Relationship Id="rId5" Type="http://schemas.openxmlformats.org/officeDocument/2006/relationships/webSettings" Target="webSettings.xml"/><Relationship Id="rId61" Type="http://schemas.openxmlformats.org/officeDocument/2006/relationships/oleObject" Target="embeddings/oleObject24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image" Target="media/image11.jpeg"/><Relationship Id="rId30" Type="http://schemas.openxmlformats.org/officeDocument/2006/relationships/image" Target="media/image13.wmf"/><Relationship Id="rId35" Type="http://schemas.openxmlformats.org/officeDocument/2006/relationships/oleObject" Target="embeddings/oleObject11.bin"/><Relationship Id="rId43" Type="http://schemas.openxmlformats.org/officeDocument/2006/relationships/oleObject" Target="embeddings/oleObject15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footer" Target="footer1.xml"/><Relationship Id="rId8" Type="http://schemas.openxmlformats.org/officeDocument/2006/relationships/image" Target="media/image1.wmf"/><Relationship Id="rId51" Type="http://schemas.openxmlformats.org/officeDocument/2006/relationships/oleObject" Target="embeddings/oleObject19.bin"/><Relationship Id="rId72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microsoft.com/office/2007/relationships/hdphoto" Target="media/hdphoto1.wdp"/><Relationship Id="rId33" Type="http://schemas.openxmlformats.org/officeDocument/2006/relationships/oleObject" Target="embeddings/oleObject10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3.bin"/><Relationship Id="rId67" Type="http://schemas.openxmlformats.org/officeDocument/2006/relationships/oleObject" Target="embeddings/oleObject27.bin"/><Relationship Id="rId20" Type="http://schemas.openxmlformats.org/officeDocument/2006/relationships/image" Target="media/image7.wmf"/><Relationship Id="rId41" Type="http://schemas.openxmlformats.org/officeDocument/2006/relationships/oleObject" Target="embeddings/oleObject14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png"/><Relationship Id="rId36" Type="http://schemas.openxmlformats.org/officeDocument/2006/relationships/image" Target="media/image16.wmf"/><Relationship Id="rId49" Type="http://schemas.openxmlformats.org/officeDocument/2006/relationships/oleObject" Target="embeddings/oleObject18.bin"/><Relationship Id="rId57" Type="http://schemas.openxmlformats.org/officeDocument/2006/relationships/oleObject" Target="embeddings/oleObject22.bin"/><Relationship Id="rId10" Type="http://schemas.openxmlformats.org/officeDocument/2006/relationships/image" Target="media/image2.wmf"/><Relationship Id="rId31" Type="http://schemas.openxmlformats.org/officeDocument/2006/relationships/oleObject" Target="embeddings/oleObject9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2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3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aba%20System\Application%20Data\Microsoft\Templates\&#1578;&#1585;&#1605;%20&#1575;&#1608;&#1604;%2089.dot" TargetMode="External"/></Relationships>
</file>

<file path=word/theme/theme1.xml><?xml version="1.0" encoding="utf-8"?>
<a:theme xmlns:a="http://schemas.openxmlformats.org/drawingml/2006/main" name="طرح زمینه Office">
  <a:themeElements>
    <a:clrScheme name="دفتر کار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دفتر کار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دفتر کار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E54D43-594D-4B5E-9AE9-96FB3C83D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ترم اول 89</Template>
  <TotalTime>673</TotalTime>
  <Pages>2</Pages>
  <Words>652</Words>
  <Characters>3721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عنوان</vt:lpstr>
      </vt:variant>
      <vt:variant>
        <vt:i4>1</vt:i4>
      </vt:variant>
    </vt:vector>
  </HeadingPairs>
  <TitlesOfParts>
    <vt:vector size="2" baseType="lpstr">
      <vt:lpstr>نام و نام خانوادگی :</vt:lpstr>
      <vt:lpstr>نام و نام خانوادگی :</vt:lpstr>
    </vt:vector>
  </TitlesOfParts>
  <Company>Saba System</Company>
  <LinksUpToDate>false</LinksUpToDate>
  <CharactersWithSpaces>4365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و نام خانوادگی :</dc:title>
  <dc:creator>Saba System</dc:creator>
  <cp:lastModifiedBy>M.Mahdi Sabbaghi</cp:lastModifiedBy>
  <cp:revision>96</cp:revision>
  <cp:lastPrinted>2024-05-05T20:37:00Z</cp:lastPrinted>
  <dcterms:created xsi:type="dcterms:W3CDTF">2024-02-08T09:26:00Z</dcterms:created>
  <dcterms:modified xsi:type="dcterms:W3CDTF">2025-05-12T02:45:00Z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