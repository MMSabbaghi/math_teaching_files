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F64796" w14:textId="77777777" w:rsidR="00D90590" w:rsidRPr="002D6C8F" w:rsidRDefault="00D90590" w:rsidP="002D6C8F">
      <w:pPr>
        <w:bidi/>
        <w:rPr>
          <w:sz w:val="2"/>
          <w:szCs w:val="2"/>
          <w:rtl/>
          <w:lang w:bidi="fa-IR"/>
        </w:rPr>
      </w:pPr>
    </w:p>
    <w:tbl>
      <w:tblPr>
        <w:bidiVisual/>
        <w:tblW w:w="11065" w:type="dxa"/>
        <w:tblInd w:w="-818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76"/>
        <w:gridCol w:w="9713"/>
        <w:gridCol w:w="676"/>
      </w:tblGrid>
      <w:tr w:rsidR="007F37B6" w:rsidRPr="002D6C8F" w14:paraId="78098B7D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506CD73" w14:textId="529A3650" w:rsidR="003E1EDA" w:rsidRPr="002D6C8F" w:rsidRDefault="00E13E99" w:rsidP="00E13E99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2D6C8F">
              <w:rPr>
                <w:rFonts w:cs="B Nazanin" w:hint="cs"/>
                <w:rtl/>
                <w:lang w:bidi="fa-IR"/>
              </w:rPr>
              <w:t>1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6678093" w14:textId="7143EDEC" w:rsidR="000D00F3" w:rsidRPr="002D6C8F" w:rsidRDefault="000D00F3" w:rsidP="000D00F3">
            <w:pPr>
              <w:bidi/>
              <w:spacing w:line="276" w:lineRule="auto"/>
              <w:jc w:val="both"/>
              <w:rPr>
                <w:rFonts w:cs="B Nazanin"/>
                <w:b/>
                <w:rtl/>
              </w:rPr>
            </w:pPr>
            <w:r w:rsidRPr="002D6C8F">
              <w:rPr>
                <w:rFonts w:asciiTheme="majorBidi" w:hAnsiTheme="majorBidi" w:cs="B Nazanin" w:hint="cs"/>
                <w:bCs/>
                <w:rtl/>
              </w:rPr>
              <w:t>جمل</w:t>
            </w:r>
            <w:r w:rsidR="00B45752" w:rsidRPr="002D6C8F">
              <w:rPr>
                <w:rFonts w:asciiTheme="majorBidi" w:hAnsiTheme="majorBidi" w:cs="B Nazanin" w:hint="cs"/>
                <w:bCs/>
                <w:rtl/>
              </w:rPr>
              <w:t xml:space="preserve">ه </w:t>
            </w:r>
            <w:r w:rsidRPr="002D6C8F">
              <w:rPr>
                <w:rFonts w:asciiTheme="majorBidi" w:hAnsiTheme="majorBidi" w:cs="B Nazanin" w:hint="cs"/>
                <w:bCs/>
                <w:rtl/>
              </w:rPr>
              <w:t>درست را با</w:t>
            </w:r>
            <w:r w:rsidRPr="002D6C8F">
              <w:rPr>
                <w:rFonts w:asciiTheme="majorBidi" w:hAnsiTheme="majorBidi" w:cs="B Nazanin" w:hint="cs"/>
                <w:b/>
                <w:rtl/>
              </w:rPr>
              <w:t xml:space="preserve"> </w:t>
            </w:r>
            <w:r w:rsidRPr="002D6C8F">
              <w:rPr>
                <w:rFonts w:asciiTheme="majorBidi" w:hAnsiTheme="majorBidi" w:cs="B Nazanin" w:hint="cs"/>
                <w:b/>
              </w:rPr>
              <w:sym w:font="Wingdings 2" w:char="F050"/>
            </w:r>
            <w:r w:rsidR="00B45752" w:rsidRPr="002D6C8F">
              <w:rPr>
                <w:rFonts w:asciiTheme="majorBidi" w:hAnsiTheme="majorBidi" w:cs="B Nazanin" w:hint="cs"/>
                <w:b/>
                <w:rtl/>
              </w:rPr>
              <w:t xml:space="preserve"> </w:t>
            </w:r>
            <w:r w:rsidR="00B45752" w:rsidRPr="002D6C8F">
              <w:rPr>
                <w:rFonts w:asciiTheme="majorBidi" w:hAnsiTheme="majorBidi" w:cs="B Nazanin" w:hint="cs"/>
                <w:bCs/>
                <w:rtl/>
              </w:rPr>
              <w:t>و جمله نادرست را با</w:t>
            </w:r>
            <w:r w:rsidR="00B45752" w:rsidRPr="002D6C8F">
              <w:rPr>
                <w:rFonts w:asciiTheme="majorBidi" w:hAnsiTheme="majorBidi" w:cs="B Nazanin" w:hint="cs"/>
                <w:b/>
                <w:rtl/>
              </w:rPr>
              <w:t xml:space="preserve"> </w:t>
            </w:r>
            <w:r w:rsidR="00B45752" w:rsidRPr="002D6C8F">
              <w:rPr>
                <w:b/>
              </w:rPr>
              <w:sym w:font="Wingdings 2" w:char="F04F"/>
            </w:r>
            <w:r w:rsidR="00B45752" w:rsidRPr="002D6C8F">
              <w:rPr>
                <w:rFonts w:hint="cs"/>
                <w:b/>
                <w:rtl/>
              </w:rPr>
              <w:t xml:space="preserve">  </w:t>
            </w:r>
            <w:r w:rsidR="00B45752" w:rsidRPr="002D6C8F">
              <w:rPr>
                <w:rFonts w:cs="B Nazanin" w:hint="cs"/>
                <w:bCs/>
                <w:rtl/>
              </w:rPr>
              <w:t>مشخص کنید</w:t>
            </w:r>
            <w:r w:rsidR="00B45752" w:rsidRPr="002D6C8F">
              <w:rPr>
                <w:rFonts w:cs="B Nazanin" w:hint="cs"/>
                <w:b/>
                <w:rtl/>
              </w:rPr>
              <w:t>.                              درست           نادرست</w:t>
            </w:r>
          </w:p>
          <w:p w14:paraId="0EA8607D" w14:textId="7E59B899" w:rsidR="00B45752" w:rsidRPr="002D6C8F" w:rsidRDefault="00B45752" w:rsidP="00B45752">
            <w:pPr>
              <w:bidi/>
              <w:spacing w:line="276" w:lineRule="auto"/>
              <w:jc w:val="both"/>
              <w:rPr>
                <w:rFonts w:cs="B Nazanin"/>
                <w:bCs/>
                <w:rtl/>
              </w:rPr>
            </w:pPr>
            <w:r w:rsidRPr="002D6C8F">
              <w:rPr>
                <w:rFonts w:cs="B Nazanin" w:hint="cs"/>
                <w:bCs/>
                <w:rtl/>
              </w:rPr>
              <w:t xml:space="preserve">الف) از دوران یک مستطیل حول طول آن ، مکعب مستطیل حاصل می شود.           </w:t>
            </w:r>
            <w:r w:rsidRPr="002D6C8F">
              <w:rPr>
                <w:rFonts w:cs="B Nazanin" w:hint="cs"/>
                <w:bCs/>
              </w:rPr>
              <w:sym w:font="Wingdings" w:char="F0A8"/>
            </w:r>
            <w:r w:rsidRPr="002D6C8F">
              <w:rPr>
                <w:rFonts w:cs="B Nazanin" w:hint="cs"/>
                <w:bCs/>
                <w:rtl/>
              </w:rPr>
              <w:t xml:space="preserve">      </w:t>
            </w:r>
            <w:r w:rsidR="00E13E99" w:rsidRPr="002D6C8F">
              <w:rPr>
                <w:rFonts w:cs="B Nazanin" w:hint="cs"/>
                <w:bCs/>
                <w:rtl/>
              </w:rPr>
              <w:t xml:space="preserve"> </w:t>
            </w:r>
            <w:r w:rsidRPr="002D6C8F">
              <w:rPr>
                <w:rFonts w:cs="B Nazanin" w:hint="cs"/>
                <w:bCs/>
                <w:rtl/>
              </w:rPr>
              <w:t xml:space="preserve">        </w:t>
            </w:r>
            <w:r w:rsidRPr="002D6C8F">
              <w:rPr>
                <w:rFonts w:cs="B Nazanin"/>
                <w:bCs/>
              </w:rPr>
              <w:sym w:font="Wingdings" w:char="F0A8"/>
            </w:r>
          </w:p>
          <w:p w14:paraId="2D661D0B" w14:textId="7BE04829" w:rsidR="00B45752" w:rsidRPr="002D6C8F" w:rsidRDefault="00B45752" w:rsidP="00E13E99">
            <w:pPr>
              <w:bidi/>
              <w:spacing w:line="276" w:lineRule="auto"/>
              <w:jc w:val="both"/>
              <w:rPr>
                <w:rFonts w:cs="B Nazanin"/>
                <w:bCs/>
                <w:rtl/>
              </w:rPr>
            </w:pPr>
            <w:r w:rsidRPr="002D6C8F">
              <w:rPr>
                <w:rFonts w:cs="B Nazanin" w:hint="cs"/>
                <w:bCs/>
                <w:rtl/>
              </w:rPr>
              <w:t>ب)</w:t>
            </w:r>
            <w:r w:rsidR="00E13E99" w:rsidRPr="002D6C8F">
              <w:rPr>
                <w:rFonts w:cs="B Nazanin" w:hint="cs"/>
                <w:bCs/>
                <w:rtl/>
              </w:rPr>
              <w:t xml:space="preserve"> تمام اعداد دارای دو ریشه ی دوم هستند.                                                 </w:t>
            </w:r>
            <w:r w:rsidR="003D5C92" w:rsidRPr="002D6C8F">
              <w:rPr>
                <w:rFonts w:cs="B Nazanin" w:hint="cs"/>
                <w:bCs/>
                <w:rtl/>
              </w:rPr>
              <w:t xml:space="preserve">    </w:t>
            </w:r>
            <w:r w:rsidR="00E13E99" w:rsidRPr="002D6C8F">
              <w:rPr>
                <w:rFonts w:cs="B Nazanin" w:hint="cs"/>
                <w:bCs/>
                <w:rtl/>
              </w:rPr>
              <w:t xml:space="preserve">     </w:t>
            </w:r>
            <w:r w:rsidR="00E13E99" w:rsidRPr="002D6C8F">
              <w:rPr>
                <w:rFonts w:cs="B Nazanin" w:hint="cs"/>
                <w:bCs/>
              </w:rPr>
              <w:sym w:font="Wingdings" w:char="F0A8"/>
            </w:r>
            <w:r w:rsidR="00E13E99" w:rsidRPr="002D6C8F">
              <w:rPr>
                <w:rFonts w:cs="B Nazanin" w:hint="cs"/>
                <w:bCs/>
                <w:rtl/>
              </w:rPr>
              <w:t xml:space="preserve">               </w:t>
            </w:r>
            <w:r w:rsidR="00E13E99" w:rsidRPr="002D6C8F">
              <w:rPr>
                <w:rFonts w:cs="B Nazanin" w:hint="cs"/>
                <w:bCs/>
              </w:rPr>
              <w:sym w:font="Wingdings" w:char="F0A8"/>
            </w:r>
          </w:p>
          <w:p w14:paraId="42528039" w14:textId="7A8915B4" w:rsidR="00E13E99" w:rsidRPr="002D6C8F" w:rsidRDefault="00E13E99" w:rsidP="00E13E99">
            <w:pPr>
              <w:bidi/>
              <w:spacing w:line="276" w:lineRule="auto"/>
              <w:jc w:val="both"/>
              <w:rPr>
                <w:rFonts w:cs="B Nazanin"/>
                <w:bCs/>
                <w:rtl/>
              </w:rPr>
            </w:pPr>
            <w:r w:rsidRPr="002D6C8F">
              <w:rPr>
                <w:rFonts w:cs="B Nazanin" w:hint="cs"/>
                <w:bCs/>
                <w:rtl/>
              </w:rPr>
              <w:t xml:space="preserve">ج) برای نشان دادن تغییرات دما از نمودار خط شکسته استفاده می شود.                </w:t>
            </w:r>
            <w:r w:rsidRPr="002D6C8F">
              <w:rPr>
                <w:rFonts w:cs="B Nazanin"/>
                <w:bCs/>
              </w:rPr>
              <w:sym w:font="Wingdings" w:char="F0A8"/>
            </w:r>
            <w:r w:rsidRPr="002D6C8F">
              <w:rPr>
                <w:rFonts w:cs="B Nazanin" w:hint="cs"/>
                <w:bCs/>
                <w:rtl/>
              </w:rPr>
              <w:t xml:space="preserve">               </w:t>
            </w:r>
            <w:r w:rsidRPr="002D6C8F">
              <w:rPr>
                <w:rFonts w:cs="B Nazanin"/>
                <w:bCs/>
              </w:rPr>
              <w:sym w:font="Wingdings" w:char="F0A8"/>
            </w:r>
          </w:p>
          <w:p w14:paraId="4C8AC38A" w14:textId="58EC88DC" w:rsidR="00E13E99" w:rsidRPr="002D6C8F" w:rsidRDefault="00E13E99" w:rsidP="003D5C92">
            <w:pPr>
              <w:bidi/>
              <w:spacing w:line="276" w:lineRule="auto"/>
              <w:jc w:val="both"/>
              <w:rPr>
                <w:rFonts w:cs="B Nazanin"/>
                <w:bCs/>
                <w:rtl/>
              </w:rPr>
            </w:pPr>
            <w:r w:rsidRPr="002D6C8F">
              <w:rPr>
                <w:rFonts w:cs="B Nazanin" w:hint="cs"/>
                <w:bCs/>
                <w:rtl/>
              </w:rPr>
              <w:t xml:space="preserve">د) قرینه ی قرینه ی عدد صحیح مثبت ، عددی مثبت است.                 </w:t>
            </w:r>
            <w:r w:rsidR="003D5C92" w:rsidRPr="002D6C8F">
              <w:rPr>
                <w:rFonts w:cs="B Nazanin" w:hint="cs"/>
                <w:bCs/>
                <w:rtl/>
              </w:rPr>
              <w:t xml:space="preserve">  </w:t>
            </w:r>
            <w:r w:rsidRPr="002D6C8F">
              <w:rPr>
                <w:rFonts w:cs="B Nazanin" w:hint="cs"/>
                <w:bCs/>
                <w:rtl/>
              </w:rPr>
              <w:t xml:space="preserve">                  </w:t>
            </w:r>
            <w:r w:rsidRPr="002D6C8F">
              <w:rPr>
                <w:rFonts w:cs="B Nazanin"/>
                <w:bCs/>
              </w:rPr>
              <w:sym w:font="Wingdings" w:char="F0A8"/>
            </w:r>
            <w:r w:rsidRPr="002D6C8F">
              <w:rPr>
                <w:rFonts w:cs="B Nazanin" w:hint="cs"/>
                <w:bCs/>
                <w:rtl/>
              </w:rPr>
              <w:t xml:space="preserve">               </w:t>
            </w:r>
            <w:r w:rsidRPr="002D6C8F">
              <w:rPr>
                <w:rFonts w:cs="B Nazanin"/>
                <w:bCs/>
              </w:rPr>
              <w:sym w:font="Wingdings" w:char="F0A8"/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027C5D07" w14:textId="2BEF8ECB" w:rsidR="007F37B6" w:rsidRPr="002D6C8F" w:rsidRDefault="00B45752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</w:t>
            </w:r>
          </w:p>
        </w:tc>
      </w:tr>
      <w:tr w:rsidR="000650A7" w:rsidRPr="002D6C8F" w14:paraId="4383BE7E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1AD1067D" w14:textId="01227402" w:rsidR="003E1EDA" w:rsidRPr="002D6C8F" w:rsidRDefault="00E13E99" w:rsidP="006B6C7C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2D6C8F">
              <w:rPr>
                <w:rFonts w:cs="B Nazanin" w:hint="cs"/>
                <w:rtl/>
                <w:lang w:bidi="fa-IR"/>
              </w:rPr>
              <w:t>2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6FE7820" w14:textId="77777777" w:rsidR="00E13E99" w:rsidRPr="002D6C8F" w:rsidRDefault="00E13E99" w:rsidP="00E13E99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Cs/>
                <w:rtl/>
              </w:rPr>
            </w:pPr>
            <w:r w:rsidRPr="002D6C8F">
              <w:rPr>
                <w:rFonts w:cs="B Nazanin" w:hint="cs"/>
                <w:bCs/>
                <w:rtl/>
              </w:rPr>
              <w:t>الف) حاصل ضرب عدد صفر در هر عدد منفی برابر است با .......................... .</w:t>
            </w:r>
          </w:p>
          <w:p w14:paraId="058A30AC" w14:textId="77777777" w:rsidR="00E13E99" w:rsidRPr="002D6C8F" w:rsidRDefault="00E13E99" w:rsidP="00E13E99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Cs/>
                <w:rtl/>
              </w:rPr>
            </w:pPr>
            <w:r w:rsidRPr="002D6C8F">
              <w:rPr>
                <w:rFonts w:cs="B Nazanin" w:hint="cs"/>
                <w:bCs/>
                <w:rtl/>
              </w:rPr>
              <w:t>ب)مجذور عدد 6 برابر است با ....................... .</w:t>
            </w:r>
          </w:p>
          <w:p w14:paraId="24695A0D" w14:textId="77777777" w:rsidR="00E13E99" w:rsidRPr="002D6C8F" w:rsidRDefault="00D0087C" w:rsidP="00E13E99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Cs/>
                <w:rtl/>
              </w:rPr>
            </w:pPr>
            <w:r w:rsidRPr="002D6C8F">
              <w:rPr>
                <w:rFonts w:cs="B Nazanin" w:hint="cs"/>
                <w:bCs/>
                <w:rtl/>
              </w:rPr>
              <w:t xml:space="preserve">ج) اگر نقطه ای روی محور طول باشد ......................... آن صفر است. (طول </w:t>
            </w:r>
            <w:r w:rsidRPr="002D6C8F">
              <w:rPr>
                <w:rFonts w:cs="Calibri" w:hint="cs"/>
                <w:bCs/>
                <w:rtl/>
              </w:rPr>
              <w:t xml:space="preserve">_ </w:t>
            </w:r>
            <w:r w:rsidRPr="002D6C8F">
              <w:rPr>
                <w:rFonts w:cs="B Nazanin" w:hint="cs"/>
                <w:bCs/>
                <w:rtl/>
              </w:rPr>
              <w:t>عرض)</w:t>
            </w:r>
          </w:p>
          <w:p w14:paraId="19A56204" w14:textId="48F9ECAF" w:rsidR="00D0087C" w:rsidRPr="002D6C8F" w:rsidRDefault="00D0087C" w:rsidP="00D0087C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/>
                <w:rtl/>
              </w:rPr>
            </w:pPr>
            <w:r w:rsidRPr="002D6C8F">
              <w:rPr>
                <w:rFonts w:cs="B Nazanin" w:hint="cs"/>
                <w:bCs/>
                <w:rtl/>
              </w:rPr>
              <w:t>د) دو بردار قرینه ، هم اندازه ، هم راستا و ......................... هستند.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78ADEDAB" w14:textId="73C9A600" w:rsidR="000650A7" w:rsidRPr="002D6C8F" w:rsidRDefault="00E13E99" w:rsidP="00E13E99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</w:t>
            </w:r>
          </w:p>
        </w:tc>
      </w:tr>
      <w:tr w:rsidR="002C19EE" w:rsidRPr="002D6C8F" w14:paraId="7F39929C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D9CFDCE" w14:textId="31AF95A8" w:rsidR="002C19EE" w:rsidRPr="002D6C8F" w:rsidRDefault="00EF3F2F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3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ED5B0F8" w14:textId="7A487AC8" w:rsidR="00EF3F2F" w:rsidRPr="002D6C8F" w:rsidRDefault="00001BBD" w:rsidP="00EF3F2F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sym w:font="Wingdings" w:char="F076"/>
            </w:r>
            <w:r w:rsidRPr="002D6C8F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تعداد یال ها در یک منشور 6 پهلو چند تا است ؟</w:t>
            </w:r>
          </w:p>
          <w:p w14:paraId="65882C2F" w14:textId="77777777" w:rsidR="00001BBD" w:rsidRPr="002D6C8F" w:rsidRDefault="00001BBD" w:rsidP="00001BBD">
            <w:pPr>
              <w:bidi/>
              <w:rPr>
                <w:rFonts w:asciiTheme="minorHAnsi" w:eastAsiaTheme="minorHAnsi" w:hAnsiTheme="minorHAnsi" w:cs="B Nazanin"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 w:hint="cs"/>
                <w:rtl/>
                <w:lang w:bidi="fa-IR"/>
              </w:rPr>
              <w:t xml:space="preserve">الف) 6                 ب)12               ج) 18             د) 2 </w:t>
            </w:r>
          </w:p>
          <w:p w14:paraId="22E32CCB" w14:textId="7C7E4D16" w:rsidR="00001BBD" w:rsidRPr="002D6C8F" w:rsidRDefault="00001BBD" w:rsidP="00001BBD">
            <w:pPr>
              <w:bidi/>
              <w:rPr>
                <w:rFonts w:asciiTheme="minorHAnsi" w:eastAsiaTheme="minorEastAsia" w:hAnsiTheme="minorHAnsi" w:cs="B Nazanin"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sym w:font="Wingdings" w:char="F076"/>
            </w:r>
            <w:r w:rsidRPr="002D6C8F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</w:t>
            </w:r>
            <w:r w:rsidR="00C376CB" w:rsidRPr="002D6C8F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 w:rsidR="00C376CB" w:rsidRPr="002D6C8F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نقطه</w:t>
            </w:r>
            <w:r w:rsidR="003D5C92" w:rsidRPr="002D6C8F">
              <w:rPr>
                <w:rFonts w:asciiTheme="minorHAnsi" w:eastAsiaTheme="minorHAnsi" w:hAnsiTheme="minorHAnsi" w:cs="B Nazanin" w:hint="cs"/>
                <w:rtl/>
                <w:lang w:bidi="fa-IR"/>
              </w:rPr>
              <w:t xml:space="preserve"> </w:t>
            </w:r>
            <m:oMath>
              <m:r>
                <w:rPr>
                  <w:rFonts w:ascii="Cambria Math" w:eastAsiaTheme="minorHAnsi" w:hAnsi="Cambria Math" w:cs="B Nazanin"/>
                  <w:lang w:bidi="fa-IR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HAnsi" w:hAnsi="Cambria Math" w:cs="B Nazanin"/>
                      <w:i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="B Nazanin"/>
                          <w:i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Fonts w:ascii="Cambria Math" w:eastAsiaTheme="minorHAnsi" w:hAnsi="Cambria Math" w:cs="B Nazanin"/>
                            <w:rtl/>
                            <w:lang w:bidi="fa-IR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Fonts w:ascii="Cambria Math" w:eastAsiaTheme="minorHAnsi" w:hAnsi="Cambria Math" w:cs="B Nazanin"/>
                            <w:rtl/>
                            <w:lang w:bidi="fa-IR"/>
                          </w:rPr>
                          <m:t>3</m:t>
                        </m:r>
                      </m:e>
                    </m:mr>
                  </m:m>
                </m:e>
              </m:d>
            </m:oMath>
            <w:r w:rsidR="009A66D4" w:rsidRPr="002D6C8F">
              <w:rPr>
                <w:rFonts w:asciiTheme="minorHAnsi" w:eastAsiaTheme="minorEastAsia" w:hAnsiTheme="minorHAnsi" w:cs="B Nazanin"/>
                <w:lang w:bidi="fa-IR"/>
              </w:rPr>
              <w:t xml:space="preserve"> </w:t>
            </w:r>
            <w:r w:rsidR="009A66D4" w:rsidRPr="002D6C8F">
              <w:rPr>
                <w:rFonts w:asciiTheme="minorHAnsi" w:eastAsiaTheme="minorEastAsia" w:hAnsiTheme="minorHAnsi" w:cs="B Nazanin" w:hint="cs"/>
                <w:rtl/>
                <w:lang w:bidi="fa-IR"/>
              </w:rPr>
              <w:t xml:space="preserve"> </w:t>
            </w:r>
            <w:r w:rsidR="009A66D4" w:rsidRPr="002D6C8F">
              <w:rPr>
                <w:rFonts w:asciiTheme="minorHAnsi" w:eastAsiaTheme="minorEastAsia" w:hAnsiTheme="minorHAnsi" w:cs="B Nazanin" w:hint="cs"/>
                <w:b/>
                <w:bCs/>
                <w:rtl/>
                <w:lang w:bidi="fa-IR"/>
              </w:rPr>
              <w:t>در کدام ناحیه دستگاه مختصات قرار دارد؟</w:t>
            </w:r>
          </w:p>
          <w:p w14:paraId="3C4E761D" w14:textId="6979895C" w:rsidR="00FD62A2" w:rsidRPr="002D6C8F" w:rsidRDefault="009A66D4" w:rsidP="00FE4C92">
            <w:pPr>
              <w:bidi/>
              <w:rPr>
                <w:rFonts w:asciiTheme="minorHAnsi" w:eastAsiaTheme="minorEastAsia" w:hAnsiTheme="minorHAnsi" w:cs="B Nazanin"/>
                <w:rtl/>
                <w:lang w:bidi="fa-IR"/>
              </w:rPr>
            </w:pPr>
            <w:r w:rsidRPr="002D6C8F">
              <w:rPr>
                <w:rFonts w:asciiTheme="minorHAnsi" w:eastAsiaTheme="minorEastAsia" w:hAnsiTheme="minorHAnsi" w:cs="B Nazanin" w:hint="cs"/>
                <w:rtl/>
                <w:lang w:bidi="fa-IR"/>
              </w:rPr>
              <w:t xml:space="preserve">الف) اول      </w:t>
            </w:r>
            <w:r w:rsidR="00371B59" w:rsidRPr="002D6C8F">
              <w:rPr>
                <w:rFonts w:asciiTheme="minorHAnsi" w:eastAsiaTheme="minorEastAsia" w:hAnsiTheme="minorHAnsi" w:cs="B Nazanin" w:hint="cs"/>
                <w:rtl/>
                <w:lang w:bidi="fa-IR"/>
              </w:rPr>
              <w:t xml:space="preserve">  </w:t>
            </w:r>
            <w:r w:rsidRPr="002D6C8F">
              <w:rPr>
                <w:rFonts w:asciiTheme="minorHAnsi" w:eastAsiaTheme="minorEastAsia" w:hAnsiTheme="minorHAnsi" w:cs="B Nazanin" w:hint="cs"/>
                <w:rtl/>
                <w:lang w:bidi="fa-IR"/>
              </w:rPr>
              <w:t xml:space="preserve">      ب) دوم             ج) سوم            د) چهارم</w:t>
            </w:r>
            <w:r w:rsidR="0036115B" w:rsidRPr="002D6C8F">
              <w:rPr>
                <w:rFonts w:asciiTheme="minorHAnsi" w:eastAsiaTheme="minorEastAsia" w:hAnsiTheme="minorHAnsi" w:cs="B Nazanin" w:hint="cs"/>
                <w:noProof/>
                <w:rtl/>
                <w:lang w:val="fa-IR" w:bidi="fa-IR"/>
              </w:rPr>
              <mc:AlternateContent>
                <mc:Choice Requires="wpg">
                  <w:drawing>
                    <wp:anchor distT="0" distB="0" distL="114300" distR="114300" simplePos="0" relativeHeight="251672576" behindDoc="0" locked="0" layoutInCell="1" allowOverlap="1" wp14:anchorId="501904B5" wp14:editId="513D2967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259715</wp:posOffset>
                      </wp:positionV>
                      <wp:extent cx="1495425" cy="866775"/>
                      <wp:effectExtent l="38100" t="38100" r="0" b="47625"/>
                      <wp:wrapNone/>
                      <wp:docPr id="10" name="Group 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95425" cy="866775"/>
                                <a:chOff x="0" y="0"/>
                                <a:chExt cx="1495425" cy="866775"/>
                              </a:xfrm>
                            </wpg:grpSpPr>
                            <wps:wsp>
                              <wps:cNvPr id="1" name="Rectangle 1"/>
                              <wps:cNvSpPr/>
                              <wps:spPr>
                                <a:xfrm>
                                  <a:off x="266700" y="333375"/>
                                  <a:ext cx="409575" cy="219075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" name="Straight Arrow Connector 3"/>
                              <wps:cNvCnPr/>
                              <wps:spPr>
                                <a:xfrm flipH="1">
                                  <a:off x="0" y="447675"/>
                                  <a:ext cx="26670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" name="Straight Arrow Connector 4"/>
                              <wps:cNvCnPr/>
                              <wps:spPr>
                                <a:xfrm flipV="1">
                                  <a:off x="476250" y="0"/>
                                  <a:ext cx="0" cy="33337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" name="Straight Arrow Connector 5"/>
                              <wps:cNvCnPr/>
                              <wps:spPr>
                                <a:xfrm>
                                  <a:off x="476250" y="552450"/>
                                  <a:ext cx="0" cy="31432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" name="Straight Arrow Connector 6"/>
                              <wps:cNvCnPr/>
                              <wps:spPr>
                                <a:xfrm>
                                  <a:off x="676275" y="447675"/>
                                  <a:ext cx="81915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      <w:pict>
                    <v:group w14:anchorId="377FF88C" id="Group 10" o:spid="_x0000_s1026" style="position:absolute;margin-left:1.15pt;margin-top:20.45pt;width:117.75pt;height:68.25pt;z-index:251672576;mso-height-relative:margin" coordsize="14954,8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">
                      <v:rect id="Rectangle 1" o:spid="_x0000_s1027" style="position:absolute;left:2667;top:3333;width:4095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" fillcolor="white [3201]" strokecolor="black [3213]" strokeweight="2pt"/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3" o:spid="_x0000_s1028" type="#_x0000_t32" style="position:absolute;top:4476;width:266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" strokecolor="black [3040]">
                        <v:stroke endarrow="block"/>
                      </v:shape>
                      <v:shape id="Straight Arrow Connector 4" o:spid="_x0000_s1029" type="#_x0000_t32" style="position:absolute;left:4762;width:0;height:33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" strokecolor="black [3040]">
                        <v:stroke endarrow="block"/>
                      </v:shape>
                      <v:shape id="Straight Arrow Connector 5" o:spid="_x0000_s1030" type="#_x0000_t32" style="position:absolute;left:4762;top:5524;width:0;height:31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" strokecolor="black [3040]">
                        <v:stroke endarrow="block"/>
                      </v:shape>
                      <v:shape id="Straight Arrow Connector 6" o:spid="_x0000_s1031" type="#_x0000_t32" style="position:absolute;left:6762;top:4476;width:819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" strokecolor="black [3040]">
                        <v:stroke endarrow="block"/>
                      </v:shape>
                    </v:group>
                  </w:pict>
                </mc:Fallback>
              </mc:AlternateContent>
            </w:r>
          </w:p>
          <w:p w14:paraId="7EBE9D35" w14:textId="77777777" w:rsidR="009A66D4" w:rsidRPr="002D6C8F" w:rsidRDefault="009A66D4" w:rsidP="009A66D4">
            <w:pPr>
              <w:bidi/>
              <w:rPr>
                <w:rFonts w:asciiTheme="minorHAnsi" w:eastAsiaTheme="minorEastAsia" w:hAnsiTheme="minorHAnsi" w:cs="B Nazanin"/>
                <w:b/>
                <w:bCs/>
                <w:rtl/>
                <w:lang w:bidi="fa-IR"/>
              </w:rPr>
            </w:pPr>
            <w:r w:rsidRPr="002D6C8F">
              <w:rPr>
                <w:rFonts w:asciiTheme="minorHAnsi" w:eastAsiaTheme="minorEastAsia" w:hAnsiTheme="minorHAnsi" w:cs="B Nazanin" w:hint="cs"/>
                <w:b/>
                <w:bCs/>
                <w:lang w:bidi="fa-IR"/>
              </w:rPr>
              <w:sym w:font="Wingdings" w:char="F076"/>
            </w:r>
            <w:r w:rsidRPr="002D6C8F">
              <w:rPr>
                <w:rFonts w:asciiTheme="minorHAnsi" w:eastAsiaTheme="minorEastAsia" w:hAnsiTheme="minorHAnsi" w:cs="B Nazanin" w:hint="cs"/>
                <w:b/>
                <w:bCs/>
                <w:rtl/>
                <w:lang w:bidi="fa-IR"/>
              </w:rPr>
              <w:t xml:space="preserve"> باتوجه به نیروهایی که به جسم زیر وارد می شود ، جسم به کدام سمت حرکت می کند؟ </w:t>
            </w:r>
          </w:p>
          <w:p w14:paraId="579A13FE" w14:textId="5081725C" w:rsidR="009A66D4" w:rsidRPr="00FE4C92" w:rsidRDefault="00FE4C92" w:rsidP="009A66D4">
            <w:pPr>
              <w:bidi/>
              <w:rPr>
                <w:rFonts w:asciiTheme="minorHAnsi" w:eastAsiaTheme="minorHAnsi" w:hAnsiTheme="minorHAnsi" w:cs="B Nazanin"/>
                <w:i/>
                <w:color w:val="000000" w:themeColor="text1"/>
                <w:sz w:val="12"/>
                <w:szCs w:val="12"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 w:hint="cs"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63FD7BD3" wp14:editId="33128B5F">
                      <wp:simplePos x="0" y="0"/>
                      <wp:positionH relativeFrom="column">
                        <wp:posOffset>2653030</wp:posOffset>
                      </wp:positionH>
                      <wp:positionV relativeFrom="paragraph">
                        <wp:posOffset>73660</wp:posOffset>
                      </wp:positionV>
                      <wp:extent cx="333375" cy="314325"/>
                      <wp:effectExtent l="38100" t="38100" r="28575" b="28575"/>
                      <wp:wrapNone/>
                      <wp:docPr id="15" name="Straight Arrow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33375" cy="3143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515B93C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5" o:spid="_x0000_s1026" type="#_x0000_t32" style="position:absolute;left:0;text-align:left;margin-left:208.9pt;margin-top:5.8pt;width:26.25pt;height:24.75pt;flip:x 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" strokecolor="black [3040]">
                      <v:stroke endarrow="block"/>
                    </v:shape>
                  </w:pict>
                </mc:Fallback>
              </mc:AlternateContent>
            </w:r>
            <w:r w:rsidR="00371B59" w:rsidRPr="002D6C8F">
              <w:rPr>
                <w:rFonts w:asciiTheme="minorHAnsi" w:eastAsiaTheme="minorHAnsi" w:hAnsiTheme="minorHAnsi" w:cs="B Nazanin" w:hint="cs"/>
                <w:i/>
                <w:color w:val="000000" w:themeColor="text1"/>
                <w:rtl/>
                <w:lang w:bidi="fa-IR"/>
              </w:rPr>
              <w:t xml:space="preserve"> </w:t>
            </w:r>
          </w:p>
          <w:p w14:paraId="19C78674" w14:textId="1C53A8DA" w:rsidR="009A66D4" w:rsidRPr="002D6C8F" w:rsidRDefault="00FE4C92" w:rsidP="009A66D4">
            <w:pPr>
              <w:bidi/>
              <w:rPr>
                <w:rFonts w:asciiTheme="minorHAnsi" w:eastAsiaTheme="minorHAnsi" w:hAnsiTheme="minorHAnsi" w:cs="B Nazanin"/>
                <w:i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 w:hint="cs"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73FB280D" wp14:editId="659D153E">
                      <wp:simplePos x="0" y="0"/>
                      <wp:positionH relativeFrom="column">
                        <wp:posOffset>3434080</wp:posOffset>
                      </wp:positionH>
                      <wp:positionV relativeFrom="paragraph">
                        <wp:posOffset>31115</wp:posOffset>
                      </wp:positionV>
                      <wp:extent cx="333375" cy="257175"/>
                      <wp:effectExtent l="38100" t="0" r="28575" b="47625"/>
                      <wp:wrapNone/>
                      <wp:docPr id="13" name="Straight Arrow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33375" cy="2571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8365DF4" id="Straight Arrow Connector 13" o:spid="_x0000_s1026" type="#_x0000_t32" style="position:absolute;left:0;text-align:left;margin-left:270.4pt;margin-top:2.45pt;width:26.25pt;height:20.25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" strokecolor="black [3040]">
                      <v:stroke endarrow="block"/>
                    </v:shape>
                  </w:pict>
                </mc:Fallback>
              </mc:AlternateContent>
            </w:r>
            <w:r w:rsidR="00371B59" w:rsidRPr="002D6C8F">
              <w:rPr>
                <w:rFonts w:asciiTheme="minorHAnsi" w:eastAsiaTheme="minorHAnsi" w:hAnsiTheme="minorHAnsi" w:cs="B Nazanin" w:hint="cs"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3DD3E05F" wp14:editId="0674A8ED">
                      <wp:simplePos x="0" y="0"/>
                      <wp:positionH relativeFrom="column">
                        <wp:posOffset>4215130</wp:posOffset>
                      </wp:positionH>
                      <wp:positionV relativeFrom="paragraph">
                        <wp:posOffset>133985</wp:posOffset>
                      </wp:positionV>
                      <wp:extent cx="409575" cy="0"/>
                      <wp:effectExtent l="38100" t="76200" r="0" b="95250"/>
                      <wp:wrapNone/>
                      <wp:docPr id="14" name="Straight Arr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095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      <w:pict>
                    <v:shape w14:anchorId="3B7792B6" id="Straight Arrow Connector 14" o:spid="_x0000_s1026" type="#_x0000_t32" style="position:absolute;margin-left:331.9pt;margin-top:10.55pt;width:32.25pt;height:0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" strokecolor="black [3040]">
                      <v:stroke endarrow="block"/>
                    </v:shape>
                  </w:pict>
                </mc:Fallback>
              </mc:AlternateContent>
            </w:r>
            <w:r w:rsidR="00371B59" w:rsidRPr="002D6C8F">
              <w:rPr>
                <w:rFonts w:asciiTheme="minorHAnsi" w:eastAsiaTheme="minorHAnsi" w:hAnsiTheme="minorHAnsi" w:cs="B Nazanin" w:hint="cs"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1B7D7E5D" wp14:editId="44814664">
                      <wp:simplePos x="0" y="0"/>
                      <wp:positionH relativeFrom="column">
                        <wp:posOffset>5205730</wp:posOffset>
                      </wp:positionH>
                      <wp:positionV relativeFrom="paragraph">
                        <wp:posOffset>114935</wp:posOffset>
                      </wp:positionV>
                      <wp:extent cx="485775" cy="0"/>
                      <wp:effectExtent l="0" t="76200" r="9525" b="95250"/>
                      <wp:wrapNone/>
                      <wp:docPr id="11" name="Straight Arrow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857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      <w:pict>
                    <v:shape w14:anchorId="73FDC424" id="Straight Arrow Connector 11" o:spid="_x0000_s1026" type="#_x0000_t32" style="position:absolute;margin-left:409.9pt;margin-top:9.05pt;width:38.25pt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" strokecolor="black [3040]">
                      <v:stroke endarrow="block"/>
                    </v:shape>
                  </w:pict>
                </mc:Fallback>
              </mc:AlternateContent>
            </w:r>
            <w:r w:rsidR="00371B59" w:rsidRPr="002D6C8F">
              <w:rPr>
                <w:rFonts w:asciiTheme="minorHAnsi" w:eastAsiaTheme="minorHAnsi" w:hAnsiTheme="minorHAnsi" w:cs="B Nazanin" w:hint="cs"/>
                <w:i/>
                <w:rtl/>
                <w:lang w:bidi="fa-IR"/>
              </w:rPr>
              <w:t xml:space="preserve">الف)                     ب)                        ج)                   د) </w:t>
            </w:r>
          </w:p>
          <w:p w14:paraId="0FF3DA22" w14:textId="5A87AD05" w:rsidR="00371B59" w:rsidRPr="00FE4C92" w:rsidRDefault="00371B59" w:rsidP="00371B59">
            <w:pPr>
              <w:bidi/>
              <w:rPr>
                <w:rFonts w:asciiTheme="minorHAnsi" w:eastAsiaTheme="minorHAnsi" w:hAnsiTheme="minorHAnsi" w:cs="B Nazanin"/>
                <w:i/>
                <w:sz w:val="20"/>
                <w:szCs w:val="20"/>
                <w:rtl/>
                <w:lang w:bidi="fa-IR"/>
              </w:rPr>
            </w:pPr>
          </w:p>
          <w:p w14:paraId="22057F8C" w14:textId="14C49328" w:rsidR="00371B59" w:rsidRPr="002D6C8F" w:rsidRDefault="00371B59" w:rsidP="00371B59">
            <w:pPr>
              <w:bidi/>
              <w:rPr>
                <w:rFonts w:asciiTheme="minorHAnsi" w:eastAsiaTheme="minorHAnsi" w:hAnsiTheme="minorHAnsi" w:cs="B Nazanin"/>
                <w:b/>
                <w:bCs/>
                <w:i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2D6C8F">
              <w:rPr>
                <w:rFonts w:asciiTheme="minorHAnsi" w:eastAsiaTheme="minorHAnsi" w:hAnsiTheme="minorHAnsi" w:cs="B Nazanin" w:hint="cs"/>
                <w:b/>
                <w:bCs/>
                <w:iCs/>
                <w:rtl/>
                <w:lang w:bidi="fa-IR"/>
              </w:rPr>
              <w:t xml:space="preserve"> </w:t>
            </w:r>
            <w:r w:rsidRPr="002D6C8F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>اگر سکه ای را 10 بار پرتاب کنیم، انتظار داریم چند بار سکه پشت بیاید؟</w:t>
            </w:r>
          </w:p>
          <w:p w14:paraId="3F580BE8" w14:textId="369DCD05" w:rsidR="003D5C92" w:rsidRPr="002D6C8F" w:rsidRDefault="00371B59" w:rsidP="00453FCB">
            <w:pPr>
              <w:bidi/>
              <w:rPr>
                <w:rFonts w:asciiTheme="minorHAnsi" w:eastAsiaTheme="minorHAnsi" w:hAnsiTheme="minorHAnsi" w:cs="B Nazanin"/>
                <w:i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 w:hint="cs"/>
                <w:i/>
                <w:rtl/>
                <w:lang w:bidi="fa-IR"/>
              </w:rPr>
              <w:t xml:space="preserve">الف) 5                 ب) 10                  ج) 0                د) </w:t>
            </w:r>
            <m:oMath>
              <m:f>
                <m:fPr>
                  <m:ctrlPr>
                    <w:rPr>
                      <w:rFonts w:ascii="Cambria Math" w:eastAsiaTheme="minorHAnsi" w:hAnsi="Cambria Math" w:cs="B Nazanin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HAnsi" w:hAnsi="Cambria Math" w:cs="B Nazanin"/>
                      <w:rtl/>
                      <w:lang w:bidi="fa-IR"/>
                    </w:rPr>
                    <m:t>1</m:t>
                  </m:r>
                </m:num>
                <m:den>
                  <m:r>
                    <w:rPr>
                      <w:rFonts w:ascii="Cambria Math" w:eastAsiaTheme="minorHAnsi" w:hAnsi="Cambria Math" w:cs="B Nazanin"/>
                      <w:rtl/>
                      <w:lang w:bidi="fa-IR"/>
                    </w:rPr>
                    <m:t>2</m:t>
                  </m:r>
                </m:den>
              </m:f>
            </m:oMath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2FCDA4D7" w14:textId="41E91DDD" w:rsidR="002C19EE" w:rsidRPr="002D6C8F" w:rsidRDefault="00EF3F2F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</w:t>
            </w:r>
          </w:p>
        </w:tc>
      </w:tr>
      <w:tr w:rsidR="00BB5075" w:rsidRPr="002D6C8F" w14:paraId="11E71D85" w14:textId="77777777" w:rsidTr="00FE4C92">
        <w:trPr>
          <w:trHeight w:val="967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642C21D1" w14:textId="29160F7A" w:rsidR="00BB5075" w:rsidRPr="002D6C8F" w:rsidRDefault="00FD62A2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4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48CA765" w14:textId="77777777" w:rsidR="00BB5075" w:rsidRPr="002D6C8F" w:rsidRDefault="00FD62A2" w:rsidP="005B3F55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حاصل عبارت زیر را به دست آورید.</w:t>
            </w:r>
          </w:p>
          <w:p w14:paraId="0C1A2C5D" w14:textId="1898FD85" w:rsidR="00FD62A2" w:rsidRPr="00453FCB" w:rsidRDefault="00FD62A2" w:rsidP="00453FCB">
            <w:pPr>
              <w:bidi/>
              <w:rPr>
                <w:rFonts w:asciiTheme="minorHAnsi" w:eastAsiaTheme="minorEastAsia" w:hAnsiTheme="minorHAnsi" w:cs="B Nazanin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HAnsi" w:hAnsi="Cambria Math" w:cs="B Nazanin"/>
                    <w:rtl/>
                    <w:lang w:bidi="fa-IR"/>
                  </w:rPr>
                  <m:t>1</m:t>
                </m:r>
                <m:f>
                  <m:fPr>
                    <m:ctrlPr>
                      <w:rPr>
                        <w:rFonts w:ascii="Cambria Math" w:eastAsiaTheme="minorHAnsi" w:hAnsi="Cambria Math" w:cs="B Nazanin"/>
                        <w:i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eastAsiaTheme="minorHAnsi" w:hAnsi="Cambria Math" w:cs="B Nazanin"/>
                        <w:rtl/>
                        <w:lang w:bidi="fa-IR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HAnsi" w:hAnsi="Cambria Math" w:cs="B Nazanin"/>
                        <w:rtl/>
                        <w:lang w:bidi="fa-IR"/>
                      </w:rPr>
                      <m:t>3</m:t>
                    </m:r>
                  </m:den>
                </m:f>
                <m:r>
                  <w:rPr>
                    <w:rFonts w:ascii="Cambria Math" w:eastAsiaTheme="minorHAnsi" w:hAnsi="Cambria Math" w:cs="B Nazanin"/>
                    <w:lang w:bidi="fa-IR"/>
                  </w:rPr>
                  <m:t>×</m:t>
                </m:r>
                <m:r>
                  <w:rPr>
                    <w:rFonts w:ascii="Cambria Math" w:eastAsiaTheme="minorHAnsi" w:hAnsi="Cambria Math" w:cs="B Nazanin"/>
                    <w:rtl/>
                    <w:lang w:bidi="fa-IR"/>
                  </w:rPr>
                  <m:t>1</m:t>
                </m:r>
                <m:f>
                  <m:fPr>
                    <m:ctrlPr>
                      <w:rPr>
                        <w:rFonts w:ascii="Cambria Math" w:eastAsiaTheme="minorHAnsi" w:hAnsi="Cambria Math" w:cs="B Nazanin"/>
                        <w:i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eastAsiaTheme="minorHAnsi" w:hAnsi="Cambria Math" w:cs="B Nazanin"/>
                        <w:rtl/>
                        <w:lang w:bidi="fa-IR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HAnsi" w:hAnsi="Cambria Math" w:cs="B Nazanin"/>
                        <w:rtl/>
                        <w:lang w:bidi="fa-IR"/>
                      </w:rPr>
                      <m:t>4</m:t>
                    </m:r>
                  </m:den>
                </m:f>
                <m:r>
                  <w:rPr>
                    <w:rFonts w:ascii="Cambria Math" w:eastAsiaTheme="minorHAnsi" w:hAnsi="Cambria Math" w:cs="B Nazanin"/>
                    <w:lang w:bidi="fa-IR"/>
                  </w:rPr>
                  <m:t>×</m:t>
                </m:r>
                <m:r>
                  <w:rPr>
                    <w:rFonts w:ascii="Cambria Math" w:eastAsiaTheme="minorHAnsi" w:hAnsi="Cambria Math" w:cs="B Nazanin"/>
                    <w:rtl/>
                    <w:lang w:bidi="fa-IR"/>
                  </w:rPr>
                  <m:t>1</m:t>
                </m:r>
                <m:f>
                  <m:fPr>
                    <m:ctrlPr>
                      <w:rPr>
                        <w:rFonts w:ascii="Cambria Math" w:eastAsiaTheme="minorHAnsi" w:hAnsi="Cambria Math" w:cs="B Nazanin"/>
                        <w:i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eastAsiaTheme="minorHAnsi" w:hAnsi="Cambria Math" w:cs="B Nazanin"/>
                        <w:rtl/>
                        <w:lang w:bidi="fa-IR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HAnsi" w:hAnsi="Cambria Math" w:cs="B Nazanin"/>
                        <w:rtl/>
                        <w:lang w:bidi="fa-IR"/>
                      </w:rPr>
                      <m:t>5</m:t>
                    </m:r>
                  </m:den>
                </m:f>
                <m:r>
                  <w:rPr>
                    <w:rFonts w:ascii="Cambria Math" w:eastAsiaTheme="minorHAnsi" w:hAnsi="Cambria Math" w:cs="B Nazanin"/>
                    <w:lang w:bidi="fa-IR"/>
                  </w:rPr>
                  <m:t>×…×</m:t>
                </m:r>
                <m:r>
                  <w:rPr>
                    <w:rFonts w:ascii="Cambria Math" w:eastAsiaTheme="minorHAnsi" w:hAnsi="Cambria Math" w:cs="B Nazanin"/>
                    <w:rtl/>
                    <w:lang w:bidi="fa-IR"/>
                  </w:rPr>
                  <m:t>1</m:t>
                </m:r>
                <m:f>
                  <m:fPr>
                    <m:ctrlPr>
                      <w:rPr>
                        <w:rFonts w:ascii="Cambria Math" w:eastAsiaTheme="minorHAnsi" w:hAnsi="Cambria Math" w:cs="B Nazanin"/>
                        <w:i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eastAsiaTheme="minorHAnsi" w:hAnsi="Cambria Math" w:cs="B Nazanin"/>
                        <w:rtl/>
                        <w:lang w:bidi="fa-IR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HAnsi" w:hAnsi="Cambria Math"/>
                        <w:rtl/>
                        <w:lang w:bidi="fa-IR"/>
                      </w:rPr>
                      <m:t>100</m:t>
                    </m:r>
                  </m:den>
                </m:f>
                <m:r>
                  <w:rPr>
                    <w:rFonts w:ascii="Cambria Math" w:eastAsiaTheme="minorHAnsi" w:hAnsi="Cambria Math" w:cs="B Nazanin"/>
                    <w:lang w:bidi="fa-IR"/>
                  </w:rPr>
                  <m:t>=</m:t>
                </m:r>
              </m:oMath>
            </m:oMathPara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6324B2AA" w14:textId="709E83EE" w:rsidR="00BB5075" w:rsidRPr="002D6C8F" w:rsidRDefault="00FD62A2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</w:t>
            </w:r>
          </w:p>
        </w:tc>
      </w:tr>
      <w:tr w:rsidR="00BB5075" w:rsidRPr="002D6C8F" w14:paraId="1E6BE931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46659292" w14:textId="2CDCEE15" w:rsidR="00BB5075" w:rsidRPr="002D6C8F" w:rsidRDefault="00FD62A2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5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7691224" w14:textId="77777777" w:rsidR="00BB5075" w:rsidRPr="002D6C8F" w:rsidRDefault="00270D84" w:rsidP="005B3F55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حاصل عبارتهای زیر را به دست آورید.</w:t>
            </w:r>
          </w:p>
          <w:p w14:paraId="2EBF4DA8" w14:textId="56740128" w:rsidR="00270D84" w:rsidRPr="00453FCB" w:rsidRDefault="00851D11" w:rsidP="00453FCB">
            <w:pPr>
              <w:bidi/>
              <w:spacing w:line="360" w:lineRule="auto"/>
              <w:rPr>
                <w:rFonts w:asciiTheme="minorHAnsi" w:eastAsiaTheme="minorEastAsia" w:hAnsiTheme="minorHAnsi" w:cs="B Nazanin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eastAsiaTheme="minorHAnsi" w:hAnsi="Cambria Math" w:cs="B Nazanin"/>
                        <w:i/>
                        <w:lang w:bidi="fa-IR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eastAsiaTheme="minorHAnsi" w:hAnsi="Cambria Math" w:cs="B Nazanin"/>
                            <w:i/>
                            <w:lang w:bidi="fa-IR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HAnsi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Fonts w:ascii="Cambria Math" w:eastAsiaTheme="minorHAnsi" w:hAnsi="Cambria Math" w:cs="B Nazanin"/>
                            <w:rtl/>
                            <w:lang w:bidi="fa-IR"/>
                          </w:rPr>
                          <m:t>7</m:t>
                        </m:r>
                      </m:e>
                    </m:d>
                    <m:r>
                      <w:rPr>
                        <w:rFonts w:ascii="Cambria Math" w:eastAsiaTheme="minorHAnsi" w:hAnsi="Cambria Math" w:cs="B Nazanin"/>
                        <w:lang w:bidi="fa-IR"/>
                      </w:rPr>
                      <m:t>×</m:t>
                    </m:r>
                    <m:r>
                      <w:rPr>
                        <w:rFonts w:ascii="Cambria Math" w:eastAsiaTheme="minorHAnsi" w:hAnsi="Cambria Math" w:cs="B Nazanin"/>
                        <w:rtl/>
                        <w:lang w:bidi="fa-IR"/>
                      </w:rPr>
                      <m:t>4</m:t>
                    </m:r>
                  </m:e>
                </m:d>
                <m:r>
                  <w:rPr>
                    <w:rFonts w:ascii="Cambria Math" w:eastAsiaTheme="minorHAnsi" w:hAnsi="Cambria Math" w:cs="B Nazanin"/>
                    <w:lang w:bidi="fa-IR"/>
                  </w:rPr>
                  <m:t>÷</m:t>
                </m:r>
                <m:d>
                  <m:dPr>
                    <m:ctrlPr>
                      <w:rPr>
                        <w:rFonts w:ascii="Cambria Math" w:eastAsiaTheme="minorHAnsi" w:hAnsi="Cambria Math" w:cs="B Nazanin"/>
                        <w:i/>
                        <w:lang w:bidi="fa-IR"/>
                      </w:rPr>
                    </m:ctrlPr>
                  </m:dPr>
                  <m:e>
                    <m:r>
                      <w:rPr>
                        <w:rFonts w:ascii="Cambria Math" w:eastAsiaTheme="minorHAnsi" w:hAnsi="Cambria Math" w:cs="B Nazanin"/>
                        <w:lang w:bidi="fa-IR"/>
                      </w:rPr>
                      <m:t>+</m:t>
                    </m:r>
                    <m:r>
                      <w:rPr>
                        <w:rFonts w:ascii="Cambria Math" w:eastAsiaTheme="minorHAnsi" w:hAnsi="Cambria Math" w:cs="B Nazanin"/>
                        <w:rtl/>
                        <w:lang w:bidi="fa-IR"/>
                      </w:rPr>
                      <m:t>2</m:t>
                    </m:r>
                  </m:e>
                </m:d>
                <m:r>
                  <w:rPr>
                    <w:rFonts w:ascii="Cambria Math" w:eastAsiaTheme="minorHAnsi" w:hAnsi="Cambria Math" w:cs="B Nazanin"/>
                    <w:lang w:bidi="fa-IR"/>
                  </w:rPr>
                  <m:t>=</m:t>
                </m:r>
              </m:oMath>
            </m:oMathPara>
          </w:p>
          <w:p w14:paraId="41B4CEF5" w14:textId="40429C53" w:rsidR="00270D84" w:rsidRPr="00453FCB" w:rsidRDefault="00270D84" w:rsidP="00453FCB">
            <w:pPr>
              <w:bidi/>
              <w:jc w:val="right"/>
              <w:rPr>
                <w:rFonts w:asciiTheme="minorHAnsi" w:eastAsiaTheme="minorEastAsia" w:hAnsiTheme="minorHAnsi" w:cs="B Nazanin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HAnsi" w:hAnsi="Cambria Math" w:cs="B Nazanin"/>
                    <w:lang w:bidi="fa-IR"/>
                  </w:rPr>
                  <m:t>-</m:t>
                </m:r>
                <m:r>
                  <w:rPr>
                    <w:rFonts w:ascii="Cambria Math" w:eastAsiaTheme="minorHAnsi" w:hAnsi="Cambria Math" w:cs="B Nazanin"/>
                    <w:rtl/>
                    <w:lang w:bidi="fa-IR"/>
                  </w:rPr>
                  <m:t>18</m:t>
                </m:r>
                <m:r>
                  <w:rPr>
                    <w:rFonts w:ascii="Cambria Math" w:eastAsiaTheme="minorHAnsi" w:hAnsi="Cambria Math" w:cs="B Nazanin"/>
                    <w:lang w:bidi="fa-IR"/>
                  </w:rPr>
                  <m:t>-</m:t>
                </m:r>
                <m:d>
                  <m:dPr>
                    <m:ctrlPr>
                      <w:rPr>
                        <w:rFonts w:ascii="Cambria Math" w:eastAsiaTheme="minorHAnsi" w:hAnsi="Cambria Math" w:cs="B Nazanin"/>
                        <w:i/>
                        <w:lang w:bidi="fa-IR"/>
                      </w:rPr>
                    </m:ctrlPr>
                  </m:dPr>
                  <m:e>
                    <m:r>
                      <w:rPr>
                        <w:rFonts w:ascii="Cambria Math" w:eastAsiaTheme="minorHAnsi" w:hAnsi="Cambria Math" w:cs="B Nazanin"/>
                        <w:lang w:bidi="fa-IR"/>
                      </w:rPr>
                      <m:t>-</m:t>
                    </m:r>
                    <m:r>
                      <w:rPr>
                        <w:rFonts w:ascii="Cambria Math" w:eastAsiaTheme="minorHAnsi" w:hAnsi="Cambria Math" w:cs="B Nazanin"/>
                        <w:rtl/>
                        <w:lang w:bidi="fa-IR"/>
                      </w:rPr>
                      <m:t>16</m:t>
                    </m:r>
                  </m:e>
                </m:d>
                <m:r>
                  <w:rPr>
                    <w:rFonts w:ascii="Cambria Math" w:eastAsiaTheme="minorHAnsi" w:hAnsi="Cambria Math" w:cs="B Nazanin"/>
                    <w:lang w:bidi="fa-IR"/>
                  </w:rPr>
                  <m:t>=</m:t>
                </m:r>
              </m:oMath>
            </m:oMathPara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507472FB" w14:textId="032D8E2D" w:rsidR="00BB5075" w:rsidRPr="002D6C8F" w:rsidRDefault="00270D84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</w:t>
            </w:r>
          </w:p>
        </w:tc>
      </w:tr>
      <w:tr w:rsidR="00BB5075" w:rsidRPr="002D6C8F" w14:paraId="14C65E9A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5AD3473" w14:textId="6825F159" w:rsidR="00BB5075" w:rsidRPr="002D6C8F" w:rsidRDefault="00270D84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6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FD56AC4" w14:textId="6EFD860E" w:rsidR="00BB5075" w:rsidRPr="002D6C8F" w:rsidRDefault="00270D84" w:rsidP="005B3F55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الف) جمله ی </w:t>
            </w:r>
            <w:r w:rsidRPr="002D6C8F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>n</w:t>
            </w:r>
            <w:r w:rsidRPr="002D6C8F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ام الگوی عددی زیر را بنویسید.</w:t>
            </w:r>
          </w:p>
          <w:p w14:paraId="0F0CC74B" w14:textId="593745B8" w:rsidR="0038166B" w:rsidRPr="002D6C8F" w:rsidRDefault="0038166B" w:rsidP="0038166B">
            <w:pPr>
              <w:bidi/>
              <w:jc w:val="right"/>
              <w:rPr>
                <w:rFonts w:asciiTheme="minorHAnsi" w:eastAsiaTheme="minorHAnsi" w:hAnsiTheme="minorHAnsi" w:cs="B Nazanin"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 w:hint="cs"/>
                <w:rtl/>
                <w:lang w:bidi="fa-IR"/>
              </w:rPr>
              <w:t>... و 17و14و11و8و5</w:t>
            </w:r>
          </w:p>
          <w:p w14:paraId="506E8CAE" w14:textId="0BA91F43" w:rsidR="00270D84" w:rsidRPr="002D6C8F" w:rsidRDefault="00270D84" w:rsidP="0038166B">
            <w:pPr>
              <w:bidi/>
              <w:rPr>
                <w:rFonts w:asciiTheme="minorHAnsi" w:eastAsiaTheme="minorEastAsia" w:hAnsiTheme="minorHAnsi" w:cs="B Nazanin"/>
                <w:b/>
                <w:bCs/>
                <w:rtl/>
                <w:lang w:bidi="fa-IR"/>
              </w:rPr>
            </w:pPr>
            <w:r w:rsidRPr="002D6C8F">
              <w:rPr>
                <w:rFonts w:asciiTheme="minorHAnsi" w:eastAsiaTheme="minorEastAsia" w:hAnsiTheme="minorHAnsi" w:cs="B Nazanin" w:hint="cs"/>
                <w:b/>
                <w:bCs/>
                <w:rtl/>
                <w:lang w:bidi="fa-IR"/>
              </w:rPr>
              <w:t>ب) معادله زیر را حل کنید.</w:t>
            </w:r>
          </w:p>
          <w:p w14:paraId="10463564" w14:textId="604EF551" w:rsidR="00270D84" w:rsidRPr="002D6C8F" w:rsidRDefault="00270D84" w:rsidP="00270D84">
            <w:pPr>
              <w:bidi/>
              <w:rPr>
                <w:rFonts w:asciiTheme="minorHAnsi" w:eastAsiaTheme="minorEastAsia" w:hAnsiTheme="minorHAnsi" w:cs="B Nazanin"/>
                <w:i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HAnsi" w:hAnsi="Cambria Math" w:cs="B Nazanin"/>
                    <w:rtl/>
                    <w:lang w:bidi="fa-IR"/>
                  </w:rPr>
                  <m:t>2</m:t>
                </m:r>
                <m:r>
                  <w:rPr>
                    <w:rFonts w:ascii="Cambria Math" w:eastAsiaTheme="minorHAnsi" w:hAnsi="Cambria Math" w:cs="B Nazanin"/>
                    <w:lang w:bidi="fa-IR"/>
                  </w:rPr>
                  <m:t>x+</m:t>
                </m:r>
                <m:r>
                  <w:rPr>
                    <w:rFonts w:ascii="Cambria Math" w:eastAsiaTheme="minorHAnsi" w:hAnsi="Cambria Math" w:cs="B Nazanin"/>
                    <w:rtl/>
                    <w:lang w:bidi="fa-IR"/>
                  </w:rPr>
                  <m:t>3</m:t>
                </m:r>
                <m:r>
                  <w:rPr>
                    <w:rFonts w:ascii="Cambria Math" w:eastAsiaTheme="minorHAnsi" w:hAnsi="Cambria Math" w:cs="B Nazanin"/>
                    <w:lang w:bidi="fa-IR"/>
                  </w:rPr>
                  <m:t>=-</m:t>
                </m:r>
                <m:r>
                  <w:rPr>
                    <w:rFonts w:ascii="Cambria Math" w:eastAsiaTheme="minorHAnsi" w:hAnsi="Cambria Math" w:cs="B Nazanin"/>
                    <w:rtl/>
                    <w:lang w:bidi="fa-IR"/>
                  </w:rPr>
                  <m:t>7</m:t>
                </m:r>
              </m:oMath>
            </m:oMathPara>
          </w:p>
          <w:p w14:paraId="5025FFFD" w14:textId="779A4E2F" w:rsidR="008A365C" w:rsidRPr="002D6C8F" w:rsidRDefault="008A365C" w:rsidP="008A365C">
            <w:pPr>
              <w:bidi/>
              <w:rPr>
                <w:rFonts w:asciiTheme="minorHAnsi" w:eastAsiaTheme="minorEastAsia" w:hAnsiTheme="minorHAnsi" w:cs="B Nazanin"/>
                <w:i/>
                <w:rtl/>
                <w:lang w:bidi="fa-IR"/>
              </w:rPr>
            </w:pPr>
          </w:p>
          <w:p w14:paraId="75B64F71" w14:textId="77777777" w:rsidR="008A365C" w:rsidRPr="002D6C8F" w:rsidRDefault="008A365C" w:rsidP="008A365C">
            <w:pPr>
              <w:bidi/>
              <w:rPr>
                <w:rFonts w:asciiTheme="minorHAnsi" w:eastAsiaTheme="minorEastAsia" w:hAnsiTheme="minorHAnsi" w:cs="B Nazanin"/>
                <w:i/>
                <w:lang w:bidi="fa-IR"/>
              </w:rPr>
            </w:pPr>
          </w:p>
          <w:p w14:paraId="64542E8A" w14:textId="23778798" w:rsidR="00270D84" w:rsidRPr="002D6C8F" w:rsidRDefault="00270D84" w:rsidP="00270D84">
            <w:pPr>
              <w:bidi/>
              <w:rPr>
                <w:rFonts w:asciiTheme="minorHAnsi" w:eastAsiaTheme="minorEastAsia" w:hAnsiTheme="minorHAnsi" w:cs="B Nazanin"/>
                <w:i/>
                <w:rtl/>
                <w:lang w:bidi="fa-IR"/>
              </w:rPr>
            </w:pPr>
            <w:r w:rsidRPr="002D6C8F">
              <w:rPr>
                <w:rFonts w:asciiTheme="minorHAnsi" w:eastAsiaTheme="minorEastAsia" w:hAnsiTheme="minorHAnsi" w:cs="B Nazanin" w:hint="cs"/>
                <w:b/>
                <w:bCs/>
                <w:i/>
                <w:rtl/>
                <w:lang w:bidi="fa-IR"/>
              </w:rPr>
              <w:t>ج) مقدار عددی عبارت</w:t>
            </w:r>
            <w:r w:rsidRPr="002D6C8F">
              <w:rPr>
                <w:rFonts w:asciiTheme="minorHAnsi" w:eastAsiaTheme="minorEastAsia" w:hAnsiTheme="minorHAnsi" w:cs="B Nazanin" w:hint="cs"/>
                <w:i/>
                <w:rtl/>
                <w:lang w:bidi="fa-IR"/>
              </w:rPr>
              <w:t xml:space="preserve"> </w:t>
            </w:r>
            <m:oMath>
              <m:r>
                <w:rPr>
                  <w:rFonts w:ascii="Cambria Math" w:eastAsiaTheme="minorEastAsia" w:hAnsi="Cambria Math" w:cs="B Nazanin"/>
                  <w:rtl/>
                  <w:lang w:bidi="fa-IR"/>
                </w:rPr>
                <m:t>3</m:t>
              </m:r>
              <m:r>
                <w:rPr>
                  <w:rFonts w:ascii="Cambria Math" w:eastAsiaTheme="minorEastAsia" w:hAnsi="Cambria Math" w:cs="B Nazanin"/>
                  <w:lang w:bidi="fa-IR"/>
                </w:rPr>
                <m:t>x-</m:t>
              </m:r>
              <m:r>
                <w:rPr>
                  <w:rFonts w:ascii="Cambria Math" w:eastAsiaTheme="minorEastAsia" w:hAnsi="Cambria Math" w:cs="B Nazanin"/>
                  <w:rtl/>
                  <w:lang w:bidi="fa-IR"/>
                </w:rPr>
                <m:t>1</m:t>
              </m:r>
            </m:oMath>
            <w:r w:rsidR="008A365C" w:rsidRPr="002D6C8F">
              <w:rPr>
                <w:rFonts w:asciiTheme="minorHAnsi" w:eastAsiaTheme="minorEastAsia" w:hAnsiTheme="minorHAnsi" w:cs="B Nazanin" w:hint="cs"/>
                <w:i/>
                <w:rtl/>
                <w:lang w:bidi="fa-IR"/>
              </w:rPr>
              <w:t xml:space="preserve"> </w:t>
            </w:r>
            <w:r w:rsidR="008A365C" w:rsidRPr="002D6C8F">
              <w:rPr>
                <w:rFonts w:asciiTheme="minorHAnsi" w:eastAsiaTheme="minorEastAsia" w:hAnsiTheme="minorHAnsi" w:cs="B Nazanin" w:hint="cs"/>
                <w:b/>
                <w:bCs/>
                <w:i/>
                <w:rtl/>
                <w:lang w:bidi="fa-IR"/>
              </w:rPr>
              <w:t>به ازای</w:t>
            </w:r>
            <w:r w:rsidR="008A365C" w:rsidRPr="002D6C8F">
              <w:rPr>
                <w:rFonts w:asciiTheme="minorHAnsi" w:eastAsiaTheme="minorEastAsia" w:hAnsiTheme="minorHAnsi" w:cs="B Nazanin" w:hint="cs"/>
                <w:i/>
                <w:rtl/>
                <w:lang w:bidi="fa-IR"/>
              </w:rPr>
              <w:t xml:space="preserve"> </w:t>
            </w:r>
            <m:oMath>
              <m:r>
                <w:rPr>
                  <w:rFonts w:ascii="Cambria Math" w:eastAsiaTheme="minorEastAsia" w:hAnsi="Cambria Math" w:cs="B Nazanin"/>
                  <w:lang w:bidi="fa-IR"/>
                </w:rPr>
                <m:t>x=</m:t>
              </m:r>
              <m:r>
                <w:rPr>
                  <w:rFonts w:ascii="Cambria Math" w:eastAsiaTheme="minorEastAsia" w:hAnsi="Cambria Math" w:cs="B Nazanin"/>
                  <w:rtl/>
                  <w:lang w:bidi="fa-IR"/>
                </w:rPr>
                <m:t>2</m:t>
              </m:r>
            </m:oMath>
            <w:r w:rsidR="008A365C" w:rsidRPr="002D6C8F">
              <w:rPr>
                <w:rFonts w:asciiTheme="minorHAnsi" w:eastAsiaTheme="minorEastAsia" w:hAnsiTheme="minorHAnsi" w:cs="B Nazanin"/>
                <w:i/>
                <w:lang w:bidi="fa-IR"/>
              </w:rPr>
              <w:t xml:space="preserve">    </w:t>
            </w:r>
            <w:r w:rsidR="008A365C" w:rsidRPr="002D6C8F">
              <w:rPr>
                <w:rFonts w:asciiTheme="minorHAnsi" w:eastAsiaTheme="minorEastAsia" w:hAnsiTheme="minorHAnsi" w:cs="B Nazanin" w:hint="cs"/>
                <w:iCs/>
                <w:rtl/>
                <w:lang w:bidi="fa-IR"/>
              </w:rPr>
              <w:t xml:space="preserve"> </w:t>
            </w:r>
            <w:r w:rsidR="008A365C" w:rsidRPr="002D6C8F">
              <w:rPr>
                <w:rFonts w:asciiTheme="minorHAnsi" w:eastAsiaTheme="minorEastAsia" w:hAnsiTheme="minorHAnsi" w:cs="B Nazanin" w:hint="cs"/>
                <w:b/>
                <w:bCs/>
                <w:i/>
                <w:rtl/>
                <w:lang w:bidi="fa-IR"/>
              </w:rPr>
              <w:t>را به دست آورید.</w:t>
            </w:r>
          </w:p>
          <w:p w14:paraId="00C1D428" w14:textId="2B472B48" w:rsidR="008A365C" w:rsidRPr="002D6C8F" w:rsidRDefault="008A365C" w:rsidP="008A365C">
            <w:pPr>
              <w:bidi/>
              <w:rPr>
                <w:rFonts w:asciiTheme="minorHAnsi" w:eastAsiaTheme="minorHAnsi" w:hAnsiTheme="minorHAnsi" w:cs="B Nazanin"/>
                <w:i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26F4B4BC" w14:textId="72BDD4D1" w:rsidR="00BB5075" w:rsidRPr="002D6C8F" w:rsidRDefault="008A365C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5/1</w:t>
            </w:r>
          </w:p>
        </w:tc>
      </w:tr>
      <w:tr w:rsidR="00BB5075" w:rsidRPr="002D6C8F" w14:paraId="15D62F4D" w14:textId="77777777" w:rsidTr="00FE4C92">
        <w:trPr>
          <w:trHeight w:val="1077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12EAD37B" w14:textId="6E129151" w:rsidR="00BB5075" w:rsidRPr="002D6C8F" w:rsidRDefault="008A365C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7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BFE930F" w14:textId="77777777" w:rsidR="001259D8" w:rsidRPr="002D6C8F" w:rsidRDefault="008A365C" w:rsidP="001259D8">
            <w:pPr>
              <w:bidi/>
              <w:rPr>
                <w:rFonts w:asciiTheme="minorHAnsi" w:eastAsiaTheme="minorHAnsi" w:hAnsiTheme="minorHAnsi" w:cs="B Nazanin"/>
                <w:b/>
                <w:bCs/>
                <w:lang w:bidi="fa-IR"/>
              </w:rPr>
            </w:pPr>
            <w:r w:rsidRPr="002D6C8F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پاره خط </w:t>
            </w:r>
            <w:r w:rsidRPr="002D6C8F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>AF</w:t>
            </w:r>
            <w:r w:rsidRPr="002D6C8F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به پنج قسمت مساوی تقسیم شده است. جاهای خالی را کامل کنید.</w:t>
            </w:r>
          </w:p>
          <w:p w14:paraId="43DE34A8" w14:textId="1AF4458F" w:rsidR="001259D8" w:rsidRPr="002D6C8F" w:rsidRDefault="001259D8" w:rsidP="001259D8">
            <w:pPr>
              <w:bidi/>
              <w:jc w:val="right"/>
              <w:rPr>
                <w:rFonts w:asciiTheme="minorHAnsi" w:eastAsiaTheme="minorHAnsi" w:hAnsiTheme="minorHAnsi" w:cs="B Nazanin"/>
                <w:lang w:bidi="fa-IR"/>
              </w:rPr>
            </w:pPr>
            <w:r w:rsidRPr="002D6C8F">
              <w:rPr>
                <w:rFonts w:asciiTheme="minorHAnsi" w:eastAsiaTheme="minorHAnsi" w:hAnsiTheme="minorHAnsi" w:cs="B Nazanin"/>
                <w:noProof/>
                <w:rtl/>
                <w:lang w:bidi="fa-IR"/>
              </w:rPr>
              <w:drawing>
                <wp:anchor distT="0" distB="0" distL="114300" distR="114300" simplePos="0" relativeHeight="251708416" behindDoc="0" locked="0" layoutInCell="1" allowOverlap="1" wp14:anchorId="652B54E7" wp14:editId="71E81E4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3175</wp:posOffset>
                  </wp:positionV>
                  <wp:extent cx="1638300" cy="285977"/>
                  <wp:effectExtent l="0" t="0" r="0" b="0"/>
                  <wp:wrapNone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300" cy="28597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55BFC4E3" w14:textId="6B66E94D" w:rsidR="001259D8" w:rsidRPr="002D6C8F" w:rsidRDefault="00851D11" w:rsidP="008F42FB">
            <w:pPr>
              <w:bidi/>
              <w:rPr>
                <w:rFonts w:asciiTheme="minorHAnsi" w:eastAsiaTheme="minorEastAsia" w:hAnsiTheme="minorHAnsi" w:cs="B Nazanin"/>
                <w:rtl/>
                <w:lang w:bidi="fa-IR"/>
              </w:rPr>
            </w:pPr>
            <m:oMath>
              <m:acc>
                <m:accPr>
                  <m:chr m:val="̅"/>
                  <m:ctrlPr>
                    <w:rPr>
                      <w:rFonts w:ascii="Cambria Math" w:eastAsiaTheme="minorHAnsi" w:hAnsi="Cambria Math" w:cs="B Nazanin"/>
                      <w:i/>
                      <w:lang w:bidi="fa-IR"/>
                    </w:rPr>
                  </m:ctrlPr>
                </m:accPr>
                <m:e>
                  <m:r>
                    <w:rPr>
                      <w:rFonts w:ascii="Cambria Math" w:eastAsiaTheme="minorHAnsi" w:hAnsi="Cambria Math" w:cs="B Nazanin"/>
                      <w:lang w:bidi="fa-IR"/>
                    </w:rPr>
                    <m:t>DE</m:t>
                  </m:r>
                </m:e>
              </m:acc>
              <m:r>
                <w:rPr>
                  <w:rFonts w:ascii="Cambria Math" w:eastAsiaTheme="minorHAnsi" w:hAnsi="Cambria Math" w:cs="B Nazanin"/>
                  <w:lang w:bidi="fa-IR"/>
                </w:rPr>
                <m:t>=…</m:t>
              </m:r>
              <m:acc>
                <m:accPr>
                  <m:chr m:val="̅"/>
                  <m:ctrlPr>
                    <w:rPr>
                      <w:rFonts w:ascii="Cambria Math" w:eastAsiaTheme="minorHAnsi" w:hAnsi="Cambria Math" w:cs="B Nazanin"/>
                      <w:i/>
                      <w:lang w:bidi="fa-IR"/>
                    </w:rPr>
                  </m:ctrlPr>
                </m:accPr>
                <m:e>
                  <m:r>
                    <w:rPr>
                      <w:rFonts w:ascii="Cambria Math" w:eastAsiaTheme="minorHAnsi" w:hAnsi="Cambria Math" w:cs="B Nazanin"/>
                      <w:lang w:bidi="fa-IR"/>
                    </w:rPr>
                    <m:t>AE</m:t>
                  </m:r>
                </m:e>
              </m:acc>
              <m:r>
                <w:rPr>
                  <w:rFonts w:ascii="Cambria Math" w:eastAsiaTheme="minorHAnsi" w:hAnsi="Cambria Math" w:cs="B Nazanin"/>
                  <w:lang w:bidi="fa-IR"/>
                </w:rPr>
                <m:t xml:space="preserve">      </m:t>
              </m:r>
            </m:oMath>
            <w:r w:rsidR="008F42FB" w:rsidRPr="002D6C8F">
              <w:rPr>
                <w:rFonts w:asciiTheme="minorHAnsi" w:eastAsiaTheme="minorEastAsia" w:hAnsiTheme="minorHAnsi" w:cs="B Nazanin"/>
                <w:lang w:bidi="fa-IR"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eastAsiaTheme="minorEastAsia" w:hAnsi="Cambria Math" w:cs="B Nazanin"/>
                      <w:i/>
                      <w:lang w:bidi="fa-IR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B Nazanin"/>
                      <w:lang w:bidi="fa-IR"/>
                    </w:rPr>
                    <m:t>AB</m:t>
                  </m:r>
                </m:e>
              </m:acc>
              <m:r>
                <w:rPr>
                  <w:rFonts w:ascii="Cambria Math" w:eastAsiaTheme="minorHAnsi" w:hAnsi="Cambria Math" w:cs="B Nazanin"/>
                  <w:lang w:bidi="fa-IR"/>
                </w:rPr>
                <m:t>+</m:t>
              </m:r>
              <m:acc>
                <m:accPr>
                  <m:chr m:val="̅"/>
                  <m:ctrlPr>
                    <w:rPr>
                      <w:rFonts w:ascii="Cambria Math" w:eastAsiaTheme="minorHAnsi" w:hAnsi="Cambria Math" w:cs="B Nazanin"/>
                      <w:i/>
                      <w:lang w:bidi="fa-IR"/>
                    </w:rPr>
                  </m:ctrlPr>
                </m:accPr>
                <m:e>
                  <m:r>
                    <w:rPr>
                      <w:rFonts w:ascii="Cambria Math" w:eastAsiaTheme="minorHAnsi" w:hAnsi="Cambria Math" w:cs="B Nazanin"/>
                      <w:lang w:bidi="fa-IR"/>
                    </w:rPr>
                    <m:t>BC</m:t>
                  </m:r>
                </m:e>
              </m:acc>
              <m:r>
                <w:rPr>
                  <w:rFonts w:ascii="Cambria Math" w:eastAsiaTheme="minorHAnsi" w:hAnsi="Cambria Math" w:cs="B Nazanin"/>
                  <w:lang w:bidi="fa-IR"/>
                </w:rPr>
                <m:t>+</m:t>
              </m:r>
              <m:acc>
                <m:accPr>
                  <m:chr m:val="̅"/>
                  <m:ctrlPr>
                    <w:rPr>
                      <w:rFonts w:ascii="Cambria Math" w:eastAsiaTheme="minorHAnsi" w:hAnsi="Cambria Math" w:cs="B Nazanin"/>
                      <w:i/>
                      <w:lang w:bidi="fa-IR"/>
                    </w:rPr>
                  </m:ctrlPr>
                </m:accPr>
                <m:e>
                  <m:r>
                    <w:rPr>
                      <w:rFonts w:ascii="Cambria Math" w:eastAsiaTheme="minorHAnsi" w:hAnsi="Cambria Math" w:cs="B Nazanin"/>
                      <w:lang w:bidi="fa-IR"/>
                    </w:rPr>
                    <m:t>CE</m:t>
                  </m:r>
                </m:e>
              </m:acc>
              <m:r>
                <w:rPr>
                  <w:rFonts w:ascii="Cambria Math" w:eastAsiaTheme="minorHAnsi" w:hAnsi="Cambria Math" w:cs="B Nazanin"/>
                  <w:lang w:bidi="fa-IR"/>
                </w:rPr>
                <m:t xml:space="preserve">=…                  </m:t>
              </m:r>
            </m:oMath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38F122F0" w14:textId="161E08B4" w:rsidR="00BB5075" w:rsidRPr="002D6C8F" w:rsidRDefault="001259D8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5/0</w:t>
            </w:r>
          </w:p>
        </w:tc>
      </w:tr>
      <w:tr w:rsidR="00BB5075" w:rsidRPr="002D6C8F" w14:paraId="267A1481" w14:textId="77777777" w:rsidTr="00F8686B">
        <w:trPr>
          <w:trHeight w:val="1573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361DCEC0" w14:textId="29DA3F93" w:rsidR="00BB5075" w:rsidRPr="002D6C8F" w:rsidRDefault="008F42FB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8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162A3AB" w14:textId="677FABF4" w:rsidR="00BB5075" w:rsidRPr="002D6C8F" w:rsidRDefault="00F8686B" w:rsidP="00AA0163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>
              <w:rPr>
                <w:rFonts w:asciiTheme="minorHAnsi" w:eastAsiaTheme="minorHAnsi" w:hAnsiTheme="minorHAnsi" w:cs="B Nazanin"/>
                <w:b/>
                <w:bCs/>
                <w:noProof/>
                <w:lang w:bidi="fa-IR"/>
              </w:rPr>
              <w:drawing>
                <wp:anchor distT="0" distB="0" distL="114300" distR="114300" simplePos="0" relativeHeight="251707392" behindDoc="0" locked="0" layoutInCell="1" allowOverlap="1" wp14:anchorId="1E425A2E" wp14:editId="19A2FE8B">
                  <wp:simplePos x="0" y="0"/>
                  <wp:positionH relativeFrom="column">
                    <wp:posOffset>52705</wp:posOffset>
                  </wp:positionH>
                  <wp:positionV relativeFrom="paragraph">
                    <wp:posOffset>8891</wp:posOffset>
                  </wp:positionV>
                  <wp:extent cx="1419225" cy="946150"/>
                  <wp:effectExtent l="0" t="0" r="9525" b="6350"/>
                  <wp:wrapNone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2608" cy="9484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F42FB" w:rsidRPr="002D6C8F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دومثلث زیر همنهشت هستند.</w:t>
            </w:r>
            <w:r w:rsidR="006B0ED2" w:rsidRPr="002D6C8F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</w:t>
            </w:r>
            <w:r w:rsidR="00F21B60" w:rsidRPr="002D6C8F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  </w:t>
            </w:r>
            <w:r w:rsidR="00AA0163" w:rsidRPr="002D6C8F"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  <w:tab/>
            </w:r>
            <w:r w:rsidR="006B0ED2" w:rsidRPr="002D6C8F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         </w:t>
            </w:r>
          </w:p>
          <w:p w14:paraId="10FA6C50" w14:textId="3C641B7F" w:rsidR="008F42FB" w:rsidRPr="002D6C8F" w:rsidRDefault="008F42FB" w:rsidP="008F42FB">
            <w:pPr>
              <w:bidi/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الف) نوع تبدیل را مشخص کنید.</w:t>
            </w:r>
            <w:r w:rsidRPr="002D6C8F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       </w:t>
            </w:r>
            <w:r w:rsidRPr="002D6C8F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                </w:t>
            </w:r>
          </w:p>
          <w:p w14:paraId="4596FD1B" w14:textId="51C46BFD" w:rsidR="008F42FB" w:rsidRPr="002D6C8F" w:rsidRDefault="008F42FB" w:rsidP="008F42FB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ب) تساوی ها را کامل کنید.</w:t>
            </w:r>
          </w:p>
          <w:p w14:paraId="309165C8" w14:textId="5DB45A08" w:rsidR="008F42FB" w:rsidRPr="002D6C8F" w:rsidRDefault="008F42FB" w:rsidP="00F21B60">
            <w:pPr>
              <w:bidi/>
              <w:jc w:val="right"/>
              <w:rPr>
                <w:rFonts w:asciiTheme="minorHAnsi" w:eastAsiaTheme="minorHAnsi" w:hAnsiTheme="minorHAnsi" w:cs="B Nazanin"/>
                <w:rtl/>
                <w:lang w:bidi="fa-IR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eastAsiaTheme="minorHAnsi" w:hAnsi="Cambria Math" w:cs="B Nazanin"/>
                    <w:lang w:bidi="fa-IR"/>
                  </w:rPr>
                  <m:t>…=</m:t>
                </m:r>
                <m:acc>
                  <m:accPr>
                    <m:ctrlPr>
                      <w:rPr>
                        <w:rFonts w:ascii="Cambria Math" w:eastAsiaTheme="minorHAnsi" w:hAnsi="Cambria Math" w:cs="B Nazanin"/>
                        <w:i/>
                        <w:lang w:bidi="fa-IR"/>
                      </w:rPr>
                    </m:ctrlPr>
                  </m:accPr>
                  <m:e>
                    <m:r>
                      <w:rPr>
                        <w:rFonts w:ascii="Cambria Math" w:eastAsiaTheme="minorHAnsi" w:hAnsi="Cambria Math" w:cs="B Nazanin"/>
                        <w:lang w:bidi="fa-IR"/>
                      </w:rPr>
                      <m:t>F</m:t>
                    </m:r>
                  </m:e>
                </m:acc>
                <m:r>
                  <w:rPr>
                    <w:rFonts w:ascii="Cambria Math" w:eastAsiaTheme="minorHAnsi" w:hAnsi="Cambria Math" w:cs="B Nazanin"/>
                    <w:lang w:bidi="fa-IR"/>
                  </w:rPr>
                  <m:t xml:space="preserve">             </m:t>
                </m:r>
                <m:acc>
                  <m:accPr>
                    <m:chr m:val="̅"/>
                    <m:ctrlPr>
                      <w:rPr>
                        <w:rFonts w:ascii="Cambria Math" w:eastAsiaTheme="minorHAnsi" w:hAnsi="Cambria Math" w:cs="B Nazanin"/>
                        <w:i/>
                        <w:lang w:bidi="fa-IR"/>
                      </w:rPr>
                    </m:ctrlPr>
                  </m:accPr>
                  <m:e>
                    <m:r>
                      <w:rPr>
                        <w:rFonts w:ascii="Cambria Math" w:eastAsiaTheme="minorHAnsi" w:hAnsi="Cambria Math" w:cs="B Nazanin"/>
                        <w:lang w:bidi="fa-IR"/>
                      </w:rPr>
                      <m:t xml:space="preserve"> AB</m:t>
                    </m:r>
                  </m:e>
                </m:acc>
                <m:r>
                  <w:rPr>
                    <w:rFonts w:ascii="Cambria Math" w:eastAsiaTheme="minorHAnsi" w:hAnsi="Cambria Math" w:cs="B Nazanin"/>
                    <w:lang w:bidi="fa-IR"/>
                  </w:rPr>
                  <m:t xml:space="preserve">=…            </m:t>
                </m:r>
                <m:acc>
                  <m:accPr>
                    <m:ctrlPr>
                      <w:rPr>
                        <w:rFonts w:ascii="Cambria Math" w:eastAsiaTheme="minorHAnsi" w:hAnsi="Cambria Math" w:cs="B Nazanin"/>
                        <w:i/>
                        <w:lang w:bidi="fa-IR"/>
                      </w:rPr>
                    </m:ctrlPr>
                  </m:accPr>
                  <m:e>
                    <m:r>
                      <w:rPr>
                        <w:rFonts w:ascii="Cambria Math" w:eastAsiaTheme="minorHAnsi" w:hAnsi="Cambria Math" w:cs="B Nazanin"/>
                        <w:lang w:bidi="fa-IR"/>
                      </w:rPr>
                      <m:t>B</m:t>
                    </m:r>
                  </m:e>
                </m:acc>
                <m:r>
                  <w:rPr>
                    <w:rFonts w:ascii="Cambria Math" w:eastAsiaTheme="minorHAnsi" w:hAnsi="Cambria Math" w:cs="B Nazanin"/>
                    <w:lang w:bidi="fa-IR"/>
                  </w:rPr>
                  <m:t>=…</m:t>
                </m:r>
              </m:oMath>
            </m:oMathPara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54FA6ED0" w14:textId="3A25C404" w:rsidR="00BB5075" w:rsidRPr="002D6C8F" w:rsidRDefault="00AA0163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</w:t>
            </w:r>
          </w:p>
        </w:tc>
      </w:tr>
      <w:tr w:rsidR="0071447D" w:rsidRPr="002D6C8F" w14:paraId="08E3F90F" w14:textId="77777777" w:rsidTr="00641727">
        <w:trPr>
          <w:trHeight w:val="2022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5B99AE3F" w14:textId="55DD9D7A" w:rsidR="0071447D" w:rsidRPr="002D6C8F" w:rsidRDefault="00AA0163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lastRenderedPageBreak/>
              <w:t>9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A3B2CC0" w14:textId="7EE485C7" w:rsidR="0071447D" w:rsidRPr="002D6C8F" w:rsidRDefault="000918BF" w:rsidP="005B3F55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>
              <w:rPr>
                <w:rFonts w:ascii="Shabnam" w:hAnsi="Shabnam" w:hint="cs"/>
                <w:b/>
                <w:bCs/>
                <w:noProof/>
                <w:sz w:val="26"/>
                <w:szCs w:val="26"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698176" behindDoc="0" locked="0" layoutInCell="1" allowOverlap="1" wp14:anchorId="15EB93AC" wp14:editId="07CE323D">
                      <wp:simplePos x="0" y="0"/>
                      <wp:positionH relativeFrom="column">
                        <wp:posOffset>4042410</wp:posOffset>
                      </wp:positionH>
                      <wp:positionV relativeFrom="paragraph">
                        <wp:posOffset>229870</wp:posOffset>
                      </wp:positionV>
                      <wp:extent cx="386080" cy="541655"/>
                      <wp:effectExtent l="0" t="0" r="0" b="0"/>
                      <wp:wrapNone/>
                      <wp:docPr id="32" name="Group 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080" cy="541655"/>
                                <a:chOff x="0" y="0"/>
                                <a:chExt cx="386080" cy="542083"/>
                              </a:xfrm>
                            </wpg:grpSpPr>
                            <wps:wsp>
                              <wps:cNvPr id="33" name="L-Shape 33"/>
                              <wps:cNvSpPr/>
                              <wps:spPr>
                                <a:xfrm rot="8100000">
                                  <a:off x="62230" y="290830"/>
                                  <a:ext cx="251253" cy="251253"/>
                                </a:xfrm>
                                <a:prstGeom prst="corner">
                                  <a:avLst>
                                    <a:gd name="adj1" fmla="val 11291"/>
                                    <a:gd name="adj2" fmla="val 11031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" name="Text Box 39"/>
                              <wps:cNvSpPr txBox="1"/>
                              <wps:spPr>
                                <a:xfrm>
                                  <a:off x="0" y="0"/>
                                  <a:ext cx="386080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84CD9EE" w14:textId="469C38E4" w:rsidR="00641727" w:rsidRDefault="00641727" w:rsidP="00641727">
                                    <w:pPr>
                                      <w:rPr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ascii="Shabnam" w:hAnsi="Shabnam" w:hint="cs"/>
                                        <w:b/>
                                        <w:bCs/>
                                        <w:sz w:val="26"/>
                                        <w:szCs w:val="26"/>
                                        <w:rtl/>
                                        <w:lang w:bidi="fa-IR"/>
                                      </w:rPr>
                                      <w:t>30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5EB93AC" id="Group 32" o:spid="_x0000_s1036" style="position:absolute;left:0;text-align:left;margin-left:318.3pt;margin-top:18.1pt;width:30.4pt;height:42.65pt;z-index:251698176" coordsize="3860,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">
                      <v:shape id="L-Shape 33" o:spid="_x0000_s1037" style="position:absolute;left:622;top:2908;width:2512;height:2512;rotation:135;visibility:visible;mso-wrap-style:square;v-text-anchor:middle" coordsize="251253,251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" path="m,l27716,r,222884l251253,222884r,28369l,251253,,xe" fillcolor="black [3213]" stroked="f" strokeweight="2pt">
                        <v:path arrowok="t" o:connecttype="custom" o:connectlocs="0,0;27716,0;27716,222884;251253,222884;251253,251253;0,251253;0,0" o:connectangles="0,0,0,0,0,0,0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39" o:spid="_x0000_s1038" type="#_x0000_t202" style="position:absolute;width:3860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O9y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DpjvcsYAAADbAAAA&#10;DwAAAAAAAAAAAAAAAAAHAgAAZHJzL2Rvd25yZXYueG1sUEsFBgAAAAADAAMAtwAAAPoCAAAAAA==&#10;" filled="f" stroked="f" strokeweight=".5pt">
                        <v:textbox>
                          <w:txbxContent>
                            <w:p w14:paraId="384CD9EE" w14:textId="469C38E4" w:rsidR="00641727" w:rsidRDefault="00641727" w:rsidP="00641727">
                              <w:pPr>
                                <w:rPr>
                                  <w:lang w:bidi="fa-IR"/>
                                </w:rPr>
                              </w:pPr>
                              <w:r>
                                <w:rPr>
                                  <w:rFonts w:ascii="Shabnam" w:hAnsi="Shabnam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fa-IR"/>
                                </w:rPr>
                                <w:t>30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rFonts w:ascii="Shabnam" w:hAnsi="Shabnam" w:hint="cs"/>
                <w:b/>
                <w:bCs/>
                <w:noProof/>
                <w:sz w:val="26"/>
                <w:szCs w:val="26"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00224" behindDoc="0" locked="0" layoutInCell="1" allowOverlap="1" wp14:anchorId="53E7B910" wp14:editId="628AF462">
                      <wp:simplePos x="0" y="0"/>
                      <wp:positionH relativeFrom="column">
                        <wp:posOffset>5356860</wp:posOffset>
                      </wp:positionH>
                      <wp:positionV relativeFrom="paragraph">
                        <wp:posOffset>229870</wp:posOffset>
                      </wp:positionV>
                      <wp:extent cx="386080" cy="542083"/>
                      <wp:effectExtent l="0" t="0" r="0" b="0"/>
                      <wp:wrapNone/>
                      <wp:docPr id="40" name="Group 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080" cy="542083"/>
                                <a:chOff x="0" y="0"/>
                                <a:chExt cx="386080" cy="542083"/>
                              </a:xfrm>
                            </wpg:grpSpPr>
                            <wps:wsp>
                              <wps:cNvPr id="41" name="L-Shape 41"/>
                              <wps:cNvSpPr/>
                              <wps:spPr>
                                <a:xfrm rot="8100000">
                                  <a:off x="62230" y="290830"/>
                                  <a:ext cx="251253" cy="251253"/>
                                </a:xfrm>
                                <a:prstGeom prst="corner">
                                  <a:avLst>
                                    <a:gd name="adj1" fmla="val 11291"/>
                                    <a:gd name="adj2" fmla="val 11031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" name="Text Box 42"/>
                              <wps:cNvSpPr txBox="1"/>
                              <wps:spPr>
                                <a:xfrm>
                                  <a:off x="0" y="0"/>
                                  <a:ext cx="386080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23F5326" w14:textId="7BA6A503" w:rsidR="00641727" w:rsidRDefault="00641727" w:rsidP="00641727">
                                    <w:pPr>
                                      <w:rPr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ascii="Shabnam" w:hAnsi="Shabnam" w:hint="cs"/>
                                        <w:b/>
                                        <w:bCs/>
                                        <w:sz w:val="26"/>
                                        <w:szCs w:val="26"/>
                                        <w:rtl/>
                                        <w:lang w:bidi="fa-IR"/>
                                      </w:rPr>
                                      <w:t>12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3E7B910" id="Group 40" o:spid="_x0000_s1039" style="position:absolute;left:0;text-align:left;margin-left:421.8pt;margin-top:18.1pt;width:30.4pt;height:42.7pt;z-index:251700224" coordsize="3860,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">
                      <v:shape id="L-Shape 41" o:spid="_x0000_s1040" style="position:absolute;left:622;top:2908;width:2512;height:2512;rotation:135;visibility:visible;mso-wrap-style:square;v-text-anchor:middle" coordsize="251253,251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" path="m,l27716,r,222884l251253,222884r,28369l,251253,,xe" fillcolor="black [3213]" stroked="f" strokeweight="2pt">
                        <v:path arrowok="t" o:connecttype="custom" o:connectlocs="0,0;27716,0;27716,222884;251253,222884;251253,251253;0,251253;0,0" o:connectangles="0,0,0,0,0,0,0"/>
                      </v:shape>
                      <v:shape id="Text Box 42" o:spid="_x0000_s1041" type="#_x0000_t202" style="position:absolute;width:3860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5+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BYOg5+xQAAANsAAAAP&#10;AAAAAAAAAAAAAAAAAAcCAABkcnMvZG93bnJldi54bWxQSwUGAAAAAAMAAwC3AAAA+QIAAAAA&#10;" filled="f" stroked="f" strokeweight=".5pt">
                        <v:textbox>
                          <w:txbxContent>
                            <w:p w14:paraId="723F5326" w14:textId="7BA6A503" w:rsidR="00641727" w:rsidRDefault="00641727" w:rsidP="00641727">
                              <w:pPr>
                                <w:rPr>
                                  <w:lang w:bidi="fa-IR"/>
                                </w:rPr>
                              </w:pPr>
                              <w:r>
                                <w:rPr>
                                  <w:rFonts w:ascii="Shabnam" w:hAnsi="Shabnam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fa-IR"/>
                                </w:rPr>
                                <w:t>12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AA0163" w:rsidRPr="002D6C8F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با استفاده از تجزیه ب م م و ک م م دو عدد 12 و 30 را به دست آورید.</w:t>
            </w:r>
            <w:r w:rsidR="00641727">
              <w:rPr>
                <w:rFonts w:ascii="Shabnam" w:hAnsi="Shabnam" w:hint="cs"/>
                <w:b/>
                <w:bCs/>
                <w:noProof/>
                <w:sz w:val="26"/>
                <w:szCs w:val="26"/>
                <w:rtl/>
                <w:lang w:val="ar-SA"/>
              </w:rPr>
              <w:t xml:space="preserve"> </w:t>
            </w:r>
          </w:p>
          <w:p w14:paraId="75A4E173" w14:textId="12822D17" w:rsidR="006B6E4B" w:rsidRPr="002D6C8F" w:rsidRDefault="002E696B" w:rsidP="00284644">
            <w:pPr>
              <w:bidi/>
              <w:jc w:val="center"/>
              <w:rPr>
                <w:rFonts w:asciiTheme="minorHAnsi" w:eastAsiaTheme="minorEastAsia" w:hAnsiTheme="minorHAnsi" w:cs="B Nazanin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HAnsi" w:hAnsi="Cambria Math" w:cs="B Nazanin"/>
                    <w:rtl/>
                    <w:lang w:bidi="fa-IR"/>
                  </w:rPr>
                  <m:t>12</m:t>
                </m:r>
                <m:r>
                  <w:rPr>
                    <w:rFonts w:ascii="Cambria Math" w:eastAsiaTheme="minorHAnsi" w:hAnsi="Cambria Math" w:cs="B Nazanin"/>
                    <w:lang w:bidi="fa-IR"/>
                  </w:rPr>
                  <m:t>=</m:t>
                </m:r>
              </m:oMath>
            </m:oMathPara>
          </w:p>
          <w:p w14:paraId="50E10428" w14:textId="2CBCD217" w:rsidR="002E696B" w:rsidRPr="002D6C8F" w:rsidRDefault="002E696B" w:rsidP="002E696B">
            <w:pPr>
              <w:bidi/>
              <w:jc w:val="center"/>
              <w:rPr>
                <w:rFonts w:asciiTheme="minorHAnsi" w:eastAsiaTheme="minorEastAsia" w:hAnsiTheme="minorHAnsi" w:cs="B Nazanin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HAnsi" w:hAnsi="Cambria Math" w:cs="B Nazanin"/>
                    <w:rtl/>
                    <w:lang w:bidi="fa-IR"/>
                  </w:rPr>
                  <m:t>30</m:t>
                </m:r>
                <m:r>
                  <w:rPr>
                    <w:rFonts w:ascii="Cambria Math" w:eastAsiaTheme="minorHAnsi" w:hAnsi="Cambria Math" w:cs="B Nazanin"/>
                    <w:lang w:bidi="fa-IR"/>
                  </w:rPr>
                  <m:t>=</m:t>
                </m:r>
              </m:oMath>
            </m:oMathPara>
          </w:p>
          <w:p w14:paraId="62D4991D" w14:textId="05FDE133" w:rsidR="002E696B" w:rsidRPr="002D6C8F" w:rsidRDefault="002E696B" w:rsidP="002E696B">
            <w:pPr>
              <w:bidi/>
              <w:rPr>
                <w:rFonts w:asciiTheme="minorHAnsi" w:eastAsiaTheme="minorEastAsia" w:hAnsiTheme="minorHAnsi" w:cs="B Nazanin"/>
                <w:rtl/>
                <w:lang w:bidi="fa-IR"/>
              </w:rPr>
            </w:pPr>
            <w:r w:rsidRPr="002D6C8F">
              <w:rPr>
                <w:rFonts w:asciiTheme="minorHAnsi" w:eastAsiaTheme="minorEastAsia" w:hAnsiTheme="minorHAnsi" w:cs="B Nazanin" w:hint="cs"/>
                <w:rtl/>
                <w:lang w:bidi="fa-IR"/>
              </w:rPr>
              <w:t xml:space="preserve">                                         </w:t>
            </w:r>
          </w:p>
          <w:p w14:paraId="6E6A6C58" w14:textId="4CDC58C7" w:rsidR="002E696B" w:rsidRPr="002D6C8F" w:rsidRDefault="00851D11" w:rsidP="00284644">
            <w:pPr>
              <w:bidi/>
              <w:jc w:val="center"/>
              <w:rPr>
                <w:rFonts w:asciiTheme="minorHAnsi" w:eastAsiaTheme="minorEastAsia" w:hAnsiTheme="minorHAnsi" w:cs="B Nazanin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eastAsiaTheme="minorHAnsi" w:hAnsi="Cambria Math" w:cs="B Nazanin"/>
                        <w:i/>
                        <w:lang w:bidi="fa-IR"/>
                      </w:rPr>
                    </m:ctrlPr>
                  </m:dPr>
                  <m:e>
                    <m:r>
                      <w:rPr>
                        <w:rFonts w:ascii="Cambria Math" w:eastAsiaTheme="minorHAnsi" w:hAnsi="Cambria Math" w:cs="B Nazanin"/>
                        <w:rtl/>
                        <w:lang w:bidi="fa-IR"/>
                      </w:rPr>
                      <m:t>12</m:t>
                    </m:r>
                    <m:r>
                      <w:rPr>
                        <w:rFonts w:ascii="Cambria Math" w:eastAsiaTheme="minorHAnsi" w:hAnsi="Cambria Math" w:cs="B Nazanin"/>
                        <w:lang w:bidi="fa-IR"/>
                      </w:rPr>
                      <m:t xml:space="preserve"> ,</m:t>
                    </m:r>
                    <m:r>
                      <w:rPr>
                        <w:rFonts w:ascii="Cambria Math" w:eastAsiaTheme="minorHAnsi" w:hAnsi="Cambria Math" w:cs="B Nazanin"/>
                        <w:rtl/>
                        <w:lang w:bidi="fa-IR"/>
                      </w:rPr>
                      <m:t>30</m:t>
                    </m:r>
                  </m:e>
                </m:d>
                <m:r>
                  <w:rPr>
                    <w:rFonts w:ascii="Cambria Math" w:eastAsiaTheme="minorHAnsi" w:hAnsi="Cambria Math" w:cs="B Nazanin"/>
                    <w:lang w:bidi="fa-IR"/>
                  </w:rPr>
                  <m:t>=</m:t>
                </m:r>
              </m:oMath>
            </m:oMathPara>
          </w:p>
          <w:p w14:paraId="31BE8200" w14:textId="2EB125F8" w:rsidR="002E696B" w:rsidRPr="002D6C8F" w:rsidRDefault="00851D11" w:rsidP="002E696B">
            <w:pPr>
              <w:bidi/>
              <w:jc w:val="center"/>
              <w:rPr>
                <w:rFonts w:asciiTheme="minorHAnsi" w:eastAsiaTheme="minorHAnsi" w:hAnsiTheme="minorHAnsi" w:cs="B Nazanin" w:hint="cs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eastAsiaTheme="minorHAnsi" w:hAnsi="Cambria Math" w:cs="B Nazanin"/>
                        <w:i/>
                        <w:lang w:bidi="fa-IR"/>
                      </w:rPr>
                    </m:ctrlPr>
                  </m:dPr>
                  <m:e>
                    <m:r>
                      <w:rPr>
                        <w:rFonts w:ascii="Cambria Math" w:eastAsiaTheme="minorHAnsi" w:hAnsi="Cambria Math" w:cs="B Nazanin"/>
                        <w:rtl/>
                        <w:lang w:bidi="fa-IR"/>
                      </w:rPr>
                      <m:t>12</m:t>
                    </m:r>
                    <m:r>
                      <w:rPr>
                        <w:rFonts w:ascii="Cambria Math" w:eastAsiaTheme="minorHAnsi" w:hAnsi="Cambria Math" w:cs="B Nazanin"/>
                        <w:lang w:bidi="fa-IR"/>
                      </w:rPr>
                      <m:t xml:space="preserve"> ,</m:t>
                    </m:r>
                    <m:r>
                      <w:rPr>
                        <w:rFonts w:ascii="Cambria Math" w:eastAsiaTheme="minorHAnsi" w:hAnsi="Cambria Math" w:cs="B Nazanin"/>
                        <w:rtl/>
                        <w:lang w:bidi="fa-IR"/>
                      </w:rPr>
                      <m:t>30</m:t>
                    </m:r>
                  </m:e>
                </m:d>
                <m:r>
                  <w:rPr>
                    <w:rFonts w:ascii="Cambria Math" w:eastAsiaTheme="minorHAnsi" w:hAnsi="Cambria Math" w:cs="B Nazanin"/>
                    <w:lang w:bidi="fa-IR"/>
                  </w:rPr>
                  <m:t>=</m:t>
                </m:r>
              </m:oMath>
            </m:oMathPara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748E0F0A" w14:textId="1EB4FC80" w:rsidR="0071447D" w:rsidRPr="002D6C8F" w:rsidRDefault="007F5C1F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5/1</w:t>
            </w:r>
          </w:p>
        </w:tc>
      </w:tr>
      <w:tr w:rsidR="0071447D" w:rsidRPr="002D6C8F" w14:paraId="3AF6C23C" w14:textId="77777777" w:rsidTr="005B0B61">
        <w:trPr>
          <w:trHeight w:val="886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714E00FF" w14:textId="7301B712" w:rsidR="0071447D" w:rsidRPr="002D6C8F" w:rsidRDefault="007F5C1F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10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F580D65" w14:textId="110A03C0" w:rsidR="0071447D" w:rsidRPr="002D6C8F" w:rsidRDefault="007F5C1F" w:rsidP="005B3F55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شعاع قاعده استوانه 3 سانتی متر و ارتفاع آن 10سانتی متر است. مساحت جانبی استوانه را به دست آورید</w:t>
            </w:r>
            <w:r w:rsidR="00472055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.</w:t>
            </w:r>
          </w:p>
          <w:p w14:paraId="5889295A" w14:textId="1D32EE08" w:rsidR="007F5C1F" w:rsidRPr="002D6C8F" w:rsidRDefault="005B0B61" w:rsidP="007F5C1F">
            <w:pPr>
              <w:bidi/>
              <w:rPr>
                <w:rFonts w:asciiTheme="minorHAnsi" w:eastAsiaTheme="minorHAnsi" w:hAnsiTheme="minorHAnsi" w:cs="B Nazanin"/>
                <w:rtl/>
                <w:lang w:bidi="fa-IR"/>
              </w:rPr>
            </w:pPr>
            <w:r w:rsidRPr="000B578B">
              <w:rPr>
                <w:rFonts w:ascii="Calibri" w:eastAsia="Calibri" w:hAnsi="Calibri" w:cs="B Nazanin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04320" behindDoc="0" locked="0" layoutInCell="1" allowOverlap="1" wp14:anchorId="112952C8" wp14:editId="473EFDE9">
                      <wp:simplePos x="0" y="0"/>
                      <wp:positionH relativeFrom="column">
                        <wp:posOffset>56588</wp:posOffset>
                      </wp:positionH>
                      <wp:positionV relativeFrom="paragraph">
                        <wp:posOffset>213995</wp:posOffset>
                      </wp:positionV>
                      <wp:extent cx="931291" cy="1001395"/>
                      <wp:effectExtent l="0" t="0" r="0" b="27305"/>
                      <wp:wrapNone/>
                      <wp:docPr id="38" name="Group 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31291" cy="1001395"/>
                                <a:chOff x="1819" y="444780"/>
                                <a:chExt cx="1340712" cy="1659705"/>
                              </a:xfrm>
                            </wpg:grpSpPr>
                            <wps:wsp>
                              <wps:cNvPr id="34" name="Cube 34"/>
                              <wps:cNvSpPr/>
                              <wps:spPr>
                                <a:xfrm rot="16200000">
                                  <a:off x="101549" y="1049224"/>
                                  <a:ext cx="1265577" cy="844945"/>
                                </a:xfrm>
                                <a:prstGeom prst="cube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 w="254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" name="Text Box 35"/>
                              <wps:cNvSpPr txBox="1"/>
                              <wps:spPr>
                                <a:xfrm>
                                  <a:off x="1819" y="1019174"/>
                                  <a:ext cx="371476" cy="5189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4DAB53A4" w14:textId="77777777" w:rsidR="005B0B61" w:rsidRPr="00A9011A" w:rsidRDefault="005B0B61" w:rsidP="005B0B61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" name="Text Box 36"/>
                              <wps:cNvSpPr txBox="1"/>
                              <wps:spPr>
                                <a:xfrm>
                                  <a:off x="971056" y="575512"/>
                                  <a:ext cx="371475" cy="52537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0B48BF3" w14:textId="77777777" w:rsidR="005B0B61" w:rsidRPr="00A9011A" w:rsidRDefault="005B0B61" w:rsidP="005B0B61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" name="Text Box 37"/>
                              <wps:cNvSpPr txBox="1"/>
                              <wps:spPr>
                                <a:xfrm>
                                  <a:off x="428404" y="444780"/>
                                  <a:ext cx="371476" cy="4951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969CD28" w14:textId="77777777" w:rsidR="005B0B61" w:rsidRPr="00A9011A" w:rsidRDefault="005B0B61" w:rsidP="005B0B61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12952C8" id="Group 38" o:spid="_x0000_s1032" style="position:absolute;left:0;text-align:left;margin-left:4.45pt;margin-top:16.85pt;width:73.35pt;height:78.85pt;z-index:251704320;mso-width-relative:margin;mso-height-relative:margin" coordorigin="18,4447" coordsize="13407,165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">
                      <v:shapetype id="_x0000_t16" coordsize="21600,21600" o:spt="16" adj="5400" path="m@0,l0@0,,21600@1,21600,21600@2,21600,xem0@0nfl@1@0,21600,em@1@0nfl@1,21600e">
                        <v:stroke joinstyle="miter"/>
                        <v:formulas>
                          <v:f eqn="val #0"/>
                          <v:f eqn="sum width 0 #0"/>
                          <v:f eqn="sum height 0 #0"/>
                          <v:f eqn="mid height #0"/>
                          <v:f eqn="prod @1 1 2"/>
                          <v:f eqn="prod @2 1 2"/>
                          <v:f eqn="mid width #0"/>
                        </v:formulas>
                        <v:path o:extrusionok="f" gradientshapeok="t" limo="10800,10800" o:connecttype="custom" o:connectlocs="@6,0;@4,@0;0,@3;@4,21600;@1,@3;21600,@5" o:connectangles="270,270,180,90,0,0" textboxrect="0,@0,@1,21600"/>
                        <v:handles>
                          <v:h position="topLeft,#0" switch="" yrange="0,21600"/>
                        </v:handles>
                        <o:complex v:ext="view"/>
                      </v:shapetype>
                      <v:shape id="Cube 34" o:spid="_x0000_s1033" type="#_x0000_t16" style="position:absolute;left:1015;top:10492;width:12655;height:8450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" fillcolor="window" strokecolor="windowText" strokeweight="2pt"/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35" o:spid="_x0000_s1034" type="#_x0000_t202" style="position:absolute;left:18;top:10191;width:3714;height:5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" filled="f" stroked="f" strokeweight="2pt">
                        <v:textbox>
                          <w:txbxContent>
                            <w:p w14:paraId="4DAB53A4" w14:textId="77777777" w:rsidR="005B0B61" w:rsidRPr="00A9011A" w:rsidRDefault="005B0B61" w:rsidP="005B0B61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5</w:t>
                              </w:r>
                            </w:p>
                          </w:txbxContent>
                        </v:textbox>
                      </v:shape>
                      <v:shape id="Text Box 36" o:spid="_x0000_s1035" type="#_x0000_t202" style="position:absolute;left:9710;top:5755;width:3715;height:5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3sA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B/B3sAxQAAANsAAAAP&#10;AAAAAAAAAAAAAAAAAAcCAABkcnMvZG93bnJldi54bWxQSwUGAAAAAAMAAwC3AAAA+QIAAAAA&#10;" filled="f" stroked="f" strokeweight=".5pt">
                        <v:textbox>
                          <w:txbxContent>
                            <w:p w14:paraId="40B48BF3" w14:textId="77777777" w:rsidR="005B0B61" w:rsidRPr="00A9011A" w:rsidRDefault="005B0B61" w:rsidP="005B0B61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  <v:shape id="Text Box 37" o:spid="_x0000_s1036" type="#_x0000_t202" style="position:absolute;left:4284;top:4447;width:3714;height:4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      <v:textbox>
                          <w:txbxContent>
                            <w:p w14:paraId="6969CD28" w14:textId="77777777" w:rsidR="005B0B61" w:rsidRPr="00A9011A" w:rsidRDefault="005B0B61" w:rsidP="005B0B61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21043F22" w14:textId="02044608" w:rsidR="0071447D" w:rsidRPr="002D6C8F" w:rsidRDefault="007F5C1F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</w:t>
            </w:r>
          </w:p>
        </w:tc>
      </w:tr>
      <w:tr w:rsidR="00BB5075" w:rsidRPr="002D6C8F" w14:paraId="2BBB43CE" w14:textId="77777777" w:rsidTr="005B0B61">
        <w:trPr>
          <w:trHeight w:val="1597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4128E462" w14:textId="74A8B88B" w:rsidR="00BB5075" w:rsidRPr="002D6C8F" w:rsidRDefault="007F5C1F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11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A2C1A50" w14:textId="04C0D39D" w:rsidR="00BB5075" w:rsidRPr="002D6C8F" w:rsidRDefault="007F5C1F" w:rsidP="005B3F55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حجم شکل زیر را به دست آورید. (نوشتن فرمول الزامیست)</w:t>
            </w:r>
          </w:p>
          <w:p w14:paraId="58CE6169" w14:textId="41921B6D" w:rsidR="007F5C1F" w:rsidRPr="002D6C8F" w:rsidRDefault="007F5C1F" w:rsidP="007F5C1F">
            <w:pPr>
              <w:bidi/>
              <w:rPr>
                <w:rFonts w:asciiTheme="minorHAnsi" w:eastAsiaTheme="minorHAnsi" w:hAnsiTheme="minorHAnsi" w:cs="B Nazanin"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007BE2DF" w14:textId="387A9330" w:rsidR="00BB5075" w:rsidRPr="002D6C8F" w:rsidRDefault="0038166B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</w:t>
            </w:r>
          </w:p>
        </w:tc>
      </w:tr>
      <w:tr w:rsidR="007F5C1F" w:rsidRPr="002D6C8F" w14:paraId="0E00265E" w14:textId="77777777" w:rsidTr="005B0B61">
        <w:trPr>
          <w:trHeight w:val="1189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4A3931EE" w14:textId="5D38118C" w:rsidR="007F5C1F" w:rsidRPr="002D6C8F" w:rsidRDefault="007F5C1F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12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tbl>
            <w:tblPr>
              <w:tblStyle w:val="TableGrid"/>
              <w:tblpPr w:leftFromText="180" w:rightFromText="180" w:vertAnchor="page" w:horzAnchor="page" w:tblpX="556" w:tblpY="91"/>
              <w:tblOverlap w:val="never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50"/>
              <w:gridCol w:w="360"/>
              <w:gridCol w:w="360"/>
              <w:gridCol w:w="360"/>
              <w:gridCol w:w="360"/>
              <w:gridCol w:w="360"/>
              <w:gridCol w:w="365"/>
              <w:gridCol w:w="355"/>
            </w:tblGrid>
            <w:tr w:rsidR="00601563" w:rsidRPr="002D6C8F" w14:paraId="3A308B6B" w14:textId="77777777" w:rsidTr="00601563">
              <w:tc>
                <w:tcPr>
                  <w:tcW w:w="450" w:type="dxa"/>
                </w:tcPr>
                <w:p w14:paraId="340A9CDF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60" w:type="dxa"/>
                </w:tcPr>
                <w:p w14:paraId="1630D8BA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60" w:type="dxa"/>
                </w:tcPr>
                <w:p w14:paraId="6AF71682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60" w:type="dxa"/>
                </w:tcPr>
                <w:p w14:paraId="2427693F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60" w:type="dxa"/>
                </w:tcPr>
                <w:p w14:paraId="16FD5EA5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60" w:type="dxa"/>
                </w:tcPr>
                <w:p w14:paraId="1124A1BB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65" w:type="dxa"/>
                </w:tcPr>
                <w:p w14:paraId="455D48D7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55" w:type="dxa"/>
                </w:tcPr>
                <w:p w14:paraId="26C04C01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</w:tr>
            <w:tr w:rsidR="00601563" w:rsidRPr="002D6C8F" w14:paraId="48FD92A3" w14:textId="77777777" w:rsidTr="00601563">
              <w:tc>
                <w:tcPr>
                  <w:tcW w:w="450" w:type="dxa"/>
                </w:tcPr>
                <w:p w14:paraId="73616587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60" w:type="dxa"/>
                </w:tcPr>
                <w:p w14:paraId="7A80EE31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60" w:type="dxa"/>
                </w:tcPr>
                <w:p w14:paraId="3F3EBB45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60" w:type="dxa"/>
                </w:tcPr>
                <w:p w14:paraId="64A32E71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60" w:type="dxa"/>
                </w:tcPr>
                <w:p w14:paraId="63397FDD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60" w:type="dxa"/>
                </w:tcPr>
                <w:p w14:paraId="2FEB20D2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65" w:type="dxa"/>
                </w:tcPr>
                <w:p w14:paraId="6A56E277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55" w:type="dxa"/>
                </w:tcPr>
                <w:p w14:paraId="223AE8B1" w14:textId="255F2EC3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</w:tr>
            <w:tr w:rsidR="00601563" w:rsidRPr="002D6C8F" w14:paraId="53F2C3BD" w14:textId="77777777" w:rsidTr="00601563">
              <w:tc>
                <w:tcPr>
                  <w:tcW w:w="450" w:type="dxa"/>
                </w:tcPr>
                <w:p w14:paraId="42EF43DE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60" w:type="dxa"/>
                </w:tcPr>
                <w:p w14:paraId="700B6E84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60" w:type="dxa"/>
                </w:tcPr>
                <w:p w14:paraId="019BBA1D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60" w:type="dxa"/>
                </w:tcPr>
                <w:p w14:paraId="4E3F9D43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60" w:type="dxa"/>
                </w:tcPr>
                <w:p w14:paraId="7980EC0E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60" w:type="dxa"/>
                </w:tcPr>
                <w:p w14:paraId="61ECBCC9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65" w:type="dxa"/>
                </w:tcPr>
                <w:p w14:paraId="521353D8" w14:textId="269A311F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55" w:type="dxa"/>
                </w:tcPr>
                <w:p w14:paraId="4A8463BA" w14:textId="110D3E2F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</w:tr>
            <w:tr w:rsidR="00601563" w:rsidRPr="002D6C8F" w14:paraId="2C29A258" w14:textId="77777777" w:rsidTr="00601563">
              <w:tc>
                <w:tcPr>
                  <w:tcW w:w="450" w:type="dxa"/>
                </w:tcPr>
                <w:p w14:paraId="234C1C74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60" w:type="dxa"/>
                </w:tcPr>
                <w:p w14:paraId="39EC4C1B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60" w:type="dxa"/>
                </w:tcPr>
                <w:p w14:paraId="393089F7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60" w:type="dxa"/>
                </w:tcPr>
                <w:p w14:paraId="1629A0A0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60" w:type="dxa"/>
                </w:tcPr>
                <w:p w14:paraId="5603D013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60" w:type="dxa"/>
                </w:tcPr>
                <w:p w14:paraId="6B523A59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65" w:type="dxa"/>
                </w:tcPr>
                <w:p w14:paraId="4C95532E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355" w:type="dxa"/>
                </w:tcPr>
                <w:p w14:paraId="17A4E674" w14:textId="77777777" w:rsidR="00601563" w:rsidRPr="002D6C8F" w:rsidRDefault="00601563" w:rsidP="00601563">
                  <w:pPr>
                    <w:rPr>
                      <w:lang w:bidi="fa-IR"/>
                    </w:rPr>
                  </w:pPr>
                </w:p>
              </w:tc>
            </w:tr>
          </w:tbl>
          <w:p w14:paraId="2FB8D62F" w14:textId="16EDB747" w:rsidR="007F5C1F" w:rsidRPr="002D6C8F" w:rsidRDefault="007F5C1F" w:rsidP="005B3F55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تصویر شکل زیر را ازدید روبه رو و از دید سمت راست بکشید.</w:t>
            </w:r>
          </w:p>
          <w:p w14:paraId="0F3D5773" w14:textId="045B462F" w:rsidR="007F5C1F" w:rsidRPr="002D6C8F" w:rsidRDefault="005B0B61" w:rsidP="007F5C1F">
            <w:pPr>
              <w:bidi/>
              <w:rPr>
                <w:rFonts w:asciiTheme="minorHAnsi" w:eastAsiaTheme="minorHAnsi" w:hAnsiTheme="minorHAnsi" w:cs="B Nazanin"/>
                <w:rtl/>
                <w:lang w:bidi="fa-IR"/>
              </w:rPr>
            </w:pPr>
            <w:r w:rsidRPr="005B0B61">
              <w:rPr>
                <w:rFonts w:asciiTheme="minorHAnsi" w:eastAsiaTheme="minorHAnsi" w:hAnsiTheme="minorHAnsi" w:cs="B Nazanin" w:hint="cs"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02272" behindDoc="0" locked="0" layoutInCell="1" allowOverlap="1" wp14:anchorId="6B54CE1E" wp14:editId="17B9881E">
                      <wp:simplePos x="0" y="0"/>
                      <wp:positionH relativeFrom="column">
                        <wp:posOffset>2799715</wp:posOffset>
                      </wp:positionH>
                      <wp:positionV relativeFrom="paragraph">
                        <wp:posOffset>18415</wp:posOffset>
                      </wp:positionV>
                      <wp:extent cx="853440" cy="448310"/>
                      <wp:effectExtent l="57150" t="57150" r="41910" b="46990"/>
                      <wp:wrapNone/>
                      <wp:docPr id="118" name="Group 1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53440" cy="448310"/>
                                <a:chOff x="0" y="0"/>
                                <a:chExt cx="1957388" cy="1028700"/>
                              </a:xfrm>
                              <a:solidFill>
                                <a:schemeClr val="bg1"/>
                              </a:solidFill>
                              <a:scene3d>
                                <a:camera prst="obliqueTopRight"/>
                                <a:lightRig rig="threePt" dir="t"/>
                              </a:scene3d>
                            </wpg:grpSpPr>
                            <wpg:grpSp>
                              <wpg:cNvPr id="119" name="Group 119"/>
                              <wpg:cNvGrpSpPr/>
                              <wpg:grpSpPr>
                                <a:xfrm>
                                  <a:off x="0" y="0"/>
                                  <a:ext cx="1957388" cy="1028700"/>
                                  <a:chOff x="0" y="0"/>
                                  <a:chExt cx="2781300" cy="1504950"/>
                                </a:xfrm>
                                <a:grpFill/>
                              </wpg:grpSpPr>
                              <wps:wsp>
                                <wps:cNvPr id="120" name="Cube 120"/>
                                <wps:cNvSpPr/>
                                <wps:spPr>
                                  <a:xfrm>
                                    <a:off x="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1" name="Cube 121"/>
                                <wps:cNvSpPr/>
                                <wps:spPr>
                                  <a:xfrm>
                                    <a:off x="51435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2" name="Cube 122"/>
                                <wps:cNvSpPr/>
                                <wps:spPr>
                                  <a:xfrm>
                                    <a:off x="102870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3" name="Cube 123"/>
                                <wps:cNvSpPr/>
                                <wps:spPr>
                                  <a:xfrm>
                                    <a:off x="0" y="0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4" name="Cube 124"/>
                                <wps:cNvSpPr/>
                                <wps:spPr>
                                  <a:xfrm>
                                    <a:off x="2085975" y="581025"/>
                                    <a:ext cx="695325" cy="77152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5" name="Cube 125"/>
                                <wps:cNvSpPr/>
                                <wps:spPr>
                                  <a:xfrm>
                                    <a:off x="1552576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6" name="Cube 126"/>
                                <wps:cNvSpPr/>
                                <wps:spPr>
                                  <a:xfrm>
                                    <a:off x="1390650" y="75247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7" name="Cube 127"/>
                                <wps:cNvSpPr/>
                                <wps:spPr>
                                  <a:xfrm>
                                    <a:off x="2072414" y="586141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28" name="Cube 128"/>
                              <wps:cNvSpPr/>
                              <wps:spPr>
                                <a:xfrm>
                                  <a:off x="1343025" y="514350"/>
                                  <a:ext cx="489268" cy="514350"/>
                                </a:xfrm>
                                <a:prstGeom prst="cube">
                                  <a:avLst/>
                                </a:prstGeom>
                                <a:grp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0016A01" id="Group 118" o:spid="_x0000_s1026" style="position:absolute;left:0;text-align:left;margin-left:220.45pt;margin-top:1.45pt;width:67.2pt;height:35.3pt;z-index:251702272;mso-width-relative:margin;mso-height-relative:margin" coordsize="19573,10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">
                      <v:group id="Group 119" o:spid="_x0000_s1027" style="position:absolute;width:19573;height:10287" coordsize="27813,15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Uc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xX8PhMukJsfAAAA//8DAFBLAQItABQABgAIAAAAIQDb4fbL7gAAAIUBAAATAAAAAAAAAAAA&#10;AAAAAAAAAABbQ29udGVudF9UeXBlc10ueG1sUEsBAi0AFAAGAAgAAAAhAFr0LFu/AAAAFQEAAAsA&#10;AAAAAAAAAAAAAAAAHwEAAF9yZWxzLy5yZWxzUEsBAi0AFAAGAAgAAAAhAF8npRzEAAAA3AAAAA8A&#10;AAAAAAAAAAAAAAAABwIAAGRycy9kb3ducmV2LnhtbFBLBQYAAAAAAwADALcAAAD4AgAAAAA=&#10;">
                        <v:shape id="Cube 120" o:spid="_x0000_s1028" type="#_x0000_t16" style="position:absolute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" filled="f" strokecolor="windowText" strokeweight=".5pt"/>
                        <v:shape id="Cube 121" o:spid="_x0000_s1029" type="#_x0000_t16" style="position:absolute;left:5143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" filled="f" strokecolor="windowText" strokeweight=".5pt"/>
                        <v:shape id="Cube 122" o:spid="_x0000_s1030" type="#_x0000_t16" style="position:absolute;left:10287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" filled="f" strokecolor="windowText" strokeweight=".5pt"/>
                        <v:shape id="Cube 123" o:spid="_x0000_s1031" type="#_x0000_t16" style="position:absolute;width:6953;height:7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" filled="f" strokecolor="windowText" strokeweight=".5pt"/>
                        <v:shape id="Cube 124" o:spid="_x0000_s1032" type="#_x0000_t16" style="position:absolute;left:20859;top:5810;width:6954;height:7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" filled="f" strokecolor="windowText" strokeweight=".5pt"/>
                        <v:shape id="Cube 125" o:spid="_x0000_s1033" type="#_x0000_t16" style="position:absolute;left:15525;top:5810;width:6954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" filled="f" strokecolor="windowText" strokeweight=".5pt"/>
                        <v:shape id="Cube 126" o:spid="_x0000_s1034" type="#_x0000_t16" style="position:absolute;left:13906;top:7524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" filled="f" strokecolor="windowText" strokeweight=".5pt"/>
                        <v:shape id="Cube 127" o:spid="_x0000_s1035" type="#_x0000_t16" style="position:absolute;left:20724;top:5861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" filled="f" strokecolor="windowText" strokeweight=".5pt"/>
                      </v:group>
                      <v:shape id="Cube 128" o:spid="_x0000_s1036" type="#_x0000_t16" style="position:absolute;left:13430;top:5143;width:4892;height:5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" filled="f" strokecolor="windowText" strokeweight=".5pt"/>
                    </v:group>
                  </w:pict>
                </mc:Fallback>
              </mc:AlternateConten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3F507E0A" w14:textId="0EA5472A" w:rsidR="007F5C1F" w:rsidRPr="002D6C8F" w:rsidRDefault="007F5C1F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</w:t>
            </w:r>
          </w:p>
        </w:tc>
      </w:tr>
      <w:tr w:rsidR="00700B35" w:rsidRPr="002D6C8F" w14:paraId="04E2009D" w14:textId="77777777" w:rsidTr="00622831">
        <w:trPr>
          <w:trHeight w:val="1402"/>
        </w:trPr>
        <w:tc>
          <w:tcPr>
            <w:tcW w:w="676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75BE811B" w14:textId="4083F1FC" w:rsidR="00700B35" w:rsidRPr="002D6C8F" w:rsidRDefault="00F12439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13</w:t>
            </w:r>
          </w:p>
        </w:tc>
        <w:tc>
          <w:tcPr>
            <w:tcW w:w="9713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36C82641" w14:textId="77777777" w:rsidR="00700B35" w:rsidRPr="002D6C8F" w:rsidRDefault="00F12439" w:rsidP="000F1973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rtl/>
                <w:lang w:bidi="fa-IR"/>
              </w:rPr>
              <w:t>الف) حاصل عبارت زیر را به دست آورید.</w:t>
            </w:r>
          </w:p>
          <w:p w14:paraId="2AF29562" w14:textId="63C86EF6" w:rsidR="00F12439" w:rsidRPr="00F8686B" w:rsidRDefault="00851D11" w:rsidP="00F12439">
            <w:pPr>
              <w:bidi/>
              <w:rPr>
                <w:rStyle w:val="Strong"/>
                <w:rFonts w:cs="B Nazanin" w:hint="cs"/>
                <w:b w:val="0"/>
                <w:bCs w:val="0"/>
                <w:i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sSupPr>
                  <m:e>
                    <m:r>
                      <w:rPr>
                        <w:rStyle w:val="Strong"/>
                        <w:rFonts w:ascii="Cambria Math" w:hAnsi="Cambria Math" w:cs="B Nazanin"/>
                        <w:rtl/>
                        <w:lang w:bidi="fa-IR"/>
                      </w:rPr>
                      <m:t>3</m:t>
                    </m:r>
                  </m:e>
                  <m:sup>
                    <m:r>
                      <w:rPr>
                        <w:rStyle w:val="Strong"/>
                        <w:rFonts w:ascii="Cambria Math" w:hAnsi="Cambria Math" w:cs="B Nazanin"/>
                        <w:rtl/>
                        <w:lang w:bidi="fa-IR"/>
                      </w:rPr>
                      <m:t>2</m:t>
                    </m:r>
                  </m:sup>
                </m:sSup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+</m:t>
                </m:r>
                <m:sSup>
                  <m:sSupPr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sSupPr>
                  <m:e>
                    <m:r>
                      <w:rPr>
                        <w:rStyle w:val="Strong"/>
                        <w:rFonts w:ascii="Cambria Math" w:hAnsi="Cambria Math" w:cs="B Nazanin"/>
                        <w:rtl/>
                        <w:lang w:bidi="fa-IR"/>
                      </w:rPr>
                      <m:t>2</m:t>
                    </m:r>
                  </m:e>
                  <m:sup>
                    <m:r>
                      <w:rPr>
                        <w:rStyle w:val="Strong"/>
                        <w:rFonts w:ascii="Cambria Math" w:hAnsi="Cambria Math" w:cs="B Nazanin"/>
                        <w:rtl/>
                        <w:lang w:bidi="fa-IR"/>
                      </w:rPr>
                      <m:t>4</m:t>
                    </m:r>
                  </m:sup>
                </m:sSup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-</m:t>
                </m:r>
                <m:sSup>
                  <m:sSupPr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sSupPr>
                  <m:e>
                    <m:r>
                      <w:rPr>
                        <w:rStyle w:val="Strong"/>
                        <w:rFonts w:ascii="Cambria Math" w:hAnsi="Cambria Math" w:cs="B Nazanin"/>
                        <w:rtl/>
                        <w:lang w:bidi="fa-IR"/>
                      </w:rPr>
                      <m:t>5</m:t>
                    </m:r>
                  </m:e>
                  <m:sup>
                    <m:r>
                      <w:rPr>
                        <w:rStyle w:val="Strong"/>
                        <w:rFonts w:ascii="Cambria Math" w:hAnsi="Cambria Math" w:cs="B Nazanin"/>
                        <w:rtl/>
                        <w:lang w:bidi="fa-IR"/>
                      </w:rPr>
                      <m:t>0</m:t>
                    </m:r>
                  </m:sup>
                </m:sSup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=</m:t>
                </m:r>
              </m:oMath>
            </m:oMathPara>
          </w:p>
          <w:p w14:paraId="7558940B" w14:textId="15F1ABE8" w:rsidR="00F12439" w:rsidRPr="002D6C8F" w:rsidRDefault="00F12439" w:rsidP="00622831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rtl/>
                <w:lang w:bidi="fa-IR"/>
              </w:rPr>
              <w:t>ب)حاصل عبارت های زیر را به صورت توان دار بنویسید.</w:t>
            </w:r>
          </w:p>
          <w:p w14:paraId="286BD382" w14:textId="30C030B0" w:rsidR="00F12439" w:rsidRPr="002D6C8F" w:rsidRDefault="00851D11" w:rsidP="00284644">
            <w:pPr>
              <w:bidi/>
              <w:jc w:val="right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m:oMath>
              <m:sSup>
                <m:sSupPr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sSupPr>
                <m:e>
                  <m:r>
                    <w:rPr>
                      <w:rStyle w:val="Strong"/>
                      <w:rFonts w:ascii="Cambria Math" w:hAnsi="Cambria Math" w:cs="B Nazanin"/>
                      <w:rtl/>
                      <w:lang w:bidi="fa-IR"/>
                    </w:rPr>
                    <m:t>3</m:t>
                  </m:r>
                </m:e>
                <m:sup>
                  <m:r>
                    <w:rPr>
                      <w:rStyle w:val="Strong"/>
                      <w:rFonts w:ascii="Cambria Math" w:hAnsi="Cambria Math" w:cs="B Nazanin"/>
                      <w:rtl/>
                      <w:lang w:bidi="fa-IR"/>
                    </w:rPr>
                    <m:t>5</m:t>
                  </m:r>
                </m:sup>
              </m:sSup>
              <m:r>
                <w:rPr>
                  <w:rStyle w:val="Strong"/>
                  <w:rFonts w:ascii="Cambria Math" w:hAnsi="Cambria Math" w:cs="B Nazanin"/>
                  <w:lang w:bidi="fa-IR"/>
                </w:rPr>
                <m:t>×</m:t>
              </m:r>
              <m:sSup>
                <m:sSupPr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sSupPr>
                <m:e>
                  <m:d>
                    <m:dPr>
                      <m:ctrlPr>
                        <w:rPr>
                          <w:rStyle w:val="Strong"/>
                          <w:rFonts w:ascii="Cambria Math" w:hAnsi="Cambria Math" w:cs="B Nazanin"/>
                          <w:b w:val="0"/>
                          <w:bCs w:val="0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Style w:val="Strong"/>
                          <w:rFonts w:ascii="Cambria Math" w:hAnsi="Cambria Math" w:cs="B Nazanin"/>
                          <w:lang w:bidi="fa-IR"/>
                        </w:rPr>
                        <m:t>-</m:t>
                      </m:r>
                      <m:r>
                        <w:rPr>
                          <w:rStyle w:val="Strong"/>
                          <w:rFonts w:ascii="Cambria Math" w:hAnsi="Cambria Math" w:cs="B Nazanin"/>
                          <w:rtl/>
                          <w:lang w:bidi="fa-IR"/>
                        </w:rPr>
                        <m:t>4</m:t>
                      </m:r>
                    </m:e>
                  </m:d>
                </m:e>
                <m:sup>
                  <m:r>
                    <w:rPr>
                      <w:rStyle w:val="Strong"/>
                      <w:rFonts w:ascii="Cambria Math" w:hAnsi="Cambria Math" w:cs="B Nazanin"/>
                      <w:rtl/>
                      <w:lang w:bidi="fa-IR"/>
                    </w:rPr>
                    <m:t>5</m:t>
                  </m:r>
                </m:sup>
              </m:sSup>
              <m:r>
                <w:rPr>
                  <w:rStyle w:val="Strong"/>
                  <w:rFonts w:ascii="Cambria Math" w:hAnsi="Cambria Math" w:cs="B Nazanin"/>
                  <w:lang w:bidi="fa-IR"/>
                </w:rPr>
                <m:t xml:space="preserve">=              </m:t>
              </m:r>
            </m:oMath>
            <w:r w:rsidR="00F12439"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                                 </w:t>
            </w:r>
            <m:oMath>
              <m:sSup>
                <m:sSupPr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sSupPr>
                <m:e>
                  <m:r>
                    <w:rPr>
                      <w:rStyle w:val="Strong"/>
                      <w:rFonts w:ascii="Cambria Math" w:hAnsi="Cambria Math" w:cs="B Nazanin"/>
                      <w:rtl/>
                      <w:lang w:bidi="fa-IR"/>
                    </w:rPr>
                    <m:t>3</m:t>
                  </m:r>
                </m:e>
                <m:sup>
                  <m:r>
                    <w:rPr>
                      <w:rStyle w:val="Strong"/>
                      <w:rFonts w:ascii="Cambria Math" w:hAnsi="Cambria Math" w:cs="B Nazanin"/>
                      <w:rtl/>
                      <w:lang w:bidi="fa-IR"/>
                    </w:rPr>
                    <m:t>7</m:t>
                  </m:r>
                </m:sup>
              </m:sSup>
              <m:r>
                <w:rPr>
                  <w:rStyle w:val="Strong"/>
                  <w:rFonts w:ascii="Cambria Math" w:hAnsi="Cambria Math" w:cs="B Nazanin"/>
                  <w:lang w:bidi="fa-IR"/>
                </w:rPr>
                <m:t>×</m:t>
              </m:r>
              <m:sSup>
                <m:sSupPr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sSupPr>
                <m:e>
                  <m:r>
                    <w:rPr>
                      <w:rStyle w:val="Strong"/>
                      <w:rFonts w:ascii="Cambria Math" w:hAnsi="Cambria Math" w:cs="B Nazanin"/>
                      <w:rtl/>
                      <w:lang w:bidi="fa-IR"/>
                    </w:rPr>
                    <m:t>3</m:t>
                  </m:r>
                </m:e>
                <m:sup>
                  <m:r>
                    <w:rPr>
                      <w:rStyle w:val="Strong"/>
                      <w:rFonts w:ascii="Cambria Math" w:hAnsi="Cambria Math" w:cs="B Nazanin"/>
                      <w:rtl/>
                      <w:lang w:bidi="fa-IR"/>
                    </w:rPr>
                    <m:t>6</m:t>
                  </m:r>
                </m:sup>
              </m:sSup>
              <m:r>
                <w:rPr>
                  <w:rStyle w:val="Strong"/>
                  <w:rFonts w:ascii="Cambria Math" w:hAnsi="Cambria Math" w:cs="B Nazanin"/>
                  <w:lang w:bidi="fa-IR"/>
                </w:rPr>
                <m:t>=</m:t>
              </m:r>
            </m:oMath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4B9DEEE1" w14:textId="56826779" w:rsidR="00700B35" w:rsidRPr="002D6C8F" w:rsidRDefault="00F12439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5/1</w:t>
            </w:r>
          </w:p>
        </w:tc>
      </w:tr>
      <w:tr w:rsidR="00700B35" w:rsidRPr="002D6C8F" w14:paraId="71FA540D" w14:textId="77777777" w:rsidTr="00BB5075">
        <w:trPr>
          <w:trHeight w:val="851"/>
        </w:trPr>
        <w:tc>
          <w:tcPr>
            <w:tcW w:w="676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3110EF2F" w14:textId="726718C5" w:rsidR="00700B35" w:rsidRPr="002D6C8F" w:rsidRDefault="00DF7E7B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14</w:t>
            </w:r>
          </w:p>
        </w:tc>
        <w:tc>
          <w:tcPr>
            <w:tcW w:w="9713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02F6AAFB" w14:textId="4BE71568" w:rsidR="00700B35" w:rsidRPr="00757B06" w:rsidRDefault="00B3491C" w:rsidP="00757B06">
            <w:pPr>
              <w:tabs>
                <w:tab w:val="left" w:pos="7582"/>
              </w:tabs>
              <w:jc w:val="right"/>
              <w:rPr>
                <w:rStyle w:val="Strong"/>
                <w:rFonts w:cs="0 Nazanin Bold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rtl/>
                <w:lang w:bidi="fa-IR"/>
              </w:rPr>
              <w:t>الف) حاصل عبارت ها را به دست آورید.</w:t>
            </w:r>
            <w:r w:rsidR="00757B06">
              <w:rPr>
                <w:rStyle w:val="Strong"/>
                <w:rFonts w:cs="B Nazanin" w:hint="cs"/>
                <w:rtl/>
                <w:lang w:bidi="fa-IR"/>
              </w:rPr>
              <w:t xml:space="preserve">                                                           </w:t>
            </w:r>
            <w:r w:rsidR="00757B06" w:rsidRPr="00F6410A">
              <w:rPr>
                <w:rFonts w:cs="0 Nazanin Bold"/>
                <w:position w:val="-10"/>
              </w:rPr>
              <w:object w:dxaOrig="960" w:dyaOrig="400" w14:anchorId="16AB6BB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8pt;height:19.5pt" o:ole="">
                  <v:imagedata r:id="rId10" o:title=""/>
                </v:shape>
                <o:OLEObject Type="Embed" ProgID="Equation.DSMT4" ShapeID="_x0000_i1025" DrawAspect="Content" ObjectID="_1808168866" r:id="rId11"/>
              </w:object>
            </w:r>
            <w:r w:rsidR="00757B06" w:rsidRPr="00F6410A">
              <w:rPr>
                <w:rFonts w:cs="0 Nazanin Bold" w:hint="cs"/>
                <w:rtl/>
              </w:rPr>
              <w:t xml:space="preserve">                         </w:t>
            </w:r>
            <w:r w:rsidR="00757B06" w:rsidRPr="00F6410A">
              <w:rPr>
                <w:rFonts w:cs="0 Nazanin Bold"/>
                <w:position w:val="-24"/>
              </w:rPr>
              <w:object w:dxaOrig="760" w:dyaOrig="639" w14:anchorId="495058A5">
                <v:shape id="_x0000_i1026" type="#_x0000_t75" style="width:38.25pt;height:32.25pt" o:ole="">
                  <v:imagedata r:id="rId12" o:title=""/>
                </v:shape>
                <o:OLEObject Type="Embed" ProgID="Equation.DSMT4" ShapeID="_x0000_i1026" DrawAspect="Content" ObjectID="_1808168867" r:id="rId13"/>
              </w:object>
            </w:r>
          </w:p>
          <w:p w14:paraId="71B4A8A0" w14:textId="542C7336" w:rsidR="00B3491C" w:rsidRPr="002D6C8F" w:rsidRDefault="00B3491C" w:rsidP="00757B06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rtl/>
                <w:lang w:bidi="fa-IR"/>
              </w:rPr>
              <w:t>ب) عدد</w:t>
            </w: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m:oMath>
              <m:rad>
                <m:radPr>
                  <m:degHide m:val="1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radPr>
                <m:deg/>
                <m:e>
                  <m:r>
                    <w:rPr>
                      <w:rStyle w:val="Strong"/>
                      <w:rFonts w:ascii="Cambria Math" w:hAnsi="Cambria Math" w:cs="B Nazanin"/>
                      <w:rtl/>
                      <w:lang w:bidi="fa-IR"/>
                    </w:rPr>
                    <m:t>20</m:t>
                  </m:r>
                </m:e>
              </m:rad>
            </m:oMath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w:r w:rsidRPr="002D6C8F">
              <w:rPr>
                <w:rStyle w:val="Strong"/>
                <w:rFonts w:cs="B Nazanin" w:hint="cs"/>
                <w:rtl/>
                <w:lang w:bidi="fa-IR"/>
              </w:rPr>
              <w:t>بین کدام دو عدد صحیح متوالی قرار دارد؟</w:t>
            </w: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3AB5F810" w14:textId="01F6A190" w:rsidR="00700B35" w:rsidRPr="002D6C8F" w:rsidRDefault="00BD208C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</w:t>
            </w:r>
          </w:p>
        </w:tc>
      </w:tr>
      <w:tr w:rsidR="00700B35" w:rsidRPr="002D6C8F" w14:paraId="32CC5439" w14:textId="77777777" w:rsidTr="00F8686B">
        <w:trPr>
          <w:trHeight w:val="2926"/>
        </w:trPr>
        <w:tc>
          <w:tcPr>
            <w:tcW w:w="676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0C7CA90A" w14:textId="5FC2FDC5" w:rsidR="00700B35" w:rsidRPr="002D6C8F" w:rsidRDefault="00B3491C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15</w:t>
            </w:r>
          </w:p>
        </w:tc>
        <w:tc>
          <w:tcPr>
            <w:tcW w:w="9713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7F303492" w14:textId="5CE9D9B8" w:rsidR="00700B35" w:rsidRPr="002D6C8F" w:rsidRDefault="003D5C92" w:rsidP="000F1973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الف) </w:t>
            </w:r>
            <w:r w:rsidR="00BD208C" w:rsidRPr="002D6C8F">
              <w:rPr>
                <w:rStyle w:val="Strong"/>
                <w:rFonts w:cs="B Nazanin" w:hint="cs"/>
                <w:rtl/>
                <w:lang w:bidi="fa-IR"/>
              </w:rPr>
              <w:t>نقاط</w:t>
            </w:r>
            <w:r w:rsidR="00BD208C"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m:oMath>
              <m:r>
                <w:rPr>
                  <w:rStyle w:val="Strong"/>
                  <w:rFonts w:ascii="Cambria Math" w:hAnsi="Cambria Math" w:cs="B Nazanin"/>
                  <w:lang w:bidi="fa-IR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Style w:val="Strong"/>
                          <w:rFonts w:ascii="Cambria Math" w:hAnsi="Cambria Math" w:cs="B Nazanin"/>
                          <w:b w:val="0"/>
                          <w:bCs w:val="0"/>
                          <w:i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1</m:t>
                        </m:r>
                      </m:e>
                    </m:mr>
                  </m:m>
                </m:e>
              </m:d>
            </m:oMath>
            <w:r w:rsidR="00BD208C" w:rsidRPr="002D6C8F">
              <w:rPr>
                <w:rStyle w:val="Strong"/>
                <w:rFonts w:cs="B Nazanin"/>
                <w:lang w:bidi="fa-IR"/>
              </w:rPr>
              <w:t xml:space="preserve">  </w:t>
            </w:r>
            <w:r w:rsidR="00BD208C" w:rsidRPr="002D6C8F">
              <w:rPr>
                <w:rStyle w:val="Strong"/>
                <w:rFonts w:cs="B Nazanin" w:hint="cs"/>
                <w:rtl/>
                <w:lang w:bidi="fa-IR"/>
              </w:rPr>
              <w:t>و</w:t>
            </w:r>
            <w:r w:rsidR="00BD208C"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m:oMath>
              <m:r>
                <w:rPr>
                  <w:rStyle w:val="Strong"/>
                  <w:rFonts w:ascii="Cambria Math" w:hAnsi="Cambria Math" w:cs="B Nazanin"/>
                  <w:lang w:bidi="fa-IR"/>
                </w:rPr>
                <m:t>B=</m:t>
              </m:r>
              <m:d>
                <m:dPr>
                  <m:begChr m:val="["/>
                  <m:endChr m:val="]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Style w:val="Strong"/>
                          <w:rFonts w:ascii="Cambria Math" w:hAnsi="Cambria Math" w:cs="B Nazanin"/>
                          <w:b w:val="0"/>
                          <w:bCs w:val="0"/>
                          <w:i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3</m:t>
                        </m:r>
                      </m:e>
                    </m:m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2</m:t>
                        </m:r>
                      </m:e>
                    </m:mr>
                  </m:m>
                </m:e>
              </m:d>
            </m:oMath>
            <w:r w:rsidR="00BD208C"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w:r w:rsidR="00BD208C" w:rsidRPr="002D6C8F">
              <w:rPr>
                <w:rStyle w:val="Strong"/>
                <w:rFonts w:cs="B Nazanin" w:hint="cs"/>
                <w:rtl/>
                <w:lang w:bidi="fa-IR"/>
              </w:rPr>
              <w:t>را در دستگاه مختصات رو به رو پیدا کنید.</w:t>
            </w:r>
          </w:p>
          <w:tbl>
            <w:tblPr>
              <w:tblStyle w:val="TableGrid1"/>
              <w:tblpPr w:leftFromText="180" w:rightFromText="180" w:vertAnchor="text" w:horzAnchor="margin" w:tblpY="-83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50"/>
              <w:gridCol w:w="450"/>
              <w:gridCol w:w="450"/>
              <w:gridCol w:w="450"/>
              <w:gridCol w:w="450"/>
              <w:gridCol w:w="450"/>
              <w:gridCol w:w="450"/>
              <w:gridCol w:w="450"/>
            </w:tblGrid>
            <w:tr w:rsidR="00985913" w:rsidRPr="002D6C8F" w14:paraId="2A427A62" w14:textId="77777777" w:rsidTr="00985913">
              <w:tc>
                <w:tcPr>
                  <w:tcW w:w="450" w:type="dxa"/>
                </w:tcPr>
                <w:p w14:paraId="79CE0731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  <w:bookmarkStart w:id="0" w:name="_Hlk167485330"/>
                </w:p>
              </w:tc>
              <w:tc>
                <w:tcPr>
                  <w:tcW w:w="450" w:type="dxa"/>
                </w:tcPr>
                <w:p w14:paraId="6FF6E985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E6983EE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0F741F6" w14:textId="12525551" w:rsidR="00985913" w:rsidRPr="002D6C8F" w:rsidRDefault="00F8686B" w:rsidP="00985913">
                  <w:pPr>
                    <w:rPr>
                      <w:lang w:bidi="fa-IR"/>
                    </w:rPr>
                  </w:pPr>
                  <w:r w:rsidRPr="002D6C8F">
                    <w:rPr>
                      <w:rFonts w:hint="cs"/>
                      <w:noProof/>
                      <w:rtl/>
                      <w:lang w:val="fa-IR" w:bidi="fa-IR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0" locked="0" layoutInCell="1" allowOverlap="1" wp14:anchorId="3FC53A5A" wp14:editId="4546F0AF">
                            <wp:simplePos x="0" y="0"/>
                            <wp:positionH relativeFrom="column">
                              <wp:posOffset>187733</wp:posOffset>
                            </wp:positionH>
                            <wp:positionV relativeFrom="paragraph">
                              <wp:posOffset>-170815</wp:posOffset>
                            </wp:positionV>
                            <wp:extent cx="0" cy="1743075"/>
                            <wp:effectExtent l="95250" t="38100" r="76200" b="85725"/>
                            <wp:wrapNone/>
                            <wp:docPr id="43" name="Straight Arrow Connector 4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0" cy="1743075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headEnd type="triangle"/>
                                      <a:tailEnd type="triangle"/>
                                    </a:ln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1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134BB2E3" id="Straight Arrow Connector 43" o:spid="_x0000_s1026" type="#_x0000_t32" style="position:absolute;left:0;text-align:left;margin-left:14.8pt;margin-top:-13.45pt;width:0;height:137.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" strokecolor="black [3200]" strokeweight="2pt">
                            <v:stroke startarrow="block" endarrow="block"/>
                            <v:shadow on="t" color="black" opacity="24903f" origin=",.5" offset="0,.55556mm"/>
                          </v:shape>
                        </w:pict>
                      </mc:Fallback>
                    </mc:AlternateContent>
                  </w:r>
                </w:p>
              </w:tc>
              <w:tc>
                <w:tcPr>
                  <w:tcW w:w="450" w:type="dxa"/>
                </w:tcPr>
                <w:p w14:paraId="08AA67FE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C6424CA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8E3FE9E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DABFE2A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</w:tr>
            <w:tr w:rsidR="00985913" w:rsidRPr="002D6C8F" w14:paraId="511D68DE" w14:textId="77777777" w:rsidTr="00985913">
              <w:tc>
                <w:tcPr>
                  <w:tcW w:w="450" w:type="dxa"/>
                </w:tcPr>
                <w:p w14:paraId="535DD55F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1CF7A32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F8FC474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9706C62" w14:textId="34F8D12E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8FAC811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7D9ED32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E6D79C5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8E555E8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</w:tr>
            <w:tr w:rsidR="00985913" w:rsidRPr="002D6C8F" w14:paraId="6794AC9B" w14:textId="77777777" w:rsidTr="00985913">
              <w:tc>
                <w:tcPr>
                  <w:tcW w:w="450" w:type="dxa"/>
                </w:tcPr>
                <w:p w14:paraId="704CE057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04765B0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E14E2FC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254B36A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673C97D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305B467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CE68DCA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3DA44F9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</w:tr>
            <w:tr w:rsidR="00985913" w:rsidRPr="002D6C8F" w14:paraId="7EB7ECA4" w14:textId="77777777" w:rsidTr="00985913">
              <w:tc>
                <w:tcPr>
                  <w:tcW w:w="450" w:type="dxa"/>
                </w:tcPr>
                <w:p w14:paraId="4DAEB50A" w14:textId="3A1FFB39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26427CF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7580E9D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8354B6B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F9B0C0F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A2A5A2B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D1D85E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E66898E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</w:tr>
            <w:tr w:rsidR="00985913" w:rsidRPr="002D6C8F" w14:paraId="7F20FC15" w14:textId="77777777" w:rsidTr="00985913">
              <w:tc>
                <w:tcPr>
                  <w:tcW w:w="450" w:type="dxa"/>
                </w:tcPr>
                <w:p w14:paraId="70FE4A88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67E4674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561C482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2BC6613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0A4BF3D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B498D47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FBDE264" w14:textId="77F591BF" w:rsidR="00985913" w:rsidRPr="002D6C8F" w:rsidRDefault="00985913" w:rsidP="00985913">
                  <w:pPr>
                    <w:rPr>
                      <w:lang w:bidi="fa-IR"/>
                    </w:rPr>
                  </w:pPr>
                  <w:r w:rsidRPr="002D6C8F">
                    <w:rPr>
                      <w:noProof/>
                      <w:lang w:bidi="fa-IR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4080" behindDoc="0" locked="0" layoutInCell="1" allowOverlap="1" wp14:anchorId="3D5A49FE" wp14:editId="011AA4A3">
                            <wp:simplePos x="0" y="0"/>
                            <wp:positionH relativeFrom="column">
                              <wp:posOffset>-1866900</wp:posOffset>
                            </wp:positionH>
                            <wp:positionV relativeFrom="paragraph">
                              <wp:posOffset>5080</wp:posOffset>
                            </wp:positionV>
                            <wp:extent cx="2466975" cy="0"/>
                            <wp:effectExtent l="57150" t="76200" r="28575" b="133350"/>
                            <wp:wrapNone/>
                            <wp:docPr id="44" name="Straight Arrow Connector 4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2466975" cy="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headEnd type="triangle"/>
                                      <a:tailEnd type="triangle"/>
                                    </a:ln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1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            <w:pict>
                          <v:shape w14:anchorId="7CACEC62" id="Straight Arrow Connector 44" o:spid="_x0000_s1026" type="#_x0000_t32" style="position:absolute;margin-left:-147pt;margin-top:.4pt;width:194.25pt;height:0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" strokecolor="black [3200]" strokeweight="2pt">
                            <v:stroke startarrow="block" endarrow="block"/>
                            <v:shadow on="t" color="black" opacity="24903f" origin=",.5" offset="0,.55556mm"/>
                          </v:shape>
                        </w:pict>
                      </mc:Fallback>
                    </mc:AlternateContent>
                  </w:r>
                </w:p>
              </w:tc>
              <w:tc>
                <w:tcPr>
                  <w:tcW w:w="450" w:type="dxa"/>
                </w:tcPr>
                <w:p w14:paraId="42A2EB12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</w:tr>
            <w:tr w:rsidR="00985913" w:rsidRPr="002D6C8F" w14:paraId="76925120" w14:textId="77777777" w:rsidTr="00985913">
              <w:tc>
                <w:tcPr>
                  <w:tcW w:w="450" w:type="dxa"/>
                </w:tcPr>
                <w:p w14:paraId="2F73BD12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62936BB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6255994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1EA8512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CFFB238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864EE67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31ABA29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364A171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</w:tr>
            <w:tr w:rsidR="00985913" w:rsidRPr="002D6C8F" w14:paraId="030C371E" w14:textId="77777777" w:rsidTr="00985913">
              <w:tc>
                <w:tcPr>
                  <w:tcW w:w="450" w:type="dxa"/>
                </w:tcPr>
                <w:p w14:paraId="663F3A2D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2A7AC70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58F013C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A2F0548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8EA749E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588CCF6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C2B9AA2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FD82B91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</w:tr>
            <w:tr w:rsidR="00985913" w:rsidRPr="002D6C8F" w14:paraId="66925E0E" w14:textId="77777777" w:rsidTr="00985913">
              <w:tc>
                <w:tcPr>
                  <w:tcW w:w="450" w:type="dxa"/>
                </w:tcPr>
                <w:p w14:paraId="06AB1A6C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D214E44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1C47DE8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A1EF789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10B1CD5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25DFDF4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AE46D1A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83A7B21" w14:textId="77777777" w:rsidR="00985913" w:rsidRPr="002D6C8F" w:rsidRDefault="00985913" w:rsidP="00985913">
                  <w:pPr>
                    <w:rPr>
                      <w:lang w:bidi="fa-IR"/>
                    </w:rPr>
                  </w:pPr>
                </w:p>
              </w:tc>
            </w:tr>
          </w:tbl>
          <w:bookmarkEnd w:id="0"/>
          <w:p w14:paraId="4EE882C1" w14:textId="24615A46" w:rsidR="00BD208C" w:rsidRPr="002D6C8F" w:rsidRDefault="00BD208C" w:rsidP="00BD208C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rtl/>
                <w:lang w:bidi="fa-IR"/>
              </w:rPr>
              <w:t xml:space="preserve">ب) بردار </w:t>
            </w:r>
            <m:oMath>
              <m:acc>
                <m:accPr>
                  <m:chr m:val="⃗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Style w:val="Strong"/>
                      <w:rFonts w:ascii="Cambria Math" w:hAnsi="Cambria Math" w:cs="B Nazanin"/>
                      <w:lang w:bidi="fa-IR"/>
                    </w:rPr>
                    <m:t>AB</m:t>
                  </m:r>
                </m:e>
              </m:acc>
            </m:oMath>
            <w:r w:rsidRPr="002D6C8F">
              <w:rPr>
                <w:rStyle w:val="Strong"/>
                <w:rFonts w:cs="B Nazanin"/>
                <w:lang w:bidi="fa-IR"/>
              </w:rPr>
              <w:t xml:space="preserve"> </w:t>
            </w:r>
            <w:r w:rsidRPr="002D6C8F">
              <w:rPr>
                <w:rStyle w:val="Strong"/>
                <w:rFonts w:cs="B Nazanin" w:hint="cs"/>
                <w:rtl/>
                <w:lang w:bidi="fa-IR"/>
              </w:rPr>
              <w:t xml:space="preserve"> را رسم کنید و مختصات آن را بنویسید.</w:t>
            </w:r>
            <w:r w:rsidRPr="002D6C8F">
              <w:rPr>
                <w:rFonts w:hint="cs"/>
                <w:noProof/>
                <w:rtl/>
                <w:lang w:val="fa-IR" w:bidi="fa-IR"/>
              </w:rPr>
              <w:t xml:space="preserve"> </w:t>
            </w:r>
          </w:p>
          <w:p w14:paraId="5532FC0A" w14:textId="77777777" w:rsidR="00BD208C" w:rsidRPr="002D6C8F" w:rsidRDefault="00851D11" w:rsidP="00BD208C">
            <w:pPr>
              <w:bidi/>
              <w:rPr>
                <w:rStyle w:val="Strong"/>
                <w:rFonts w:cs="B Nazanin"/>
                <w:b w:val="0"/>
                <w:bCs w:val="0"/>
                <w:lang w:bidi="fa-IR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accPr>
                  <m:e>
                    <m:r>
                      <w:rPr>
                        <w:rStyle w:val="Strong"/>
                        <w:rFonts w:ascii="Cambria Math" w:hAnsi="Cambria Math" w:cs="B Nazanin"/>
                        <w:lang w:bidi="fa-IR"/>
                      </w:rPr>
                      <m:t>AB</m:t>
                    </m:r>
                  </m:e>
                </m:acc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</m:oMath>
            </m:oMathPara>
          </w:p>
          <w:p w14:paraId="5954C2AE" w14:textId="40C363E5" w:rsidR="00BD208C" w:rsidRPr="002D6C8F" w:rsidRDefault="00BD208C" w:rsidP="00BD208C">
            <w:pPr>
              <w:bidi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rtl/>
                <w:lang w:bidi="fa-IR"/>
              </w:rPr>
              <w:t xml:space="preserve">ج) جمع متناظر با بردار </w:t>
            </w:r>
            <m:oMath>
              <m:acc>
                <m:accPr>
                  <m:chr m:val="⃗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Style w:val="Strong"/>
                      <w:rFonts w:ascii="Cambria Math" w:hAnsi="Cambria Math" w:cs="B Nazanin"/>
                      <w:lang w:bidi="fa-IR"/>
                    </w:rPr>
                    <m:t>AB</m:t>
                  </m:r>
                </m:e>
              </m:acc>
            </m:oMath>
            <w:r w:rsidRPr="002D6C8F">
              <w:rPr>
                <w:rStyle w:val="Strong"/>
                <w:rFonts w:cs="B Nazanin" w:hint="cs"/>
                <w:rtl/>
                <w:lang w:bidi="fa-IR"/>
              </w:rPr>
              <w:t xml:space="preserve"> را بنویسید</w:t>
            </w: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.</w:t>
            </w:r>
          </w:p>
          <w:p w14:paraId="256D9E08" w14:textId="667467BC" w:rsidR="00985913" w:rsidRPr="002D6C8F" w:rsidRDefault="00851D11" w:rsidP="00284644">
            <w:pPr>
              <w:bidi/>
              <w:rPr>
                <w:rStyle w:val="Strong"/>
                <w:rFonts w:cs="B Nazanin"/>
                <w:b w:val="0"/>
                <w:bCs w:val="0"/>
                <w:lang w:bidi="fa-IR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+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</m:oMath>
            </m:oMathPara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795451A0" w14:textId="1B16226E" w:rsidR="00700B35" w:rsidRPr="002D6C8F" w:rsidRDefault="00985913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2</w:t>
            </w:r>
          </w:p>
        </w:tc>
      </w:tr>
      <w:tr w:rsidR="00700B35" w:rsidRPr="002D6C8F" w14:paraId="0273918A" w14:textId="77777777" w:rsidTr="00F8686B">
        <w:trPr>
          <w:trHeight w:val="794"/>
        </w:trPr>
        <w:tc>
          <w:tcPr>
            <w:tcW w:w="676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129DEF5E" w14:textId="409E7C5F" w:rsidR="00700B35" w:rsidRPr="002D6C8F" w:rsidRDefault="00985913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16</w:t>
            </w:r>
          </w:p>
        </w:tc>
        <w:tc>
          <w:tcPr>
            <w:tcW w:w="9713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4FF4A2C5" w14:textId="60D0BC1D" w:rsidR="00F8686B" w:rsidRPr="00F8686B" w:rsidRDefault="00985913" w:rsidP="00F8686B">
            <w:pPr>
              <w:bidi/>
              <w:rPr>
                <w:rFonts w:cs="B Nazanin"/>
                <w:b/>
                <w:bCs/>
                <w:lang w:bidi="fa-IR"/>
              </w:rPr>
            </w:pPr>
            <w:r w:rsidRPr="002D6C8F">
              <w:rPr>
                <w:rStyle w:val="Strong"/>
                <w:rFonts w:cs="B Nazanin" w:hint="cs"/>
                <w:rtl/>
                <w:lang w:bidi="fa-IR"/>
              </w:rPr>
              <w:t xml:space="preserve">مقدار </w:t>
            </w:r>
            <w:r w:rsidRPr="002D6C8F">
              <w:rPr>
                <w:rStyle w:val="Strong"/>
                <w:rFonts w:cs="B Nazanin"/>
                <w:lang w:bidi="fa-IR"/>
              </w:rPr>
              <w:t>x</w:t>
            </w:r>
            <w:r w:rsidRPr="002D6C8F">
              <w:rPr>
                <w:rStyle w:val="Strong"/>
                <w:rFonts w:cs="B Nazanin" w:hint="cs"/>
                <w:rtl/>
                <w:lang w:bidi="fa-IR"/>
              </w:rPr>
              <w:t>و</w:t>
            </w:r>
            <w:r w:rsidRPr="002D6C8F">
              <w:rPr>
                <w:rStyle w:val="Strong"/>
                <w:rFonts w:cs="B Nazanin"/>
                <w:lang w:bidi="fa-IR"/>
              </w:rPr>
              <w:t>y</w:t>
            </w:r>
            <w:r w:rsidRPr="002D6C8F">
              <w:rPr>
                <w:rStyle w:val="Strong"/>
                <w:rFonts w:cs="B Nazanin" w:hint="cs"/>
                <w:rtl/>
                <w:lang w:bidi="fa-IR"/>
              </w:rPr>
              <w:t xml:space="preserve"> را به دست آورید</w:t>
            </w:r>
            <w:r w:rsidR="00F800CE" w:rsidRPr="002D6C8F">
              <w:rPr>
                <w:rStyle w:val="Strong"/>
                <w:rFonts w:cs="B Nazanin" w:hint="cs"/>
                <w:rtl/>
                <w:lang w:bidi="fa-IR"/>
              </w:rPr>
              <w:t>.</w:t>
            </w:r>
            <w:r w:rsidR="00F8686B">
              <w:rPr>
                <w:rStyle w:val="Strong"/>
                <w:rFonts w:cs="B Nazanin" w:hint="cs"/>
                <w:rtl/>
                <w:lang w:bidi="fa-IR"/>
              </w:rPr>
              <w:t xml:space="preserve">                                                                                                 </w:t>
            </w:r>
            <w:r w:rsidR="00F8686B" w:rsidRPr="000B578B">
              <w:rPr>
                <w:rFonts w:eastAsiaTheme="minorEastAsia" w:cs="B Nazanin"/>
                <w:b/>
                <w:bCs/>
                <w:position w:val="-30"/>
              </w:rPr>
              <w:object w:dxaOrig="1840" w:dyaOrig="720" w14:anchorId="66BB7A93">
                <v:shape id="_x0000_i1029" type="#_x0000_t75" style="width:92.25pt;height:36pt" o:ole="">
                  <v:imagedata r:id="rId14" o:title=""/>
                </v:shape>
                <o:OLEObject Type="Embed" ProgID="Equation.DSMT4" ShapeID="_x0000_i1029" DrawAspect="Content" ObjectID="_1808168868" r:id="rId15"/>
              </w:object>
            </w: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77152D30" w14:textId="25E2C884" w:rsidR="00700B35" w:rsidRPr="002D6C8F" w:rsidRDefault="00985913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5/0</w:t>
            </w:r>
          </w:p>
        </w:tc>
      </w:tr>
      <w:tr w:rsidR="00700B35" w:rsidRPr="002D6C8F" w14:paraId="312BAA75" w14:textId="77777777" w:rsidTr="00622831">
        <w:trPr>
          <w:trHeight w:val="1022"/>
        </w:trPr>
        <w:tc>
          <w:tcPr>
            <w:tcW w:w="676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7A8E0829" w14:textId="169491EC" w:rsidR="00700B35" w:rsidRPr="002D6C8F" w:rsidRDefault="00F800CE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17</w:t>
            </w:r>
          </w:p>
        </w:tc>
        <w:tc>
          <w:tcPr>
            <w:tcW w:w="9713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3A52DB32" w14:textId="77777777" w:rsidR="00700B35" w:rsidRPr="002D6C8F" w:rsidRDefault="00F800CE" w:rsidP="000F1973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rtl/>
                <w:lang w:bidi="fa-IR"/>
              </w:rPr>
              <w:t>در پرتاب یک تاس ، هر یک از احتمال های زیر را محاسبه کنید:</w:t>
            </w:r>
          </w:p>
          <w:p w14:paraId="352393DA" w14:textId="1822D60A" w:rsidR="00F800CE" w:rsidRPr="002D6C8F" w:rsidRDefault="00F800CE" w:rsidP="00F800CE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rtl/>
                <w:lang w:bidi="fa-IR"/>
              </w:rPr>
              <w:t>الف) عدد 6 بیاید</w:t>
            </w:r>
            <w:r w:rsidR="00472055">
              <w:rPr>
                <w:rStyle w:val="Strong"/>
                <w:rFonts w:cs="B Nazanin" w:hint="cs"/>
                <w:rtl/>
                <w:lang w:bidi="fa-IR"/>
              </w:rPr>
              <w:t>: ..........</w:t>
            </w:r>
            <w:r w:rsidRPr="002D6C8F">
              <w:rPr>
                <w:rStyle w:val="Strong"/>
                <w:rFonts w:cs="B Nazanin" w:hint="cs"/>
                <w:rtl/>
                <w:lang w:bidi="fa-IR"/>
              </w:rPr>
              <w:t xml:space="preserve">                                 </w:t>
            </w:r>
            <w:r w:rsidR="00472055">
              <w:rPr>
                <w:rStyle w:val="Strong"/>
                <w:rFonts w:cs="B Nazanin" w:hint="cs"/>
                <w:rtl/>
                <w:lang w:bidi="fa-IR"/>
              </w:rPr>
              <w:t xml:space="preserve">  </w:t>
            </w:r>
            <w:r w:rsidRPr="002D6C8F">
              <w:rPr>
                <w:rStyle w:val="Strong"/>
                <w:rFonts w:cs="B Nazanin" w:hint="cs"/>
                <w:rtl/>
                <w:lang w:bidi="fa-IR"/>
              </w:rPr>
              <w:t xml:space="preserve">  ج) عدد بیشتر از 6 بیاید</w:t>
            </w:r>
            <w:r w:rsidR="00472055">
              <w:rPr>
                <w:rStyle w:val="Strong"/>
                <w:rFonts w:cs="B Nazanin" w:hint="cs"/>
                <w:rtl/>
                <w:lang w:bidi="fa-IR"/>
              </w:rPr>
              <w:t>: ..........</w:t>
            </w:r>
          </w:p>
          <w:p w14:paraId="35DBF45F" w14:textId="2F4004F6" w:rsidR="00F800CE" w:rsidRPr="002D6C8F" w:rsidRDefault="00F800CE" w:rsidP="00F800CE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rtl/>
                <w:lang w:bidi="fa-IR"/>
              </w:rPr>
              <w:t>ب) عدد زوج بیاید</w:t>
            </w:r>
            <w:r w:rsidR="00472055">
              <w:rPr>
                <w:rStyle w:val="Strong"/>
                <w:rFonts w:cs="B Nazanin" w:hint="cs"/>
                <w:rtl/>
                <w:lang w:bidi="fa-IR"/>
              </w:rPr>
              <w:t>: ..........</w:t>
            </w:r>
            <w:r w:rsidR="00472055" w:rsidRPr="002D6C8F">
              <w:rPr>
                <w:rStyle w:val="Strong"/>
                <w:rFonts w:cs="B Nazanin" w:hint="cs"/>
                <w:rtl/>
                <w:lang w:bidi="fa-IR"/>
              </w:rPr>
              <w:t xml:space="preserve"> </w:t>
            </w:r>
            <w:r w:rsidRPr="002D6C8F">
              <w:rPr>
                <w:rStyle w:val="Strong"/>
                <w:rFonts w:cs="B Nazanin" w:hint="cs"/>
                <w:rtl/>
                <w:lang w:bidi="fa-IR"/>
              </w:rPr>
              <w:t xml:space="preserve">                                  د) عدد کوچکتر از 7 بیاید</w:t>
            </w:r>
            <w:r w:rsidR="00472055">
              <w:rPr>
                <w:rStyle w:val="Strong"/>
                <w:rFonts w:cs="B Nazanin" w:hint="cs"/>
                <w:rtl/>
                <w:lang w:bidi="fa-IR"/>
              </w:rPr>
              <w:t>: ..........</w:t>
            </w: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523AB481" w14:textId="072FFFB4" w:rsidR="00700B35" w:rsidRPr="002D6C8F" w:rsidRDefault="00284644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</w:t>
            </w:r>
          </w:p>
        </w:tc>
      </w:tr>
      <w:tr w:rsidR="006C68DD" w:rsidRPr="002D6C8F" w14:paraId="13CF5719" w14:textId="77777777" w:rsidTr="00622831">
        <w:trPr>
          <w:trHeight w:val="70"/>
        </w:trPr>
        <w:tc>
          <w:tcPr>
            <w:tcW w:w="676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08F04D8A" w14:textId="21CB3713" w:rsidR="006C68DD" w:rsidRPr="002D6C8F" w:rsidRDefault="00F800CE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18</w:t>
            </w:r>
          </w:p>
        </w:tc>
        <w:tc>
          <w:tcPr>
            <w:tcW w:w="9713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595166C7" w14:textId="42360337" w:rsidR="00757B06" w:rsidRPr="000B578B" w:rsidRDefault="002D4259" w:rsidP="00757B06">
            <w:pPr>
              <w:tabs>
                <w:tab w:val="left" w:pos="2809"/>
              </w:tabs>
              <w:bidi/>
              <w:rPr>
                <w:rFonts w:cs="B Nazanin"/>
                <w:b/>
                <w:bCs/>
                <w:rtl/>
              </w:rPr>
            </w:pPr>
            <w:r w:rsidRPr="000B578B">
              <w:rPr>
                <w:rFonts w:cs="B Nazanin"/>
                <w:noProof/>
                <w:lang w:bidi="fa-IR"/>
              </w:rPr>
              <w:drawing>
                <wp:anchor distT="0" distB="0" distL="114300" distR="114300" simplePos="0" relativeHeight="251706368" behindDoc="0" locked="0" layoutInCell="1" allowOverlap="1" wp14:anchorId="1297125F" wp14:editId="15E1EC30">
                  <wp:simplePos x="0" y="0"/>
                  <wp:positionH relativeFrom="column">
                    <wp:posOffset>119989</wp:posOffset>
                  </wp:positionH>
                  <wp:positionV relativeFrom="paragraph">
                    <wp:posOffset>42545</wp:posOffset>
                  </wp:positionV>
                  <wp:extent cx="1590675" cy="1423580"/>
                  <wp:effectExtent l="0" t="0" r="0" b="0"/>
                  <wp:wrapNone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0675" cy="14235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11B38">
              <w:rPr>
                <w:rFonts w:cs="B Nazanin" w:hint="cs"/>
                <w:b/>
                <w:bCs/>
                <w:rtl/>
                <w:lang w:bidi="fa-IR"/>
              </w:rPr>
              <w:t xml:space="preserve">الف) </w:t>
            </w:r>
            <w:r w:rsidR="00757B06" w:rsidRPr="000B578B">
              <w:rPr>
                <w:rFonts w:cs="B Nazanin" w:hint="cs"/>
                <w:b/>
                <w:bCs/>
                <w:rtl/>
              </w:rPr>
              <w:t>نمودار خط شکسته جدول زیر را رسم کنید.</w:t>
            </w:r>
          </w:p>
          <w:tbl>
            <w:tblPr>
              <w:tblStyle w:val="TableGrid"/>
              <w:tblpPr w:leftFromText="180" w:rightFromText="180" w:vertAnchor="text" w:horzAnchor="margin" w:tblpXSpec="right" w:tblpY="286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67"/>
              <w:gridCol w:w="709"/>
              <w:gridCol w:w="567"/>
              <w:gridCol w:w="567"/>
              <w:gridCol w:w="992"/>
              <w:gridCol w:w="1701"/>
            </w:tblGrid>
            <w:tr w:rsidR="00757B06" w:rsidRPr="000B578B" w14:paraId="3BDDBF53" w14:textId="77777777" w:rsidTr="002D4259">
              <w:tc>
                <w:tcPr>
                  <w:tcW w:w="767" w:type="dxa"/>
                </w:tcPr>
                <w:p w14:paraId="22E0BEEE" w14:textId="77777777" w:rsidR="00757B06" w:rsidRPr="000B578B" w:rsidRDefault="00757B06" w:rsidP="00757B06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0B578B">
                    <w:rPr>
                      <w:rStyle w:val="Strong"/>
                      <w:rFonts w:cs="B Nazanin" w:hint="cs"/>
                      <w:rtl/>
                      <w:lang w:bidi="fa-IR"/>
                    </w:rPr>
                    <w:t>بهمن</w:t>
                  </w:r>
                </w:p>
              </w:tc>
              <w:tc>
                <w:tcPr>
                  <w:tcW w:w="709" w:type="dxa"/>
                </w:tcPr>
                <w:p w14:paraId="230973C0" w14:textId="77777777" w:rsidR="00757B06" w:rsidRPr="000B578B" w:rsidRDefault="00757B06" w:rsidP="00757B06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0B578B">
                    <w:rPr>
                      <w:rStyle w:val="Strong"/>
                      <w:rFonts w:cs="B Nazanin" w:hint="cs"/>
                      <w:rtl/>
                      <w:lang w:bidi="fa-IR"/>
                    </w:rPr>
                    <w:t>دی</w:t>
                  </w:r>
                </w:p>
              </w:tc>
              <w:tc>
                <w:tcPr>
                  <w:tcW w:w="567" w:type="dxa"/>
                </w:tcPr>
                <w:p w14:paraId="3CAA4492" w14:textId="77777777" w:rsidR="00757B06" w:rsidRPr="000B578B" w:rsidRDefault="00757B06" w:rsidP="00757B06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0B578B">
                    <w:rPr>
                      <w:rStyle w:val="Strong"/>
                      <w:rFonts w:cs="B Nazanin" w:hint="cs"/>
                      <w:rtl/>
                      <w:lang w:bidi="fa-IR"/>
                    </w:rPr>
                    <w:t xml:space="preserve">آذر </w:t>
                  </w:r>
                </w:p>
              </w:tc>
              <w:tc>
                <w:tcPr>
                  <w:tcW w:w="567" w:type="dxa"/>
                </w:tcPr>
                <w:p w14:paraId="6B157B3D" w14:textId="77777777" w:rsidR="00757B06" w:rsidRPr="000B578B" w:rsidRDefault="00757B06" w:rsidP="00757B06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0B578B">
                    <w:rPr>
                      <w:rStyle w:val="Strong"/>
                      <w:rFonts w:cs="B Nazanin" w:hint="cs"/>
                      <w:rtl/>
                      <w:lang w:bidi="fa-IR"/>
                    </w:rPr>
                    <w:t xml:space="preserve">آبان </w:t>
                  </w:r>
                </w:p>
              </w:tc>
              <w:tc>
                <w:tcPr>
                  <w:tcW w:w="992" w:type="dxa"/>
                </w:tcPr>
                <w:p w14:paraId="3225CA13" w14:textId="77777777" w:rsidR="00757B06" w:rsidRPr="000B578B" w:rsidRDefault="00757B06" w:rsidP="00757B06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0B578B">
                    <w:rPr>
                      <w:rStyle w:val="Strong"/>
                      <w:rFonts w:cs="B Nazanin" w:hint="cs"/>
                      <w:rtl/>
                      <w:lang w:bidi="fa-IR"/>
                    </w:rPr>
                    <w:t>مهر</w:t>
                  </w:r>
                </w:p>
              </w:tc>
              <w:tc>
                <w:tcPr>
                  <w:tcW w:w="1701" w:type="dxa"/>
                </w:tcPr>
                <w:p w14:paraId="6EC5F891" w14:textId="58A456F8" w:rsidR="00757B06" w:rsidRPr="000B578B" w:rsidRDefault="00757B06" w:rsidP="002D4259">
                  <w:pPr>
                    <w:bidi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0B578B">
                    <w:rPr>
                      <w:rStyle w:val="Strong"/>
                      <w:rFonts w:cs="B Nazanin" w:hint="cs"/>
                      <w:rtl/>
                      <w:lang w:bidi="fa-IR"/>
                    </w:rPr>
                    <w:t>نام ماه</w:t>
                  </w:r>
                </w:p>
              </w:tc>
            </w:tr>
            <w:tr w:rsidR="00757B06" w:rsidRPr="000B578B" w14:paraId="1FE41C3E" w14:textId="77777777" w:rsidTr="002D4259">
              <w:tc>
                <w:tcPr>
                  <w:tcW w:w="767" w:type="dxa"/>
                </w:tcPr>
                <w:p w14:paraId="45019550" w14:textId="77777777" w:rsidR="00757B06" w:rsidRPr="000B578B" w:rsidRDefault="00757B06" w:rsidP="00757B06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0B578B">
                    <w:rPr>
                      <w:rStyle w:val="Strong"/>
                      <w:rFonts w:cs="B Nazanin" w:hint="cs"/>
                      <w:rtl/>
                      <w:lang w:bidi="fa-IR"/>
                    </w:rPr>
                    <w:t>7</w:t>
                  </w:r>
                </w:p>
              </w:tc>
              <w:tc>
                <w:tcPr>
                  <w:tcW w:w="709" w:type="dxa"/>
                </w:tcPr>
                <w:p w14:paraId="68CA06CF" w14:textId="77777777" w:rsidR="00757B06" w:rsidRPr="000B578B" w:rsidRDefault="00757B06" w:rsidP="00757B06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0B578B">
                    <w:rPr>
                      <w:rStyle w:val="Strong"/>
                      <w:rFonts w:cs="B Nazanin" w:hint="cs"/>
                      <w:rtl/>
                      <w:lang w:bidi="fa-IR"/>
                    </w:rPr>
                    <w:t>6</w:t>
                  </w:r>
                </w:p>
              </w:tc>
              <w:tc>
                <w:tcPr>
                  <w:tcW w:w="567" w:type="dxa"/>
                </w:tcPr>
                <w:p w14:paraId="297430DB" w14:textId="77777777" w:rsidR="00757B06" w:rsidRPr="000B578B" w:rsidRDefault="00757B06" w:rsidP="00757B06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0B578B">
                    <w:rPr>
                      <w:rStyle w:val="Strong"/>
                      <w:rFonts w:cs="B Nazanin" w:hint="cs"/>
                      <w:rtl/>
                      <w:lang w:bidi="fa-IR"/>
                    </w:rPr>
                    <w:t>12</w:t>
                  </w:r>
                </w:p>
              </w:tc>
              <w:tc>
                <w:tcPr>
                  <w:tcW w:w="567" w:type="dxa"/>
                </w:tcPr>
                <w:p w14:paraId="69830C7C" w14:textId="77777777" w:rsidR="00757B06" w:rsidRPr="000B578B" w:rsidRDefault="00757B06" w:rsidP="00757B06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0B578B">
                    <w:rPr>
                      <w:rStyle w:val="Strong"/>
                      <w:rFonts w:cs="B Nazanin" w:hint="cs"/>
                      <w:rtl/>
                      <w:lang w:bidi="fa-IR"/>
                    </w:rPr>
                    <w:t>10</w:t>
                  </w:r>
                </w:p>
              </w:tc>
              <w:tc>
                <w:tcPr>
                  <w:tcW w:w="992" w:type="dxa"/>
                </w:tcPr>
                <w:p w14:paraId="6382E376" w14:textId="77777777" w:rsidR="00757B06" w:rsidRPr="000B578B" w:rsidRDefault="00757B06" w:rsidP="00757B06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0B578B">
                    <w:rPr>
                      <w:rStyle w:val="Strong"/>
                      <w:rFonts w:cs="B Nazanin" w:hint="cs"/>
                      <w:rtl/>
                      <w:lang w:bidi="fa-IR"/>
                    </w:rPr>
                    <w:t>14</w:t>
                  </w:r>
                </w:p>
              </w:tc>
              <w:tc>
                <w:tcPr>
                  <w:tcW w:w="1701" w:type="dxa"/>
                </w:tcPr>
                <w:p w14:paraId="2F5D0DB8" w14:textId="2FCD3CC5" w:rsidR="00757B06" w:rsidRPr="000B578B" w:rsidRDefault="00757B06" w:rsidP="002D4259">
                  <w:pPr>
                    <w:bidi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0B578B">
                    <w:rPr>
                      <w:rStyle w:val="Strong"/>
                      <w:rFonts w:cs="B Nazanin" w:hint="cs"/>
                      <w:rtl/>
                      <w:lang w:bidi="fa-IR"/>
                    </w:rPr>
                    <w:t>میزان بارندگی</w:t>
                  </w:r>
                </w:p>
              </w:tc>
            </w:tr>
          </w:tbl>
          <w:p w14:paraId="0D1C4C8B" w14:textId="147AEA62" w:rsidR="00757B06" w:rsidRPr="000B578B" w:rsidRDefault="00757B06" w:rsidP="00757B06">
            <w:pPr>
              <w:bidi/>
              <w:rPr>
                <w:rFonts w:cs="B Nazanin"/>
                <w:b/>
                <w:bCs/>
                <w:rtl/>
              </w:rPr>
            </w:pPr>
          </w:p>
          <w:p w14:paraId="11B1380E" w14:textId="23775B83" w:rsidR="00757B06" w:rsidRPr="000B578B" w:rsidRDefault="00757B06" w:rsidP="00757B06">
            <w:pPr>
              <w:tabs>
                <w:tab w:val="left" w:pos="2809"/>
              </w:tabs>
              <w:bidi/>
              <w:rPr>
                <w:rFonts w:cs="B Nazanin"/>
                <w:b/>
                <w:bCs/>
                <w:rtl/>
              </w:rPr>
            </w:pPr>
          </w:p>
          <w:p w14:paraId="56C03678" w14:textId="6E21D893" w:rsidR="00757B06" w:rsidRPr="000B578B" w:rsidRDefault="00757B06" w:rsidP="00757B06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26F67B14" w14:textId="1D56EA5D" w:rsidR="00757B06" w:rsidRPr="000B578B" w:rsidRDefault="00757B06" w:rsidP="00757B06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0B578B">
              <w:rPr>
                <w:rStyle w:val="Strong"/>
                <w:rFonts w:cs="B Nazanin" w:hint="cs"/>
                <w:rtl/>
                <w:lang w:bidi="fa-IR"/>
              </w:rPr>
              <w:t>ب) بیشترین بارندگی در کدام ماه بوده است؟</w:t>
            </w:r>
          </w:p>
          <w:p w14:paraId="31C04A00" w14:textId="34DE1802" w:rsidR="00284644" w:rsidRPr="00622831" w:rsidRDefault="00757B06" w:rsidP="00622831">
            <w:pPr>
              <w:bidi/>
              <w:rPr>
                <w:rStyle w:val="Strong"/>
                <w:rFonts w:cs="B Nazanin" w:hint="cs"/>
                <w:rtl/>
                <w:lang w:bidi="fa-IR"/>
              </w:rPr>
            </w:pPr>
            <w:r w:rsidRPr="000B578B">
              <w:rPr>
                <w:rStyle w:val="Strong"/>
                <w:rFonts w:cs="B Nazanin" w:hint="cs"/>
                <w:rtl/>
                <w:lang w:bidi="fa-IR"/>
              </w:rPr>
              <w:t>ج) بیشترین تغییرات در کدام دو ماه پشت سر هم بوده است؟</w:t>
            </w: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38E3BCD0" w14:textId="7E4C1D39" w:rsidR="006C68DD" w:rsidRPr="002D6C8F" w:rsidRDefault="00284644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2D6C8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5/1</w:t>
            </w:r>
          </w:p>
        </w:tc>
      </w:tr>
    </w:tbl>
    <w:p w14:paraId="367624D5" w14:textId="49923BEA" w:rsidR="002C762D" w:rsidRPr="00622831" w:rsidRDefault="002C762D" w:rsidP="00883F10">
      <w:pPr>
        <w:bidi/>
        <w:rPr>
          <w:sz w:val="2"/>
          <w:szCs w:val="2"/>
          <w:lang w:bidi="fa-IR"/>
        </w:rPr>
      </w:pPr>
      <w:bookmarkStart w:id="1" w:name="_GoBack"/>
      <w:bookmarkEnd w:id="1"/>
    </w:p>
    <w:sectPr w:rsidR="002C762D" w:rsidRPr="00622831" w:rsidSect="0071447D">
      <w:headerReference w:type="even" r:id="rId17"/>
      <w:headerReference w:type="default" r:id="rId18"/>
      <w:footerReference w:type="default" r:id="rId19"/>
      <w:pgSz w:w="11907" w:h="16839" w:code="9"/>
      <w:pgMar w:top="68" w:right="1207" w:bottom="284" w:left="811" w:header="34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9964C6" w14:textId="77777777" w:rsidR="00851D11" w:rsidRDefault="00851D11" w:rsidP="001B4C7C">
      <w:r>
        <w:separator/>
      </w:r>
    </w:p>
  </w:endnote>
  <w:endnote w:type="continuationSeparator" w:id="0">
    <w:p w14:paraId="26A74E62" w14:textId="77777777" w:rsidR="00851D11" w:rsidRDefault="00851D11" w:rsidP="001B4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2681BFBD-2225-4B67-8B3A-5A1675778E2A}"/>
    <w:embedBold r:id="rId2" w:fontKey="{D543AE78-5734-4404-8CE6-26590CD4FA44}"/>
    <w:embedItalic r:id="rId3" w:fontKey="{9A22FB45-61DC-421A-B5EA-C3C745954EC0}"/>
    <w:embedBoldItalic r:id="rId4" w:fontKey="{BDEC8880-7CAD-4923-A04D-F6BBC67D98DC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271DC9D4-113C-4A68-8150-979E688C81FA}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6" w:fontKey="{7A232639-12D4-43E9-9ED3-D231C9D3A880}"/>
    <w:embedBold r:id="rId7" w:fontKey="{D7E15C7A-CEBC-41B1-9E6D-A5A95702D5D3}"/>
    <w:embedItalic r:id="rId8" w:fontKey="{A4C7BD40-9BFE-499A-BC3F-366406199C57}"/>
    <w:embedBoldItalic r:id="rId9" w:fontKey="{41CDBE79-609B-4393-8872-6E0651267810}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0" w:fontKey="{840362E6-2CEF-4DFA-B374-3522B57F490A}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1" w:fontKey="{79FA4D4C-603C-4FF9-8945-8843BC0781E1}"/>
    <w:embedBoldItalic r:id="rId12" w:fontKey="{5C356AC3-7F92-4441-8EF8-8CB38A47878B}"/>
  </w:font>
  <w:font w:name="Shabnam">
    <w:panose1 w:val="020B0603030804020204"/>
    <w:charset w:val="00"/>
    <w:family w:val="swiss"/>
    <w:pitch w:val="variable"/>
    <w:sig w:usb0="80002003" w:usb1="80000000" w:usb2="00000008" w:usb3="00000000" w:csb0="00000041" w:csb1="00000000"/>
    <w:embedBold r:id="rId13" w:fontKey="{98EEA090-D9DE-4685-88DC-06336AA5C492}"/>
  </w:font>
  <w:font w:name="0 Nazanin Bold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4" w:fontKey="{BF51C5CD-2E1F-428E-9082-738FB856938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C425A676-ABCD-4393-A217-DD6D2F2B7DC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68E4EB" w14:textId="2A2C8DFD" w:rsidR="00BB5075" w:rsidRDefault="00BB5075">
    <w:pPr>
      <w:pStyle w:val="Footer"/>
      <w:jc w:val="center"/>
    </w:pPr>
    <w:r>
      <w:rPr>
        <w:rFonts w:hint="cs"/>
        <w:rtl/>
      </w:rPr>
      <w:t xml:space="preserve"> </w:t>
    </w:r>
    <w:sdt>
      <w:sdtPr>
        <w:id w:val="84752549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  <w:lang w:bidi="fa-IR"/>
          </w:rPr>
          <w:t>2</w:t>
        </w:r>
        <w:r>
          <w:rPr>
            <w:noProof/>
          </w:rPr>
          <w:fldChar w:fldCharType="end"/>
        </w:r>
        <w:r>
          <w:rPr>
            <w:rFonts w:hint="cs"/>
            <w:noProof/>
            <w:rtl/>
          </w:rPr>
          <w:t xml:space="preserve"> از </w:t>
        </w:r>
        <w:r>
          <w:rPr>
            <w:noProof/>
            <w:rtl/>
          </w:rPr>
          <w:fldChar w:fldCharType="begin"/>
        </w:r>
        <w:r>
          <w:rPr>
            <w:noProof/>
            <w:rtl/>
          </w:rPr>
          <w:instrText xml:space="preserve"> </w:instrText>
        </w:r>
        <w:r>
          <w:rPr>
            <w:noProof/>
          </w:rPr>
          <w:instrText>NUMPAGES   \* MERGEFORMAT</w:instrText>
        </w:r>
        <w:r>
          <w:rPr>
            <w:noProof/>
            <w:rtl/>
          </w:rPr>
          <w:instrText xml:space="preserve"> </w:instrText>
        </w:r>
        <w:r>
          <w:rPr>
            <w:noProof/>
            <w:rtl/>
          </w:rPr>
          <w:fldChar w:fldCharType="separate"/>
        </w:r>
        <w:r>
          <w:rPr>
            <w:noProof/>
            <w:rtl/>
            <w:lang w:bidi="fa-IR"/>
          </w:rPr>
          <w:t>1</w:t>
        </w:r>
        <w:r>
          <w:rPr>
            <w:noProof/>
            <w:rtl/>
          </w:rPr>
          <w:fldChar w:fldCharType="end"/>
        </w:r>
      </w:sdtContent>
    </w:sdt>
  </w:p>
  <w:p w14:paraId="22E38FB6" w14:textId="77777777" w:rsidR="004C0A55" w:rsidRDefault="004C0A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C5364A" w14:textId="77777777" w:rsidR="00851D11" w:rsidRDefault="00851D11" w:rsidP="001B4C7C">
      <w:r>
        <w:separator/>
      </w:r>
    </w:p>
  </w:footnote>
  <w:footnote w:type="continuationSeparator" w:id="0">
    <w:p w14:paraId="4F43BD71" w14:textId="77777777" w:rsidR="00851D11" w:rsidRDefault="00851D11" w:rsidP="001B4C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71C8BC" w14:textId="7C095B62" w:rsidR="00BB5075" w:rsidRDefault="00BB5075" w:rsidP="00BB5075">
    <w:pPr>
      <w:pStyle w:val="Header"/>
      <w:tabs>
        <w:tab w:val="clear" w:pos="4680"/>
        <w:tab w:val="clear" w:pos="9360"/>
        <w:tab w:val="left" w:pos="8535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8AF8AA" w14:textId="6E994BA6" w:rsidR="00325DB6" w:rsidRDefault="00325DB6" w:rsidP="00325DB6">
    <w:pPr>
      <w:pStyle w:val="Header"/>
      <w:tabs>
        <w:tab w:val="clear" w:pos="4680"/>
        <w:tab w:val="clear" w:pos="9360"/>
        <w:tab w:val="left" w:pos="5475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BBA0DAB"/>
    <w:multiLevelType w:val="hybridMultilevel"/>
    <w:tmpl w:val="C240B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37B6"/>
    <w:rsid w:val="000019B5"/>
    <w:rsid w:val="00001BBD"/>
    <w:rsid w:val="0000267F"/>
    <w:rsid w:val="000027B4"/>
    <w:rsid w:val="0000414D"/>
    <w:rsid w:val="00005D0D"/>
    <w:rsid w:val="00006674"/>
    <w:rsid w:val="00006C7C"/>
    <w:rsid w:val="00010992"/>
    <w:rsid w:val="00011852"/>
    <w:rsid w:val="00012671"/>
    <w:rsid w:val="0001315C"/>
    <w:rsid w:val="000131B1"/>
    <w:rsid w:val="00015F4D"/>
    <w:rsid w:val="00020040"/>
    <w:rsid w:val="00025441"/>
    <w:rsid w:val="000272C7"/>
    <w:rsid w:val="00032553"/>
    <w:rsid w:val="00035FFC"/>
    <w:rsid w:val="00036082"/>
    <w:rsid w:val="00036F4A"/>
    <w:rsid w:val="00040843"/>
    <w:rsid w:val="00040990"/>
    <w:rsid w:val="00040D12"/>
    <w:rsid w:val="0004137A"/>
    <w:rsid w:val="00042483"/>
    <w:rsid w:val="00044D1A"/>
    <w:rsid w:val="00046487"/>
    <w:rsid w:val="000522FA"/>
    <w:rsid w:val="000555DF"/>
    <w:rsid w:val="00056869"/>
    <w:rsid w:val="00057E21"/>
    <w:rsid w:val="00061CB0"/>
    <w:rsid w:val="00064DA7"/>
    <w:rsid w:val="000650A7"/>
    <w:rsid w:val="00066331"/>
    <w:rsid w:val="00072D8F"/>
    <w:rsid w:val="00084556"/>
    <w:rsid w:val="0008508F"/>
    <w:rsid w:val="0008767E"/>
    <w:rsid w:val="00087C73"/>
    <w:rsid w:val="000911A3"/>
    <w:rsid w:val="000918BF"/>
    <w:rsid w:val="0009313F"/>
    <w:rsid w:val="0009487E"/>
    <w:rsid w:val="000954B7"/>
    <w:rsid w:val="000A4149"/>
    <w:rsid w:val="000A4CC8"/>
    <w:rsid w:val="000A6BBD"/>
    <w:rsid w:val="000A760E"/>
    <w:rsid w:val="000B067B"/>
    <w:rsid w:val="000B113C"/>
    <w:rsid w:val="000B7BC3"/>
    <w:rsid w:val="000C0CFE"/>
    <w:rsid w:val="000C2528"/>
    <w:rsid w:val="000C4D91"/>
    <w:rsid w:val="000D00F3"/>
    <w:rsid w:val="000D46D4"/>
    <w:rsid w:val="000D481E"/>
    <w:rsid w:val="000E1271"/>
    <w:rsid w:val="000E2779"/>
    <w:rsid w:val="000E2AB8"/>
    <w:rsid w:val="000E354A"/>
    <w:rsid w:val="000E3A66"/>
    <w:rsid w:val="000E3AE5"/>
    <w:rsid w:val="000E4EA1"/>
    <w:rsid w:val="000E5F38"/>
    <w:rsid w:val="000F1973"/>
    <w:rsid w:val="000F416B"/>
    <w:rsid w:val="0010268E"/>
    <w:rsid w:val="001029A4"/>
    <w:rsid w:val="00106681"/>
    <w:rsid w:val="00106C10"/>
    <w:rsid w:val="001104D2"/>
    <w:rsid w:val="0011205C"/>
    <w:rsid w:val="001170AC"/>
    <w:rsid w:val="001202D7"/>
    <w:rsid w:val="001218EB"/>
    <w:rsid w:val="001259D8"/>
    <w:rsid w:val="0013413A"/>
    <w:rsid w:val="001341B6"/>
    <w:rsid w:val="00134701"/>
    <w:rsid w:val="00137125"/>
    <w:rsid w:val="0014163D"/>
    <w:rsid w:val="00154636"/>
    <w:rsid w:val="0015712B"/>
    <w:rsid w:val="00162666"/>
    <w:rsid w:val="00162B99"/>
    <w:rsid w:val="00163FB7"/>
    <w:rsid w:val="00164118"/>
    <w:rsid w:val="00166A65"/>
    <w:rsid w:val="00167284"/>
    <w:rsid w:val="0017023C"/>
    <w:rsid w:val="00170BEC"/>
    <w:rsid w:val="00171D5E"/>
    <w:rsid w:val="001729FF"/>
    <w:rsid w:val="00174B46"/>
    <w:rsid w:val="0017625D"/>
    <w:rsid w:val="0018015C"/>
    <w:rsid w:val="00180409"/>
    <w:rsid w:val="00180B2D"/>
    <w:rsid w:val="00186F40"/>
    <w:rsid w:val="001878A1"/>
    <w:rsid w:val="00190C12"/>
    <w:rsid w:val="00193832"/>
    <w:rsid w:val="001946FB"/>
    <w:rsid w:val="00195B33"/>
    <w:rsid w:val="0019700F"/>
    <w:rsid w:val="001A42BD"/>
    <w:rsid w:val="001A454A"/>
    <w:rsid w:val="001B1BB1"/>
    <w:rsid w:val="001B1C67"/>
    <w:rsid w:val="001B34E7"/>
    <w:rsid w:val="001B4C7C"/>
    <w:rsid w:val="001B58D8"/>
    <w:rsid w:val="001B6276"/>
    <w:rsid w:val="001B7F53"/>
    <w:rsid w:val="001C0336"/>
    <w:rsid w:val="001C0346"/>
    <w:rsid w:val="001C74F4"/>
    <w:rsid w:val="001C7977"/>
    <w:rsid w:val="001C7EA9"/>
    <w:rsid w:val="001D1CC7"/>
    <w:rsid w:val="001D3721"/>
    <w:rsid w:val="001D5667"/>
    <w:rsid w:val="001D6700"/>
    <w:rsid w:val="001E019A"/>
    <w:rsid w:val="001E0D32"/>
    <w:rsid w:val="001E166D"/>
    <w:rsid w:val="001E7990"/>
    <w:rsid w:val="001F6633"/>
    <w:rsid w:val="001F6FAE"/>
    <w:rsid w:val="002015F0"/>
    <w:rsid w:val="0020192E"/>
    <w:rsid w:val="00204975"/>
    <w:rsid w:val="00205D05"/>
    <w:rsid w:val="00207CE9"/>
    <w:rsid w:val="00213369"/>
    <w:rsid w:val="0021721E"/>
    <w:rsid w:val="002178F6"/>
    <w:rsid w:val="002337CE"/>
    <w:rsid w:val="00233E62"/>
    <w:rsid w:val="00234FBD"/>
    <w:rsid w:val="002364F4"/>
    <w:rsid w:val="0023790B"/>
    <w:rsid w:val="00237CCF"/>
    <w:rsid w:val="00240690"/>
    <w:rsid w:val="00242ACA"/>
    <w:rsid w:val="0024634A"/>
    <w:rsid w:val="00255FCC"/>
    <w:rsid w:val="00263E3C"/>
    <w:rsid w:val="002643D7"/>
    <w:rsid w:val="00270D84"/>
    <w:rsid w:val="0027675E"/>
    <w:rsid w:val="002767F6"/>
    <w:rsid w:val="00276C24"/>
    <w:rsid w:val="0027793E"/>
    <w:rsid w:val="002808ED"/>
    <w:rsid w:val="0028276E"/>
    <w:rsid w:val="00284644"/>
    <w:rsid w:val="00290195"/>
    <w:rsid w:val="0029192B"/>
    <w:rsid w:val="00292BB0"/>
    <w:rsid w:val="00293DEA"/>
    <w:rsid w:val="00295B84"/>
    <w:rsid w:val="002A0DEE"/>
    <w:rsid w:val="002A1E4B"/>
    <w:rsid w:val="002A3CFA"/>
    <w:rsid w:val="002A4CC6"/>
    <w:rsid w:val="002B0080"/>
    <w:rsid w:val="002B557D"/>
    <w:rsid w:val="002B7303"/>
    <w:rsid w:val="002C0100"/>
    <w:rsid w:val="002C19EE"/>
    <w:rsid w:val="002C762D"/>
    <w:rsid w:val="002D4259"/>
    <w:rsid w:val="002D4F3C"/>
    <w:rsid w:val="002D6C8F"/>
    <w:rsid w:val="002E0002"/>
    <w:rsid w:val="002E117D"/>
    <w:rsid w:val="002E5DAF"/>
    <w:rsid w:val="002E6906"/>
    <w:rsid w:val="002E696B"/>
    <w:rsid w:val="002E6D86"/>
    <w:rsid w:val="002E75FE"/>
    <w:rsid w:val="002F0B80"/>
    <w:rsid w:val="002F145E"/>
    <w:rsid w:val="002F3EB6"/>
    <w:rsid w:val="002F4924"/>
    <w:rsid w:val="002F4CC2"/>
    <w:rsid w:val="002F4D57"/>
    <w:rsid w:val="002F5ADB"/>
    <w:rsid w:val="002F6248"/>
    <w:rsid w:val="00301260"/>
    <w:rsid w:val="003013D2"/>
    <w:rsid w:val="00306DA3"/>
    <w:rsid w:val="003125DD"/>
    <w:rsid w:val="0031360F"/>
    <w:rsid w:val="00325DB6"/>
    <w:rsid w:val="0032746C"/>
    <w:rsid w:val="00330CBB"/>
    <w:rsid w:val="00331240"/>
    <w:rsid w:val="003315C9"/>
    <w:rsid w:val="0033284C"/>
    <w:rsid w:val="003345C1"/>
    <w:rsid w:val="003369E9"/>
    <w:rsid w:val="00341C29"/>
    <w:rsid w:val="00343E20"/>
    <w:rsid w:val="003444B9"/>
    <w:rsid w:val="003465EA"/>
    <w:rsid w:val="003469C6"/>
    <w:rsid w:val="00356449"/>
    <w:rsid w:val="0036115B"/>
    <w:rsid w:val="00363E4C"/>
    <w:rsid w:val="00371AEE"/>
    <w:rsid w:val="00371B59"/>
    <w:rsid w:val="003729CB"/>
    <w:rsid w:val="00372DBA"/>
    <w:rsid w:val="00380F82"/>
    <w:rsid w:val="00381272"/>
    <w:rsid w:val="0038166B"/>
    <w:rsid w:val="00382745"/>
    <w:rsid w:val="00383555"/>
    <w:rsid w:val="00385997"/>
    <w:rsid w:val="003863F7"/>
    <w:rsid w:val="003864B9"/>
    <w:rsid w:val="00387049"/>
    <w:rsid w:val="00390BC4"/>
    <w:rsid w:val="00391B35"/>
    <w:rsid w:val="0039413D"/>
    <w:rsid w:val="003944B2"/>
    <w:rsid w:val="00396262"/>
    <w:rsid w:val="003A1BB7"/>
    <w:rsid w:val="003A3A7A"/>
    <w:rsid w:val="003B1476"/>
    <w:rsid w:val="003B60F9"/>
    <w:rsid w:val="003C5E12"/>
    <w:rsid w:val="003C6524"/>
    <w:rsid w:val="003D5C92"/>
    <w:rsid w:val="003D64EB"/>
    <w:rsid w:val="003E1EDA"/>
    <w:rsid w:val="003E3272"/>
    <w:rsid w:val="003E54C9"/>
    <w:rsid w:val="003E582A"/>
    <w:rsid w:val="003E6DAA"/>
    <w:rsid w:val="003F617D"/>
    <w:rsid w:val="004022E3"/>
    <w:rsid w:val="0040336B"/>
    <w:rsid w:val="00404447"/>
    <w:rsid w:val="00411BCB"/>
    <w:rsid w:val="00416DA9"/>
    <w:rsid w:val="00424517"/>
    <w:rsid w:val="004323ED"/>
    <w:rsid w:val="00435F92"/>
    <w:rsid w:val="00443F27"/>
    <w:rsid w:val="004457C8"/>
    <w:rsid w:val="00446A3F"/>
    <w:rsid w:val="00453FCB"/>
    <w:rsid w:val="00454A77"/>
    <w:rsid w:val="00455A4C"/>
    <w:rsid w:val="00456388"/>
    <w:rsid w:val="00456EA2"/>
    <w:rsid w:val="00465E88"/>
    <w:rsid w:val="004667EC"/>
    <w:rsid w:val="00467D85"/>
    <w:rsid w:val="00471BEB"/>
    <w:rsid w:val="00471C6A"/>
    <w:rsid w:val="00472055"/>
    <w:rsid w:val="00472697"/>
    <w:rsid w:val="0047424A"/>
    <w:rsid w:val="00475ACD"/>
    <w:rsid w:val="004772F7"/>
    <w:rsid w:val="00481F04"/>
    <w:rsid w:val="004856A0"/>
    <w:rsid w:val="0049163B"/>
    <w:rsid w:val="004964BA"/>
    <w:rsid w:val="00497D5B"/>
    <w:rsid w:val="004A11AF"/>
    <w:rsid w:val="004A1828"/>
    <w:rsid w:val="004A475E"/>
    <w:rsid w:val="004A5570"/>
    <w:rsid w:val="004B629E"/>
    <w:rsid w:val="004B6C63"/>
    <w:rsid w:val="004C0A55"/>
    <w:rsid w:val="004C453B"/>
    <w:rsid w:val="004C6B87"/>
    <w:rsid w:val="004D1955"/>
    <w:rsid w:val="004D4418"/>
    <w:rsid w:val="004D7A67"/>
    <w:rsid w:val="004D7B38"/>
    <w:rsid w:val="004E1797"/>
    <w:rsid w:val="004E7007"/>
    <w:rsid w:val="004F04C0"/>
    <w:rsid w:val="004F1D69"/>
    <w:rsid w:val="004F1F0A"/>
    <w:rsid w:val="00501633"/>
    <w:rsid w:val="00502A40"/>
    <w:rsid w:val="00502C38"/>
    <w:rsid w:val="00503305"/>
    <w:rsid w:val="00503A2B"/>
    <w:rsid w:val="005040F6"/>
    <w:rsid w:val="0050549C"/>
    <w:rsid w:val="00513D4B"/>
    <w:rsid w:val="005156DF"/>
    <w:rsid w:val="0051715B"/>
    <w:rsid w:val="00517FE4"/>
    <w:rsid w:val="00522585"/>
    <w:rsid w:val="00525EF9"/>
    <w:rsid w:val="00540D7A"/>
    <w:rsid w:val="005440B0"/>
    <w:rsid w:val="005444B1"/>
    <w:rsid w:val="0054738F"/>
    <w:rsid w:val="00554E3B"/>
    <w:rsid w:val="00560731"/>
    <w:rsid w:val="005637CA"/>
    <w:rsid w:val="0057049F"/>
    <w:rsid w:val="005711B1"/>
    <w:rsid w:val="00572EC5"/>
    <w:rsid w:val="00572F0A"/>
    <w:rsid w:val="005812AC"/>
    <w:rsid w:val="00582934"/>
    <w:rsid w:val="00590852"/>
    <w:rsid w:val="00594CD0"/>
    <w:rsid w:val="005956DC"/>
    <w:rsid w:val="005A3946"/>
    <w:rsid w:val="005A782B"/>
    <w:rsid w:val="005B0B61"/>
    <w:rsid w:val="005B3F55"/>
    <w:rsid w:val="005B58F6"/>
    <w:rsid w:val="005B6E19"/>
    <w:rsid w:val="005B735A"/>
    <w:rsid w:val="005C5073"/>
    <w:rsid w:val="005D7220"/>
    <w:rsid w:val="005F7C6F"/>
    <w:rsid w:val="00601563"/>
    <w:rsid w:val="006028B3"/>
    <w:rsid w:val="00602AF2"/>
    <w:rsid w:val="0060458F"/>
    <w:rsid w:val="00606094"/>
    <w:rsid w:val="006062F7"/>
    <w:rsid w:val="0061025E"/>
    <w:rsid w:val="00611594"/>
    <w:rsid w:val="006134E4"/>
    <w:rsid w:val="006222FF"/>
    <w:rsid w:val="00622831"/>
    <w:rsid w:val="00623677"/>
    <w:rsid w:val="00624E4E"/>
    <w:rsid w:val="00625B13"/>
    <w:rsid w:val="00625BA5"/>
    <w:rsid w:val="0063181D"/>
    <w:rsid w:val="006322D2"/>
    <w:rsid w:val="00632B13"/>
    <w:rsid w:val="00635FC8"/>
    <w:rsid w:val="006405FA"/>
    <w:rsid w:val="00641727"/>
    <w:rsid w:val="00643320"/>
    <w:rsid w:val="006438CA"/>
    <w:rsid w:val="006511FA"/>
    <w:rsid w:val="00652C5B"/>
    <w:rsid w:val="00656195"/>
    <w:rsid w:val="006611B4"/>
    <w:rsid w:val="00663761"/>
    <w:rsid w:val="00664103"/>
    <w:rsid w:val="00665FF7"/>
    <w:rsid w:val="006668DC"/>
    <w:rsid w:val="00666D73"/>
    <w:rsid w:val="0066772E"/>
    <w:rsid w:val="00671DFD"/>
    <w:rsid w:val="006854A4"/>
    <w:rsid w:val="00686D73"/>
    <w:rsid w:val="00687CCE"/>
    <w:rsid w:val="006942FF"/>
    <w:rsid w:val="00695D3E"/>
    <w:rsid w:val="006966B7"/>
    <w:rsid w:val="006A3114"/>
    <w:rsid w:val="006A3F4E"/>
    <w:rsid w:val="006B0ED2"/>
    <w:rsid w:val="006B2CD8"/>
    <w:rsid w:val="006B509F"/>
    <w:rsid w:val="006B5AAF"/>
    <w:rsid w:val="006B6C7C"/>
    <w:rsid w:val="006B6E4B"/>
    <w:rsid w:val="006C0652"/>
    <w:rsid w:val="006C68DD"/>
    <w:rsid w:val="006D3668"/>
    <w:rsid w:val="006D4D38"/>
    <w:rsid w:val="006E084A"/>
    <w:rsid w:val="006E262B"/>
    <w:rsid w:val="006E2BA2"/>
    <w:rsid w:val="006E3493"/>
    <w:rsid w:val="006E6141"/>
    <w:rsid w:val="006F19D0"/>
    <w:rsid w:val="006F66D2"/>
    <w:rsid w:val="00700B35"/>
    <w:rsid w:val="00700F18"/>
    <w:rsid w:val="007020A5"/>
    <w:rsid w:val="00703DF5"/>
    <w:rsid w:val="00704FE0"/>
    <w:rsid w:val="00710C3B"/>
    <w:rsid w:val="00710D2F"/>
    <w:rsid w:val="00713FF1"/>
    <w:rsid w:val="0071447D"/>
    <w:rsid w:val="00714FC7"/>
    <w:rsid w:val="0071779A"/>
    <w:rsid w:val="00723016"/>
    <w:rsid w:val="00724714"/>
    <w:rsid w:val="0072491C"/>
    <w:rsid w:val="007259A9"/>
    <w:rsid w:val="007264A4"/>
    <w:rsid w:val="00732CB9"/>
    <w:rsid w:val="00733436"/>
    <w:rsid w:val="007363B4"/>
    <w:rsid w:val="00741964"/>
    <w:rsid w:val="007442E1"/>
    <w:rsid w:val="00745976"/>
    <w:rsid w:val="00746413"/>
    <w:rsid w:val="00747157"/>
    <w:rsid w:val="00747579"/>
    <w:rsid w:val="007479C4"/>
    <w:rsid w:val="00750659"/>
    <w:rsid w:val="00753D7A"/>
    <w:rsid w:val="0075681C"/>
    <w:rsid w:val="00757B06"/>
    <w:rsid w:val="00757F17"/>
    <w:rsid w:val="0076408D"/>
    <w:rsid w:val="00775163"/>
    <w:rsid w:val="007755FA"/>
    <w:rsid w:val="00780790"/>
    <w:rsid w:val="00781FA9"/>
    <w:rsid w:val="007848CC"/>
    <w:rsid w:val="007863F7"/>
    <w:rsid w:val="00790420"/>
    <w:rsid w:val="00796551"/>
    <w:rsid w:val="007A1581"/>
    <w:rsid w:val="007A6D3A"/>
    <w:rsid w:val="007A73B3"/>
    <w:rsid w:val="007B1E09"/>
    <w:rsid w:val="007B2E4C"/>
    <w:rsid w:val="007B62B7"/>
    <w:rsid w:val="007B74A4"/>
    <w:rsid w:val="007B76CC"/>
    <w:rsid w:val="007C181F"/>
    <w:rsid w:val="007C2775"/>
    <w:rsid w:val="007D1D2B"/>
    <w:rsid w:val="007E0101"/>
    <w:rsid w:val="007E0348"/>
    <w:rsid w:val="007E2AF9"/>
    <w:rsid w:val="007E62B3"/>
    <w:rsid w:val="007E6CBC"/>
    <w:rsid w:val="007E6EC5"/>
    <w:rsid w:val="007F2366"/>
    <w:rsid w:val="007F3155"/>
    <w:rsid w:val="007F37B6"/>
    <w:rsid w:val="007F5C1F"/>
    <w:rsid w:val="007F600A"/>
    <w:rsid w:val="00800978"/>
    <w:rsid w:val="00805C27"/>
    <w:rsid w:val="0081216E"/>
    <w:rsid w:val="00815C8E"/>
    <w:rsid w:val="008171FD"/>
    <w:rsid w:val="0081779A"/>
    <w:rsid w:val="00821EE1"/>
    <w:rsid w:val="008319B2"/>
    <w:rsid w:val="0083214D"/>
    <w:rsid w:val="00834C3D"/>
    <w:rsid w:val="00840378"/>
    <w:rsid w:val="008419D9"/>
    <w:rsid w:val="0084207A"/>
    <w:rsid w:val="00844F45"/>
    <w:rsid w:val="008468D2"/>
    <w:rsid w:val="00847155"/>
    <w:rsid w:val="008471F2"/>
    <w:rsid w:val="00847F9A"/>
    <w:rsid w:val="00851D11"/>
    <w:rsid w:val="008531E2"/>
    <w:rsid w:val="008538A8"/>
    <w:rsid w:val="0085486D"/>
    <w:rsid w:val="008550C7"/>
    <w:rsid w:val="00860584"/>
    <w:rsid w:val="00863AAF"/>
    <w:rsid w:val="008679EC"/>
    <w:rsid w:val="00870149"/>
    <w:rsid w:val="00872AE3"/>
    <w:rsid w:val="00873CFD"/>
    <w:rsid w:val="0087452E"/>
    <w:rsid w:val="00876B7D"/>
    <w:rsid w:val="00877132"/>
    <w:rsid w:val="00877F1E"/>
    <w:rsid w:val="00881FB4"/>
    <w:rsid w:val="00883F10"/>
    <w:rsid w:val="00885DD9"/>
    <w:rsid w:val="00886927"/>
    <w:rsid w:val="00887DD4"/>
    <w:rsid w:val="00891281"/>
    <w:rsid w:val="00893540"/>
    <w:rsid w:val="0089497E"/>
    <w:rsid w:val="008979E0"/>
    <w:rsid w:val="00897B3F"/>
    <w:rsid w:val="008A10F2"/>
    <w:rsid w:val="008A1AC8"/>
    <w:rsid w:val="008A1C86"/>
    <w:rsid w:val="008A365C"/>
    <w:rsid w:val="008A55D1"/>
    <w:rsid w:val="008B1195"/>
    <w:rsid w:val="008B372A"/>
    <w:rsid w:val="008B4F1F"/>
    <w:rsid w:val="008B74DF"/>
    <w:rsid w:val="008B7A76"/>
    <w:rsid w:val="008C065A"/>
    <w:rsid w:val="008C15C9"/>
    <w:rsid w:val="008C32A4"/>
    <w:rsid w:val="008D1F49"/>
    <w:rsid w:val="008D2F74"/>
    <w:rsid w:val="008D55CF"/>
    <w:rsid w:val="008D5C42"/>
    <w:rsid w:val="008D6FF3"/>
    <w:rsid w:val="008D767B"/>
    <w:rsid w:val="008E2C12"/>
    <w:rsid w:val="008E426E"/>
    <w:rsid w:val="008F42FB"/>
    <w:rsid w:val="008F74E0"/>
    <w:rsid w:val="0090417A"/>
    <w:rsid w:val="0090445D"/>
    <w:rsid w:val="00907A87"/>
    <w:rsid w:val="00911E92"/>
    <w:rsid w:val="0091311B"/>
    <w:rsid w:val="0091459E"/>
    <w:rsid w:val="0092105B"/>
    <w:rsid w:val="0092206E"/>
    <w:rsid w:val="00922A9D"/>
    <w:rsid w:val="00926ACD"/>
    <w:rsid w:val="00927137"/>
    <w:rsid w:val="009275CD"/>
    <w:rsid w:val="00930B2B"/>
    <w:rsid w:val="00932497"/>
    <w:rsid w:val="00937D1B"/>
    <w:rsid w:val="009402E9"/>
    <w:rsid w:val="009432BB"/>
    <w:rsid w:val="00943581"/>
    <w:rsid w:val="0094549D"/>
    <w:rsid w:val="00947277"/>
    <w:rsid w:val="00952F67"/>
    <w:rsid w:val="0095786F"/>
    <w:rsid w:val="00960376"/>
    <w:rsid w:val="009605CA"/>
    <w:rsid w:val="009606E2"/>
    <w:rsid w:val="009671E9"/>
    <w:rsid w:val="00970C7B"/>
    <w:rsid w:val="00972818"/>
    <w:rsid w:val="00972BFB"/>
    <w:rsid w:val="00973A8E"/>
    <w:rsid w:val="0097424E"/>
    <w:rsid w:val="0097606B"/>
    <w:rsid w:val="009806EE"/>
    <w:rsid w:val="00985913"/>
    <w:rsid w:val="00986160"/>
    <w:rsid w:val="0099119F"/>
    <w:rsid w:val="00993137"/>
    <w:rsid w:val="00993221"/>
    <w:rsid w:val="0099513C"/>
    <w:rsid w:val="009956E9"/>
    <w:rsid w:val="009A3FB3"/>
    <w:rsid w:val="009A66D4"/>
    <w:rsid w:val="009B0DF1"/>
    <w:rsid w:val="009B2503"/>
    <w:rsid w:val="009B2674"/>
    <w:rsid w:val="009C1BC7"/>
    <w:rsid w:val="009C5412"/>
    <w:rsid w:val="009C548E"/>
    <w:rsid w:val="009C5A8F"/>
    <w:rsid w:val="009D01B5"/>
    <w:rsid w:val="009D055D"/>
    <w:rsid w:val="009D3127"/>
    <w:rsid w:val="009D68BE"/>
    <w:rsid w:val="009E0BD1"/>
    <w:rsid w:val="009E24FC"/>
    <w:rsid w:val="009E2BCB"/>
    <w:rsid w:val="009E413F"/>
    <w:rsid w:val="009E5F2C"/>
    <w:rsid w:val="009F42D1"/>
    <w:rsid w:val="009F6EF9"/>
    <w:rsid w:val="00A00088"/>
    <w:rsid w:val="00A011BF"/>
    <w:rsid w:val="00A025B2"/>
    <w:rsid w:val="00A03395"/>
    <w:rsid w:val="00A068C5"/>
    <w:rsid w:val="00A06A50"/>
    <w:rsid w:val="00A12C13"/>
    <w:rsid w:val="00A13968"/>
    <w:rsid w:val="00A2013F"/>
    <w:rsid w:val="00A22892"/>
    <w:rsid w:val="00A231C8"/>
    <w:rsid w:val="00A24CEF"/>
    <w:rsid w:val="00A255BA"/>
    <w:rsid w:val="00A25B27"/>
    <w:rsid w:val="00A26AFF"/>
    <w:rsid w:val="00A323E0"/>
    <w:rsid w:val="00A33B6E"/>
    <w:rsid w:val="00A345A6"/>
    <w:rsid w:val="00A36E80"/>
    <w:rsid w:val="00A40188"/>
    <w:rsid w:val="00A46F97"/>
    <w:rsid w:val="00A518FD"/>
    <w:rsid w:val="00A525F3"/>
    <w:rsid w:val="00A52935"/>
    <w:rsid w:val="00A5538D"/>
    <w:rsid w:val="00A56B8A"/>
    <w:rsid w:val="00A610FA"/>
    <w:rsid w:val="00A6192A"/>
    <w:rsid w:val="00A65838"/>
    <w:rsid w:val="00A71C80"/>
    <w:rsid w:val="00A72CD1"/>
    <w:rsid w:val="00A73932"/>
    <w:rsid w:val="00A74D17"/>
    <w:rsid w:val="00A757BA"/>
    <w:rsid w:val="00A75F3E"/>
    <w:rsid w:val="00A804C7"/>
    <w:rsid w:val="00A84AA5"/>
    <w:rsid w:val="00A940DD"/>
    <w:rsid w:val="00A95502"/>
    <w:rsid w:val="00A95EE2"/>
    <w:rsid w:val="00A968B9"/>
    <w:rsid w:val="00A974F3"/>
    <w:rsid w:val="00AA0163"/>
    <w:rsid w:val="00AA113D"/>
    <w:rsid w:val="00AA14A6"/>
    <w:rsid w:val="00AA1F8F"/>
    <w:rsid w:val="00AA201A"/>
    <w:rsid w:val="00AA290F"/>
    <w:rsid w:val="00AA3633"/>
    <w:rsid w:val="00AA45CA"/>
    <w:rsid w:val="00AA5417"/>
    <w:rsid w:val="00AA7A99"/>
    <w:rsid w:val="00AA7C28"/>
    <w:rsid w:val="00AB1053"/>
    <w:rsid w:val="00AB5CBC"/>
    <w:rsid w:val="00AB6667"/>
    <w:rsid w:val="00AC6FC3"/>
    <w:rsid w:val="00AC7B7B"/>
    <w:rsid w:val="00AC7CBC"/>
    <w:rsid w:val="00AD0236"/>
    <w:rsid w:val="00AD1737"/>
    <w:rsid w:val="00AD2390"/>
    <w:rsid w:val="00AE08F6"/>
    <w:rsid w:val="00AE0ECF"/>
    <w:rsid w:val="00AE2D19"/>
    <w:rsid w:val="00AE6FCB"/>
    <w:rsid w:val="00AE7277"/>
    <w:rsid w:val="00AE7D2A"/>
    <w:rsid w:val="00AF7E58"/>
    <w:rsid w:val="00B01C53"/>
    <w:rsid w:val="00B03040"/>
    <w:rsid w:val="00B031AB"/>
    <w:rsid w:val="00B106C3"/>
    <w:rsid w:val="00B11B38"/>
    <w:rsid w:val="00B13424"/>
    <w:rsid w:val="00B15CB6"/>
    <w:rsid w:val="00B24A08"/>
    <w:rsid w:val="00B26678"/>
    <w:rsid w:val="00B27AF5"/>
    <w:rsid w:val="00B30E19"/>
    <w:rsid w:val="00B3491C"/>
    <w:rsid w:val="00B35E6F"/>
    <w:rsid w:val="00B36CDA"/>
    <w:rsid w:val="00B401F5"/>
    <w:rsid w:val="00B4270D"/>
    <w:rsid w:val="00B45752"/>
    <w:rsid w:val="00B457E5"/>
    <w:rsid w:val="00B45E69"/>
    <w:rsid w:val="00B51C8F"/>
    <w:rsid w:val="00B52935"/>
    <w:rsid w:val="00B539F3"/>
    <w:rsid w:val="00B53EAA"/>
    <w:rsid w:val="00B55A9D"/>
    <w:rsid w:val="00B561B7"/>
    <w:rsid w:val="00B615FC"/>
    <w:rsid w:val="00B62AA5"/>
    <w:rsid w:val="00B62F21"/>
    <w:rsid w:val="00B6464C"/>
    <w:rsid w:val="00B662B0"/>
    <w:rsid w:val="00B66B03"/>
    <w:rsid w:val="00B66EC3"/>
    <w:rsid w:val="00B76556"/>
    <w:rsid w:val="00B76CF2"/>
    <w:rsid w:val="00B80525"/>
    <w:rsid w:val="00B90979"/>
    <w:rsid w:val="00B9108C"/>
    <w:rsid w:val="00B9533B"/>
    <w:rsid w:val="00B95AD8"/>
    <w:rsid w:val="00BA1738"/>
    <w:rsid w:val="00BA2050"/>
    <w:rsid w:val="00BA3BEA"/>
    <w:rsid w:val="00BA44BD"/>
    <w:rsid w:val="00BB04DA"/>
    <w:rsid w:val="00BB180D"/>
    <w:rsid w:val="00BB5075"/>
    <w:rsid w:val="00BB700F"/>
    <w:rsid w:val="00BC3172"/>
    <w:rsid w:val="00BC4A55"/>
    <w:rsid w:val="00BC6F49"/>
    <w:rsid w:val="00BD208C"/>
    <w:rsid w:val="00BD2A30"/>
    <w:rsid w:val="00BD4052"/>
    <w:rsid w:val="00BE6431"/>
    <w:rsid w:val="00BF1144"/>
    <w:rsid w:val="00BF2037"/>
    <w:rsid w:val="00BF21CD"/>
    <w:rsid w:val="00BF2F9A"/>
    <w:rsid w:val="00BF3926"/>
    <w:rsid w:val="00BF4668"/>
    <w:rsid w:val="00C032DC"/>
    <w:rsid w:val="00C0705A"/>
    <w:rsid w:val="00C11DBD"/>
    <w:rsid w:val="00C13099"/>
    <w:rsid w:val="00C13BF4"/>
    <w:rsid w:val="00C151DC"/>
    <w:rsid w:val="00C1584C"/>
    <w:rsid w:val="00C173F0"/>
    <w:rsid w:val="00C226FC"/>
    <w:rsid w:val="00C22FD1"/>
    <w:rsid w:val="00C26712"/>
    <w:rsid w:val="00C26D11"/>
    <w:rsid w:val="00C31B41"/>
    <w:rsid w:val="00C328FC"/>
    <w:rsid w:val="00C354A4"/>
    <w:rsid w:val="00C36D47"/>
    <w:rsid w:val="00C376CB"/>
    <w:rsid w:val="00C415AB"/>
    <w:rsid w:val="00C42559"/>
    <w:rsid w:val="00C4472A"/>
    <w:rsid w:val="00C47139"/>
    <w:rsid w:val="00C52280"/>
    <w:rsid w:val="00C55324"/>
    <w:rsid w:val="00C57518"/>
    <w:rsid w:val="00C577D4"/>
    <w:rsid w:val="00C6074A"/>
    <w:rsid w:val="00C60CB6"/>
    <w:rsid w:val="00C6347B"/>
    <w:rsid w:val="00C6381B"/>
    <w:rsid w:val="00C77E50"/>
    <w:rsid w:val="00C81C2F"/>
    <w:rsid w:val="00C8332F"/>
    <w:rsid w:val="00C839D2"/>
    <w:rsid w:val="00C841DC"/>
    <w:rsid w:val="00C8464C"/>
    <w:rsid w:val="00C868E1"/>
    <w:rsid w:val="00C91BB8"/>
    <w:rsid w:val="00C9287B"/>
    <w:rsid w:val="00CA0831"/>
    <w:rsid w:val="00CA3B1C"/>
    <w:rsid w:val="00CA5A46"/>
    <w:rsid w:val="00CC39B1"/>
    <w:rsid w:val="00CC39C8"/>
    <w:rsid w:val="00CD2A3D"/>
    <w:rsid w:val="00CD3CCD"/>
    <w:rsid w:val="00CD656D"/>
    <w:rsid w:val="00CD6C82"/>
    <w:rsid w:val="00CE2955"/>
    <w:rsid w:val="00CE30B0"/>
    <w:rsid w:val="00CE71C2"/>
    <w:rsid w:val="00CF0405"/>
    <w:rsid w:val="00CF0E42"/>
    <w:rsid w:val="00CF2B39"/>
    <w:rsid w:val="00CF5181"/>
    <w:rsid w:val="00CF5E44"/>
    <w:rsid w:val="00CF651D"/>
    <w:rsid w:val="00CF6910"/>
    <w:rsid w:val="00D0087C"/>
    <w:rsid w:val="00D06418"/>
    <w:rsid w:val="00D07BF2"/>
    <w:rsid w:val="00D07D5D"/>
    <w:rsid w:val="00D10B43"/>
    <w:rsid w:val="00D1330B"/>
    <w:rsid w:val="00D20F4B"/>
    <w:rsid w:val="00D222E5"/>
    <w:rsid w:val="00D2470C"/>
    <w:rsid w:val="00D250B4"/>
    <w:rsid w:val="00D27670"/>
    <w:rsid w:val="00D27CCB"/>
    <w:rsid w:val="00D32A25"/>
    <w:rsid w:val="00D40CEB"/>
    <w:rsid w:val="00D41EE0"/>
    <w:rsid w:val="00D46DD2"/>
    <w:rsid w:val="00D556BC"/>
    <w:rsid w:val="00D622F8"/>
    <w:rsid w:val="00D66FA3"/>
    <w:rsid w:val="00D677A6"/>
    <w:rsid w:val="00D700A3"/>
    <w:rsid w:val="00D72066"/>
    <w:rsid w:val="00D7475D"/>
    <w:rsid w:val="00D75A22"/>
    <w:rsid w:val="00D75AB2"/>
    <w:rsid w:val="00D77B73"/>
    <w:rsid w:val="00D83D83"/>
    <w:rsid w:val="00D84536"/>
    <w:rsid w:val="00D84656"/>
    <w:rsid w:val="00D84F91"/>
    <w:rsid w:val="00D85986"/>
    <w:rsid w:val="00D90590"/>
    <w:rsid w:val="00D906A4"/>
    <w:rsid w:val="00D90C9A"/>
    <w:rsid w:val="00D95441"/>
    <w:rsid w:val="00D96158"/>
    <w:rsid w:val="00DA0E57"/>
    <w:rsid w:val="00DA1357"/>
    <w:rsid w:val="00DA474E"/>
    <w:rsid w:val="00DA518B"/>
    <w:rsid w:val="00DA5B3F"/>
    <w:rsid w:val="00DB1F04"/>
    <w:rsid w:val="00DB53ED"/>
    <w:rsid w:val="00DC0C3F"/>
    <w:rsid w:val="00DC2E8B"/>
    <w:rsid w:val="00DC35CE"/>
    <w:rsid w:val="00DC3AFF"/>
    <w:rsid w:val="00DC426A"/>
    <w:rsid w:val="00DC71D1"/>
    <w:rsid w:val="00DC77DF"/>
    <w:rsid w:val="00DD11EF"/>
    <w:rsid w:val="00DD55B1"/>
    <w:rsid w:val="00DD7063"/>
    <w:rsid w:val="00DD7D0C"/>
    <w:rsid w:val="00DD7EF7"/>
    <w:rsid w:val="00DE2390"/>
    <w:rsid w:val="00DE2F36"/>
    <w:rsid w:val="00DE3129"/>
    <w:rsid w:val="00DE39AA"/>
    <w:rsid w:val="00DF1F14"/>
    <w:rsid w:val="00DF3311"/>
    <w:rsid w:val="00DF7E7B"/>
    <w:rsid w:val="00E02D90"/>
    <w:rsid w:val="00E052B8"/>
    <w:rsid w:val="00E056B6"/>
    <w:rsid w:val="00E07F33"/>
    <w:rsid w:val="00E11BBF"/>
    <w:rsid w:val="00E131A7"/>
    <w:rsid w:val="00E13E99"/>
    <w:rsid w:val="00E1484F"/>
    <w:rsid w:val="00E15F42"/>
    <w:rsid w:val="00E21501"/>
    <w:rsid w:val="00E249E6"/>
    <w:rsid w:val="00E25EAD"/>
    <w:rsid w:val="00E33DB0"/>
    <w:rsid w:val="00E34580"/>
    <w:rsid w:val="00E35361"/>
    <w:rsid w:val="00E3765B"/>
    <w:rsid w:val="00E4487D"/>
    <w:rsid w:val="00E475C4"/>
    <w:rsid w:val="00E50490"/>
    <w:rsid w:val="00E51095"/>
    <w:rsid w:val="00E5321A"/>
    <w:rsid w:val="00E5495B"/>
    <w:rsid w:val="00E600D2"/>
    <w:rsid w:val="00E6450C"/>
    <w:rsid w:val="00E65B10"/>
    <w:rsid w:val="00E67D5D"/>
    <w:rsid w:val="00E71391"/>
    <w:rsid w:val="00E71BE8"/>
    <w:rsid w:val="00E72BCE"/>
    <w:rsid w:val="00E80E28"/>
    <w:rsid w:val="00E83D33"/>
    <w:rsid w:val="00E863B6"/>
    <w:rsid w:val="00E86E51"/>
    <w:rsid w:val="00E87257"/>
    <w:rsid w:val="00E9123F"/>
    <w:rsid w:val="00E91F3C"/>
    <w:rsid w:val="00E94E9F"/>
    <w:rsid w:val="00E9619C"/>
    <w:rsid w:val="00EA030C"/>
    <w:rsid w:val="00EA506F"/>
    <w:rsid w:val="00EB48D8"/>
    <w:rsid w:val="00EB4B67"/>
    <w:rsid w:val="00EB61BB"/>
    <w:rsid w:val="00EB6CA2"/>
    <w:rsid w:val="00EB7613"/>
    <w:rsid w:val="00EC3281"/>
    <w:rsid w:val="00EC4F62"/>
    <w:rsid w:val="00ED0C0B"/>
    <w:rsid w:val="00ED281B"/>
    <w:rsid w:val="00ED2C5F"/>
    <w:rsid w:val="00ED32F2"/>
    <w:rsid w:val="00ED5986"/>
    <w:rsid w:val="00EF3F2F"/>
    <w:rsid w:val="00EF6263"/>
    <w:rsid w:val="00F03685"/>
    <w:rsid w:val="00F104C5"/>
    <w:rsid w:val="00F12439"/>
    <w:rsid w:val="00F128C6"/>
    <w:rsid w:val="00F132B6"/>
    <w:rsid w:val="00F132EC"/>
    <w:rsid w:val="00F1349A"/>
    <w:rsid w:val="00F13D8A"/>
    <w:rsid w:val="00F140DC"/>
    <w:rsid w:val="00F177A2"/>
    <w:rsid w:val="00F2007F"/>
    <w:rsid w:val="00F21B60"/>
    <w:rsid w:val="00F2225C"/>
    <w:rsid w:val="00F22327"/>
    <w:rsid w:val="00F2327B"/>
    <w:rsid w:val="00F25D14"/>
    <w:rsid w:val="00F34162"/>
    <w:rsid w:val="00F35771"/>
    <w:rsid w:val="00F403D8"/>
    <w:rsid w:val="00F4372D"/>
    <w:rsid w:val="00F46333"/>
    <w:rsid w:val="00F4795C"/>
    <w:rsid w:val="00F47E9C"/>
    <w:rsid w:val="00F74E26"/>
    <w:rsid w:val="00F77230"/>
    <w:rsid w:val="00F800CE"/>
    <w:rsid w:val="00F82BD8"/>
    <w:rsid w:val="00F8595B"/>
    <w:rsid w:val="00F85FB8"/>
    <w:rsid w:val="00F8686B"/>
    <w:rsid w:val="00F917B6"/>
    <w:rsid w:val="00F92F40"/>
    <w:rsid w:val="00F93457"/>
    <w:rsid w:val="00F94798"/>
    <w:rsid w:val="00F95323"/>
    <w:rsid w:val="00F95468"/>
    <w:rsid w:val="00F954E7"/>
    <w:rsid w:val="00F95B2C"/>
    <w:rsid w:val="00F96DFC"/>
    <w:rsid w:val="00FA0605"/>
    <w:rsid w:val="00FA212E"/>
    <w:rsid w:val="00FA4A97"/>
    <w:rsid w:val="00FA4BF2"/>
    <w:rsid w:val="00FA65A6"/>
    <w:rsid w:val="00FB1E43"/>
    <w:rsid w:val="00FB58C6"/>
    <w:rsid w:val="00FC1A59"/>
    <w:rsid w:val="00FC288B"/>
    <w:rsid w:val="00FC37BF"/>
    <w:rsid w:val="00FC7E1F"/>
    <w:rsid w:val="00FD1218"/>
    <w:rsid w:val="00FD5CA2"/>
    <w:rsid w:val="00FD62A2"/>
    <w:rsid w:val="00FD6865"/>
    <w:rsid w:val="00FD6DBB"/>
    <w:rsid w:val="00FD6FAD"/>
    <w:rsid w:val="00FE0F00"/>
    <w:rsid w:val="00FE1634"/>
    <w:rsid w:val="00FE4C92"/>
    <w:rsid w:val="00FE7893"/>
    <w:rsid w:val="00FE78E5"/>
    <w:rsid w:val="00FF1929"/>
    <w:rsid w:val="00FF2444"/>
    <w:rsid w:val="00FF2741"/>
    <w:rsid w:val="00FF50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/"/>
  <w:listSeparator w:val="؛"/>
  <w14:docId w14:val="59D9D706"/>
  <w15:docId w15:val="{2A945495-8C71-4C24-9298-5F57FC159B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fa-IR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46F97"/>
    <w:rPr>
      <w:sz w:val="24"/>
      <w:szCs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qFormat/>
    <w:rsid w:val="007F37B6"/>
    <w:rPr>
      <w:b/>
      <w:bCs/>
    </w:rPr>
  </w:style>
  <w:style w:type="table" w:styleId="TableGrid">
    <w:name w:val="Table Grid"/>
    <w:basedOn w:val="TableNormal"/>
    <w:uiPriority w:val="39"/>
    <w:rsid w:val="007F37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Normal"/>
    <w:rsid w:val="007F37B6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1218EB"/>
    <w:pPr>
      <w:bidi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bidi="fa-IR"/>
    </w:rPr>
  </w:style>
  <w:style w:type="paragraph" w:styleId="NoSpacing">
    <w:name w:val="No Spacing"/>
    <w:uiPriority w:val="1"/>
    <w:qFormat/>
    <w:rsid w:val="008319B2"/>
    <w:pPr>
      <w:bidi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B457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457E5"/>
    <w:rPr>
      <w:rFonts w:ascii="Tahoma" w:hAnsi="Tahoma" w:cs="Tahoma"/>
      <w:sz w:val="16"/>
      <w:szCs w:val="16"/>
      <w:lang w:bidi="ar-SA"/>
    </w:rPr>
  </w:style>
  <w:style w:type="character" w:styleId="PlaceholderText">
    <w:name w:val="Placeholder Text"/>
    <w:basedOn w:val="DefaultParagraphFont"/>
    <w:uiPriority w:val="99"/>
    <w:semiHidden/>
    <w:rsid w:val="00C4472A"/>
    <w:rPr>
      <w:color w:val="808080"/>
    </w:rPr>
  </w:style>
  <w:style w:type="paragraph" w:styleId="Header">
    <w:name w:val="header"/>
    <w:basedOn w:val="Normal"/>
    <w:link w:val="Head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4C7C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4C7C"/>
    <w:rPr>
      <w:sz w:val="24"/>
      <w:szCs w:val="24"/>
      <w:lang w:bidi="ar-SA"/>
    </w:rPr>
  </w:style>
  <w:style w:type="character" w:styleId="CommentReference">
    <w:name w:val="annotation reference"/>
    <w:basedOn w:val="DefaultParagraphFont"/>
    <w:semiHidden/>
    <w:unhideWhenUsed/>
    <w:rsid w:val="00F22327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F2232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F22327"/>
    <w:rPr>
      <w:lang w:bidi="ar-SA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F22327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F22327"/>
    <w:rPr>
      <w:b/>
      <w:bCs/>
      <w:lang w:bidi="ar-SA"/>
    </w:rPr>
  </w:style>
  <w:style w:type="table" w:customStyle="1" w:styleId="TableGrid1">
    <w:name w:val="Table Grid1"/>
    <w:basedOn w:val="TableNormal"/>
    <w:next w:val="TableGrid"/>
    <w:uiPriority w:val="39"/>
    <w:rsid w:val="00985913"/>
    <w:rPr>
      <w:rFonts w:asciiTheme="minorHAnsi" w:eastAsiaTheme="minorHAnsi" w:hAnsiTheme="minorHAnsi" w:cs="B Nazanin"/>
      <w:sz w:val="28"/>
      <w:szCs w:val="28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2.bin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wmf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10" Type="http://schemas.openxmlformats.org/officeDocument/2006/relationships/image" Target="media/image3.wmf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w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azehPardaz\Desktop\&#1587;&#1585;&#1576;&#1585;&#1711;%20&#1575;&#1605;&#1578;&#1581;&#1575;&#1606;&#17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AF44DF-BD47-432F-BB9A-8B747A8A4C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سربرگ امتحانی</Template>
  <TotalTime>31</TotalTime>
  <Pages>2</Pages>
  <Words>560</Words>
  <Characters>3193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SazehPardazCo.</Company>
  <LinksUpToDate>false</LinksUpToDate>
  <CharactersWithSpaces>3746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Sazeh</dc:creator>
  <cp:lastModifiedBy>M.Mahdi Sabbaghi</cp:lastModifiedBy>
  <cp:revision>21</cp:revision>
  <cp:lastPrinted>2024-05-26T15:24:00Z</cp:lastPrinted>
  <dcterms:created xsi:type="dcterms:W3CDTF">2024-05-26T15:22:00Z</dcterms:created>
  <dcterms:modified xsi:type="dcterms:W3CDTF">2025-05-07T20:50:00Z</dcterms:modified>
</cp:coreProperties>
</file>