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E792F" w14:textId="77777777" w:rsidR="00D12852" w:rsidRPr="00AE7C12" w:rsidRDefault="00D12852">
      <w:pPr>
        <w:rPr>
          <w:rFonts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4495"/>
        <w:gridCol w:w="2881"/>
        <w:gridCol w:w="2137"/>
        <w:gridCol w:w="504"/>
      </w:tblGrid>
      <w:tr w:rsidR="00D36C51" w:rsidRPr="003B5CEF" w14:paraId="23BF9A35" w14:textId="11F14A79" w:rsidTr="00AE7C12">
        <w:trPr>
          <w:trHeight w:val="664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3B5CEF" w:rsidRDefault="00D36C51" w:rsidP="00D36C51">
            <w:pPr>
              <w:rPr>
                <w:sz w:val="32"/>
                <w:szCs w:val="32"/>
                <w:rtl/>
              </w:rPr>
            </w:pPr>
            <w:r w:rsidRPr="003B5CEF">
              <w:rPr>
                <w:rFonts w:cs="0 Nazanin Bold" w:hint="cs"/>
                <w:sz w:val="32"/>
                <w:szCs w:val="32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5E80BC77" w:rsidR="00D36C51" w:rsidRPr="003B5CEF" w:rsidRDefault="00D36C51" w:rsidP="00496FEA">
            <w:pPr>
              <w:rPr>
                <w:sz w:val="32"/>
                <w:szCs w:val="32"/>
                <w:rtl/>
              </w:rPr>
            </w:pPr>
            <w:r w:rsidRPr="003B5CEF">
              <w:rPr>
                <w:rFonts w:cs="0 Nazanin Bold"/>
                <w:sz w:val="32"/>
                <w:szCs w:val="32"/>
                <w:rtl/>
                <w:lang w:bidi="fa-IR"/>
              </w:rPr>
              <w:t>کلاس</w:t>
            </w:r>
            <w:r w:rsidRPr="003B5CEF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</w:t>
            </w:r>
            <w:r w:rsidR="00496FEA" w:rsidRPr="003B5CEF">
              <w:rPr>
                <w:rFonts w:cs="0 Nazanin Bold" w:hint="cs"/>
                <w:sz w:val="32"/>
                <w:szCs w:val="32"/>
                <w:rtl/>
                <w:lang w:bidi="fa-IR"/>
              </w:rPr>
              <w:t>هفتم</w:t>
            </w:r>
            <w:r w:rsidRPr="003B5CEF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:</w:t>
            </w:r>
            <w:r w:rsidR="00E42087" w:rsidRPr="003B5CEF">
              <w:rPr>
                <w:rFonts w:cs="0 Nazanin Bold"/>
                <w:sz w:val="32"/>
                <w:szCs w:val="32"/>
                <w:rtl/>
                <w:lang w:bidi="fa-IR"/>
              </w:rPr>
              <w:t xml:space="preserve"> ........</w:t>
            </w:r>
            <w:r w:rsidRPr="003B5CEF">
              <w:rPr>
                <w:rFonts w:cs="0 Nazanin Bold"/>
                <w:sz w:val="32"/>
                <w:szCs w:val="32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3B5CEF" w:rsidRDefault="00D36C51" w:rsidP="00D36C51">
            <w:pPr>
              <w:rPr>
                <w:sz w:val="32"/>
                <w:szCs w:val="32"/>
                <w:rtl/>
              </w:rPr>
            </w:pPr>
            <w:r w:rsidRPr="003B5CEF">
              <w:rPr>
                <w:rFonts w:cs="0 Nazanin Bold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8132BC" w:rsidRPr="003B5CEF" w14:paraId="661AEA5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3B5CEF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7BCEC6E" w14:textId="35C702F7" w:rsidR="00496FEA" w:rsidRPr="003B5CEF" w:rsidRDefault="00496FEA" w:rsidP="00496FEA">
            <w:pPr>
              <w:spacing w:line="276" w:lineRule="auto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جملات درست را با </w:t>
            </w:r>
            <w:r w:rsidRPr="003B5CEF">
              <w:rPr>
                <w:rFonts w:ascii="IPT.Nazanin" w:hAnsi="IPT.Nazanin" w:hint="cs"/>
                <w:sz w:val="26"/>
                <w:szCs w:val="26"/>
                <w:lang w:bidi="fa-IR"/>
              </w:rPr>
              <w:sym w:font="Wingdings" w:char="F0FE"/>
            </w: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و جملات نادرست را با </w:t>
            </w:r>
            <w:r w:rsidRPr="003B5CEF">
              <w:rPr>
                <w:rFonts w:ascii="IPT.Nazanin" w:hAnsi="IPT.Nazanin"/>
                <w:sz w:val="26"/>
                <w:szCs w:val="26"/>
                <w:lang w:bidi="fa-IR"/>
              </w:rPr>
              <w:t></w:t>
            </w:r>
            <w:r w:rsidRPr="003B5CEF">
              <w:rPr>
                <w:rFonts w:ascii="IPT.Nazanin" w:hAnsi="IPT.Nazanin"/>
                <w:sz w:val="26"/>
                <w:szCs w:val="26"/>
                <w:lang w:bidi="fa-IR"/>
              </w:rPr>
              <w:t></w:t>
            </w:r>
            <w:r w:rsidRPr="003B5CEF">
              <w:rPr>
                <w:rFonts w:ascii="IPT.Nazanin" w:hAnsi="IPT.Nazanin" w:hint="cs"/>
                <w:sz w:val="26"/>
                <w:szCs w:val="26"/>
                <w:lang w:bidi="fa-IR"/>
              </w:rPr>
              <w:sym w:font="Wingdings 2" w:char="F054"/>
            </w: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مشخص کنید.</w:t>
            </w:r>
          </w:p>
          <w:p w14:paraId="2EC990C1" w14:textId="703E7FF4" w:rsidR="00496FEA" w:rsidRPr="003B5CEF" w:rsidRDefault="00496FEA" w:rsidP="001A6C54">
            <w:pPr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>هر عدد صحیح از قرینه</w:t>
            </w: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softHyphen/>
              <w:t>اش بزرگتر است. (        )</w:t>
            </w:r>
          </w:p>
          <w:p w14:paraId="3E1D51EC" w14:textId="665FAAF7" w:rsidR="00496FEA" w:rsidRPr="003B5CEF" w:rsidRDefault="007C6A0D" w:rsidP="007C6A0D">
            <w:pPr>
              <w:jc w:val="both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 xml:space="preserve">نقطه </w:t>
            </w:r>
            <w:r w:rsidRPr="003B5CEF">
              <w:rPr>
                <w:position w:val="-30"/>
                <w:sz w:val="26"/>
                <w:szCs w:val="26"/>
              </w:rPr>
              <w:object w:dxaOrig="980" w:dyaOrig="740" w14:anchorId="488BF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44.25pt;height:32.95pt" o:ole="">
                  <v:imagedata r:id="rId8" o:title=""/>
                </v:shape>
                <o:OLEObject Type="Embed" ProgID="Equation.DSMT4" ShapeID="_x0000_i1100" DrawAspect="Content" ObjectID="_1777262805" r:id="rId9"/>
              </w:object>
            </w:r>
            <w:r w:rsidRPr="003B5CEF">
              <w:rPr>
                <w:sz w:val="26"/>
                <w:szCs w:val="26"/>
                <w:rtl/>
              </w:rPr>
              <w:t xml:space="preserve"> </w:t>
            </w:r>
            <w:r w:rsidRPr="003B5CEF">
              <w:rPr>
                <w:rFonts w:hint="cs"/>
                <w:sz w:val="26"/>
                <w:szCs w:val="26"/>
                <w:rtl/>
                <w:lang w:bidi="fa-IR"/>
              </w:rPr>
              <w:t xml:space="preserve"> در ناحیه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چهارم </w:t>
            </w:r>
            <w:r w:rsidRPr="003B5CEF">
              <w:rPr>
                <w:rFonts w:hint="cs"/>
                <w:sz w:val="26"/>
                <w:szCs w:val="26"/>
                <w:rtl/>
                <w:lang w:bidi="fa-IR"/>
              </w:rPr>
              <w:t>قرار دارد</w:t>
            </w:r>
            <w:r w:rsidR="009E622D"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. </w:t>
            </w:r>
            <w:r w:rsidR="00496FEA"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>(        )</w:t>
            </w:r>
          </w:p>
          <w:p w14:paraId="05DC9511" w14:textId="14178841" w:rsidR="00496FEA" w:rsidRPr="003B5CEF" w:rsidRDefault="00496FEA" w:rsidP="001A6C54">
            <w:pPr>
              <w:rPr>
                <w:rFonts w:ascii="Wingdings 2" w:hAnsi="Wingdings 2"/>
                <w:sz w:val="26"/>
                <w:szCs w:val="26"/>
                <w:rtl/>
                <w:lang w:bidi="fa-IR"/>
              </w:rPr>
            </w:pPr>
            <w:r w:rsidRPr="003B5CEF">
              <w:rPr>
                <w:rFonts w:ascii="Wingdings 2" w:hAnsi="Wingdings 2" w:hint="cs"/>
                <w:sz w:val="26"/>
                <w:szCs w:val="26"/>
                <w:rtl/>
                <w:lang w:bidi="fa-IR"/>
              </w:rPr>
              <w:t xml:space="preserve">نمودار دایره ای ، برای نمایش تغییرات، مناسب است. (        )  </w:t>
            </w:r>
          </w:p>
          <w:p w14:paraId="72812CB0" w14:textId="1B1DF852" w:rsidR="00194AD3" w:rsidRPr="003B5CEF" w:rsidRDefault="00496FEA" w:rsidP="0057321E">
            <w:pPr>
              <w:tabs>
                <w:tab w:val="left" w:pos="1656"/>
                <w:tab w:val="center" w:pos="4608"/>
              </w:tabs>
              <w:rPr>
                <w:rFonts w:ascii="Wingdings 2" w:hAnsi="Wingdings 2"/>
                <w:sz w:val="26"/>
                <w:szCs w:val="26"/>
                <w:rtl/>
                <w:lang w:bidi="fa-IR"/>
              </w:rPr>
            </w:pPr>
            <w:r w:rsidRPr="003B5CEF">
              <w:rPr>
                <w:rFonts w:ascii="Wingdings 2" w:hAnsi="Wingdings 2" w:hint="cs"/>
                <w:sz w:val="26"/>
                <w:szCs w:val="26"/>
                <w:rtl/>
                <w:lang w:bidi="fa-IR"/>
              </w:rPr>
              <w:t xml:space="preserve">مقدار </w:t>
            </w:r>
            <w:r w:rsidRPr="003B5CEF">
              <w:rPr>
                <w:rFonts w:ascii="Wingdings 2" w:hAnsi="Wingdings 2"/>
                <w:position w:val="-6"/>
                <w:sz w:val="26"/>
                <w:szCs w:val="26"/>
                <w:lang w:bidi="fa-IR"/>
              </w:rPr>
              <w:object w:dxaOrig="300" w:dyaOrig="380" w14:anchorId="29D3D19E">
                <v:shape id="_x0000_i1099" type="#_x0000_t75" style="width:15.6pt;height:19.95pt" o:ole="">
                  <v:imagedata r:id="rId10" o:title=""/>
                </v:shape>
                <o:OLEObject Type="Embed" ProgID="Equation.DSMT4" ShapeID="_x0000_i1099" DrawAspect="Content" ObjectID="_1777262806" r:id="rId11"/>
              </w:object>
            </w:r>
            <w:r w:rsidRPr="003B5CEF">
              <w:rPr>
                <w:rFonts w:ascii="Wingdings 2" w:hAnsi="Wingdings 2"/>
                <w:sz w:val="26"/>
                <w:szCs w:val="26"/>
                <w:rtl/>
                <w:lang w:bidi="fa-IR"/>
              </w:rPr>
              <w:t xml:space="preserve"> </w:t>
            </w:r>
            <w:r w:rsidRPr="003B5CEF">
              <w:rPr>
                <w:rFonts w:ascii="Wingdings 2" w:hAnsi="Wingdings 2" w:hint="cs"/>
                <w:sz w:val="26"/>
                <w:szCs w:val="26"/>
                <w:rtl/>
                <w:lang w:bidi="fa-IR"/>
              </w:rPr>
              <w:t xml:space="preserve"> برابر 14  می</w:t>
            </w:r>
            <w:r w:rsidRPr="003B5CEF">
              <w:rPr>
                <w:rFonts w:ascii="Wingdings 2" w:hAnsi="Wingdings 2" w:hint="cs"/>
                <w:sz w:val="26"/>
                <w:szCs w:val="26"/>
                <w:rtl/>
                <w:lang w:bidi="fa-IR"/>
              </w:rPr>
              <w:softHyphen/>
              <w:t>باشد. (          )</w:t>
            </w:r>
          </w:p>
        </w:tc>
        <w:tc>
          <w:tcPr>
            <w:tcW w:w="504" w:type="dxa"/>
            <w:vAlign w:val="center"/>
          </w:tcPr>
          <w:p w14:paraId="609C4549" w14:textId="655403FA" w:rsidR="008132BC" w:rsidRPr="003B5CEF" w:rsidRDefault="008132BC" w:rsidP="00AD0171">
            <w:pPr>
              <w:jc w:val="center"/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496FEA" w:rsidRPr="003B5CEF" w14:paraId="68512C92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F0A278" w14:textId="77777777" w:rsidR="00496FEA" w:rsidRPr="003B5CEF" w:rsidRDefault="00496FEA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64A06D" w14:textId="36202D72" w:rsidR="00496FEA" w:rsidRPr="003B5CEF" w:rsidRDefault="00496FEA" w:rsidP="007C6A0D">
            <w:pPr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الف</w:t>
            </w:r>
            <w:r w:rsidRPr="003B5CEF"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یک منشور پنج پهلو دار</w:t>
            </w:r>
            <w:r w:rsidR="0057321E">
              <w:rPr>
                <w:rFonts w:hint="cs"/>
                <w:sz w:val="26"/>
                <w:szCs w:val="26"/>
                <w:rtl/>
              </w:rPr>
              <w:t>ای ................ یال می باشد.</w:t>
            </w:r>
          </w:p>
          <w:p w14:paraId="5E6B7B91" w14:textId="6554C178" w:rsidR="00496FEA" w:rsidRPr="003B5CEF" w:rsidRDefault="00496FEA" w:rsidP="001A6C54">
            <w:pPr>
              <w:tabs>
                <w:tab w:val="center" w:pos="4608"/>
              </w:tabs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 xml:space="preserve">ب) مجموع دو عدد </w:t>
            </w:r>
            <w:r w:rsidR="00842EFA" w:rsidRPr="003B5CEF">
              <w:rPr>
                <w:rFonts w:hint="cs"/>
                <w:sz w:val="26"/>
                <w:szCs w:val="26"/>
                <w:rtl/>
              </w:rPr>
              <w:t>فرد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همیشه عددی............ است.</w:t>
            </w:r>
            <w:r w:rsidRPr="003B5CEF">
              <w:rPr>
                <w:sz w:val="26"/>
                <w:szCs w:val="26"/>
                <w:rtl/>
              </w:rPr>
              <w:tab/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                       </w:t>
            </w:r>
          </w:p>
          <w:p w14:paraId="5C70612F" w14:textId="2E2FE9ED" w:rsidR="00496FEA" w:rsidRPr="003B5CEF" w:rsidRDefault="00194AD3" w:rsidP="003B5CEF">
            <w:pPr>
              <w:tabs>
                <w:tab w:val="center" w:pos="4608"/>
              </w:tabs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پ</w:t>
            </w:r>
            <w:r w:rsidR="00496FEA" w:rsidRPr="003B5CEF">
              <w:rPr>
                <w:rFonts w:hint="cs"/>
                <w:sz w:val="26"/>
                <w:szCs w:val="26"/>
                <w:rtl/>
              </w:rPr>
              <w:t>)ب.م.م دو عدد اول عدد .............. است.</w:t>
            </w:r>
          </w:p>
          <w:p w14:paraId="1B95AF10" w14:textId="2556C3E2" w:rsidR="00194AD3" w:rsidRPr="00194AD3" w:rsidRDefault="007C6A0D" w:rsidP="00194AD3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>ت</w:t>
            </w:r>
            <w:r w:rsidR="00194AD3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)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علم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جمع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آوری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اطلاعات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،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سازماندهی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و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بررسی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آن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ها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را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علم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Pr="003B5CEF">
              <w:rPr>
                <w:rFonts w:hint="cs"/>
                <w:sz w:val="26"/>
                <w:szCs w:val="26"/>
                <w:rtl/>
              </w:rPr>
              <w:t>..............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می</w:t>
            </w:r>
            <w:r w:rsidR="00194AD3" w:rsidRPr="00194AD3">
              <w:rPr>
                <w:rFonts w:ascii="2  Nazanin,Bold"/>
                <w:sz w:val="26"/>
                <w:szCs w:val="26"/>
                <w:lang w:bidi="fa-IR"/>
              </w:rPr>
              <w:t xml:space="preserve"> </w:t>
            </w:r>
            <w:r w:rsidR="00194AD3" w:rsidRPr="00194AD3">
              <w:rPr>
                <w:rFonts w:ascii="2  Nazanin,Bold" w:hint="cs"/>
                <w:sz w:val="26"/>
                <w:szCs w:val="26"/>
                <w:rtl/>
                <w:lang w:bidi="fa-IR"/>
              </w:rPr>
              <w:t>نامند</w:t>
            </w:r>
            <w:r w:rsidR="00194AD3">
              <w:rPr>
                <w:rFonts w:ascii="2  Nazanin,Bold" w:cs="2  Nazanin,Bold"/>
                <w:lang w:bidi="fa-IR"/>
              </w:rPr>
              <w:t xml:space="preserve"> </w:t>
            </w:r>
            <w:r w:rsidR="00194AD3">
              <w:rPr>
                <w:rFonts w:asciiTheme="minorHAnsi" w:hAnsiTheme="minorHAnsi" w:cs="2  Nazanin,Bold"/>
                <w:lang w:bidi="fa-IR"/>
              </w:rPr>
              <w:t>.</w:t>
            </w:r>
          </w:p>
        </w:tc>
        <w:tc>
          <w:tcPr>
            <w:tcW w:w="504" w:type="dxa"/>
            <w:vAlign w:val="center"/>
          </w:tcPr>
          <w:p w14:paraId="5869A7A4" w14:textId="57902064" w:rsidR="00496FEA" w:rsidRPr="0057321E" w:rsidRDefault="0057321E" w:rsidP="00542067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57321E">
              <w:rPr>
                <w:rFonts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AE7C12" w:rsidRPr="003B5CEF" w14:paraId="79E2B881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18F2FB7A" w14:textId="77777777" w:rsidR="00AE7C12" w:rsidRPr="003B5CEF" w:rsidRDefault="00AE7C12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7EC1547" w14:textId="329E936A" w:rsidR="00AE7C12" w:rsidRDefault="00542067" w:rsidP="00D76C6F">
            <w:pPr>
              <w:jc w:val="both"/>
              <w:rPr>
                <w:rtl/>
              </w:rPr>
            </w:pPr>
            <w:r w:rsidRPr="001A6CC2">
              <w:rPr>
                <w:position w:val="-20"/>
              </w:rPr>
              <w:object w:dxaOrig="220" w:dyaOrig="520" w14:anchorId="370E4146">
                <v:shape id="_x0000_i1106" type="#_x0000_t75" style="width:12.15pt;height:25.15pt" o:ole="">
                  <v:imagedata r:id="rId12" o:title=""/>
                </v:shape>
                <o:OLEObject Type="Embed" ProgID="Equation.DSMT4" ShapeID="_x0000_i1106" DrawAspect="Content" ObjectID="_1777262807" r:id="rId13"/>
              </w:object>
            </w:r>
            <w:r w:rsidR="00AE7C12">
              <w:rPr>
                <w:rtl/>
              </w:rPr>
              <w:t xml:space="preserve"> </w:t>
            </w:r>
            <w:r w:rsidR="00AE7C12">
              <w:rPr>
                <w:rFonts w:hint="cs"/>
                <w:rtl/>
              </w:rPr>
              <w:t xml:space="preserve"> دانش</w:t>
            </w:r>
            <w:r w:rsidR="00AE7C12">
              <w:rPr>
                <w:rFonts w:hint="cs"/>
                <w:rtl/>
              </w:rPr>
              <w:softHyphen/>
              <w:t xml:space="preserve">آموزان کلاسی </w:t>
            </w:r>
            <w:r>
              <w:rPr>
                <w:rFonts w:hint="cs"/>
                <w:rtl/>
                <w:lang w:bidi="fa-IR"/>
              </w:rPr>
              <w:t>بسکتبال</w:t>
            </w:r>
            <w:r w:rsidR="00AE7C12">
              <w:rPr>
                <w:rFonts w:hint="cs"/>
                <w:rtl/>
              </w:rPr>
              <w:t xml:space="preserve"> و </w:t>
            </w:r>
            <w:r w:rsidR="00D76C6F" w:rsidRPr="001A6CC2">
              <w:rPr>
                <w:position w:val="-20"/>
              </w:rPr>
              <w:object w:dxaOrig="220" w:dyaOrig="520" w14:anchorId="38EAEF53">
                <v:shape id="_x0000_i1110" type="#_x0000_t75" style="width:10.4pt;height:25.15pt" o:ole="">
                  <v:imagedata r:id="rId14" o:title=""/>
                </v:shape>
                <o:OLEObject Type="Embed" ProgID="Equation.DSMT4" ShapeID="_x0000_i1110" DrawAspect="Content" ObjectID="_1777262808" r:id="rId15"/>
              </w:object>
            </w:r>
            <w:r w:rsidR="00AE7C12">
              <w:rPr>
                <w:rFonts w:hint="cs"/>
                <w:rtl/>
                <w:lang w:bidi="fa-IR"/>
              </w:rPr>
              <w:t xml:space="preserve"> بقیه</w:t>
            </w:r>
            <w:r w:rsidR="00AE7C12">
              <w:rPr>
                <w:rtl/>
              </w:rPr>
              <w:t xml:space="preserve"> </w:t>
            </w:r>
            <w:r w:rsidR="00AE7C12">
              <w:rPr>
                <w:rFonts w:hint="cs"/>
                <w:rtl/>
              </w:rPr>
              <w:t>دانش</w:t>
            </w:r>
            <w:r w:rsidR="00AE7C12">
              <w:rPr>
                <w:rFonts w:hint="cs"/>
                <w:rtl/>
              </w:rPr>
              <w:softHyphen/>
              <w:t xml:space="preserve">آموزان آن کلاس </w:t>
            </w:r>
            <w:r w:rsidR="00D76C6F">
              <w:rPr>
                <w:rFonts w:hint="cs"/>
                <w:rtl/>
              </w:rPr>
              <w:t>فوتبال</w:t>
            </w:r>
            <w:r w:rsidR="00AE7C12">
              <w:rPr>
                <w:rFonts w:hint="cs"/>
                <w:rtl/>
              </w:rPr>
              <w:t xml:space="preserve"> بازی می</w:t>
            </w:r>
            <w:r w:rsidR="00AE7C12">
              <w:rPr>
                <w:rFonts w:hint="cs"/>
                <w:rtl/>
              </w:rPr>
              <w:softHyphen/>
              <w:t>کنند؛ سایر دانش</w:t>
            </w:r>
            <w:r w:rsidR="00AE7C12">
              <w:rPr>
                <w:rFonts w:hint="cs"/>
                <w:rtl/>
              </w:rPr>
              <w:softHyphen/>
              <w:t xml:space="preserve">آموزان که تعدادشان </w:t>
            </w:r>
            <w:r w:rsidR="00D76C6F">
              <w:rPr>
                <w:rFonts w:hint="cs"/>
                <w:rtl/>
                <w:lang w:bidi="fa-IR"/>
              </w:rPr>
              <w:t>5</w:t>
            </w:r>
            <w:r w:rsidR="00AE7C12">
              <w:rPr>
                <w:rFonts w:hint="cs"/>
                <w:rtl/>
                <w:lang w:bidi="fa-IR"/>
              </w:rPr>
              <w:t xml:space="preserve"> </w:t>
            </w:r>
            <w:r w:rsidR="00AE7C12">
              <w:rPr>
                <w:rFonts w:hint="cs"/>
                <w:rtl/>
              </w:rPr>
              <w:t xml:space="preserve"> نفر است؛ بازی آنها را تماشا می</w:t>
            </w:r>
            <w:r w:rsidR="00AE7C12">
              <w:rPr>
                <w:rFonts w:hint="cs"/>
                <w:rtl/>
              </w:rPr>
              <w:softHyphen/>
              <w:t>کنند؛ این کلاس چند دانش</w:t>
            </w:r>
            <w:r w:rsidR="00AE7C12">
              <w:rPr>
                <w:rFonts w:hint="cs"/>
                <w:rtl/>
              </w:rPr>
              <w:softHyphen/>
              <w:t>آموز دارد؟(راهبرد رسم شکل)</w:t>
            </w:r>
          </w:p>
          <w:p w14:paraId="0DABABAF" w14:textId="77777777" w:rsidR="00AE7C12" w:rsidRDefault="00AE7C12" w:rsidP="007C6A0D">
            <w:pPr>
              <w:rPr>
                <w:rFonts w:hint="cs"/>
                <w:sz w:val="26"/>
                <w:szCs w:val="26"/>
                <w:rtl/>
                <w:lang w:bidi="fa-IR"/>
              </w:rPr>
            </w:pPr>
          </w:p>
          <w:p w14:paraId="3CA63E5A" w14:textId="445BB7EC" w:rsidR="00AE7C12" w:rsidRPr="00AF259A" w:rsidRDefault="00AE7C12" w:rsidP="007C6A0D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504" w:type="dxa"/>
            <w:vAlign w:val="center"/>
          </w:tcPr>
          <w:p w14:paraId="50B2E407" w14:textId="0DE60EFA" w:rsidR="00AE7C12" w:rsidRPr="0057321E" w:rsidRDefault="00AE7C12" w:rsidP="00AE7C12">
            <w:pPr>
              <w:jc w:val="center"/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B5CEF" w:rsidRPr="003B5CEF" w14:paraId="19BF9802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4D9CD564" w14:textId="77777777" w:rsidR="003B5CEF" w:rsidRPr="003B5CEF" w:rsidRDefault="003B5CEF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4786D8C" w14:textId="77777777" w:rsidR="003B5CEF" w:rsidRPr="003B5CEF" w:rsidRDefault="003B5CEF" w:rsidP="003B5CEF">
            <w:pPr>
              <w:tabs>
                <w:tab w:val="center" w:pos="5408"/>
              </w:tabs>
              <w:rPr>
                <w:b w:val="0"/>
                <w:bCs w:val="0"/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الف) حاصل عبارت</w:t>
            </w:r>
            <w:r w:rsidRPr="003B5CEF">
              <w:rPr>
                <w:sz w:val="26"/>
                <w:szCs w:val="26"/>
                <w:rtl/>
              </w:rPr>
              <w:softHyphen/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های زیر را بدست آورید.             </w:t>
            </w:r>
          </w:p>
          <w:p w14:paraId="68152F63" w14:textId="7370AAF7" w:rsidR="003B5CEF" w:rsidRPr="003B5CEF" w:rsidRDefault="003B5CEF" w:rsidP="00AE7C12">
            <w:pPr>
              <w:spacing w:line="276" w:lineRule="auto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</w:t>
            </w:r>
            <w:r w:rsidR="00AE7C12" w:rsidRPr="003B5CEF">
              <w:rPr>
                <w:b w:val="0"/>
                <w:bCs w:val="0"/>
                <w:position w:val="-14"/>
                <w:sz w:val="26"/>
                <w:szCs w:val="26"/>
                <w:lang w:bidi="fa-IR"/>
              </w:rPr>
              <w:object w:dxaOrig="1939" w:dyaOrig="440" w14:anchorId="2699A904">
                <v:shape id="_x0000_i1068" type="#_x0000_t75" style="width:92.8pt;height:19.95pt" o:ole="">
                  <v:imagedata r:id="rId16" o:title=""/>
                </v:shape>
                <o:OLEObject Type="Embed" ProgID="Equation.DSMT4" ShapeID="_x0000_i1068" DrawAspect="Content" ObjectID="_1777262809" r:id="rId17"/>
              </w:objec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              </w:t>
            </w:r>
            <w:r w:rsidR="00AE7C12">
              <w:rPr>
                <w:rFonts w:hint="cs"/>
                <w:sz w:val="26"/>
                <w:szCs w:val="26"/>
                <w:rtl/>
              </w:rPr>
              <w:t xml:space="preserve">    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                           </w:t>
            </w:r>
            <w:r w:rsidRPr="003B5CEF">
              <w:rPr>
                <w:position w:val="-6"/>
                <w:sz w:val="26"/>
                <w:szCs w:val="26"/>
              </w:rPr>
              <w:object w:dxaOrig="1260" w:dyaOrig="279" w14:anchorId="04136198">
                <v:shape id="_x0000_i1030" type="#_x0000_t75" style="width:63.35pt;height:13.9pt" o:ole="">
                  <v:imagedata r:id="rId18" o:title=""/>
                </v:shape>
                <o:OLEObject Type="Embed" ProgID="Equation.DSMT4" ShapeID="_x0000_i1030" DrawAspect="Content" ObjectID="_1777262810" r:id="rId19"/>
              </w:object>
            </w:r>
          </w:p>
          <w:p w14:paraId="7B50F4E2" w14:textId="77777777" w:rsidR="003B5CEF" w:rsidRPr="003B5CEF" w:rsidRDefault="003B5CEF" w:rsidP="003B5CEF">
            <w:pPr>
              <w:rPr>
                <w:noProof/>
                <w:sz w:val="26"/>
                <w:szCs w:val="26"/>
                <w:rtl/>
              </w:rPr>
            </w:pP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>ب)</w:t>
            </w:r>
            <w:r w:rsidRPr="003B5CEF">
              <w:rPr>
                <w:noProof/>
                <w:sz w:val="26"/>
                <w:szCs w:val="26"/>
                <w:rtl/>
              </w:rPr>
              <w:t xml:space="preserve"> م</w: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3B5CEF">
              <w:rPr>
                <w:rFonts w:hint="eastAsia"/>
                <w:noProof/>
                <w:sz w:val="26"/>
                <w:szCs w:val="26"/>
                <w:rtl/>
              </w:rPr>
              <w:t>انگ</w: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3B5CEF">
              <w:rPr>
                <w:rFonts w:hint="eastAsia"/>
                <w:noProof/>
                <w:sz w:val="26"/>
                <w:szCs w:val="26"/>
                <w:rtl/>
              </w:rPr>
              <w:t>ن</w:t>
            </w:r>
            <w:r w:rsidRPr="003B5CEF">
              <w:rPr>
                <w:noProof/>
                <w:sz w:val="26"/>
                <w:szCs w:val="26"/>
                <w:rtl/>
              </w:rPr>
              <w:t xml:space="preserve"> دو عدد(</w: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>8</w:t>
            </w:r>
            <w:r w:rsidRPr="003B5CEF">
              <w:rPr>
                <w:noProof/>
                <w:sz w:val="26"/>
                <w:szCs w:val="26"/>
                <w:rtl/>
              </w:rPr>
              <w:t>+) و (</w: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>20</w:t>
            </w:r>
            <w:r w:rsidRPr="003B5CEF">
              <w:rPr>
                <w:noProof/>
                <w:sz w:val="26"/>
                <w:szCs w:val="26"/>
                <w:rtl/>
              </w:rPr>
              <w:t>-) چند است؟</w:t>
            </w:r>
          </w:p>
          <w:p w14:paraId="14B32F61" w14:textId="5B5231E5" w:rsidR="003B5CEF" w:rsidRPr="00AE7C12" w:rsidRDefault="003B5CEF" w:rsidP="003B5CEF">
            <w:pPr>
              <w:rPr>
                <w:rFonts w:hint="cs"/>
                <w:noProof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392D4BBE" w14:textId="1F196943" w:rsidR="003B5CEF" w:rsidRPr="003B5CEF" w:rsidRDefault="003B5CEF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۵/۱</w:t>
            </w:r>
          </w:p>
        </w:tc>
      </w:tr>
      <w:tr w:rsidR="001A6C54" w:rsidRPr="003B5CEF" w14:paraId="0E885886" w14:textId="77777777" w:rsidTr="00AF259A">
        <w:trPr>
          <w:trHeight w:val="2254"/>
        </w:trPr>
        <w:tc>
          <w:tcPr>
            <w:tcW w:w="519" w:type="dxa"/>
            <w:shd w:val="clear" w:color="auto" w:fill="auto"/>
            <w:vAlign w:val="center"/>
          </w:tcPr>
          <w:p w14:paraId="17AC74BF" w14:textId="77777777" w:rsidR="001A6C54" w:rsidRPr="003B5CEF" w:rsidRDefault="001A6C54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2E46C76" w14:textId="652AB8F6" w:rsidR="001A6C54" w:rsidRPr="003B5CEF" w:rsidRDefault="001A6C54" w:rsidP="001A6C54">
            <w:pPr>
              <w:rPr>
                <w:rFonts w:ascii="Tahoma" w:hAnsi="Tahoma"/>
                <w:noProof/>
                <w:sz w:val="26"/>
                <w:szCs w:val="26"/>
                <w:rtl/>
                <w:lang w:bidi="fa-IR"/>
              </w:rPr>
            </w:pP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الف) 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عبارت جبری مقابل را ساده کنید.                                                                 </w:t>
            </w:r>
            <w:r w:rsidR="003B5CEF" w:rsidRPr="003B5CEF">
              <w:rPr>
                <w:position w:val="-14"/>
                <w:sz w:val="26"/>
                <w:szCs w:val="26"/>
              </w:rPr>
              <w:object w:dxaOrig="1860" w:dyaOrig="420" w14:anchorId="73F57180">
                <v:shape id="_x0000_i1133" type="#_x0000_t75" style="width:98pt;height:23.4pt" o:ole="">
                  <v:imagedata r:id="rId20" o:title=""/>
                </v:shape>
                <o:OLEObject Type="Embed" ProgID="Equation.DSMT4" ShapeID="_x0000_i1133" DrawAspect="Content" ObjectID="_1777262811" r:id="rId21"/>
              </w:object>
            </w:r>
          </w:p>
          <w:p w14:paraId="624B5966" w14:textId="77777777" w:rsidR="001A6C54" w:rsidRPr="003B5CEF" w:rsidRDefault="001A6C54" w:rsidP="001A6C54">
            <w:pPr>
              <w:rPr>
                <w:rFonts w:ascii="Tahoma" w:hAnsi="Tahoma"/>
                <w:noProof/>
                <w:sz w:val="14"/>
                <w:szCs w:val="14"/>
                <w:rtl/>
                <w:lang w:bidi="fa-IR"/>
              </w:rPr>
            </w:pPr>
          </w:p>
          <w:p w14:paraId="35C37517" w14:textId="65F1EC17" w:rsidR="001A6C54" w:rsidRPr="003B5CEF" w:rsidRDefault="001A6C54" w:rsidP="003B5CEF">
            <w:pPr>
              <w:spacing w:line="276" w:lineRule="auto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 xml:space="preserve">ب) </w:t>
            </w:r>
            <w:r w:rsidRPr="003B5CEF">
              <w:rPr>
                <w:rFonts w:ascii="Tahoma" w:hAnsi="Tahoma" w:hint="cs"/>
                <w:noProof/>
                <w:sz w:val="26"/>
                <w:szCs w:val="26"/>
                <w:rtl/>
                <w:lang w:bidi="fa-IR"/>
              </w:rPr>
              <w:t xml:space="preserve">معادله مقابل را حل کنید.                         </w:t>
            </w:r>
            <w:r w:rsidR="003B5CEF">
              <w:rPr>
                <w:rFonts w:ascii="Tahoma" w:hAnsi="Tahoma" w:hint="cs"/>
                <w:noProof/>
                <w:sz w:val="26"/>
                <w:szCs w:val="26"/>
                <w:rtl/>
                <w:lang w:bidi="fa-IR"/>
              </w:rPr>
              <w:t xml:space="preserve">                                  </w:t>
            </w:r>
            <w:r w:rsidR="00A8056C" w:rsidRPr="003B5CEF">
              <w:rPr>
                <w:rFonts w:ascii="Tahoma" w:hAnsi="Tahoma" w:hint="cs"/>
                <w:noProof/>
                <w:sz w:val="26"/>
                <w:szCs w:val="26"/>
                <w:rtl/>
                <w:lang w:bidi="fa-IR"/>
              </w:rPr>
              <w:t xml:space="preserve">  </w:t>
            </w:r>
            <w:r w:rsidRPr="003B5CEF">
              <w:rPr>
                <w:rFonts w:ascii="Tahoma" w:hAnsi="Tahoma" w:hint="cs"/>
                <w:noProof/>
                <w:sz w:val="26"/>
                <w:szCs w:val="26"/>
                <w:rtl/>
                <w:lang w:bidi="fa-IR"/>
              </w:rPr>
              <w:t xml:space="preserve">               </w:t>
            </w:r>
            <w:r w:rsidRPr="003B5CEF">
              <w:rPr>
                <w:rFonts w:ascii="Tahoma" w:hAnsi="Tahoma"/>
                <w:noProof/>
                <w:sz w:val="26"/>
                <w:szCs w:val="26"/>
                <w:lang w:bidi="fa-IR"/>
              </w:rPr>
              <w:t xml:space="preserve"> </w:t>
            </w:r>
            <w:r w:rsidR="003B5CEF" w:rsidRPr="003B5CEF">
              <w:rPr>
                <w:position w:val="-6"/>
                <w:sz w:val="26"/>
                <w:szCs w:val="26"/>
              </w:rPr>
              <w:object w:dxaOrig="1719" w:dyaOrig="260" w14:anchorId="50497442">
                <v:shape id="_x0000_i1134" type="#_x0000_t75" style="width:108.45pt;height:15.6pt" o:ole="">
                  <v:imagedata r:id="rId22" o:title=""/>
                </v:shape>
                <o:OLEObject Type="Embed" ProgID="Equation.DSMT4" ShapeID="_x0000_i1134" DrawAspect="Content" ObjectID="_1777262812" r:id="rId23"/>
              </w:object>
            </w:r>
            <w:r w:rsidRPr="003B5CEF">
              <w:rPr>
                <w:rFonts w:ascii="Tahoma" w:hAnsi="Tahoma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6A1D10F" w14:textId="77777777" w:rsidR="001A6C54" w:rsidRPr="003B5CEF" w:rsidRDefault="001A6C54" w:rsidP="001A6C54">
            <w:pPr>
              <w:spacing w:line="276" w:lineRule="auto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</w:p>
          <w:p w14:paraId="4E077776" w14:textId="7E9D1841" w:rsidR="001A6C54" w:rsidRPr="003B5CEF" w:rsidRDefault="001A6C54" w:rsidP="001A6C54">
            <w:pPr>
              <w:spacing w:line="276" w:lineRule="auto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0F7ECCED" w14:textId="04B0DF9C" w:rsidR="001A6C54" w:rsidRPr="003B5CEF" w:rsidRDefault="00A8056C" w:rsidP="00AD0171">
            <w:pPr>
              <w:jc w:val="center"/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۵/۱</w:t>
            </w:r>
          </w:p>
        </w:tc>
      </w:tr>
      <w:tr w:rsidR="00F52667" w:rsidRPr="003B5CEF" w14:paraId="4389267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6393705" w14:textId="77777777" w:rsidR="00F52667" w:rsidRPr="003B5CEF" w:rsidRDefault="00F52667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12939B37" w14:textId="6BB8821A" w:rsidR="00F52667" w:rsidRPr="0056321E" w:rsidRDefault="00AF259A" w:rsidP="00F52667">
            <w:pPr>
              <w:rPr>
                <w:b w:val="0"/>
                <w:bCs w:val="0"/>
                <w:noProof/>
                <w:rtl/>
              </w:rPr>
            </w:pPr>
            <w:r w:rsidRPr="0056321E">
              <w:rPr>
                <w:rFonts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7F76C57" wp14:editId="509AC80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-635</wp:posOffset>
                      </wp:positionV>
                      <wp:extent cx="2043430" cy="433070"/>
                      <wp:effectExtent l="0" t="0" r="0" b="5080"/>
                      <wp:wrapNone/>
                      <wp:docPr id="2240" name="Group 2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3430" cy="433070"/>
                                <a:chOff x="38100" y="0"/>
                                <a:chExt cx="2043430" cy="433093"/>
                              </a:xfrm>
                            </wpg:grpSpPr>
                            <wpg:grpSp>
                              <wpg:cNvPr id="2241" name="Group 2241"/>
                              <wpg:cNvGrpSpPr/>
                              <wpg:grpSpPr>
                                <a:xfrm>
                                  <a:off x="38100" y="0"/>
                                  <a:ext cx="2043430" cy="433093"/>
                                  <a:chOff x="-118518" y="659733"/>
                                  <a:chExt cx="2043800" cy="433102"/>
                                </a:xfrm>
                              </wpg:grpSpPr>
                              <wps:wsp>
                                <wps:cNvPr id="2242" name="Straight Arrow Connector 2242"/>
                                <wps:cNvCnPr/>
                                <wps:spPr>
                                  <a:xfrm>
                                    <a:off x="137595" y="779831"/>
                                    <a:ext cx="15839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 w="med" len="med"/>
                                    <a:tailEnd type="arrow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49" name="Text Box 2249"/>
                                <wps:cNvSpPr txBox="1"/>
                                <wps:spPr>
                                  <a:xfrm>
                                    <a:off x="321794" y="779542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0A2041B" w14:textId="77777777" w:rsidR="00F52667" w:rsidRDefault="00F52667" w:rsidP="00F52667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0" name="Text Box 2250"/>
                                <wps:cNvSpPr txBox="1"/>
                                <wps:spPr>
                                  <a:xfrm>
                                    <a:off x="1043445" y="798008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7BA23" w14:textId="77777777" w:rsidR="00F52667" w:rsidRDefault="00F52667" w:rsidP="00F52667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1" name="Text Box 2251"/>
                                <wps:cNvSpPr txBox="1"/>
                                <wps:spPr>
                                  <a:xfrm>
                                    <a:off x="650338" y="797926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BF13977" w14:textId="77777777" w:rsidR="00F52667" w:rsidRDefault="00F52667" w:rsidP="00F5266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2" name="Text Box 2252"/>
                                <wps:cNvSpPr txBox="1"/>
                                <wps:spPr>
                                  <a:xfrm>
                                    <a:off x="1660487" y="659733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FB2CED9" w14:textId="77777777" w:rsidR="00F52667" w:rsidRPr="005C41A8" w:rsidRDefault="00F52667" w:rsidP="00F52667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gramStart"/>
                                      <w:r w:rsidRPr="005C41A8">
                                        <w:rPr>
                                          <w:i/>
                                          <w:iCs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3" name="Text Box 2253"/>
                                <wps:cNvSpPr txBox="1"/>
                                <wps:spPr>
                                  <a:xfrm>
                                    <a:off x="-118518" y="675613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7166C78" w14:textId="77777777" w:rsidR="00F52667" w:rsidRPr="005C41A8" w:rsidRDefault="00F52667" w:rsidP="00F52667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4" name="Text Box 2254"/>
                                <wps:cNvSpPr txBox="1"/>
                                <wps:spPr>
                                  <a:xfrm>
                                    <a:off x="1395666" y="807085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988150A" w14:textId="77777777" w:rsidR="00F52667" w:rsidRDefault="00F52667" w:rsidP="00F52667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5" name="Oval 2255"/>
                              <wps:cNvSpPr/>
                              <wps:spPr>
                                <a:xfrm>
                                  <a:off x="609600" y="11430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6" name="Oval 2256"/>
                              <wps:cNvSpPr/>
                              <wps:spPr>
                                <a:xfrm>
                                  <a:off x="962025" y="104775"/>
                                  <a:ext cx="35560" cy="355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7" name="Oval 2257"/>
                              <wps:cNvSpPr/>
                              <wps:spPr>
                                <a:xfrm>
                                  <a:off x="1323975" y="11430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8" name="Oval 2258"/>
                              <wps:cNvSpPr/>
                              <wps:spPr>
                                <a:xfrm>
                                  <a:off x="1619250" y="95250"/>
                                  <a:ext cx="35560" cy="355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76C57" id="Group 2240" o:spid="_x0000_s1026" style="position:absolute;left:0;text-align:left;margin-left:-3.7pt;margin-top:-.05pt;width:160.9pt;height:34.1pt;z-index:251670528;mso-width-relative:margin;mso-height-relative:margin" coordorigin="381" coordsize="20434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">
                      <v:group id="Group 2241" o:spid="_x0000_s1027" style="position:absolute;left:381;width:20434;height:4330" coordorigin="-1185,6597" coordsize="20438,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bI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xPD7JjwBufwBAAD//wMAUEsBAi0AFAAGAAgAAAAhANvh9svuAAAAhQEAABMAAAAAAAAA&#10;AAAAAAAAAAAAAFtDb250ZW50X1R5cGVzXS54bWxQSwECLQAUAAYACAAAACEAWvQsW78AAAAVAQAA&#10;CwAAAAAAAAAAAAAAAAAfAQAAX3JlbHMvLnJlbHNQSwECLQAUAAYACAAAACEAQhJmyMYAAADdAAAA&#10;DwAAAAAAAAAAAAAAAAAHAgAAZHJzL2Rvd25yZXYueG1sUEsFBgAAAAADAAMAtwAAAPo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242" o:spid="_x0000_s1028" type="#_x0000_t32" style="position:absolute;left:1375;top:7798;width:15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" strokecolor="windowText" strokeweight="1pt">
                          <v:stroke startarrow="open" endarrow="open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249" o:spid="_x0000_s1029" type="#_x0000_t202" style="position:absolute;left:3217;top:7795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" filled="f" stroked="f" strokeweight=".5pt">
                          <v:textbox>
                            <w:txbxContent>
                              <w:p w14:paraId="10A2041B" w14:textId="77777777" w:rsidR="00F52667" w:rsidRDefault="00F52667" w:rsidP="00F52667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250" o:spid="_x0000_s1030" type="#_x0000_t202" style="position:absolute;left:10434;top:7980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" filled="f" stroked="f" strokeweight=".5pt">
                          <v:textbox>
                            <w:txbxContent>
                              <w:p w14:paraId="1337BA23" w14:textId="77777777" w:rsidR="00F52667" w:rsidRDefault="00F52667" w:rsidP="00F52667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2251" o:spid="_x0000_s1031" type="#_x0000_t202" style="position:absolute;left:6503;top:7979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/A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SLObw9yY8Abn6BQAA//8DAFBLAQItABQABgAIAAAAIQDb4fbL7gAAAIUBAAATAAAAAAAA&#10;AAAAAAAAAAAAAABbQ29udGVudF9UeXBlc10ueG1sUEsBAi0AFAAGAAgAAAAhAFr0LFu/AAAAFQEA&#10;AAsAAAAAAAAAAAAAAAAAHwEAAF9yZWxzLy5yZWxzUEsBAi0AFAAGAAgAAAAhAHMaz8DHAAAA3QAA&#10;AA8AAAAAAAAAAAAAAAAABwIAAGRycy9kb3ducmV2LnhtbFBLBQYAAAAAAwADALcAAAD7AgAAAAA=&#10;" filled="f" stroked="f" strokeweight=".5pt">
                          <v:textbox>
                            <w:txbxContent>
                              <w:p w14:paraId="1BF13977" w14:textId="77777777" w:rsidR="00F52667" w:rsidRDefault="00F52667" w:rsidP="00F5266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252" o:spid="_x0000_s1032" type="#_x0000_t202" style="position:absolute;left:16604;top:6597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" filled="f" stroked="f" strokeweight=".5pt">
                          <v:textbox>
                            <w:txbxContent>
                              <w:p w14:paraId="0FB2CED9" w14:textId="77777777" w:rsidR="00F52667" w:rsidRPr="005C41A8" w:rsidRDefault="00F52667" w:rsidP="00F52667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 w:rsidRPr="005C41A8"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2253" o:spid="_x0000_s1033" type="#_x0000_t202" style="position:absolute;left:-1185;top:6756;width:26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" filled="f" stroked="f" strokeweight=".5pt">
                          <v:textbox>
                            <w:txbxContent>
                              <w:p w14:paraId="37166C78" w14:textId="77777777" w:rsidR="00F52667" w:rsidRPr="005C41A8" w:rsidRDefault="00F52667" w:rsidP="00F52667">
                                <w:pPr>
                                  <w:rPr>
                                    <w:i/>
                                    <w:iCs/>
                                    <w:rtl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2254" o:spid="_x0000_s1034" type="#_x0000_t202" style="position:absolute;left:13956;top:8070;width:26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" filled="f" stroked="f" strokeweight=".5pt">
                          <v:textbox>
                            <w:txbxContent>
                              <w:p w14:paraId="6988150A" w14:textId="77777777" w:rsidR="00F52667" w:rsidRDefault="00F52667" w:rsidP="00F52667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oval id="Oval 2255" o:spid="_x0000_s1035" style="position:absolute;left:6096;top:1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" fillcolor="black [3200]" strokecolor="black [1600]" strokeweight="2pt"/>
                      <v:oval id="Oval 2256" o:spid="_x0000_s1036" style="position:absolute;left:9620;top:1047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" fillcolor="black [3200]" strokecolor="black [1600]" strokeweight="2pt"/>
                      <v:oval id="Oval 2257" o:spid="_x0000_s1037" style="position:absolute;left:13239;top:1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" fillcolor="black [3200]" strokecolor="black [1600]" strokeweight="2pt"/>
                      <v:oval id="Oval 2258" o:spid="_x0000_s1038" style="position:absolute;left:16192;top:952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" fillcolor="black [3200]" strokecolor="black [1600]" strokeweight="2pt"/>
                    </v:group>
                  </w:pict>
                </mc:Fallback>
              </mc:AlternateContent>
            </w:r>
            <w:r w:rsidR="00F52667" w:rsidRPr="0056321E">
              <w:rPr>
                <w:rFonts w:hint="cs"/>
                <w:noProof/>
                <w:rtl/>
                <w:lang w:val="fa-IR" w:bidi="fa-IR"/>
              </w:rPr>
              <w:t>با توجه به شکل مقابل</w:t>
            </w:r>
            <w:r w:rsidR="00F52667" w:rsidRPr="0056321E">
              <w:rPr>
                <w:rFonts w:hint="cs"/>
                <w:noProof/>
                <w:rtl/>
              </w:rPr>
              <w:t xml:space="preserve"> پاسخ دهید.</w:t>
            </w:r>
          </w:p>
          <w:p w14:paraId="40696A79" w14:textId="329E44F9" w:rsidR="00F52667" w:rsidRPr="0056321E" w:rsidRDefault="00F52667" w:rsidP="0057321E">
            <w:pPr>
              <w:spacing w:line="276" w:lineRule="auto"/>
              <w:rPr>
                <w:b w:val="0"/>
                <w:bCs w:val="0"/>
                <w:noProof/>
                <w:rtl/>
              </w:rPr>
            </w:pPr>
            <w:r w:rsidRPr="0056321E">
              <w:rPr>
                <w:rFonts w:hint="cs"/>
                <w:noProof/>
                <w:rtl/>
              </w:rPr>
              <w:t>الف) نام یک نیم</w:t>
            </w:r>
            <w:r>
              <w:rPr>
                <w:rFonts w:hint="cs"/>
                <w:noProof/>
                <w:rtl/>
              </w:rPr>
              <w:t xml:space="preserve"> </w:t>
            </w:r>
            <w:r w:rsidR="0057321E">
              <w:rPr>
                <w:rFonts w:hint="cs"/>
                <w:noProof/>
                <w:rtl/>
              </w:rPr>
              <w:t xml:space="preserve">خط: .............. </w:t>
            </w:r>
            <w:r w:rsidR="0057321E">
              <w:rPr>
                <w:rFonts w:hint="cs"/>
                <w:b w:val="0"/>
                <w:bCs w:val="0"/>
                <w:noProof/>
                <w:rtl/>
              </w:rPr>
              <w:t xml:space="preserve">       </w:t>
            </w:r>
            <w:r w:rsidR="0057321E">
              <w:rPr>
                <w:rFonts w:hint="cs"/>
                <w:noProof/>
                <w:rtl/>
              </w:rPr>
              <w:t>ب)نام یک پاره خط: ..................</w:t>
            </w:r>
          </w:p>
          <w:p w14:paraId="4C007975" w14:textId="31A7E324" w:rsidR="00F52667" w:rsidRPr="003B5CEF" w:rsidRDefault="00F52667" w:rsidP="0057321E">
            <w:pPr>
              <w:spacing w:line="276" w:lineRule="auto"/>
              <w:rPr>
                <w:noProof/>
                <w:sz w:val="26"/>
                <w:szCs w:val="26"/>
                <w:rtl/>
              </w:rPr>
            </w:pPr>
            <w:r w:rsidRPr="0056321E">
              <w:rPr>
                <w:rFonts w:hint="cs"/>
                <w:noProof/>
                <w:rtl/>
              </w:rPr>
              <w:t xml:space="preserve">ج) تساوی های مقابل را کامل کنید.              </w:t>
            </w:r>
            <w:r w:rsidRPr="0056321E">
              <w:rPr>
                <w:noProof/>
                <w:position w:val="-6"/>
              </w:rPr>
              <w:object w:dxaOrig="1880" w:dyaOrig="360" w14:anchorId="30401580">
                <v:shape id="_x0000_i1033" type="#_x0000_t75" style="width:93.7pt;height:17.35pt" o:ole="">
                  <v:imagedata r:id="rId24" o:title=""/>
                </v:shape>
                <o:OLEObject Type="Embed" ProgID="Equation.DSMT4" ShapeID="_x0000_i1033" DrawAspect="Content" ObjectID="_1777262813" r:id="rId25"/>
              </w:object>
            </w:r>
            <w:r w:rsidRPr="0056321E">
              <w:rPr>
                <w:noProof/>
              </w:rPr>
              <w:t xml:space="preserve">      </w:t>
            </w:r>
            <w:r w:rsidRPr="0056321E">
              <w:rPr>
                <w:rFonts w:hint="cs"/>
                <w:noProof/>
                <w:rtl/>
              </w:rPr>
              <w:t xml:space="preserve">           </w:t>
            </w:r>
            <w:r w:rsidRPr="0056321E">
              <w:rPr>
                <w:rFonts w:hint="cs"/>
                <w:rtl/>
              </w:rPr>
              <w:t xml:space="preserve">         </w:t>
            </w:r>
            <w:r w:rsidRPr="0056321E">
              <w:rPr>
                <w:position w:val="-6"/>
              </w:rPr>
              <w:object w:dxaOrig="2000" w:dyaOrig="360" w14:anchorId="25859496">
                <v:shape id="_x0000_i1034" type="#_x0000_t75" style="width:101.5pt;height:17.35pt" o:ole="">
                  <v:imagedata r:id="rId26" o:title=""/>
                </v:shape>
                <o:OLEObject Type="Embed" ProgID="Equation.DSMT4" ShapeID="_x0000_i1034" DrawAspect="Content" ObjectID="_1777262814" r:id="rId27"/>
              </w:object>
            </w:r>
          </w:p>
        </w:tc>
        <w:tc>
          <w:tcPr>
            <w:tcW w:w="504" w:type="dxa"/>
            <w:vAlign w:val="center"/>
          </w:tcPr>
          <w:p w14:paraId="494051A6" w14:textId="10C197A6" w:rsidR="00F52667" w:rsidRPr="003B5CEF" w:rsidRDefault="00F52667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842EFA" w:rsidRPr="003B5CEF" w14:paraId="49D786C0" w14:textId="77777777" w:rsidTr="00AF259A">
        <w:trPr>
          <w:trHeight w:val="1808"/>
        </w:trPr>
        <w:tc>
          <w:tcPr>
            <w:tcW w:w="519" w:type="dxa"/>
            <w:shd w:val="clear" w:color="auto" w:fill="auto"/>
            <w:vAlign w:val="center"/>
          </w:tcPr>
          <w:p w14:paraId="349DB6A1" w14:textId="77777777" w:rsidR="00842EFA" w:rsidRPr="003B5CEF" w:rsidRDefault="00842EFA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3F8FCF2" w14:textId="77777777" w:rsidR="001A6C54" w:rsidRPr="003B5CEF" w:rsidRDefault="00842EFA" w:rsidP="00842EFA">
            <w:pPr>
              <w:tabs>
                <w:tab w:val="left" w:pos="8100"/>
              </w:tabs>
              <w:rPr>
                <w:rFonts w:ascii="Tahoma" w:hAnsi="Tahoma"/>
                <w:noProof/>
                <w:sz w:val="26"/>
                <w:szCs w:val="26"/>
                <w:rtl/>
              </w:rPr>
            </w:pPr>
            <w:r w:rsidRPr="003B5CEF">
              <w:rPr>
                <w:rFonts w:ascii="Tahoma" w:hAnsi="Tahoma" w:hint="cs"/>
                <w:noProof/>
                <w:sz w:val="26"/>
                <w:szCs w:val="26"/>
                <w:rtl/>
              </w:rPr>
              <w:t xml:space="preserve">تساوی‌های مقابل را کامل کنید. ( با راه حل)                </w:t>
            </w:r>
          </w:p>
          <w:p w14:paraId="1E9794E0" w14:textId="5F4E2547" w:rsidR="00842EFA" w:rsidRPr="003B5CEF" w:rsidRDefault="00842EFA" w:rsidP="00A8056C">
            <w:pPr>
              <w:tabs>
                <w:tab w:val="left" w:pos="8100"/>
              </w:tabs>
              <w:spacing w:line="360" w:lineRule="auto"/>
              <w:jc w:val="right"/>
              <w:rPr>
                <w:rFonts w:ascii="Tahoma" w:hAnsi="Tahoma"/>
                <w:noProof/>
                <w:sz w:val="26"/>
                <w:szCs w:val="26"/>
                <w:rtl/>
                <w:lang w:bidi="fa-IR"/>
              </w:rPr>
            </w:pPr>
            <w:r w:rsidRPr="003B5CEF">
              <w:rPr>
                <w:rFonts w:ascii="Tahoma" w:hAnsi="Tahoma" w:hint="cs"/>
                <w:noProof/>
                <w:sz w:val="26"/>
                <w:szCs w:val="26"/>
                <w:rtl/>
              </w:rPr>
              <w:t xml:space="preserve">                                                                </w:t>
            </w:r>
            <w:r w:rsidRPr="003B5CEF">
              <w:rPr>
                <w:rFonts w:ascii="Tahoma" w:hAnsi="Tahoma"/>
                <w:noProof/>
                <w:position w:val="-14"/>
                <w:sz w:val="26"/>
                <w:szCs w:val="26"/>
              </w:rPr>
              <w:object w:dxaOrig="1160" w:dyaOrig="440" w14:anchorId="0248EEB6">
                <v:shape id="_x0000_i1143" type="#_x0000_t75" style="width:58.1pt;height:21.7pt" o:ole="">
                  <v:imagedata r:id="rId28" o:title=""/>
                </v:shape>
                <o:OLEObject Type="Embed" ProgID="Equation.DSMT4" ShapeID="_x0000_i1143" DrawAspect="Content" ObjectID="_1777262815" r:id="rId29"/>
              </w:object>
            </w:r>
            <w:r w:rsidRPr="003B5CEF">
              <w:rPr>
                <w:rFonts w:ascii="Tahoma" w:hAnsi="Tahoma"/>
                <w:noProof/>
                <w:sz w:val="26"/>
                <w:szCs w:val="26"/>
                <w:rtl/>
              </w:rPr>
              <w:t xml:space="preserve"> </w:t>
            </w:r>
          </w:p>
          <w:p w14:paraId="350A65F6" w14:textId="11433512" w:rsidR="00842EFA" w:rsidRPr="003B5CEF" w:rsidRDefault="00842EFA" w:rsidP="00A8056C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/>
                <w:noProof/>
                <w:sz w:val="26"/>
                <w:szCs w:val="26"/>
                <w:rtl/>
              </w:rPr>
            </w:pPr>
            <w:r w:rsidRPr="003B5CEF">
              <w:rPr>
                <w:rFonts w:ascii="Tahoma" w:hAnsi="Tahoma" w:hint="cs"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</w:t>
            </w:r>
            <w:r w:rsidRPr="003B5CEF">
              <w:rPr>
                <w:rFonts w:ascii="Tahoma" w:hAnsi="Tahoma"/>
                <w:noProof/>
                <w:position w:val="-14"/>
                <w:sz w:val="26"/>
                <w:szCs w:val="26"/>
              </w:rPr>
              <w:object w:dxaOrig="1120" w:dyaOrig="440" w14:anchorId="42FA7CEE">
                <v:shape id="_x0000_i1144" type="#_x0000_t75" style="width:56.4pt;height:21.7pt" o:ole="">
                  <v:imagedata r:id="rId30" o:title=""/>
                </v:shape>
                <o:OLEObject Type="Embed" ProgID="Equation.DSMT4" ShapeID="_x0000_i1144" DrawAspect="Content" ObjectID="_1777262816" r:id="rId31"/>
              </w:object>
            </w:r>
            <w:r w:rsidRPr="003B5CEF">
              <w:rPr>
                <w:rFonts w:ascii="Tahoma" w:hAnsi="Tahoma"/>
                <w:noProof/>
                <w:sz w:val="26"/>
                <w:szCs w:val="26"/>
                <w:rtl/>
              </w:rPr>
              <w:t xml:space="preserve"> </w:t>
            </w:r>
          </w:p>
          <w:p w14:paraId="217419C1" w14:textId="06179853" w:rsidR="00842EFA" w:rsidRPr="00DC2C84" w:rsidRDefault="00842EFA" w:rsidP="00842EFA">
            <w:pPr>
              <w:spacing w:line="276" w:lineRule="auto"/>
              <w:rPr>
                <w:rFonts w:ascii="IPT.Nazanin" w:hAnsi="IPT.Nazanin"/>
                <w:sz w:val="8"/>
                <w:szCs w:val="8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7E0CBDBA" w14:textId="079063CF" w:rsidR="00842EFA" w:rsidRPr="003B5CEF" w:rsidRDefault="00887011" w:rsidP="00AD0171">
            <w:pPr>
              <w:jc w:val="center"/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B55401" w:rsidRPr="003B5CEF" w14:paraId="7B7AB895" w14:textId="77777777" w:rsidTr="0057321E">
        <w:trPr>
          <w:trHeight w:val="1952"/>
        </w:trPr>
        <w:tc>
          <w:tcPr>
            <w:tcW w:w="519" w:type="dxa"/>
            <w:shd w:val="clear" w:color="auto" w:fill="auto"/>
            <w:vAlign w:val="center"/>
          </w:tcPr>
          <w:p w14:paraId="75D6370F" w14:textId="77777777" w:rsidR="00B55401" w:rsidRPr="003B5CEF" w:rsidRDefault="00B55401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</w:tcPr>
          <w:p w14:paraId="2E08254A" w14:textId="081942FA" w:rsidR="00B55401" w:rsidRPr="003B5CEF" w:rsidRDefault="00895CC9" w:rsidP="0057321E">
            <w:pPr>
              <w:rPr>
                <w:b w:val="0"/>
                <w:bCs w:val="0"/>
                <w:noProof/>
                <w:sz w:val="26"/>
                <w:szCs w:val="26"/>
                <w:rtl/>
                <w:lang w:bidi="fa-IR"/>
              </w:rPr>
            </w:pPr>
            <w:r w:rsidRPr="003B5CEF">
              <w:rPr>
                <w:b w:val="0"/>
                <w:bCs w:val="0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591D4CC3" wp14:editId="647D4D46">
                  <wp:simplePos x="0" y="0"/>
                  <wp:positionH relativeFrom="column">
                    <wp:posOffset>1570673</wp:posOffset>
                  </wp:positionH>
                  <wp:positionV relativeFrom="paragraph">
                    <wp:posOffset>-63183</wp:posOffset>
                  </wp:positionV>
                  <wp:extent cx="464820" cy="647700"/>
                  <wp:effectExtent l="381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648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21E" w:rsidRPr="0000135A">
              <w:rPr>
                <w:rFonts w:hint="cs"/>
                <w:i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8ADAC30" wp14:editId="7808C8E8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81280</wp:posOffset>
                      </wp:positionV>
                      <wp:extent cx="288290" cy="414655"/>
                      <wp:effectExtent l="57150" t="57150" r="54610" b="4445"/>
                      <wp:wrapNone/>
                      <wp:docPr id="2152" name="Group 2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2153" name="Rectangle 2153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4" name="Straight Connector 2154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5" name="Straight Connector 2155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7" name="Straight Connector 2157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64" name="Straight Connector 2164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D13E13" id="Group 2152" o:spid="_x0000_s1026" style="position:absolute;left:0;text-align:left;margin-left:36.2pt;margin-top:6.4pt;width:22.7pt;height:32.65pt;z-index:251675648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">
                      <v:rect id="Rectangle 2153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" filled="f" strokecolor="windowText" strokeweight="1.5pt"/>
                      <v:line id="Straight Connector 2154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" strokecolor="windowText" strokeweight="1pt"/>
                      <v:line id="Straight Connector 2155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" strokecolor="windowText" strokeweight="1pt"/>
                      <v:line id="Straight Connector 2157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" strokecolor="windowText" strokeweight="1pt"/>
                      <v:line id="Straight Connector 2164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" strokecolor="windowText" strokeweight="1pt"/>
                    </v:group>
                  </w:pict>
                </mc:Fallback>
              </mc:AlternateContent>
            </w:r>
            <w:r w:rsidR="00B55401" w:rsidRPr="003B5CEF">
              <w:rPr>
                <w:rFonts w:hint="cs"/>
                <w:noProof/>
                <w:sz w:val="26"/>
                <w:szCs w:val="26"/>
                <w:rtl/>
              </w:rPr>
              <w:t>الف) شکل های مقابل چه نوع حجم هندسی هستند؟</w:t>
            </w:r>
          </w:p>
          <w:p w14:paraId="098B56C9" w14:textId="4E367903" w:rsidR="00B55401" w:rsidRPr="003B5CEF" w:rsidRDefault="00B55401" w:rsidP="0057321E">
            <w:pPr>
              <w:rPr>
                <w:b w:val="0"/>
                <w:bCs w:val="0"/>
                <w:noProof/>
                <w:sz w:val="26"/>
                <w:szCs w:val="26"/>
                <w:rtl/>
              </w:rPr>
            </w:pPr>
          </w:p>
          <w:p w14:paraId="418D1AC3" w14:textId="0FC91749" w:rsidR="00B55401" w:rsidRPr="003B5CEF" w:rsidRDefault="0057321E" w:rsidP="0057321E">
            <w:pPr>
              <w:rPr>
                <w:b w:val="0"/>
                <w:bCs w:val="0"/>
                <w:noProof/>
                <w:sz w:val="26"/>
                <w:szCs w:val="26"/>
              </w:rPr>
            </w:pPr>
            <w:r w:rsidRPr="003B5CEF">
              <w:rPr>
                <w:rFonts w:hint="cs"/>
                <w:b w:val="0"/>
                <w:bCs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47D434B" wp14:editId="6C7EA679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0CCCC" id="Group 1" o:spid="_x0000_s1026" style="position:absolute;left:0;text-align:left;margin-left:79.15pt;margin-top:10.95pt;width:87.8pt;height:43.85pt;z-index:251662336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">
                      <v:group id="Group 2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angle 3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        <v:rect id="Rectangle 4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/>
                        <v:rect id="Rectangle 5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" filled="f" strokecolor="windowText" strokeweight="1pt"/>
                        <v:rect id="Rectangle 6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" filled="f" strokecolor="windowText" strokeweight="1pt"/>
                        <v:rect id="Rectangle 7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/>
                        <v:rect id="Rectangle 8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/>
                      </v:group>
                      <v:group id="Group 9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4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iOwAAAANs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fwbPX9IBcvUAAAD//wMAUEsBAi0AFAAGAAgAAAAhANvh9svuAAAAhQEAABMAAAAAAAAAAAAAAAAA&#10;AAAAAFtDb250ZW50X1R5cGVzXS54bWxQSwECLQAUAAYACAAAACEAWvQsW78AAAAVAQAACwAAAAAA&#10;AAAAAAAAAAAfAQAAX3JlbHMvLnJlbHNQSwECLQAUAAYACAAAACEAtyPojsAAAADbAAAADwAAAAAA&#10;AAAAAAAAAAAHAgAAZHJzL2Rvd25yZXYueG1sUEsFBgAAAAADAAMAtwAAAPQCAAAAAA==&#10;" filled="f" strokecolor="windowText" strokeweight="1pt"/>
                        <v:rect id="Rectangle 15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19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cQwAAAANs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v4DnL+kAuXoAAAD//wMAUEsBAi0AFAAGAAgAAAAhANvh9svuAAAAhQEAABMAAAAAAAAAAAAAAAAA&#10;AAAAAFtDb250ZW50X1R5cGVzXS54bWxQSwECLQAUAAYACAAAACEAWvQsW78AAAAVAQAACwAAAAAA&#10;AAAAAAAAAAAfAQAAX3JlbHMvLnJlbHNQSwECLQAUAAYACAAAACEAWSJHEMAAAADbAAAADwAAAAAA&#10;AAAAAAAAAAAHAgAAZHJzL2Rvd25yZXYueG1sUEsFBgAAAAADAAMAtwAAAPQCAAAAAA==&#10;" filled="f" strokecolor="windowText" strokeweight="1pt"/>
                        <v:rect id="Rectangle 20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<v:rect id="Rectangle 21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22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</v:group>
                    </v:group>
                  </w:pict>
                </mc:Fallback>
              </mc:AlternateContent>
            </w:r>
            <w:r w:rsidRPr="003B5CEF">
              <w:rPr>
                <w:rFonts w:hint="cs"/>
                <w:b w:val="0"/>
                <w:bCs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E2037D1" wp14:editId="1F21BDE4">
                      <wp:simplePos x="0" y="0"/>
                      <wp:positionH relativeFrom="column">
                        <wp:posOffset>297815</wp:posOffset>
                      </wp:positionH>
                      <wp:positionV relativeFrom="page">
                        <wp:posOffset>683895</wp:posOffset>
                      </wp:positionV>
                      <wp:extent cx="552450" cy="447675"/>
                      <wp:effectExtent l="0" t="0" r="19050" b="2857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447675"/>
                                <a:chOff x="87464" y="441"/>
                                <a:chExt cx="842492" cy="619761"/>
                              </a:xfrm>
                            </wpg:grpSpPr>
                            <wps:wsp>
                              <wps:cNvPr id="31" name="Cube 31"/>
                              <wps:cNvSpPr/>
                              <wps:spPr>
                                <a:xfrm>
                                  <a:off x="159026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Cube 64"/>
                              <wps:cNvSpPr/>
                              <wps:spPr>
                                <a:xfrm>
                                  <a:off x="389614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Cube 65"/>
                              <wps:cNvSpPr/>
                              <wps:spPr>
                                <a:xfrm>
                                  <a:off x="8746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Cube 66"/>
                              <wps:cNvSpPr/>
                              <wps:spPr>
                                <a:xfrm>
                                  <a:off x="32600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Cube 67"/>
                              <wps:cNvSpPr/>
                              <wps:spPr>
                                <a:xfrm>
                                  <a:off x="619855" y="232180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Cube 68"/>
                              <wps:cNvSpPr/>
                              <wps:spPr>
                                <a:xfrm>
                                  <a:off x="553015" y="31032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Cube 69"/>
                              <wps:cNvSpPr/>
                              <wps:spPr>
                                <a:xfrm>
                                  <a:off x="620076" y="44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C389D4" id="Group 30" o:spid="_x0000_s1026" style="position:absolute;left:0;text-align:left;margin-left:23.45pt;margin-top:53.85pt;width:43.5pt;height:35.25pt;z-index:251661312;mso-position-vertical-relative:page;mso-width-relative:margin;mso-height-relative:margin" coordorigin="874,4" coordsize="8424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31" o:spid="_x0000_s1027" type="#_x0000_t16" style="position:absolute;left:1590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" fillcolor="#a5a5a5 [2092]" strokecolor="black [3213]" strokeweight="2pt"/>
                      <v:shape id="Cube 64" o:spid="_x0000_s1028" type="#_x0000_t16" style="position:absolute;left:3896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" fillcolor="#a5a5a5 [2092]" strokecolor="black [3213]" strokeweight="2pt"/>
                      <v:shape id="Cube 65" o:spid="_x0000_s1029" type="#_x0000_t16" style="position:absolute;left:874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" fillcolor="#a5a5a5 [2092]" strokecolor="black [3213]" strokeweight="2pt"/>
                      <v:shape id="Cube 66" o:spid="_x0000_s1030" type="#_x0000_t16" style="position:absolute;left:3260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" fillcolor="#a5a5a5 [2092]" strokecolor="black [3213]" strokeweight="2pt"/>
                      <v:shape id="Cube 67" o:spid="_x0000_s1031" type="#_x0000_t16" style="position:absolute;left:6198;top:232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" fillcolor="#a5a5a5 [2092]" strokecolor="black [3213]" strokeweight="2pt"/>
                      <v:shape id="Cube 68" o:spid="_x0000_s1032" type="#_x0000_t16" style="position:absolute;left:5530;top:3103;width:3098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" fillcolor="#a5a5a5 [2092]" strokecolor="black [3213]" strokeweight="2pt"/>
                      <v:shape id="Cube 69" o:spid="_x0000_s1033" type="#_x0000_t16" style="position:absolute;left:6200;top:4;width:309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" fillcolor="#a5a5a5 [2092]" strokecolor="black [3213]" strokeweight="2pt"/>
                      <w10:wrap anchory="page"/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6"/>
                <w:szCs w:val="26"/>
                <w:rtl/>
              </w:rPr>
              <w:t>ب) دید از روبه رو شکل داده شده</w:t>
            </w:r>
            <w:r w:rsidR="00B55401" w:rsidRPr="003B5CEF">
              <w:rPr>
                <w:rFonts w:hint="cs"/>
                <w:noProof/>
                <w:sz w:val="26"/>
                <w:szCs w:val="26"/>
                <w:rtl/>
              </w:rPr>
              <w:t xml:space="preserve"> را رسم کنید.</w:t>
            </w:r>
            <w:r w:rsidR="00B55401" w:rsidRPr="003B5CEF">
              <w:rPr>
                <w:noProof/>
                <w:sz w:val="26"/>
                <w:szCs w:val="26"/>
              </w:rPr>
              <w:t xml:space="preserve"> </w:t>
            </w:r>
          </w:p>
          <w:p w14:paraId="360B2632" w14:textId="6D299107" w:rsidR="00B55401" w:rsidRPr="00BF56E7" w:rsidRDefault="00B55401" w:rsidP="0057321E">
            <w:pPr>
              <w:tabs>
                <w:tab w:val="left" w:pos="8100"/>
              </w:tabs>
              <w:rPr>
                <w:rFonts w:ascii="Tahoma" w:hAnsi="Tahoma"/>
                <w:noProof/>
                <w:sz w:val="16"/>
                <w:szCs w:val="16"/>
                <w:rtl/>
              </w:rPr>
            </w:pPr>
          </w:p>
        </w:tc>
        <w:tc>
          <w:tcPr>
            <w:tcW w:w="504" w:type="dxa"/>
            <w:vAlign w:val="center"/>
          </w:tcPr>
          <w:p w14:paraId="64C52DCB" w14:textId="64F07752" w:rsidR="00B55401" w:rsidRPr="003B5CEF" w:rsidRDefault="00B55401" w:rsidP="00AD0171">
            <w:pPr>
              <w:jc w:val="center"/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887011" w:rsidRPr="003B5CEF" w14:paraId="54F4543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A5C8C57" w14:textId="77777777" w:rsidR="00887011" w:rsidRPr="003B5CEF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BF5E9F1" w14:textId="714DCC83" w:rsidR="00887011" w:rsidRPr="003B5CEF" w:rsidRDefault="00887011" w:rsidP="00887011">
            <w:pPr>
              <w:tabs>
                <w:tab w:val="left" w:pos="7359"/>
              </w:tabs>
              <w:rPr>
                <w:b w:val="0"/>
                <w:noProof/>
                <w:sz w:val="26"/>
                <w:szCs w:val="26"/>
                <w:rtl/>
              </w:rPr>
            </w:pPr>
            <w:r w:rsidRPr="003B5CEF">
              <w:rPr>
                <w:rFonts w:hint="cs"/>
                <w:b w:val="0"/>
                <w:noProof/>
                <w:sz w:val="26"/>
                <w:szCs w:val="26"/>
                <w:rtl/>
              </w:rPr>
              <w:t>حجم یک منبع استوانه</w:t>
            </w:r>
            <w:r w:rsidRPr="003B5CEF">
              <w:rPr>
                <w:rFonts w:hint="cs"/>
                <w:b w:val="0"/>
                <w:noProof/>
                <w:sz w:val="26"/>
                <w:szCs w:val="26"/>
                <w:rtl/>
              </w:rPr>
              <w:softHyphen/>
              <w:t>ای شکل به شعاع قاعده 2 متر و ارتفاع۵  متر را حساب کنید.</w:t>
            </w:r>
            <w:r w:rsidRPr="00904F30">
              <w:rPr>
                <w:rFonts w:hint="cs"/>
                <w:b w:val="0"/>
                <w:noProof/>
                <w:sz w:val="20"/>
                <w:szCs w:val="20"/>
                <w:rtl/>
              </w:rPr>
              <w:t>(نوشتن رابطه الزامی است)</w:t>
            </w:r>
          </w:p>
          <w:p w14:paraId="1D6E52E6" w14:textId="77777777" w:rsidR="00887011" w:rsidRDefault="00887011" w:rsidP="00842EFA">
            <w:pPr>
              <w:tabs>
                <w:tab w:val="left" w:pos="8100"/>
              </w:tabs>
              <w:rPr>
                <w:rFonts w:ascii="Tahoma" w:hAnsi="Tahoma"/>
                <w:noProof/>
                <w:sz w:val="26"/>
                <w:szCs w:val="26"/>
                <w:rtl/>
              </w:rPr>
            </w:pPr>
          </w:p>
          <w:p w14:paraId="3B80B3E8" w14:textId="291B7543" w:rsidR="00904F30" w:rsidRPr="00DC2C84" w:rsidRDefault="00904F30" w:rsidP="00842EFA">
            <w:pPr>
              <w:tabs>
                <w:tab w:val="left" w:pos="8100"/>
              </w:tabs>
              <w:rPr>
                <w:rFonts w:ascii="Tahoma" w:hAnsi="Tahoma"/>
                <w:noProof/>
                <w:sz w:val="32"/>
                <w:szCs w:val="32"/>
                <w:rtl/>
              </w:rPr>
            </w:pPr>
          </w:p>
        </w:tc>
        <w:tc>
          <w:tcPr>
            <w:tcW w:w="504" w:type="dxa"/>
            <w:vAlign w:val="center"/>
          </w:tcPr>
          <w:p w14:paraId="53829E00" w14:textId="4CD47E20" w:rsidR="00887011" w:rsidRPr="003B5CEF" w:rsidRDefault="00887011" w:rsidP="00AD0171">
            <w:pPr>
              <w:jc w:val="center"/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6E25D9" w:rsidRPr="003B5CEF" w14:paraId="1DC8926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64A60CE6" w14:textId="77777777" w:rsidR="006E25D9" w:rsidRPr="003B5CEF" w:rsidRDefault="006E25D9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1FA8BCA" w14:textId="77777777" w:rsidR="00847077" w:rsidRDefault="006E25D9" w:rsidP="00847077">
            <w:pPr>
              <w:tabs>
                <w:tab w:val="left" w:pos="7582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الف)حاصل </w:t>
            </w:r>
            <w:r w:rsidR="00847077">
              <w:rPr>
                <w:rFonts w:hint="cs"/>
                <w:rtl/>
              </w:rPr>
              <w:t xml:space="preserve">را به صورت تواندار بنویسید.                       </w:t>
            </w:r>
            <w:r w:rsidR="00847077">
              <w:t xml:space="preserve"> </w:t>
            </w:r>
            <w:r w:rsidR="00847077" w:rsidRPr="00B13E7C">
              <w:t xml:space="preserve"> </w:t>
            </w:r>
            <w:r w:rsidR="00847077">
              <w:t xml:space="preserve">        </w:t>
            </w:r>
            <w:r w:rsidR="00847077" w:rsidRPr="00B13E7C">
              <w:rPr>
                <w:position w:val="-6"/>
              </w:rPr>
              <w:object w:dxaOrig="999" w:dyaOrig="420" w14:anchorId="625FCF57">
                <v:shape id="_x0000_i1037" type="#_x0000_t75" style="width:49.45pt;height:21.7pt" o:ole="">
                  <v:imagedata r:id="rId34" o:title=""/>
                </v:shape>
                <o:OLEObject Type="Embed" ProgID="Equation.DSMT4" ShapeID="_x0000_i1037" DrawAspect="Content" ObjectID="_1777262817" r:id="rId35"/>
              </w:object>
            </w:r>
            <w:r w:rsidR="00847077">
              <w:t xml:space="preserve">                          </w:t>
            </w:r>
            <w:r w:rsidR="00847077" w:rsidRPr="00B13E7C">
              <w:rPr>
                <w:position w:val="-14"/>
              </w:rPr>
              <w:object w:dxaOrig="1820" w:dyaOrig="520" w14:anchorId="053AC1F5">
                <v:shape id="_x0000_i1038" type="#_x0000_t75" style="width:91.1pt;height:26pt" o:ole="">
                  <v:imagedata r:id="rId36" o:title=""/>
                </v:shape>
                <o:OLEObject Type="Embed" ProgID="Equation.DSMT4" ShapeID="_x0000_i1038" DrawAspect="Content" ObjectID="_1777262818" r:id="rId37"/>
              </w:object>
            </w:r>
          </w:p>
          <w:p w14:paraId="2B6CA1A1" w14:textId="10083498" w:rsidR="006E25D9" w:rsidRDefault="006E25D9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                       </w:t>
            </w:r>
            <w:r w:rsidR="00323B75">
              <w:rPr>
                <w:rFonts w:hint="cs"/>
                <w:rtl/>
              </w:rPr>
              <w:t xml:space="preserve">           </w:t>
            </w:r>
            <w:r>
              <w:rPr>
                <w:rFonts w:hint="cs"/>
                <w:rtl/>
              </w:rPr>
              <w:t xml:space="preserve">          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                                      </w:t>
            </w:r>
          </w:p>
          <w:p w14:paraId="5149BC4E" w14:textId="7A6784DF" w:rsidR="006E25D9" w:rsidRPr="00847077" w:rsidRDefault="006E25D9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ب) علامت مناسب (</w:t>
            </w:r>
            <w:r>
              <w:rPr>
                <w:rFonts w:cs="Cambria" w:hint="cs"/>
                <w:rtl/>
              </w:rPr>
              <w:t xml:space="preserve"> &lt;  =   &gt; </w:t>
            </w:r>
            <w:r>
              <w:rPr>
                <w:rFonts w:hint="cs"/>
                <w:rtl/>
              </w:rPr>
              <w:t>) بگذارید.</w:t>
            </w:r>
            <w:r w:rsidR="00847077">
              <w:rPr>
                <w:rFonts w:hint="cs"/>
                <w:rtl/>
              </w:rPr>
              <w:t xml:space="preserve">                        </w:t>
            </w:r>
            <w:r w:rsidR="00847077" w:rsidRPr="000A6D2B">
              <w:rPr>
                <w:position w:val="-16"/>
              </w:rPr>
              <w:object w:dxaOrig="999" w:dyaOrig="520" w14:anchorId="5B48B620">
                <v:shape id="_x0000_i1039" type="#_x0000_t75" style="width:49.45pt;height:26pt" o:ole="">
                  <v:imagedata r:id="rId38" o:title=""/>
                </v:shape>
                <o:OLEObject Type="Embed" ProgID="Equation.DSMT4" ShapeID="_x0000_i1039" DrawAspect="Content" ObjectID="_1777262819" r:id="rId39"/>
              </w:object>
            </w:r>
            <w:r w:rsidR="00847077">
              <w:rPr>
                <w:rFonts w:hint="cs"/>
                <w:rtl/>
              </w:rPr>
              <w:t xml:space="preserve">                              </w:t>
            </w:r>
            <w:r w:rsidR="00847077">
              <w:rPr>
                <w:rFonts w:hint="cs"/>
                <w:rtl/>
                <w:lang w:bidi="fa-IR"/>
              </w:rPr>
              <w:t xml:space="preserve"> </w:t>
            </w:r>
            <w:r w:rsidR="00847077">
              <w:rPr>
                <w:rFonts w:hint="cs"/>
                <w:rtl/>
              </w:rPr>
              <w:t xml:space="preserve">     </w:t>
            </w:r>
            <w:r w:rsidR="00847077" w:rsidRPr="000A6D2B">
              <w:t xml:space="preserve"> </w:t>
            </w:r>
            <w:r w:rsidR="00847077">
              <w:t xml:space="preserve">       </w:t>
            </w:r>
            <w:r w:rsidR="00847077" w:rsidRPr="00323B75">
              <w:rPr>
                <w:position w:val="-30"/>
              </w:rPr>
              <w:object w:dxaOrig="1620" w:dyaOrig="840" w14:anchorId="76468932">
                <v:shape id="_x0000_i1040" type="#_x0000_t75" style="width:80.65pt;height:41.65pt" o:ole="">
                  <v:imagedata r:id="rId40" o:title=""/>
                </v:shape>
                <o:OLEObject Type="Embed" ProgID="Equation.DSMT4" ShapeID="_x0000_i1040" DrawAspect="Content" ObjectID="_1777262820" r:id="rId41"/>
              </w:object>
            </w:r>
            <w:r>
              <w:rPr>
                <w:rFonts w:hint="cs"/>
                <w:rtl/>
              </w:rPr>
              <w:t xml:space="preserve">                             </w:t>
            </w:r>
            <w:r w:rsidR="00323B75">
              <w:rPr>
                <w:rFonts w:hint="cs"/>
                <w:rtl/>
              </w:rPr>
              <w:t xml:space="preserve">         </w:t>
            </w:r>
            <w:r>
              <w:rPr>
                <w:rFonts w:hint="cs"/>
                <w:rtl/>
              </w:rPr>
              <w:t xml:space="preserve">                 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                        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                          </w:t>
            </w:r>
          </w:p>
        </w:tc>
        <w:tc>
          <w:tcPr>
            <w:tcW w:w="504" w:type="dxa"/>
            <w:vAlign w:val="center"/>
          </w:tcPr>
          <w:p w14:paraId="14C9D3A1" w14:textId="43D5D231" w:rsidR="006E25D9" w:rsidRPr="003B5CEF" w:rsidRDefault="006E25D9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4B2C54" w:rsidRPr="003B5CEF" w14:paraId="20DEA28D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912DD" w14:textId="77777777" w:rsidR="004B2C54" w:rsidRPr="003B5CEF" w:rsidRDefault="004B2C54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37398743" w14:textId="6F7B4BE6" w:rsidR="004B2C54" w:rsidRDefault="00D11CF6" w:rsidP="00D11CF6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مقدار عددی عبارت زیر را به ازای </w:t>
            </w:r>
            <w:r w:rsidR="004B2C54">
              <w:rPr>
                <w:rFonts w:hint="cs"/>
                <w:rtl/>
              </w:rPr>
              <w:t xml:space="preserve"> </w:t>
            </w:r>
            <w:r w:rsidR="004B2C54" w:rsidRPr="004B2C54">
              <w:rPr>
                <w:position w:val="-6"/>
              </w:rPr>
              <w:object w:dxaOrig="600" w:dyaOrig="260" w14:anchorId="62167530">
                <v:shape id="_x0000_i1041" type="#_x0000_t75" style="width:30.35pt;height:13.9pt" o:ole="">
                  <v:imagedata r:id="rId42" o:title=""/>
                </v:shape>
                <o:OLEObject Type="Embed" ProgID="Equation.DSMT4" ShapeID="_x0000_i1041" DrawAspect="Content" ObjectID="_1777262821" r:id="rId43"/>
              </w:object>
            </w:r>
            <w:r w:rsidR="004B2C54">
              <w:rPr>
                <w:rFonts w:hint="cs"/>
                <w:rtl/>
              </w:rPr>
              <w:t xml:space="preserve">  و  </w:t>
            </w:r>
            <w:r w:rsidR="004B2C54" w:rsidRPr="004B2C54">
              <w:rPr>
                <w:position w:val="-6"/>
              </w:rPr>
              <w:object w:dxaOrig="620" w:dyaOrig="279" w14:anchorId="29B4F9E2">
                <v:shape id="_x0000_i1042" type="#_x0000_t75" style="width:30.35pt;height:13.9pt" o:ole="">
                  <v:imagedata r:id="rId44" o:title=""/>
                </v:shape>
                <o:OLEObject Type="Embed" ProgID="Equation.DSMT4" ShapeID="_x0000_i1042" DrawAspect="Content" ObjectID="_1777262822" r:id="rId45"/>
              </w:object>
            </w:r>
            <w:r w:rsidR="004B2C54">
              <w:rPr>
                <w:rFonts w:hint="cs"/>
                <w:rtl/>
              </w:rPr>
              <w:t xml:space="preserve">  بدست آورید.</w:t>
            </w:r>
          </w:p>
          <w:p w14:paraId="41356A72" w14:textId="419A2468" w:rsidR="004B2C54" w:rsidRDefault="004B2C54" w:rsidP="004B2C54">
            <w:pPr>
              <w:tabs>
                <w:tab w:val="left" w:pos="7582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</w:t>
            </w:r>
            <w:r w:rsidR="00D11CF6">
              <w:rPr>
                <w:rFonts w:hint="cs"/>
                <w:rtl/>
                <w:lang w:bidi="fa-IR"/>
              </w:rPr>
              <w:t xml:space="preserve">                                                   </w:t>
            </w:r>
            <w:r>
              <w:rPr>
                <w:rFonts w:hint="cs"/>
                <w:rtl/>
              </w:rPr>
              <w:t xml:space="preserve">                   </w:t>
            </w:r>
            <w:r w:rsidR="00D11CF6" w:rsidRPr="00A6641B">
              <w:rPr>
                <w:position w:val="-10"/>
              </w:rPr>
              <w:object w:dxaOrig="1160" w:dyaOrig="460" w14:anchorId="7B02D886">
                <v:shape id="_x0000_i1043" type="#_x0000_t75" style="width:58.1pt;height:23.4pt" o:ole="">
                  <v:imagedata r:id="rId46" o:title=""/>
                </v:shape>
                <o:OLEObject Type="Embed" ProgID="Equation.DSMT4" ShapeID="_x0000_i1043" DrawAspect="Content" ObjectID="_1777262823" r:id="rId47"/>
              </w:object>
            </w:r>
          </w:p>
        </w:tc>
        <w:tc>
          <w:tcPr>
            <w:tcW w:w="504" w:type="dxa"/>
            <w:vAlign w:val="center"/>
          </w:tcPr>
          <w:p w14:paraId="3941802A" w14:textId="51738B43" w:rsidR="004B2C54" w:rsidRDefault="00D11CF6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۱</w:t>
            </w:r>
          </w:p>
        </w:tc>
      </w:tr>
      <w:tr w:rsidR="008E3E20" w:rsidRPr="003B5CEF" w14:paraId="2330EE64" w14:textId="77777777" w:rsidTr="00AF259A">
        <w:trPr>
          <w:trHeight w:val="2433"/>
        </w:trPr>
        <w:tc>
          <w:tcPr>
            <w:tcW w:w="519" w:type="dxa"/>
            <w:shd w:val="clear" w:color="auto" w:fill="auto"/>
            <w:vAlign w:val="center"/>
          </w:tcPr>
          <w:p w14:paraId="1395E800" w14:textId="77777777" w:rsidR="008E3E20" w:rsidRPr="003B5CEF" w:rsidRDefault="008E3E20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</w:tcPr>
          <w:p w14:paraId="7A852CAD" w14:textId="77777777" w:rsidR="008E3E20" w:rsidRPr="003B5CEF" w:rsidRDefault="008E3E20" w:rsidP="004D0C36">
            <w:pPr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الف) جذر دقیق عددهای زیر را بدست آورید.</w:t>
            </w:r>
          </w:p>
          <w:p w14:paraId="42737739" w14:textId="77777777" w:rsidR="00AF259A" w:rsidRDefault="008E3E20" w:rsidP="00AF259A">
            <w:pPr>
              <w:tabs>
                <w:tab w:val="left" w:pos="7582"/>
              </w:tabs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 xml:space="preserve">              </w:t>
            </w:r>
            <w:r w:rsidR="00BF56E7">
              <w:rPr>
                <w:rFonts w:hint="cs"/>
                <w:sz w:val="26"/>
                <w:szCs w:val="26"/>
                <w:rtl/>
              </w:rPr>
              <w:t xml:space="preserve">                                  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                   </w:t>
            </w:r>
            <w:r w:rsidR="00323B75" w:rsidRPr="003B5CEF">
              <w:rPr>
                <w:position w:val="-10"/>
                <w:sz w:val="26"/>
                <w:szCs w:val="26"/>
              </w:rPr>
              <w:object w:dxaOrig="900" w:dyaOrig="400" w14:anchorId="2736274E">
                <v:shape id="_x0000_i1156" type="#_x0000_t75" style="width:46pt;height:19.1pt" o:ole="">
                  <v:imagedata r:id="rId48" o:title=""/>
                </v:shape>
                <o:OLEObject Type="Embed" ProgID="Equation.DSMT4" ShapeID="_x0000_i1156" DrawAspect="Content" ObjectID="_1777262824" r:id="rId49"/>
              </w:object>
            </w:r>
            <w:r w:rsidRPr="003B5CEF">
              <w:rPr>
                <w:sz w:val="26"/>
                <w:szCs w:val="26"/>
                <w:rtl/>
              </w:rPr>
              <w:t xml:space="preserve"> 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   </w:t>
            </w:r>
            <w:r w:rsidR="009E622D" w:rsidRPr="003B5CEF">
              <w:rPr>
                <w:rFonts w:hint="cs"/>
                <w:sz w:val="26"/>
                <w:szCs w:val="26"/>
                <w:rtl/>
              </w:rPr>
              <w:t xml:space="preserve">                                                  </w:t>
            </w:r>
            <w:r w:rsidRPr="003B5CEF">
              <w:rPr>
                <w:rFonts w:hint="cs"/>
                <w:sz w:val="26"/>
                <w:szCs w:val="26"/>
                <w:rtl/>
              </w:rPr>
              <w:t xml:space="preserve">    </w:t>
            </w:r>
            <w:r w:rsidR="00323B75" w:rsidRPr="003B5CEF">
              <w:rPr>
                <w:position w:val="-24"/>
                <w:sz w:val="26"/>
                <w:szCs w:val="26"/>
              </w:rPr>
              <w:object w:dxaOrig="760" w:dyaOrig="639" w14:anchorId="638E9EEB">
                <v:shape id="_x0000_i1157" type="#_x0000_t75" style="width:38.15pt;height:32.95pt" o:ole="">
                  <v:imagedata r:id="rId50" o:title=""/>
                </v:shape>
                <o:OLEObject Type="Embed" ProgID="Equation.DSMT4" ShapeID="_x0000_i1157" DrawAspect="Content" ObjectID="_1777262825" r:id="rId51"/>
              </w:object>
            </w:r>
          </w:p>
          <w:p w14:paraId="4C30D9E4" w14:textId="20C50C3E" w:rsidR="00AF259A" w:rsidRPr="00AF259A" w:rsidRDefault="008E3E20" w:rsidP="00AF259A">
            <w:pPr>
              <w:tabs>
                <w:tab w:val="left" w:pos="7582"/>
              </w:tabs>
              <w:rPr>
                <w:sz w:val="26"/>
                <w:szCs w:val="26"/>
                <w:lang w:bidi="fa-IR"/>
              </w:rPr>
            </w:pP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ب) جذر </w:t>
            </w:r>
            <w:r w:rsidR="00AF259A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>زیر</w:t>
            </w: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را تا یک رقم اعشار حساب کنی</w:t>
            </w:r>
            <w:r w:rsidR="00A8056C"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د.(با راه حل)                 </w:t>
            </w: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   </w:t>
            </w:r>
            <w:r w:rsidR="006E25D9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 </w:t>
            </w:r>
            <w:r w:rsidR="004D0C36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            </w:t>
            </w:r>
            <w:r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           </w:t>
            </w:r>
          </w:p>
          <w:p w14:paraId="78F208D0" w14:textId="325A45B4" w:rsidR="008E3E20" w:rsidRPr="00847077" w:rsidRDefault="006E25D9" w:rsidP="00AF259A">
            <w:pPr>
              <w:tabs>
                <w:tab w:val="left" w:pos="2977"/>
                <w:tab w:val="left" w:pos="4605"/>
                <w:tab w:val="left" w:pos="8391"/>
              </w:tabs>
              <w:spacing w:line="360" w:lineRule="auto"/>
              <w:jc w:val="right"/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3B5CEF">
              <w:rPr>
                <w:rFonts w:ascii="IPT.Nazanin" w:hAnsi="IPT.Nazanin"/>
                <w:position w:val="-8"/>
                <w:sz w:val="26"/>
                <w:szCs w:val="26"/>
                <w:lang w:bidi="fa-IR"/>
              </w:rPr>
              <w:object w:dxaOrig="800" w:dyaOrig="400" w14:anchorId="17848EEB">
                <v:shape id="_x0000_i1158" type="#_x0000_t75" style="width:39.05pt;height:19.1pt" o:ole="">
                  <v:imagedata r:id="rId52" o:title=""/>
                </v:shape>
                <o:OLEObject Type="Embed" ProgID="Equation.DSMT4" ShapeID="_x0000_i1158" DrawAspect="Content" ObjectID="_1777262826" r:id="rId53"/>
              </w:object>
            </w:r>
            <w:r w:rsidR="008E3E20" w:rsidRPr="003B5CEF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</w:t>
            </w:r>
            <w:r w:rsidR="008E3E20" w:rsidRPr="003B5CEF">
              <w:rPr>
                <w:rFonts w:ascii="IPT.Nazanin" w:hAnsi="IPT.Nazanin"/>
                <w:sz w:val="26"/>
                <w:szCs w:val="26"/>
                <w:lang w:bidi="fa-IR"/>
              </w:rPr>
              <w:t></w:t>
            </w:r>
            <w:r w:rsidR="008E3E20" w:rsidRPr="003B5CEF">
              <w:rPr>
                <w:rFonts w:ascii="IPT.Nazanin" w:hAnsi="IPT.Nazanin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504" w:type="dxa"/>
            <w:vAlign w:val="center"/>
          </w:tcPr>
          <w:p w14:paraId="7848FD78" w14:textId="49B2820F" w:rsidR="008E3E20" w:rsidRPr="003B5CEF" w:rsidRDefault="008E3E20" w:rsidP="00AD0171">
            <w:pPr>
              <w:jc w:val="center"/>
              <w:rPr>
                <w:sz w:val="26"/>
                <w:szCs w:val="26"/>
                <w:rtl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۵/‍‍۱</w:t>
            </w:r>
          </w:p>
        </w:tc>
      </w:tr>
      <w:tr w:rsidR="00323B75" w:rsidRPr="003B5CEF" w14:paraId="7053FA71" w14:textId="77777777" w:rsidTr="00403078">
        <w:trPr>
          <w:trHeight w:val="864"/>
        </w:trPr>
        <w:tc>
          <w:tcPr>
            <w:tcW w:w="519" w:type="dxa"/>
            <w:shd w:val="clear" w:color="auto" w:fill="auto"/>
            <w:vAlign w:val="center"/>
          </w:tcPr>
          <w:p w14:paraId="279B0E67" w14:textId="77777777" w:rsidR="00323B75" w:rsidRPr="003B5CEF" w:rsidRDefault="00323B75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2845944" w14:textId="4F98DF52" w:rsidR="00323B75" w:rsidRPr="003B5CEF" w:rsidRDefault="00EE2633" w:rsidP="008E3E2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در تساوی روبرو مقدار </w:t>
            </w:r>
            <w:r>
              <w:rPr>
                <w:sz w:val="26"/>
                <w:szCs w:val="26"/>
              </w:rPr>
              <w:t xml:space="preserve">x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>
              <w:rPr>
                <w:sz w:val="26"/>
                <w:szCs w:val="26"/>
                <w:lang w:bidi="fa-IR"/>
              </w:rPr>
              <w:t>y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را پیدا کنید.                                                           </w:t>
            </w:r>
            <w:r w:rsidRPr="00416276">
              <w:rPr>
                <w:position w:val="-32"/>
              </w:rPr>
              <w:object w:dxaOrig="2140" w:dyaOrig="780" w14:anchorId="7F3DA97F">
                <v:shape id="_x0000_i1047" type="#_x0000_t75" style="width:106.7pt;height:39.05pt" o:ole="">
                  <v:imagedata r:id="rId54" o:title=""/>
                </v:shape>
                <o:OLEObject Type="Embed" ProgID="Equation.DSMT4" ShapeID="_x0000_i1047" DrawAspect="Content" ObjectID="_1777262827" r:id="rId55"/>
              </w:object>
            </w:r>
          </w:p>
        </w:tc>
        <w:tc>
          <w:tcPr>
            <w:tcW w:w="504" w:type="dxa"/>
            <w:vAlign w:val="center"/>
          </w:tcPr>
          <w:p w14:paraId="2A6142FF" w14:textId="1389DFB0" w:rsidR="00323B75" w:rsidRPr="003B5CEF" w:rsidRDefault="00403078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۵/۰</w:t>
            </w:r>
          </w:p>
        </w:tc>
      </w:tr>
      <w:tr w:rsidR="00887011" w:rsidRPr="003B5CEF" w14:paraId="6E12A698" w14:textId="77777777" w:rsidTr="006E25D9">
        <w:trPr>
          <w:trHeight w:val="3532"/>
        </w:trPr>
        <w:tc>
          <w:tcPr>
            <w:tcW w:w="519" w:type="dxa"/>
            <w:shd w:val="clear" w:color="auto" w:fill="auto"/>
            <w:vAlign w:val="center"/>
          </w:tcPr>
          <w:p w14:paraId="438049F7" w14:textId="77777777" w:rsidR="00887011" w:rsidRPr="003B5CEF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3963B54" w14:textId="7A199FA0" w:rsidR="00887011" w:rsidRPr="003B5CEF" w:rsidRDefault="006E25D9" w:rsidP="00887011">
            <w:pPr>
              <w:rPr>
                <w:noProof/>
                <w:sz w:val="26"/>
                <w:szCs w:val="26"/>
              </w:rPr>
            </w:pPr>
            <w:r w:rsidRPr="003B5CEF">
              <w:rPr>
                <w:rFonts w:cs="B Koodak" w:hint="cs"/>
                <w:b w:val="0"/>
                <w:bCs w:val="0"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2DC09F" wp14:editId="2B8E945A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186055</wp:posOffset>
                      </wp:positionV>
                      <wp:extent cx="514350" cy="457200"/>
                      <wp:effectExtent l="0" t="0" r="0" b="0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9015EF" w14:textId="77777777" w:rsidR="00A8056C" w:rsidRPr="00247533" w:rsidRDefault="00A8056C" w:rsidP="00A8056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DC09F" id="Text Box 2248" o:spid="_x0000_s1039" type="#_x0000_t202" style="position:absolute;left:0;text-align:left;margin-left:-6.8pt;margin-top:14.65pt;width:40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" filled="f" stroked="f" strokeweight=".5pt">
                      <v:textbox>
                        <w:txbxContent>
                          <w:p w14:paraId="419015EF" w14:textId="77777777" w:rsidR="00A8056C" w:rsidRPr="00247533" w:rsidRDefault="00A8056C" w:rsidP="00A8056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5CEF">
              <w:rPr>
                <w:rFonts w:cs="B Koodak" w:hint="cs"/>
                <w:b w:val="0"/>
                <w:bCs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2CC2BB" wp14:editId="47350E9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16510</wp:posOffset>
                      </wp:positionV>
                      <wp:extent cx="2100580" cy="2148205"/>
                      <wp:effectExtent l="38100" t="38100" r="71120" b="42545"/>
                      <wp:wrapNone/>
                      <wp:docPr id="2247" name="Group 2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0580" cy="2148205"/>
                                <a:chOff x="0" y="0"/>
                                <a:chExt cx="2552065" cy="2609216"/>
                              </a:xfrm>
                            </wpg:grpSpPr>
                            <wpg:grpSp>
                              <wpg:cNvPr id="2245" name="Group 2245"/>
                              <wpg:cNvGrpSpPr/>
                              <wpg:grpSpPr>
                                <a:xfrm>
                                  <a:off x="0" y="0"/>
                                  <a:ext cx="2552065" cy="2609216"/>
                                  <a:chOff x="464633" y="439166"/>
                                  <a:chExt cx="1524610" cy="1558649"/>
                                </a:xfrm>
                              </wpg:grpSpPr>
                              <wpg:grpSp>
                                <wpg:cNvPr id="2243" name="Group 2243"/>
                                <wpg:cNvGrpSpPr/>
                                <wpg:grpSpPr>
                                  <a:xfrm>
                                    <a:off x="492529" y="492125"/>
                                    <a:ext cx="1477833" cy="1476375"/>
                                    <a:chOff x="492529" y="492125"/>
                                    <a:chExt cx="1477833" cy="1476375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492590" y="492125"/>
                                      <a:ext cx="1477772" cy="9842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492529" y="1476375"/>
                                      <a:ext cx="1477587" cy="4921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464633" y="1237929"/>
                                    <a:ext cx="152461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1225526" y="439166"/>
                                    <a:ext cx="12982" cy="155864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424890" y="46779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0665F" id="Group 2247" o:spid="_x0000_s1026" style="position:absolute;left:0;text-align:left;margin-left:-2.1pt;margin-top:1.3pt;width:165.4pt;height:169.15pt;z-index:251666432;mso-width-relative:margin;mso-height-relative:margin" coordsize="25520,2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">
                      <v:group id="Group 2245" o:spid="_x0000_s1027" style="position:absolute;width:25520;height:26092" coordorigin="4646,4391" coordsize="15246,1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DL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7DP7ehCcgV78AAAD//wMAUEsBAi0AFAAGAAgAAAAhANvh9svuAAAAhQEAABMAAAAAAAAA&#10;AAAAAAAAAAAAAFtDb250ZW50X1R5cGVzXS54bWxQSwECLQAUAAYACAAAACEAWvQsW78AAAAVAQAA&#10;CwAAAAAAAAAAAAAAAAAfAQAAX3JlbHMvLnJlbHNQSwECLQAUAAYACAAAACEAPSlgy8YAAADdAAAA&#10;DwAAAAAAAAAAAAAAAAAHAgAAZHJzL2Rvd25yZXYueG1sUEsFBgAAAAADAAMAtwAAAPoCAAAAAA==&#10;">
                        <v:group id="Group 2243" o:spid="_x0000_s1028" style="position:absolute;left:4925;top:4921;width:14778;height:14764" coordorigin="4925,4921" coordsize="14778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0k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SfY3i+CU9Azh8AAAD//wMAUEsBAi0AFAAGAAgAAAAhANvh9svuAAAAhQEAABMAAAAAAAAA&#10;AAAAAAAAAAAAAFtDb250ZW50X1R5cGVzXS54bWxQSwECLQAUAAYACAAAACEAWvQsW78AAAAVAQAA&#10;CwAAAAAAAAAAAAAAAAAfAQAAX3JlbHMvLnJlbHNQSwECLQAUAAYACAAAACEA3YxdJMYAAADdAAAA&#10;DwAAAAAAAAAAAAAAAAAHAgAAZHJzL2Rvd25yZXYueG1sUEsFBgAAAAADAAMAtwAAAPoCAAAAAA==&#10;">
                          <v:group id="Group 2123" o:spid="_x0000_s1029" style="position:absolute;left:4925;top:4921;width:14778;height:9842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30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3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Z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msDfmXQE5OIFAAD//wMAUEsBAi0AFAAGAAgAAAAhANvh9svuAAAAhQEAABMAAAAAAAAAAAAA&#10;AAAAAAAAAFtDb250ZW50X1R5cGVzXS54bWxQSwECLQAUAAYACAAAACEAWvQsW78AAAAVAQAACwAA&#10;AAAAAAAAAAAAAAAfAQAAX3JlbHMvLnJlbHNQSwECLQAUAAYACAAAACEAL+gGecMAAADcAAAADwAA&#10;AAAAAAAAAAAAAAAHAgAAZHJzL2Rvd25yZXYueG1sUEsFBgAAAAADAAMAtwAAAPcCAAAAAA==&#10;" filled="f" strokecolor="windowText" strokeweight="1pt"/>
                              <v:rect id="Rectangle 327" o:spid="_x0000_s103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PIO/M+kIyNULAAD//wMAUEsBAi0AFAAGAAgAAAAhANvh9svuAAAAhQEAABMAAAAAAAAAAAAA&#10;AAAAAAAAAFtDb250ZW50X1R5cGVzXS54bWxQSwECLQAUAAYACAAAACEAWvQsW78AAAAVAQAACwAA&#10;AAAAAAAAAAAAAAAfAQAAX3JlbHMvLnJlbHNQSwECLQAUAAYACAAAACEAQKSj4sMAAADcAAAADwAA&#10;AAAAAAAAAAAAAAAHAgAAZHJzL2Rvd25yZXYueG1sUEsFBgAAAAADAAMAtwAAAPcCAAAAAA==&#10;" filled="f" strokecolor="windowText" strokeweight="1pt"/>
                              <v:rect id="Rectangle 332" o:spid="_x0000_s103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n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Ysm8LzTDoCcvkAAAD//wMAUEsBAi0AFAAGAAgAAAAhANvh9svuAAAAhQEAABMAAAAAAAAAAAAA&#10;AAAAAAAAAFtDb250ZW50X1R5cGVzXS54bWxQSwECLQAUAAYACAAAACEAWvQsW78AAAAVAQAACwAA&#10;AAAAAAAAAAAAAAAfAQAAX3JlbHMvLnJlbHNQSwECLQAUAAYACAAAACEA1QqWp8MAAADcAAAADwAA&#10;AAAAAAAAAAAAAAAHAgAAZHJzL2Rvd25yZXYueG1sUEsFBgAAAAADAAMAtwAAAPcCAAAAAA==&#10;" filled="f" strokecolor="windowText" strokeweight="1pt"/>
                              <v:rect id="Rectangle 333" o:spid="_x0000_s103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" filled="f" strokecolor="windowText" strokeweight="1pt"/>
                              <v:rect id="Rectangle 334" o:spid="_x0000_s103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6tI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DWvq0jEAAAA3AAAAA8A&#10;AAAAAAAAAAAAAAAABwIAAGRycy9kb3ducmV2LnhtbFBLBQYAAAAAAwADALcAAAD4AgAAAAA=&#10;" filled="f" strokecolor="windowText" strokeweight="1pt"/>
                              <v:rect id="Rectangle 335" o:spid="_x0000_s103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</v:group>
                            <v:group id="Group 340" o:spid="_x0000_s1037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3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Xa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0zH8nUlHQK5eAAAA//8DAFBLAQItABQABgAIAAAAIQDb4fbL7gAAAIUBAAATAAAAAAAAAAAA&#10;AAAAAAAAAABbQ29udGVudF9UeXBlc10ueG1sUEsBAi0AFAAGAAgAAAAhAFr0LFu/AAAAFQEAAAsA&#10;AAAAAAAAAAAAAAAAHwEAAF9yZWxzLy5yZWxzUEsBAi0AFAAGAAgAAAAhAI0M5drEAAAA3AAAAA8A&#10;AAAAAAAAAAAAAAAABwIAAGRycy9kb3ducmV2LnhtbFBLBQYAAAAAAwADALcAAAD4AgAAAAA=&#10;" filled="f" strokecolor="windowText" strokeweight="1pt"/>
                              <v:rect id="Rectangle 343" o:spid="_x0000_s103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BB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OJAQEHEAAAA3AAAAA8A&#10;AAAAAAAAAAAAAAAABwIAAGRycy9kb3ducmV2LnhtbFBLBQYAAAAAAwADALcAAAD4AgAAAAA=&#10;" filled="f" strokecolor="windowText" strokeweight="1pt"/>
                              <v:rect id="Rectangle 344" o:spid="_x0000_s104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g1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ReAyvM+kIyPkTAAD//wMAUEsBAi0AFAAGAAgAAAAhANvh9svuAAAAhQEAABMAAAAAAAAAAAAA&#10;AAAAAAAAAFtDb250ZW50X1R5cGVzXS54bWxQSwECLQAUAAYACAAAACEAWvQsW78AAAAVAQAACwAA&#10;AAAAAAAAAAAAAAAfAQAAX3JlbHMvLnJlbHNQSwECLQAUAAYACAAAACEAbanYNcMAAADcAAAADwAA&#10;AAAAAAAAAAAAAAAHAgAAZHJzL2Rvd25yZXYueG1sUEsFBgAAAAADAAMAtwAAAPcCAAAAAA==&#10;" filled="f" strokecolor="windowText" strokeweight="1pt"/>
                              <v:rect id="Rectangle 345" o:spid="_x0000_s104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2u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mH5/weyYdAbl8AQAA//8DAFBLAQItABQABgAIAAAAIQDb4fbL7gAAAIUBAAATAAAAAAAAAAAA&#10;AAAAAAAAAABbQ29udGVudF9UeXBlc10ueG1sUEsBAi0AFAAGAAgAAAAhAFr0LFu/AAAAFQEAAAsA&#10;AAAAAAAAAAAAAAAAHwEAAF9yZWxzLy5yZWxzUEsBAi0AFAAGAAgAAAAhAALlfa7EAAAA3AAAAA8A&#10;AAAAAAAAAAAAAAAABwIAAGRycy9kb3ducmV2LnhtbFBLBQYAAAAAAwADALcAAAD4AgAAAAA=&#10;" filled="f" strokecolor="windowText" strokeweight="1pt"/>
                              <v:rect id="Rectangle 346" o:spid="_x0000_s104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PZ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8jfj2cMAAADcAAAADwAA&#10;AAAAAAAAAAAAAAAHAgAAZHJzL2Rvd25yZXYueG1sUEsFBgAAAAADAAMAtwAAAPcCAAAAAA==&#10;" filled="f" strokecolor="windowText" strokeweight="1pt"/>
                              <v:rect id="Rectangle 347" o:spid="_x0000_s104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ZC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J17RkLEAAAA3AAAAA8A&#10;AAAAAAAAAAAAAAAABwIAAGRycy9kb3ducmV2LnhtbFBLBQYAAAAAAwADALcAAAD4AgAAAAA=&#10;" filled="f" strokecolor="windowText" strokeweight="1pt"/>
                            </v:group>
                            <v:group id="Group 2144" o:spid="_x0000_s1044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4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hjxAAAAN0AAAAPAAAAZHJzL2Rvd25yZXYueG1sRI9Pi8Iw&#10;FMTvgt8hPMGbJuoi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JpNaGPEAAAA3QAAAA8A&#10;AAAAAAAAAAAAAAAABwIAAGRycy9kb3ducmV2LnhtbFBLBQYAAAAAAwADALcAAAD4AgAAAAA=&#10;" filled="f" strokecolor="windowText" strokeweight="1pt"/>
                              <v:rect id="Rectangle 2147" o:spid="_x0000_s104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34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" filled="f" strokecolor="windowText" strokeweight="1pt"/>
                              <v:rect id="Rectangle 2148" o:spid="_x0000_s104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" filled="f" strokecolor="windowText" strokeweight="1pt"/>
                              <v:rect id="Rectangle 2149" o:spid="_x0000_s104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wRxQAAAN0AAAAPAAAAZHJzL2Rvd25yZXYueG1sRI9PawIx&#10;FMTvgt8hPMGbJtpS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Dr0vwRxQAAAN0AAAAP&#10;AAAAAAAAAAAAAAAAAAcCAABkcnMvZG93bnJldi54bWxQSwUGAAAAAAMAAwC3AAAA+QIAAAAA&#10;" filled="f" strokecolor="windowText" strokeweight="1pt"/>
                              <v:rect id="Rectangle 2150" o:spid="_x0000_s104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NR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+9CY9Abn+BwAA//8DAFBLAQItABQABgAIAAAAIQDb4fbL7gAAAIUBAAATAAAAAAAAAAAAAAAA&#10;AAAAAABbQ29udGVudF9UeXBlc10ueG1sUEsBAi0AFAAGAAgAAAAhAFr0LFu/AAAAFQEAAAsAAAAA&#10;AAAAAAAAAAAAHwEAAF9yZWxzLy5yZWxzUEsBAi0AFAAGAAgAAAAhAP8xw1HBAAAA3QAAAA8AAAAA&#10;AAAAAAAAAAAABwIAAGRycy9kb3ducmV2LnhtbFBLBQYAAAAAAwADALcAAAD1AgAAAAA=&#10;" filled="f" strokecolor="windowText" strokeweight="1pt"/>
                              <v:rect id="Rectangle 2151" o:spid="_x0000_s105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bK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" filled="f" strokecolor="windowText" strokeweight="1pt"/>
                            </v:group>
                            <v:group id="Group 2156" o:spid="_x0000_s1051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5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89X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c9CY9Abn+BwAA//8DAFBLAQItABQABgAIAAAAIQDb4fbL7gAAAIUBAAATAAAAAAAAAAAAAAAA&#10;AAAAAABbQ29udGVudF9UeXBlc10ueG1sUEsBAi0AFAAGAAgAAAAhAFr0LFu/AAAAFQEAAAsAAAAA&#10;AAAAAAAAAAAAHwEAAF9yZWxzLy5yZWxzUEsBAi0AFAAGAAgAAAAhAAFHz1fBAAAA3QAAAA8AAAAA&#10;AAAAAAAAAAAABwIAAGRycy9kb3ducmV2LnhtbFBLBQYAAAAAAwADALcAAAD1AgAAAAA=&#10;" filled="f" strokecolor="windowText" strokeweight="1pt"/>
                              <v:rect id="Rectangle 2159" o:spid="_x0000_s105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rMxQAAAN0AAAAPAAAAZHJzL2Rvd25yZXYueG1sRI9PawIx&#10;FMTvgt8hPMGbJlpa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BuC2rMxQAAAN0AAAAP&#10;AAAAAAAAAAAAAAAAAAcCAABkcnMvZG93bnJldi54bWxQSwUGAAAAAAMAAwC3AAAA+QIAAAAA&#10;" filled="f" strokecolor="windowText" strokeweight="1pt"/>
                              <v:rect id="Rectangle 2160" o:spid="_x0000_s105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ns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j705v0BGT+BwAA//8DAFBLAQItABQABgAIAAAAIQDb4fbL7gAAAIUBAAATAAAAAAAAAAAAAAAA&#10;AAAAAABbQ29udGVudF9UeXBlc10ueG1sUEsBAi0AFAAGAAgAAAAhAFr0LFu/AAAAFQEAAAsAAAAA&#10;AAAAAAAAAAAAHwEAAF9yZWxzLy5yZWxzUEsBAi0AFAAGAAgAAAAhADFdCezBAAAA3QAAAA8AAAAA&#10;AAAAAAAAAAAABwIAAGRycy9kb3ducmV2LnhtbFBLBQYAAAAAAwADALcAAAD1AgAAAAA=&#10;" filled="f" strokecolor="windowText" strokeweight="1pt"/>
                              <v:rect id="Rectangle 2161" o:spid="_x0000_s105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x3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m2Tw9yY9Abl4AQAA//8DAFBLAQItABQABgAIAAAAIQDb4fbL7gAAAIUBAAATAAAAAAAAAAAA&#10;AAAAAAAAAABbQ29udGVudF9UeXBlc10ueG1sUEsBAi0AFAAGAAgAAAAhAFr0LFu/AAAAFQEAAAsA&#10;AAAAAAAAAAAAAAAAHwEAAF9yZWxzLy5yZWxzUEsBAi0AFAAGAAgAAAAhAF4RrHfEAAAA3QAAAA8A&#10;AAAAAAAAAAAAAAAABwIAAGRycy9kb3ducmV2LnhtbFBLBQYAAAAAAwADALcAAAD4AgAAAAA=&#10;" filled="f" strokecolor="windowText" strokeweight="1pt"/>
                              <v:rect id="Rectangle 2162" o:spid="_x0000_s105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" filled="f" strokecolor="windowText" strokeweight="1pt"/>
                              <v:rect id="Rectangle 2163" o:spid="_x0000_s105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ebxAAAAN0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ePRdAJ/b9ITkMs3AAAA//8DAFBLAQItABQABgAIAAAAIQDb4fbL7gAAAIUBAAATAAAAAAAAAAAA&#10;AAAAAAAAAABbQ29udGVudF9UeXBlc10ueG1sUEsBAi0AFAAGAAgAAAAhAFr0LFu/AAAAFQEAAAsA&#10;AAAAAAAAAAAAAAAAHwEAAF9yZWxzLy5yZWxzUEsBAi0AFAAGAAgAAAAhAMGPl5vEAAAA3QAAAA8A&#10;AAAAAAAAAAAAAAAABwIAAGRycy9kb3ducmV2LnhtbFBLBQYAAAAAAwADALcAAAD4AgAAAAA=&#10;" filled="f" strokecolor="windowText" strokeweight="1pt"/>
                            </v:group>
                          </v:group>
                          <v:group id="Group 2170" o:spid="_x0000_s1058" style="position:absolute;left:4925;top:14763;width:14776;height:4922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59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6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" filled="f" strokecolor="windowText" strokeweight="1pt"/>
                              <v:rect id="Rectangle 2174" o:spid="_x0000_s106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ky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DLv5kyxQAAAN0AAAAP&#10;AAAAAAAAAAAAAAAAAAcCAABkcnMvZG93bnJldi54bWxQSwUGAAAAAAMAAwC3AAAA+QIAAAAA&#10;" filled="f" strokecolor="windowText" strokeweight="1pt"/>
                              <v:rect id="Rectangle 2175" o:spid="_x0000_s106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ypxQAAAN0AAAAPAAAAZHJzL2Rvd25yZXYueG1sRI9PawIx&#10;FMTvgt8hPMGbJlra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Ck8zypxQAAAN0AAAAP&#10;AAAAAAAAAAAAAAAAAAcCAABkcnMvZG93bnJldi54bWxQSwUGAAAAAAMAAwC3AAAA+QIAAAAA&#10;" filled="f" strokecolor="windowText" strokeweight="1pt"/>
                              <v:rect id="Rectangle 2176" o:spid="_x0000_s106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LexAAAAN0AAAAPAAAAZHJzL2Rvd25yZXYueG1sRI9Pi8Iw&#10;FMTvgt8hPMGbJiq4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FQhot7EAAAA3QAAAA8A&#10;AAAAAAAAAAAAAAAABwIAAGRycy9kb3ducmV2LnhtbFBLBQYAAAAAAwADALcAAAD4AgAAAAA=&#10;" filled="f" strokecolor="windowText" strokeweight="1pt"/>
                              <v:rect id="Rectangle 2177" o:spid="_x0000_s106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" filled="f" strokecolor="windowText" strokeweight="1pt"/>
                              <v:rect id="Rectangle 2178" o:spid="_x0000_s106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" filled="f" strokecolor="windowText" strokeweight="1pt"/>
                            </v:group>
                            <v:group id="Group 2183" o:spid="_x0000_s1066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6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" filled="f" strokecolor="windowText" strokeweight="1pt"/>
                              <v:rect id="Rectangle 2186" o:spid="_x0000_s106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" filled="f" strokecolor="windowText" strokeweight="1pt"/>
                              <v:rect id="Rectangle 2187" o:spid="_x0000_s106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" filled="f" strokecolor="windowText" strokeweight="1pt"/>
                              <v:rect id="Rectangle 2188" o:spid="_x0000_s107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MQ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xz05v0BGT+BwAA//8DAFBLAQItABQABgAIAAAAIQDb4fbL7gAAAIUBAAATAAAAAAAAAAAAAAAA&#10;AAAAAABbQ29udGVudF9UeXBlc10ueG1sUEsBAi0AFAAGAAgAAAAhAFr0LFu/AAAAFQEAAAsAAAAA&#10;AAAAAAAAAAAAHwEAAF9yZWxzLy5yZWxzUEsBAi0AFAAGAAgAAAAhAH8n4xDBAAAA3QAAAA8AAAAA&#10;AAAAAAAAAAAABwIAAGRycy9kb3ducmV2LnhtbFBLBQYAAAAAAwADALcAAAD1AgAAAAA=&#10;" filled="f" strokecolor="windowText" strokeweight="1pt"/>
                              <v:rect id="Rectangle 2189" o:spid="_x0000_s107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" filled="f" strokecolor="windowText" strokeweight="1pt"/>
                              <v:rect id="Rectangle 2190" o:spid="_x0000_s107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" filled="f" strokecolor="windowText" strokeweight="1pt"/>
                            </v:group>
                          </v:group>
                        </v:group>
                        <v:shape id="Straight Arrow Connector 2244" o:spid="_x0000_s1073" type="#_x0000_t32" style="position:absolute;left:4646;top:12379;width:152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  <v:stroke startarrow="block" endarrow="block"/>
                        </v:shape>
                        <v:shape id="Straight Arrow Connector 486" o:spid="_x0000_s1074" type="#_x0000_t32" style="position:absolute;left:12255;top:4391;width:130;height:15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  <v:stroke startarrow="block" endarrow="block"/>
                        </v:shape>
                      </v:group>
                      <v:oval id="Oval 2246" o:spid="_x0000_s1075" style="position:absolute;left:4248;top:467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" fillcolor="black [3200]" strokecolor="black [1600]" strokeweight="2pt"/>
                    </v:group>
                  </w:pict>
                </mc:Fallback>
              </mc:AlternateContent>
            </w:r>
            <w:r w:rsidR="00887011" w:rsidRPr="003B5CEF">
              <w:rPr>
                <w:rFonts w:hint="cs"/>
                <w:noProof/>
                <w:sz w:val="26"/>
                <w:szCs w:val="26"/>
                <w:rtl/>
              </w:rPr>
              <w:t>الف) نقطه</w:t>
            </w:r>
            <w:r w:rsidR="00887011" w:rsidRPr="003B5CEF">
              <w:rPr>
                <w:noProof/>
                <w:sz w:val="26"/>
                <w:szCs w:val="26"/>
                <w:rtl/>
              </w:rPr>
              <w:softHyphen/>
            </w:r>
            <w:r w:rsidR="00887011" w:rsidRPr="003B5CEF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3B5CEF">
              <w:rPr>
                <w:noProof/>
                <w:position w:val="-34"/>
                <w:sz w:val="26"/>
                <w:szCs w:val="26"/>
              </w:rPr>
              <w:object w:dxaOrig="1120" w:dyaOrig="840" w14:anchorId="58B7C80B">
                <v:shape id="_x0000_i1087" type="#_x0000_t75" style="width:48.6pt;height:36.45pt" o:ole="">
                  <v:imagedata r:id="rId56" o:title=""/>
                </v:shape>
                <o:OLEObject Type="Embed" ProgID="Equation.DSMT4" ShapeID="_x0000_i1087" DrawAspect="Content" ObjectID="_1777262828" r:id="rId57"/>
              </w:object>
            </w:r>
            <w:r w:rsidR="00887011" w:rsidRPr="003B5CEF">
              <w:rPr>
                <w:rFonts w:hint="cs"/>
                <w:noProof/>
                <w:sz w:val="26"/>
                <w:szCs w:val="26"/>
                <w:rtl/>
              </w:rPr>
              <w:t xml:space="preserve"> را روی محور مقابل مشخص کنید.</w:t>
            </w:r>
            <w:r w:rsidR="00887011" w:rsidRPr="003B5CEF">
              <w:rPr>
                <w:noProof/>
                <w:sz w:val="26"/>
                <w:szCs w:val="26"/>
              </w:rPr>
              <w:t xml:space="preserve"> </w:t>
            </w:r>
          </w:p>
          <w:p w14:paraId="6F27166B" w14:textId="4EFAB864" w:rsidR="00887011" w:rsidRPr="003B5CEF" w:rsidRDefault="00887011" w:rsidP="006E25D9">
            <w:pPr>
              <w:rPr>
                <w:noProof/>
                <w:sz w:val="26"/>
                <w:szCs w:val="26"/>
                <w:rtl/>
                <w:lang w:bidi="fa-IR"/>
              </w:rPr>
            </w:pP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ب) مختصات نقطه </w:t>
            </w:r>
            <w:r w:rsidRPr="003B5CEF">
              <w:rPr>
                <w:noProof/>
                <w:sz w:val="26"/>
                <w:szCs w:val="26"/>
              </w:rPr>
              <w:t xml:space="preserve">B </w: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  را بنویسید.</w:t>
            </w:r>
            <w:r w:rsidR="00A8056C" w:rsidRPr="003B5CEF">
              <w:rPr>
                <w:rFonts w:hint="cs"/>
                <w:noProof/>
                <w:sz w:val="26"/>
                <w:szCs w:val="26"/>
                <w:rtl/>
              </w:rPr>
              <w:t xml:space="preserve">   </w:t>
            </w:r>
            <w:r w:rsidR="00A8056C" w:rsidRPr="003B5CEF">
              <w:rPr>
                <w:noProof/>
                <w:sz w:val="26"/>
                <w:szCs w:val="26"/>
              </w:rPr>
              <w:t xml:space="preserve"> </w:t>
            </w:r>
            <w:r w:rsidR="006E25D9" w:rsidRPr="003B5CEF">
              <w:rPr>
                <w:noProof/>
                <w:position w:val="-34"/>
                <w:sz w:val="26"/>
                <w:szCs w:val="26"/>
              </w:rPr>
              <w:object w:dxaOrig="1100" w:dyaOrig="840" w14:anchorId="79EC16FD">
                <v:shape id="_x0000_i1088" type="#_x0000_t75" style="width:46.85pt;height:35.55pt" o:ole="">
                  <v:imagedata r:id="rId58" o:title=""/>
                </v:shape>
                <o:OLEObject Type="Embed" ProgID="Equation.DSMT4" ShapeID="_x0000_i1088" DrawAspect="Content" ObjectID="_1777262829" r:id="rId59"/>
              </w:objec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                                                    </w:t>
            </w:r>
          </w:p>
          <w:p w14:paraId="28C84A71" w14:textId="77777777" w:rsidR="006E25D9" w:rsidRDefault="00887011" w:rsidP="006E25D9">
            <w:pPr>
              <w:rPr>
                <w:b w:val="0"/>
                <w:bCs w:val="0"/>
                <w:noProof/>
                <w:sz w:val="26"/>
                <w:szCs w:val="26"/>
                <w:rtl/>
              </w:rPr>
            </w:pP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ب) بردار </w:t>
            </w:r>
            <w:r w:rsidRPr="003B5CEF">
              <w:rPr>
                <w:noProof/>
                <w:position w:val="-4"/>
                <w:sz w:val="26"/>
                <w:szCs w:val="26"/>
              </w:rPr>
              <w:object w:dxaOrig="460" w:dyaOrig="360" w14:anchorId="24BDB43C">
                <v:shape id="_x0000_i1089" type="#_x0000_t75" style="width:23.4pt;height:18.2pt" o:ole="">
                  <v:imagedata r:id="rId60" o:title=""/>
                </v:shape>
                <o:OLEObject Type="Embed" ProgID="Equation.3" ShapeID="_x0000_i1089" DrawAspect="Content" ObjectID="_1777262830" r:id="rId61"/>
              </w:objec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 را رسم </w:t>
            </w:r>
            <w:r w:rsidR="006E25D9">
              <w:rPr>
                <w:rFonts w:hint="cs"/>
                <w:noProof/>
                <w:sz w:val="26"/>
                <w:szCs w:val="26"/>
                <w:rtl/>
              </w:rPr>
              <w:t>و مختصات آن را بنويسيد.</w:t>
            </w: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6E25D9">
              <w:rPr>
                <w:rFonts w:hint="cs"/>
                <w:noProof/>
                <w:sz w:val="26"/>
                <w:szCs w:val="26"/>
                <w:rtl/>
              </w:rPr>
              <w:t xml:space="preserve">  </w:t>
            </w:r>
            <w:r w:rsidR="006E25D9" w:rsidRPr="003B5CEF">
              <w:rPr>
                <w:noProof/>
                <w:position w:val="-32"/>
                <w:sz w:val="26"/>
                <w:szCs w:val="26"/>
              </w:rPr>
              <w:object w:dxaOrig="1240" w:dyaOrig="780" w14:anchorId="066424DE">
                <v:shape id="_x0000_i1090" type="#_x0000_t75" style="width:55.5pt;height:35.55pt" o:ole="">
                  <v:imagedata r:id="rId62" o:title=""/>
                </v:shape>
                <o:OLEObject Type="Embed" ProgID="Equation.3" ShapeID="_x0000_i1090" DrawAspect="Content" ObjectID="_1777262831" r:id="rId63"/>
              </w:object>
            </w:r>
          </w:p>
          <w:p w14:paraId="3FE4DE13" w14:textId="1F01F2B2" w:rsidR="00887011" w:rsidRPr="006E25D9" w:rsidRDefault="00887011" w:rsidP="006E25D9">
            <w:pPr>
              <w:rPr>
                <w:b w:val="0"/>
                <w:bCs w:val="0"/>
                <w:noProof/>
                <w:sz w:val="26"/>
                <w:szCs w:val="26"/>
                <w:rtl/>
              </w:rPr>
            </w:pP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                            </w:t>
            </w:r>
          </w:p>
          <w:p w14:paraId="2BA2583B" w14:textId="7B2E7212" w:rsidR="00887011" w:rsidRPr="003B5CEF" w:rsidRDefault="00887011" w:rsidP="006E25D9">
            <w:pPr>
              <w:rPr>
                <w:noProof/>
                <w:sz w:val="26"/>
                <w:szCs w:val="26"/>
                <w:rtl/>
              </w:rPr>
            </w:pPr>
            <w:r w:rsidRPr="003B5CEF">
              <w:rPr>
                <w:rFonts w:hint="cs"/>
                <w:noProof/>
                <w:sz w:val="26"/>
                <w:szCs w:val="26"/>
                <w:rtl/>
              </w:rPr>
              <w:t xml:space="preserve">د) جمع متناظر با بردار  </w:t>
            </w:r>
            <w:r w:rsidRPr="003B5CEF">
              <w:rPr>
                <w:noProof/>
                <w:position w:val="-4"/>
                <w:sz w:val="26"/>
                <w:szCs w:val="26"/>
              </w:rPr>
              <w:object w:dxaOrig="460" w:dyaOrig="360" w14:anchorId="61CF19A7">
                <v:shape id="_x0000_i1091" type="#_x0000_t75" style="width:23.4pt;height:18.2pt" o:ole="">
                  <v:imagedata r:id="rId64" o:title=""/>
                </v:shape>
                <o:OLEObject Type="Embed" ProgID="Equation.3" ShapeID="_x0000_i1091" DrawAspect="Content" ObjectID="_1777262832" r:id="rId65"/>
              </w:object>
            </w:r>
            <w:r w:rsidR="006E25D9">
              <w:rPr>
                <w:rFonts w:hint="cs"/>
                <w:noProof/>
                <w:sz w:val="26"/>
                <w:szCs w:val="26"/>
                <w:rtl/>
              </w:rPr>
              <w:t xml:space="preserve"> را  بنويسيد.</w:t>
            </w:r>
            <w:r w:rsidR="00A8056C" w:rsidRPr="003B5CEF">
              <w:rPr>
                <w:rFonts w:hint="cs"/>
                <w:noProof/>
                <w:sz w:val="26"/>
                <w:szCs w:val="26"/>
                <w:rtl/>
              </w:rPr>
              <w:t xml:space="preserve">   </w:t>
            </w:r>
            <w:r w:rsidR="006E25D9" w:rsidRPr="003B5CEF">
              <w:rPr>
                <w:b w:val="0"/>
                <w:bCs w:val="0"/>
                <w:noProof/>
                <w:position w:val="-32"/>
                <w:sz w:val="26"/>
                <w:szCs w:val="26"/>
              </w:rPr>
              <w:object w:dxaOrig="2160" w:dyaOrig="780" w14:anchorId="611812CD">
                <v:shape id="_x0000_i1092" type="#_x0000_t75" style="width:101.5pt;height:35.55pt" o:ole="">
                  <v:imagedata r:id="rId66" o:title=""/>
                </v:shape>
                <o:OLEObject Type="Embed" ProgID="Equation.DSMT4" ShapeID="_x0000_i1092" DrawAspect="Content" ObjectID="_1777262833" r:id="rId67"/>
              </w:object>
            </w:r>
          </w:p>
        </w:tc>
        <w:tc>
          <w:tcPr>
            <w:tcW w:w="504" w:type="dxa"/>
            <w:vAlign w:val="center"/>
          </w:tcPr>
          <w:p w14:paraId="0E1F9E90" w14:textId="6632A151" w:rsidR="00887011" w:rsidRPr="003B5CEF" w:rsidRDefault="00887011" w:rsidP="00AD0171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3B5CEF">
              <w:rPr>
                <w:rFonts w:hint="cs"/>
                <w:sz w:val="26"/>
                <w:szCs w:val="26"/>
                <w:rtl/>
              </w:rPr>
              <w:t>2</w:t>
            </w:r>
          </w:p>
        </w:tc>
      </w:tr>
      <w:tr w:rsidR="00DC2C84" w:rsidRPr="003B5CEF" w14:paraId="147EC242" w14:textId="77777777" w:rsidTr="00AF259A">
        <w:trPr>
          <w:trHeight w:val="817"/>
        </w:trPr>
        <w:tc>
          <w:tcPr>
            <w:tcW w:w="519" w:type="dxa"/>
            <w:shd w:val="clear" w:color="auto" w:fill="auto"/>
            <w:vAlign w:val="center"/>
          </w:tcPr>
          <w:p w14:paraId="0F7CDD78" w14:textId="77777777" w:rsidR="00DC2C84" w:rsidRPr="003B5CEF" w:rsidRDefault="00DC2C84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6264A29" w14:textId="3FDB1985" w:rsidR="00DC2C84" w:rsidRDefault="006971BD" w:rsidP="00DC2C84">
            <w:pPr>
              <w:rPr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819CEA5" wp14:editId="252CAD45">
                      <wp:simplePos x="0" y="0"/>
                      <wp:positionH relativeFrom="page">
                        <wp:posOffset>87630</wp:posOffset>
                      </wp:positionH>
                      <wp:positionV relativeFrom="page">
                        <wp:posOffset>46355</wp:posOffset>
                      </wp:positionV>
                      <wp:extent cx="1376045" cy="499745"/>
                      <wp:effectExtent l="0" t="0" r="14605" b="14605"/>
                      <wp:wrapNone/>
                      <wp:docPr id="2263" name="Group 2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045" cy="499745"/>
                                <a:chOff x="0" y="0"/>
                                <a:chExt cx="1376045" cy="499957"/>
                              </a:xfrm>
                            </wpg:grpSpPr>
                            <wpg:grpSp>
                              <wpg:cNvPr id="2264" name="Group 2264"/>
                              <wpg:cNvGrpSpPr/>
                              <wpg:grpSpPr>
                                <a:xfrm>
                                  <a:off x="0" y="0"/>
                                  <a:ext cx="1376045" cy="499957"/>
                                  <a:chOff x="0" y="247650"/>
                                  <a:chExt cx="2724150" cy="990600"/>
                                </a:xfrm>
                              </wpg:grpSpPr>
                              <wpg:grpSp>
                                <wpg:cNvPr id="2265" name="Group 2265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266" name="Rectangle 226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7" name="Rectangle 226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8" name="Rectangle 226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9" name="Rectangle 226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0" name="Rectangle 227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1" name="Rectangle 227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Rectangle 11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Rectangle 11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Rectangle 13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1" name="Group 141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55" name="Rectangle 155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Rectangle 1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Rectangle 1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Rectangle 1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Rectangle 228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Rectangle 229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38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39" name="Rectangle 23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" name="Rectangle 24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Rectangle 24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250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51" name="Rectangle 25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Rectangle 25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2" name="Rectangle 211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3" name="Rectangle 211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4" name="Rectangle 211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5" name="Rectangle 211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6" name="Rectangle 211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7" name="Rectangle 211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3" name="Isosceles Triangle 2143"/>
                              <wps:cNvSpPr/>
                              <wps:spPr>
                                <a:xfrm>
                                  <a:off x="240899" y="128865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864203" y="11218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1B4B54" id="Group 2263" o:spid="_x0000_s1026" style="position:absolute;left:0;text-align:left;margin-left:6.9pt;margin-top:3.65pt;width:108.35pt;height:39.35pt;z-index:251673600;mso-position-horizontal-relative:page;mso-position-vertical-relative:page;mso-width-relative:margin;mso-height-relative:margin" coordsize="13760,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">
                      <v:group id="Group 2264" o:spid="_x0000_s1027" style="position:absolute;width:13760;height:4999" coordorigin=",2476" coordsize="2724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<v:group id="Group 2265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yr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">
                          <v:rect id="Rectangle 2266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" filled="f" strokecolor="windowText" strokeweight="1pt"/>
                          <v:rect id="Rectangle 2267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" filled="f" strokecolor="windowText" strokeweight="1pt"/>
                          <v:rect id="Rectangle 2268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" filled="f" strokecolor="windowText" strokeweight="1pt"/>
                          <v:rect id="Rectangle 2269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" filled="f" strokecolor="windowText" strokeweight="1pt"/>
                          <v:rect id="Rectangle 2270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" filled="f" strokecolor="windowText" strokeweight="1pt"/>
                          <v:rect id="Rectangle 2271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" filled="f" strokecolor="windowText" strokeweight="1pt"/>
                          <v:rect id="Rectangle 84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  <v:rect id="Rectangle 111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pRwQAAANw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xn8PZMukItfAAAA//8DAFBLAQItABQABgAIAAAAIQDb4fbL7gAAAIUBAAATAAAAAAAAAAAAAAAA&#10;AAAAAABbQ29udGVudF9UeXBlc10ueG1sUEsBAi0AFAAGAAgAAAAhAFr0LFu/AAAAFQEAAAsAAAAA&#10;AAAAAAAAAAAAHwEAAF9yZWxzLy5yZWxzUEsBAi0AFAAGAAgAAAAhAMOpOlHBAAAA3AAAAA8AAAAA&#10;AAAAAAAAAAAABwIAAGRycy9kb3ducmV2LnhtbFBLBQYAAAAAAwADALcAAAD1AgAAAAA=&#10;" filled="f" strokecolor="windowText" strokeweight="1pt"/>
                          <v:rect id="Rectangle 112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Qm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xP4eyZdIJe/AAAA//8DAFBLAQItABQABgAIAAAAIQDb4fbL7gAAAIUBAAATAAAAAAAAAAAAAAAA&#10;AAAAAABbQ29udGVudF9UeXBlc10ueG1sUEsBAi0AFAAGAAgAAAAhAFr0LFu/AAAAFQEAAAsAAAAA&#10;AAAAAAAAAAAAHwEAAF9yZWxzLy5yZWxzUEsBAi0AFAAGAAgAAAAhADN7pCbBAAAA3AAAAA8AAAAA&#10;AAAAAAAAAAAABwIAAGRycy9kb3ducmV2LnhtbFBLBQYAAAAAAwADALcAAAD1AgAAAAA=&#10;" filled="f" strokecolor="windowText" strokeweight="1pt"/>
                          <v:rect id="Rectangle 113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G9wgAAANw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" filled="f" strokecolor="windowText" strokeweight="1pt"/>
                          <v:rect id="Rectangle 134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Wp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D3/h+Uy6QM7+AQAA//8DAFBLAQItABQABgAIAAAAIQDb4fbL7gAAAIUBAAATAAAAAAAAAAAAAAAA&#10;AAAAAABbQ29udGVudF9UeXBlc10ueG1sUEsBAi0AFAAGAAgAAAAhAFr0LFu/AAAAFQEAAAsAAAAA&#10;AAAAAAAAAAAAHwEAAF9yZWxzLy5yZWxzUEsBAi0AFAAGAAgAAAAhAJhrxanBAAAA3AAAAA8AAAAA&#10;AAAAAAAAAAAABwIAAGRycy9kb3ducmV2LnhtbFBLBQYAAAAAAwADALcAAAD1AgAAAAA=&#10;" filled="f" strokecolor="windowText" strokeweight="1pt"/>
                        </v:group>
                        <v:group id="Group 141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<v:rect id="Rectangle 155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WSwgAAANw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Aq+IWSwgAAANwAAAAPAAAA&#10;AAAAAAAAAAAAAAcCAABkcnMvZG93bnJldi54bWxQSwUGAAAAAAMAAwC3AAAA9gIAAAAA&#10;" filled="f" strokecolor="windowText" strokeweight="1pt"/>
                          <v:rect id="Rectangle 1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y3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8FX56RCfTiDgAA//8DAFBLAQItABQABgAIAAAAIQDb4fbL7gAAAIUBAAATAAAAAAAAAAAA&#10;AAAAAAAAAABbQ29udGVudF9UeXBlc10ueG1sUEsBAi0AFAAGAAgAAAAhAFr0LFu/AAAAFQEAAAsA&#10;AAAAAAAAAAAAAAAAHwEAAF9yZWxzLy5yZWxzUEsBAi0AFAAGAAgAAAAhAPTj7LfEAAAA3AAAAA8A&#10;AAAAAAAAAAAAAAAABwIAAGRycy9kb3ducmV2LnhtbFBLBQYAAAAAAwADALcAAAD4AgAAAAA=&#10;" filled="f" strokecolor="windowText" strokeweight="1pt"/>
                          <v:rect id="Rectangle 1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" filled="f" strokecolor="windowText" strokeweight="1pt"/>
                          <v:rect id="Rectangle 1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db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eASvZ9IFcv4EAAD//wMAUEsBAi0AFAAGAAgAAAAhANvh9svuAAAAhQEAABMAAAAAAAAAAAAAAAAA&#10;AAAAAFtDb250ZW50X1R5cGVzXS54bWxQSwECLQAUAAYACAAAACEAWvQsW78AAAAVAQAACwAAAAAA&#10;AAAAAAAAAAAfAQAAX3JlbHMvLnJlbHNQSwECLQAUAAYACAAAACEAa33XW8AAAADcAAAADwAAAAAA&#10;AAAAAAAAAAAHAgAAZHJzL2Rvd25yZXYueG1sUEsFBgAAAAADAAMAtwAAAPQCAAAAAA==&#10;" filled="f" strokecolor="windowText" strokeweight="1pt"/>
                          <v:rect id="Rectangle 224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II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MaXMgjEAAAA3AAAAA8A&#10;AAAAAAAAAAAAAAAABwIAAGRycy9kb3ducmV2LnhtbFBLBQYAAAAAAwADALcAAAD4AgAAAAA=&#10;" filled="f" strokecolor="windowText" strokeweight="1pt"/>
                          <v:rect id="Rectangle 225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eT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Knbl5PEAAAA3AAAAA8A&#10;AAAAAAAAAAAAAAAABwIAAGRycy9kb3ducmV2LnhtbFBLBQYAAAAAAwADALcAAAD4AgAAAAA=&#10;" filled="f" strokecolor="windowText" strokeweight="1pt"/>
                          <v:rect id="Rectangle 226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nk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WzeDvTDoCcvkCAAD//wMAUEsBAi0AFAAGAAgAAAAhANvh9svuAAAAhQEAABMAAAAAAAAAAAAA&#10;AAAAAAAAAFtDb250ZW50X1R5cGVzXS54bWxQSwECLQAUAAYACAAAACEAWvQsW78AAAAVAQAACwAA&#10;AAAAAAAAAAAAAAAfAQAAX3JlbHMvLnJlbHNQSwECLQAUAAYACAAAACEAWQkJ5MMAAADcAAAADwAA&#10;AAAAAAAAAAAAAAAHAgAAZHJzL2Rvd25yZXYueG1sUEsFBgAAAAADAAMAtwAAAPcCAAAAAA==&#10;" filled="f" strokecolor="windowText" strokeweight="1pt"/>
                          <v:rect id="Rectangle 227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x/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2Sf8nklHQC5+AAAA//8DAFBLAQItABQABgAIAAAAIQDb4fbL7gAAAIUBAAATAAAAAAAAAAAA&#10;AAAAAAAAAABbQ29udGVudF9UeXBlc10ueG1sUEsBAi0AFAAGAAgAAAAhAFr0LFu/AAAAFQEAAAsA&#10;AAAAAAAAAAAAAAAAHwEAAF9yZWxzLy5yZWxzUEsBAi0AFAAGAAgAAAAhADZFrH/EAAAA3AAAAA8A&#10;AAAAAAAAAAAAAAAABwIAAGRycy9kb3ducmV2LnhtbFBLBQYAAAAAAwADALcAAAD4AgAAAAA=&#10;" filled="f" strokecolor="windowText" strokeweight="1pt"/>
                          <v:rect id="Rectangle 228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" filled="f" strokecolor="windowText" strokeweight="1pt"/>
                          <v:rect id="Rectangle 229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" filled="f" strokecolor="windowText" strokeweight="1pt"/>
                          <v:rect id="Rectangle 230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L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M1PZ9IRkPkTAAD//wMAUEsBAi0AFAAGAAgAAAAhANvh9svuAAAAhQEAABMAAAAAAAAAAAAAAAAA&#10;AAAAAFtDb250ZW50X1R5cGVzXS54bWxQSwECLQAUAAYACAAAACEAWvQsW78AAAAVAQAACwAAAAAA&#10;AAAAAAAAAAAfAQAAX3JlbHMvLnJlbHNQSwECLQAUAAYACAAAACEAPHWi1sAAAADcAAAADwAAAAAA&#10;AAAAAAAAAAAHAgAAZHJzL2Rvd25yZXYueG1sUEsFBgAAAAADAAMAtwAAAPQCAAAAAA==&#10;" filled="f" strokecolor="windowText" strokeweight="1pt"/>
                        </v:group>
                        <v:group id="Group 238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rect id="Rectangle 239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  <v:rect id="Rectangle 240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  <v:rect id="Rectangle 241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  <v:rect id="Rectangle 242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pH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Pvt6kfEAAAA3AAAAA8A&#10;AAAAAAAAAAAAAAAABwIAAGRycy9kb3ducmV2LnhtbFBLBQYAAAAAAwADALcAAAD4AgAAAAA=&#10;" filled="f" strokecolor="windowText" strokeweight="1pt"/>
                          <v:rect id="Rectangle 243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/c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0wn8nUlHQK5eAAAA//8DAFBLAQItABQABgAIAAAAIQDb4fbL7gAAAIUBAAATAAAAAAAAAAAA&#10;AAAAAAAAAABbQ29udGVudF9UeXBlc10ueG1sUEsBAi0AFAAGAAgAAAAhAFr0LFu/AAAAFQEAAAsA&#10;AAAAAAAAAAAAAAAAHwEAAF9yZWxzLy5yZWxzUEsBAi0AFAAGAAgAAAAhAJShT9zEAAAA3AAAAA8A&#10;AAAAAAAAAAAAAAAABwIAAGRycy9kb3ducmV2LnhtbFBLBQYAAAAAAwADALcAAAD4AgAAAAA=&#10;" filled="f" strokecolor="windowText" strokeweight="1pt"/>
                          <v:rect id="Rectangle 244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eo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rG0ym8zqQjIJd/AAAA//8DAFBLAQItABQABgAIAAAAIQDb4fbL7gAAAIUBAAATAAAAAAAAAAAA&#10;AAAAAAAAAABbQ29udGVudF9UeXBlc10ueG1sUEsBAi0AFAAGAAgAAAAhAFr0LFu/AAAAFQEAAAsA&#10;AAAAAAAAAAAAAAAAHwEAAF9yZWxzLy5yZWxzUEsBAi0AFAAGAAgAAAAhABtI16jEAAAA3AAAAA8A&#10;AAAAAAAAAAAAAAAABwIAAGRycy9kb3ducmV2LnhtbFBLBQYAAAAAAwADALcAAAD4AgAAAAA=&#10;" filled="f" strokecolor="windowText" strokeweight="1pt"/>
                          <v:rect id="Rectangle 245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HIz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n1/weyYdAbl4AQAA//8DAFBLAQItABQABgAIAAAAIQDb4fbL7gAAAIUBAAATAAAAAAAAAAAA&#10;AAAAAAAAAABbQ29udGVudF9UeXBlc10ueG1sUEsBAi0AFAAGAAgAAAAhAFr0LFu/AAAAFQEAAAsA&#10;AAAAAAAAAAAAAAAAHwEAAF9yZWxzLy5yZWxzUEsBAi0AFAAGAAgAAAAhAHQEcjPEAAAA3AAAAA8A&#10;AAAAAAAAAAAAAAAABwIAAGRycy9kb3ducmV2LnhtbFBLBQYAAAAAAwADALcAAAD4AgAAAAA=&#10;" filled="f" strokecolor="windowText" strokeweight="1pt"/>
                          <v:rect id="Rectangle 246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uxE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0xm8z6QjIFe/AAAA//8DAFBLAQItABQABgAIAAAAIQDb4fbL7gAAAIUBAAATAAAAAAAAAAAA&#10;AAAAAAAAAABbQ29udGVudF9UeXBlc10ueG1sUEsBAi0AFAAGAAgAAAAhAFr0LFu/AAAAFQEAAAsA&#10;AAAAAAAAAAAAAAAAHwEAAF9yZWxzLy5yZWxzUEsBAi0AFAAGAAgAAAAhAITW7ETEAAAA3AAAAA8A&#10;AAAAAAAAAAAAAAAABwIAAGRycy9kb3ducmV2LnhtbFBLBQYAAAAAAwADALcAAAD4AgAAAAA=&#10;" filled="f" strokecolor="windowText" strokeweight="1pt"/>
                          <v:rect id="Rectangle 247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nf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OuaSd/EAAAA3AAAAA8A&#10;AAAAAAAAAAAAAAAABwIAAGRycy9kb3ducmV2LnhtbFBLBQYAAAAAAwADALcAAAD4AgAAAAA=&#10;" filled="f" strokecolor="windowText" strokeweight="1pt"/>
                          <v:rect id="Rectangle 248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2t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" filled="f" strokecolor="windowText" strokeweight="1pt"/>
                          <v:rect id="Rectangle 249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g2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SMP6fweyYdAbl4AQAA//8DAFBLAQItABQABgAIAAAAIQDb4fbL7gAAAIUBAAATAAAAAAAAAAAA&#10;AAAAAAAAAABbQ29udGVudF9UeXBlc10ueG1sUEsBAi0AFAAGAAgAAAAhAFr0LFu/AAAAFQEAAAsA&#10;AAAAAAAAAAAAAAAAHwEAAF9yZWxzLy5yZWxzUEsBAi0AFAAGAAgAAAAhAPVJeDbEAAAA3AAAAA8A&#10;AAAAAAAAAAAAAAAABwIAAGRycy9kb3ducmV2LnhtbFBLBQYAAAAAAwADALcAAAD4AgAAAAA=&#10;" filled="f" strokecolor="windowText" strokeweight="1pt"/>
                        </v:group>
                        <v:group id="Group 250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251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Lt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jubi7cMAAADcAAAADwAA&#10;AAAAAAAAAAAAAAAHAgAAZHJzL2Rvd25yZXYueG1sUEsFBgAAAAADAAMAtwAAAPcCAAAAAA==&#10;" filled="f" strokecolor="windowText" strokeweight="1pt"/>
                          <v:rect id="Rectangle 252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ya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H40fJrEAAAA3AAAAA8A&#10;AAAAAAAAAAAAAAAABwIAAGRycy9kb3ducmV2LnhtbFBLBQYAAAAAAwADALcAAAD4AgAAAAA=&#10;" filled="f" strokecolor="windowText" strokeweight="1pt"/>
                          <v:rect id="Rectangle 253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kB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OoG/M+kIyNULAAD//wMAUEsBAi0AFAAGAAgAAAAhANvh9svuAAAAhQEAABMAAAAAAAAAAAAA&#10;AAAAAAAAAFtDb250ZW50X1R5cGVzXS54bWxQSwECLQAUAAYACAAAACEAWvQsW78AAAAVAQAACwAA&#10;AAAAAAAAAAAAAAAfAQAAX3JlbHMvLnJlbHNQSwECLQAUAAYACAAAACEAEXjZAcMAAADcAAAADwAA&#10;AAAAAAAAAAAAAAAHAgAAZHJzL2Rvd25yZXYueG1sUEsFBgAAAAADAAMAtwAAAPcCAAAAAA==&#10;" filled="f" strokecolor="windowText" strokeweight="1pt"/>
                          <v:rect id="Rectangle 254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F1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X5/weyYdAbl4AQAA//8DAFBLAQItABQABgAIAAAAIQDb4fbL7gAAAIUBAAATAAAAAAAAAAAA&#10;AAAAAAAAAABbQ29udGVudF9UeXBlc10ueG1sUEsBAi0AFAAGAAgAAAAhAFr0LFu/AAAAFQEAAAsA&#10;AAAAAAAAAAAAAAAAHwEAAF9yZWxzLy5yZWxzUEsBAi0AFAAGAAgAAAAhAJ6RQXXEAAAA3AAAAA8A&#10;AAAAAAAAAAAAAAAABwIAAGRycy9kb3ducmV2LnhtbFBLBQYAAAAAAwADALcAAAD4AgAAAAA=&#10;" filled="f" strokecolor="windowText" strokeweight="1pt"/>
                          <v:rect id="Rectangle 255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TuwwAAANw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4OoXXmXQE5PIPAAD//wMAUEsBAi0AFAAGAAgAAAAhANvh9svuAAAAhQEAABMAAAAAAAAAAAAA&#10;AAAAAAAAAFtDb250ZW50X1R5cGVzXS54bWxQSwECLQAUAAYACAAAACEAWvQsW78AAAAVAQAACwAA&#10;AAAAAAAAAAAAAAAfAQAAX3JlbHMvLnJlbHNQSwECLQAUAAYACAAAACEA8d3k7sMAAADcAAAADwAA&#10;AAAAAAAAAAAAAAAHAgAAZHJzL2Rvd25yZXYueG1sUEsFBgAAAAADAAMAtwAAAPcCAAAAAA==&#10;" filled="f" strokecolor="windowText" strokeweight="1pt"/>
                          <v:rect id="Rectangle 2112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" filled="f" strokecolor="windowText" strokeweight="1pt"/>
                          <v:rect id="Rectangle 2113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" filled="f" strokecolor="windowText" strokeweight="1pt"/>
                          <v:rect id="Rectangle 2114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ySxQAAAN0AAAAPAAAAZHJzL2Rvd25yZXYueG1sRI9PawIx&#10;FMTvhX6H8ArearJaiq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AWYHySxQAAAN0AAAAP&#10;AAAAAAAAAAAAAAAAAAcCAABkcnMvZG93bnJldi54bWxQSwUGAAAAAAMAAwC3AAAA+QIAAAAA&#10;" filled="f" strokecolor="windowText" strokeweight="1pt"/>
                          <v:rect id="Rectangle 2115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kJ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B5LNkJxQAAAN0AAAAP&#10;AAAAAAAAAAAAAAAAAAcCAABkcnMvZG93bnJldi54bWxQSwUGAAAAAAMAAwC3AAAA+QIAAAAA&#10;" filled="f" strokecolor="windowText" strokeweight="1pt"/>
                          <v:rect id="Rectangle 2116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d+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yybw9yY9Abl4AQAA//8DAFBLAQItABQABgAIAAAAIQDb4fbL7gAAAIUBAAATAAAAAAAAAAAA&#10;AAAAAAAAAABbQ29udGVudF9UeXBlc10ueG1sUEsBAi0AFAAGAAgAAAAhAFr0LFu/AAAAFQEAAAsA&#10;AAAAAAAAAAAAAAAAHwEAAF9yZWxzLy5yZWxzUEsBAi0AFAAGAAgAAAAhAIn+R37EAAAA3QAAAA8A&#10;AAAAAAAAAAAAAAAABwIAAGRycy9kb3ducmV2LnhtbFBLBQYAAAAAAwADALcAAAD4AgAAAAA=&#10;" filled="f" strokecolor="windowText" strokeweight="1pt"/>
                          <v:rect id="Rectangle 2117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" filled="f" strokecolor="windowText" strokeweight="1pt"/>
                        </v:group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143" o:spid="_x0000_s1076" type="#_x0000_t5" style="position:absolute;left:2408;top:1288;width:2737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" fillcolor="yellow" strokecolor="#385d8a" strokeweight="1.5pt"/>
                      <v:shape id="Isosceles Triangle 2145" o:spid="_x0000_s1077" type="#_x0000_t5" style="position:absolute;left:8642;top:112;width:273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" fillcolor="yellow" strokecolor="#385d8a" strokeweight="1.5pt"/>
                      <w10:wrap anchorx="page" anchory="page"/>
                    </v:group>
                  </w:pict>
                </mc:Fallback>
              </mc:AlternateContent>
            </w:r>
            <w:r w:rsidR="00DC2C84">
              <w:rPr>
                <w:rFonts w:hint="cs"/>
                <w:rtl/>
                <w:lang w:bidi="fa-IR"/>
              </w:rPr>
              <w:t xml:space="preserve">شکل روبرو با چه برداری انتقال یافته است؟ آنرا رسم کرده و مختصات آنرا بنویسید. </w:t>
            </w:r>
          </w:p>
          <w:p w14:paraId="45F7DA97" w14:textId="2945AF31" w:rsidR="00DC2C84" w:rsidRDefault="00DC2C84" w:rsidP="00DC2C84"/>
          <w:p w14:paraId="4448F479" w14:textId="77777777" w:rsidR="00DC2C84" w:rsidRPr="00AF259A" w:rsidRDefault="00DC2C84" w:rsidP="00887011">
            <w:pPr>
              <w:rPr>
                <w:rFonts w:cs="B Koodak" w:hint="cs"/>
                <w:b w:val="0"/>
                <w:bCs w:val="0"/>
                <w:noProof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04" w:type="dxa"/>
            <w:vAlign w:val="center"/>
          </w:tcPr>
          <w:p w14:paraId="3DD7A26B" w14:textId="0EEF6D26" w:rsidR="00DC2C84" w:rsidRPr="003B5CEF" w:rsidRDefault="00DC2C84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887011" w:rsidRPr="003B5CEF" w14:paraId="3DD9EB8B" w14:textId="77777777" w:rsidTr="00AF259A">
        <w:trPr>
          <w:trHeight w:val="1271"/>
        </w:trPr>
        <w:tc>
          <w:tcPr>
            <w:tcW w:w="519" w:type="dxa"/>
            <w:shd w:val="clear" w:color="auto" w:fill="auto"/>
            <w:vAlign w:val="center"/>
          </w:tcPr>
          <w:p w14:paraId="31D13CA3" w14:textId="77777777" w:rsidR="00887011" w:rsidRPr="003B5CEF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</w:tcPr>
          <w:p w14:paraId="6AB37EF0" w14:textId="4725995A" w:rsidR="006E25D9" w:rsidRPr="006E25D9" w:rsidRDefault="006E25D9" w:rsidP="00AF259A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6E25D9">
              <w:rPr>
                <w:rFonts w:hint="cs"/>
                <w:sz w:val="26"/>
                <w:szCs w:val="26"/>
                <w:rtl/>
              </w:rPr>
              <w:t>یک تاس را پرتاب می کنیم  هر یک از احتمال های زیر را حساب کنید.</w:t>
            </w:r>
          </w:p>
          <w:p w14:paraId="431000C6" w14:textId="67D748F8" w:rsidR="006A3906" w:rsidRPr="00AF259A" w:rsidRDefault="006E25D9" w:rsidP="00AF259A">
            <w:pPr>
              <w:spacing w:line="360" w:lineRule="auto"/>
              <w:rPr>
                <w:b w:val="0"/>
                <w:bCs w:val="0"/>
                <w:sz w:val="26"/>
                <w:szCs w:val="26"/>
                <w:rtl/>
              </w:rPr>
            </w:pPr>
            <w:r w:rsidRPr="006E25D9">
              <w:rPr>
                <w:rFonts w:hint="cs"/>
                <w:sz w:val="26"/>
                <w:szCs w:val="26"/>
                <w:rtl/>
              </w:rPr>
              <w:t xml:space="preserve">الف) احتمال اینکه تاس عدد </w:t>
            </w:r>
            <w:r w:rsidR="00403078">
              <w:rPr>
                <w:rFonts w:hint="cs"/>
                <w:sz w:val="26"/>
                <w:szCs w:val="26"/>
                <w:rtl/>
              </w:rPr>
              <w:t>6</w:t>
            </w:r>
            <w:r w:rsidR="00AF259A">
              <w:rPr>
                <w:rFonts w:hint="cs"/>
                <w:sz w:val="26"/>
                <w:szCs w:val="26"/>
                <w:rtl/>
              </w:rPr>
              <w:t xml:space="preserve">  را بیاید: ...............            </w:t>
            </w:r>
            <w:r w:rsidRPr="006E25D9">
              <w:rPr>
                <w:rFonts w:hint="cs"/>
                <w:sz w:val="26"/>
                <w:szCs w:val="26"/>
                <w:rtl/>
              </w:rPr>
              <w:t xml:space="preserve">ب) احتمال اینکه تاس عدد </w:t>
            </w:r>
            <w:r w:rsidR="00EE2633">
              <w:rPr>
                <w:rFonts w:hint="cs"/>
                <w:sz w:val="26"/>
                <w:szCs w:val="26"/>
                <w:rtl/>
              </w:rPr>
              <w:t>فرد</w:t>
            </w:r>
            <w:r w:rsidR="00AF259A">
              <w:rPr>
                <w:rFonts w:hint="cs"/>
                <w:sz w:val="26"/>
                <w:szCs w:val="26"/>
                <w:rtl/>
              </w:rPr>
              <w:t xml:space="preserve"> را</w:t>
            </w:r>
            <w:r w:rsidRPr="006E25D9">
              <w:rPr>
                <w:rFonts w:hint="cs"/>
                <w:sz w:val="26"/>
                <w:szCs w:val="26"/>
                <w:rtl/>
              </w:rPr>
              <w:t xml:space="preserve">  بیاید</w:t>
            </w:r>
            <w:r w:rsidR="00AF259A">
              <w:rPr>
                <w:rFonts w:hint="cs"/>
                <w:sz w:val="26"/>
                <w:szCs w:val="26"/>
                <w:rtl/>
              </w:rPr>
              <w:t>: ..............</w:t>
            </w:r>
          </w:p>
        </w:tc>
        <w:tc>
          <w:tcPr>
            <w:tcW w:w="504" w:type="dxa"/>
            <w:vAlign w:val="center"/>
          </w:tcPr>
          <w:p w14:paraId="57FA7150" w14:textId="15712DAD" w:rsidR="00887011" w:rsidRPr="003B5CEF" w:rsidRDefault="006A3906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۱</w:t>
            </w:r>
          </w:p>
        </w:tc>
      </w:tr>
      <w:tr w:rsidR="00001897" w:rsidRPr="003B5CEF" w14:paraId="0CB35914" w14:textId="77777777" w:rsidTr="00AF259A">
        <w:trPr>
          <w:trHeight w:val="2536"/>
        </w:trPr>
        <w:tc>
          <w:tcPr>
            <w:tcW w:w="519" w:type="dxa"/>
            <w:shd w:val="clear" w:color="auto" w:fill="auto"/>
            <w:vAlign w:val="center"/>
          </w:tcPr>
          <w:p w14:paraId="27F159E0" w14:textId="77777777" w:rsidR="00001897" w:rsidRPr="003B5CEF" w:rsidRDefault="00001897" w:rsidP="00401A5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</w:rPr>
            </w:pPr>
          </w:p>
        </w:tc>
        <w:tc>
          <w:tcPr>
            <w:tcW w:w="9513" w:type="dxa"/>
            <w:gridSpan w:val="3"/>
          </w:tcPr>
          <w:p w14:paraId="1DF2FA5D" w14:textId="4AD0CE86" w:rsidR="006E25D9" w:rsidRPr="009856A1" w:rsidRDefault="00710EE4" w:rsidP="00895CC9">
            <w:pPr>
              <w:rPr>
                <w:b w:val="0"/>
                <w:bCs w:val="0"/>
                <w:sz w:val="26"/>
                <w:szCs w:val="26"/>
                <w:rtl/>
              </w:rPr>
            </w:pP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671552" behindDoc="0" locked="0" layoutInCell="1" allowOverlap="1" wp14:anchorId="13F54C11" wp14:editId="5BB57972">
                  <wp:simplePos x="0" y="0"/>
                  <wp:positionH relativeFrom="page">
                    <wp:posOffset>9525</wp:posOffset>
                  </wp:positionH>
                  <wp:positionV relativeFrom="page">
                    <wp:posOffset>-9525</wp:posOffset>
                  </wp:positionV>
                  <wp:extent cx="1952625" cy="1519555"/>
                  <wp:effectExtent l="0" t="0" r="9525" b="4445"/>
                  <wp:wrapNone/>
                  <wp:docPr id="2262" name="Picture 2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" name="3E0593.tmp"/>
                          <pic:cNvPicPr/>
                        </pic:nvPicPr>
                        <pic:blipFill>
                          <a:blip r:embed="rId68" cstate="print">
                            <a:clrChange>
                              <a:clrFrom>
                                <a:srgbClr val="E6E5C7"/>
                              </a:clrFrom>
                              <a:clrTo>
                                <a:srgbClr val="E6E5C7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25D9" w:rsidRPr="009856A1">
              <w:rPr>
                <w:rFonts w:hint="cs"/>
                <w:sz w:val="26"/>
                <w:szCs w:val="26"/>
                <w:rtl/>
              </w:rPr>
              <w:t>نمودار روبه</w:t>
            </w:r>
            <w:r w:rsidR="006E25D9" w:rsidRPr="009856A1">
              <w:rPr>
                <w:rFonts w:hint="cs"/>
                <w:sz w:val="26"/>
                <w:szCs w:val="26"/>
                <w:rtl/>
              </w:rPr>
              <w:softHyphen/>
              <w:t>رو، نمرات ماهانه یک دانش آموز را در درس ریاضی نشان می</w:t>
            </w:r>
            <w:r w:rsidR="006E25D9" w:rsidRPr="009856A1">
              <w:rPr>
                <w:rFonts w:hint="cs"/>
                <w:sz w:val="26"/>
                <w:szCs w:val="26"/>
                <w:rtl/>
              </w:rPr>
              <w:softHyphen/>
              <w:t>دهد.</w:t>
            </w:r>
          </w:p>
          <w:p w14:paraId="5736DB84" w14:textId="19F12DC3" w:rsidR="006E25D9" w:rsidRPr="009856A1" w:rsidRDefault="006E25D9" w:rsidP="00895CC9">
            <w:pPr>
              <w:spacing w:line="276" w:lineRule="auto"/>
              <w:rPr>
                <w:b w:val="0"/>
                <w:bCs w:val="0"/>
                <w:sz w:val="26"/>
                <w:szCs w:val="26"/>
                <w:rtl/>
              </w:rPr>
            </w:pPr>
            <w:r w:rsidRPr="009856A1">
              <w:rPr>
                <w:rFonts w:hint="cs"/>
                <w:sz w:val="26"/>
                <w:szCs w:val="26"/>
                <w:rtl/>
              </w:rPr>
              <w:t>الف) نمودار مقابل چه نوع نموداری است؟</w:t>
            </w:r>
          </w:p>
          <w:p w14:paraId="2DA1026D" w14:textId="2821E773" w:rsidR="006E25D9" w:rsidRPr="009856A1" w:rsidRDefault="006E25D9" w:rsidP="00895CC9">
            <w:pPr>
              <w:spacing w:line="276" w:lineRule="auto"/>
              <w:rPr>
                <w:b w:val="0"/>
                <w:bCs w:val="0"/>
                <w:sz w:val="26"/>
                <w:szCs w:val="26"/>
                <w:rtl/>
              </w:rPr>
            </w:pPr>
            <w:r w:rsidRPr="009856A1">
              <w:rPr>
                <w:rFonts w:hint="cs"/>
                <w:sz w:val="26"/>
                <w:szCs w:val="26"/>
                <w:rtl/>
              </w:rPr>
              <w:t xml:space="preserve">ب) در چه ماهی </w:t>
            </w:r>
            <w:r w:rsidR="00710EE4">
              <w:rPr>
                <w:rFonts w:hint="cs"/>
                <w:sz w:val="26"/>
                <w:szCs w:val="26"/>
                <w:rtl/>
              </w:rPr>
              <w:t>بیشترین</w:t>
            </w:r>
            <w:r w:rsidRPr="009856A1">
              <w:rPr>
                <w:rFonts w:hint="cs"/>
                <w:sz w:val="26"/>
                <w:szCs w:val="26"/>
                <w:rtl/>
              </w:rPr>
              <w:t xml:space="preserve"> نمره را گرفته است؟</w:t>
            </w:r>
          </w:p>
          <w:p w14:paraId="78C748AB" w14:textId="310648B2" w:rsidR="006E25D9" w:rsidRPr="009856A1" w:rsidRDefault="006E25D9" w:rsidP="00895CC9">
            <w:pPr>
              <w:spacing w:line="276" w:lineRule="auto"/>
              <w:rPr>
                <w:b w:val="0"/>
                <w:bCs w:val="0"/>
                <w:sz w:val="26"/>
                <w:szCs w:val="26"/>
                <w:rtl/>
              </w:rPr>
            </w:pPr>
            <w:r w:rsidRPr="009856A1">
              <w:rPr>
                <w:rFonts w:hint="cs"/>
                <w:sz w:val="26"/>
                <w:szCs w:val="26"/>
                <w:rtl/>
              </w:rPr>
              <w:t>ج)  در چه ماهی نمره 1</w:t>
            </w:r>
            <w:r w:rsidR="00710EE4">
              <w:rPr>
                <w:rFonts w:hint="cs"/>
                <w:sz w:val="26"/>
                <w:szCs w:val="26"/>
                <w:rtl/>
              </w:rPr>
              <w:t>6</w:t>
            </w:r>
            <w:r w:rsidRPr="009856A1">
              <w:rPr>
                <w:rFonts w:hint="cs"/>
                <w:sz w:val="26"/>
                <w:szCs w:val="26"/>
                <w:rtl/>
              </w:rPr>
              <w:t xml:space="preserve"> گرفته است؟</w:t>
            </w:r>
          </w:p>
          <w:p w14:paraId="7111B13A" w14:textId="76D54635" w:rsidR="00DC2C84" w:rsidRPr="00DC2C84" w:rsidRDefault="006E25D9" w:rsidP="00895CC9">
            <w:pPr>
              <w:spacing w:line="276" w:lineRule="auto"/>
              <w:rPr>
                <w:b w:val="0"/>
                <w:bCs w:val="0"/>
                <w:sz w:val="26"/>
                <w:szCs w:val="26"/>
                <w:rtl/>
              </w:rPr>
            </w:pPr>
            <w:r w:rsidRPr="009856A1">
              <w:rPr>
                <w:rFonts w:hint="cs"/>
                <w:sz w:val="26"/>
                <w:szCs w:val="26"/>
                <w:rtl/>
              </w:rPr>
              <w:t>د)</w:t>
            </w:r>
            <w:r w:rsidR="00710EE4">
              <w:rPr>
                <w:rFonts w:hint="cs"/>
                <w:noProof/>
                <w:rtl/>
                <w:lang w:bidi="fa-IR"/>
              </w:rPr>
              <w:t xml:space="preserve"> میانگین نمرات او در این چند ماه چند است؟</w:t>
            </w:r>
          </w:p>
        </w:tc>
        <w:tc>
          <w:tcPr>
            <w:tcW w:w="504" w:type="dxa"/>
            <w:vAlign w:val="center"/>
          </w:tcPr>
          <w:p w14:paraId="4EC8E984" w14:textId="478FC139" w:rsidR="00001897" w:rsidRPr="003B5CEF" w:rsidRDefault="00710EE4" w:rsidP="00AD0171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</w:t>
            </w:r>
          </w:p>
        </w:tc>
      </w:tr>
    </w:tbl>
    <w:p w14:paraId="104E2D73" w14:textId="61BA470B" w:rsidR="000560BF" w:rsidRPr="004D0C36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  <w:lang w:bidi="fa-IR"/>
        </w:rPr>
      </w:pPr>
    </w:p>
    <w:sectPr w:rsidR="000560BF" w:rsidRPr="004D0C36" w:rsidSect="006348D7">
      <w:footerReference w:type="even" r:id="rId70"/>
      <w:footerReference w:type="default" r:id="rId7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1306B" w14:textId="77777777" w:rsidR="001648AF" w:rsidRDefault="001648AF">
      <w:r>
        <w:separator/>
      </w:r>
    </w:p>
  </w:endnote>
  <w:endnote w:type="continuationSeparator" w:id="0">
    <w:p w14:paraId="027EB437" w14:textId="77777777" w:rsidR="001648AF" w:rsidRDefault="0016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Euclid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2 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D4D35" w14:textId="77777777" w:rsidR="001648AF" w:rsidRDefault="001648AF">
      <w:r>
        <w:separator/>
      </w:r>
    </w:p>
  </w:footnote>
  <w:footnote w:type="continuationSeparator" w:id="0">
    <w:p w14:paraId="29D71CC9" w14:textId="77777777" w:rsidR="001648AF" w:rsidRDefault="0016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1897"/>
    <w:rsid w:val="000073AE"/>
    <w:rsid w:val="00007EA0"/>
    <w:rsid w:val="00010ED4"/>
    <w:rsid w:val="0001428C"/>
    <w:rsid w:val="00026ED3"/>
    <w:rsid w:val="0002764B"/>
    <w:rsid w:val="00027DEB"/>
    <w:rsid w:val="0003682D"/>
    <w:rsid w:val="00036BBA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B0BDF"/>
    <w:rsid w:val="000B0C9E"/>
    <w:rsid w:val="000B3006"/>
    <w:rsid w:val="000C13A0"/>
    <w:rsid w:val="000E0633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13CAF"/>
    <w:rsid w:val="00130F3E"/>
    <w:rsid w:val="00131B2E"/>
    <w:rsid w:val="00134048"/>
    <w:rsid w:val="001369CE"/>
    <w:rsid w:val="00156A69"/>
    <w:rsid w:val="00162771"/>
    <w:rsid w:val="001631AF"/>
    <w:rsid w:val="0016388F"/>
    <w:rsid w:val="001648AF"/>
    <w:rsid w:val="001676A6"/>
    <w:rsid w:val="001738A4"/>
    <w:rsid w:val="001752AE"/>
    <w:rsid w:val="00180E9B"/>
    <w:rsid w:val="00183AB2"/>
    <w:rsid w:val="00194AD3"/>
    <w:rsid w:val="001A0CC7"/>
    <w:rsid w:val="001A34E1"/>
    <w:rsid w:val="001A6568"/>
    <w:rsid w:val="001A6C54"/>
    <w:rsid w:val="001A773D"/>
    <w:rsid w:val="001B0190"/>
    <w:rsid w:val="001B2CBC"/>
    <w:rsid w:val="001B31B6"/>
    <w:rsid w:val="001B77C9"/>
    <w:rsid w:val="001C2E67"/>
    <w:rsid w:val="001C2F86"/>
    <w:rsid w:val="001C4DF7"/>
    <w:rsid w:val="001C558A"/>
    <w:rsid w:val="001D5224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2F67CB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23B75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B5CEF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3078"/>
    <w:rsid w:val="004040E7"/>
    <w:rsid w:val="004211E6"/>
    <w:rsid w:val="00427CF4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C1E"/>
    <w:rsid w:val="00496FEA"/>
    <w:rsid w:val="00497CD7"/>
    <w:rsid w:val="004A06C2"/>
    <w:rsid w:val="004A1F88"/>
    <w:rsid w:val="004B2C54"/>
    <w:rsid w:val="004B5D83"/>
    <w:rsid w:val="004B7F7B"/>
    <w:rsid w:val="004D0C36"/>
    <w:rsid w:val="004E14E2"/>
    <w:rsid w:val="004E3CD7"/>
    <w:rsid w:val="004E449F"/>
    <w:rsid w:val="004F1A82"/>
    <w:rsid w:val="004F7238"/>
    <w:rsid w:val="005249E8"/>
    <w:rsid w:val="00527D9D"/>
    <w:rsid w:val="00542067"/>
    <w:rsid w:val="00551A46"/>
    <w:rsid w:val="00554692"/>
    <w:rsid w:val="0057321E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22DE"/>
    <w:rsid w:val="005E36AC"/>
    <w:rsid w:val="005F5844"/>
    <w:rsid w:val="005F5D12"/>
    <w:rsid w:val="005F7954"/>
    <w:rsid w:val="006064BA"/>
    <w:rsid w:val="00607481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28E3"/>
    <w:rsid w:val="00684AA5"/>
    <w:rsid w:val="00686549"/>
    <w:rsid w:val="006917C9"/>
    <w:rsid w:val="006971BD"/>
    <w:rsid w:val="006A2ECB"/>
    <w:rsid w:val="006A3906"/>
    <w:rsid w:val="006A45B3"/>
    <w:rsid w:val="006A5E8F"/>
    <w:rsid w:val="006B1CD3"/>
    <w:rsid w:val="006C1DAF"/>
    <w:rsid w:val="006C36D2"/>
    <w:rsid w:val="006C5E32"/>
    <w:rsid w:val="006D1307"/>
    <w:rsid w:val="006E25D9"/>
    <w:rsid w:val="006E40F9"/>
    <w:rsid w:val="006E7ED3"/>
    <w:rsid w:val="006E7FD9"/>
    <w:rsid w:val="006F135A"/>
    <w:rsid w:val="006F1F40"/>
    <w:rsid w:val="00701928"/>
    <w:rsid w:val="00705364"/>
    <w:rsid w:val="00710EE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A0D"/>
    <w:rsid w:val="007D2BAF"/>
    <w:rsid w:val="007D7552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42EFA"/>
    <w:rsid w:val="00847077"/>
    <w:rsid w:val="008547AA"/>
    <w:rsid w:val="008605CB"/>
    <w:rsid w:val="00860848"/>
    <w:rsid w:val="00871AD4"/>
    <w:rsid w:val="008770E7"/>
    <w:rsid w:val="008817EA"/>
    <w:rsid w:val="00885BB4"/>
    <w:rsid w:val="00887011"/>
    <w:rsid w:val="00894564"/>
    <w:rsid w:val="00894591"/>
    <w:rsid w:val="00895CC9"/>
    <w:rsid w:val="008A4BD8"/>
    <w:rsid w:val="008B2D29"/>
    <w:rsid w:val="008C115C"/>
    <w:rsid w:val="008D1E2C"/>
    <w:rsid w:val="008D35A4"/>
    <w:rsid w:val="008D563F"/>
    <w:rsid w:val="008D6A73"/>
    <w:rsid w:val="008E3E20"/>
    <w:rsid w:val="008E4A1D"/>
    <w:rsid w:val="008F4B46"/>
    <w:rsid w:val="008F75F7"/>
    <w:rsid w:val="00904F30"/>
    <w:rsid w:val="0091253A"/>
    <w:rsid w:val="009215E0"/>
    <w:rsid w:val="00926573"/>
    <w:rsid w:val="00931D91"/>
    <w:rsid w:val="00937508"/>
    <w:rsid w:val="00944ED0"/>
    <w:rsid w:val="00946639"/>
    <w:rsid w:val="00946DBE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856A1"/>
    <w:rsid w:val="0099294B"/>
    <w:rsid w:val="00992D67"/>
    <w:rsid w:val="009934FF"/>
    <w:rsid w:val="009960AB"/>
    <w:rsid w:val="009A0442"/>
    <w:rsid w:val="009A3B38"/>
    <w:rsid w:val="009B405E"/>
    <w:rsid w:val="009D4F39"/>
    <w:rsid w:val="009E622D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056C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E7C12"/>
    <w:rsid w:val="00AF259A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5401"/>
    <w:rsid w:val="00B56F1A"/>
    <w:rsid w:val="00B71B87"/>
    <w:rsid w:val="00B734A8"/>
    <w:rsid w:val="00B80042"/>
    <w:rsid w:val="00BA13F2"/>
    <w:rsid w:val="00BA6509"/>
    <w:rsid w:val="00BA7917"/>
    <w:rsid w:val="00BB1181"/>
    <w:rsid w:val="00BD06CF"/>
    <w:rsid w:val="00BD447E"/>
    <w:rsid w:val="00BD7BE6"/>
    <w:rsid w:val="00BE6669"/>
    <w:rsid w:val="00BE776E"/>
    <w:rsid w:val="00BE7DA4"/>
    <w:rsid w:val="00BF2DE8"/>
    <w:rsid w:val="00BF3462"/>
    <w:rsid w:val="00BF56E7"/>
    <w:rsid w:val="00BF5916"/>
    <w:rsid w:val="00C04B06"/>
    <w:rsid w:val="00C051F1"/>
    <w:rsid w:val="00C071EA"/>
    <w:rsid w:val="00C0768D"/>
    <w:rsid w:val="00C11D90"/>
    <w:rsid w:val="00C13852"/>
    <w:rsid w:val="00C157C4"/>
    <w:rsid w:val="00C21FE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01EA"/>
    <w:rsid w:val="00CE496A"/>
    <w:rsid w:val="00CF0701"/>
    <w:rsid w:val="00CF2157"/>
    <w:rsid w:val="00CF444A"/>
    <w:rsid w:val="00CF5820"/>
    <w:rsid w:val="00D033C5"/>
    <w:rsid w:val="00D0549D"/>
    <w:rsid w:val="00D1197F"/>
    <w:rsid w:val="00D11CF6"/>
    <w:rsid w:val="00D1225C"/>
    <w:rsid w:val="00D12852"/>
    <w:rsid w:val="00D230DD"/>
    <w:rsid w:val="00D2389A"/>
    <w:rsid w:val="00D30350"/>
    <w:rsid w:val="00D36C51"/>
    <w:rsid w:val="00D50E5A"/>
    <w:rsid w:val="00D55424"/>
    <w:rsid w:val="00D656B0"/>
    <w:rsid w:val="00D73FD1"/>
    <w:rsid w:val="00D75186"/>
    <w:rsid w:val="00D76C6F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C2C84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E2633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2667"/>
    <w:rsid w:val="00F530FC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A59FB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microsoft.com/office/2007/relationships/hdphoto" Target="media/hdphoto2.wdp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microsoft.com/office/2007/relationships/hdphoto" Target="media/hdphoto1.wdp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CB52-FE6E-45A8-9807-69F9B4BD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625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67</cp:revision>
  <cp:lastPrinted>2024-05-05T20:37:00Z</cp:lastPrinted>
  <dcterms:created xsi:type="dcterms:W3CDTF">2024-02-08T09:26:00Z</dcterms:created>
  <dcterms:modified xsi:type="dcterms:W3CDTF">2024-05-15T02:47:00Z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