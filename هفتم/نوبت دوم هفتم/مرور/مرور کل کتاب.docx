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C243F6" w:rsidRPr="00E608F6" w14:paraId="242441D3" w14:textId="77777777" w:rsidTr="00C243F6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97A867" w14:textId="67D2FB5A" w:rsidR="00C243F6" w:rsidRPr="00D60DDB" w:rsidRDefault="00C243F6" w:rsidP="00C243F6">
            <w:pPr>
              <w:bidi/>
              <w:jc w:val="center"/>
              <w:rPr>
                <w:rFonts w:cs="B Nazanin" w:hint="cs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1</w:t>
            </w:r>
          </w:p>
        </w:tc>
      </w:tr>
      <w:tr w:rsidR="00C243F6" w:rsidRPr="00E608F6" w14:paraId="7699AC42" w14:textId="77777777" w:rsidTr="003C0390">
        <w:trPr>
          <w:trHeight w:val="10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FA985F7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33AAFB7" w14:textId="77777777" w:rsidR="003C0390" w:rsidRDefault="00C243F6" w:rsidP="00D60D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حاصل عبارت </w:t>
            </w:r>
            <w:r w:rsidR="003C0390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زیر</w:t>
            </w: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به دست آورید.                                                                                    </w:t>
            </w:r>
          </w:p>
          <w:p w14:paraId="558551A3" w14:textId="6D1A0324" w:rsidR="00C243F6" w:rsidRPr="00A21ADE" w:rsidRDefault="003C0390" w:rsidP="003C0390">
            <w:pPr>
              <w:bidi/>
              <w:jc w:val="right"/>
              <w:rPr>
                <w:rFonts w:cs="B Nazanin" w:hint="cs"/>
                <w:b/>
                <w:bCs/>
                <w:rtl/>
                <w:lang w:bidi="fa-IR"/>
              </w:rPr>
            </w:pPr>
            <w:r>
              <w:rPr>
                <w:rFonts w:cs="B Nazanin"/>
              </w:rPr>
              <w:t xml:space="preserve">     </w:t>
            </w:r>
            <w:r w:rsidRPr="00A21ADE">
              <w:rPr>
                <w:rFonts w:cs="B Nazanin"/>
                <w:position w:val="-20"/>
              </w:rPr>
              <w:object w:dxaOrig="2480" w:dyaOrig="540" w14:anchorId="6D73C1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85" type="#_x0000_t75" style="width:124pt;height:26.9pt" o:ole="">
                  <v:imagedata r:id="rId8" o:title=""/>
                </v:shape>
                <o:OLEObject Type="Embed" ProgID="Equation.DSMT4" ShapeID="_x0000_i1185" DrawAspect="Content" ObjectID="_1808901439" r:id="rId9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  <w:r w:rsidR="00C243F6"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</w:p>
        </w:tc>
      </w:tr>
      <w:tr w:rsidR="00C243F6" w:rsidRPr="00E608F6" w14:paraId="69DA1FA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844A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2495E1C" w14:textId="77777777" w:rsidR="00C243F6" w:rsidRPr="00A21ADE" w:rsidRDefault="00C243F6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کشاورزی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40" w:dyaOrig="620" w14:anchorId="24E9336C">
                <v:shape id="_x0000_i1072" type="#_x0000_t75" style="width:12pt;height:31pt" o:ole="">
                  <v:imagedata r:id="rId10" o:title=""/>
                </v:shape>
                <o:OLEObject Type="Embed" ProgID="Equation.DSMT4" ShapeID="_x0000_i1072" DrawAspect="Content" ObjectID="_1808901440" r:id="rId11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زمین خود را گندم و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20" w:dyaOrig="620" w14:anchorId="216676C0">
                <v:shape id="_x0000_i1073" type="#_x0000_t75" style="width:11pt;height:31pt" o:ole="">
                  <v:imagedata r:id="rId12" o:title=""/>
                </v:shape>
                <o:OLEObject Type="Embed" ProgID="Equation.DSMT4" ShapeID="_x0000_i1073" DrawAspect="Content" ObjectID="_1808901441" r:id="rId13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بقیه زمین را ذرت کاشته است. اگر 4 هکتار از زمین باقی مانده باشد کل زمین چند هکتار است؟</w:t>
            </w:r>
          </w:p>
          <w:p w14:paraId="6578E445" w14:textId="3C8E185C" w:rsidR="00C243F6" w:rsidRPr="00A21ADE" w:rsidRDefault="00C243F6" w:rsidP="00C243F6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</w:p>
        </w:tc>
      </w:tr>
      <w:tr w:rsidR="00C243F6" w:rsidRPr="00E608F6" w14:paraId="1402948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A75439C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05C453" w14:textId="739BD7B5" w:rsidR="00C243F6" w:rsidRPr="00A21ADE" w:rsidRDefault="00C243F6" w:rsidP="00D60DDB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A21ADE">
              <w:rPr>
                <w:rFonts w:cs="B Nazanin" w:hint="cs"/>
                <w:b/>
                <w:bCs/>
                <w:rtl/>
              </w:rPr>
              <w:t>توپی از ارتفاع 32 متری زمین رها می شود و پس از هر بار زمین خوردن نصف ارتفاع قبلی بالا می آید؛ این توپ از لحظه رها شدن تا چهارمین بار که زمین می خورد چقدر حرکت کرده است؟</w:t>
            </w:r>
          </w:p>
          <w:p w14:paraId="71FD9BC1" w14:textId="77777777" w:rsidR="00C243F6" w:rsidRPr="00A21ADE" w:rsidRDefault="00C243F6" w:rsidP="00C243F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FAFBD6A" w14:textId="59497440" w:rsidR="00C243F6" w:rsidRPr="00A21ADE" w:rsidRDefault="00C243F6" w:rsidP="00C243F6">
            <w:pPr>
              <w:bidi/>
              <w:rPr>
                <w:rStyle w:val="Strong"/>
                <w:rFonts w:cs="B Nazanin" w:hint="cs"/>
                <w:rtl/>
                <w:lang w:bidi="fa-IR"/>
              </w:rPr>
            </w:pPr>
          </w:p>
        </w:tc>
      </w:tr>
      <w:tr w:rsidR="00C243F6" w:rsidRPr="00E608F6" w14:paraId="0203977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992EE50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F650853" w14:textId="1D079CA8" w:rsidR="00C243F6" w:rsidRPr="00A21ADE" w:rsidRDefault="00C243F6" w:rsidP="00C243F6">
            <w:pPr>
              <w:bidi/>
              <w:rPr>
                <w:rtl/>
              </w:rPr>
            </w:pPr>
            <w:r w:rsidRPr="00A21ADE">
              <w:rPr>
                <w:rFonts w:cs="B Nazanin" w:hint="cs"/>
                <w:b/>
                <w:bCs/>
                <w:noProof/>
                <w:rtl/>
                <w:lang w:val="fa-IR" w:bidi="fa-IR"/>
                <w14:ligatures w14:val="standardContextual"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77333FC5" wp14:editId="10456574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26670</wp:posOffset>
                      </wp:positionV>
                      <wp:extent cx="1757442" cy="1085937"/>
                      <wp:effectExtent l="0" t="0" r="0" b="19050"/>
                      <wp:wrapNone/>
                      <wp:docPr id="1546187249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7442" cy="1085937"/>
                                <a:chOff x="0" y="0"/>
                                <a:chExt cx="1757442" cy="1085937"/>
                              </a:xfrm>
                            </wpg:grpSpPr>
                            <wps:wsp>
                              <wps:cNvPr id="1927545656" name="Straight Connector 4"/>
                              <wps:cNvCnPr/>
                              <wps:spPr>
                                <a:xfrm>
                                  <a:off x="47467" y="255300"/>
                                  <a:ext cx="1644762" cy="595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1015944647" name="Group 7"/>
                              <wpg:cNvGrpSpPr/>
                              <wpg:grpSpPr>
                                <a:xfrm>
                                  <a:off x="0" y="0"/>
                                  <a:ext cx="1757442" cy="1085937"/>
                                  <a:chOff x="0" y="0"/>
                                  <a:chExt cx="1757442" cy="1085937"/>
                                </a:xfrm>
                              </wpg:grpSpPr>
                              <wps:wsp>
                                <wps:cNvPr id="1166768659" name="Straight Connector 5"/>
                                <wps:cNvCnPr/>
                                <wps:spPr>
                                  <a:xfrm>
                                    <a:off x="492705" y="5935"/>
                                    <a:ext cx="0" cy="10800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29648437" name="Straight Connector 5"/>
                                <wps:cNvCnPr/>
                                <wps:spPr>
                                  <a:xfrm>
                                    <a:off x="1044793" y="5937"/>
                                    <a:ext cx="0" cy="10800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79533498" name="Text Box 6"/>
                                <wps:cNvSpPr txBox="1"/>
                                <wps:spPr>
                                  <a:xfrm>
                                    <a:off x="0" y="29689"/>
                                    <a:ext cx="516577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554E42D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 w:rsidRPr="00DF420A"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عدد اول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5648679" name="Text Box 6"/>
                                <wps:cNvSpPr txBox="1"/>
                                <wps:spPr>
                                  <a:xfrm>
                                    <a:off x="486888" y="17813"/>
                                    <a:ext cx="516577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919F0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 w:rsidRPr="00DF420A"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 xml:space="preserve">عدد </w:t>
                                      </w:r>
                                      <w:r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دوم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77171583" name="Text Box 6"/>
                                <wps:cNvSpPr txBox="1"/>
                                <wps:spPr>
                                  <a:xfrm>
                                    <a:off x="1045029" y="0"/>
                                    <a:ext cx="712413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22F7CD3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 xml:space="preserve">حاصل </w:t>
                                      </w:r>
                                      <w:r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جمع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7333FC5" id="Group 8" o:spid="_x0000_s1026" style="position:absolute;left:0;text-align:left;margin-left:9.55pt;margin-top:2.1pt;width:138.4pt;height:85.5pt;z-index:251742208;mso-width-relative:margin" coordsize="17574,10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">
                      <v:line id="Straight Connector 4" o:spid="_x0000_s1027" style="position:absolute;visibility:visible;mso-wrap-style:square" from="474,2553" to="16922,2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" strokecolor="black [3213]"/>
                      <v:group id="Group 7" o:spid="_x0000_s1028" style="position:absolute;width:17574;height:10859" coordsize="17574,10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">
                        <v:line id="Straight Connector 5" o:spid="_x0000_s1029" style="position:absolute;visibility:visible;mso-wrap-style:square" from="4927,59" to="4927,10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" strokecolor="black [3213]"/>
                        <v:line id="Straight Connector 5" o:spid="_x0000_s1030" style="position:absolute;visibility:visible;mso-wrap-style:square" from="10447,59" to="10447,10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" strokecolor="black [3213]"/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6" o:spid="_x0000_s1031" type="#_x0000_t202" style="position:absolute;top:296;width:5165;height:2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" filled="f" stroked="f" strokeweight=".5pt">
                          <v:textbox>
                            <w:txbxContent>
                              <w:p w14:paraId="7554E42D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 w:rsidRPr="00DF420A"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عدد اول</w:t>
                                </w:r>
                              </w:p>
                            </w:txbxContent>
                          </v:textbox>
                        </v:shape>
                        <v:shape id="Text Box 6" o:spid="_x0000_s1032" type="#_x0000_t202" style="position:absolute;left:4868;top:178;width:5166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" filled="f" stroked="f" strokeweight=".5pt">
                          <v:textbox>
                            <w:txbxContent>
                              <w:p w14:paraId="44F919F0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 w:rsidRPr="00DF420A"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 xml:space="preserve">عدد </w:t>
                                </w: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دوم</w:t>
                                </w:r>
                              </w:p>
                            </w:txbxContent>
                          </v:textbox>
                        </v:shape>
                        <v:shape id="Text Box 6" o:spid="_x0000_s1033" type="#_x0000_t202" style="position:absolute;left:10450;width:7124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" filled="f" stroked="f" strokeweight=".5pt">
                          <v:textbox>
                            <w:txbxContent>
                              <w:p w14:paraId="722F7CD3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 xml:space="preserve">حاصل </w:t>
                                </w: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جمع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  <w:r w:rsidRPr="00A21ADE">
              <w:rPr>
                <w:rFonts w:cs="B Nazanin" w:hint="cs"/>
                <w:b/>
                <w:bCs/>
                <w:rtl/>
                <w:lang w:bidi="fa-IR"/>
              </w:rPr>
              <w:t>دو عدد طبیعی بیابید که حاصل ضرب آن ها 30  و حاصل جمع آن ها کمترین</w:t>
            </w:r>
          </w:p>
          <w:p w14:paraId="01FD275B" w14:textId="42BB0DA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A21ADE">
              <w:rPr>
                <w:rFonts w:cs="B Nazanin" w:hint="cs"/>
                <w:b/>
                <w:bCs/>
                <w:rtl/>
                <w:lang w:bidi="fa-IR"/>
              </w:rPr>
              <w:t xml:space="preserve"> مقدار باشد.</w:t>
            </w:r>
          </w:p>
          <w:p w14:paraId="67DB814F" w14:textId="7777777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6AFC96D4" w14:textId="7777777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74CD4601" w14:textId="77777777" w:rsidR="00C243F6" w:rsidRPr="00A21ADE" w:rsidRDefault="00C243F6" w:rsidP="00D60DDB">
            <w:pPr>
              <w:bidi/>
              <w:rPr>
                <w:rFonts w:cs="B Nazanin" w:hint="cs"/>
                <w:b/>
                <w:bCs/>
                <w:rtl/>
              </w:rPr>
            </w:pPr>
          </w:p>
        </w:tc>
      </w:tr>
      <w:tr w:rsidR="00905A5F" w:rsidRPr="00E608F6" w14:paraId="59DFD79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C4AC458" w14:textId="77777777" w:rsidR="00905A5F" w:rsidRPr="00E608F6" w:rsidRDefault="00905A5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B5ED528" w14:textId="77777777" w:rsidR="00905A5F" w:rsidRPr="00A21ADE" w:rsidRDefault="00905A5F" w:rsidP="00905A5F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علی و پدر و مادرش برای صرف شام به یک رستوران رفتند. توجه علی به مدل متفاوت میزهای رستوران جلب شد. بعضی از آنها چهار پایه و برخی سه پایه بودند. اگر تعداد کل میزها 14 و تعداد کل پایه ها 48 تا باشد، در این رستوران چند چهارپایه و چند سه پایه وجود دارد؟ </w:t>
            </w:r>
          </w:p>
          <w:p w14:paraId="02762CD4" w14:textId="77777777" w:rsidR="00905A5F" w:rsidRPr="00A21ADE" w:rsidRDefault="00905A5F" w:rsidP="00C243F6">
            <w:pPr>
              <w:bidi/>
              <w:rPr>
                <w:rFonts w:cs="B Nazanin"/>
                <w:b/>
                <w:bCs/>
                <w:rtl/>
              </w:rPr>
            </w:pPr>
          </w:p>
          <w:p w14:paraId="5B5B552F" w14:textId="472F73B1" w:rsidR="00905A5F" w:rsidRPr="00A21ADE" w:rsidRDefault="00905A5F" w:rsidP="00905A5F">
            <w:pPr>
              <w:bidi/>
              <w:rPr>
                <w:rFonts w:cs="B Nazanin" w:hint="cs"/>
                <w:b/>
                <w:bCs/>
                <w:rtl/>
              </w:rPr>
            </w:pPr>
          </w:p>
        </w:tc>
      </w:tr>
      <w:tr w:rsidR="00C243F6" w:rsidRPr="00E608F6" w14:paraId="182B2C78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4F3750FF" w14:textId="1475ED89" w:rsidR="00C243F6" w:rsidRPr="00D60DDB" w:rsidRDefault="00C243F6" w:rsidP="00C243F6">
            <w:pPr>
              <w:bidi/>
              <w:jc w:val="center"/>
              <w:rPr>
                <w:rFonts w:cs="B Nazanin" w:hint="cs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2</w:t>
            </w:r>
          </w:p>
        </w:tc>
      </w:tr>
      <w:tr w:rsidR="00C243F6" w:rsidRPr="00E608F6" w14:paraId="34AF0B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F0AC0C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E328850" w14:textId="77777777" w:rsidR="00A21ADE" w:rsidRPr="00E26AB6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حاصل جمع هر عدد صحیح با قرینه اش صفر می شود.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27C985C9" w14:textId="0DE42636" w:rsidR="00A21ADE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 xml:space="preserve">ب) </w:t>
            </w:r>
            <w:r w:rsidRPr="002D6C8F">
              <w:rPr>
                <w:rFonts w:cs="B Nazanin" w:hint="cs"/>
                <w:bCs/>
                <w:rtl/>
              </w:rPr>
              <w:t xml:space="preserve">قرینه ی قرینه ی عدد صحیح مثبت ، عددی مثبت است.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6A936C4F" w14:textId="390449FF" w:rsidR="00C243F6" w:rsidRPr="00D60DDB" w:rsidRDefault="00A21ADE" w:rsidP="00A21ADE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 xml:space="preserve">ج) 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t>هر عدد صحیح از قرینه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softHyphen/>
              <w:t xml:space="preserve">اش بزرگتر است.  </w:t>
            </w:r>
            <w:r w:rsidRPr="00F6410A">
              <w:rPr>
                <w:rFonts w:ascii="Wingdings 2" w:hAnsi="Wingdings 2" w:cs="0 Nazanin Bold" w:hint="cs"/>
                <w:rtl/>
                <w:lang w:bidi="fa-IR"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A21ADE" w:rsidRPr="00E608F6" w14:paraId="54B1A2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EF72F" w14:textId="77777777" w:rsidR="00A21ADE" w:rsidRPr="00E608F6" w:rsidRDefault="00A21ADE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2CA196E" w14:textId="77777777" w:rsidR="00A21ADE" w:rsidRPr="00E26AB6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در جای خالی چه عددی می توان قرار داد؟                                                  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600" w:dyaOrig="260" w14:anchorId="12CE12C1">
                <v:shape id="_x0000_i1085" type="#_x0000_t75" style="width:80pt;height:13pt" o:ole="">
                  <v:imagedata r:id="rId14" o:title=""/>
                </v:shape>
                <o:OLEObject Type="Embed" ProgID="Equation.DSMT4" ShapeID="_x0000_i1085" DrawAspect="Content" ObjectID="_1808901442" r:id="rId15"/>
              </w:object>
            </w:r>
          </w:p>
          <w:p w14:paraId="6272A640" w14:textId="50C719CF" w:rsidR="00A21ADE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06B23821">
                <v:shape id="_x0000_i1086" type="#_x0000_t75" style="width:19pt;height:13pt" o:ole="">
                  <v:imagedata r:id="rId16" o:title=""/>
                </v:shape>
                <o:OLEObject Type="Embed" ProgID="Equation.DSMT4" ShapeID="_x0000_i1086" DrawAspect="Content" ObjectID="_1808901443" r:id="rId17"/>
              </w:object>
            </w:r>
            <w:r w:rsidR="00AC7C09">
              <w:rPr>
                <w:rFonts w:eastAsiaTheme="minorEastAsia" w:cs="B Nazanin"/>
                <w:b/>
                <w:bCs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7E1FFE6F">
                <v:shape id="_x0000_i1087" type="#_x0000_t75" style="width:19pt;height:13pt" o:ole="">
                  <v:imagedata r:id="rId18" o:title=""/>
                </v:shape>
                <o:OLEObject Type="Embed" ProgID="Equation.DSMT4" ShapeID="_x0000_i1087" DrawAspect="Content" ObjectID="_1808901444" r:id="rId1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2C70EE39">
                <v:shape id="_x0000_i1088" type="#_x0000_t75" style="width:20pt;height:13pt" o:ole="">
                  <v:imagedata r:id="rId20" o:title=""/>
                </v:shape>
                <o:OLEObject Type="Embed" ProgID="Equation.DSMT4" ShapeID="_x0000_i1088" DrawAspect="Content" ObjectID="_1808901445" r:id="rId2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036FCAF7">
                <v:shape id="_x0000_i1089" type="#_x0000_t75" style="width:20pt;height:13pt" o:ole="">
                  <v:imagedata r:id="rId22" o:title=""/>
                </v:shape>
                <o:OLEObject Type="Embed" ProgID="Equation.DSMT4" ShapeID="_x0000_i1089" DrawAspect="Content" ObjectID="_1808901446" r:id="rId23"/>
              </w:object>
            </w:r>
          </w:p>
          <w:p w14:paraId="7784D11B" w14:textId="3DED02D9" w:rsidR="00AC7C09" w:rsidRPr="00F6410A" w:rsidRDefault="00AC7C09" w:rsidP="00AC7C09">
            <w:pPr>
              <w:bidi/>
              <w:rPr>
                <w:rFonts w:cs="0 Nazanin Bold"/>
                <w:noProof/>
                <w:rtl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F6410A">
              <w:rPr>
                <w:rFonts w:cs="0 Nazanin Bold"/>
                <w:noProof/>
                <w:rtl/>
              </w:rPr>
              <w:t>) م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انگ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ن</w:t>
            </w:r>
            <w:r w:rsidRPr="00F6410A">
              <w:rPr>
                <w:rFonts w:cs="0 Nazanin Bold"/>
                <w:noProof/>
                <w:rtl/>
              </w:rPr>
              <w:t xml:space="preserve"> دو عدد(18+) و (6-) چند است؟</w:t>
            </w:r>
          </w:p>
          <w:p w14:paraId="1E7DA1B7" w14:textId="62EAC165" w:rsidR="00A21ADE" w:rsidRPr="00AC7C09" w:rsidRDefault="00AC7C09" w:rsidP="00AC7C09">
            <w:pPr>
              <w:bidi/>
              <w:rPr>
                <w:rFonts w:cs="0 Nazanin Bold" w:hint="cs"/>
                <w:noProof/>
                <w:rtl/>
              </w:rPr>
            </w:pPr>
            <w:r w:rsidRPr="00F6410A">
              <w:rPr>
                <w:rFonts w:cs="0 Nazanin Bold"/>
                <w:noProof/>
                <w:rtl/>
              </w:rPr>
              <w:t xml:space="preserve">     1) 12                                2) 6                                         3) 12-                             4) 6-</w:t>
            </w:r>
          </w:p>
        </w:tc>
      </w:tr>
      <w:tr w:rsidR="00AC7C09" w:rsidRPr="00E608F6" w14:paraId="7659094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3D3DB1" w14:textId="77777777" w:rsidR="00AC7C09" w:rsidRPr="00E608F6" w:rsidRDefault="00AC7C0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558399F" w14:textId="5BC31EA8" w:rsidR="00AC7C09" w:rsidRPr="00AC7C09" w:rsidRDefault="00AC7C09" w:rsidP="00AC7C09">
            <w:pPr>
              <w:bidi/>
              <w:rPr>
                <w:rFonts w:cs="0 Nazanin Bold"/>
                <w:b/>
                <w:bCs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 xml:space="preserve">حاصل عبارت های زیر را بدست آورید.       </w:t>
            </w:r>
            <w:r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</w:t>
            </w:r>
          </w:p>
          <w:p w14:paraId="2C9553BF" w14:textId="71741625" w:rsidR="00AC7C09" w:rsidRPr="00AC7C09" w:rsidRDefault="00AC7C09" w:rsidP="00B04D7C">
            <w:pPr>
              <w:tabs>
                <w:tab w:val="right" w:pos="8996"/>
              </w:tabs>
              <w:bidi/>
              <w:spacing w:line="480" w:lineRule="auto"/>
              <w:rPr>
                <w:rFonts w:cs="0 Nazanin Bold"/>
                <w:lang w:bidi="fa-IR"/>
              </w:rPr>
            </w:pPr>
            <w:r w:rsidRPr="00AC7C09">
              <w:rPr>
                <w:rFonts w:cs="0 Nazanin Bold"/>
              </w:rPr>
              <w:t xml:space="preserve">          </w:t>
            </w:r>
            <w:r w:rsidR="00D6591A">
              <w:rPr>
                <w:rFonts w:cs="0 Nazanin Bold"/>
              </w:rPr>
              <w:t xml:space="preserve">  </w:t>
            </w:r>
            <w:r w:rsidRPr="00AC7C09">
              <w:rPr>
                <w:rFonts w:cs="0 Nazanin Bold"/>
              </w:rPr>
              <w:t xml:space="preserve">      </w:t>
            </w:r>
            <w:r>
              <w:rPr>
                <w:rFonts w:cs="0 Nazanin Bold"/>
              </w:rPr>
              <w:t xml:space="preserve"> </w:t>
            </w:r>
            <w:r w:rsidRPr="00AC7C09">
              <w:rPr>
                <w:rFonts w:cs="0 Nazanin Bold"/>
                <w:position w:val="-14"/>
              </w:rPr>
              <w:object w:dxaOrig="1640" w:dyaOrig="420" w14:anchorId="369BF851">
                <v:shape id="_x0000_i1139" type="#_x0000_t75" style="width:82.35pt;height:22.15pt" o:ole="">
                  <v:imagedata r:id="rId24" o:title=""/>
                </v:shape>
                <o:OLEObject Type="Embed" ProgID="Equation.DSMT4" ShapeID="_x0000_i1139" DrawAspect="Content" ObjectID="_1808901447" r:id="rId25"/>
              </w:object>
            </w:r>
            <w:r>
              <w:rPr>
                <w:rFonts w:cs="0 Nazanin Bold"/>
              </w:rPr>
              <w:t xml:space="preserve">                                </w:t>
            </w:r>
            <w:r w:rsidRPr="00AC7C09">
              <w:rPr>
                <w:rFonts w:cs="0 Nazanin Bold" w:hint="cs"/>
                <w:rtl/>
              </w:rPr>
              <w:t xml:space="preserve">              </w:t>
            </w:r>
            <w:r>
              <w:rPr>
                <w:rFonts w:cs="0 Nazanin Bold" w:hint="cs"/>
                <w:rtl/>
              </w:rPr>
              <w:t xml:space="preserve"> </w:t>
            </w:r>
            <w:r w:rsidRPr="00AC7C09">
              <w:rPr>
                <w:rFonts w:cs="0 Nazanin Bold" w:hint="cs"/>
                <w:rtl/>
              </w:rPr>
              <w:t xml:space="preserve">      </w:t>
            </w:r>
            <w:r w:rsidR="00D6591A">
              <w:rPr>
                <w:rFonts w:cs="0 Nazanin Bold" w:hint="cs"/>
                <w:rtl/>
                <w:lang w:bidi="fa-IR"/>
              </w:rPr>
              <w:t xml:space="preserve">                    </w:t>
            </w:r>
            <w:r w:rsidRPr="00AC7C09">
              <w:rPr>
                <w:rFonts w:cs="0 Nazanin Bold" w:hint="cs"/>
                <w:rtl/>
              </w:rPr>
              <w:t xml:space="preserve">   </w:t>
            </w:r>
            <w:r>
              <w:rPr>
                <w:rFonts w:cs="0 Nazanin Bold" w:hint="cs"/>
                <w:rtl/>
                <w:lang w:bidi="fa-IR"/>
              </w:rPr>
              <w:t xml:space="preserve">   </w:t>
            </w:r>
            <w:r w:rsidRPr="00AC7C09">
              <w:rPr>
                <w:rFonts w:cs="0 Nazanin Bold" w:hint="cs"/>
                <w:rtl/>
              </w:rPr>
              <w:t xml:space="preserve">  </w:t>
            </w:r>
            <w:r w:rsidRPr="00AC7C09">
              <w:rPr>
                <w:rFonts w:cs="0 Nazanin Bold"/>
              </w:rPr>
              <w:t xml:space="preserve">         </w:t>
            </w:r>
            <w:r>
              <w:rPr>
                <w:rFonts w:cs="0 Nazanin Bold"/>
              </w:rPr>
              <w:t xml:space="preserve"> </w:t>
            </w:r>
            <w:r w:rsidRPr="00AC7C09">
              <w:rPr>
                <w:rFonts w:cs="0 Nazanin Bold"/>
              </w:rPr>
              <w:t xml:space="preserve">       </w:t>
            </w:r>
            <w:r w:rsidR="00C10CE8" w:rsidRPr="00AC7C09">
              <w:rPr>
                <w:rFonts w:cs="0 Nazanin Bold"/>
                <w:position w:val="-14"/>
              </w:rPr>
              <w:object w:dxaOrig="1600" w:dyaOrig="420" w14:anchorId="18920861">
                <v:shape id="_x0000_i1140" type="#_x0000_t75" style="width:71.3pt;height:20pt" o:ole="">
                  <v:imagedata r:id="rId26" o:title=""/>
                </v:shape>
                <o:OLEObject Type="Embed" ProgID="Equation.DSMT4" ShapeID="_x0000_i1140" DrawAspect="Content" ObjectID="_1808901448" r:id="rId27"/>
              </w:object>
            </w:r>
          </w:p>
          <w:p w14:paraId="0D996343" w14:textId="2AB39837" w:rsidR="00D6591A" w:rsidRDefault="00AC7C09" w:rsidP="00B04D7C">
            <w:pPr>
              <w:tabs>
                <w:tab w:val="center" w:pos="5408"/>
                <w:tab w:val="left" w:pos="7445"/>
              </w:tabs>
              <w:bidi/>
              <w:spacing w:line="480" w:lineRule="auto"/>
              <w:jc w:val="right"/>
              <w:rPr>
                <w:rFonts w:eastAsiaTheme="minorEastAsia" w:cs="B Nazanin"/>
                <w:b/>
                <w:bCs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   </w:t>
            </w:r>
            <w:r w:rsidR="00D6591A" w:rsidRPr="00AC7C09">
              <w:rPr>
                <w:rFonts w:cs="0 Nazanin Bold"/>
                <w:position w:val="-6"/>
              </w:rPr>
              <w:object w:dxaOrig="1200" w:dyaOrig="279" w14:anchorId="5081C96C">
                <v:shape id="_x0000_i1142" type="#_x0000_t75" style="width:60.2pt;height:14.25pt" o:ole="">
                  <v:imagedata r:id="rId28" o:title=""/>
                </v:shape>
                <o:OLEObject Type="Embed" ProgID="Equation.DSMT4" ShapeID="_x0000_i1142" DrawAspect="Content" ObjectID="_1808901449" r:id="rId29"/>
              </w:object>
            </w:r>
            <w:r w:rsidR="00D6591A"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 </w:t>
            </w:r>
            <w:r w:rsidR="00C10CE8" w:rsidRPr="00AC7C09">
              <w:rPr>
                <w:rFonts w:cs="0 Nazanin Bold"/>
                <w:position w:val="-16"/>
                <w:lang w:bidi="fa-IR"/>
              </w:rPr>
              <w:object w:dxaOrig="2360" w:dyaOrig="480" w14:anchorId="1E190409">
                <v:shape id="_x0000_i1143" type="#_x0000_t75" style="width:104.2pt;height:21.25pt" o:ole="">
                  <v:imagedata r:id="rId30" o:title=""/>
                </v:shape>
                <o:OLEObject Type="Embed" ProgID="Equation.DSMT4" ShapeID="_x0000_i1143" DrawAspect="Content" ObjectID="_1808901450" r:id="rId31"/>
              </w:object>
            </w:r>
            <w:r w:rsidR="00D6591A" w:rsidRPr="00AC7C09">
              <w:rPr>
                <w:rFonts w:cs="0 Nazanin Bold" w:hint="cs"/>
                <w:rtl/>
              </w:rPr>
              <w:t xml:space="preserve"> </w:t>
            </w:r>
            <w:r w:rsidR="00D6591A" w:rsidRPr="00AC7C09">
              <w:rPr>
                <w:rFonts w:cs="0 Nazanin Bold"/>
                <w:rtl/>
              </w:rPr>
              <w:t xml:space="preserve"> </w:t>
            </w:r>
            <w:r w:rsidR="00D6591A" w:rsidRPr="00AC7C09">
              <w:rPr>
                <w:rFonts w:cs="0 Nazanin Bold" w:hint="cs"/>
                <w:rtl/>
              </w:rPr>
              <w:t xml:space="preserve">   </w:t>
            </w:r>
            <w:r w:rsidR="00D6591A">
              <w:rPr>
                <w:rFonts w:cs="0 Nazanin Bold"/>
              </w:rPr>
              <w:t xml:space="preserve">                 </w:t>
            </w:r>
          </w:p>
          <w:p w14:paraId="3F7493DB" w14:textId="33039692" w:rsidR="00C10CE8" w:rsidRPr="003C0390" w:rsidRDefault="00D6591A" w:rsidP="00B04D7C">
            <w:pPr>
              <w:tabs>
                <w:tab w:val="center" w:pos="5408"/>
                <w:tab w:val="left" w:pos="7445"/>
              </w:tabs>
              <w:bidi/>
              <w:spacing w:line="480" w:lineRule="auto"/>
              <w:jc w:val="right"/>
              <w:rPr>
                <w:rFonts w:cs="0 Nazanin Bold" w:hint="cs"/>
                <w:rtl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</w:t>
            </w:r>
            <w:r w:rsidR="00C33659">
              <w:rPr>
                <w:rFonts w:eastAsiaTheme="minorEastAsia" w:cs="B Nazanin"/>
                <w:b/>
                <w:bCs/>
              </w:rPr>
              <w:t xml:space="preserve">                                            </w:t>
            </w:r>
            <w:r>
              <w:rPr>
                <w:rFonts w:eastAsiaTheme="minorEastAsia" w:cs="B Nazanin"/>
                <w:b/>
                <w:bCs/>
              </w:rPr>
              <w:t xml:space="preserve">     </w:t>
            </w:r>
            <w:r w:rsidR="00AC7C09" w:rsidRPr="00E26AB6">
              <w:rPr>
                <w:rFonts w:eastAsiaTheme="minorEastAsia" w:cs="B Nazanin"/>
                <w:b/>
                <w:bCs/>
                <w:position w:val="-10"/>
              </w:rPr>
              <w:object w:dxaOrig="2000" w:dyaOrig="320" w14:anchorId="2969F533">
                <v:shape id="_x0000_i1127" type="#_x0000_t75" style="width:119.3pt;height:18.8pt" o:ole="">
                  <v:imagedata r:id="rId32" o:title=""/>
                </v:shape>
                <o:OLEObject Type="Embed" ProgID="Equation.DSMT4" ShapeID="_x0000_i1127" DrawAspect="Content" ObjectID="_1808901451" r:id="rId33"/>
              </w:object>
            </w:r>
            <w:r w:rsidR="00AC7C09">
              <w:rPr>
                <w:rFonts w:cs="0 Nazanin Bold" w:hint="cs"/>
                <w:rtl/>
              </w:rPr>
              <w:t xml:space="preserve">  </w:t>
            </w:r>
          </w:p>
        </w:tc>
      </w:tr>
      <w:tr w:rsidR="003C0390" w:rsidRPr="00E608F6" w14:paraId="1278326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535501C" w14:textId="77777777" w:rsidR="003C0390" w:rsidRPr="00E608F6" w:rsidRDefault="003C03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BB4368F" w14:textId="3285BF35" w:rsidR="003C0390" w:rsidRPr="00F6410A" w:rsidRDefault="003C0390" w:rsidP="003C0390">
            <w:pPr>
              <w:tabs>
                <w:tab w:val="center" w:pos="5408"/>
                <w:tab w:val="left" w:pos="7445"/>
              </w:tabs>
              <w:bidi/>
              <w:rPr>
                <w:rFonts w:cs="0 Nazanin Bold"/>
                <w:b/>
                <w:bCs/>
                <w:sz w:val="26"/>
                <w:szCs w:val="26"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>دمای اردکان 35 درجه بالای صفر است؛ اگر دمای عقدا 15 درجه سردتر از اردکان باشد؛ دمای عقدا چند درجه است</w:t>
            </w:r>
            <w:r w:rsidRPr="00F6410A">
              <w:rPr>
                <w:rFonts w:cs="0 Nazanin Bold" w:hint="cs"/>
                <w:sz w:val="26"/>
                <w:szCs w:val="26"/>
                <w:rtl/>
              </w:rPr>
              <w:t>؟</w:t>
            </w:r>
          </w:p>
          <w:p w14:paraId="1E433454" w14:textId="77777777" w:rsidR="003C0390" w:rsidRDefault="003C0390" w:rsidP="00AC7C09">
            <w:pPr>
              <w:bidi/>
              <w:rPr>
                <w:rFonts w:cs="0 Nazanin Bold"/>
                <w:rtl/>
              </w:rPr>
            </w:pPr>
          </w:p>
          <w:p w14:paraId="694EE370" w14:textId="6284DDF0" w:rsidR="00B04D7C" w:rsidRPr="00AC7C09" w:rsidRDefault="00B04D7C" w:rsidP="00B04D7C">
            <w:pPr>
              <w:bidi/>
              <w:rPr>
                <w:rFonts w:cs="0 Nazanin Bold" w:hint="cs"/>
                <w:rtl/>
              </w:rPr>
            </w:pPr>
          </w:p>
        </w:tc>
      </w:tr>
      <w:tr w:rsidR="00C243F6" w:rsidRPr="00E608F6" w14:paraId="1FC787A8" w14:textId="77777777" w:rsidTr="00C243F6">
        <w:trPr>
          <w:trHeight w:val="166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D2E999B" w14:textId="3BA3AFC6" w:rsidR="00C243F6" w:rsidRPr="00D60DDB" w:rsidRDefault="00C243F6" w:rsidP="00C243F6">
            <w:pPr>
              <w:bidi/>
              <w:jc w:val="center"/>
              <w:rPr>
                <w:rFonts w:cs="B Nazanin" w:hint="cs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3</w:t>
            </w:r>
          </w:p>
        </w:tc>
      </w:tr>
      <w:tr w:rsidR="00C243F6" w:rsidRPr="00E608F6" w14:paraId="35F86EFB" w14:textId="77777777" w:rsidTr="00B04D7C">
        <w:trPr>
          <w:trHeight w:val="4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A44E6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6618357" w14:textId="31FEB4A0" w:rsidR="00C243F6" w:rsidRPr="003A0631" w:rsidRDefault="003A0631" w:rsidP="003A0631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 w:hint="cs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جمله های </w:t>
            </w:r>
            <w:r w:rsidRPr="00E26AB6">
              <w:rPr>
                <w:rFonts w:cs="B Nazanin"/>
                <w:b/>
                <w:bCs/>
                <w:position w:val="-6"/>
              </w:rPr>
              <w:object w:dxaOrig="300" w:dyaOrig="260" w14:anchorId="182B9179">
                <v:shape id="_x0000_i1196" type="#_x0000_t75" style="width:15.05pt;height:13.85pt" o:ole="">
                  <v:imagedata r:id="rId34" o:title=""/>
                </v:shape>
                <o:OLEObject Type="Embed" ProgID="Equation.DSMT4" ShapeID="_x0000_i1196" DrawAspect="Content" ObjectID="_1808901452" r:id="rId3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و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20" w:dyaOrig="279" w14:anchorId="5A788235">
                <v:shape id="_x0000_i1197" type="#_x0000_t75" style="width:16pt;height:13.95pt" o:ole="">
                  <v:imagedata r:id="rId36" o:title=""/>
                </v:shape>
                <o:OLEObject Type="Embed" ProgID="Equation.DSMT4" ShapeID="_x0000_i1197" DrawAspect="Content" ObjectID="_1808901453" r:id="rId3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با هم متشابه هستند.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B04D7C" w:rsidRPr="00E608F6" w14:paraId="244E98C8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CE50E" w14:textId="77777777" w:rsidR="00B04D7C" w:rsidRPr="00E608F6" w:rsidRDefault="00B04D7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2F2755" w14:textId="77777777" w:rsidR="00D305C7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جمله ی </w:t>
            </w:r>
            <w:r w:rsidRPr="00E26AB6">
              <w:rPr>
                <w:rFonts w:eastAsiaTheme="minorEastAsia" w:cs="B Nazanin"/>
                <w:b/>
                <w:bCs/>
                <w:position w:val="-4"/>
              </w:rPr>
              <w:object w:dxaOrig="200" w:dyaOrig="200" w14:anchorId="0999D201">
                <v:shape id="_x0000_i1200" type="#_x0000_t75" style="width:10pt;height:10pt" o:ole="">
                  <v:imagedata r:id="rId38" o:title=""/>
                </v:shape>
                <o:OLEObject Type="Embed" ProgID="Equation.DSMT4" ShapeID="_x0000_i1200" DrawAspect="Content" ObjectID="_1808901454" r:id="rId3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ام الگوی عددی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980" w:dyaOrig="300" w14:anchorId="6D1A2722">
                <v:shape id="_x0000_i1201" type="#_x0000_t75" style="width:49pt;height:15pt" o:ole="">
                  <v:imagedata r:id="rId40" o:title=""/>
                </v:shape>
                <o:OLEObject Type="Embed" ProgID="Equation.DSMT4" ShapeID="_x0000_i1201" DrawAspect="Content" ObjectID="_1808901455" r:id="rId4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در کدام گزینه آمده است؟</w:t>
            </w:r>
          </w:p>
          <w:p w14:paraId="4F0C420C" w14:textId="71D3654F" w:rsidR="00B04D7C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40" w:dyaOrig="260" w14:anchorId="1F5C3B17">
                <v:shape id="_x0000_i1202" type="#_x0000_t75" style="width:17pt;height:13pt" o:ole="">
                  <v:imagedata r:id="rId42" o:title=""/>
                </v:shape>
                <o:OLEObject Type="Embed" ProgID="Equation.DSMT4" ShapeID="_x0000_i1202" DrawAspect="Content" ObjectID="_1808901456" r:id="rId43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00" w:dyaOrig="260" w14:anchorId="30539F06">
                <v:shape id="_x0000_i1203" type="#_x0000_t75" style="width:30pt;height:13pt" o:ole="">
                  <v:imagedata r:id="rId44" o:title=""/>
                </v:shape>
                <o:OLEObject Type="Embed" ProgID="Equation.DSMT4" ShapeID="_x0000_i1203" DrawAspect="Content" ObjectID="_1808901457" r:id="rId4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20" w:dyaOrig="260" w14:anchorId="13086F77">
                <v:shape id="_x0000_i1204" type="#_x0000_t75" style="width:31pt;height:13pt" o:ole="">
                  <v:imagedata r:id="rId46" o:title=""/>
                </v:shape>
                <o:OLEObject Type="Embed" ProgID="Equation.DSMT4" ShapeID="_x0000_i1204" DrawAspect="Content" ObjectID="_1808901458" r:id="rId4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60" w:dyaOrig="260" w14:anchorId="45A8EA3E">
                <v:shape id="_x0000_i1205" type="#_x0000_t75" style="width:33pt;height:13pt" o:ole="">
                  <v:imagedata r:id="rId48" o:title=""/>
                </v:shape>
                <o:OLEObject Type="Embed" ProgID="Equation.DSMT4" ShapeID="_x0000_i1205" DrawAspect="Content" ObjectID="_1808901459" r:id="rId4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11D44BAF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4DCF27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01DF4FB" w14:textId="77777777" w:rsidR="00D305C7" w:rsidRDefault="00D305C7" w:rsidP="00D305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عبارت </w:t>
            </w:r>
            <w:r>
              <w:rPr>
                <w:rFonts w:cs="B Nazanin" w:hint="cs"/>
                <w:b/>
                <w:bCs/>
                <w:rtl/>
              </w:rPr>
              <w:t xml:space="preserve"> های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جبری </w:t>
            </w:r>
            <w:r>
              <w:rPr>
                <w:rFonts w:cs="B Nazanin" w:hint="cs"/>
                <w:b/>
                <w:bCs/>
                <w:rtl/>
              </w:rPr>
              <w:t>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ساده کنید.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</w:t>
            </w:r>
          </w:p>
          <w:p w14:paraId="4B4E31AB" w14:textId="07666785" w:rsidR="00D305C7" w:rsidRPr="00D305C7" w:rsidRDefault="00D305C7" w:rsidP="00D305C7">
            <w:pPr>
              <w:bidi/>
              <w:spacing w:line="360" w:lineRule="auto"/>
              <w:jc w:val="right"/>
              <w:rPr>
                <w:rFonts w:cs="B Nazanin" w:hint="cs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900" w:dyaOrig="300" w14:anchorId="6AEF6DC2">
                <v:shape id="_x0000_i1222" type="#_x0000_t75" style="width:95pt;height:15pt" o:ole="">
                  <v:imagedata r:id="rId50" o:title=""/>
                </v:shape>
                <o:OLEObject Type="Embed" ProgID="Equation.DSMT4" ShapeID="_x0000_i1222" DrawAspect="Content" ObjectID="_1808901460" r:id="rId51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                          </w: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540" w:dyaOrig="320" w14:anchorId="5B4C8B2E">
                <v:shape id="_x0000_i1218" type="#_x0000_t75" style="width:77pt;height:16pt" o:ole="">
                  <v:imagedata r:id="rId52" o:title=""/>
                </v:shape>
                <o:OLEObject Type="Embed" ProgID="Equation.DSMT4" ShapeID="_x0000_i1218" DrawAspect="Content" ObjectID="_1808901461" r:id="rId53"/>
              </w:object>
            </w:r>
            <w:r w:rsidR="00091544"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D305C7" w:rsidRPr="00E608F6" w14:paraId="4800F566" w14:textId="77777777" w:rsidTr="00D305C7">
        <w:trPr>
          <w:trHeight w:val="454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B3B286F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8AEF09" w14:textId="403A59B4" w:rsidR="00D305C7" w:rsidRPr="00E26AB6" w:rsidRDefault="00D305C7" w:rsidP="00D305C7">
            <w:pPr>
              <w:bidi/>
              <w:spacing w:line="360" w:lineRule="auto"/>
              <w:rPr>
                <w:rFonts w:cs="B Nazanin" w:hint="cs"/>
                <w:b/>
                <w:bCs/>
                <w:rtl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مقدار عددی عبارت جبری زیر را به ازای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580" w:dyaOrig="260" w14:anchorId="4E5BFE9C">
                <v:shape id="_x0000_i1265" type="#_x0000_t75" style="width:29pt;height:13pt" o:ole="">
                  <v:imagedata r:id="rId54" o:title=""/>
                </v:shape>
                <o:OLEObject Type="Embed" ProgID="Equation.DSMT4" ShapeID="_x0000_i1265" DrawAspect="Content" ObjectID="_1808901462" r:id="rId55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بدست آورید.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                        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</w:t>
            </w:r>
            <w:r>
              <w:rPr>
                <w:rFonts w:cs="B Nazanin" w:hint="cs"/>
                <w:b/>
                <w:bCs/>
                <w:rtl/>
              </w:rPr>
              <w:t xml:space="preserve">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859" w:dyaOrig="260" w14:anchorId="3A438FCC">
                <v:shape id="_x0000_i1266" type="#_x0000_t75" style="width:42.95pt;height:13pt" o:ole="">
                  <v:imagedata r:id="rId56" o:title=""/>
                </v:shape>
                <o:OLEObject Type="Embed" ProgID="Equation.DSMT4" ShapeID="_x0000_i1266" DrawAspect="Content" ObjectID="_1808901463" r:id="rId57"/>
              </w:object>
            </w:r>
          </w:p>
        </w:tc>
      </w:tr>
      <w:tr w:rsidR="00D305C7" w:rsidRPr="00E608F6" w14:paraId="6F1AEF56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C67003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67FC7A6" w14:textId="4B6C1726" w:rsidR="00D305C7" w:rsidRPr="00D305C7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 w:hint="cs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جمله ی 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n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ام الگوی عددی زیر را بنویسید.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</w:t>
            </w:r>
            <w:r w:rsidRPr="0060603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... و 17و14و11و8و5   </w:t>
            </w: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        </w:t>
            </w:r>
          </w:p>
        </w:tc>
      </w:tr>
      <w:tr w:rsidR="00D305C7" w:rsidRPr="00E608F6" w14:paraId="45346561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FDAA6C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6025465" w14:textId="77777777" w:rsidR="00E27568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معادل</w:t>
            </w:r>
            <w:r>
              <w:rPr>
                <w:rFonts w:cs="B Nazanin" w:hint="cs"/>
                <w:b/>
                <w:bCs/>
                <w:rtl/>
              </w:rPr>
              <w:t>ه های 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حل کنید.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</w:p>
          <w:p w14:paraId="30C989F4" w14:textId="3C9E02E9" w:rsidR="00D305C7" w:rsidRDefault="00E27568" w:rsidP="00E27568">
            <w:pPr>
              <w:bidi/>
              <w:spacing w:line="360" w:lineRule="auto"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D305C7" w:rsidRPr="00F6410A">
              <w:rPr>
                <w:rFonts w:ascii="Tahoma" w:hAnsi="Tahoma" w:cs="0 Nazanin Bold"/>
                <w:noProof/>
                <w:position w:val="-6"/>
                <w:lang w:bidi="fa-IR"/>
              </w:rPr>
              <w:object w:dxaOrig="1600" w:dyaOrig="260" w14:anchorId="69B366EE">
                <v:shape id="_x0000_i1271" type="#_x0000_t75" style="width:92.55pt;height:15.8pt" o:ole="">
                  <v:imagedata r:id="rId58" o:title=""/>
                </v:shape>
                <o:OLEObject Type="Embed" ProgID="Equation.DSMT4" ShapeID="_x0000_i1271" DrawAspect="Content" ObjectID="_1808901464" r:id="rId59"/>
              </w:objec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</w: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</w:t>
            </w:r>
            <w:r w:rsidR="008D5D69" w:rsidRPr="00E26AB6">
              <w:rPr>
                <w:rFonts w:eastAsiaTheme="minorEastAsia" w:cs="B Nazanin"/>
                <w:b/>
                <w:bCs/>
                <w:position w:val="-6"/>
              </w:rPr>
              <w:object w:dxaOrig="960" w:dyaOrig="260" w14:anchorId="12CC922B">
                <v:shape id="_x0000_i1269" type="#_x0000_t75" style="width:54.75pt;height:14.55pt" o:ole="">
                  <v:imagedata r:id="rId60" o:title=""/>
                </v:shape>
                <o:OLEObject Type="Embed" ProgID="Equation.DSMT4" ShapeID="_x0000_i1269" DrawAspect="Content" ObjectID="_1808901465" r:id="rId61"/>
              </w:object>
            </w:r>
          </w:p>
          <w:p w14:paraId="1F6A27CB" w14:textId="77777777" w:rsidR="00D305C7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</w:p>
          <w:p w14:paraId="3E7FBAF7" w14:textId="3EBE23A4" w:rsidR="00D305C7" w:rsidRPr="002D6C8F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</w:pPr>
          </w:p>
        </w:tc>
      </w:tr>
      <w:tr w:rsidR="00C243F6" w:rsidRPr="00E608F6" w14:paraId="1CB0A20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C4BA2C8" w14:textId="637947AC" w:rsidR="00C243F6" w:rsidRPr="00D60DDB" w:rsidRDefault="00C243F6" w:rsidP="00C243F6">
            <w:pPr>
              <w:bidi/>
              <w:jc w:val="center"/>
              <w:rPr>
                <w:rFonts w:cs="B Nazanin" w:hint="cs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4</w:t>
            </w:r>
          </w:p>
        </w:tc>
      </w:tr>
      <w:tr w:rsidR="00C243F6" w:rsidRPr="00E608F6" w14:paraId="10FE53AE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F54F5B2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6273B9" w14:textId="0C9F48BC" w:rsidR="00C243F6" w:rsidRPr="00D60DDB" w:rsidRDefault="00D305C7" w:rsidP="00D60DDB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انتقال جهت شکل را تغییر می دهد.            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2BBCB8B4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B65C50D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4B21" w14:textId="4AB4E5B4" w:rsidR="00894F70" w:rsidRDefault="00894F70" w:rsidP="00894F70">
            <w:pPr>
              <w:tabs>
                <w:tab w:val="left" w:pos="3823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  <w:drawing>
                <wp:anchor distT="0" distB="0" distL="114300" distR="114300" simplePos="0" relativeHeight="251744256" behindDoc="0" locked="0" layoutInCell="1" allowOverlap="1" wp14:anchorId="66892BC7" wp14:editId="5151CF0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36891</wp:posOffset>
                  </wp:positionV>
                  <wp:extent cx="1964400" cy="342900"/>
                  <wp:effectExtent l="0" t="0" r="0" b="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400" cy="342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26AB6">
              <w:rPr>
                <w:rFonts w:cs="B Nazanin" w:hint="cs"/>
                <w:b/>
                <w:bCs/>
                <w:rtl/>
              </w:rPr>
              <w:t xml:space="preserve">در جای خالی </w:t>
            </w:r>
            <w:r>
              <w:rPr>
                <w:rFonts w:cs="B Nazanin" w:hint="cs"/>
                <w:b/>
                <w:bCs/>
                <w:rtl/>
              </w:rPr>
              <w:t>عدد یا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پاره خط مناسب را پیدا کنید.</w:t>
            </w:r>
          </w:p>
          <w:p w14:paraId="2F7EFEEA" w14:textId="6DC8C831" w:rsidR="00894F70" w:rsidRPr="00257C90" w:rsidRDefault="00894F70" w:rsidP="00894F70">
            <w:pPr>
              <w:tabs>
                <w:tab w:val="left" w:pos="3823"/>
              </w:tabs>
              <w:bidi/>
              <w:rPr>
                <w:rFonts w:cs="B Nazanin" w:hint="cs"/>
                <w:b/>
                <w:bCs/>
                <w:sz w:val="14"/>
                <w:szCs w:val="14"/>
                <w:rtl/>
                <w:lang w:bidi="fa-IR"/>
              </w:rPr>
            </w:pPr>
          </w:p>
          <w:p w14:paraId="3D517172" w14:textId="77777777" w:rsidR="0066031A" w:rsidRDefault="00894F70" w:rsidP="00894F70">
            <w:pPr>
              <w:bidi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2160" w:dyaOrig="340" w14:anchorId="4026061B">
                <v:shape id="_x0000_i1273" type="#_x0000_t75" style="width:108pt;height:17pt" o:ole="">
                  <v:imagedata r:id="rId63" o:title=""/>
                </v:shape>
                <o:OLEObject Type="Embed" ProgID="Equation.DSMT4" ShapeID="_x0000_i1273" DrawAspect="Content" ObjectID="_1808901466" r:id="rId64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 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eastAsiaTheme="minorEastAsia" w:cs="B Nazanin"/>
                <w:b/>
                <w:bCs/>
              </w:rPr>
              <w:t xml:space="preserve">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640" w:dyaOrig="340" w14:anchorId="0DC509AF">
                <v:shape id="_x0000_i1274" type="#_x0000_t75" style="width:82pt;height:17pt" o:ole="">
                  <v:imagedata r:id="rId65" o:title=""/>
                </v:shape>
                <o:OLEObject Type="Embed" ProgID="Equation.DSMT4" ShapeID="_x0000_i1274" DrawAspect="Content" ObjectID="_1808901467" r:id="rId66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420" w:dyaOrig="340" w14:anchorId="5B114A2D">
                <v:shape id="_x0000_i1275" type="#_x0000_t75" style="width:71.3pt;height:17.25pt" o:ole="">
                  <v:imagedata r:id="rId67" o:title=""/>
                </v:shape>
                <o:OLEObject Type="Embed" ProgID="Equation.DSMT4" ShapeID="_x0000_i1275" DrawAspect="Content" ObjectID="_1808901468" r:id="rId68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</w:p>
          <w:p w14:paraId="5A4532DA" w14:textId="0165E6BC" w:rsidR="00D305C7" w:rsidRPr="00E26AB6" w:rsidRDefault="00894F70" w:rsidP="0066031A">
            <w:pPr>
              <w:bidi/>
              <w:rPr>
                <w:rFonts w:eastAsiaTheme="minorEastAsia" w:cs="B Nazanin" w:hint="cs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806DC7" w:rsidRPr="00E608F6" w14:paraId="02E557CD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955589" w14:textId="77777777" w:rsidR="00806DC7" w:rsidRPr="00E608F6" w:rsidRDefault="00806D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D9E52BD" w14:textId="77777777" w:rsidR="00806DC7" w:rsidRPr="00E26AB6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51FF374" wp14:editId="4A7F5E96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-635</wp:posOffset>
                      </wp:positionV>
                      <wp:extent cx="1932940" cy="1226820"/>
                      <wp:effectExtent l="0" t="0" r="0" b="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2940" cy="1226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A5258C" w14:textId="77777777" w:rsidR="00806DC7" w:rsidRDefault="00806DC7" w:rsidP="00806DC7">
                                  <w:r>
                                    <w:rPr>
                                      <w:b/>
                                      <w:bCs/>
                                    </w:rPr>
                                    <w:object w:dxaOrig="2309" w:dyaOrig="1646" w14:anchorId="178E0D69">
                                      <v:shape id="_x0000_i1286" type="#_x0000_t75" style="width:76.55pt;height:54.75pt" o:ole="">
                                        <v:imagedata r:id="rId69" o:title=""/>
                                      </v:shape>
                                      <o:OLEObject Type="Embed" ProgID="FXDraw.Graphic" ShapeID="_x0000_i1286" DrawAspect="Content" ObjectID="_1808901509" r:id="rId70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FF374" id="Text Box 39" o:spid="_x0000_s1034" type="#_x0000_t202" style="position:absolute;left:0;text-align:left;margin-left:19pt;margin-top:-.05pt;width:152.2pt;height:96.6pt;z-index:2517463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" filled="f" stroked="f" strokeweight=".5pt">
                      <v:textbox style="mso-fit-shape-to-text:t">
                        <w:txbxContent>
                          <w:p w14:paraId="3FA5258C" w14:textId="77777777" w:rsidR="00806DC7" w:rsidRDefault="00806DC7" w:rsidP="00806DC7">
                            <w:r>
                              <w:rPr>
                                <w:b/>
                                <w:bCs/>
                              </w:rPr>
                              <w:object w:dxaOrig="2309" w:dyaOrig="1646" w14:anchorId="178E0D69">
                                <v:shape id="_x0000_i1286" type="#_x0000_t75" style="width:76.55pt;height:54.75pt" o:ole="">
                                  <v:imagedata r:id="rId69" o:title=""/>
                                </v:shape>
                                <o:OLEObject Type="Embed" ProgID="FXDraw.Graphic" ShapeID="_x0000_i1286" DrawAspect="Content" ObjectID="_1808901509" r:id="rId71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دو مثلث زیر هم نهشت هستند:</w:t>
            </w:r>
          </w:p>
          <w:p w14:paraId="7DD8DF31" w14:textId="7777777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الف) چه تبدیل هندسی انجام شده است؟</w:t>
            </w:r>
          </w:p>
          <w:p w14:paraId="676F7F9E" w14:textId="77777777" w:rsid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 ب) با توجه به اجزای متناظر تساوی </w:t>
            </w:r>
            <w:r>
              <w:rPr>
                <w:rFonts w:cs="B Nazanin" w:hint="cs"/>
                <w:b/>
                <w:bCs/>
                <w:rtl/>
              </w:rPr>
              <w:t>مقابل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کامل کنید.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100" w:dyaOrig="340" w14:anchorId="6EFC3D10">
                <v:shape id="_x0000_i1284" type="#_x0000_t75" style="width:54.7pt;height:17.25pt" o:ole="">
                  <v:imagedata r:id="rId72" o:title=""/>
                </v:shape>
                <o:OLEObject Type="Embed" ProgID="Equation.DSMT4" ShapeID="_x0000_i1284" DrawAspect="Content" ObjectID="_1808901469" r:id="rId73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40" w:dyaOrig="340" w14:anchorId="5DBF863F">
                <v:shape id="_x0000_i1285" type="#_x0000_t75" style="width:36.75pt;height:17.25pt" o:ole="">
                  <v:imagedata r:id="rId74" o:title=""/>
                </v:shape>
                <o:OLEObject Type="Embed" ProgID="Equation.DSMT4" ShapeID="_x0000_i1285" DrawAspect="Content" ObjectID="_1808901470" r:id="rId75"/>
              </w:object>
            </w:r>
          </w:p>
          <w:p w14:paraId="27FF296F" w14:textId="4F3961F3" w:rsidR="00806DC7" w:rsidRP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sz w:val="14"/>
                <w:szCs w:val="14"/>
                <w:rtl/>
                <w:lang w:bidi="fa-IR"/>
              </w:rPr>
            </w:pPr>
          </w:p>
        </w:tc>
      </w:tr>
      <w:tr w:rsidR="00806DC7" w:rsidRPr="00E608F6" w14:paraId="3ACF4BA6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9FDED2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554320" w14:textId="3911BCFA" w:rsidR="00806DC7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/>
                <w:noProof/>
                <w:lang w:bidi="fa-IR"/>
              </w:rPr>
              <w:drawing>
                <wp:anchor distT="0" distB="0" distL="114300" distR="114300" simplePos="0" relativeHeight="251771904" behindDoc="0" locked="0" layoutInCell="1" allowOverlap="1" wp14:anchorId="43799A64" wp14:editId="135C78B0">
                  <wp:simplePos x="0" y="0"/>
                  <wp:positionH relativeFrom="page">
                    <wp:posOffset>151765</wp:posOffset>
                  </wp:positionH>
                  <wp:positionV relativeFrom="page">
                    <wp:posOffset>66675</wp:posOffset>
                  </wp:positionV>
                  <wp:extent cx="1398905" cy="784461"/>
                  <wp:effectExtent l="0" t="0" r="0" b="0"/>
                  <wp:wrapNone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78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>در هر مورد نوع تبدیل را روی فلش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softHyphen/>
              <w:t>ها بنویسید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. ( انتقال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تقارن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دوران)</w:t>
            </w:r>
          </w:p>
          <w:p w14:paraId="16FCE889" w14:textId="77777777" w:rsidR="00806DC7" w:rsidRPr="0047589B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6"/>
                <w:szCs w:val="10"/>
                <w:rtl/>
                <w:lang w:bidi="fa-IR"/>
              </w:rPr>
            </w:pPr>
          </w:p>
          <w:p w14:paraId="72DFF7F2" w14:textId="1980B24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0 Nazanin Bold"/>
                <w:noProof/>
                <w:sz w:val="20"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                                   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</w:t>
            </w:r>
            <w:r w:rsidRPr="00F6410A">
              <w:rPr>
                <w:rFonts w:cs="0 Nazanin Bold"/>
                <w:noProof/>
                <w:position w:val="-10"/>
                <w:sz w:val="20"/>
                <w:lang w:bidi="fa-IR"/>
              </w:rPr>
              <w:object w:dxaOrig="4280" w:dyaOrig="460" w14:anchorId="21A1054E">
                <v:shape id="_x0000_i1385" type="#_x0000_t75" style="width:213.8pt;height:24pt" o:ole="">
                  <v:imagedata r:id="rId78" o:title=""/>
                </v:shape>
                <o:OLEObject Type="Embed" ProgID="Equation.DSMT4" ShapeID="_x0000_i1385" DrawAspect="Content" ObjectID="_1808901471" r:id="rId79"/>
              </w:object>
            </w: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</w:p>
          <w:p w14:paraId="6D7EF6CF" w14:textId="0D42F2F6" w:rsidR="00806DC7" w:rsidRPr="00E26AB6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 w:hint="cs"/>
                <w:b/>
                <w:bCs/>
                <w:noProof/>
                <w:rtl/>
                <w:lang w:bidi="fa-IR"/>
              </w:rPr>
            </w:pP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  <w:r w:rsidRPr="00F6410A">
              <w:rPr>
                <w:rFonts w:cs="0 Nazanin Bold"/>
                <w:noProof/>
                <w:sz w:val="20"/>
                <w:rtl/>
                <w:lang w:bidi="fa-IR"/>
              </w:rPr>
              <w:t xml:space="preserve"> </w:t>
            </w:r>
          </w:p>
        </w:tc>
      </w:tr>
      <w:tr w:rsidR="0066031A" w:rsidRPr="00E608F6" w14:paraId="657F9707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8C20CB" w14:textId="77777777" w:rsidR="0066031A" w:rsidRPr="00E608F6" w:rsidRDefault="0066031A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F8D65D" w14:textId="7BD04468" w:rsidR="0066031A" w:rsidRPr="00E26AB6" w:rsidRDefault="0066031A" w:rsidP="0066031A">
            <w:pPr>
              <w:tabs>
                <w:tab w:val="left" w:pos="5474"/>
              </w:tabs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7FF98B6" wp14:editId="5D8EA365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6350</wp:posOffset>
                      </wp:positionV>
                      <wp:extent cx="2301240" cy="1181100"/>
                      <wp:effectExtent l="0" t="0" r="0" b="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1240" cy="1181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94E4D1" w14:textId="77777777" w:rsidR="0066031A" w:rsidRDefault="0066031A" w:rsidP="0066031A">
                                  <w:r w:rsidRPr="00ED66AC">
                                    <w:rPr>
                                      <w:rFonts w:cs="B Nazanin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object w:dxaOrig="2620" w:dyaOrig="1881" w14:anchorId="717CD8C5">
                                      <v:shape id="_x0000_i1391" type="#_x0000_t75" style="width:89.85pt;height:64.5pt" o:ole="">
                                        <v:imagedata r:id="rId80" o:title=""/>
                                      </v:shape>
                                      <o:OLEObject Type="Embed" ProgID="FXDraw.Graphic" ShapeID="_x0000_i1391" DrawAspect="Content" ObjectID="_1808901510" r:id="rId81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FF98B6" id="Text Box 41" o:spid="_x0000_s1035" type="#_x0000_t202" style="position:absolute;left:0;text-align:left;margin-left:7.9pt;margin-top:.5pt;width:181.2pt;height:93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" filled="f" stroked="f" strokeweight=".5pt">
                      <v:textbox style="mso-fit-shape-to-text:t">
                        <w:txbxContent>
                          <w:p w14:paraId="5D94E4D1" w14:textId="77777777" w:rsidR="0066031A" w:rsidRDefault="0066031A" w:rsidP="0066031A">
                            <w:r w:rsidRPr="00ED66AC"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</w:rPr>
                              <w:object w:dxaOrig="2620" w:dyaOrig="1881" w14:anchorId="717CD8C5">
                                <v:shape id="_x0000_i1391" type="#_x0000_t75" style="width:89.85pt;height:64.5pt" o:ole="">
                                  <v:imagedata r:id="rId80" o:title=""/>
                                </v:shape>
                                <o:OLEObject Type="Embed" ProgID="FXDraw.Graphic" ShapeID="_x0000_i1391" DrawAspect="Content" ObjectID="_1808901510" r:id="rId82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با توجه به شکل زیر اندازه ی زاویه های خواسته شده را محاسبه کنید.</w:t>
            </w:r>
            <w:r w:rsidRPr="00E26AB6">
              <w:rPr>
                <w:rFonts w:cs="B Nazanin" w:hint="cs"/>
                <w:b/>
                <w:bCs/>
                <w:noProof/>
                <w:rtl/>
              </w:rPr>
              <w:t xml:space="preserve"> </w:t>
            </w:r>
          </w:p>
          <w:p w14:paraId="33DAD31E" w14:textId="36742169" w:rsidR="009A1F59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60" w:dyaOrig="320" w14:anchorId="6AD1D383">
                <v:shape id="_x0000_i1387" type="#_x0000_t75" style="width:38.25pt;height:15.75pt" o:ole="">
                  <v:imagedata r:id="rId83" o:title=""/>
                </v:shape>
                <o:OLEObject Type="Embed" ProgID="Equation.DSMT4" ShapeID="_x0000_i1387" DrawAspect="Content" ObjectID="_1808901472" r:id="rId84"/>
              </w:object>
            </w:r>
          </w:p>
          <w:p w14:paraId="65446395" w14:textId="6CE1EB21" w:rsidR="0066031A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80" w:dyaOrig="320" w14:anchorId="0EAC3EFB">
                <v:shape id="_x0000_i1388" type="#_x0000_t75" style="width:39pt;height:15.75pt" o:ole="">
                  <v:imagedata r:id="rId85" o:title=""/>
                </v:shape>
                <o:OLEObject Type="Embed" ProgID="Equation.DSMT4" ShapeID="_x0000_i1388" DrawAspect="Content" ObjectID="_1808901473" r:id="rId86"/>
              </w:object>
            </w:r>
          </w:p>
          <w:p w14:paraId="5AD2D699" w14:textId="77777777" w:rsidR="0066031A" w:rsidRPr="00F6410A" w:rsidRDefault="0066031A" w:rsidP="009A1F59">
            <w:pPr>
              <w:tabs>
                <w:tab w:val="left" w:pos="1656"/>
                <w:tab w:val="center" w:pos="4608"/>
              </w:tabs>
              <w:rPr>
                <w:rFonts w:cs="0 Nazanin Bold"/>
                <w:noProof/>
                <w:lang w:bidi="fa-IR"/>
              </w:rPr>
            </w:pPr>
          </w:p>
        </w:tc>
      </w:tr>
      <w:tr w:rsidR="00582B8D" w:rsidRPr="00E608F6" w14:paraId="7BB9A3F2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B502D0B" w14:textId="77777777" w:rsidR="00582B8D" w:rsidRPr="00E608F6" w:rsidRDefault="00582B8D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B99FA7A" w14:textId="58C8C0EB" w:rsidR="00582B8D" w:rsidRPr="00F6410A" w:rsidRDefault="00C95601" w:rsidP="00582B8D">
            <w:pPr>
              <w:bidi/>
              <w:rPr>
                <w:rFonts w:cs="0 Nazanin Bold"/>
                <w:noProof/>
                <w:sz w:val="20"/>
                <w:rtl/>
              </w:rPr>
            </w:pPr>
            <w:r>
              <w:rPr>
                <w:rFonts w:cs="0 Nazanin Bold" w:hint="cs"/>
                <w:noProof/>
                <w:sz w:val="20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84192" behindDoc="0" locked="0" layoutInCell="1" allowOverlap="1" wp14:anchorId="289DEFDC" wp14:editId="3354915D">
                      <wp:simplePos x="0" y="0"/>
                      <wp:positionH relativeFrom="column">
                        <wp:posOffset>203314</wp:posOffset>
                      </wp:positionH>
                      <wp:positionV relativeFrom="paragraph">
                        <wp:posOffset>16586</wp:posOffset>
                      </wp:positionV>
                      <wp:extent cx="1752600" cy="1054735"/>
                      <wp:effectExtent l="0" t="0" r="0" b="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600" cy="1054735"/>
                                <a:chOff x="0" y="0"/>
                                <a:chExt cx="1752600" cy="10547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" name="Picture 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52600" cy="10547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55" name="Rectangle 55"/>
                              <wps:cNvSpPr/>
                              <wps:spPr>
                                <a:xfrm>
                                  <a:off x="395785" y="388961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Rectangle 56"/>
                              <wps:cNvSpPr/>
                              <wps:spPr>
                                <a:xfrm>
                                  <a:off x="736979" y="709683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C8D9BA" id="Group 57" o:spid="_x0000_s1026" style="position:absolute;left:0;text-align:left;margin-left:16pt;margin-top:1.3pt;width:138pt;height:83.05pt;z-index:251784192" coordsize="17526,10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">
                      <v:shape id="Picture 42" o:spid="_x0000_s1027" type="#_x0000_t75" style="position:absolute;width:17526;height:10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">
                        <v:imagedata r:id="rId88" o:title=""/>
                      </v:shape>
                      <v:rect id="Rectangle 55" o:spid="_x0000_s1028" style="position:absolute;left:3957;top:3889;width:1563;height:1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" fillcolor="white [3212]" stroked="f" strokeweight="2pt"/>
                      <v:rect id="Rectangle 56" o:spid="_x0000_s1029" style="position:absolute;left:7369;top:7096;width:1563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" fillcolor="white [3212]" stroked="f" strokeweight="2pt"/>
                    </v:group>
                  </w:pict>
                </mc:Fallback>
              </mc:AlternateContent>
            </w:r>
            <w:r w:rsidR="00582B8D" w:rsidRPr="00F6410A">
              <w:rPr>
                <w:rFonts w:cs="0 Nazanin Bold" w:hint="cs"/>
                <w:noProof/>
                <w:sz w:val="20"/>
                <w:rtl/>
              </w:rPr>
              <w:t>با توجه به شکل مقابل به سوالات زیر پاسخ دهید.</w:t>
            </w:r>
          </w:p>
          <w:p w14:paraId="7D2AC8EC" w14:textId="1706B45F" w:rsidR="00582B8D" w:rsidRDefault="00582B8D" w:rsidP="00582B8D">
            <w:pPr>
              <w:bidi/>
              <w:rPr>
                <w:rFonts w:cs="0 Nazanin Bold" w:hint="cs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 w:hint="cs"/>
                <w:noProof/>
                <w:sz w:val="20"/>
                <w:rtl/>
              </w:rPr>
              <w:t>الف) نام یک پاره خط را بنویسید.</w:t>
            </w:r>
            <w:r w:rsidR="00C95601">
              <w:rPr>
                <w:rFonts w:cs="0 Nazanin Bold" w:hint="cs"/>
                <w:noProof/>
                <w:sz w:val="20"/>
                <w:rtl/>
                <w:lang w:val="ar-SA"/>
              </w:rPr>
              <w:t xml:space="preserve"> </w:t>
            </w:r>
          </w:p>
          <w:p w14:paraId="2601356A" w14:textId="04CED9D7" w:rsidR="00582B8D" w:rsidRPr="00F6410A" w:rsidRDefault="00582B8D" w:rsidP="00582B8D">
            <w:pPr>
              <w:bidi/>
              <w:rPr>
                <w:rFonts w:cs="0 Nazanin Bold" w:hint="cs"/>
                <w:noProof/>
                <w:sz w:val="20"/>
                <w:rtl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>ب) نام یک نیم خط بنویسید.</w:t>
            </w:r>
          </w:p>
          <w:p w14:paraId="15D83EFB" w14:textId="218425AB" w:rsidR="00582B8D" w:rsidRDefault="00C203AE" w:rsidP="00840A92">
            <w:pPr>
              <w:bidi/>
              <w:rPr>
                <w:rFonts w:cs="0 Nazanin Bold"/>
                <w:noProof/>
                <w:sz w:val="20"/>
                <w:rtl/>
              </w:rPr>
            </w:pPr>
            <w:r>
              <w:rPr>
                <w:rFonts w:cs="0 Nazanin Bold" w:hint="cs"/>
                <w:noProof/>
                <w:sz w:val="20"/>
                <w:rtl/>
              </w:rPr>
              <w:t>ج) نام یک خط راست بنویسید.</w:t>
            </w:r>
            <w:bookmarkStart w:id="0" w:name="_GoBack"/>
            <w:bookmarkEnd w:id="0"/>
          </w:p>
          <w:p w14:paraId="5DDCD3E3" w14:textId="31940032" w:rsidR="00840A92" w:rsidRPr="00E26AB6" w:rsidRDefault="00840A92" w:rsidP="00840A92">
            <w:pPr>
              <w:bidi/>
              <w:rPr>
                <w:rFonts w:cs="B Nazanin" w:hint="cs"/>
                <w:b/>
                <w:bCs/>
                <w:noProof/>
                <w:rtl/>
                <w:lang w:bidi="fa-IR"/>
              </w:rPr>
            </w:pPr>
          </w:p>
        </w:tc>
      </w:tr>
      <w:tr w:rsidR="00806DC7" w:rsidRPr="00E608F6" w14:paraId="1929EB1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4F2422" w14:textId="509BDC8E" w:rsidR="00806DC7" w:rsidRPr="00D60DDB" w:rsidRDefault="00806DC7" w:rsidP="00806DC7">
            <w:pPr>
              <w:bidi/>
              <w:jc w:val="center"/>
              <w:rPr>
                <w:rFonts w:cs="B Nazanin" w:hint="cs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5</w:t>
            </w:r>
          </w:p>
        </w:tc>
      </w:tr>
      <w:tr w:rsidR="00806DC7" w:rsidRPr="00E608F6" w14:paraId="639943E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ED84DD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51FE77A" w14:textId="77777777" w:rsidR="00806DC7" w:rsidRPr="00D60DDB" w:rsidRDefault="00806DC7" w:rsidP="00806DC7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7B2F6096" w14:textId="04000179" w:rsidR="00806DC7" w:rsidRPr="00D60DDB" w:rsidRDefault="00806DC7" w:rsidP="00806DC7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 id="_x0000_i1342" type="#_x0000_t75" style="width:36.75pt;height:16.5pt" o:ole="">
                  <v:imagedata r:id="rId89" o:title=""/>
                </v:shape>
                <o:OLEObject Type="Embed" ProgID="Equation.DSMT4" ShapeID="_x0000_i1342" DrawAspect="Content" ObjectID="_1808901474" r:id="rId90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343" type="#_x0000_t75" style="width:12.75pt;height:12.75pt" o:ole="">
                  <v:imagedata r:id="rId91" o:title=""/>
                </v:shape>
                <o:OLEObject Type="Embed" ProgID="Equation.DSMT4" ShapeID="_x0000_i1343" DrawAspect="Content" ObjectID="_1808901475" r:id="rId92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344" type="#_x0000_t75" style="width:7.5pt;height:12.75pt" o:ole="">
                  <v:imagedata r:id="rId93" o:title=""/>
                </v:shape>
                <o:OLEObject Type="Embed" ProgID="Equation.DSMT4" ShapeID="_x0000_i1344" DrawAspect="Content" ObjectID="_1808901476" r:id="rId94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345" type="#_x0000_t75" style="width:9pt;height:12.75pt" o:ole="">
                  <v:imagedata r:id="rId95" o:title=""/>
                </v:shape>
                <o:OLEObject Type="Embed" ProgID="Equation.DSMT4" ShapeID="_x0000_i1345" DrawAspect="Content" ObjectID="_1808901477" r:id="rId96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346" type="#_x0000_t75" style="width:9.75pt;height:12.75pt" o:ole="">
                  <v:imagedata r:id="rId97" o:title=""/>
                </v:shape>
                <o:OLEObject Type="Embed" ProgID="Equation.DSMT4" ShapeID="_x0000_i1346" DrawAspect="Content" ObjectID="_1808901478" r:id="rId98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806DC7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806DC7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58DF7BA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ب م م و ک م م دو عدد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45</w: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( با راه حل)</w:t>
            </w:r>
          </w:p>
          <w:p w14:paraId="56E760BF" w14:textId="77777777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rtl/>
              </w:rPr>
            </w:pPr>
            <w:r w:rsidRPr="00A15A87">
              <w:rPr>
                <w:rFonts w:ascii="Tahoma" w:hAnsi="Tahoma" w:hint="cs"/>
                <w:noProof/>
                <w:rtl/>
              </w:rPr>
              <w:t xml:space="preserve">                                                                </w:t>
            </w:r>
            <w:r w:rsidRPr="00A15A87">
              <w:rPr>
                <w:rFonts w:ascii="Tahoma" w:hAnsi="Tahoma"/>
                <w:noProof/>
                <w:position w:val="-14"/>
              </w:rPr>
              <w:object w:dxaOrig="1160" w:dyaOrig="440" w14:anchorId="6AD1F18A">
                <v:shape id="_x0000_i1347" type="#_x0000_t75" style="width:57.75pt;height:21.75pt" o:ole="">
                  <v:imagedata r:id="rId99" o:title=""/>
                </v:shape>
                <o:OLEObject Type="Embed" ProgID="Equation.DSMT4" ShapeID="_x0000_i1347" DrawAspect="Content" ObjectID="_1808901479" r:id="rId100"/>
              </w:object>
            </w:r>
            <w:r w:rsidRPr="00A15A87">
              <w:rPr>
                <w:rFonts w:ascii="Tahoma" w:hAnsi="Tahoma"/>
                <w:noProof/>
                <w:rtl/>
              </w:rPr>
              <w:t xml:space="preserve"> </w:t>
            </w:r>
          </w:p>
          <w:p w14:paraId="106D4F84" w14:textId="03845C54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lang w:bidi="fa-IR"/>
              </w:rPr>
            </w:pPr>
            <w:r w:rsidRPr="00A15A87">
              <w:rPr>
                <w:rFonts w:ascii="Tahoma" w:hAnsi="Tahoma"/>
                <w:noProof/>
                <w:position w:val="-14"/>
              </w:rPr>
              <w:object w:dxaOrig="1120" w:dyaOrig="440" w14:anchorId="05775256">
                <v:shape id="_x0000_i1348" type="#_x0000_t75" style="width:56.2pt;height:21.75pt" o:ole="">
                  <v:imagedata r:id="rId101" o:title=""/>
                </v:shape>
                <o:OLEObject Type="Embed" ProgID="Equation.DSMT4" ShapeID="_x0000_i1348" DrawAspect="Content" ObjectID="_1808901480" r:id="rId102"/>
              </w:object>
            </w:r>
            <w:r>
              <w:rPr>
                <w:rFonts w:ascii="Tahoma" w:hAnsi="Tahoma" w:hint="cs"/>
                <w:noProof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cs="B Nazanin"/>
                <w:b/>
                <w:bCs/>
              </w:rPr>
              <w:t xml:space="preserve"> </w:t>
            </w:r>
          </w:p>
          <w:p w14:paraId="31BE8200" w14:textId="6C9AF9C8" w:rsidR="00806DC7" w:rsidRPr="00920F69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sz w:val="18"/>
                <w:szCs w:val="18"/>
                <w:lang w:bidi="fa-IR"/>
              </w:rPr>
            </w:pPr>
          </w:p>
        </w:tc>
      </w:tr>
      <w:tr w:rsidR="00806DC7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07D6AD9A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51424" behindDoc="0" locked="0" layoutInCell="1" allowOverlap="1" wp14:anchorId="16BD6399" wp14:editId="7E0E22CC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-17780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806DC7" w:rsidRPr="00F02347" w:rsidRDefault="00806DC7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6" style="position:absolute;left:0;text-align:left;margin-left:37.4pt;margin-top:-1.4pt;width:30.4pt;height:42.65pt;z-index:251751424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fPHiQ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">
                      <v:shape id="L-Shape 3" o:spid="_x0000_s103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806DC7" w:rsidRPr="00F02347" w:rsidRDefault="00806DC7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4ED370FA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806DC7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806DC7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806DC7" w:rsidRPr="00E608F6" w:rsidRDefault="00806DC7" w:rsidP="00806DC7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06DC7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06DC7" w:rsidRPr="00E26AB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06DC7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06DC7" w:rsidRPr="00F6410A" w:rsidRDefault="00806DC7" w:rsidP="00806DC7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06DC7" w:rsidRPr="00821890" w:rsidRDefault="00806DC7" w:rsidP="00806DC7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806DC7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806DC7" w:rsidRPr="007E6FD9" w:rsidRDefault="00806DC7" w:rsidP="00806DC7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4496" behindDoc="0" locked="0" layoutInCell="1" allowOverlap="1" wp14:anchorId="1386C25A" wp14:editId="7F59DEF9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3472" behindDoc="0" locked="0" layoutInCell="1" allowOverlap="1" wp14:anchorId="67D03F5E" wp14:editId="35CBE1D5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50B0075C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279EA3DA" wp14:editId="69A36717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7FE1C8" id="Group 17" o:spid="_x0000_s1026" style="position:absolute;left:0;text-align:left;margin-left:184.7pt;margin-top:2.75pt;width:22.7pt;height:32.65pt;z-index:251755520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806DC7" w:rsidRPr="007E6FD9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1234E2B7" wp14:editId="3CB6DED5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91A5F4" id="Group 5" o:spid="_x0000_s1026" style="position:absolute;left:0;text-align:left;margin-left:37.6pt;margin-top:10.75pt;width:54pt;height:52.75pt;z-index:251757568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0626D53" wp14:editId="4E8F666C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2E3586" id="Group 25" o:spid="_x0000_s1026" style="position:absolute;left:0;text-align:left;margin-left:209.8pt;margin-top:19.35pt;width:53.25pt;height:44.15pt;z-index:251758592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59616" behindDoc="0" locked="0" layoutInCell="1" allowOverlap="1" wp14:anchorId="152F4B81" wp14:editId="6E591D4A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AEC2E9" id="Group 118" o:spid="_x0000_s1026" style="position:absolute;left:0;text-align:left;margin-left:207.9pt;margin-top:8.05pt;width:102.8pt;height:54pt;z-index:251759616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60640" behindDoc="0" locked="0" layoutInCell="1" allowOverlap="1" wp14:anchorId="386D6FAB" wp14:editId="6BC59AD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rtl/>
              </w:rPr>
              <w:t>د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806DC7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806DC7" w:rsidRPr="00E608F6" w:rsidRDefault="00806DC7" w:rsidP="00806DC7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3C5058F0" wp14:editId="16D206CB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9" style="position:absolute;left:0;text-align:left;margin-left:-7.95pt;margin-top:-.45pt;width:73.35pt;height:78.85pt;z-index:251752448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">
                      <v:shape id="Cube 34" o:spid="_x0000_s1040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41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42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43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349" type="#_x0000_t75" style="width:37.5pt;height:16.5pt" o:ole="">
                  <v:imagedata r:id="rId106" o:title=""/>
                </v:shape>
                <o:OLEObject Type="Embed" ProgID="Equation.DSMT4" ShapeID="_x0000_i1349" DrawAspect="Content" ObjectID="_1808901481" r:id="rId107"/>
              </w:object>
            </w:r>
          </w:p>
          <w:p w14:paraId="05241A99" w14:textId="5D031203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350" type="#_x0000_t75" style="width:55.5pt;height:60.75pt" o:ole="">
                  <v:imagedata r:id="rId108" o:title=""/>
                </v:shape>
                <o:OLEObject Type="Embed" ProgID="FXDraw.Graphic" ShapeID="_x0000_i1350" DrawAspect="Content" ObjectID="_1808901482" r:id="rId109"/>
              </w:object>
            </w:r>
          </w:p>
        </w:tc>
      </w:tr>
      <w:tr w:rsidR="00806DC7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806DC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9091F38" w14:textId="366A9CAF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جانبی</w:t>
            </w:r>
            <w:r w:rsidR="009A0993">
              <w:rPr>
                <w:rFonts w:cs="B Nazanin" w:hint="cs"/>
                <w:b/>
                <w:bCs/>
                <w:rtl/>
              </w:rPr>
              <w:t xml:space="preserve"> </w:t>
            </w:r>
            <w:r w:rsidR="009B79C7">
              <w:rPr>
                <w:rFonts w:cs="B Nazanin" w:hint="cs"/>
                <w:b/>
                <w:bCs/>
                <w:rtl/>
              </w:rPr>
              <w:t xml:space="preserve">هر یک از </w:t>
            </w:r>
            <w:r w:rsidR="009A0993">
              <w:rPr>
                <w:rFonts w:cs="B Nazanin" w:hint="cs"/>
                <w:b/>
                <w:bCs/>
                <w:rtl/>
              </w:rPr>
              <w:t>شکل های زیر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محاسبه کنید.</w:t>
            </w:r>
          </w:p>
          <w:p w14:paraId="05668531" w14:textId="5DCA2359" w:rsidR="00806DC7" w:rsidRPr="00E608F6" w:rsidRDefault="009B79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A15A87">
              <w:rPr>
                <w:b/>
                <w:noProof/>
              </w:rPr>
              <w:drawing>
                <wp:anchor distT="0" distB="0" distL="114300" distR="114300" simplePos="0" relativeHeight="251778048" behindDoc="0" locked="0" layoutInCell="1" allowOverlap="1" wp14:anchorId="18AC64D8" wp14:editId="125B67C0">
                  <wp:simplePos x="0" y="0"/>
                  <wp:positionH relativeFrom="column">
                    <wp:posOffset>2096770</wp:posOffset>
                  </wp:positionH>
                  <wp:positionV relativeFrom="paragraph">
                    <wp:posOffset>56515</wp:posOffset>
                  </wp:positionV>
                  <wp:extent cx="1419225" cy="868045"/>
                  <wp:effectExtent l="0" t="0" r="9525" b="8255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12ED">
              <w:rPr>
                <w:rFonts w:ascii="Shabnam" w:hAnsi="Shabnam"/>
                <w:b/>
                <w:bCs/>
                <w:noProof/>
                <w:sz w:val="32"/>
                <w:szCs w:val="32"/>
                <w:rtl/>
                <w:lang w:bidi="fa-IR"/>
              </w:rPr>
              <w:drawing>
                <wp:anchor distT="0" distB="0" distL="114300" distR="114300" simplePos="0" relativeHeight="251780096" behindDoc="0" locked="0" layoutInCell="1" allowOverlap="1" wp14:anchorId="52B69E2E" wp14:editId="57A7E799">
                  <wp:simplePos x="0" y="0"/>
                  <wp:positionH relativeFrom="column">
                    <wp:posOffset>4798060</wp:posOffset>
                  </wp:positionH>
                  <wp:positionV relativeFrom="paragraph">
                    <wp:posOffset>6350</wp:posOffset>
                  </wp:positionV>
                  <wp:extent cx="805172" cy="85725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24-02-08_10-14.png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1" t="1929" r="19583" b="6605"/>
                          <a:stretch/>
                        </pic:blipFill>
                        <pic:spPr bwMode="auto">
                          <a:xfrm>
                            <a:off x="0" y="0"/>
                            <a:ext cx="805172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67808" behindDoc="0" locked="0" layoutInCell="1" allowOverlap="1" wp14:anchorId="342EEB86" wp14:editId="5F6CB0EC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60960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0B9BEA5" w14:textId="469C3A87" w:rsidR="009A0993" w:rsidRDefault="00806DC7" w:rsidP="00806DC7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</w:t>
            </w:r>
          </w:p>
          <w:p w14:paraId="727E1798" w14:textId="77777777" w:rsidR="008809C0" w:rsidRDefault="008809C0" w:rsidP="008809C0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09753688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    </w:t>
            </w:r>
          </w:p>
        </w:tc>
      </w:tr>
      <w:tr w:rsidR="00806DC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75C0D80C" wp14:editId="67CC2D7E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806DC7" w:rsidRPr="00FF4C0C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806DC7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806DC7" w:rsidRPr="00E608F6" w14:paraId="782713DA" w14:textId="77777777" w:rsidTr="008809C0">
        <w:trPr>
          <w:trHeight w:val="25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3B8EB48" w14:textId="213DF702" w:rsidR="00806DC7" w:rsidRPr="008809C0" w:rsidRDefault="008809C0" w:rsidP="008809C0">
            <w:pPr>
              <w:jc w:val="right"/>
              <w:rPr>
                <w:rFonts w:cs="B Nazanin" w:hint="cs"/>
                <w:b/>
                <w:bCs/>
                <w:rtl/>
                <w:lang w:bidi="fa-IR"/>
              </w:rPr>
            </w:pPr>
            <w:r w:rsidRPr="008809C0">
              <w:rPr>
                <w:rFonts w:cs="B Nazanin" w:hint="cs"/>
                <w:b/>
                <w:bCs/>
                <w:rtl/>
                <w:lang w:bidi="fa-IR"/>
              </w:rPr>
              <w:t>الف) مجذور عدد 6 برابر است با .......................                                         ب) مکعب عدد 5 برابر است با .........................</w:t>
            </w:r>
          </w:p>
        </w:tc>
      </w:tr>
      <w:tr w:rsidR="00806DC7" w:rsidRPr="00E608F6" w14:paraId="120F9BBC" w14:textId="77777777" w:rsidTr="00255D5D">
        <w:trPr>
          <w:trHeight w:val="60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806DC7" w:rsidRPr="00E608F6" w:rsidRDefault="00806DC7" w:rsidP="00255D5D">
            <w:pPr>
              <w:pStyle w:val="ListParagraph"/>
              <w:ind w:left="360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FA9D9A6" w14:textId="33448578" w:rsidR="00806DC7" w:rsidRDefault="00806DC7" w:rsidP="00255D5D">
            <w:pPr>
              <w:tabs>
                <w:tab w:val="left" w:pos="7582"/>
              </w:tabs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</w:t>
            </w:r>
            <w:r>
              <w:rPr>
                <w:rFonts w:cs="0 Nazanin Bold" w:hint="cs"/>
                <w:rtl/>
                <w:lang w:bidi="fa-IR"/>
              </w:rPr>
              <w:t>.</w:t>
            </w:r>
            <w:r w:rsidR="00255D5D">
              <w:rPr>
                <w:rFonts w:cs="0 Nazanin Bold" w:hint="cs"/>
                <w:rtl/>
                <w:lang w:bidi="fa-IR"/>
              </w:rPr>
              <w:t xml:space="preserve">                               </w:t>
            </w:r>
            <w:r w:rsidR="00255D5D" w:rsidRPr="00D81B7C">
              <w:rPr>
                <w:b/>
                <w:bCs/>
                <w:i/>
                <w:noProof/>
                <w:sz w:val="28"/>
                <w:szCs w:val="28"/>
              </w:rPr>
              <w:t xml:space="preserve"> </w:t>
            </w:r>
            <w:r w:rsidR="00255D5D">
              <w:rPr>
                <w:b/>
                <w:bCs/>
                <w:i/>
                <w:noProof/>
                <w:sz w:val="28"/>
                <w:szCs w:val="28"/>
              </w:rPr>
              <w:t xml:space="preserve">  </w:t>
            </w:r>
            <w:r w:rsidR="00255D5D" w:rsidRPr="00D81B7C">
              <w:rPr>
                <w:b/>
                <w:bCs/>
                <w:i/>
                <w:noProof/>
                <w:position w:val="-8"/>
                <w:sz w:val="28"/>
                <w:szCs w:val="28"/>
              </w:rPr>
              <w:object w:dxaOrig="1600" w:dyaOrig="520" w14:anchorId="4E8082F1">
                <v:shape id="_x0000_i1679" type="#_x0000_t75" style="width:77.3pt;height:26.25pt" o:ole="">
                  <v:imagedata r:id="rId116" o:title=""/>
                </v:shape>
                <o:OLEObject Type="Embed" ProgID="Equation.DSMT4" ShapeID="_x0000_i1679" DrawAspect="Content" ObjectID="_1808901483" r:id="rId117"/>
              </w:object>
            </w:r>
            <w:r w:rsidR="00255D5D">
              <w:rPr>
                <w:b/>
                <w:bCs/>
                <w:i/>
                <w:noProof/>
                <w:sz w:val="28"/>
                <w:szCs w:val="28"/>
              </w:rPr>
              <w:t xml:space="preserve">                              </w:t>
            </w:r>
            <w:r w:rsidR="00255D5D" w:rsidRPr="00D81B7C">
              <w:rPr>
                <w:b/>
                <w:bCs/>
                <w:i/>
                <w:noProof/>
                <w:position w:val="-6"/>
                <w:sz w:val="28"/>
                <w:szCs w:val="28"/>
              </w:rPr>
              <w:object w:dxaOrig="1120" w:dyaOrig="440" w14:anchorId="11F0CC4B">
                <v:shape id="_x0000_i1680" type="#_x0000_t75" style="width:59.25pt;height:23.25pt" o:ole="">
                  <v:imagedata r:id="rId118" o:title=""/>
                </v:shape>
                <o:OLEObject Type="Embed" ProgID="Equation.DSMT4" ShapeID="_x0000_i1680" DrawAspect="Content" ObjectID="_1808901484" r:id="rId119"/>
              </w:object>
            </w:r>
          </w:p>
        </w:tc>
      </w:tr>
      <w:tr w:rsidR="00806DC7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806DC7" w:rsidRPr="00E608F6" w:rsidRDefault="00806DC7" w:rsidP="00806DC7">
            <w:pPr>
              <w:bidi/>
              <w:spacing w:line="360" w:lineRule="auto"/>
              <w:rPr>
                <w:rFonts w:eastAsiaTheme="minorEastAsia" w:cs="B Nazanin" w:hint="cs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68DC2C51" w14:textId="37631862" w:rsidR="00806DC7" w:rsidRPr="00523DD3" w:rsidRDefault="008809C0" w:rsidP="008809C0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420" type="#_x0000_t75" style="width:63pt;height:16.5pt" o:ole="">
                  <v:imagedata r:id="rId120" o:title=""/>
                </v:shape>
                <o:OLEObject Type="Embed" ProgID="Equation.DSMT4" ShapeID="_x0000_i1420" DrawAspect="Content" ObjectID="_1808901485" r:id="rId121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="00806DC7"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361" type="#_x0000_t75" style="width:64.5pt;height:16.5pt" o:ole="">
                  <v:imagedata r:id="rId122" o:title=""/>
                </v:shape>
                <o:OLEObject Type="Embed" ProgID="Equation.DSMT4" ShapeID="_x0000_i1361" DrawAspect="Content" ObjectID="_1808901486" r:id="rId123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              </w:t>
            </w:r>
            <w:r>
              <w:rPr>
                <w:rFonts w:eastAsiaTheme="minorEastAsia" w:cs="B Nazanin"/>
                <w:b/>
                <w:bCs/>
              </w:rPr>
              <w:t xml:space="preserve">                           </w: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</w:p>
        </w:tc>
      </w:tr>
      <w:tr w:rsidR="00806DC7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806DC7" w:rsidRPr="00E608F6" w:rsidRDefault="00806DC7" w:rsidP="00806D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806DC7" w:rsidRPr="00E608F6" w:rsidRDefault="00806DC7" w:rsidP="00806DC7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363" type="#_x0000_t75" style="width:68.3pt;height:18.75pt" o:ole="">
                  <v:imagedata r:id="rId124" o:title=""/>
                </v:shape>
                <o:OLEObject Type="Embed" ProgID="Equation.DSMT4" ShapeID="_x0000_i1363" DrawAspect="Content" ObjectID="_1808901487" r:id="rId125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364" type="#_x0000_t75" style="width:1in;height:26.25pt" o:ole="">
                  <v:imagedata r:id="rId126" o:title=""/>
                </v:shape>
                <o:OLEObject Type="Embed" ProgID="Equation.DSMT4" ShapeID="_x0000_i1364" DrawAspect="Content" ObjectID="_1808901488" r:id="rId127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365" type="#_x0000_t75" style="width:55.5pt;height:19.5pt" o:ole="">
                  <v:imagedata r:id="rId128" o:title=""/>
                </v:shape>
                <o:OLEObject Type="Embed" ProgID="Equation.DSMT4" ShapeID="_x0000_i1365" DrawAspect="Content" ObjectID="_1808901489" r:id="rId129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366" type="#_x0000_t75" style="width:49.5pt;height:22.5pt" o:ole="">
                  <v:imagedata r:id="rId130" o:title=""/>
                </v:shape>
                <o:OLEObject Type="Embed" ProgID="Equation.DSMT4" ShapeID="_x0000_i1366" DrawAspect="Content" ObjectID="_1808901490" r:id="rId131"/>
              </w:object>
            </w:r>
          </w:p>
        </w:tc>
      </w:tr>
      <w:tr w:rsidR="00806DC7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806DC7" w:rsidRPr="008E2947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367" type="#_x0000_t75" style="width:89.25pt;height:16.5pt" o:ole="">
                  <v:imagedata r:id="rId132" o:title=""/>
                </v:shape>
                <o:OLEObject Type="Embed" ProgID="Equation.DSMT4" ShapeID="_x0000_i1367" DrawAspect="Content" ObjectID="_1808901491" r:id="rId133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Pr="00E608F6">
              <w:rPr>
                <w:rFonts w:cs="B Nazanin"/>
                <w:position w:val="-10"/>
              </w:rPr>
              <w:object w:dxaOrig="1400" w:dyaOrig="460" w14:anchorId="6B61388D">
                <v:shape id="_x0000_i1368" type="#_x0000_t75" style="width:70.5pt;height:21.75pt" o:ole="">
                  <v:imagedata r:id="rId134" o:title=""/>
                </v:shape>
                <o:OLEObject Type="Embed" ProgID="Equation.DSMT4" ShapeID="_x0000_i1368" DrawAspect="Content" ObjectID="_1808901492" r:id="rId135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806DC7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806DC7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806DC7" w:rsidRPr="00E608F6" w:rsidRDefault="00806DC7" w:rsidP="00806DC7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806DC7" w:rsidRPr="00E608F6" w:rsidRDefault="00806DC7" w:rsidP="00806DC7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369" type="#_x0000_t75" style="width:9pt;height:12.75pt" o:ole="">
                  <v:imagedata r:id="rId136" o:title=""/>
                </v:shape>
                <o:OLEObject Type="Embed" ProgID="Equation.DSMT4" ShapeID="_x0000_i1369" DrawAspect="Content" ObjectID="_1808901493" r:id="rId137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370" type="#_x0000_t75" style="width:16.5pt;height:12.75pt" o:ole="">
                  <v:imagedata r:id="rId138" o:title=""/>
                </v:shape>
                <o:OLEObject Type="Embed" ProgID="Equation.DSMT4" ShapeID="_x0000_i1370" DrawAspect="Content" ObjectID="_1808901494" r:id="rId139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806DC7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جذرهای زیر را حساب کنید.</w:t>
            </w:r>
          </w:p>
          <w:p w14:paraId="6A9B4EFD" w14:textId="160A716B" w:rsidR="00806DC7" w:rsidRPr="00E608F6" w:rsidRDefault="00806DC7" w:rsidP="00806DC7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371" type="#_x0000_t75" style="width:39.75pt;height:18pt" o:ole="">
                  <v:imagedata r:id="rId140" o:title=""/>
                </v:shape>
                <o:OLEObject Type="Embed" ProgID="Equation.DSMT4" ShapeID="_x0000_i1371" DrawAspect="Content" ObjectID="_1808901495" r:id="rId141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372" type="#_x0000_t75" style="width:36.75pt;height:34.5pt" o:ole="">
                  <v:imagedata r:id="rId142" o:title=""/>
                </v:shape>
                <o:OLEObject Type="Embed" ProgID="Equation.DSMT4" ShapeID="_x0000_i1372" DrawAspect="Content" ObjectID="_1808901496" r:id="rId143"/>
              </w:object>
            </w:r>
          </w:p>
          <w:p w14:paraId="47BD1DF0" w14:textId="1593CF12" w:rsidR="00806DC7" w:rsidRPr="00E608F6" w:rsidRDefault="00806DC7" w:rsidP="00806DC7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 xml:space="preserve">ب)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373" type="#_x0000_t75" style="width:24.75pt;height:18pt" o:ole="">
                  <v:imagedata r:id="rId144" o:title=""/>
                </v:shape>
                <o:OLEObject Type="Embed" ProgID="Equation.DSMT4" ShapeID="_x0000_i1373" DrawAspect="Content" ObjectID="_1808901497" r:id="rId145"/>
              </w:objec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374" type="#_x0000_t75" style="width:57pt;height:18pt" o:ole="">
                  <v:imagedata r:id="rId146" o:title=""/>
                </v:shape>
                <o:OLEObject Type="Embed" ProgID="Equation.DSMT4" ShapeID="_x0000_i1374" DrawAspect="Content" ObjectID="_1808901498" r:id="rId147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806DC7" w:rsidRPr="00E608F6" w14:paraId="6B26C876" w14:textId="77777777" w:rsidTr="003A0631">
              <w:tc>
                <w:tcPr>
                  <w:tcW w:w="1580" w:type="dxa"/>
                </w:tcPr>
                <w:p w14:paraId="3905073F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806DC7" w:rsidRPr="00E608F6" w14:paraId="0B995615" w14:textId="77777777" w:rsidTr="003A0631">
              <w:tc>
                <w:tcPr>
                  <w:tcW w:w="1580" w:type="dxa"/>
                </w:tcPr>
                <w:p w14:paraId="49E55712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806DC7" w:rsidRPr="00E608F6" w:rsidRDefault="00806DC7" w:rsidP="00806DC7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806DC7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806DC7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806DC7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806DC7" w:rsidRPr="00E608F6" w:rsidRDefault="00806DC7" w:rsidP="00806DC7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375" type="#_x0000_t75" style="width:40.5pt;height:19.5pt" o:ole="">
                  <v:imagedata r:id="rId148" o:title=""/>
                </v:shape>
                <o:OLEObject Type="Embed" ProgID="Equation.DSMT4" ShapeID="_x0000_i1375" DrawAspect="Content" ObjectID="_1808901499" r:id="rId149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806DC7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61664" behindDoc="0" locked="0" layoutInCell="1" allowOverlap="1" wp14:anchorId="02120A36" wp14:editId="1EFA19DC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5F0BC0" id="Group 6" o:spid="_x0000_s1026" style="position:absolute;left:0;text-align:left;margin-left:8.8pt;margin-top:14.35pt;width:75.05pt;height:43.5pt;z-index:251761664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705FF6FA" wp14:editId="7BBED3A7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331AF" id="Straight Arrow Connector 15" o:spid="_x0000_s1026" type="#_x0000_t32" style="position:absolute;left:0;text-align:left;margin-left:211.15pt;margin-top:17.75pt;width:26.25pt;height:24.75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3D84CF9" wp14:editId="62CA997D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727DEE" id="Straight Arrow Connector 13" o:spid="_x0000_s1026" type="#_x0000_t32" style="position:absolute;left:0;text-align:left;margin-left:286.9pt;margin-top:19.25pt;width:26.25pt;height:20.25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B5812C1" wp14:editId="116F38F0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C2B8F" id="Straight Arrow Connector 12" o:spid="_x0000_s1026" type="#_x0000_t32" style="position:absolute;left:0;text-align:left;margin-left:450.4pt;margin-top:10.55pt;width:38.2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629ABB89" wp14:editId="72E81192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BC493A" id="Straight Arrow Connector 14" o:spid="_x0000_s1026" type="#_x0000_t32" style="position:absolute;left:0;text-align:left;margin-left:364.15pt;margin-top:12.05pt;width:32.25pt;height:0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806DC7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376" type="#_x0000_t75" style="width:21pt;height:36.75pt" o:ole="">
                  <v:imagedata r:id="rId150" o:title=""/>
                </v:shape>
                <o:OLEObject Type="Embed" ProgID="Equation.DSMT4" ShapeID="_x0000_i1376" DrawAspect="Content" ObjectID="_1808901500" r:id="rId15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Pr="00E608F6">
              <w:rPr>
                <w:rFonts w:cs="0 Nazanin Bold" w:hint="cs"/>
                <w:rtl/>
              </w:rPr>
              <w:t xml:space="preserve">) قرینه بردار </w:t>
            </w:r>
            <w:r w:rsidRPr="00E608F6">
              <w:rPr>
                <w:rFonts w:cs="0 Nazanin Bold"/>
                <w:position w:val="-32"/>
              </w:rPr>
              <w:object w:dxaOrig="600" w:dyaOrig="780" w14:anchorId="3F674782">
                <v:shape id="_x0000_i1377" type="#_x0000_t75" style="width:26.25pt;height:35.25pt" o:ole="">
                  <v:imagedata r:id="rId152" o:title=""/>
                </v:shape>
                <o:OLEObject Type="Embed" ProgID="Equation.DSMT4" ShapeID="_x0000_i1377" DrawAspect="Content" ObjectID="_1808901501" r:id="rId153"/>
              </w:object>
            </w:r>
            <w:r w:rsidRPr="00E608F6">
              <w:rPr>
                <w:rFonts w:cs="0 Nazanin Bold"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806DC7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806DC7" w:rsidRPr="00E608F6" w:rsidRDefault="00806DC7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378" type="#_x0000_t75" style="width:83.25pt;height:36.75pt" o:ole="">
                  <v:imagedata r:id="rId154" o:title=""/>
                </v:shape>
                <o:OLEObject Type="Embed" ProgID="Equation.DSMT4" ShapeID="_x0000_i1378" DrawAspect="Content" ObjectID="_1808901502" r:id="rId155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379" type="#_x0000_t75" style="width:92.3pt;height:36.75pt" o:ole="">
                  <v:imagedata r:id="rId156" o:title=""/>
                </v:shape>
                <o:OLEObject Type="Embed" ProgID="Equation.DSMT4" ShapeID="_x0000_i1379" DrawAspect="Content" ObjectID="_1808901503" r:id="rId157"/>
              </w:object>
            </w:r>
          </w:p>
        </w:tc>
      </w:tr>
      <w:tr w:rsidR="00806DC7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0BB5F412" wp14:editId="4BF70BB2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0B8BA5" id="Straight Arrow Connector 43" o:spid="_x0000_s1026" type="#_x0000_t32" style="position:absolute;left:0;text-align:left;margin-left:88.25pt;margin-top:17.05pt;width:0;height:124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806DC7" w:rsidRPr="00E608F6" w14:paraId="2A37D58D" w14:textId="77777777" w:rsidTr="003A0631">
              <w:tc>
                <w:tcPr>
                  <w:tcW w:w="450" w:type="dxa"/>
                </w:tcPr>
                <w:p w14:paraId="2FCFB8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bookmarkStart w:id="1" w:name="_Hlk167485330"/>
                </w:p>
              </w:tc>
              <w:tc>
                <w:tcPr>
                  <w:tcW w:w="450" w:type="dxa"/>
                </w:tcPr>
                <w:p w14:paraId="4EEFA6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6D3E019B" w14:textId="77777777" w:rsidTr="003A0631">
              <w:tc>
                <w:tcPr>
                  <w:tcW w:w="450" w:type="dxa"/>
                </w:tcPr>
                <w:p w14:paraId="3B08580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04D266D2" w14:textId="77777777" w:rsidTr="003A0631">
              <w:tc>
                <w:tcPr>
                  <w:tcW w:w="450" w:type="dxa"/>
                </w:tcPr>
                <w:p w14:paraId="7ED07E5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E1BDB18" w14:textId="77777777" w:rsidTr="003A0631">
              <w:tc>
                <w:tcPr>
                  <w:tcW w:w="450" w:type="dxa"/>
                </w:tcPr>
                <w:p w14:paraId="16BF4A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D61890C" w14:textId="77777777" w:rsidTr="003A0631">
              <w:tc>
                <w:tcPr>
                  <w:tcW w:w="450" w:type="dxa"/>
                </w:tcPr>
                <w:p w14:paraId="4DB0F0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0400" behindDoc="0" locked="0" layoutInCell="1" allowOverlap="1" wp14:anchorId="4D457C0E" wp14:editId="5F8876AA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7CE6B24" id="Straight Arrow Connector 44" o:spid="_x0000_s1026" type="#_x0000_t32" style="position:absolute;left:0;text-align:left;margin-left:-147pt;margin-top:.4pt;width:194.2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1D53002" w14:textId="77777777" w:rsidTr="003A0631">
              <w:tc>
                <w:tcPr>
                  <w:tcW w:w="450" w:type="dxa"/>
                </w:tcPr>
                <w:p w14:paraId="21D37C0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42F1B7E4" w14:textId="77777777" w:rsidTr="003A0631">
              <w:tc>
                <w:tcPr>
                  <w:tcW w:w="450" w:type="dxa"/>
                </w:tcPr>
                <w:p w14:paraId="1A9FAB8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968FA34" w14:textId="77777777" w:rsidTr="003A0631">
              <w:tc>
                <w:tcPr>
                  <w:tcW w:w="450" w:type="dxa"/>
                </w:tcPr>
                <w:p w14:paraId="4E287F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bookmarkEnd w:id="1"/>
          </w:tbl>
          <w:p w14:paraId="0B537862" w14:textId="77777777" w:rsidR="00806DC7" w:rsidRPr="00E608F6" w:rsidRDefault="00806DC7" w:rsidP="00806DC7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806DC7" w:rsidRPr="00E608F6" w:rsidRDefault="00806DC7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806DC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806DC7" w:rsidRPr="00E608F6" w:rsidRDefault="00806DC7" w:rsidP="00806DC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056B487E" wp14:editId="113D5125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1C5B2A" id="Group 139" o:spid="_x0000_s1026" style="position:absolute;left:0;text-align:left;margin-left:6.35pt;margin-top:5.55pt;width:108.35pt;height:59.05pt;z-index:25176678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806DC7" w:rsidRPr="00E608F6" w:rsidRDefault="00806DC7" w:rsidP="00806DC7">
            <w:pPr>
              <w:rPr>
                <w:rFonts w:cs="0 Nazanin Bold"/>
              </w:rPr>
            </w:pPr>
          </w:p>
          <w:p w14:paraId="07701D58" w14:textId="6D70F0FA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69856" behindDoc="0" locked="0" layoutInCell="1" allowOverlap="1" wp14:anchorId="4CC0354C" wp14:editId="785EB5CE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806DC7" w:rsidRDefault="00806DC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386" type="#_x0000_t75" style="width:164.9pt;height:172.55pt" o:ole="">
                                          <v:imagedata r:id="rId158" o:title=""/>
                                        </v:shape>
                                        <o:OLEObject Type="Embed" ProgID="FXDraw.Graphic" ShapeID="_x0000_i1386" DrawAspect="Content" ObjectID="_1808901511" r:id="rId15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4" style="position:absolute;left:0;text-align:left;margin-left:2.85pt;margin-top:34.65pt;width:179.85pt;height:180.25pt;z-index:251769856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">
                      <v:shape id="Text Box 1" o:spid="_x0000_s1045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806DC7" w:rsidRDefault="00806DC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386" type="#_x0000_t75" style="width:164.9pt;height:172.55pt" o:ole="">
                                    <v:imagedata r:id="rId158" o:title=""/>
                                  </v:shape>
                                  <o:OLEObject Type="Embed" ProgID="FXDraw.Graphic" ShapeID="_x0000_i1386" DrawAspect="Content" ObjectID="_1808901511" r:id="rId160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6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806DC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380" type="#_x0000_t75" style="width:20.25pt;height:17.25pt" o:ole="">
                  <v:imagedata r:id="rId161" o:title=""/>
                </v:shape>
                <o:OLEObject Type="Embed" ProgID="Equation.DSMT4" ShapeID="_x0000_i1380" DrawAspect="Content" ObjectID="_1808901504" r:id="rId16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806DC7" w:rsidRPr="00E608F6" w:rsidRDefault="00806DC7" w:rsidP="00806DC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381" type="#_x0000_t75" style="width:115.55pt;height:36.75pt" o:ole="">
                  <v:imagedata r:id="rId163" o:title=""/>
                </v:shape>
                <o:OLEObject Type="Embed" ProgID="Equation.DSMT4" ShapeID="_x0000_i1381" DrawAspect="Content" ObjectID="_1808901505" r:id="rId164"/>
              </w:object>
            </w:r>
          </w:p>
          <w:p w14:paraId="68A318F5" w14:textId="77777777" w:rsidR="00806DC7" w:rsidRPr="00E608F6" w:rsidRDefault="00806DC7" w:rsidP="00806DC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382" type="#_x0000_t75" style="width:27pt;height:13.5pt" o:ole="">
                  <v:imagedata r:id="rId165" o:title=""/>
                </v:shape>
                <o:OLEObject Type="Embed" ProgID="Equation.DSMT4" ShapeID="_x0000_i1382" DrawAspect="Content" ObjectID="_1808901506" r:id="rId16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383" type="#_x0000_t75" style="width:20.25pt;height:17.25pt" o:ole="">
                  <v:imagedata r:id="rId167" o:title=""/>
                </v:shape>
                <o:OLEObject Type="Embed" ProgID="Equation.DSMT4" ShapeID="_x0000_i1383" DrawAspect="Content" ObjectID="_1808901507" r:id="rId16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806DC7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806DC7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806DC7" w:rsidRPr="002B2AEF" w:rsidRDefault="00806DC7" w:rsidP="00806DC7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806DC7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806DC7" w:rsidRPr="00730D54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806DC7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806DC7" w:rsidRPr="002D6C8F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806DC7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806DC7" w:rsidRPr="00730D54" w:rsidRDefault="00806DC7" w:rsidP="00806DC7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806DC7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6 بیاید. : .................                          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بیشتر از 6 بیاید: .................             </w:t>
            </w:r>
          </w:p>
          <w:p w14:paraId="69BA0AC3" w14:textId="77777777" w:rsidR="00806DC7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زوج بیاید: .................                 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کوچکتر از 7 بیاید: .................                          </w:t>
            </w:r>
          </w:p>
          <w:p w14:paraId="11614DC5" w14:textId="50C67D19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806DC7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806DC7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806DC7" w:rsidRPr="00730D54" w:rsidRDefault="00806DC7" w:rsidP="00806DC7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384" type="#_x0000_t75" style="width:11.25pt;height:32.25pt" o:ole="">
                  <v:imagedata r:id="rId169" o:title=""/>
                </v:shape>
                <o:OLEObject Type="Embed" ProgID="Equation.DSMT4" ShapeID="_x0000_i1384" DrawAspect="Content" ObjectID="_1808901508" r:id="rId170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806DC7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748352" behindDoc="0" locked="0" layoutInCell="1" allowOverlap="1" wp14:anchorId="45E818D0" wp14:editId="647196F8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cs="B Nazanin" w:hint="cs"/>
                <w:b/>
                <w:bCs/>
                <w:rtl/>
              </w:rPr>
              <w:t xml:space="preserve"> نمودار خط شکسته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806DC7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806DC7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806DC7" w:rsidRPr="00E608F6" w:rsidRDefault="00806DC7" w:rsidP="00806DC7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806DC7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806DC7" w:rsidRPr="00E608F6" w:rsidRDefault="00806DC7" w:rsidP="00806DC7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68832" behindDoc="0" locked="0" layoutInCell="1" allowOverlap="1" wp14:anchorId="58A6A3B1" wp14:editId="74B9A11A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3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806DC7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74"/>
      <w:headerReference w:type="default" r:id="rId175"/>
      <w:footerReference w:type="default" r:id="rId176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C0A784" w14:textId="77777777" w:rsidR="00594969" w:rsidRDefault="00594969" w:rsidP="001B4C7C">
      <w:r>
        <w:separator/>
      </w:r>
    </w:p>
  </w:endnote>
  <w:endnote w:type="continuationSeparator" w:id="0">
    <w:p w14:paraId="450FD539" w14:textId="77777777" w:rsidR="00594969" w:rsidRDefault="00594969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C9939DA5-8CAC-4792-8505-5E35C3D3AE19}"/>
    <w:embedBold r:id="rId2" w:fontKey="{46698F61-52A0-4FEB-B6A8-C4129F9B5BD4}"/>
    <w:embedBoldItalic r:id="rId3" w:fontKey="{0AB29DA3-D096-4908-88C4-F619D50E1C90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389478FA-33FC-43AE-88C4-99863D8E3790}"/>
    <w:embedBold r:id="rId5" w:fontKey="{0167A225-C5D8-4150-A67F-FDBFCCC5D99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EA469DA-E146-4861-9D01-9F7D4CD4C976}"/>
    <w:embedBold r:id="rId7" w:fontKey="{95301C97-0DD6-4DA1-989A-287105C25245}"/>
    <w:embedItalic r:id="rId8" w:fontKey="{4784D8F1-3966-4CE9-8515-F9466BD92C83}"/>
    <w:embedBoldItalic r:id="rId9" w:fontKey="{96AA6DB8-B062-4E4F-8D8D-A6F5068C75D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E778C87-311E-4715-ADD7-9D38174C91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B0B3DA7-8813-40DB-8089-73B7BDAD5413}"/>
    <w:embedItalic r:id="rId12" w:fontKey="{F86925FC-D468-4929-8163-F49575C8535C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B804CC33-5F78-4D35-B855-574A1B720B7F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7CD7751C-E268-4687-96F6-623ECB18E054}"/>
    <w:embedBold r:id="rId15" w:fontKey="{A8A217DE-A090-49BD-B796-9CDDE52B089F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6DBEF247-1E1B-49C8-BA5C-EC24107FD188}"/>
    <w:embedBold r:id="rId17" w:fontKey="{3EBBA566-CB97-486A-9875-EC9E538A4AD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8" w:fontKey="{CA063585-1D65-4DB4-A804-D0664016B4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3A0631" w:rsidRDefault="003A0631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3A0631" w:rsidRDefault="003A06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10FE4F" w14:textId="77777777" w:rsidR="00594969" w:rsidRDefault="00594969" w:rsidP="001B4C7C">
      <w:r>
        <w:separator/>
      </w:r>
    </w:p>
  </w:footnote>
  <w:footnote w:type="continuationSeparator" w:id="0">
    <w:p w14:paraId="197A9FCE" w14:textId="77777777" w:rsidR="00594969" w:rsidRDefault="00594969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3A0631" w:rsidRDefault="003A0631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A0631" w:rsidRDefault="003A0631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1544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D5D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97086"/>
    <w:rsid w:val="003A0631"/>
    <w:rsid w:val="003A1BB7"/>
    <w:rsid w:val="003A3A7A"/>
    <w:rsid w:val="003B1476"/>
    <w:rsid w:val="003B25D5"/>
    <w:rsid w:val="003B3198"/>
    <w:rsid w:val="003B60F9"/>
    <w:rsid w:val="003C0390"/>
    <w:rsid w:val="003C3B80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0667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82B8D"/>
    <w:rsid w:val="00590852"/>
    <w:rsid w:val="00594969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031A"/>
    <w:rsid w:val="00661042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72BDC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034C"/>
    <w:rsid w:val="007F2366"/>
    <w:rsid w:val="007F3155"/>
    <w:rsid w:val="007F37B6"/>
    <w:rsid w:val="007F600A"/>
    <w:rsid w:val="00800978"/>
    <w:rsid w:val="00805C27"/>
    <w:rsid w:val="00806DC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0A92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09C0"/>
    <w:rsid w:val="00881FB4"/>
    <w:rsid w:val="00883F10"/>
    <w:rsid w:val="00885DD9"/>
    <w:rsid w:val="00886927"/>
    <w:rsid w:val="00887DD4"/>
    <w:rsid w:val="00891281"/>
    <w:rsid w:val="00893540"/>
    <w:rsid w:val="0089497E"/>
    <w:rsid w:val="00894F70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5D69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5A5F"/>
    <w:rsid w:val="00907A87"/>
    <w:rsid w:val="00911E92"/>
    <w:rsid w:val="0091311B"/>
    <w:rsid w:val="0091459E"/>
    <w:rsid w:val="00920F69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0993"/>
    <w:rsid w:val="009A1F59"/>
    <w:rsid w:val="009A3FB3"/>
    <w:rsid w:val="009B0DF1"/>
    <w:rsid w:val="009B2503"/>
    <w:rsid w:val="009B2674"/>
    <w:rsid w:val="009B79C7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18F6"/>
    <w:rsid w:val="00A12C13"/>
    <w:rsid w:val="00A13968"/>
    <w:rsid w:val="00A1629D"/>
    <w:rsid w:val="00A17DFD"/>
    <w:rsid w:val="00A2013F"/>
    <w:rsid w:val="00A21ADE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1FB8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09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4D7C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0CE8"/>
    <w:rsid w:val="00C11DBD"/>
    <w:rsid w:val="00C13099"/>
    <w:rsid w:val="00C13BF4"/>
    <w:rsid w:val="00C151DC"/>
    <w:rsid w:val="00C1584C"/>
    <w:rsid w:val="00C173F0"/>
    <w:rsid w:val="00C203AE"/>
    <w:rsid w:val="00C226FC"/>
    <w:rsid w:val="00C22FD1"/>
    <w:rsid w:val="00C243F6"/>
    <w:rsid w:val="00C26712"/>
    <w:rsid w:val="00C26D11"/>
    <w:rsid w:val="00C31B41"/>
    <w:rsid w:val="00C328FC"/>
    <w:rsid w:val="00C33659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95601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05C7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591A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0B81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27568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DF6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5E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243F6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wmf"/><Relationship Id="rId84" Type="http://schemas.openxmlformats.org/officeDocument/2006/relationships/oleObject" Target="embeddings/oleObject38.bin"/><Relationship Id="rId138" Type="http://schemas.openxmlformats.org/officeDocument/2006/relationships/image" Target="media/image69.wmf"/><Relationship Id="rId159" Type="http://schemas.openxmlformats.org/officeDocument/2006/relationships/oleObject" Target="embeddings/oleObject70.bin"/><Relationship Id="rId170" Type="http://schemas.openxmlformats.org/officeDocument/2006/relationships/oleObject" Target="embeddings/oleObject76.bin"/><Relationship Id="rId107" Type="http://schemas.openxmlformats.org/officeDocument/2006/relationships/oleObject" Target="embeddings/oleObject47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image" Target="media/image34.wmf"/><Relationship Id="rId128" Type="http://schemas.openxmlformats.org/officeDocument/2006/relationships/image" Target="media/image64.wmf"/><Relationship Id="rId149" Type="http://schemas.openxmlformats.org/officeDocument/2006/relationships/oleObject" Target="embeddings/oleObject65.bin"/><Relationship Id="rId5" Type="http://schemas.openxmlformats.org/officeDocument/2006/relationships/webSettings" Target="webSettings.xml"/><Relationship Id="rId95" Type="http://schemas.openxmlformats.org/officeDocument/2006/relationships/image" Target="media/image45.wmf"/><Relationship Id="rId160" Type="http://schemas.openxmlformats.org/officeDocument/2006/relationships/oleObject" Target="embeddings/oleObject71.bin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28.bin"/><Relationship Id="rId118" Type="http://schemas.openxmlformats.org/officeDocument/2006/relationships/image" Target="media/image59.wmf"/><Relationship Id="rId139" Type="http://schemas.openxmlformats.org/officeDocument/2006/relationships/oleObject" Target="embeddings/oleObject60.bin"/><Relationship Id="rId85" Type="http://schemas.openxmlformats.org/officeDocument/2006/relationships/image" Target="media/image39.wmf"/><Relationship Id="rId150" Type="http://schemas.openxmlformats.org/officeDocument/2006/relationships/image" Target="media/image75.wmf"/><Relationship Id="rId171" Type="http://schemas.openxmlformats.org/officeDocument/2006/relationships/image" Target="media/image85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3.png"/><Relationship Id="rId129" Type="http://schemas.openxmlformats.org/officeDocument/2006/relationships/oleObject" Target="embeddings/oleObject55.bin"/><Relationship Id="rId54" Type="http://schemas.openxmlformats.org/officeDocument/2006/relationships/image" Target="media/image24.wmf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3.bin"/><Relationship Id="rId140" Type="http://schemas.openxmlformats.org/officeDocument/2006/relationships/image" Target="media/image70.wmf"/><Relationship Id="rId161" Type="http://schemas.openxmlformats.org/officeDocument/2006/relationships/image" Target="media/image80.wmf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7.png"/><Relationship Id="rId119" Type="http://schemas.openxmlformats.org/officeDocument/2006/relationships/oleObject" Target="embeddings/oleObject50.bin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0.wmf"/><Relationship Id="rId81" Type="http://schemas.openxmlformats.org/officeDocument/2006/relationships/oleObject" Target="embeddings/oleObject36.bin"/><Relationship Id="rId86" Type="http://schemas.openxmlformats.org/officeDocument/2006/relationships/oleObject" Target="embeddings/oleObject39.bin"/><Relationship Id="rId130" Type="http://schemas.openxmlformats.org/officeDocument/2006/relationships/image" Target="media/image65.wmf"/><Relationship Id="rId135" Type="http://schemas.openxmlformats.org/officeDocument/2006/relationships/oleObject" Target="embeddings/oleObject58.bin"/><Relationship Id="rId151" Type="http://schemas.openxmlformats.org/officeDocument/2006/relationships/oleObject" Target="embeddings/oleObject66.bin"/><Relationship Id="rId156" Type="http://schemas.openxmlformats.org/officeDocument/2006/relationships/image" Target="media/image78.wmf"/><Relationship Id="rId177" Type="http://schemas.openxmlformats.org/officeDocument/2006/relationships/fontTable" Target="fontTable.xml"/><Relationship Id="rId172" Type="http://schemas.openxmlformats.org/officeDocument/2006/relationships/image" Target="media/image86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48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image" Target="media/image46.wmf"/><Relationship Id="rId104" Type="http://schemas.openxmlformats.org/officeDocument/2006/relationships/image" Target="media/image50.png"/><Relationship Id="rId120" Type="http://schemas.openxmlformats.org/officeDocument/2006/relationships/image" Target="media/image60.wmf"/><Relationship Id="rId125" Type="http://schemas.openxmlformats.org/officeDocument/2006/relationships/oleObject" Target="embeddings/oleObject53.bin"/><Relationship Id="rId141" Type="http://schemas.openxmlformats.org/officeDocument/2006/relationships/oleObject" Target="embeddings/oleObject61.bin"/><Relationship Id="rId146" Type="http://schemas.openxmlformats.org/officeDocument/2006/relationships/image" Target="media/image73.wmf"/><Relationship Id="rId167" Type="http://schemas.openxmlformats.org/officeDocument/2006/relationships/image" Target="media/image83.wmf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1.bin"/><Relationship Id="rId162" Type="http://schemas.openxmlformats.org/officeDocument/2006/relationships/oleObject" Target="embeddings/oleObject7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image" Target="media/image54.png"/><Relationship Id="rId115" Type="http://schemas.microsoft.com/office/2007/relationships/hdphoto" Target="media/hdphoto3.wdp"/><Relationship Id="rId131" Type="http://schemas.openxmlformats.org/officeDocument/2006/relationships/oleObject" Target="embeddings/oleObject56.bin"/><Relationship Id="rId136" Type="http://schemas.openxmlformats.org/officeDocument/2006/relationships/image" Target="media/image68.wmf"/><Relationship Id="rId157" Type="http://schemas.openxmlformats.org/officeDocument/2006/relationships/oleObject" Target="embeddings/oleObject69.bin"/><Relationship Id="rId178" Type="http://schemas.openxmlformats.org/officeDocument/2006/relationships/theme" Target="theme/theme1.xml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7.bin"/><Relationship Id="rId152" Type="http://schemas.openxmlformats.org/officeDocument/2006/relationships/image" Target="media/image76.wmf"/><Relationship Id="rId173" Type="http://schemas.microsoft.com/office/2007/relationships/hdphoto" Target="media/hdphoto4.wdp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microsoft.com/office/2007/relationships/hdphoto" Target="media/hdphoto1.wdp"/><Relationship Id="rId100" Type="http://schemas.openxmlformats.org/officeDocument/2006/relationships/oleObject" Target="embeddings/oleObject45.bin"/><Relationship Id="rId105" Type="http://schemas.openxmlformats.org/officeDocument/2006/relationships/image" Target="media/image51.png"/><Relationship Id="rId126" Type="http://schemas.openxmlformats.org/officeDocument/2006/relationships/image" Target="media/image63.wmf"/><Relationship Id="rId147" Type="http://schemas.openxmlformats.org/officeDocument/2006/relationships/oleObject" Target="embeddings/oleObject64.bin"/><Relationship Id="rId168" Type="http://schemas.openxmlformats.org/officeDocument/2006/relationships/oleObject" Target="embeddings/oleObject75.bin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image" Target="media/image44.wmf"/><Relationship Id="rId98" Type="http://schemas.openxmlformats.org/officeDocument/2006/relationships/oleObject" Target="embeddings/oleObject44.bin"/><Relationship Id="rId121" Type="http://schemas.openxmlformats.org/officeDocument/2006/relationships/oleObject" Target="embeddings/oleObject51.bin"/><Relationship Id="rId142" Type="http://schemas.openxmlformats.org/officeDocument/2006/relationships/image" Target="media/image71.wmf"/><Relationship Id="rId163" Type="http://schemas.openxmlformats.org/officeDocument/2006/relationships/image" Target="media/image81.wmf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116" Type="http://schemas.openxmlformats.org/officeDocument/2006/relationships/image" Target="media/image58.wmf"/><Relationship Id="rId137" Type="http://schemas.openxmlformats.org/officeDocument/2006/relationships/oleObject" Target="embeddings/oleObject59.bin"/><Relationship Id="rId158" Type="http://schemas.openxmlformats.org/officeDocument/2006/relationships/image" Target="media/image79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38.wmf"/><Relationship Id="rId88" Type="http://schemas.openxmlformats.org/officeDocument/2006/relationships/image" Target="media/image41.png"/><Relationship Id="rId111" Type="http://schemas.microsoft.com/office/2007/relationships/hdphoto" Target="media/hdphoto2.wdp"/><Relationship Id="rId132" Type="http://schemas.openxmlformats.org/officeDocument/2006/relationships/image" Target="media/image66.wmf"/><Relationship Id="rId153" Type="http://schemas.openxmlformats.org/officeDocument/2006/relationships/oleObject" Target="embeddings/oleObject67.bin"/><Relationship Id="rId174" Type="http://schemas.openxmlformats.org/officeDocument/2006/relationships/header" Target="header1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52.wmf"/><Relationship Id="rId127" Type="http://schemas.openxmlformats.org/officeDocument/2006/relationships/oleObject" Target="embeddings/oleObject54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6.wmf"/><Relationship Id="rId94" Type="http://schemas.openxmlformats.org/officeDocument/2006/relationships/oleObject" Target="embeddings/oleObject42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image" Target="media/image61.wmf"/><Relationship Id="rId143" Type="http://schemas.openxmlformats.org/officeDocument/2006/relationships/oleObject" Target="embeddings/oleObject62.bin"/><Relationship Id="rId148" Type="http://schemas.openxmlformats.org/officeDocument/2006/relationships/image" Target="media/image74.wmf"/><Relationship Id="rId164" Type="http://schemas.openxmlformats.org/officeDocument/2006/relationships/oleObject" Target="embeddings/oleObject73.bin"/><Relationship Id="rId169" Type="http://schemas.openxmlformats.org/officeDocument/2006/relationships/image" Target="media/image84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0.bin"/><Relationship Id="rId89" Type="http://schemas.openxmlformats.org/officeDocument/2006/relationships/image" Target="media/image42.wmf"/><Relationship Id="rId112" Type="http://schemas.openxmlformats.org/officeDocument/2006/relationships/image" Target="media/image55.png"/><Relationship Id="rId133" Type="http://schemas.openxmlformats.org/officeDocument/2006/relationships/oleObject" Target="embeddings/oleObject57.bin"/><Relationship Id="rId154" Type="http://schemas.openxmlformats.org/officeDocument/2006/relationships/image" Target="media/image77.wmf"/><Relationship Id="rId175" Type="http://schemas.openxmlformats.org/officeDocument/2006/relationships/header" Target="header2.xml"/><Relationship Id="rId16" Type="http://schemas.openxmlformats.org/officeDocument/2006/relationships/image" Target="media/image5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5.bin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2.bin"/><Relationship Id="rId144" Type="http://schemas.openxmlformats.org/officeDocument/2006/relationships/image" Target="media/image72.wmf"/><Relationship Id="rId90" Type="http://schemas.openxmlformats.org/officeDocument/2006/relationships/oleObject" Target="embeddings/oleObject40.bin"/><Relationship Id="rId165" Type="http://schemas.openxmlformats.org/officeDocument/2006/relationships/image" Target="media/image82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2.png"/><Relationship Id="rId113" Type="http://schemas.openxmlformats.org/officeDocument/2006/relationships/image" Target="media/image56.png"/><Relationship Id="rId134" Type="http://schemas.openxmlformats.org/officeDocument/2006/relationships/image" Target="media/image67.wmf"/><Relationship Id="rId80" Type="http://schemas.openxmlformats.org/officeDocument/2006/relationships/image" Target="media/image37.png"/><Relationship Id="rId155" Type="http://schemas.openxmlformats.org/officeDocument/2006/relationships/oleObject" Target="embeddings/oleObject68.bin"/><Relationship Id="rId176" Type="http://schemas.openxmlformats.org/officeDocument/2006/relationships/footer" Target="footer1.xml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9.png"/><Relationship Id="rId124" Type="http://schemas.openxmlformats.org/officeDocument/2006/relationships/image" Target="media/image62.wmf"/><Relationship Id="rId70" Type="http://schemas.openxmlformats.org/officeDocument/2006/relationships/oleObject" Target="embeddings/oleObject31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63.bin"/><Relationship Id="rId166" Type="http://schemas.openxmlformats.org/officeDocument/2006/relationships/oleObject" Target="embeddings/oleObject74.bin"/><Relationship Id="rId1" Type="http://schemas.openxmlformats.org/officeDocument/2006/relationships/customXml" Target="../customXml/item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229AEA-C567-4D85-95FB-E234752E5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232</TotalTime>
  <Pages>6</Pages>
  <Words>1752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11716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160</cp:revision>
  <cp:lastPrinted>2025-05-10T04:03:00Z</cp:lastPrinted>
  <dcterms:created xsi:type="dcterms:W3CDTF">2024-05-28T07:39:00Z</dcterms:created>
  <dcterms:modified xsi:type="dcterms:W3CDTF">2025-05-16T07:44:00Z</dcterms:modified>
</cp:coreProperties>
</file>