
<file path=[Content_Types].xml><?xml version="1.0" encoding="utf-8"?>
<Types xmlns="http://schemas.openxmlformats.org/package/2006/content-types">
  <Default Extension="bin" ContentType="application/vnd.openxmlformats-officedocument.oleObject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wdp" ContentType="image/vnd.ms-photo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bidiVisual/>
        <w:tblW w:w="10962" w:type="dxa"/>
        <w:tblInd w:w="-818" w:type="dxa"/>
        <w:tblBorders>
          <w:top w:val="thinThickSmallGap" w:sz="12" w:space="0" w:color="auto"/>
          <w:left w:val="thickThinSmallGap" w:sz="12" w:space="0" w:color="auto"/>
          <w:bottom w:val="thickThinSmallGap" w:sz="12" w:space="0" w:color="auto"/>
          <w:right w:val="thinThickSmallGap" w:sz="12" w:space="0" w:color="auto"/>
          <w:insideH w:val="single" w:sz="4" w:space="0" w:color="auto"/>
          <w:insideV w:val="single" w:sz="4" w:space="0" w:color="auto"/>
        </w:tblBorders>
        <w:tblLayout w:type="fixed"/>
        <w:tblLook w:val="0600" w:firstRow="0" w:lastRow="0" w:firstColumn="0" w:lastColumn="0" w:noHBand="1" w:noVBand="1"/>
      </w:tblPr>
      <w:tblGrid>
        <w:gridCol w:w="475"/>
        <w:gridCol w:w="10487"/>
      </w:tblGrid>
      <w:tr w:rsidR="00C243F6" w:rsidRPr="00E608F6" w14:paraId="242441D3" w14:textId="77777777" w:rsidTr="00C243F6">
        <w:trPr>
          <w:trHeight w:val="105"/>
        </w:trPr>
        <w:tc>
          <w:tcPr>
            <w:tcW w:w="10962" w:type="dxa"/>
            <w:gridSpan w:val="2"/>
            <w:tcBorders>
              <w:right w:val="thinThickSmallGap" w:sz="12" w:space="0" w:color="auto"/>
            </w:tcBorders>
            <w:shd w:val="clear" w:color="auto" w:fill="D9D9D9" w:themeFill="background1" w:themeFillShade="D9"/>
            <w:vAlign w:val="center"/>
          </w:tcPr>
          <w:p w14:paraId="1B97A867" w14:textId="67D2FB5A" w:rsidR="00C243F6" w:rsidRPr="00D60DDB" w:rsidRDefault="00C243F6" w:rsidP="00C243F6">
            <w:pPr>
              <w:bidi/>
              <w:jc w:val="center"/>
              <w:rPr>
                <w:rFonts w:cs="B Nazanin"/>
                <w:b/>
                <w:bCs/>
                <w:rtl/>
                <w:lang w:bidi="fa-IR"/>
              </w:rPr>
            </w:pPr>
            <w:r w:rsidRPr="00C243F6">
              <w:rPr>
                <w:rFonts w:cs="B Nazanin" w:hint="cs"/>
                <w:b/>
                <w:bCs/>
                <w:sz w:val="28"/>
                <w:szCs w:val="28"/>
                <w:rtl/>
                <w:lang w:bidi="fa-IR"/>
              </w:rPr>
              <w:t>فصل 1</w:t>
            </w:r>
          </w:p>
        </w:tc>
      </w:tr>
      <w:tr w:rsidR="00C243F6" w:rsidRPr="00E608F6" w14:paraId="7699AC42" w14:textId="77777777" w:rsidTr="00D623C8">
        <w:trPr>
          <w:trHeight w:val="1198"/>
        </w:trPr>
        <w:tc>
          <w:tcPr>
            <w:tcW w:w="475" w:type="dxa"/>
            <w:tcBorders>
              <w:right w:val="thinThickSmallGap" w:sz="12" w:space="0" w:color="auto"/>
            </w:tcBorders>
            <w:vAlign w:val="center"/>
          </w:tcPr>
          <w:p w14:paraId="6FA985F7" w14:textId="77777777" w:rsidR="00C243F6" w:rsidRPr="00E608F6" w:rsidRDefault="00C243F6" w:rsidP="000E5189">
            <w:pPr>
              <w:pStyle w:val="ListParagraph"/>
              <w:numPr>
                <w:ilvl w:val="0"/>
                <w:numId w:val="3"/>
              </w:numPr>
              <w:jc w:val="center"/>
              <w:rPr>
                <w:rStyle w:val="Strong"/>
                <w:rFonts w:cs="B Nazanin"/>
                <w:b w:val="0"/>
                <w:bCs w:val="0"/>
                <w:sz w:val="24"/>
                <w:szCs w:val="24"/>
                <w:rtl/>
              </w:rPr>
            </w:pPr>
          </w:p>
        </w:tc>
        <w:tc>
          <w:tcPr>
            <w:tcW w:w="10487" w:type="dxa"/>
            <w:tcBorders>
              <w:left w:val="thinThickSmallGap" w:sz="12" w:space="0" w:color="auto"/>
              <w:right w:val="thickThinSmallGap" w:sz="12" w:space="0" w:color="auto"/>
            </w:tcBorders>
          </w:tcPr>
          <w:p w14:paraId="333AAFB7" w14:textId="77777777" w:rsidR="003C0390" w:rsidRDefault="00C243F6" w:rsidP="00D60DDB">
            <w:pPr>
              <w:bidi/>
              <w:rPr>
                <w:rFonts w:asciiTheme="minorHAnsi" w:eastAsiaTheme="minorHAnsi" w:hAnsiTheme="minorHAnsi" w:cs="B Nazanin"/>
                <w:b/>
                <w:bCs/>
                <w:rtl/>
                <w:lang w:bidi="fa-IR"/>
              </w:rPr>
            </w:pPr>
            <w:r w:rsidRPr="00A21ADE">
              <w:rPr>
                <w:rFonts w:asciiTheme="minorHAnsi" w:eastAsiaTheme="minorHAnsi" w:hAnsiTheme="minorHAnsi" w:cs="B Nazanin" w:hint="cs"/>
                <w:b/>
                <w:bCs/>
                <w:rtl/>
                <w:lang w:bidi="fa-IR"/>
              </w:rPr>
              <w:t xml:space="preserve">حاصل عبارت </w:t>
            </w:r>
            <w:r w:rsidR="003C0390">
              <w:rPr>
                <w:rFonts w:asciiTheme="minorHAnsi" w:eastAsiaTheme="minorHAnsi" w:hAnsiTheme="minorHAnsi" w:cs="B Nazanin" w:hint="cs"/>
                <w:b/>
                <w:bCs/>
                <w:rtl/>
                <w:lang w:bidi="fa-IR"/>
              </w:rPr>
              <w:t>زیر</w:t>
            </w:r>
            <w:r w:rsidRPr="00A21ADE">
              <w:rPr>
                <w:rFonts w:asciiTheme="minorHAnsi" w:eastAsiaTheme="minorHAnsi" w:hAnsiTheme="minorHAnsi" w:cs="B Nazanin" w:hint="cs"/>
                <w:b/>
                <w:bCs/>
                <w:rtl/>
                <w:lang w:bidi="fa-IR"/>
              </w:rPr>
              <w:t xml:space="preserve"> را به دست آورید.                                                                                    </w:t>
            </w:r>
          </w:p>
          <w:p w14:paraId="558551A3" w14:textId="6D1A0324" w:rsidR="00C243F6" w:rsidRPr="00A21ADE" w:rsidRDefault="003C0390" w:rsidP="003C0390">
            <w:pPr>
              <w:bidi/>
              <w:jc w:val="right"/>
              <w:rPr>
                <w:rFonts w:cs="B Nazanin"/>
                <w:b/>
                <w:bCs/>
                <w:rtl/>
                <w:lang w:bidi="fa-IR"/>
              </w:rPr>
            </w:pPr>
            <w:r>
              <w:rPr>
                <w:rFonts w:cs="B Nazanin"/>
              </w:rPr>
              <w:t xml:space="preserve">     </w:t>
            </w:r>
            <w:r w:rsidRPr="00A21ADE">
              <w:rPr>
                <w:rFonts w:cs="B Nazanin"/>
                <w:position w:val="-20"/>
              </w:rPr>
              <w:object w:dxaOrig="2480" w:dyaOrig="540" w14:anchorId="6D73C131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124pt;height:26.9pt" o:ole="">
                  <v:imagedata r:id="rId8" o:title=""/>
                </v:shape>
                <o:OLEObject Type="Embed" ProgID="Equation.DSMT4" ShapeID="_x0000_i1025" DrawAspect="Content" ObjectID="_1809259566" r:id="rId9"/>
              </w:object>
            </w:r>
            <w:r>
              <w:rPr>
                <w:rFonts w:asciiTheme="minorHAnsi" w:eastAsiaTheme="minorHAnsi" w:hAnsiTheme="minorHAnsi" w:cs="B Nazanin" w:hint="cs"/>
                <w:b/>
                <w:bCs/>
                <w:rtl/>
                <w:lang w:bidi="fa-IR"/>
              </w:rPr>
              <w:t xml:space="preserve">  </w:t>
            </w:r>
            <w:r w:rsidR="00C243F6" w:rsidRPr="00A21ADE">
              <w:rPr>
                <w:rFonts w:asciiTheme="minorHAnsi" w:eastAsiaTheme="minorHAnsi" w:hAnsiTheme="minorHAnsi" w:cs="B Nazanin" w:hint="cs"/>
                <w:b/>
                <w:bCs/>
                <w:rtl/>
                <w:lang w:bidi="fa-IR"/>
              </w:rPr>
              <w:t xml:space="preserve">  </w:t>
            </w:r>
          </w:p>
        </w:tc>
      </w:tr>
      <w:tr w:rsidR="00C243F6" w:rsidRPr="00E608F6" w14:paraId="69DA1FA7" w14:textId="77777777" w:rsidTr="00301714">
        <w:trPr>
          <w:trHeight w:val="851"/>
        </w:trPr>
        <w:tc>
          <w:tcPr>
            <w:tcW w:w="475" w:type="dxa"/>
            <w:tcBorders>
              <w:right w:val="thinThickSmallGap" w:sz="12" w:space="0" w:color="auto"/>
            </w:tcBorders>
            <w:vAlign w:val="center"/>
          </w:tcPr>
          <w:p w14:paraId="556D844A" w14:textId="77777777" w:rsidR="00C243F6" w:rsidRPr="00E608F6" w:rsidRDefault="00C243F6" w:rsidP="000E5189">
            <w:pPr>
              <w:pStyle w:val="ListParagraph"/>
              <w:numPr>
                <w:ilvl w:val="0"/>
                <w:numId w:val="3"/>
              </w:numPr>
              <w:jc w:val="center"/>
              <w:rPr>
                <w:rStyle w:val="Strong"/>
                <w:rFonts w:cs="B Nazanin"/>
                <w:b w:val="0"/>
                <w:bCs w:val="0"/>
                <w:sz w:val="24"/>
                <w:szCs w:val="24"/>
                <w:rtl/>
              </w:rPr>
            </w:pPr>
          </w:p>
        </w:tc>
        <w:tc>
          <w:tcPr>
            <w:tcW w:w="10487" w:type="dxa"/>
            <w:tcBorders>
              <w:left w:val="thinThickSmallGap" w:sz="12" w:space="0" w:color="auto"/>
              <w:right w:val="thickThinSmallGap" w:sz="12" w:space="0" w:color="auto"/>
            </w:tcBorders>
          </w:tcPr>
          <w:p w14:paraId="32495E1C" w14:textId="77777777" w:rsidR="00C243F6" w:rsidRPr="00A21ADE" w:rsidRDefault="00C243F6" w:rsidP="00D60DDB">
            <w:pPr>
              <w:bidi/>
              <w:rPr>
                <w:rFonts w:cs="B Nazanin"/>
                <w:b/>
                <w:bCs/>
                <w:rtl/>
                <w:lang w:bidi="fa-IR"/>
              </w:rPr>
            </w:pPr>
            <w:r w:rsidRPr="00A21ADE">
              <w:rPr>
                <w:rStyle w:val="Strong"/>
                <w:rFonts w:cs="B Nazanin" w:hint="cs"/>
                <w:rtl/>
                <w:lang w:bidi="fa-IR"/>
              </w:rPr>
              <w:t xml:space="preserve">کشاورزی </w:t>
            </w:r>
            <w:r w:rsidRPr="00A21ADE">
              <w:rPr>
                <w:rFonts w:eastAsiaTheme="minorEastAsia" w:cs="B Nazanin"/>
                <w:b/>
                <w:bCs/>
                <w:position w:val="-24"/>
              </w:rPr>
              <w:object w:dxaOrig="240" w:dyaOrig="620" w14:anchorId="24E9336C">
                <v:shape id="_x0000_i1026" type="#_x0000_t75" style="width:12pt;height:31pt" o:ole="">
                  <v:imagedata r:id="rId10" o:title=""/>
                </v:shape>
                <o:OLEObject Type="Embed" ProgID="Equation.DSMT4" ShapeID="_x0000_i1026" DrawAspect="Content" ObjectID="_1809259567" r:id="rId11"/>
              </w:object>
            </w:r>
            <w:r w:rsidRPr="00A21ADE">
              <w:rPr>
                <w:rStyle w:val="Strong"/>
                <w:rFonts w:cs="B Nazanin" w:hint="cs"/>
                <w:rtl/>
                <w:lang w:bidi="fa-IR"/>
              </w:rPr>
              <w:t xml:space="preserve"> زمین خود را گندم و </w:t>
            </w:r>
            <w:r w:rsidRPr="00A21ADE">
              <w:rPr>
                <w:rFonts w:eastAsiaTheme="minorEastAsia" w:cs="B Nazanin"/>
                <w:b/>
                <w:bCs/>
                <w:position w:val="-24"/>
              </w:rPr>
              <w:object w:dxaOrig="220" w:dyaOrig="620" w14:anchorId="216676C0">
                <v:shape id="_x0000_i1027" type="#_x0000_t75" style="width:11pt;height:31pt" o:ole="">
                  <v:imagedata r:id="rId12" o:title=""/>
                </v:shape>
                <o:OLEObject Type="Embed" ProgID="Equation.DSMT4" ShapeID="_x0000_i1027" DrawAspect="Content" ObjectID="_1809259568" r:id="rId13"/>
              </w:object>
            </w:r>
            <w:r w:rsidRPr="00A21ADE">
              <w:rPr>
                <w:rStyle w:val="Strong"/>
                <w:rFonts w:cs="B Nazanin" w:hint="cs"/>
                <w:rtl/>
                <w:lang w:bidi="fa-IR"/>
              </w:rPr>
              <w:t xml:space="preserve"> بقیه زمین را ذرت کاشته است. اگر 4 هکتار از زمین باقی مانده باشد کل زمین چند هکتار است؟</w:t>
            </w:r>
          </w:p>
          <w:p w14:paraId="53AAAB55" w14:textId="77777777" w:rsidR="00C243F6" w:rsidRDefault="00C243F6" w:rsidP="00C243F6">
            <w:pPr>
              <w:bidi/>
              <w:rPr>
                <w:rFonts w:cs="B Nazanin"/>
                <w:b/>
                <w:bCs/>
                <w:rtl/>
                <w:lang w:bidi="fa-IR"/>
              </w:rPr>
            </w:pPr>
          </w:p>
          <w:p w14:paraId="6578E445" w14:textId="4FC1AA2F" w:rsidR="00D623C8" w:rsidRPr="00A21ADE" w:rsidRDefault="00D623C8" w:rsidP="00D623C8">
            <w:pPr>
              <w:bidi/>
              <w:rPr>
                <w:rFonts w:cs="B Nazanin"/>
                <w:b/>
                <w:bCs/>
                <w:rtl/>
                <w:lang w:bidi="fa-IR"/>
              </w:rPr>
            </w:pPr>
          </w:p>
        </w:tc>
      </w:tr>
      <w:tr w:rsidR="00C243F6" w:rsidRPr="00E608F6" w14:paraId="1402948E" w14:textId="77777777" w:rsidTr="00301714">
        <w:trPr>
          <w:trHeight w:val="851"/>
        </w:trPr>
        <w:tc>
          <w:tcPr>
            <w:tcW w:w="475" w:type="dxa"/>
            <w:tcBorders>
              <w:right w:val="thinThickSmallGap" w:sz="12" w:space="0" w:color="auto"/>
            </w:tcBorders>
            <w:vAlign w:val="center"/>
          </w:tcPr>
          <w:p w14:paraId="7A75439C" w14:textId="77777777" w:rsidR="00C243F6" w:rsidRPr="00E608F6" w:rsidRDefault="00C243F6" w:rsidP="000E5189">
            <w:pPr>
              <w:pStyle w:val="ListParagraph"/>
              <w:numPr>
                <w:ilvl w:val="0"/>
                <w:numId w:val="3"/>
              </w:numPr>
              <w:jc w:val="center"/>
              <w:rPr>
                <w:rStyle w:val="Strong"/>
                <w:rFonts w:cs="B Nazanin"/>
                <w:b w:val="0"/>
                <w:bCs w:val="0"/>
                <w:sz w:val="24"/>
                <w:szCs w:val="24"/>
                <w:rtl/>
              </w:rPr>
            </w:pPr>
          </w:p>
        </w:tc>
        <w:tc>
          <w:tcPr>
            <w:tcW w:w="10487" w:type="dxa"/>
            <w:tcBorders>
              <w:left w:val="thinThickSmallGap" w:sz="12" w:space="0" w:color="auto"/>
              <w:right w:val="thickThinSmallGap" w:sz="12" w:space="0" w:color="auto"/>
            </w:tcBorders>
          </w:tcPr>
          <w:p w14:paraId="5505C453" w14:textId="739BD7B5" w:rsidR="00C243F6" w:rsidRPr="00A21ADE" w:rsidRDefault="00C243F6" w:rsidP="00D60DDB">
            <w:pPr>
              <w:bidi/>
              <w:rPr>
                <w:rStyle w:val="Strong"/>
                <w:rFonts w:cs="B Nazanin"/>
                <w:rtl/>
                <w:lang w:bidi="fa-IR"/>
              </w:rPr>
            </w:pPr>
            <w:r w:rsidRPr="00A21ADE">
              <w:rPr>
                <w:rFonts w:cs="B Nazanin" w:hint="cs"/>
                <w:b/>
                <w:bCs/>
                <w:rtl/>
              </w:rPr>
              <w:t>توپی از ارتفاع 32 متری زمین رها می شود و پس از هر بار زمین خوردن نصف ارتفاع قبلی بالا می آید؛ این توپ از لحظه رها شدن تا چهارمین بار که زمین می خورد چقدر حرکت کرده است؟</w:t>
            </w:r>
          </w:p>
          <w:p w14:paraId="71FD9BC1" w14:textId="557BC90C" w:rsidR="00C243F6" w:rsidRDefault="00C243F6" w:rsidP="00C243F6">
            <w:pPr>
              <w:bidi/>
              <w:rPr>
                <w:rStyle w:val="Strong"/>
                <w:rFonts w:cs="B Nazanin"/>
                <w:rtl/>
                <w:lang w:bidi="fa-IR"/>
              </w:rPr>
            </w:pPr>
          </w:p>
          <w:p w14:paraId="08DCC427" w14:textId="77777777" w:rsidR="00D623C8" w:rsidRPr="00A21ADE" w:rsidRDefault="00D623C8" w:rsidP="00D623C8">
            <w:pPr>
              <w:bidi/>
              <w:rPr>
                <w:rStyle w:val="Strong"/>
                <w:rFonts w:cs="B Nazanin"/>
                <w:rtl/>
                <w:lang w:bidi="fa-IR"/>
              </w:rPr>
            </w:pPr>
          </w:p>
          <w:p w14:paraId="7FAFBD6A" w14:textId="59497440" w:rsidR="00C243F6" w:rsidRPr="00A21ADE" w:rsidRDefault="00C243F6" w:rsidP="00C243F6">
            <w:pPr>
              <w:bidi/>
              <w:rPr>
                <w:rStyle w:val="Strong"/>
                <w:rFonts w:cs="B Nazanin"/>
                <w:rtl/>
                <w:lang w:bidi="fa-IR"/>
              </w:rPr>
            </w:pPr>
          </w:p>
        </w:tc>
      </w:tr>
      <w:tr w:rsidR="00C243F6" w:rsidRPr="00E608F6" w14:paraId="0203977E" w14:textId="77777777" w:rsidTr="00301714">
        <w:trPr>
          <w:trHeight w:val="851"/>
        </w:trPr>
        <w:tc>
          <w:tcPr>
            <w:tcW w:w="475" w:type="dxa"/>
            <w:tcBorders>
              <w:right w:val="thinThickSmallGap" w:sz="12" w:space="0" w:color="auto"/>
            </w:tcBorders>
            <w:vAlign w:val="center"/>
          </w:tcPr>
          <w:p w14:paraId="5992EE50" w14:textId="77777777" w:rsidR="00C243F6" w:rsidRPr="00E608F6" w:rsidRDefault="00C243F6" w:rsidP="000E5189">
            <w:pPr>
              <w:pStyle w:val="ListParagraph"/>
              <w:numPr>
                <w:ilvl w:val="0"/>
                <w:numId w:val="3"/>
              </w:numPr>
              <w:jc w:val="center"/>
              <w:rPr>
                <w:rStyle w:val="Strong"/>
                <w:rFonts w:cs="B Nazanin"/>
                <w:b w:val="0"/>
                <w:bCs w:val="0"/>
                <w:sz w:val="24"/>
                <w:szCs w:val="24"/>
                <w:rtl/>
              </w:rPr>
            </w:pPr>
          </w:p>
        </w:tc>
        <w:tc>
          <w:tcPr>
            <w:tcW w:w="10487" w:type="dxa"/>
            <w:tcBorders>
              <w:left w:val="thinThickSmallGap" w:sz="12" w:space="0" w:color="auto"/>
              <w:right w:val="thickThinSmallGap" w:sz="12" w:space="0" w:color="auto"/>
            </w:tcBorders>
          </w:tcPr>
          <w:p w14:paraId="01FD275B" w14:textId="3A5D4296" w:rsidR="00C243F6" w:rsidRPr="00D623C8" w:rsidRDefault="00C243F6" w:rsidP="00D623C8">
            <w:pPr>
              <w:bidi/>
              <w:rPr>
                <w:rtl/>
              </w:rPr>
            </w:pPr>
            <w:r w:rsidRPr="00A21ADE">
              <w:rPr>
                <w:rFonts w:cs="B Nazanin" w:hint="cs"/>
                <w:b/>
                <w:bCs/>
                <w:rtl/>
                <w:lang w:bidi="fa-IR"/>
              </w:rPr>
              <w:t>دو عدد طبیعی بیابید که حاصل ضرب آن ها 30  و حاصل جمع آن ها کمترین مقدار باشد.</w:t>
            </w:r>
          </w:p>
          <w:p w14:paraId="61205C82" w14:textId="77777777" w:rsidR="00D623C8" w:rsidRPr="00A21ADE" w:rsidRDefault="00D623C8" w:rsidP="00D623C8">
            <w:pPr>
              <w:bidi/>
              <w:rPr>
                <w:rFonts w:cs="B Nazanin"/>
                <w:b/>
                <w:bCs/>
                <w:rtl/>
                <w:lang w:bidi="fa-IR"/>
              </w:rPr>
            </w:pPr>
          </w:p>
          <w:p w14:paraId="7290DA09" w14:textId="77777777" w:rsidR="00C243F6" w:rsidRDefault="00C243F6" w:rsidP="00D60DDB">
            <w:pPr>
              <w:bidi/>
              <w:rPr>
                <w:rFonts w:cs="B Nazanin"/>
                <w:b/>
                <w:bCs/>
                <w:rtl/>
              </w:rPr>
            </w:pPr>
          </w:p>
          <w:p w14:paraId="74CD4601" w14:textId="6302840D" w:rsidR="00E073BD" w:rsidRPr="00A21ADE" w:rsidRDefault="00E073BD" w:rsidP="00E073BD">
            <w:pPr>
              <w:bidi/>
              <w:rPr>
                <w:rFonts w:cs="B Nazanin"/>
                <w:b/>
                <w:bCs/>
                <w:rtl/>
              </w:rPr>
            </w:pPr>
          </w:p>
        </w:tc>
      </w:tr>
      <w:tr w:rsidR="00C243F6" w:rsidRPr="00E608F6" w14:paraId="182B2C78" w14:textId="77777777" w:rsidTr="00C243F6">
        <w:trPr>
          <w:trHeight w:val="70"/>
        </w:trPr>
        <w:tc>
          <w:tcPr>
            <w:tcW w:w="10962" w:type="dxa"/>
            <w:gridSpan w:val="2"/>
            <w:tcBorders>
              <w:right w:val="thinThickSmallGap" w:sz="12" w:space="0" w:color="auto"/>
            </w:tcBorders>
            <w:shd w:val="clear" w:color="auto" w:fill="D9D9D9" w:themeFill="background1" w:themeFillShade="D9"/>
            <w:vAlign w:val="center"/>
          </w:tcPr>
          <w:p w14:paraId="4F3750FF" w14:textId="1475ED89" w:rsidR="00C243F6" w:rsidRPr="00D60DDB" w:rsidRDefault="00C243F6" w:rsidP="00C243F6">
            <w:pPr>
              <w:bidi/>
              <w:jc w:val="center"/>
              <w:rPr>
                <w:rFonts w:cs="B Nazanin"/>
                <w:b/>
                <w:bCs/>
                <w:rtl/>
                <w:lang w:bidi="fa-IR"/>
              </w:rPr>
            </w:pPr>
            <w:r w:rsidRPr="00C243F6">
              <w:rPr>
                <w:rFonts w:cs="B Nazanin" w:hint="cs"/>
                <w:b/>
                <w:bCs/>
                <w:sz w:val="28"/>
                <w:szCs w:val="28"/>
                <w:rtl/>
                <w:lang w:bidi="fa-IR"/>
              </w:rPr>
              <w:t>فصل 2</w:t>
            </w:r>
          </w:p>
        </w:tc>
      </w:tr>
      <w:tr w:rsidR="00C243F6" w:rsidRPr="00E608F6" w14:paraId="34AF0BDC" w14:textId="77777777" w:rsidTr="00301714">
        <w:trPr>
          <w:trHeight w:val="851"/>
        </w:trPr>
        <w:tc>
          <w:tcPr>
            <w:tcW w:w="475" w:type="dxa"/>
            <w:tcBorders>
              <w:right w:val="thinThickSmallGap" w:sz="12" w:space="0" w:color="auto"/>
            </w:tcBorders>
            <w:vAlign w:val="center"/>
          </w:tcPr>
          <w:p w14:paraId="4F0AC0CE" w14:textId="77777777" w:rsidR="00C243F6" w:rsidRPr="00E608F6" w:rsidRDefault="00C243F6" w:rsidP="000E5189">
            <w:pPr>
              <w:pStyle w:val="ListParagraph"/>
              <w:numPr>
                <w:ilvl w:val="0"/>
                <w:numId w:val="3"/>
              </w:numPr>
              <w:jc w:val="center"/>
              <w:rPr>
                <w:rStyle w:val="Strong"/>
                <w:rFonts w:cs="B Nazanin"/>
                <w:b w:val="0"/>
                <w:bCs w:val="0"/>
                <w:sz w:val="24"/>
                <w:szCs w:val="24"/>
                <w:rtl/>
              </w:rPr>
            </w:pPr>
          </w:p>
        </w:tc>
        <w:tc>
          <w:tcPr>
            <w:tcW w:w="10487" w:type="dxa"/>
            <w:tcBorders>
              <w:left w:val="thinThickSmallGap" w:sz="12" w:space="0" w:color="auto"/>
              <w:right w:val="thickThinSmallGap" w:sz="12" w:space="0" w:color="auto"/>
            </w:tcBorders>
          </w:tcPr>
          <w:p w14:paraId="3E328850" w14:textId="77777777" w:rsidR="00A21ADE" w:rsidRPr="00E26AB6" w:rsidRDefault="00A21ADE" w:rsidP="00A21ADE">
            <w:pPr>
              <w:tabs>
                <w:tab w:val="left" w:pos="5964"/>
              </w:tabs>
              <w:bidi/>
              <w:spacing w:line="276" w:lineRule="auto"/>
              <w:rPr>
                <w:rFonts w:eastAsiaTheme="minorEastAsia" w:cs="B Nazanin"/>
                <w:b/>
                <w:bCs/>
                <w:rtl/>
              </w:rPr>
            </w:pPr>
            <w:r w:rsidRPr="00E26AB6">
              <w:rPr>
                <w:rFonts w:eastAsiaTheme="minorEastAsia" w:cs="B Nazanin" w:hint="cs"/>
                <w:b/>
                <w:bCs/>
                <w:rtl/>
              </w:rPr>
              <w:t xml:space="preserve">الف) حاصل جمع هر عدد صحیح با قرینه اش صفر می شود.                                         </w:t>
            </w:r>
            <w:r>
              <w:rPr>
                <w:rFonts w:eastAsiaTheme="minorEastAsia" w:cs="B Nazanin" w:hint="cs"/>
                <w:b/>
                <w:bCs/>
                <w:rtl/>
              </w:rPr>
              <w:t xml:space="preserve"> </w:t>
            </w:r>
            <w:r w:rsidRPr="00E26AB6">
              <w:rPr>
                <w:rFonts w:eastAsiaTheme="minorEastAsia" w:cs="B Nazanin" w:hint="cs"/>
                <w:b/>
                <w:bCs/>
                <w:rtl/>
              </w:rPr>
              <w:t xml:space="preserve">       ص</w:t>
            </w:r>
            <w:r w:rsidRPr="00E26AB6">
              <w:rPr>
                <w:rFonts w:eastAsiaTheme="minorEastAsia" w:cs="B Nazanin" w:hint="cs"/>
                <w:b/>
                <w:bCs/>
              </w:rPr>
              <w:sym w:font="Wingdings 2" w:char="F035"/>
            </w:r>
            <w:r w:rsidRPr="00E26AB6">
              <w:rPr>
                <w:rFonts w:eastAsiaTheme="minorEastAsia" w:cs="B Nazanin" w:hint="cs"/>
                <w:b/>
                <w:bCs/>
                <w:rtl/>
              </w:rPr>
              <w:t xml:space="preserve">      </w:t>
            </w:r>
            <w:r>
              <w:rPr>
                <w:rFonts w:eastAsiaTheme="minorEastAsia" w:cs="B Nazanin" w:hint="cs"/>
                <w:b/>
                <w:bCs/>
                <w:rtl/>
              </w:rPr>
              <w:t xml:space="preserve"> </w:t>
            </w:r>
            <w:r w:rsidRPr="00E26AB6">
              <w:rPr>
                <w:rFonts w:eastAsiaTheme="minorEastAsia" w:cs="B Nazanin" w:hint="cs"/>
                <w:b/>
                <w:bCs/>
                <w:rtl/>
              </w:rPr>
              <w:t xml:space="preserve">     غ</w:t>
            </w:r>
            <w:r w:rsidRPr="00E26AB6">
              <w:rPr>
                <w:rFonts w:eastAsiaTheme="minorEastAsia" w:cs="B Nazanin" w:hint="cs"/>
                <w:b/>
                <w:bCs/>
              </w:rPr>
              <w:sym w:font="Wingdings 2" w:char="F035"/>
            </w:r>
          </w:p>
          <w:p w14:paraId="27C985C9" w14:textId="0DE42636" w:rsidR="00A21ADE" w:rsidRDefault="00A21ADE" w:rsidP="00A21ADE">
            <w:pPr>
              <w:tabs>
                <w:tab w:val="left" w:pos="5964"/>
              </w:tabs>
              <w:bidi/>
              <w:spacing w:line="276" w:lineRule="auto"/>
              <w:rPr>
                <w:rFonts w:eastAsiaTheme="minorEastAsia" w:cs="B Nazanin"/>
                <w:b/>
                <w:bCs/>
                <w:rtl/>
              </w:rPr>
            </w:pPr>
            <w:r>
              <w:rPr>
                <w:rFonts w:eastAsiaTheme="minorEastAsia" w:cs="B Nazanin" w:hint="cs"/>
                <w:b/>
                <w:bCs/>
                <w:rtl/>
                <w:lang w:bidi="fa-IR"/>
              </w:rPr>
              <w:t xml:space="preserve">ب) </w:t>
            </w:r>
            <w:r w:rsidRPr="002D6C8F">
              <w:rPr>
                <w:rFonts w:cs="B Nazanin" w:hint="cs"/>
                <w:bCs/>
                <w:rtl/>
              </w:rPr>
              <w:t xml:space="preserve">قرینه ی قرینه ی عدد صحیح مثبت ، عددی مثبت است.         </w:t>
            </w:r>
            <w:r>
              <w:rPr>
                <w:rFonts w:eastAsiaTheme="minorEastAsia" w:cs="B Nazanin" w:hint="cs"/>
                <w:b/>
                <w:bCs/>
                <w:rtl/>
              </w:rPr>
              <w:t xml:space="preserve"> </w:t>
            </w:r>
            <w:r w:rsidRPr="00E26AB6">
              <w:rPr>
                <w:rFonts w:eastAsiaTheme="minorEastAsia" w:cs="B Nazanin" w:hint="cs"/>
                <w:b/>
                <w:bCs/>
                <w:rtl/>
              </w:rPr>
              <w:t xml:space="preserve">               </w:t>
            </w:r>
            <w:r>
              <w:rPr>
                <w:rFonts w:eastAsiaTheme="minorEastAsia" w:cs="B Nazanin" w:hint="cs"/>
                <w:b/>
                <w:bCs/>
                <w:rtl/>
              </w:rPr>
              <w:t xml:space="preserve">  </w:t>
            </w:r>
            <w:r w:rsidRPr="00E26AB6">
              <w:rPr>
                <w:rFonts w:eastAsiaTheme="minorEastAsia" w:cs="B Nazanin" w:hint="cs"/>
                <w:b/>
                <w:bCs/>
                <w:rtl/>
              </w:rPr>
              <w:t xml:space="preserve">              </w:t>
            </w:r>
            <w:r>
              <w:rPr>
                <w:rFonts w:eastAsiaTheme="minorEastAsia" w:cs="B Nazanin" w:hint="cs"/>
                <w:b/>
                <w:bCs/>
                <w:rtl/>
              </w:rPr>
              <w:t xml:space="preserve">  </w:t>
            </w:r>
            <w:r w:rsidRPr="00E26AB6">
              <w:rPr>
                <w:rFonts w:eastAsiaTheme="minorEastAsia" w:cs="B Nazanin" w:hint="cs"/>
                <w:b/>
                <w:bCs/>
                <w:rtl/>
              </w:rPr>
              <w:t xml:space="preserve">     ص</w:t>
            </w:r>
            <w:r w:rsidRPr="00E26AB6">
              <w:rPr>
                <w:rFonts w:eastAsiaTheme="minorEastAsia" w:cs="B Nazanin" w:hint="cs"/>
                <w:b/>
                <w:bCs/>
              </w:rPr>
              <w:sym w:font="Wingdings 2" w:char="F035"/>
            </w:r>
            <w:r w:rsidRPr="00E26AB6">
              <w:rPr>
                <w:rFonts w:eastAsiaTheme="minorEastAsia" w:cs="B Nazanin" w:hint="cs"/>
                <w:b/>
                <w:bCs/>
                <w:rtl/>
              </w:rPr>
              <w:t xml:space="preserve">            غ</w:t>
            </w:r>
            <w:r w:rsidRPr="00E26AB6">
              <w:rPr>
                <w:rFonts w:eastAsiaTheme="minorEastAsia" w:cs="B Nazanin" w:hint="cs"/>
                <w:b/>
                <w:bCs/>
              </w:rPr>
              <w:sym w:font="Wingdings 2" w:char="F035"/>
            </w:r>
          </w:p>
          <w:p w14:paraId="6A936C4F" w14:textId="390449FF" w:rsidR="00C243F6" w:rsidRPr="00D60DDB" w:rsidRDefault="00A21ADE" w:rsidP="00A21ADE">
            <w:pPr>
              <w:bidi/>
              <w:rPr>
                <w:rFonts w:cs="B Nazanin"/>
                <w:b/>
                <w:bCs/>
                <w:rtl/>
                <w:lang w:bidi="fa-IR"/>
              </w:rPr>
            </w:pPr>
            <w:r>
              <w:rPr>
                <w:rFonts w:eastAsiaTheme="minorEastAsia" w:cs="B Nazanin" w:hint="cs"/>
                <w:b/>
                <w:bCs/>
                <w:rtl/>
              </w:rPr>
              <w:t xml:space="preserve">ج) </w:t>
            </w:r>
            <w:r w:rsidRPr="00F6410A">
              <w:rPr>
                <w:rFonts w:ascii="IPT.Nazanin" w:hAnsi="IPT.Nazanin" w:cs="0 Nazanin Bold" w:hint="cs"/>
                <w:rtl/>
                <w:lang w:bidi="fa-IR"/>
              </w:rPr>
              <w:t>هر عدد صحیح از قرینه</w:t>
            </w:r>
            <w:r w:rsidRPr="00F6410A">
              <w:rPr>
                <w:rFonts w:ascii="IPT.Nazanin" w:hAnsi="IPT.Nazanin" w:cs="0 Nazanin Bold" w:hint="cs"/>
                <w:rtl/>
                <w:lang w:bidi="fa-IR"/>
              </w:rPr>
              <w:softHyphen/>
              <w:t xml:space="preserve">اش بزرگتر است.  </w:t>
            </w:r>
            <w:r w:rsidRPr="00F6410A">
              <w:rPr>
                <w:rFonts w:ascii="Wingdings 2" w:hAnsi="Wingdings 2" w:cs="0 Nazanin Bold" w:hint="cs"/>
                <w:rtl/>
                <w:lang w:bidi="fa-IR"/>
              </w:rPr>
              <w:t xml:space="preserve">   </w:t>
            </w:r>
            <w:r>
              <w:rPr>
                <w:rFonts w:eastAsiaTheme="minorEastAsia" w:cs="B Nazanin" w:hint="cs"/>
                <w:b/>
                <w:bCs/>
                <w:rtl/>
              </w:rPr>
              <w:t xml:space="preserve">                                                                    </w:t>
            </w:r>
            <w:r w:rsidRPr="00E26AB6">
              <w:rPr>
                <w:rFonts w:eastAsiaTheme="minorEastAsia" w:cs="B Nazanin" w:hint="cs"/>
                <w:b/>
                <w:bCs/>
                <w:rtl/>
              </w:rPr>
              <w:t>ص</w:t>
            </w:r>
            <w:r w:rsidRPr="00E26AB6">
              <w:rPr>
                <w:rFonts w:eastAsiaTheme="minorEastAsia" w:cs="B Nazanin" w:hint="cs"/>
                <w:b/>
                <w:bCs/>
              </w:rPr>
              <w:sym w:font="Wingdings 2" w:char="F035"/>
            </w:r>
            <w:r w:rsidRPr="00E26AB6">
              <w:rPr>
                <w:rFonts w:eastAsiaTheme="minorEastAsia" w:cs="B Nazanin" w:hint="cs"/>
                <w:b/>
                <w:bCs/>
                <w:rtl/>
              </w:rPr>
              <w:t xml:space="preserve">            غ</w:t>
            </w:r>
            <w:r w:rsidRPr="00E26AB6">
              <w:rPr>
                <w:rFonts w:eastAsiaTheme="minorEastAsia" w:cs="B Nazanin" w:hint="cs"/>
                <w:b/>
                <w:bCs/>
              </w:rPr>
              <w:sym w:font="Wingdings 2" w:char="F035"/>
            </w:r>
          </w:p>
        </w:tc>
      </w:tr>
      <w:tr w:rsidR="00A21ADE" w:rsidRPr="00E608F6" w14:paraId="54B1A293" w14:textId="77777777" w:rsidTr="00301714">
        <w:trPr>
          <w:trHeight w:val="851"/>
        </w:trPr>
        <w:tc>
          <w:tcPr>
            <w:tcW w:w="475" w:type="dxa"/>
            <w:tcBorders>
              <w:right w:val="thinThickSmallGap" w:sz="12" w:space="0" w:color="auto"/>
            </w:tcBorders>
            <w:vAlign w:val="center"/>
          </w:tcPr>
          <w:p w14:paraId="659EF72F" w14:textId="77777777" w:rsidR="00A21ADE" w:rsidRPr="00E608F6" w:rsidRDefault="00A21ADE" w:rsidP="000E5189">
            <w:pPr>
              <w:pStyle w:val="ListParagraph"/>
              <w:numPr>
                <w:ilvl w:val="0"/>
                <w:numId w:val="3"/>
              </w:numPr>
              <w:jc w:val="center"/>
              <w:rPr>
                <w:rStyle w:val="Strong"/>
                <w:rFonts w:cs="B Nazanin"/>
                <w:b w:val="0"/>
                <w:bCs w:val="0"/>
                <w:sz w:val="24"/>
                <w:szCs w:val="24"/>
                <w:rtl/>
              </w:rPr>
            </w:pPr>
          </w:p>
        </w:tc>
        <w:tc>
          <w:tcPr>
            <w:tcW w:w="10487" w:type="dxa"/>
            <w:tcBorders>
              <w:left w:val="thinThickSmallGap" w:sz="12" w:space="0" w:color="auto"/>
              <w:right w:val="thickThinSmallGap" w:sz="12" w:space="0" w:color="auto"/>
            </w:tcBorders>
          </w:tcPr>
          <w:p w14:paraId="72CA196E" w14:textId="66E3971B" w:rsidR="00A21ADE" w:rsidRPr="00E26AB6" w:rsidRDefault="00A21ADE" w:rsidP="00A21ADE">
            <w:pPr>
              <w:tabs>
                <w:tab w:val="left" w:pos="5964"/>
              </w:tabs>
              <w:bidi/>
              <w:rPr>
                <w:rFonts w:eastAsiaTheme="minorEastAsia" w:cs="B Nazanin"/>
                <w:b/>
                <w:bCs/>
                <w:rtl/>
              </w:rPr>
            </w:pPr>
            <w:r w:rsidRPr="00E26AB6">
              <w:rPr>
                <w:rFonts w:eastAsiaTheme="minorEastAsia" w:cs="B Nazanin" w:hint="cs"/>
                <w:b/>
                <w:bCs/>
                <w:rtl/>
              </w:rPr>
              <w:t xml:space="preserve">الف) در جای خالی چه عددی می توان قرار داد؟                                                               </w:t>
            </w:r>
            <w:r w:rsidR="00523486" w:rsidRPr="00E26AB6">
              <w:rPr>
                <w:rFonts w:eastAsiaTheme="minorEastAsia" w:cs="B Nazanin"/>
                <w:b/>
                <w:bCs/>
                <w:position w:val="-6"/>
              </w:rPr>
              <w:object w:dxaOrig="1600" w:dyaOrig="260" w14:anchorId="12CE12C1">
                <v:shape id="_x0000_i1028" type="#_x0000_t75" style="width:85.05pt;height:13.85pt" o:ole="">
                  <v:imagedata r:id="rId14" o:title=""/>
                </v:shape>
                <o:OLEObject Type="Embed" ProgID="Equation.DSMT4" ShapeID="_x0000_i1028" DrawAspect="Content" ObjectID="_1809259569" r:id="rId15"/>
              </w:object>
            </w:r>
          </w:p>
          <w:p w14:paraId="6272A640" w14:textId="50C719CF" w:rsidR="00A21ADE" w:rsidRDefault="00A21ADE" w:rsidP="00A21ADE">
            <w:pPr>
              <w:tabs>
                <w:tab w:val="left" w:pos="5964"/>
              </w:tabs>
              <w:bidi/>
              <w:rPr>
                <w:rFonts w:eastAsiaTheme="minorEastAsia" w:cs="B Nazanin"/>
                <w:b/>
                <w:bCs/>
                <w:rtl/>
                <w:lang w:bidi="fa-IR"/>
              </w:rPr>
            </w:pPr>
            <w:r w:rsidRPr="00E26AB6">
              <w:rPr>
                <w:rFonts w:eastAsiaTheme="minorEastAsia" w:cs="B Nazanin" w:hint="cs"/>
                <w:b/>
                <w:bCs/>
                <w:rtl/>
              </w:rPr>
              <w:t>1)</w:t>
            </w:r>
            <w:r w:rsidRPr="00E26AB6">
              <w:rPr>
                <w:rFonts w:eastAsiaTheme="minorEastAsia" w:cs="B Nazanin"/>
                <w:b/>
                <w:bCs/>
                <w:position w:val="-6"/>
              </w:rPr>
              <w:object w:dxaOrig="380" w:dyaOrig="260" w14:anchorId="06B23821">
                <v:shape id="_x0000_i1029" type="#_x0000_t75" style="width:19pt;height:13pt" o:ole="">
                  <v:imagedata r:id="rId16" o:title=""/>
                </v:shape>
                <o:OLEObject Type="Embed" ProgID="Equation.DSMT4" ShapeID="_x0000_i1029" DrawAspect="Content" ObjectID="_1809259570" r:id="rId17"/>
              </w:object>
            </w:r>
            <w:r w:rsidR="00AC7C09">
              <w:rPr>
                <w:rFonts w:eastAsiaTheme="minorEastAsia" w:cs="B Nazanin"/>
                <w:b/>
                <w:bCs/>
              </w:rPr>
              <w:t xml:space="preserve"> </w:t>
            </w:r>
            <w:r w:rsidRPr="00E26AB6">
              <w:rPr>
                <w:rFonts w:eastAsiaTheme="minorEastAsia" w:cs="B Nazanin" w:hint="cs"/>
                <w:b/>
                <w:bCs/>
                <w:rtl/>
              </w:rPr>
              <w:t xml:space="preserve">                  2) </w:t>
            </w:r>
            <w:r w:rsidRPr="00E26AB6">
              <w:rPr>
                <w:rFonts w:eastAsiaTheme="minorEastAsia" w:cs="B Nazanin"/>
                <w:b/>
                <w:bCs/>
                <w:position w:val="-6"/>
              </w:rPr>
              <w:object w:dxaOrig="380" w:dyaOrig="260" w14:anchorId="7E1FFE6F">
                <v:shape id="_x0000_i1030" type="#_x0000_t75" style="width:19pt;height:13pt" o:ole="">
                  <v:imagedata r:id="rId18" o:title=""/>
                </v:shape>
                <o:OLEObject Type="Embed" ProgID="Equation.DSMT4" ShapeID="_x0000_i1030" DrawAspect="Content" ObjectID="_1809259571" r:id="rId19"/>
              </w:object>
            </w:r>
            <w:r w:rsidRPr="00E26AB6">
              <w:rPr>
                <w:rFonts w:eastAsiaTheme="minorEastAsia" w:cs="B Nazanin" w:hint="cs"/>
                <w:b/>
                <w:bCs/>
                <w:rtl/>
              </w:rPr>
              <w:t xml:space="preserve">                          3) </w:t>
            </w:r>
            <w:r w:rsidRPr="00E26AB6">
              <w:rPr>
                <w:rFonts w:eastAsiaTheme="minorEastAsia" w:cs="B Nazanin"/>
                <w:b/>
                <w:bCs/>
                <w:position w:val="-6"/>
              </w:rPr>
              <w:object w:dxaOrig="400" w:dyaOrig="260" w14:anchorId="2C70EE39">
                <v:shape id="_x0000_i1031" type="#_x0000_t75" style="width:20pt;height:13pt" o:ole="">
                  <v:imagedata r:id="rId20" o:title=""/>
                </v:shape>
                <o:OLEObject Type="Embed" ProgID="Equation.DSMT4" ShapeID="_x0000_i1031" DrawAspect="Content" ObjectID="_1809259572" r:id="rId21"/>
              </w:object>
            </w:r>
            <w:r w:rsidRPr="00E26AB6">
              <w:rPr>
                <w:rFonts w:eastAsiaTheme="minorEastAsia" w:cs="B Nazanin" w:hint="cs"/>
                <w:b/>
                <w:bCs/>
                <w:rtl/>
              </w:rPr>
              <w:t xml:space="preserve">                          4) </w:t>
            </w:r>
            <w:r w:rsidRPr="00E26AB6">
              <w:rPr>
                <w:rFonts w:eastAsiaTheme="minorEastAsia" w:cs="B Nazanin"/>
                <w:b/>
                <w:bCs/>
                <w:position w:val="-6"/>
              </w:rPr>
              <w:object w:dxaOrig="400" w:dyaOrig="260" w14:anchorId="036FCAF7">
                <v:shape id="_x0000_i1032" type="#_x0000_t75" style="width:20pt;height:13pt" o:ole="">
                  <v:imagedata r:id="rId22" o:title=""/>
                </v:shape>
                <o:OLEObject Type="Embed" ProgID="Equation.DSMT4" ShapeID="_x0000_i1032" DrawAspect="Content" ObjectID="_1809259573" r:id="rId23"/>
              </w:object>
            </w:r>
          </w:p>
          <w:p w14:paraId="7784D11B" w14:textId="3DED02D9" w:rsidR="00AC7C09" w:rsidRPr="00F6410A" w:rsidRDefault="00AC7C09" w:rsidP="00AC7C09">
            <w:pPr>
              <w:bidi/>
              <w:rPr>
                <w:rFonts w:cs="0 Nazanin Bold"/>
                <w:noProof/>
                <w:rtl/>
              </w:rPr>
            </w:pPr>
            <w:r>
              <w:rPr>
                <w:rFonts w:cs="0 Nazanin Bold" w:hint="cs"/>
                <w:noProof/>
                <w:rtl/>
              </w:rPr>
              <w:t>ب</w:t>
            </w:r>
            <w:r w:rsidRPr="00F6410A">
              <w:rPr>
                <w:rFonts w:cs="0 Nazanin Bold"/>
                <w:noProof/>
                <w:rtl/>
              </w:rPr>
              <w:t>) م</w:t>
            </w:r>
            <w:r w:rsidRPr="00F6410A">
              <w:rPr>
                <w:rFonts w:cs="0 Nazanin Bold" w:hint="cs"/>
                <w:noProof/>
                <w:rtl/>
              </w:rPr>
              <w:t>ی</w:t>
            </w:r>
            <w:r w:rsidRPr="00F6410A">
              <w:rPr>
                <w:rFonts w:cs="0 Nazanin Bold" w:hint="eastAsia"/>
                <w:noProof/>
                <w:rtl/>
              </w:rPr>
              <w:t>انگ</w:t>
            </w:r>
            <w:r w:rsidRPr="00F6410A">
              <w:rPr>
                <w:rFonts w:cs="0 Nazanin Bold" w:hint="cs"/>
                <w:noProof/>
                <w:rtl/>
              </w:rPr>
              <w:t>ی</w:t>
            </w:r>
            <w:r w:rsidRPr="00F6410A">
              <w:rPr>
                <w:rFonts w:cs="0 Nazanin Bold" w:hint="eastAsia"/>
                <w:noProof/>
                <w:rtl/>
              </w:rPr>
              <w:t>ن</w:t>
            </w:r>
            <w:r w:rsidRPr="00F6410A">
              <w:rPr>
                <w:rFonts w:cs="0 Nazanin Bold"/>
                <w:noProof/>
                <w:rtl/>
              </w:rPr>
              <w:t xml:space="preserve"> دو عدد(18+) و (6-) چند است؟</w:t>
            </w:r>
          </w:p>
          <w:p w14:paraId="1E7DA1B7" w14:textId="62EAC165" w:rsidR="00A21ADE" w:rsidRPr="00AC7C09" w:rsidRDefault="00AC7C09" w:rsidP="00AC7C09">
            <w:pPr>
              <w:bidi/>
              <w:rPr>
                <w:rFonts w:cs="0 Nazanin Bold"/>
                <w:noProof/>
                <w:rtl/>
              </w:rPr>
            </w:pPr>
            <w:r w:rsidRPr="00F6410A">
              <w:rPr>
                <w:rFonts w:cs="0 Nazanin Bold"/>
                <w:noProof/>
                <w:rtl/>
              </w:rPr>
              <w:t xml:space="preserve">     1) 12                                2) 6                                         3) 12-                             4) 6-</w:t>
            </w:r>
          </w:p>
        </w:tc>
      </w:tr>
      <w:tr w:rsidR="00AC7C09" w:rsidRPr="00E608F6" w14:paraId="76590941" w14:textId="77777777" w:rsidTr="00D623C8">
        <w:trPr>
          <w:trHeight w:val="2597"/>
        </w:trPr>
        <w:tc>
          <w:tcPr>
            <w:tcW w:w="475" w:type="dxa"/>
            <w:tcBorders>
              <w:right w:val="thinThickSmallGap" w:sz="12" w:space="0" w:color="auto"/>
            </w:tcBorders>
            <w:vAlign w:val="center"/>
          </w:tcPr>
          <w:p w14:paraId="633D3DB1" w14:textId="77777777" w:rsidR="00AC7C09" w:rsidRPr="00E608F6" w:rsidRDefault="00AC7C09" w:rsidP="000E5189">
            <w:pPr>
              <w:pStyle w:val="ListParagraph"/>
              <w:numPr>
                <w:ilvl w:val="0"/>
                <w:numId w:val="3"/>
              </w:numPr>
              <w:jc w:val="center"/>
              <w:rPr>
                <w:rStyle w:val="Strong"/>
                <w:rFonts w:cs="B Nazanin"/>
                <w:b w:val="0"/>
                <w:bCs w:val="0"/>
                <w:sz w:val="24"/>
                <w:szCs w:val="24"/>
                <w:rtl/>
              </w:rPr>
            </w:pPr>
          </w:p>
        </w:tc>
        <w:tc>
          <w:tcPr>
            <w:tcW w:w="10487" w:type="dxa"/>
            <w:tcBorders>
              <w:left w:val="thinThickSmallGap" w:sz="12" w:space="0" w:color="auto"/>
              <w:right w:val="thickThinSmallGap" w:sz="12" w:space="0" w:color="auto"/>
            </w:tcBorders>
          </w:tcPr>
          <w:p w14:paraId="3558399F" w14:textId="5BC31EA8" w:rsidR="00AC7C09" w:rsidRPr="00AC7C09" w:rsidRDefault="00AC7C09" w:rsidP="00AC7C09">
            <w:pPr>
              <w:bidi/>
              <w:rPr>
                <w:rFonts w:cs="0 Nazanin Bold"/>
                <w:b/>
                <w:bCs/>
                <w:rtl/>
                <w:lang w:bidi="fa-IR"/>
              </w:rPr>
            </w:pPr>
            <w:r w:rsidRPr="00AC7C09">
              <w:rPr>
                <w:rFonts w:cs="0 Nazanin Bold" w:hint="cs"/>
                <w:rtl/>
              </w:rPr>
              <w:t xml:space="preserve">حاصل عبارت های زیر را بدست آورید.       </w:t>
            </w:r>
            <w:r w:rsidRPr="00AC7C09">
              <w:rPr>
                <w:rFonts w:cs="0 Nazanin Bold" w:hint="cs"/>
                <w:rtl/>
                <w:lang w:bidi="fa-IR"/>
              </w:rPr>
              <w:t xml:space="preserve">                                            </w:t>
            </w:r>
          </w:p>
          <w:p w14:paraId="2C9553BF" w14:textId="15A8F7EC" w:rsidR="00AC7C09" w:rsidRDefault="00AC7C09" w:rsidP="009A3B15">
            <w:pPr>
              <w:tabs>
                <w:tab w:val="right" w:pos="8996"/>
              </w:tabs>
              <w:bidi/>
              <w:spacing w:line="600" w:lineRule="auto"/>
              <w:jc w:val="right"/>
              <w:rPr>
                <w:rFonts w:cs="0 Nazanin Bold"/>
              </w:rPr>
            </w:pPr>
            <w:r w:rsidRPr="00AC7C09">
              <w:rPr>
                <w:rFonts w:cs="0 Nazanin Bold"/>
              </w:rPr>
              <w:t xml:space="preserve">          </w:t>
            </w:r>
            <w:r w:rsidR="00D6591A">
              <w:rPr>
                <w:rFonts w:cs="0 Nazanin Bold"/>
              </w:rPr>
              <w:t xml:space="preserve">  </w:t>
            </w:r>
            <w:r w:rsidRPr="00AC7C09">
              <w:rPr>
                <w:rFonts w:cs="0 Nazanin Bold"/>
              </w:rPr>
              <w:t xml:space="preserve">      </w:t>
            </w:r>
            <w:r>
              <w:rPr>
                <w:rFonts w:cs="0 Nazanin Bold"/>
              </w:rPr>
              <w:t xml:space="preserve">                                </w:t>
            </w:r>
            <w:r w:rsidRPr="00AC7C09">
              <w:rPr>
                <w:rFonts w:cs="0 Nazanin Bold" w:hint="cs"/>
                <w:rtl/>
              </w:rPr>
              <w:t xml:space="preserve">              </w:t>
            </w:r>
            <w:r>
              <w:rPr>
                <w:rFonts w:cs="0 Nazanin Bold" w:hint="cs"/>
                <w:rtl/>
              </w:rPr>
              <w:t xml:space="preserve"> </w:t>
            </w:r>
            <w:r w:rsidRPr="00AC7C09">
              <w:rPr>
                <w:rFonts w:cs="0 Nazanin Bold" w:hint="cs"/>
                <w:rtl/>
              </w:rPr>
              <w:t xml:space="preserve">      </w:t>
            </w:r>
            <w:r w:rsidR="00D6591A">
              <w:rPr>
                <w:rFonts w:cs="0 Nazanin Bold" w:hint="cs"/>
                <w:rtl/>
                <w:lang w:bidi="fa-IR"/>
              </w:rPr>
              <w:t xml:space="preserve">                    </w:t>
            </w:r>
            <w:r w:rsidRPr="00AC7C09">
              <w:rPr>
                <w:rFonts w:cs="0 Nazanin Bold" w:hint="cs"/>
                <w:rtl/>
              </w:rPr>
              <w:t xml:space="preserve">   </w:t>
            </w:r>
            <w:r>
              <w:rPr>
                <w:rFonts w:cs="0 Nazanin Bold" w:hint="cs"/>
                <w:rtl/>
                <w:lang w:bidi="fa-IR"/>
              </w:rPr>
              <w:t xml:space="preserve">   </w:t>
            </w:r>
            <w:r w:rsidRPr="00AC7C09">
              <w:rPr>
                <w:rFonts w:cs="0 Nazanin Bold" w:hint="cs"/>
                <w:rtl/>
              </w:rPr>
              <w:t xml:space="preserve">  </w:t>
            </w:r>
            <w:r w:rsidRPr="00AC7C09">
              <w:rPr>
                <w:rFonts w:cs="0 Nazanin Bold"/>
              </w:rPr>
              <w:t xml:space="preserve">         </w:t>
            </w:r>
            <w:r>
              <w:rPr>
                <w:rFonts w:cs="0 Nazanin Bold"/>
              </w:rPr>
              <w:t xml:space="preserve"> </w:t>
            </w:r>
            <w:r w:rsidRPr="00AC7C09">
              <w:rPr>
                <w:rFonts w:cs="0 Nazanin Bold"/>
              </w:rPr>
              <w:t xml:space="preserve">       </w:t>
            </w:r>
            <w:r w:rsidR="00C10CE8" w:rsidRPr="00AC7C09">
              <w:rPr>
                <w:rFonts w:cs="0 Nazanin Bold"/>
                <w:position w:val="-14"/>
              </w:rPr>
              <w:object w:dxaOrig="1600" w:dyaOrig="420" w14:anchorId="18920861">
                <v:shape id="_x0000_i1033" type="#_x0000_t75" style="width:71.3pt;height:20pt" o:ole="">
                  <v:imagedata r:id="rId24" o:title=""/>
                </v:shape>
                <o:OLEObject Type="Embed" ProgID="Equation.DSMT4" ShapeID="_x0000_i1033" DrawAspect="Content" ObjectID="_1809259574" r:id="rId25"/>
              </w:object>
            </w:r>
          </w:p>
          <w:p w14:paraId="0E3BCA0A" w14:textId="24E647A5" w:rsidR="009A3B15" w:rsidRPr="00AC7C09" w:rsidRDefault="009A3B15" w:rsidP="009A3B15">
            <w:pPr>
              <w:tabs>
                <w:tab w:val="right" w:pos="8996"/>
              </w:tabs>
              <w:bidi/>
              <w:spacing w:line="600" w:lineRule="auto"/>
              <w:jc w:val="right"/>
              <w:rPr>
                <w:rFonts w:cs="0 Nazanin Bold"/>
                <w:lang w:bidi="fa-IR"/>
              </w:rPr>
            </w:pPr>
            <w:r w:rsidRPr="00AC7C09">
              <w:rPr>
                <w:rFonts w:cs="0 Nazanin Bold"/>
                <w:position w:val="-14"/>
              </w:rPr>
              <w:object w:dxaOrig="1640" w:dyaOrig="420" w14:anchorId="26C2A90B">
                <v:shape id="_x0000_i1034" type="#_x0000_t75" style="width:82.35pt;height:22.15pt" o:ole="">
                  <v:imagedata r:id="rId26" o:title=""/>
                </v:shape>
                <o:OLEObject Type="Embed" ProgID="Equation.DSMT4" ShapeID="_x0000_i1034" DrawAspect="Content" ObjectID="_1809259575" r:id="rId27"/>
              </w:object>
            </w:r>
            <w:r>
              <w:rPr>
                <w:rFonts w:cs="0 Nazanin Bold"/>
                <w:lang w:bidi="fa-IR"/>
              </w:rPr>
              <w:t xml:space="preserve">                  </w:t>
            </w:r>
          </w:p>
          <w:p w14:paraId="1A986722" w14:textId="7D2D679B" w:rsidR="00D70801" w:rsidRDefault="00AC7C09" w:rsidP="009A3B15">
            <w:pPr>
              <w:tabs>
                <w:tab w:val="center" w:pos="5408"/>
                <w:tab w:val="left" w:pos="7445"/>
              </w:tabs>
              <w:bidi/>
              <w:spacing w:line="600" w:lineRule="auto"/>
              <w:jc w:val="right"/>
              <w:rPr>
                <w:rFonts w:cs="0 Nazanin Bold"/>
                <w:rtl/>
              </w:rPr>
            </w:pPr>
            <w:r>
              <w:rPr>
                <w:rFonts w:eastAsiaTheme="minorEastAsia" w:cs="B Nazanin"/>
                <w:b/>
                <w:bCs/>
              </w:rPr>
              <w:t xml:space="preserve">                    </w:t>
            </w:r>
            <w:r w:rsidR="00D6591A" w:rsidRPr="00AC7C09">
              <w:rPr>
                <w:rFonts w:cs="0 Nazanin Bold" w:hint="cs"/>
                <w:rtl/>
                <w:lang w:bidi="fa-IR"/>
              </w:rPr>
              <w:t xml:space="preserve">                                             </w:t>
            </w:r>
            <w:r w:rsidR="00D70801">
              <w:rPr>
                <w:rFonts w:cs="0 Nazanin Bold"/>
                <w:lang w:bidi="fa-IR"/>
              </w:rPr>
              <w:t xml:space="preserve">                  </w:t>
            </w:r>
            <w:r w:rsidR="00C10CE8" w:rsidRPr="00AC7C09">
              <w:rPr>
                <w:rFonts w:cs="0 Nazanin Bold"/>
                <w:position w:val="-16"/>
                <w:lang w:bidi="fa-IR"/>
              </w:rPr>
              <w:object w:dxaOrig="2360" w:dyaOrig="480" w14:anchorId="1E190409">
                <v:shape id="_x0000_i1035" type="#_x0000_t75" style="width:104.2pt;height:21.25pt" o:ole="">
                  <v:imagedata r:id="rId28" o:title=""/>
                </v:shape>
                <o:OLEObject Type="Embed" ProgID="Equation.DSMT4" ShapeID="_x0000_i1035" DrawAspect="Content" ObjectID="_1809259576" r:id="rId29"/>
              </w:object>
            </w:r>
            <w:r w:rsidR="00D6591A" w:rsidRPr="00AC7C09">
              <w:rPr>
                <w:rFonts w:cs="0 Nazanin Bold" w:hint="cs"/>
                <w:rtl/>
              </w:rPr>
              <w:t xml:space="preserve"> </w:t>
            </w:r>
            <w:r w:rsidR="00D6591A" w:rsidRPr="00AC7C09">
              <w:rPr>
                <w:rFonts w:cs="0 Nazanin Bold"/>
                <w:rtl/>
              </w:rPr>
              <w:t xml:space="preserve"> </w:t>
            </w:r>
            <w:r w:rsidR="00D6591A" w:rsidRPr="00AC7C09">
              <w:rPr>
                <w:rFonts w:cs="0 Nazanin Bold" w:hint="cs"/>
                <w:rtl/>
              </w:rPr>
              <w:t xml:space="preserve">  </w:t>
            </w:r>
          </w:p>
          <w:p w14:paraId="0D996343" w14:textId="5713EB2C" w:rsidR="00D6591A" w:rsidRDefault="00D70801" w:rsidP="009A3B15">
            <w:pPr>
              <w:tabs>
                <w:tab w:val="center" w:pos="5408"/>
                <w:tab w:val="left" w:pos="7445"/>
              </w:tabs>
              <w:bidi/>
              <w:spacing w:line="600" w:lineRule="auto"/>
              <w:jc w:val="right"/>
              <w:rPr>
                <w:rFonts w:eastAsiaTheme="minorEastAsia" w:cs="B Nazanin"/>
                <w:b/>
                <w:bCs/>
              </w:rPr>
            </w:pPr>
            <w:r w:rsidRPr="00AC7C09">
              <w:rPr>
                <w:rFonts w:cs="0 Nazanin Bold"/>
                <w:position w:val="-6"/>
              </w:rPr>
              <w:object w:dxaOrig="1200" w:dyaOrig="279" w14:anchorId="63B94EE1">
                <v:shape id="_x0000_i1036" type="#_x0000_t75" style="width:60.2pt;height:14.25pt" o:ole="">
                  <v:imagedata r:id="rId30" o:title=""/>
                </v:shape>
                <o:OLEObject Type="Embed" ProgID="Equation.DSMT4" ShapeID="_x0000_i1036" DrawAspect="Content" ObjectID="_1809259577" r:id="rId31"/>
              </w:object>
            </w:r>
            <w:r w:rsidR="00D6591A" w:rsidRPr="00AC7C09">
              <w:rPr>
                <w:rFonts w:cs="0 Nazanin Bold" w:hint="cs"/>
                <w:rtl/>
              </w:rPr>
              <w:t xml:space="preserve"> </w:t>
            </w:r>
            <w:r w:rsidR="00D6591A">
              <w:rPr>
                <w:rFonts w:cs="0 Nazanin Bold"/>
              </w:rPr>
              <w:t xml:space="preserve">                 </w:t>
            </w:r>
          </w:p>
          <w:p w14:paraId="3F7493DB" w14:textId="1F6576BF" w:rsidR="00C10CE8" w:rsidRPr="003C0390" w:rsidRDefault="00D6591A" w:rsidP="009A3B15">
            <w:pPr>
              <w:tabs>
                <w:tab w:val="center" w:pos="5408"/>
                <w:tab w:val="left" w:pos="7445"/>
              </w:tabs>
              <w:bidi/>
              <w:spacing w:line="600" w:lineRule="auto"/>
              <w:jc w:val="right"/>
              <w:rPr>
                <w:rFonts w:cs="0 Nazanin Bold"/>
                <w:rtl/>
              </w:rPr>
            </w:pPr>
            <w:r>
              <w:rPr>
                <w:rFonts w:eastAsiaTheme="minorEastAsia" w:cs="B Nazanin"/>
                <w:b/>
                <w:bCs/>
              </w:rPr>
              <w:t xml:space="preserve">                 </w:t>
            </w:r>
            <w:r w:rsidR="00AC7C09" w:rsidRPr="00E26AB6">
              <w:rPr>
                <w:rFonts w:eastAsiaTheme="minorEastAsia" w:cs="B Nazanin"/>
                <w:b/>
                <w:bCs/>
                <w:position w:val="-10"/>
              </w:rPr>
              <w:object w:dxaOrig="2000" w:dyaOrig="320" w14:anchorId="2969F533">
                <v:shape id="_x0000_i1037" type="#_x0000_t75" style="width:119.3pt;height:18.8pt" o:ole="">
                  <v:imagedata r:id="rId32" o:title=""/>
                </v:shape>
                <o:OLEObject Type="Embed" ProgID="Equation.DSMT4" ShapeID="_x0000_i1037" DrawAspect="Content" ObjectID="_1809259578" r:id="rId33"/>
              </w:object>
            </w:r>
            <w:r w:rsidR="00AC7C09">
              <w:rPr>
                <w:rFonts w:cs="0 Nazanin Bold" w:hint="cs"/>
                <w:rtl/>
              </w:rPr>
              <w:t xml:space="preserve">  </w:t>
            </w:r>
          </w:p>
        </w:tc>
      </w:tr>
      <w:tr w:rsidR="003C0390" w:rsidRPr="00E608F6" w14:paraId="12783268" w14:textId="77777777" w:rsidTr="00301714">
        <w:trPr>
          <w:trHeight w:val="851"/>
        </w:trPr>
        <w:tc>
          <w:tcPr>
            <w:tcW w:w="475" w:type="dxa"/>
            <w:tcBorders>
              <w:right w:val="thinThickSmallGap" w:sz="12" w:space="0" w:color="auto"/>
            </w:tcBorders>
            <w:vAlign w:val="center"/>
          </w:tcPr>
          <w:p w14:paraId="0535501C" w14:textId="77777777" w:rsidR="003C0390" w:rsidRPr="00E608F6" w:rsidRDefault="003C0390" w:rsidP="000E5189">
            <w:pPr>
              <w:pStyle w:val="ListParagraph"/>
              <w:numPr>
                <w:ilvl w:val="0"/>
                <w:numId w:val="3"/>
              </w:numPr>
              <w:jc w:val="center"/>
              <w:rPr>
                <w:rStyle w:val="Strong"/>
                <w:rFonts w:cs="B Nazanin"/>
                <w:b w:val="0"/>
                <w:bCs w:val="0"/>
                <w:sz w:val="24"/>
                <w:szCs w:val="24"/>
                <w:rtl/>
              </w:rPr>
            </w:pPr>
          </w:p>
        </w:tc>
        <w:tc>
          <w:tcPr>
            <w:tcW w:w="10487" w:type="dxa"/>
            <w:tcBorders>
              <w:left w:val="thinThickSmallGap" w:sz="12" w:space="0" w:color="auto"/>
              <w:right w:val="thickThinSmallGap" w:sz="12" w:space="0" w:color="auto"/>
            </w:tcBorders>
          </w:tcPr>
          <w:p w14:paraId="2BB4368F" w14:textId="3285BF35" w:rsidR="003C0390" w:rsidRPr="00F6410A" w:rsidRDefault="003C0390" w:rsidP="003C0390">
            <w:pPr>
              <w:tabs>
                <w:tab w:val="center" w:pos="5408"/>
                <w:tab w:val="left" w:pos="7445"/>
              </w:tabs>
              <w:bidi/>
              <w:rPr>
                <w:rFonts w:cs="0 Nazanin Bold"/>
                <w:b/>
                <w:bCs/>
                <w:sz w:val="26"/>
                <w:szCs w:val="26"/>
                <w:rtl/>
                <w:lang w:bidi="fa-IR"/>
              </w:rPr>
            </w:pPr>
            <w:r w:rsidRPr="00AC7C09">
              <w:rPr>
                <w:rFonts w:cs="0 Nazanin Bold" w:hint="cs"/>
                <w:rtl/>
              </w:rPr>
              <w:t>دمای اردکان 35 درجه بالای صفر است؛ اگر دمای عقدا 15 درجه سردتر از اردکان باشد؛ دمای عقدا چند درجه است</w:t>
            </w:r>
            <w:r w:rsidRPr="00F6410A">
              <w:rPr>
                <w:rFonts w:cs="0 Nazanin Bold" w:hint="cs"/>
                <w:sz w:val="26"/>
                <w:szCs w:val="26"/>
                <w:rtl/>
              </w:rPr>
              <w:t>؟</w:t>
            </w:r>
          </w:p>
          <w:p w14:paraId="694EE370" w14:textId="6284DDF0" w:rsidR="00B04D7C" w:rsidRPr="00AC7C09" w:rsidRDefault="00B04D7C" w:rsidP="00B04D7C">
            <w:pPr>
              <w:bidi/>
              <w:rPr>
                <w:rFonts w:cs="0 Nazanin Bold"/>
                <w:rtl/>
              </w:rPr>
            </w:pPr>
          </w:p>
        </w:tc>
      </w:tr>
      <w:tr w:rsidR="00C243F6" w:rsidRPr="00E608F6" w14:paraId="1FC787A8" w14:textId="77777777" w:rsidTr="00C243F6">
        <w:trPr>
          <w:trHeight w:val="166"/>
        </w:trPr>
        <w:tc>
          <w:tcPr>
            <w:tcW w:w="10962" w:type="dxa"/>
            <w:gridSpan w:val="2"/>
            <w:tcBorders>
              <w:right w:val="thinThickSmallGap" w:sz="12" w:space="0" w:color="auto"/>
            </w:tcBorders>
            <w:shd w:val="clear" w:color="auto" w:fill="D9D9D9" w:themeFill="background1" w:themeFillShade="D9"/>
            <w:vAlign w:val="center"/>
          </w:tcPr>
          <w:p w14:paraId="1D2E999B" w14:textId="3BA3AFC6" w:rsidR="00C243F6" w:rsidRPr="00D60DDB" w:rsidRDefault="00C243F6" w:rsidP="00C243F6">
            <w:pPr>
              <w:bidi/>
              <w:jc w:val="center"/>
              <w:rPr>
                <w:rFonts w:cs="B Nazanin"/>
                <w:b/>
                <w:bCs/>
                <w:rtl/>
                <w:lang w:bidi="fa-IR"/>
              </w:rPr>
            </w:pPr>
            <w:r w:rsidRPr="00C243F6">
              <w:rPr>
                <w:rFonts w:cs="B Nazanin" w:hint="cs"/>
                <w:b/>
                <w:bCs/>
                <w:sz w:val="28"/>
                <w:szCs w:val="28"/>
                <w:rtl/>
                <w:lang w:bidi="fa-IR"/>
              </w:rPr>
              <w:lastRenderedPageBreak/>
              <w:t>فصل 3</w:t>
            </w:r>
          </w:p>
        </w:tc>
      </w:tr>
      <w:tr w:rsidR="00C243F6" w:rsidRPr="00E608F6" w14:paraId="35F86EFB" w14:textId="77777777" w:rsidTr="00B04D7C">
        <w:trPr>
          <w:trHeight w:val="489"/>
        </w:trPr>
        <w:tc>
          <w:tcPr>
            <w:tcW w:w="475" w:type="dxa"/>
            <w:tcBorders>
              <w:right w:val="thinThickSmallGap" w:sz="12" w:space="0" w:color="auto"/>
            </w:tcBorders>
            <w:vAlign w:val="center"/>
          </w:tcPr>
          <w:p w14:paraId="0CA44E6E" w14:textId="77777777" w:rsidR="00C243F6" w:rsidRPr="00E608F6" w:rsidRDefault="00C243F6" w:rsidP="000E5189">
            <w:pPr>
              <w:pStyle w:val="ListParagraph"/>
              <w:numPr>
                <w:ilvl w:val="0"/>
                <w:numId w:val="3"/>
              </w:numPr>
              <w:jc w:val="center"/>
              <w:rPr>
                <w:rStyle w:val="Strong"/>
                <w:rFonts w:cs="B Nazanin"/>
                <w:b w:val="0"/>
                <w:bCs w:val="0"/>
                <w:sz w:val="24"/>
                <w:szCs w:val="24"/>
                <w:rtl/>
              </w:rPr>
            </w:pPr>
          </w:p>
        </w:tc>
        <w:tc>
          <w:tcPr>
            <w:tcW w:w="10487" w:type="dxa"/>
            <w:tcBorders>
              <w:left w:val="thinThickSmallGap" w:sz="12" w:space="0" w:color="auto"/>
              <w:right w:val="thickThinSmallGap" w:sz="12" w:space="0" w:color="auto"/>
            </w:tcBorders>
          </w:tcPr>
          <w:p w14:paraId="16618357" w14:textId="31FEB4A0" w:rsidR="00C243F6" w:rsidRPr="003A0631" w:rsidRDefault="003A0631" w:rsidP="003A0631">
            <w:pPr>
              <w:tabs>
                <w:tab w:val="left" w:pos="5964"/>
              </w:tabs>
              <w:bidi/>
              <w:spacing w:line="276" w:lineRule="auto"/>
              <w:rPr>
                <w:rFonts w:eastAsiaTheme="minorEastAsia" w:cs="B Nazanin"/>
                <w:b/>
                <w:bCs/>
                <w:lang w:bidi="fa-IR"/>
              </w:rPr>
            </w:pPr>
            <w:r w:rsidRPr="00E26AB6">
              <w:rPr>
                <w:rFonts w:eastAsiaTheme="minorEastAsia" w:cs="B Nazanin" w:hint="cs"/>
                <w:b/>
                <w:bCs/>
                <w:rtl/>
              </w:rPr>
              <w:t xml:space="preserve"> جمله های </w:t>
            </w:r>
            <w:r w:rsidRPr="00E26AB6">
              <w:rPr>
                <w:rFonts w:cs="B Nazanin"/>
                <w:b/>
                <w:bCs/>
                <w:position w:val="-6"/>
              </w:rPr>
              <w:object w:dxaOrig="300" w:dyaOrig="260" w14:anchorId="182B9179">
                <v:shape id="_x0000_i1038" type="#_x0000_t75" style="width:15.05pt;height:13.85pt" o:ole="">
                  <v:imagedata r:id="rId34" o:title=""/>
                </v:shape>
                <o:OLEObject Type="Embed" ProgID="Equation.DSMT4" ShapeID="_x0000_i1038" DrawAspect="Content" ObjectID="_1809259579" r:id="rId35"/>
              </w:object>
            </w:r>
            <w:r w:rsidRPr="00E26AB6">
              <w:rPr>
                <w:rFonts w:eastAsiaTheme="minorEastAsia" w:cs="B Nazanin" w:hint="cs"/>
                <w:b/>
                <w:bCs/>
                <w:rtl/>
              </w:rPr>
              <w:t xml:space="preserve">و </w:t>
            </w:r>
            <w:r w:rsidRPr="00E26AB6">
              <w:rPr>
                <w:rFonts w:eastAsiaTheme="minorEastAsia" w:cs="B Nazanin"/>
                <w:b/>
                <w:bCs/>
                <w:position w:val="-6"/>
              </w:rPr>
              <w:object w:dxaOrig="320" w:dyaOrig="279" w14:anchorId="5A788235">
                <v:shape id="_x0000_i1039" type="#_x0000_t75" style="width:16pt;height:13.95pt" o:ole="">
                  <v:imagedata r:id="rId36" o:title=""/>
                </v:shape>
                <o:OLEObject Type="Embed" ProgID="Equation.DSMT4" ShapeID="_x0000_i1039" DrawAspect="Content" ObjectID="_1809259580" r:id="rId37"/>
              </w:object>
            </w:r>
            <w:r w:rsidRPr="00E26AB6">
              <w:rPr>
                <w:rFonts w:eastAsiaTheme="minorEastAsia" w:cs="B Nazanin" w:hint="cs"/>
                <w:b/>
                <w:bCs/>
                <w:rtl/>
              </w:rPr>
              <w:t xml:space="preserve"> با هم متشابه هستند.                                                                </w:t>
            </w:r>
            <w:r>
              <w:rPr>
                <w:rFonts w:eastAsiaTheme="minorEastAsia" w:cs="B Nazanin" w:hint="cs"/>
                <w:b/>
                <w:bCs/>
                <w:rtl/>
              </w:rPr>
              <w:t xml:space="preserve">  </w:t>
            </w:r>
            <w:r w:rsidRPr="00E26AB6">
              <w:rPr>
                <w:rFonts w:eastAsiaTheme="minorEastAsia" w:cs="B Nazanin" w:hint="cs"/>
                <w:b/>
                <w:bCs/>
                <w:rtl/>
              </w:rPr>
              <w:t xml:space="preserve">    ص</w:t>
            </w:r>
            <w:r w:rsidRPr="00E26AB6">
              <w:rPr>
                <w:rFonts w:eastAsiaTheme="minorEastAsia" w:cs="B Nazanin" w:hint="cs"/>
                <w:b/>
                <w:bCs/>
              </w:rPr>
              <w:sym w:font="Wingdings 2" w:char="F035"/>
            </w:r>
            <w:r w:rsidRPr="00E26AB6">
              <w:rPr>
                <w:rFonts w:eastAsiaTheme="minorEastAsia" w:cs="B Nazanin" w:hint="cs"/>
                <w:b/>
                <w:bCs/>
                <w:rtl/>
              </w:rPr>
              <w:t xml:space="preserve">            غ</w:t>
            </w:r>
            <w:r w:rsidRPr="00E26AB6">
              <w:rPr>
                <w:rFonts w:eastAsiaTheme="minorEastAsia" w:cs="B Nazanin" w:hint="cs"/>
                <w:b/>
                <w:bCs/>
              </w:rPr>
              <w:sym w:font="Wingdings 2" w:char="F035"/>
            </w:r>
          </w:p>
        </w:tc>
      </w:tr>
      <w:tr w:rsidR="00B04D7C" w:rsidRPr="00E608F6" w14:paraId="244E98C8" w14:textId="77777777" w:rsidTr="003C0390">
        <w:trPr>
          <w:trHeight w:val="340"/>
        </w:trPr>
        <w:tc>
          <w:tcPr>
            <w:tcW w:w="475" w:type="dxa"/>
            <w:tcBorders>
              <w:right w:val="thinThickSmallGap" w:sz="12" w:space="0" w:color="auto"/>
            </w:tcBorders>
            <w:vAlign w:val="center"/>
          </w:tcPr>
          <w:p w14:paraId="659CE50E" w14:textId="77777777" w:rsidR="00B04D7C" w:rsidRPr="00E608F6" w:rsidRDefault="00B04D7C" w:rsidP="000E5189">
            <w:pPr>
              <w:pStyle w:val="ListParagraph"/>
              <w:numPr>
                <w:ilvl w:val="0"/>
                <w:numId w:val="3"/>
              </w:numPr>
              <w:jc w:val="center"/>
              <w:rPr>
                <w:rStyle w:val="Strong"/>
                <w:rFonts w:cs="B Nazanin"/>
                <w:b w:val="0"/>
                <w:bCs w:val="0"/>
                <w:sz w:val="24"/>
                <w:szCs w:val="24"/>
                <w:rtl/>
              </w:rPr>
            </w:pPr>
          </w:p>
        </w:tc>
        <w:tc>
          <w:tcPr>
            <w:tcW w:w="10487" w:type="dxa"/>
            <w:tcBorders>
              <w:left w:val="thinThickSmallGap" w:sz="12" w:space="0" w:color="auto"/>
              <w:right w:val="thickThinSmallGap" w:sz="12" w:space="0" w:color="auto"/>
            </w:tcBorders>
          </w:tcPr>
          <w:p w14:paraId="7C2F2755" w14:textId="77777777" w:rsidR="00D305C7" w:rsidRPr="00E26AB6" w:rsidRDefault="00D305C7" w:rsidP="00D305C7">
            <w:pPr>
              <w:tabs>
                <w:tab w:val="left" w:pos="5964"/>
              </w:tabs>
              <w:bidi/>
              <w:rPr>
                <w:rFonts w:eastAsiaTheme="minorEastAsia" w:cs="B Nazanin"/>
                <w:b/>
                <w:bCs/>
                <w:rtl/>
                <w:lang w:bidi="fa-IR"/>
              </w:rPr>
            </w:pPr>
            <w:r w:rsidRPr="00E26AB6">
              <w:rPr>
                <w:rFonts w:eastAsiaTheme="minorEastAsia" w:cs="B Nazanin" w:hint="cs"/>
                <w:b/>
                <w:bCs/>
                <w:rtl/>
              </w:rPr>
              <w:t xml:space="preserve">جمله ی </w:t>
            </w:r>
            <w:r w:rsidRPr="00E26AB6">
              <w:rPr>
                <w:rFonts w:eastAsiaTheme="minorEastAsia" w:cs="B Nazanin"/>
                <w:b/>
                <w:bCs/>
                <w:position w:val="-4"/>
              </w:rPr>
              <w:object w:dxaOrig="200" w:dyaOrig="200" w14:anchorId="0999D201">
                <v:shape id="_x0000_i1040" type="#_x0000_t75" style="width:10pt;height:10pt" o:ole="">
                  <v:imagedata r:id="rId38" o:title=""/>
                </v:shape>
                <o:OLEObject Type="Embed" ProgID="Equation.DSMT4" ShapeID="_x0000_i1040" DrawAspect="Content" ObjectID="_1809259581" r:id="rId39"/>
              </w:object>
            </w:r>
            <w:r w:rsidRPr="00E26AB6">
              <w:rPr>
                <w:rFonts w:eastAsiaTheme="minorEastAsia" w:cs="B Nazanin" w:hint="cs"/>
                <w:b/>
                <w:bCs/>
                <w:rtl/>
              </w:rPr>
              <w:t xml:space="preserve"> ام الگوی عددی </w:t>
            </w:r>
            <w:r w:rsidRPr="00E26AB6">
              <w:rPr>
                <w:rFonts w:eastAsiaTheme="minorEastAsia" w:cs="B Nazanin"/>
                <w:b/>
                <w:bCs/>
                <w:position w:val="-10"/>
              </w:rPr>
              <w:object w:dxaOrig="980" w:dyaOrig="300" w14:anchorId="6D1A2722">
                <v:shape id="_x0000_i1041" type="#_x0000_t75" style="width:49pt;height:15pt" o:ole="">
                  <v:imagedata r:id="rId40" o:title=""/>
                </v:shape>
                <o:OLEObject Type="Embed" ProgID="Equation.DSMT4" ShapeID="_x0000_i1041" DrawAspect="Content" ObjectID="_1809259582" r:id="rId41"/>
              </w:object>
            </w:r>
            <w:r w:rsidRPr="00E26AB6">
              <w:rPr>
                <w:rFonts w:eastAsiaTheme="minorEastAsia" w:cs="B Nazanin" w:hint="cs"/>
                <w:b/>
                <w:bCs/>
                <w:rtl/>
              </w:rPr>
              <w:t xml:space="preserve"> در کدام گزینه آمده است؟</w:t>
            </w:r>
          </w:p>
          <w:p w14:paraId="4F0C420C" w14:textId="71D3654F" w:rsidR="00B04D7C" w:rsidRPr="00E26AB6" w:rsidRDefault="00D305C7" w:rsidP="00D305C7">
            <w:pPr>
              <w:tabs>
                <w:tab w:val="left" w:pos="5964"/>
              </w:tabs>
              <w:bidi/>
              <w:rPr>
                <w:rFonts w:eastAsiaTheme="minorEastAsia" w:cs="B Nazanin"/>
                <w:b/>
                <w:bCs/>
              </w:rPr>
            </w:pPr>
            <w:r w:rsidRPr="00E26AB6">
              <w:rPr>
                <w:rFonts w:eastAsiaTheme="minorEastAsia" w:cs="B Nazanin" w:hint="cs"/>
                <w:b/>
                <w:bCs/>
                <w:rtl/>
              </w:rPr>
              <w:t xml:space="preserve">1) </w:t>
            </w:r>
            <w:r w:rsidRPr="00E26AB6">
              <w:rPr>
                <w:rFonts w:eastAsiaTheme="minorEastAsia" w:cs="B Nazanin"/>
                <w:b/>
                <w:bCs/>
                <w:position w:val="-6"/>
              </w:rPr>
              <w:object w:dxaOrig="340" w:dyaOrig="260" w14:anchorId="1F5C3B17">
                <v:shape id="_x0000_i1042" type="#_x0000_t75" style="width:17pt;height:13pt" o:ole="">
                  <v:imagedata r:id="rId42" o:title=""/>
                </v:shape>
                <o:OLEObject Type="Embed" ProgID="Equation.DSMT4" ShapeID="_x0000_i1042" DrawAspect="Content" ObjectID="_1809259583" r:id="rId43"/>
              </w:object>
            </w:r>
            <w:r w:rsidRPr="00E26AB6">
              <w:rPr>
                <w:rFonts w:eastAsiaTheme="minorEastAsia" w:cs="B Nazanin" w:hint="cs"/>
                <w:b/>
                <w:bCs/>
                <w:rtl/>
              </w:rPr>
              <w:t xml:space="preserve"> </w:t>
            </w:r>
            <w:r w:rsidRPr="00E26AB6">
              <w:rPr>
                <w:rFonts w:eastAsiaTheme="minorEastAsia" w:cs="B Nazanin" w:hint="cs"/>
                <w:b/>
                <w:bCs/>
              </w:rPr>
              <w:sym w:font="Wingdings 2" w:char="F035"/>
            </w:r>
            <w:r w:rsidRPr="00E26AB6">
              <w:rPr>
                <w:rFonts w:eastAsiaTheme="minorEastAsia" w:cs="B Nazanin" w:hint="cs"/>
                <w:b/>
                <w:bCs/>
                <w:rtl/>
              </w:rPr>
              <w:t xml:space="preserve">                     2) </w:t>
            </w:r>
            <w:r w:rsidRPr="00E26AB6">
              <w:rPr>
                <w:rFonts w:eastAsiaTheme="minorEastAsia" w:cs="B Nazanin"/>
                <w:b/>
                <w:bCs/>
                <w:position w:val="-6"/>
              </w:rPr>
              <w:object w:dxaOrig="600" w:dyaOrig="260" w14:anchorId="30539F06">
                <v:shape id="_x0000_i1043" type="#_x0000_t75" style="width:30pt;height:13pt" o:ole="">
                  <v:imagedata r:id="rId44" o:title=""/>
                </v:shape>
                <o:OLEObject Type="Embed" ProgID="Equation.DSMT4" ShapeID="_x0000_i1043" DrawAspect="Content" ObjectID="_1809259584" r:id="rId45"/>
              </w:object>
            </w:r>
            <w:r w:rsidRPr="00E26AB6">
              <w:rPr>
                <w:rFonts w:eastAsiaTheme="minorEastAsia" w:cs="B Nazanin" w:hint="cs"/>
                <w:b/>
                <w:bCs/>
                <w:rtl/>
              </w:rPr>
              <w:t xml:space="preserve"> </w:t>
            </w:r>
            <w:r w:rsidRPr="00E26AB6">
              <w:rPr>
                <w:rFonts w:eastAsiaTheme="minorEastAsia" w:cs="B Nazanin" w:hint="cs"/>
                <w:b/>
                <w:bCs/>
              </w:rPr>
              <w:sym w:font="Wingdings 2" w:char="F035"/>
            </w:r>
            <w:r w:rsidRPr="00E26AB6">
              <w:rPr>
                <w:rFonts w:eastAsiaTheme="minorEastAsia" w:cs="B Nazanin" w:hint="cs"/>
                <w:b/>
                <w:bCs/>
                <w:rtl/>
              </w:rPr>
              <w:t xml:space="preserve">                         3) </w:t>
            </w:r>
            <w:r w:rsidRPr="00E26AB6">
              <w:rPr>
                <w:rFonts w:eastAsiaTheme="minorEastAsia" w:cs="B Nazanin"/>
                <w:b/>
                <w:bCs/>
                <w:position w:val="-6"/>
              </w:rPr>
              <w:object w:dxaOrig="620" w:dyaOrig="260" w14:anchorId="13086F77">
                <v:shape id="_x0000_i1044" type="#_x0000_t75" style="width:31pt;height:13pt" o:ole="">
                  <v:imagedata r:id="rId46" o:title=""/>
                </v:shape>
                <o:OLEObject Type="Embed" ProgID="Equation.DSMT4" ShapeID="_x0000_i1044" DrawAspect="Content" ObjectID="_1809259585" r:id="rId47"/>
              </w:object>
            </w:r>
            <w:r w:rsidRPr="00E26AB6">
              <w:rPr>
                <w:rFonts w:eastAsiaTheme="minorEastAsia" w:cs="B Nazanin" w:hint="cs"/>
                <w:b/>
                <w:bCs/>
                <w:rtl/>
              </w:rPr>
              <w:t xml:space="preserve"> </w:t>
            </w:r>
            <w:r w:rsidRPr="00E26AB6">
              <w:rPr>
                <w:rFonts w:eastAsiaTheme="minorEastAsia" w:cs="B Nazanin" w:hint="cs"/>
                <w:b/>
                <w:bCs/>
              </w:rPr>
              <w:sym w:font="Wingdings 2" w:char="F035"/>
            </w:r>
            <w:r w:rsidRPr="00E26AB6">
              <w:rPr>
                <w:rFonts w:eastAsiaTheme="minorEastAsia" w:cs="B Nazanin" w:hint="cs"/>
                <w:b/>
                <w:bCs/>
                <w:rtl/>
              </w:rPr>
              <w:t xml:space="preserve">                                 4) </w:t>
            </w:r>
            <w:r w:rsidRPr="00E26AB6">
              <w:rPr>
                <w:rFonts w:eastAsiaTheme="minorEastAsia" w:cs="B Nazanin"/>
                <w:b/>
                <w:bCs/>
                <w:position w:val="-6"/>
              </w:rPr>
              <w:object w:dxaOrig="660" w:dyaOrig="260" w14:anchorId="45A8EA3E">
                <v:shape id="_x0000_i1045" type="#_x0000_t75" style="width:33pt;height:13pt" o:ole="">
                  <v:imagedata r:id="rId48" o:title=""/>
                </v:shape>
                <o:OLEObject Type="Embed" ProgID="Equation.DSMT4" ShapeID="_x0000_i1045" DrawAspect="Content" ObjectID="_1809259586" r:id="rId49"/>
              </w:object>
            </w:r>
            <w:r w:rsidRPr="00E26AB6">
              <w:rPr>
                <w:rFonts w:eastAsiaTheme="minorEastAsia" w:cs="B Nazanin" w:hint="cs"/>
                <w:b/>
                <w:bCs/>
                <w:rtl/>
              </w:rPr>
              <w:t xml:space="preserve"> </w:t>
            </w:r>
            <w:r w:rsidRPr="00E26AB6">
              <w:rPr>
                <w:rFonts w:eastAsiaTheme="minorEastAsia" w:cs="B Nazanin" w:hint="cs"/>
                <w:b/>
                <w:bCs/>
              </w:rPr>
              <w:sym w:font="Wingdings 2" w:char="F035"/>
            </w:r>
          </w:p>
        </w:tc>
      </w:tr>
      <w:tr w:rsidR="00D305C7" w:rsidRPr="00E608F6" w14:paraId="11D44BAF" w14:textId="77777777" w:rsidTr="003C0390">
        <w:trPr>
          <w:trHeight w:val="340"/>
        </w:trPr>
        <w:tc>
          <w:tcPr>
            <w:tcW w:w="475" w:type="dxa"/>
            <w:tcBorders>
              <w:right w:val="thinThickSmallGap" w:sz="12" w:space="0" w:color="auto"/>
            </w:tcBorders>
            <w:vAlign w:val="center"/>
          </w:tcPr>
          <w:p w14:paraId="24DCF275" w14:textId="77777777" w:rsidR="00D305C7" w:rsidRPr="00E608F6" w:rsidRDefault="00D305C7" w:rsidP="000E5189">
            <w:pPr>
              <w:pStyle w:val="ListParagraph"/>
              <w:numPr>
                <w:ilvl w:val="0"/>
                <w:numId w:val="3"/>
              </w:numPr>
              <w:jc w:val="center"/>
              <w:rPr>
                <w:rStyle w:val="Strong"/>
                <w:rFonts w:cs="B Nazanin"/>
                <w:b w:val="0"/>
                <w:bCs w:val="0"/>
                <w:sz w:val="24"/>
                <w:szCs w:val="24"/>
                <w:rtl/>
              </w:rPr>
            </w:pPr>
          </w:p>
        </w:tc>
        <w:tc>
          <w:tcPr>
            <w:tcW w:w="10487" w:type="dxa"/>
            <w:tcBorders>
              <w:left w:val="thinThickSmallGap" w:sz="12" w:space="0" w:color="auto"/>
              <w:right w:val="thickThinSmallGap" w:sz="12" w:space="0" w:color="auto"/>
            </w:tcBorders>
          </w:tcPr>
          <w:p w14:paraId="301DF4FB" w14:textId="77777777" w:rsidR="00D305C7" w:rsidRDefault="00D305C7" w:rsidP="00D305C7">
            <w:pPr>
              <w:bidi/>
              <w:spacing w:line="360" w:lineRule="auto"/>
              <w:rPr>
                <w:rFonts w:cs="B Nazanin"/>
                <w:b/>
                <w:bCs/>
                <w:rtl/>
                <w:lang w:bidi="fa-IR"/>
              </w:rPr>
            </w:pPr>
            <w:r w:rsidRPr="00E26AB6">
              <w:rPr>
                <w:rFonts w:cs="B Nazanin" w:hint="cs"/>
                <w:b/>
                <w:bCs/>
                <w:rtl/>
              </w:rPr>
              <w:t xml:space="preserve">عبارت </w:t>
            </w:r>
            <w:r>
              <w:rPr>
                <w:rFonts w:cs="B Nazanin" w:hint="cs"/>
                <w:b/>
                <w:bCs/>
                <w:rtl/>
              </w:rPr>
              <w:t xml:space="preserve"> های </w:t>
            </w:r>
            <w:r w:rsidRPr="00E26AB6">
              <w:rPr>
                <w:rFonts w:cs="B Nazanin" w:hint="cs"/>
                <w:b/>
                <w:bCs/>
                <w:rtl/>
              </w:rPr>
              <w:t xml:space="preserve">جبری </w:t>
            </w:r>
            <w:r>
              <w:rPr>
                <w:rFonts w:cs="B Nazanin" w:hint="cs"/>
                <w:b/>
                <w:bCs/>
                <w:rtl/>
              </w:rPr>
              <w:t>زیر</w:t>
            </w:r>
            <w:r w:rsidRPr="00E26AB6">
              <w:rPr>
                <w:rFonts w:cs="B Nazanin" w:hint="cs"/>
                <w:b/>
                <w:bCs/>
                <w:rtl/>
              </w:rPr>
              <w:t xml:space="preserve"> را ساده کنید.</w:t>
            </w:r>
            <w:r>
              <w:rPr>
                <w:rFonts w:cs="B Nazanin" w:hint="cs"/>
                <w:b/>
                <w:bCs/>
                <w:rtl/>
              </w:rPr>
              <w:t xml:space="preserve">                                                                                  </w:t>
            </w:r>
          </w:p>
          <w:p w14:paraId="4B4E31AB" w14:textId="018B37E4" w:rsidR="00D305C7" w:rsidRPr="00D305C7" w:rsidRDefault="00D305C7" w:rsidP="00D305C7">
            <w:pPr>
              <w:bidi/>
              <w:spacing w:line="360" w:lineRule="auto"/>
              <w:jc w:val="right"/>
              <w:rPr>
                <w:rFonts w:cs="B Nazanin"/>
                <w:b/>
                <w:bCs/>
                <w:rtl/>
              </w:rPr>
            </w:pPr>
            <w:r>
              <w:rPr>
                <w:rFonts w:cs="B Nazanin" w:hint="cs"/>
                <w:b/>
                <w:bCs/>
                <w:rtl/>
                <w:lang w:bidi="fa-IR"/>
              </w:rPr>
              <w:t xml:space="preserve">    </w:t>
            </w:r>
            <w:r w:rsidRPr="00E26AB6">
              <w:rPr>
                <w:rFonts w:eastAsiaTheme="minorEastAsia" w:cs="B Nazanin"/>
                <w:b/>
                <w:bCs/>
                <w:position w:val="-10"/>
              </w:rPr>
              <w:object w:dxaOrig="1900" w:dyaOrig="300" w14:anchorId="6AEF6DC2">
                <v:shape id="_x0000_i1046" type="#_x0000_t75" style="width:95pt;height:15pt" o:ole="">
                  <v:imagedata r:id="rId50" o:title=""/>
                </v:shape>
                <o:OLEObject Type="Embed" ProgID="Equation.DSMT4" ShapeID="_x0000_i1046" DrawAspect="Content" ObjectID="_1809259587" r:id="rId51"/>
              </w:object>
            </w:r>
            <w:r>
              <w:rPr>
                <w:rFonts w:cs="B Nazanin" w:hint="cs"/>
                <w:b/>
                <w:bCs/>
                <w:rtl/>
              </w:rPr>
              <w:t xml:space="preserve">        </w:t>
            </w:r>
            <w:r>
              <w:rPr>
                <w:rFonts w:cs="B Nazanin" w:hint="cs"/>
                <w:b/>
                <w:bCs/>
                <w:rtl/>
                <w:lang w:bidi="fa-IR"/>
              </w:rPr>
              <w:t xml:space="preserve">                                                                 </w:t>
            </w:r>
            <w:r w:rsidR="004251CE">
              <w:rPr>
                <w:rFonts w:cs="B Nazanin" w:hint="cs"/>
                <w:b/>
                <w:bCs/>
                <w:rtl/>
                <w:lang w:bidi="fa-IR"/>
              </w:rPr>
              <w:t xml:space="preserve"> </w:t>
            </w:r>
            <w:r>
              <w:rPr>
                <w:rFonts w:cs="B Nazanin" w:hint="cs"/>
                <w:b/>
                <w:bCs/>
                <w:rtl/>
              </w:rPr>
              <w:t xml:space="preserve"> </w:t>
            </w:r>
            <w:r w:rsidR="004251CE">
              <w:rPr>
                <w:rFonts w:eastAsiaTheme="minorEastAsia" w:cs="B Nazanin"/>
                <w:b/>
                <w:bCs/>
              </w:rPr>
              <w:t xml:space="preserve">     </w:t>
            </w:r>
            <w:r w:rsidRPr="00E26AB6">
              <w:rPr>
                <w:rFonts w:eastAsiaTheme="minorEastAsia" w:cs="B Nazanin"/>
                <w:b/>
                <w:bCs/>
                <w:position w:val="-10"/>
              </w:rPr>
              <w:object w:dxaOrig="1540" w:dyaOrig="320" w14:anchorId="5B4C8B2E">
                <v:shape id="_x0000_i1047" type="#_x0000_t75" style="width:77pt;height:16pt" o:ole="">
                  <v:imagedata r:id="rId52" o:title=""/>
                </v:shape>
                <o:OLEObject Type="Embed" ProgID="Equation.DSMT4" ShapeID="_x0000_i1047" DrawAspect="Content" ObjectID="_1809259588" r:id="rId53"/>
              </w:object>
            </w:r>
            <w:r w:rsidR="00091544">
              <w:rPr>
                <w:rFonts w:cs="B Nazanin" w:hint="cs"/>
                <w:b/>
                <w:bCs/>
                <w:rtl/>
              </w:rPr>
              <w:t xml:space="preserve">   </w:t>
            </w:r>
          </w:p>
        </w:tc>
      </w:tr>
      <w:tr w:rsidR="00D305C7" w:rsidRPr="00E608F6" w14:paraId="4800F566" w14:textId="77777777" w:rsidTr="00147185">
        <w:trPr>
          <w:trHeight w:val="1118"/>
        </w:trPr>
        <w:tc>
          <w:tcPr>
            <w:tcW w:w="475" w:type="dxa"/>
            <w:tcBorders>
              <w:right w:val="thinThickSmallGap" w:sz="12" w:space="0" w:color="auto"/>
            </w:tcBorders>
            <w:vAlign w:val="center"/>
          </w:tcPr>
          <w:p w14:paraId="2B3B286F" w14:textId="77777777" w:rsidR="00D305C7" w:rsidRPr="00E608F6" w:rsidRDefault="00D305C7" w:rsidP="000E5189">
            <w:pPr>
              <w:pStyle w:val="ListParagraph"/>
              <w:numPr>
                <w:ilvl w:val="0"/>
                <w:numId w:val="3"/>
              </w:numPr>
              <w:jc w:val="center"/>
              <w:rPr>
                <w:rStyle w:val="Strong"/>
                <w:rFonts w:cs="B Nazanin"/>
                <w:b w:val="0"/>
                <w:bCs w:val="0"/>
                <w:sz w:val="24"/>
                <w:szCs w:val="24"/>
                <w:rtl/>
              </w:rPr>
            </w:pPr>
          </w:p>
        </w:tc>
        <w:tc>
          <w:tcPr>
            <w:tcW w:w="10487" w:type="dxa"/>
            <w:tcBorders>
              <w:left w:val="thinThickSmallGap" w:sz="12" w:space="0" w:color="auto"/>
              <w:right w:val="thickThinSmallGap" w:sz="12" w:space="0" w:color="auto"/>
            </w:tcBorders>
          </w:tcPr>
          <w:p w14:paraId="785F8A91" w14:textId="77777777" w:rsidR="00E02172" w:rsidRDefault="00D305C7" w:rsidP="00D305C7">
            <w:pPr>
              <w:bidi/>
              <w:spacing w:line="360" w:lineRule="auto"/>
              <w:rPr>
                <w:rFonts w:cs="B Nazanin"/>
                <w:b/>
                <w:bCs/>
                <w:rtl/>
              </w:rPr>
            </w:pPr>
            <w:r w:rsidRPr="00E26AB6">
              <w:rPr>
                <w:rFonts w:cs="B Nazanin" w:hint="cs"/>
                <w:b/>
                <w:bCs/>
                <w:rtl/>
              </w:rPr>
              <w:t xml:space="preserve">مقدار عددی عبارت جبری زیر را به ازای </w:t>
            </w:r>
            <w:r w:rsidRPr="00E26AB6">
              <w:rPr>
                <w:rFonts w:eastAsiaTheme="minorEastAsia" w:cs="B Nazanin"/>
                <w:b/>
                <w:bCs/>
                <w:position w:val="-6"/>
              </w:rPr>
              <w:object w:dxaOrig="580" w:dyaOrig="260" w14:anchorId="4E5BFE9C">
                <v:shape id="_x0000_i1048" type="#_x0000_t75" style="width:29pt;height:13pt" o:ole="">
                  <v:imagedata r:id="rId54" o:title=""/>
                </v:shape>
                <o:OLEObject Type="Embed" ProgID="Equation.DSMT4" ShapeID="_x0000_i1048" DrawAspect="Content" ObjectID="_1809259589" r:id="rId55"/>
              </w:object>
            </w:r>
            <w:r w:rsidRPr="00E26AB6">
              <w:rPr>
                <w:rFonts w:cs="B Nazanin" w:hint="cs"/>
                <w:b/>
                <w:bCs/>
                <w:rtl/>
              </w:rPr>
              <w:t xml:space="preserve"> بدست آورید.</w:t>
            </w:r>
            <w:r>
              <w:rPr>
                <w:rFonts w:cs="B Nazanin" w:hint="cs"/>
                <w:b/>
                <w:bCs/>
                <w:rtl/>
              </w:rPr>
              <w:t xml:space="preserve">       </w:t>
            </w:r>
          </w:p>
          <w:p w14:paraId="178AEF09" w14:textId="0613BB79" w:rsidR="00D305C7" w:rsidRPr="00E26AB6" w:rsidRDefault="00147185" w:rsidP="00147185">
            <w:pPr>
              <w:bidi/>
              <w:spacing w:line="360" w:lineRule="auto"/>
              <w:jc w:val="right"/>
              <w:rPr>
                <w:rFonts w:cs="B Nazanin"/>
                <w:b/>
                <w:bCs/>
                <w:rtl/>
              </w:rPr>
            </w:pPr>
            <w:r>
              <w:rPr>
                <w:rFonts w:eastAsiaTheme="minorEastAsia" w:cs="B Nazanin"/>
                <w:b/>
                <w:bCs/>
              </w:rPr>
              <w:t xml:space="preserve">      </w:t>
            </w:r>
            <w:r w:rsidR="004251CE" w:rsidRPr="00E26AB6">
              <w:rPr>
                <w:rFonts w:eastAsiaTheme="minorEastAsia" w:cs="B Nazanin"/>
                <w:b/>
                <w:bCs/>
                <w:position w:val="-6"/>
              </w:rPr>
              <w:object w:dxaOrig="859" w:dyaOrig="260" w14:anchorId="0453D637">
                <v:shape id="_x0000_i1049" type="#_x0000_t75" style="width:53.1pt;height:15.9pt" o:ole="">
                  <v:imagedata r:id="rId56" o:title=""/>
                </v:shape>
                <o:OLEObject Type="Embed" ProgID="Equation.DSMT4" ShapeID="_x0000_i1049" DrawAspect="Content" ObjectID="_1809259590" r:id="rId57"/>
              </w:object>
            </w:r>
            <w:r w:rsidR="00D305C7">
              <w:rPr>
                <w:rFonts w:cs="B Nazanin" w:hint="cs"/>
                <w:b/>
                <w:bCs/>
                <w:rtl/>
              </w:rPr>
              <w:t xml:space="preserve">                                                                     </w:t>
            </w:r>
          </w:p>
        </w:tc>
      </w:tr>
      <w:tr w:rsidR="00D305C7" w:rsidRPr="00E608F6" w14:paraId="6F1AEF56" w14:textId="77777777" w:rsidTr="00D305C7">
        <w:trPr>
          <w:trHeight w:val="789"/>
        </w:trPr>
        <w:tc>
          <w:tcPr>
            <w:tcW w:w="475" w:type="dxa"/>
            <w:tcBorders>
              <w:right w:val="thinThickSmallGap" w:sz="12" w:space="0" w:color="auto"/>
            </w:tcBorders>
            <w:vAlign w:val="center"/>
          </w:tcPr>
          <w:p w14:paraId="2C670035" w14:textId="77777777" w:rsidR="00D305C7" w:rsidRPr="00E608F6" w:rsidRDefault="00D305C7" w:rsidP="000E5189">
            <w:pPr>
              <w:pStyle w:val="ListParagraph"/>
              <w:numPr>
                <w:ilvl w:val="0"/>
                <w:numId w:val="3"/>
              </w:numPr>
              <w:jc w:val="center"/>
              <w:rPr>
                <w:rStyle w:val="Strong"/>
                <w:rFonts w:cs="B Nazanin"/>
                <w:b w:val="0"/>
                <w:bCs w:val="0"/>
                <w:sz w:val="24"/>
                <w:szCs w:val="24"/>
                <w:rtl/>
              </w:rPr>
            </w:pPr>
          </w:p>
        </w:tc>
        <w:tc>
          <w:tcPr>
            <w:tcW w:w="10487" w:type="dxa"/>
            <w:tcBorders>
              <w:left w:val="thinThickSmallGap" w:sz="12" w:space="0" w:color="auto"/>
              <w:right w:val="thickThinSmallGap" w:sz="12" w:space="0" w:color="auto"/>
            </w:tcBorders>
          </w:tcPr>
          <w:p w14:paraId="067FC7A6" w14:textId="4B6C1726" w:rsidR="00D305C7" w:rsidRPr="00D305C7" w:rsidRDefault="00D305C7" w:rsidP="00D305C7">
            <w:pPr>
              <w:bidi/>
              <w:spacing w:line="360" w:lineRule="auto"/>
              <w:rPr>
                <w:rFonts w:asciiTheme="minorHAnsi" w:eastAsiaTheme="minorHAnsi" w:hAnsiTheme="minorHAnsi" w:cs="B Nazanin"/>
                <w:rtl/>
                <w:lang w:bidi="fa-IR"/>
              </w:rPr>
            </w:pPr>
            <w:r w:rsidRPr="002D6C8F">
              <w:rPr>
                <w:rFonts w:asciiTheme="minorHAnsi" w:eastAsiaTheme="minorHAnsi" w:hAnsiTheme="minorHAnsi" w:cs="B Nazanin" w:hint="cs"/>
                <w:b/>
                <w:bCs/>
                <w:rtl/>
                <w:lang w:bidi="fa-IR"/>
              </w:rPr>
              <w:t xml:space="preserve">جمله ی </w:t>
            </w:r>
            <w:r w:rsidRPr="002D6C8F">
              <w:rPr>
                <w:rFonts w:asciiTheme="minorHAnsi" w:eastAsiaTheme="minorHAnsi" w:hAnsiTheme="minorHAnsi" w:cs="B Nazanin"/>
                <w:b/>
                <w:bCs/>
                <w:lang w:bidi="fa-IR"/>
              </w:rPr>
              <w:t>n</w:t>
            </w:r>
            <w:r w:rsidRPr="002D6C8F">
              <w:rPr>
                <w:rFonts w:asciiTheme="minorHAnsi" w:eastAsiaTheme="minorHAnsi" w:hAnsiTheme="minorHAnsi" w:cs="B Nazanin" w:hint="cs"/>
                <w:b/>
                <w:bCs/>
                <w:rtl/>
                <w:lang w:bidi="fa-IR"/>
              </w:rPr>
              <w:t xml:space="preserve"> ام الگوی عددی زیر را بنویسید.</w:t>
            </w:r>
            <w:r>
              <w:rPr>
                <w:rFonts w:asciiTheme="minorHAnsi" w:eastAsiaTheme="minorHAnsi" w:hAnsiTheme="minorHAnsi" w:cs="B Nazanin" w:hint="cs"/>
                <w:b/>
                <w:bCs/>
                <w:rtl/>
                <w:lang w:bidi="fa-IR"/>
              </w:rPr>
              <w:t xml:space="preserve">                                                                                </w:t>
            </w:r>
            <w:r w:rsidRPr="0060603B">
              <w:rPr>
                <w:rFonts w:asciiTheme="minorHAnsi" w:eastAsiaTheme="minorHAnsi" w:hAnsiTheme="minorHAnsi" w:cs="B Nazanin" w:hint="cs"/>
                <w:b/>
                <w:bCs/>
                <w:rtl/>
                <w:lang w:bidi="fa-IR"/>
              </w:rPr>
              <w:t xml:space="preserve">... و 17و14و11و8و5   </w:t>
            </w:r>
            <w:r>
              <w:rPr>
                <w:rFonts w:asciiTheme="minorHAnsi" w:eastAsiaTheme="minorHAnsi" w:hAnsiTheme="minorHAnsi" w:cs="B Nazanin" w:hint="cs"/>
                <w:rtl/>
                <w:lang w:bidi="fa-IR"/>
              </w:rPr>
              <w:t xml:space="preserve">         </w:t>
            </w:r>
          </w:p>
        </w:tc>
      </w:tr>
      <w:tr w:rsidR="00D305C7" w:rsidRPr="00E608F6" w14:paraId="45346561" w14:textId="77777777" w:rsidTr="00D305C7">
        <w:trPr>
          <w:trHeight w:val="789"/>
        </w:trPr>
        <w:tc>
          <w:tcPr>
            <w:tcW w:w="475" w:type="dxa"/>
            <w:tcBorders>
              <w:right w:val="thinThickSmallGap" w:sz="12" w:space="0" w:color="auto"/>
            </w:tcBorders>
            <w:vAlign w:val="center"/>
          </w:tcPr>
          <w:p w14:paraId="20FDAA6C" w14:textId="77777777" w:rsidR="00D305C7" w:rsidRPr="00E608F6" w:rsidRDefault="00D305C7" w:rsidP="000E5189">
            <w:pPr>
              <w:pStyle w:val="ListParagraph"/>
              <w:numPr>
                <w:ilvl w:val="0"/>
                <w:numId w:val="3"/>
              </w:numPr>
              <w:jc w:val="center"/>
              <w:rPr>
                <w:rStyle w:val="Strong"/>
                <w:rFonts w:cs="B Nazanin"/>
                <w:b w:val="0"/>
                <w:bCs w:val="0"/>
                <w:sz w:val="24"/>
                <w:szCs w:val="24"/>
                <w:rtl/>
              </w:rPr>
            </w:pPr>
          </w:p>
        </w:tc>
        <w:tc>
          <w:tcPr>
            <w:tcW w:w="10487" w:type="dxa"/>
            <w:tcBorders>
              <w:left w:val="thinThickSmallGap" w:sz="12" w:space="0" w:color="auto"/>
              <w:right w:val="thickThinSmallGap" w:sz="12" w:space="0" w:color="auto"/>
            </w:tcBorders>
          </w:tcPr>
          <w:p w14:paraId="56025465" w14:textId="77777777" w:rsidR="00E27568" w:rsidRDefault="00D305C7" w:rsidP="00D305C7">
            <w:pPr>
              <w:bidi/>
              <w:spacing w:line="360" w:lineRule="auto"/>
              <w:rPr>
                <w:rFonts w:asciiTheme="minorHAnsi" w:eastAsiaTheme="minorHAnsi" w:hAnsiTheme="minorHAnsi" w:cs="B Nazanin"/>
                <w:b/>
                <w:bCs/>
                <w:rtl/>
                <w:lang w:bidi="fa-IR"/>
              </w:rPr>
            </w:pPr>
            <w:r w:rsidRPr="00E26AB6">
              <w:rPr>
                <w:rFonts w:cs="B Nazanin" w:hint="cs"/>
                <w:b/>
                <w:bCs/>
                <w:rtl/>
              </w:rPr>
              <w:t>معادل</w:t>
            </w:r>
            <w:r>
              <w:rPr>
                <w:rFonts w:cs="B Nazanin" w:hint="cs"/>
                <w:b/>
                <w:bCs/>
                <w:rtl/>
              </w:rPr>
              <w:t>ه های زیر</w:t>
            </w:r>
            <w:r w:rsidRPr="00E26AB6">
              <w:rPr>
                <w:rFonts w:cs="B Nazanin" w:hint="cs"/>
                <w:b/>
                <w:bCs/>
                <w:rtl/>
              </w:rPr>
              <w:t xml:space="preserve"> را حل کنید.</w:t>
            </w:r>
            <w:r>
              <w:rPr>
                <w:rFonts w:asciiTheme="minorHAnsi" w:eastAsiaTheme="minorHAnsi" w:hAnsiTheme="minorHAnsi" w:cs="B Nazanin" w:hint="cs"/>
                <w:b/>
                <w:bCs/>
                <w:rtl/>
                <w:lang w:bidi="fa-IR"/>
              </w:rPr>
              <w:t xml:space="preserve">    </w:t>
            </w:r>
          </w:p>
          <w:p w14:paraId="30C989F4" w14:textId="3C9E02E9" w:rsidR="00D305C7" w:rsidRDefault="00E27568" w:rsidP="00E27568">
            <w:pPr>
              <w:bidi/>
              <w:spacing w:line="360" w:lineRule="auto"/>
              <w:jc w:val="center"/>
              <w:rPr>
                <w:rFonts w:asciiTheme="minorHAnsi" w:eastAsiaTheme="minorHAnsi" w:hAnsiTheme="minorHAnsi" w:cs="B Nazanin"/>
                <w:b/>
                <w:bCs/>
                <w:rtl/>
                <w:lang w:bidi="fa-IR"/>
              </w:rPr>
            </w:pPr>
            <w:r>
              <w:rPr>
                <w:rFonts w:asciiTheme="minorHAnsi" w:eastAsiaTheme="minorHAnsi" w:hAnsiTheme="minorHAnsi" w:cs="B Nazanin" w:hint="cs"/>
                <w:b/>
                <w:bCs/>
                <w:rtl/>
                <w:lang w:bidi="fa-IR"/>
              </w:rPr>
              <w:t xml:space="preserve"> </w:t>
            </w:r>
            <w:r w:rsidR="00D305C7" w:rsidRPr="00F6410A">
              <w:rPr>
                <w:rFonts w:ascii="Tahoma" w:hAnsi="Tahoma" w:cs="0 Nazanin Bold"/>
                <w:noProof/>
                <w:position w:val="-6"/>
                <w:lang w:bidi="fa-IR"/>
              </w:rPr>
              <w:object w:dxaOrig="1600" w:dyaOrig="260" w14:anchorId="69B366EE">
                <v:shape id="_x0000_i1050" type="#_x0000_t75" style="width:92.55pt;height:15.8pt" o:ole="">
                  <v:imagedata r:id="rId58" o:title=""/>
                </v:shape>
                <o:OLEObject Type="Embed" ProgID="Equation.DSMT4" ShapeID="_x0000_i1050" DrawAspect="Content" ObjectID="_1809259591" r:id="rId59"/>
              </w:object>
            </w:r>
            <w:r w:rsidR="00D305C7">
              <w:rPr>
                <w:rFonts w:asciiTheme="minorHAnsi" w:eastAsiaTheme="minorHAnsi" w:hAnsiTheme="minorHAnsi" w:cs="B Nazanin" w:hint="cs"/>
                <w:b/>
                <w:bCs/>
                <w:rtl/>
                <w:lang w:bidi="fa-IR"/>
              </w:rPr>
              <w:t xml:space="preserve">                          </w:t>
            </w:r>
            <w:r>
              <w:rPr>
                <w:rFonts w:asciiTheme="minorHAnsi" w:eastAsiaTheme="minorHAnsi" w:hAnsiTheme="minorHAnsi" w:cs="B Nazanin" w:hint="cs"/>
                <w:b/>
                <w:bCs/>
                <w:rtl/>
                <w:lang w:bidi="fa-IR"/>
              </w:rPr>
              <w:t xml:space="preserve">                                          </w:t>
            </w:r>
            <w:r w:rsidR="00D305C7">
              <w:rPr>
                <w:rFonts w:asciiTheme="minorHAnsi" w:eastAsiaTheme="minorHAnsi" w:hAnsiTheme="minorHAnsi" w:cs="B Nazanin" w:hint="cs"/>
                <w:b/>
                <w:bCs/>
                <w:rtl/>
                <w:lang w:bidi="fa-IR"/>
              </w:rPr>
              <w:t xml:space="preserve">               </w:t>
            </w:r>
            <w:r w:rsidR="008D5D69" w:rsidRPr="00E26AB6">
              <w:rPr>
                <w:rFonts w:eastAsiaTheme="minorEastAsia" w:cs="B Nazanin"/>
                <w:b/>
                <w:bCs/>
                <w:position w:val="-6"/>
              </w:rPr>
              <w:object w:dxaOrig="960" w:dyaOrig="260" w14:anchorId="12CC922B">
                <v:shape id="_x0000_i1051" type="#_x0000_t75" style="width:54.75pt;height:14.55pt" o:ole="">
                  <v:imagedata r:id="rId60" o:title=""/>
                </v:shape>
                <o:OLEObject Type="Embed" ProgID="Equation.DSMT4" ShapeID="_x0000_i1051" DrawAspect="Content" ObjectID="_1809259592" r:id="rId61"/>
              </w:object>
            </w:r>
          </w:p>
          <w:p w14:paraId="3E7FBAF7" w14:textId="3EBE23A4" w:rsidR="00D305C7" w:rsidRPr="002D6C8F" w:rsidRDefault="00D305C7" w:rsidP="00D305C7">
            <w:pPr>
              <w:bidi/>
              <w:spacing w:line="360" w:lineRule="auto"/>
              <w:rPr>
                <w:rFonts w:asciiTheme="minorHAnsi" w:eastAsiaTheme="minorHAnsi" w:hAnsiTheme="minorHAnsi" w:cs="B Nazanin"/>
                <w:b/>
                <w:bCs/>
                <w:rtl/>
                <w:lang w:bidi="fa-IR"/>
              </w:rPr>
            </w:pPr>
          </w:p>
        </w:tc>
      </w:tr>
      <w:tr w:rsidR="00C243F6" w:rsidRPr="00E608F6" w14:paraId="1CB0A202" w14:textId="77777777" w:rsidTr="00C243F6">
        <w:trPr>
          <w:trHeight w:val="70"/>
        </w:trPr>
        <w:tc>
          <w:tcPr>
            <w:tcW w:w="10962" w:type="dxa"/>
            <w:gridSpan w:val="2"/>
            <w:tcBorders>
              <w:right w:val="thinThickSmallGap" w:sz="12" w:space="0" w:color="auto"/>
            </w:tcBorders>
            <w:shd w:val="clear" w:color="auto" w:fill="D9D9D9" w:themeFill="background1" w:themeFillShade="D9"/>
            <w:vAlign w:val="center"/>
          </w:tcPr>
          <w:p w14:paraId="1C4BA2C8" w14:textId="637947AC" w:rsidR="00C243F6" w:rsidRPr="00D60DDB" w:rsidRDefault="00C243F6" w:rsidP="00C243F6">
            <w:pPr>
              <w:bidi/>
              <w:jc w:val="center"/>
              <w:rPr>
                <w:rFonts w:cs="B Nazanin"/>
                <w:b/>
                <w:bCs/>
                <w:rtl/>
                <w:lang w:bidi="fa-IR"/>
              </w:rPr>
            </w:pPr>
            <w:r w:rsidRPr="00C243F6">
              <w:rPr>
                <w:rFonts w:cs="B Nazanin" w:hint="cs"/>
                <w:b/>
                <w:bCs/>
                <w:sz w:val="28"/>
                <w:szCs w:val="28"/>
                <w:rtl/>
                <w:lang w:bidi="fa-IR"/>
              </w:rPr>
              <w:t>فصل 4</w:t>
            </w:r>
          </w:p>
        </w:tc>
      </w:tr>
      <w:tr w:rsidR="00C243F6" w:rsidRPr="00E608F6" w14:paraId="10FE53AE" w14:textId="77777777" w:rsidTr="00D305C7">
        <w:trPr>
          <w:trHeight w:val="235"/>
        </w:trPr>
        <w:tc>
          <w:tcPr>
            <w:tcW w:w="475" w:type="dxa"/>
            <w:tcBorders>
              <w:right w:val="thinThickSmallGap" w:sz="12" w:space="0" w:color="auto"/>
            </w:tcBorders>
            <w:vAlign w:val="center"/>
          </w:tcPr>
          <w:p w14:paraId="3F54F5B2" w14:textId="77777777" w:rsidR="00C243F6" w:rsidRPr="00E608F6" w:rsidRDefault="00C243F6" w:rsidP="000E5189">
            <w:pPr>
              <w:pStyle w:val="ListParagraph"/>
              <w:numPr>
                <w:ilvl w:val="0"/>
                <w:numId w:val="3"/>
              </w:numPr>
              <w:jc w:val="center"/>
              <w:rPr>
                <w:rStyle w:val="Strong"/>
                <w:rFonts w:cs="B Nazanin"/>
                <w:b w:val="0"/>
                <w:bCs w:val="0"/>
                <w:sz w:val="24"/>
                <w:szCs w:val="24"/>
                <w:rtl/>
              </w:rPr>
            </w:pPr>
          </w:p>
        </w:tc>
        <w:tc>
          <w:tcPr>
            <w:tcW w:w="10487" w:type="dxa"/>
            <w:tcBorders>
              <w:left w:val="thinThickSmallGap" w:sz="12" w:space="0" w:color="auto"/>
              <w:right w:val="thickThinSmallGap" w:sz="12" w:space="0" w:color="auto"/>
            </w:tcBorders>
          </w:tcPr>
          <w:p w14:paraId="396273B9" w14:textId="0C9F48BC" w:rsidR="00C243F6" w:rsidRPr="00D60DDB" w:rsidRDefault="00D305C7" w:rsidP="00D60DDB">
            <w:pPr>
              <w:bidi/>
              <w:rPr>
                <w:rFonts w:cs="B Nazanin"/>
                <w:b/>
                <w:bCs/>
                <w:rtl/>
                <w:lang w:bidi="fa-IR"/>
              </w:rPr>
            </w:pPr>
            <w:r w:rsidRPr="00E26AB6">
              <w:rPr>
                <w:rFonts w:eastAsiaTheme="minorEastAsia" w:cs="B Nazanin" w:hint="cs"/>
                <w:b/>
                <w:bCs/>
                <w:rtl/>
              </w:rPr>
              <w:t xml:space="preserve">انتقال جهت شکل را تغییر می دهد.                                                                            </w:t>
            </w:r>
            <w:r>
              <w:rPr>
                <w:rFonts w:eastAsiaTheme="minorEastAsia" w:cs="B Nazanin" w:hint="cs"/>
                <w:b/>
                <w:bCs/>
                <w:rtl/>
              </w:rPr>
              <w:t xml:space="preserve">  </w:t>
            </w:r>
            <w:r w:rsidRPr="00E26AB6">
              <w:rPr>
                <w:rFonts w:eastAsiaTheme="minorEastAsia" w:cs="B Nazanin" w:hint="cs"/>
                <w:b/>
                <w:bCs/>
                <w:rtl/>
              </w:rPr>
              <w:t xml:space="preserve">  ص</w:t>
            </w:r>
            <w:r w:rsidRPr="00E26AB6">
              <w:rPr>
                <w:rFonts w:eastAsiaTheme="minorEastAsia" w:cs="B Nazanin" w:hint="cs"/>
                <w:b/>
                <w:bCs/>
              </w:rPr>
              <w:sym w:font="Wingdings 2" w:char="F035"/>
            </w:r>
            <w:r w:rsidRPr="00E26AB6">
              <w:rPr>
                <w:rFonts w:eastAsiaTheme="minorEastAsia" w:cs="B Nazanin" w:hint="cs"/>
                <w:b/>
                <w:bCs/>
                <w:rtl/>
              </w:rPr>
              <w:t xml:space="preserve">            غ</w:t>
            </w:r>
            <w:r w:rsidRPr="00E26AB6">
              <w:rPr>
                <w:rFonts w:eastAsiaTheme="minorEastAsia" w:cs="B Nazanin" w:hint="cs"/>
                <w:b/>
                <w:bCs/>
              </w:rPr>
              <w:sym w:font="Wingdings 2" w:char="F035"/>
            </w:r>
          </w:p>
        </w:tc>
      </w:tr>
      <w:tr w:rsidR="00D305C7" w:rsidRPr="00E608F6" w14:paraId="2BBCB8B4" w14:textId="77777777" w:rsidTr="00D305C7">
        <w:trPr>
          <w:trHeight w:val="235"/>
        </w:trPr>
        <w:tc>
          <w:tcPr>
            <w:tcW w:w="475" w:type="dxa"/>
            <w:tcBorders>
              <w:right w:val="thinThickSmallGap" w:sz="12" w:space="0" w:color="auto"/>
            </w:tcBorders>
            <w:vAlign w:val="center"/>
          </w:tcPr>
          <w:p w14:paraId="0B65C50D" w14:textId="77777777" w:rsidR="00D305C7" w:rsidRPr="00E608F6" w:rsidRDefault="00D305C7" w:rsidP="000E5189">
            <w:pPr>
              <w:pStyle w:val="ListParagraph"/>
              <w:numPr>
                <w:ilvl w:val="0"/>
                <w:numId w:val="3"/>
              </w:numPr>
              <w:jc w:val="center"/>
              <w:rPr>
                <w:rStyle w:val="Strong"/>
                <w:rFonts w:cs="B Nazanin"/>
                <w:b w:val="0"/>
                <w:bCs w:val="0"/>
                <w:sz w:val="24"/>
                <w:szCs w:val="24"/>
                <w:rtl/>
              </w:rPr>
            </w:pPr>
          </w:p>
        </w:tc>
        <w:tc>
          <w:tcPr>
            <w:tcW w:w="10487" w:type="dxa"/>
            <w:tcBorders>
              <w:left w:val="thinThickSmallGap" w:sz="12" w:space="0" w:color="auto"/>
              <w:right w:val="thickThinSmallGap" w:sz="12" w:space="0" w:color="auto"/>
            </w:tcBorders>
          </w:tcPr>
          <w:p w14:paraId="3AF04B21" w14:textId="4AB4E5B4" w:rsidR="00894F70" w:rsidRDefault="00894F70" w:rsidP="00894F70">
            <w:pPr>
              <w:tabs>
                <w:tab w:val="left" w:pos="3823"/>
              </w:tabs>
              <w:bidi/>
              <w:rPr>
                <w:rFonts w:cs="B Nazanin"/>
                <w:b/>
                <w:bCs/>
                <w:rtl/>
                <w:lang w:bidi="fa-IR"/>
              </w:rPr>
            </w:pPr>
            <w:r w:rsidRPr="002D6C8F">
              <w:rPr>
                <w:rFonts w:asciiTheme="minorHAnsi" w:eastAsiaTheme="minorHAnsi" w:hAnsiTheme="minorHAnsi" w:cs="B Nazanin"/>
                <w:noProof/>
                <w:rtl/>
                <w:lang w:bidi="fa-IR"/>
              </w:rPr>
              <w:drawing>
                <wp:anchor distT="0" distB="0" distL="114300" distR="114300" simplePos="0" relativeHeight="251744256" behindDoc="0" locked="0" layoutInCell="1" allowOverlap="1" wp14:anchorId="66892BC7" wp14:editId="5151CF02">
                  <wp:simplePos x="0" y="0"/>
                  <wp:positionH relativeFrom="column">
                    <wp:posOffset>-13970</wp:posOffset>
                  </wp:positionH>
                  <wp:positionV relativeFrom="paragraph">
                    <wp:posOffset>36891</wp:posOffset>
                  </wp:positionV>
                  <wp:extent cx="1964400" cy="342900"/>
                  <wp:effectExtent l="0" t="0" r="0" b="0"/>
                  <wp:wrapNone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64400" cy="3429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E26AB6">
              <w:rPr>
                <w:rFonts w:cs="B Nazanin" w:hint="cs"/>
                <w:b/>
                <w:bCs/>
                <w:rtl/>
              </w:rPr>
              <w:t xml:space="preserve">در جای خالی </w:t>
            </w:r>
            <w:r>
              <w:rPr>
                <w:rFonts w:cs="B Nazanin" w:hint="cs"/>
                <w:b/>
                <w:bCs/>
                <w:rtl/>
              </w:rPr>
              <w:t>عدد یا</w:t>
            </w:r>
            <w:r w:rsidRPr="00E26AB6">
              <w:rPr>
                <w:rFonts w:cs="B Nazanin" w:hint="cs"/>
                <w:b/>
                <w:bCs/>
                <w:rtl/>
              </w:rPr>
              <w:t xml:space="preserve"> پاره خط مناسب را پیدا کنید.</w:t>
            </w:r>
          </w:p>
          <w:p w14:paraId="2F7EFEEA" w14:textId="6DC8C831" w:rsidR="00894F70" w:rsidRPr="00257C90" w:rsidRDefault="00894F70" w:rsidP="00894F70">
            <w:pPr>
              <w:tabs>
                <w:tab w:val="left" w:pos="3823"/>
              </w:tabs>
              <w:bidi/>
              <w:rPr>
                <w:rFonts w:cs="B Nazanin"/>
                <w:b/>
                <w:bCs/>
                <w:sz w:val="14"/>
                <w:szCs w:val="14"/>
                <w:rtl/>
                <w:lang w:bidi="fa-IR"/>
              </w:rPr>
            </w:pPr>
          </w:p>
          <w:p w14:paraId="3D517172" w14:textId="77777777" w:rsidR="0066031A" w:rsidRDefault="00894F70" w:rsidP="00894F70">
            <w:pPr>
              <w:bidi/>
              <w:rPr>
                <w:rFonts w:cs="B Nazanin"/>
                <w:b/>
                <w:bCs/>
                <w:rtl/>
              </w:rPr>
            </w:pPr>
            <w:r w:rsidRPr="00E26AB6">
              <w:rPr>
                <w:rFonts w:eastAsiaTheme="minorEastAsia" w:cs="B Nazanin"/>
                <w:b/>
                <w:bCs/>
                <w:position w:val="-6"/>
              </w:rPr>
              <w:object w:dxaOrig="2160" w:dyaOrig="340" w14:anchorId="4026061B">
                <v:shape id="_x0000_i1052" type="#_x0000_t75" style="width:108pt;height:17pt" o:ole="">
                  <v:imagedata r:id="rId63" o:title=""/>
                </v:shape>
                <o:OLEObject Type="Embed" ProgID="Equation.DSMT4" ShapeID="_x0000_i1052" DrawAspect="Content" ObjectID="_1809259593" r:id="rId64"/>
              </w:object>
            </w:r>
            <w:r w:rsidRPr="00E26AB6">
              <w:rPr>
                <w:rFonts w:cs="B Nazanin" w:hint="cs"/>
                <w:b/>
                <w:bCs/>
                <w:rtl/>
              </w:rPr>
              <w:t xml:space="preserve">       </w:t>
            </w:r>
            <w:r>
              <w:rPr>
                <w:rFonts w:cs="B Nazanin" w:hint="cs"/>
                <w:b/>
                <w:bCs/>
                <w:rtl/>
                <w:lang w:bidi="fa-IR"/>
              </w:rPr>
              <w:t xml:space="preserve">     </w:t>
            </w:r>
            <w:r>
              <w:rPr>
                <w:rFonts w:cs="B Nazanin" w:hint="cs"/>
                <w:b/>
                <w:bCs/>
                <w:rtl/>
              </w:rPr>
              <w:t xml:space="preserve">  </w:t>
            </w:r>
            <w:r w:rsidRPr="00E26AB6">
              <w:rPr>
                <w:rFonts w:cs="B Nazanin" w:hint="cs"/>
                <w:b/>
                <w:bCs/>
                <w:rtl/>
              </w:rPr>
              <w:t xml:space="preserve">  </w:t>
            </w:r>
            <w:r>
              <w:rPr>
                <w:rFonts w:eastAsiaTheme="minorEastAsia" w:cs="B Nazanin"/>
                <w:b/>
                <w:bCs/>
              </w:rPr>
              <w:t xml:space="preserve">  </w:t>
            </w:r>
            <w:r w:rsidRPr="00E26AB6">
              <w:rPr>
                <w:rFonts w:eastAsiaTheme="minorEastAsia" w:cs="B Nazanin"/>
                <w:b/>
                <w:bCs/>
                <w:position w:val="-6"/>
              </w:rPr>
              <w:object w:dxaOrig="1640" w:dyaOrig="340" w14:anchorId="0DC509AF">
                <v:shape id="_x0000_i1053" type="#_x0000_t75" style="width:82pt;height:17pt" o:ole="">
                  <v:imagedata r:id="rId65" o:title=""/>
                </v:shape>
                <o:OLEObject Type="Embed" ProgID="Equation.DSMT4" ShapeID="_x0000_i1053" DrawAspect="Content" ObjectID="_1809259594" r:id="rId66"/>
              </w:object>
            </w:r>
            <w:r>
              <w:rPr>
                <w:rFonts w:cs="B Nazanin" w:hint="cs"/>
                <w:b/>
                <w:bCs/>
                <w:rtl/>
              </w:rPr>
              <w:t xml:space="preserve">             </w:t>
            </w:r>
            <w:r w:rsidRPr="00E26AB6">
              <w:rPr>
                <w:rFonts w:eastAsiaTheme="minorEastAsia" w:cs="B Nazanin"/>
                <w:b/>
                <w:bCs/>
                <w:position w:val="-6"/>
              </w:rPr>
              <w:object w:dxaOrig="1420" w:dyaOrig="340" w14:anchorId="5B114A2D">
                <v:shape id="_x0000_i1054" type="#_x0000_t75" style="width:71.3pt;height:17.25pt" o:ole="">
                  <v:imagedata r:id="rId67" o:title=""/>
                </v:shape>
                <o:OLEObject Type="Embed" ProgID="Equation.DSMT4" ShapeID="_x0000_i1054" DrawAspect="Content" ObjectID="_1809259595" r:id="rId68"/>
              </w:object>
            </w:r>
            <w:r>
              <w:rPr>
                <w:rFonts w:cs="B Nazanin" w:hint="cs"/>
                <w:b/>
                <w:bCs/>
                <w:rtl/>
              </w:rPr>
              <w:t xml:space="preserve"> </w:t>
            </w:r>
          </w:p>
          <w:p w14:paraId="5A4532DA" w14:textId="0165E6BC" w:rsidR="00D305C7" w:rsidRPr="00E26AB6" w:rsidRDefault="00894F70" w:rsidP="0066031A">
            <w:pPr>
              <w:bidi/>
              <w:rPr>
                <w:rFonts w:eastAsiaTheme="minorEastAsia" w:cs="B Nazanin"/>
                <w:b/>
                <w:bCs/>
                <w:rtl/>
              </w:rPr>
            </w:pPr>
            <w:r>
              <w:rPr>
                <w:rFonts w:cs="B Nazanin" w:hint="cs"/>
                <w:b/>
                <w:bCs/>
                <w:rtl/>
              </w:rPr>
              <w:t xml:space="preserve">   </w:t>
            </w:r>
          </w:p>
        </w:tc>
      </w:tr>
      <w:tr w:rsidR="00806DC7" w:rsidRPr="00E608F6" w14:paraId="02E557CD" w14:textId="77777777" w:rsidTr="00D305C7">
        <w:trPr>
          <w:trHeight w:val="235"/>
        </w:trPr>
        <w:tc>
          <w:tcPr>
            <w:tcW w:w="475" w:type="dxa"/>
            <w:tcBorders>
              <w:right w:val="thinThickSmallGap" w:sz="12" w:space="0" w:color="auto"/>
            </w:tcBorders>
            <w:vAlign w:val="center"/>
          </w:tcPr>
          <w:p w14:paraId="1C955589" w14:textId="77777777" w:rsidR="00806DC7" w:rsidRPr="00E608F6" w:rsidRDefault="00806DC7" w:rsidP="000E5189">
            <w:pPr>
              <w:pStyle w:val="ListParagraph"/>
              <w:numPr>
                <w:ilvl w:val="0"/>
                <w:numId w:val="3"/>
              </w:numPr>
              <w:jc w:val="center"/>
              <w:rPr>
                <w:rStyle w:val="Strong"/>
                <w:rFonts w:cs="B Nazanin"/>
                <w:b w:val="0"/>
                <w:bCs w:val="0"/>
                <w:sz w:val="24"/>
                <w:szCs w:val="24"/>
                <w:rtl/>
              </w:rPr>
            </w:pPr>
          </w:p>
        </w:tc>
        <w:tc>
          <w:tcPr>
            <w:tcW w:w="10487" w:type="dxa"/>
            <w:tcBorders>
              <w:left w:val="thinThickSmallGap" w:sz="12" w:space="0" w:color="auto"/>
              <w:right w:val="thickThinSmallGap" w:sz="12" w:space="0" w:color="auto"/>
            </w:tcBorders>
          </w:tcPr>
          <w:p w14:paraId="3D9E52BD" w14:textId="77777777" w:rsidR="00806DC7" w:rsidRPr="00E26AB6" w:rsidRDefault="00806DC7" w:rsidP="00806DC7">
            <w:pPr>
              <w:tabs>
                <w:tab w:val="left" w:pos="3180"/>
                <w:tab w:val="center" w:pos="4854"/>
              </w:tabs>
              <w:bidi/>
              <w:rPr>
                <w:rFonts w:cs="B Nazanin"/>
                <w:b/>
                <w:bCs/>
                <w:rtl/>
                <w:lang w:bidi="fa-IR"/>
              </w:rPr>
            </w:pPr>
            <w:r w:rsidRPr="00E26AB6">
              <w:rPr>
                <w:rFonts w:cs="B Nazanin" w:hint="cs"/>
                <w:b/>
                <w:bCs/>
                <w:noProof/>
                <w:rtl/>
              </w:rPr>
              <mc:AlternateContent>
                <mc:Choice Requires="wps">
                  <w:drawing>
                    <wp:anchor distT="0" distB="0" distL="114300" distR="114300" simplePos="0" relativeHeight="251746304" behindDoc="0" locked="0" layoutInCell="1" allowOverlap="1" wp14:anchorId="451FF374" wp14:editId="4A7F5E96">
                      <wp:simplePos x="0" y="0"/>
                      <wp:positionH relativeFrom="column">
                        <wp:posOffset>241300</wp:posOffset>
                      </wp:positionH>
                      <wp:positionV relativeFrom="paragraph">
                        <wp:posOffset>-635</wp:posOffset>
                      </wp:positionV>
                      <wp:extent cx="1932940" cy="1226820"/>
                      <wp:effectExtent l="0" t="0" r="0" b="0"/>
                      <wp:wrapNone/>
                      <wp:docPr id="39" name="Text Box 3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932940" cy="122682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FA5258C" w14:textId="77777777" w:rsidR="001E0487" w:rsidRDefault="001E0487" w:rsidP="00806DC7">
                                  <w:r>
                                    <w:rPr>
                                      <w:b/>
                                      <w:bCs/>
                                    </w:rPr>
                                    <w:object w:dxaOrig="2309" w:dyaOrig="1646" w14:anchorId="178E0D69">
                                      <v:shape id="_x0000_i1056" type="#_x0000_t75" style="width:76.55pt;height:54.75pt" o:ole="">
                                        <v:imagedata r:id="rId69" o:title=""/>
                                      </v:shape>
                                      <o:OLEObject Type="Embed" ProgID="FXDraw.Graphic" ShapeID="_x0000_i1056" DrawAspect="Content" ObjectID="_1809259638" r:id="rId70"/>
                                    </w:objec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1" fromWordArt="0" anchor="t" anchorCtr="0" forceAA="0" compatLnSpc="1">
                              <a:prstTxWarp prst="textNoShape">
                                <a:avLst/>
                              </a:prstTxWarp>
                              <a:sp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451FF374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39" o:spid="_x0000_s1026" type="#_x0000_t202" style="position:absolute;left:0;text-align:left;margin-left:19pt;margin-top:-.05pt;width:152.2pt;height:96.6pt;z-index:251746304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" filled="f" stroked="f" strokeweight=".5pt">
                      <v:textbox style="mso-fit-shape-to-text:t">
                        <w:txbxContent>
                          <w:p w14:paraId="3FA5258C" w14:textId="77777777" w:rsidR="001E0487" w:rsidRDefault="001E0487" w:rsidP="00806DC7">
                            <w:r>
                              <w:rPr>
                                <w:b/>
                                <w:bCs/>
                              </w:rPr>
                              <w:object w:dxaOrig="2309" w:dyaOrig="1646" w14:anchorId="178E0D69">
                                <v:shape id="_x0000_i1056" type="#_x0000_t75" style="width:76.55pt;height:54.75pt" o:ole="">
                                  <v:imagedata r:id="rId69" o:title=""/>
                                </v:shape>
                                <o:OLEObject Type="Embed" ProgID="FXDraw.Graphic" ShapeID="_x0000_i1056" DrawAspect="Content" ObjectID="_1809259638" r:id="rId71"/>
                              </w:objec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E26AB6">
              <w:rPr>
                <w:rFonts w:cs="B Nazanin" w:hint="cs"/>
                <w:b/>
                <w:bCs/>
                <w:rtl/>
              </w:rPr>
              <w:t>دو مثلث زیر هم نهشت هستند:</w:t>
            </w:r>
          </w:p>
          <w:p w14:paraId="7DD8DF31" w14:textId="77777777" w:rsidR="00806DC7" w:rsidRDefault="00806DC7" w:rsidP="00806DC7">
            <w:pPr>
              <w:tabs>
                <w:tab w:val="left" w:pos="3180"/>
                <w:tab w:val="center" w:pos="4854"/>
              </w:tabs>
              <w:bidi/>
              <w:rPr>
                <w:rFonts w:cs="B Nazanin"/>
                <w:b/>
                <w:bCs/>
                <w:rtl/>
                <w:lang w:bidi="fa-IR"/>
              </w:rPr>
            </w:pPr>
            <w:r w:rsidRPr="00E26AB6">
              <w:rPr>
                <w:rFonts w:cs="B Nazanin" w:hint="cs"/>
                <w:b/>
                <w:bCs/>
                <w:rtl/>
              </w:rPr>
              <w:t>الف) چه تبدیل هندسی انجام شده است؟</w:t>
            </w:r>
          </w:p>
          <w:p w14:paraId="676F7F9E" w14:textId="77777777" w:rsidR="00806DC7" w:rsidRDefault="00806DC7" w:rsidP="00806DC7">
            <w:pPr>
              <w:tabs>
                <w:tab w:val="left" w:pos="3823"/>
              </w:tabs>
              <w:bidi/>
              <w:rPr>
                <w:rFonts w:asciiTheme="minorHAnsi" w:eastAsiaTheme="minorHAnsi" w:hAnsiTheme="minorHAnsi" w:cs="B Nazanin"/>
                <w:noProof/>
                <w:rtl/>
                <w:lang w:bidi="fa-IR"/>
              </w:rPr>
            </w:pPr>
            <w:r w:rsidRPr="00E26AB6">
              <w:rPr>
                <w:rFonts w:cs="B Nazanin" w:hint="cs"/>
                <w:b/>
                <w:bCs/>
                <w:rtl/>
              </w:rPr>
              <w:t xml:space="preserve"> ب) با توجه به اجزای متناظر تساوی </w:t>
            </w:r>
            <w:r>
              <w:rPr>
                <w:rFonts w:cs="B Nazanin" w:hint="cs"/>
                <w:b/>
                <w:bCs/>
                <w:rtl/>
              </w:rPr>
              <w:t>مقابل</w:t>
            </w:r>
            <w:r w:rsidRPr="00E26AB6">
              <w:rPr>
                <w:rFonts w:cs="B Nazanin" w:hint="cs"/>
                <w:b/>
                <w:bCs/>
                <w:rtl/>
              </w:rPr>
              <w:t xml:space="preserve"> را کامل کنید.     </w:t>
            </w:r>
            <w:r w:rsidRPr="00E26AB6">
              <w:rPr>
                <w:rFonts w:eastAsiaTheme="minorEastAsia" w:cs="B Nazanin"/>
                <w:b/>
                <w:bCs/>
                <w:position w:val="-6"/>
              </w:rPr>
              <w:object w:dxaOrig="1100" w:dyaOrig="340" w14:anchorId="6EFC3D10">
                <v:shape id="_x0000_i1057" type="#_x0000_t75" style="width:54.7pt;height:17.25pt" o:ole="">
                  <v:imagedata r:id="rId72" o:title=""/>
                </v:shape>
                <o:OLEObject Type="Embed" ProgID="Equation.DSMT4" ShapeID="_x0000_i1057" DrawAspect="Content" ObjectID="_1809259596" r:id="rId73"/>
              </w:object>
            </w:r>
            <w:r w:rsidRPr="00E26AB6">
              <w:rPr>
                <w:rFonts w:cs="B Nazanin" w:hint="cs"/>
                <w:b/>
                <w:bCs/>
                <w:rtl/>
              </w:rPr>
              <w:t xml:space="preserve">   </w:t>
            </w:r>
            <w:r>
              <w:rPr>
                <w:rFonts w:cs="B Nazanin" w:hint="cs"/>
                <w:b/>
                <w:bCs/>
                <w:rtl/>
                <w:lang w:bidi="fa-IR"/>
              </w:rPr>
              <w:t xml:space="preserve">      </w:t>
            </w:r>
            <w:r w:rsidRPr="00E26AB6">
              <w:rPr>
                <w:rFonts w:cs="B Nazanin" w:hint="cs"/>
                <w:b/>
                <w:bCs/>
                <w:rtl/>
              </w:rPr>
              <w:t xml:space="preserve">   </w:t>
            </w:r>
            <w:r w:rsidRPr="00E26AB6">
              <w:rPr>
                <w:rFonts w:eastAsiaTheme="minorEastAsia" w:cs="B Nazanin"/>
                <w:b/>
                <w:bCs/>
                <w:position w:val="-6"/>
              </w:rPr>
              <w:object w:dxaOrig="740" w:dyaOrig="340" w14:anchorId="5DBF863F">
                <v:shape id="_x0000_i1058" type="#_x0000_t75" style="width:36.75pt;height:17.25pt" o:ole="">
                  <v:imagedata r:id="rId74" o:title=""/>
                </v:shape>
                <o:OLEObject Type="Embed" ProgID="Equation.DSMT4" ShapeID="_x0000_i1058" DrawAspect="Content" ObjectID="_1809259597" r:id="rId75"/>
              </w:object>
            </w:r>
          </w:p>
          <w:p w14:paraId="27FF296F" w14:textId="4F3961F3" w:rsidR="00806DC7" w:rsidRPr="00806DC7" w:rsidRDefault="00806DC7" w:rsidP="00806DC7">
            <w:pPr>
              <w:tabs>
                <w:tab w:val="left" w:pos="3823"/>
              </w:tabs>
              <w:bidi/>
              <w:rPr>
                <w:rFonts w:asciiTheme="minorHAnsi" w:eastAsiaTheme="minorHAnsi" w:hAnsiTheme="minorHAnsi" w:cs="B Nazanin"/>
                <w:noProof/>
                <w:sz w:val="14"/>
                <w:szCs w:val="14"/>
                <w:rtl/>
                <w:lang w:bidi="fa-IR"/>
              </w:rPr>
            </w:pPr>
          </w:p>
        </w:tc>
      </w:tr>
      <w:tr w:rsidR="00806DC7" w:rsidRPr="00E608F6" w14:paraId="3ACF4BA6" w14:textId="77777777" w:rsidTr="00D305C7">
        <w:trPr>
          <w:trHeight w:val="235"/>
        </w:trPr>
        <w:tc>
          <w:tcPr>
            <w:tcW w:w="475" w:type="dxa"/>
            <w:tcBorders>
              <w:right w:val="thinThickSmallGap" w:sz="12" w:space="0" w:color="auto"/>
            </w:tcBorders>
            <w:vAlign w:val="center"/>
          </w:tcPr>
          <w:p w14:paraId="09FDED22" w14:textId="77777777" w:rsidR="00806DC7" w:rsidRPr="00E608F6" w:rsidRDefault="00806DC7" w:rsidP="00806DC7">
            <w:pPr>
              <w:pStyle w:val="ListParagraph"/>
              <w:numPr>
                <w:ilvl w:val="0"/>
                <w:numId w:val="3"/>
              </w:numPr>
              <w:jc w:val="center"/>
              <w:rPr>
                <w:rStyle w:val="Strong"/>
                <w:rFonts w:cs="B Nazanin"/>
                <w:b w:val="0"/>
                <w:bCs w:val="0"/>
                <w:sz w:val="24"/>
                <w:szCs w:val="24"/>
                <w:rtl/>
              </w:rPr>
            </w:pPr>
          </w:p>
        </w:tc>
        <w:tc>
          <w:tcPr>
            <w:tcW w:w="10487" w:type="dxa"/>
            <w:tcBorders>
              <w:left w:val="thinThickSmallGap" w:sz="12" w:space="0" w:color="auto"/>
              <w:right w:val="thickThinSmallGap" w:sz="12" w:space="0" w:color="auto"/>
            </w:tcBorders>
          </w:tcPr>
          <w:p w14:paraId="39554320" w14:textId="3911BCFA" w:rsidR="00806DC7" w:rsidRDefault="00806DC7" w:rsidP="00806DC7">
            <w:pPr>
              <w:tabs>
                <w:tab w:val="left" w:pos="1656"/>
                <w:tab w:val="center" w:pos="4608"/>
              </w:tabs>
              <w:jc w:val="right"/>
              <w:rPr>
                <w:rFonts w:cs="0 Nazanin Bold"/>
                <w:noProof/>
                <w:sz w:val="20"/>
                <w:rtl/>
                <w:lang w:bidi="fa-IR"/>
              </w:rPr>
            </w:pPr>
            <w:r w:rsidRPr="00F6410A">
              <w:rPr>
                <w:rFonts w:cs="0 Nazanin Bold"/>
                <w:noProof/>
                <w:lang w:bidi="fa-IR"/>
              </w:rPr>
              <w:drawing>
                <wp:anchor distT="0" distB="0" distL="114300" distR="114300" simplePos="0" relativeHeight="251771904" behindDoc="0" locked="0" layoutInCell="1" allowOverlap="1" wp14:anchorId="43799A64" wp14:editId="2FF72D8F">
                  <wp:simplePos x="0" y="0"/>
                  <wp:positionH relativeFrom="page">
                    <wp:posOffset>150732</wp:posOffset>
                  </wp:positionH>
                  <wp:positionV relativeFrom="page">
                    <wp:posOffset>61786</wp:posOffset>
                  </wp:positionV>
                  <wp:extent cx="1728852" cy="969485"/>
                  <wp:effectExtent l="0" t="0" r="5080" b="2540"/>
                  <wp:wrapNone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6">
                            <a:biLevel thresh="75000"/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77">
                                    <a14:imgEffect>
                                      <a14:saturation sat="400000"/>
                                    </a14:imgEffect>
                                    <a14:imgEffect>
                                      <a14:brightnessContrast bright="20000" contrast="-40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6313" cy="9736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F6410A">
              <w:rPr>
                <w:rFonts w:cs="0 Nazanin Bold" w:hint="cs"/>
                <w:noProof/>
                <w:sz w:val="20"/>
                <w:rtl/>
                <w:lang w:bidi="fa-IR"/>
              </w:rPr>
              <w:t>در هر مورد نوع تبدیل را روی فلش</w:t>
            </w:r>
            <w:r w:rsidRPr="00F6410A">
              <w:rPr>
                <w:rFonts w:cs="0 Nazanin Bold" w:hint="cs"/>
                <w:noProof/>
                <w:sz w:val="20"/>
                <w:rtl/>
                <w:lang w:bidi="fa-IR"/>
              </w:rPr>
              <w:softHyphen/>
              <w:t>ها بنویسید</w:t>
            </w:r>
            <w:r>
              <w:rPr>
                <w:rFonts w:cs="0 Nazanin Bold" w:hint="cs"/>
                <w:noProof/>
                <w:sz w:val="20"/>
                <w:rtl/>
                <w:lang w:bidi="fa-IR"/>
              </w:rPr>
              <w:t xml:space="preserve">. ( انتقال </w:t>
            </w:r>
            <w:r>
              <w:rPr>
                <w:rFonts w:ascii="Arial" w:hAnsi="Arial" w:cs="Arial" w:hint="cs"/>
                <w:noProof/>
                <w:sz w:val="20"/>
                <w:rtl/>
                <w:lang w:bidi="fa-IR"/>
              </w:rPr>
              <w:t>–</w:t>
            </w:r>
            <w:r>
              <w:rPr>
                <w:rFonts w:cs="0 Nazanin Bold" w:hint="cs"/>
                <w:noProof/>
                <w:sz w:val="20"/>
                <w:rtl/>
                <w:lang w:bidi="fa-IR"/>
              </w:rPr>
              <w:t xml:space="preserve"> تقارن </w:t>
            </w:r>
            <w:r>
              <w:rPr>
                <w:rFonts w:ascii="Arial" w:hAnsi="Arial" w:cs="Arial" w:hint="cs"/>
                <w:noProof/>
                <w:sz w:val="20"/>
                <w:rtl/>
                <w:lang w:bidi="fa-IR"/>
              </w:rPr>
              <w:t>–</w:t>
            </w:r>
            <w:r>
              <w:rPr>
                <w:rFonts w:cs="0 Nazanin Bold" w:hint="cs"/>
                <w:noProof/>
                <w:sz w:val="20"/>
                <w:rtl/>
                <w:lang w:bidi="fa-IR"/>
              </w:rPr>
              <w:t xml:space="preserve"> دوران)</w:t>
            </w:r>
          </w:p>
          <w:p w14:paraId="16FCE889" w14:textId="77777777" w:rsidR="00806DC7" w:rsidRPr="0047589B" w:rsidRDefault="00806DC7" w:rsidP="00806DC7">
            <w:pPr>
              <w:tabs>
                <w:tab w:val="left" w:pos="1656"/>
                <w:tab w:val="center" w:pos="4608"/>
              </w:tabs>
              <w:jc w:val="right"/>
              <w:rPr>
                <w:rFonts w:cs="0 Nazanin Bold"/>
                <w:noProof/>
                <w:sz w:val="6"/>
                <w:szCs w:val="10"/>
                <w:rtl/>
                <w:lang w:bidi="fa-IR"/>
              </w:rPr>
            </w:pPr>
          </w:p>
          <w:p w14:paraId="72DFF7F2" w14:textId="1980B247" w:rsidR="00806DC7" w:rsidRDefault="00806DC7" w:rsidP="00806DC7">
            <w:pPr>
              <w:tabs>
                <w:tab w:val="left" w:pos="3180"/>
                <w:tab w:val="center" w:pos="4854"/>
              </w:tabs>
              <w:bidi/>
              <w:rPr>
                <w:rFonts w:cs="0 Nazanin Bold"/>
                <w:noProof/>
                <w:sz w:val="20"/>
                <w:lang w:bidi="fa-IR"/>
              </w:rPr>
            </w:pPr>
            <w:r>
              <w:rPr>
                <w:rFonts w:cs="0 Nazanin Bold" w:hint="cs"/>
                <w:noProof/>
                <w:sz w:val="20"/>
                <w:rtl/>
                <w:lang w:bidi="fa-IR"/>
              </w:rPr>
              <w:t xml:space="preserve">                                    </w:t>
            </w:r>
            <w:r w:rsidRPr="00F6410A">
              <w:rPr>
                <w:rFonts w:cs="0 Nazanin Bold" w:hint="cs"/>
                <w:noProof/>
                <w:sz w:val="20"/>
                <w:rtl/>
                <w:lang w:bidi="fa-IR"/>
              </w:rPr>
              <w:t xml:space="preserve"> </w:t>
            </w:r>
            <w:r w:rsidRPr="00F6410A">
              <w:rPr>
                <w:rFonts w:cs="0 Nazanin Bold"/>
                <w:noProof/>
                <w:position w:val="-10"/>
                <w:sz w:val="20"/>
                <w:lang w:bidi="fa-IR"/>
              </w:rPr>
              <w:object w:dxaOrig="4280" w:dyaOrig="460" w14:anchorId="21A1054E">
                <v:shape id="_x0000_i1059" type="#_x0000_t75" style="width:213.8pt;height:24pt" o:ole="">
                  <v:imagedata r:id="rId78" o:title=""/>
                </v:shape>
                <o:OLEObject Type="Embed" ProgID="Equation.DSMT4" ShapeID="_x0000_i1059" DrawAspect="Content" ObjectID="_1809259598" r:id="rId79"/>
              </w:object>
            </w:r>
            <w:r>
              <w:rPr>
                <w:rFonts w:cs="0 Nazanin Bold"/>
                <w:noProof/>
                <w:sz w:val="20"/>
                <w:lang w:bidi="fa-IR"/>
              </w:rPr>
              <w:t xml:space="preserve">        </w:t>
            </w:r>
          </w:p>
          <w:p w14:paraId="42ED7427" w14:textId="77777777" w:rsidR="00806DC7" w:rsidRDefault="00806DC7" w:rsidP="00806DC7">
            <w:pPr>
              <w:tabs>
                <w:tab w:val="left" w:pos="3180"/>
                <w:tab w:val="center" w:pos="4854"/>
              </w:tabs>
              <w:bidi/>
              <w:rPr>
                <w:rFonts w:cs="B Nazanin"/>
                <w:b/>
                <w:bCs/>
                <w:noProof/>
                <w:rtl/>
                <w:lang w:bidi="fa-IR"/>
              </w:rPr>
            </w:pPr>
            <w:r>
              <w:rPr>
                <w:rFonts w:cs="0 Nazanin Bold"/>
                <w:noProof/>
                <w:sz w:val="20"/>
                <w:lang w:bidi="fa-IR"/>
              </w:rPr>
              <w:t xml:space="preserve">        </w:t>
            </w:r>
            <w:r w:rsidRPr="00F6410A">
              <w:rPr>
                <w:rFonts w:cs="0 Nazanin Bold"/>
                <w:noProof/>
                <w:sz w:val="20"/>
                <w:rtl/>
                <w:lang w:bidi="fa-IR"/>
              </w:rPr>
              <w:t xml:space="preserve"> </w:t>
            </w:r>
          </w:p>
          <w:p w14:paraId="6D7EF6CF" w14:textId="389B8FEE" w:rsidR="00583613" w:rsidRPr="00E26AB6" w:rsidRDefault="00583613" w:rsidP="00583613">
            <w:pPr>
              <w:tabs>
                <w:tab w:val="left" w:pos="3180"/>
                <w:tab w:val="center" w:pos="4854"/>
              </w:tabs>
              <w:bidi/>
              <w:rPr>
                <w:rFonts w:cs="B Nazanin"/>
                <w:b/>
                <w:bCs/>
                <w:noProof/>
                <w:rtl/>
                <w:lang w:bidi="fa-IR"/>
              </w:rPr>
            </w:pPr>
          </w:p>
        </w:tc>
      </w:tr>
      <w:tr w:rsidR="0066031A" w:rsidRPr="00E608F6" w14:paraId="657F9707" w14:textId="77777777" w:rsidTr="00E02172">
        <w:trPr>
          <w:trHeight w:val="1661"/>
        </w:trPr>
        <w:tc>
          <w:tcPr>
            <w:tcW w:w="475" w:type="dxa"/>
            <w:tcBorders>
              <w:right w:val="thinThickSmallGap" w:sz="12" w:space="0" w:color="auto"/>
            </w:tcBorders>
            <w:vAlign w:val="center"/>
          </w:tcPr>
          <w:p w14:paraId="408C20CB" w14:textId="77777777" w:rsidR="0066031A" w:rsidRPr="00E608F6" w:rsidRDefault="0066031A" w:rsidP="00806DC7">
            <w:pPr>
              <w:pStyle w:val="ListParagraph"/>
              <w:numPr>
                <w:ilvl w:val="0"/>
                <w:numId w:val="3"/>
              </w:numPr>
              <w:jc w:val="center"/>
              <w:rPr>
                <w:rStyle w:val="Strong"/>
                <w:rFonts w:cs="B Nazanin"/>
                <w:b w:val="0"/>
                <w:bCs w:val="0"/>
                <w:sz w:val="24"/>
                <w:szCs w:val="24"/>
                <w:rtl/>
              </w:rPr>
            </w:pPr>
          </w:p>
        </w:tc>
        <w:tc>
          <w:tcPr>
            <w:tcW w:w="10487" w:type="dxa"/>
            <w:tcBorders>
              <w:left w:val="thinThickSmallGap" w:sz="12" w:space="0" w:color="auto"/>
              <w:right w:val="thickThinSmallGap" w:sz="12" w:space="0" w:color="auto"/>
            </w:tcBorders>
          </w:tcPr>
          <w:p w14:paraId="00F8D65D" w14:textId="7BD04468" w:rsidR="0066031A" w:rsidRPr="00E26AB6" w:rsidRDefault="0066031A" w:rsidP="0066031A">
            <w:pPr>
              <w:tabs>
                <w:tab w:val="left" w:pos="5474"/>
              </w:tabs>
              <w:bidi/>
              <w:rPr>
                <w:rFonts w:cs="B Nazanin"/>
                <w:b/>
                <w:bCs/>
                <w:rtl/>
                <w:lang w:bidi="fa-IR"/>
              </w:rPr>
            </w:pPr>
            <w:r w:rsidRPr="00E26AB6">
              <w:rPr>
                <w:rFonts w:cs="B Nazanin" w:hint="cs"/>
                <w:b/>
                <w:bCs/>
                <w:noProof/>
                <w:rtl/>
              </w:rPr>
              <mc:AlternateContent>
                <mc:Choice Requires="wps">
                  <w:drawing>
                    <wp:anchor distT="0" distB="0" distL="114300" distR="114300" simplePos="0" relativeHeight="251773952" behindDoc="0" locked="0" layoutInCell="1" allowOverlap="1" wp14:anchorId="07FF98B6" wp14:editId="5D8EA365">
                      <wp:simplePos x="0" y="0"/>
                      <wp:positionH relativeFrom="column">
                        <wp:posOffset>100330</wp:posOffset>
                      </wp:positionH>
                      <wp:positionV relativeFrom="paragraph">
                        <wp:posOffset>6350</wp:posOffset>
                      </wp:positionV>
                      <wp:extent cx="2301240" cy="1181100"/>
                      <wp:effectExtent l="0" t="0" r="0" b="0"/>
                      <wp:wrapNone/>
                      <wp:docPr id="41" name="Text Box 4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301240" cy="118110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5D94E4D1" w14:textId="7BF88167" w:rsidR="001E0487" w:rsidRDefault="001E0487" w:rsidP="0066031A">
                                  <w:r w:rsidRPr="00ED66AC">
                                    <w:rPr>
                                      <w:rFonts w:cs="B Nazanin"/>
                                      <w:b/>
                                      <w:bCs/>
                                      <w:sz w:val="26"/>
                                      <w:szCs w:val="26"/>
                                    </w:rPr>
                                    <w:object w:dxaOrig="2620" w:dyaOrig="1881" w14:anchorId="717CD8C5">
                                      <v:shape id="_x0000_i1061" type="#_x0000_t75" style="width:104pt;height:73.9pt" o:ole="">
                                        <v:imagedata r:id="rId80" o:title=""/>
                                      </v:shape>
                                      <o:OLEObject Type="Embed" ProgID="FXDraw.Graphic" ShapeID="_x0000_i1061" DrawAspect="Content" ObjectID="_1809259639" r:id="rId81"/>
                                    </w:objec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1" fromWordArt="0" anchor="t" anchorCtr="0" forceAA="0" compatLnSpc="1">
                              <a:prstTxWarp prst="textNoShape">
                                <a:avLst/>
                              </a:prstTxWarp>
                              <a:sp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07FF98B6" id="Text Box 41" o:spid="_x0000_s1027" type="#_x0000_t202" style="position:absolute;left:0;text-align:left;margin-left:7.9pt;margin-top:.5pt;width:181.2pt;height:93pt;z-index:25177395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" filled="f" stroked="f" strokeweight=".5pt">
                      <v:textbox style="mso-fit-shape-to-text:t">
                        <w:txbxContent>
                          <w:p w14:paraId="5D94E4D1" w14:textId="7BF88167" w:rsidR="001E0487" w:rsidRDefault="001E0487" w:rsidP="0066031A">
                            <w:r w:rsidRPr="00ED66AC">
                              <w:rPr>
                                <w:rFonts w:cs="B Nazanin"/>
                                <w:b/>
                                <w:bCs/>
                                <w:sz w:val="26"/>
                                <w:szCs w:val="26"/>
                              </w:rPr>
                              <w:object w:dxaOrig="2620" w:dyaOrig="1881" w14:anchorId="717CD8C5">
                                <v:shape id="_x0000_i1061" type="#_x0000_t75" style="width:104pt;height:73.9pt" o:ole="">
                                  <v:imagedata r:id="rId80" o:title=""/>
                                </v:shape>
                                <o:OLEObject Type="Embed" ProgID="FXDraw.Graphic" ShapeID="_x0000_i1061" DrawAspect="Content" ObjectID="_1809259639" r:id="rId82"/>
                              </w:objec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E26AB6">
              <w:rPr>
                <w:rFonts w:cs="B Nazanin" w:hint="cs"/>
                <w:b/>
                <w:bCs/>
                <w:rtl/>
              </w:rPr>
              <w:t>با توجه به شکل زیر اندازه ی زاویه های خواسته شده را محاسبه کنید.</w:t>
            </w:r>
            <w:r w:rsidRPr="00E26AB6">
              <w:rPr>
                <w:rFonts w:cs="B Nazanin" w:hint="cs"/>
                <w:b/>
                <w:bCs/>
                <w:noProof/>
                <w:rtl/>
              </w:rPr>
              <w:t xml:space="preserve"> </w:t>
            </w:r>
          </w:p>
          <w:p w14:paraId="33DAD31E" w14:textId="36742169" w:rsidR="009A1F59" w:rsidRDefault="0066031A" w:rsidP="009A1F59">
            <w:pPr>
              <w:tabs>
                <w:tab w:val="left" w:pos="6238"/>
              </w:tabs>
              <w:bidi/>
              <w:spacing w:line="360" w:lineRule="auto"/>
              <w:jc w:val="center"/>
              <w:rPr>
                <w:rFonts w:cs="B Nazanin"/>
                <w:b/>
                <w:bCs/>
                <w:rtl/>
              </w:rPr>
            </w:pPr>
            <w:r w:rsidRPr="00E26AB6">
              <w:rPr>
                <w:rFonts w:eastAsiaTheme="minorEastAsia" w:cs="B Nazanin"/>
                <w:b/>
                <w:bCs/>
                <w:position w:val="-6"/>
              </w:rPr>
              <w:object w:dxaOrig="760" w:dyaOrig="320" w14:anchorId="6AD1D383">
                <v:shape id="_x0000_i1062" type="#_x0000_t75" style="width:38.25pt;height:15.75pt" o:ole="">
                  <v:imagedata r:id="rId83" o:title=""/>
                </v:shape>
                <o:OLEObject Type="Embed" ProgID="Equation.DSMT4" ShapeID="_x0000_i1062" DrawAspect="Content" ObjectID="_1809259599" r:id="rId84"/>
              </w:object>
            </w:r>
          </w:p>
          <w:p w14:paraId="65446395" w14:textId="6CE1EB21" w:rsidR="0066031A" w:rsidRDefault="0066031A" w:rsidP="009A1F59">
            <w:pPr>
              <w:tabs>
                <w:tab w:val="left" w:pos="6238"/>
              </w:tabs>
              <w:bidi/>
              <w:spacing w:line="360" w:lineRule="auto"/>
              <w:jc w:val="center"/>
              <w:rPr>
                <w:rFonts w:cs="B Nazanin"/>
                <w:b/>
                <w:bCs/>
                <w:rtl/>
                <w:lang w:bidi="fa-IR"/>
              </w:rPr>
            </w:pPr>
            <w:r w:rsidRPr="00E26AB6">
              <w:rPr>
                <w:rFonts w:eastAsiaTheme="minorEastAsia" w:cs="B Nazanin"/>
                <w:b/>
                <w:bCs/>
                <w:position w:val="-6"/>
              </w:rPr>
              <w:object w:dxaOrig="780" w:dyaOrig="320" w14:anchorId="0EAC3EFB">
                <v:shape id="_x0000_i1063" type="#_x0000_t75" style="width:39pt;height:15.75pt" o:ole="">
                  <v:imagedata r:id="rId85" o:title=""/>
                </v:shape>
                <o:OLEObject Type="Embed" ProgID="Equation.DSMT4" ShapeID="_x0000_i1063" DrawAspect="Content" ObjectID="_1809259600" r:id="rId86"/>
              </w:object>
            </w:r>
          </w:p>
          <w:p w14:paraId="5AD2D699" w14:textId="29E049C6" w:rsidR="0066031A" w:rsidRPr="00E02172" w:rsidRDefault="00311061" w:rsidP="009A1F59">
            <w:pPr>
              <w:tabs>
                <w:tab w:val="left" w:pos="1656"/>
                <w:tab w:val="center" w:pos="4608"/>
              </w:tabs>
              <w:rPr>
                <w:rFonts w:cs="0 Nazanin Bold"/>
                <w:noProof/>
                <w:sz w:val="16"/>
                <w:szCs w:val="16"/>
                <w:lang w:bidi="fa-IR"/>
              </w:rPr>
            </w:pPr>
            <w:r>
              <w:rPr>
                <w:rFonts w:cs="0 Nazanin Bold" w:hint="cs"/>
                <w:noProof/>
                <w:sz w:val="20"/>
                <w:rtl/>
                <w:lang w:val="ar-SA"/>
              </w:rPr>
              <mc:AlternateContent>
                <mc:Choice Requires="wpg">
                  <w:drawing>
                    <wp:anchor distT="0" distB="0" distL="114300" distR="114300" simplePos="0" relativeHeight="251784192" behindDoc="0" locked="0" layoutInCell="1" allowOverlap="1" wp14:anchorId="289DEFDC" wp14:editId="25D1DC68">
                      <wp:simplePos x="0" y="0"/>
                      <wp:positionH relativeFrom="column">
                        <wp:posOffset>230505</wp:posOffset>
                      </wp:positionH>
                      <wp:positionV relativeFrom="paragraph">
                        <wp:posOffset>204883</wp:posOffset>
                      </wp:positionV>
                      <wp:extent cx="1752600" cy="1054735"/>
                      <wp:effectExtent l="0" t="0" r="0" b="0"/>
                      <wp:wrapNone/>
                      <wp:docPr id="57" name="Group 57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752600" cy="1054735"/>
                                <a:chOff x="0" y="0"/>
                                <a:chExt cx="1752600" cy="105473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42" name="Picture 42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87">
                                  <a:extLst>
                                    <a:ext uri="{BEBA8EAE-BF5A-486C-A8C5-ECC9F3942E4B}">
                                      <a14:imgProps xmlns:a14="http://schemas.microsoft.com/office/drawing/2010/main">
                                        <a14:imgLayer r:embed="rId88">
                                          <a14:imgEffect>
                                            <a14:brightnessContrast contrast="-40000"/>
                                          </a14:imgEffect>
                                        </a14:imgLayer>
                                      </a14:imgProps>
                                    </a:ex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752600" cy="1054735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wps:wsp>
                              <wps:cNvPr id="55" name="Rectangle 55"/>
                              <wps:cNvSpPr/>
                              <wps:spPr>
                                <a:xfrm>
                                  <a:off x="395785" y="388961"/>
                                  <a:ext cx="156308" cy="117231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bg1"/>
                                </a:solidFill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56" name="Rectangle 56"/>
                              <wps:cNvSpPr/>
                              <wps:spPr>
                                <a:xfrm>
                                  <a:off x="736979" y="709683"/>
                                  <a:ext cx="156308" cy="117231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bg1"/>
                                </a:solidFill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5BCF3D64" id="Group 57" o:spid="_x0000_s1026" style="position:absolute;left:0;text-align:left;margin-left:18.15pt;margin-top:16.15pt;width:138pt;height:83.05pt;z-index:251784192" coordsize="17526,1054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">
                      <v:shape id="Picture 42" o:spid="_x0000_s1027" type="#_x0000_t75" style="position:absolute;width:17526;height:105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">
                        <v:imagedata r:id="rId91" o:title=""/>
                      </v:shape>
                      <v:rect id="Rectangle 55" o:spid="_x0000_s1028" style="position:absolute;left:3957;top:3889;width:1563;height:11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" fillcolor="white [3212]" stroked="f" strokeweight="2pt"/>
                      <v:rect id="Rectangle 56" o:spid="_x0000_s1029" style="position:absolute;left:7369;top:7096;width:1563;height:117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" fillcolor="white [3212]" stroked="f" strokeweight="2pt"/>
                    </v:group>
                  </w:pict>
                </mc:Fallback>
              </mc:AlternateContent>
            </w:r>
          </w:p>
        </w:tc>
      </w:tr>
      <w:tr w:rsidR="00582B8D" w:rsidRPr="00E608F6" w14:paraId="7BB9A3F2" w14:textId="77777777" w:rsidTr="00D305C7">
        <w:trPr>
          <w:trHeight w:val="235"/>
        </w:trPr>
        <w:tc>
          <w:tcPr>
            <w:tcW w:w="475" w:type="dxa"/>
            <w:tcBorders>
              <w:right w:val="thinThickSmallGap" w:sz="12" w:space="0" w:color="auto"/>
            </w:tcBorders>
            <w:vAlign w:val="center"/>
          </w:tcPr>
          <w:p w14:paraId="4B502D0B" w14:textId="77777777" w:rsidR="00582B8D" w:rsidRPr="00E608F6" w:rsidRDefault="00582B8D" w:rsidP="00806DC7">
            <w:pPr>
              <w:pStyle w:val="ListParagraph"/>
              <w:numPr>
                <w:ilvl w:val="0"/>
                <w:numId w:val="3"/>
              </w:numPr>
              <w:jc w:val="center"/>
              <w:rPr>
                <w:rStyle w:val="Strong"/>
                <w:rFonts w:cs="B Nazanin"/>
                <w:b w:val="0"/>
                <w:bCs w:val="0"/>
                <w:sz w:val="24"/>
                <w:szCs w:val="24"/>
                <w:rtl/>
              </w:rPr>
            </w:pPr>
          </w:p>
        </w:tc>
        <w:tc>
          <w:tcPr>
            <w:tcW w:w="10487" w:type="dxa"/>
            <w:tcBorders>
              <w:left w:val="thinThickSmallGap" w:sz="12" w:space="0" w:color="auto"/>
              <w:right w:val="thickThinSmallGap" w:sz="12" w:space="0" w:color="auto"/>
            </w:tcBorders>
          </w:tcPr>
          <w:p w14:paraId="1B99FA7A" w14:textId="66216303" w:rsidR="00582B8D" w:rsidRPr="00F6410A" w:rsidRDefault="00582B8D" w:rsidP="00582B8D">
            <w:pPr>
              <w:bidi/>
              <w:rPr>
                <w:rFonts w:cs="0 Nazanin Bold"/>
                <w:noProof/>
                <w:sz w:val="20"/>
                <w:rtl/>
              </w:rPr>
            </w:pPr>
            <w:r w:rsidRPr="00F6410A">
              <w:rPr>
                <w:rFonts w:cs="0 Nazanin Bold" w:hint="cs"/>
                <w:noProof/>
                <w:sz w:val="20"/>
                <w:rtl/>
              </w:rPr>
              <w:t>با توجه به شکل مقابل به سوالات زیر پاسخ دهید.</w:t>
            </w:r>
          </w:p>
          <w:p w14:paraId="7D2AC8EC" w14:textId="1706B45F" w:rsidR="00582B8D" w:rsidRDefault="00582B8D" w:rsidP="00582B8D">
            <w:pPr>
              <w:bidi/>
              <w:rPr>
                <w:rFonts w:cs="0 Nazanin Bold"/>
                <w:noProof/>
                <w:sz w:val="20"/>
                <w:rtl/>
                <w:lang w:bidi="fa-IR"/>
              </w:rPr>
            </w:pPr>
            <w:r w:rsidRPr="00F6410A">
              <w:rPr>
                <w:rFonts w:cs="0 Nazanin Bold" w:hint="cs"/>
                <w:noProof/>
                <w:sz w:val="20"/>
                <w:rtl/>
              </w:rPr>
              <w:t>الف) نام یک پاره خط را بنویسید.</w:t>
            </w:r>
            <w:r w:rsidR="00C95601">
              <w:rPr>
                <w:rFonts w:cs="0 Nazanin Bold" w:hint="cs"/>
                <w:noProof/>
                <w:sz w:val="20"/>
                <w:rtl/>
                <w:lang w:val="ar-SA"/>
              </w:rPr>
              <w:t xml:space="preserve"> </w:t>
            </w:r>
          </w:p>
          <w:p w14:paraId="2601356A" w14:textId="04CED9D7" w:rsidR="00582B8D" w:rsidRPr="00F6410A" w:rsidRDefault="00582B8D" w:rsidP="00582B8D">
            <w:pPr>
              <w:bidi/>
              <w:rPr>
                <w:rFonts w:cs="0 Nazanin Bold"/>
                <w:noProof/>
                <w:sz w:val="20"/>
                <w:rtl/>
                <w:lang w:bidi="fa-IR"/>
              </w:rPr>
            </w:pPr>
            <w:r>
              <w:rPr>
                <w:rFonts w:cs="0 Nazanin Bold" w:hint="cs"/>
                <w:noProof/>
                <w:sz w:val="20"/>
                <w:rtl/>
                <w:lang w:bidi="fa-IR"/>
              </w:rPr>
              <w:t>ب) نام یک نیم خط بنویسید.</w:t>
            </w:r>
          </w:p>
          <w:p w14:paraId="5DDCD3E3" w14:textId="17306B17" w:rsidR="00705106" w:rsidRPr="00E02172" w:rsidRDefault="00C203AE" w:rsidP="00311061">
            <w:pPr>
              <w:bidi/>
              <w:rPr>
                <w:rFonts w:cs="0 Nazanin Bold"/>
                <w:noProof/>
                <w:sz w:val="20"/>
                <w:rtl/>
                <w:lang w:bidi="fa-IR"/>
              </w:rPr>
            </w:pPr>
            <w:r>
              <w:rPr>
                <w:rFonts w:cs="0 Nazanin Bold" w:hint="cs"/>
                <w:noProof/>
                <w:sz w:val="20"/>
                <w:rtl/>
              </w:rPr>
              <w:t>ج) نام یک خط راست بنویسید.</w:t>
            </w:r>
          </w:p>
        </w:tc>
      </w:tr>
      <w:tr w:rsidR="00806DC7" w:rsidRPr="00E608F6" w14:paraId="1929EB12" w14:textId="77777777" w:rsidTr="00C243F6">
        <w:trPr>
          <w:trHeight w:val="70"/>
        </w:trPr>
        <w:tc>
          <w:tcPr>
            <w:tcW w:w="10962" w:type="dxa"/>
            <w:gridSpan w:val="2"/>
            <w:tcBorders>
              <w:right w:val="thinThickSmallGap" w:sz="12" w:space="0" w:color="auto"/>
            </w:tcBorders>
            <w:shd w:val="clear" w:color="auto" w:fill="D9D9D9" w:themeFill="background1" w:themeFillShade="D9"/>
            <w:vAlign w:val="center"/>
          </w:tcPr>
          <w:p w14:paraId="0A4F2422" w14:textId="509BDC8E" w:rsidR="00806DC7" w:rsidRPr="00D60DDB" w:rsidRDefault="00806DC7" w:rsidP="00806DC7">
            <w:pPr>
              <w:bidi/>
              <w:jc w:val="center"/>
              <w:rPr>
                <w:rFonts w:cs="B Nazanin"/>
                <w:b/>
                <w:bCs/>
                <w:rtl/>
                <w:lang w:bidi="fa-IR"/>
              </w:rPr>
            </w:pPr>
            <w:r w:rsidRPr="00C243F6">
              <w:rPr>
                <w:rFonts w:cs="B Nazanin" w:hint="cs"/>
                <w:b/>
                <w:bCs/>
                <w:sz w:val="28"/>
                <w:szCs w:val="28"/>
                <w:rtl/>
                <w:lang w:bidi="fa-IR"/>
              </w:rPr>
              <w:lastRenderedPageBreak/>
              <w:t>فصل 5</w:t>
            </w:r>
          </w:p>
        </w:tc>
      </w:tr>
      <w:tr w:rsidR="00806DC7" w:rsidRPr="00E608F6" w14:paraId="639943EA" w14:textId="77777777" w:rsidTr="00301714">
        <w:trPr>
          <w:trHeight w:val="851"/>
        </w:trPr>
        <w:tc>
          <w:tcPr>
            <w:tcW w:w="475" w:type="dxa"/>
            <w:tcBorders>
              <w:right w:val="thinThickSmallGap" w:sz="12" w:space="0" w:color="auto"/>
            </w:tcBorders>
            <w:vAlign w:val="center"/>
          </w:tcPr>
          <w:p w14:paraId="6ED84DD9" w14:textId="77777777" w:rsidR="00806DC7" w:rsidRPr="00E608F6" w:rsidRDefault="00806DC7" w:rsidP="00806DC7">
            <w:pPr>
              <w:pStyle w:val="ListParagraph"/>
              <w:numPr>
                <w:ilvl w:val="0"/>
                <w:numId w:val="3"/>
              </w:numPr>
              <w:jc w:val="center"/>
              <w:rPr>
                <w:rStyle w:val="Strong"/>
                <w:rFonts w:cs="B Nazanin"/>
                <w:b w:val="0"/>
                <w:bCs w:val="0"/>
                <w:sz w:val="24"/>
                <w:szCs w:val="24"/>
                <w:rtl/>
              </w:rPr>
            </w:pPr>
          </w:p>
        </w:tc>
        <w:tc>
          <w:tcPr>
            <w:tcW w:w="10487" w:type="dxa"/>
            <w:tcBorders>
              <w:left w:val="thinThickSmallGap" w:sz="12" w:space="0" w:color="auto"/>
              <w:right w:val="thickThinSmallGap" w:sz="12" w:space="0" w:color="auto"/>
            </w:tcBorders>
          </w:tcPr>
          <w:p w14:paraId="151FE77A" w14:textId="77777777" w:rsidR="00806DC7" w:rsidRPr="00D60DDB" w:rsidRDefault="00806DC7" w:rsidP="00806DC7">
            <w:pPr>
              <w:bidi/>
              <w:rPr>
                <w:rFonts w:cs="B Nazanin"/>
                <w:b/>
                <w:bCs/>
                <w:lang w:bidi="fa-IR"/>
              </w:rPr>
            </w:pPr>
            <w:r w:rsidRPr="00D60DDB">
              <w:rPr>
                <w:rFonts w:cs="B Nazanin" w:hint="cs"/>
                <w:b/>
                <w:bCs/>
                <w:rtl/>
                <w:lang w:bidi="fa-IR"/>
              </w:rPr>
              <w:t>الف</w:t>
            </w:r>
            <w:r w:rsidRPr="00D60DDB">
              <w:rPr>
                <w:rFonts w:cs="B Nazanin"/>
                <w:b/>
                <w:bCs/>
                <w:rtl/>
                <w:lang w:bidi="fa-IR"/>
              </w:rPr>
              <w:t>) همه عدد ها</w:t>
            </w:r>
            <w:r w:rsidRPr="00D60DDB">
              <w:rPr>
                <w:rFonts w:cs="B Nazanin" w:hint="cs"/>
                <w:b/>
                <w:bCs/>
                <w:rtl/>
                <w:lang w:bidi="fa-IR"/>
              </w:rPr>
              <w:t>ی</w:t>
            </w:r>
            <w:r w:rsidRPr="00D60DDB">
              <w:rPr>
                <w:rFonts w:cs="B Nazanin"/>
                <w:b/>
                <w:bCs/>
                <w:rtl/>
                <w:lang w:bidi="fa-IR"/>
              </w:rPr>
              <w:t xml:space="preserve"> اول فرد هستند . </w:t>
            </w:r>
            <w:r>
              <w:rPr>
                <w:rFonts w:cs="B Nazanin" w:hint="cs"/>
                <w:b/>
                <w:bCs/>
                <w:rtl/>
                <w:lang w:bidi="fa-IR"/>
              </w:rPr>
              <w:t xml:space="preserve">                                       </w:t>
            </w:r>
            <w:r w:rsidRPr="00E26AB6">
              <w:rPr>
                <w:rFonts w:eastAsiaTheme="minorEastAsia" w:cs="B Nazanin" w:hint="cs"/>
                <w:b/>
                <w:bCs/>
                <w:rtl/>
              </w:rPr>
              <w:t>ص</w:t>
            </w:r>
            <w:r w:rsidRPr="00E26AB6">
              <w:rPr>
                <w:rFonts w:eastAsiaTheme="minorEastAsia" w:cs="B Nazanin" w:hint="cs"/>
                <w:b/>
                <w:bCs/>
              </w:rPr>
              <w:sym w:font="Wingdings 2" w:char="F035"/>
            </w:r>
            <w:r w:rsidRPr="00E26AB6">
              <w:rPr>
                <w:rFonts w:eastAsiaTheme="minorEastAsia" w:cs="B Nazanin" w:hint="cs"/>
                <w:b/>
                <w:bCs/>
                <w:rtl/>
              </w:rPr>
              <w:t xml:space="preserve">             غ</w:t>
            </w:r>
            <w:r w:rsidRPr="00E26AB6">
              <w:rPr>
                <w:rFonts w:eastAsiaTheme="minorEastAsia" w:cs="B Nazanin" w:hint="cs"/>
                <w:b/>
                <w:bCs/>
              </w:rPr>
              <w:sym w:font="Wingdings 2" w:char="F035"/>
            </w:r>
            <w:r>
              <w:rPr>
                <w:rFonts w:cs="B Nazanin"/>
                <w:b/>
                <w:bCs/>
                <w:lang w:bidi="fa-IR"/>
              </w:rPr>
              <w:t xml:space="preserve"> </w:t>
            </w:r>
          </w:p>
          <w:p w14:paraId="7B2F6096" w14:textId="04000179" w:rsidR="00806DC7" w:rsidRPr="00D60DDB" w:rsidRDefault="00806DC7" w:rsidP="00806DC7">
            <w:pPr>
              <w:bidi/>
              <w:rPr>
                <w:rFonts w:cs="B Nazanin"/>
                <w:b/>
                <w:bCs/>
                <w:rtl/>
                <w:lang w:bidi="fa-IR"/>
              </w:rPr>
            </w:pPr>
            <w:r w:rsidRPr="00D60DDB">
              <w:rPr>
                <w:rFonts w:cs="B Nazanin" w:hint="eastAsia"/>
                <w:b/>
                <w:bCs/>
                <w:rtl/>
                <w:lang w:bidi="fa-IR"/>
              </w:rPr>
              <w:t>ب</w:t>
            </w:r>
            <w:r w:rsidRPr="00D60DDB">
              <w:rPr>
                <w:rFonts w:cs="B Nazanin"/>
                <w:b/>
                <w:bCs/>
                <w:rtl/>
                <w:lang w:bidi="fa-IR"/>
              </w:rPr>
              <w:t>)  هر عدد حداقل دو شمارنده دارد .</w:t>
            </w:r>
            <w:r>
              <w:rPr>
                <w:rFonts w:cs="B Nazanin" w:hint="cs"/>
                <w:b/>
                <w:bCs/>
                <w:rtl/>
                <w:lang w:bidi="fa-IR"/>
              </w:rPr>
              <w:t xml:space="preserve">                                    </w:t>
            </w:r>
            <w:r w:rsidRPr="00D60DDB">
              <w:rPr>
                <w:rFonts w:cs="B Nazanin"/>
                <w:b/>
                <w:bCs/>
                <w:rtl/>
                <w:lang w:bidi="fa-IR"/>
              </w:rPr>
              <w:t xml:space="preserve"> </w:t>
            </w:r>
            <w:r>
              <w:rPr>
                <w:rFonts w:cs="B Nazanin" w:hint="cs"/>
                <w:b/>
                <w:bCs/>
                <w:rtl/>
                <w:lang w:bidi="fa-IR"/>
              </w:rPr>
              <w:t xml:space="preserve"> </w:t>
            </w:r>
            <w:r w:rsidRPr="00E26AB6">
              <w:rPr>
                <w:rFonts w:eastAsiaTheme="minorEastAsia" w:cs="B Nazanin" w:hint="cs"/>
                <w:b/>
                <w:bCs/>
                <w:rtl/>
              </w:rPr>
              <w:t>ص</w:t>
            </w:r>
            <w:r w:rsidRPr="00E26AB6">
              <w:rPr>
                <w:rFonts w:eastAsiaTheme="minorEastAsia" w:cs="B Nazanin" w:hint="cs"/>
                <w:b/>
                <w:bCs/>
              </w:rPr>
              <w:sym w:font="Wingdings 2" w:char="F035"/>
            </w:r>
            <w:r w:rsidRPr="00E26AB6">
              <w:rPr>
                <w:rFonts w:eastAsiaTheme="minorEastAsia" w:cs="B Nazanin" w:hint="cs"/>
                <w:b/>
                <w:bCs/>
                <w:rtl/>
              </w:rPr>
              <w:t xml:space="preserve">             غ</w:t>
            </w:r>
            <w:r w:rsidRPr="00E26AB6">
              <w:rPr>
                <w:rFonts w:eastAsiaTheme="minorEastAsia" w:cs="B Nazanin" w:hint="cs"/>
                <w:b/>
                <w:bCs/>
              </w:rPr>
              <w:sym w:font="Wingdings 2" w:char="F035"/>
            </w:r>
          </w:p>
        </w:tc>
      </w:tr>
      <w:tr w:rsidR="00806DC7" w:rsidRPr="00E608F6" w14:paraId="5FFE96A3" w14:textId="77777777" w:rsidTr="00301714">
        <w:trPr>
          <w:trHeight w:val="851"/>
        </w:trPr>
        <w:tc>
          <w:tcPr>
            <w:tcW w:w="475" w:type="dxa"/>
            <w:tcBorders>
              <w:right w:val="thinThickSmallGap" w:sz="12" w:space="0" w:color="auto"/>
            </w:tcBorders>
            <w:vAlign w:val="center"/>
          </w:tcPr>
          <w:p w14:paraId="2A8EE3BE" w14:textId="77777777" w:rsidR="00806DC7" w:rsidRPr="00E608F6" w:rsidRDefault="00806DC7" w:rsidP="00806DC7">
            <w:pPr>
              <w:pStyle w:val="ListParagraph"/>
              <w:numPr>
                <w:ilvl w:val="0"/>
                <w:numId w:val="3"/>
              </w:numPr>
              <w:jc w:val="center"/>
              <w:rPr>
                <w:rStyle w:val="Strong"/>
                <w:rFonts w:cs="B Nazanin"/>
                <w:b w:val="0"/>
                <w:bCs w:val="0"/>
                <w:sz w:val="24"/>
                <w:szCs w:val="24"/>
                <w:rtl/>
              </w:rPr>
            </w:pPr>
          </w:p>
        </w:tc>
        <w:tc>
          <w:tcPr>
            <w:tcW w:w="10487" w:type="dxa"/>
            <w:tcBorders>
              <w:left w:val="thinThickSmallGap" w:sz="12" w:space="0" w:color="auto"/>
              <w:right w:val="thickThinSmallGap" w:sz="12" w:space="0" w:color="auto"/>
            </w:tcBorders>
          </w:tcPr>
          <w:p w14:paraId="3AF0EF60" w14:textId="77777777" w:rsidR="00806DC7" w:rsidRPr="00E608F6" w:rsidRDefault="00806DC7" w:rsidP="00806DC7">
            <w:pPr>
              <w:tabs>
                <w:tab w:val="left" w:pos="5964"/>
              </w:tabs>
              <w:bidi/>
              <w:rPr>
                <w:rFonts w:eastAsiaTheme="minorEastAsia" w:cs="B Nazanin"/>
                <w:b/>
                <w:bCs/>
                <w:rtl/>
              </w:rPr>
            </w:pPr>
            <w:r w:rsidRPr="00E608F6">
              <w:rPr>
                <w:rFonts w:cs="B Nazanin" w:hint="cs"/>
                <w:b/>
                <w:bCs/>
                <w:rtl/>
              </w:rPr>
              <w:t xml:space="preserve">الف) </w:t>
            </w:r>
            <w:r w:rsidRPr="00E608F6">
              <w:rPr>
                <w:rFonts w:eastAsiaTheme="minorEastAsia" w:cs="B Nazanin" w:hint="cs"/>
                <w:b/>
                <w:bCs/>
                <w:rtl/>
              </w:rPr>
              <w:t xml:space="preserve">حاصل عبارت </w:t>
            </w:r>
            <w:r w:rsidRPr="00E608F6">
              <w:rPr>
                <w:rFonts w:eastAsiaTheme="minorEastAsia" w:cs="B Nazanin"/>
                <w:b/>
                <w:bCs/>
                <w:position w:val="-10"/>
              </w:rPr>
              <w:object w:dxaOrig="720" w:dyaOrig="320" w14:anchorId="7C3B2B78">
                <v:shape id="_x0000_i1064" type="#_x0000_t75" style="width:36.75pt;height:16.5pt" o:ole="">
                  <v:imagedata r:id="rId92" o:title=""/>
                </v:shape>
                <o:OLEObject Type="Embed" ProgID="Equation.DSMT4" ShapeID="_x0000_i1064" DrawAspect="Content" ObjectID="_1809259601" r:id="rId93"/>
              </w:object>
            </w:r>
            <w:r w:rsidRPr="00E608F6">
              <w:rPr>
                <w:rFonts w:eastAsiaTheme="minorEastAsia" w:cs="B Nazanin" w:hint="cs"/>
                <w:b/>
                <w:bCs/>
                <w:rtl/>
              </w:rPr>
              <w:t xml:space="preserve"> کدام گزینه است؟</w:t>
            </w:r>
          </w:p>
          <w:p w14:paraId="481C0500" w14:textId="77777777" w:rsidR="00806DC7" w:rsidRPr="00E608F6" w:rsidRDefault="00806DC7" w:rsidP="00806DC7">
            <w:pPr>
              <w:tabs>
                <w:tab w:val="left" w:pos="5964"/>
              </w:tabs>
              <w:bidi/>
              <w:rPr>
                <w:rFonts w:eastAsiaTheme="minorEastAsia" w:cs="B Nazanin"/>
                <w:b/>
                <w:bCs/>
                <w:rtl/>
                <w:lang w:bidi="fa-IR"/>
              </w:rPr>
            </w:pPr>
            <w:r w:rsidRPr="00E608F6">
              <w:rPr>
                <w:rFonts w:eastAsiaTheme="minorEastAsia" w:cs="B Nazanin" w:hint="cs"/>
                <w:b/>
                <w:bCs/>
                <w:rtl/>
              </w:rPr>
              <w:t xml:space="preserve">1) </w:t>
            </w:r>
            <w:r w:rsidRPr="00E608F6">
              <w:rPr>
                <w:rFonts w:eastAsiaTheme="minorEastAsia" w:cs="B Nazanin"/>
                <w:b/>
                <w:bCs/>
                <w:position w:val="-6"/>
              </w:rPr>
              <w:object w:dxaOrig="260" w:dyaOrig="260" w14:anchorId="04FFA2E4">
                <v:shape id="_x0000_i1065" type="#_x0000_t75" style="width:12.75pt;height:12.75pt" o:ole="">
                  <v:imagedata r:id="rId94" o:title=""/>
                </v:shape>
                <o:OLEObject Type="Embed" ProgID="Equation.DSMT4" ShapeID="_x0000_i1065" DrawAspect="Content" ObjectID="_1809259602" r:id="rId95"/>
              </w:object>
            </w:r>
            <w:r w:rsidRPr="00E608F6">
              <w:rPr>
                <w:rFonts w:eastAsiaTheme="minorEastAsia" w:cs="B Nazanin" w:hint="cs"/>
                <w:b/>
                <w:bCs/>
                <w:rtl/>
              </w:rPr>
              <w:t xml:space="preserve">                     2) </w:t>
            </w:r>
            <w:r w:rsidRPr="00E608F6">
              <w:rPr>
                <w:rFonts w:eastAsiaTheme="minorEastAsia" w:cs="B Nazanin"/>
                <w:b/>
                <w:bCs/>
                <w:position w:val="-6"/>
              </w:rPr>
              <w:object w:dxaOrig="139" w:dyaOrig="260" w14:anchorId="5E18C7E3">
                <v:shape id="_x0000_i1066" type="#_x0000_t75" style="width:7.5pt;height:12.75pt" o:ole="">
                  <v:imagedata r:id="rId96" o:title=""/>
                </v:shape>
                <o:OLEObject Type="Embed" ProgID="Equation.DSMT4" ShapeID="_x0000_i1066" DrawAspect="Content" ObjectID="_1809259603" r:id="rId97"/>
              </w:object>
            </w:r>
            <w:r w:rsidRPr="00E608F6">
              <w:rPr>
                <w:rFonts w:eastAsiaTheme="minorEastAsia" w:cs="B Nazanin" w:hint="cs"/>
                <w:b/>
                <w:bCs/>
                <w:rtl/>
              </w:rPr>
              <w:t xml:space="preserve">                    3) </w:t>
            </w:r>
            <w:r w:rsidRPr="00E608F6">
              <w:rPr>
                <w:rFonts w:eastAsiaTheme="minorEastAsia" w:cs="B Nazanin"/>
                <w:b/>
                <w:bCs/>
                <w:position w:val="-6"/>
              </w:rPr>
              <w:object w:dxaOrig="180" w:dyaOrig="260" w14:anchorId="77B93F1B">
                <v:shape id="_x0000_i1067" type="#_x0000_t75" style="width:9pt;height:12.75pt" o:ole="">
                  <v:imagedata r:id="rId98" o:title=""/>
                </v:shape>
                <o:OLEObject Type="Embed" ProgID="Equation.DSMT4" ShapeID="_x0000_i1067" DrawAspect="Content" ObjectID="_1809259604" r:id="rId99"/>
              </w:object>
            </w:r>
            <w:r w:rsidRPr="00E608F6">
              <w:rPr>
                <w:rFonts w:eastAsiaTheme="minorEastAsia" w:cs="B Nazanin" w:hint="cs"/>
                <w:b/>
                <w:bCs/>
                <w:rtl/>
              </w:rPr>
              <w:t xml:space="preserve">                  4) </w:t>
            </w:r>
            <w:r w:rsidRPr="00E608F6">
              <w:rPr>
                <w:rFonts w:eastAsiaTheme="minorEastAsia" w:cs="B Nazanin"/>
                <w:b/>
                <w:bCs/>
                <w:position w:val="-6"/>
              </w:rPr>
              <w:object w:dxaOrig="200" w:dyaOrig="260" w14:anchorId="18B6E160">
                <v:shape id="_x0000_i1068" type="#_x0000_t75" style="width:9.75pt;height:12.75pt" o:ole="">
                  <v:imagedata r:id="rId100" o:title=""/>
                </v:shape>
                <o:OLEObject Type="Embed" ProgID="Equation.DSMT4" ShapeID="_x0000_i1068" DrawAspect="Content" ObjectID="_1809259605" r:id="rId101"/>
              </w:object>
            </w:r>
            <w:r w:rsidRPr="00E608F6">
              <w:rPr>
                <w:rFonts w:eastAsiaTheme="minorEastAsia" w:cs="B Nazanin" w:hint="cs"/>
                <w:b/>
                <w:bCs/>
                <w:rtl/>
              </w:rPr>
              <w:t xml:space="preserve"> </w:t>
            </w:r>
          </w:p>
          <w:p w14:paraId="75F8A3A5" w14:textId="77777777" w:rsidR="00806DC7" w:rsidRPr="00E608F6" w:rsidRDefault="00806DC7" w:rsidP="00806DC7">
            <w:pPr>
              <w:bidi/>
              <w:rPr>
                <w:rFonts w:cs="0 Nazanin Bold"/>
                <w:noProof/>
                <w:rtl/>
                <w:lang w:bidi="fa-IR"/>
              </w:rPr>
            </w:pPr>
            <w:r>
              <w:rPr>
                <w:rFonts w:cs="0 Nazanin Bold" w:hint="cs"/>
                <w:noProof/>
                <w:rtl/>
              </w:rPr>
              <w:t>ب</w:t>
            </w:r>
            <w:r w:rsidRPr="00E608F6">
              <w:rPr>
                <w:rFonts w:cs="0 Nazanin Bold" w:hint="cs"/>
                <w:noProof/>
                <w:rtl/>
              </w:rPr>
              <w:t xml:space="preserve">) کدام گزینه </w:t>
            </w:r>
            <w:r w:rsidRPr="00E608F6">
              <w:rPr>
                <w:rFonts w:cs="0 Nazanin Bold" w:hint="cs"/>
                <w:noProof/>
                <w:u w:val="single"/>
                <w:rtl/>
              </w:rPr>
              <w:t xml:space="preserve">عدد اول </w:t>
            </w:r>
            <w:r w:rsidRPr="00E608F6">
              <w:rPr>
                <w:rFonts w:cs="0 Nazanin Bold" w:hint="cs"/>
                <w:noProof/>
                <w:rtl/>
              </w:rPr>
              <w:t>است؟</w:t>
            </w:r>
          </w:p>
          <w:p w14:paraId="46C3C8E3" w14:textId="5EAAD831" w:rsidR="00806DC7" w:rsidRPr="00E608F6" w:rsidRDefault="00806DC7" w:rsidP="00806DC7">
            <w:pPr>
              <w:tabs>
                <w:tab w:val="left" w:pos="5964"/>
              </w:tabs>
              <w:bidi/>
              <w:rPr>
                <w:rFonts w:cs="B Nazanin"/>
                <w:b/>
                <w:bCs/>
                <w:rtl/>
                <w:lang w:bidi="fa-IR"/>
              </w:rPr>
            </w:pPr>
            <w:r w:rsidRPr="00E608F6">
              <w:rPr>
                <w:rFonts w:cs="0 Nazanin Bold" w:hint="cs"/>
                <w:noProof/>
                <w:rtl/>
              </w:rPr>
              <w:t xml:space="preserve">      </w:t>
            </w:r>
            <w:r w:rsidRPr="00E608F6">
              <w:rPr>
                <w:rFonts w:cs="0 Nazanin Bold" w:hint="cs"/>
                <w:rtl/>
              </w:rPr>
              <w:t>1)</w:t>
            </w:r>
            <w:r w:rsidRPr="00E608F6">
              <w:rPr>
                <w:rFonts w:cs="0 Nazanin Bold" w:hint="cs"/>
                <w:noProof/>
                <w:rtl/>
              </w:rPr>
              <w:t xml:space="preserve">  35                            </w:t>
            </w:r>
            <w:r w:rsidRPr="00E608F6">
              <w:rPr>
                <w:rFonts w:cs="0 Nazanin Bold" w:hint="cs"/>
                <w:rtl/>
              </w:rPr>
              <w:t xml:space="preserve">2) </w:t>
            </w:r>
            <w:r w:rsidRPr="00E608F6">
              <w:rPr>
                <w:rFonts w:cs="0 Nazanin Bold" w:hint="cs"/>
                <w:noProof/>
                <w:rtl/>
              </w:rPr>
              <w:t xml:space="preserve">  81                          </w:t>
            </w:r>
            <w:r w:rsidRPr="00E608F6">
              <w:rPr>
                <w:rFonts w:cs="0 Nazanin Bold" w:hint="cs"/>
                <w:rtl/>
              </w:rPr>
              <w:t xml:space="preserve">3) </w:t>
            </w:r>
            <w:r w:rsidRPr="00E608F6">
              <w:rPr>
                <w:rFonts w:cs="0 Nazanin Bold" w:hint="cs"/>
                <w:noProof/>
                <w:rtl/>
              </w:rPr>
              <w:t xml:space="preserve">  49                       </w:t>
            </w:r>
            <w:r w:rsidRPr="00E608F6">
              <w:rPr>
                <w:rFonts w:cs="0 Nazanin Bold" w:hint="cs"/>
                <w:rtl/>
              </w:rPr>
              <w:t xml:space="preserve">4) </w:t>
            </w:r>
            <w:r w:rsidRPr="00E608F6">
              <w:rPr>
                <w:rFonts w:cs="0 Nazanin Bold" w:hint="cs"/>
                <w:noProof/>
                <w:rtl/>
              </w:rPr>
              <w:t xml:space="preserve">    31</w:t>
            </w:r>
          </w:p>
        </w:tc>
      </w:tr>
      <w:tr w:rsidR="00806DC7" w:rsidRPr="00E608F6" w14:paraId="08E3F90F" w14:textId="77777777" w:rsidTr="00301714">
        <w:trPr>
          <w:trHeight w:val="851"/>
        </w:trPr>
        <w:tc>
          <w:tcPr>
            <w:tcW w:w="475" w:type="dxa"/>
            <w:tcBorders>
              <w:right w:val="thinThickSmallGap" w:sz="12" w:space="0" w:color="auto"/>
            </w:tcBorders>
            <w:vAlign w:val="center"/>
          </w:tcPr>
          <w:p w14:paraId="5B99AE3F" w14:textId="319E8312" w:rsidR="00806DC7" w:rsidRPr="00E608F6" w:rsidRDefault="00806DC7" w:rsidP="00806DC7">
            <w:pPr>
              <w:pStyle w:val="ListParagraph"/>
              <w:numPr>
                <w:ilvl w:val="0"/>
                <w:numId w:val="3"/>
              </w:numPr>
              <w:jc w:val="center"/>
              <w:rPr>
                <w:rStyle w:val="Strong"/>
                <w:rFonts w:cs="B Nazanin"/>
                <w:b w:val="0"/>
                <w:bCs w:val="0"/>
                <w:sz w:val="24"/>
                <w:szCs w:val="24"/>
                <w:rtl/>
              </w:rPr>
            </w:pPr>
            <w:r w:rsidRPr="00E608F6">
              <w:rPr>
                <w:rStyle w:val="Strong"/>
                <w:rFonts w:cs="B Nazanin" w:hint="cs"/>
                <w:b w:val="0"/>
                <w:bCs w:val="0"/>
                <w:sz w:val="24"/>
                <w:szCs w:val="24"/>
                <w:rtl/>
              </w:rPr>
              <w:t>10</w:t>
            </w:r>
          </w:p>
        </w:tc>
        <w:tc>
          <w:tcPr>
            <w:tcW w:w="10487" w:type="dxa"/>
            <w:tcBorders>
              <w:left w:val="thinThickSmallGap" w:sz="12" w:space="0" w:color="auto"/>
              <w:right w:val="thickThinSmallGap" w:sz="12" w:space="0" w:color="auto"/>
            </w:tcBorders>
          </w:tcPr>
          <w:p w14:paraId="3418AF4B" w14:textId="58DF7BA9" w:rsidR="00806DC7" w:rsidRPr="00E608F6" w:rsidRDefault="00806DC7" w:rsidP="00806DC7">
            <w:pPr>
              <w:bidi/>
              <w:rPr>
                <w:rFonts w:asciiTheme="minorHAnsi" w:eastAsiaTheme="minorHAnsi" w:hAnsiTheme="minorHAnsi" w:cs="B Nazanin"/>
                <w:b/>
                <w:bCs/>
                <w:rtl/>
                <w:lang w:bidi="fa-IR"/>
              </w:rPr>
            </w:pPr>
            <w:r w:rsidRPr="00E608F6">
              <w:rPr>
                <w:rFonts w:asciiTheme="minorHAnsi" w:eastAsiaTheme="minorHAnsi" w:hAnsiTheme="minorHAnsi" w:cs="B Nazanin" w:hint="cs"/>
                <w:b/>
                <w:bCs/>
                <w:rtl/>
                <w:lang w:bidi="fa-IR"/>
              </w:rPr>
              <w:t xml:space="preserve">ب م م و ک م م دو عدد </w:t>
            </w:r>
            <w:r>
              <w:rPr>
                <w:rFonts w:asciiTheme="minorHAnsi" w:eastAsiaTheme="minorHAnsi" w:hAnsiTheme="minorHAnsi" w:cs="B Nazanin" w:hint="cs"/>
                <w:b/>
                <w:bCs/>
                <w:rtl/>
                <w:lang w:bidi="fa-IR"/>
              </w:rPr>
              <w:t>45</w:t>
            </w:r>
            <w:r w:rsidRPr="00E608F6">
              <w:rPr>
                <w:rFonts w:asciiTheme="minorHAnsi" w:eastAsiaTheme="minorHAnsi" w:hAnsiTheme="minorHAnsi" w:cs="B Nazanin" w:hint="cs"/>
                <w:b/>
                <w:bCs/>
                <w:rtl/>
                <w:lang w:bidi="fa-IR"/>
              </w:rPr>
              <w:t xml:space="preserve"> و 30 را به دست آورید.</w:t>
            </w:r>
            <w:r w:rsidRPr="00E608F6">
              <w:rPr>
                <w:rFonts w:ascii="Shabnam" w:hAnsi="Shabnam" w:cs="B Nazanin" w:hint="cs"/>
                <w:b/>
                <w:bCs/>
                <w:noProof/>
                <w:rtl/>
                <w:lang w:val="ar-SA"/>
              </w:rPr>
              <w:t xml:space="preserve"> </w:t>
            </w:r>
            <w:r>
              <w:rPr>
                <w:rFonts w:asciiTheme="minorHAnsi" w:eastAsiaTheme="minorHAnsi" w:hAnsiTheme="minorHAnsi" w:cs="B Nazanin" w:hint="cs"/>
                <w:b/>
                <w:bCs/>
                <w:rtl/>
                <w:lang w:bidi="fa-IR"/>
              </w:rPr>
              <w:t>( با راه حل)</w:t>
            </w:r>
          </w:p>
          <w:p w14:paraId="56E760BF" w14:textId="77777777" w:rsidR="00806DC7" w:rsidRDefault="00806DC7" w:rsidP="00806DC7">
            <w:pPr>
              <w:tabs>
                <w:tab w:val="left" w:pos="8100"/>
              </w:tabs>
              <w:spacing w:line="360" w:lineRule="auto"/>
              <w:rPr>
                <w:rFonts w:ascii="Tahoma" w:hAnsi="Tahoma"/>
                <w:noProof/>
                <w:rtl/>
              </w:rPr>
            </w:pPr>
            <w:r w:rsidRPr="00A15A87">
              <w:rPr>
                <w:rFonts w:ascii="Tahoma" w:hAnsi="Tahoma" w:hint="cs"/>
                <w:noProof/>
                <w:rtl/>
              </w:rPr>
              <w:t xml:space="preserve">                                                                </w:t>
            </w:r>
            <w:r w:rsidRPr="00A15A87">
              <w:rPr>
                <w:rFonts w:ascii="Tahoma" w:hAnsi="Tahoma"/>
                <w:noProof/>
                <w:position w:val="-14"/>
              </w:rPr>
              <w:object w:dxaOrig="1160" w:dyaOrig="440" w14:anchorId="6AD1F18A">
                <v:shape id="_x0000_i1069" type="#_x0000_t75" style="width:57.75pt;height:21.75pt" o:ole="">
                  <v:imagedata r:id="rId102" o:title=""/>
                </v:shape>
                <o:OLEObject Type="Embed" ProgID="Equation.DSMT4" ShapeID="_x0000_i1069" DrawAspect="Content" ObjectID="_1809259606" r:id="rId103"/>
              </w:object>
            </w:r>
            <w:r w:rsidRPr="00A15A87">
              <w:rPr>
                <w:rFonts w:ascii="Tahoma" w:hAnsi="Tahoma"/>
                <w:noProof/>
                <w:rtl/>
              </w:rPr>
              <w:t xml:space="preserve"> </w:t>
            </w:r>
          </w:p>
          <w:p w14:paraId="106D4F84" w14:textId="03845C54" w:rsidR="00806DC7" w:rsidRDefault="00806DC7" w:rsidP="00806DC7">
            <w:pPr>
              <w:tabs>
                <w:tab w:val="left" w:pos="8100"/>
              </w:tabs>
              <w:spacing w:line="360" w:lineRule="auto"/>
              <w:rPr>
                <w:rFonts w:ascii="Tahoma" w:hAnsi="Tahoma"/>
                <w:noProof/>
                <w:lang w:bidi="fa-IR"/>
              </w:rPr>
            </w:pPr>
            <w:r w:rsidRPr="00A15A87">
              <w:rPr>
                <w:rFonts w:ascii="Tahoma" w:hAnsi="Tahoma"/>
                <w:noProof/>
                <w:position w:val="-14"/>
              </w:rPr>
              <w:object w:dxaOrig="1120" w:dyaOrig="440" w14:anchorId="05775256">
                <v:shape id="_x0000_i1070" type="#_x0000_t75" style="width:56.2pt;height:21.75pt" o:ole="">
                  <v:imagedata r:id="rId104" o:title=""/>
                </v:shape>
                <o:OLEObject Type="Embed" ProgID="Equation.DSMT4" ShapeID="_x0000_i1070" DrawAspect="Content" ObjectID="_1809259607" r:id="rId105"/>
              </w:object>
            </w:r>
            <w:r>
              <w:rPr>
                <w:rFonts w:ascii="Tahoma" w:hAnsi="Tahoma" w:hint="cs"/>
                <w:noProof/>
                <w:rtl/>
              </w:rPr>
              <w:t xml:space="preserve"> </w:t>
            </w:r>
            <w:r>
              <w:rPr>
                <w:rFonts w:cs="B Nazanin" w:hint="cs"/>
                <w:b/>
                <w:bCs/>
                <w:rtl/>
              </w:rPr>
              <w:t xml:space="preserve">  </w:t>
            </w:r>
            <w:r>
              <w:rPr>
                <w:rFonts w:cs="B Nazanin"/>
                <w:b/>
                <w:bCs/>
              </w:rPr>
              <w:t xml:space="preserve"> </w:t>
            </w:r>
          </w:p>
          <w:p w14:paraId="31BE8200" w14:textId="6C9AF9C8" w:rsidR="00806DC7" w:rsidRPr="00920F69" w:rsidRDefault="00806DC7" w:rsidP="00806DC7">
            <w:pPr>
              <w:tabs>
                <w:tab w:val="left" w:pos="8100"/>
              </w:tabs>
              <w:spacing w:line="360" w:lineRule="auto"/>
              <w:rPr>
                <w:rFonts w:ascii="Tahoma" w:hAnsi="Tahoma"/>
                <w:noProof/>
                <w:sz w:val="18"/>
                <w:szCs w:val="18"/>
                <w:lang w:bidi="fa-IR"/>
              </w:rPr>
            </w:pPr>
          </w:p>
        </w:tc>
      </w:tr>
      <w:tr w:rsidR="00806DC7" w:rsidRPr="00E608F6" w14:paraId="0A4CDA55" w14:textId="77777777" w:rsidTr="00301714">
        <w:trPr>
          <w:trHeight w:val="851"/>
        </w:trPr>
        <w:tc>
          <w:tcPr>
            <w:tcW w:w="475" w:type="dxa"/>
            <w:tcBorders>
              <w:right w:val="thinThickSmallGap" w:sz="12" w:space="0" w:color="auto"/>
            </w:tcBorders>
            <w:vAlign w:val="center"/>
          </w:tcPr>
          <w:p w14:paraId="40DFD1B6" w14:textId="77777777" w:rsidR="00806DC7" w:rsidRPr="00E608F6" w:rsidRDefault="00806DC7" w:rsidP="00806DC7">
            <w:pPr>
              <w:pStyle w:val="ListParagraph"/>
              <w:numPr>
                <w:ilvl w:val="0"/>
                <w:numId w:val="3"/>
              </w:numPr>
              <w:jc w:val="center"/>
              <w:rPr>
                <w:rStyle w:val="Strong"/>
                <w:rFonts w:cs="B Nazanin"/>
                <w:b w:val="0"/>
                <w:bCs w:val="0"/>
                <w:sz w:val="24"/>
                <w:szCs w:val="24"/>
                <w:rtl/>
              </w:rPr>
            </w:pPr>
          </w:p>
        </w:tc>
        <w:tc>
          <w:tcPr>
            <w:tcW w:w="10487" w:type="dxa"/>
            <w:tcBorders>
              <w:left w:val="thinThickSmallGap" w:sz="12" w:space="0" w:color="auto"/>
              <w:right w:val="thickThinSmallGap" w:sz="12" w:space="0" w:color="auto"/>
            </w:tcBorders>
          </w:tcPr>
          <w:p w14:paraId="4B1FC856" w14:textId="07D6AD9A" w:rsidR="00806DC7" w:rsidRPr="00E608F6" w:rsidRDefault="00806DC7" w:rsidP="00806DC7">
            <w:pPr>
              <w:tabs>
                <w:tab w:val="left" w:pos="5964"/>
              </w:tabs>
              <w:bidi/>
              <w:rPr>
                <w:rFonts w:eastAsiaTheme="minorEastAsia" w:cs="B Nazanin"/>
                <w:b/>
                <w:bCs/>
                <w:rtl/>
                <w:lang w:bidi="fa-IR"/>
              </w:rPr>
            </w:pPr>
            <w:r w:rsidRPr="00E608F6">
              <w:rPr>
                <w:rFonts w:ascii="Shabnam" w:hAnsi="Shabnam" w:cs="B Nazanin" w:hint="cs"/>
                <w:b/>
                <w:bCs/>
                <w:noProof/>
                <w:rtl/>
                <w:lang w:val="ar-SA"/>
              </w:rPr>
              <mc:AlternateContent>
                <mc:Choice Requires="wpg">
                  <w:drawing>
                    <wp:anchor distT="0" distB="0" distL="114300" distR="114300" simplePos="0" relativeHeight="251751424" behindDoc="0" locked="0" layoutInCell="1" allowOverlap="1" wp14:anchorId="16BD6399" wp14:editId="7E0E22CC">
                      <wp:simplePos x="0" y="0"/>
                      <wp:positionH relativeFrom="column">
                        <wp:posOffset>474980</wp:posOffset>
                      </wp:positionH>
                      <wp:positionV relativeFrom="paragraph">
                        <wp:posOffset>-17780</wp:posOffset>
                      </wp:positionV>
                      <wp:extent cx="386080" cy="541655"/>
                      <wp:effectExtent l="0" t="0" r="0" b="0"/>
                      <wp:wrapNone/>
                      <wp:docPr id="2" name="Group 2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86080" cy="541655"/>
                                <a:chOff x="0" y="0"/>
                                <a:chExt cx="386080" cy="542083"/>
                              </a:xfrm>
                            </wpg:grpSpPr>
                            <wps:wsp>
                              <wps:cNvPr id="3" name="L-Shape 3"/>
                              <wps:cNvSpPr/>
                              <wps:spPr>
                                <a:xfrm rot="8100000">
                                  <a:off x="62230" y="290830"/>
                                  <a:ext cx="251253" cy="251253"/>
                                </a:xfrm>
                                <a:prstGeom prst="corner">
                                  <a:avLst>
                                    <a:gd name="adj1" fmla="val 11291"/>
                                    <a:gd name="adj2" fmla="val 11031"/>
                                  </a:avLst>
                                </a:prstGeom>
                                <a:solidFill>
                                  <a:schemeClr val="tx1"/>
                                </a:solidFill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" name="Text Box 4"/>
                              <wps:cNvSpPr txBox="1"/>
                              <wps:spPr>
                                <a:xfrm>
                                  <a:off x="0" y="0"/>
                                  <a:ext cx="386080" cy="32004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3B9A8DBD" w14:textId="6625FBEC" w:rsidR="001E0487" w:rsidRPr="00F02347" w:rsidRDefault="001E0487" w:rsidP="007B374C">
                                    <w:pPr>
                                      <w:rPr>
                                        <w:rFonts w:cs="B Nazanin"/>
                                        <w:lang w:bidi="fa-IR"/>
                                      </w:rPr>
                                    </w:pPr>
                                    <w:r w:rsidRPr="00F02347">
                                      <w:rPr>
                                        <w:rFonts w:ascii="Shabnam" w:hAnsi="Shabnam" w:cs="B Nazanin" w:hint="cs"/>
                                        <w:b/>
                                        <w:bCs/>
                                        <w:sz w:val="26"/>
                                        <w:szCs w:val="26"/>
                                        <w:rtl/>
                                        <w:lang w:bidi="fa-IR"/>
                                      </w:rPr>
                                      <w:t>36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16BD6399" id="Group 2" o:spid="_x0000_s1028" style="position:absolute;left:0;text-align:left;margin-left:37.4pt;margin-top:-1.4pt;width:30.4pt;height:42.65pt;z-index:251751424" coordsize="3860,54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">
                      <v:shape id="L-Shape 3" o:spid="_x0000_s1029" style="position:absolute;left:622;top:2908;width:2512;height:2512;rotation:135;visibility:visible;mso-wrap-style:square;v-text-anchor:middle" coordsize="251253,2512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" path="m,l27716,r,222884l251253,222884r,28369l,251253,,xe" fillcolor="black [3213]" stroked="f" strokeweight="2pt">
                        <v:path arrowok="t" o:connecttype="custom" o:connectlocs="0,0;27716,0;27716,222884;251253,222884;251253,251253;0,251253;0,0" o:connectangles="0,0,0,0,0,0,0"/>
                      </v:shape>
                      <v:shape id="Text Box 4" o:spid="_x0000_s1030" type="#_x0000_t202" style="position:absolute;width:3860;height:32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" filled="f" stroked="f" strokeweight=".5pt">
                        <v:textbox>
                          <w:txbxContent>
                            <w:p w14:paraId="3B9A8DBD" w14:textId="6625FBEC" w:rsidR="001E0487" w:rsidRPr="00F02347" w:rsidRDefault="001E0487" w:rsidP="007B374C">
                              <w:pPr>
                                <w:rPr>
                                  <w:rFonts w:cs="B Nazanin"/>
                                  <w:lang w:bidi="fa-IR"/>
                                </w:rPr>
                              </w:pPr>
                              <w:r w:rsidRPr="00F02347">
                                <w:rPr>
                                  <w:rFonts w:ascii="Shabnam" w:hAnsi="Shabnam" w:cs="B Nazanin" w:hint="cs"/>
                                  <w:b/>
                                  <w:bCs/>
                                  <w:sz w:val="26"/>
                                  <w:szCs w:val="26"/>
                                  <w:rtl/>
                                  <w:lang w:bidi="fa-IR"/>
                                </w:rPr>
                                <w:t>36</w:t>
                              </w:r>
                            </w:p>
                          </w:txbxContent>
                        </v:textbox>
                      </v:shape>
                    </v:group>
                  </w:pict>
                </mc:Fallback>
              </mc:AlternateContent>
            </w:r>
            <w:r w:rsidRPr="00E608F6">
              <w:rPr>
                <w:rFonts w:cs="B Nazanin" w:hint="cs"/>
                <w:b/>
                <w:bCs/>
                <w:rtl/>
              </w:rPr>
              <w:t>با رسم نمودار درختی عدد 36 را تجزیه کنید و شمارنده های اول آن را  بنویسید.</w:t>
            </w:r>
            <w:r w:rsidRPr="00E608F6">
              <w:rPr>
                <w:rFonts w:cs="B Nazanin"/>
                <w:b/>
                <w:bCs/>
                <w:rtl/>
              </w:rPr>
              <w:tab/>
            </w:r>
          </w:p>
          <w:p w14:paraId="5202896D" w14:textId="77777777" w:rsidR="00806DC7" w:rsidRPr="00E608F6" w:rsidRDefault="00806DC7" w:rsidP="00806DC7">
            <w:pPr>
              <w:tabs>
                <w:tab w:val="left" w:pos="5964"/>
              </w:tabs>
              <w:bidi/>
              <w:rPr>
                <w:rFonts w:ascii="Shabnam" w:hAnsi="Shabnam" w:cs="B Nazanin"/>
                <w:b/>
                <w:bCs/>
                <w:noProof/>
                <w:rtl/>
                <w:lang w:val="ar-SA"/>
              </w:rPr>
            </w:pPr>
            <w:r w:rsidRPr="00E608F6">
              <w:rPr>
                <w:rFonts w:cs="B Nazanin" w:hint="cs"/>
                <w:b/>
                <w:bCs/>
                <w:rtl/>
              </w:rPr>
              <w:t>شمارنده های اول 36 : .................و......................</w:t>
            </w:r>
          </w:p>
          <w:p w14:paraId="42644EEA" w14:textId="41720916" w:rsidR="00806DC7" w:rsidRPr="00E608F6" w:rsidRDefault="00806DC7" w:rsidP="00806DC7">
            <w:pPr>
              <w:tabs>
                <w:tab w:val="left" w:pos="5964"/>
              </w:tabs>
              <w:bidi/>
              <w:rPr>
                <w:rFonts w:ascii="Shabnam" w:hAnsi="Shabnam" w:cs="B Nazanin"/>
                <w:b/>
                <w:bCs/>
                <w:noProof/>
                <w:rtl/>
                <w:lang w:val="ar-SA" w:bidi="fa-IR"/>
              </w:rPr>
            </w:pPr>
          </w:p>
          <w:p w14:paraId="4ED370FA" w14:textId="77777777" w:rsidR="00806DC7" w:rsidRPr="00E608F6" w:rsidRDefault="00806DC7" w:rsidP="00806DC7">
            <w:pPr>
              <w:tabs>
                <w:tab w:val="left" w:pos="5964"/>
              </w:tabs>
              <w:bidi/>
              <w:rPr>
                <w:rFonts w:ascii="Shabnam" w:hAnsi="Shabnam" w:cs="B Nazanin"/>
                <w:b/>
                <w:bCs/>
                <w:noProof/>
                <w:rtl/>
                <w:lang w:val="ar-SA" w:bidi="fa-IR"/>
              </w:rPr>
            </w:pPr>
          </w:p>
          <w:p w14:paraId="657D12F3" w14:textId="465EEAD9" w:rsidR="00806DC7" w:rsidRPr="00E608F6" w:rsidRDefault="00806DC7" w:rsidP="00806DC7">
            <w:pPr>
              <w:tabs>
                <w:tab w:val="left" w:pos="5964"/>
              </w:tabs>
              <w:bidi/>
              <w:rPr>
                <w:rFonts w:ascii="Shabnam" w:hAnsi="Shabnam" w:cs="B Nazanin"/>
                <w:b/>
                <w:bCs/>
                <w:noProof/>
                <w:rtl/>
                <w:lang w:val="ar-SA"/>
              </w:rPr>
            </w:pPr>
          </w:p>
        </w:tc>
      </w:tr>
      <w:tr w:rsidR="00806DC7" w:rsidRPr="00E608F6" w14:paraId="12E084A5" w14:textId="77777777" w:rsidTr="00301714">
        <w:trPr>
          <w:trHeight w:val="851"/>
        </w:trPr>
        <w:tc>
          <w:tcPr>
            <w:tcW w:w="475" w:type="dxa"/>
            <w:tcBorders>
              <w:right w:val="thinThickSmallGap" w:sz="12" w:space="0" w:color="auto"/>
            </w:tcBorders>
            <w:vAlign w:val="center"/>
          </w:tcPr>
          <w:p w14:paraId="32A34420" w14:textId="77777777" w:rsidR="00806DC7" w:rsidRPr="00E608F6" w:rsidRDefault="00806DC7" w:rsidP="00806DC7">
            <w:pPr>
              <w:pStyle w:val="ListParagraph"/>
              <w:numPr>
                <w:ilvl w:val="0"/>
                <w:numId w:val="3"/>
              </w:numPr>
              <w:jc w:val="center"/>
              <w:rPr>
                <w:rStyle w:val="Strong"/>
                <w:rFonts w:cs="B Nazanin"/>
                <w:b w:val="0"/>
                <w:bCs w:val="0"/>
                <w:sz w:val="24"/>
                <w:szCs w:val="24"/>
                <w:rtl/>
              </w:rPr>
            </w:pPr>
          </w:p>
        </w:tc>
        <w:tc>
          <w:tcPr>
            <w:tcW w:w="10487" w:type="dxa"/>
            <w:tcBorders>
              <w:left w:val="thinThickSmallGap" w:sz="12" w:space="0" w:color="auto"/>
              <w:right w:val="thickThinSmallGap" w:sz="12" w:space="0" w:color="auto"/>
            </w:tcBorders>
          </w:tcPr>
          <w:p w14:paraId="4A4D5AC0" w14:textId="1EE971A8" w:rsidR="00806DC7" w:rsidRPr="00E608F6" w:rsidRDefault="00806DC7" w:rsidP="00806DC7">
            <w:pPr>
              <w:bidi/>
              <w:spacing w:line="360" w:lineRule="auto"/>
              <w:rPr>
                <w:rFonts w:cs="0 Nazanin Bold"/>
                <w:b/>
                <w:bCs/>
                <w:i/>
                <w:noProof/>
                <w:rtl/>
                <w:lang w:bidi="fa-IR"/>
              </w:rPr>
            </w:pPr>
            <w:r w:rsidRPr="00E608F6">
              <w:rPr>
                <w:rFonts w:cs="0 Nazanin Bold" w:hint="cs"/>
                <w:i/>
                <w:noProof/>
                <w:rtl/>
              </w:rPr>
              <w:t>الف) شمارنده</w:t>
            </w:r>
            <w:r w:rsidRPr="00E608F6">
              <w:rPr>
                <w:rFonts w:cs="0 Nazanin Bold"/>
                <w:i/>
                <w:noProof/>
                <w:rtl/>
              </w:rPr>
              <w:softHyphen/>
            </w:r>
            <w:r w:rsidRPr="00E608F6">
              <w:rPr>
                <w:rFonts w:cs="0 Nazanin Bold" w:hint="cs"/>
                <w:i/>
                <w:noProof/>
                <w:rtl/>
              </w:rPr>
              <w:t xml:space="preserve">های عدد 12  را بنویسید.                                   </w:t>
            </w:r>
          </w:p>
          <w:p w14:paraId="3C7941DD" w14:textId="62E8ADF2" w:rsidR="00806DC7" w:rsidRPr="00E608F6" w:rsidRDefault="00806DC7" w:rsidP="00806DC7">
            <w:pPr>
              <w:bidi/>
              <w:spacing w:line="360" w:lineRule="auto"/>
              <w:rPr>
                <w:rFonts w:cs="0 Nazanin Bold"/>
                <w:b/>
                <w:bCs/>
                <w:i/>
                <w:noProof/>
                <w:rtl/>
              </w:rPr>
            </w:pPr>
            <w:r w:rsidRPr="00E608F6">
              <w:rPr>
                <w:rFonts w:cs="0 Nazanin Bold" w:hint="cs"/>
                <w:i/>
                <w:noProof/>
                <w:rtl/>
              </w:rPr>
              <w:t>ب) مضرب های عدد 5 را بنویسید.</w:t>
            </w:r>
          </w:p>
        </w:tc>
      </w:tr>
      <w:tr w:rsidR="00806DC7" w:rsidRPr="00E608F6" w14:paraId="54AB3F4B" w14:textId="77777777" w:rsidTr="00301714">
        <w:trPr>
          <w:trHeight w:val="20"/>
        </w:trPr>
        <w:tc>
          <w:tcPr>
            <w:tcW w:w="10962" w:type="dxa"/>
            <w:gridSpan w:val="2"/>
            <w:tcBorders>
              <w:right w:val="thinThickSmallGap" w:sz="12" w:space="0" w:color="auto"/>
            </w:tcBorders>
            <w:shd w:val="clear" w:color="auto" w:fill="D9D9D9" w:themeFill="background1" w:themeFillShade="D9"/>
          </w:tcPr>
          <w:p w14:paraId="16C668B2" w14:textId="4B14E1FC" w:rsidR="00806DC7" w:rsidRPr="00E608F6" w:rsidRDefault="00806DC7" w:rsidP="00806DC7">
            <w:pPr>
              <w:bidi/>
              <w:spacing w:line="360" w:lineRule="auto"/>
              <w:jc w:val="center"/>
              <w:rPr>
                <w:rFonts w:cs="0 Nazanin Bold"/>
                <w:i/>
                <w:noProof/>
                <w:rtl/>
                <w:lang w:bidi="fa-IR"/>
              </w:rPr>
            </w:pPr>
            <w:r>
              <w:rPr>
                <w:rFonts w:cs="B Nazanin" w:hint="cs"/>
                <w:b/>
                <w:bCs/>
                <w:noProof/>
                <w:sz w:val="28"/>
                <w:szCs w:val="28"/>
                <w:rtl/>
                <w:lang w:bidi="fa-IR"/>
              </w:rPr>
              <w:t>فصل 6</w:t>
            </w:r>
          </w:p>
        </w:tc>
      </w:tr>
      <w:tr w:rsidR="00806DC7" w:rsidRPr="00E608F6" w14:paraId="1B18D4EF" w14:textId="77777777" w:rsidTr="00301714">
        <w:trPr>
          <w:trHeight w:val="417"/>
        </w:trPr>
        <w:tc>
          <w:tcPr>
            <w:tcW w:w="475" w:type="dxa"/>
            <w:tcBorders>
              <w:right w:val="thinThickSmallGap" w:sz="12" w:space="0" w:color="auto"/>
            </w:tcBorders>
            <w:vAlign w:val="center"/>
          </w:tcPr>
          <w:p w14:paraId="2D1EA480" w14:textId="77777777" w:rsidR="00806DC7" w:rsidRPr="00E608F6" w:rsidRDefault="00806DC7" w:rsidP="00806DC7">
            <w:pPr>
              <w:pStyle w:val="ListParagraph"/>
              <w:numPr>
                <w:ilvl w:val="0"/>
                <w:numId w:val="3"/>
              </w:numPr>
              <w:jc w:val="center"/>
              <w:rPr>
                <w:rStyle w:val="Strong"/>
                <w:rFonts w:cs="B Nazanin"/>
                <w:b w:val="0"/>
                <w:bCs w:val="0"/>
                <w:sz w:val="24"/>
                <w:szCs w:val="24"/>
                <w:rtl/>
              </w:rPr>
            </w:pPr>
          </w:p>
        </w:tc>
        <w:tc>
          <w:tcPr>
            <w:tcW w:w="10487" w:type="dxa"/>
            <w:tcBorders>
              <w:left w:val="thinThickSmallGap" w:sz="12" w:space="0" w:color="auto"/>
              <w:right w:val="thickThinSmallGap" w:sz="12" w:space="0" w:color="auto"/>
            </w:tcBorders>
          </w:tcPr>
          <w:p w14:paraId="0B9981E5" w14:textId="5C5BC589" w:rsidR="00806DC7" w:rsidRPr="00E608F6" w:rsidRDefault="00806DC7" w:rsidP="00806DC7">
            <w:pPr>
              <w:tabs>
                <w:tab w:val="left" w:pos="5964"/>
              </w:tabs>
              <w:bidi/>
              <w:rPr>
                <w:rFonts w:cs="B Nazanin"/>
                <w:b/>
                <w:bCs/>
                <w:rtl/>
              </w:rPr>
            </w:pPr>
            <w:r w:rsidRPr="002D6C8F">
              <w:rPr>
                <w:rFonts w:cs="B Nazanin" w:hint="cs"/>
                <w:bCs/>
                <w:rtl/>
              </w:rPr>
              <w:t>از دوران یک مستطیل حول طول آن ، مکعب مستطیل حاصل می شود.</w:t>
            </w:r>
            <w:r>
              <w:rPr>
                <w:rFonts w:cs="B Nazanin" w:hint="cs"/>
                <w:b/>
                <w:bCs/>
                <w:rtl/>
              </w:rPr>
              <w:t xml:space="preserve">   </w:t>
            </w:r>
            <w:r>
              <w:rPr>
                <w:rFonts w:eastAsiaTheme="minorEastAsia" w:cs="B Nazanin" w:hint="cs"/>
                <w:b/>
                <w:bCs/>
                <w:rtl/>
              </w:rPr>
              <w:t xml:space="preserve">       </w:t>
            </w:r>
            <w:r w:rsidRPr="00E26AB6">
              <w:rPr>
                <w:rFonts w:eastAsiaTheme="minorEastAsia" w:cs="B Nazanin" w:hint="cs"/>
                <w:b/>
                <w:bCs/>
                <w:rtl/>
              </w:rPr>
              <w:t>ص</w:t>
            </w:r>
            <w:r w:rsidRPr="00E26AB6">
              <w:rPr>
                <w:rFonts w:eastAsiaTheme="minorEastAsia" w:cs="B Nazanin" w:hint="cs"/>
                <w:b/>
                <w:bCs/>
              </w:rPr>
              <w:sym w:font="Wingdings 2" w:char="F035"/>
            </w:r>
            <w:r w:rsidRPr="00E26AB6">
              <w:rPr>
                <w:rFonts w:eastAsiaTheme="minorEastAsia" w:cs="B Nazanin" w:hint="cs"/>
                <w:b/>
                <w:bCs/>
                <w:rtl/>
              </w:rPr>
              <w:t xml:space="preserve">            غ</w:t>
            </w:r>
            <w:r w:rsidRPr="00E26AB6">
              <w:rPr>
                <w:rFonts w:eastAsiaTheme="minorEastAsia" w:cs="B Nazanin" w:hint="cs"/>
                <w:b/>
                <w:bCs/>
              </w:rPr>
              <w:sym w:font="Wingdings 2" w:char="F035"/>
            </w:r>
          </w:p>
        </w:tc>
      </w:tr>
      <w:tr w:rsidR="00806DC7" w:rsidRPr="00E608F6" w14:paraId="24A5CB88" w14:textId="77777777" w:rsidTr="00301714">
        <w:trPr>
          <w:trHeight w:val="851"/>
        </w:trPr>
        <w:tc>
          <w:tcPr>
            <w:tcW w:w="475" w:type="dxa"/>
            <w:tcBorders>
              <w:right w:val="thinThickSmallGap" w:sz="12" w:space="0" w:color="auto"/>
            </w:tcBorders>
            <w:vAlign w:val="center"/>
          </w:tcPr>
          <w:p w14:paraId="088F2725" w14:textId="77777777" w:rsidR="00806DC7" w:rsidRPr="00E608F6" w:rsidRDefault="00806DC7" w:rsidP="00806DC7">
            <w:pPr>
              <w:pStyle w:val="ListParagraph"/>
              <w:numPr>
                <w:ilvl w:val="0"/>
                <w:numId w:val="3"/>
              </w:numPr>
              <w:jc w:val="center"/>
              <w:rPr>
                <w:rStyle w:val="Strong"/>
                <w:rFonts w:cs="B Nazanin"/>
                <w:b w:val="0"/>
                <w:bCs w:val="0"/>
                <w:sz w:val="24"/>
                <w:szCs w:val="24"/>
                <w:rtl/>
              </w:rPr>
            </w:pPr>
          </w:p>
        </w:tc>
        <w:tc>
          <w:tcPr>
            <w:tcW w:w="10487" w:type="dxa"/>
            <w:tcBorders>
              <w:left w:val="thinThickSmallGap" w:sz="12" w:space="0" w:color="auto"/>
              <w:right w:val="thickThinSmallGap" w:sz="12" w:space="0" w:color="auto"/>
            </w:tcBorders>
          </w:tcPr>
          <w:p w14:paraId="20357CF3" w14:textId="6BB35B95" w:rsidR="00806DC7" w:rsidRPr="00E26AB6" w:rsidRDefault="00806DC7" w:rsidP="00806DC7">
            <w:pPr>
              <w:tabs>
                <w:tab w:val="left" w:pos="5964"/>
              </w:tabs>
              <w:bidi/>
              <w:rPr>
                <w:rFonts w:eastAsiaTheme="minorEastAsia" w:cs="B Nazanin"/>
                <w:b/>
                <w:bCs/>
                <w:rtl/>
              </w:rPr>
            </w:pPr>
            <w:r>
              <w:rPr>
                <w:rFonts w:eastAsiaTheme="minorEastAsia" w:cs="B Nazanin" w:hint="cs"/>
                <w:b/>
                <w:bCs/>
                <w:rtl/>
              </w:rPr>
              <w:t>الف</w:t>
            </w:r>
            <w:r w:rsidRPr="00E26AB6">
              <w:rPr>
                <w:rFonts w:eastAsiaTheme="minorEastAsia" w:cs="B Nazanin" w:hint="cs"/>
                <w:b/>
                <w:bCs/>
                <w:rtl/>
              </w:rPr>
              <w:t>) اگر یک استوانه را موازی قاعده اش برش دهیم، سطح بریده شده به چه شکلی است؟</w:t>
            </w:r>
          </w:p>
          <w:p w14:paraId="42FB13C1" w14:textId="77777777" w:rsidR="00806DC7" w:rsidRDefault="00806DC7" w:rsidP="00806DC7">
            <w:pPr>
              <w:tabs>
                <w:tab w:val="left" w:pos="5964"/>
              </w:tabs>
              <w:bidi/>
              <w:rPr>
                <w:rFonts w:cs="B Nazanin"/>
                <w:b/>
                <w:bCs/>
                <w:rtl/>
                <w:lang w:bidi="fa-IR"/>
              </w:rPr>
            </w:pPr>
            <w:r w:rsidRPr="00E26AB6">
              <w:rPr>
                <w:rFonts w:eastAsiaTheme="minorEastAsia" w:cs="B Nazanin" w:hint="cs"/>
                <w:b/>
                <w:bCs/>
                <w:rtl/>
              </w:rPr>
              <w:t>1) مربع</w:t>
            </w:r>
            <w:r>
              <w:rPr>
                <w:rFonts w:eastAsiaTheme="minorEastAsia" w:cs="B Nazanin" w:hint="cs"/>
                <w:b/>
                <w:bCs/>
                <w:rtl/>
              </w:rPr>
              <w:t xml:space="preserve"> </w:t>
            </w:r>
            <w:r w:rsidRPr="00E26AB6">
              <w:rPr>
                <w:rFonts w:eastAsiaTheme="minorEastAsia" w:cs="B Nazanin" w:hint="cs"/>
                <w:b/>
                <w:bCs/>
                <w:rtl/>
              </w:rPr>
              <w:t xml:space="preserve">                 2) مستطیل                     3) دایره            4) لوزی </w:t>
            </w:r>
          </w:p>
          <w:p w14:paraId="22AE82E4" w14:textId="1EDC3CC7" w:rsidR="00806DC7" w:rsidRPr="00F6410A" w:rsidRDefault="00806DC7" w:rsidP="00806DC7">
            <w:pPr>
              <w:tabs>
                <w:tab w:val="center" w:pos="5408"/>
              </w:tabs>
              <w:jc w:val="right"/>
              <w:rPr>
                <w:rFonts w:cs="0 Nazanin Bold"/>
                <w:b/>
                <w:bCs/>
                <w:vertAlign w:val="superscript"/>
                <w:rtl/>
              </w:rPr>
            </w:pPr>
            <w:r w:rsidRPr="00F6410A">
              <w:rPr>
                <w:rFonts w:cs="0 Nazanin Bold" w:hint="cs"/>
                <w:rtl/>
              </w:rPr>
              <w:t xml:space="preserve">ب) کدام گزینه در مورد منشور 6 پهلو درست </w:t>
            </w:r>
            <w:r w:rsidRPr="00F6410A">
              <w:rPr>
                <w:rFonts w:cs="0 Nazanin Bold" w:hint="cs"/>
                <w:u w:val="single"/>
                <w:rtl/>
              </w:rPr>
              <w:t>نیست</w:t>
            </w:r>
            <w:r w:rsidRPr="00F6410A">
              <w:rPr>
                <w:rFonts w:cs="0 Nazanin Bold" w:hint="cs"/>
                <w:rtl/>
              </w:rPr>
              <w:t>؟</w:t>
            </w:r>
            <w:r w:rsidRPr="00F6410A">
              <w:rPr>
                <w:rFonts w:cs="0 Nazanin Bold"/>
                <w:rtl/>
              </w:rPr>
              <w:t xml:space="preserve"> </w:t>
            </w:r>
          </w:p>
          <w:p w14:paraId="76DD58D5" w14:textId="64043C89" w:rsidR="00806DC7" w:rsidRPr="00821890" w:rsidRDefault="00806DC7" w:rsidP="00806DC7">
            <w:pPr>
              <w:spacing w:line="276" w:lineRule="auto"/>
              <w:jc w:val="right"/>
              <w:rPr>
                <w:rFonts w:cs="0 Nazanin Bold"/>
                <w:rtl/>
              </w:rPr>
            </w:pPr>
            <w:r w:rsidRPr="00F6410A">
              <w:rPr>
                <w:rFonts w:cs="0 Nazanin Bold" w:hint="cs"/>
                <w:vertAlign w:val="superscript"/>
                <w:rtl/>
              </w:rPr>
              <w:t xml:space="preserve">  </w:t>
            </w:r>
            <w:r w:rsidRPr="00F6410A">
              <w:rPr>
                <w:rFonts w:cs="0 Nazanin Bold" w:hint="cs"/>
                <w:rtl/>
              </w:rPr>
              <w:t>1) 18 یال دارد                       2) 12 راس دارد                     3) 18 راس دارد                4) 2 قاعده دارد.</w:t>
            </w:r>
          </w:p>
        </w:tc>
      </w:tr>
      <w:tr w:rsidR="00806DC7" w:rsidRPr="00E608F6" w14:paraId="0814C616" w14:textId="77777777" w:rsidTr="00301714">
        <w:trPr>
          <w:trHeight w:val="2449"/>
        </w:trPr>
        <w:tc>
          <w:tcPr>
            <w:tcW w:w="475" w:type="dxa"/>
            <w:tcBorders>
              <w:right w:val="thinThickSmallGap" w:sz="12" w:space="0" w:color="auto"/>
            </w:tcBorders>
            <w:vAlign w:val="center"/>
          </w:tcPr>
          <w:p w14:paraId="564DF530" w14:textId="77777777" w:rsidR="00806DC7" w:rsidRPr="00E608F6" w:rsidRDefault="00806DC7" w:rsidP="00806DC7">
            <w:pPr>
              <w:pStyle w:val="ListParagraph"/>
              <w:numPr>
                <w:ilvl w:val="0"/>
                <w:numId w:val="3"/>
              </w:numPr>
              <w:jc w:val="center"/>
              <w:rPr>
                <w:rStyle w:val="Strong"/>
                <w:rFonts w:cs="B Nazanin"/>
                <w:b w:val="0"/>
                <w:bCs w:val="0"/>
                <w:sz w:val="24"/>
                <w:szCs w:val="24"/>
                <w:rtl/>
              </w:rPr>
            </w:pPr>
          </w:p>
        </w:tc>
        <w:tc>
          <w:tcPr>
            <w:tcW w:w="10487" w:type="dxa"/>
            <w:tcBorders>
              <w:left w:val="thinThickSmallGap" w:sz="12" w:space="0" w:color="auto"/>
              <w:right w:val="thickThinSmallGap" w:sz="12" w:space="0" w:color="auto"/>
            </w:tcBorders>
          </w:tcPr>
          <w:p w14:paraId="420AD6E7" w14:textId="77777777" w:rsidR="00806DC7" w:rsidRPr="007E6FD9" w:rsidRDefault="00806DC7" w:rsidP="00806DC7">
            <w:pPr>
              <w:tabs>
                <w:tab w:val="left" w:pos="7808"/>
              </w:tabs>
              <w:bidi/>
              <w:rPr>
                <w:rFonts w:cs="B Nazanin"/>
                <w:b/>
                <w:bCs/>
                <w:i/>
                <w:noProof/>
                <w:rtl/>
                <w:lang w:bidi="fa-IR"/>
              </w:rPr>
            </w:pPr>
            <w:r w:rsidRPr="007E6FD9">
              <w:rPr>
                <w:rFonts w:ascii="IPT.Nazanin" w:hAnsi="IPT.Nazanin" w:cs="B Nazanin"/>
                <w:b/>
                <w:bCs/>
                <w:noProof/>
                <w:rtl/>
                <w:lang w:bidi="fa-IR"/>
              </w:rPr>
              <w:drawing>
                <wp:anchor distT="0" distB="0" distL="114300" distR="114300" simplePos="0" relativeHeight="251754496" behindDoc="0" locked="0" layoutInCell="1" allowOverlap="1" wp14:anchorId="1386C25A" wp14:editId="7F59DEF9">
                  <wp:simplePos x="0" y="0"/>
                  <wp:positionH relativeFrom="column">
                    <wp:posOffset>1446972</wp:posOffset>
                  </wp:positionH>
                  <wp:positionV relativeFrom="paragraph">
                    <wp:posOffset>97045</wp:posOffset>
                  </wp:positionV>
                  <wp:extent cx="389756" cy="670891"/>
                  <wp:effectExtent l="0" t="0" r="0" b="0"/>
                  <wp:wrapNone/>
                  <wp:docPr id="83" name="Picture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H="1">
                            <a:off x="0" y="0"/>
                            <a:ext cx="389756" cy="6708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7E6FD9">
              <w:rPr>
                <w:rFonts w:ascii="IPT.Nazanin" w:hAnsi="IPT.Nazanin" w:cs="B Nazanin"/>
                <w:b/>
                <w:bCs/>
                <w:noProof/>
                <w:rtl/>
                <w:lang w:bidi="fa-IR"/>
              </w:rPr>
              <w:drawing>
                <wp:anchor distT="0" distB="0" distL="114300" distR="114300" simplePos="0" relativeHeight="251753472" behindDoc="0" locked="0" layoutInCell="1" allowOverlap="1" wp14:anchorId="67D03F5E" wp14:editId="35CBE1D5">
                  <wp:simplePos x="0" y="0"/>
                  <wp:positionH relativeFrom="column">
                    <wp:posOffset>215900</wp:posOffset>
                  </wp:positionH>
                  <wp:positionV relativeFrom="paragraph">
                    <wp:posOffset>175978</wp:posOffset>
                  </wp:positionV>
                  <wp:extent cx="632240" cy="569016"/>
                  <wp:effectExtent l="0" t="0" r="0" b="2540"/>
                  <wp:wrapNone/>
                  <wp:docPr id="82" name="Picture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2240" cy="5690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7E6FD9">
              <w:rPr>
                <w:rFonts w:ascii="IPT.Nazanin" w:hAnsi="IPT.Nazanin" w:cs="B Nazanin" w:hint="cs"/>
                <w:b/>
                <w:bCs/>
                <w:rtl/>
                <w:lang w:bidi="fa-IR"/>
              </w:rPr>
              <w:t>الف) نوع هر یک از حجم</w:t>
            </w:r>
            <w:r w:rsidRPr="007E6FD9">
              <w:rPr>
                <w:rFonts w:ascii="IPT.Nazanin" w:hAnsi="IPT.Nazanin" w:cs="B Nazanin" w:hint="cs"/>
                <w:b/>
                <w:bCs/>
                <w:rtl/>
                <w:lang w:bidi="fa-IR"/>
              </w:rPr>
              <w:softHyphen/>
              <w:t>های زیر را مشخص کنید.</w:t>
            </w:r>
            <w:r w:rsidRPr="007E6FD9">
              <w:rPr>
                <w:rFonts w:cs="B Nazanin"/>
                <w:b/>
                <w:bCs/>
                <w:noProof/>
                <w:rtl/>
              </w:rPr>
              <w:t xml:space="preserve"> </w:t>
            </w:r>
          </w:p>
          <w:p w14:paraId="34E33768" w14:textId="50B0075C" w:rsidR="00806DC7" w:rsidRPr="007E6FD9" w:rsidRDefault="00806DC7" w:rsidP="00806DC7">
            <w:pPr>
              <w:tabs>
                <w:tab w:val="left" w:pos="7808"/>
              </w:tabs>
              <w:rPr>
                <w:rFonts w:cs="B Nazanin"/>
                <w:b/>
                <w:bCs/>
                <w:i/>
                <w:noProof/>
                <w:rtl/>
                <w:lang w:bidi="fa-IR"/>
              </w:rPr>
            </w:pPr>
            <w:r w:rsidRPr="007E6FD9">
              <w:rPr>
                <w:rFonts w:cs="B Nazanin" w:hint="cs"/>
                <w:b/>
                <w:bCs/>
                <w:i/>
                <w:noProof/>
                <w:rtl/>
                <w:lang w:bidi="fa-IR"/>
              </w:rPr>
              <mc:AlternateContent>
                <mc:Choice Requires="wpg">
                  <w:drawing>
                    <wp:anchor distT="0" distB="0" distL="114300" distR="114300" simplePos="0" relativeHeight="251755520" behindDoc="0" locked="0" layoutInCell="1" allowOverlap="1" wp14:anchorId="279EA3DA" wp14:editId="69A36717">
                      <wp:simplePos x="0" y="0"/>
                      <wp:positionH relativeFrom="column">
                        <wp:posOffset>2345828</wp:posOffset>
                      </wp:positionH>
                      <wp:positionV relativeFrom="paragraph">
                        <wp:posOffset>34663</wp:posOffset>
                      </wp:positionV>
                      <wp:extent cx="288290" cy="414655"/>
                      <wp:effectExtent l="57150" t="57150" r="54610" b="4445"/>
                      <wp:wrapNone/>
                      <wp:docPr id="17" name="Group 17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88290" cy="414655"/>
                                <a:chOff x="-28575" y="-9523"/>
                                <a:chExt cx="628650" cy="904873"/>
                              </a:xfrm>
                            </wpg:grpSpPr>
                            <wps:wsp>
                              <wps:cNvPr id="18" name="Rectangle 18"/>
                              <wps:cNvSpPr/>
                              <wps:spPr>
                                <a:xfrm>
                                  <a:off x="47625" y="476250"/>
                                  <a:ext cx="476250" cy="41910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19050" cap="flat" cmpd="sng" algn="ctr">
                                  <a:solidFill>
                                    <a:sysClr val="windowText" lastClr="000000"/>
                                  </a:solidFill>
                                  <a:prstDash val="solid"/>
                                </a:ln>
                                <a:effectLst/>
                                <a:scene3d>
                                  <a:camera prst="isometricOffAxis2Top"/>
                                  <a:lightRig rig="threePt" dir="t"/>
                                </a:scene3d>
                                <a:sp3d contourW="12700"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9" name="Straight Connector 19"/>
                              <wps:cNvCnPr/>
                              <wps:spPr>
                                <a:xfrm flipV="1">
                                  <a:off x="-28575" y="-9523"/>
                                  <a:ext cx="447675" cy="72000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 cap="flat" cmpd="sng" algn="ctr">
                                  <a:solidFill>
                                    <a:sysClr val="windowText" lastClr="000000"/>
                                  </a:solidFill>
                                  <a:prstDash val="solid"/>
                                </a:ln>
                                <a:effectLst/>
                                <a:scene3d>
                                  <a:camera prst="orthographicFront"/>
                                  <a:lightRig rig="threePt" dir="t"/>
                                </a:scene3d>
                                <a:sp3d contourW="12700"/>
                              </wps:spPr>
                              <wps:bodyPr/>
                            </wps:wsp>
                            <wps:wsp>
                              <wps:cNvPr id="23" name="Straight Connector 23"/>
                              <wps:cNvCnPr/>
                              <wps:spPr>
                                <a:xfrm>
                                  <a:off x="419100" y="0"/>
                                  <a:ext cx="0" cy="79057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 cap="flat" cmpd="sng" algn="ctr">
                                  <a:solidFill>
                                    <a:sysClr val="windowText" lastClr="000000"/>
                                  </a:solidFill>
                                  <a:prstDash val="solid"/>
                                </a:ln>
                                <a:effectLst/>
                                <a:scene3d>
                                  <a:camera prst="orthographicFront"/>
                                  <a:lightRig rig="threePt" dir="t"/>
                                </a:scene3d>
                                <a:sp3d contourW="12700"/>
                              </wps:spPr>
                              <wps:bodyPr/>
                            </wps:wsp>
                            <wps:wsp>
                              <wps:cNvPr id="24" name="Straight Connector 24"/>
                              <wps:cNvCnPr/>
                              <wps:spPr>
                                <a:xfrm flipH="1">
                                  <a:off x="133350" y="0"/>
                                  <a:ext cx="285751" cy="60007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 cap="flat" cmpd="sng" algn="ctr">
                                  <a:solidFill>
                                    <a:sysClr val="windowText" lastClr="000000"/>
                                  </a:solidFill>
                                  <a:prstDash val="solid"/>
                                </a:ln>
                                <a:effectLst/>
                                <a:scene3d>
                                  <a:camera prst="orthographicFront"/>
                                  <a:lightRig rig="threePt" dir="t"/>
                                </a:scene3d>
                                <a:sp3d contourW="12700"/>
                              </wps:spPr>
                              <wps:bodyPr/>
                            </wps:wsp>
                            <wps:wsp>
                              <wps:cNvPr id="27" name="Straight Connector 27"/>
                              <wps:cNvCnPr/>
                              <wps:spPr>
                                <a:xfrm>
                                  <a:off x="419100" y="0"/>
                                  <a:ext cx="180975" cy="65722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 cap="flat" cmpd="sng" algn="ctr">
                                  <a:solidFill>
                                    <a:sysClr val="windowText" lastClr="000000"/>
                                  </a:solidFill>
                                  <a:prstDash val="solid"/>
                                </a:ln>
                                <a:effectLst/>
                                <a:scene3d>
                                  <a:camera prst="orthographicFront"/>
                                  <a:lightRig rig="threePt" dir="t"/>
                                </a:scene3d>
                                <a:sp3d contourW="12700"/>
                              </wps:spPr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727FE1C8" id="Group 17" o:spid="_x0000_s1026" style="position:absolute;left:0;text-align:left;margin-left:184.7pt;margin-top:2.75pt;width:22.7pt;height:32.65pt;z-index:251755520;mso-width-relative:margin;mso-height-relative:margin" coordorigin="-285,-95" coordsize="6286,904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">
                      <v:rect id="Rectangle 18" o:spid="_x0000_s1027" style="position:absolute;left:476;top:4762;width:4762;height:419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" filled="f" strokecolor="windowText" strokeweight="1.5pt"/>
                      <v:line id="Straight Connector 19" o:spid="_x0000_s1028" style="position:absolute;flip:y;visibility:visible;mso-wrap-style:square" from="-285,-95" to="4191,71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" strokecolor="windowText" strokeweight="1pt"/>
                      <v:line id="Straight Connector 23" o:spid="_x0000_s1029" style="position:absolute;visibility:visible;mso-wrap-style:square" from="4191,0" to="4191,790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" strokecolor="windowText" strokeweight="1pt"/>
                      <v:line id="Straight Connector 24" o:spid="_x0000_s1030" style="position:absolute;flip:x;visibility:visible;mso-wrap-style:square" from="1333,0" to="4191,600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" strokecolor="windowText" strokeweight="1pt"/>
                      <v:line id="Straight Connector 27" o:spid="_x0000_s1031" style="position:absolute;visibility:visible;mso-wrap-style:square" from="4191,0" to="6000,657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" strokecolor="windowText" strokeweight="1pt"/>
                    </v:group>
                  </w:pict>
                </mc:Fallback>
              </mc:AlternateContent>
            </w:r>
          </w:p>
          <w:p w14:paraId="0BD1624F" w14:textId="77777777" w:rsidR="00806DC7" w:rsidRPr="007E6FD9" w:rsidRDefault="00806DC7" w:rsidP="00806DC7">
            <w:pPr>
              <w:tabs>
                <w:tab w:val="left" w:pos="7808"/>
              </w:tabs>
              <w:rPr>
                <w:rFonts w:cs="B Nazanin"/>
                <w:b/>
                <w:bCs/>
                <w:i/>
                <w:noProof/>
                <w:rtl/>
                <w:lang w:bidi="fa-IR"/>
              </w:rPr>
            </w:pPr>
          </w:p>
          <w:p w14:paraId="7AB515C9" w14:textId="77777777" w:rsidR="00806DC7" w:rsidRPr="007E6FD9" w:rsidRDefault="00806DC7" w:rsidP="00806DC7">
            <w:pPr>
              <w:tabs>
                <w:tab w:val="left" w:pos="7359"/>
              </w:tabs>
              <w:bidi/>
              <w:rPr>
                <w:rFonts w:cs="B Nazanin"/>
                <w:b/>
                <w:bCs/>
                <w:noProof/>
                <w:rtl/>
                <w:lang w:bidi="fa-IR"/>
              </w:rPr>
            </w:pPr>
            <w:r w:rsidRPr="007E6FD9">
              <w:rPr>
                <w:rFonts w:cs="B Nazanin" w:hint="cs"/>
                <w:b/>
                <w:bCs/>
                <w:noProof/>
                <w:rtl/>
                <w:lang w:bidi="fa-IR"/>
              </w:rPr>
              <mc:AlternateContent>
                <mc:Choice Requires="wpg">
                  <w:drawing>
                    <wp:anchor distT="0" distB="0" distL="114300" distR="114300" simplePos="0" relativeHeight="251757568" behindDoc="0" locked="0" layoutInCell="1" allowOverlap="1" wp14:anchorId="1234E2B7" wp14:editId="3CB6DED5">
                      <wp:simplePos x="0" y="0"/>
                      <wp:positionH relativeFrom="column">
                        <wp:posOffset>477686</wp:posOffset>
                      </wp:positionH>
                      <wp:positionV relativeFrom="paragraph">
                        <wp:posOffset>136580</wp:posOffset>
                      </wp:positionV>
                      <wp:extent cx="685800" cy="670064"/>
                      <wp:effectExtent l="0" t="0" r="19050" b="15875"/>
                      <wp:wrapNone/>
                      <wp:docPr id="5" name="Group 5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685800" cy="670064"/>
                                <a:chOff x="0" y="0"/>
                                <a:chExt cx="1037039" cy="1013249"/>
                              </a:xfrm>
                            </wpg:grpSpPr>
                            <wps:wsp>
                              <wps:cNvPr id="20" name="Rectangle 20"/>
                              <wps:cNvSpPr/>
                              <wps:spPr>
                                <a:xfrm>
                                  <a:off x="0" y="285008"/>
                                  <a:ext cx="1037039" cy="445324"/>
                                </a:xfrm>
                                <a:prstGeom prst="rect">
                                  <a:avLst/>
                                </a:prstGeom>
                                <a:noFill/>
                                <a:ln w="12700" cap="flat" cmpd="sng" algn="ctr">
                                  <a:solidFill>
                                    <a:sysClr val="windowText" lastClr="000000"/>
                                  </a:solidFill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1" name="Oval 21"/>
                              <wps:cNvSpPr/>
                              <wps:spPr>
                                <a:xfrm>
                                  <a:off x="187877" y="0"/>
                                  <a:ext cx="282917" cy="282917"/>
                                </a:xfrm>
                                <a:prstGeom prst="ellipse">
                                  <a:avLst/>
                                </a:prstGeom>
                                <a:noFill/>
                                <a:ln w="12700" cap="flat" cmpd="sng" algn="ctr">
                                  <a:solidFill>
                                    <a:sysClr val="windowText" lastClr="000000"/>
                                  </a:solidFill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2" name="Oval 22"/>
                              <wps:cNvSpPr/>
                              <wps:spPr>
                                <a:xfrm>
                                  <a:off x="187879" y="730332"/>
                                  <a:ext cx="282917" cy="282917"/>
                                </a:xfrm>
                                <a:prstGeom prst="ellipse">
                                  <a:avLst/>
                                </a:prstGeom>
                                <a:noFill/>
                                <a:ln w="12700" cap="flat" cmpd="sng" algn="ctr">
                                  <a:solidFill>
                                    <a:sysClr val="windowText" lastClr="000000"/>
                                  </a:solidFill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3291A5F4" id="Group 5" o:spid="_x0000_s1026" style="position:absolute;left:0;text-align:left;margin-left:37.6pt;margin-top:10.75pt;width:54pt;height:52.75pt;z-index:251757568;mso-width-relative:margin;mso-height-relative:margin" coordsize="10370,101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">
                      <v:rect id="Rectangle 20" o:spid="_x0000_s1027" style="position:absolute;top:2850;width:10370;height:44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" filled="f" strokecolor="windowText" strokeweight="1pt"/>
                      <v:oval id="Oval 21" o:spid="_x0000_s1028" style="position:absolute;left:1878;width:2829;height:282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" filled="f" strokecolor="windowText" strokeweight="1pt"/>
                      <v:oval id="Oval 22" o:spid="_x0000_s1029" style="position:absolute;left:1878;top:7303;width:2829;height:282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" filled="f" strokecolor="windowText" strokeweight="1pt"/>
                    </v:group>
                  </w:pict>
                </mc:Fallback>
              </mc:AlternateContent>
            </w:r>
            <w:r w:rsidRPr="007E6FD9">
              <w:rPr>
                <w:rFonts w:cs="B Nazanin" w:hint="cs"/>
                <w:b/>
                <w:bCs/>
                <w:noProof/>
                <w:rtl/>
                <w:lang w:bidi="fa-IR"/>
              </w:rPr>
              <mc:AlternateContent>
                <mc:Choice Requires="wpg">
                  <w:drawing>
                    <wp:anchor distT="0" distB="0" distL="114300" distR="114300" simplePos="0" relativeHeight="251758592" behindDoc="0" locked="0" layoutInCell="1" allowOverlap="1" wp14:anchorId="60626D53" wp14:editId="4E8F666C">
                      <wp:simplePos x="0" y="0"/>
                      <wp:positionH relativeFrom="column">
                        <wp:posOffset>2664681</wp:posOffset>
                      </wp:positionH>
                      <wp:positionV relativeFrom="paragraph">
                        <wp:posOffset>245993</wp:posOffset>
                      </wp:positionV>
                      <wp:extent cx="676007" cy="560707"/>
                      <wp:effectExtent l="0" t="0" r="10160" b="10795"/>
                      <wp:wrapNone/>
                      <wp:docPr id="25" name="Group 25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676007" cy="560707"/>
                                <a:chOff x="-402887" y="0"/>
                                <a:chExt cx="942985" cy="781724"/>
                              </a:xfrm>
                            </wpg:grpSpPr>
                            <wps:wsp>
                              <wps:cNvPr id="26" name="Hexagon 26"/>
                              <wps:cNvSpPr/>
                              <wps:spPr>
                                <a:xfrm>
                                  <a:off x="0" y="0"/>
                                  <a:ext cx="273133" cy="235459"/>
                                </a:xfrm>
                                <a:prstGeom prst="hexagon">
                                  <a:avLst/>
                                </a:prstGeom>
                                <a:noFill/>
                                <a:ln w="12700" cap="flat" cmpd="sng" algn="ctr">
                                  <a:solidFill>
                                    <a:sysClr val="windowText" lastClr="000000"/>
                                  </a:solidFill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8" name="Hexagon 28"/>
                              <wps:cNvSpPr/>
                              <wps:spPr>
                                <a:xfrm>
                                  <a:off x="11876" y="546265"/>
                                  <a:ext cx="273133" cy="235459"/>
                                </a:xfrm>
                                <a:prstGeom prst="hexagon">
                                  <a:avLst/>
                                </a:prstGeom>
                                <a:noFill/>
                                <a:ln w="12700" cap="flat" cmpd="sng" algn="ctr">
                                  <a:solidFill>
                                    <a:sysClr val="windowText" lastClr="000000"/>
                                  </a:solidFill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9" name="Rectangle 29"/>
                              <wps:cNvSpPr/>
                              <wps:spPr>
                                <a:xfrm>
                                  <a:off x="65315" y="237506"/>
                                  <a:ext cx="156964" cy="31131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12700" cap="flat" cmpd="sng" algn="ctr">
                                  <a:solidFill>
                                    <a:sysClr val="windowText" lastClr="000000"/>
                                  </a:solidFill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1" name="Rectangle 31"/>
                              <wps:cNvSpPr/>
                              <wps:spPr>
                                <a:xfrm>
                                  <a:off x="221988" y="237506"/>
                                  <a:ext cx="156964" cy="31131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12700" cap="flat" cmpd="sng" algn="ctr">
                                  <a:solidFill>
                                    <a:sysClr val="windowText" lastClr="000000"/>
                                  </a:solidFill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5" name="Rectangle 45"/>
                              <wps:cNvSpPr/>
                              <wps:spPr>
                                <a:xfrm>
                                  <a:off x="383134" y="234951"/>
                                  <a:ext cx="156964" cy="31131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12700" cap="flat" cmpd="sng" algn="ctr">
                                  <a:solidFill>
                                    <a:sysClr val="windowText" lastClr="000000"/>
                                  </a:solidFill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6" name="Rectangle 46"/>
                              <wps:cNvSpPr/>
                              <wps:spPr>
                                <a:xfrm>
                                  <a:off x="-402887" y="237506"/>
                                  <a:ext cx="156964" cy="31131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12700" cap="flat" cmpd="sng" algn="ctr">
                                  <a:solidFill>
                                    <a:sysClr val="windowText" lastClr="000000"/>
                                  </a:solidFill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7" name="Rectangle 47"/>
                              <wps:cNvSpPr/>
                              <wps:spPr>
                                <a:xfrm>
                                  <a:off x="-246214" y="237506"/>
                                  <a:ext cx="156964" cy="31131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12700" cap="flat" cmpd="sng" algn="ctr">
                                  <a:solidFill>
                                    <a:sysClr val="windowText" lastClr="000000"/>
                                  </a:solidFill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8" name="Rectangle 48"/>
                              <wps:cNvSpPr/>
                              <wps:spPr>
                                <a:xfrm>
                                  <a:off x="-91006" y="234951"/>
                                  <a:ext cx="156964" cy="31131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12700" cap="flat" cmpd="sng" algn="ctr">
                                  <a:solidFill>
                                    <a:sysClr val="windowText" lastClr="000000"/>
                                  </a:solidFill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1A2E3586" id="Group 25" o:spid="_x0000_s1026" style="position:absolute;left:0;text-align:left;margin-left:209.8pt;margin-top:19.35pt;width:53.25pt;height:44.15pt;z-index:251758592;mso-width-relative:margin;mso-height-relative:margin" coordorigin="-4028" coordsize="9429,78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">
                      <v:shapetype id="_x0000_t9" coordsize="21600,21600" o:spt="9" adj="5400" path="m@0,l,10800@0,21600@1,21600,21600,10800@1,xe">
                        <v:stroke joinstyle="miter"/>
                        <v:formulas>
                          <v:f eqn="val #0"/>
                          <v:f eqn="sum width 0 #0"/>
                          <v:f eqn="sum height 0 #0"/>
                          <v:f eqn="prod @0 2929 10000"/>
                          <v:f eqn="sum width 0 @3"/>
                          <v:f eqn="sum height 0 @3"/>
                        </v:formulas>
                        <v:path gradientshapeok="t" o:connecttype="rect" textboxrect="1800,1800,19800,19800;3600,3600,18000,18000;6300,6300,15300,15300"/>
                        <v:handles>
                          <v:h position="#0,topLeft" xrange="0,10800"/>
                        </v:handles>
                      </v:shapetype>
                      <v:shape id="Hexagon 26" o:spid="_x0000_s1027" type="#_x0000_t9" style="position:absolute;width:2731;height:235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" adj="4655" filled="f" strokecolor="windowText" strokeweight="1pt"/>
                      <v:shape id="Hexagon 28" o:spid="_x0000_s1028" type="#_x0000_t9" style="position:absolute;left:118;top:5462;width:2732;height:235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" adj="4655" filled="f" strokecolor="windowText" strokeweight="1pt"/>
                      <v:rect id="Rectangle 29" o:spid="_x0000_s1029" style="position:absolute;left:653;top:2375;width:1569;height:311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" filled="f" strokecolor="windowText" strokeweight="1pt"/>
                      <v:rect id="Rectangle 31" o:spid="_x0000_s1030" style="position:absolute;left:2219;top:2375;width:1570;height:311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" filled="f" strokecolor="windowText" strokeweight="1pt"/>
                      <v:rect id="Rectangle 45" o:spid="_x0000_s1031" style="position:absolute;left:3831;top:2349;width:1569;height:311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" filled="f" strokecolor="windowText" strokeweight="1pt"/>
                      <v:rect id="Rectangle 46" o:spid="_x0000_s1032" style="position:absolute;left:-4028;top:2375;width:1569;height:311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" filled="f" strokecolor="windowText" strokeweight="1pt"/>
                      <v:rect id="Rectangle 47" o:spid="_x0000_s1033" style="position:absolute;left:-2462;top:2375;width:1570;height:311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" filled="f" strokecolor="windowText" strokeweight="1pt"/>
                      <v:rect id="Rectangle 48" o:spid="_x0000_s1034" style="position:absolute;left:-910;top:2349;width:1569;height:311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" filled="f" strokecolor="windowText" strokeweight="1pt"/>
                    </v:group>
                  </w:pict>
                </mc:Fallback>
              </mc:AlternateContent>
            </w:r>
            <w:r w:rsidRPr="007E6FD9">
              <w:rPr>
                <w:rFonts w:cs="B Nazanin" w:hint="cs"/>
                <w:b/>
                <w:bCs/>
                <w:i/>
                <w:noProof/>
                <w:rtl/>
                <w:lang w:bidi="fa-IR"/>
              </w:rPr>
              <w:t xml:space="preserve">ب) </w:t>
            </w:r>
            <w:r w:rsidRPr="007E6FD9">
              <w:rPr>
                <w:rFonts w:cs="B Nazanin" w:hint="cs"/>
                <w:b/>
                <w:bCs/>
                <w:noProof/>
                <w:rtl/>
              </w:rPr>
              <w:t>شکل</w:t>
            </w:r>
            <w:r w:rsidRPr="007E6FD9">
              <w:rPr>
                <w:rFonts w:cs="B Nazanin"/>
                <w:b/>
                <w:bCs/>
                <w:noProof/>
                <w:rtl/>
              </w:rPr>
              <w:softHyphen/>
            </w:r>
            <w:r w:rsidRPr="007E6FD9">
              <w:rPr>
                <w:rFonts w:cs="B Nazanin" w:hint="cs"/>
                <w:b/>
                <w:bCs/>
                <w:noProof/>
                <w:rtl/>
              </w:rPr>
              <w:t>های زیر گسترده چه شکل هایی است؟</w:t>
            </w:r>
          </w:p>
          <w:p w14:paraId="1011BCDA" w14:textId="77777777" w:rsidR="00806DC7" w:rsidRPr="00E608F6" w:rsidRDefault="00806DC7" w:rsidP="00806DC7">
            <w:pPr>
              <w:tabs>
                <w:tab w:val="left" w:pos="7359"/>
              </w:tabs>
              <w:bidi/>
              <w:rPr>
                <w:rFonts w:cs="B Nazanin"/>
                <w:b/>
                <w:bCs/>
                <w:rtl/>
              </w:rPr>
            </w:pPr>
          </w:p>
          <w:p w14:paraId="07C412E0" w14:textId="77777777" w:rsidR="00806DC7" w:rsidRPr="00E608F6" w:rsidRDefault="00806DC7" w:rsidP="00806DC7">
            <w:pPr>
              <w:tabs>
                <w:tab w:val="left" w:pos="5964"/>
              </w:tabs>
              <w:bidi/>
              <w:rPr>
                <w:rFonts w:cs="B Nazanin"/>
                <w:b/>
                <w:bCs/>
                <w:rtl/>
              </w:rPr>
            </w:pPr>
          </w:p>
        </w:tc>
      </w:tr>
      <w:tr w:rsidR="00806DC7" w:rsidRPr="00E608F6" w14:paraId="0F4973C9" w14:textId="77777777" w:rsidTr="00301714">
        <w:trPr>
          <w:trHeight w:val="1439"/>
        </w:trPr>
        <w:tc>
          <w:tcPr>
            <w:tcW w:w="475" w:type="dxa"/>
            <w:tcBorders>
              <w:right w:val="thinThickSmallGap" w:sz="12" w:space="0" w:color="auto"/>
            </w:tcBorders>
            <w:vAlign w:val="center"/>
          </w:tcPr>
          <w:p w14:paraId="5720CDCF" w14:textId="77777777" w:rsidR="00806DC7" w:rsidRPr="00E608F6" w:rsidRDefault="00806DC7" w:rsidP="00806DC7">
            <w:pPr>
              <w:pStyle w:val="ListParagraph"/>
              <w:numPr>
                <w:ilvl w:val="0"/>
                <w:numId w:val="3"/>
              </w:numPr>
              <w:jc w:val="center"/>
              <w:rPr>
                <w:rStyle w:val="Strong"/>
                <w:rFonts w:cs="B Nazanin"/>
                <w:b w:val="0"/>
                <w:bCs w:val="0"/>
                <w:sz w:val="24"/>
                <w:szCs w:val="24"/>
                <w:rtl/>
              </w:rPr>
            </w:pPr>
          </w:p>
        </w:tc>
        <w:tc>
          <w:tcPr>
            <w:tcW w:w="10487" w:type="dxa"/>
            <w:tcBorders>
              <w:left w:val="thinThickSmallGap" w:sz="12" w:space="0" w:color="auto"/>
              <w:right w:val="thickThinSmallGap" w:sz="12" w:space="0" w:color="auto"/>
            </w:tcBorders>
          </w:tcPr>
          <w:p w14:paraId="68D7C354" w14:textId="3FE3707A" w:rsidR="00806DC7" w:rsidRPr="00E608F6" w:rsidRDefault="00806DC7" w:rsidP="00806DC7">
            <w:pPr>
              <w:bidi/>
              <w:rPr>
                <w:rFonts w:cs="B Nazanin"/>
                <w:b/>
                <w:bCs/>
                <w:rtl/>
              </w:rPr>
            </w:pPr>
            <w:r w:rsidRPr="00E608F6">
              <w:rPr>
                <w:rFonts w:asciiTheme="minorHAnsi" w:eastAsiaTheme="minorHAnsi" w:hAnsiTheme="minorHAnsi" w:cs="B Nazanin" w:hint="cs"/>
                <w:noProof/>
                <w:rtl/>
                <w:lang w:val="fa-IR" w:bidi="fa-IR"/>
              </w:rPr>
              <mc:AlternateContent>
                <mc:Choice Requires="wpg">
                  <w:drawing>
                    <wp:anchor distT="0" distB="0" distL="114300" distR="114300" simplePos="0" relativeHeight="251759616" behindDoc="0" locked="0" layoutInCell="1" allowOverlap="1" wp14:anchorId="152F4B81" wp14:editId="6E591D4A">
                      <wp:simplePos x="0" y="0"/>
                      <wp:positionH relativeFrom="column">
                        <wp:posOffset>2640490</wp:posOffset>
                      </wp:positionH>
                      <wp:positionV relativeFrom="paragraph">
                        <wp:posOffset>102235</wp:posOffset>
                      </wp:positionV>
                      <wp:extent cx="1305546" cy="685800"/>
                      <wp:effectExtent l="57150" t="57150" r="47625" b="57150"/>
                      <wp:wrapNone/>
                      <wp:docPr id="118" name="Group 118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305546" cy="685800"/>
                                <a:chOff x="0" y="0"/>
                                <a:chExt cx="1957388" cy="1028700"/>
                              </a:xfrm>
                              <a:solidFill>
                                <a:schemeClr val="bg1"/>
                              </a:solidFill>
                              <a:scene3d>
                                <a:camera prst="obliqueTopRight"/>
                                <a:lightRig rig="threePt" dir="t"/>
                              </a:scene3d>
                            </wpg:grpSpPr>
                            <wpg:grpSp>
                              <wpg:cNvPr id="119" name="Group 119"/>
                              <wpg:cNvGrpSpPr/>
                              <wpg:grpSpPr>
                                <a:xfrm>
                                  <a:off x="0" y="0"/>
                                  <a:ext cx="1957388" cy="1028700"/>
                                  <a:chOff x="0" y="0"/>
                                  <a:chExt cx="2781300" cy="1504950"/>
                                </a:xfrm>
                                <a:grpFill/>
                              </wpg:grpSpPr>
                              <wps:wsp>
                                <wps:cNvPr id="120" name="Cube 120"/>
                                <wps:cNvSpPr/>
                                <wps:spPr>
                                  <a:xfrm>
                                    <a:off x="0" y="581025"/>
                                    <a:ext cx="695325" cy="752475"/>
                                  </a:xfrm>
                                  <a:prstGeom prst="cube">
                                    <a:avLst/>
                                  </a:prstGeom>
                                  <a:grpFill/>
                                  <a:ln w="6350" cap="flat" cmpd="sng" algn="ctr">
                                    <a:solidFill>
                                      <a:sysClr val="windowText" lastClr="000000"/>
                                    </a:solidFill>
                                    <a:prstDash val="solid"/>
                                    <a:miter lim="800000"/>
                                  </a:ln>
                                  <a:effectLst/>
                                </wps:spPr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121" name="Cube 121"/>
                                <wps:cNvSpPr/>
                                <wps:spPr>
                                  <a:xfrm>
                                    <a:off x="514350" y="581025"/>
                                    <a:ext cx="695325" cy="752475"/>
                                  </a:xfrm>
                                  <a:prstGeom prst="cube">
                                    <a:avLst/>
                                  </a:prstGeom>
                                  <a:grpFill/>
                                  <a:ln w="6350" cap="flat" cmpd="sng" algn="ctr">
                                    <a:solidFill>
                                      <a:sysClr val="windowText" lastClr="000000"/>
                                    </a:solidFill>
                                    <a:prstDash val="solid"/>
                                    <a:miter lim="800000"/>
                                  </a:ln>
                                  <a:effectLst/>
                                </wps:spPr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122" name="Cube 122"/>
                                <wps:cNvSpPr/>
                                <wps:spPr>
                                  <a:xfrm>
                                    <a:off x="1028700" y="581025"/>
                                    <a:ext cx="695325" cy="752475"/>
                                  </a:xfrm>
                                  <a:prstGeom prst="cube">
                                    <a:avLst/>
                                  </a:prstGeom>
                                  <a:grpFill/>
                                  <a:ln w="6350" cap="flat" cmpd="sng" algn="ctr">
                                    <a:solidFill>
                                      <a:sysClr val="windowText" lastClr="000000"/>
                                    </a:solidFill>
                                    <a:prstDash val="solid"/>
                                    <a:miter lim="800000"/>
                                  </a:ln>
                                  <a:effectLst/>
                                </wps:spPr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123" name="Cube 123"/>
                                <wps:cNvSpPr/>
                                <wps:spPr>
                                  <a:xfrm>
                                    <a:off x="0" y="0"/>
                                    <a:ext cx="695325" cy="752475"/>
                                  </a:xfrm>
                                  <a:prstGeom prst="cube">
                                    <a:avLst/>
                                  </a:prstGeom>
                                  <a:grpFill/>
                                  <a:ln w="6350" cap="flat" cmpd="sng" algn="ctr">
                                    <a:solidFill>
                                      <a:sysClr val="windowText" lastClr="000000"/>
                                    </a:solidFill>
                                    <a:prstDash val="solid"/>
                                    <a:miter lim="800000"/>
                                  </a:ln>
                                  <a:effectLst/>
                                </wps:spPr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124" name="Cube 124"/>
                                <wps:cNvSpPr/>
                                <wps:spPr>
                                  <a:xfrm>
                                    <a:off x="2085975" y="581025"/>
                                    <a:ext cx="695325" cy="771525"/>
                                  </a:xfrm>
                                  <a:prstGeom prst="cube">
                                    <a:avLst/>
                                  </a:prstGeom>
                                  <a:grpFill/>
                                  <a:ln w="6350" cap="flat" cmpd="sng" algn="ctr">
                                    <a:solidFill>
                                      <a:sysClr val="windowText" lastClr="000000"/>
                                    </a:solidFill>
                                    <a:prstDash val="solid"/>
                                    <a:miter lim="800000"/>
                                  </a:ln>
                                  <a:effectLst/>
                                </wps:spPr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125" name="Cube 125"/>
                                <wps:cNvSpPr/>
                                <wps:spPr>
                                  <a:xfrm>
                                    <a:off x="1552576" y="581025"/>
                                    <a:ext cx="695325" cy="752475"/>
                                  </a:xfrm>
                                  <a:prstGeom prst="cube">
                                    <a:avLst/>
                                  </a:prstGeom>
                                  <a:grpFill/>
                                  <a:ln w="6350" cap="flat" cmpd="sng" algn="ctr">
                                    <a:solidFill>
                                      <a:sysClr val="windowText" lastClr="000000"/>
                                    </a:solidFill>
                                    <a:prstDash val="solid"/>
                                    <a:miter lim="800000"/>
                                  </a:ln>
                                  <a:effectLst/>
                                </wps:spPr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126" name="Cube 126"/>
                                <wps:cNvSpPr/>
                                <wps:spPr>
                                  <a:xfrm>
                                    <a:off x="1390650" y="752475"/>
                                    <a:ext cx="695325" cy="752475"/>
                                  </a:xfrm>
                                  <a:prstGeom prst="cube">
                                    <a:avLst/>
                                  </a:prstGeom>
                                  <a:grpFill/>
                                  <a:ln w="6350" cap="flat" cmpd="sng" algn="ctr">
                                    <a:solidFill>
                                      <a:sysClr val="windowText" lastClr="000000"/>
                                    </a:solidFill>
                                    <a:prstDash val="solid"/>
                                    <a:miter lim="800000"/>
                                  </a:ln>
                                  <a:effectLst/>
                                </wps:spPr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127" name="Cube 127"/>
                                <wps:cNvSpPr/>
                                <wps:spPr>
                                  <a:xfrm>
                                    <a:off x="2072414" y="586141"/>
                                    <a:ext cx="695325" cy="752475"/>
                                  </a:xfrm>
                                  <a:prstGeom prst="cube">
                                    <a:avLst/>
                                  </a:prstGeom>
                                  <a:grpFill/>
                                  <a:ln w="6350" cap="flat" cmpd="sng" algn="ctr">
                                    <a:solidFill>
                                      <a:sysClr val="windowText" lastClr="000000"/>
                                    </a:solidFill>
                                    <a:prstDash val="solid"/>
                                    <a:miter lim="800000"/>
                                  </a:ln>
                                  <a:effectLst/>
                                </wps:spPr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  <wps:wsp>
                              <wps:cNvPr id="128" name="Cube 128"/>
                              <wps:cNvSpPr/>
                              <wps:spPr>
                                <a:xfrm>
                                  <a:off x="1343025" y="514350"/>
                                  <a:ext cx="489268" cy="514350"/>
                                </a:xfrm>
                                <a:prstGeom prst="cube">
                                  <a:avLst/>
                                </a:prstGeom>
                                <a:grpFill/>
                                <a:ln w="6350" cap="flat" cmpd="sng" algn="ctr">
                                  <a:solidFill>
                                    <a:sysClr val="windowText" lastClr="000000"/>
                                  </a:solidFill>
                                  <a:prstDash val="solid"/>
                                  <a:miter lim="800000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26AEC2E9" id="Group 118" o:spid="_x0000_s1026" style="position:absolute;left:0;text-align:left;margin-left:207.9pt;margin-top:8.05pt;width:102.8pt;height:54pt;z-index:251759616;mso-width-relative:margin;mso-height-relative:margin" coordsize="19573,102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">
                      <v:group id="Group 119" o:spid="_x0000_s1027" style="position:absolute;width:19573;height:10287" coordsize="27813,150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">
                        <v:shapetype id="_x0000_t16" coordsize="21600,21600" o:spt="16" adj="5400" path="m@0,l0@0,,21600@1,21600,21600@2,21600,xem0@0nfl@1@0,21600,em@1@0nfl@1,21600e">
                          <v:stroke joinstyle="miter"/>
                          <v:formulas>
                            <v:f eqn="val #0"/>
                            <v:f eqn="sum width 0 #0"/>
                            <v:f eqn="sum height 0 #0"/>
                            <v:f eqn="mid height #0"/>
                            <v:f eqn="prod @1 1 2"/>
                            <v:f eqn="prod @2 1 2"/>
                            <v:f eqn="mid width #0"/>
                          </v:formulas>
                          <v:path o:extrusionok="f" gradientshapeok="t" limo="10800,10800" o:connecttype="custom" o:connectlocs="@6,0;@4,@0;0,@3;@4,21600;@1,@3;21600,@5" o:connectangles="270,270,180,90,0,0" textboxrect="0,@0,@1,21600"/>
                          <v:handles>
                            <v:h position="topLeft,#0" switch="" yrange="0,21600"/>
                          </v:handles>
                          <o:complex v:ext="view"/>
                        </v:shapetype>
                        <v:shape id="Cube 120" o:spid="_x0000_s1028" type="#_x0000_t16" style="position:absolute;top:5810;width:6953;height:75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" filled="f" strokecolor="windowText" strokeweight=".5pt"/>
                        <v:shape id="Cube 121" o:spid="_x0000_s1029" type="#_x0000_t16" style="position:absolute;left:5143;top:5810;width:6953;height:75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" filled="f" strokecolor="windowText" strokeweight=".5pt"/>
                        <v:shape id="Cube 122" o:spid="_x0000_s1030" type="#_x0000_t16" style="position:absolute;left:10287;top:5810;width:6953;height:75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" filled="f" strokecolor="windowText" strokeweight=".5pt"/>
                        <v:shape id="Cube 123" o:spid="_x0000_s1031" type="#_x0000_t16" style="position:absolute;width:6953;height:75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" filled="f" strokecolor="windowText" strokeweight=".5pt"/>
                        <v:shape id="Cube 124" o:spid="_x0000_s1032" type="#_x0000_t16" style="position:absolute;left:20859;top:5810;width:6954;height:77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" filled="f" strokecolor="windowText" strokeweight=".5pt"/>
                        <v:shape id="Cube 125" o:spid="_x0000_s1033" type="#_x0000_t16" style="position:absolute;left:15525;top:5810;width:6954;height:75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" filled="f" strokecolor="windowText" strokeweight=".5pt"/>
                        <v:shape id="Cube 126" o:spid="_x0000_s1034" type="#_x0000_t16" style="position:absolute;left:13906;top:7524;width:6953;height:75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" filled="f" strokecolor="windowText" strokeweight=".5pt"/>
                        <v:shape id="Cube 127" o:spid="_x0000_s1035" type="#_x0000_t16" style="position:absolute;left:20724;top:5861;width:6953;height:75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" filled="f" strokecolor="windowText" strokeweight=".5pt"/>
                      </v:group>
                      <v:shape id="Cube 128" o:spid="_x0000_s1036" type="#_x0000_t16" style="position:absolute;left:13430;top:5143;width:4892;height:514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" filled="f" strokecolor="windowText" strokeweight=".5pt"/>
                    </v:group>
                  </w:pict>
                </mc:Fallback>
              </mc:AlternateContent>
            </w:r>
            <w:r w:rsidRPr="00E608F6">
              <w:rPr>
                <w:rFonts w:cs="B Nazanin"/>
                <w:noProof/>
                <w:rtl/>
                <w:lang w:bidi="fa-IR"/>
              </w:rPr>
              <w:drawing>
                <wp:anchor distT="0" distB="0" distL="114300" distR="114300" simplePos="0" relativeHeight="251760640" behindDoc="0" locked="0" layoutInCell="1" allowOverlap="1" wp14:anchorId="386D6FAB" wp14:editId="6BC59AD6">
                  <wp:simplePos x="0" y="0"/>
                  <wp:positionH relativeFrom="column">
                    <wp:posOffset>16510</wp:posOffset>
                  </wp:positionH>
                  <wp:positionV relativeFrom="paragraph">
                    <wp:posOffset>43947</wp:posOffset>
                  </wp:positionV>
                  <wp:extent cx="2257425" cy="843783"/>
                  <wp:effectExtent l="0" t="0" r="0" b="0"/>
                  <wp:wrapNone/>
                  <wp:docPr id="129" name="Picture 1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0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880" t="3570" r="6202" b="25672"/>
                          <a:stretch/>
                        </pic:blipFill>
                        <pic:spPr bwMode="auto">
                          <a:xfrm>
                            <a:off x="0" y="0"/>
                            <a:ext cx="2264645" cy="8464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E608F6">
              <w:rPr>
                <w:rFonts w:cs="B Nazanin"/>
                <w:b/>
                <w:bCs/>
                <w:rtl/>
              </w:rPr>
              <w:t>د</w:t>
            </w:r>
            <w:r w:rsidRPr="00E608F6">
              <w:rPr>
                <w:rFonts w:cs="B Nazanin" w:hint="cs"/>
                <w:b/>
                <w:bCs/>
                <w:rtl/>
              </w:rPr>
              <w:t>ی</w:t>
            </w:r>
            <w:r w:rsidRPr="00E608F6">
              <w:rPr>
                <w:rFonts w:cs="B Nazanin" w:hint="eastAsia"/>
                <w:b/>
                <w:bCs/>
                <w:rtl/>
              </w:rPr>
              <w:t>د</w:t>
            </w:r>
            <w:r w:rsidRPr="00E608F6">
              <w:rPr>
                <w:rFonts w:cs="B Nazanin"/>
                <w:b/>
                <w:bCs/>
                <w:rtl/>
              </w:rPr>
              <w:t xml:space="preserve"> از روبه رو</w:t>
            </w:r>
            <w:r w:rsidRPr="00E608F6">
              <w:rPr>
                <w:rFonts w:cs="B Nazanin" w:hint="cs"/>
                <w:b/>
                <w:bCs/>
                <w:rtl/>
              </w:rPr>
              <w:t xml:space="preserve"> و سمت راست</w:t>
            </w:r>
            <w:r w:rsidRPr="00E608F6">
              <w:rPr>
                <w:rFonts w:cs="B Nazanin"/>
                <w:b/>
                <w:bCs/>
                <w:rtl/>
              </w:rPr>
              <w:t xml:space="preserve"> شکل داده شده را رسم کن</w:t>
            </w:r>
            <w:r w:rsidRPr="00E608F6">
              <w:rPr>
                <w:rFonts w:cs="B Nazanin" w:hint="cs"/>
                <w:b/>
                <w:bCs/>
                <w:rtl/>
              </w:rPr>
              <w:t>ی</w:t>
            </w:r>
            <w:r w:rsidRPr="00E608F6">
              <w:rPr>
                <w:rFonts w:cs="B Nazanin" w:hint="eastAsia"/>
                <w:b/>
                <w:bCs/>
                <w:rtl/>
              </w:rPr>
              <w:t>د</w:t>
            </w:r>
            <w:r w:rsidRPr="00E608F6">
              <w:rPr>
                <w:rFonts w:cs="B Nazanin"/>
                <w:b/>
                <w:bCs/>
                <w:rtl/>
              </w:rPr>
              <w:t xml:space="preserve">. </w:t>
            </w:r>
          </w:p>
          <w:p w14:paraId="74F6D6D3" w14:textId="335973DD" w:rsidR="00806DC7" w:rsidRPr="00E608F6" w:rsidRDefault="00806DC7" w:rsidP="00806DC7">
            <w:pPr>
              <w:tabs>
                <w:tab w:val="left" w:pos="7808"/>
              </w:tabs>
              <w:bidi/>
              <w:rPr>
                <w:rFonts w:ascii="IPT.Nazanin" w:hAnsi="IPT.Nazanin" w:cs="B Nazanin"/>
                <w:noProof/>
                <w:rtl/>
                <w:lang w:bidi="fa-IR"/>
              </w:rPr>
            </w:pPr>
          </w:p>
          <w:p w14:paraId="569D2421" w14:textId="77777777" w:rsidR="00806DC7" w:rsidRPr="00E608F6" w:rsidRDefault="00806DC7" w:rsidP="00806DC7">
            <w:pPr>
              <w:tabs>
                <w:tab w:val="left" w:pos="7808"/>
              </w:tabs>
              <w:bidi/>
              <w:rPr>
                <w:rFonts w:ascii="IPT.Nazanin" w:hAnsi="IPT.Nazanin" w:cs="B Nazanin"/>
                <w:noProof/>
                <w:rtl/>
                <w:lang w:bidi="fa-IR"/>
              </w:rPr>
            </w:pPr>
          </w:p>
          <w:p w14:paraId="208451F9" w14:textId="39985854" w:rsidR="00806DC7" w:rsidRPr="00E608F6" w:rsidRDefault="00806DC7" w:rsidP="00806DC7">
            <w:pPr>
              <w:tabs>
                <w:tab w:val="left" w:pos="7808"/>
              </w:tabs>
              <w:bidi/>
              <w:rPr>
                <w:rFonts w:ascii="IPT.Nazanin" w:hAnsi="IPT.Nazanin" w:cs="B Nazanin"/>
                <w:noProof/>
                <w:rtl/>
                <w:lang w:bidi="fa-IR"/>
              </w:rPr>
            </w:pPr>
          </w:p>
        </w:tc>
      </w:tr>
      <w:tr w:rsidR="00806DC7" w:rsidRPr="00E608F6" w14:paraId="551D21E5" w14:textId="77777777" w:rsidTr="00301714">
        <w:trPr>
          <w:trHeight w:val="1856"/>
        </w:trPr>
        <w:tc>
          <w:tcPr>
            <w:tcW w:w="475" w:type="dxa"/>
            <w:tcBorders>
              <w:right w:val="thinThickSmallGap" w:sz="12" w:space="0" w:color="auto"/>
            </w:tcBorders>
            <w:vAlign w:val="center"/>
          </w:tcPr>
          <w:p w14:paraId="17C895B6" w14:textId="77777777" w:rsidR="00806DC7" w:rsidRPr="00E608F6" w:rsidRDefault="00806DC7" w:rsidP="00806DC7">
            <w:pPr>
              <w:pStyle w:val="ListParagraph"/>
              <w:numPr>
                <w:ilvl w:val="0"/>
                <w:numId w:val="3"/>
              </w:numPr>
              <w:jc w:val="center"/>
              <w:rPr>
                <w:rStyle w:val="Strong"/>
                <w:rFonts w:cs="B Nazanin"/>
                <w:b w:val="0"/>
                <w:bCs w:val="0"/>
                <w:sz w:val="24"/>
                <w:szCs w:val="24"/>
                <w:rtl/>
              </w:rPr>
            </w:pPr>
          </w:p>
        </w:tc>
        <w:tc>
          <w:tcPr>
            <w:tcW w:w="10487" w:type="dxa"/>
            <w:tcBorders>
              <w:left w:val="thinThickSmallGap" w:sz="12" w:space="0" w:color="auto"/>
              <w:right w:val="thickThinSmallGap" w:sz="12" w:space="0" w:color="auto"/>
            </w:tcBorders>
          </w:tcPr>
          <w:p w14:paraId="4D6C89D4" w14:textId="2F59F9D9" w:rsidR="00806DC7" w:rsidRPr="00E608F6" w:rsidRDefault="00806DC7" w:rsidP="00806DC7">
            <w:pPr>
              <w:tabs>
                <w:tab w:val="left" w:pos="3862"/>
              </w:tabs>
              <w:bidi/>
              <w:rPr>
                <w:rFonts w:cs="B Nazanin"/>
                <w:b/>
                <w:bCs/>
                <w:rtl/>
              </w:rPr>
            </w:pPr>
            <w:r w:rsidRPr="00E608F6">
              <w:rPr>
                <w:rFonts w:ascii="Calibri" w:eastAsia="Calibri" w:hAnsi="Calibri" w:cs="B Nazanin"/>
                <w:noProof/>
              </w:rPr>
              <mc:AlternateContent>
                <mc:Choice Requires="wpg">
                  <w:drawing>
                    <wp:anchor distT="0" distB="0" distL="114300" distR="114300" simplePos="0" relativeHeight="251752448" behindDoc="0" locked="0" layoutInCell="1" allowOverlap="1" wp14:anchorId="3C5058F0" wp14:editId="16D206CB">
                      <wp:simplePos x="0" y="0"/>
                      <wp:positionH relativeFrom="column">
                        <wp:posOffset>-101275</wp:posOffset>
                      </wp:positionH>
                      <wp:positionV relativeFrom="paragraph">
                        <wp:posOffset>-5715</wp:posOffset>
                      </wp:positionV>
                      <wp:extent cx="931291" cy="1001395"/>
                      <wp:effectExtent l="0" t="0" r="0" b="27305"/>
                      <wp:wrapNone/>
                      <wp:docPr id="38" name="Group 38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931291" cy="1001395"/>
                                <a:chOff x="1819" y="444780"/>
                                <a:chExt cx="1340712" cy="1659705"/>
                              </a:xfrm>
                            </wpg:grpSpPr>
                            <wps:wsp>
                              <wps:cNvPr id="34" name="Cube 34"/>
                              <wps:cNvSpPr/>
                              <wps:spPr>
                                <a:xfrm rot="16200000">
                                  <a:off x="101549" y="1049224"/>
                                  <a:ext cx="1265577" cy="844945"/>
                                </a:xfrm>
                                <a:prstGeom prst="cube">
                                  <a:avLst/>
                                </a:prstGeom>
                                <a:solidFill>
                                  <a:sysClr val="window" lastClr="FFFFFF"/>
                                </a:solidFill>
                                <a:ln w="25400" cap="flat" cmpd="sng" algn="ctr">
                                  <a:solidFill>
                                    <a:sysClr val="windowText" lastClr="000000"/>
                                  </a:solidFill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5" name="Text Box 35"/>
                              <wps:cNvSpPr txBox="1"/>
                              <wps:spPr>
                                <a:xfrm>
                                  <a:off x="1819" y="1019174"/>
                                  <a:ext cx="371476" cy="518926"/>
                                </a:xfrm>
                                <a:prstGeom prst="rect">
                                  <a:avLst/>
                                </a:prstGeom>
                                <a:noFill/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txbx>
                                <w:txbxContent>
                                  <w:p w14:paraId="107D7B8E" w14:textId="77777777" w:rsidR="001E0487" w:rsidRPr="00A9011A" w:rsidRDefault="001E0487" w:rsidP="00744EFF">
                                    <w:pPr>
                                      <w:rPr>
                                        <w:rFonts w:cs="B Nazanin"/>
                                        <w:b/>
                                        <w:bCs/>
                                        <w:lang w:bidi="fa-IR"/>
                                      </w:rPr>
                                    </w:pPr>
                                    <w:r w:rsidRPr="00A9011A">
                                      <w:rPr>
                                        <w:rFonts w:cs="B Nazanin" w:hint="cs"/>
                                        <w:b/>
                                        <w:bCs/>
                                        <w:rtl/>
                                        <w:lang w:bidi="fa-IR"/>
                                      </w:rPr>
                                      <w:t>5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6" name="Text Box 36"/>
                              <wps:cNvSpPr txBox="1"/>
                              <wps:spPr>
                                <a:xfrm>
                                  <a:off x="971056" y="575512"/>
                                  <a:ext cx="371475" cy="525374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38F9AC89" w14:textId="77777777" w:rsidR="001E0487" w:rsidRPr="00A9011A" w:rsidRDefault="001E0487" w:rsidP="00744EFF">
                                    <w:pPr>
                                      <w:rPr>
                                        <w:rFonts w:cs="B Nazanin"/>
                                        <w:b/>
                                        <w:bCs/>
                                        <w:lang w:bidi="fa-IR"/>
                                      </w:rPr>
                                    </w:pPr>
                                    <w:r w:rsidRPr="00A9011A">
                                      <w:rPr>
                                        <w:rFonts w:cs="B Nazanin" w:hint="cs"/>
                                        <w:b/>
                                        <w:bCs/>
                                        <w:rtl/>
                                        <w:lang w:bidi="fa-IR"/>
                                      </w:rPr>
                                      <w:t>4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7" name="Text Box 37"/>
                              <wps:cNvSpPr txBox="1"/>
                              <wps:spPr>
                                <a:xfrm>
                                  <a:off x="428404" y="444780"/>
                                  <a:ext cx="371476" cy="49516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5D5CD537" w14:textId="77777777" w:rsidR="001E0487" w:rsidRPr="00A9011A" w:rsidRDefault="001E0487" w:rsidP="00744EFF">
                                    <w:pPr>
                                      <w:rPr>
                                        <w:rFonts w:cs="B Nazanin"/>
                                        <w:b/>
                                        <w:bCs/>
                                        <w:lang w:bidi="fa-IR"/>
                                      </w:rPr>
                                    </w:pPr>
                                    <w:r w:rsidRPr="00A9011A">
                                      <w:rPr>
                                        <w:rFonts w:cs="B Nazanin" w:hint="cs"/>
                                        <w:b/>
                                        <w:bCs/>
                                        <w:rtl/>
                                        <w:lang w:bidi="fa-IR"/>
                                      </w:rPr>
                                      <w:t>3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3C5058F0" id="Group 38" o:spid="_x0000_s1031" style="position:absolute;left:0;text-align:left;margin-left:-7.95pt;margin-top:-.45pt;width:73.35pt;height:78.85pt;z-index:251752448;mso-width-relative:margin;mso-height-relative:margin" coordorigin="18,4447" coordsize="13407,165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">
                      <v:shapetype id="_x0000_t16" coordsize="21600,21600" o:spt="16" adj="5400" path="m@0,l0@0,,21600@1,21600,21600@2,21600,xem0@0nfl@1@0,21600,em@1@0nfl@1,21600e">
                        <v:stroke joinstyle="miter"/>
                        <v:formulas>
                          <v:f eqn="val #0"/>
                          <v:f eqn="sum width 0 #0"/>
                          <v:f eqn="sum height 0 #0"/>
                          <v:f eqn="mid height #0"/>
                          <v:f eqn="prod @1 1 2"/>
                          <v:f eqn="prod @2 1 2"/>
                          <v:f eqn="mid width #0"/>
                        </v:formulas>
                        <v:path o:extrusionok="f" gradientshapeok="t" limo="10800,10800" o:connecttype="custom" o:connectlocs="@6,0;@4,@0;0,@3;@4,21600;@1,@3;21600,@5" o:connectangles="270,270,180,90,0,0" textboxrect="0,@0,@1,21600"/>
                        <v:handles>
                          <v:h position="topLeft,#0" switch="" yrange="0,21600"/>
                        </v:handles>
                        <o:complex v:ext="view"/>
                      </v:shapetype>
                      <v:shape id="Cube 34" o:spid="_x0000_s1032" type="#_x0000_t16" style="position:absolute;left:1015;top:10492;width:12655;height:8450;rotation:-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" fillcolor="window" strokecolor="windowText" strokeweight="2pt"/>
                      <v:shape id="Text Box 35" o:spid="_x0000_s1033" type="#_x0000_t202" style="position:absolute;left:18;top:10191;width:3714;height:51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" filled="f" stroked="f" strokeweight="2pt">
                        <v:textbox>
                          <w:txbxContent>
                            <w:p w14:paraId="107D7B8E" w14:textId="77777777" w:rsidR="001E0487" w:rsidRPr="00A9011A" w:rsidRDefault="001E0487" w:rsidP="00744EFF">
                              <w:pPr>
                                <w:rPr>
                                  <w:rFonts w:cs="B Nazanin"/>
                                  <w:b/>
                                  <w:bCs/>
                                  <w:lang w:bidi="fa-IR"/>
                                </w:rPr>
                              </w:pPr>
                              <w:r w:rsidRPr="00A9011A">
                                <w:rPr>
                                  <w:rFonts w:cs="B Nazanin" w:hint="cs"/>
                                  <w:b/>
                                  <w:bCs/>
                                  <w:rtl/>
                                  <w:lang w:bidi="fa-IR"/>
                                </w:rPr>
                                <w:t>5</w:t>
                              </w:r>
                            </w:p>
                          </w:txbxContent>
                        </v:textbox>
                      </v:shape>
                      <v:shape id="Text Box 36" o:spid="_x0000_s1034" type="#_x0000_t202" style="position:absolute;left:9710;top:5755;width:3715;height:52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" filled="f" stroked="f" strokeweight=".5pt">
                        <v:textbox>
                          <w:txbxContent>
                            <w:p w14:paraId="38F9AC89" w14:textId="77777777" w:rsidR="001E0487" w:rsidRPr="00A9011A" w:rsidRDefault="001E0487" w:rsidP="00744EFF">
                              <w:pPr>
                                <w:rPr>
                                  <w:rFonts w:cs="B Nazanin"/>
                                  <w:b/>
                                  <w:bCs/>
                                  <w:lang w:bidi="fa-IR"/>
                                </w:rPr>
                              </w:pPr>
                              <w:r w:rsidRPr="00A9011A">
                                <w:rPr>
                                  <w:rFonts w:cs="B Nazanin" w:hint="cs"/>
                                  <w:b/>
                                  <w:bCs/>
                                  <w:rtl/>
                                  <w:lang w:bidi="fa-IR"/>
                                </w:rPr>
                                <w:t>4</w:t>
                              </w:r>
                            </w:p>
                          </w:txbxContent>
                        </v:textbox>
                      </v:shape>
                      <v:shape id="Text Box 37" o:spid="_x0000_s1035" type="#_x0000_t202" style="position:absolute;left:4284;top:4447;width:3714;height:49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" filled="f" stroked="f" strokeweight=".5pt">
                        <v:textbox>
                          <w:txbxContent>
                            <w:p w14:paraId="5D5CD537" w14:textId="77777777" w:rsidR="001E0487" w:rsidRPr="00A9011A" w:rsidRDefault="001E0487" w:rsidP="00744EFF">
                              <w:pPr>
                                <w:rPr>
                                  <w:rFonts w:cs="B Nazanin"/>
                                  <w:b/>
                                  <w:bCs/>
                                  <w:lang w:bidi="fa-IR"/>
                                </w:rPr>
                              </w:pPr>
                              <w:r w:rsidRPr="00A9011A">
                                <w:rPr>
                                  <w:rFonts w:cs="B Nazanin" w:hint="cs"/>
                                  <w:b/>
                                  <w:bCs/>
                                  <w:rtl/>
                                  <w:lang w:bidi="fa-IR"/>
                                </w:rPr>
                                <w:t>3</w:t>
                              </w:r>
                            </w:p>
                          </w:txbxContent>
                        </v:textbox>
                      </v:shape>
                    </v:group>
                  </w:pict>
                </mc:Fallback>
              </mc:AlternateContent>
            </w:r>
            <w:r w:rsidRPr="00E608F6">
              <w:rPr>
                <w:rFonts w:cs="B Nazanin" w:hint="cs"/>
                <w:b/>
                <w:bCs/>
                <w:rtl/>
              </w:rPr>
              <w:t>حجم شکل های زیر را حساب کنید.</w:t>
            </w:r>
            <w:r w:rsidRPr="00E608F6">
              <w:rPr>
                <w:rFonts w:cs="B Nazanin"/>
                <w:b/>
                <w:bCs/>
                <w:rtl/>
              </w:rPr>
              <w:t xml:space="preserve"> </w:t>
            </w:r>
            <w:r w:rsidRPr="00E608F6">
              <w:rPr>
                <w:rFonts w:eastAsiaTheme="minorEastAsia" w:cs="B Nazanin"/>
                <w:b/>
                <w:bCs/>
                <w:position w:val="-10"/>
              </w:rPr>
              <w:object w:dxaOrig="740" w:dyaOrig="320" w14:anchorId="178E2E9A">
                <v:shape id="_x0000_i1071" type="#_x0000_t75" style="width:37.5pt;height:16.5pt" o:ole="">
                  <v:imagedata r:id="rId109" o:title=""/>
                </v:shape>
                <o:OLEObject Type="Embed" ProgID="Equation.DSMT4" ShapeID="_x0000_i1071" DrawAspect="Content" ObjectID="_1809259608" r:id="rId110"/>
              </w:object>
            </w:r>
          </w:p>
          <w:p w14:paraId="05241A99" w14:textId="5D031203" w:rsidR="00806DC7" w:rsidRPr="00E608F6" w:rsidRDefault="00806DC7" w:rsidP="00806DC7">
            <w:pPr>
              <w:bidi/>
              <w:rPr>
                <w:rFonts w:asciiTheme="minorHAnsi" w:eastAsiaTheme="minorHAnsi" w:hAnsiTheme="minorHAnsi" w:cs="B Nazanin"/>
                <w:rtl/>
                <w:lang w:bidi="fa-IR"/>
              </w:rPr>
            </w:pPr>
            <w:r w:rsidRPr="00E608F6">
              <w:rPr>
                <w:rFonts w:cs="B Nazanin"/>
                <w:b/>
                <w:bCs/>
                <w:rtl/>
              </w:rPr>
              <w:tab/>
            </w:r>
            <w:r w:rsidRPr="00E608F6">
              <w:rPr>
                <w:rFonts w:cs="B Nazanin" w:hint="cs"/>
                <w:b/>
                <w:bCs/>
                <w:rtl/>
              </w:rPr>
              <w:t xml:space="preserve">                                                          </w:t>
            </w:r>
            <w:r w:rsidRPr="00E608F6">
              <w:rPr>
                <w:rFonts w:cs="B Nazanin"/>
                <w:b/>
                <w:bCs/>
              </w:rPr>
              <w:t xml:space="preserve"> </w:t>
            </w:r>
            <w:r w:rsidRPr="00E608F6">
              <w:rPr>
                <w:rFonts w:cs="B Nazanin"/>
                <w:b/>
                <w:bCs/>
              </w:rPr>
              <w:object w:dxaOrig="1113" w:dyaOrig="1209" w14:anchorId="449E85BD">
                <v:shape id="_x0000_i1072" type="#_x0000_t75" style="width:55.5pt;height:60.75pt" o:ole="">
                  <v:imagedata r:id="rId111" o:title=""/>
                </v:shape>
                <o:OLEObject Type="Embed" ProgID="FXDraw.Graphic" ShapeID="_x0000_i1072" DrawAspect="Content" ObjectID="_1809259609" r:id="rId112"/>
              </w:object>
            </w:r>
          </w:p>
        </w:tc>
      </w:tr>
      <w:tr w:rsidR="00806DC7" w:rsidRPr="00E608F6" w14:paraId="45EF5585" w14:textId="77777777" w:rsidTr="00301714">
        <w:trPr>
          <w:trHeight w:val="851"/>
        </w:trPr>
        <w:tc>
          <w:tcPr>
            <w:tcW w:w="475" w:type="dxa"/>
            <w:tcBorders>
              <w:right w:val="thinThickSmallGap" w:sz="12" w:space="0" w:color="auto"/>
            </w:tcBorders>
            <w:vAlign w:val="center"/>
          </w:tcPr>
          <w:p w14:paraId="0C6DC1BA" w14:textId="77777777" w:rsidR="00806DC7" w:rsidRPr="00E608F6" w:rsidRDefault="00806DC7" w:rsidP="00806DC7">
            <w:pPr>
              <w:pStyle w:val="ListParagraph"/>
              <w:numPr>
                <w:ilvl w:val="0"/>
                <w:numId w:val="3"/>
              </w:numPr>
              <w:jc w:val="center"/>
              <w:rPr>
                <w:rStyle w:val="Strong"/>
                <w:rFonts w:cs="B Nazanin"/>
                <w:b w:val="0"/>
                <w:bCs w:val="0"/>
                <w:sz w:val="24"/>
                <w:szCs w:val="24"/>
                <w:rtl/>
              </w:rPr>
            </w:pPr>
          </w:p>
        </w:tc>
        <w:tc>
          <w:tcPr>
            <w:tcW w:w="10487" w:type="dxa"/>
            <w:tcBorders>
              <w:left w:val="thinThickSmallGap" w:sz="12" w:space="0" w:color="auto"/>
              <w:right w:val="thickThinSmallGap" w:sz="12" w:space="0" w:color="auto"/>
            </w:tcBorders>
          </w:tcPr>
          <w:p w14:paraId="64DD1E55" w14:textId="6B6C0AD9" w:rsidR="00806DC7" w:rsidRPr="00E608F6" w:rsidRDefault="00806DC7" w:rsidP="00806DC7">
            <w:pPr>
              <w:tabs>
                <w:tab w:val="left" w:pos="7582"/>
              </w:tabs>
              <w:jc w:val="right"/>
              <w:rPr>
                <w:rFonts w:cs="B Nazanin"/>
                <w:b/>
                <w:bCs/>
                <w:rtl/>
              </w:rPr>
            </w:pPr>
            <w:r w:rsidRPr="00E608F6">
              <w:rPr>
                <w:rFonts w:cs="B Nazanin" w:hint="cs"/>
                <w:b/>
                <w:bCs/>
                <w:rtl/>
              </w:rPr>
              <w:t>یک استخر به طول 8  و عرض 4 متر داریم؛ اگر ارتفاع استخر 2 متر باشد حجم استخر را حساب کنید.</w:t>
            </w:r>
            <w:r w:rsidR="00C707D1">
              <w:rPr>
                <w:rFonts w:cs="B Nazanin" w:hint="cs"/>
                <w:b/>
                <w:bCs/>
                <w:rtl/>
              </w:rPr>
              <w:t xml:space="preserve"> </w:t>
            </w:r>
            <w:r w:rsidRPr="00E608F6">
              <w:rPr>
                <w:rFonts w:cs="B Nazanin" w:hint="cs"/>
                <w:b/>
                <w:bCs/>
                <w:rtl/>
              </w:rPr>
              <w:t>( نوشتن رابطه الزامی است)</w:t>
            </w:r>
          </w:p>
          <w:p w14:paraId="3D2DD02C" w14:textId="77777777" w:rsidR="00806DC7" w:rsidRPr="00E608F6" w:rsidRDefault="00806DC7" w:rsidP="00806DC7">
            <w:pPr>
              <w:tabs>
                <w:tab w:val="left" w:pos="7582"/>
              </w:tabs>
              <w:jc w:val="right"/>
              <w:rPr>
                <w:rFonts w:cs="B Nazanin"/>
                <w:b/>
                <w:bCs/>
                <w:lang w:bidi="fa-IR"/>
              </w:rPr>
            </w:pPr>
          </w:p>
          <w:p w14:paraId="69ADA712" w14:textId="316D850D" w:rsidR="00806DC7" w:rsidRPr="00E608F6" w:rsidRDefault="00806DC7" w:rsidP="00806DC7">
            <w:pPr>
              <w:bidi/>
              <w:rPr>
                <w:rFonts w:cs="B Nazanin"/>
                <w:b/>
                <w:bCs/>
                <w:rtl/>
                <w:lang w:bidi="fa-IR"/>
              </w:rPr>
            </w:pPr>
          </w:p>
        </w:tc>
      </w:tr>
      <w:tr w:rsidR="00806DC7" w:rsidRPr="00E608F6" w14:paraId="37C92A3A" w14:textId="77777777" w:rsidTr="00301714">
        <w:trPr>
          <w:trHeight w:val="851"/>
        </w:trPr>
        <w:tc>
          <w:tcPr>
            <w:tcW w:w="475" w:type="dxa"/>
            <w:tcBorders>
              <w:right w:val="thinThickSmallGap" w:sz="12" w:space="0" w:color="auto"/>
            </w:tcBorders>
            <w:vAlign w:val="center"/>
          </w:tcPr>
          <w:p w14:paraId="6326C3AE" w14:textId="77777777" w:rsidR="00806DC7" w:rsidRPr="00E608F6" w:rsidRDefault="00806DC7" w:rsidP="00806DC7">
            <w:pPr>
              <w:pStyle w:val="ListParagraph"/>
              <w:numPr>
                <w:ilvl w:val="0"/>
                <w:numId w:val="3"/>
              </w:numPr>
              <w:jc w:val="center"/>
              <w:rPr>
                <w:rStyle w:val="Strong"/>
                <w:rFonts w:cs="B Nazanin"/>
                <w:b w:val="0"/>
                <w:bCs w:val="0"/>
                <w:sz w:val="24"/>
                <w:szCs w:val="24"/>
                <w:rtl/>
              </w:rPr>
            </w:pPr>
          </w:p>
        </w:tc>
        <w:tc>
          <w:tcPr>
            <w:tcW w:w="10487" w:type="dxa"/>
            <w:tcBorders>
              <w:left w:val="thinThickSmallGap" w:sz="12" w:space="0" w:color="auto"/>
              <w:right w:val="thickThinSmallGap" w:sz="12" w:space="0" w:color="auto"/>
            </w:tcBorders>
          </w:tcPr>
          <w:p w14:paraId="495F103E" w14:textId="069E870E" w:rsidR="00806DC7" w:rsidRPr="00E608F6" w:rsidRDefault="00806DC7" w:rsidP="00806DC7">
            <w:pPr>
              <w:tabs>
                <w:tab w:val="left" w:pos="7359"/>
              </w:tabs>
              <w:bidi/>
              <w:rPr>
                <w:rFonts w:cs="B Nazanin"/>
                <w:b/>
                <w:bCs/>
                <w:noProof/>
                <w:rtl/>
                <w:lang w:bidi="fa-IR"/>
              </w:rPr>
            </w:pPr>
            <w:r w:rsidRPr="00E608F6">
              <w:rPr>
                <w:rFonts w:cs="B Nazanin" w:hint="cs"/>
                <w:b/>
                <w:bCs/>
                <w:noProof/>
                <w:rtl/>
              </w:rPr>
              <w:t>حجم یک منبع استوانه</w:t>
            </w:r>
            <w:r w:rsidRPr="00E608F6">
              <w:rPr>
                <w:rFonts w:cs="B Nazanin" w:hint="cs"/>
                <w:b/>
                <w:bCs/>
                <w:noProof/>
                <w:rtl/>
              </w:rPr>
              <w:softHyphen/>
              <w:t>ای شکل به شعاع قاعده یک متر و ارتفاع3  متر را حساب کنید.(نوشتن رابطه الزامی است)</w:t>
            </w:r>
          </w:p>
          <w:p w14:paraId="0AAFE3B4" w14:textId="77777777" w:rsidR="00806DC7" w:rsidRPr="00E608F6" w:rsidRDefault="00806DC7" w:rsidP="00806DC7">
            <w:pPr>
              <w:tabs>
                <w:tab w:val="left" w:pos="7359"/>
              </w:tabs>
              <w:bidi/>
              <w:rPr>
                <w:rFonts w:cs="B Nazanin"/>
                <w:b/>
                <w:bCs/>
                <w:noProof/>
                <w:rtl/>
                <w:lang w:bidi="fa-IR"/>
              </w:rPr>
            </w:pPr>
          </w:p>
          <w:p w14:paraId="612DDECC" w14:textId="77777777" w:rsidR="00806DC7" w:rsidRPr="00E608F6" w:rsidRDefault="00806DC7" w:rsidP="00806DC7">
            <w:pPr>
              <w:tabs>
                <w:tab w:val="left" w:pos="7582"/>
              </w:tabs>
              <w:jc w:val="right"/>
              <w:rPr>
                <w:rFonts w:cs="B Nazanin"/>
                <w:b/>
                <w:bCs/>
                <w:rtl/>
              </w:rPr>
            </w:pPr>
          </w:p>
        </w:tc>
      </w:tr>
      <w:tr w:rsidR="00806DC7" w:rsidRPr="00E608F6" w14:paraId="15A549EF" w14:textId="77777777" w:rsidTr="00301714">
        <w:trPr>
          <w:trHeight w:val="851"/>
        </w:trPr>
        <w:tc>
          <w:tcPr>
            <w:tcW w:w="475" w:type="dxa"/>
            <w:tcBorders>
              <w:right w:val="thinThickSmallGap" w:sz="12" w:space="0" w:color="auto"/>
            </w:tcBorders>
            <w:vAlign w:val="center"/>
          </w:tcPr>
          <w:p w14:paraId="064EB0C4" w14:textId="77777777" w:rsidR="00806DC7" w:rsidRPr="00E608F6" w:rsidRDefault="00806DC7" w:rsidP="00806DC7">
            <w:pPr>
              <w:pStyle w:val="ListParagraph"/>
              <w:numPr>
                <w:ilvl w:val="0"/>
                <w:numId w:val="3"/>
              </w:numPr>
              <w:jc w:val="center"/>
              <w:rPr>
                <w:rStyle w:val="Strong"/>
                <w:rFonts w:cs="B Nazanin"/>
                <w:b w:val="0"/>
                <w:bCs w:val="0"/>
                <w:sz w:val="24"/>
                <w:szCs w:val="24"/>
                <w:rtl/>
              </w:rPr>
            </w:pPr>
          </w:p>
        </w:tc>
        <w:tc>
          <w:tcPr>
            <w:tcW w:w="10487" w:type="dxa"/>
            <w:tcBorders>
              <w:left w:val="thinThickSmallGap" w:sz="12" w:space="0" w:color="auto"/>
              <w:right w:val="thickThinSmallGap" w:sz="12" w:space="0" w:color="auto"/>
            </w:tcBorders>
          </w:tcPr>
          <w:p w14:paraId="79091F38" w14:textId="366A9CAF" w:rsidR="00806DC7" w:rsidRPr="00E608F6" w:rsidRDefault="00806DC7" w:rsidP="009A0993">
            <w:pPr>
              <w:bidi/>
              <w:rPr>
                <w:rFonts w:cs="B Nazanin"/>
                <w:b/>
                <w:bCs/>
                <w:rtl/>
              </w:rPr>
            </w:pPr>
            <w:r w:rsidRPr="00E608F6">
              <w:rPr>
                <w:rFonts w:cs="B Nazanin" w:hint="cs"/>
                <w:b/>
                <w:bCs/>
                <w:rtl/>
              </w:rPr>
              <w:t>مساحت جانبی</w:t>
            </w:r>
            <w:r w:rsidR="009A0993">
              <w:rPr>
                <w:rFonts w:cs="B Nazanin" w:hint="cs"/>
                <w:b/>
                <w:bCs/>
                <w:rtl/>
              </w:rPr>
              <w:t xml:space="preserve"> </w:t>
            </w:r>
            <w:r w:rsidR="009B79C7">
              <w:rPr>
                <w:rFonts w:cs="B Nazanin" w:hint="cs"/>
                <w:b/>
                <w:bCs/>
                <w:rtl/>
              </w:rPr>
              <w:t xml:space="preserve">هر یک از </w:t>
            </w:r>
            <w:r w:rsidR="009A0993">
              <w:rPr>
                <w:rFonts w:cs="B Nazanin" w:hint="cs"/>
                <w:b/>
                <w:bCs/>
                <w:rtl/>
              </w:rPr>
              <w:t>شکل های زیر</w:t>
            </w:r>
            <w:r w:rsidRPr="00E608F6">
              <w:rPr>
                <w:rFonts w:cs="B Nazanin" w:hint="cs"/>
                <w:b/>
                <w:bCs/>
                <w:rtl/>
              </w:rPr>
              <w:t xml:space="preserve"> را محاسبه کنید.</w:t>
            </w:r>
          </w:p>
          <w:p w14:paraId="05668531" w14:textId="5DCA2359" w:rsidR="00806DC7" w:rsidRPr="00E608F6" w:rsidRDefault="009B79C7" w:rsidP="00806DC7">
            <w:pPr>
              <w:bidi/>
              <w:rPr>
                <w:rFonts w:cs="B Nazanin"/>
                <w:b/>
                <w:bCs/>
                <w:rtl/>
              </w:rPr>
            </w:pPr>
            <w:r w:rsidRPr="00A15A87">
              <w:rPr>
                <w:b/>
                <w:noProof/>
              </w:rPr>
              <w:drawing>
                <wp:anchor distT="0" distB="0" distL="114300" distR="114300" simplePos="0" relativeHeight="251778048" behindDoc="0" locked="0" layoutInCell="1" allowOverlap="1" wp14:anchorId="18AC64D8" wp14:editId="125B67C0">
                  <wp:simplePos x="0" y="0"/>
                  <wp:positionH relativeFrom="column">
                    <wp:posOffset>2096770</wp:posOffset>
                  </wp:positionH>
                  <wp:positionV relativeFrom="paragraph">
                    <wp:posOffset>56515</wp:posOffset>
                  </wp:positionV>
                  <wp:extent cx="1419225" cy="868045"/>
                  <wp:effectExtent l="0" t="0" r="9525" b="8255"/>
                  <wp:wrapNone/>
                  <wp:docPr id="53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3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14">
                                    <a14:imgEffect>
                                      <a14:sharpenSoften amount="5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19225" cy="8680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C612ED">
              <w:rPr>
                <w:rFonts w:ascii="Shabnam" w:hAnsi="Shabnam"/>
                <w:b/>
                <w:bCs/>
                <w:noProof/>
                <w:sz w:val="32"/>
                <w:szCs w:val="32"/>
                <w:rtl/>
                <w:lang w:bidi="fa-IR"/>
              </w:rPr>
              <w:drawing>
                <wp:anchor distT="0" distB="0" distL="114300" distR="114300" simplePos="0" relativeHeight="251780096" behindDoc="0" locked="0" layoutInCell="1" allowOverlap="1" wp14:anchorId="52B69E2E" wp14:editId="57A7E799">
                  <wp:simplePos x="0" y="0"/>
                  <wp:positionH relativeFrom="column">
                    <wp:posOffset>4798060</wp:posOffset>
                  </wp:positionH>
                  <wp:positionV relativeFrom="paragraph">
                    <wp:posOffset>6350</wp:posOffset>
                  </wp:positionV>
                  <wp:extent cx="805172" cy="857250"/>
                  <wp:effectExtent l="0" t="0" r="0" b="0"/>
                  <wp:wrapNone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2024-02-08_10-14.png"/>
                          <pic:cNvPicPr/>
                        </pic:nvPicPr>
                        <pic:blipFill rotWithShape="1">
                          <a:blip r:embed="rId1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5321" t="1929" r="19583" b="6605"/>
                          <a:stretch/>
                        </pic:blipFill>
                        <pic:spPr bwMode="auto">
                          <a:xfrm>
                            <a:off x="0" y="0"/>
                            <a:ext cx="805172" cy="8572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E608F6">
              <w:rPr>
                <w:rFonts w:cs="B Nazanin"/>
                <w:b/>
                <w:bCs/>
                <w:noProof/>
                <w:rtl/>
              </w:rPr>
              <w:drawing>
                <wp:anchor distT="0" distB="0" distL="114300" distR="114300" simplePos="0" relativeHeight="251767808" behindDoc="0" locked="0" layoutInCell="1" allowOverlap="1" wp14:anchorId="342EEB86" wp14:editId="5F6CB0EC">
                  <wp:simplePos x="0" y="0"/>
                  <wp:positionH relativeFrom="column">
                    <wp:posOffset>136525</wp:posOffset>
                  </wp:positionH>
                  <wp:positionV relativeFrom="paragraph">
                    <wp:posOffset>60960</wp:posOffset>
                  </wp:positionV>
                  <wp:extent cx="914400" cy="800100"/>
                  <wp:effectExtent l="0" t="0" r="0" b="0"/>
                  <wp:wrapNone/>
                  <wp:docPr id="4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14400" cy="8001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  <w:p w14:paraId="70B9BEA5" w14:textId="469C3A87" w:rsidR="009A0993" w:rsidRDefault="00806DC7" w:rsidP="00806DC7">
            <w:pPr>
              <w:bidi/>
              <w:rPr>
                <w:rFonts w:cs="B Nazanin"/>
                <w:b/>
                <w:bCs/>
                <w:rtl/>
                <w:lang w:bidi="fa-IR"/>
              </w:rPr>
            </w:pPr>
            <w:r w:rsidRPr="00E608F6">
              <w:rPr>
                <w:rFonts w:cs="B Nazanin"/>
                <w:b/>
                <w:bCs/>
                <w:rtl/>
              </w:rPr>
              <w:tab/>
            </w:r>
            <w:r w:rsidRPr="00E608F6">
              <w:rPr>
                <w:rFonts w:cs="B Nazanin" w:hint="cs"/>
                <w:b/>
                <w:bCs/>
                <w:rtl/>
              </w:rPr>
              <w:t xml:space="preserve">                       </w:t>
            </w:r>
          </w:p>
          <w:p w14:paraId="727E1798" w14:textId="77777777" w:rsidR="008809C0" w:rsidRDefault="008809C0" w:rsidP="008809C0">
            <w:pPr>
              <w:bidi/>
              <w:rPr>
                <w:rFonts w:cs="B Nazanin"/>
                <w:b/>
                <w:bCs/>
                <w:rtl/>
              </w:rPr>
            </w:pPr>
          </w:p>
          <w:p w14:paraId="13E00ED2" w14:textId="09753688" w:rsidR="00806DC7" w:rsidRPr="00E608F6" w:rsidRDefault="00806DC7" w:rsidP="009A0993">
            <w:pPr>
              <w:bidi/>
              <w:rPr>
                <w:rFonts w:cs="B Nazanin"/>
                <w:b/>
                <w:bCs/>
                <w:rtl/>
                <w:lang w:bidi="fa-IR"/>
              </w:rPr>
            </w:pPr>
            <w:r w:rsidRPr="00E608F6">
              <w:rPr>
                <w:rFonts w:cs="B Nazanin" w:hint="cs"/>
                <w:b/>
                <w:bCs/>
                <w:rtl/>
              </w:rPr>
              <w:t xml:space="preserve">          </w:t>
            </w:r>
            <w:r w:rsidRPr="00E608F6">
              <w:rPr>
                <w:rFonts w:cs="B Nazanin" w:hint="cs"/>
                <w:b/>
                <w:bCs/>
                <w:rtl/>
                <w:lang w:bidi="fa-IR"/>
              </w:rPr>
              <w:t xml:space="preserve">            </w:t>
            </w:r>
            <w:r w:rsidRPr="00E608F6">
              <w:rPr>
                <w:rFonts w:cs="B Nazanin" w:hint="cs"/>
                <w:b/>
                <w:bCs/>
                <w:rtl/>
              </w:rPr>
              <w:t xml:space="preserve">                                                                                                         </w:t>
            </w:r>
            <w:r w:rsidRPr="00E608F6">
              <w:rPr>
                <w:rFonts w:cs="B Nazanin"/>
                <w:b/>
                <w:bCs/>
              </w:rPr>
              <w:t xml:space="preserve">     </w:t>
            </w:r>
          </w:p>
        </w:tc>
      </w:tr>
      <w:tr w:rsidR="00806DC7" w:rsidRPr="00E608F6" w14:paraId="15B4CCE0" w14:textId="77777777" w:rsidTr="00301714">
        <w:trPr>
          <w:trHeight w:val="851"/>
        </w:trPr>
        <w:tc>
          <w:tcPr>
            <w:tcW w:w="475" w:type="dxa"/>
            <w:tcBorders>
              <w:right w:val="thinThickSmallGap" w:sz="12" w:space="0" w:color="auto"/>
            </w:tcBorders>
            <w:vAlign w:val="center"/>
          </w:tcPr>
          <w:p w14:paraId="3E711BE2" w14:textId="77777777" w:rsidR="00806DC7" w:rsidRPr="00E608F6" w:rsidRDefault="00806DC7" w:rsidP="00806DC7">
            <w:pPr>
              <w:pStyle w:val="ListParagraph"/>
              <w:numPr>
                <w:ilvl w:val="0"/>
                <w:numId w:val="3"/>
              </w:numPr>
              <w:jc w:val="center"/>
              <w:rPr>
                <w:rStyle w:val="Strong"/>
                <w:rFonts w:cs="B Nazanin"/>
                <w:b w:val="0"/>
                <w:bCs w:val="0"/>
                <w:sz w:val="24"/>
                <w:szCs w:val="24"/>
                <w:rtl/>
              </w:rPr>
            </w:pPr>
          </w:p>
        </w:tc>
        <w:tc>
          <w:tcPr>
            <w:tcW w:w="10487" w:type="dxa"/>
            <w:tcBorders>
              <w:left w:val="thinThickSmallGap" w:sz="12" w:space="0" w:color="auto"/>
              <w:right w:val="thickThinSmallGap" w:sz="12" w:space="0" w:color="auto"/>
            </w:tcBorders>
          </w:tcPr>
          <w:p w14:paraId="5AA378FA" w14:textId="49105BFA" w:rsidR="00806DC7" w:rsidRPr="00E608F6" w:rsidRDefault="00806DC7" w:rsidP="00806DC7">
            <w:pPr>
              <w:bidi/>
              <w:rPr>
                <w:rFonts w:asciiTheme="minorHAnsi" w:eastAsiaTheme="minorHAnsi" w:hAnsiTheme="minorHAnsi" w:cs="B Nazanin"/>
                <w:b/>
                <w:bCs/>
                <w:rtl/>
                <w:lang w:bidi="fa-IR"/>
              </w:rPr>
            </w:pPr>
            <w:r w:rsidRPr="00E608F6">
              <w:rPr>
                <w:rFonts w:asciiTheme="minorHAnsi" w:eastAsiaTheme="minorHAnsi" w:hAnsiTheme="minorHAnsi" w:cs="B Nazanin" w:hint="cs"/>
                <w:b/>
                <w:bCs/>
                <w:rtl/>
                <w:lang w:bidi="fa-IR"/>
              </w:rPr>
              <w:t>شعاع قاعده استوانه 3 سانتی متر و ارتفاع آن 10سانتی متر است. مساحت جانبی استوانه را به دست آورید.( عدد پی را 3 در نظر بگیرید . نوشتن فرمول الزامیست)</w:t>
            </w:r>
          </w:p>
          <w:p w14:paraId="13A561FC" w14:textId="77777777" w:rsidR="00806DC7" w:rsidRPr="00E608F6" w:rsidRDefault="00806DC7" w:rsidP="00806DC7">
            <w:pPr>
              <w:bidi/>
              <w:rPr>
                <w:rFonts w:asciiTheme="minorHAnsi" w:eastAsiaTheme="minorHAnsi" w:hAnsiTheme="minorHAnsi" w:cs="B Nazanin"/>
                <w:b/>
                <w:bCs/>
                <w:rtl/>
                <w:lang w:bidi="fa-IR"/>
              </w:rPr>
            </w:pPr>
          </w:p>
          <w:p w14:paraId="14477DE1" w14:textId="5C8AF9F1" w:rsidR="00806DC7" w:rsidRPr="00E608F6" w:rsidRDefault="00806DC7" w:rsidP="00806DC7">
            <w:pPr>
              <w:bidi/>
              <w:rPr>
                <w:rFonts w:asciiTheme="minorHAnsi" w:eastAsiaTheme="minorHAnsi" w:hAnsiTheme="minorHAnsi" w:cs="B Nazanin"/>
                <w:b/>
                <w:bCs/>
                <w:rtl/>
                <w:lang w:bidi="fa-IR"/>
              </w:rPr>
            </w:pPr>
          </w:p>
        </w:tc>
      </w:tr>
      <w:tr w:rsidR="00A012FB" w:rsidRPr="00E608F6" w14:paraId="58DC18E9" w14:textId="77777777" w:rsidTr="00301714">
        <w:trPr>
          <w:trHeight w:val="851"/>
        </w:trPr>
        <w:tc>
          <w:tcPr>
            <w:tcW w:w="475" w:type="dxa"/>
            <w:tcBorders>
              <w:right w:val="thinThickSmallGap" w:sz="12" w:space="0" w:color="auto"/>
            </w:tcBorders>
            <w:vAlign w:val="center"/>
          </w:tcPr>
          <w:p w14:paraId="7503B97E" w14:textId="77777777" w:rsidR="00A012FB" w:rsidRPr="00E608F6" w:rsidRDefault="00A012FB" w:rsidP="00806DC7">
            <w:pPr>
              <w:pStyle w:val="ListParagraph"/>
              <w:numPr>
                <w:ilvl w:val="0"/>
                <w:numId w:val="3"/>
              </w:numPr>
              <w:jc w:val="center"/>
              <w:rPr>
                <w:rStyle w:val="Strong"/>
                <w:rFonts w:cs="B Nazanin"/>
                <w:b w:val="0"/>
                <w:bCs w:val="0"/>
                <w:sz w:val="24"/>
                <w:szCs w:val="24"/>
                <w:rtl/>
              </w:rPr>
            </w:pPr>
          </w:p>
        </w:tc>
        <w:tc>
          <w:tcPr>
            <w:tcW w:w="10487" w:type="dxa"/>
            <w:tcBorders>
              <w:left w:val="thinThickSmallGap" w:sz="12" w:space="0" w:color="auto"/>
              <w:right w:val="thickThinSmallGap" w:sz="12" w:space="0" w:color="auto"/>
            </w:tcBorders>
          </w:tcPr>
          <w:p w14:paraId="0EB497B0" w14:textId="77777777" w:rsidR="00A012FB" w:rsidRPr="00E608F6" w:rsidRDefault="00A012FB" w:rsidP="00A012FB">
            <w:pPr>
              <w:tabs>
                <w:tab w:val="left" w:pos="7359"/>
              </w:tabs>
              <w:bidi/>
              <w:rPr>
                <w:rFonts w:cs="B Nazanin"/>
                <w:b/>
                <w:bCs/>
                <w:noProof/>
                <w:rtl/>
              </w:rPr>
            </w:pPr>
            <w:r w:rsidRPr="00E608F6">
              <w:rPr>
                <w:rFonts w:cs="B Nazanin" w:hint="cs"/>
                <w:b/>
                <w:bCs/>
                <w:rtl/>
              </w:rPr>
              <w:t>مساحت کل مکعبی به ضلع 10 سانتی متر چقدر است؟</w:t>
            </w:r>
          </w:p>
          <w:p w14:paraId="135536E1" w14:textId="77777777" w:rsidR="00A012FB" w:rsidRDefault="00A012FB" w:rsidP="00806DC7">
            <w:pPr>
              <w:bidi/>
              <w:rPr>
                <w:rFonts w:asciiTheme="minorHAnsi" w:eastAsiaTheme="minorHAnsi" w:hAnsiTheme="minorHAnsi" w:cs="B Nazanin"/>
                <w:b/>
                <w:bCs/>
                <w:rtl/>
                <w:lang w:bidi="fa-IR"/>
              </w:rPr>
            </w:pPr>
          </w:p>
          <w:p w14:paraId="2AF01ED8" w14:textId="385E43A1" w:rsidR="00A012FB" w:rsidRPr="00E608F6" w:rsidRDefault="00A012FB" w:rsidP="00A012FB">
            <w:pPr>
              <w:bidi/>
              <w:rPr>
                <w:rFonts w:asciiTheme="minorHAnsi" w:eastAsiaTheme="minorHAnsi" w:hAnsiTheme="minorHAnsi" w:cs="B Nazanin"/>
                <w:b/>
                <w:bCs/>
                <w:rtl/>
                <w:lang w:bidi="fa-IR"/>
              </w:rPr>
            </w:pPr>
          </w:p>
        </w:tc>
      </w:tr>
      <w:tr w:rsidR="00806DC7" w:rsidRPr="00E608F6" w14:paraId="3EBA346E" w14:textId="77777777" w:rsidTr="00301714">
        <w:trPr>
          <w:trHeight w:val="851"/>
        </w:trPr>
        <w:tc>
          <w:tcPr>
            <w:tcW w:w="475" w:type="dxa"/>
            <w:tcBorders>
              <w:right w:val="thinThickSmallGap" w:sz="12" w:space="0" w:color="auto"/>
            </w:tcBorders>
            <w:vAlign w:val="center"/>
          </w:tcPr>
          <w:p w14:paraId="1452258F" w14:textId="77777777" w:rsidR="00806DC7" w:rsidRPr="00E608F6" w:rsidRDefault="00806DC7" w:rsidP="00806DC7">
            <w:pPr>
              <w:pStyle w:val="ListParagraph"/>
              <w:numPr>
                <w:ilvl w:val="0"/>
                <w:numId w:val="3"/>
              </w:numPr>
              <w:jc w:val="center"/>
              <w:rPr>
                <w:rStyle w:val="Strong"/>
                <w:rFonts w:cs="B Nazanin"/>
                <w:b w:val="0"/>
                <w:bCs w:val="0"/>
                <w:sz w:val="24"/>
                <w:szCs w:val="24"/>
                <w:rtl/>
              </w:rPr>
            </w:pPr>
          </w:p>
        </w:tc>
        <w:tc>
          <w:tcPr>
            <w:tcW w:w="10487" w:type="dxa"/>
            <w:tcBorders>
              <w:left w:val="thinThickSmallGap" w:sz="12" w:space="0" w:color="auto"/>
              <w:right w:val="thickThinSmallGap" w:sz="12" w:space="0" w:color="auto"/>
            </w:tcBorders>
          </w:tcPr>
          <w:p w14:paraId="087A3B14" w14:textId="77777777" w:rsidR="00806DC7" w:rsidRPr="0050065D" w:rsidRDefault="00806DC7" w:rsidP="00806DC7">
            <w:pPr>
              <w:bidi/>
              <w:spacing w:line="276" w:lineRule="auto"/>
              <w:contextualSpacing/>
              <w:rPr>
                <w:rFonts w:ascii="Shabnam" w:hAnsi="Shabnam" w:cs="0 Nazanin Bold"/>
                <w:sz w:val="26"/>
                <w:szCs w:val="26"/>
                <w:rtl/>
              </w:rPr>
            </w:pPr>
            <w:r>
              <w:rPr>
                <w:noProof/>
              </w:rPr>
              <w:drawing>
                <wp:anchor distT="0" distB="0" distL="114300" distR="114300" simplePos="0" relativeHeight="251770880" behindDoc="0" locked="0" layoutInCell="1" allowOverlap="1" wp14:anchorId="75C0D80C" wp14:editId="67CC2D7E">
                  <wp:simplePos x="0" y="0"/>
                  <wp:positionH relativeFrom="column">
                    <wp:posOffset>141784</wp:posOffset>
                  </wp:positionH>
                  <wp:positionV relativeFrom="paragraph">
                    <wp:posOffset>24719</wp:posOffset>
                  </wp:positionV>
                  <wp:extent cx="663022" cy="1068543"/>
                  <wp:effectExtent l="0" t="0" r="0" b="0"/>
                  <wp:wrapNone/>
                  <wp:docPr id="5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7" cstate="print">
                            <a:clrChange>
                              <a:clrFrom>
                                <a:srgbClr val="FFFFFF"/>
                              </a:clrFrom>
                              <a:clrTo>
                                <a:srgbClr val="FFFFFF">
                                  <a:alpha val="0"/>
                                </a:srgbClr>
                              </a:clrTo>
                            </a:clrChange>
                            <a:biLevel thresh="75000"/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18">
                                    <a14:imgEffect>
                                      <a14:sharpenSoften amount="5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9187" cy="10784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50065D">
              <w:rPr>
                <w:rFonts w:ascii="Shabnam" w:hAnsi="Shabnam" w:cs="0 Nazanin Bold" w:hint="cs"/>
                <w:sz w:val="26"/>
                <w:szCs w:val="26"/>
                <w:rtl/>
              </w:rPr>
              <w:t xml:space="preserve">مستطیل زیر را حول محور </w:t>
            </w:r>
            <w:r w:rsidRPr="00CC129A">
              <w:rPr>
                <w:rFonts w:asciiTheme="majorBidi" w:hAnsiTheme="majorBidi" w:cstheme="majorBidi"/>
                <w:sz w:val="26"/>
                <w:szCs w:val="26"/>
              </w:rPr>
              <w:t>AD</w:t>
            </w:r>
            <w:r w:rsidRPr="00CC129A">
              <w:rPr>
                <w:rFonts w:asciiTheme="majorBidi" w:hAnsiTheme="majorBidi" w:cstheme="majorBidi"/>
                <w:sz w:val="26"/>
                <w:szCs w:val="26"/>
                <w:rtl/>
                <w:lang w:bidi="fa-IR"/>
              </w:rPr>
              <w:t xml:space="preserve"> </w:t>
            </w:r>
            <w:r w:rsidRPr="0050065D">
              <w:rPr>
                <w:rFonts w:ascii="Shabnam" w:hAnsi="Shabnam" w:cs="0 Nazanin Bold" w:hint="cs"/>
                <w:sz w:val="26"/>
                <w:szCs w:val="26"/>
                <w:rtl/>
              </w:rPr>
              <w:t>دوران می دهیم:</w:t>
            </w:r>
          </w:p>
          <w:p w14:paraId="54391CF2" w14:textId="77777777" w:rsidR="00806DC7" w:rsidRPr="0050065D" w:rsidRDefault="00806DC7" w:rsidP="00806DC7">
            <w:pPr>
              <w:bidi/>
              <w:spacing w:line="276" w:lineRule="auto"/>
              <w:contextualSpacing/>
              <w:rPr>
                <w:rFonts w:ascii="Shabnam" w:hAnsi="Shabnam" w:cs="0 Nazanin Bold"/>
                <w:sz w:val="26"/>
                <w:szCs w:val="26"/>
                <w:rtl/>
                <w:lang w:bidi="fa-IR"/>
              </w:rPr>
            </w:pPr>
            <w:r w:rsidRPr="0050065D">
              <w:rPr>
                <w:rFonts w:ascii="Shabnam" w:hAnsi="Shabnam" w:cs="0 Nazanin Bold" w:hint="cs"/>
                <w:noProof/>
                <w:sz w:val="26"/>
                <w:szCs w:val="26"/>
                <w:rtl/>
              </w:rPr>
              <w:t xml:space="preserve">الف) با </w:t>
            </w:r>
            <w:r w:rsidRPr="0050065D">
              <w:rPr>
                <w:rFonts w:ascii="Shabnam" w:hAnsi="Shabnam" w:cs="0 Nazanin Bold" w:hint="cs"/>
                <w:sz w:val="26"/>
                <w:szCs w:val="26"/>
                <w:rtl/>
                <w:lang w:bidi="fa-IR"/>
              </w:rPr>
              <w:t>این دوران کدام حجم هندسی ایجاد می شود ؟ ...............</w:t>
            </w:r>
            <w:r>
              <w:rPr>
                <w:noProof/>
              </w:rPr>
              <w:t xml:space="preserve"> </w:t>
            </w:r>
          </w:p>
          <w:p w14:paraId="2E184FF9" w14:textId="77777777" w:rsidR="00806DC7" w:rsidRPr="0050065D" w:rsidRDefault="00806DC7" w:rsidP="00806DC7">
            <w:pPr>
              <w:bidi/>
              <w:spacing w:line="276" w:lineRule="auto"/>
              <w:contextualSpacing/>
              <w:rPr>
                <w:rFonts w:ascii="Shabnam" w:hAnsi="Shabnam" w:cs="0 Nazanin Bold"/>
                <w:sz w:val="26"/>
                <w:szCs w:val="26"/>
                <w:rtl/>
                <w:lang w:bidi="fa-IR"/>
              </w:rPr>
            </w:pPr>
            <w:r w:rsidRPr="0050065D">
              <w:rPr>
                <w:rFonts w:ascii="Shabnam" w:hAnsi="Shabnam" w:cs="0 Nazanin Bold" w:hint="cs"/>
                <w:sz w:val="26"/>
                <w:szCs w:val="26"/>
                <w:rtl/>
                <w:lang w:bidi="fa-IR"/>
              </w:rPr>
              <w:t xml:space="preserve">ب)‌ </w:t>
            </w:r>
            <w:r w:rsidRPr="0050065D">
              <w:rPr>
                <w:rFonts w:ascii="Shabnam" w:hAnsi="Shabnam" w:cs="0 Nazanin Bold" w:hint="cs"/>
                <w:sz w:val="26"/>
                <w:szCs w:val="26"/>
                <w:rtl/>
              </w:rPr>
              <w:t>حجم حاصل از این دوران را حساب کنید.</w:t>
            </w:r>
          </w:p>
          <w:p w14:paraId="2E77A323" w14:textId="77777777" w:rsidR="00806DC7" w:rsidRPr="00FF4C0C" w:rsidRDefault="00806DC7" w:rsidP="00806DC7">
            <w:pPr>
              <w:bidi/>
              <w:rPr>
                <w:rFonts w:asciiTheme="minorHAnsi" w:eastAsiaTheme="minorHAnsi" w:hAnsiTheme="minorHAnsi" w:cs="B Nazanin"/>
                <w:b/>
                <w:bCs/>
                <w:sz w:val="16"/>
                <w:szCs w:val="16"/>
                <w:rtl/>
                <w:lang w:bidi="fa-IR"/>
              </w:rPr>
            </w:pPr>
          </w:p>
        </w:tc>
      </w:tr>
      <w:tr w:rsidR="00806DC7" w:rsidRPr="00E608F6" w14:paraId="7653C93A" w14:textId="77777777" w:rsidTr="00301714">
        <w:trPr>
          <w:trHeight w:val="82"/>
        </w:trPr>
        <w:tc>
          <w:tcPr>
            <w:tcW w:w="10962" w:type="dxa"/>
            <w:gridSpan w:val="2"/>
            <w:tcBorders>
              <w:right w:val="thinThickSmallGap" w:sz="12" w:space="0" w:color="auto"/>
            </w:tcBorders>
            <w:shd w:val="clear" w:color="auto" w:fill="D9D9D9" w:themeFill="background1" w:themeFillShade="D9"/>
            <w:vAlign w:val="center"/>
          </w:tcPr>
          <w:p w14:paraId="1B85C7EE" w14:textId="317E591B" w:rsidR="00806DC7" w:rsidRPr="00E608F6" w:rsidRDefault="00806DC7" w:rsidP="00806DC7">
            <w:pPr>
              <w:bidi/>
              <w:jc w:val="center"/>
              <w:rPr>
                <w:rFonts w:asciiTheme="minorHAnsi" w:eastAsiaTheme="minorHAnsi" w:hAnsiTheme="minorHAnsi" w:cs="B Nazanin"/>
                <w:b/>
                <w:bCs/>
                <w:sz w:val="28"/>
                <w:szCs w:val="28"/>
                <w:rtl/>
                <w:lang w:bidi="fa-IR"/>
              </w:rPr>
            </w:pPr>
            <w:r>
              <w:rPr>
                <w:rFonts w:asciiTheme="minorHAnsi" w:eastAsiaTheme="minorHAnsi" w:hAnsiTheme="minorHAnsi" w:cs="B Nazanin" w:hint="cs"/>
                <w:b/>
                <w:bCs/>
                <w:sz w:val="28"/>
                <w:szCs w:val="28"/>
                <w:rtl/>
                <w:lang w:bidi="fa-IR"/>
              </w:rPr>
              <w:t>فصل 7</w:t>
            </w:r>
          </w:p>
        </w:tc>
      </w:tr>
      <w:tr w:rsidR="00806DC7" w:rsidRPr="00E608F6" w14:paraId="782713DA" w14:textId="77777777" w:rsidTr="008809C0">
        <w:trPr>
          <w:trHeight w:val="259"/>
        </w:trPr>
        <w:tc>
          <w:tcPr>
            <w:tcW w:w="475" w:type="dxa"/>
            <w:tcBorders>
              <w:right w:val="thinThickSmallGap" w:sz="12" w:space="0" w:color="auto"/>
            </w:tcBorders>
            <w:vAlign w:val="center"/>
          </w:tcPr>
          <w:p w14:paraId="1FC495F0" w14:textId="77777777" w:rsidR="00806DC7" w:rsidRPr="00E608F6" w:rsidRDefault="00806DC7" w:rsidP="00806DC7">
            <w:pPr>
              <w:pStyle w:val="ListParagraph"/>
              <w:numPr>
                <w:ilvl w:val="0"/>
                <w:numId w:val="3"/>
              </w:numPr>
              <w:jc w:val="center"/>
              <w:rPr>
                <w:rStyle w:val="Strong"/>
                <w:rFonts w:cs="B Nazanin"/>
                <w:b w:val="0"/>
                <w:bCs w:val="0"/>
                <w:sz w:val="24"/>
                <w:szCs w:val="24"/>
                <w:rtl/>
              </w:rPr>
            </w:pPr>
          </w:p>
        </w:tc>
        <w:tc>
          <w:tcPr>
            <w:tcW w:w="10487" w:type="dxa"/>
            <w:tcBorders>
              <w:left w:val="thinThickSmallGap" w:sz="12" w:space="0" w:color="auto"/>
              <w:right w:val="thickThinSmallGap" w:sz="12" w:space="0" w:color="auto"/>
            </w:tcBorders>
          </w:tcPr>
          <w:p w14:paraId="53B8EB48" w14:textId="213DF702" w:rsidR="00806DC7" w:rsidRPr="008809C0" w:rsidRDefault="008809C0" w:rsidP="008809C0">
            <w:pPr>
              <w:jc w:val="right"/>
              <w:rPr>
                <w:rFonts w:cs="B Nazanin"/>
                <w:b/>
                <w:bCs/>
                <w:rtl/>
                <w:lang w:bidi="fa-IR"/>
              </w:rPr>
            </w:pPr>
            <w:r w:rsidRPr="008809C0">
              <w:rPr>
                <w:rFonts w:cs="B Nazanin" w:hint="cs"/>
                <w:b/>
                <w:bCs/>
                <w:rtl/>
                <w:lang w:bidi="fa-IR"/>
              </w:rPr>
              <w:t>الف) مجذور عدد 6 برابر است با .......................                                         ب) مکعب عدد 5 برابر است با .........................</w:t>
            </w:r>
          </w:p>
        </w:tc>
      </w:tr>
      <w:tr w:rsidR="00806DC7" w:rsidRPr="00E608F6" w14:paraId="120F9BBC" w14:textId="77777777" w:rsidTr="00255D5D">
        <w:trPr>
          <w:trHeight w:val="609"/>
        </w:trPr>
        <w:tc>
          <w:tcPr>
            <w:tcW w:w="475" w:type="dxa"/>
            <w:tcBorders>
              <w:right w:val="thinThickSmallGap" w:sz="12" w:space="0" w:color="auto"/>
            </w:tcBorders>
            <w:vAlign w:val="center"/>
          </w:tcPr>
          <w:p w14:paraId="316736B0" w14:textId="77777777" w:rsidR="00806DC7" w:rsidRPr="00E608F6" w:rsidRDefault="00806DC7" w:rsidP="00255D5D">
            <w:pPr>
              <w:pStyle w:val="ListParagraph"/>
              <w:ind w:left="360"/>
              <w:rPr>
                <w:rStyle w:val="Strong"/>
                <w:rFonts w:cs="B Nazanin"/>
                <w:b w:val="0"/>
                <w:bCs w:val="0"/>
                <w:sz w:val="24"/>
                <w:szCs w:val="24"/>
                <w:rtl/>
              </w:rPr>
            </w:pPr>
          </w:p>
        </w:tc>
        <w:tc>
          <w:tcPr>
            <w:tcW w:w="10487" w:type="dxa"/>
            <w:tcBorders>
              <w:left w:val="thinThickSmallGap" w:sz="12" w:space="0" w:color="auto"/>
              <w:right w:val="thickThinSmallGap" w:sz="12" w:space="0" w:color="auto"/>
            </w:tcBorders>
          </w:tcPr>
          <w:p w14:paraId="5FA9D9A6" w14:textId="33448578" w:rsidR="00806DC7" w:rsidRDefault="00806DC7" w:rsidP="00255D5D">
            <w:pPr>
              <w:tabs>
                <w:tab w:val="left" w:pos="7582"/>
              </w:tabs>
              <w:bidi/>
              <w:rPr>
                <w:rFonts w:cs="0 Nazanin Bold"/>
                <w:rtl/>
                <w:lang w:bidi="fa-IR"/>
              </w:rPr>
            </w:pPr>
            <w:r w:rsidRPr="00E608F6">
              <w:rPr>
                <w:rFonts w:cs="B Nazanin" w:hint="cs"/>
                <w:b/>
                <w:bCs/>
                <w:rtl/>
              </w:rPr>
              <w:t xml:space="preserve"> </w:t>
            </w:r>
            <w:r w:rsidRPr="00E608F6">
              <w:rPr>
                <w:rFonts w:cs="0 Nazanin Bold" w:hint="cs"/>
                <w:rtl/>
              </w:rPr>
              <w:t>علامت مناسب ( &lt;</w:t>
            </w:r>
            <w:r w:rsidRPr="00F9576B">
              <w:rPr>
                <w:rFonts w:asciiTheme="majorBidi" w:hAnsiTheme="majorBidi" w:cstheme="majorBidi"/>
                <w:rtl/>
              </w:rPr>
              <w:t>=</w:t>
            </w:r>
            <w:r w:rsidRPr="00E608F6">
              <w:rPr>
                <w:rFonts w:cs="0 Nazanin Bold" w:hint="cs"/>
                <w:rtl/>
              </w:rPr>
              <w:t>&gt; ) بگذارید</w:t>
            </w:r>
            <w:r>
              <w:rPr>
                <w:rFonts w:cs="0 Nazanin Bold" w:hint="cs"/>
                <w:rtl/>
                <w:lang w:bidi="fa-IR"/>
              </w:rPr>
              <w:t>.</w:t>
            </w:r>
            <w:r w:rsidR="00255D5D">
              <w:rPr>
                <w:rFonts w:cs="0 Nazanin Bold" w:hint="cs"/>
                <w:rtl/>
                <w:lang w:bidi="fa-IR"/>
              </w:rPr>
              <w:t xml:space="preserve">                               </w:t>
            </w:r>
            <w:r w:rsidR="00255D5D" w:rsidRPr="00D81B7C">
              <w:rPr>
                <w:b/>
                <w:bCs/>
                <w:i/>
                <w:noProof/>
                <w:sz w:val="28"/>
                <w:szCs w:val="28"/>
              </w:rPr>
              <w:t xml:space="preserve"> </w:t>
            </w:r>
            <w:r w:rsidR="00255D5D">
              <w:rPr>
                <w:b/>
                <w:bCs/>
                <w:i/>
                <w:noProof/>
                <w:sz w:val="28"/>
                <w:szCs w:val="28"/>
              </w:rPr>
              <w:t xml:space="preserve">  </w:t>
            </w:r>
            <w:r w:rsidR="00255D5D" w:rsidRPr="00D81B7C">
              <w:rPr>
                <w:b/>
                <w:bCs/>
                <w:i/>
                <w:noProof/>
                <w:position w:val="-8"/>
                <w:sz w:val="28"/>
                <w:szCs w:val="28"/>
              </w:rPr>
              <w:object w:dxaOrig="1600" w:dyaOrig="520" w14:anchorId="4E8082F1">
                <v:shape id="_x0000_i1073" type="#_x0000_t75" style="width:77.3pt;height:26.25pt" o:ole="">
                  <v:imagedata r:id="rId119" o:title=""/>
                </v:shape>
                <o:OLEObject Type="Embed" ProgID="Equation.DSMT4" ShapeID="_x0000_i1073" DrawAspect="Content" ObjectID="_1809259610" r:id="rId120"/>
              </w:object>
            </w:r>
            <w:r w:rsidR="00255D5D">
              <w:rPr>
                <w:b/>
                <w:bCs/>
                <w:i/>
                <w:noProof/>
                <w:sz w:val="28"/>
                <w:szCs w:val="28"/>
              </w:rPr>
              <w:t xml:space="preserve">                              </w:t>
            </w:r>
            <w:r w:rsidR="00255D5D" w:rsidRPr="00D81B7C">
              <w:rPr>
                <w:b/>
                <w:bCs/>
                <w:i/>
                <w:noProof/>
                <w:position w:val="-6"/>
                <w:sz w:val="28"/>
                <w:szCs w:val="28"/>
              </w:rPr>
              <w:object w:dxaOrig="1120" w:dyaOrig="440" w14:anchorId="11F0CC4B">
                <v:shape id="_x0000_i1074" type="#_x0000_t75" style="width:59.25pt;height:23.25pt" o:ole="">
                  <v:imagedata r:id="rId121" o:title=""/>
                </v:shape>
                <o:OLEObject Type="Embed" ProgID="Equation.DSMT4" ShapeID="_x0000_i1074" DrawAspect="Content" ObjectID="_1809259611" r:id="rId122"/>
              </w:object>
            </w:r>
          </w:p>
        </w:tc>
      </w:tr>
      <w:tr w:rsidR="00806DC7" w:rsidRPr="00E608F6" w14:paraId="619D16DC" w14:textId="77777777" w:rsidTr="00301714">
        <w:trPr>
          <w:trHeight w:val="851"/>
        </w:trPr>
        <w:tc>
          <w:tcPr>
            <w:tcW w:w="475" w:type="dxa"/>
            <w:tcBorders>
              <w:right w:val="thinThickSmallGap" w:sz="12" w:space="0" w:color="auto"/>
            </w:tcBorders>
            <w:vAlign w:val="center"/>
          </w:tcPr>
          <w:p w14:paraId="3769973F" w14:textId="77777777" w:rsidR="00806DC7" w:rsidRPr="00E608F6" w:rsidRDefault="00806DC7" w:rsidP="00806DC7">
            <w:pPr>
              <w:pStyle w:val="ListParagraph"/>
              <w:numPr>
                <w:ilvl w:val="0"/>
                <w:numId w:val="3"/>
              </w:numPr>
              <w:jc w:val="center"/>
              <w:rPr>
                <w:rStyle w:val="Strong"/>
                <w:rFonts w:cs="B Nazanin"/>
                <w:b w:val="0"/>
                <w:bCs w:val="0"/>
                <w:sz w:val="24"/>
                <w:szCs w:val="24"/>
                <w:rtl/>
              </w:rPr>
            </w:pPr>
          </w:p>
        </w:tc>
        <w:tc>
          <w:tcPr>
            <w:tcW w:w="10487" w:type="dxa"/>
            <w:tcBorders>
              <w:left w:val="thinThickSmallGap" w:sz="12" w:space="0" w:color="auto"/>
              <w:right w:val="thickThinSmallGap" w:sz="12" w:space="0" w:color="auto"/>
            </w:tcBorders>
          </w:tcPr>
          <w:p w14:paraId="7F3B6926" w14:textId="6EE9AE8C" w:rsidR="00806DC7" w:rsidRPr="00E608F6" w:rsidRDefault="00806DC7" w:rsidP="00806DC7">
            <w:pPr>
              <w:bidi/>
              <w:spacing w:line="360" w:lineRule="auto"/>
              <w:rPr>
                <w:rFonts w:eastAsiaTheme="minorEastAsia" w:cs="B Nazanin"/>
                <w:b/>
                <w:bCs/>
                <w:rtl/>
                <w:lang w:bidi="fa-IR"/>
              </w:rPr>
            </w:pPr>
            <w:r>
              <w:rPr>
                <w:rFonts w:cs="B Nazanin" w:hint="cs"/>
                <w:b/>
                <w:bCs/>
                <w:rtl/>
              </w:rPr>
              <w:t xml:space="preserve">الف) </w:t>
            </w:r>
            <w:r w:rsidRPr="00E608F6">
              <w:rPr>
                <w:rFonts w:cs="B Nazanin" w:hint="cs"/>
                <w:b/>
                <w:bCs/>
                <w:rtl/>
              </w:rPr>
              <w:t>حاصل عبارت</w:t>
            </w:r>
            <w:r w:rsidRPr="00E608F6">
              <w:rPr>
                <w:rFonts w:cs="B Nazanin" w:hint="cs"/>
                <w:b/>
                <w:bCs/>
                <w:rtl/>
                <w:lang w:bidi="fa-IR"/>
              </w:rPr>
              <w:t xml:space="preserve"> های</w:t>
            </w:r>
            <w:r w:rsidRPr="00E608F6">
              <w:rPr>
                <w:rFonts w:cs="B Nazanin" w:hint="cs"/>
                <w:b/>
                <w:bCs/>
                <w:rtl/>
              </w:rPr>
              <w:t xml:space="preserve"> زیر را حساب کنید.</w:t>
            </w:r>
            <w:r w:rsidRPr="00E608F6">
              <w:rPr>
                <w:rFonts w:eastAsiaTheme="minorEastAsia" w:cs="B Nazanin"/>
                <w:b/>
                <w:bCs/>
              </w:rPr>
              <w:t xml:space="preserve"> </w:t>
            </w:r>
          </w:p>
          <w:p w14:paraId="68DC2C51" w14:textId="37631862" w:rsidR="00806DC7" w:rsidRPr="00523DD3" w:rsidRDefault="008809C0" w:rsidP="008809C0">
            <w:pPr>
              <w:bidi/>
              <w:spacing w:line="360" w:lineRule="auto"/>
              <w:jc w:val="right"/>
              <w:rPr>
                <w:rFonts w:eastAsiaTheme="minorEastAsia" w:cs="B Nazanin"/>
                <w:b/>
                <w:bCs/>
                <w:rtl/>
              </w:rPr>
            </w:pPr>
            <w:r w:rsidRPr="00E608F6">
              <w:rPr>
                <w:rFonts w:eastAsiaTheme="minorEastAsia" w:cs="B Nazanin"/>
                <w:b/>
                <w:bCs/>
                <w:position w:val="-6"/>
              </w:rPr>
              <w:object w:dxaOrig="1260" w:dyaOrig="320" w14:anchorId="400F7A55">
                <v:shape id="_x0000_i1075" type="#_x0000_t75" style="width:63pt;height:16.5pt" o:ole="">
                  <v:imagedata r:id="rId123" o:title=""/>
                </v:shape>
                <o:OLEObject Type="Embed" ProgID="Equation.DSMT4" ShapeID="_x0000_i1075" DrawAspect="Content" ObjectID="_1809259612" r:id="rId124"/>
              </w:object>
            </w:r>
            <w:r w:rsidR="00806DC7" w:rsidRPr="00E608F6">
              <w:rPr>
                <w:rFonts w:eastAsiaTheme="minorEastAsia" w:cs="B Nazanin"/>
                <w:b/>
                <w:bCs/>
              </w:rPr>
              <w:t xml:space="preserve">    </w:t>
            </w:r>
            <w:r w:rsidR="00806DC7" w:rsidRPr="00E608F6">
              <w:rPr>
                <w:rFonts w:eastAsiaTheme="minorEastAsia" w:cs="B Nazanin"/>
                <w:b/>
                <w:bCs/>
                <w:position w:val="-6"/>
              </w:rPr>
              <w:object w:dxaOrig="1300" w:dyaOrig="320" w14:anchorId="2CD4EAAB">
                <v:shape id="_x0000_i1076" type="#_x0000_t75" style="width:64.5pt;height:16.5pt" o:ole="">
                  <v:imagedata r:id="rId125" o:title=""/>
                </v:shape>
                <o:OLEObject Type="Embed" ProgID="Equation.DSMT4" ShapeID="_x0000_i1076" DrawAspect="Content" ObjectID="_1809259613" r:id="rId126"/>
              </w:object>
            </w:r>
            <w:r w:rsidR="00806DC7" w:rsidRPr="00E608F6">
              <w:rPr>
                <w:rFonts w:eastAsiaTheme="minorEastAsia" w:cs="B Nazanin"/>
                <w:b/>
                <w:bCs/>
              </w:rPr>
              <w:t xml:space="preserve">                    </w:t>
            </w:r>
            <w:r>
              <w:rPr>
                <w:rFonts w:eastAsiaTheme="minorEastAsia" w:cs="B Nazanin"/>
                <w:b/>
                <w:bCs/>
              </w:rPr>
              <w:t xml:space="preserve">                           </w:t>
            </w:r>
            <w:r w:rsidR="00806DC7" w:rsidRPr="00E608F6">
              <w:rPr>
                <w:rFonts w:eastAsiaTheme="minorEastAsia" w:cs="B Nazanin"/>
                <w:b/>
                <w:bCs/>
              </w:rPr>
              <w:t xml:space="preserve">      </w:t>
            </w:r>
            <w:r>
              <w:rPr>
                <w:rFonts w:eastAsiaTheme="minorEastAsia" w:cs="B Nazanin" w:hint="cs"/>
                <w:b/>
                <w:bCs/>
                <w:rtl/>
              </w:rPr>
              <w:t xml:space="preserve">  </w:t>
            </w:r>
          </w:p>
        </w:tc>
      </w:tr>
      <w:tr w:rsidR="00806DC7" w:rsidRPr="00E608F6" w14:paraId="508B104D" w14:textId="77777777" w:rsidTr="00301714">
        <w:trPr>
          <w:trHeight w:val="851"/>
        </w:trPr>
        <w:tc>
          <w:tcPr>
            <w:tcW w:w="475" w:type="dxa"/>
            <w:tcBorders>
              <w:right w:val="thinThickSmallGap" w:sz="12" w:space="0" w:color="auto"/>
            </w:tcBorders>
            <w:vAlign w:val="center"/>
          </w:tcPr>
          <w:p w14:paraId="509A98B9" w14:textId="77777777" w:rsidR="00806DC7" w:rsidRPr="00E608F6" w:rsidRDefault="00806DC7" w:rsidP="00806DC7">
            <w:pPr>
              <w:pStyle w:val="ListParagraph"/>
              <w:numPr>
                <w:ilvl w:val="0"/>
                <w:numId w:val="3"/>
              </w:numPr>
              <w:jc w:val="center"/>
              <w:rPr>
                <w:rStyle w:val="Strong"/>
                <w:rFonts w:cs="B Nazanin"/>
                <w:b w:val="0"/>
                <w:bCs w:val="0"/>
                <w:sz w:val="24"/>
                <w:szCs w:val="24"/>
                <w:rtl/>
              </w:rPr>
            </w:pPr>
          </w:p>
        </w:tc>
        <w:tc>
          <w:tcPr>
            <w:tcW w:w="10487" w:type="dxa"/>
            <w:tcBorders>
              <w:left w:val="thinThickSmallGap" w:sz="12" w:space="0" w:color="auto"/>
              <w:right w:val="thickThinSmallGap" w:sz="12" w:space="0" w:color="auto"/>
            </w:tcBorders>
          </w:tcPr>
          <w:p w14:paraId="1703BDF5" w14:textId="55D207FB" w:rsidR="00806DC7" w:rsidRPr="00E608F6" w:rsidRDefault="00806DC7" w:rsidP="00806DC7">
            <w:pPr>
              <w:bidi/>
              <w:spacing w:line="360" w:lineRule="auto"/>
              <w:rPr>
                <w:rFonts w:cs="B Nazanin"/>
                <w:b/>
                <w:bCs/>
                <w:rtl/>
              </w:rPr>
            </w:pPr>
            <w:r w:rsidRPr="00E608F6">
              <w:rPr>
                <w:rFonts w:cs="B Nazanin" w:hint="cs"/>
                <w:b/>
                <w:bCs/>
                <w:rtl/>
              </w:rPr>
              <w:t xml:space="preserve">حاصل را به صورت عددی تواندار بنویسید.  </w:t>
            </w:r>
          </w:p>
          <w:p w14:paraId="121BAFF1" w14:textId="1D8E32E1" w:rsidR="00163179" w:rsidRDefault="00806DC7" w:rsidP="00806DC7">
            <w:pPr>
              <w:tabs>
                <w:tab w:val="left" w:pos="2036"/>
                <w:tab w:val="right" w:pos="10271"/>
              </w:tabs>
              <w:bidi/>
              <w:spacing w:line="360" w:lineRule="auto"/>
              <w:jc w:val="right"/>
              <w:rPr>
                <w:rFonts w:cs="0 Nazanin Bold"/>
                <w:rtl/>
                <w:lang w:bidi="fa-IR"/>
              </w:rPr>
            </w:pPr>
            <w:r>
              <w:rPr>
                <w:rFonts w:cs="B Nazanin"/>
                <w:b/>
                <w:bCs/>
                <w:noProof/>
                <w:sz w:val="28"/>
                <w:szCs w:val="28"/>
              </w:rPr>
              <w:t xml:space="preserve">  </w:t>
            </w:r>
            <w:r w:rsidRPr="00523DD3">
              <w:rPr>
                <w:rFonts w:cs="B Nazanin"/>
                <w:b/>
                <w:bCs/>
                <w:noProof/>
                <w:sz w:val="36"/>
                <w:szCs w:val="36"/>
              </w:rPr>
              <w:t xml:space="preserve">     </w:t>
            </w:r>
            <w:r>
              <w:rPr>
                <w:rFonts w:cs="B Nazanin"/>
                <w:b/>
                <w:bCs/>
                <w:noProof/>
                <w:sz w:val="28"/>
                <w:szCs w:val="28"/>
              </w:rPr>
              <w:t xml:space="preserve"> </w:t>
            </w:r>
            <w:r>
              <w:rPr>
                <w:rFonts w:cs="B Nazanin"/>
                <w:b/>
                <w:bCs/>
                <w:noProof/>
                <w:sz w:val="28"/>
                <w:szCs w:val="28"/>
              </w:rPr>
              <w:tab/>
              <w:t xml:space="preserve"> </w:t>
            </w:r>
            <w:r w:rsidRPr="00F6410A">
              <w:rPr>
                <w:rFonts w:cs="0 Nazanin Bold"/>
                <w:position w:val="-14"/>
              </w:rPr>
              <w:object w:dxaOrig="1420" w:dyaOrig="520" w14:anchorId="7841E04F">
                <v:shape id="_x0000_i1077" type="#_x0000_t75" style="width:1in;height:26.25pt" o:ole="">
                  <v:imagedata r:id="rId127" o:title=""/>
                </v:shape>
                <o:OLEObject Type="Embed" ProgID="Equation.DSMT4" ShapeID="_x0000_i1077" DrawAspect="Content" ObjectID="_1809259614" r:id="rId128"/>
              </w:object>
            </w:r>
            <w:r w:rsidRPr="00F6410A">
              <w:rPr>
                <w:rFonts w:cs="0 Nazanin Bold"/>
                <w:rtl/>
              </w:rPr>
              <w:t xml:space="preserve"> </w:t>
            </w:r>
            <w:r w:rsidRPr="00F6410A">
              <w:rPr>
                <w:rFonts w:cs="0 Nazanin Bold" w:hint="cs"/>
                <w:rtl/>
              </w:rPr>
              <w:t xml:space="preserve">      </w:t>
            </w:r>
            <w:r w:rsidR="00163179">
              <w:rPr>
                <w:rFonts w:cs="0 Nazanin Bold" w:hint="cs"/>
                <w:rtl/>
              </w:rPr>
              <w:t xml:space="preserve">                                           </w:t>
            </w:r>
            <w:r>
              <w:rPr>
                <w:rFonts w:cs="0 Nazanin Bold" w:hint="cs"/>
                <w:rtl/>
              </w:rPr>
              <w:t xml:space="preserve">   </w:t>
            </w:r>
            <w:r w:rsidRPr="00F6410A">
              <w:rPr>
                <w:rFonts w:cs="0 Nazanin Bold" w:hint="cs"/>
                <w:rtl/>
              </w:rPr>
              <w:t xml:space="preserve">             </w:t>
            </w:r>
            <w:r w:rsidRPr="00F6410A">
              <w:rPr>
                <w:rFonts w:cs="0 Nazanin Bold"/>
                <w:position w:val="-6"/>
                <w:lang w:bidi="fa-IR"/>
              </w:rPr>
              <w:object w:dxaOrig="1080" w:dyaOrig="420" w14:anchorId="1247346F">
                <v:shape id="_x0000_i1078" type="#_x0000_t75" style="width:55.5pt;height:19.5pt" o:ole="">
                  <v:imagedata r:id="rId129" o:title=""/>
                </v:shape>
                <o:OLEObject Type="Embed" ProgID="Equation.DSMT4" ShapeID="_x0000_i1078" DrawAspect="Content" ObjectID="_1809259615" r:id="rId130"/>
              </w:object>
            </w:r>
            <w:r w:rsidRPr="00F6410A">
              <w:rPr>
                <w:rFonts w:cs="0 Nazanin Bold" w:hint="cs"/>
                <w:rtl/>
              </w:rPr>
              <w:t xml:space="preserve">     </w:t>
            </w:r>
          </w:p>
          <w:p w14:paraId="55E1BFE1" w14:textId="498B2D52" w:rsidR="00806DC7" w:rsidRPr="00E608F6" w:rsidRDefault="00163179" w:rsidP="00163179">
            <w:pPr>
              <w:tabs>
                <w:tab w:val="left" w:pos="2036"/>
                <w:tab w:val="right" w:pos="10271"/>
              </w:tabs>
              <w:bidi/>
              <w:spacing w:line="360" w:lineRule="auto"/>
              <w:jc w:val="right"/>
              <w:rPr>
                <w:rFonts w:cs="B Nazanin"/>
                <w:b/>
                <w:bCs/>
                <w:rtl/>
                <w:lang w:bidi="fa-IR"/>
              </w:rPr>
            </w:pPr>
            <w:r w:rsidRPr="00C90CD9">
              <w:rPr>
                <w:rFonts w:cs="B Nazanin"/>
                <w:b/>
                <w:bCs/>
                <w:noProof/>
                <w:position w:val="-6"/>
                <w:sz w:val="28"/>
                <w:szCs w:val="28"/>
              </w:rPr>
              <w:object w:dxaOrig="1620" w:dyaOrig="440" w14:anchorId="62A5FD69">
                <v:shape id="_x0000_i1079" type="#_x0000_t75" style="width:68.3pt;height:18.75pt" o:ole="">
                  <v:imagedata r:id="rId131" o:title=""/>
                </v:shape>
                <o:OLEObject Type="Embed" ProgID="Equation.DSMT4" ShapeID="_x0000_i1079" DrawAspect="Content" ObjectID="_1809259616" r:id="rId132"/>
              </w:object>
            </w:r>
            <w:r w:rsidR="00806DC7" w:rsidRPr="00F6410A">
              <w:rPr>
                <w:rFonts w:cs="0 Nazanin Bold" w:hint="cs"/>
                <w:rtl/>
              </w:rPr>
              <w:t xml:space="preserve">        </w:t>
            </w:r>
            <w:r>
              <w:rPr>
                <w:rFonts w:cs="0 Nazanin Bold" w:hint="cs"/>
                <w:rtl/>
              </w:rPr>
              <w:t xml:space="preserve">                                           </w:t>
            </w:r>
            <w:r w:rsidR="00806DC7" w:rsidRPr="00F6410A">
              <w:rPr>
                <w:rFonts w:cs="0 Nazanin Bold" w:hint="cs"/>
                <w:rtl/>
              </w:rPr>
              <w:t xml:space="preserve">                    </w:t>
            </w:r>
            <w:r w:rsidR="00806DC7" w:rsidRPr="00F6410A">
              <w:rPr>
                <w:rFonts w:cs="0 Nazanin Bold"/>
                <w:position w:val="-6"/>
              </w:rPr>
              <w:object w:dxaOrig="1020" w:dyaOrig="420" w14:anchorId="50B33202">
                <v:shape id="_x0000_i1080" type="#_x0000_t75" style="width:49.5pt;height:22.5pt" o:ole="">
                  <v:imagedata r:id="rId133" o:title=""/>
                </v:shape>
                <o:OLEObject Type="Embed" ProgID="Equation.DSMT4" ShapeID="_x0000_i1080" DrawAspect="Content" ObjectID="_1809259617" r:id="rId134"/>
              </w:object>
            </w:r>
          </w:p>
        </w:tc>
      </w:tr>
      <w:tr w:rsidR="00806DC7" w:rsidRPr="00E608F6" w14:paraId="44D2BB93" w14:textId="77777777" w:rsidTr="00301714">
        <w:trPr>
          <w:trHeight w:val="851"/>
        </w:trPr>
        <w:tc>
          <w:tcPr>
            <w:tcW w:w="475" w:type="dxa"/>
            <w:tcBorders>
              <w:right w:val="thinThickSmallGap" w:sz="12" w:space="0" w:color="auto"/>
            </w:tcBorders>
            <w:vAlign w:val="center"/>
          </w:tcPr>
          <w:p w14:paraId="1CDE0BB8" w14:textId="77777777" w:rsidR="00806DC7" w:rsidRPr="00E608F6" w:rsidRDefault="00806DC7" w:rsidP="00806DC7">
            <w:pPr>
              <w:pStyle w:val="ListParagraph"/>
              <w:numPr>
                <w:ilvl w:val="0"/>
                <w:numId w:val="3"/>
              </w:numPr>
              <w:jc w:val="center"/>
              <w:rPr>
                <w:rStyle w:val="Strong"/>
                <w:rFonts w:cs="B Nazanin"/>
                <w:b w:val="0"/>
                <w:bCs w:val="0"/>
                <w:sz w:val="24"/>
                <w:szCs w:val="24"/>
                <w:rtl/>
              </w:rPr>
            </w:pPr>
          </w:p>
        </w:tc>
        <w:tc>
          <w:tcPr>
            <w:tcW w:w="10487" w:type="dxa"/>
            <w:tcBorders>
              <w:left w:val="thinThickSmallGap" w:sz="12" w:space="0" w:color="auto"/>
              <w:right w:val="thickThinSmallGap" w:sz="12" w:space="0" w:color="auto"/>
            </w:tcBorders>
          </w:tcPr>
          <w:p w14:paraId="759EC97E" w14:textId="36D9F1AB" w:rsidR="00806DC7" w:rsidRPr="008E2947" w:rsidRDefault="00806DC7" w:rsidP="00806DC7">
            <w:pPr>
              <w:bidi/>
              <w:rPr>
                <w:rFonts w:cs="B Nazanin"/>
                <w:b/>
                <w:bCs/>
                <w:rtl/>
                <w:lang w:bidi="fa-IR"/>
              </w:rPr>
            </w:pPr>
            <w:r w:rsidRPr="008E2947">
              <w:rPr>
                <w:rFonts w:cs="B Nazanin" w:hint="cs"/>
                <w:b/>
                <w:bCs/>
                <w:rtl/>
              </w:rPr>
              <w:t xml:space="preserve">حاصل عبارت زیر را به ازای </w:t>
            </w:r>
            <w:r w:rsidRPr="008E2947">
              <w:rPr>
                <w:rFonts w:cs="B Nazanin"/>
                <w:b/>
                <w:bCs/>
                <w:position w:val="-10"/>
              </w:rPr>
              <w:object w:dxaOrig="1780" w:dyaOrig="320" w14:anchorId="76038010">
                <v:shape id="_x0000_i1081" type="#_x0000_t75" style="width:89.25pt;height:16.5pt" o:ole="">
                  <v:imagedata r:id="rId135" o:title=""/>
                </v:shape>
                <o:OLEObject Type="Embed" ProgID="Equation.DSMT4" ShapeID="_x0000_i1081" DrawAspect="Content" ObjectID="_1809259618" r:id="rId136"/>
              </w:object>
            </w:r>
            <w:r w:rsidRPr="008E2947">
              <w:rPr>
                <w:rFonts w:cs="B Nazanin" w:hint="cs"/>
                <w:b/>
                <w:bCs/>
                <w:rtl/>
              </w:rPr>
              <w:t xml:space="preserve">  بدست آورید.</w:t>
            </w:r>
          </w:p>
          <w:p w14:paraId="4FDCF99F" w14:textId="0BC379BA" w:rsidR="00806DC7" w:rsidRPr="00E608F6" w:rsidRDefault="00806DC7" w:rsidP="00806DC7">
            <w:pPr>
              <w:tabs>
                <w:tab w:val="left" w:pos="7582"/>
              </w:tabs>
              <w:rPr>
                <w:rFonts w:cs="B Nazanin"/>
              </w:rPr>
            </w:pPr>
            <w:r w:rsidRPr="00E608F6">
              <w:rPr>
                <w:rFonts w:cs="B Nazanin" w:hint="cs"/>
                <w:rtl/>
              </w:rPr>
              <w:t xml:space="preserve">                                                                                                    </w:t>
            </w:r>
            <w:r w:rsidRPr="00E608F6">
              <w:rPr>
                <w:rFonts w:cs="B Nazanin"/>
                <w:position w:val="-10"/>
              </w:rPr>
              <w:object w:dxaOrig="1400" w:dyaOrig="460" w14:anchorId="6B61388D">
                <v:shape id="_x0000_i1082" type="#_x0000_t75" style="width:70.5pt;height:21.75pt" o:ole="">
                  <v:imagedata r:id="rId137" o:title=""/>
                </v:shape>
                <o:OLEObject Type="Embed" ProgID="Equation.DSMT4" ShapeID="_x0000_i1082" DrawAspect="Content" ObjectID="_1809259619" r:id="rId138"/>
              </w:object>
            </w:r>
            <w:r w:rsidRPr="00E608F6">
              <w:rPr>
                <w:rFonts w:cs="B Nazanin" w:hint="cs"/>
                <w:rtl/>
              </w:rPr>
              <w:t xml:space="preserve">   </w:t>
            </w:r>
          </w:p>
          <w:p w14:paraId="0D7461A5" w14:textId="354269AE" w:rsidR="00806DC7" w:rsidRPr="00E608F6" w:rsidRDefault="00806DC7" w:rsidP="00806DC7">
            <w:pPr>
              <w:tabs>
                <w:tab w:val="left" w:pos="7582"/>
              </w:tabs>
              <w:rPr>
                <w:rFonts w:cs="B Nazanin"/>
              </w:rPr>
            </w:pPr>
          </w:p>
        </w:tc>
      </w:tr>
      <w:tr w:rsidR="00806DC7" w:rsidRPr="00E608F6" w14:paraId="76138CF7" w14:textId="77777777" w:rsidTr="00301714">
        <w:trPr>
          <w:trHeight w:val="851"/>
        </w:trPr>
        <w:tc>
          <w:tcPr>
            <w:tcW w:w="475" w:type="dxa"/>
            <w:tcBorders>
              <w:right w:val="thinThickSmallGap" w:sz="12" w:space="0" w:color="auto"/>
            </w:tcBorders>
            <w:vAlign w:val="center"/>
          </w:tcPr>
          <w:p w14:paraId="52E922B4" w14:textId="77777777" w:rsidR="00806DC7" w:rsidRPr="00E608F6" w:rsidRDefault="00806DC7" w:rsidP="00806DC7">
            <w:pPr>
              <w:pStyle w:val="ListParagraph"/>
              <w:numPr>
                <w:ilvl w:val="0"/>
                <w:numId w:val="3"/>
              </w:numPr>
              <w:jc w:val="center"/>
              <w:rPr>
                <w:rStyle w:val="Strong"/>
                <w:rFonts w:cs="B Nazanin"/>
                <w:b w:val="0"/>
                <w:bCs w:val="0"/>
                <w:sz w:val="24"/>
                <w:szCs w:val="24"/>
                <w:rtl/>
              </w:rPr>
            </w:pPr>
          </w:p>
        </w:tc>
        <w:tc>
          <w:tcPr>
            <w:tcW w:w="10487" w:type="dxa"/>
            <w:tcBorders>
              <w:left w:val="thinThickSmallGap" w:sz="12" w:space="0" w:color="auto"/>
              <w:right w:val="thickThinSmallGap" w:sz="12" w:space="0" w:color="auto"/>
            </w:tcBorders>
          </w:tcPr>
          <w:p w14:paraId="4F18B1B3" w14:textId="77777777" w:rsidR="00806DC7" w:rsidRDefault="00806DC7" w:rsidP="00806DC7">
            <w:pPr>
              <w:bidi/>
              <w:rPr>
                <w:rFonts w:cs="0 Nazanin Bold"/>
                <w:noProof/>
                <w:rtl/>
                <w:lang w:bidi="fa-IR"/>
              </w:rPr>
            </w:pPr>
            <w:r>
              <w:rPr>
                <w:rFonts w:eastAsiaTheme="minorEastAsia" w:cs="B Nazanin" w:hint="cs"/>
                <w:b/>
                <w:bCs/>
                <w:rtl/>
              </w:rPr>
              <w:t>الف</w:t>
            </w:r>
            <w:r w:rsidRPr="00E26AB6">
              <w:rPr>
                <w:rFonts w:eastAsiaTheme="minorEastAsia" w:cs="B Nazanin" w:hint="cs"/>
                <w:b/>
                <w:bCs/>
                <w:rtl/>
              </w:rPr>
              <w:t>) اعداد منفی جذر ندارند.                                                                                                ص</w:t>
            </w:r>
            <w:r w:rsidRPr="00E26AB6">
              <w:rPr>
                <w:rFonts w:eastAsiaTheme="minorEastAsia" w:cs="B Nazanin" w:hint="cs"/>
                <w:b/>
                <w:bCs/>
              </w:rPr>
              <w:sym w:font="Wingdings 2" w:char="F035"/>
            </w:r>
            <w:r w:rsidRPr="00E26AB6">
              <w:rPr>
                <w:rFonts w:eastAsiaTheme="minorEastAsia" w:cs="B Nazanin" w:hint="cs"/>
                <w:b/>
                <w:bCs/>
                <w:rtl/>
              </w:rPr>
              <w:t xml:space="preserve">             غ</w:t>
            </w:r>
            <w:r w:rsidRPr="00E26AB6">
              <w:rPr>
                <w:rFonts w:eastAsiaTheme="minorEastAsia" w:cs="B Nazanin" w:hint="cs"/>
                <w:b/>
                <w:bCs/>
              </w:rPr>
              <w:sym w:font="Wingdings 2" w:char="F035"/>
            </w:r>
          </w:p>
          <w:p w14:paraId="54E526EF" w14:textId="0165FE4B" w:rsidR="00806DC7" w:rsidRPr="00E608F6" w:rsidRDefault="00806DC7" w:rsidP="00806DC7">
            <w:pPr>
              <w:bidi/>
              <w:rPr>
                <w:rFonts w:cs="B Nazanin"/>
              </w:rPr>
            </w:pPr>
            <w:r>
              <w:rPr>
                <w:rFonts w:cs="0 Nazanin Bold" w:hint="cs"/>
                <w:noProof/>
                <w:rtl/>
                <w:lang w:bidi="fa-IR"/>
              </w:rPr>
              <w:t>ب)</w:t>
            </w:r>
            <w:r w:rsidRPr="002D6C8F">
              <w:rPr>
                <w:rFonts w:cs="B Nazanin" w:hint="cs"/>
                <w:bCs/>
                <w:rtl/>
              </w:rPr>
              <w:t xml:space="preserve">تمام اعداد دارای دو ریشه ی دوم هستند.                                         </w:t>
            </w:r>
            <w:r>
              <w:rPr>
                <w:rFonts w:cs="B Nazanin" w:hint="cs"/>
                <w:bCs/>
                <w:rtl/>
              </w:rPr>
              <w:t xml:space="preserve">       </w:t>
            </w:r>
            <w:r w:rsidRPr="002D6C8F">
              <w:rPr>
                <w:rFonts w:cs="B Nazanin" w:hint="cs"/>
                <w:bCs/>
                <w:rtl/>
              </w:rPr>
              <w:t xml:space="preserve">            </w:t>
            </w:r>
            <w:r>
              <w:rPr>
                <w:rFonts w:cs="B Nazanin" w:hint="cs"/>
                <w:bCs/>
                <w:rtl/>
              </w:rPr>
              <w:t xml:space="preserve"> </w:t>
            </w:r>
            <w:r w:rsidRPr="002D6C8F">
              <w:rPr>
                <w:rFonts w:cs="B Nazanin" w:hint="cs"/>
                <w:bCs/>
                <w:rtl/>
              </w:rPr>
              <w:t xml:space="preserve">  </w:t>
            </w:r>
            <w:r>
              <w:rPr>
                <w:rFonts w:cs="0 Nazanin Bold" w:hint="cs"/>
                <w:noProof/>
                <w:rtl/>
                <w:lang w:bidi="fa-IR"/>
              </w:rPr>
              <w:t xml:space="preserve">        </w:t>
            </w:r>
            <w:r w:rsidRPr="00E26AB6">
              <w:rPr>
                <w:rFonts w:eastAsiaTheme="minorEastAsia" w:cs="B Nazanin" w:hint="cs"/>
                <w:b/>
                <w:bCs/>
                <w:rtl/>
              </w:rPr>
              <w:t>ص</w:t>
            </w:r>
            <w:r w:rsidRPr="00E26AB6">
              <w:rPr>
                <w:rFonts w:eastAsiaTheme="minorEastAsia" w:cs="B Nazanin" w:hint="cs"/>
                <w:b/>
                <w:bCs/>
              </w:rPr>
              <w:sym w:font="Wingdings 2" w:char="F035"/>
            </w:r>
            <w:r w:rsidRPr="00E26AB6">
              <w:rPr>
                <w:rFonts w:eastAsiaTheme="minorEastAsia" w:cs="B Nazanin" w:hint="cs"/>
                <w:b/>
                <w:bCs/>
                <w:rtl/>
              </w:rPr>
              <w:t xml:space="preserve">             غ</w:t>
            </w:r>
            <w:r w:rsidRPr="00E26AB6">
              <w:rPr>
                <w:rFonts w:eastAsiaTheme="minorEastAsia" w:cs="B Nazanin" w:hint="cs"/>
                <w:b/>
                <w:bCs/>
              </w:rPr>
              <w:sym w:font="Wingdings 2" w:char="F035"/>
            </w:r>
          </w:p>
        </w:tc>
      </w:tr>
      <w:tr w:rsidR="00806DC7" w:rsidRPr="00E608F6" w14:paraId="3787F571" w14:textId="77777777" w:rsidTr="00301714">
        <w:trPr>
          <w:trHeight w:val="851"/>
        </w:trPr>
        <w:tc>
          <w:tcPr>
            <w:tcW w:w="475" w:type="dxa"/>
            <w:tcBorders>
              <w:right w:val="thinThickSmallGap" w:sz="12" w:space="0" w:color="auto"/>
            </w:tcBorders>
            <w:vAlign w:val="center"/>
          </w:tcPr>
          <w:p w14:paraId="23D00CA6" w14:textId="77777777" w:rsidR="00806DC7" w:rsidRPr="00E608F6" w:rsidRDefault="00806DC7" w:rsidP="00806DC7">
            <w:pPr>
              <w:pStyle w:val="ListParagraph"/>
              <w:numPr>
                <w:ilvl w:val="0"/>
                <w:numId w:val="3"/>
              </w:numPr>
              <w:jc w:val="center"/>
              <w:rPr>
                <w:rStyle w:val="Strong"/>
                <w:rFonts w:cs="B Nazanin"/>
                <w:b w:val="0"/>
                <w:bCs w:val="0"/>
                <w:sz w:val="24"/>
                <w:szCs w:val="24"/>
                <w:rtl/>
              </w:rPr>
            </w:pPr>
          </w:p>
        </w:tc>
        <w:tc>
          <w:tcPr>
            <w:tcW w:w="10487" w:type="dxa"/>
            <w:tcBorders>
              <w:left w:val="thinThickSmallGap" w:sz="12" w:space="0" w:color="auto"/>
              <w:right w:val="thickThinSmallGap" w:sz="12" w:space="0" w:color="auto"/>
            </w:tcBorders>
          </w:tcPr>
          <w:p w14:paraId="2C1481C4" w14:textId="77777777" w:rsidR="00806DC7" w:rsidRPr="00E608F6" w:rsidRDefault="00806DC7" w:rsidP="00806DC7">
            <w:pPr>
              <w:bidi/>
              <w:rPr>
                <w:rFonts w:asciiTheme="minorHAnsi" w:eastAsiaTheme="minorHAnsi" w:hAnsiTheme="minorHAnsi" w:cs="B Nazanin"/>
                <w:b/>
                <w:bCs/>
                <w:rtl/>
                <w:lang w:bidi="fa-IR"/>
              </w:rPr>
            </w:pPr>
            <w:r w:rsidRPr="00E608F6">
              <w:rPr>
                <w:rFonts w:asciiTheme="minorHAnsi" w:eastAsiaTheme="minorHAnsi" w:hAnsiTheme="minorHAnsi" w:cs="B Nazanin" w:hint="cs"/>
                <w:b/>
                <w:bCs/>
                <w:rtl/>
                <w:lang w:bidi="fa-IR"/>
              </w:rPr>
              <w:t>به سوالات زیر پاسخ دهید:</w:t>
            </w:r>
          </w:p>
          <w:p w14:paraId="29C31512" w14:textId="77777777" w:rsidR="00806DC7" w:rsidRPr="00E608F6" w:rsidRDefault="00806DC7" w:rsidP="00806DC7">
            <w:pPr>
              <w:bidi/>
              <w:rPr>
                <w:rStyle w:val="Strong"/>
                <w:rFonts w:cs="B Nazanin"/>
                <w:rtl/>
                <w:lang w:bidi="fa-IR"/>
              </w:rPr>
            </w:pPr>
            <w:r w:rsidRPr="00E608F6">
              <w:rPr>
                <w:rFonts w:asciiTheme="minorHAnsi" w:eastAsiaTheme="minorHAnsi" w:hAnsiTheme="minorHAnsi" w:cs="B Nazanin"/>
                <w:b/>
                <w:bCs/>
                <w:lang w:bidi="fa-IR"/>
              </w:rPr>
              <w:sym w:font="Wingdings" w:char="F076"/>
            </w:r>
            <w:r w:rsidRPr="00E608F6">
              <w:rPr>
                <w:rStyle w:val="Strong"/>
                <w:rFonts w:cs="B Nazanin" w:hint="cs"/>
                <w:rtl/>
                <w:lang w:bidi="fa-IR"/>
              </w:rPr>
              <w:t>عدد</w:t>
            </w:r>
            <w:r w:rsidRPr="00E608F6">
              <w:rPr>
                <w:rStyle w:val="Strong"/>
                <w:rFonts w:cs="B Nazanin" w:hint="cs"/>
                <w:b w:val="0"/>
                <w:bCs w:val="0"/>
                <w:rtl/>
                <w:lang w:bidi="fa-IR"/>
              </w:rPr>
              <w:t xml:space="preserve"> </w:t>
            </w:r>
            <m:oMath>
              <m:rad>
                <m:radPr>
                  <m:degHide m:val="1"/>
                  <m:ctrlPr>
                    <w:rPr>
                      <w:rStyle w:val="Strong"/>
                      <w:rFonts w:ascii="Cambria Math" w:hAnsi="Cambria Math" w:cs="B Nazanin"/>
                      <w:b w:val="0"/>
                      <w:bCs w:val="0"/>
                      <w:i/>
                      <w:lang w:bidi="fa-IR"/>
                    </w:rPr>
                  </m:ctrlPr>
                </m:radPr>
                <m:deg/>
                <m:e>
                  <m:r>
                    <w:rPr>
                      <w:rStyle w:val="Strong"/>
                      <w:rFonts w:ascii="Cambria Math" w:hAnsi="Cambria Math" w:cs="B Nazanin"/>
                      <w:rtl/>
                      <w:lang w:bidi="fa-IR"/>
                    </w:rPr>
                    <m:t>20</m:t>
                  </m:r>
                </m:e>
              </m:rad>
            </m:oMath>
            <w:r w:rsidRPr="00E608F6">
              <w:rPr>
                <w:rStyle w:val="Strong"/>
                <w:rFonts w:cs="B Nazanin" w:hint="cs"/>
                <w:b w:val="0"/>
                <w:bCs w:val="0"/>
                <w:rtl/>
                <w:lang w:bidi="fa-IR"/>
              </w:rPr>
              <w:t xml:space="preserve"> </w:t>
            </w:r>
            <w:r w:rsidRPr="00E608F6">
              <w:rPr>
                <w:rStyle w:val="Strong"/>
                <w:rFonts w:cs="B Nazanin" w:hint="cs"/>
                <w:rtl/>
                <w:lang w:bidi="fa-IR"/>
              </w:rPr>
              <w:t>بین کدام دو عدد صحیح متوالی قرار دارد؟</w:t>
            </w:r>
          </w:p>
          <w:p w14:paraId="7F81F459" w14:textId="3C0C175A" w:rsidR="00806DC7" w:rsidRPr="00E608F6" w:rsidRDefault="00806DC7" w:rsidP="00806DC7">
            <w:pPr>
              <w:bidi/>
              <w:rPr>
                <w:rFonts w:cs="B Nazanin"/>
                <w:rtl/>
              </w:rPr>
            </w:pPr>
            <w:r w:rsidRPr="00E608F6">
              <w:rPr>
                <w:rFonts w:asciiTheme="minorHAnsi" w:eastAsiaTheme="minorHAnsi" w:hAnsiTheme="minorHAnsi" w:cs="B Nazanin"/>
                <w:b/>
                <w:bCs/>
                <w:lang w:bidi="fa-IR"/>
              </w:rPr>
              <w:sym w:font="Wingdings" w:char="F076"/>
            </w:r>
            <w:r w:rsidRPr="00E608F6">
              <w:rPr>
                <w:rFonts w:asciiTheme="minorHAnsi" w:eastAsiaTheme="minorHAnsi" w:hAnsiTheme="minorHAnsi" w:cs="B Nazanin" w:hint="cs"/>
                <w:b/>
                <w:bCs/>
                <w:rtl/>
                <w:lang w:bidi="fa-IR"/>
              </w:rPr>
              <w:t xml:space="preserve"> </w:t>
            </w:r>
            <w:r w:rsidRPr="00E608F6">
              <w:rPr>
                <w:rFonts w:cs="B Nazanin" w:hint="cs"/>
                <w:b/>
                <w:bCs/>
                <w:rtl/>
              </w:rPr>
              <w:t xml:space="preserve">عددهای  </w:t>
            </w:r>
            <w:r w:rsidRPr="00E608F6">
              <w:rPr>
                <w:rFonts w:cs="B Nazanin"/>
                <w:b/>
                <w:bCs/>
                <w:position w:val="-6"/>
              </w:rPr>
              <w:object w:dxaOrig="180" w:dyaOrig="260" w14:anchorId="5C5D6759">
                <v:shape id="_x0000_i1083" type="#_x0000_t75" style="width:9pt;height:12.75pt" o:ole="">
                  <v:imagedata r:id="rId139" o:title=""/>
                </v:shape>
                <o:OLEObject Type="Embed" ProgID="Equation.DSMT4" ShapeID="_x0000_i1083" DrawAspect="Content" ObjectID="_1809259620" r:id="rId140"/>
              </w:object>
            </w:r>
            <w:r w:rsidRPr="00E608F6">
              <w:rPr>
                <w:rFonts w:cs="B Nazanin" w:hint="cs"/>
                <w:b/>
                <w:bCs/>
                <w:rtl/>
              </w:rPr>
              <w:t xml:space="preserve"> و </w:t>
            </w:r>
            <w:r w:rsidRPr="00E608F6">
              <w:rPr>
                <w:rFonts w:cs="B Nazanin"/>
                <w:b/>
                <w:bCs/>
                <w:position w:val="-6"/>
              </w:rPr>
              <w:object w:dxaOrig="320" w:dyaOrig="260" w14:anchorId="0652A870">
                <v:shape id="_x0000_i1084" type="#_x0000_t75" style="width:16.5pt;height:12.75pt" o:ole="">
                  <v:imagedata r:id="rId141" o:title=""/>
                </v:shape>
                <o:OLEObject Type="Embed" ProgID="Equation.DSMT4" ShapeID="_x0000_i1084" DrawAspect="Content" ObjectID="_1809259621" r:id="rId142"/>
              </w:object>
            </w:r>
            <w:r w:rsidRPr="00E608F6">
              <w:rPr>
                <w:rFonts w:cs="B Nazanin" w:hint="cs"/>
                <w:b/>
                <w:bCs/>
                <w:rtl/>
              </w:rPr>
              <w:t xml:space="preserve"> ریشه های  دوم چه عددی هستند؟</w:t>
            </w:r>
          </w:p>
        </w:tc>
      </w:tr>
      <w:tr w:rsidR="00806DC7" w:rsidRPr="00E608F6" w14:paraId="7C683388" w14:textId="77777777" w:rsidTr="009A676C">
        <w:trPr>
          <w:trHeight w:val="1080"/>
        </w:trPr>
        <w:tc>
          <w:tcPr>
            <w:tcW w:w="475" w:type="dxa"/>
            <w:tcBorders>
              <w:right w:val="thinThickSmallGap" w:sz="12" w:space="0" w:color="auto"/>
            </w:tcBorders>
            <w:vAlign w:val="center"/>
          </w:tcPr>
          <w:p w14:paraId="70C2BAF8" w14:textId="77777777" w:rsidR="00806DC7" w:rsidRPr="00E608F6" w:rsidRDefault="00806DC7" w:rsidP="00806DC7">
            <w:pPr>
              <w:pStyle w:val="ListParagraph"/>
              <w:numPr>
                <w:ilvl w:val="0"/>
                <w:numId w:val="3"/>
              </w:numPr>
              <w:jc w:val="center"/>
              <w:rPr>
                <w:rStyle w:val="Strong"/>
                <w:rFonts w:cs="B Nazanin"/>
                <w:b w:val="0"/>
                <w:bCs w:val="0"/>
                <w:sz w:val="24"/>
                <w:szCs w:val="24"/>
                <w:rtl/>
              </w:rPr>
            </w:pPr>
          </w:p>
        </w:tc>
        <w:tc>
          <w:tcPr>
            <w:tcW w:w="10487" w:type="dxa"/>
            <w:tcBorders>
              <w:left w:val="thinThickSmallGap" w:sz="12" w:space="0" w:color="auto"/>
              <w:right w:val="thickThinSmallGap" w:sz="12" w:space="0" w:color="auto"/>
            </w:tcBorders>
          </w:tcPr>
          <w:p w14:paraId="10CEDA59" w14:textId="048ECDB3" w:rsidR="00806DC7" w:rsidRPr="00E608F6" w:rsidRDefault="00806DC7" w:rsidP="00806DC7">
            <w:pPr>
              <w:tabs>
                <w:tab w:val="left" w:pos="3156"/>
                <w:tab w:val="left" w:pos="7980"/>
              </w:tabs>
              <w:bidi/>
              <w:rPr>
                <w:rFonts w:cs="B Nazanin"/>
                <w:b/>
                <w:bCs/>
                <w:rtl/>
                <w:lang w:bidi="fa-IR"/>
              </w:rPr>
            </w:pPr>
            <w:r w:rsidRPr="00E608F6">
              <w:rPr>
                <w:rFonts w:cs="B Nazanin" w:hint="cs"/>
                <w:b/>
                <w:bCs/>
                <w:rtl/>
              </w:rPr>
              <w:t>جذرهای زیر را حساب کنید.</w:t>
            </w:r>
          </w:p>
          <w:p w14:paraId="798B9F38" w14:textId="32B94327" w:rsidR="00806DC7" w:rsidRPr="009A676C" w:rsidRDefault="00806DC7" w:rsidP="009A676C">
            <w:pPr>
              <w:tabs>
                <w:tab w:val="left" w:pos="5615"/>
              </w:tabs>
              <w:bidi/>
              <w:rPr>
                <w:rFonts w:cs="B Nazanin"/>
                <w:b/>
                <w:bCs/>
              </w:rPr>
            </w:pPr>
            <w:r w:rsidRPr="00E608F6">
              <w:rPr>
                <w:rFonts w:cs="B Nazanin" w:hint="cs"/>
                <w:b/>
                <w:bCs/>
                <w:rtl/>
              </w:rPr>
              <w:t xml:space="preserve">                                                                    </w:t>
            </w:r>
            <w:r w:rsidRPr="00E608F6">
              <w:rPr>
                <w:rFonts w:eastAsiaTheme="minorEastAsia" w:cs="B Nazanin"/>
                <w:b/>
                <w:bCs/>
                <w:position w:val="-8"/>
              </w:rPr>
              <w:object w:dxaOrig="800" w:dyaOrig="360" w14:anchorId="5559CD14">
                <v:shape id="_x0000_i1085" type="#_x0000_t75" style="width:39.75pt;height:18pt" o:ole="">
                  <v:imagedata r:id="rId143" o:title=""/>
                </v:shape>
                <o:OLEObject Type="Embed" ProgID="Equation.DSMT4" ShapeID="_x0000_i1085" DrawAspect="Content" ObjectID="_1809259622" r:id="rId144"/>
              </w:object>
            </w:r>
            <w:r w:rsidRPr="00E608F6">
              <w:rPr>
                <w:rFonts w:cs="B Nazanin" w:hint="cs"/>
                <w:b/>
                <w:bCs/>
                <w:rtl/>
              </w:rPr>
              <w:t xml:space="preserve">                                                             </w:t>
            </w:r>
            <w:r w:rsidRPr="00E608F6">
              <w:rPr>
                <w:rFonts w:eastAsiaTheme="minorEastAsia" w:cs="B Nazanin"/>
                <w:b/>
                <w:bCs/>
                <w:position w:val="-26"/>
              </w:rPr>
              <w:object w:dxaOrig="720" w:dyaOrig="700" w14:anchorId="711D6C40">
                <v:shape id="_x0000_i1086" type="#_x0000_t75" style="width:36.75pt;height:34.5pt" o:ole="">
                  <v:imagedata r:id="rId145" o:title=""/>
                </v:shape>
                <o:OLEObject Type="Embed" ProgID="Equation.DSMT4" ShapeID="_x0000_i1086" DrawAspect="Content" ObjectID="_1809259623" r:id="rId146"/>
              </w:object>
            </w:r>
          </w:p>
        </w:tc>
      </w:tr>
      <w:tr w:rsidR="00806DC7" w:rsidRPr="00E608F6" w14:paraId="56907852" w14:textId="77777777" w:rsidTr="00301714">
        <w:trPr>
          <w:trHeight w:val="1499"/>
        </w:trPr>
        <w:tc>
          <w:tcPr>
            <w:tcW w:w="475" w:type="dxa"/>
            <w:tcBorders>
              <w:right w:val="thinThickSmallGap" w:sz="12" w:space="0" w:color="auto"/>
            </w:tcBorders>
            <w:vAlign w:val="center"/>
          </w:tcPr>
          <w:p w14:paraId="6463B2A7" w14:textId="77777777" w:rsidR="00806DC7" w:rsidRPr="00E608F6" w:rsidRDefault="00806DC7" w:rsidP="00806DC7">
            <w:pPr>
              <w:pStyle w:val="ListParagraph"/>
              <w:numPr>
                <w:ilvl w:val="0"/>
                <w:numId w:val="3"/>
              </w:numPr>
              <w:jc w:val="center"/>
              <w:rPr>
                <w:rStyle w:val="Strong"/>
                <w:rFonts w:cs="B Nazanin"/>
                <w:b w:val="0"/>
                <w:bCs w:val="0"/>
                <w:sz w:val="24"/>
                <w:szCs w:val="24"/>
                <w:rtl/>
              </w:rPr>
            </w:pPr>
          </w:p>
        </w:tc>
        <w:tc>
          <w:tcPr>
            <w:tcW w:w="10487" w:type="dxa"/>
            <w:tcBorders>
              <w:left w:val="thinThickSmallGap" w:sz="12" w:space="0" w:color="auto"/>
              <w:right w:val="thickThinSmallGap" w:sz="12" w:space="0" w:color="auto"/>
            </w:tcBorders>
          </w:tcPr>
          <w:tbl>
            <w:tblPr>
              <w:tblStyle w:val="TableGrid"/>
              <w:tblpPr w:leftFromText="180" w:rightFromText="180" w:vertAnchor="text" w:horzAnchor="page" w:tblpX="721" w:tblpY="578"/>
              <w:tblOverlap w:val="never"/>
              <w:bidiVisual/>
              <w:tblW w:w="0" w:type="auto"/>
              <w:tblLayout w:type="fixed"/>
              <w:tblLook w:val="04A0" w:firstRow="1" w:lastRow="0" w:firstColumn="1" w:lastColumn="0" w:noHBand="0" w:noVBand="1"/>
            </w:tblPr>
            <w:tblGrid>
              <w:gridCol w:w="3242"/>
              <w:gridCol w:w="1575"/>
              <w:gridCol w:w="1666"/>
            </w:tblGrid>
            <w:tr w:rsidR="00806DC7" w:rsidRPr="00E608F6" w14:paraId="1FA6F1DD" w14:textId="77777777" w:rsidTr="003F3F06">
              <w:tc>
                <w:tcPr>
                  <w:tcW w:w="3242" w:type="dxa"/>
                  <w:vAlign w:val="center"/>
                </w:tcPr>
                <w:p w14:paraId="7CC0454F" w14:textId="77777777" w:rsidR="00806DC7" w:rsidRPr="00E608F6" w:rsidRDefault="00806DC7" w:rsidP="00806DC7">
                  <w:pPr>
                    <w:tabs>
                      <w:tab w:val="left" w:pos="2977"/>
                      <w:tab w:val="left" w:pos="4605"/>
                      <w:tab w:val="left" w:pos="7057"/>
                    </w:tabs>
                    <w:jc w:val="center"/>
                    <w:rPr>
                      <w:rFonts w:ascii="IPT.Nazanin" w:hAnsi="IPT.Nazanin" w:cs="B Nazanin"/>
                      <w:rtl/>
                      <w:lang w:bidi="fa-IR"/>
                    </w:rPr>
                  </w:pPr>
                </w:p>
              </w:tc>
              <w:tc>
                <w:tcPr>
                  <w:tcW w:w="1575" w:type="dxa"/>
                  <w:vAlign w:val="center"/>
                </w:tcPr>
                <w:p w14:paraId="772FED85" w14:textId="77777777" w:rsidR="00806DC7" w:rsidRPr="00E608F6" w:rsidRDefault="00806DC7" w:rsidP="00806DC7">
                  <w:pPr>
                    <w:tabs>
                      <w:tab w:val="left" w:pos="2977"/>
                      <w:tab w:val="left" w:pos="4605"/>
                      <w:tab w:val="left" w:pos="7057"/>
                    </w:tabs>
                    <w:jc w:val="center"/>
                    <w:rPr>
                      <w:rFonts w:ascii="IPT.Nazanin" w:hAnsi="IPT.Nazanin" w:cs="B Nazanin"/>
                      <w:rtl/>
                      <w:lang w:bidi="fa-IR"/>
                    </w:rPr>
                  </w:pPr>
                </w:p>
              </w:tc>
              <w:tc>
                <w:tcPr>
                  <w:tcW w:w="1666" w:type="dxa"/>
                  <w:vAlign w:val="center"/>
                </w:tcPr>
                <w:p w14:paraId="04B7F10B" w14:textId="77777777" w:rsidR="00806DC7" w:rsidRPr="00AD1FA6" w:rsidRDefault="00806DC7" w:rsidP="00806DC7">
                  <w:pPr>
                    <w:tabs>
                      <w:tab w:val="left" w:pos="2977"/>
                      <w:tab w:val="left" w:pos="4605"/>
                      <w:tab w:val="left" w:pos="7057"/>
                    </w:tabs>
                    <w:jc w:val="center"/>
                    <w:rPr>
                      <w:rFonts w:ascii="IPT.Nazanin" w:hAnsi="IPT.Nazanin" w:cs="B Nazanin"/>
                      <w:b/>
                      <w:bCs/>
                      <w:rtl/>
                      <w:lang w:bidi="fa-IR"/>
                    </w:rPr>
                  </w:pPr>
                  <w:r w:rsidRPr="00AD1FA6">
                    <w:rPr>
                      <w:rFonts w:ascii="IPT.Nazanin" w:hAnsi="IPT.Nazanin" w:cs="B Nazanin" w:hint="cs"/>
                      <w:b/>
                      <w:bCs/>
                      <w:rtl/>
                      <w:lang w:bidi="fa-IR"/>
                    </w:rPr>
                    <w:t>عدد</w:t>
                  </w:r>
                </w:p>
              </w:tc>
            </w:tr>
            <w:tr w:rsidR="00806DC7" w:rsidRPr="00E608F6" w14:paraId="71710691" w14:textId="77777777" w:rsidTr="00AD1FA6">
              <w:trPr>
                <w:trHeight w:val="191"/>
              </w:trPr>
              <w:tc>
                <w:tcPr>
                  <w:tcW w:w="3242" w:type="dxa"/>
                  <w:vAlign w:val="center"/>
                </w:tcPr>
                <w:p w14:paraId="62996DF8" w14:textId="77777777" w:rsidR="00806DC7" w:rsidRPr="00E608F6" w:rsidRDefault="00806DC7" w:rsidP="00806DC7">
                  <w:pPr>
                    <w:tabs>
                      <w:tab w:val="left" w:pos="2977"/>
                      <w:tab w:val="left" w:pos="4605"/>
                      <w:tab w:val="left" w:pos="7057"/>
                    </w:tabs>
                    <w:jc w:val="center"/>
                    <w:rPr>
                      <w:rFonts w:ascii="IPT.Nazanin" w:hAnsi="IPT.Nazanin" w:cs="B Nazanin"/>
                      <w:rtl/>
                      <w:lang w:bidi="fa-IR"/>
                    </w:rPr>
                  </w:pPr>
                </w:p>
              </w:tc>
              <w:tc>
                <w:tcPr>
                  <w:tcW w:w="1575" w:type="dxa"/>
                  <w:vAlign w:val="center"/>
                </w:tcPr>
                <w:p w14:paraId="331CB642" w14:textId="77777777" w:rsidR="00806DC7" w:rsidRPr="00E608F6" w:rsidRDefault="00806DC7" w:rsidP="00806DC7">
                  <w:pPr>
                    <w:tabs>
                      <w:tab w:val="left" w:pos="2977"/>
                      <w:tab w:val="left" w:pos="4605"/>
                      <w:tab w:val="left" w:pos="7057"/>
                    </w:tabs>
                    <w:jc w:val="center"/>
                    <w:rPr>
                      <w:rFonts w:ascii="IPT.Nazanin" w:hAnsi="IPT.Nazanin" w:cs="B Nazanin"/>
                      <w:rtl/>
                      <w:lang w:bidi="fa-IR"/>
                    </w:rPr>
                  </w:pPr>
                </w:p>
              </w:tc>
              <w:tc>
                <w:tcPr>
                  <w:tcW w:w="1666" w:type="dxa"/>
                  <w:vAlign w:val="center"/>
                </w:tcPr>
                <w:p w14:paraId="6F88E2C8" w14:textId="77777777" w:rsidR="00806DC7" w:rsidRPr="00AD1FA6" w:rsidRDefault="00806DC7" w:rsidP="00806DC7">
                  <w:pPr>
                    <w:tabs>
                      <w:tab w:val="left" w:pos="2977"/>
                      <w:tab w:val="left" w:pos="4605"/>
                      <w:tab w:val="left" w:pos="7057"/>
                    </w:tabs>
                    <w:jc w:val="center"/>
                    <w:rPr>
                      <w:rFonts w:ascii="IPT.Nazanin" w:hAnsi="IPT.Nazanin" w:cs="B Nazanin"/>
                      <w:b/>
                      <w:bCs/>
                      <w:rtl/>
                      <w:lang w:bidi="fa-IR"/>
                    </w:rPr>
                  </w:pPr>
                  <w:r w:rsidRPr="00AD1FA6">
                    <w:rPr>
                      <w:rFonts w:ascii="IPT.Nazanin" w:hAnsi="IPT.Nazanin" w:cs="B Nazanin" w:hint="cs"/>
                      <w:b/>
                      <w:bCs/>
                      <w:rtl/>
                      <w:lang w:bidi="fa-IR"/>
                    </w:rPr>
                    <w:t>مجذور</w:t>
                  </w:r>
                </w:p>
              </w:tc>
            </w:tr>
          </w:tbl>
          <w:p w14:paraId="15C1D133" w14:textId="03963AA4" w:rsidR="00806DC7" w:rsidRPr="00E608F6" w:rsidRDefault="00806DC7" w:rsidP="00806DC7">
            <w:pPr>
              <w:tabs>
                <w:tab w:val="left" w:pos="2977"/>
                <w:tab w:val="left" w:pos="4605"/>
                <w:tab w:val="left" w:pos="8391"/>
              </w:tabs>
              <w:bidi/>
              <w:spacing w:line="360" w:lineRule="auto"/>
              <w:rPr>
                <w:rFonts w:ascii="IPT.Nazanin" w:hAnsi="IPT.Nazanin" w:cs="B Nazanin"/>
                <w:rtl/>
                <w:lang w:bidi="fa-IR"/>
              </w:rPr>
            </w:pPr>
            <w:r w:rsidRPr="008C2A06">
              <w:rPr>
                <w:rFonts w:ascii="IPT.Nazanin" w:hAnsi="IPT.Nazanin" w:cs="B Nazanin" w:hint="cs"/>
                <w:b/>
                <w:bCs/>
                <w:rtl/>
                <w:lang w:bidi="fa-IR"/>
              </w:rPr>
              <w:t>جذر مقابل  را تا یک رقم اعشار حساب کنید.(با راه حل)</w:t>
            </w:r>
            <w:r w:rsidRPr="00E608F6">
              <w:rPr>
                <w:rFonts w:ascii="IPT.Nazanin" w:hAnsi="IPT.Nazanin" w:cs="B Nazanin" w:hint="cs"/>
                <w:rtl/>
                <w:lang w:bidi="fa-IR"/>
              </w:rPr>
              <w:t xml:space="preserve">                                         </w:t>
            </w:r>
            <w:r w:rsidR="009A676C">
              <w:rPr>
                <w:rFonts w:ascii="IPT.Nazanin" w:hAnsi="IPT.Nazanin" w:cs="B Nazanin" w:hint="cs"/>
                <w:rtl/>
                <w:lang w:bidi="fa-IR"/>
              </w:rPr>
              <w:t xml:space="preserve">                       </w:t>
            </w:r>
            <w:r w:rsidRPr="00E608F6">
              <w:rPr>
                <w:rFonts w:ascii="IPT.Nazanin" w:hAnsi="IPT.Nazanin" w:cs="B Nazanin" w:hint="cs"/>
                <w:rtl/>
                <w:lang w:bidi="fa-IR"/>
              </w:rPr>
              <w:t xml:space="preserve">          </w:t>
            </w:r>
            <w:r w:rsidRPr="00E608F6">
              <w:rPr>
                <w:rFonts w:ascii="IPT.Nazanin" w:hAnsi="IPT.Nazanin" w:cs="B Nazanin"/>
                <w:lang w:bidi="fa-IR"/>
              </w:rPr>
              <w:t></w:t>
            </w:r>
            <w:r w:rsidRPr="00E608F6">
              <w:rPr>
                <w:rFonts w:ascii="IPT.Nazanin" w:hAnsi="IPT.Nazanin" w:cs="B Nazanin"/>
                <w:position w:val="-8"/>
                <w:lang w:bidi="fa-IR"/>
              </w:rPr>
              <w:object w:dxaOrig="820" w:dyaOrig="400" w14:anchorId="2DE71949">
                <v:shape id="_x0000_i1087" type="#_x0000_t75" style="width:40.5pt;height:19.5pt" o:ole="">
                  <v:imagedata r:id="rId147" o:title=""/>
                </v:shape>
                <o:OLEObject Type="Embed" ProgID="Equation.DSMT4" ShapeID="_x0000_i1087" DrawAspect="Content" ObjectID="_1809259624" r:id="rId148"/>
              </w:object>
            </w:r>
            <w:r w:rsidRPr="00E608F6">
              <w:rPr>
                <w:rFonts w:ascii="IPT.Nazanin" w:hAnsi="IPT.Nazanin" w:cs="B Nazanin"/>
                <w:rtl/>
                <w:lang w:bidi="fa-IR"/>
              </w:rPr>
              <w:t xml:space="preserve"> </w:t>
            </w:r>
          </w:p>
          <w:p w14:paraId="5FC9AA20" w14:textId="77777777" w:rsidR="00806DC7" w:rsidRPr="00E608F6" w:rsidRDefault="00806DC7" w:rsidP="00806DC7">
            <w:pPr>
              <w:tabs>
                <w:tab w:val="left" w:pos="3156"/>
                <w:tab w:val="left" w:pos="7980"/>
              </w:tabs>
              <w:bidi/>
              <w:rPr>
                <w:rFonts w:asciiTheme="minorHAnsi" w:eastAsiaTheme="minorHAnsi" w:hAnsiTheme="minorHAnsi" w:cs="B Nazanin"/>
                <w:b/>
                <w:bCs/>
                <w:rtl/>
                <w:lang w:bidi="fa-IR"/>
              </w:rPr>
            </w:pPr>
          </w:p>
        </w:tc>
      </w:tr>
      <w:tr w:rsidR="00074554" w:rsidRPr="00E608F6" w14:paraId="5AD380CB" w14:textId="77777777" w:rsidTr="00301714">
        <w:trPr>
          <w:trHeight w:val="1499"/>
        </w:trPr>
        <w:tc>
          <w:tcPr>
            <w:tcW w:w="475" w:type="dxa"/>
            <w:tcBorders>
              <w:right w:val="thinThickSmallGap" w:sz="12" w:space="0" w:color="auto"/>
            </w:tcBorders>
            <w:vAlign w:val="center"/>
          </w:tcPr>
          <w:p w14:paraId="322BFB6A" w14:textId="77777777" w:rsidR="00074554" w:rsidRPr="00E608F6" w:rsidRDefault="00074554" w:rsidP="00806DC7">
            <w:pPr>
              <w:pStyle w:val="ListParagraph"/>
              <w:numPr>
                <w:ilvl w:val="0"/>
                <w:numId w:val="3"/>
              </w:numPr>
              <w:jc w:val="center"/>
              <w:rPr>
                <w:rStyle w:val="Strong"/>
                <w:rFonts w:cs="B Nazanin"/>
                <w:b w:val="0"/>
                <w:bCs w:val="0"/>
                <w:sz w:val="24"/>
                <w:szCs w:val="24"/>
                <w:rtl/>
              </w:rPr>
            </w:pPr>
          </w:p>
        </w:tc>
        <w:tc>
          <w:tcPr>
            <w:tcW w:w="10487" w:type="dxa"/>
            <w:tcBorders>
              <w:left w:val="thinThickSmallGap" w:sz="12" w:space="0" w:color="auto"/>
              <w:right w:val="thickThinSmallGap" w:sz="12" w:space="0" w:color="auto"/>
            </w:tcBorders>
          </w:tcPr>
          <w:p w14:paraId="7AE39739" w14:textId="77777777" w:rsidR="00074554" w:rsidRPr="00E608F6" w:rsidRDefault="00074554" w:rsidP="00074554">
            <w:pPr>
              <w:tabs>
                <w:tab w:val="left" w:pos="1552"/>
                <w:tab w:val="left" w:pos="7390"/>
              </w:tabs>
              <w:bidi/>
              <w:rPr>
                <w:rStyle w:val="Strong"/>
                <w:rFonts w:cs="B Nazanin"/>
                <w:rtl/>
                <w:lang w:bidi="fa-IR"/>
              </w:rPr>
            </w:pPr>
            <w:r w:rsidRPr="00E608F6">
              <w:rPr>
                <w:rFonts w:cs="B Nazanin" w:hint="cs"/>
                <w:bCs/>
                <w:rtl/>
              </w:rPr>
              <w:t xml:space="preserve">ب) </w:t>
            </w:r>
            <w:r w:rsidRPr="00E608F6">
              <w:rPr>
                <w:rStyle w:val="Strong"/>
                <w:rFonts w:cs="B Nazanin" w:hint="cs"/>
                <w:rtl/>
                <w:lang w:bidi="fa-IR"/>
              </w:rPr>
              <w:t xml:space="preserve">با توجه به جدول، مقدار تقریبی </w:t>
            </w:r>
            <w:r w:rsidRPr="00E608F6">
              <w:rPr>
                <w:rFonts w:eastAsiaTheme="minorEastAsia" w:cs="B Nazanin"/>
                <w:b/>
                <w:bCs/>
                <w:position w:val="-8"/>
              </w:rPr>
              <w:object w:dxaOrig="499" w:dyaOrig="360" w14:anchorId="27BCAD89">
                <v:shape id="_x0000_i1088" type="#_x0000_t75" style="width:24.75pt;height:18pt" o:ole="">
                  <v:imagedata r:id="rId149" o:title=""/>
                </v:shape>
                <o:OLEObject Type="Embed" ProgID="Equation.DSMT4" ShapeID="_x0000_i1088" DrawAspect="Content" ObjectID="_1809259625" r:id="rId150"/>
              </w:object>
            </w:r>
            <w:r w:rsidRPr="00E608F6">
              <w:rPr>
                <w:rStyle w:val="Strong"/>
                <w:rFonts w:cs="B Nazanin" w:hint="cs"/>
                <w:rtl/>
                <w:lang w:bidi="fa-IR"/>
              </w:rPr>
              <w:t xml:space="preserve">را بنویسید.     </w:t>
            </w:r>
            <w:r w:rsidRPr="00E608F6">
              <w:rPr>
                <w:rFonts w:eastAsiaTheme="minorEastAsia" w:cs="B Nazanin"/>
                <w:b/>
                <w:bCs/>
                <w:position w:val="-8"/>
              </w:rPr>
              <w:object w:dxaOrig="1140" w:dyaOrig="360" w14:anchorId="0C5A2FAC">
                <v:shape id="_x0000_i1089" type="#_x0000_t75" style="width:57pt;height:18pt" o:ole="">
                  <v:imagedata r:id="rId151" o:title=""/>
                </v:shape>
                <o:OLEObject Type="Embed" ProgID="Equation.DSMT4" ShapeID="_x0000_i1089" DrawAspect="Content" ObjectID="_1809259626" r:id="rId152"/>
              </w:object>
            </w:r>
          </w:p>
          <w:tbl>
            <w:tblPr>
              <w:tblStyle w:val="TableGrid"/>
              <w:bidiVisual/>
              <w:tblW w:w="0" w:type="auto"/>
              <w:tblLayout w:type="fixed"/>
              <w:tblLook w:val="04A0" w:firstRow="1" w:lastRow="0" w:firstColumn="1" w:lastColumn="0" w:noHBand="0" w:noVBand="1"/>
            </w:tblPr>
            <w:tblGrid>
              <w:gridCol w:w="1580"/>
              <w:gridCol w:w="1580"/>
              <w:gridCol w:w="1580"/>
              <w:gridCol w:w="1580"/>
              <w:gridCol w:w="1581"/>
              <w:gridCol w:w="1581"/>
            </w:tblGrid>
            <w:tr w:rsidR="00074554" w:rsidRPr="00E608F6" w14:paraId="6A2ADED8" w14:textId="77777777" w:rsidTr="001E0487">
              <w:tc>
                <w:tcPr>
                  <w:tcW w:w="1580" w:type="dxa"/>
                </w:tcPr>
                <w:p w14:paraId="082D5953" w14:textId="77777777" w:rsidR="00074554" w:rsidRPr="00E608F6" w:rsidRDefault="00074554" w:rsidP="00074554">
                  <w:pPr>
                    <w:tabs>
                      <w:tab w:val="left" w:pos="1552"/>
                      <w:tab w:val="left" w:pos="7390"/>
                    </w:tabs>
                    <w:bidi/>
                    <w:jc w:val="center"/>
                    <w:rPr>
                      <w:rStyle w:val="Strong"/>
                      <w:rFonts w:cs="B Nazanin"/>
                      <w:rtl/>
                      <w:lang w:bidi="fa-IR"/>
                    </w:rPr>
                  </w:pPr>
                  <w:r w:rsidRPr="00E608F6">
                    <w:rPr>
                      <w:rStyle w:val="Strong"/>
                      <w:rFonts w:cs="B Nazanin" w:hint="cs"/>
                      <w:rtl/>
                      <w:lang w:bidi="fa-IR"/>
                    </w:rPr>
                    <w:t>4/5</w:t>
                  </w:r>
                </w:p>
              </w:tc>
              <w:tc>
                <w:tcPr>
                  <w:tcW w:w="1580" w:type="dxa"/>
                </w:tcPr>
                <w:p w14:paraId="4EC8831E" w14:textId="77777777" w:rsidR="00074554" w:rsidRPr="00E608F6" w:rsidRDefault="00074554" w:rsidP="00074554">
                  <w:pPr>
                    <w:tabs>
                      <w:tab w:val="left" w:pos="1552"/>
                      <w:tab w:val="left" w:pos="7390"/>
                    </w:tabs>
                    <w:bidi/>
                    <w:jc w:val="center"/>
                    <w:rPr>
                      <w:rStyle w:val="Strong"/>
                      <w:rFonts w:cs="B Nazanin"/>
                      <w:rtl/>
                      <w:lang w:bidi="fa-IR"/>
                    </w:rPr>
                  </w:pPr>
                  <w:r w:rsidRPr="00E608F6">
                    <w:rPr>
                      <w:rStyle w:val="Strong"/>
                      <w:rFonts w:cs="B Nazanin" w:hint="cs"/>
                      <w:rtl/>
                      <w:lang w:bidi="fa-IR"/>
                    </w:rPr>
                    <w:t>3/5</w:t>
                  </w:r>
                </w:p>
              </w:tc>
              <w:tc>
                <w:tcPr>
                  <w:tcW w:w="1580" w:type="dxa"/>
                </w:tcPr>
                <w:p w14:paraId="7D5AF80D" w14:textId="77777777" w:rsidR="00074554" w:rsidRPr="00E608F6" w:rsidRDefault="00074554" w:rsidP="00074554">
                  <w:pPr>
                    <w:tabs>
                      <w:tab w:val="left" w:pos="1552"/>
                      <w:tab w:val="left" w:pos="7390"/>
                    </w:tabs>
                    <w:bidi/>
                    <w:jc w:val="center"/>
                    <w:rPr>
                      <w:rStyle w:val="Strong"/>
                      <w:rFonts w:cs="B Nazanin"/>
                      <w:rtl/>
                      <w:lang w:bidi="fa-IR"/>
                    </w:rPr>
                  </w:pPr>
                  <w:r w:rsidRPr="00E608F6">
                    <w:rPr>
                      <w:rStyle w:val="Strong"/>
                      <w:rFonts w:cs="B Nazanin" w:hint="cs"/>
                      <w:rtl/>
                      <w:lang w:bidi="fa-IR"/>
                    </w:rPr>
                    <w:t>2/5</w:t>
                  </w:r>
                </w:p>
              </w:tc>
              <w:tc>
                <w:tcPr>
                  <w:tcW w:w="1580" w:type="dxa"/>
                </w:tcPr>
                <w:p w14:paraId="25EB08FB" w14:textId="77777777" w:rsidR="00074554" w:rsidRPr="00E608F6" w:rsidRDefault="00074554" w:rsidP="00074554">
                  <w:pPr>
                    <w:tabs>
                      <w:tab w:val="left" w:pos="1552"/>
                      <w:tab w:val="left" w:pos="7390"/>
                    </w:tabs>
                    <w:bidi/>
                    <w:jc w:val="center"/>
                    <w:rPr>
                      <w:rStyle w:val="Strong"/>
                      <w:rFonts w:cs="B Nazanin"/>
                      <w:rtl/>
                      <w:lang w:bidi="fa-IR"/>
                    </w:rPr>
                  </w:pPr>
                  <w:r w:rsidRPr="00E608F6">
                    <w:rPr>
                      <w:rStyle w:val="Strong"/>
                      <w:rFonts w:cs="B Nazanin" w:hint="cs"/>
                      <w:rtl/>
                      <w:lang w:bidi="fa-IR"/>
                    </w:rPr>
                    <w:t>1/5</w:t>
                  </w:r>
                </w:p>
              </w:tc>
              <w:tc>
                <w:tcPr>
                  <w:tcW w:w="1581" w:type="dxa"/>
                </w:tcPr>
                <w:p w14:paraId="44C43B35" w14:textId="77777777" w:rsidR="00074554" w:rsidRPr="00E608F6" w:rsidRDefault="00074554" w:rsidP="00074554">
                  <w:pPr>
                    <w:tabs>
                      <w:tab w:val="left" w:pos="1552"/>
                      <w:tab w:val="left" w:pos="7390"/>
                    </w:tabs>
                    <w:bidi/>
                    <w:jc w:val="center"/>
                    <w:rPr>
                      <w:rStyle w:val="Strong"/>
                      <w:rFonts w:cs="B Nazanin"/>
                      <w:rtl/>
                      <w:lang w:bidi="fa-IR"/>
                    </w:rPr>
                  </w:pPr>
                  <w:r w:rsidRPr="00E608F6">
                    <w:rPr>
                      <w:rStyle w:val="Strong"/>
                      <w:rFonts w:cs="B Nazanin" w:hint="cs"/>
                      <w:rtl/>
                      <w:lang w:bidi="fa-IR"/>
                    </w:rPr>
                    <w:t>5</w:t>
                  </w:r>
                </w:p>
              </w:tc>
              <w:tc>
                <w:tcPr>
                  <w:tcW w:w="1581" w:type="dxa"/>
                </w:tcPr>
                <w:p w14:paraId="372038AC" w14:textId="77777777" w:rsidR="00074554" w:rsidRPr="00E608F6" w:rsidRDefault="00074554" w:rsidP="00074554">
                  <w:pPr>
                    <w:tabs>
                      <w:tab w:val="left" w:pos="1552"/>
                      <w:tab w:val="left" w:pos="7390"/>
                    </w:tabs>
                    <w:bidi/>
                    <w:jc w:val="center"/>
                    <w:rPr>
                      <w:rStyle w:val="Strong"/>
                      <w:rFonts w:cs="B Nazanin"/>
                      <w:rtl/>
                      <w:lang w:bidi="fa-IR"/>
                    </w:rPr>
                  </w:pPr>
                  <w:r w:rsidRPr="00E608F6">
                    <w:rPr>
                      <w:rStyle w:val="Strong"/>
                      <w:rFonts w:cs="B Nazanin" w:hint="cs"/>
                      <w:rtl/>
                      <w:lang w:bidi="fa-IR"/>
                    </w:rPr>
                    <w:t>عدد</w:t>
                  </w:r>
                </w:p>
              </w:tc>
            </w:tr>
            <w:tr w:rsidR="00074554" w:rsidRPr="00E608F6" w14:paraId="15C67F5D" w14:textId="77777777" w:rsidTr="001E0487">
              <w:tc>
                <w:tcPr>
                  <w:tcW w:w="1580" w:type="dxa"/>
                </w:tcPr>
                <w:p w14:paraId="09B405CC" w14:textId="77777777" w:rsidR="00074554" w:rsidRPr="00E608F6" w:rsidRDefault="00074554" w:rsidP="00074554">
                  <w:pPr>
                    <w:tabs>
                      <w:tab w:val="left" w:pos="1552"/>
                      <w:tab w:val="left" w:pos="7390"/>
                    </w:tabs>
                    <w:bidi/>
                    <w:jc w:val="center"/>
                    <w:rPr>
                      <w:rStyle w:val="Strong"/>
                      <w:rFonts w:cs="B Nazanin"/>
                      <w:rtl/>
                      <w:lang w:bidi="fa-IR"/>
                    </w:rPr>
                  </w:pPr>
                  <w:r w:rsidRPr="00E608F6">
                    <w:rPr>
                      <w:rStyle w:val="Strong"/>
                      <w:rFonts w:cs="B Nazanin" w:hint="cs"/>
                      <w:rtl/>
                      <w:lang w:bidi="fa-IR"/>
                    </w:rPr>
                    <w:t>16/29</w:t>
                  </w:r>
                </w:p>
              </w:tc>
              <w:tc>
                <w:tcPr>
                  <w:tcW w:w="1580" w:type="dxa"/>
                </w:tcPr>
                <w:p w14:paraId="5A4F2A37" w14:textId="77777777" w:rsidR="00074554" w:rsidRPr="00E608F6" w:rsidRDefault="00074554" w:rsidP="00074554">
                  <w:pPr>
                    <w:tabs>
                      <w:tab w:val="left" w:pos="1552"/>
                      <w:tab w:val="left" w:pos="7390"/>
                    </w:tabs>
                    <w:bidi/>
                    <w:jc w:val="center"/>
                    <w:rPr>
                      <w:rStyle w:val="Strong"/>
                      <w:rFonts w:cs="B Nazanin"/>
                      <w:rtl/>
                      <w:lang w:bidi="fa-IR"/>
                    </w:rPr>
                  </w:pPr>
                  <w:r w:rsidRPr="00E608F6">
                    <w:rPr>
                      <w:rStyle w:val="Strong"/>
                      <w:rFonts w:cs="B Nazanin" w:hint="cs"/>
                      <w:rtl/>
                      <w:lang w:bidi="fa-IR"/>
                    </w:rPr>
                    <w:t>09/28</w:t>
                  </w:r>
                </w:p>
              </w:tc>
              <w:tc>
                <w:tcPr>
                  <w:tcW w:w="1580" w:type="dxa"/>
                </w:tcPr>
                <w:p w14:paraId="2A136848" w14:textId="77777777" w:rsidR="00074554" w:rsidRPr="00E608F6" w:rsidRDefault="00074554" w:rsidP="00074554">
                  <w:pPr>
                    <w:tabs>
                      <w:tab w:val="left" w:pos="1552"/>
                      <w:tab w:val="left" w:pos="7390"/>
                    </w:tabs>
                    <w:bidi/>
                    <w:jc w:val="center"/>
                    <w:rPr>
                      <w:rStyle w:val="Strong"/>
                      <w:rFonts w:cs="B Nazanin"/>
                      <w:rtl/>
                      <w:lang w:bidi="fa-IR"/>
                    </w:rPr>
                  </w:pPr>
                  <w:r w:rsidRPr="00E608F6">
                    <w:rPr>
                      <w:rStyle w:val="Strong"/>
                      <w:rFonts w:cs="B Nazanin" w:hint="cs"/>
                      <w:rtl/>
                      <w:lang w:bidi="fa-IR"/>
                    </w:rPr>
                    <w:t>04/27</w:t>
                  </w:r>
                </w:p>
              </w:tc>
              <w:tc>
                <w:tcPr>
                  <w:tcW w:w="1580" w:type="dxa"/>
                </w:tcPr>
                <w:p w14:paraId="45946600" w14:textId="77777777" w:rsidR="00074554" w:rsidRPr="00E608F6" w:rsidRDefault="00074554" w:rsidP="00074554">
                  <w:pPr>
                    <w:tabs>
                      <w:tab w:val="left" w:pos="1552"/>
                      <w:tab w:val="left" w:pos="7390"/>
                    </w:tabs>
                    <w:bidi/>
                    <w:jc w:val="center"/>
                    <w:rPr>
                      <w:rStyle w:val="Strong"/>
                      <w:rFonts w:cs="B Nazanin"/>
                      <w:rtl/>
                      <w:lang w:bidi="fa-IR"/>
                    </w:rPr>
                  </w:pPr>
                  <w:r w:rsidRPr="00E608F6">
                    <w:rPr>
                      <w:rStyle w:val="Strong"/>
                      <w:rFonts w:cs="B Nazanin" w:hint="cs"/>
                      <w:rtl/>
                      <w:lang w:bidi="fa-IR"/>
                    </w:rPr>
                    <w:t>01/26</w:t>
                  </w:r>
                </w:p>
              </w:tc>
              <w:tc>
                <w:tcPr>
                  <w:tcW w:w="1581" w:type="dxa"/>
                </w:tcPr>
                <w:p w14:paraId="6919F1A7" w14:textId="77777777" w:rsidR="00074554" w:rsidRPr="00E608F6" w:rsidRDefault="00074554" w:rsidP="00074554">
                  <w:pPr>
                    <w:tabs>
                      <w:tab w:val="left" w:pos="1552"/>
                      <w:tab w:val="left" w:pos="7390"/>
                    </w:tabs>
                    <w:bidi/>
                    <w:jc w:val="center"/>
                    <w:rPr>
                      <w:rStyle w:val="Strong"/>
                      <w:rFonts w:cs="B Nazanin"/>
                      <w:rtl/>
                      <w:lang w:bidi="fa-IR"/>
                    </w:rPr>
                  </w:pPr>
                  <w:r w:rsidRPr="00E608F6">
                    <w:rPr>
                      <w:rStyle w:val="Strong"/>
                      <w:rFonts w:cs="B Nazanin" w:hint="cs"/>
                      <w:rtl/>
                      <w:lang w:bidi="fa-IR"/>
                    </w:rPr>
                    <w:t>25</w:t>
                  </w:r>
                </w:p>
              </w:tc>
              <w:tc>
                <w:tcPr>
                  <w:tcW w:w="1581" w:type="dxa"/>
                </w:tcPr>
                <w:p w14:paraId="235883D6" w14:textId="77777777" w:rsidR="00074554" w:rsidRPr="00E608F6" w:rsidRDefault="00074554" w:rsidP="00074554">
                  <w:pPr>
                    <w:tabs>
                      <w:tab w:val="left" w:pos="1552"/>
                      <w:tab w:val="left" w:pos="7390"/>
                    </w:tabs>
                    <w:bidi/>
                    <w:jc w:val="center"/>
                    <w:rPr>
                      <w:rStyle w:val="Strong"/>
                      <w:rFonts w:cs="B Nazanin"/>
                      <w:rtl/>
                      <w:lang w:bidi="fa-IR"/>
                    </w:rPr>
                  </w:pPr>
                  <w:r w:rsidRPr="00E608F6">
                    <w:rPr>
                      <w:rStyle w:val="Strong"/>
                      <w:rFonts w:cs="B Nazanin" w:hint="cs"/>
                      <w:rtl/>
                      <w:lang w:bidi="fa-IR"/>
                    </w:rPr>
                    <w:t>مجذور</w:t>
                  </w:r>
                </w:p>
              </w:tc>
            </w:tr>
          </w:tbl>
          <w:p w14:paraId="5C58EEF1" w14:textId="77777777" w:rsidR="00074554" w:rsidRPr="00E608F6" w:rsidRDefault="00074554" w:rsidP="00806DC7">
            <w:pPr>
              <w:tabs>
                <w:tab w:val="left" w:pos="2977"/>
                <w:tab w:val="left" w:pos="4605"/>
                <w:tab w:val="left" w:pos="7057"/>
              </w:tabs>
              <w:jc w:val="center"/>
              <w:rPr>
                <w:rFonts w:ascii="IPT.Nazanin" w:hAnsi="IPT.Nazanin" w:cs="B Nazanin"/>
                <w:rtl/>
                <w:lang w:bidi="fa-IR"/>
              </w:rPr>
            </w:pPr>
          </w:p>
        </w:tc>
      </w:tr>
      <w:tr w:rsidR="00806DC7" w:rsidRPr="00E608F6" w14:paraId="6930E1E2" w14:textId="77777777" w:rsidTr="00301714">
        <w:trPr>
          <w:trHeight w:val="70"/>
        </w:trPr>
        <w:tc>
          <w:tcPr>
            <w:tcW w:w="10962" w:type="dxa"/>
            <w:gridSpan w:val="2"/>
            <w:tcBorders>
              <w:right w:val="thinThickSmallGap" w:sz="12" w:space="0" w:color="auto"/>
            </w:tcBorders>
            <w:shd w:val="clear" w:color="auto" w:fill="D9D9D9" w:themeFill="background1" w:themeFillShade="D9"/>
            <w:vAlign w:val="center"/>
          </w:tcPr>
          <w:p w14:paraId="2378B7D3" w14:textId="3B6B656E" w:rsidR="00806DC7" w:rsidRPr="00E608F6" w:rsidRDefault="00806DC7" w:rsidP="00806DC7">
            <w:pPr>
              <w:bidi/>
              <w:jc w:val="center"/>
              <w:rPr>
                <w:rFonts w:asciiTheme="minorHAnsi" w:eastAsiaTheme="minorHAnsi" w:hAnsiTheme="minorHAnsi" w:cs="B Nazanin"/>
                <w:b/>
                <w:bCs/>
                <w:sz w:val="28"/>
                <w:szCs w:val="28"/>
                <w:rtl/>
                <w:lang w:bidi="fa-IR"/>
              </w:rPr>
            </w:pPr>
            <w:r>
              <w:rPr>
                <w:rFonts w:asciiTheme="minorHAnsi" w:eastAsiaTheme="minorHAnsi" w:hAnsiTheme="minorHAnsi" w:cs="B Nazanin" w:hint="cs"/>
                <w:b/>
                <w:bCs/>
                <w:sz w:val="28"/>
                <w:szCs w:val="28"/>
                <w:rtl/>
                <w:lang w:bidi="fa-IR"/>
              </w:rPr>
              <w:t>فصل 8</w:t>
            </w:r>
          </w:p>
        </w:tc>
      </w:tr>
      <w:tr w:rsidR="00806DC7" w:rsidRPr="00E608F6" w14:paraId="2C5F9FEA" w14:textId="77777777" w:rsidTr="00301714">
        <w:trPr>
          <w:trHeight w:val="1776"/>
        </w:trPr>
        <w:tc>
          <w:tcPr>
            <w:tcW w:w="475" w:type="dxa"/>
            <w:tcBorders>
              <w:right w:val="thinThickSmallGap" w:sz="12" w:space="0" w:color="auto"/>
            </w:tcBorders>
            <w:vAlign w:val="center"/>
          </w:tcPr>
          <w:p w14:paraId="20DBB202" w14:textId="77777777" w:rsidR="00806DC7" w:rsidRPr="00E608F6" w:rsidRDefault="00806DC7" w:rsidP="00806DC7">
            <w:pPr>
              <w:pStyle w:val="ListParagraph"/>
              <w:numPr>
                <w:ilvl w:val="0"/>
                <w:numId w:val="3"/>
              </w:numPr>
              <w:jc w:val="center"/>
              <w:rPr>
                <w:rStyle w:val="Strong"/>
                <w:rFonts w:cs="B Nazanin"/>
                <w:b w:val="0"/>
                <w:bCs w:val="0"/>
                <w:sz w:val="24"/>
                <w:szCs w:val="24"/>
              </w:rPr>
            </w:pPr>
          </w:p>
        </w:tc>
        <w:tc>
          <w:tcPr>
            <w:tcW w:w="10487" w:type="dxa"/>
            <w:tcBorders>
              <w:left w:val="thinThickSmallGap" w:sz="12" w:space="0" w:color="auto"/>
              <w:right w:val="thickThinSmallGap" w:sz="12" w:space="0" w:color="auto"/>
            </w:tcBorders>
          </w:tcPr>
          <w:p w14:paraId="7F0F5B95" w14:textId="049CDE36" w:rsidR="00806DC7" w:rsidRPr="00E608F6" w:rsidRDefault="00806DC7" w:rsidP="00806DC7">
            <w:pPr>
              <w:bidi/>
              <w:rPr>
                <w:rFonts w:asciiTheme="minorHAnsi" w:eastAsiaTheme="minorEastAsia" w:hAnsiTheme="minorHAnsi" w:cs="B Nazanin"/>
                <w:rtl/>
                <w:lang w:bidi="fa-IR"/>
              </w:rPr>
            </w:pPr>
            <w:r w:rsidRPr="00E608F6">
              <w:rPr>
                <w:rFonts w:asciiTheme="minorHAnsi" w:eastAsiaTheme="minorEastAsia" w:hAnsiTheme="minorHAnsi" w:cs="B Nazanin" w:hint="cs"/>
                <w:b/>
                <w:bCs/>
                <w:lang w:bidi="fa-IR"/>
              </w:rPr>
              <w:sym w:font="Wingdings" w:char="F076"/>
            </w:r>
            <w:r w:rsidRPr="00E608F6">
              <w:rPr>
                <w:rFonts w:asciiTheme="minorHAnsi" w:eastAsiaTheme="minorHAnsi" w:hAnsiTheme="minorHAnsi" w:cs="B Nazanin" w:hint="cs"/>
                <w:b/>
                <w:bCs/>
                <w:rtl/>
                <w:lang w:bidi="fa-IR"/>
              </w:rPr>
              <w:t xml:space="preserve"> نقطه</w:t>
            </w:r>
            <w:r w:rsidRPr="00E608F6">
              <w:rPr>
                <w:rFonts w:asciiTheme="minorHAnsi" w:eastAsiaTheme="minorHAnsi" w:hAnsiTheme="minorHAnsi" w:cs="B Nazanin" w:hint="cs"/>
                <w:rtl/>
                <w:lang w:bidi="fa-IR"/>
              </w:rPr>
              <w:t xml:space="preserve"> </w:t>
            </w:r>
            <m:oMath>
              <m:r>
                <w:rPr>
                  <w:rFonts w:ascii="Cambria Math" w:eastAsiaTheme="minorHAnsi" w:hAnsi="Cambria Math" w:cs="B Nazanin"/>
                  <w:lang w:bidi="fa-IR"/>
                </w:rPr>
                <m:t>A=</m:t>
              </m:r>
              <m:d>
                <m:dPr>
                  <m:begChr m:val="["/>
                  <m:endChr m:val="]"/>
                  <m:ctrlPr>
                    <w:rPr>
                      <w:rFonts w:ascii="Cambria Math" w:eastAsiaTheme="minorHAnsi" w:hAnsi="Cambria Math" w:cs="B Nazanin"/>
                      <w:i/>
                      <w:lang w:bidi="fa-IR"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HAnsi" w:hAnsi="Cambria Math" w:cs="B Nazanin"/>
                          <w:i/>
                          <w:lang w:bidi="fa-IR"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eastAsiaTheme="minorHAnsi" w:hAnsi="Cambria Math" w:cs="B Nazanin"/>
                            <w:lang w:bidi="fa-IR"/>
                          </w:rPr>
                          <m:t>-</m:t>
                        </m:r>
                        <m:r>
                          <w:rPr>
                            <w:rFonts w:ascii="Cambria Math" w:eastAsiaTheme="minorHAnsi" w:hAnsi="Cambria Math" w:cs="B Nazanin"/>
                            <w:rtl/>
                            <w:lang w:bidi="fa-IR"/>
                          </w:rPr>
                          <m:t>2</m:t>
                        </m:r>
                      </m:e>
                    </m:mr>
                    <m:mr>
                      <m:e>
                        <m:r>
                          <w:rPr>
                            <w:rFonts w:ascii="Cambria Math" w:eastAsiaTheme="minorHAnsi" w:hAnsi="Cambria Math" w:cs="B Nazanin"/>
                            <w:lang w:bidi="fa-IR"/>
                          </w:rPr>
                          <m:t>-</m:t>
                        </m:r>
                        <m:r>
                          <w:rPr>
                            <w:rFonts w:ascii="Cambria Math" w:eastAsiaTheme="minorHAnsi" w:hAnsi="Cambria Math" w:cs="B Nazanin"/>
                            <w:rtl/>
                            <w:lang w:bidi="fa-IR"/>
                          </w:rPr>
                          <m:t>3</m:t>
                        </m:r>
                      </m:e>
                    </m:mr>
                  </m:m>
                </m:e>
              </m:d>
            </m:oMath>
            <w:r w:rsidRPr="00E608F6">
              <w:rPr>
                <w:rFonts w:asciiTheme="minorHAnsi" w:eastAsiaTheme="minorEastAsia" w:hAnsiTheme="minorHAnsi" w:cs="B Nazanin"/>
                <w:lang w:bidi="fa-IR"/>
              </w:rPr>
              <w:t xml:space="preserve"> </w:t>
            </w:r>
            <w:r w:rsidRPr="00E608F6">
              <w:rPr>
                <w:rFonts w:asciiTheme="minorHAnsi" w:eastAsiaTheme="minorEastAsia" w:hAnsiTheme="minorHAnsi" w:cs="B Nazanin" w:hint="cs"/>
                <w:rtl/>
                <w:lang w:bidi="fa-IR"/>
              </w:rPr>
              <w:t xml:space="preserve"> </w:t>
            </w:r>
            <w:r w:rsidRPr="00E608F6">
              <w:rPr>
                <w:rFonts w:asciiTheme="minorHAnsi" w:eastAsiaTheme="minorEastAsia" w:hAnsiTheme="minorHAnsi" w:cs="B Nazanin" w:hint="cs"/>
                <w:b/>
                <w:bCs/>
                <w:rtl/>
                <w:lang w:bidi="fa-IR"/>
              </w:rPr>
              <w:t>در کدام ناحیه دستگاه مختصات قرار دارد؟</w:t>
            </w:r>
          </w:p>
          <w:p w14:paraId="0B3957F2" w14:textId="110571FF" w:rsidR="00806DC7" w:rsidRPr="00BE15A6" w:rsidRDefault="00806DC7" w:rsidP="00806DC7">
            <w:pPr>
              <w:bidi/>
              <w:rPr>
                <w:rFonts w:asciiTheme="minorHAnsi" w:eastAsiaTheme="minorEastAsia" w:hAnsiTheme="minorHAnsi" w:cs="B Nazanin"/>
                <w:b/>
                <w:bCs/>
                <w:rtl/>
                <w:lang w:bidi="fa-IR"/>
              </w:rPr>
            </w:pPr>
            <w:r w:rsidRPr="00BE15A6">
              <w:rPr>
                <w:rFonts w:asciiTheme="minorHAnsi" w:eastAsiaTheme="minorEastAsia" w:hAnsiTheme="minorHAnsi" w:cs="B Nazanin" w:hint="cs"/>
                <w:b/>
                <w:bCs/>
                <w:noProof/>
                <w:rtl/>
                <w:lang w:val="fa-IR" w:bidi="fa-IR"/>
              </w:rPr>
              <mc:AlternateContent>
                <mc:Choice Requires="wpg">
                  <w:drawing>
                    <wp:anchor distT="0" distB="0" distL="114300" distR="114300" simplePos="0" relativeHeight="251761664" behindDoc="0" locked="0" layoutInCell="1" allowOverlap="1" wp14:anchorId="02120A36" wp14:editId="1EFA19DC">
                      <wp:simplePos x="0" y="0"/>
                      <wp:positionH relativeFrom="column">
                        <wp:posOffset>111760</wp:posOffset>
                      </wp:positionH>
                      <wp:positionV relativeFrom="paragraph">
                        <wp:posOffset>181931</wp:posOffset>
                      </wp:positionV>
                      <wp:extent cx="953128" cy="552450"/>
                      <wp:effectExtent l="38100" t="38100" r="76200" b="57150"/>
                      <wp:wrapNone/>
                      <wp:docPr id="6" name="Group 6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953128" cy="552450"/>
                                <a:chOff x="0" y="0"/>
                                <a:chExt cx="1495425" cy="866775"/>
                              </a:xfrm>
                            </wpg:grpSpPr>
                            <wps:wsp>
                              <wps:cNvPr id="7" name="Rectangle 7"/>
                              <wps:cNvSpPr/>
                              <wps:spPr>
                                <a:xfrm>
                                  <a:off x="266700" y="333375"/>
                                  <a:ext cx="409575" cy="219075"/>
                                </a:xfrm>
                                <a:prstGeom prst="rect">
                                  <a:avLst/>
                                </a:prstGeom>
                                <a:ln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6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accent6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8" name="Straight Arrow Connector 8"/>
                              <wps:cNvCnPr/>
                              <wps:spPr>
                                <a:xfrm flipH="1">
                                  <a:off x="0" y="447675"/>
                                  <a:ext cx="266700" cy="0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9" name="Straight Arrow Connector 9"/>
                              <wps:cNvCnPr/>
                              <wps:spPr>
                                <a:xfrm flipV="1">
                                  <a:off x="476250" y="0"/>
                                  <a:ext cx="0" cy="333375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0" name="Straight Arrow Connector 10"/>
                              <wps:cNvCnPr/>
                              <wps:spPr>
                                <a:xfrm>
                                  <a:off x="476250" y="552450"/>
                                  <a:ext cx="0" cy="314325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1" name="Straight Arrow Connector 11"/>
                              <wps:cNvCnPr/>
                              <wps:spPr>
                                <a:xfrm>
                                  <a:off x="676275" y="447675"/>
                                  <a:ext cx="819150" cy="0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155F0BC0" id="Group 6" o:spid="_x0000_s1026" style="position:absolute;left:0;text-align:left;margin-left:8.8pt;margin-top:14.35pt;width:75.05pt;height:43.5pt;z-index:251761664;mso-width-relative:margin;mso-height-relative:margin" coordsize="14954,86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">
                      <v:rect id="Rectangle 7" o:spid="_x0000_s1027" style="position:absolute;left:2667;top:3333;width:4095;height:219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" fillcolor="white [3201]" strokecolor="black [3213]" strokeweight="2pt"/>
                      <v:shapetype id="_x0000_t32" coordsize="21600,21600" o:spt="32" o:oned="t" path="m,l21600,21600e" filled="f">
                        <v:path arrowok="t" fillok="f" o:connecttype="none"/>
                        <o:lock v:ext="edit" shapetype="t"/>
                      </v:shapetype>
                      <v:shape id="Straight Arrow Connector 8" o:spid="_x0000_s1028" type="#_x0000_t32" style="position:absolute;top:4476;width:2667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" strokecolor="black [3040]">
                        <v:stroke endarrow="block"/>
                      </v:shape>
                      <v:shape id="Straight Arrow Connector 9" o:spid="_x0000_s1029" type="#_x0000_t32" style="position:absolute;left:4762;width:0;height:3333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" strokecolor="black [3040]">
                        <v:stroke endarrow="block"/>
                      </v:shape>
                      <v:shape id="Straight Arrow Connector 10" o:spid="_x0000_s1030" type="#_x0000_t32" style="position:absolute;left:4762;top:5524;width:0;height:3143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" strokecolor="black [3040]">
                        <v:stroke endarrow="block"/>
                      </v:shape>
                      <v:shape id="Straight Arrow Connector 11" o:spid="_x0000_s1031" type="#_x0000_t32" style="position:absolute;left:6762;top:4476;width:8192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" strokecolor="black [3040]">
                        <v:stroke endarrow="block"/>
                      </v:shape>
                    </v:group>
                  </w:pict>
                </mc:Fallback>
              </mc:AlternateContent>
            </w:r>
            <w:r w:rsidRPr="00BE15A6">
              <w:rPr>
                <w:rFonts w:asciiTheme="minorHAnsi" w:eastAsiaTheme="minorEastAsia" w:hAnsiTheme="minorHAnsi" w:cs="B Nazanin" w:hint="cs"/>
                <w:b/>
                <w:bCs/>
                <w:rtl/>
                <w:lang w:bidi="fa-IR"/>
              </w:rPr>
              <w:t>الف) اول              ب) دوم             ج) سوم            د) چهارم</w:t>
            </w:r>
          </w:p>
          <w:p w14:paraId="4FD84C1A" w14:textId="6AF2EDA0" w:rsidR="00806DC7" w:rsidRPr="00BE15A6" w:rsidRDefault="00806DC7" w:rsidP="00806DC7">
            <w:pPr>
              <w:bidi/>
              <w:rPr>
                <w:rFonts w:asciiTheme="minorHAnsi" w:eastAsiaTheme="minorEastAsia" w:hAnsiTheme="minorHAnsi" w:cs="B Nazanin"/>
                <w:b/>
                <w:bCs/>
                <w:rtl/>
                <w:lang w:bidi="fa-IR"/>
              </w:rPr>
            </w:pPr>
            <w:r w:rsidRPr="00BE15A6">
              <w:rPr>
                <w:rFonts w:asciiTheme="minorHAnsi" w:eastAsiaTheme="minorHAnsi" w:hAnsiTheme="minorHAnsi" w:cs="B Nazanin" w:hint="cs"/>
                <w:b/>
                <w:bCs/>
                <w:i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1765760" behindDoc="0" locked="0" layoutInCell="1" allowOverlap="1" wp14:anchorId="705FF6FA" wp14:editId="7BBED3A7">
                      <wp:simplePos x="0" y="0"/>
                      <wp:positionH relativeFrom="column">
                        <wp:posOffset>2681605</wp:posOffset>
                      </wp:positionH>
                      <wp:positionV relativeFrom="paragraph">
                        <wp:posOffset>225641</wp:posOffset>
                      </wp:positionV>
                      <wp:extent cx="333375" cy="314325"/>
                      <wp:effectExtent l="38100" t="38100" r="28575" b="28575"/>
                      <wp:wrapNone/>
                      <wp:docPr id="15" name="Straight Arrow Connector 1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 flipV="1">
                                <a:off x="0" y="0"/>
                                <a:ext cx="333375" cy="314325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116331AF" id="Straight Arrow Connector 15" o:spid="_x0000_s1026" type="#_x0000_t32" style="position:absolute;left:0;text-align:left;margin-left:211.15pt;margin-top:17.75pt;width:26.25pt;height:24.75pt;flip:x y;z-index:25176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" strokecolor="black [3040]">
                      <v:stroke endarrow="block"/>
                    </v:shape>
                  </w:pict>
                </mc:Fallback>
              </mc:AlternateContent>
            </w:r>
            <w:r w:rsidRPr="00BE15A6">
              <w:rPr>
                <w:rFonts w:asciiTheme="minorHAnsi" w:eastAsiaTheme="minorHAnsi" w:hAnsiTheme="minorHAnsi" w:cs="B Nazanin" w:hint="cs"/>
                <w:b/>
                <w:bCs/>
                <w:i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1763712" behindDoc="0" locked="0" layoutInCell="1" allowOverlap="1" wp14:anchorId="13D84CF9" wp14:editId="62CA997D">
                      <wp:simplePos x="0" y="0"/>
                      <wp:positionH relativeFrom="column">
                        <wp:posOffset>3643630</wp:posOffset>
                      </wp:positionH>
                      <wp:positionV relativeFrom="paragraph">
                        <wp:posOffset>244475</wp:posOffset>
                      </wp:positionV>
                      <wp:extent cx="333375" cy="257175"/>
                      <wp:effectExtent l="38100" t="0" r="28575" b="47625"/>
                      <wp:wrapNone/>
                      <wp:docPr id="13" name="Straight Arrow Connector 1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333375" cy="257175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57727DEE" id="Straight Arrow Connector 13" o:spid="_x0000_s1026" type="#_x0000_t32" style="position:absolute;left:0;text-align:left;margin-left:286.9pt;margin-top:19.25pt;width:26.25pt;height:20.25pt;flip:x;z-index:25176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" strokecolor="black [3040]">
                      <v:stroke endarrow="block"/>
                    </v:shape>
                  </w:pict>
                </mc:Fallback>
              </mc:AlternateContent>
            </w:r>
            <w:r w:rsidRPr="00BE15A6">
              <w:rPr>
                <w:rFonts w:asciiTheme="minorHAnsi" w:eastAsiaTheme="minorEastAsia" w:hAnsiTheme="minorHAnsi" w:cs="B Nazanin" w:hint="cs"/>
                <w:b/>
                <w:bCs/>
                <w:lang w:bidi="fa-IR"/>
              </w:rPr>
              <w:sym w:font="Wingdings" w:char="F076"/>
            </w:r>
            <w:r w:rsidRPr="00BE15A6">
              <w:rPr>
                <w:rFonts w:asciiTheme="minorHAnsi" w:eastAsiaTheme="minorEastAsia" w:hAnsiTheme="minorHAnsi" w:cs="B Nazanin" w:hint="cs"/>
                <w:b/>
                <w:bCs/>
                <w:rtl/>
                <w:lang w:bidi="fa-IR"/>
              </w:rPr>
              <w:t xml:space="preserve"> باتوجه به نیروهایی که به جسم زیر وارد می شود ، جسم به کدام سمت حرکت می کند؟ </w:t>
            </w:r>
          </w:p>
          <w:p w14:paraId="2748BBF6" w14:textId="4BE352F9" w:rsidR="00806DC7" w:rsidRPr="00E608F6" w:rsidRDefault="00806DC7" w:rsidP="00806DC7">
            <w:pPr>
              <w:bidi/>
              <w:rPr>
                <w:rFonts w:asciiTheme="minorHAnsi" w:eastAsiaTheme="minorHAnsi" w:hAnsiTheme="minorHAnsi" w:cs="B Nazanin"/>
                <w:i/>
                <w:rtl/>
                <w:lang w:bidi="fa-IR"/>
              </w:rPr>
            </w:pPr>
            <w:r w:rsidRPr="00BE15A6">
              <w:rPr>
                <w:rFonts w:asciiTheme="minorHAnsi" w:eastAsiaTheme="minorHAnsi" w:hAnsiTheme="minorHAnsi" w:cs="B Nazanin" w:hint="cs"/>
                <w:b/>
                <w:bCs/>
                <w:i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1762688" behindDoc="0" locked="0" layoutInCell="1" allowOverlap="1" wp14:anchorId="1B5812C1" wp14:editId="116F38F0">
                      <wp:simplePos x="0" y="0"/>
                      <wp:positionH relativeFrom="column">
                        <wp:posOffset>5720080</wp:posOffset>
                      </wp:positionH>
                      <wp:positionV relativeFrom="paragraph">
                        <wp:posOffset>133985</wp:posOffset>
                      </wp:positionV>
                      <wp:extent cx="485775" cy="0"/>
                      <wp:effectExtent l="0" t="76200" r="9525" b="95250"/>
                      <wp:wrapNone/>
                      <wp:docPr id="12" name="Straight Arrow Connector 1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485775" cy="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130C2B8F" id="Straight Arrow Connector 12" o:spid="_x0000_s1026" type="#_x0000_t32" style="position:absolute;left:0;text-align:left;margin-left:450.4pt;margin-top:10.55pt;width:38.25pt;height:0;z-index:25176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" strokecolor="black [3040]">
                      <v:stroke endarrow="block"/>
                    </v:shape>
                  </w:pict>
                </mc:Fallback>
              </mc:AlternateContent>
            </w:r>
            <w:r w:rsidRPr="00BE15A6">
              <w:rPr>
                <w:rFonts w:asciiTheme="minorHAnsi" w:eastAsiaTheme="minorHAnsi" w:hAnsiTheme="minorHAnsi" w:cs="B Nazanin" w:hint="cs"/>
                <w:b/>
                <w:bCs/>
                <w:i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1764736" behindDoc="0" locked="0" layoutInCell="1" allowOverlap="1" wp14:anchorId="629ABB89" wp14:editId="72E81192">
                      <wp:simplePos x="0" y="0"/>
                      <wp:positionH relativeFrom="column">
                        <wp:posOffset>4624705</wp:posOffset>
                      </wp:positionH>
                      <wp:positionV relativeFrom="paragraph">
                        <wp:posOffset>153035</wp:posOffset>
                      </wp:positionV>
                      <wp:extent cx="409575" cy="0"/>
                      <wp:effectExtent l="38100" t="76200" r="0" b="95250"/>
                      <wp:wrapNone/>
                      <wp:docPr id="14" name="Straight Arrow Connector 1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409575" cy="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DBC493A" id="Straight Arrow Connector 14" o:spid="_x0000_s1026" type="#_x0000_t32" style="position:absolute;left:0;text-align:left;margin-left:364.15pt;margin-top:12.05pt;width:32.25pt;height:0;flip:x;z-index:25176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" strokecolor="black [3040]">
                      <v:stroke endarrow="block"/>
                    </v:shape>
                  </w:pict>
                </mc:Fallback>
              </mc:AlternateContent>
            </w:r>
            <w:r w:rsidRPr="00BE15A6">
              <w:rPr>
                <w:rFonts w:asciiTheme="minorHAnsi" w:eastAsiaTheme="minorHAnsi" w:hAnsiTheme="minorHAnsi" w:cs="B Nazanin" w:hint="cs"/>
                <w:b/>
                <w:bCs/>
                <w:i/>
                <w:rtl/>
                <w:lang w:bidi="fa-IR"/>
              </w:rPr>
              <w:t xml:space="preserve">الف)                    </w:t>
            </w:r>
            <w:r>
              <w:rPr>
                <w:rFonts w:asciiTheme="minorHAnsi" w:eastAsiaTheme="minorHAnsi" w:hAnsiTheme="minorHAnsi" w:cs="B Nazanin" w:hint="cs"/>
                <w:b/>
                <w:bCs/>
                <w:i/>
                <w:rtl/>
                <w:lang w:bidi="fa-IR"/>
              </w:rPr>
              <w:t xml:space="preserve">        </w:t>
            </w:r>
            <w:r w:rsidRPr="00BE15A6">
              <w:rPr>
                <w:rFonts w:asciiTheme="minorHAnsi" w:eastAsiaTheme="minorHAnsi" w:hAnsiTheme="minorHAnsi" w:cs="B Nazanin" w:hint="cs"/>
                <w:b/>
                <w:bCs/>
                <w:i/>
                <w:rtl/>
                <w:lang w:bidi="fa-IR"/>
              </w:rPr>
              <w:t xml:space="preserve"> ب)                      </w:t>
            </w:r>
            <w:r>
              <w:rPr>
                <w:rFonts w:asciiTheme="minorHAnsi" w:eastAsiaTheme="minorHAnsi" w:hAnsiTheme="minorHAnsi" w:cs="B Nazanin" w:hint="cs"/>
                <w:b/>
                <w:bCs/>
                <w:i/>
                <w:rtl/>
                <w:lang w:bidi="fa-IR"/>
              </w:rPr>
              <w:t xml:space="preserve">       </w:t>
            </w:r>
            <w:r w:rsidRPr="00BE15A6">
              <w:rPr>
                <w:rFonts w:asciiTheme="minorHAnsi" w:eastAsiaTheme="minorHAnsi" w:hAnsiTheme="minorHAnsi" w:cs="B Nazanin" w:hint="cs"/>
                <w:b/>
                <w:bCs/>
                <w:i/>
                <w:rtl/>
                <w:lang w:bidi="fa-IR"/>
              </w:rPr>
              <w:t xml:space="preserve">  ج)              </w:t>
            </w:r>
            <w:r>
              <w:rPr>
                <w:rFonts w:asciiTheme="minorHAnsi" w:eastAsiaTheme="minorHAnsi" w:hAnsiTheme="minorHAnsi" w:cs="B Nazanin" w:hint="cs"/>
                <w:b/>
                <w:bCs/>
                <w:i/>
                <w:rtl/>
                <w:lang w:bidi="fa-IR"/>
              </w:rPr>
              <w:t xml:space="preserve">        </w:t>
            </w:r>
            <w:r w:rsidRPr="00BE15A6">
              <w:rPr>
                <w:rFonts w:asciiTheme="minorHAnsi" w:eastAsiaTheme="minorHAnsi" w:hAnsiTheme="minorHAnsi" w:cs="B Nazanin" w:hint="cs"/>
                <w:b/>
                <w:bCs/>
                <w:i/>
                <w:rtl/>
                <w:lang w:bidi="fa-IR"/>
              </w:rPr>
              <w:t xml:space="preserve">     د)</w:t>
            </w:r>
            <w:r w:rsidRPr="00E608F6">
              <w:rPr>
                <w:rFonts w:asciiTheme="minorHAnsi" w:eastAsiaTheme="minorHAnsi" w:hAnsiTheme="minorHAnsi" w:cs="B Nazanin" w:hint="cs"/>
                <w:i/>
                <w:rtl/>
                <w:lang w:bidi="fa-IR"/>
              </w:rPr>
              <w:t xml:space="preserve"> </w:t>
            </w:r>
          </w:p>
        </w:tc>
      </w:tr>
      <w:tr w:rsidR="00806DC7" w:rsidRPr="00E608F6" w14:paraId="4074D5D0" w14:textId="77777777" w:rsidTr="00301714">
        <w:trPr>
          <w:trHeight w:val="722"/>
        </w:trPr>
        <w:tc>
          <w:tcPr>
            <w:tcW w:w="475" w:type="dxa"/>
            <w:tcBorders>
              <w:right w:val="thinThickSmallGap" w:sz="12" w:space="0" w:color="auto"/>
            </w:tcBorders>
            <w:vAlign w:val="center"/>
          </w:tcPr>
          <w:p w14:paraId="16C2B05A" w14:textId="77777777" w:rsidR="00806DC7" w:rsidRPr="00E608F6" w:rsidRDefault="00806DC7" w:rsidP="00806DC7">
            <w:pPr>
              <w:pStyle w:val="ListParagraph"/>
              <w:numPr>
                <w:ilvl w:val="0"/>
                <w:numId w:val="3"/>
              </w:numPr>
              <w:jc w:val="center"/>
              <w:rPr>
                <w:rStyle w:val="Strong"/>
                <w:rFonts w:cs="B Nazanin"/>
                <w:b w:val="0"/>
                <w:bCs w:val="0"/>
                <w:sz w:val="24"/>
                <w:szCs w:val="24"/>
              </w:rPr>
            </w:pPr>
          </w:p>
        </w:tc>
        <w:tc>
          <w:tcPr>
            <w:tcW w:w="10487" w:type="dxa"/>
            <w:tcBorders>
              <w:left w:val="thinThickSmallGap" w:sz="12" w:space="0" w:color="auto"/>
              <w:right w:val="thickThinSmallGap" w:sz="12" w:space="0" w:color="auto"/>
            </w:tcBorders>
          </w:tcPr>
          <w:p w14:paraId="4B52C966" w14:textId="77777777" w:rsidR="00806DC7" w:rsidRPr="00E608F6" w:rsidRDefault="00806DC7" w:rsidP="00806DC7">
            <w:pPr>
              <w:tabs>
                <w:tab w:val="left" w:pos="5964"/>
              </w:tabs>
              <w:bidi/>
              <w:rPr>
                <w:rFonts w:eastAsiaTheme="minorEastAsia" w:cs="B Nazanin"/>
                <w:b/>
                <w:bCs/>
                <w:rtl/>
                <w:lang w:bidi="fa-IR"/>
              </w:rPr>
            </w:pPr>
            <w:r w:rsidRPr="00E608F6">
              <w:rPr>
                <w:rFonts w:eastAsiaTheme="minorEastAsia" w:cs="B Nazanin" w:hint="cs"/>
                <w:b/>
                <w:bCs/>
                <w:rtl/>
              </w:rPr>
              <w:t xml:space="preserve">الف) نقطه ی </w:t>
            </w:r>
            <w:r w:rsidRPr="00E608F6">
              <w:rPr>
                <w:rFonts w:eastAsiaTheme="minorEastAsia" w:cs="B Nazanin"/>
                <w:b/>
                <w:bCs/>
                <w:position w:val="-30"/>
              </w:rPr>
              <w:object w:dxaOrig="420" w:dyaOrig="720" w14:anchorId="5D3B69B2">
                <v:shape id="_x0000_i1090" type="#_x0000_t75" style="width:21pt;height:36.75pt" o:ole="">
                  <v:imagedata r:id="rId153" o:title=""/>
                </v:shape>
                <o:OLEObject Type="Embed" ProgID="Equation.DSMT4" ShapeID="_x0000_i1090" DrawAspect="Content" ObjectID="_1809259627" r:id="rId154"/>
              </w:object>
            </w:r>
            <w:r w:rsidRPr="00E608F6">
              <w:rPr>
                <w:rFonts w:eastAsiaTheme="minorEastAsia" w:cs="B Nazanin" w:hint="cs"/>
                <w:b/>
                <w:bCs/>
                <w:rtl/>
              </w:rPr>
              <w:t xml:space="preserve"> روی محور ...................... ها قرار دارد.</w:t>
            </w:r>
          </w:p>
          <w:p w14:paraId="420531EF" w14:textId="77777777" w:rsidR="00806DC7" w:rsidRPr="00E608F6" w:rsidRDefault="00806DC7" w:rsidP="00806DC7">
            <w:pPr>
              <w:tabs>
                <w:tab w:val="left" w:pos="5964"/>
              </w:tabs>
              <w:bidi/>
              <w:rPr>
                <w:rFonts w:eastAsiaTheme="minorEastAsia" w:cs="B Nazanin"/>
                <w:b/>
                <w:bCs/>
                <w:rtl/>
              </w:rPr>
            </w:pPr>
            <w:r w:rsidRPr="00E608F6">
              <w:rPr>
                <w:rFonts w:eastAsiaTheme="minorEastAsia" w:cs="B Nazanin" w:hint="cs"/>
                <w:b/>
                <w:bCs/>
                <w:rtl/>
              </w:rPr>
              <w:t>ب) دو بردار .......................... هم راستا و هم اندازه ولی خلاف جهت یکدیگرند.</w:t>
            </w:r>
          </w:p>
          <w:p w14:paraId="45F41921" w14:textId="36902475" w:rsidR="00806DC7" w:rsidRPr="00E608F6" w:rsidRDefault="00806DC7" w:rsidP="00806DC7">
            <w:pPr>
              <w:bidi/>
              <w:rPr>
                <w:rFonts w:asciiTheme="minorHAnsi" w:eastAsiaTheme="minorEastAsia" w:hAnsiTheme="minorHAnsi" w:cs="B Nazanin"/>
                <w:noProof/>
                <w:rtl/>
                <w:lang w:val="fa-IR" w:bidi="fa-IR"/>
              </w:rPr>
            </w:pPr>
            <w:r w:rsidRPr="00E608F6">
              <w:rPr>
                <w:rFonts w:asciiTheme="minorHAnsi" w:eastAsiaTheme="minorEastAsia" w:hAnsiTheme="minorHAnsi" w:cs="B Nazanin" w:hint="cs"/>
                <w:noProof/>
                <w:rtl/>
                <w:lang w:val="fa-IR" w:bidi="fa-IR"/>
              </w:rPr>
              <w:t>ج</w:t>
            </w:r>
            <w:r w:rsidRPr="00E608F6">
              <w:rPr>
                <w:rFonts w:cs="0 Nazanin Bold" w:hint="cs"/>
                <w:rtl/>
              </w:rPr>
              <w:t xml:space="preserve">) قرینه بردار </w:t>
            </w:r>
            <w:r w:rsidRPr="00E608F6">
              <w:rPr>
                <w:rFonts w:cs="0 Nazanin Bold"/>
                <w:position w:val="-32"/>
              </w:rPr>
              <w:object w:dxaOrig="600" w:dyaOrig="780" w14:anchorId="3F674782">
                <v:shape id="_x0000_i1091" type="#_x0000_t75" style="width:26.25pt;height:35.25pt" o:ole="">
                  <v:imagedata r:id="rId155" o:title=""/>
                </v:shape>
                <o:OLEObject Type="Embed" ProgID="Equation.DSMT4" ShapeID="_x0000_i1091" DrawAspect="Content" ObjectID="_1809259628" r:id="rId156"/>
              </w:object>
            </w:r>
            <w:r w:rsidRPr="00E608F6">
              <w:rPr>
                <w:rFonts w:cs="0 Nazanin Bold"/>
                <w:rtl/>
              </w:rPr>
              <w:t xml:space="preserve"> </w:t>
            </w:r>
            <w:r w:rsidRPr="00E608F6">
              <w:rPr>
                <w:rFonts w:cs="0 Nazanin Bold" w:hint="cs"/>
                <w:rtl/>
              </w:rPr>
              <w:t>نسبت به مبدا مختصات بردار ................... است.</w:t>
            </w:r>
          </w:p>
        </w:tc>
      </w:tr>
      <w:tr w:rsidR="00806DC7" w:rsidRPr="00E608F6" w14:paraId="329BDD2C" w14:textId="77777777" w:rsidTr="00301714">
        <w:trPr>
          <w:trHeight w:val="851"/>
        </w:trPr>
        <w:tc>
          <w:tcPr>
            <w:tcW w:w="475" w:type="dxa"/>
            <w:tcBorders>
              <w:bottom w:val="single" w:sz="4" w:space="0" w:color="auto"/>
              <w:right w:val="thinThickSmallGap" w:sz="12" w:space="0" w:color="auto"/>
            </w:tcBorders>
            <w:vAlign w:val="center"/>
          </w:tcPr>
          <w:p w14:paraId="6C029C4D" w14:textId="77777777" w:rsidR="00806DC7" w:rsidRPr="00E608F6" w:rsidRDefault="00806DC7" w:rsidP="00806DC7">
            <w:pPr>
              <w:pStyle w:val="ListParagraph"/>
              <w:numPr>
                <w:ilvl w:val="0"/>
                <w:numId w:val="3"/>
              </w:numPr>
              <w:jc w:val="center"/>
              <w:rPr>
                <w:rStyle w:val="Strong"/>
                <w:rFonts w:cs="B Nazanin"/>
                <w:b w:val="0"/>
                <w:bCs w:val="0"/>
                <w:sz w:val="24"/>
                <w:szCs w:val="24"/>
                <w:rtl/>
              </w:rPr>
            </w:pPr>
          </w:p>
        </w:tc>
        <w:tc>
          <w:tcPr>
            <w:tcW w:w="10487" w:type="dxa"/>
            <w:tcBorders>
              <w:left w:val="thinThickSmallGap" w:sz="12" w:space="0" w:color="auto"/>
              <w:bottom w:val="single" w:sz="4" w:space="0" w:color="auto"/>
              <w:right w:val="thickThinSmallGap" w:sz="12" w:space="0" w:color="auto"/>
            </w:tcBorders>
          </w:tcPr>
          <w:p w14:paraId="73C32FFD" w14:textId="77777777" w:rsidR="00806DC7" w:rsidRPr="00E608F6" w:rsidRDefault="00806DC7" w:rsidP="00806DC7">
            <w:pPr>
              <w:tabs>
                <w:tab w:val="left" w:pos="2809"/>
                <w:tab w:val="left" w:pos="6658"/>
              </w:tabs>
              <w:bidi/>
              <w:rPr>
                <w:rFonts w:cs="B Nazanin"/>
                <w:b/>
                <w:bCs/>
                <w:rtl/>
              </w:rPr>
            </w:pPr>
            <w:r w:rsidRPr="00E608F6">
              <w:rPr>
                <w:rFonts w:cs="B Nazanin" w:hint="cs"/>
                <w:b/>
                <w:bCs/>
                <w:rtl/>
              </w:rPr>
              <w:t xml:space="preserve">در تساوی های زیر </w:t>
            </w:r>
            <w:r w:rsidRPr="00E608F6">
              <w:rPr>
                <w:rFonts w:cs="B Nazanin"/>
                <w:b/>
                <w:bCs/>
                <w:rtl/>
              </w:rPr>
              <w:t xml:space="preserve">مقدار </w:t>
            </w:r>
            <w:r w:rsidRPr="00E608F6">
              <w:rPr>
                <w:rFonts w:cs="B Nazanin"/>
                <w:b/>
                <w:bCs/>
              </w:rPr>
              <w:t>x</w:t>
            </w:r>
            <w:r w:rsidRPr="00E608F6">
              <w:rPr>
                <w:rFonts w:cs="B Nazanin"/>
                <w:b/>
                <w:bCs/>
                <w:rtl/>
              </w:rPr>
              <w:t>و</w:t>
            </w:r>
            <w:r w:rsidRPr="00E608F6">
              <w:rPr>
                <w:rFonts w:cs="B Nazanin"/>
                <w:b/>
                <w:bCs/>
              </w:rPr>
              <w:t>y</w:t>
            </w:r>
            <w:r w:rsidRPr="00E608F6">
              <w:rPr>
                <w:rFonts w:cs="B Nazanin"/>
                <w:b/>
                <w:bCs/>
                <w:rtl/>
              </w:rPr>
              <w:t xml:space="preserve"> را به دست آور</w:t>
            </w:r>
            <w:r w:rsidRPr="00E608F6">
              <w:rPr>
                <w:rFonts w:cs="B Nazanin" w:hint="cs"/>
                <w:b/>
                <w:bCs/>
                <w:rtl/>
              </w:rPr>
              <w:t>ی</w:t>
            </w:r>
            <w:r w:rsidRPr="00E608F6">
              <w:rPr>
                <w:rFonts w:cs="B Nazanin" w:hint="eastAsia"/>
                <w:b/>
                <w:bCs/>
                <w:rtl/>
              </w:rPr>
              <w:t>د</w:t>
            </w:r>
            <w:r w:rsidRPr="00E608F6">
              <w:rPr>
                <w:rFonts w:cs="B Nazanin"/>
                <w:b/>
                <w:bCs/>
                <w:rtl/>
              </w:rPr>
              <w:t>.</w:t>
            </w:r>
          </w:p>
          <w:p w14:paraId="3B331AE7" w14:textId="2214E510" w:rsidR="00806DC7" w:rsidRPr="00E608F6" w:rsidRDefault="00806DC7" w:rsidP="00806DC7">
            <w:pPr>
              <w:tabs>
                <w:tab w:val="left" w:pos="3564"/>
              </w:tabs>
              <w:bidi/>
              <w:rPr>
                <w:rFonts w:cs="B Nazanin"/>
                <w:b/>
                <w:bCs/>
                <w:noProof/>
                <w:rtl/>
              </w:rPr>
            </w:pPr>
            <w:r w:rsidRPr="00E608F6">
              <w:rPr>
                <w:rFonts w:cs="B Nazanin" w:hint="cs"/>
                <w:b/>
                <w:bCs/>
                <w:rtl/>
              </w:rPr>
              <w:t xml:space="preserve">                                                       </w:t>
            </w:r>
            <w:r w:rsidRPr="00E608F6">
              <w:rPr>
                <w:rFonts w:eastAsiaTheme="minorEastAsia" w:cs="B Nazanin"/>
                <w:b/>
                <w:bCs/>
                <w:position w:val="-30"/>
              </w:rPr>
              <w:object w:dxaOrig="1660" w:dyaOrig="720" w14:anchorId="36A90683">
                <v:shape id="_x0000_i1092" type="#_x0000_t75" style="width:83.25pt;height:36.75pt" o:ole="">
                  <v:imagedata r:id="rId157" o:title=""/>
                </v:shape>
                <o:OLEObject Type="Embed" ProgID="Equation.DSMT4" ShapeID="_x0000_i1092" DrawAspect="Content" ObjectID="_1809259629" r:id="rId158"/>
              </w:object>
            </w:r>
            <w:r w:rsidRPr="00E608F6">
              <w:rPr>
                <w:rFonts w:cs="B Nazanin" w:hint="cs"/>
                <w:b/>
                <w:bCs/>
                <w:rtl/>
              </w:rPr>
              <w:t xml:space="preserve">                  </w:t>
            </w:r>
            <w:r w:rsidRPr="00E608F6">
              <w:rPr>
                <w:rFonts w:cs="B Nazanin" w:hint="cs"/>
                <w:b/>
                <w:bCs/>
                <w:rtl/>
                <w:lang w:bidi="fa-IR"/>
              </w:rPr>
              <w:t xml:space="preserve">                </w:t>
            </w:r>
            <w:r w:rsidRPr="00E608F6">
              <w:rPr>
                <w:rFonts w:cs="B Nazanin" w:hint="cs"/>
                <w:b/>
                <w:bCs/>
                <w:rtl/>
              </w:rPr>
              <w:t xml:space="preserve">    </w:t>
            </w:r>
            <w:r w:rsidRPr="00E608F6">
              <w:rPr>
                <w:rFonts w:eastAsiaTheme="minorEastAsia" w:cs="B Nazanin"/>
                <w:b/>
                <w:bCs/>
                <w:position w:val="-30"/>
              </w:rPr>
              <w:object w:dxaOrig="1840" w:dyaOrig="720" w14:anchorId="0D6B986C">
                <v:shape id="_x0000_i1093" type="#_x0000_t75" style="width:92.3pt;height:36.75pt" o:ole="">
                  <v:imagedata r:id="rId159" o:title=""/>
                </v:shape>
                <o:OLEObject Type="Embed" ProgID="Equation.DSMT4" ShapeID="_x0000_i1093" DrawAspect="Content" ObjectID="_1809259630" r:id="rId160"/>
              </w:object>
            </w:r>
          </w:p>
        </w:tc>
      </w:tr>
      <w:tr w:rsidR="00806DC7" w:rsidRPr="00E608F6" w14:paraId="2CF74DD1" w14:textId="77777777" w:rsidTr="00301714">
        <w:trPr>
          <w:trHeight w:val="2993"/>
        </w:trPr>
        <w:tc>
          <w:tcPr>
            <w:tcW w:w="475" w:type="dxa"/>
            <w:tcBorders>
              <w:bottom w:val="single" w:sz="4" w:space="0" w:color="auto"/>
              <w:right w:val="thinThickSmallGap" w:sz="12" w:space="0" w:color="auto"/>
            </w:tcBorders>
            <w:vAlign w:val="center"/>
          </w:tcPr>
          <w:p w14:paraId="5E9B1554" w14:textId="77777777" w:rsidR="00806DC7" w:rsidRPr="00E608F6" w:rsidRDefault="00806DC7" w:rsidP="00806DC7">
            <w:pPr>
              <w:pStyle w:val="ListParagraph"/>
              <w:numPr>
                <w:ilvl w:val="0"/>
                <w:numId w:val="3"/>
              </w:numPr>
              <w:jc w:val="center"/>
              <w:rPr>
                <w:rStyle w:val="Strong"/>
                <w:rFonts w:cs="B Nazanin"/>
                <w:b w:val="0"/>
                <w:bCs w:val="0"/>
                <w:sz w:val="24"/>
                <w:szCs w:val="24"/>
                <w:rtl/>
              </w:rPr>
            </w:pPr>
          </w:p>
        </w:tc>
        <w:tc>
          <w:tcPr>
            <w:tcW w:w="10487" w:type="dxa"/>
            <w:tcBorders>
              <w:left w:val="thinThickSmallGap" w:sz="12" w:space="0" w:color="auto"/>
              <w:bottom w:val="single" w:sz="4" w:space="0" w:color="auto"/>
              <w:right w:val="thickThinSmallGap" w:sz="12" w:space="0" w:color="auto"/>
            </w:tcBorders>
          </w:tcPr>
          <w:p w14:paraId="777A7462" w14:textId="77777777" w:rsidR="00806DC7" w:rsidRPr="00E608F6" w:rsidRDefault="00806DC7" w:rsidP="00806DC7">
            <w:pPr>
              <w:bidi/>
              <w:rPr>
                <w:rStyle w:val="Strong"/>
                <w:rFonts w:cs="B Nazanin"/>
                <w:rtl/>
                <w:lang w:bidi="fa-IR"/>
              </w:rPr>
            </w:pPr>
            <w:r w:rsidRPr="00E608F6">
              <w:rPr>
                <w:rFonts w:cs="B Nazanin" w:hint="c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1749376" behindDoc="0" locked="0" layoutInCell="1" allowOverlap="1" wp14:anchorId="0BB5F412" wp14:editId="4BF70BB2">
                      <wp:simplePos x="0" y="0"/>
                      <wp:positionH relativeFrom="column">
                        <wp:posOffset>1120775</wp:posOffset>
                      </wp:positionH>
                      <wp:positionV relativeFrom="paragraph">
                        <wp:posOffset>216535</wp:posOffset>
                      </wp:positionV>
                      <wp:extent cx="0" cy="1584000"/>
                      <wp:effectExtent l="95250" t="38100" r="114300" b="92710"/>
                      <wp:wrapNone/>
                      <wp:docPr id="43" name="Straight Arrow Connector 4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1584000"/>
                              </a:xfrm>
                              <a:prstGeom prst="straightConnector1">
                                <a:avLst/>
                              </a:prstGeom>
                              <a:ln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2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1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80B8BA5" id="Straight Arrow Connector 43" o:spid="_x0000_s1026" type="#_x0000_t32" style="position:absolute;left:0;text-align:left;margin-left:88.25pt;margin-top:17.05pt;width:0;height:124.7pt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" strokecolor="black [3200]" strokeweight="2pt">
                      <v:stroke startarrow="block" endarrow="block"/>
                      <v:shadow on="t" color="black" opacity="24903f" origin=",.5" offset="0,.55556mm"/>
                    </v:shape>
                  </w:pict>
                </mc:Fallback>
              </mc:AlternateContent>
            </w:r>
            <w:r w:rsidRPr="00E608F6">
              <w:rPr>
                <w:rStyle w:val="Strong"/>
                <w:rFonts w:cs="B Nazanin" w:hint="cs"/>
                <w:b w:val="0"/>
                <w:bCs w:val="0"/>
                <w:rtl/>
                <w:lang w:bidi="fa-IR"/>
              </w:rPr>
              <w:t xml:space="preserve">الف) </w:t>
            </w:r>
            <w:r w:rsidRPr="00E608F6">
              <w:rPr>
                <w:rStyle w:val="Strong"/>
                <w:rFonts w:cs="B Nazanin" w:hint="cs"/>
                <w:rtl/>
                <w:lang w:bidi="fa-IR"/>
              </w:rPr>
              <w:t>نقاط</w:t>
            </w:r>
            <w:r w:rsidRPr="00E608F6">
              <w:rPr>
                <w:rStyle w:val="Strong"/>
                <w:rFonts w:cs="B Nazanin" w:hint="cs"/>
                <w:b w:val="0"/>
                <w:bCs w:val="0"/>
                <w:rtl/>
                <w:lang w:bidi="fa-IR"/>
              </w:rPr>
              <w:t xml:space="preserve"> </w:t>
            </w:r>
            <m:oMath>
              <m:r>
                <w:rPr>
                  <w:rStyle w:val="Strong"/>
                  <w:rFonts w:ascii="Cambria Math" w:hAnsi="Cambria Math" w:cs="B Nazanin"/>
                  <w:lang w:bidi="fa-IR"/>
                </w:rPr>
                <m:t>A=</m:t>
              </m:r>
              <m:d>
                <m:dPr>
                  <m:begChr m:val="["/>
                  <m:endChr m:val="]"/>
                  <m:ctrlPr>
                    <w:rPr>
                      <w:rStyle w:val="Strong"/>
                      <w:rFonts w:ascii="Cambria Math" w:hAnsi="Cambria Math" w:cs="B Nazanin"/>
                      <w:b w:val="0"/>
                      <w:bCs w:val="0"/>
                      <w:i/>
                      <w:lang w:bidi="fa-IR"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Style w:val="Strong"/>
                          <w:rFonts w:ascii="Cambria Math" w:hAnsi="Cambria Math" w:cs="B Nazanin"/>
                          <w:b w:val="0"/>
                          <w:bCs w:val="0"/>
                          <w:i/>
                          <w:lang w:bidi="fa-IR"/>
                        </w:rPr>
                      </m:ctrlPr>
                    </m:mPr>
                    <m:mr>
                      <m:e>
                        <m:r>
                          <w:rPr>
                            <w:rStyle w:val="Strong"/>
                            <w:rFonts w:ascii="Cambria Math" w:hAnsi="Cambria Math" w:cs="B Nazanin"/>
                            <w:rtl/>
                            <w:lang w:bidi="fa-IR"/>
                          </w:rPr>
                          <m:t>2</m:t>
                        </m:r>
                      </m:e>
                    </m:mr>
                    <m:mr>
                      <m:e>
                        <m:r>
                          <w:rPr>
                            <w:rStyle w:val="Strong"/>
                            <w:rFonts w:ascii="Cambria Math" w:hAnsi="Cambria Math" w:cs="B Nazanin"/>
                            <w:lang w:bidi="fa-IR"/>
                          </w:rPr>
                          <m:t>-</m:t>
                        </m:r>
                        <m:r>
                          <w:rPr>
                            <w:rStyle w:val="Strong"/>
                            <w:rFonts w:ascii="Cambria Math" w:hAnsi="Cambria Math" w:cs="B Nazanin"/>
                            <w:rtl/>
                            <w:lang w:bidi="fa-IR"/>
                          </w:rPr>
                          <m:t>1</m:t>
                        </m:r>
                      </m:e>
                    </m:mr>
                  </m:m>
                </m:e>
              </m:d>
            </m:oMath>
            <w:r w:rsidRPr="00E608F6">
              <w:rPr>
                <w:rStyle w:val="Strong"/>
                <w:rFonts w:cs="B Nazanin"/>
                <w:lang w:bidi="fa-IR"/>
              </w:rPr>
              <w:t xml:space="preserve">  </w:t>
            </w:r>
            <w:r w:rsidRPr="00E608F6">
              <w:rPr>
                <w:rStyle w:val="Strong"/>
                <w:rFonts w:cs="B Nazanin" w:hint="cs"/>
                <w:rtl/>
                <w:lang w:bidi="fa-IR"/>
              </w:rPr>
              <w:t>و</w:t>
            </w:r>
            <w:r w:rsidRPr="00E608F6">
              <w:rPr>
                <w:rStyle w:val="Strong"/>
                <w:rFonts w:cs="B Nazanin" w:hint="cs"/>
                <w:b w:val="0"/>
                <w:bCs w:val="0"/>
                <w:rtl/>
                <w:lang w:bidi="fa-IR"/>
              </w:rPr>
              <w:t xml:space="preserve"> </w:t>
            </w:r>
            <m:oMath>
              <m:r>
                <w:rPr>
                  <w:rStyle w:val="Strong"/>
                  <w:rFonts w:ascii="Cambria Math" w:hAnsi="Cambria Math" w:cs="B Nazanin"/>
                  <w:lang w:bidi="fa-IR"/>
                </w:rPr>
                <m:t>B=</m:t>
              </m:r>
              <m:d>
                <m:dPr>
                  <m:begChr m:val="["/>
                  <m:endChr m:val="]"/>
                  <m:ctrlPr>
                    <w:rPr>
                      <w:rStyle w:val="Strong"/>
                      <w:rFonts w:ascii="Cambria Math" w:hAnsi="Cambria Math" w:cs="B Nazanin"/>
                      <w:b w:val="0"/>
                      <w:bCs w:val="0"/>
                      <w:i/>
                      <w:lang w:bidi="fa-IR"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Style w:val="Strong"/>
                          <w:rFonts w:ascii="Cambria Math" w:hAnsi="Cambria Math" w:cs="B Nazanin"/>
                          <w:b w:val="0"/>
                          <w:bCs w:val="0"/>
                          <w:i/>
                          <w:lang w:bidi="fa-IR"/>
                        </w:rPr>
                      </m:ctrlPr>
                    </m:mPr>
                    <m:mr>
                      <m:e>
                        <m:r>
                          <w:rPr>
                            <w:rStyle w:val="Strong"/>
                            <w:rFonts w:ascii="Cambria Math" w:hAnsi="Cambria Math" w:cs="B Nazanin"/>
                            <w:lang w:bidi="fa-IR"/>
                          </w:rPr>
                          <m:t>-</m:t>
                        </m:r>
                        <m:r>
                          <w:rPr>
                            <w:rStyle w:val="Strong"/>
                            <w:rFonts w:ascii="Cambria Math" w:hAnsi="Cambria Math" w:cs="B Nazanin"/>
                            <w:rtl/>
                            <w:lang w:bidi="fa-IR"/>
                          </w:rPr>
                          <m:t>3</m:t>
                        </m:r>
                      </m:e>
                    </m:mr>
                    <m:mr>
                      <m:e>
                        <m:r>
                          <w:rPr>
                            <w:rStyle w:val="Strong"/>
                            <w:rFonts w:ascii="Cambria Math" w:hAnsi="Cambria Math" w:cs="B Nazanin"/>
                            <w:rtl/>
                            <w:lang w:bidi="fa-IR"/>
                          </w:rPr>
                          <m:t>2</m:t>
                        </m:r>
                      </m:e>
                    </m:mr>
                  </m:m>
                </m:e>
              </m:d>
            </m:oMath>
            <w:r w:rsidRPr="00E608F6">
              <w:rPr>
                <w:rStyle w:val="Strong"/>
                <w:rFonts w:cs="B Nazanin" w:hint="cs"/>
                <w:b w:val="0"/>
                <w:bCs w:val="0"/>
                <w:rtl/>
                <w:lang w:bidi="fa-IR"/>
              </w:rPr>
              <w:t xml:space="preserve"> </w:t>
            </w:r>
            <w:r w:rsidRPr="00E608F6">
              <w:rPr>
                <w:rStyle w:val="Strong"/>
                <w:rFonts w:cs="B Nazanin" w:hint="cs"/>
                <w:rtl/>
                <w:lang w:bidi="fa-IR"/>
              </w:rPr>
              <w:t>را در دستگاه مختصات رو به رو پیدا کنید.</w:t>
            </w:r>
          </w:p>
          <w:tbl>
            <w:tblPr>
              <w:tblStyle w:val="TableGrid1"/>
              <w:tblpPr w:leftFromText="180" w:rightFromText="180" w:vertAnchor="text" w:horzAnchor="margin" w:tblpY="-83"/>
              <w:tblW w:w="0" w:type="auto"/>
              <w:tblLayout w:type="fixed"/>
              <w:tblLook w:val="04A0" w:firstRow="1" w:lastRow="0" w:firstColumn="1" w:lastColumn="0" w:noHBand="0" w:noVBand="1"/>
            </w:tblPr>
            <w:tblGrid>
              <w:gridCol w:w="450"/>
              <w:gridCol w:w="450"/>
              <w:gridCol w:w="450"/>
              <w:gridCol w:w="450"/>
              <w:gridCol w:w="450"/>
              <w:gridCol w:w="450"/>
              <w:gridCol w:w="450"/>
              <w:gridCol w:w="450"/>
            </w:tblGrid>
            <w:tr w:rsidR="00806DC7" w:rsidRPr="00E608F6" w14:paraId="2A37D58D" w14:textId="77777777" w:rsidTr="003A0631">
              <w:tc>
                <w:tcPr>
                  <w:tcW w:w="450" w:type="dxa"/>
                </w:tcPr>
                <w:p w14:paraId="2FCFB8C2" w14:textId="77777777" w:rsidR="00806DC7" w:rsidRPr="00E608F6" w:rsidRDefault="00806DC7" w:rsidP="00806DC7">
                  <w:pPr>
                    <w:rPr>
                      <w:lang w:bidi="fa-IR"/>
                    </w:rPr>
                  </w:pPr>
                  <w:bookmarkStart w:id="0" w:name="_Hlk167485330"/>
                </w:p>
              </w:tc>
              <w:tc>
                <w:tcPr>
                  <w:tcW w:w="450" w:type="dxa"/>
                </w:tcPr>
                <w:p w14:paraId="4EEFA658" w14:textId="77777777" w:rsidR="00806DC7" w:rsidRPr="00E608F6" w:rsidRDefault="00806DC7" w:rsidP="00806DC7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5ACD5CD4" w14:textId="77777777" w:rsidR="00806DC7" w:rsidRPr="00E608F6" w:rsidRDefault="00806DC7" w:rsidP="00806DC7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136F0936" w14:textId="77777777" w:rsidR="00806DC7" w:rsidRPr="00E608F6" w:rsidRDefault="00806DC7" w:rsidP="00806DC7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25C10814" w14:textId="77777777" w:rsidR="00806DC7" w:rsidRPr="00E608F6" w:rsidRDefault="00806DC7" w:rsidP="00806DC7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795FA83A" w14:textId="77777777" w:rsidR="00806DC7" w:rsidRPr="00E608F6" w:rsidRDefault="00806DC7" w:rsidP="00806DC7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65C5A56A" w14:textId="77777777" w:rsidR="00806DC7" w:rsidRPr="00E608F6" w:rsidRDefault="00806DC7" w:rsidP="00806DC7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6A67C685" w14:textId="77777777" w:rsidR="00806DC7" w:rsidRPr="00E608F6" w:rsidRDefault="00806DC7" w:rsidP="00806DC7">
                  <w:pPr>
                    <w:rPr>
                      <w:lang w:bidi="fa-IR"/>
                    </w:rPr>
                  </w:pPr>
                </w:p>
              </w:tc>
            </w:tr>
            <w:tr w:rsidR="00806DC7" w:rsidRPr="00E608F6" w14:paraId="6D3E019B" w14:textId="77777777" w:rsidTr="003A0631">
              <w:tc>
                <w:tcPr>
                  <w:tcW w:w="450" w:type="dxa"/>
                </w:tcPr>
                <w:p w14:paraId="3B085804" w14:textId="77777777" w:rsidR="00806DC7" w:rsidRPr="00E608F6" w:rsidRDefault="00806DC7" w:rsidP="00806DC7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4A256A78" w14:textId="77777777" w:rsidR="00806DC7" w:rsidRPr="00E608F6" w:rsidRDefault="00806DC7" w:rsidP="00806DC7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18724F58" w14:textId="77777777" w:rsidR="00806DC7" w:rsidRPr="00E608F6" w:rsidRDefault="00806DC7" w:rsidP="00806DC7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745A9CF6" w14:textId="77777777" w:rsidR="00806DC7" w:rsidRPr="00E608F6" w:rsidRDefault="00806DC7" w:rsidP="00806DC7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534479D5" w14:textId="77777777" w:rsidR="00806DC7" w:rsidRPr="00E608F6" w:rsidRDefault="00806DC7" w:rsidP="00806DC7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0502D2F3" w14:textId="77777777" w:rsidR="00806DC7" w:rsidRPr="00E608F6" w:rsidRDefault="00806DC7" w:rsidP="00806DC7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58635D56" w14:textId="77777777" w:rsidR="00806DC7" w:rsidRPr="00E608F6" w:rsidRDefault="00806DC7" w:rsidP="00806DC7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77009AC2" w14:textId="77777777" w:rsidR="00806DC7" w:rsidRPr="00E608F6" w:rsidRDefault="00806DC7" w:rsidP="00806DC7">
                  <w:pPr>
                    <w:rPr>
                      <w:lang w:bidi="fa-IR"/>
                    </w:rPr>
                  </w:pPr>
                </w:p>
              </w:tc>
            </w:tr>
            <w:tr w:rsidR="00806DC7" w:rsidRPr="00E608F6" w14:paraId="04D266D2" w14:textId="77777777" w:rsidTr="003A0631">
              <w:tc>
                <w:tcPr>
                  <w:tcW w:w="450" w:type="dxa"/>
                </w:tcPr>
                <w:p w14:paraId="7ED07E55" w14:textId="77777777" w:rsidR="00806DC7" w:rsidRPr="00E608F6" w:rsidRDefault="00806DC7" w:rsidP="00806DC7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1F8B79CB" w14:textId="77777777" w:rsidR="00806DC7" w:rsidRPr="00E608F6" w:rsidRDefault="00806DC7" w:rsidP="00806DC7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44CC1E6A" w14:textId="77777777" w:rsidR="00806DC7" w:rsidRPr="00E608F6" w:rsidRDefault="00806DC7" w:rsidP="00806DC7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65B78ECA" w14:textId="77777777" w:rsidR="00806DC7" w:rsidRPr="00E608F6" w:rsidRDefault="00806DC7" w:rsidP="00806DC7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4DEDC3C2" w14:textId="77777777" w:rsidR="00806DC7" w:rsidRPr="00E608F6" w:rsidRDefault="00806DC7" w:rsidP="00806DC7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357BC44A" w14:textId="77777777" w:rsidR="00806DC7" w:rsidRPr="00E608F6" w:rsidRDefault="00806DC7" w:rsidP="00806DC7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68262A6A" w14:textId="77777777" w:rsidR="00806DC7" w:rsidRPr="00E608F6" w:rsidRDefault="00806DC7" w:rsidP="00806DC7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1B36150D" w14:textId="77777777" w:rsidR="00806DC7" w:rsidRPr="00E608F6" w:rsidRDefault="00806DC7" w:rsidP="00806DC7">
                  <w:pPr>
                    <w:rPr>
                      <w:lang w:bidi="fa-IR"/>
                    </w:rPr>
                  </w:pPr>
                </w:p>
              </w:tc>
            </w:tr>
            <w:tr w:rsidR="00806DC7" w:rsidRPr="00E608F6" w14:paraId="3E1BDB18" w14:textId="77777777" w:rsidTr="003A0631">
              <w:tc>
                <w:tcPr>
                  <w:tcW w:w="450" w:type="dxa"/>
                </w:tcPr>
                <w:p w14:paraId="16BF4AA0" w14:textId="77777777" w:rsidR="00806DC7" w:rsidRPr="00E608F6" w:rsidRDefault="00806DC7" w:rsidP="00806DC7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439EA8C7" w14:textId="77777777" w:rsidR="00806DC7" w:rsidRPr="00E608F6" w:rsidRDefault="00806DC7" w:rsidP="00806DC7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38BDAD2A" w14:textId="77777777" w:rsidR="00806DC7" w:rsidRPr="00E608F6" w:rsidRDefault="00806DC7" w:rsidP="00806DC7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5FA8FA0D" w14:textId="77777777" w:rsidR="00806DC7" w:rsidRPr="00E608F6" w:rsidRDefault="00806DC7" w:rsidP="00806DC7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708D9DBC" w14:textId="77777777" w:rsidR="00806DC7" w:rsidRPr="00E608F6" w:rsidRDefault="00806DC7" w:rsidP="00806DC7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03E92D69" w14:textId="77777777" w:rsidR="00806DC7" w:rsidRPr="00E608F6" w:rsidRDefault="00806DC7" w:rsidP="00806DC7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237FCF37" w14:textId="77777777" w:rsidR="00806DC7" w:rsidRPr="00E608F6" w:rsidRDefault="00806DC7" w:rsidP="00806DC7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793D420D" w14:textId="77777777" w:rsidR="00806DC7" w:rsidRPr="00E608F6" w:rsidRDefault="00806DC7" w:rsidP="00806DC7">
                  <w:pPr>
                    <w:rPr>
                      <w:lang w:bidi="fa-IR"/>
                    </w:rPr>
                  </w:pPr>
                </w:p>
              </w:tc>
            </w:tr>
            <w:tr w:rsidR="00806DC7" w:rsidRPr="00E608F6" w14:paraId="7D61890C" w14:textId="77777777" w:rsidTr="003A0631">
              <w:tc>
                <w:tcPr>
                  <w:tcW w:w="450" w:type="dxa"/>
                </w:tcPr>
                <w:p w14:paraId="4DB0F0A0" w14:textId="77777777" w:rsidR="00806DC7" w:rsidRPr="00E608F6" w:rsidRDefault="00806DC7" w:rsidP="00806DC7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180BF9DA" w14:textId="77777777" w:rsidR="00806DC7" w:rsidRPr="00E608F6" w:rsidRDefault="00806DC7" w:rsidP="00806DC7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1E7CDDDD" w14:textId="77777777" w:rsidR="00806DC7" w:rsidRPr="00E608F6" w:rsidRDefault="00806DC7" w:rsidP="00806DC7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37582D92" w14:textId="77777777" w:rsidR="00806DC7" w:rsidRPr="00E608F6" w:rsidRDefault="00806DC7" w:rsidP="00806DC7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4CD8FC0D" w14:textId="77777777" w:rsidR="00806DC7" w:rsidRPr="00E608F6" w:rsidRDefault="00806DC7" w:rsidP="00806DC7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3B4A5989" w14:textId="77777777" w:rsidR="00806DC7" w:rsidRPr="00E608F6" w:rsidRDefault="00806DC7" w:rsidP="00806DC7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2E59BC4E" w14:textId="77777777" w:rsidR="00806DC7" w:rsidRPr="00E608F6" w:rsidRDefault="00806DC7" w:rsidP="00806DC7">
                  <w:pPr>
                    <w:rPr>
                      <w:lang w:bidi="fa-IR"/>
                    </w:rPr>
                  </w:pPr>
                  <w:r w:rsidRPr="00E608F6">
                    <w:rPr>
                      <w:noProof/>
                      <w:lang w:bidi="fa-IR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750400" behindDoc="0" locked="0" layoutInCell="1" allowOverlap="1" wp14:anchorId="4D457C0E" wp14:editId="5F8876AA">
                            <wp:simplePos x="0" y="0"/>
                            <wp:positionH relativeFrom="column">
                              <wp:posOffset>-1866900</wp:posOffset>
                            </wp:positionH>
                            <wp:positionV relativeFrom="paragraph">
                              <wp:posOffset>5080</wp:posOffset>
                            </wp:positionV>
                            <wp:extent cx="2466975" cy="0"/>
                            <wp:effectExtent l="57150" t="76200" r="28575" b="133350"/>
                            <wp:wrapNone/>
                            <wp:docPr id="44" name="Straight Arrow Connector 44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CnPr/>
                                  <wps:spPr>
                                    <a:xfrm>
                                      <a:off x="0" y="0"/>
                                      <a:ext cx="2466975" cy="0"/>
                                    </a:xfrm>
                                    <a:prstGeom prst="straightConnector1">
                                      <a:avLst/>
                                    </a:prstGeom>
                                    <a:ln>
                                      <a:headEnd type="triangle"/>
                                      <a:tailEnd type="triangle"/>
                                    </a:ln>
                                  </wps:spPr>
                                  <wps:style>
                                    <a:lnRef idx="2">
                                      <a:schemeClr val="dk1"/>
                                    </a:lnRef>
                                    <a:fillRef idx="0">
                                      <a:schemeClr val="dk1"/>
                                    </a:fillRef>
                                    <a:effectRef idx="1">
                                      <a:schemeClr val="dk1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/>
                                </wps:wsp>
                              </a:graphicData>
                            </a:graphic>
                          </wp:anchor>
                        </w:drawing>
                      </mc:Choice>
                      <mc:Fallback>
                        <w:pict>
                          <v:shape w14:anchorId="57CE6B24" id="Straight Arrow Connector 44" o:spid="_x0000_s1026" type="#_x0000_t32" style="position:absolute;left:0;text-align:left;margin-left:-147pt;margin-top:.4pt;width:194.25pt;height:0;z-index:25175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" strokecolor="black [3200]" strokeweight="2pt">
                            <v:stroke startarrow="block" endarrow="block"/>
                            <v:shadow on="t" color="black" opacity="24903f" origin=",.5" offset="0,.55556mm"/>
                          </v:shape>
                        </w:pict>
                      </mc:Fallback>
                    </mc:AlternateContent>
                  </w:r>
                </w:p>
              </w:tc>
              <w:tc>
                <w:tcPr>
                  <w:tcW w:w="450" w:type="dxa"/>
                </w:tcPr>
                <w:p w14:paraId="4399C684" w14:textId="77777777" w:rsidR="00806DC7" w:rsidRPr="00E608F6" w:rsidRDefault="00806DC7" w:rsidP="00806DC7">
                  <w:pPr>
                    <w:rPr>
                      <w:lang w:bidi="fa-IR"/>
                    </w:rPr>
                  </w:pPr>
                </w:p>
              </w:tc>
            </w:tr>
            <w:tr w:rsidR="00806DC7" w:rsidRPr="00E608F6" w14:paraId="71D53002" w14:textId="77777777" w:rsidTr="003A0631">
              <w:tc>
                <w:tcPr>
                  <w:tcW w:w="450" w:type="dxa"/>
                </w:tcPr>
                <w:p w14:paraId="21D37C0F" w14:textId="77777777" w:rsidR="00806DC7" w:rsidRPr="00E608F6" w:rsidRDefault="00806DC7" w:rsidP="00806DC7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494B181A" w14:textId="77777777" w:rsidR="00806DC7" w:rsidRPr="00E608F6" w:rsidRDefault="00806DC7" w:rsidP="00806DC7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60E87050" w14:textId="77777777" w:rsidR="00806DC7" w:rsidRPr="00E608F6" w:rsidRDefault="00806DC7" w:rsidP="00806DC7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5029A938" w14:textId="77777777" w:rsidR="00806DC7" w:rsidRPr="00E608F6" w:rsidRDefault="00806DC7" w:rsidP="00806DC7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694DA25B" w14:textId="77777777" w:rsidR="00806DC7" w:rsidRPr="00E608F6" w:rsidRDefault="00806DC7" w:rsidP="00806DC7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625A752B" w14:textId="77777777" w:rsidR="00806DC7" w:rsidRPr="00E608F6" w:rsidRDefault="00806DC7" w:rsidP="00806DC7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434DD2FB" w14:textId="77777777" w:rsidR="00806DC7" w:rsidRPr="00E608F6" w:rsidRDefault="00806DC7" w:rsidP="00806DC7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1BA3B14A" w14:textId="77777777" w:rsidR="00806DC7" w:rsidRPr="00E608F6" w:rsidRDefault="00806DC7" w:rsidP="00806DC7">
                  <w:pPr>
                    <w:rPr>
                      <w:lang w:bidi="fa-IR"/>
                    </w:rPr>
                  </w:pPr>
                </w:p>
              </w:tc>
            </w:tr>
            <w:tr w:rsidR="00806DC7" w:rsidRPr="00E608F6" w14:paraId="42F1B7E4" w14:textId="77777777" w:rsidTr="003A0631">
              <w:tc>
                <w:tcPr>
                  <w:tcW w:w="450" w:type="dxa"/>
                </w:tcPr>
                <w:p w14:paraId="1A9FAB8C" w14:textId="77777777" w:rsidR="00806DC7" w:rsidRPr="00E608F6" w:rsidRDefault="00806DC7" w:rsidP="00806DC7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7A84E635" w14:textId="77777777" w:rsidR="00806DC7" w:rsidRPr="00E608F6" w:rsidRDefault="00806DC7" w:rsidP="00806DC7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578082FA" w14:textId="77777777" w:rsidR="00806DC7" w:rsidRPr="00E608F6" w:rsidRDefault="00806DC7" w:rsidP="00806DC7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782D973F" w14:textId="77777777" w:rsidR="00806DC7" w:rsidRPr="00E608F6" w:rsidRDefault="00806DC7" w:rsidP="00806DC7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08103158" w14:textId="77777777" w:rsidR="00806DC7" w:rsidRPr="00E608F6" w:rsidRDefault="00806DC7" w:rsidP="00806DC7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7041AE58" w14:textId="77777777" w:rsidR="00806DC7" w:rsidRPr="00E608F6" w:rsidRDefault="00806DC7" w:rsidP="00806DC7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22CA5AB6" w14:textId="77777777" w:rsidR="00806DC7" w:rsidRPr="00E608F6" w:rsidRDefault="00806DC7" w:rsidP="00806DC7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4806AB98" w14:textId="77777777" w:rsidR="00806DC7" w:rsidRPr="00E608F6" w:rsidRDefault="00806DC7" w:rsidP="00806DC7">
                  <w:pPr>
                    <w:rPr>
                      <w:lang w:bidi="fa-IR"/>
                    </w:rPr>
                  </w:pPr>
                </w:p>
              </w:tc>
            </w:tr>
            <w:tr w:rsidR="00806DC7" w:rsidRPr="00E608F6" w14:paraId="3968FA34" w14:textId="77777777" w:rsidTr="003A0631">
              <w:tc>
                <w:tcPr>
                  <w:tcW w:w="450" w:type="dxa"/>
                </w:tcPr>
                <w:p w14:paraId="4E287F38" w14:textId="77777777" w:rsidR="00806DC7" w:rsidRPr="00E608F6" w:rsidRDefault="00806DC7" w:rsidP="00806DC7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02A55593" w14:textId="77777777" w:rsidR="00806DC7" w:rsidRPr="00E608F6" w:rsidRDefault="00806DC7" w:rsidP="00806DC7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1BD08DCB" w14:textId="77777777" w:rsidR="00806DC7" w:rsidRPr="00E608F6" w:rsidRDefault="00806DC7" w:rsidP="00806DC7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2ADC70BA" w14:textId="77777777" w:rsidR="00806DC7" w:rsidRPr="00E608F6" w:rsidRDefault="00806DC7" w:rsidP="00806DC7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65DD6117" w14:textId="77777777" w:rsidR="00806DC7" w:rsidRPr="00E608F6" w:rsidRDefault="00806DC7" w:rsidP="00806DC7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78E2A12B" w14:textId="77777777" w:rsidR="00806DC7" w:rsidRPr="00E608F6" w:rsidRDefault="00806DC7" w:rsidP="00806DC7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294DEB74" w14:textId="77777777" w:rsidR="00806DC7" w:rsidRPr="00E608F6" w:rsidRDefault="00806DC7" w:rsidP="00806DC7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2D4E8C4C" w14:textId="77777777" w:rsidR="00806DC7" w:rsidRPr="00E608F6" w:rsidRDefault="00806DC7" w:rsidP="00806DC7">
                  <w:pPr>
                    <w:rPr>
                      <w:lang w:bidi="fa-IR"/>
                    </w:rPr>
                  </w:pPr>
                </w:p>
              </w:tc>
            </w:tr>
            <w:bookmarkEnd w:id="0"/>
          </w:tbl>
          <w:p w14:paraId="0B537862" w14:textId="77777777" w:rsidR="00806DC7" w:rsidRPr="00E608F6" w:rsidRDefault="00806DC7" w:rsidP="00806DC7">
            <w:pPr>
              <w:bidi/>
              <w:jc w:val="right"/>
              <w:rPr>
                <w:rStyle w:val="Strong"/>
                <w:rFonts w:cs="B Nazanin"/>
                <w:b w:val="0"/>
                <w:bCs w:val="0"/>
                <w:rtl/>
                <w:lang w:bidi="fa-IR"/>
              </w:rPr>
            </w:pPr>
          </w:p>
          <w:p w14:paraId="1C3DF2C3" w14:textId="77777777" w:rsidR="00806DC7" w:rsidRPr="00E608F6" w:rsidRDefault="00806DC7" w:rsidP="00806DC7">
            <w:pPr>
              <w:bidi/>
              <w:rPr>
                <w:rStyle w:val="Strong"/>
                <w:rFonts w:cs="B Nazanin"/>
                <w:rtl/>
                <w:lang w:bidi="fa-IR"/>
              </w:rPr>
            </w:pPr>
            <w:r w:rsidRPr="00E608F6">
              <w:rPr>
                <w:rStyle w:val="Strong"/>
                <w:rFonts w:cs="B Nazanin" w:hint="cs"/>
                <w:rtl/>
                <w:lang w:bidi="fa-IR"/>
              </w:rPr>
              <w:t xml:space="preserve">ب) بردار </w:t>
            </w:r>
            <m:oMath>
              <m:acc>
                <m:accPr>
                  <m:chr m:val="⃗"/>
                  <m:ctrlPr>
                    <w:rPr>
                      <w:rStyle w:val="Strong"/>
                      <w:rFonts w:ascii="Cambria Math" w:hAnsi="Cambria Math" w:cs="B Nazanin"/>
                      <w:b w:val="0"/>
                      <w:bCs w:val="0"/>
                      <w:i/>
                      <w:lang w:bidi="fa-IR"/>
                    </w:rPr>
                  </m:ctrlPr>
                </m:accPr>
                <m:e>
                  <m:r>
                    <w:rPr>
                      <w:rStyle w:val="Strong"/>
                      <w:rFonts w:ascii="Cambria Math" w:hAnsi="Cambria Math" w:cs="B Nazanin"/>
                      <w:lang w:bidi="fa-IR"/>
                    </w:rPr>
                    <m:t>AB</m:t>
                  </m:r>
                </m:e>
              </m:acc>
            </m:oMath>
            <w:r w:rsidRPr="00E608F6">
              <w:rPr>
                <w:rStyle w:val="Strong"/>
                <w:rFonts w:cs="B Nazanin"/>
                <w:lang w:bidi="fa-IR"/>
              </w:rPr>
              <w:t xml:space="preserve"> </w:t>
            </w:r>
            <w:r w:rsidRPr="00E608F6">
              <w:rPr>
                <w:rStyle w:val="Strong"/>
                <w:rFonts w:cs="B Nazanin" w:hint="cs"/>
                <w:rtl/>
                <w:lang w:bidi="fa-IR"/>
              </w:rPr>
              <w:t xml:space="preserve"> را رسم کنید و مختصات آن را بنویسید.</w:t>
            </w:r>
            <w:r w:rsidRPr="00E608F6">
              <w:rPr>
                <w:rFonts w:cs="B Nazanin" w:hint="cs"/>
                <w:noProof/>
                <w:rtl/>
                <w:lang w:val="fa-IR" w:bidi="fa-IR"/>
              </w:rPr>
              <w:t xml:space="preserve"> </w:t>
            </w:r>
          </w:p>
          <w:p w14:paraId="0F96EE4C" w14:textId="77777777" w:rsidR="00806DC7" w:rsidRPr="00E608F6" w:rsidRDefault="001E0487" w:rsidP="00806DC7">
            <w:pPr>
              <w:bidi/>
              <w:rPr>
                <w:rStyle w:val="Strong"/>
                <w:rFonts w:cs="B Nazanin"/>
                <w:b w:val="0"/>
                <w:bCs w:val="0"/>
                <w:rtl/>
                <w:lang w:bidi="fa-IR"/>
              </w:rPr>
            </w:pPr>
            <m:oMathPara>
              <m:oMath>
                <m:acc>
                  <m:accPr>
                    <m:chr m:val="⃗"/>
                    <m:ctrlPr>
                      <w:rPr>
                        <w:rStyle w:val="Strong"/>
                        <w:rFonts w:ascii="Cambria Math" w:hAnsi="Cambria Math" w:cs="B Nazanin"/>
                        <w:b w:val="0"/>
                        <w:bCs w:val="0"/>
                        <w:i/>
                        <w:lang w:bidi="fa-IR"/>
                      </w:rPr>
                    </m:ctrlPr>
                  </m:accPr>
                  <m:e>
                    <m:r>
                      <w:rPr>
                        <w:rStyle w:val="Strong"/>
                        <w:rFonts w:ascii="Cambria Math" w:hAnsi="Cambria Math" w:cs="B Nazanin"/>
                        <w:lang w:bidi="fa-IR"/>
                      </w:rPr>
                      <m:t>AB</m:t>
                    </m:r>
                  </m:e>
                </m:acc>
                <m:r>
                  <w:rPr>
                    <w:rStyle w:val="Strong"/>
                    <w:rFonts w:ascii="Cambria Math" w:hAnsi="Cambria Math" w:cs="B Nazanin"/>
                    <w:lang w:bidi="fa-IR"/>
                  </w:rPr>
                  <m:t>=</m:t>
                </m:r>
                <m:d>
                  <m:dPr>
                    <m:begChr m:val="["/>
                    <m:endChr m:val="]"/>
                    <m:ctrlPr>
                      <w:rPr>
                        <w:rStyle w:val="Strong"/>
                        <w:rFonts w:ascii="Cambria Math" w:hAnsi="Cambria Math" w:cs="B Nazanin"/>
                        <w:b w:val="0"/>
                        <w:bCs w:val="0"/>
                        <w:i/>
                        <w:lang w:bidi="fa-IR"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Style w:val="Strong"/>
                            <w:rFonts w:ascii="Cambria Math" w:hAnsi="Cambria Math" w:cs="B Nazanin"/>
                            <w:b w:val="0"/>
                            <w:bCs w:val="0"/>
                            <w:i/>
                            <w:lang w:bidi="fa-IR"/>
                          </w:rPr>
                        </m:ctrlPr>
                      </m:mPr>
                      <m:mr>
                        <m:e/>
                      </m:mr>
                      <m:mr>
                        <m:e/>
                      </m:mr>
                    </m:m>
                  </m:e>
                </m:d>
              </m:oMath>
            </m:oMathPara>
          </w:p>
          <w:p w14:paraId="2C4089B7" w14:textId="77777777" w:rsidR="00806DC7" w:rsidRPr="00E608F6" w:rsidRDefault="00806DC7" w:rsidP="00806DC7">
            <w:pPr>
              <w:bidi/>
              <w:rPr>
                <w:rStyle w:val="Strong"/>
                <w:rFonts w:cs="B Nazanin"/>
                <w:b w:val="0"/>
                <w:bCs w:val="0"/>
                <w:rtl/>
                <w:lang w:bidi="fa-IR"/>
              </w:rPr>
            </w:pPr>
            <w:r w:rsidRPr="00E608F6">
              <w:rPr>
                <w:rStyle w:val="Strong"/>
                <w:rFonts w:cs="B Nazanin" w:hint="cs"/>
                <w:rtl/>
                <w:lang w:bidi="fa-IR"/>
              </w:rPr>
              <w:t xml:space="preserve">ج) جمع متناظر با بردار </w:t>
            </w:r>
            <m:oMath>
              <m:acc>
                <m:accPr>
                  <m:chr m:val="⃗"/>
                  <m:ctrlPr>
                    <w:rPr>
                      <w:rStyle w:val="Strong"/>
                      <w:rFonts w:ascii="Cambria Math" w:hAnsi="Cambria Math" w:cs="B Nazanin"/>
                      <w:b w:val="0"/>
                      <w:bCs w:val="0"/>
                      <w:i/>
                      <w:lang w:bidi="fa-IR"/>
                    </w:rPr>
                  </m:ctrlPr>
                </m:accPr>
                <m:e>
                  <m:r>
                    <w:rPr>
                      <w:rStyle w:val="Strong"/>
                      <w:rFonts w:ascii="Cambria Math" w:hAnsi="Cambria Math" w:cs="B Nazanin"/>
                      <w:lang w:bidi="fa-IR"/>
                    </w:rPr>
                    <m:t>AB</m:t>
                  </m:r>
                </m:e>
              </m:acc>
            </m:oMath>
            <w:r w:rsidRPr="00E608F6">
              <w:rPr>
                <w:rStyle w:val="Strong"/>
                <w:rFonts w:cs="B Nazanin" w:hint="cs"/>
                <w:rtl/>
                <w:lang w:bidi="fa-IR"/>
              </w:rPr>
              <w:t xml:space="preserve"> را بنویسید</w:t>
            </w:r>
            <w:r w:rsidRPr="00E608F6">
              <w:rPr>
                <w:rStyle w:val="Strong"/>
                <w:rFonts w:cs="B Nazanin" w:hint="cs"/>
                <w:b w:val="0"/>
                <w:bCs w:val="0"/>
                <w:rtl/>
                <w:lang w:bidi="fa-IR"/>
              </w:rPr>
              <w:t>.</w:t>
            </w:r>
          </w:p>
          <w:p w14:paraId="7E8E1CE4" w14:textId="42EFFC7C" w:rsidR="00806DC7" w:rsidRPr="00E608F6" w:rsidRDefault="001E0487" w:rsidP="00806DC7">
            <w:pPr>
              <w:tabs>
                <w:tab w:val="left" w:pos="2809"/>
                <w:tab w:val="left" w:pos="6658"/>
              </w:tabs>
              <w:bidi/>
              <w:rPr>
                <w:rFonts w:cs="B Nazanin"/>
                <w:b/>
                <w:bCs/>
                <w:rtl/>
                <w:lang w:bidi="fa-IR"/>
              </w:rPr>
            </w:pPr>
            <m:oMathPara>
              <m:oMath>
                <m:d>
                  <m:dPr>
                    <m:begChr m:val="["/>
                    <m:endChr m:val="]"/>
                    <m:ctrlPr>
                      <w:rPr>
                        <w:rStyle w:val="Strong"/>
                        <w:rFonts w:ascii="Cambria Math" w:hAnsi="Cambria Math" w:cs="B Nazanin"/>
                        <w:b w:val="0"/>
                        <w:bCs w:val="0"/>
                        <w:i/>
                        <w:lang w:bidi="fa-IR"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Style w:val="Strong"/>
                            <w:rFonts w:ascii="Cambria Math" w:hAnsi="Cambria Math" w:cs="B Nazanin"/>
                            <w:b w:val="0"/>
                            <w:bCs w:val="0"/>
                            <w:i/>
                            <w:lang w:bidi="fa-IR"/>
                          </w:rPr>
                        </m:ctrlPr>
                      </m:mPr>
                      <m:mr>
                        <m:e/>
                      </m:mr>
                      <m:mr>
                        <m:e/>
                      </m:mr>
                    </m:m>
                  </m:e>
                </m:d>
                <m:r>
                  <w:rPr>
                    <w:rStyle w:val="Strong"/>
                    <w:rFonts w:ascii="Cambria Math" w:hAnsi="Cambria Math" w:cs="B Nazanin"/>
                    <w:lang w:bidi="fa-IR"/>
                  </w:rPr>
                  <m:t>+</m:t>
                </m:r>
                <m:d>
                  <m:dPr>
                    <m:begChr m:val="["/>
                    <m:endChr m:val="]"/>
                    <m:ctrlPr>
                      <w:rPr>
                        <w:rStyle w:val="Strong"/>
                        <w:rFonts w:ascii="Cambria Math" w:hAnsi="Cambria Math" w:cs="B Nazanin"/>
                        <w:b w:val="0"/>
                        <w:bCs w:val="0"/>
                        <w:i/>
                        <w:lang w:bidi="fa-IR"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Style w:val="Strong"/>
                            <w:rFonts w:ascii="Cambria Math" w:hAnsi="Cambria Math" w:cs="B Nazanin"/>
                            <w:b w:val="0"/>
                            <w:bCs w:val="0"/>
                            <w:i/>
                            <w:lang w:bidi="fa-IR"/>
                          </w:rPr>
                        </m:ctrlPr>
                      </m:mPr>
                      <m:mr>
                        <m:e/>
                      </m:mr>
                      <m:mr>
                        <m:e/>
                      </m:mr>
                    </m:m>
                  </m:e>
                </m:d>
                <m:r>
                  <w:rPr>
                    <w:rStyle w:val="Strong"/>
                    <w:rFonts w:ascii="Cambria Math" w:hAnsi="Cambria Math" w:cs="B Nazanin"/>
                    <w:lang w:bidi="fa-IR"/>
                  </w:rPr>
                  <m:t>=</m:t>
                </m:r>
                <m:d>
                  <m:dPr>
                    <m:begChr m:val="["/>
                    <m:endChr m:val="]"/>
                    <m:ctrlPr>
                      <w:rPr>
                        <w:rStyle w:val="Strong"/>
                        <w:rFonts w:ascii="Cambria Math" w:hAnsi="Cambria Math" w:cs="B Nazanin"/>
                        <w:b w:val="0"/>
                        <w:bCs w:val="0"/>
                        <w:i/>
                        <w:lang w:bidi="fa-IR"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Style w:val="Strong"/>
                            <w:rFonts w:ascii="Cambria Math" w:hAnsi="Cambria Math" w:cs="B Nazanin"/>
                            <w:b w:val="0"/>
                            <w:bCs w:val="0"/>
                            <w:i/>
                            <w:lang w:bidi="fa-IR"/>
                          </w:rPr>
                        </m:ctrlPr>
                      </m:mPr>
                      <m:mr>
                        <m:e/>
                      </m:mr>
                      <m:mr>
                        <m:e/>
                      </m:mr>
                    </m:m>
                  </m:e>
                </m:d>
              </m:oMath>
            </m:oMathPara>
          </w:p>
        </w:tc>
      </w:tr>
      <w:tr w:rsidR="00806DC7" w:rsidRPr="00E608F6" w14:paraId="732270B6" w14:textId="77777777" w:rsidTr="00301714">
        <w:trPr>
          <w:trHeight w:val="1379"/>
        </w:trPr>
        <w:tc>
          <w:tcPr>
            <w:tcW w:w="475" w:type="dxa"/>
            <w:tcBorders>
              <w:bottom w:val="single" w:sz="4" w:space="0" w:color="auto"/>
              <w:right w:val="thinThickSmallGap" w:sz="12" w:space="0" w:color="auto"/>
            </w:tcBorders>
            <w:vAlign w:val="center"/>
          </w:tcPr>
          <w:p w14:paraId="0CF75477" w14:textId="77777777" w:rsidR="00806DC7" w:rsidRPr="00E608F6" w:rsidRDefault="00806DC7" w:rsidP="00806DC7">
            <w:pPr>
              <w:pStyle w:val="ListParagraph"/>
              <w:numPr>
                <w:ilvl w:val="0"/>
                <w:numId w:val="3"/>
              </w:numPr>
              <w:jc w:val="center"/>
              <w:rPr>
                <w:rStyle w:val="Strong"/>
                <w:rFonts w:cs="B Nazanin"/>
                <w:b w:val="0"/>
                <w:bCs w:val="0"/>
                <w:sz w:val="24"/>
                <w:szCs w:val="24"/>
                <w:rtl/>
              </w:rPr>
            </w:pPr>
          </w:p>
        </w:tc>
        <w:tc>
          <w:tcPr>
            <w:tcW w:w="10487" w:type="dxa"/>
            <w:tcBorders>
              <w:left w:val="thinThickSmallGap" w:sz="12" w:space="0" w:color="auto"/>
              <w:bottom w:val="single" w:sz="4" w:space="0" w:color="auto"/>
              <w:right w:val="thickThinSmallGap" w:sz="12" w:space="0" w:color="auto"/>
            </w:tcBorders>
          </w:tcPr>
          <w:p w14:paraId="0B4AFBB8" w14:textId="0F870CE6" w:rsidR="00806DC7" w:rsidRPr="00E608F6" w:rsidRDefault="00806DC7" w:rsidP="00806DC7">
            <w:pPr>
              <w:bidi/>
              <w:rPr>
                <w:rFonts w:cs="0 Nazanin Bold"/>
                <w:rtl/>
                <w:lang w:bidi="fa-IR"/>
              </w:rPr>
            </w:pPr>
            <w:r w:rsidRPr="00E608F6">
              <w:rPr>
                <w:rFonts w:cs="0 Nazanin Bold"/>
                <w:noProof/>
                <w:rtl/>
                <w:lang w:bidi="fa-IR"/>
              </w:rPr>
              <mc:AlternateContent>
                <mc:Choice Requires="wpg">
                  <w:drawing>
                    <wp:anchor distT="0" distB="0" distL="114300" distR="114300" simplePos="0" relativeHeight="251766784" behindDoc="0" locked="0" layoutInCell="1" allowOverlap="1" wp14:anchorId="056B487E" wp14:editId="113D5125">
                      <wp:simplePos x="0" y="0"/>
                      <wp:positionH relativeFrom="page">
                        <wp:posOffset>80645</wp:posOffset>
                      </wp:positionH>
                      <wp:positionV relativeFrom="page">
                        <wp:posOffset>70485</wp:posOffset>
                      </wp:positionV>
                      <wp:extent cx="1376045" cy="749935"/>
                      <wp:effectExtent l="0" t="0" r="14605" b="12065"/>
                      <wp:wrapNone/>
                      <wp:docPr id="139" name="Group 139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376045" cy="749935"/>
                                <a:chOff x="0" y="0"/>
                                <a:chExt cx="1376045" cy="749935"/>
                              </a:xfrm>
                            </wpg:grpSpPr>
                            <wpg:grpSp>
                              <wpg:cNvPr id="140" name="Group 140"/>
                              <wpg:cNvGrpSpPr/>
                              <wpg:grpSpPr>
                                <a:xfrm>
                                  <a:off x="0" y="0"/>
                                  <a:ext cx="1376045" cy="749935"/>
                                  <a:chOff x="0" y="247650"/>
                                  <a:chExt cx="2724150" cy="1485900"/>
                                </a:xfrm>
                              </wpg:grpSpPr>
                              <wpg:grpSp>
                                <wpg:cNvPr id="141" name="Group 141"/>
                                <wpg:cNvGrpSpPr/>
                                <wpg:grpSpPr>
                                  <a:xfrm>
                                    <a:off x="0" y="247650"/>
                                    <a:ext cx="2724150" cy="247650"/>
                                    <a:chOff x="0" y="0"/>
                                    <a:chExt cx="2724150" cy="247650"/>
                                  </a:xfrm>
                                </wpg:grpSpPr>
                                <wps:wsp>
                                  <wps:cNvPr id="142" name="Rectangle 142"/>
                                  <wps:cNvSpPr/>
                                  <wps:spPr>
                                    <a:xfrm>
                                      <a:off x="24765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43" name="Rectangle 143"/>
                                  <wps:cNvSpPr/>
                                  <wps:spPr>
                                    <a:xfrm>
                                      <a:off x="49530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44" name="Rectangle 144"/>
                                  <wps:cNvSpPr/>
                                  <wps:spPr>
                                    <a:xfrm>
                                      <a:off x="74295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45" name="Rectangle 145"/>
                                  <wps:cNvSpPr/>
                                  <wps:spPr>
                                    <a:xfrm>
                                      <a:off x="99060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46" name="Rectangle 146"/>
                                  <wps:cNvSpPr/>
                                  <wps:spPr>
                                    <a:xfrm>
                                      <a:off x="123825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47" name="Rectangle 147"/>
                                  <wps:cNvSpPr/>
                                  <wps:spPr>
                                    <a:xfrm>
                                      <a:off x="148590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48" name="Rectangle 148"/>
                                  <wps:cNvSpPr/>
                                  <wps:spPr>
                                    <a:xfrm>
                                      <a:off x="173355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49" name="Rectangle 149"/>
                                  <wps:cNvSpPr/>
                                  <wps:spPr>
                                    <a:xfrm>
                                      <a:off x="198120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50" name="Rectangle 150"/>
                                  <wps:cNvSpPr/>
                                  <wps:spPr>
                                    <a:xfrm>
                                      <a:off x="222885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51" name="Rectangle 151"/>
                                  <wps:cNvSpPr/>
                                  <wps:spPr>
                                    <a:xfrm>
                                      <a:off x="247650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52" name="Rectangle 152"/>
                                  <wps:cNvSpPr/>
                                  <wps:spPr>
                                    <a:xfrm>
                                      <a:off x="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wpg:grpSp>
                              <wpg:grpSp>
                                <wpg:cNvPr id="153" name="Group 153"/>
                                <wpg:cNvGrpSpPr/>
                                <wpg:grpSpPr>
                                  <a:xfrm>
                                    <a:off x="0" y="495300"/>
                                    <a:ext cx="2724150" cy="247650"/>
                                    <a:chOff x="0" y="0"/>
                                    <a:chExt cx="2724150" cy="247650"/>
                                  </a:xfrm>
                                </wpg:grpSpPr>
                                <wps:wsp>
                                  <wps:cNvPr id="154" name="Rectangle 154"/>
                                  <wps:cNvSpPr/>
                                  <wps:spPr>
                                    <a:xfrm>
                                      <a:off x="24765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55" name="Rectangle 155"/>
                                  <wps:cNvSpPr/>
                                  <wps:spPr>
                                    <a:xfrm>
                                      <a:off x="49530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56" name="Rectangle 156"/>
                                  <wps:cNvSpPr/>
                                  <wps:spPr>
                                    <a:xfrm>
                                      <a:off x="74295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57" name="Rectangle 157"/>
                                  <wps:cNvSpPr/>
                                  <wps:spPr>
                                    <a:xfrm>
                                      <a:off x="99060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58" name="Rectangle 158"/>
                                  <wps:cNvSpPr/>
                                  <wps:spPr>
                                    <a:xfrm>
                                      <a:off x="123825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59" name="Rectangle 159"/>
                                  <wps:cNvSpPr/>
                                  <wps:spPr>
                                    <a:xfrm>
                                      <a:off x="148590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60" name="Rectangle 160"/>
                                  <wps:cNvSpPr/>
                                  <wps:spPr>
                                    <a:xfrm>
                                      <a:off x="173355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61" name="Rectangle 161"/>
                                  <wps:cNvSpPr/>
                                  <wps:spPr>
                                    <a:xfrm>
                                      <a:off x="198120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62" name="Rectangle 162"/>
                                  <wps:cNvSpPr/>
                                  <wps:spPr>
                                    <a:xfrm>
                                      <a:off x="222885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63" name="Rectangle 163"/>
                                  <wps:cNvSpPr/>
                                  <wps:spPr>
                                    <a:xfrm>
                                      <a:off x="247650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64" name="Rectangle 164"/>
                                  <wps:cNvSpPr/>
                                  <wps:spPr>
                                    <a:xfrm>
                                      <a:off x="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wpg:grpSp>
                              <wpg:grpSp>
                                <wpg:cNvPr id="165" name="Group 165"/>
                                <wpg:cNvGrpSpPr/>
                                <wpg:grpSpPr>
                                  <a:xfrm>
                                    <a:off x="0" y="742950"/>
                                    <a:ext cx="2724150" cy="247650"/>
                                    <a:chOff x="0" y="0"/>
                                    <a:chExt cx="2724150" cy="247650"/>
                                  </a:xfrm>
                                </wpg:grpSpPr>
                                <wps:wsp>
                                  <wps:cNvPr id="166" name="Rectangle 166"/>
                                  <wps:cNvSpPr/>
                                  <wps:spPr>
                                    <a:xfrm>
                                      <a:off x="24765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67" name="Rectangle 167"/>
                                  <wps:cNvSpPr/>
                                  <wps:spPr>
                                    <a:xfrm>
                                      <a:off x="49530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68" name="Rectangle 168"/>
                                  <wps:cNvSpPr/>
                                  <wps:spPr>
                                    <a:xfrm>
                                      <a:off x="74295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69" name="Rectangle 169"/>
                                  <wps:cNvSpPr/>
                                  <wps:spPr>
                                    <a:xfrm>
                                      <a:off x="99060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70" name="Rectangle 170"/>
                                  <wps:cNvSpPr/>
                                  <wps:spPr>
                                    <a:xfrm>
                                      <a:off x="123825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71" name="Rectangle 171"/>
                                  <wps:cNvSpPr/>
                                  <wps:spPr>
                                    <a:xfrm>
                                      <a:off x="148590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72" name="Rectangle 172"/>
                                  <wps:cNvSpPr/>
                                  <wps:spPr>
                                    <a:xfrm>
                                      <a:off x="173355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73" name="Rectangle 173"/>
                                  <wps:cNvSpPr/>
                                  <wps:spPr>
                                    <a:xfrm>
                                      <a:off x="198120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74" name="Rectangle 174"/>
                                  <wps:cNvSpPr/>
                                  <wps:spPr>
                                    <a:xfrm>
                                      <a:off x="222885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75" name="Rectangle 175"/>
                                  <wps:cNvSpPr/>
                                  <wps:spPr>
                                    <a:xfrm>
                                      <a:off x="247650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76" name="Rectangle 176"/>
                                  <wps:cNvSpPr/>
                                  <wps:spPr>
                                    <a:xfrm>
                                      <a:off x="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wpg:grpSp>
                              <wpg:grpSp>
                                <wpg:cNvPr id="177" name="Group 177"/>
                                <wpg:cNvGrpSpPr/>
                                <wpg:grpSpPr>
                                  <a:xfrm>
                                    <a:off x="0" y="990600"/>
                                    <a:ext cx="2724150" cy="247650"/>
                                    <a:chOff x="0" y="0"/>
                                    <a:chExt cx="2724150" cy="247650"/>
                                  </a:xfrm>
                                </wpg:grpSpPr>
                                <wps:wsp>
                                  <wps:cNvPr id="178" name="Rectangle 178"/>
                                  <wps:cNvSpPr/>
                                  <wps:spPr>
                                    <a:xfrm>
                                      <a:off x="24765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79" name="Rectangle 179"/>
                                  <wps:cNvSpPr/>
                                  <wps:spPr>
                                    <a:xfrm>
                                      <a:off x="49530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80" name="Rectangle 180"/>
                                  <wps:cNvSpPr/>
                                  <wps:spPr>
                                    <a:xfrm>
                                      <a:off x="74295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81" name="Rectangle 181"/>
                                  <wps:cNvSpPr/>
                                  <wps:spPr>
                                    <a:xfrm>
                                      <a:off x="99060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82" name="Rectangle 182"/>
                                  <wps:cNvSpPr/>
                                  <wps:spPr>
                                    <a:xfrm>
                                      <a:off x="123825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83" name="Rectangle 183"/>
                                  <wps:cNvSpPr/>
                                  <wps:spPr>
                                    <a:xfrm>
                                      <a:off x="148590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84" name="Rectangle 184"/>
                                  <wps:cNvSpPr/>
                                  <wps:spPr>
                                    <a:xfrm>
                                      <a:off x="173355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85" name="Rectangle 185"/>
                                  <wps:cNvSpPr/>
                                  <wps:spPr>
                                    <a:xfrm>
                                      <a:off x="198120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86" name="Rectangle 186"/>
                                  <wps:cNvSpPr/>
                                  <wps:spPr>
                                    <a:xfrm>
                                      <a:off x="222885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87" name="Rectangle 187"/>
                                  <wps:cNvSpPr/>
                                  <wps:spPr>
                                    <a:xfrm>
                                      <a:off x="247650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88" name="Rectangle 188"/>
                                  <wps:cNvSpPr/>
                                  <wps:spPr>
                                    <a:xfrm>
                                      <a:off x="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wpg:grpSp>
                              <wpg:grpSp>
                                <wpg:cNvPr id="189" name="Group 189"/>
                                <wpg:cNvGrpSpPr/>
                                <wpg:grpSpPr>
                                  <a:xfrm>
                                    <a:off x="0" y="1238250"/>
                                    <a:ext cx="2724150" cy="247650"/>
                                    <a:chOff x="0" y="0"/>
                                    <a:chExt cx="2724150" cy="247650"/>
                                  </a:xfrm>
                                </wpg:grpSpPr>
                                <wps:wsp>
                                  <wps:cNvPr id="190" name="Rectangle 190"/>
                                  <wps:cNvSpPr/>
                                  <wps:spPr>
                                    <a:xfrm>
                                      <a:off x="24765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91" name="Rectangle 191"/>
                                  <wps:cNvSpPr/>
                                  <wps:spPr>
                                    <a:xfrm>
                                      <a:off x="49530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92" name="Rectangle 192"/>
                                  <wps:cNvSpPr/>
                                  <wps:spPr>
                                    <a:xfrm>
                                      <a:off x="74295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93" name="Rectangle 193"/>
                                  <wps:cNvSpPr/>
                                  <wps:spPr>
                                    <a:xfrm>
                                      <a:off x="99060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94" name="Rectangle 194"/>
                                  <wps:cNvSpPr/>
                                  <wps:spPr>
                                    <a:xfrm>
                                      <a:off x="123825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95" name="Rectangle 195"/>
                                  <wps:cNvSpPr/>
                                  <wps:spPr>
                                    <a:xfrm>
                                      <a:off x="148590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96" name="Rectangle 196"/>
                                  <wps:cNvSpPr/>
                                  <wps:spPr>
                                    <a:xfrm>
                                      <a:off x="173355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97" name="Rectangle 197"/>
                                  <wps:cNvSpPr/>
                                  <wps:spPr>
                                    <a:xfrm>
                                      <a:off x="198120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98" name="Rectangle 198"/>
                                  <wps:cNvSpPr/>
                                  <wps:spPr>
                                    <a:xfrm>
                                      <a:off x="222885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99" name="Rectangle 199"/>
                                  <wps:cNvSpPr/>
                                  <wps:spPr>
                                    <a:xfrm>
                                      <a:off x="247650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200" name="Rectangle 200"/>
                                  <wps:cNvSpPr/>
                                  <wps:spPr>
                                    <a:xfrm>
                                      <a:off x="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wpg:grpSp>
                              <wpg:grpSp>
                                <wpg:cNvPr id="201" name="Group 201"/>
                                <wpg:cNvGrpSpPr/>
                                <wpg:grpSpPr>
                                  <a:xfrm>
                                    <a:off x="0" y="1485900"/>
                                    <a:ext cx="2724150" cy="247650"/>
                                    <a:chOff x="0" y="0"/>
                                    <a:chExt cx="2724150" cy="247650"/>
                                  </a:xfrm>
                                </wpg:grpSpPr>
                                <wps:wsp>
                                  <wps:cNvPr id="202" name="Rectangle 202"/>
                                  <wps:cNvSpPr/>
                                  <wps:spPr>
                                    <a:xfrm>
                                      <a:off x="24765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203" name="Rectangle 203"/>
                                  <wps:cNvSpPr/>
                                  <wps:spPr>
                                    <a:xfrm>
                                      <a:off x="49530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204" name="Rectangle 204"/>
                                  <wps:cNvSpPr/>
                                  <wps:spPr>
                                    <a:xfrm>
                                      <a:off x="74295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205" name="Rectangle 205"/>
                                  <wps:cNvSpPr/>
                                  <wps:spPr>
                                    <a:xfrm>
                                      <a:off x="99060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206" name="Rectangle 206"/>
                                  <wps:cNvSpPr/>
                                  <wps:spPr>
                                    <a:xfrm>
                                      <a:off x="123825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207" name="Rectangle 207"/>
                                  <wps:cNvSpPr/>
                                  <wps:spPr>
                                    <a:xfrm>
                                      <a:off x="148590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208" name="Rectangle 208"/>
                                  <wps:cNvSpPr/>
                                  <wps:spPr>
                                    <a:xfrm>
                                      <a:off x="173355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209" name="Rectangle 209"/>
                                  <wps:cNvSpPr/>
                                  <wps:spPr>
                                    <a:xfrm>
                                      <a:off x="198120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210" name="Rectangle 210"/>
                                  <wps:cNvSpPr/>
                                  <wps:spPr>
                                    <a:xfrm>
                                      <a:off x="222885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211" name="Rectangle 211"/>
                                  <wps:cNvSpPr/>
                                  <wps:spPr>
                                    <a:xfrm>
                                      <a:off x="247650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212" name="Rectangle 212"/>
                                  <wps:cNvSpPr/>
                                  <wps:spPr>
                                    <a:xfrm>
                                      <a:off x="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wpg:grpSp>
                            </wpg:grpSp>
                            <wps:wsp>
                              <wps:cNvPr id="213" name="Isosceles Triangle 213"/>
                              <wps:cNvSpPr/>
                              <wps:spPr>
                                <a:xfrm>
                                  <a:off x="230521" y="7684"/>
                                  <a:ext cx="273685" cy="238760"/>
                                </a:xfrm>
                                <a:prstGeom prst="triangle">
                                  <a:avLst/>
                                </a:prstGeom>
                                <a:solidFill>
                                  <a:srgbClr val="FFFF00"/>
                                </a:solidFill>
                                <a:ln w="19050" cap="flat" cmpd="sng" algn="ctr">
                                  <a:solidFill>
                                    <a:srgbClr val="4F81BD">
                                      <a:shade val="50000"/>
                                    </a:srgbClr>
                                  </a:solidFill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14" name="Isosceles Triangle 214"/>
                              <wps:cNvSpPr/>
                              <wps:spPr>
                                <a:xfrm>
                                  <a:off x="860612" y="376517"/>
                                  <a:ext cx="273685" cy="238760"/>
                                </a:xfrm>
                                <a:prstGeom prst="triangle">
                                  <a:avLst/>
                                </a:prstGeom>
                                <a:solidFill>
                                  <a:srgbClr val="FFFF00"/>
                                </a:solidFill>
                                <a:ln w="19050" cap="flat" cmpd="sng" algn="ctr">
                                  <a:solidFill>
                                    <a:srgbClr val="4F81BD">
                                      <a:shade val="50000"/>
                                    </a:srgbClr>
                                  </a:solidFill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541C5B2A" id="Group 139" o:spid="_x0000_s1026" style="position:absolute;left:0;text-align:left;margin-left:6.35pt;margin-top:5.55pt;width:108.35pt;height:59.05pt;z-index:251766784;mso-position-horizontal-relative:page;mso-position-vertical-relative:page;mso-width-relative:margin;mso-height-relative:margin" coordsize="13760,749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">
                      <v:group id="Group 140" o:spid="_x0000_s1027" style="position:absolute;width:13760;height:7499" coordorigin=",2476" coordsize="27241,148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">
                        <v:group id="Group 141" o:spid="_x0000_s1028" style="position:absolute;top:2476;width:27241;height:2477" coordsize="27241,24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">
                          <v:rect id="Rectangle 142" o:spid="_x0000_s1029" style="position:absolute;left:2476;width:247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" filled="f" strokecolor="windowText" strokeweight="1pt"/>
                          <v:rect id="Rectangle 143" o:spid="_x0000_s1030" style="position:absolute;left:4953;width:2476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" filled="f" strokecolor="windowText" strokeweight="1pt"/>
                          <v:rect id="Rectangle 144" o:spid="_x0000_s1031" style="position:absolute;left:7429;width:247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" filled="f" strokecolor="windowText" strokeweight="1pt"/>
                          <v:rect id="Rectangle 145" o:spid="_x0000_s1032" style="position:absolute;left:9906;width:2476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" filled="f" strokecolor="windowText" strokeweight="1pt"/>
                          <v:rect id="Rectangle 146" o:spid="_x0000_s1033" style="position:absolute;left:12382;width:247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" filled="f" strokecolor="windowText" strokeweight="1pt"/>
                          <v:rect id="Rectangle 147" o:spid="_x0000_s1034" style="position:absolute;left:14859;width:2476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" filled="f" strokecolor="windowText" strokeweight="1pt"/>
                          <v:rect id="Rectangle 148" o:spid="_x0000_s1035" style="position:absolute;left:17335;width:247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" filled="f" strokecolor="windowText" strokeweight="1pt"/>
                          <v:rect id="Rectangle 149" o:spid="_x0000_s1036" style="position:absolute;left:19812;width:2476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" filled="f" strokecolor="windowText" strokeweight="1pt"/>
                          <v:rect id="Rectangle 150" o:spid="_x0000_s1037" style="position:absolute;left:22288;width:247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" filled="f" strokecolor="windowText" strokeweight="1pt"/>
                          <v:rect id="Rectangle 151" o:spid="_x0000_s1038" style="position:absolute;left:24765;width:2476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" filled="f" strokecolor="windowText" strokeweight="1pt"/>
                          <v:rect id="Rectangle 152" o:spid="_x0000_s1039" style="position:absolute;width:2476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" filled="f" strokecolor="windowText" strokeweight="1pt"/>
                        </v:group>
                        <v:group id="Group 153" o:spid="_x0000_s1040" style="position:absolute;top:4953;width:27241;height:2476" coordsize="27241,24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">
                          <v:rect id="Rectangle 154" o:spid="_x0000_s1041" style="position:absolute;left:2476;width:247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" filled="f" strokecolor="windowText" strokeweight="1pt"/>
                          <v:rect id="Rectangle 155" o:spid="_x0000_s1042" style="position:absolute;left:4953;width:2476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" filled="f" strokecolor="windowText" strokeweight="1pt"/>
                          <v:rect id="Rectangle 156" o:spid="_x0000_s1043" style="position:absolute;left:7429;width:247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" filled="f" strokecolor="windowText" strokeweight="1pt"/>
                          <v:rect id="Rectangle 157" o:spid="_x0000_s1044" style="position:absolute;left:9906;width:2476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" filled="f" strokecolor="windowText" strokeweight="1pt"/>
                          <v:rect id="Rectangle 158" o:spid="_x0000_s1045" style="position:absolute;left:12382;width:247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" filled="f" strokecolor="windowText" strokeweight="1pt"/>
                          <v:rect id="Rectangle 159" o:spid="_x0000_s1046" style="position:absolute;left:14859;width:2476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" filled="f" strokecolor="windowText" strokeweight="1pt"/>
                          <v:rect id="Rectangle 160" o:spid="_x0000_s1047" style="position:absolute;left:17335;width:247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" filled="f" strokecolor="windowText" strokeweight="1pt"/>
                          <v:rect id="Rectangle 161" o:spid="_x0000_s1048" style="position:absolute;left:19812;width:2476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" filled="f" strokecolor="windowText" strokeweight="1pt"/>
                          <v:rect id="Rectangle 162" o:spid="_x0000_s1049" style="position:absolute;left:22288;width:247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" filled="f" strokecolor="windowText" strokeweight="1pt"/>
                          <v:rect id="Rectangle 163" o:spid="_x0000_s1050" style="position:absolute;left:24765;width:2476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" filled="f" strokecolor="windowText" strokeweight="1pt"/>
                          <v:rect id="Rectangle 164" o:spid="_x0000_s1051" style="position:absolute;width:2476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" filled="f" strokecolor="windowText" strokeweight="1pt"/>
                        </v:group>
                        <v:group id="Group 165" o:spid="_x0000_s1052" style="position:absolute;top:7429;width:27241;height:2477" coordsize="27241,24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">
                          <v:rect id="Rectangle 166" o:spid="_x0000_s1053" style="position:absolute;left:2476;width:247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" filled="f" strokecolor="windowText" strokeweight="1pt"/>
                          <v:rect id="Rectangle 167" o:spid="_x0000_s1054" style="position:absolute;left:4953;width:2476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" filled="f" strokecolor="windowText" strokeweight="1pt"/>
                          <v:rect id="Rectangle 168" o:spid="_x0000_s1055" style="position:absolute;left:7429;width:247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" filled="f" strokecolor="windowText" strokeweight="1pt"/>
                          <v:rect id="Rectangle 169" o:spid="_x0000_s1056" style="position:absolute;left:9906;width:2476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" filled="f" strokecolor="windowText" strokeweight="1pt"/>
                          <v:rect id="Rectangle 170" o:spid="_x0000_s1057" style="position:absolute;left:12382;width:247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" filled="f" strokecolor="windowText" strokeweight="1pt"/>
                          <v:rect id="Rectangle 171" o:spid="_x0000_s1058" style="position:absolute;left:14859;width:2476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" filled="f" strokecolor="windowText" strokeweight="1pt"/>
                          <v:rect id="Rectangle 172" o:spid="_x0000_s1059" style="position:absolute;left:17335;width:247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" filled="f" strokecolor="windowText" strokeweight="1pt"/>
                          <v:rect id="Rectangle 173" o:spid="_x0000_s1060" style="position:absolute;left:19812;width:2476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" filled="f" strokecolor="windowText" strokeweight="1pt"/>
                          <v:rect id="Rectangle 174" o:spid="_x0000_s1061" style="position:absolute;left:22288;width:247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" filled="f" strokecolor="windowText" strokeweight="1pt"/>
                          <v:rect id="Rectangle 175" o:spid="_x0000_s1062" style="position:absolute;left:24765;width:2476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" filled="f" strokecolor="windowText" strokeweight="1pt"/>
                          <v:rect id="Rectangle 176" o:spid="_x0000_s1063" style="position:absolute;width:2476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" filled="f" strokecolor="windowText" strokeweight="1pt"/>
                        </v:group>
                        <v:group id="Group 177" o:spid="_x0000_s1064" style="position:absolute;top:9906;width:27241;height:2476" coordsize="27241,24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">
                          <v:rect id="Rectangle 178" o:spid="_x0000_s1065" style="position:absolute;left:2476;width:247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" filled="f" strokecolor="windowText" strokeweight="1pt"/>
                          <v:rect id="Rectangle 179" o:spid="_x0000_s1066" style="position:absolute;left:4953;width:2476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" filled="f" strokecolor="windowText" strokeweight="1pt"/>
                          <v:rect id="Rectangle 180" o:spid="_x0000_s1067" style="position:absolute;left:7429;width:247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" filled="f" strokecolor="windowText" strokeweight="1pt"/>
                          <v:rect id="Rectangle 181" o:spid="_x0000_s1068" style="position:absolute;left:9906;width:2476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" filled="f" strokecolor="windowText" strokeweight="1pt"/>
                          <v:rect id="Rectangle 182" o:spid="_x0000_s1069" style="position:absolute;left:12382;width:247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" filled="f" strokecolor="windowText" strokeweight="1pt"/>
                          <v:rect id="Rectangle 183" o:spid="_x0000_s1070" style="position:absolute;left:14859;width:2476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" filled="f" strokecolor="windowText" strokeweight="1pt"/>
                          <v:rect id="Rectangle 184" o:spid="_x0000_s1071" style="position:absolute;left:17335;width:247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" filled="f" strokecolor="windowText" strokeweight="1pt"/>
                          <v:rect id="Rectangle 185" o:spid="_x0000_s1072" style="position:absolute;left:19812;width:2476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" filled="f" strokecolor="windowText" strokeweight="1pt"/>
                          <v:rect id="Rectangle 186" o:spid="_x0000_s1073" style="position:absolute;left:22288;width:247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" filled="f" strokecolor="windowText" strokeweight="1pt"/>
                          <v:rect id="Rectangle 187" o:spid="_x0000_s1074" style="position:absolute;left:24765;width:2476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" filled="f" strokecolor="windowText" strokeweight="1pt"/>
                          <v:rect id="Rectangle 188" o:spid="_x0000_s1075" style="position:absolute;width:2476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" filled="f" strokecolor="windowText" strokeweight="1pt"/>
                        </v:group>
                        <v:group id="Group 189" o:spid="_x0000_s1076" style="position:absolute;top:12382;width:27241;height:2477" coordsize="27241,24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">
                          <v:rect id="Rectangle 190" o:spid="_x0000_s1077" style="position:absolute;left:2476;width:247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" filled="f" strokecolor="windowText" strokeweight="1pt"/>
                          <v:rect id="Rectangle 191" o:spid="_x0000_s1078" style="position:absolute;left:4953;width:2476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" filled="f" strokecolor="windowText" strokeweight="1pt"/>
                          <v:rect id="Rectangle 192" o:spid="_x0000_s1079" style="position:absolute;left:7429;width:247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" filled="f" strokecolor="windowText" strokeweight="1pt"/>
                          <v:rect id="Rectangle 193" o:spid="_x0000_s1080" style="position:absolute;left:9906;width:2476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" filled="f" strokecolor="windowText" strokeweight="1pt"/>
                          <v:rect id="Rectangle 194" o:spid="_x0000_s1081" style="position:absolute;left:12382;width:247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" filled="f" strokecolor="windowText" strokeweight="1pt"/>
                          <v:rect id="Rectangle 195" o:spid="_x0000_s1082" style="position:absolute;left:14859;width:2476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" filled="f" strokecolor="windowText" strokeweight="1pt"/>
                          <v:rect id="Rectangle 196" o:spid="_x0000_s1083" style="position:absolute;left:17335;width:247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" filled="f" strokecolor="windowText" strokeweight="1pt"/>
                          <v:rect id="Rectangle 197" o:spid="_x0000_s1084" style="position:absolute;left:19812;width:2476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" filled="f" strokecolor="windowText" strokeweight="1pt"/>
                          <v:rect id="Rectangle 198" o:spid="_x0000_s1085" style="position:absolute;left:22288;width:247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" filled="f" strokecolor="windowText" strokeweight="1pt"/>
                          <v:rect id="Rectangle 199" o:spid="_x0000_s1086" style="position:absolute;left:24765;width:2476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" filled="f" strokecolor="windowText" strokeweight="1pt"/>
                          <v:rect id="Rectangle 200" o:spid="_x0000_s1087" style="position:absolute;width:2476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" filled="f" strokecolor="windowText" strokeweight="1pt"/>
                        </v:group>
                        <v:group id="Group 201" o:spid="_x0000_s1088" style="position:absolute;top:14859;width:27241;height:2476" coordsize="27241,24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">
                          <v:rect id="Rectangle 202" o:spid="_x0000_s1089" style="position:absolute;left:2476;width:247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" filled="f" strokecolor="windowText" strokeweight="1pt"/>
                          <v:rect id="Rectangle 203" o:spid="_x0000_s1090" style="position:absolute;left:4953;width:2476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" filled="f" strokecolor="windowText" strokeweight="1pt"/>
                          <v:rect id="Rectangle 204" o:spid="_x0000_s1091" style="position:absolute;left:7429;width:247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" filled="f" strokecolor="windowText" strokeweight="1pt"/>
                          <v:rect id="Rectangle 205" o:spid="_x0000_s1092" style="position:absolute;left:9906;width:2476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" filled="f" strokecolor="windowText" strokeweight="1pt"/>
                          <v:rect id="Rectangle 206" o:spid="_x0000_s1093" style="position:absolute;left:12382;width:247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" filled="f" strokecolor="windowText" strokeweight="1pt"/>
                          <v:rect id="Rectangle 207" o:spid="_x0000_s1094" style="position:absolute;left:14859;width:2476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" filled="f" strokecolor="windowText" strokeweight="1pt"/>
                          <v:rect id="Rectangle 208" o:spid="_x0000_s1095" style="position:absolute;left:17335;width:247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" filled="f" strokecolor="windowText" strokeweight="1pt"/>
                          <v:rect id="Rectangle 209" o:spid="_x0000_s1096" style="position:absolute;left:19812;width:2476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" filled="f" strokecolor="windowText" strokeweight="1pt"/>
                          <v:rect id="Rectangle 210" o:spid="_x0000_s1097" style="position:absolute;left:22288;width:247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" filled="f" strokecolor="windowText" strokeweight="1pt"/>
                          <v:rect id="Rectangle 211" o:spid="_x0000_s1098" style="position:absolute;left:24765;width:2476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" filled="f" strokecolor="windowText" strokeweight="1pt"/>
                          <v:rect id="Rectangle 212" o:spid="_x0000_s1099" style="position:absolute;width:2476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" filled="f" strokecolor="windowText" strokeweight="1pt"/>
                        </v:group>
                      </v:group>
                      <v:shapetype id="_x0000_t5" coordsize="21600,21600" o:spt="5" adj="10800" path="m@0,l,21600r21600,xe">
                        <v:stroke joinstyle="miter"/>
                        <v:formulas>
                          <v:f eqn="val #0"/>
                          <v:f eqn="prod #0 1 2"/>
                          <v:f eqn="sum @1 10800 0"/>
                        </v:formulas>
                        <v:path gradientshapeok="t" o:connecttype="custom" o:connectlocs="@0,0;@1,10800;0,21600;10800,21600;21600,21600;@2,10800" textboxrect="0,10800,10800,18000;5400,10800,16200,18000;10800,10800,21600,18000;0,7200,7200,21600;7200,7200,14400,21600;14400,7200,21600,21600"/>
                        <v:handles>
                          <v:h position="#0,topLeft" xrange="0,21600"/>
                        </v:handles>
                      </v:shapetype>
                      <v:shape id="Isosceles Triangle 213" o:spid="_x0000_s1100" type="#_x0000_t5" style="position:absolute;left:2305;top:76;width:2737;height:23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" fillcolor="yellow" strokecolor="#385d8a" strokeweight="1.5pt"/>
                      <v:shape id="Isosceles Triangle 214" o:spid="_x0000_s1101" type="#_x0000_t5" style="position:absolute;left:8606;top:3765;width:2736;height:238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" fillcolor="yellow" strokecolor="#385d8a" strokeweight="1.5pt"/>
                      <w10:wrap anchorx="page" anchory="page"/>
                    </v:group>
                  </w:pict>
                </mc:Fallback>
              </mc:AlternateContent>
            </w:r>
            <w:r w:rsidRPr="00E608F6">
              <w:rPr>
                <w:rFonts w:cs="0 Nazanin Bold" w:hint="cs"/>
                <w:rtl/>
                <w:lang w:bidi="fa-IR"/>
              </w:rPr>
              <w:t xml:space="preserve"> شکل مقابل با چه برداری انتقال یافته است؟ آنرا رسم کرده و مختصات آنرا بنویسید. </w:t>
            </w:r>
          </w:p>
          <w:p w14:paraId="56A77039" w14:textId="0FB0EAFC" w:rsidR="00806DC7" w:rsidRPr="00E608F6" w:rsidRDefault="00806DC7" w:rsidP="00806DC7">
            <w:pPr>
              <w:rPr>
                <w:rFonts w:cs="0 Nazanin Bold"/>
              </w:rPr>
            </w:pPr>
          </w:p>
          <w:p w14:paraId="07701D58" w14:textId="2AB38BB8" w:rsidR="00806DC7" w:rsidRPr="00E608F6" w:rsidRDefault="00806DC7" w:rsidP="00806DC7">
            <w:pPr>
              <w:bidi/>
              <w:rPr>
                <w:rFonts w:cs="B Nazanin"/>
                <w:noProof/>
                <w:rtl/>
                <w:lang w:val="fa-IR" w:bidi="fa-IR"/>
              </w:rPr>
            </w:pPr>
          </w:p>
        </w:tc>
      </w:tr>
      <w:tr w:rsidR="00806DC7" w:rsidRPr="00E608F6" w14:paraId="4E2475C4" w14:textId="77777777" w:rsidTr="00301714">
        <w:trPr>
          <w:trHeight w:val="3536"/>
        </w:trPr>
        <w:tc>
          <w:tcPr>
            <w:tcW w:w="475" w:type="dxa"/>
            <w:tcBorders>
              <w:bottom w:val="single" w:sz="4" w:space="0" w:color="auto"/>
              <w:right w:val="thinThickSmallGap" w:sz="12" w:space="0" w:color="auto"/>
            </w:tcBorders>
            <w:vAlign w:val="center"/>
          </w:tcPr>
          <w:p w14:paraId="5C9E08F9" w14:textId="77777777" w:rsidR="00806DC7" w:rsidRPr="00E608F6" w:rsidRDefault="00806DC7" w:rsidP="00806DC7">
            <w:pPr>
              <w:pStyle w:val="ListParagraph"/>
              <w:numPr>
                <w:ilvl w:val="0"/>
                <w:numId w:val="3"/>
              </w:numPr>
              <w:jc w:val="center"/>
              <w:rPr>
                <w:rStyle w:val="Strong"/>
                <w:rFonts w:cs="B Nazanin"/>
                <w:b w:val="0"/>
                <w:bCs w:val="0"/>
                <w:sz w:val="24"/>
                <w:szCs w:val="24"/>
                <w:rtl/>
              </w:rPr>
            </w:pPr>
          </w:p>
        </w:tc>
        <w:tc>
          <w:tcPr>
            <w:tcW w:w="10487" w:type="dxa"/>
            <w:tcBorders>
              <w:left w:val="thinThickSmallGap" w:sz="12" w:space="0" w:color="auto"/>
              <w:bottom w:val="single" w:sz="4" w:space="0" w:color="auto"/>
              <w:right w:val="thickThinSmallGap" w:sz="12" w:space="0" w:color="auto"/>
            </w:tcBorders>
          </w:tcPr>
          <w:p w14:paraId="5B74AFC6" w14:textId="77777777" w:rsidR="00CF3A9F" w:rsidRPr="00CF3A9F" w:rsidRDefault="00CF3A9F" w:rsidP="00CF3A9F">
            <w:pPr>
              <w:bidi/>
              <w:rPr>
                <w:rFonts w:cs="B Nazanin"/>
                <w:b/>
                <w:bCs/>
                <w:noProof/>
              </w:rPr>
            </w:pPr>
            <w:r w:rsidRPr="00A15A87">
              <w:rPr>
                <w:rFonts w:cs="B Koodak" w:hint="cs"/>
                <w:b/>
                <w:bCs/>
                <w:noProof/>
                <w:rtl/>
                <w:lang w:bidi="fa-IR"/>
              </w:rPr>
              <mc:AlternateContent>
                <mc:Choice Requires="wps">
                  <w:drawing>
                    <wp:anchor distT="0" distB="0" distL="114300" distR="114300" simplePos="0" relativeHeight="251787264" behindDoc="0" locked="0" layoutInCell="1" allowOverlap="1" wp14:anchorId="7F1DBA14" wp14:editId="4CBBF0FC">
                      <wp:simplePos x="0" y="0"/>
                      <wp:positionH relativeFrom="column">
                        <wp:posOffset>78060</wp:posOffset>
                      </wp:positionH>
                      <wp:positionV relativeFrom="paragraph">
                        <wp:posOffset>186055</wp:posOffset>
                      </wp:positionV>
                      <wp:extent cx="514350" cy="457200"/>
                      <wp:effectExtent l="0" t="0" r="0" b="0"/>
                      <wp:wrapNone/>
                      <wp:docPr id="2248" name="Text Box 224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514350" cy="45720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65C897CE" w14:textId="77777777" w:rsidR="001E0487" w:rsidRPr="00247533" w:rsidRDefault="001E0487" w:rsidP="00CF3A9F">
                                  <w:pPr>
                                    <w:rPr>
                                      <w:b/>
                                      <w:bCs/>
                                    </w:rPr>
                                  </w:pPr>
                                  <w:r w:rsidRPr="00247533">
                                    <w:t>B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F1DBA14" id="Text Box 2248" o:spid="_x0000_s1036" type="#_x0000_t202" style="position:absolute;left:0;text-align:left;margin-left:6.15pt;margin-top:14.65pt;width:40.5pt;height:36pt;z-index:25178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" filled="f" stroked="f" strokeweight=".5pt">
                      <v:textbox>
                        <w:txbxContent>
                          <w:p w14:paraId="65C897CE" w14:textId="77777777" w:rsidR="001E0487" w:rsidRPr="00247533" w:rsidRDefault="001E0487" w:rsidP="00CF3A9F">
                            <w:pPr>
                              <w:rPr>
                                <w:b/>
                                <w:bCs/>
                              </w:rPr>
                            </w:pPr>
                            <w:r w:rsidRPr="00247533">
                              <w:t>B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A15A87">
              <w:rPr>
                <w:rFonts w:cs="B Koodak" w:hint="cs"/>
                <w:b/>
                <w:bCs/>
                <w:noProof/>
                <w:rtl/>
                <w:lang w:bidi="fa-IR"/>
              </w:rPr>
              <mc:AlternateContent>
                <mc:Choice Requires="wpg">
                  <w:drawing>
                    <wp:anchor distT="0" distB="0" distL="114300" distR="114300" simplePos="0" relativeHeight="251786240" behindDoc="0" locked="0" layoutInCell="1" allowOverlap="1" wp14:anchorId="538BDBB5" wp14:editId="3778842C">
                      <wp:simplePos x="0" y="0"/>
                      <wp:positionH relativeFrom="column">
                        <wp:posOffset>-26670</wp:posOffset>
                      </wp:positionH>
                      <wp:positionV relativeFrom="paragraph">
                        <wp:posOffset>16510</wp:posOffset>
                      </wp:positionV>
                      <wp:extent cx="2100580" cy="2148205"/>
                      <wp:effectExtent l="38100" t="38100" r="71120" b="42545"/>
                      <wp:wrapNone/>
                      <wp:docPr id="2247" name="Group 2247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100580" cy="2148205"/>
                                <a:chOff x="0" y="0"/>
                                <a:chExt cx="2552065" cy="2609216"/>
                              </a:xfrm>
                            </wpg:grpSpPr>
                            <wpg:grpSp>
                              <wpg:cNvPr id="2245" name="Group 2245"/>
                              <wpg:cNvGrpSpPr/>
                              <wpg:grpSpPr>
                                <a:xfrm>
                                  <a:off x="0" y="0"/>
                                  <a:ext cx="2552065" cy="2609216"/>
                                  <a:chOff x="464633" y="439166"/>
                                  <a:chExt cx="1524610" cy="1558649"/>
                                </a:xfrm>
                              </wpg:grpSpPr>
                              <wpg:grpSp>
                                <wpg:cNvPr id="2243" name="Group 2243"/>
                                <wpg:cNvGrpSpPr/>
                                <wpg:grpSpPr>
                                  <a:xfrm>
                                    <a:off x="492529" y="492125"/>
                                    <a:ext cx="1477833" cy="1476375"/>
                                    <a:chOff x="492529" y="492125"/>
                                    <a:chExt cx="1477833" cy="1476375"/>
                                  </a:xfrm>
                                </wpg:grpSpPr>
                                <wpg:grpSp>
                                  <wpg:cNvPr id="2123" name="Group 2123"/>
                                  <wpg:cNvGrpSpPr/>
                                  <wpg:grpSpPr>
                                    <a:xfrm>
                                      <a:off x="492590" y="492125"/>
                                      <a:ext cx="1477772" cy="984250"/>
                                      <a:chOff x="495300" y="742950"/>
                                      <a:chExt cx="1485900" cy="990600"/>
                                    </a:xfrm>
                                  </wpg:grpSpPr>
                                  <wpg:grpSp>
                                    <wpg:cNvPr id="324" name="Group 324"/>
                                    <wpg:cNvGrpSpPr/>
                                    <wpg:grpSpPr>
                                      <a:xfrm>
                                        <a:off x="495300" y="742950"/>
                                        <a:ext cx="1485900" cy="247650"/>
                                        <a:chOff x="495300" y="0"/>
                                        <a:chExt cx="1485900" cy="247650"/>
                                      </a:xfrm>
                                    </wpg:grpSpPr>
                                    <wps:wsp>
                                      <wps:cNvPr id="326" name="Rectangle 326"/>
                                      <wps:cNvSpPr/>
                                      <wps:spPr>
                                        <a:xfrm>
                                          <a:off x="495300" y="0"/>
                                          <a:ext cx="247650" cy="24765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 w="12700" cap="flat" cmpd="sng" algn="ctr">
                                          <a:solidFill>
                                            <a:sysClr val="windowText" lastClr="000000"/>
                                          </a:solidFill>
                                          <a:prstDash val="solid"/>
                                        </a:ln>
                                        <a:effectLst/>
                                      </wps:spPr>
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<a:prstTxWarp prst="textNoShape">
                                          <a:avLst/>
                                        </a:prstTxWarp>
                                        <a:noAutofit/>
                                      </wps:bodyPr>
                                    </wps:wsp>
                                    <wps:wsp>
                                      <wps:cNvPr id="327" name="Rectangle 327"/>
                                      <wps:cNvSpPr/>
                                      <wps:spPr>
                                        <a:xfrm>
                                          <a:off x="742950" y="0"/>
                                          <a:ext cx="247650" cy="24765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 w="12700" cap="flat" cmpd="sng" algn="ctr">
                                          <a:solidFill>
                                            <a:sysClr val="windowText" lastClr="000000"/>
                                          </a:solidFill>
                                          <a:prstDash val="solid"/>
                                        </a:ln>
                                        <a:effectLst/>
                                      </wps:spPr>
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<a:prstTxWarp prst="textNoShape">
                                          <a:avLst/>
                                        </a:prstTxWarp>
                                        <a:noAutofit/>
                                      </wps:bodyPr>
                                    </wps:wsp>
                                    <wps:wsp>
                                      <wps:cNvPr id="332" name="Rectangle 332"/>
                                      <wps:cNvSpPr/>
                                      <wps:spPr>
                                        <a:xfrm>
                                          <a:off x="990600" y="0"/>
                                          <a:ext cx="247650" cy="24765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 w="12700" cap="flat" cmpd="sng" algn="ctr">
                                          <a:solidFill>
                                            <a:sysClr val="windowText" lastClr="000000"/>
                                          </a:solidFill>
                                          <a:prstDash val="solid"/>
                                        </a:ln>
                                        <a:effectLst/>
                                      </wps:spPr>
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<a:prstTxWarp prst="textNoShape">
                                          <a:avLst/>
                                        </a:prstTxWarp>
                                        <a:noAutofit/>
                                      </wps:bodyPr>
                                    </wps:wsp>
                                    <wps:wsp>
                                      <wps:cNvPr id="333" name="Rectangle 333"/>
                                      <wps:cNvSpPr/>
                                      <wps:spPr>
                                        <a:xfrm>
                                          <a:off x="1238250" y="0"/>
                                          <a:ext cx="247650" cy="24765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 w="12700" cap="flat" cmpd="sng" algn="ctr">
                                          <a:solidFill>
                                            <a:sysClr val="windowText" lastClr="000000"/>
                                          </a:solidFill>
                                          <a:prstDash val="solid"/>
                                        </a:ln>
                                        <a:effectLst/>
                                      </wps:spPr>
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<a:prstTxWarp prst="textNoShape">
                                          <a:avLst/>
                                        </a:prstTxWarp>
                                        <a:noAutofit/>
                                      </wps:bodyPr>
                                    </wps:wsp>
                                    <wps:wsp>
                                      <wps:cNvPr id="334" name="Rectangle 334"/>
                                      <wps:cNvSpPr/>
                                      <wps:spPr>
                                        <a:xfrm>
                                          <a:off x="1485900" y="0"/>
                                          <a:ext cx="247650" cy="24765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 w="12700" cap="flat" cmpd="sng" algn="ctr">
                                          <a:solidFill>
                                            <a:sysClr val="windowText" lastClr="000000"/>
                                          </a:solidFill>
                                          <a:prstDash val="solid"/>
                                        </a:ln>
                                        <a:effectLst/>
                                      </wps:spPr>
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<a:prstTxWarp prst="textNoShape">
                                          <a:avLst/>
                                        </a:prstTxWarp>
                                        <a:noAutofit/>
                                      </wps:bodyPr>
                                    </wps:wsp>
                                    <wps:wsp>
                                      <wps:cNvPr id="335" name="Rectangle 335"/>
                                      <wps:cNvSpPr/>
                                      <wps:spPr>
                                        <a:xfrm>
                                          <a:off x="1733550" y="0"/>
                                          <a:ext cx="247650" cy="24765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 w="12700" cap="flat" cmpd="sng" algn="ctr">
                                          <a:solidFill>
                                            <a:sysClr val="windowText" lastClr="000000"/>
                                          </a:solidFill>
                                          <a:prstDash val="solid"/>
                                        </a:ln>
                                        <a:effectLst/>
                                      </wps:spPr>
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<a:prstTxWarp prst="textNoShape">
                                          <a:avLst/>
                                        </a:prstTxWarp>
                                        <a:noAutofit/>
                                      </wps:bodyPr>
                                    </wps:wsp>
                                  </wpg:grpSp>
                                  <wpg:grpSp>
                                    <wpg:cNvPr id="340" name="Group 340"/>
                                    <wpg:cNvGrpSpPr/>
                                    <wpg:grpSpPr>
                                      <a:xfrm>
                                        <a:off x="495300" y="990600"/>
                                        <a:ext cx="1485900" cy="247650"/>
                                        <a:chOff x="495300" y="0"/>
                                        <a:chExt cx="1485900" cy="247650"/>
                                      </a:xfrm>
                                    </wpg:grpSpPr>
                                    <wps:wsp>
                                      <wps:cNvPr id="342" name="Rectangle 342"/>
                                      <wps:cNvSpPr/>
                                      <wps:spPr>
                                        <a:xfrm>
                                          <a:off x="495300" y="0"/>
                                          <a:ext cx="247650" cy="24765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 w="12700" cap="flat" cmpd="sng" algn="ctr">
                                          <a:solidFill>
                                            <a:sysClr val="windowText" lastClr="000000"/>
                                          </a:solidFill>
                                          <a:prstDash val="solid"/>
                                        </a:ln>
                                        <a:effectLst/>
                                      </wps:spPr>
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<a:prstTxWarp prst="textNoShape">
                                          <a:avLst/>
                                        </a:prstTxWarp>
                                        <a:noAutofit/>
                                      </wps:bodyPr>
                                    </wps:wsp>
                                    <wps:wsp>
                                      <wps:cNvPr id="343" name="Rectangle 343"/>
                                      <wps:cNvSpPr/>
                                      <wps:spPr>
                                        <a:xfrm>
                                          <a:off x="742950" y="0"/>
                                          <a:ext cx="247650" cy="24765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 w="12700" cap="flat" cmpd="sng" algn="ctr">
                                          <a:solidFill>
                                            <a:sysClr val="windowText" lastClr="000000"/>
                                          </a:solidFill>
                                          <a:prstDash val="solid"/>
                                        </a:ln>
                                        <a:effectLst/>
                                      </wps:spPr>
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<a:prstTxWarp prst="textNoShape">
                                          <a:avLst/>
                                        </a:prstTxWarp>
                                        <a:noAutofit/>
                                      </wps:bodyPr>
                                    </wps:wsp>
                                    <wps:wsp>
                                      <wps:cNvPr id="344" name="Rectangle 344"/>
                                      <wps:cNvSpPr/>
                                      <wps:spPr>
                                        <a:xfrm>
                                          <a:off x="990600" y="0"/>
                                          <a:ext cx="247650" cy="24765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 w="12700" cap="flat" cmpd="sng" algn="ctr">
                                          <a:solidFill>
                                            <a:sysClr val="windowText" lastClr="000000"/>
                                          </a:solidFill>
                                          <a:prstDash val="solid"/>
                                        </a:ln>
                                        <a:effectLst/>
                                      </wps:spPr>
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<a:prstTxWarp prst="textNoShape">
                                          <a:avLst/>
                                        </a:prstTxWarp>
                                        <a:noAutofit/>
                                      </wps:bodyPr>
                                    </wps:wsp>
                                    <wps:wsp>
                                      <wps:cNvPr id="345" name="Rectangle 345"/>
                                      <wps:cNvSpPr/>
                                      <wps:spPr>
                                        <a:xfrm>
                                          <a:off x="1238250" y="0"/>
                                          <a:ext cx="247650" cy="24765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 w="12700" cap="flat" cmpd="sng" algn="ctr">
                                          <a:solidFill>
                                            <a:sysClr val="windowText" lastClr="000000"/>
                                          </a:solidFill>
                                          <a:prstDash val="solid"/>
                                        </a:ln>
                                        <a:effectLst/>
                                      </wps:spPr>
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<a:prstTxWarp prst="textNoShape">
                                          <a:avLst/>
                                        </a:prstTxWarp>
                                        <a:noAutofit/>
                                      </wps:bodyPr>
                                    </wps:wsp>
                                    <wps:wsp>
                                      <wps:cNvPr id="346" name="Rectangle 346"/>
                                      <wps:cNvSpPr/>
                                      <wps:spPr>
                                        <a:xfrm>
                                          <a:off x="1485900" y="0"/>
                                          <a:ext cx="247650" cy="24765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 w="12700" cap="flat" cmpd="sng" algn="ctr">
                                          <a:solidFill>
                                            <a:sysClr val="windowText" lastClr="000000"/>
                                          </a:solidFill>
                                          <a:prstDash val="solid"/>
                                        </a:ln>
                                        <a:effectLst/>
                                      </wps:spPr>
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<a:prstTxWarp prst="textNoShape">
                                          <a:avLst/>
                                        </a:prstTxWarp>
                                        <a:noAutofit/>
                                      </wps:bodyPr>
                                    </wps:wsp>
                                    <wps:wsp>
                                      <wps:cNvPr id="347" name="Rectangle 347"/>
                                      <wps:cNvSpPr/>
                                      <wps:spPr>
                                        <a:xfrm>
                                          <a:off x="1733550" y="0"/>
                                          <a:ext cx="247650" cy="24765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 w="12700" cap="flat" cmpd="sng" algn="ctr">
                                          <a:solidFill>
                                            <a:sysClr val="windowText" lastClr="000000"/>
                                          </a:solidFill>
                                          <a:prstDash val="solid"/>
                                        </a:ln>
                                        <a:effectLst/>
                                      </wps:spPr>
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<a:prstTxWarp prst="textNoShape">
                                          <a:avLst/>
                                        </a:prstTxWarp>
                                        <a:noAutofit/>
                                      </wps:bodyPr>
                                    </wps:wsp>
                                  </wpg:grpSp>
                                  <wpg:grpSp>
                                    <wpg:cNvPr id="2144" name="Group 2144"/>
                                    <wpg:cNvGrpSpPr/>
                                    <wpg:grpSpPr>
                                      <a:xfrm>
                                        <a:off x="495300" y="1238250"/>
                                        <a:ext cx="1485900" cy="247650"/>
                                        <a:chOff x="495300" y="0"/>
                                        <a:chExt cx="1485900" cy="247650"/>
                                      </a:xfrm>
                                    </wpg:grpSpPr>
                                    <wps:wsp>
                                      <wps:cNvPr id="2146" name="Rectangle 2146"/>
                                      <wps:cNvSpPr/>
                                      <wps:spPr>
                                        <a:xfrm>
                                          <a:off x="495300" y="0"/>
                                          <a:ext cx="247650" cy="24765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 w="12700" cap="flat" cmpd="sng" algn="ctr">
                                          <a:solidFill>
                                            <a:sysClr val="windowText" lastClr="000000"/>
                                          </a:solidFill>
                                          <a:prstDash val="solid"/>
                                        </a:ln>
                                        <a:effectLst/>
                                      </wps:spPr>
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<a:prstTxWarp prst="textNoShape">
                                          <a:avLst/>
                                        </a:prstTxWarp>
                                        <a:noAutofit/>
                                      </wps:bodyPr>
                                    </wps:wsp>
                                    <wps:wsp>
                                      <wps:cNvPr id="2147" name="Rectangle 2147"/>
                                      <wps:cNvSpPr/>
                                      <wps:spPr>
                                        <a:xfrm>
                                          <a:off x="742950" y="0"/>
                                          <a:ext cx="247650" cy="24765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 w="12700" cap="flat" cmpd="sng" algn="ctr">
                                          <a:solidFill>
                                            <a:sysClr val="windowText" lastClr="000000"/>
                                          </a:solidFill>
                                          <a:prstDash val="solid"/>
                                        </a:ln>
                                        <a:effectLst/>
                                      </wps:spPr>
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<a:prstTxWarp prst="textNoShape">
                                          <a:avLst/>
                                        </a:prstTxWarp>
                                        <a:noAutofit/>
                                      </wps:bodyPr>
                                    </wps:wsp>
                                    <wps:wsp>
                                      <wps:cNvPr id="2148" name="Rectangle 2148"/>
                                      <wps:cNvSpPr/>
                                      <wps:spPr>
                                        <a:xfrm>
                                          <a:off x="990600" y="0"/>
                                          <a:ext cx="247650" cy="24765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 w="12700" cap="flat" cmpd="sng" algn="ctr">
                                          <a:solidFill>
                                            <a:sysClr val="windowText" lastClr="000000"/>
                                          </a:solidFill>
                                          <a:prstDash val="solid"/>
                                        </a:ln>
                                        <a:effectLst/>
                                      </wps:spPr>
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<a:prstTxWarp prst="textNoShape">
                                          <a:avLst/>
                                        </a:prstTxWarp>
                                        <a:noAutofit/>
                                      </wps:bodyPr>
                                    </wps:wsp>
                                    <wps:wsp>
                                      <wps:cNvPr id="2149" name="Rectangle 2149"/>
                                      <wps:cNvSpPr/>
                                      <wps:spPr>
                                        <a:xfrm>
                                          <a:off x="1238250" y="0"/>
                                          <a:ext cx="247650" cy="24765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 w="12700" cap="flat" cmpd="sng" algn="ctr">
                                          <a:solidFill>
                                            <a:sysClr val="windowText" lastClr="000000"/>
                                          </a:solidFill>
                                          <a:prstDash val="solid"/>
                                        </a:ln>
                                        <a:effectLst/>
                                      </wps:spPr>
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<a:prstTxWarp prst="textNoShape">
                                          <a:avLst/>
                                        </a:prstTxWarp>
                                        <a:noAutofit/>
                                      </wps:bodyPr>
                                    </wps:wsp>
                                    <wps:wsp>
                                      <wps:cNvPr id="2150" name="Rectangle 2150"/>
                                      <wps:cNvSpPr/>
                                      <wps:spPr>
                                        <a:xfrm>
                                          <a:off x="1485900" y="0"/>
                                          <a:ext cx="247650" cy="24765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 w="12700" cap="flat" cmpd="sng" algn="ctr">
                                          <a:solidFill>
                                            <a:sysClr val="windowText" lastClr="000000"/>
                                          </a:solidFill>
                                          <a:prstDash val="solid"/>
                                        </a:ln>
                                        <a:effectLst/>
                                      </wps:spPr>
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<a:prstTxWarp prst="textNoShape">
                                          <a:avLst/>
                                        </a:prstTxWarp>
                                        <a:noAutofit/>
                                      </wps:bodyPr>
                                    </wps:wsp>
                                    <wps:wsp>
                                      <wps:cNvPr id="2151" name="Rectangle 2151"/>
                                      <wps:cNvSpPr/>
                                      <wps:spPr>
                                        <a:xfrm>
                                          <a:off x="1733550" y="0"/>
                                          <a:ext cx="247650" cy="24765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 w="12700" cap="flat" cmpd="sng" algn="ctr">
                                          <a:solidFill>
                                            <a:sysClr val="windowText" lastClr="000000"/>
                                          </a:solidFill>
                                          <a:prstDash val="solid"/>
                                        </a:ln>
                                        <a:effectLst/>
                                      </wps:spPr>
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<a:prstTxWarp prst="textNoShape">
                                          <a:avLst/>
                                        </a:prstTxWarp>
                                        <a:noAutofit/>
                                      </wps:bodyPr>
                                    </wps:wsp>
                                  </wpg:grpSp>
                                  <wpg:grpSp>
                                    <wpg:cNvPr id="2156" name="Group 2156"/>
                                    <wpg:cNvGrpSpPr/>
                                    <wpg:grpSpPr>
                                      <a:xfrm>
                                        <a:off x="495300" y="1485900"/>
                                        <a:ext cx="1485900" cy="247650"/>
                                        <a:chOff x="495300" y="0"/>
                                        <a:chExt cx="1485900" cy="247650"/>
                                      </a:xfrm>
                                    </wpg:grpSpPr>
                                    <wps:wsp>
                                      <wps:cNvPr id="2158" name="Rectangle 2158"/>
                                      <wps:cNvSpPr/>
                                      <wps:spPr>
                                        <a:xfrm>
                                          <a:off x="495300" y="0"/>
                                          <a:ext cx="247650" cy="24765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 w="12700" cap="flat" cmpd="sng" algn="ctr">
                                          <a:solidFill>
                                            <a:sysClr val="windowText" lastClr="000000"/>
                                          </a:solidFill>
                                          <a:prstDash val="solid"/>
                                        </a:ln>
                                        <a:effectLst/>
                                      </wps:spPr>
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<a:prstTxWarp prst="textNoShape">
                                          <a:avLst/>
                                        </a:prstTxWarp>
                                        <a:noAutofit/>
                                      </wps:bodyPr>
                                    </wps:wsp>
                                    <wps:wsp>
                                      <wps:cNvPr id="2159" name="Rectangle 2159"/>
                                      <wps:cNvSpPr/>
                                      <wps:spPr>
                                        <a:xfrm>
                                          <a:off x="742950" y="0"/>
                                          <a:ext cx="247650" cy="24765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 w="12700" cap="flat" cmpd="sng" algn="ctr">
                                          <a:solidFill>
                                            <a:sysClr val="windowText" lastClr="000000"/>
                                          </a:solidFill>
                                          <a:prstDash val="solid"/>
                                        </a:ln>
                                        <a:effectLst/>
                                      </wps:spPr>
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<a:prstTxWarp prst="textNoShape">
                                          <a:avLst/>
                                        </a:prstTxWarp>
                                        <a:noAutofit/>
                                      </wps:bodyPr>
                                    </wps:wsp>
                                    <wps:wsp>
                                      <wps:cNvPr id="2160" name="Rectangle 2160"/>
                                      <wps:cNvSpPr/>
                                      <wps:spPr>
                                        <a:xfrm>
                                          <a:off x="990600" y="0"/>
                                          <a:ext cx="247650" cy="24765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 w="12700" cap="flat" cmpd="sng" algn="ctr">
                                          <a:solidFill>
                                            <a:sysClr val="windowText" lastClr="000000"/>
                                          </a:solidFill>
                                          <a:prstDash val="solid"/>
                                        </a:ln>
                                        <a:effectLst/>
                                      </wps:spPr>
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<a:prstTxWarp prst="textNoShape">
                                          <a:avLst/>
                                        </a:prstTxWarp>
                                        <a:noAutofit/>
                                      </wps:bodyPr>
                                    </wps:wsp>
                                    <wps:wsp>
                                      <wps:cNvPr id="2161" name="Rectangle 2161"/>
                                      <wps:cNvSpPr/>
                                      <wps:spPr>
                                        <a:xfrm>
                                          <a:off x="1238250" y="0"/>
                                          <a:ext cx="247650" cy="24765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 w="12700" cap="flat" cmpd="sng" algn="ctr">
                                          <a:solidFill>
                                            <a:sysClr val="windowText" lastClr="000000"/>
                                          </a:solidFill>
                                          <a:prstDash val="solid"/>
                                        </a:ln>
                                        <a:effectLst/>
                                      </wps:spPr>
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<a:prstTxWarp prst="textNoShape">
                                          <a:avLst/>
                                        </a:prstTxWarp>
                                        <a:noAutofit/>
                                      </wps:bodyPr>
                                    </wps:wsp>
                                    <wps:wsp>
                                      <wps:cNvPr id="2162" name="Rectangle 2162"/>
                                      <wps:cNvSpPr/>
                                      <wps:spPr>
                                        <a:xfrm>
                                          <a:off x="1485900" y="0"/>
                                          <a:ext cx="247650" cy="24765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 w="12700" cap="flat" cmpd="sng" algn="ctr">
                                          <a:solidFill>
                                            <a:sysClr val="windowText" lastClr="000000"/>
                                          </a:solidFill>
                                          <a:prstDash val="solid"/>
                                        </a:ln>
                                        <a:effectLst/>
                                      </wps:spPr>
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<a:prstTxWarp prst="textNoShape">
                                          <a:avLst/>
                                        </a:prstTxWarp>
                                        <a:noAutofit/>
                                      </wps:bodyPr>
                                    </wps:wsp>
                                    <wps:wsp>
                                      <wps:cNvPr id="2163" name="Rectangle 2163"/>
                                      <wps:cNvSpPr/>
                                      <wps:spPr>
                                        <a:xfrm>
                                          <a:off x="1733550" y="0"/>
                                          <a:ext cx="247650" cy="24765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 w="12700" cap="flat" cmpd="sng" algn="ctr">
                                          <a:solidFill>
                                            <a:sysClr val="windowText" lastClr="000000"/>
                                          </a:solidFill>
                                          <a:prstDash val="solid"/>
                                        </a:ln>
                                        <a:effectLst/>
                                      </wps:spPr>
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<a:prstTxWarp prst="textNoShape">
                                          <a:avLst/>
                                        </a:prstTxWarp>
                                        <a:noAutofit/>
                                      </wps:bodyPr>
                                    </wps:wsp>
                                  </wpg:grpSp>
                                </wpg:grpSp>
                                <wpg:grpSp>
                                  <wpg:cNvPr id="2170" name="Group 2170"/>
                                  <wpg:cNvGrpSpPr/>
                                  <wpg:grpSpPr>
                                    <a:xfrm>
                                      <a:off x="492529" y="1476375"/>
                                      <a:ext cx="1477587" cy="492125"/>
                                      <a:chOff x="495300" y="247650"/>
                                      <a:chExt cx="1485900" cy="495300"/>
                                    </a:xfrm>
                                  </wpg:grpSpPr>
                                  <wpg:grpSp>
                                    <wpg:cNvPr id="2171" name="Group 2171"/>
                                    <wpg:cNvGrpSpPr/>
                                    <wpg:grpSpPr>
                                      <a:xfrm>
                                        <a:off x="495300" y="247650"/>
                                        <a:ext cx="1485900" cy="247650"/>
                                        <a:chOff x="495300" y="0"/>
                                        <a:chExt cx="1485900" cy="247650"/>
                                      </a:xfrm>
                                    </wpg:grpSpPr>
                                    <wps:wsp>
                                      <wps:cNvPr id="2173" name="Rectangle 2173"/>
                                      <wps:cNvSpPr/>
                                      <wps:spPr>
                                        <a:xfrm>
                                          <a:off x="495300" y="0"/>
                                          <a:ext cx="247650" cy="24765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 w="12700" cap="flat" cmpd="sng" algn="ctr">
                                          <a:solidFill>
                                            <a:sysClr val="windowText" lastClr="000000"/>
                                          </a:solidFill>
                                          <a:prstDash val="solid"/>
                                        </a:ln>
                                        <a:effectLst/>
                                      </wps:spPr>
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<a:prstTxWarp prst="textNoShape">
                                          <a:avLst/>
                                        </a:prstTxWarp>
                                        <a:noAutofit/>
                                      </wps:bodyPr>
                                    </wps:wsp>
                                    <wps:wsp>
                                      <wps:cNvPr id="2174" name="Rectangle 2174"/>
                                      <wps:cNvSpPr/>
                                      <wps:spPr>
                                        <a:xfrm>
                                          <a:off x="742950" y="0"/>
                                          <a:ext cx="247650" cy="24765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 w="12700" cap="flat" cmpd="sng" algn="ctr">
                                          <a:solidFill>
                                            <a:sysClr val="windowText" lastClr="000000"/>
                                          </a:solidFill>
                                          <a:prstDash val="solid"/>
                                        </a:ln>
                                        <a:effectLst/>
                                      </wps:spPr>
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<a:prstTxWarp prst="textNoShape">
                                          <a:avLst/>
                                        </a:prstTxWarp>
                                        <a:noAutofit/>
                                      </wps:bodyPr>
                                    </wps:wsp>
                                    <wps:wsp>
                                      <wps:cNvPr id="2175" name="Rectangle 2175"/>
                                      <wps:cNvSpPr/>
                                      <wps:spPr>
                                        <a:xfrm>
                                          <a:off x="990600" y="0"/>
                                          <a:ext cx="247650" cy="24765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 w="12700" cap="flat" cmpd="sng" algn="ctr">
                                          <a:solidFill>
                                            <a:sysClr val="windowText" lastClr="000000"/>
                                          </a:solidFill>
                                          <a:prstDash val="solid"/>
                                        </a:ln>
                                        <a:effectLst/>
                                      </wps:spPr>
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<a:prstTxWarp prst="textNoShape">
                                          <a:avLst/>
                                        </a:prstTxWarp>
                                        <a:noAutofit/>
                                      </wps:bodyPr>
                                    </wps:wsp>
                                    <wps:wsp>
                                      <wps:cNvPr id="2176" name="Rectangle 2176"/>
                                      <wps:cNvSpPr/>
                                      <wps:spPr>
                                        <a:xfrm>
                                          <a:off x="1238250" y="0"/>
                                          <a:ext cx="247650" cy="24765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 w="12700" cap="flat" cmpd="sng" algn="ctr">
                                          <a:solidFill>
                                            <a:sysClr val="windowText" lastClr="000000"/>
                                          </a:solidFill>
                                          <a:prstDash val="solid"/>
                                        </a:ln>
                                        <a:effectLst/>
                                      </wps:spPr>
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<a:prstTxWarp prst="textNoShape">
                                          <a:avLst/>
                                        </a:prstTxWarp>
                                        <a:noAutofit/>
                                      </wps:bodyPr>
                                    </wps:wsp>
                                    <wps:wsp>
                                      <wps:cNvPr id="2177" name="Rectangle 2177"/>
                                      <wps:cNvSpPr/>
                                      <wps:spPr>
                                        <a:xfrm>
                                          <a:off x="1485900" y="0"/>
                                          <a:ext cx="247650" cy="24765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 w="12700" cap="flat" cmpd="sng" algn="ctr">
                                          <a:solidFill>
                                            <a:sysClr val="windowText" lastClr="000000"/>
                                          </a:solidFill>
                                          <a:prstDash val="solid"/>
                                        </a:ln>
                                        <a:effectLst/>
                                      </wps:spPr>
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<a:prstTxWarp prst="textNoShape">
                                          <a:avLst/>
                                        </a:prstTxWarp>
                                        <a:noAutofit/>
                                      </wps:bodyPr>
                                    </wps:wsp>
                                    <wps:wsp>
                                      <wps:cNvPr id="2178" name="Rectangle 2178"/>
                                      <wps:cNvSpPr/>
                                      <wps:spPr>
                                        <a:xfrm>
                                          <a:off x="1733550" y="0"/>
                                          <a:ext cx="247650" cy="24765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 w="12700" cap="flat" cmpd="sng" algn="ctr">
                                          <a:solidFill>
                                            <a:sysClr val="windowText" lastClr="000000"/>
                                          </a:solidFill>
                                          <a:prstDash val="solid"/>
                                        </a:ln>
                                        <a:effectLst/>
                                      </wps:spPr>
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<a:prstTxWarp prst="textNoShape">
                                          <a:avLst/>
                                        </a:prstTxWarp>
                                        <a:noAutofit/>
                                      </wps:bodyPr>
                                    </wps:wsp>
                                  </wpg:grpSp>
                                  <wpg:grpSp>
                                    <wpg:cNvPr id="2183" name="Group 2183"/>
                                    <wpg:cNvGrpSpPr/>
                                    <wpg:grpSpPr>
                                      <a:xfrm>
                                        <a:off x="495300" y="495300"/>
                                        <a:ext cx="1485900" cy="247650"/>
                                        <a:chOff x="495300" y="0"/>
                                        <a:chExt cx="1485900" cy="247650"/>
                                      </a:xfrm>
                                    </wpg:grpSpPr>
                                    <wps:wsp>
                                      <wps:cNvPr id="2185" name="Rectangle 2185"/>
                                      <wps:cNvSpPr/>
                                      <wps:spPr>
                                        <a:xfrm>
                                          <a:off x="495300" y="0"/>
                                          <a:ext cx="247650" cy="24765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 w="12700" cap="flat" cmpd="sng" algn="ctr">
                                          <a:solidFill>
                                            <a:sysClr val="windowText" lastClr="000000"/>
                                          </a:solidFill>
                                          <a:prstDash val="solid"/>
                                        </a:ln>
                                        <a:effectLst/>
                                      </wps:spPr>
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<a:prstTxWarp prst="textNoShape">
                                          <a:avLst/>
                                        </a:prstTxWarp>
                                        <a:noAutofit/>
                                      </wps:bodyPr>
                                    </wps:wsp>
                                    <wps:wsp>
                                      <wps:cNvPr id="2186" name="Rectangle 2186"/>
                                      <wps:cNvSpPr/>
                                      <wps:spPr>
                                        <a:xfrm>
                                          <a:off x="742950" y="0"/>
                                          <a:ext cx="247650" cy="24765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 w="12700" cap="flat" cmpd="sng" algn="ctr">
                                          <a:solidFill>
                                            <a:sysClr val="windowText" lastClr="000000"/>
                                          </a:solidFill>
                                          <a:prstDash val="solid"/>
                                        </a:ln>
                                        <a:effectLst/>
                                      </wps:spPr>
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<a:prstTxWarp prst="textNoShape">
                                          <a:avLst/>
                                        </a:prstTxWarp>
                                        <a:noAutofit/>
                                      </wps:bodyPr>
                                    </wps:wsp>
                                    <wps:wsp>
                                      <wps:cNvPr id="2187" name="Rectangle 2187"/>
                                      <wps:cNvSpPr/>
                                      <wps:spPr>
                                        <a:xfrm>
                                          <a:off x="990600" y="0"/>
                                          <a:ext cx="247650" cy="24765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 w="12700" cap="flat" cmpd="sng" algn="ctr">
                                          <a:solidFill>
                                            <a:sysClr val="windowText" lastClr="000000"/>
                                          </a:solidFill>
                                          <a:prstDash val="solid"/>
                                        </a:ln>
                                        <a:effectLst/>
                                      </wps:spPr>
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<a:prstTxWarp prst="textNoShape">
                                          <a:avLst/>
                                        </a:prstTxWarp>
                                        <a:noAutofit/>
                                      </wps:bodyPr>
                                    </wps:wsp>
                                    <wps:wsp>
                                      <wps:cNvPr id="2188" name="Rectangle 2188"/>
                                      <wps:cNvSpPr/>
                                      <wps:spPr>
                                        <a:xfrm>
                                          <a:off x="1238250" y="0"/>
                                          <a:ext cx="247650" cy="24765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 w="12700" cap="flat" cmpd="sng" algn="ctr">
                                          <a:solidFill>
                                            <a:sysClr val="windowText" lastClr="000000"/>
                                          </a:solidFill>
                                          <a:prstDash val="solid"/>
                                        </a:ln>
                                        <a:effectLst/>
                                      </wps:spPr>
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<a:prstTxWarp prst="textNoShape">
                                          <a:avLst/>
                                        </a:prstTxWarp>
                                        <a:noAutofit/>
                                      </wps:bodyPr>
                                    </wps:wsp>
                                    <wps:wsp>
                                      <wps:cNvPr id="2189" name="Rectangle 2189"/>
                                      <wps:cNvSpPr/>
                                      <wps:spPr>
                                        <a:xfrm>
                                          <a:off x="1485900" y="0"/>
                                          <a:ext cx="247650" cy="24765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 w="12700" cap="flat" cmpd="sng" algn="ctr">
                                          <a:solidFill>
                                            <a:sysClr val="windowText" lastClr="000000"/>
                                          </a:solidFill>
                                          <a:prstDash val="solid"/>
                                        </a:ln>
                                        <a:effectLst/>
                                      </wps:spPr>
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<a:prstTxWarp prst="textNoShape">
                                          <a:avLst/>
                                        </a:prstTxWarp>
                                        <a:noAutofit/>
                                      </wps:bodyPr>
                                    </wps:wsp>
                                    <wps:wsp>
                                      <wps:cNvPr id="2190" name="Rectangle 2190"/>
                                      <wps:cNvSpPr/>
                                      <wps:spPr>
                                        <a:xfrm>
                                          <a:off x="1733550" y="0"/>
                                          <a:ext cx="247650" cy="24765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 w="12700" cap="flat" cmpd="sng" algn="ctr">
                                          <a:solidFill>
                                            <a:sysClr val="windowText" lastClr="000000"/>
                                          </a:solidFill>
                                          <a:prstDash val="solid"/>
                                        </a:ln>
                                        <a:effectLst/>
                                      </wps:spPr>
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<a:prstTxWarp prst="textNoShape">
                                          <a:avLst/>
                                        </a:prstTxWarp>
                                        <a:noAutofit/>
                                      </wps:bodyPr>
                                    </wps:wsp>
                                  </wpg:grpSp>
                                </wpg:grpSp>
                              </wpg:grpSp>
                              <wps:wsp>
                                <wps:cNvPr id="2244" name="Straight Arrow Connector 2244"/>
                                <wps:cNvCnPr/>
                                <wps:spPr>
                                  <a:xfrm>
                                    <a:off x="464633" y="1237929"/>
                                    <a:ext cx="1524610" cy="0"/>
                                  </a:xfrm>
                                  <a:prstGeom prst="straightConnector1">
                                    <a:avLst/>
                                  </a:prstGeom>
                                  <a:ln w="28575">
                                    <a:solidFill>
                                      <a:schemeClr val="tx1"/>
                                    </a:solidFill>
                                    <a:headEnd type="triangle"/>
                                    <a:tailEnd type="triangle"/>
                                  </a:ln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486" name="Straight Arrow Connector 486"/>
                                <wps:cNvCnPr/>
                                <wps:spPr>
                                  <a:xfrm flipV="1">
                                    <a:off x="1225526" y="439166"/>
                                    <a:ext cx="12982" cy="1558649"/>
                                  </a:xfrm>
                                  <a:prstGeom prst="straightConnector1">
                                    <a:avLst/>
                                  </a:prstGeom>
                                  <a:ln w="28575">
                                    <a:solidFill>
                                      <a:schemeClr val="tx1"/>
                                    </a:solidFill>
                                    <a:headEnd type="triangle"/>
                                    <a:tailEnd type="triangle"/>
                                  </a:ln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</wpg:grpSp>
                            <wps:wsp>
                              <wps:cNvPr id="2246" name="Oval 2246"/>
                              <wps:cNvSpPr/>
                              <wps:spPr>
                                <a:xfrm>
                                  <a:off x="424890" y="467797"/>
                                  <a:ext cx="72000" cy="72000"/>
                                </a:xfrm>
                                <a:prstGeom prst="ellipse">
                                  <a:avLst/>
                                </a:prstGeom>
                              </wps:spPr>
                              <wps:style>
                                <a:lnRef idx="2">
                                  <a:schemeClr val="dk1">
                                    <a:shade val="50000"/>
                                  </a:schemeClr>
                                </a:lnRef>
                                <a:fillRef idx="1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39A56A13" id="Group 2247" o:spid="_x0000_s1026" style="position:absolute;left:0;text-align:left;margin-left:-2.1pt;margin-top:1.3pt;width:165.4pt;height:169.15pt;z-index:251786240;mso-width-relative:margin;mso-height-relative:margin" coordsize="25520,260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">
                      <v:group id="Group 2245" o:spid="_x0000_s1027" style="position:absolute;width:25520;height:26092" coordorigin="4646,4391" coordsize="15246,155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">
                        <v:group id="Group 2243" o:spid="_x0000_s1028" style="position:absolute;left:4925;top:4921;width:14778;height:14764" coordorigin="4925,4921" coordsize="14778,147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">
                          <v:group id="Group 2123" o:spid="_x0000_s1029" style="position:absolute;left:4925;top:4921;width:14778;height:9842" coordorigin="4953,7429" coordsize="14859,99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">
                            <v:group id="Group 324" o:spid="_x0000_s1030" style="position:absolute;left:4953;top:7429;width:14859;height:2477" coordorigin="4953" coordsize="14859,24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">
                              <v:rect id="Rectangle 326" o:spid="_x0000_s1031" style="position:absolute;left:4953;width:2476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" filled="f" strokecolor="windowText" strokeweight="1pt"/>
                              <v:rect id="Rectangle 327" o:spid="_x0000_s1032" style="position:absolute;left:7429;width:247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" filled="f" strokecolor="windowText" strokeweight="1pt"/>
                              <v:rect id="Rectangle 332" o:spid="_x0000_s1033" style="position:absolute;left:9906;width:2476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" filled="f" strokecolor="windowText" strokeweight="1pt"/>
                              <v:rect id="Rectangle 333" o:spid="_x0000_s1034" style="position:absolute;left:12382;width:247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" filled="f" strokecolor="windowText" strokeweight="1pt"/>
                              <v:rect id="Rectangle 334" o:spid="_x0000_s1035" style="position:absolute;left:14859;width:2476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" filled="f" strokecolor="windowText" strokeweight="1pt"/>
                              <v:rect id="Rectangle 335" o:spid="_x0000_s1036" style="position:absolute;left:17335;width:247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" filled="f" strokecolor="windowText" strokeweight="1pt"/>
                            </v:group>
                            <v:group id="Group 340" o:spid="_x0000_s1037" style="position:absolute;left:4953;top:9906;width:14859;height:2476" coordorigin="4953" coordsize="14859,24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">
                              <v:rect id="Rectangle 342" o:spid="_x0000_s1038" style="position:absolute;left:4953;width:2476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" filled="f" strokecolor="windowText" strokeweight="1pt"/>
                              <v:rect id="Rectangle 343" o:spid="_x0000_s1039" style="position:absolute;left:7429;width:247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" filled="f" strokecolor="windowText" strokeweight="1pt"/>
                              <v:rect id="Rectangle 344" o:spid="_x0000_s1040" style="position:absolute;left:9906;width:2476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" filled="f" strokecolor="windowText" strokeweight="1pt"/>
                              <v:rect id="Rectangle 345" o:spid="_x0000_s1041" style="position:absolute;left:12382;width:247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" filled="f" strokecolor="windowText" strokeweight="1pt"/>
                              <v:rect id="Rectangle 346" o:spid="_x0000_s1042" style="position:absolute;left:14859;width:2476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" filled="f" strokecolor="windowText" strokeweight="1pt"/>
                              <v:rect id="Rectangle 347" o:spid="_x0000_s1043" style="position:absolute;left:17335;width:247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" filled="f" strokecolor="windowText" strokeweight="1pt"/>
                            </v:group>
                            <v:group id="Group 2144" o:spid="_x0000_s1044" style="position:absolute;left:4953;top:12382;width:14859;height:2477" coordorigin="4953" coordsize="14859,24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">
                              <v:rect id="Rectangle 2146" o:spid="_x0000_s1045" style="position:absolute;left:4953;width:2476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" filled="f" strokecolor="windowText" strokeweight="1pt"/>
                              <v:rect id="Rectangle 2147" o:spid="_x0000_s1046" style="position:absolute;left:7429;width:247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" filled="f" strokecolor="windowText" strokeweight="1pt"/>
                              <v:rect id="Rectangle 2148" o:spid="_x0000_s1047" style="position:absolute;left:9906;width:2476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" filled="f" strokecolor="windowText" strokeweight="1pt"/>
                              <v:rect id="Rectangle 2149" o:spid="_x0000_s1048" style="position:absolute;left:12382;width:247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" filled="f" strokecolor="windowText" strokeweight="1pt"/>
                              <v:rect id="Rectangle 2150" o:spid="_x0000_s1049" style="position:absolute;left:14859;width:2476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" filled="f" strokecolor="windowText" strokeweight="1pt"/>
                              <v:rect id="Rectangle 2151" o:spid="_x0000_s1050" style="position:absolute;left:17335;width:247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" filled="f" strokecolor="windowText" strokeweight="1pt"/>
                            </v:group>
                            <v:group id="Group 2156" o:spid="_x0000_s1051" style="position:absolute;left:4953;top:14859;width:14859;height:2476" coordorigin="4953" coordsize="14859,24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">
                              <v:rect id="Rectangle 2158" o:spid="_x0000_s1052" style="position:absolute;left:4953;width:2476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" filled="f" strokecolor="windowText" strokeweight="1pt"/>
                              <v:rect id="Rectangle 2159" o:spid="_x0000_s1053" style="position:absolute;left:7429;width:247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" filled="f" strokecolor="windowText" strokeweight="1pt"/>
                              <v:rect id="Rectangle 2160" o:spid="_x0000_s1054" style="position:absolute;left:9906;width:2476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" filled="f" strokecolor="windowText" strokeweight="1pt"/>
                              <v:rect id="Rectangle 2161" o:spid="_x0000_s1055" style="position:absolute;left:12382;width:247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" filled="f" strokecolor="windowText" strokeweight="1pt"/>
                              <v:rect id="Rectangle 2162" o:spid="_x0000_s1056" style="position:absolute;left:14859;width:2476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" filled="f" strokecolor="windowText" strokeweight="1pt"/>
                              <v:rect id="Rectangle 2163" o:spid="_x0000_s1057" style="position:absolute;left:17335;width:247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" filled="f" strokecolor="windowText" strokeweight="1pt"/>
                            </v:group>
                          </v:group>
                          <v:group id="Group 2170" o:spid="_x0000_s1058" style="position:absolute;left:4925;top:14763;width:14776;height:4922" coordorigin="4953,2476" coordsize="14859,49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">
                            <v:group id="Group 2171" o:spid="_x0000_s1059" style="position:absolute;left:4953;top:2476;width:14859;height:2477" coordorigin="4953" coordsize="14859,24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">
                              <v:rect id="Rectangle 2173" o:spid="_x0000_s1060" style="position:absolute;left:4953;width:2476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" filled="f" strokecolor="windowText" strokeweight="1pt"/>
                              <v:rect id="Rectangle 2174" o:spid="_x0000_s1061" style="position:absolute;left:7429;width:247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" filled="f" strokecolor="windowText" strokeweight="1pt"/>
                              <v:rect id="Rectangle 2175" o:spid="_x0000_s1062" style="position:absolute;left:9906;width:2476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" filled="f" strokecolor="windowText" strokeweight="1pt"/>
                              <v:rect id="Rectangle 2176" o:spid="_x0000_s1063" style="position:absolute;left:12382;width:247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" filled="f" strokecolor="windowText" strokeweight="1pt"/>
                              <v:rect id="Rectangle 2177" o:spid="_x0000_s1064" style="position:absolute;left:14859;width:2476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" filled="f" strokecolor="windowText" strokeweight="1pt"/>
                              <v:rect id="Rectangle 2178" o:spid="_x0000_s1065" style="position:absolute;left:17335;width:247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" filled="f" strokecolor="windowText" strokeweight="1pt"/>
                            </v:group>
                            <v:group id="Group 2183" o:spid="_x0000_s1066" style="position:absolute;left:4953;top:4953;width:14859;height:2476" coordorigin="4953" coordsize="14859,24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">
                              <v:rect id="Rectangle 2185" o:spid="_x0000_s1067" style="position:absolute;left:4953;width:2476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" filled="f" strokecolor="windowText" strokeweight="1pt"/>
                              <v:rect id="Rectangle 2186" o:spid="_x0000_s1068" style="position:absolute;left:7429;width:247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" filled="f" strokecolor="windowText" strokeweight="1pt"/>
                              <v:rect id="Rectangle 2187" o:spid="_x0000_s1069" style="position:absolute;left:9906;width:2476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" filled="f" strokecolor="windowText" strokeweight="1pt"/>
                              <v:rect id="Rectangle 2188" o:spid="_x0000_s1070" style="position:absolute;left:12382;width:247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" filled="f" strokecolor="windowText" strokeweight="1pt"/>
                              <v:rect id="Rectangle 2189" o:spid="_x0000_s1071" style="position:absolute;left:14859;width:2476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" filled="f" strokecolor="windowText" strokeweight="1pt"/>
                              <v:rect id="Rectangle 2190" o:spid="_x0000_s1072" style="position:absolute;left:17335;width:247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" filled="f" strokecolor="windowText" strokeweight="1pt"/>
                            </v:group>
                          </v:group>
                        </v:group>
                        <v:shapetype id="_x0000_t32" coordsize="21600,21600" o:spt="32" o:oned="t" path="m,l21600,21600e" filled="f">
                          <v:path arrowok="t" fillok="f" o:connecttype="none"/>
                          <o:lock v:ext="edit" shapetype="t"/>
                        </v:shapetype>
                        <v:shape id="Straight Arrow Connector 2244" o:spid="_x0000_s1073" type="#_x0000_t32" style="position:absolute;left:4646;top:12379;width:15246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" strokecolor="black [3213]" strokeweight="2.25pt">
                          <v:stroke startarrow="block" endarrow="block"/>
                        </v:shape>
                        <v:shape id="Straight Arrow Connector 486" o:spid="_x0000_s1074" type="#_x0000_t32" style="position:absolute;left:12255;top:4391;width:130;height:15587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" strokecolor="black [3213]" strokeweight="2.25pt">
                          <v:stroke startarrow="block" endarrow="block"/>
                        </v:shape>
                      </v:group>
                      <v:oval id="Oval 2246" o:spid="_x0000_s1075" style="position:absolute;left:4248;top:4677;width:720;height:7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" fillcolor="black [3200]" strokecolor="black [1600]" strokeweight="2pt"/>
                    </v:group>
                  </w:pict>
                </mc:Fallback>
              </mc:AlternateContent>
            </w:r>
            <w:r w:rsidRPr="00A15A87">
              <w:rPr>
                <w:rFonts w:hint="cs"/>
                <w:noProof/>
                <w:rtl/>
              </w:rPr>
              <w:t>ا</w:t>
            </w:r>
            <w:r w:rsidRPr="00CF3A9F">
              <w:rPr>
                <w:rFonts w:cs="B Nazanin" w:hint="cs"/>
                <w:b/>
                <w:bCs/>
                <w:noProof/>
                <w:rtl/>
              </w:rPr>
              <w:t>لف) نقطه</w:t>
            </w:r>
            <w:r w:rsidRPr="00CF3A9F">
              <w:rPr>
                <w:rFonts w:cs="B Nazanin"/>
                <w:b/>
                <w:bCs/>
                <w:noProof/>
                <w:rtl/>
              </w:rPr>
              <w:softHyphen/>
            </w:r>
            <w:r w:rsidRPr="00CF3A9F">
              <w:rPr>
                <w:rFonts w:cs="B Nazanin" w:hint="cs"/>
                <w:b/>
                <w:bCs/>
                <w:noProof/>
                <w:rtl/>
              </w:rPr>
              <w:t xml:space="preserve"> </w:t>
            </w:r>
            <w:r w:rsidRPr="00CF3A9F">
              <w:rPr>
                <w:rFonts w:cs="B Nazanin"/>
                <w:b/>
                <w:bCs/>
                <w:noProof/>
                <w:position w:val="-34"/>
              </w:rPr>
              <w:object w:dxaOrig="1120" w:dyaOrig="840" w14:anchorId="5EC09D7E">
                <v:shape id="_x0000_i1094" type="#_x0000_t75" style="width:48.8pt;height:36.75pt" o:ole="">
                  <v:imagedata r:id="rId161" o:title=""/>
                </v:shape>
                <o:OLEObject Type="Embed" ProgID="Equation.DSMT4" ShapeID="_x0000_i1094" DrawAspect="Content" ObjectID="_1809259631" r:id="rId162"/>
              </w:object>
            </w:r>
            <w:r w:rsidRPr="00CF3A9F">
              <w:rPr>
                <w:rFonts w:cs="B Nazanin" w:hint="cs"/>
                <w:b/>
                <w:bCs/>
                <w:noProof/>
                <w:rtl/>
              </w:rPr>
              <w:t xml:space="preserve"> را روی محور مقابل مشخص کنید.</w:t>
            </w:r>
            <w:r w:rsidRPr="00CF3A9F">
              <w:rPr>
                <w:rFonts w:cs="B Nazanin"/>
                <w:b/>
                <w:bCs/>
                <w:noProof/>
              </w:rPr>
              <w:t xml:space="preserve"> </w:t>
            </w:r>
          </w:p>
          <w:p w14:paraId="26881506" w14:textId="77777777" w:rsidR="00CF3A9F" w:rsidRPr="00CF3A9F" w:rsidRDefault="00CF3A9F" w:rsidP="00CF3A9F">
            <w:pPr>
              <w:bidi/>
              <w:rPr>
                <w:rFonts w:cs="B Nazanin"/>
                <w:b/>
                <w:bCs/>
                <w:noProof/>
                <w:rtl/>
                <w:lang w:bidi="fa-IR"/>
              </w:rPr>
            </w:pPr>
            <w:r w:rsidRPr="00CF3A9F">
              <w:rPr>
                <w:rFonts w:cs="B Nazanin" w:hint="cs"/>
                <w:b/>
                <w:bCs/>
                <w:noProof/>
                <w:rtl/>
              </w:rPr>
              <w:t xml:space="preserve">ب) مختصات نقطه </w:t>
            </w:r>
            <w:r w:rsidRPr="00CF3A9F">
              <w:rPr>
                <w:rFonts w:cs="B Nazanin"/>
                <w:b/>
                <w:bCs/>
                <w:noProof/>
              </w:rPr>
              <w:t xml:space="preserve">B </w:t>
            </w:r>
            <w:r w:rsidRPr="00CF3A9F">
              <w:rPr>
                <w:rFonts w:cs="B Nazanin" w:hint="cs"/>
                <w:b/>
                <w:bCs/>
                <w:noProof/>
                <w:rtl/>
              </w:rPr>
              <w:t xml:space="preserve">  را بنویسید.   </w:t>
            </w:r>
            <w:r w:rsidRPr="00CF3A9F">
              <w:rPr>
                <w:rFonts w:cs="B Nazanin"/>
                <w:b/>
                <w:bCs/>
                <w:noProof/>
              </w:rPr>
              <w:t xml:space="preserve"> </w:t>
            </w:r>
            <w:r w:rsidRPr="00CF3A9F">
              <w:rPr>
                <w:rFonts w:cs="B Nazanin"/>
                <w:b/>
                <w:bCs/>
                <w:noProof/>
                <w:position w:val="-34"/>
              </w:rPr>
              <w:object w:dxaOrig="1100" w:dyaOrig="840" w14:anchorId="1E66C6B6">
                <v:shape id="_x0000_i1095" type="#_x0000_t75" style="width:47.25pt;height:35.25pt" o:ole="">
                  <v:imagedata r:id="rId163" o:title=""/>
                </v:shape>
                <o:OLEObject Type="Embed" ProgID="Equation.DSMT4" ShapeID="_x0000_i1095" DrawAspect="Content" ObjectID="_1809259632" r:id="rId164"/>
              </w:object>
            </w:r>
            <w:r w:rsidRPr="00CF3A9F">
              <w:rPr>
                <w:rFonts w:cs="B Nazanin" w:hint="cs"/>
                <w:b/>
                <w:bCs/>
                <w:noProof/>
                <w:rtl/>
              </w:rPr>
              <w:t xml:space="preserve">                                                    </w:t>
            </w:r>
          </w:p>
          <w:p w14:paraId="4D9B55B4" w14:textId="77777777" w:rsidR="00CF3A9F" w:rsidRPr="00CF3A9F" w:rsidRDefault="00CF3A9F" w:rsidP="00CF3A9F">
            <w:pPr>
              <w:bidi/>
              <w:rPr>
                <w:rFonts w:cs="B Nazanin"/>
                <w:b/>
                <w:bCs/>
                <w:noProof/>
                <w:rtl/>
              </w:rPr>
            </w:pPr>
            <w:r w:rsidRPr="00CF3A9F">
              <w:rPr>
                <w:rFonts w:cs="B Nazanin" w:hint="cs"/>
                <w:b/>
                <w:bCs/>
                <w:noProof/>
                <w:rtl/>
              </w:rPr>
              <w:t xml:space="preserve">ج) بردار </w:t>
            </w:r>
            <w:r w:rsidRPr="00CF3A9F">
              <w:rPr>
                <w:rFonts w:cs="B Nazanin"/>
                <w:b/>
                <w:bCs/>
                <w:noProof/>
                <w:position w:val="-4"/>
              </w:rPr>
              <w:object w:dxaOrig="460" w:dyaOrig="360" w14:anchorId="67E20915">
                <v:shape id="_x0000_i1096" type="#_x0000_t75" style="width:23.25pt;height:18pt" o:ole="">
                  <v:imagedata r:id="rId165" o:title=""/>
                </v:shape>
                <o:OLEObject Type="Embed" ProgID="Equation.3" ShapeID="_x0000_i1096" DrawAspect="Content" ObjectID="_1809259633" r:id="rId166"/>
              </w:object>
            </w:r>
            <w:r w:rsidRPr="00CF3A9F">
              <w:rPr>
                <w:rFonts w:cs="B Nazanin" w:hint="cs"/>
                <w:b/>
                <w:bCs/>
                <w:noProof/>
                <w:rtl/>
              </w:rPr>
              <w:t xml:space="preserve"> را رسم و مختصات آن را بنويسيد.   </w:t>
            </w:r>
            <w:r w:rsidRPr="00CF3A9F">
              <w:rPr>
                <w:rFonts w:cs="B Nazanin"/>
                <w:b/>
                <w:bCs/>
                <w:noProof/>
                <w:position w:val="-32"/>
              </w:rPr>
              <w:object w:dxaOrig="1240" w:dyaOrig="780" w14:anchorId="65836A14">
                <v:shape id="_x0000_i1097" type="#_x0000_t75" style="width:55.5pt;height:35.25pt" o:ole="">
                  <v:imagedata r:id="rId167" o:title=""/>
                </v:shape>
                <o:OLEObject Type="Embed" ProgID="Equation.3" ShapeID="_x0000_i1097" DrawAspect="Content" ObjectID="_1809259634" r:id="rId168"/>
              </w:object>
            </w:r>
          </w:p>
          <w:p w14:paraId="5B33C204" w14:textId="77777777" w:rsidR="00CF3A9F" w:rsidRPr="00CF3A9F" w:rsidRDefault="00CF3A9F" w:rsidP="00CF3A9F">
            <w:pPr>
              <w:bidi/>
              <w:rPr>
                <w:rFonts w:cs="B Nazanin"/>
                <w:b/>
                <w:bCs/>
                <w:noProof/>
                <w:rtl/>
              </w:rPr>
            </w:pPr>
            <w:r w:rsidRPr="00CF3A9F">
              <w:rPr>
                <w:rFonts w:cs="B Nazanin" w:hint="cs"/>
                <w:b/>
                <w:bCs/>
                <w:noProof/>
                <w:rtl/>
              </w:rPr>
              <w:t xml:space="preserve">                            </w:t>
            </w:r>
          </w:p>
          <w:p w14:paraId="284C65E5" w14:textId="6BA6F54F" w:rsidR="00806DC7" w:rsidRPr="00CF3A9F" w:rsidRDefault="00CF3A9F" w:rsidP="00CF3A9F">
            <w:pPr>
              <w:bidi/>
              <w:rPr>
                <w:rFonts w:cs="B Nazanin"/>
                <w:b/>
                <w:bCs/>
                <w:noProof/>
                <w:rtl/>
                <w:lang w:bidi="fa-IR"/>
              </w:rPr>
            </w:pPr>
            <w:r w:rsidRPr="00CF3A9F">
              <w:rPr>
                <w:rFonts w:cs="B Nazanin" w:hint="cs"/>
                <w:b/>
                <w:bCs/>
                <w:noProof/>
                <w:rtl/>
              </w:rPr>
              <w:t xml:space="preserve">د) جمع متناظر با بردار  </w:t>
            </w:r>
            <w:r w:rsidRPr="00CF3A9F">
              <w:rPr>
                <w:rFonts w:cs="B Nazanin"/>
                <w:b/>
                <w:bCs/>
                <w:noProof/>
                <w:position w:val="-4"/>
              </w:rPr>
              <w:object w:dxaOrig="460" w:dyaOrig="360" w14:anchorId="7D898057">
                <v:shape id="_x0000_i1098" type="#_x0000_t75" style="width:23.25pt;height:18pt" o:ole="">
                  <v:imagedata r:id="rId169" o:title=""/>
                </v:shape>
                <o:OLEObject Type="Embed" ProgID="Equation.3" ShapeID="_x0000_i1098" DrawAspect="Content" ObjectID="_1809259635" r:id="rId170"/>
              </w:object>
            </w:r>
            <w:r w:rsidRPr="00CF3A9F">
              <w:rPr>
                <w:rFonts w:cs="B Nazanin" w:hint="cs"/>
                <w:b/>
                <w:bCs/>
                <w:noProof/>
                <w:rtl/>
              </w:rPr>
              <w:t xml:space="preserve"> را  بنويسيد.   </w:t>
            </w:r>
            <w:r w:rsidRPr="00CF3A9F">
              <w:rPr>
                <w:rFonts w:cs="B Nazanin"/>
                <w:b/>
                <w:bCs/>
                <w:noProof/>
                <w:position w:val="-32"/>
              </w:rPr>
              <w:object w:dxaOrig="2160" w:dyaOrig="780" w14:anchorId="1F0D8C35">
                <v:shape id="_x0000_i1099" type="#_x0000_t75" style="width:101.95pt;height:35.25pt" o:ole="">
                  <v:imagedata r:id="rId171" o:title=""/>
                </v:shape>
                <o:OLEObject Type="Embed" ProgID="Equation.DSMT4" ShapeID="_x0000_i1099" DrawAspect="Content" ObjectID="_1809259636" r:id="rId172"/>
              </w:object>
            </w:r>
          </w:p>
          <w:p w14:paraId="35CB2A59" w14:textId="0847081B" w:rsidR="00806DC7" w:rsidRPr="00E608F6" w:rsidRDefault="00806DC7" w:rsidP="00806DC7">
            <w:pPr>
              <w:bidi/>
              <w:rPr>
                <w:rFonts w:cs="0 Nazanin Bold"/>
                <w:noProof/>
                <w:rtl/>
                <w:lang w:bidi="fa-IR"/>
              </w:rPr>
            </w:pPr>
          </w:p>
        </w:tc>
      </w:tr>
      <w:tr w:rsidR="00806DC7" w:rsidRPr="00E608F6" w14:paraId="148D5678" w14:textId="77777777" w:rsidTr="00301714">
        <w:trPr>
          <w:trHeight w:val="70"/>
        </w:trPr>
        <w:tc>
          <w:tcPr>
            <w:tcW w:w="10962" w:type="dxa"/>
            <w:gridSpan w:val="2"/>
            <w:tcBorders>
              <w:bottom w:val="single" w:sz="4" w:space="0" w:color="auto"/>
              <w:right w:val="thinThickSmallGap" w:sz="12" w:space="0" w:color="auto"/>
            </w:tcBorders>
            <w:shd w:val="clear" w:color="auto" w:fill="D9D9D9" w:themeFill="background1" w:themeFillShade="D9"/>
            <w:vAlign w:val="center"/>
          </w:tcPr>
          <w:p w14:paraId="0706378A" w14:textId="33C6D1F2" w:rsidR="00806DC7" w:rsidRPr="002B2AEF" w:rsidRDefault="00806DC7" w:rsidP="00806DC7">
            <w:pPr>
              <w:tabs>
                <w:tab w:val="left" w:pos="3564"/>
              </w:tabs>
              <w:bidi/>
              <w:jc w:val="center"/>
              <w:rPr>
                <w:rFonts w:cs="B Nazanin"/>
                <w:b/>
                <w:bCs/>
                <w:noProof/>
                <w:sz w:val="28"/>
                <w:szCs w:val="28"/>
                <w:rtl/>
                <w:lang w:val="ar-SA" w:bidi="fa-IR"/>
              </w:rPr>
            </w:pPr>
            <w:r>
              <w:rPr>
                <w:rFonts w:cs="B Nazanin" w:hint="cs"/>
                <w:b/>
                <w:bCs/>
                <w:noProof/>
                <w:sz w:val="28"/>
                <w:szCs w:val="28"/>
                <w:rtl/>
                <w:lang w:val="ar-SA" w:bidi="fa-IR"/>
              </w:rPr>
              <w:t>فصل 9</w:t>
            </w:r>
          </w:p>
        </w:tc>
      </w:tr>
      <w:tr w:rsidR="00806DC7" w:rsidRPr="00E608F6" w14:paraId="7202DD55" w14:textId="77777777" w:rsidTr="001E0487">
        <w:trPr>
          <w:trHeight w:val="872"/>
        </w:trPr>
        <w:tc>
          <w:tcPr>
            <w:tcW w:w="475" w:type="dxa"/>
            <w:tcBorders>
              <w:bottom w:val="single" w:sz="4" w:space="0" w:color="auto"/>
              <w:right w:val="thinThickSmallGap" w:sz="12" w:space="0" w:color="auto"/>
            </w:tcBorders>
            <w:vAlign w:val="center"/>
          </w:tcPr>
          <w:p w14:paraId="7F37A6BE" w14:textId="77777777" w:rsidR="00806DC7" w:rsidRPr="00E608F6" w:rsidRDefault="00806DC7" w:rsidP="00806DC7">
            <w:pPr>
              <w:pStyle w:val="ListParagraph"/>
              <w:numPr>
                <w:ilvl w:val="0"/>
                <w:numId w:val="3"/>
              </w:numPr>
              <w:jc w:val="center"/>
              <w:rPr>
                <w:rStyle w:val="Strong"/>
                <w:rFonts w:cs="B Nazanin"/>
                <w:b w:val="0"/>
                <w:bCs w:val="0"/>
                <w:sz w:val="24"/>
                <w:szCs w:val="24"/>
                <w:rtl/>
              </w:rPr>
            </w:pPr>
          </w:p>
        </w:tc>
        <w:tc>
          <w:tcPr>
            <w:tcW w:w="10487" w:type="dxa"/>
            <w:tcBorders>
              <w:left w:val="thinThickSmallGap" w:sz="12" w:space="0" w:color="auto"/>
              <w:bottom w:val="single" w:sz="4" w:space="0" w:color="auto"/>
              <w:right w:val="thickThinSmallGap" w:sz="12" w:space="0" w:color="auto"/>
            </w:tcBorders>
          </w:tcPr>
          <w:p w14:paraId="066DA706" w14:textId="77777777" w:rsidR="001E0487" w:rsidRDefault="00806DC7" w:rsidP="001E0487">
            <w:pPr>
              <w:bidi/>
              <w:spacing w:line="360" w:lineRule="auto"/>
              <w:rPr>
                <w:rFonts w:ascii="Shabnam" w:hAnsi="Shabnam" w:cs="B Nazanin"/>
                <w:b/>
                <w:bCs/>
                <w:rtl/>
              </w:rPr>
            </w:pPr>
            <w:r w:rsidRPr="00730D54">
              <w:rPr>
                <w:rFonts w:ascii="Shabnam" w:hAnsi="Shabnam" w:cs="B Nazanin"/>
                <w:b/>
                <w:bCs/>
                <w:rtl/>
              </w:rPr>
              <w:t xml:space="preserve">علم </w:t>
            </w:r>
            <w:r w:rsidRPr="00730D54">
              <w:rPr>
                <w:rFonts w:ascii="Shabnam" w:hAnsi="Shabnam" w:cs="B Nazanin" w:hint="cs"/>
                <w:b/>
                <w:bCs/>
                <w:rtl/>
              </w:rPr>
              <w:t>.................... ،</w:t>
            </w:r>
            <w:r w:rsidRPr="00730D54">
              <w:rPr>
                <w:rFonts w:ascii="Shabnam" w:hAnsi="Shabnam" w:cs="B Nazanin"/>
                <w:b/>
                <w:bCs/>
                <w:rtl/>
              </w:rPr>
              <w:t xml:space="preserve"> علم جمع آور</w:t>
            </w:r>
            <w:r w:rsidRPr="00730D54">
              <w:rPr>
                <w:rFonts w:ascii="Shabnam" w:hAnsi="Shabnam" w:cs="B Nazanin" w:hint="cs"/>
                <w:b/>
                <w:bCs/>
                <w:rtl/>
              </w:rPr>
              <w:t>ی</w:t>
            </w:r>
            <w:r w:rsidRPr="00730D54">
              <w:rPr>
                <w:rFonts w:ascii="Shabnam" w:hAnsi="Shabnam" w:cs="B Nazanin"/>
                <w:b/>
                <w:bCs/>
                <w:rtl/>
              </w:rPr>
              <w:t xml:space="preserve"> اطّلاعات، سازمانده</w:t>
            </w:r>
            <w:r w:rsidRPr="00730D54">
              <w:rPr>
                <w:rFonts w:ascii="Shabnam" w:hAnsi="Shabnam" w:cs="B Nazanin" w:hint="cs"/>
                <w:b/>
                <w:bCs/>
                <w:rtl/>
              </w:rPr>
              <w:t>ی</w:t>
            </w:r>
            <w:r w:rsidRPr="00730D54">
              <w:rPr>
                <w:rFonts w:ascii="Shabnam" w:hAnsi="Shabnam" w:cs="B Nazanin"/>
                <w:b/>
                <w:bCs/>
                <w:rtl/>
              </w:rPr>
              <w:t xml:space="preserve"> و بررس</w:t>
            </w:r>
            <w:r w:rsidRPr="00730D54">
              <w:rPr>
                <w:rFonts w:ascii="Shabnam" w:hAnsi="Shabnam" w:cs="B Nazanin" w:hint="cs"/>
                <w:b/>
                <w:bCs/>
                <w:rtl/>
              </w:rPr>
              <w:t>ی</w:t>
            </w:r>
            <w:r w:rsidRPr="00730D54">
              <w:rPr>
                <w:rFonts w:ascii="Shabnam" w:hAnsi="Shabnam" w:cs="B Nazanin"/>
                <w:b/>
                <w:bCs/>
                <w:rtl/>
              </w:rPr>
              <w:t xml:space="preserve"> آنها است.</w:t>
            </w:r>
          </w:p>
          <w:p w14:paraId="1504BE3D" w14:textId="1552EA96" w:rsidR="001E0487" w:rsidRPr="001E0487" w:rsidRDefault="001E0487" w:rsidP="001E0487">
            <w:pPr>
              <w:bidi/>
              <w:spacing w:line="360" w:lineRule="auto"/>
              <w:rPr>
                <w:rFonts w:asciiTheme="minorHAnsi" w:eastAsiaTheme="minorHAnsi" w:hAnsiTheme="minorHAnsi" w:cs="B Nazanin"/>
                <w:b/>
                <w:bCs/>
                <w:iCs/>
                <w:lang w:bidi="fa-IR"/>
              </w:rPr>
            </w:pPr>
            <w:r w:rsidRPr="001E0487">
              <w:rPr>
                <w:rFonts w:asciiTheme="majorBidi" w:hAnsiTheme="majorBidi" w:cs="B Nazanin" w:hint="cs"/>
                <w:b/>
                <w:bCs/>
                <w:rtl/>
              </w:rPr>
              <w:t>احتمالی که غیر ممکن باشد را با عدد ................... و احتمال حتمی را با عدد ........................ نشان می دهند.</w:t>
            </w:r>
          </w:p>
        </w:tc>
      </w:tr>
      <w:tr w:rsidR="00806DC7" w:rsidRPr="00E608F6" w14:paraId="3153ACEA" w14:textId="77777777" w:rsidTr="00301714">
        <w:trPr>
          <w:trHeight w:val="184"/>
        </w:trPr>
        <w:tc>
          <w:tcPr>
            <w:tcW w:w="475" w:type="dxa"/>
            <w:tcBorders>
              <w:bottom w:val="single" w:sz="4" w:space="0" w:color="auto"/>
              <w:right w:val="thinThickSmallGap" w:sz="12" w:space="0" w:color="auto"/>
            </w:tcBorders>
            <w:vAlign w:val="center"/>
          </w:tcPr>
          <w:p w14:paraId="2D23DEC0" w14:textId="77777777" w:rsidR="00806DC7" w:rsidRPr="00E608F6" w:rsidRDefault="00806DC7" w:rsidP="00806DC7">
            <w:pPr>
              <w:pStyle w:val="ListParagraph"/>
              <w:numPr>
                <w:ilvl w:val="0"/>
                <w:numId w:val="3"/>
              </w:numPr>
              <w:jc w:val="center"/>
              <w:rPr>
                <w:rStyle w:val="Strong"/>
                <w:rFonts w:cs="B Nazanin"/>
                <w:b w:val="0"/>
                <w:bCs w:val="0"/>
                <w:sz w:val="24"/>
                <w:szCs w:val="24"/>
                <w:rtl/>
              </w:rPr>
            </w:pPr>
          </w:p>
        </w:tc>
        <w:tc>
          <w:tcPr>
            <w:tcW w:w="10487" w:type="dxa"/>
            <w:tcBorders>
              <w:left w:val="thinThickSmallGap" w:sz="12" w:space="0" w:color="auto"/>
              <w:bottom w:val="single" w:sz="4" w:space="0" w:color="auto"/>
              <w:right w:val="thickThinSmallGap" w:sz="12" w:space="0" w:color="auto"/>
            </w:tcBorders>
          </w:tcPr>
          <w:p w14:paraId="5292B115" w14:textId="77777777" w:rsidR="00806DC7" w:rsidRPr="002D6C8F" w:rsidRDefault="00806DC7" w:rsidP="00806DC7">
            <w:pPr>
              <w:bidi/>
              <w:rPr>
                <w:rFonts w:asciiTheme="minorHAnsi" w:eastAsiaTheme="minorHAnsi" w:hAnsiTheme="minorHAnsi" w:cs="B Nazanin"/>
                <w:b/>
                <w:bCs/>
                <w:i/>
                <w:rtl/>
                <w:lang w:bidi="fa-IR"/>
              </w:rPr>
            </w:pPr>
            <w:r w:rsidRPr="002D6C8F">
              <w:rPr>
                <w:rFonts w:asciiTheme="minorHAnsi" w:eastAsiaTheme="minorHAnsi" w:hAnsiTheme="minorHAnsi" w:cs="B Nazanin"/>
                <w:b/>
                <w:bCs/>
                <w:iCs/>
                <w:lang w:bidi="fa-IR"/>
              </w:rPr>
              <w:sym w:font="Wingdings" w:char="F076"/>
            </w:r>
            <w:r w:rsidRPr="002D6C8F">
              <w:rPr>
                <w:rFonts w:asciiTheme="minorHAnsi" w:eastAsiaTheme="minorHAnsi" w:hAnsiTheme="minorHAnsi" w:cs="B Nazanin" w:hint="cs"/>
                <w:b/>
                <w:bCs/>
                <w:iCs/>
                <w:rtl/>
                <w:lang w:bidi="fa-IR"/>
              </w:rPr>
              <w:t xml:space="preserve"> </w:t>
            </w:r>
            <w:r w:rsidRPr="002D6C8F">
              <w:rPr>
                <w:rFonts w:asciiTheme="minorHAnsi" w:eastAsiaTheme="minorHAnsi" w:hAnsiTheme="minorHAnsi" w:cs="B Nazanin" w:hint="cs"/>
                <w:b/>
                <w:bCs/>
                <w:i/>
                <w:rtl/>
                <w:lang w:bidi="fa-IR"/>
              </w:rPr>
              <w:t>اگر سکه ای را 10 بار پرتاب کنیم، انتظار داریم چند بار سکه پشت بیاید؟</w:t>
            </w:r>
          </w:p>
          <w:p w14:paraId="60A05F46" w14:textId="77777777" w:rsidR="00806DC7" w:rsidRDefault="00806DC7" w:rsidP="00806DC7">
            <w:pPr>
              <w:bidi/>
              <w:rPr>
                <w:rFonts w:asciiTheme="minorHAnsi" w:eastAsiaTheme="minorHAnsi" w:hAnsiTheme="minorHAnsi" w:cs="B Nazanin"/>
                <w:b/>
                <w:bCs/>
                <w:rtl/>
                <w:lang w:bidi="fa-IR"/>
              </w:rPr>
            </w:pPr>
            <w:r w:rsidRPr="00E64A96">
              <w:rPr>
                <w:rFonts w:asciiTheme="minorHAnsi" w:eastAsiaTheme="minorHAnsi" w:hAnsiTheme="minorHAnsi" w:cs="B Nazanin" w:hint="cs"/>
                <w:b/>
                <w:bCs/>
                <w:i/>
                <w:rtl/>
                <w:lang w:bidi="fa-IR"/>
              </w:rPr>
              <w:t>1) 5                 2) 10                  3) 0                4)</w:t>
            </w:r>
            <w:r w:rsidRPr="002D6C8F">
              <w:rPr>
                <w:rFonts w:asciiTheme="minorHAnsi" w:eastAsiaTheme="minorHAnsi" w:hAnsiTheme="minorHAnsi" w:cs="B Nazanin" w:hint="cs"/>
                <w:i/>
                <w:rtl/>
                <w:lang w:bidi="fa-IR"/>
              </w:rPr>
              <w:t xml:space="preserve"> </w:t>
            </w:r>
            <m:oMath>
              <m:f>
                <m:fPr>
                  <m:ctrlPr>
                    <w:rPr>
                      <w:rFonts w:ascii="Cambria Math" w:eastAsiaTheme="minorHAnsi" w:hAnsi="Cambria Math" w:cs="B Nazanin"/>
                      <w:i/>
                      <w:lang w:bidi="fa-IR"/>
                    </w:rPr>
                  </m:ctrlPr>
                </m:fPr>
                <m:num>
                  <m:r>
                    <w:rPr>
                      <w:rFonts w:ascii="Cambria Math" w:eastAsiaTheme="minorHAnsi" w:hAnsi="Cambria Math" w:cs="B Nazanin"/>
                      <w:rtl/>
                      <w:lang w:bidi="fa-IR"/>
                    </w:rPr>
                    <m:t>1</m:t>
                  </m:r>
                </m:num>
                <m:den>
                  <m:r>
                    <w:rPr>
                      <w:rFonts w:ascii="Cambria Math" w:eastAsiaTheme="minorHAnsi" w:hAnsi="Cambria Math" w:cs="B Nazanin"/>
                      <w:rtl/>
                      <w:lang w:bidi="fa-IR"/>
                    </w:rPr>
                    <m:t>2</m:t>
                  </m:r>
                </m:den>
              </m:f>
            </m:oMath>
          </w:p>
          <w:p w14:paraId="0373E8CF" w14:textId="77777777" w:rsidR="00806DC7" w:rsidRPr="00E608F6" w:rsidRDefault="00806DC7" w:rsidP="00806DC7">
            <w:pPr>
              <w:bidi/>
              <w:rPr>
                <w:rFonts w:cs="B Nazanin"/>
                <w:noProof/>
                <w:rtl/>
                <w:lang w:val="fa-IR" w:bidi="fa-IR"/>
              </w:rPr>
            </w:pPr>
            <w:r w:rsidRPr="00E608F6">
              <w:rPr>
                <w:rFonts w:asciiTheme="minorHAnsi" w:eastAsiaTheme="minorHAnsi" w:hAnsiTheme="minorHAnsi" w:cs="B Nazanin"/>
                <w:b/>
                <w:bCs/>
                <w:iCs/>
                <w:lang w:bidi="fa-IR"/>
              </w:rPr>
              <w:sym w:font="Wingdings" w:char="F076"/>
            </w:r>
            <w:r w:rsidRPr="00E608F6">
              <w:rPr>
                <w:rFonts w:cs="B Nazanin" w:hint="cs"/>
                <w:bCs/>
                <w:rtl/>
              </w:rPr>
              <w:t xml:space="preserve"> برای نشان دادن تغییرات دما از کدام نمودار استفاده می شود</w:t>
            </w:r>
            <w:r w:rsidRPr="00E608F6">
              <w:rPr>
                <w:rFonts w:cs="B Nazanin" w:hint="cs"/>
                <w:bCs/>
                <w:rtl/>
                <w:lang w:bidi="fa-IR"/>
              </w:rPr>
              <w:t>؟</w:t>
            </w:r>
          </w:p>
          <w:p w14:paraId="54252D9C" w14:textId="10B701A7" w:rsidR="00806DC7" w:rsidRPr="00730D54" w:rsidRDefault="00806DC7" w:rsidP="00806DC7">
            <w:pPr>
              <w:bidi/>
              <w:rPr>
                <w:rFonts w:ascii="Shabnam" w:hAnsi="Shabnam" w:cs="B Nazanin"/>
                <w:b/>
                <w:bCs/>
                <w:rtl/>
              </w:rPr>
            </w:pPr>
            <w:r w:rsidRPr="001C6E75">
              <w:rPr>
                <w:rFonts w:asciiTheme="minorHAnsi" w:eastAsiaTheme="minorHAnsi" w:hAnsiTheme="minorHAnsi" w:cs="B Nazanin" w:hint="cs"/>
                <w:b/>
                <w:bCs/>
                <w:i/>
                <w:rtl/>
                <w:lang w:bidi="fa-IR"/>
              </w:rPr>
              <w:t xml:space="preserve">1) میله ای                 2) دایره ای                 3) تصویری                4) </w:t>
            </w:r>
            <w:r w:rsidRPr="001C6E75">
              <w:rPr>
                <w:rFonts w:asciiTheme="minorHAnsi" w:eastAsiaTheme="minorHAnsi" w:hAnsiTheme="minorHAnsi" w:cs="B Nazanin" w:hint="cs"/>
                <w:b/>
                <w:bCs/>
                <w:rtl/>
                <w:lang w:bidi="fa-IR"/>
              </w:rPr>
              <w:t>خط شکسته</w:t>
            </w:r>
          </w:p>
        </w:tc>
      </w:tr>
      <w:tr w:rsidR="00806DC7" w:rsidRPr="00E608F6" w14:paraId="5CF129CC" w14:textId="77777777" w:rsidTr="00301714">
        <w:trPr>
          <w:trHeight w:val="851"/>
        </w:trPr>
        <w:tc>
          <w:tcPr>
            <w:tcW w:w="475" w:type="dxa"/>
            <w:tcBorders>
              <w:bottom w:val="single" w:sz="4" w:space="0" w:color="auto"/>
              <w:right w:val="thinThickSmallGap" w:sz="12" w:space="0" w:color="auto"/>
            </w:tcBorders>
            <w:vAlign w:val="center"/>
          </w:tcPr>
          <w:p w14:paraId="3E0999E2" w14:textId="77777777" w:rsidR="00806DC7" w:rsidRPr="00E608F6" w:rsidRDefault="00806DC7" w:rsidP="00806DC7">
            <w:pPr>
              <w:pStyle w:val="ListParagraph"/>
              <w:numPr>
                <w:ilvl w:val="0"/>
                <w:numId w:val="3"/>
              </w:numPr>
              <w:jc w:val="center"/>
              <w:rPr>
                <w:rStyle w:val="Strong"/>
                <w:rFonts w:cs="B Nazanin"/>
                <w:b w:val="0"/>
                <w:bCs w:val="0"/>
                <w:sz w:val="24"/>
                <w:szCs w:val="24"/>
                <w:rtl/>
              </w:rPr>
            </w:pPr>
          </w:p>
        </w:tc>
        <w:tc>
          <w:tcPr>
            <w:tcW w:w="10487" w:type="dxa"/>
            <w:tcBorders>
              <w:left w:val="thinThickSmallGap" w:sz="12" w:space="0" w:color="auto"/>
              <w:bottom w:val="single" w:sz="4" w:space="0" w:color="auto"/>
              <w:right w:val="thickThinSmallGap" w:sz="12" w:space="0" w:color="auto"/>
            </w:tcBorders>
          </w:tcPr>
          <w:p w14:paraId="2ADD6FE5" w14:textId="77777777" w:rsidR="00806DC7" w:rsidRPr="00E608F6" w:rsidRDefault="00806DC7" w:rsidP="00806DC7">
            <w:pPr>
              <w:bidi/>
              <w:rPr>
                <w:rStyle w:val="Strong"/>
                <w:rFonts w:cs="B Nazanin"/>
                <w:rtl/>
                <w:lang w:bidi="fa-IR"/>
              </w:rPr>
            </w:pPr>
            <w:r w:rsidRPr="00E608F6">
              <w:rPr>
                <w:rStyle w:val="Strong"/>
                <w:rFonts w:cs="B Nazanin" w:hint="cs"/>
                <w:rtl/>
                <w:lang w:bidi="fa-IR"/>
              </w:rPr>
              <w:t>در پرتاب یک تاس ، هر یک از احتمال های زیر را محاسبه کنید:</w:t>
            </w:r>
          </w:p>
          <w:p w14:paraId="2CA60C1A" w14:textId="77777777" w:rsidR="001E0487" w:rsidRDefault="00806DC7" w:rsidP="001E0487">
            <w:pPr>
              <w:bidi/>
              <w:spacing w:line="360" w:lineRule="auto"/>
              <w:rPr>
                <w:rStyle w:val="Strong"/>
                <w:rFonts w:cs="B Nazanin"/>
                <w:rtl/>
                <w:lang w:bidi="fa-IR"/>
              </w:rPr>
            </w:pPr>
            <w:r w:rsidRPr="00E608F6">
              <w:rPr>
                <w:rFonts w:asciiTheme="minorHAnsi" w:eastAsiaTheme="minorHAnsi" w:hAnsiTheme="minorHAnsi" w:cs="B Nazanin"/>
                <w:b/>
                <w:bCs/>
                <w:iCs/>
                <w:lang w:bidi="fa-IR"/>
              </w:rPr>
              <w:sym w:font="Wingdings" w:char="F076"/>
            </w:r>
            <w:r w:rsidRPr="00E608F6">
              <w:rPr>
                <w:rStyle w:val="Strong"/>
                <w:rFonts w:cs="B Nazanin" w:hint="cs"/>
                <w:rtl/>
                <w:lang w:bidi="fa-IR"/>
              </w:rPr>
              <w:t xml:space="preserve">) عدد 6 بیاید. : .................                                 </w:t>
            </w:r>
          </w:p>
          <w:p w14:paraId="12342FDB" w14:textId="7B5CA800" w:rsidR="00806DC7" w:rsidRPr="00E608F6" w:rsidRDefault="00806DC7" w:rsidP="001E0487">
            <w:pPr>
              <w:bidi/>
              <w:spacing w:line="360" w:lineRule="auto"/>
              <w:rPr>
                <w:rStyle w:val="Strong"/>
                <w:rFonts w:cs="B Nazanin"/>
                <w:rtl/>
                <w:lang w:bidi="fa-IR"/>
              </w:rPr>
            </w:pPr>
            <w:r w:rsidRPr="00E608F6">
              <w:rPr>
                <w:rStyle w:val="Strong"/>
                <w:rFonts w:cs="B Nazanin" w:hint="cs"/>
                <w:rtl/>
                <w:lang w:bidi="fa-IR"/>
              </w:rPr>
              <w:t xml:space="preserve">  </w:t>
            </w:r>
            <w:r w:rsidRPr="00E608F6">
              <w:rPr>
                <w:rFonts w:asciiTheme="minorHAnsi" w:eastAsiaTheme="minorHAnsi" w:hAnsiTheme="minorHAnsi" w:cs="B Nazanin"/>
                <w:b/>
                <w:bCs/>
                <w:iCs/>
                <w:lang w:bidi="fa-IR"/>
              </w:rPr>
              <w:sym w:font="Wingdings" w:char="F076"/>
            </w:r>
            <w:r w:rsidRPr="00E608F6">
              <w:rPr>
                <w:rStyle w:val="Strong"/>
                <w:rFonts w:cs="B Nazanin" w:hint="cs"/>
                <w:rtl/>
                <w:lang w:bidi="fa-IR"/>
              </w:rPr>
              <w:t xml:space="preserve">) عدد بیشتر از 6 بیاید: .................             </w:t>
            </w:r>
          </w:p>
          <w:p w14:paraId="7FA5167D" w14:textId="77777777" w:rsidR="001E0487" w:rsidRDefault="00806DC7" w:rsidP="001E0487">
            <w:pPr>
              <w:bidi/>
              <w:spacing w:line="360" w:lineRule="auto"/>
              <w:rPr>
                <w:rStyle w:val="Strong"/>
                <w:rFonts w:cs="B Nazanin"/>
                <w:rtl/>
                <w:lang w:bidi="fa-IR"/>
              </w:rPr>
            </w:pPr>
            <w:r w:rsidRPr="00E608F6">
              <w:rPr>
                <w:rStyle w:val="Strong"/>
                <w:rFonts w:cs="B Nazanin" w:hint="cs"/>
                <w:rtl/>
                <w:lang w:bidi="fa-IR"/>
              </w:rPr>
              <w:t xml:space="preserve"> </w:t>
            </w:r>
            <w:r w:rsidRPr="00E608F6">
              <w:rPr>
                <w:rFonts w:asciiTheme="minorHAnsi" w:eastAsiaTheme="minorHAnsi" w:hAnsiTheme="minorHAnsi" w:cs="B Nazanin"/>
                <w:b/>
                <w:bCs/>
                <w:iCs/>
                <w:lang w:bidi="fa-IR"/>
              </w:rPr>
              <w:sym w:font="Wingdings" w:char="F076"/>
            </w:r>
            <w:r w:rsidRPr="00E608F6">
              <w:rPr>
                <w:rStyle w:val="Strong"/>
                <w:rFonts w:cs="B Nazanin" w:hint="cs"/>
                <w:rtl/>
                <w:lang w:bidi="fa-IR"/>
              </w:rPr>
              <w:t xml:space="preserve">) عدد زوج بیاید: .................                         </w:t>
            </w:r>
          </w:p>
          <w:p w14:paraId="69BA0AC3" w14:textId="5730A133" w:rsidR="00806DC7" w:rsidRDefault="00806DC7" w:rsidP="001E0487">
            <w:pPr>
              <w:bidi/>
              <w:spacing w:line="360" w:lineRule="auto"/>
              <w:rPr>
                <w:rStyle w:val="Strong"/>
                <w:rFonts w:cs="B Nazanin"/>
                <w:rtl/>
                <w:lang w:bidi="fa-IR"/>
              </w:rPr>
            </w:pPr>
            <w:r w:rsidRPr="00E608F6">
              <w:rPr>
                <w:rStyle w:val="Strong"/>
                <w:rFonts w:cs="B Nazanin" w:hint="cs"/>
                <w:rtl/>
                <w:lang w:bidi="fa-IR"/>
              </w:rPr>
              <w:t xml:space="preserve"> </w:t>
            </w:r>
            <w:r w:rsidRPr="00E608F6">
              <w:rPr>
                <w:rFonts w:asciiTheme="minorHAnsi" w:eastAsiaTheme="minorHAnsi" w:hAnsiTheme="minorHAnsi" w:cs="B Nazanin"/>
                <w:b/>
                <w:bCs/>
                <w:iCs/>
                <w:lang w:bidi="fa-IR"/>
              </w:rPr>
              <w:sym w:font="Wingdings" w:char="F076"/>
            </w:r>
            <w:r w:rsidRPr="00E608F6">
              <w:rPr>
                <w:rStyle w:val="Strong"/>
                <w:rFonts w:cs="B Nazanin" w:hint="cs"/>
                <w:rtl/>
                <w:lang w:bidi="fa-IR"/>
              </w:rPr>
              <w:t xml:space="preserve">) عدد کوچکتر از 7 بیاید: .................                          </w:t>
            </w:r>
          </w:p>
          <w:p w14:paraId="11614DC5" w14:textId="50C67D19" w:rsidR="00806DC7" w:rsidRPr="00E608F6" w:rsidRDefault="00806DC7" w:rsidP="001E0487">
            <w:pPr>
              <w:bidi/>
              <w:spacing w:line="360" w:lineRule="auto"/>
              <w:rPr>
                <w:rFonts w:cs="B Nazanin"/>
                <w:b/>
                <w:bCs/>
                <w:rtl/>
                <w:lang w:bidi="fa-IR"/>
              </w:rPr>
            </w:pPr>
            <w:r w:rsidRPr="00E608F6">
              <w:rPr>
                <w:rStyle w:val="Strong"/>
                <w:rFonts w:cs="B Nazanin" w:hint="cs"/>
                <w:rtl/>
                <w:lang w:bidi="fa-IR"/>
              </w:rPr>
              <w:t xml:space="preserve"> </w:t>
            </w:r>
            <w:r w:rsidRPr="00E608F6">
              <w:rPr>
                <w:rFonts w:asciiTheme="minorHAnsi" w:eastAsiaTheme="minorHAnsi" w:hAnsiTheme="minorHAnsi" w:cs="B Nazanin"/>
                <w:b/>
                <w:bCs/>
                <w:iCs/>
                <w:lang w:bidi="fa-IR"/>
              </w:rPr>
              <w:sym w:font="Wingdings" w:char="F076"/>
            </w:r>
            <w:r w:rsidRPr="00E608F6">
              <w:rPr>
                <w:rFonts w:cs="B Nazanin" w:hint="cs"/>
                <w:b/>
                <w:bCs/>
                <w:noProof/>
                <w:rtl/>
              </w:rPr>
              <w:t xml:space="preserve">) </w:t>
            </w:r>
            <w:r w:rsidRPr="00E608F6">
              <w:rPr>
                <w:rFonts w:cs="B Nazanin" w:hint="cs"/>
                <w:b/>
                <w:bCs/>
                <w:rtl/>
              </w:rPr>
              <w:t>عدد بیشتر از 4 بیاید.</w:t>
            </w:r>
            <w:r w:rsidRPr="00E608F6">
              <w:rPr>
                <w:rStyle w:val="Strong"/>
                <w:rFonts w:cs="B Nazanin" w:hint="cs"/>
                <w:rtl/>
                <w:lang w:bidi="fa-IR"/>
              </w:rPr>
              <w:t xml:space="preserve"> : .................</w:t>
            </w:r>
          </w:p>
        </w:tc>
      </w:tr>
      <w:tr w:rsidR="00806DC7" w:rsidRPr="00E608F6" w14:paraId="4741F18F" w14:textId="77777777" w:rsidTr="00301714">
        <w:trPr>
          <w:trHeight w:val="851"/>
        </w:trPr>
        <w:tc>
          <w:tcPr>
            <w:tcW w:w="475" w:type="dxa"/>
            <w:tcBorders>
              <w:bottom w:val="single" w:sz="4" w:space="0" w:color="auto"/>
              <w:right w:val="thinThickSmallGap" w:sz="12" w:space="0" w:color="auto"/>
            </w:tcBorders>
            <w:vAlign w:val="center"/>
          </w:tcPr>
          <w:p w14:paraId="10121CF8" w14:textId="77777777" w:rsidR="00806DC7" w:rsidRPr="00E608F6" w:rsidRDefault="00806DC7" w:rsidP="00806DC7">
            <w:pPr>
              <w:pStyle w:val="ListParagraph"/>
              <w:numPr>
                <w:ilvl w:val="0"/>
                <w:numId w:val="3"/>
              </w:numPr>
              <w:jc w:val="center"/>
              <w:rPr>
                <w:rStyle w:val="Strong"/>
                <w:rFonts w:cs="B Nazanin"/>
                <w:b w:val="0"/>
                <w:bCs w:val="0"/>
                <w:sz w:val="24"/>
                <w:szCs w:val="24"/>
                <w:rtl/>
              </w:rPr>
            </w:pPr>
          </w:p>
        </w:tc>
        <w:tc>
          <w:tcPr>
            <w:tcW w:w="10487" w:type="dxa"/>
            <w:tcBorders>
              <w:left w:val="thinThickSmallGap" w:sz="12" w:space="0" w:color="auto"/>
              <w:bottom w:val="single" w:sz="4" w:space="0" w:color="auto"/>
              <w:right w:val="thickThinSmallGap" w:sz="12" w:space="0" w:color="auto"/>
            </w:tcBorders>
          </w:tcPr>
          <w:p w14:paraId="3F4271A6" w14:textId="77777777" w:rsidR="00806DC7" w:rsidRDefault="00806DC7" w:rsidP="00806DC7">
            <w:pPr>
              <w:bidi/>
              <w:rPr>
                <w:rFonts w:cs="B Nazanin"/>
                <w:b/>
                <w:bCs/>
                <w:rtl/>
              </w:rPr>
            </w:pPr>
            <w:r w:rsidRPr="00EE3ADF">
              <w:rPr>
                <w:rFonts w:cs="B Nazanin" w:hint="cs"/>
                <w:b/>
                <w:bCs/>
                <w:rtl/>
              </w:rPr>
              <w:t>برای هریک از احتمال های زیر مثالی بنویسید.</w:t>
            </w:r>
          </w:p>
          <w:p w14:paraId="06CCAAC4" w14:textId="77777777" w:rsidR="001E0487" w:rsidRDefault="00806DC7" w:rsidP="00806DC7">
            <w:pPr>
              <w:bidi/>
              <w:rPr>
                <w:rFonts w:cs="B Nazanin"/>
                <w:b/>
                <w:bCs/>
                <w:rtl/>
              </w:rPr>
            </w:pPr>
            <w:r w:rsidRPr="00EE3ADF">
              <w:rPr>
                <w:rFonts w:cs="B Nazanin" w:hint="cs"/>
                <w:b/>
                <w:bCs/>
                <w:rtl/>
              </w:rPr>
              <w:t>- احتمال رخ دادن آن یک باشد :</w:t>
            </w:r>
            <w:r>
              <w:rPr>
                <w:rFonts w:cs="B Nazanin" w:hint="cs"/>
                <w:b/>
                <w:bCs/>
                <w:rtl/>
              </w:rPr>
              <w:t xml:space="preserve">                     </w:t>
            </w:r>
          </w:p>
          <w:p w14:paraId="7BBCA67F" w14:textId="77777777" w:rsidR="001E0487" w:rsidRDefault="00806DC7" w:rsidP="001E0487">
            <w:pPr>
              <w:bidi/>
              <w:rPr>
                <w:rFonts w:cs="B Nazanin"/>
                <w:b/>
                <w:bCs/>
                <w:rtl/>
              </w:rPr>
            </w:pPr>
            <w:r w:rsidRPr="00EE3ADF">
              <w:rPr>
                <w:rFonts w:cs="B Nazanin" w:hint="cs"/>
                <w:b/>
                <w:bCs/>
                <w:rtl/>
              </w:rPr>
              <w:t>- احتمال رخ دادن</w:t>
            </w:r>
            <w:r w:rsidR="00E84EE3">
              <w:rPr>
                <w:rFonts w:cs="B Nazanin" w:hint="cs"/>
                <w:b/>
                <w:bCs/>
                <w:rtl/>
              </w:rPr>
              <w:t xml:space="preserve"> آن</w:t>
            </w:r>
            <w:r w:rsidRPr="00EE3ADF">
              <w:rPr>
                <w:rFonts w:cs="B Nazanin" w:hint="cs"/>
                <w:b/>
                <w:bCs/>
                <w:rtl/>
              </w:rPr>
              <w:t xml:space="preserve"> </w:t>
            </w:r>
            <w:r w:rsidRPr="00EE3ADF">
              <w:rPr>
                <w:b/>
                <w:bCs/>
                <w:noProof/>
                <w:position w:val="-24"/>
              </w:rPr>
              <w:object w:dxaOrig="220" w:dyaOrig="639" w14:anchorId="6F14781C">
                <v:shape id="_x0000_i1100" type="#_x0000_t75" style="width:11.25pt;height:32.25pt" o:ole="">
                  <v:imagedata r:id="rId173" o:title=""/>
                </v:shape>
                <o:OLEObject Type="Embed" ProgID="Equation.DSMT4" ShapeID="_x0000_i1100" DrawAspect="Content" ObjectID="_1809259637" r:id="rId174"/>
              </w:object>
            </w:r>
            <w:r w:rsidRPr="00EE3ADF">
              <w:rPr>
                <w:rFonts w:cs="B Nazanin" w:hint="cs"/>
                <w:b/>
                <w:bCs/>
                <w:rtl/>
              </w:rPr>
              <w:t xml:space="preserve"> باشد:</w:t>
            </w:r>
            <w:r>
              <w:rPr>
                <w:rFonts w:cs="B Nazanin" w:hint="cs"/>
                <w:b/>
                <w:bCs/>
                <w:rtl/>
              </w:rPr>
              <w:t xml:space="preserve">                </w:t>
            </w:r>
          </w:p>
          <w:p w14:paraId="21EE1FAD" w14:textId="74BFC384" w:rsidR="00806DC7" w:rsidRPr="00730D54" w:rsidRDefault="00806DC7" w:rsidP="001E0487">
            <w:pPr>
              <w:bidi/>
              <w:rPr>
                <w:rStyle w:val="Strong"/>
                <w:rFonts w:cs="B Nazanin"/>
                <w:rtl/>
              </w:rPr>
            </w:pPr>
            <w:r w:rsidRPr="00EE3ADF">
              <w:rPr>
                <w:rFonts w:cs="B Nazanin" w:hint="cs"/>
                <w:b/>
                <w:bCs/>
                <w:rtl/>
              </w:rPr>
              <w:t>- احتمال وقو</w:t>
            </w:r>
            <w:r>
              <w:rPr>
                <w:rFonts w:cs="B Nazanin" w:hint="cs"/>
                <w:b/>
                <w:bCs/>
                <w:rtl/>
              </w:rPr>
              <w:t>ع آن</w:t>
            </w:r>
            <w:r w:rsidRPr="00EE3ADF">
              <w:rPr>
                <w:rFonts w:cs="B Nazanin" w:hint="cs"/>
                <w:b/>
                <w:bCs/>
                <w:rtl/>
              </w:rPr>
              <w:t xml:space="preserve"> صفر باشد </w:t>
            </w:r>
            <w:r>
              <w:rPr>
                <w:rFonts w:cs="B Nazanin" w:hint="cs"/>
                <w:b/>
                <w:bCs/>
                <w:sz w:val="28"/>
                <w:szCs w:val="28"/>
                <w:rtl/>
              </w:rPr>
              <w:t>:</w:t>
            </w:r>
          </w:p>
        </w:tc>
      </w:tr>
      <w:tr w:rsidR="00806DC7" w:rsidRPr="00E608F6" w14:paraId="5116B91C" w14:textId="77777777" w:rsidTr="00301714">
        <w:trPr>
          <w:trHeight w:val="851"/>
        </w:trPr>
        <w:tc>
          <w:tcPr>
            <w:tcW w:w="475" w:type="dxa"/>
            <w:tcBorders>
              <w:right w:val="thinThickSmallGap" w:sz="12" w:space="0" w:color="auto"/>
            </w:tcBorders>
            <w:vAlign w:val="center"/>
          </w:tcPr>
          <w:p w14:paraId="522E1F1E" w14:textId="6C195884" w:rsidR="00806DC7" w:rsidRPr="00E608F6" w:rsidRDefault="00806DC7" w:rsidP="00806DC7">
            <w:pPr>
              <w:pStyle w:val="ListParagraph"/>
              <w:numPr>
                <w:ilvl w:val="0"/>
                <w:numId w:val="3"/>
              </w:numPr>
              <w:jc w:val="center"/>
              <w:rPr>
                <w:rStyle w:val="Strong"/>
                <w:rFonts w:cs="B Nazanin"/>
                <w:b w:val="0"/>
                <w:bCs w:val="0"/>
                <w:sz w:val="24"/>
                <w:szCs w:val="24"/>
                <w:rtl/>
              </w:rPr>
            </w:pPr>
            <w:r w:rsidRPr="00E608F6">
              <w:rPr>
                <w:rStyle w:val="Strong"/>
                <w:rFonts w:cs="B Nazanin" w:hint="cs"/>
                <w:b w:val="0"/>
                <w:bCs w:val="0"/>
                <w:sz w:val="24"/>
                <w:szCs w:val="24"/>
                <w:rtl/>
              </w:rPr>
              <w:t>16</w:t>
            </w:r>
          </w:p>
        </w:tc>
        <w:tc>
          <w:tcPr>
            <w:tcW w:w="10487" w:type="dxa"/>
            <w:tcBorders>
              <w:left w:val="thinThickSmallGap" w:sz="12" w:space="0" w:color="auto"/>
              <w:right w:val="thickThinSmallGap" w:sz="12" w:space="0" w:color="auto"/>
            </w:tcBorders>
          </w:tcPr>
          <w:p w14:paraId="4E6CB5E3" w14:textId="022C62CB" w:rsidR="00806DC7" w:rsidRPr="00E608F6" w:rsidRDefault="00806DC7" w:rsidP="00AC524C">
            <w:pPr>
              <w:tabs>
                <w:tab w:val="left" w:pos="2809"/>
              </w:tabs>
              <w:bidi/>
              <w:rPr>
                <w:rStyle w:val="Strong"/>
                <w:rFonts w:cs="B Nazanin"/>
                <w:rtl/>
                <w:lang w:bidi="fa-IR"/>
              </w:rPr>
            </w:pPr>
            <w:r w:rsidRPr="00E608F6">
              <w:rPr>
                <w:rFonts w:cs="B Nazanin" w:hint="cs"/>
                <w:b/>
                <w:bCs/>
                <w:rtl/>
              </w:rPr>
              <w:t xml:space="preserve"> </w:t>
            </w:r>
            <w:r w:rsidR="00AC524C">
              <w:rPr>
                <w:rFonts w:cs="B Nazanin" w:hint="cs"/>
                <w:b/>
                <w:bCs/>
                <w:rtl/>
              </w:rPr>
              <w:t xml:space="preserve">در پرتاب 300 بار یک تاس انتظار داریم چندبار عدد رو شده 6 باشد ؟ </w:t>
            </w:r>
            <w:bookmarkStart w:id="1" w:name="_GoBack"/>
            <w:bookmarkEnd w:id="1"/>
          </w:p>
        </w:tc>
      </w:tr>
      <w:tr w:rsidR="00806DC7" w:rsidRPr="00E608F6" w14:paraId="19BF369E" w14:textId="77777777" w:rsidTr="001E0487">
        <w:trPr>
          <w:trHeight w:val="2593"/>
        </w:trPr>
        <w:tc>
          <w:tcPr>
            <w:tcW w:w="475" w:type="dxa"/>
            <w:tcBorders>
              <w:right w:val="thinThickSmallGap" w:sz="12" w:space="0" w:color="auto"/>
            </w:tcBorders>
            <w:vAlign w:val="center"/>
          </w:tcPr>
          <w:p w14:paraId="7595202A" w14:textId="77777777" w:rsidR="00806DC7" w:rsidRPr="00E608F6" w:rsidRDefault="00806DC7" w:rsidP="00806DC7">
            <w:pPr>
              <w:pStyle w:val="ListParagraph"/>
              <w:numPr>
                <w:ilvl w:val="0"/>
                <w:numId w:val="3"/>
              </w:numPr>
              <w:jc w:val="center"/>
              <w:rPr>
                <w:rStyle w:val="Strong"/>
                <w:rFonts w:cs="B Nazanin"/>
                <w:b w:val="0"/>
                <w:bCs w:val="0"/>
                <w:sz w:val="24"/>
                <w:szCs w:val="24"/>
                <w:rtl/>
              </w:rPr>
            </w:pPr>
          </w:p>
        </w:tc>
        <w:tc>
          <w:tcPr>
            <w:tcW w:w="10487" w:type="dxa"/>
            <w:tcBorders>
              <w:left w:val="thinThickSmallGap" w:sz="12" w:space="0" w:color="auto"/>
              <w:right w:val="thickThinSmallGap" w:sz="12" w:space="0" w:color="auto"/>
            </w:tcBorders>
          </w:tcPr>
          <w:p w14:paraId="12E0EB78" w14:textId="77777777" w:rsidR="00806DC7" w:rsidRPr="00E608F6" w:rsidRDefault="00806DC7" w:rsidP="00806DC7">
            <w:pPr>
              <w:bidi/>
              <w:rPr>
                <w:rFonts w:cs="0 Nazanin Bold"/>
                <w:rtl/>
              </w:rPr>
            </w:pPr>
            <w:r w:rsidRPr="00E608F6">
              <w:rPr>
                <w:rFonts w:cs="0 Nazanin Bold" w:hint="cs"/>
                <w:noProof/>
                <w:rtl/>
                <w:lang w:bidi="fa-IR"/>
              </w:rPr>
              <w:drawing>
                <wp:anchor distT="0" distB="0" distL="114300" distR="114300" simplePos="0" relativeHeight="251768832" behindDoc="0" locked="0" layoutInCell="1" allowOverlap="1" wp14:anchorId="58A6A3B1" wp14:editId="74B9A11A">
                  <wp:simplePos x="0" y="0"/>
                  <wp:positionH relativeFrom="column">
                    <wp:posOffset>83185</wp:posOffset>
                  </wp:positionH>
                  <wp:positionV relativeFrom="page">
                    <wp:posOffset>106680</wp:posOffset>
                  </wp:positionV>
                  <wp:extent cx="2337325" cy="1635748"/>
                  <wp:effectExtent l="0" t="0" r="6350" b="0"/>
                  <wp:wrapNone/>
                  <wp:docPr id="2145" name="Picture 21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5">
                            <a:biLevel thresh="75000"/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76">
                                    <a14:imgEffect>
                                      <a14:saturation sat="40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54648" cy="1647872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E608F6">
              <w:rPr>
                <w:rFonts w:cs="0 Nazanin Bold" w:hint="cs"/>
                <w:rtl/>
              </w:rPr>
              <w:t>نمودار روبه</w:t>
            </w:r>
            <w:r w:rsidRPr="00E608F6">
              <w:rPr>
                <w:rFonts w:cs="0 Nazanin Bold" w:hint="cs"/>
                <w:rtl/>
              </w:rPr>
              <w:softHyphen/>
              <w:t>رو، نمرات ماهانه یک دانش آموز را در درس ریاضی نشان می</w:t>
            </w:r>
            <w:r w:rsidRPr="00E608F6">
              <w:rPr>
                <w:rFonts w:cs="0 Nazanin Bold" w:hint="cs"/>
                <w:rtl/>
              </w:rPr>
              <w:softHyphen/>
              <w:t>دهد.</w:t>
            </w:r>
          </w:p>
          <w:p w14:paraId="59B60BE5" w14:textId="77777777" w:rsidR="00806DC7" w:rsidRPr="00E608F6" w:rsidRDefault="00806DC7" w:rsidP="00806DC7">
            <w:pPr>
              <w:bidi/>
              <w:spacing w:line="276" w:lineRule="auto"/>
              <w:rPr>
                <w:rFonts w:cs="0 Nazanin Bold"/>
                <w:rtl/>
              </w:rPr>
            </w:pPr>
            <w:r w:rsidRPr="00E608F6">
              <w:rPr>
                <w:rFonts w:cs="0 Nazanin Bold" w:hint="cs"/>
                <w:rtl/>
              </w:rPr>
              <w:t>الف) نمودار مقابل چه نوع نموداری است؟</w:t>
            </w:r>
          </w:p>
          <w:p w14:paraId="37F33DF6" w14:textId="77777777" w:rsidR="00806DC7" w:rsidRPr="00E608F6" w:rsidRDefault="00806DC7" w:rsidP="00806DC7">
            <w:pPr>
              <w:bidi/>
              <w:spacing w:line="276" w:lineRule="auto"/>
              <w:rPr>
                <w:rFonts w:cs="0 Nazanin Bold"/>
              </w:rPr>
            </w:pPr>
            <w:r w:rsidRPr="00E608F6">
              <w:rPr>
                <w:rFonts w:cs="0 Nazanin Bold" w:hint="cs"/>
                <w:rtl/>
              </w:rPr>
              <w:t>ب) در چه ماهی کمترین نمره را گرفته است؟</w:t>
            </w:r>
          </w:p>
          <w:p w14:paraId="099CE42E" w14:textId="77777777" w:rsidR="00806DC7" w:rsidRPr="00E608F6" w:rsidRDefault="00806DC7" w:rsidP="00806DC7">
            <w:pPr>
              <w:bidi/>
              <w:spacing w:line="276" w:lineRule="auto"/>
              <w:rPr>
                <w:rFonts w:cs="0 Nazanin Bold"/>
                <w:rtl/>
              </w:rPr>
            </w:pPr>
            <w:r w:rsidRPr="00E608F6">
              <w:rPr>
                <w:rFonts w:cs="0 Nazanin Bold" w:hint="cs"/>
                <w:rtl/>
              </w:rPr>
              <w:t>ج)  در چه ماهی نمره 18 گرفته است؟</w:t>
            </w:r>
          </w:p>
          <w:p w14:paraId="74FFF0A1" w14:textId="6118D015" w:rsidR="00806DC7" w:rsidRPr="00E608F6" w:rsidRDefault="00806DC7" w:rsidP="00CF3A9F">
            <w:pPr>
              <w:tabs>
                <w:tab w:val="left" w:pos="2809"/>
              </w:tabs>
              <w:bidi/>
              <w:rPr>
                <w:rFonts w:cs="B Nazanin"/>
                <w:noProof/>
                <w:lang w:bidi="fa-IR"/>
              </w:rPr>
            </w:pPr>
            <w:r w:rsidRPr="00E608F6">
              <w:rPr>
                <w:rFonts w:cs="0 Nazanin Bold" w:hint="cs"/>
                <w:rtl/>
              </w:rPr>
              <w:t xml:space="preserve">د) </w:t>
            </w:r>
            <w:r>
              <w:rPr>
                <w:rFonts w:cs="0 Nazanin Bold" w:hint="cs"/>
                <w:rtl/>
              </w:rPr>
              <w:t>میانگین نمرات او را به دست آورید.</w:t>
            </w:r>
          </w:p>
        </w:tc>
      </w:tr>
      <w:tr w:rsidR="001E0487" w:rsidRPr="00E608F6" w14:paraId="094C12B6" w14:textId="77777777" w:rsidTr="00301714">
        <w:trPr>
          <w:trHeight w:val="2593"/>
        </w:trPr>
        <w:tc>
          <w:tcPr>
            <w:tcW w:w="475" w:type="dxa"/>
            <w:tcBorders>
              <w:bottom w:val="single" w:sz="4" w:space="0" w:color="auto"/>
              <w:right w:val="thinThickSmallGap" w:sz="12" w:space="0" w:color="auto"/>
            </w:tcBorders>
            <w:vAlign w:val="center"/>
          </w:tcPr>
          <w:p w14:paraId="5200A484" w14:textId="77777777" w:rsidR="001E0487" w:rsidRPr="00E608F6" w:rsidRDefault="001E0487" w:rsidP="00806DC7">
            <w:pPr>
              <w:pStyle w:val="ListParagraph"/>
              <w:numPr>
                <w:ilvl w:val="0"/>
                <w:numId w:val="3"/>
              </w:numPr>
              <w:jc w:val="center"/>
              <w:rPr>
                <w:rStyle w:val="Strong"/>
                <w:rFonts w:cs="B Nazanin"/>
                <w:b w:val="0"/>
                <w:bCs w:val="0"/>
                <w:sz w:val="24"/>
                <w:szCs w:val="24"/>
                <w:rtl/>
              </w:rPr>
            </w:pPr>
          </w:p>
        </w:tc>
        <w:tc>
          <w:tcPr>
            <w:tcW w:w="10487" w:type="dxa"/>
            <w:tcBorders>
              <w:left w:val="thinThickSmallGap" w:sz="12" w:space="0" w:color="auto"/>
              <w:bottom w:val="single" w:sz="4" w:space="0" w:color="auto"/>
              <w:right w:val="thickThinSmallGap" w:sz="12" w:space="0" w:color="auto"/>
            </w:tcBorders>
          </w:tcPr>
          <w:p w14:paraId="020DE426" w14:textId="77777777" w:rsidR="001E0487" w:rsidRDefault="001E0487" w:rsidP="001E0487">
            <w:r w:rsidRPr="00E608F6">
              <w:rPr>
                <w:rFonts w:cs="B Nazanin"/>
                <w:noProof/>
                <w:lang w:bidi="fa-IR"/>
              </w:rPr>
              <w:drawing>
                <wp:anchor distT="0" distB="0" distL="114300" distR="114300" simplePos="0" relativeHeight="251789312" behindDoc="0" locked="0" layoutInCell="1" allowOverlap="1" wp14:anchorId="44CB80E4" wp14:editId="4E1C74EF">
                  <wp:simplePos x="0" y="0"/>
                  <wp:positionH relativeFrom="column">
                    <wp:posOffset>162337</wp:posOffset>
                  </wp:positionH>
                  <wp:positionV relativeFrom="paragraph">
                    <wp:posOffset>57612</wp:posOffset>
                  </wp:positionV>
                  <wp:extent cx="1817883" cy="1626920"/>
                  <wp:effectExtent l="0" t="0" r="0" b="0"/>
                  <wp:wrapNone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17883" cy="162692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69F649EA" w14:textId="77777777" w:rsidR="001E0487" w:rsidRPr="00E608F6" w:rsidRDefault="001E0487" w:rsidP="001E0487">
            <w:pPr>
              <w:tabs>
                <w:tab w:val="left" w:pos="2809"/>
              </w:tabs>
              <w:bidi/>
              <w:rPr>
                <w:rFonts w:cs="B Nazanin"/>
                <w:b/>
                <w:bCs/>
                <w:rtl/>
              </w:rPr>
            </w:pPr>
            <w:r w:rsidRPr="00E608F6">
              <w:rPr>
                <w:rFonts w:cs="B Nazanin" w:hint="cs"/>
                <w:b/>
                <w:bCs/>
                <w:rtl/>
              </w:rPr>
              <w:t>نمودار خط شکسته جدول زیر را رسم کنید.</w:t>
            </w:r>
          </w:p>
          <w:tbl>
            <w:tblPr>
              <w:tblStyle w:val="TableGrid"/>
              <w:tblpPr w:leftFromText="180" w:rightFromText="180" w:vertAnchor="text" w:horzAnchor="margin" w:tblpXSpec="right" w:tblpY="286"/>
              <w:tblOverlap w:val="never"/>
              <w:bidiVisual/>
              <w:tblW w:w="0" w:type="auto"/>
              <w:tblLayout w:type="fixed"/>
              <w:tblLook w:val="04A0" w:firstRow="1" w:lastRow="0" w:firstColumn="1" w:lastColumn="0" w:noHBand="0" w:noVBand="1"/>
            </w:tblPr>
            <w:tblGrid>
              <w:gridCol w:w="990"/>
              <w:gridCol w:w="1080"/>
              <w:gridCol w:w="1080"/>
              <w:gridCol w:w="1170"/>
              <w:gridCol w:w="974"/>
              <w:gridCol w:w="1582"/>
            </w:tblGrid>
            <w:tr w:rsidR="001E0487" w:rsidRPr="00E608F6" w14:paraId="1D0A4985" w14:textId="77777777" w:rsidTr="00A17DFD">
              <w:tc>
                <w:tcPr>
                  <w:tcW w:w="990" w:type="dxa"/>
                </w:tcPr>
                <w:p w14:paraId="287E741F" w14:textId="77777777" w:rsidR="001E0487" w:rsidRPr="00E608F6" w:rsidRDefault="001E0487" w:rsidP="001E0487">
                  <w:pPr>
                    <w:bidi/>
                    <w:jc w:val="center"/>
                    <w:rPr>
                      <w:rStyle w:val="Strong"/>
                      <w:rFonts w:cs="B Nazanin"/>
                      <w:rtl/>
                      <w:lang w:bidi="fa-IR"/>
                    </w:rPr>
                  </w:pPr>
                  <w:r w:rsidRPr="00E608F6">
                    <w:rPr>
                      <w:rStyle w:val="Strong"/>
                      <w:rFonts w:cs="B Nazanin" w:hint="cs"/>
                      <w:rtl/>
                      <w:lang w:bidi="fa-IR"/>
                    </w:rPr>
                    <w:t>بهمن</w:t>
                  </w:r>
                </w:p>
              </w:tc>
              <w:tc>
                <w:tcPr>
                  <w:tcW w:w="1080" w:type="dxa"/>
                </w:tcPr>
                <w:p w14:paraId="16399923" w14:textId="77777777" w:rsidR="001E0487" w:rsidRPr="00E608F6" w:rsidRDefault="001E0487" w:rsidP="001E0487">
                  <w:pPr>
                    <w:bidi/>
                    <w:jc w:val="center"/>
                    <w:rPr>
                      <w:rStyle w:val="Strong"/>
                      <w:rFonts w:cs="B Nazanin"/>
                      <w:rtl/>
                      <w:lang w:bidi="fa-IR"/>
                    </w:rPr>
                  </w:pPr>
                  <w:r w:rsidRPr="00E608F6">
                    <w:rPr>
                      <w:rStyle w:val="Strong"/>
                      <w:rFonts w:cs="B Nazanin" w:hint="cs"/>
                      <w:rtl/>
                      <w:lang w:bidi="fa-IR"/>
                    </w:rPr>
                    <w:t>دی</w:t>
                  </w:r>
                </w:p>
              </w:tc>
              <w:tc>
                <w:tcPr>
                  <w:tcW w:w="1080" w:type="dxa"/>
                </w:tcPr>
                <w:p w14:paraId="3AB49F51" w14:textId="77777777" w:rsidR="001E0487" w:rsidRPr="00E608F6" w:rsidRDefault="001E0487" w:rsidP="001E0487">
                  <w:pPr>
                    <w:bidi/>
                    <w:jc w:val="center"/>
                    <w:rPr>
                      <w:rStyle w:val="Strong"/>
                      <w:rFonts w:cs="B Nazanin"/>
                      <w:rtl/>
                      <w:lang w:bidi="fa-IR"/>
                    </w:rPr>
                  </w:pPr>
                  <w:r w:rsidRPr="00E608F6">
                    <w:rPr>
                      <w:rStyle w:val="Strong"/>
                      <w:rFonts w:cs="B Nazanin" w:hint="cs"/>
                      <w:rtl/>
                      <w:lang w:bidi="fa-IR"/>
                    </w:rPr>
                    <w:t xml:space="preserve">آذر </w:t>
                  </w:r>
                </w:p>
              </w:tc>
              <w:tc>
                <w:tcPr>
                  <w:tcW w:w="1170" w:type="dxa"/>
                </w:tcPr>
                <w:p w14:paraId="3E50CAD5" w14:textId="77777777" w:rsidR="001E0487" w:rsidRPr="00E608F6" w:rsidRDefault="001E0487" w:rsidP="001E0487">
                  <w:pPr>
                    <w:bidi/>
                    <w:jc w:val="center"/>
                    <w:rPr>
                      <w:rStyle w:val="Strong"/>
                      <w:rFonts w:cs="B Nazanin"/>
                      <w:rtl/>
                      <w:lang w:bidi="fa-IR"/>
                    </w:rPr>
                  </w:pPr>
                  <w:r w:rsidRPr="00E608F6">
                    <w:rPr>
                      <w:rStyle w:val="Strong"/>
                      <w:rFonts w:cs="B Nazanin" w:hint="cs"/>
                      <w:rtl/>
                      <w:lang w:bidi="fa-IR"/>
                    </w:rPr>
                    <w:t xml:space="preserve">آبان </w:t>
                  </w:r>
                </w:p>
              </w:tc>
              <w:tc>
                <w:tcPr>
                  <w:tcW w:w="974" w:type="dxa"/>
                </w:tcPr>
                <w:p w14:paraId="3C821024" w14:textId="77777777" w:rsidR="001E0487" w:rsidRPr="00E608F6" w:rsidRDefault="001E0487" w:rsidP="001E0487">
                  <w:pPr>
                    <w:bidi/>
                    <w:jc w:val="center"/>
                    <w:rPr>
                      <w:rStyle w:val="Strong"/>
                      <w:rFonts w:cs="B Nazanin"/>
                      <w:rtl/>
                      <w:lang w:bidi="fa-IR"/>
                    </w:rPr>
                  </w:pPr>
                  <w:r w:rsidRPr="00E608F6">
                    <w:rPr>
                      <w:rStyle w:val="Strong"/>
                      <w:rFonts w:cs="B Nazanin" w:hint="cs"/>
                      <w:rtl/>
                      <w:lang w:bidi="fa-IR"/>
                    </w:rPr>
                    <w:t>مهر</w:t>
                  </w:r>
                </w:p>
              </w:tc>
              <w:tc>
                <w:tcPr>
                  <w:tcW w:w="1582" w:type="dxa"/>
                </w:tcPr>
                <w:p w14:paraId="64B208D9" w14:textId="77777777" w:rsidR="001E0487" w:rsidRPr="00E608F6" w:rsidRDefault="001E0487" w:rsidP="001E0487">
                  <w:pPr>
                    <w:bidi/>
                    <w:jc w:val="center"/>
                    <w:rPr>
                      <w:rStyle w:val="Strong"/>
                      <w:rFonts w:cs="B Nazanin"/>
                      <w:rtl/>
                      <w:lang w:bidi="fa-IR"/>
                    </w:rPr>
                  </w:pPr>
                  <w:r w:rsidRPr="00E608F6">
                    <w:rPr>
                      <w:rStyle w:val="Strong"/>
                      <w:rFonts w:cs="B Nazanin" w:hint="cs"/>
                      <w:rtl/>
                      <w:lang w:bidi="fa-IR"/>
                    </w:rPr>
                    <w:t>نام ماه</w:t>
                  </w:r>
                </w:p>
              </w:tc>
            </w:tr>
            <w:tr w:rsidR="001E0487" w:rsidRPr="00E608F6" w14:paraId="6DEAB897" w14:textId="77777777" w:rsidTr="00A17DFD">
              <w:tc>
                <w:tcPr>
                  <w:tcW w:w="990" w:type="dxa"/>
                </w:tcPr>
                <w:p w14:paraId="2EB3413E" w14:textId="77777777" w:rsidR="001E0487" w:rsidRPr="00E608F6" w:rsidRDefault="001E0487" w:rsidP="001E0487">
                  <w:pPr>
                    <w:bidi/>
                    <w:jc w:val="center"/>
                    <w:rPr>
                      <w:rStyle w:val="Strong"/>
                      <w:rFonts w:cs="B Nazanin"/>
                      <w:rtl/>
                      <w:lang w:bidi="fa-IR"/>
                    </w:rPr>
                  </w:pPr>
                  <w:r w:rsidRPr="00E608F6">
                    <w:rPr>
                      <w:rStyle w:val="Strong"/>
                      <w:rFonts w:cs="B Nazanin" w:hint="cs"/>
                      <w:rtl/>
                      <w:lang w:bidi="fa-IR"/>
                    </w:rPr>
                    <w:t>7</w:t>
                  </w:r>
                </w:p>
              </w:tc>
              <w:tc>
                <w:tcPr>
                  <w:tcW w:w="1080" w:type="dxa"/>
                </w:tcPr>
                <w:p w14:paraId="2DDABDC4" w14:textId="77777777" w:rsidR="001E0487" w:rsidRPr="00E608F6" w:rsidRDefault="001E0487" w:rsidP="001E0487">
                  <w:pPr>
                    <w:bidi/>
                    <w:jc w:val="center"/>
                    <w:rPr>
                      <w:rStyle w:val="Strong"/>
                      <w:rFonts w:cs="B Nazanin"/>
                      <w:rtl/>
                      <w:lang w:bidi="fa-IR"/>
                    </w:rPr>
                  </w:pPr>
                  <w:r w:rsidRPr="00E608F6">
                    <w:rPr>
                      <w:rStyle w:val="Strong"/>
                      <w:rFonts w:cs="B Nazanin" w:hint="cs"/>
                      <w:rtl/>
                      <w:lang w:bidi="fa-IR"/>
                    </w:rPr>
                    <w:t>6</w:t>
                  </w:r>
                </w:p>
              </w:tc>
              <w:tc>
                <w:tcPr>
                  <w:tcW w:w="1080" w:type="dxa"/>
                </w:tcPr>
                <w:p w14:paraId="3BAEE4AA" w14:textId="77777777" w:rsidR="001E0487" w:rsidRPr="00E608F6" w:rsidRDefault="001E0487" w:rsidP="001E0487">
                  <w:pPr>
                    <w:bidi/>
                    <w:jc w:val="center"/>
                    <w:rPr>
                      <w:rStyle w:val="Strong"/>
                      <w:rFonts w:cs="B Nazanin"/>
                      <w:rtl/>
                      <w:lang w:bidi="fa-IR"/>
                    </w:rPr>
                  </w:pPr>
                  <w:r w:rsidRPr="00E608F6">
                    <w:rPr>
                      <w:rStyle w:val="Strong"/>
                      <w:rFonts w:cs="B Nazanin" w:hint="cs"/>
                      <w:rtl/>
                      <w:lang w:bidi="fa-IR"/>
                    </w:rPr>
                    <w:t>12</w:t>
                  </w:r>
                </w:p>
              </w:tc>
              <w:tc>
                <w:tcPr>
                  <w:tcW w:w="1170" w:type="dxa"/>
                </w:tcPr>
                <w:p w14:paraId="3F872D24" w14:textId="77777777" w:rsidR="001E0487" w:rsidRPr="00E608F6" w:rsidRDefault="001E0487" w:rsidP="001E0487">
                  <w:pPr>
                    <w:bidi/>
                    <w:jc w:val="center"/>
                    <w:rPr>
                      <w:rStyle w:val="Strong"/>
                      <w:rFonts w:cs="B Nazanin"/>
                      <w:rtl/>
                      <w:lang w:bidi="fa-IR"/>
                    </w:rPr>
                  </w:pPr>
                  <w:r w:rsidRPr="00E608F6">
                    <w:rPr>
                      <w:rStyle w:val="Strong"/>
                      <w:rFonts w:cs="B Nazanin" w:hint="cs"/>
                      <w:rtl/>
                      <w:lang w:bidi="fa-IR"/>
                    </w:rPr>
                    <w:t>10</w:t>
                  </w:r>
                </w:p>
              </w:tc>
              <w:tc>
                <w:tcPr>
                  <w:tcW w:w="974" w:type="dxa"/>
                </w:tcPr>
                <w:p w14:paraId="3FDBA0AF" w14:textId="77777777" w:rsidR="001E0487" w:rsidRPr="00E608F6" w:rsidRDefault="001E0487" w:rsidP="001E0487">
                  <w:pPr>
                    <w:bidi/>
                    <w:jc w:val="center"/>
                    <w:rPr>
                      <w:rStyle w:val="Strong"/>
                      <w:rFonts w:cs="B Nazanin"/>
                      <w:rtl/>
                      <w:lang w:bidi="fa-IR"/>
                    </w:rPr>
                  </w:pPr>
                  <w:r w:rsidRPr="00E608F6">
                    <w:rPr>
                      <w:rStyle w:val="Strong"/>
                      <w:rFonts w:cs="B Nazanin" w:hint="cs"/>
                      <w:rtl/>
                      <w:lang w:bidi="fa-IR"/>
                    </w:rPr>
                    <w:t>14</w:t>
                  </w:r>
                </w:p>
              </w:tc>
              <w:tc>
                <w:tcPr>
                  <w:tcW w:w="1582" w:type="dxa"/>
                </w:tcPr>
                <w:p w14:paraId="67B034E9" w14:textId="77777777" w:rsidR="001E0487" w:rsidRPr="00E608F6" w:rsidRDefault="001E0487" w:rsidP="001E0487">
                  <w:pPr>
                    <w:bidi/>
                    <w:jc w:val="right"/>
                    <w:rPr>
                      <w:rStyle w:val="Strong"/>
                      <w:rFonts w:cs="B Nazanin"/>
                      <w:rtl/>
                      <w:lang w:bidi="fa-IR"/>
                    </w:rPr>
                  </w:pPr>
                  <w:r w:rsidRPr="00E608F6">
                    <w:rPr>
                      <w:rStyle w:val="Strong"/>
                      <w:rFonts w:cs="B Nazanin" w:hint="cs"/>
                      <w:rtl/>
                      <w:lang w:bidi="fa-IR"/>
                    </w:rPr>
                    <w:t>میزان بارندگی</w:t>
                  </w:r>
                </w:p>
              </w:tc>
            </w:tr>
          </w:tbl>
          <w:p w14:paraId="60B872E9" w14:textId="77777777" w:rsidR="001E0487" w:rsidRPr="00E608F6" w:rsidRDefault="001E0487" w:rsidP="001E0487">
            <w:pPr>
              <w:bidi/>
              <w:rPr>
                <w:rFonts w:cs="B Nazanin"/>
                <w:b/>
                <w:bCs/>
                <w:rtl/>
              </w:rPr>
            </w:pPr>
          </w:p>
          <w:p w14:paraId="1F1D50CE" w14:textId="77777777" w:rsidR="001E0487" w:rsidRPr="00E608F6" w:rsidRDefault="001E0487" w:rsidP="001E0487">
            <w:pPr>
              <w:tabs>
                <w:tab w:val="left" w:pos="2809"/>
              </w:tabs>
              <w:bidi/>
              <w:rPr>
                <w:rFonts w:cs="B Nazanin"/>
                <w:b/>
                <w:bCs/>
                <w:rtl/>
              </w:rPr>
            </w:pPr>
          </w:p>
          <w:p w14:paraId="42B1A17D" w14:textId="77777777" w:rsidR="001E0487" w:rsidRPr="00E608F6" w:rsidRDefault="001E0487" w:rsidP="001E0487">
            <w:pPr>
              <w:bidi/>
              <w:rPr>
                <w:rStyle w:val="Strong"/>
                <w:rFonts w:cs="B Nazanin"/>
                <w:rtl/>
                <w:lang w:bidi="fa-IR"/>
              </w:rPr>
            </w:pPr>
          </w:p>
          <w:p w14:paraId="338D0A28" w14:textId="77777777" w:rsidR="001E0487" w:rsidRPr="00E608F6" w:rsidRDefault="001E0487" w:rsidP="001E0487">
            <w:pPr>
              <w:bidi/>
              <w:rPr>
                <w:rStyle w:val="Strong"/>
                <w:rFonts w:cs="B Nazanin"/>
                <w:rtl/>
                <w:lang w:bidi="fa-IR"/>
              </w:rPr>
            </w:pPr>
            <w:r w:rsidRPr="00E608F6">
              <w:rPr>
                <w:rStyle w:val="Strong"/>
                <w:rFonts w:cs="B Nazanin" w:hint="cs"/>
                <w:rtl/>
                <w:lang w:bidi="fa-IR"/>
              </w:rPr>
              <w:t>ب) بیشترین بارندگی در کدام ماه بوده است؟</w:t>
            </w:r>
          </w:p>
          <w:p w14:paraId="7DB44F1D" w14:textId="528778F6" w:rsidR="001E0487" w:rsidRPr="00E608F6" w:rsidRDefault="001E0487" w:rsidP="00806DC7">
            <w:pPr>
              <w:bidi/>
              <w:rPr>
                <w:rFonts w:cs="0 Nazanin Bold" w:hint="cs"/>
                <w:noProof/>
                <w:rtl/>
                <w:lang w:bidi="fa-IR"/>
              </w:rPr>
            </w:pPr>
            <w:r w:rsidRPr="00E608F6">
              <w:rPr>
                <w:rStyle w:val="Strong"/>
                <w:rFonts w:cs="B Nazanin" w:hint="cs"/>
                <w:rtl/>
                <w:lang w:bidi="fa-IR"/>
              </w:rPr>
              <w:t>ج) بیشترین تغییرات در کدام دو ماه پشت سر هم بوده است؟</w:t>
            </w:r>
          </w:p>
        </w:tc>
      </w:tr>
    </w:tbl>
    <w:p w14:paraId="367624D5" w14:textId="11571B23" w:rsidR="002C762D" w:rsidRPr="007A420E" w:rsidRDefault="002C762D" w:rsidP="00883F10">
      <w:pPr>
        <w:bidi/>
        <w:rPr>
          <w:rFonts w:cs="B Nazanin"/>
          <w:sz w:val="2"/>
          <w:szCs w:val="2"/>
          <w:lang w:bidi="fa-IR"/>
        </w:rPr>
      </w:pPr>
    </w:p>
    <w:sectPr w:rsidR="002C762D" w:rsidRPr="007A420E" w:rsidSect="0071447D">
      <w:headerReference w:type="even" r:id="rId178"/>
      <w:headerReference w:type="default" r:id="rId179"/>
      <w:footerReference w:type="default" r:id="rId180"/>
      <w:pgSz w:w="11907" w:h="16839" w:code="9"/>
      <w:pgMar w:top="68" w:right="1207" w:bottom="284" w:left="811" w:header="340" w:footer="0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8753717" w14:textId="77777777" w:rsidR="00F9215D" w:rsidRDefault="00F9215D" w:rsidP="001B4C7C">
      <w:r>
        <w:separator/>
      </w:r>
    </w:p>
  </w:endnote>
  <w:endnote w:type="continuationSeparator" w:id="0">
    <w:p w14:paraId="7432A094" w14:textId="77777777" w:rsidR="00F9215D" w:rsidRDefault="00F9215D" w:rsidP="001B4C7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3" w:usb1="10000000" w:usb2="00000000" w:usb3="00000000" w:csb0="80000001" w:csb1="00000000"/>
  </w:font>
  <w:font w:name="B Nazanin">
    <w:panose1 w:val="00000400000000000000"/>
    <w:charset w:val="B2"/>
    <w:family w:val="auto"/>
    <w:pitch w:val="variable"/>
    <w:sig w:usb0="00002001" w:usb1="80000000" w:usb2="00000008" w:usb3="00000000" w:csb0="00000040" w:csb1="00000000"/>
    <w:embedRegular r:id="rId1" w:fontKey="{F280A3FA-3924-4016-AA2D-AC140C47C18D}"/>
    <w:embedBold r:id="rId2" w:fontKey="{A9F2F782-520A-4BBC-A27C-54E074741000}"/>
    <w:embedBoldItalic r:id="rId3" w:fontKey="{C55D32D2-6C56-410E-8CE4-310C19B7362D}"/>
  </w:font>
  <w:font w:name="Sahel SemiBold">
    <w:panose1 w:val="020B0603030804020204"/>
    <w:charset w:val="00"/>
    <w:family w:val="swiss"/>
    <w:pitch w:val="variable"/>
    <w:sig w:usb0="80002003" w:usb1="80000000" w:usb2="00000008" w:usb3="00000000" w:csb0="00000041" w:csb1="00000000"/>
    <w:embedRegular r:id="rId4" w:fontKey="{2ACCC865-999E-46B4-8D47-28864E5E2D23}"/>
    <w:embedBold r:id="rId5" w:fontKey="{A544E0CF-7088-42F9-84C5-8F0588F64F34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6" w:fontKey="{8F7D9FB0-0C47-4386-84BE-5B80AD9E3715}"/>
    <w:embedBold r:id="rId7" w:fontKey="{B69BB9A9-E0E6-4345-A976-89BE7B1C9D55}"/>
    <w:embedItalic r:id="rId8" w:fontKey="{FD747BDF-DBD9-486F-9F99-C6DA12CE86B8}"/>
    <w:embedBoldItalic r:id="rId9" w:fontKey="{B7B91E83-6F6F-49C6-8F95-FFB708BFCDBE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10" w:fontKey="{B6831A42-1F18-46FC-ABFD-8D20147C6D38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1" w:fontKey="{53D25525-40FE-4B79-A298-B2E807B55F28}"/>
    <w:embedItalic r:id="rId12" w:fontKey="{BB3A1551-F094-4395-B967-B4655370F847}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  <w:embedRegular r:id="rId13" w:fontKey="{201DDC86-7627-45A1-A263-6EA786999144}"/>
  </w:font>
  <w:font w:name="IPT.Nazanin">
    <w:altName w:val="Euclid Extra"/>
    <w:charset w:val="02"/>
    <w:family w:val="auto"/>
    <w:pitch w:val="variable"/>
    <w:sig w:usb0="00000000" w:usb1="10000000" w:usb2="00000000" w:usb3="00000000" w:csb0="80000000" w:csb1="00000000"/>
  </w:font>
  <w:font w:name="0 Nazanin Bold">
    <w:panose1 w:val="00000700000000000000"/>
    <w:charset w:val="B2"/>
    <w:family w:val="auto"/>
    <w:pitch w:val="variable"/>
    <w:sig w:usb0="00002001" w:usb1="80000000" w:usb2="00000008" w:usb3="00000000" w:csb0="00000040" w:csb1="00000000"/>
    <w:embedRegular r:id="rId14" w:fontKey="{44FDD67D-63A2-42E5-8063-63CDE7CCE70D}"/>
    <w:embedBold r:id="rId15" w:fontKey="{BE3E86F1-D38B-42DC-918E-AFCC4ADE062F}"/>
  </w:font>
  <w:font w:name="Shabnam">
    <w:panose1 w:val="020B0603030804020204"/>
    <w:charset w:val="00"/>
    <w:family w:val="swiss"/>
    <w:pitch w:val="variable"/>
    <w:sig w:usb0="80002003" w:usb1="80000000" w:usb2="00000008" w:usb3="00000000" w:csb0="00000041" w:csb1="00000000"/>
    <w:embedRegular r:id="rId16" w:fontKey="{FF904CFD-0A6B-4109-8073-FDB30D829B16}"/>
    <w:embedBold r:id="rId17" w:fontKey="{4E3DC23A-FD2A-4DCB-AD4D-05C37E830033}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Italic r:id="rId18" w:fontKey="{478A3AFE-E150-4E5B-AE94-FFC0FFD7397B}"/>
  </w:font>
  <w:font w:name="B Koodak">
    <w:panose1 w:val="00000700000000000000"/>
    <w:charset w:val="B2"/>
    <w:family w:val="auto"/>
    <w:pitch w:val="variable"/>
    <w:sig w:usb0="00002001" w:usb1="80000000" w:usb2="00000008" w:usb3="00000000" w:csb0="00000040" w:csb1="00000000"/>
    <w:embedBold r:id="rId19" w:fontKey="{5E5F4C8B-2D8C-490D-9EE8-2965B7167E6F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C68E4EB" w14:textId="2A2C8DFD" w:rsidR="001E0487" w:rsidRDefault="001E0487">
    <w:pPr>
      <w:pStyle w:val="Footer"/>
      <w:jc w:val="center"/>
    </w:pPr>
    <w:r>
      <w:rPr>
        <w:rFonts w:hint="cs"/>
        <w:rtl/>
      </w:rPr>
      <w:t xml:space="preserve"> </w:t>
    </w:r>
    <w:sdt>
      <w:sdtPr>
        <w:id w:val="847525492"/>
        <w:docPartObj>
          <w:docPartGallery w:val="Page Numbers (Bottom of Page)"/>
          <w:docPartUnique/>
        </w:docPartObj>
      </w:sdtPr>
      <w:sdtEndPr>
        <w:rPr>
          <w:noProof/>
        </w:rPr>
      </w:sdtEndPr>
      <w:sdtContent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1</w:t>
        </w:r>
        <w:r>
          <w:rPr>
            <w:noProof/>
          </w:rPr>
          <w:fldChar w:fldCharType="end"/>
        </w:r>
        <w:r>
          <w:rPr>
            <w:rFonts w:hint="cs"/>
            <w:noProof/>
            <w:rtl/>
          </w:rPr>
          <w:t xml:space="preserve"> از </w:t>
        </w:r>
        <w:r>
          <w:rPr>
            <w:noProof/>
            <w:rtl/>
          </w:rPr>
          <w:fldChar w:fldCharType="begin"/>
        </w:r>
        <w:r>
          <w:rPr>
            <w:noProof/>
            <w:rtl/>
          </w:rPr>
          <w:instrText xml:space="preserve"> </w:instrText>
        </w:r>
        <w:r>
          <w:rPr>
            <w:noProof/>
          </w:rPr>
          <w:instrText>NUMPAGES   \* MERGEFORMAT</w:instrText>
        </w:r>
        <w:r>
          <w:rPr>
            <w:noProof/>
            <w:rtl/>
          </w:rPr>
          <w:instrText xml:space="preserve"> </w:instrText>
        </w:r>
        <w:r>
          <w:rPr>
            <w:noProof/>
            <w:rtl/>
          </w:rPr>
          <w:fldChar w:fldCharType="separate"/>
        </w:r>
        <w:r>
          <w:rPr>
            <w:noProof/>
          </w:rPr>
          <w:t>4</w:t>
        </w:r>
        <w:r>
          <w:rPr>
            <w:noProof/>
            <w:rtl/>
          </w:rPr>
          <w:fldChar w:fldCharType="end"/>
        </w:r>
      </w:sdtContent>
    </w:sdt>
  </w:p>
  <w:p w14:paraId="22E38FB6" w14:textId="77777777" w:rsidR="001E0487" w:rsidRDefault="001E0487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90F66DD" w14:textId="77777777" w:rsidR="00F9215D" w:rsidRDefault="00F9215D" w:rsidP="001B4C7C">
      <w:r>
        <w:separator/>
      </w:r>
    </w:p>
  </w:footnote>
  <w:footnote w:type="continuationSeparator" w:id="0">
    <w:p w14:paraId="6D7F0A68" w14:textId="77777777" w:rsidR="00F9215D" w:rsidRDefault="00F9215D" w:rsidP="001B4C7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171C8BC" w14:textId="7C095B62" w:rsidR="001E0487" w:rsidRDefault="001E0487" w:rsidP="00BB5075">
    <w:pPr>
      <w:pStyle w:val="Header"/>
      <w:tabs>
        <w:tab w:val="clear" w:pos="4680"/>
        <w:tab w:val="clear" w:pos="9360"/>
        <w:tab w:val="left" w:pos="8535"/>
      </w:tabs>
    </w:pPr>
    <w:r>
      <w:tab/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18AF8AA" w14:textId="4D4B06D9" w:rsidR="001E0487" w:rsidRDefault="001E0487" w:rsidP="00325DB6">
    <w:pPr>
      <w:pStyle w:val="Header"/>
      <w:tabs>
        <w:tab w:val="clear" w:pos="4680"/>
        <w:tab w:val="clear" w:pos="9360"/>
        <w:tab w:val="left" w:pos="5475"/>
      </w:tabs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B9E3B56"/>
    <w:multiLevelType w:val="hybridMultilevel"/>
    <w:tmpl w:val="31EC94F0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5672B44"/>
    <w:multiLevelType w:val="hybridMultilevel"/>
    <w:tmpl w:val="EB42E75E"/>
    <w:lvl w:ilvl="0" w:tplc="51128B78">
      <w:start w:val="1"/>
      <w:numFmt w:val="decimal"/>
      <w:suff w:val="nothing"/>
      <w:lvlText w:val="%1)"/>
      <w:lvlJc w:val="left"/>
      <w:pPr>
        <w:ind w:left="360" w:hanging="360"/>
      </w:pPr>
      <w:rPr>
        <w:rFonts w:cs="B Nazanin" w:hint="default"/>
        <w:b/>
        <w:bCs/>
        <w:sz w:val="28"/>
        <w:szCs w:val="28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263E4453"/>
    <w:multiLevelType w:val="hybridMultilevel"/>
    <w:tmpl w:val="B4303B8C"/>
    <w:lvl w:ilvl="0" w:tplc="C0C61532">
      <w:start w:val="1"/>
      <w:numFmt w:val="decimal"/>
      <w:lvlText w:val="%1"/>
      <w:lvlJc w:val="left"/>
      <w:pPr>
        <w:ind w:left="360" w:hanging="360"/>
      </w:pPr>
      <w:rPr>
        <w:rFonts w:ascii="Sahel SemiBold" w:hAnsi="Sahel SemiBold" w:cs="Sahel SemiBold" w:hint="default"/>
        <w:bCs/>
        <w:iCs w:val="0"/>
        <w:sz w:val="26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BBA0DAB"/>
    <w:multiLevelType w:val="hybridMultilevel"/>
    <w:tmpl w:val="C240BEB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0"/>
  </w:num>
  <w:num w:numId="3">
    <w:abstractNumId w:val="2"/>
  </w:num>
  <w:num w:numId="4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embedTrueTypeFonts/>
  <w:proofState w:spelling="clean" w:grammar="clean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rawingGridHorizontalSpacing w:val="120"/>
  <w:displayHorizontalDrawingGridEvery w:val="2"/>
  <w:displayVertic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F37B6"/>
    <w:rsid w:val="000019B5"/>
    <w:rsid w:val="0000267F"/>
    <w:rsid w:val="000027B4"/>
    <w:rsid w:val="0000414D"/>
    <w:rsid w:val="000051E2"/>
    <w:rsid w:val="0000523C"/>
    <w:rsid w:val="00005D0D"/>
    <w:rsid w:val="00006674"/>
    <w:rsid w:val="00006C7C"/>
    <w:rsid w:val="00012671"/>
    <w:rsid w:val="0001315C"/>
    <w:rsid w:val="000131B1"/>
    <w:rsid w:val="00015F4D"/>
    <w:rsid w:val="00020040"/>
    <w:rsid w:val="00025441"/>
    <w:rsid w:val="000272C7"/>
    <w:rsid w:val="00032553"/>
    <w:rsid w:val="00034A1F"/>
    <w:rsid w:val="00035FFC"/>
    <w:rsid w:val="00036082"/>
    <w:rsid w:val="000362C7"/>
    <w:rsid w:val="00036F4A"/>
    <w:rsid w:val="00040843"/>
    <w:rsid w:val="00040990"/>
    <w:rsid w:val="00040D12"/>
    <w:rsid w:val="0004137A"/>
    <w:rsid w:val="00044D1A"/>
    <w:rsid w:val="00046478"/>
    <w:rsid w:val="00046487"/>
    <w:rsid w:val="000555DF"/>
    <w:rsid w:val="000562A5"/>
    <w:rsid w:val="00056869"/>
    <w:rsid w:val="00057E21"/>
    <w:rsid w:val="00061CB0"/>
    <w:rsid w:val="000641A1"/>
    <w:rsid w:val="00064506"/>
    <w:rsid w:val="00064DA7"/>
    <w:rsid w:val="000650A7"/>
    <w:rsid w:val="00066331"/>
    <w:rsid w:val="00072D8F"/>
    <w:rsid w:val="00074554"/>
    <w:rsid w:val="00083052"/>
    <w:rsid w:val="00084556"/>
    <w:rsid w:val="0008508F"/>
    <w:rsid w:val="0008767E"/>
    <w:rsid w:val="00087C73"/>
    <w:rsid w:val="000911A3"/>
    <w:rsid w:val="00091544"/>
    <w:rsid w:val="0009313F"/>
    <w:rsid w:val="0009487E"/>
    <w:rsid w:val="000954B7"/>
    <w:rsid w:val="000A4149"/>
    <w:rsid w:val="000A4CC8"/>
    <w:rsid w:val="000A6BBD"/>
    <w:rsid w:val="000A760E"/>
    <w:rsid w:val="000B067B"/>
    <w:rsid w:val="000B113C"/>
    <w:rsid w:val="000B578B"/>
    <w:rsid w:val="000B7BC3"/>
    <w:rsid w:val="000C0CFE"/>
    <w:rsid w:val="000C2528"/>
    <w:rsid w:val="000D46D4"/>
    <w:rsid w:val="000D481E"/>
    <w:rsid w:val="000E1271"/>
    <w:rsid w:val="000E2779"/>
    <w:rsid w:val="000E2AB8"/>
    <w:rsid w:val="000E354A"/>
    <w:rsid w:val="000E3A66"/>
    <w:rsid w:val="000E3AE5"/>
    <w:rsid w:val="000E4CAC"/>
    <w:rsid w:val="000E4EA1"/>
    <w:rsid w:val="000E5189"/>
    <w:rsid w:val="000E5F38"/>
    <w:rsid w:val="000E640F"/>
    <w:rsid w:val="000F0BE8"/>
    <w:rsid w:val="000F1973"/>
    <w:rsid w:val="000F416B"/>
    <w:rsid w:val="000F56F8"/>
    <w:rsid w:val="0010268E"/>
    <w:rsid w:val="001029A4"/>
    <w:rsid w:val="001050BB"/>
    <w:rsid w:val="00106681"/>
    <w:rsid w:val="00106C10"/>
    <w:rsid w:val="001104D2"/>
    <w:rsid w:val="0011205C"/>
    <w:rsid w:val="0011673A"/>
    <w:rsid w:val="001170AC"/>
    <w:rsid w:val="001202D7"/>
    <w:rsid w:val="001218EB"/>
    <w:rsid w:val="0013413A"/>
    <w:rsid w:val="001341B6"/>
    <w:rsid w:val="00134701"/>
    <w:rsid w:val="0013545E"/>
    <w:rsid w:val="00137125"/>
    <w:rsid w:val="0014163D"/>
    <w:rsid w:val="00147185"/>
    <w:rsid w:val="00150DEE"/>
    <w:rsid w:val="00154636"/>
    <w:rsid w:val="0015712B"/>
    <w:rsid w:val="00162666"/>
    <w:rsid w:val="00162B99"/>
    <w:rsid w:val="00163179"/>
    <w:rsid w:val="00163FB7"/>
    <w:rsid w:val="00164118"/>
    <w:rsid w:val="00166A65"/>
    <w:rsid w:val="00167284"/>
    <w:rsid w:val="0017023C"/>
    <w:rsid w:val="00170BEC"/>
    <w:rsid w:val="00171D5E"/>
    <w:rsid w:val="001729FF"/>
    <w:rsid w:val="00174B46"/>
    <w:rsid w:val="0017625D"/>
    <w:rsid w:val="0018015C"/>
    <w:rsid w:val="00180409"/>
    <w:rsid w:val="00180B2D"/>
    <w:rsid w:val="00186F40"/>
    <w:rsid w:val="001878A1"/>
    <w:rsid w:val="00190C12"/>
    <w:rsid w:val="00193832"/>
    <w:rsid w:val="001940A6"/>
    <w:rsid w:val="001946FB"/>
    <w:rsid w:val="00195B33"/>
    <w:rsid w:val="0019700F"/>
    <w:rsid w:val="001A1036"/>
    <w:rsid w:val="001A42BD"/>
    <w:rsid w:val="001A454A"/>
    <w:rsid w:val="001A5F40"/>
    <w:rsid w:val="001B1BB1"/>
    <w:rsid w:val="001B1C67"/>
    <w:rsid w:val="001B34E7"/>
    <w:rsid w:val="001B3B1C"/>
    <w:rsid w:val="001B4C7C"/>
    <w:rsid w:val="001B6276"/>
    <w:rsid w:val="001B7F53"/>
    <w:rsid w:val="001C0336"/>
    <w:rsid w:val="001C0346"/>
    <w:rsid w:val="001C6E75"/>
    <w:rsid w:val="001C78F2"/>
    <w:rsid w:val="001C7977"/>
    <w:rsid w:val="001C7EA9"/>
    <w:rsid w:val="001D1CC7"/>
    <w:rsid w:val="001D260A"/>
    <w:rsid w:val="001D3721"/>
    <w:rsid w:val="001D5667"/>
    <w:rsid w:val="001D6700"/>
    <w:rsid w:val="001E019A"/>
    <w:rsid w:val="001E0487"/>
    <w:rsid w:val="001E0D32"/>
    <w:rsid w:val="001E166D"/>
    <w:rsid w:val="001E7990"/>
    <w:rsid w:val="001F6633"/>
    <w:rsid w:val="001F6FAE"/>
    <w:rsid w:val="002003BC"/>
    <w:rsid w:val="002015F0"/>
    <w:rsid w:val="0020192E"/>
    <w:rsid w:val="00203449"/>
    <w:rsid w:val="00204975"/>
    <w:rsid w:val="00205D05"/>
    <w:rsid w:val="00207CE9"/>
    <w:rsid w:val="00213369"/>
    <w:rsid w:val="0021709A"/>
    <w:rsid w:val="0021721E"/>
    <w:rsid w:val="002178F6"/>
    <w:rsid w:val="00232A52"/>
    <w:rsid w:val="002337CE"/>
    <w:rsid w:val="00233E62"/>
    <w:rsid w:val="00234FBD"/>
    <w:rsid w:val="002364F4"/>
    <w:rsid w:val="0023790B"/>
    <w:rsid w:val="00237CCF"/>
    <w:rsid w:val="00240690"/>
    <w:rsid w:val="00242ACA"/>
    <w:rsid w:val="0024634A"/>
    <w:rsid w:val="00255D5D"/>
    <w:rsid w:val="00255FCC"/>
    <w:rsid w:val="00263E3C"/>
    <w:rsid w:val="002643D7"/>
    <w:rsid w:val="002750BA"/>
    <w:rsid w:val="0027675E"/>
    <w:rsid w:val="002767F6"/>
    <w:rsid w:val="00276C24"/>
    <w:rsid w:val="0027793E"/>
    <w:rsid w:val="00280118"/>
    <w:rsid w:val="002808ED"/>
    <w:rsid w:val="0028276E"/>
    <w:rsid w:val="00290195"/>
    <w:rsid w:val="0029192B"/>
    <w:rsid w:val="00292BB0"/>
    <w:rsid w:val="00293DEA"/>
    <w:rsid w:val="002A0DEE"/>
    <w:rsid w:val="002A1E4B"/>
    <w:rsid w:val="002A3CFA"/>
    <w:rsid w:val="002A4CC6"/>
    <w:rsid w:val="002A7393"/>
    <w:rsid w:val="002B0080"/>
    <w:rsid w:val="002B2AEF"/>
    <w:rsid w:val="002B557D"/>
    <w:rsid w:val="002B7303"/>
    <w:rsid w:val="002C0100"/>
    <w:rsid w:val="002C19EE"/>
    <w:rsid w:val="002C269A"/>
    <w:rsid w:val="002C62D0"/>
    <w:rsid w:val="002C762D"/>
    <w:rsid w:val="002D4F3C"/>
    <w:rsid w:val="002E0002"/>
    <w:rsid w:val="002E117D"/>
    <w:rsid w:val="002E1D8C"/>
    <w:rsid w:val="002E4525"/>
    <w:rsid w:val="002E586A"/>
    <w:rsid w:val="002E5DAF"/>
    <w:rsid w:val="002E6906"/>
    <w:rsid w:val="002E6D86"/>
    <w:rsid w:val="002F0B80"/>
    <w:rsid w:val="002F145E"/>
    <w:rsid w:val="002F3EB6"/>
    <w:rsid w:val="002F4924"/>
    <w:rsid w:val="002F4D57"/>
    <w:rsid w:val="002F5ADB"/>
    <w:rsid w:val="002F6248"/>
    <w:rsid w:val="003013D2"/>
    <w:rsid w:val="00301714"/>
    <w:rsid w:val="0030375F"/>
    <w:rsid w:val="00305795"/>
    <w:rsid w:val="00306DA3"/>
    <w:rsid w:val="00311061"/>
    <w:rsid w:val="003112F5"/>
    <w:rsid w:val="003125DD"/>
    <w:rsid w:val="003129FD"/>
    <w:rsid w:val="0031360F"/>
    <w:rsid w:val="00325DB6"/>
    <w:rsid w:val="0032746C"/>
    <w:rsid w:val="00330CBB"/>
    <w:rsid w:val="00331240"/>
    <w:rsid w:val="003315C9"/>
    <w:rsid w:val="0033284C"/>
    <w:rsid w:val="003345C1"/>
    <w:rsid w:val="003369E9"/>
    <w:rsid w:val="00341C29"/>
    <w:rsid w:val="00343E20"/>
    <w:rsid w:val="003444B9"/>
    <w:rsid w:val="003465EA"/>
    <w:rsid w:val="003469C6"/>
    <w:rsid w:val="00350371"/>
    <w:rsid w:val="00356449"/>
    <w:rsid w:val="00357A12"/>
    <w:rsid w:val="00363E4C"/>
    <w:rsid w:val="00371AEE"/>
    <w:rsid w:val="003729CB"/>
    <w:rsid w:val="00372DBA"/>
    <w:rsid w:val="00380F82"/>
    <w:rsid w:val="00381272"/>
    <w:rsid w:val="00382745"/>
    <w:rsid w:val="00383555"/>
    <w:rsid w:val="00385997"/>
    <w:rsid w:val="003863F7"/>
    <w:rsid w:val="003864B9"/>
    <w:rsid w:val="00387049"/>
    <w:rsid w:val="003873ED"/>
    <w:rsid w:val="00390BC4"/>
    <w:rsid w:val="00391B35"/>
    <w:rsid w:val="0039413D"/>
    <w:rsid w:val="003944B2"/>
    <w:rsid w:val="00396262"/>
    <w:rsid w:val="00397086"/>
    <w:rsid w:val="003A0631"/>
    <w:rsid w:val="003A1BB7"/>
    <w:rsid w:val="003A3A7A"/>
    <w:rsid w:val="003B1476"/>
    <w:rsid w:val="003B25D5"/>
    <w:rsid w:val="003B3198"/>
    <w:rsid w:val="003B60F9"/>
    <w:rsid w:val="003C0390"/>
    <w:rsid w:val="003C3B80"/>
    <w:rsid w:val="003C5E12"/>
    <w:rsid w:val="003C6524"/>
    <w:rsid w:val="003D1E66"/>
    <w:rsid w:val="003D3047"/>
    <w:rsid w:val="003D64EB"/>
    <w:rsid w:val="003E1EDA"/>
    <w:rsid w:val="003E3272"/>
    <w:rsid w:val="003E54C9"/>
    <w:rsid w:val="003E582A"/>
    <w:rsid w:val="003E6DAA"/>
    <w:rsid w:val="003F3F06"/>
    <w:rsid w:val="003F617D"/>
    <w:rsid w:val="004022E3"/>
    <w:rsid w:val="0040336B"/>
    <w:rsid w:val="00404447"/>
    <w:rsid w:val="00411BCB"/>
    <w:rsid w:val="00416DA9"/>
    <w:rsid w:val="00424517"/>
    <w:rsid w:val="004251CE"/>
    <w:rsid w:val="004323ED"/>
    <w:rsid w:val="00435F92"/>
    <w:rsid w:val="004375D2"/>
    <w:rsid w:val="00443F27"/>
    <w:rsid w:val="004457C8"/>
    <w:rsid w:val="0044632F"/>
    <w:rsid w:val="00446A3F"/>
    <w:rsid w:val="004521CC"/>
    <w:rsid w:val="00454A77"/>
    <w:rsid w:val="00455A4C"/>
    <w:rsid w:val="00456388"/>
    <w:rsid w:val="00456EA2"/>
    <w:rsid w:val="004571E2"/>
    <w:rsid w:val="00465E88"/>
    <w:rsid w:val="004667EC"/>
    <w:rsid w:val="00467D15"/>
    <w:rsid w:val="00467D85"/>
    <w:rsid w:val="00471BEB"/>
    <w:rsid w:val="00471C6A"/>
    <w:rsid w:val="00472697"/>
    <w:rsid w:val="0047424A"/>
    <w:rsid w:val="00475ACD"/>
    <w:rsid w:val="004772F7"/>
    <w:rsid w:val="00481F04"/>
    <w:rsid w:val="00482C99"/>
    <w:rsid w:val="004856A0"/>
    <w:rsid w:val="0049163B"/>
    <w:rsid w:val="004929F3"/>
    <w:rsid w:val="004964BA"/>
    <w:rsid w:val="00497D5B"/>
    <w:rsid w:val="004A0667"/>
    <w:rsid w:val="004A11AF"/>
    <w:rsid w:val="004A1828"/>
    <w:rsid w:val="004A475E"/>
    <w:rsid w:val="004A5570"/>
    <w:rsid w:val="004B2A2E"/>
    <w:rsid w:val="004B629E"/>
    <w:rsid w:val="004C0A55"/>
    <w:rsid w:val="004C453B"/>
    <w:rsid w:val="004C6B87"/>
    <w:rsid w:val="004D1955"/>
    <w:rsid w:val="004D4418"/>
    <w:rsid w:val="004D7A67"/>
    <w:rsid w:val="004D7B38"/>
    <w:rsid w:val="004E1797"/>
    <w:rsid w:val="004E4508"/>
    <w:rsid w:val="004E7007"/>
    <w:rsid w:val="004F04C0"/>
    <w:rsid w:val="004F1D69"/>
    <w:rsid w:val="004F1F0A"/>
    <w:rsid w:val="00501633"/>
    <w:rsid w:val="00502A40"/>
    <w:rsid w:val="00502C38"/>
    <w:rsid w:val="00503305"/>
    <w:rsid w:val="00503A2B"/>
    <w:rsid w:val="005040F6"/>
    <w:rsid w:val="0050549C"/>
    <w:rsid w:val="00513D4B"/>
    <w:rsid w:val="005156DF"/>
    <w:rsid w:val="00515D4A"/>
    <w:rsid w:val="0051715B"/>
    <w:rsid w:val="00517FE4"/>
    <w:rsid w:val="00522585"/>
    <w:rsid w:val="00523486"/>
    <w:rsid w:val="00523DD3"/>
    <w:rsid w:val="00525EF9"/>
    <w:rsid w:val="00534F77"/>
    <w:rsid w:val="005440B0"/>
    <w:rsid w:val="005444B1"/>
    <w:rsid w:val="0054738F"/>
    <w:rsid w:val="00554E3B"/>
    <w:rsid w:val="00555188"/>
    <w:rsid w:val="00560731"/>
    <w:rsid w:val="00561BFA"/>
    <w:rsid w:val="005637CA"/>
    <w:rsid w:val="0057049F"/>
    <w:rsid w:val="005711B1"/>
    <w:rsid w:val="00572EC5"/>
    <w:rsid w:val="00572F0A"/>
    <w:rsid w:val="005812AC"/>
    <w:rsid w:val="00582934"/>
    <w:rsid w:val="00582B8D"/>
    <w:rsid w:val="00583613"/>
    <w:rsid w:val="00590852"/>
    <w:rsid w:val="00594969"/>
    <w:rsid w:val="00594CD0"/>
    <w:rsid w:val="005956DC"/>
    <w:rsid w:val="005A782B"/>
    <w:rsid w:val="005B3F55"/>
    <w:rsid w:val="005B58F6"/>
    <w:rsid w:val="005B6E19"/>
    <w:rsid w:val="005B735A"/>
    <w:rsid w:val="005C5073"/>
    <w:rsid w:val="005D7220"/>
    <w:rsid w:val="005E1517"/>
    <w:rsid w:val="005F7C6F"/>
    <w:rsid w:val="00601CE7"/>
    <w:rsid w:val="00602AF2"/>
    <w:rsid w:val="0060458F"/>
    <w:rsid w:val="00606094"/>
    <w:rsid w:val="006062F7"/>
    <w:rsid w:val="0061025E"/>
    <w:rsid w:val="00611594"/>
    <w:rsid w:val="006134E4"/>
    <w:rsid w:val="006222FF"/>
    <w:rsid w:val="00623677"/>
    <w:rsid w:val="00624E4E"/>
    <w:rsid w:val="00625B13"/>
    <w:rsid w:val="00625BA5"/>
    <w:rsid w:val="0063181D"/>
    <w:rsid w:val="006322D2"/>
    <w:rsid w:val="00632B13"/>
    <w:rsid w:val="00635FC8"/>
    <w:rsid w:val="006405FA"/>
    <w:rsid w:val="00643320"/>
    <w:rsid w:val="006438CA"/>
    <w:rsid w:val="0064681C"/>
    <w:rsid w:val="006511FA"/>
    <w:rsid w:val="00652C5B"/>
    <w:rsid w:val="00656195"/>
    <w:rsid w:val="0066031A"/>
    <w:rsid w:val="00661042"/>
    <w:rsid w:val="006611B4"/>
    <w:rsid w:val="00663761"/>
    <w:rsid w:val="00664103"/>
    <w:rsid w:val="00665FF7"/>
    <w:rsid w:val="006668DC"/>
    <w:rsid w:val="00666D73"/>
    <w:rsid w:val="0066772E"/>
    <w:rsid w:val="00667DF9"/>
    <w:rsid w:val="00670113"/>
    <w:rsid w:val="00671DFD"/>
    <w:rsid w:val="00672BDC"/>
    <w:rsid w:val="00681FAB"/>
    <w:rsid w:val="006854A4"/>
    <w:rsid w:val="00687CCE"/>
    <w:rsid w:val="006942FF"/>
    <w:rsid w:val="00695D3E"/>
    <w:rsid w:val="006966B7"/>
    <w:rsid w:val="006A3114"/>
    <w:rsid w:val="006A3F4E"/>
    <w:rsid w:val="006A4540"/>
    <w:rsid w:val="006B2CD8"/>
    <w:rsid w:val="006B509F"/>
    <w:rsid w:val="006B5AAF"/>
    <w:rsid w:val="006B6C7C"/>
    <w:rsid w:val="006C0652"/>
    <w:rsid w:val="006C68DD"/>
    <w:rsid w:val="006D3668"/>
    <w:rsid w:val="006D3C8A"/>
    <w:rsid w:val="006D4D38"/>
    <w:rsid w:val="006D691E"/>
    <w:rsid w:val="006E084A"/>
    <w:rsid w:val="006E262B"/>
    <w:rsid w:val="006E2BA2"/>
    <w:rsid w:val="006E3493"/>
    <w:rsid w:val="006E6141"/>
    <w:rsid w:val="006E6B9D"/>
    <w:rsid w:val="006F0B90"/>
    <w:rsid w:val="006F19D0"/>
    <w:rsid w:val="006F66D2"/>
    <w:rsid w:val="00700F18"/>
    <w:rsid w:val="007020A5"/>
    <w:rsid w:val="00703DF5"/>
    <w:rsid w:val="00704FE0"/>
    <w:rsid w:val="00705106"/>
    <w:rsid w:val="00710C3B"/>
    <w:rsid w:val="00710D2F"/>
    <w:rsid w:val="00713FD1"/>
    <w:rsid w:val="00713FF1"/>
    <w:rsid w:val="0071447D"/>
    <w:rsid w:val="00714FC7"/>
    <w:rsid w:val="0071779A"/>
    <w:rsid w:val="00722579"/>
    <w:rsid w:val="0072297B"/>
    <w:rsid w:val="00723016"/>
    <w:rsid w:val="00724714"/>
    <w:rsid w:val="0072491C"/>
    <w:rsid w:val="007259A9"/>
    <w:rsid w:val="007264A4"/>
    <w:rsid w:val="00730D54"/>
    <w:rsid w:val="00732CB9"/>
    <w:rsid w:val="00733436"/>
    <w:rsid w:val="007363B4"/>
    <w:rsid w:val="00741964"/>
    <w:rsid w:val="007442E1"/>
    <w:rsid w:val="00744EFF"/>
    <w:rsid w:val="00745976"/>
    <w:rsid w:val="00746413"/>
    <w:rsid w:val="00747157"/>
    <w:rsid w:val="00747579"/>
    <w:rsid w:val="007479C4"/>
    <w:rsid w:val="00750659"/>
    <w:rsid w:val="00753D7A"/>
    <w:rsid w:val="0075681C"/>
    <w:rsid w:val="00757F17"/>
    <w:rsid w:val="0076408D"/>
    <w:rsid w:val="00775163"/>
    <w:rsid w:val="007755FA"/>
    <w:rsid w:val="00781FA9"/>
    <w:rsid w:val="007848CC"/>
    <w:rsid w:val="007863F7"/>
    <w:rsid w:val="00790420"/>
    <w:rsid w:val="00796551"/>
    <w:rsid w:val="007A1581"/>
    <w:rsid w:val="007A420E"/>
    <w:rsid w:val="007A6D3A"/>
    <w:rsid w:val="007A73B3"/>
    <w:rsid w:val="007B1E09"/>
    <w:rsid w:val="007B2E4C"/>
    <w:rsid w:val="007B374C"/>
    <w:rsid w:val="007B62B7"/>
    <w:rsid w:val="007B74A4"/>
    <w:rsid w:val="007B76CC"/>
    <w:rsid w:val="007C181F"/>
    <w:rsid w:val="007C2775"/>
    <w:rsid w:val="007C7D36"/>
    <w:rsid w:val="007D1D2B"/>
    <w:rsid w:val="007E0101"/>
    <w:rsid w:val="007E0348"/>
    <w:rsid w:val="007E2AF9"/>
    <w:rsid w:val="007E510E"/>
    <w:rsid w:val="007E62B3"/>
    <w:rsid w:val="007E6CBC"/>
    <w:rsid w:val="007E6EC5"/>
    <w:rsid w:val="007E6FD9"/>
    <w:rsid w:val="007F034C"/>
    <w:rsid w:val="007F2366"/>
    <w:rsid w:val="007F3155"/>
    <w:rsid w:val="007F37B6"/>
    <w:rsid w:val="007F600A"/>
    <w:rsid w:val="00800978"/>
    <w:rsid w:val="00805C27"/>
    <w:rsid w:val="00806DC7"/>
    <w:rsid w:val="0081216E"/>
    <w:rsid w:val="0081337B"/>
    <w:rsid w:val="00815C8E"/>
    <w:rsid w:val="008171FD"/>
    <w:rsid w:val="0081779A"/>
    <w:rsid w:val="00821890"/>
    <w:rsid w:val="00821EE1"/>
    <w:rsid w:val="00824356"/>
    <w:rsid w:val="00827456"/>
    <w:rsid w:val="008319B2"/>
    <w:rsid w:val="0083214D"/>
    <w:rsid w:val="00834C3D"/>
    <w:rsid w:val="00840378"/>
    <w:rsid w:val="00840A92"/>
    <w:rsid w:val="008419D9"/>
    <w:rsid w:val="0084207A"/>
    <w:rsid w:val="00844F45"/>
    <w:rsid w:val="008468D2"/>
    <w:rsid w:val="00847155"/>
    <w:rsid w:val="008471F2"/>
    <w:rsid w:val="00847F9A"/>
    <w:rsid w:val="008531E2"/>
    <w:rsid w:val="0085486D"/>
    <w:rsid w:val="008550C7"/>
    <w:rsid w:val="00860584"/>
    <w:rsid w:val="00863AAF"/>
    <w:rsid w:val="008679EC"/>
    <w:rsid w:val="00870149"/>
    <w:rsid w:val="00872AE3"/>
    <w:rsid w:val="00873CFD"/>
    <w:rsid w:val="0087452E"/>
    <w:rsid w:val="00876B7D"/>
    <w:rsid w:val="00877132"/>
    <w:rsid w:val="00877F1E"/>
    <w:rsid w:val="008809C0"/>
    <w:rsid w:val="00881FB4"/>
    <w:rsid w:val="00883F10"/>
    <w:rsid w:val="00885DD9"/>
    <w:rsid w:val="00886927"/>
    <w:rsid w:val="00887DD4"/>
    <w:rsid w:val="00891281"/>
    <w:rsid w:val="00893540"/>
    <w:rsid w:val="0089497E"/>
    <w:rsid w:val="00894F70"/>
    <w:rsid w:val="008979E0"/>
    <w:rsid w:val="00897B3F"/>
    <w:rsid w:val="008A10F2"/>
    <w:rsid w:val="008A1AC8"/>
    <w:rsid w:val="008A1C86"/>
    <w:rsid w:val="008A55D1"/>
    <w:rsid w:val="008B1195"/>
    <w:rsid w:val="008B221A"/>
    <w:rsid w:val="008B372A"/>
    <w:rsid w:val="008B4F1F"/>
    <w:rsid w:val="008B74DF"/>
    <w:rsid w:val="008B7A76"/>
    <w:rsid w:val="008C065A"/>
    <w:rsid w:val="008C15C9"/>
    <w:rsid w:val="008C2A06"/>
    <w:rsid w:val="008C32A4"/>
    <w:rsid w:val="008D0CE9"/>
    <w:rsid w:val="008D1F49"/>
    <w:rsid w:val="008D2F74"/>
    <w:rsid w:val="008D55CF"/>
    <w:rsid w:val="008D5C42"/>
    <w:rsid w:val="008D5D69"/>
    <w:rsid w:val="008D6FF3"/>
    <w:rsid w:val="008D767B"/>
    <w:rsid w:val="008E2947"/>
    <w:rsid w:val="008E2C12"/>
    <w:rsid w:val="008E426E"/>
    <w:rsid w:val="008F5242"/>
    <w:rsid w:val="008F74E0"/>
    <w:rsid w:val="0090417A"/>
    <w:rsid w:val="0090445D"/>
    <w:rsid w:val="00905A5F"/>
    <w:rsid w:val="00907A87"/>
    <w:rsid w:val="00911E92"/>
    <w:rsid w:val="0091311B"/>
    <w:rsid w:val="0091459E"/>
    <w:rsid w:val="00920F69"/>
    <w:rsid w:val="0092105B"/>
    <w:rsid w:val="0092206E"/>
    <w:rsid w:val="00922A9D"/>
    <w:rsid w:val="00926ACD"/>
    <w:rsid w:val="00927137"/>
    <w:rsid w:val="009275CD"/>
    <w:rsid w:val="00930235"/>
    <w:rsid w:val="00930B2B"/>
    <w:rsid w:val="00932497"/>
    <w:rsid w:val="00937D1B"/>
    <w:rsid w:val="009402E9"/>
    <w:rsid w:val="009432BB"/>
    <w:rsid w:val="00943581"/>
    <w:rsid w:val="0094549D"/>
    <w:rsid w:val="00947277"/>
    <w:rsid w:val="00952F67"/>
    <w:rsid w:val="0095786F"/>
    <w:rsid w:val="00960376"/>
    <w:rsid w:val="009606E2"/>
    <w:rsid w:val="0096248F"/>
    <w:rsid w:val="009671E9"/>
    <w:rsid w:val="00970C7B"/>
    <w:rsid w:val="00972818"/>
    <w:rsid w:val="00972BFB"/>
    <w:rsid w:val="00973A8E"/>
    <w:rsid w:val="0097424E"/>
    <w:rsid w:val="0097606B"/>
    <w:rsid w:val="009806EE"/>
    <w:rsid w:val="00982612"/>
    <w:rsid w:val="00986160"/>
    <w:rsid w:val="0099119F"/>
    <w:rsid w:val="00993137"/>
    <w:rsid w:val="00993221"/>
    <w:rsid w:val="0099513C"/>
    <w:rsid w:val="009956E9"/>
    <w:rsid w:val="009A0993"/>
    <w:rsid w:val="009A1F59"/>
    <w:rsid w:val="009A3B15"/>
    <w:rsid w:val="009A3FB3"/>
    <w:rsid w:val="009A676C"/>
    <w:rsid w:val="009B0DF1"/>
    <w:rsid w:val="009B2503"/>
    <w:rsid w:val="009B2674"/>
    <w:rsid w:val="009B79C7"/>
    <w:rsid w:val="009C1BC7"/>
    <w:rsid w:val="009C5412"/>
    <w:rsid w:val="009C548E"/>
    <w:rsid w:val="009C5A8F"/>
    <w:rsid w:val="009D01B5"/>
    <w:rsid w:val="009D055D"/>
    <w:rsid w:val="009D3127"/>
    <w:rsid w:val="009D4D0A"/>
    <w:rsid w:val="009D68BE"/>
    <w:rsid w:val="009E0BD1"/>
    <w:rsid w:val="009E24FC"/>
    <w:rsid w:val="009E2BCB"/>
    <w:rsid w:val="009E413F"/>
    <w:rsid w:val="009E49CD"/>
    <w:rsid w:val="009E5F2C"/>
    <w:rsid w:val="009F2B4D"/>
    <w:rsid w:val="009F42D1"/>
    <w:rsid w:val="009F6EF9"/>
    <w:rsid w:val="00A00088"/>
    <w:rsid w:val="00A011BF"/>
    <w:rsid w:val="00A012FB"/>
    <w:rsid w:val="00A0174B"/>
    <w:rsid w:val="00A025B2"/>
    <w:rsid w:val="00A03395"/>
    <w:rsid w:val="00A068C5"/>
    <w:rsid w:val="00A06A50"/>
    <w:rsid w:val="00A118F6"/>
    <w:rsid w:val="00A12C13"/>
    <w:rsid w:val="00A13968"/>
    <w:rsid w:val="00A1629D"/>
    <w:rsid w:val="00A17DFD"/>
    <w:rsid w:val="00A2013F"/>
    <w:rsid w:val="00A21ADE"/>
    <w:rsid w:val="00A22892"/>
    <w:rsid w:val="00A22D2D"/>
    <w:rsid w:val="00A231C8"/>
    <w:rsid w:val="00A24CEF"/>
    <w:rsid w:val="00A255BA"/>
    <w:rsid w:val="00A258F6"/>
    <w:rsid w:val="00A25B27"/>
    <w:rsid w:val="00A26AFF"/>
    <w:rsid w:val="00A323E0"/>
    <w:rsid w:val="00A33B6E"/>
    <w:rsid w:val="00A345A6"/>
    <w:rsid w:val="00A36E80"/>
    <w:rsid w:val="00A40188"/>
    <w:rsid w:val="00A46F97"/>
    <w:rsid w:val="00A518FD"/>
    <w:rsid w:val="00A525F3"/>
    <w:rsid w:val="00A52935"/>
    <w:rsid w:val="00A5538D"/>
    <w:rsid w:val="00A56B8A"/>
    <w:rsid w:val="00A610FA"/>
    <w:rsid w:val="00A6192A"/>
    <w:rsid w:val="00A65838"/>
    <w:rsid w:val="00A71C80"/>
    <w:rsid w:val="00A72CD1"/>
    <w:rsid w:val="00A73932"/>
    <w:rsid w:val="00A74D17"/>
    <w:rsid w:val="00A757BA"/>
    <w:rsid w:val="00A75F3E"/>
    <w:rsid w:val="00A804C7"/>
    <w:rsid w:val="00A84AA5"/>
    <w:rsid w:val="00A9011A"/>
    <w:rsid w:val="00A91FB8"/>
    <w:rsid w:val="00A940DD"/>
    <w:rsid w:val="00A95502"/>
    <w:rsid w:val="00A95EE2"/>
    <w:rsid w:val="00A968B9"/>
    <w:rsid w:val="00A974F3"/>
    <w:rsid w:val="00AA113D"/>
    <w:rsid w:val="00AA14A6"/>
    <w:rsid w:val="00AA1F8F"/>
    <w:rsid w:val="00AA201A"/>
    <w:rsid w:val="00AA290F"/>
    <w:rsid w:val="00AA3633"/>
    <w:rsid w:val="00AA45CA"/>
    <w:rsid w:val="00AA5417"/>
    <w:rsid w:val="00AA7A99"/>
    <w:rsid w:val="00AA7C28"/>
    <w:rsid w:val="00AB1053"/>
    <w:rsid w:val="00AB5CBC"/>
    <w:rsid w:val="00AB6667"/>
    <w:rsid w:val="00AC524C"/>
    <w:rsid w:val="00AC6FC3"/>
    <w:rsid w:val="00AC7B7B"/>
    <w:rsid w:val="00AC7C09"/>
    <w:rsid w:val="00AC7CBC"/>
    <w:rsid w:val="00AC7F6D"/>
    <w:rsid w:val="00AD0236"/>
    <w:rsid w:val="00AD1737"/>
    <w:rsid w:val="00AD1FA6"/>
    <w:rsid w:val="00AD2390"/>
    <w:rsid w:val="00AD7251"/>
    <w:rsid w:val="00AE08F6"/>
    <w:rsid w:val="00AE0ECF"/>
    <w:rsid w:val="00AE2D19"/>
    <w:rsid w:val="00AE3BE3"/>
    <w:rsid w:val="00AE6FCB"/>
    <w:rsid w:val="00AE7277"/>
    <w:rsid w:val="00AE7D2A"/>
    <w:rsid w:val="00AF7E58"/>
    <w:rsid w:val="00B01C53"/>
    <w:rsid w:val="00B03040"/>
    <w:rsid w:val="00B031AB"/>
    <w:rsid w:val="00B04D7C"/>
    <w:rsid w:val="00B067B3"/>
    <w:rsid w:val="00B106C3"/>
    <w:rsid w:val="00B13424"/>
    <w:rsid w:val="00B15CB6"/>
    <w:rsid w:val="00B24A08"/>
    <w:rsid w:val="00B26678"/>
    <w:rsid w:val="00B27AF5"/>
    <w:rsid w:val="00B30E19"/>
    <w:rsid w:val="00B35E6F"/>
    <w:rsid w:val="00B36CDA"/>
    <w:rsid w:val="00B37334"/>
    <w:rsid w:val="00B401F5"/>
    <w:rsid w:val="00B4270D"/>
    <w:rsid w:val="00B45393"/>
    <w:rsid w:val="00B457E5"/>
    <w:rsid w:val="00B45E69"/>
    <w:rsid w:val="00B46562"/>
    <w:rsid w:val="00B51C8F"/>
    <w:rsid w:val="00B52935"/>
    <w:rsid w:val="00B539F3"/>
    <w:rsid w:val="00B53EAA"/>
    <w:rsid w:val="00B55A9D"/>
    <w:rsid w:val="00B561B7"/>
    <w:rsid w:val="00B615FC"/>
    <w:rsid w:val="00B62AA5"/>
    <w:rsid w:val="00B62F21"/>
    <w:rsid w:val="00B6464C"/>
    <w:rsid w:val="00B662B0"/>
    <w:rsid w:val="00B66B03"/>
    <w:rsid w:val="00B66EC3"/>
    <w:rsid w:val="00B76556"/>
    <w:rsid w:val="00B76CF2"/>
    <w:rsid w:val="00B7773E"/>
    <w:rsid w:val="00B80525"/>
    <w:rsid w:val="00B83EF9"/>
    <w:rsid w:val="00B86BE2"/>
    <w:rsid w:val="00B90979"/>
    <w:rsid w:val="00B9108C"/>
    <w:rsid w:val="00B9533B"/>
    <w:rsid w:val="00B95AD8"/>
    <w:rsid w:val="00BA1738"/>
    <w:rsid w:val="00BA2050"/>
    <w:rsid w:val="00BA3BEA"/>
    <w:rsid w:val="00BA44BD"/>
    <w:rsid w:val="00BB04DA"/>
    <w:rsid w:val="00BB180D"/>
    <w:rsid w:val="00BB5075"/>
    <w:rsid w:val="00BB700F"/>
    <w:rsid w:val="00BC3172"/>
    <w:rsid w:val="00BC36D9"/>
    <w:rsid w:val="00BC4A55"/>
    <w:rsid w:val="00BC4D17"/>
    <w:rsid w:val="00BC6F49"/>
    <w:rsid w:val="00BD2A30"/>
    <w:rsid w:val="00BD4052"/>
    <w:rsid w:val="00BE15A6"/>
    <w:rsid w:val="00BE6431"/>
    <w:rsid w:val="00BE6CBB"/>
    <w:rsid w:val="00BF1144"/>
    <w:rsid w:val="00BF2037"/>
    <w:rsid w:val="00BF21CD"/>
    <w:rsid w:val="00BF2F9A"/>
    <w:rsid w:val="00BF3926"/>
    <w:rsid w:val="00BF4668"/>
    <w:rsid w:val="00C032DC"/>
    <w:rsid w:val="00C0705A"/>
    <w:rsid w:val="00C10A56"/>
    <w:rsid w:val="00C10CE8"/>
    <w:rsid w:val="00C11DBD"/>
    <w:rsid w:val="00C13099"/>
    <w:rsid w:val="00C13BF4"/>
    <w:rsid w:val="00C151DC"/>
    <w:rsid w:val="00C1584C"/>
    <w:rsid w:val="00C173F0"/>
    <w:rsid w:val="00C203AE"/>
    <w:rsid w:val="00C226FC"/>
    <w:rsid w:val="00C22FD1"/>
    <w:rsid w:val="00C243F6"/>
    <w:rsid w:val="00C26712"/>
    <w:rsid w:val="00C26D11"/>
    <w:rsid w:val="00C31B41"/>
    <w:rsid w:val="00C328FC"/>
    <w:rsid w:val="00C33659"/>
    <w:rsid w:val="00C354A4"/>
    <w:rsid w:val="00C36D47"/>
    <w:rsid w:val="00C415AB"/>
    <w:rsid w:val="00C42559"/>
    <w:rsid w:val="00C43DAE"/>
    <w:rsid w:val="00C4472A"/>
    <w:rsid w:val="00C47139"/>
    <w:rsid w:val="00C52280"/>
    <w:rsid w:val="00C55324"/>
    <w:rsid w:val="00C57518"/>
    <w:rsid w:val="00C577D4"/>
    <w:rsid w:val="00C6074A"/>
    <w:rsid w:val="00C6347B"/>
    <w:rsid w:val="00C6381B"/>
    <w:rsid w:val="00C707D1"/>
    <w:rsid w:val="00C77E50"/>
    <w:rsid w:val="00C81C2F"/>
    <w:rsid w:val="00C8332F"/>
    <w:rsid w:val="00C839D2"/>
    <w:rsid w:val="00C841DC"/>
    <w:rsid w:val="00C8464C"/>
    <w:rsid w:val="00C868E1"/>
    <w:rsid w:val="00C91BB8"/>
    <w:rsid w:val="00C9287B"/>
    <w:rsid w:val="00C95601"/>
    <w:rsid w:val="00CA0831"/>
    <w:rsid w:val="00CA3B1C"/>
    <w:rsid w:val="00CA5A46"/>
    <w:rsid w:val="00CB1DB1"/>
    <w:rsid w:val="00CC39B1"/>
    <w:rsid w:val="00CC39C8"/>
    <w:rsid w:val="00CC7CED"/>
    <w:rsid w:val="00CD2A3D"/>
    <w:rsid w:val="00CD3CCD"/>
    <w:rsid w:val="00CD656D"/>
    <w:rsid w:val="00CD6C82"/>
    <w:rsid w:val="00CE21B0"/>
    <w:rsid w:val="00CE2955"/>
    <w:rsid w:val="00CE30B0"/>
    <w:rsid w:val="00CE71C2"/>
    <w:rsid w:val="00CF0405"/>
    <w:rsid w:val="00CF0E42"/>
    <w:rsid w:val="00CF2B39"/>
    <w:rsid w:val="00CF3A9F"/>
    <w:rsid w:val="00CF3FA7"/>
    <w:rsid w:val="00CF5E44"/>
    <w:rsid w:val="00CF651D"/>
    <w:rsid w:val="00CF6910"/>
    <w:rsid w:val="00D06418"/>
    <w:rsid w:val="00D07BF2"/>
    <w:rsid w:val="00D07D5D"/>
    <w:rsid w:val="00D10B43"/>
    <w:rsid w:val="00D1330B"/>
    <w:rsid w:val="00D20F4B"/>
    <w:rsid w:val="00D222E5"/>
    <w:rsid w:val="00D2470C"/>
    <w:rsid w:val="00D250B4"/>
    <w:rsid w:val="00D26ABE"/>
    <w:rsid w:val="00D27670"/>
    <w:rsid w:val="00D27CCB"/>
    <w:rsid w:val="00D305C7"/>
    <w:rsid w:val="00D32A25"/>
    <w:rsid w:val="00D40CEB"/>
    <w:rsid w:val="00D41EE0"/>
    <w:rsid w:val="00D46DD2"/>
    <w:rsid w:val="00D54C3A"/>
    <w:rsid w:val="00D556BC"/>
    <w:rsid w:val="00D57A6C"/>
    <w:rsid w:val="00D60DDB"/>
    <w:rsid w:val="00D61506"/>
    <w:rsid w:val="00D622F8"/>
    <w:rsid w:val="00D623C8"/>
    <w:rsid w:val="00D6591A"/>
    <w:rsid w:val="00D66FA3"/>
    <w:rsid w:val="00D677A6"/>
    <w:rsid w:val="00D700A3"/>
    <w:rsid w:val="00D70801"/>
    <w:rsid w:val="00D72066"/>
    <w:rsid w:val="00D7475D"/>
    <w:rsid w:val="00D75A22"/>
    <w:rsid w:val="00D75AB2"/>
    <w:rsid w:val="00D77B73"/>
    <w:rsid w:val="00D77F64"/>
    <w:rsid w:val="00D83D83"/>
    <w:rsid w:val="00D84536"/>
    <w:rsid w:val="00D84656"/>
    <w:rsid w:val="00D84F91"/>
    <w:rsid w:val="00D85986"/>
    <w:rsid w:val="00D86025"/>
    <w:rsid w:val="00D90590"/>
    <w:rsid w:val="00D906A4"/>
    <w:rsid w:val="00D90C9A"/>
    <w:rsid w:val="00D95441"/>
    <w:rsid w:val="00D95A80"/>
    <w:rsid w:val="00D96158"/>
    <w:rsid w:val="00DA0E57"/>
    <w:rsid w:val="00DA1357"/>
    <w:rsid w:val="00DA474E"/>
    <w:rsid w:val="00DA518B"/>
    <w:rsid w:val="00DA5B3F"/>
    <w:rsid w:val="00DA7CC3"/>
    <w:rsid w:val="00DB1F04"/>
    <w:rsid w:val="00DB53ED"/>
    <w:rsid w:val="00DC0C3F"/>
    <w:rsid w:val="00DC2E8B"/>
    <w:rsid w:val="00DC35CE"/>
    <w:rsid w:val="00DC3AFF"/>
    <w:rsid w:val="00DC71D1"/>
    <w:rsid w:val="00DC77DF"/>
    <w:rsid w:val="00DD0B81"/>
    <w:rsid w:val="00DD11EF"/>
    <w:rsid w:val="00DD55B1"/>
    <w:rsid w:val="00DD7063"/>
    <w:rsid w:val="00DD7EF7"/>
    <w:rsid w:val="00DE2390"/>
    <w:rsid w:val="00DE2F36"/>
    <w:rsid w:val="00DE3127"/>
    <w:rsid w:val="00DE3129"/>
    <w:rsid w:val="00DE39AA"/>
    <w:rsid w:val="00DF1F14"/>
    <w:rsid w:val="00DF3311"/>
    <w:rsid w:val="00DF4AFD"/>
    <w:rsid w:val="00E02172"/>
    <w:rsid w:val="00E02D90"/>
    <w:rsid w:val="00E052B8"/>
    <w:rsid w:val="00E056B6"/>
    <w:rsid w:val="00E073BD"/>
    <w:rsid w:val="00E0763F"/>
    <w:rsid w:val="00E07F33"/>
    <w:rsid w:val="00E11BBF"/>
    <w:rsid w:val="00E131A7"/>
    <w:rsid w:val="00E1484F"/>
    <w:rsid w:val="00E15F42"/>
    <w:rsid w:val="00E21501"/>
    <w:rsid w:val="00E249E6"/>
    <w:rsid w:val="00E25EAD"/>
    <w:rsid w:val="00E27568"/>
    <w:rsid w:val="00E33DB0"/>
    <w:rsid w:val="00E34580"/>
    <w:rsid w:val="00E35361"/>
    <w:rsid w:val="00E368B8"/>
    <w:rsid w:val="00E3765B"/>
    <w:rsid w:val="00E4487D"/>
    <w:rsid w:val="00E475C4"/>
    <w:rsid w:val="00E50490"/>
    <w:rsid w:val="00E51095"/>
    <w:rsid w:val="00E5321A"/>
    <w:rsid w:val="00E5495B"/>
    <w:rsid w:val="00E572BC"/>
    <w:rsid w:val="00E600D2"/>
    <w:rsid w:val="00E608F6"/>
    <w:rsid w:val="00E6450C"/>
    <w:rsid w:val="00E64A96"/>
    <w:rsid w:val="00E65B10"/>
    <w:rsid w:val="00E67D5D"/>
    <w:rsid w:val="00E71391"/>
    <w:rsid w:val="00E71BE8"/>
    <w:rsid w:val="00E72BCE"/>
    <w:rsid w:val="00E73FF7"/>
    <w:rsid w:val="00E80E28"/>
    <w:rsid w:val="00E83D33"/>
    <w:rsid w:val="00E84EE3"/>
    <w:rsid w:val="00E863B6"/>
    <w:rsid w:val="00E86E51"/>
    <w:rsid w:val="00E87257"/>
    <w:rsid w:val="00E9123F"/>
    <w:rsid w:val="00E91DF6"/>
    <w:rsid w:val="00E91F3C"/>
    <w:rsid w:val="00E94E9F"/>
    <w:rsid w:val="00E9619C"/>
    <w:rsid w:val="00EA030C"/>
    <w:rsid w:val="00EA1BF7"/>
    <w:rsid w:val="00EA4E88"/>
    <w:rsid w:val="00EA7910"/>
    <w:rsid w:val="00EB48D8"/>
    <w:rsid w:val="00EB4B67"/>
    <w:rsid w:val="00EB61BB"/>
    <w:rsid w:val="00EB6CA2"/>
    <w:rsid w:val="00EB7613"/>
    <w:rsid w:val="00EC3281"/>
    <w:rsid w:val="00EC4F5E"/>
    <w:rsid w:val="00EC4F62"/>
    <w:rsid w:val="00ED0C0B"/>
    <w:rsid w:val="00ED281B"/>
    <w:rsid w:val="00ED2C5F"/>
    <w:rsid w:val="00ED32F2"/>
    <w:rsid w:val="00ED5986"/>
    <w:rsid w:val="00ED66AC"/>
    <w:rsid w:val="00EE3ADF"/>
    <w:rsid w:val="00EF6263"/>
    <w:rsid w:val="00EF72CE"/>
    <w:rsid w:val="00EF79BC"/>
    <w:rsid w:val="00F02347"/>
    <w:rsid w:val="00F03685"/>
    <w:rsid w:val="00F104C5"/>
    <w:rsid w:val="00F1171A"/>
    <w:rsid w:val="00F128C6"/>
    <w:rsid w:val="00F132B6"/>
    <w:rsid w:val="00F132EC"/>
    <w:rsid w:val="00F1349A"/>
    <w:rsid w:val="00F13D8A"/>
    <w:rsid w:val="00F140DC"/>
    <w:rsid w:val="00F177A2"/>
    <w:rsid w:val="00F2007F"/>
    <w:rsid w:val="00F2225C"/>
    <w:rsid w:val="00F2327B"/>
    <w:rsid w:val="00F25D14"/>
    <w:rsid w:val="00F2755D"/>
    <w:rsid w:val="00F34162"/>
    <w:rsid w:val="00F35771"/>
    <w:rsid w:val="00F403D8"/>
    <w:rsid w:val="00F4372D"/>
    <w:rsid w:val="00F43C6B"/>
    <w:rsid w:val="00F46333"/>
    <w:rsid w:val="00F4795C"/>
    <w:rsid w:val="00F47E9C"/>
    <w:rsid w:val="00F67EA7"/>
    <w:rsid w:val="00F74E26"/>
    <w:rsid w:val="00F77230"/>
    <w:rsid w:val="00F82BD8"/>
    <w:rsid w:val="00F84917"/>
    <w:rsid w:val="00F8595B"/>
    <w:rsid w:val="00F85FB8"/>
    <w:rsid w:val="00F917B6"/>
    <w:rsid w:val="00F9215D"/>
    <w:rsid w:val="00F92F40"/>
    <w:rsid w:val="00F93457"/>
    <w:rsid w:val="00F94798"/>
    <w:rsid w:val="00F95323"/>
    <w:rsid w:val="00F95468"/>
    <w:rsid w:val="00F954E7"/>
    <w:rsid w:val="00F9576B"/>
    <w:rsid w:val="00F95B2C"/>
    <w:rsid w:val="00F96DFC"/>
    <w:rsid w:val="00FA0605"/>
    <w:rsid w:val="00FA212E"/>
    <w:rsid w:val="00FA4A97"/>
    <w:rsid w:val="00FA4BF2"/>
    <w:rsid w:val="00FA65A6"/>
    <w:rsid w:val="00FB1E43"/>
    <w:rsid w:val="00FB58C6"/>
    <w:rsid w:val="00FC0D33"/>
    <w:rsid w:val="00FC1A59"/>
    <w:rsid w:val="00FC288B"/>
    <w:rsid w:val="00FC37BF"/>
    <w:rsid w:val="00FC7E1F"/>
    <w:rsid w:val="00FD1218"/>
    <w:rsid w:val="00FD5CA2"/>
    <w:rsid w:val="00FD6865"/>
    <w:rsid w:val="00FD6DBB"/>
    <w:rsid w:val="00FD6FAD"/>
    <w:rsid w:val="00FE0F00"/>
    <w:rsid w:val="00FE1634"/>
    <w:rsid w:val="00FE7893"/>
    <w:rsid w:val="00FE78E5"/>
    <w:rsid w:val="00FF1929"/>
    <w:rsid w:val="00FF2444"/>
    <w:rsid w:val="00FF4C0C"/>
    <w:rsid w:val="00FF50FC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/"/>
  <w:listSeparator w:val="؛"/>
  <w14:docId w14:val="59D9D706"/>
  <w15:docId w15:val="{618E5829-703C-4882-B6D0-BB9A1D5B5DB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lang w:val="en-US" w:eastAsia="en-US" w:bidi="fa-IR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99" w:unhideWhenUsed="1"/>
    <w:lsdException w:name="footer" w:semiHidden="1" w:uiPriority="99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C243F6"/>
    <w:rPr>
      <w:sz w:val="24"/>
      <w:szCs w:val="24"/>
      <w:lang w:bidi="ar-SA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Strong">
    <w:name w:val="Strong"/>
    <w:basedOn w:val="DefaultParagraphFont"/>
    <w:qFormat/>
    <w:rsid w:val="007F37B6"/>
    <w:rPr>
      <w:b/>
      <w:bCs/>
    </w:rPr>
  </w:style>
  <w:style w:type="table" w:styleId="TableGrid">
    <w:name w:val="Table Grid"/>
    <w:basedOn w:val="TableNormal"/>
    <w:rsid w:val="007F37B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style1">
    <w:name w:val="style1"/>
    <w:basedOn w:val="Normal"/>
    <w:rsid w:val="007F37B6"/>
    <w:pPr>
      <w:spacing w:before="100" w:beforeAutospacing="1" w:after="100" w:afterAutospacing="1"/>
    </w:pPr>
  </w:style>
  <w:style w:type="paragraph" w:styleId="ListParagraph">
    <w:name w:val="List Paragraph"/>
    <w:basedOn w:val="Normal"/>
    <w:uiPriority w:val="34"/>
    <w:qFormat/>
    <w:rsid w:val="001218EB"/>
    <w:pPr>
      <w:bidi/>
      <w:spacing w:after="200" w:line="276" w:lineRule="auto"/>
      <w:ind w:left="720"/>
      <w:contextualSpacing/>
    </w:pPr>
    <w:rPr>
      <w:rFonts w:asciiTheme="minorHAnsi" w:eastAsiaTheme="minorHAnsi" w:hAnsiTheme="minorHAnsi" w:cstheme="minorBidi"/>
      <w:sz w:val="22"/>
      <w:szCs w:val="22"/>
      <w:lang w:bidi="fa-IR"/>
    </w:rPr>
  </w:style>
  <w:style w:type="paragraph" w:styleId="NoSpacing">
    <w:name w:val="No Spacing"/>
    <w:uiPriority w:val="1"/>
    <w:qFormat/>
    <w:rsid w:val="008319B2"/>
    <w:pPr>
      <w:bidi/>
    </w:pPr>
    <w:rPr>
      <w:rFonts w:asciiTheme="minorHAnsi" w:eastAsiaTheme="minorHAnsi" w:hAnsiTheme="minorHAnsi" w:cstheme="minorBidi"/>
      <w:sz w:val="22"/>
      <w:szCs w:val="22"/>
    </w:rPr>
  </w:style>
  <w:style w:type="paragraph" w:styleId="BalloonText">
    <w:name w:val="Balloon Text"/>
    <w:basedOn w:val="Normal"/>
    <w:link w:val="BalloonTextChar"/>
    <w:rsid w:val="00B457E5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rsid w:val="00B457E5"/>
    <w:rPr>
      <w:rFonts w:ascii="Tahoma" w:hAnsi="Tahoma" w:cs="Tahoma"/>
      <w:sz w:val="16"/>
      <w:szCs w:val="16"/>
      <w:lang w:bidi="ar-SA"/>
    </w:rPr>
  </w:style>
  <w:style w:type="character" w:styleId="PlaceholderText">
    <w:name w:val="Placeholder Text"/>
    <w:basedOn w:val="DefaultParagraphFont"/>
    <w:uiPriority w:val="99"/>
    <w:semiHidden/>
    <w:rsid w:val="00C4472A"/>
    <w:rPr>
      <w:color w:val="808080"/>
    </w:rPr>
  </w:style>
  <w:style w:type="paragraph" w:styleId="Header">
    <w:name w:val="header"/>
    <w:basedOn w:val="Normal"/>
    <w:link w:val="HeaderChar"/>
    <w:uiPriority w:val="99"/>
    <w:rsid w:val="001B4C7C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1B4C7C"/>
    <w:rPr>
      <w:sz w:val="24"/>
      <w:szCs w:val="24"/>
      <w:lang w:bidi="ar-SA"/>
    </w:rPr>
  </w:style>
  <w:style w:type="paragraph" w:styleId="Footer">
    <w:name w:val="footer"/>
    <w:basedOn w:val="Normal"/>
    <w:link w:val="FooterChar"/>
    <w:uiPriority w:val="99"/>
    <w:rsid w:val="001B4C7C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1B4C7C"/>
    <w:rPr>
      <w:sz w:val="24"/>
      <w:szCs w:val="24"/>
      <w:lang w:bidi="ar-SA"/>
    </w:rPr>
  </w:style>
  <w:style w:type="table" w:customStyle="1" w:styleId="TableGrid1">
    <w:name w:val="Table Grid1"/>
    <w:basedOn w:val="TableNormal"/>
    <w:next w:val="TableGrid"/>
    <w:uiPriority w:val="39"/>
    <w:rsid w:val="00B46562"/>
    <w:rPr>
      <w:rFonts w:asciiTheme="minorHAnsi" w:eastAsiaTheme="minorHAnsi" w:hAnsiTheme="minorHAnsi" w:cs="B Nazanin"/>
      <w:sz w:val="28"/>
      <w:szCs w:val="28"/>
      <w:lang w:bidi="ar-SA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PlainTable5">
    <w:name w:val="Plain Table 5"/>
    <w:basedOn w:val="TableNormal"/>
    <w:uiPriority w:val="45"/>
    <w:rsid w:val="00F9576B"/>
    <w:pPr>
      <w:jc w:val="right"/>
    </w:pPr>
    <w:rPr>
      <w:rFonts w:eastAsiaTheme="minorHAnsi" w:cs="B Nazanin"/>
      <w:i/>
      <w:sz w:val="24"/>
      <w:szCs w:val="24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15110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818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56.png"/><Relationship Id="rId21" Type="http://schemas.openxmlformats.org/officeDocument/2006/relationships/oleObject" Target="embeddings/oleObject7.bin"/><Relationship Id="rId42" Type="http://schemas.openxmlformats.org/officeDocument/2006/relationships/image" Target="media/image18.wmf"/><Relationship Id="rId63" Type="http://schemas.openxmlformats.org/officeDocument/2006/relationships/image" Target="media/image29.wmf"/><Relationship Id="rId84" Type="http://schemas.openxmlformats.org/officeDocument/2006/relationships/oleObject" Target="embeddings/oleObject38.bin"/><Relationship Id="rId138" Type="http://schemas.openxmlformats.org/officeDocument/2006/relationships/oleObject" Target="embeddings/oleObject58.bin"/><Relationship Id="rId159" Type="http://schemas.openxmlformats.org/officeDocument/2006/relationships/image" Target="media/image77.wmf"/><Relationship Id="rId170" Type="http://schemas.openxmlformats.org/officeDocument/2006/relationships/oleObject" Target="embeddings/oleObject74.bin"/><Relationship Id="rId107" Type="http://schemas.openxmlformats.org/officeDocument/2006/relationships/image" Target="media/image49.png"/><Relationship Id="rId11" Type="http://schemas.openxmlformats.org/officeDocument/2006/relationships/oleObject" Target="embeddings/oleObject2.bin"/><Relationship Id="rId32" Type="http://schemas.openxmlformats.org/officeDocument/2006/relationships/image" Target="media/image13.wmf"/><Relationship Id="rId53" Type="http://schemas.openxmlformats.org/officeDocument/2006/relationships/oleObject" Target="embeddings/oleObject23.bin"/><Relationship Id="rId74" Type="http://schemas.openxmlformats.org/officeDocument/2006/relationships/image" Target="media/image34.wmf"/><Relationship Id="rId128" Type="http://schemas.openxmlformats.org/officeDocument/2006/relationships/oleObject" Target="embeddings/oleObject53.bin"/><Relationship Id="rId149" Type="http://schemas.openxmlformats.org/officeDocument/2006/relationships/image" Target="media/image72.wmf"/><Relationship Id="rId5" Type="http://schemas.openxmlformats.org/officeDocument/2006/relationships/webSettings" Target="webSettings.xml"/><Relationship Id="rId95" Type="http://schemas.openxmlformats.org/officeDocument/2006/relationships/oleObject" Target="embeddings/oleObject41.bin"/><Relationship Id="rId160" Type="http://schemas.openxmlformats.org/officeDocument/2006/relationships/oleObject" Target="embeddings/oleObject69.bin"/><Relationship Id="rId181" Type="http://schemas.openxmlformats.org/officeDocument/2006/relationships/fontTable" Target="fontTable.xml"/><Relationship Id="rId22" Type="http://schemas.openxmlformats.org/officeDocument/2006/relationships/image" Target="media/image8.wmf"/><Relationship Id="rId43" Type="http://schemas.openxmlformats.org/officeDocument/2006/relationships/oleObject" Target="embeddings/oleObject18.bin"/><Relationship Id="rId64" Type="http://schemas.openxmlformats.org/officeDocument/2006/relationships/oleObject" Target="embeddings/oleObject28.bin"/><Relationship Id="rId118" Type="http://schemas.microsoft.com/office/2007/relationships/hdphoto" Target="media/hdphoto4.wdp"/><Relationship Id="rId139" Type="http://schemas.openxmlformats.org/officeDocument/2006/relationships/image" Target="media/image67.wmf"/><Relationship Id="rId85" Type="http://schemas.openxmlformats.org/officeDocument/2006/relationships/image" Target="media/image39.wmf"/><Relationship Id="rId150" Type="http://schemas.openxmlformats.org/officeDocument/2006/relationships/oleObject" Target="embeddings/oleObject64.bin"/><Relationship Id="rId171" Type="http://schemas.openxmlformats.org/officeDocument/2006/relationships/image" Target="media/image83.wmf"/><Relationship Id="rId12" Type="http://schemas.openxmlformats.org/officeDocument/2006/relationships/image" Target="media/image3.wmf"/><Relationship Id="rId33" Type="http://schemas.openxmlformats.org/officeDocument/2006/relationships/oleObject" Target="embeddings/oleObject13.bin"/><Relationship Id="rId108" Type="http://schemas.openxmlformats.org/officeDocument/2006/relationships/image" Target="media/image50.png"/><Relationship Id="rId129" Type="http://schemas.openxmlformats.org/officeDocument/2006/relationships/image" Target="media/image62.wmf"/><Relationship Id="rId54" Type="http://schemas.openxmlformats.org/officeDocument/2006/relationships/image" Target="media/image24.wmf"/><Relationship Id="rId75" Type="http://schemas.openxmlformats.org/officeDocument/2006/relationships/oleObject" Target="embeddings/oleObject34.bin"/><Relationship Id="rId96" Type="http://schemas.openxmlformats.org/officeDocument/2006/relationships/image" Target="media/image43.wmf"/><Relationship Id="rId140" Type="http://schemas.openxmlformats.org/officeDocument/2006/relationships/oleObject" Target="embeddings/oleObject59.bin"/><Relationship Id="rId161" Type="http://schemas.openxmlformats.org/officeDocument/2006/relationships/image" Target="media/image78.wmf"/><Relationship Id="rId182" Type="http://schemas.openxmlformats.org/officeDocument/2006/relationships/theme" Target="theme/theme1.xml"/><Relationship Id="rId6" Type="http://schemas.openxmlformats.org/officeDocument/2006/relationships/footnotes" Target="footnotes.xml"/><Relationship Id="rId23" Type="http://schemas.openxmlformats.org/officeDocument/2006/relationships/oleObject" Target="embeddings/oleObject8.bin"/><Relationship Id="rId28" Type="http://schemas.openxmlformats.org/officeDocument/2006/relationships/image" Target="media/image11.wmf"/><Relationship Id="rId49" Type="http://schemas.openxmlformats.org/officeDocument/2006/relationships/oleObject" Target="embeddings/oleObject21.bin"/><Relationship Id="rId114" Type="http://schemas.microsoft.com/office/2007/relationships/hdphoto" Target="media/hdphoto3.wdp"/><Relationship Id="rId119" Type="http://schemas.openxmlformats.org/officeDocument/2006/relationships/image" Target="media/image57.wmf"/><Relationship Id="rId44" Type="http://schemas.openxmlformats.org/officeDocument/2006/relationships/image" Target="media/image19.wmf"/><Relationship Id="rId60" Type="http://schemas.openxmlformats.org/officeDocument/2006/relationships/image" Target="media/image27.wmf"/><Relationship Id="rId65" Type="http://schemas.openxmlformats.org/officeDocument/2006/relationships/image" Target="media/image30.wmf"/><Relationship Id="rId81" Type="http://schemas.openxmlformats.org/officeDocument/2006/relationships/oleObject" Target="embeddings/oleObject36.bin"/><Relationship Id="rId86" Type="http://schemas.openxmlformats.org/officeDocument/2006/relationships/oleObject" Target="embeddings/oleObject39.bin"/><Relationship Id="rId130" Type="http://schemas.openxmlformats.org/officeDocument/2006/relationships/oleObject" Target="embeddings/oleObject54.bin"/><Relationship Id="rId135" Type="http://schemas.openxmlformats.org/officeDocument/2006/relationships/image" Target="media/image65.wmf"/><Relationship Id="rId151" Type="http://schemas.openxmlformats.org/officeDocument/2006/relationships/image" Target="media/image73.wmf"/><Relationship Id="rId156" Type="http://schemas.openxmlformats.org/officeDocument/2006/relationships/oleObject" Target="embeddings/oleObject67.bin"/><Relationship Id="rId177" Type="http://schemas.openxmlformats.org/officeDocument/2006/relationships/image" Target="media/image86.png"/><Relationship Id="rId172" Type="http://schemas.openxmlformats.org/officeDocument/2006/relationships/oleObject" Target="embeddings/oleObject75.bin"/><Relationship Id="rId13" Type="http://schemas.openxmlformats.org/officeDocument/2006/relationships/oleObject" Target="embeddings/oleObject3.bin"/><Relationship Id="rId18" Type="http://schemas.openxmlformats.org/officeDocument/2006/relationships/image" Target="media/image6.wmf"/><Relationship Id="rId39" Type="http://schemas.openxmlformats.org/officeDocument/2006/relationships/oleObject" Target="embeddings/oleObject16.bin"/><Relationship Id="rId109" Type="http://schemas.openxmlformats.org/officeDocument/2006/relationships/image" Target="media/image51.wmf"/><Relationship Id="rId34" Type="http://schemas.openxmlformats.org/officeDocument/2006/relationships/image" Target="media/image14.wmf"/><Relationship Id="rId50" Type="http://schemas.openxmlformats.org/officeDocument/2006/relationships/image" Target="media/image22.wmf"/><Relationship Id="rId55" Type="http://schemas.openxmlformats.org/officeDocument/2006/relationships/oleObject" Target="embeddings/oleObject24.bin"/><Relationship Id="rId76" Type="http://schemas.openxmlformats.org/officeDocument/2006/relationships/image" Target="media/image35.png"/><Relationship Id="rId97" Type="http://schemas.openxmlformats.org/officeDocument/2006/relationships/oleObject" Target="embeddings/oleObject42.bin"/><Relationship Id="rId104" Type="http://schemas.openxmlformats.org/officeDocument/2006/relationships/image" Target="media/image47.wmf"/><Relationship Id="rId120" Type="http://schemas.openxmlformats.org/officeDocument/2006/relationships/oleObject" Target="embeddings/oleObject49.bin"/><Relationship Id="rId125" Type="http://schemas.openxmlformats.org/officeDocument/2006/relationships/image" Target="media/image60.wmf"/><Relationship Id="rId141" Type="http://schemas.openxmlformats.org/officeDocument/2006/relationships/image" Target="media/image68.wmf"/><Relationship Id="rId146" Type="http://schemas.openxmlformats.org/officeDocument/2006/relationships/oleObject" Target="embeddings/oleObject62.bin"/><Relationship Id="rId167" Type="http://schemas.openxmlformats.org/officeDocument/2006/relationships/image" Target="media/image81.wmf"/><Relationship Id="rId7" Type="http://schemas.openxmlformats.org/officeDocument/2006/relationships/endnotes" Target="endnotes.xml"/><Relationship Id="rId71" Type="http://schemas.openxmlformats.org/officeDocument/2006/relationships/oleObject" Target="embeddings/oleObject32.bin"/><Relationship Id="rId92" Type="http://schemas.openxmlformats.org/officeDocument/2006/relationships/image" Target="media/image41.wmf"/><Relationship Id="rId162" Type="http://schemas.openxmlformats.org/officeDocument/2006/relationships/oleObject" Target="embeddings/oleObject70.bin"/><Relationship Id="rId2" Type="http://schemas.openxmlformats.org/officeDocument/2006/relationships/numbering" Target="numbering.xml"/><Relationship Id="rId29" Type="http://schemas.openxmlformats.org/officeDocument/2006/relationships/oleObject" Target="embeddings/oleObject11.bin"/><Relationship Id="rId24" Type="http://schemas.openxmlformats.org/officeDocument/2006/relationships/image" Target="media/image9.wmf"/><Relationship Id="rId40" Type="http://schemas.openxmlformats.org/officeDocument/2006/relationships/image" Target="media/image17.wmf"/><Relationship Id="rId45" Type="http://schemas.openxmlformats.org/officeDocument/2006/relationships/oleObject" Target="embeddings/oleObject19.bin"/><Relationship Id="rId66" Type="http://schemas.openxmlformats.org/officeDocument/2006/relationships/oleObject" Target="embeddings/oleObject29.bin"/><Relationship Id="rId87" Type="http://schemas.openxmlformats.org/officeDocument/2006/relationships/image" Target="media/image40.png"/><Relationship Id="rId110" Type="http://schemas.openxmlformats.org/officeDocument/2006/relationships/oleObject" Target="embeddings/oleObject47.bin"/><Relationship Id="rId115" Type="http://schemas.openxmlformats.org/officeDocument/2006/relationships/image" Target="media/image54.png"/><Relationship Id="rId131" Type="http://schemas.openxmlformats.org/officeDocument/2006/relationships/image" Target="media/image63.wmf"/><Relationship Id="rId136" Type="http://schemas.openxmlformats.org/officeDocument/2006/relationships/oleObject" Target="embeddings/oleObject57.bin"/><Relationship Id="rId157" Type="http://schemas.openxmlformats.org/officeDocument/2006/relationships/image" Target="media/image76.wmf"/><Relationship Id="rId178" Type="http://schemas.openxmlformats.org/officeDocument/2006/relationships/header" Target="header1.xml"/><Relationship Id="rId61" Type="http://schemas.openxmlformats.org/officeDocument/2006/relationships/oleObject" Target="embeddings/oleObject27.bin"/><Relationship Id="rId82" Type="http://schemas.openxmlformats.org/officeDocument/2006/relationships/oleObject" Target="embeddings/oleObject37.bin"/><Relationship Id="rId152" Type="http://schemas.openxmlformats.org/officeDocument/2006/relationships/oleObject" Target="embeddings/oleObject65.bin"/><Relationship Id="rId173" Type="http://schemas.openxmlformats.org/officeDocument/2006/relationships/image" Target="media/image84.wmf"/><Relationship Id="rId19" Type="http://schemas.openxmlformats.org/officeDocument/2006/relationships/oleObject" Target="embeddings/oleObject6.bin"/><Relationship Id="rId14" Type="http://schemas.openxmlformats.org/officeDocument/2006/relationships/image" Target="media/image4.wmf"/><Relationship Id="rId30" Type="http://schemas.openxmlformats.org/officeDocument/2006/relationships/image" Target="media/image12.wmf"/><Relationship Id="rId35" Type="http://schemas.openxmlformats.org/officeDocument/2006/relationships/oleObject" Target="embeddings/oleObject14.bin"/><Relationship Id="rId56" Type="http://schemas.openxmlformats.org/officeDocument/2006/relationships/image" Target="media/image25.wmf"/><Relationship Id="rId77" Type="http://schemas.microsoft.com/office/2007/relationships/hdphoto" Target="media/hdphoto1.wdp"/><Relationship Id="rId100" Type="http://schemas.openxmlformats.org/officeDocument/2006/relationships/image" Target="media/image45.wmf"/><Relationship Id="rId105" Type="http://schemas.openxmlformats.org/officeDocument/2006/relationships/oleObject" Target="embeddings/oleObject46.bin"/><Relationship Id="rId126" Type="http://schemas.openxmlformats.org/officeDocument/2006/relationships/oleObject" Target="embeddings/oleObject52.bin"/><Relationship Id="rId147" Type="http://schemas.openxmlformats.org/officeDocument/2006/relationships/image" Target="media/image71.wmf"/><Relationship Id="rId168" Type="http://schemas.openxmlformats.org/officeDocument/2006/relationships/oleObject" Target="embeddings/oleObject73.bin"/><Relationship Id="rId8" Type="http://schemas.openxmlformats.org/officeDocument/2006/relationships/image" Target="media/image1.wmf"/><Relationship Id="rId51" Type="http://schemas.openxmlformats.org/officeDocument/2006/relationships/oleObject" Target="embeddings/oleObject22.bin"/><Relationship Id="rId72" Type="http://schemas.openxmlformats.org/officeDocument/2006/relationships/image" Target="media/image33.wmf"/><Relationship Id="rId93" Type="http://schemas.openxmlformats.org/officeDocument/2006/relationships/oleObject" Target="embeddings/oleObject40.bin"/><Relationship Id="rId98" Type="http://schemas.openxmlformats.org/officeDocument/2006/relationships/image" Target="media/image44.wmf"/><Relationship Id="rId121" Type="http://schemas.openxmlformats.org/officeDocument/2006/relationships/image" Target="media/image58.wmf"/><Relationship Id="rId142" Type="http://schemas.openxmlformats.org/officeDocument/2006/relationships/oleObject" Target="embeddings/oleObject60.bin"/><Relationship Id="rId163" Type="http://schemas.openxmlformats.org/officeDocument/2006/relationships/image" Target="media/image79.wmf"/><Relationship Id="rId3" Type="http://schemas.openxmlformats.org/officeDocument/2006/relationships/styles" Target="styles.xml"/><Relationship Id="rId25" Type="http://schemas.openxmlformats.org/officeDocument/2006/relationships/oleObject" Target="embeddings/oleObject9.bin"/><Relationship Id="rId46" Type="http://schemas.openxmlformats.org/officeDocument/2006/relationships/image" Target="media/image20.wmf"/><Relationship Id="rId67" Type="http://schemas.openxmlformats.org/officeDocument/2006/relationships/image" Target="media/image31.wmf"/><Relationship Id="rId116" Type="http://schemas.openxmlformats.org/officeDocument/2006/relationships/image" Target="media/image55.png"/><Relationship Id="rId137" Type="http://schemas.openxmlformats.org/officeDocument/2006/relationships/image" Target="media/image66.wmf"/><Relationship Id="rId158" Type="http://schemas.openxmlformats.org/officeDocument/2006/relationships/oleObject" Target="embeddings/oleObject68.bin"/><Relationship Id="rId20" Type="http://schemas.openxmlformats.org/officeDocument/2006/relationships/image" Target="media/image7.wmf"/><Relationship Id="rId41" Type="http://schemas.openxmlformats.org/officeDocument/2006/relationships/oleObject" Target="embeddings/oleObject17.bin"/><Relationship Id="rId62" Type="http://schemas.openxmlformats.org/officeDocument/2006/relationships/image" Target="media/image28.png"/><Relationship Id="rId83" Type="http://schemas.openxmlformats.org/officeDocument/2006/relationships/image" Target="media/image38.wmf"/><Relationship Id="rId88" Type="http://schemas.microsoft.com/office/2007/relationships/hdphoto" Target="media/hdphoto2.wdp"/><Relationship Id="rId111" Type="http://schemas.openxmlformats.org/officeDocument/2006/relationships/image" Target="media/image52.png"/><Relationship Id="rId132" Type="http://schemas.openxmlformats.org/officeDocument/2006/relationships/oleObject" Target="embeddings/oleObject55.bin"/><Relationship Id="rId153" Type="http://schemas.openxmlformats.org/officeDocument/2006/relationships/image" Target="media/image74.wmf"/><Relationship Id="rId174" Type="http://schemas.openxmlformats.org/officeDocument/2006/relationships/oleObject" Target="embeddings/oleObject76.bin"/><Relationship Id="rId179" Type="http://schemas.openxmlformats.org/officeDocument/2006/relationships/header" Target="header2.xml"/><Relationship Id="rId15" Type="http://schemas.openxmlformats.org/officeDocument/2006/relationships/oleObject" Target="embeddings/oleObject4.bin"/><Relationship Id="rId36" Type="http://schemas.openxmlformats.org/officeDocument/2006/relationships/image" Target="media/image15.wmf"/><Relationship Id="rId57" Type="http://schemas.openxmlformats.org/officeDocument/2006/relationships/oleObject" Target="embeddings/oleObject25.bin"/><Relationship Id="rId106" Type="http://schemas.openxmlformats.org/officeDocument/2006/relationships/image" Target="media/image48.png"/><Relationship Id="rId127" Type="http://schemas.openxmlformats.org/officeDocument/2006/relationships/image" Target="media/image61.wmf"/><Relationship Id="rId10" Type="http://schemas.openxmlformats.org/officeDocument/2006/relationships/image" Target="media/image2.wmf"/><Relationship Id="rId31" Type="http://schemas.openxmlformats.org/officeDocument/2006/relationships/oleObject" Target="embeddings/oleObject12.bin"/><Relationship Id="rId52" Type="http://schemas.openxmlformats.org/officeDocument/2006/relationships/image" Target="media/image23.wmf"/><Relationship Id="rId73" Type="http://schemas.openxmlformats.org/officeDocument/2006/relationships/oleObject" Target="embeddings/oleObject33.bin"/><Relationship Id="rId78" Type="http://schemas.openxmlformats.org/officeDocument/2006/relationships/image" Target="media/image36.wmf"/><Relationship Id="rId94" Type="http://schemas.openxmlformats.org/officeDocument/2006/relationships/image" Target="media/image42.wmf"/><Relationship Id="rId99" Type="http://schemas.openxmlformats.org/officeDocument/2006/relationships/oleObject" Target="embeddings/oleObject43.bin"/><Relationship Id="rId101" Type="http://schemas.openxmlformats.org/officeDocument/2006/relationships/oleObject" Target="embeddings/oleObject44.bin"/><Relationship Id="rId122" Type="http://schemas.openxmlformats.org/officeDocument/2006/relationships/oleObject" Target="embeddings/oleObject50.bin"/><Relationship Id="rId143" Type="http://schemas.openxmlformats.org/officeDocument/2006/relationships/image" Target="media/image69.wmf"/><Relationship Id="rId148" Type="http://schemas.openxmlformats.org/officeDocument/2006/relationships/oleObject" Target="embeddings/oleObject63.bin"/><Relationship Id="rId164" Type="http://schemas.openxmlformats.org/officeDocument/2006/relationships/oleObject" Target="embeddings/oleObject71.bin"/><Relationship Id="rId169" Type="http://schemas.openxmlformats.org/officeDocument/2006/relationships/image" Target="media/image82.wmf"/><Relationship Id="rId4" Type="http://schemas.openxmlformats.org/officeDocument/2006/relationships/settings" Target="settings.xml"/><Relationship Id="rId9" Type="http://schemas.openxmlformats.org/officeDocument/2006/relationships/oleObject" Target="embeddings/oleObject1.bin"/><Relationship Id="rId180" Type="http://schemas.openxmlformats.org/officeDocument/2006/relationships/footer" Target="footer1.xml"/><Relationship Id="rId26" Type="http://schemas.openxmlformats.org/officeDocument/2006/relationships/image" Target="media/image10.wmf"/><Relationship Id="rId47" Type="http://schemas.openxmlformats.org/officeDocument/2006/relationships/oleObject" Target="embeddings/oleObject20.bin"/><Relationship Id="rId68" Type="http://schemas.openxmlformats.org/officeDocument/2006/relationships/oleObject" Target="embeddings/oleObject30.bin"/><Relationship Id="rId112" Type="http://schemas.openxmlformats.org/officeDocument/2006/relationships/oleObject" Target="embeddings/oleObject48.bin"/><Relationship Id="rId133" Type="http://schemas.openxmlformats.org/officeDocument/2006/relationships/image" Target="media/image64.wmf"/><Relationship Id="rId154" Type="http://schemas.openxmlformats.org/officeDocument/2006/relationships/oleObject" Target="embeddings/oleObject66.bin"/><Relationship Id="rId175" Type="http://schemas.openxmlformats.org/officeDocument/2006/relationships/image" Target="media/image85.png"/><Relationship Id="rId16" Type="http://schemas.openxmlformats.org/officeDocument/2006/relationships/image" Target="media/image5.wmf"/><Relationship Id="rId37" Type="http://schemas.openxmlformats.org/officeDocument/2006/relationships/oleObject" Target="embeddings/oleObject15.bin"/><Relationship Id="rId58" Type="http://schemas.openxmlformats.org/officeDocument/2006/relationships/image" Target="media/image26.wmf"/><Relationship Id="rId79" Type="http://schemas.openxmlformats.org/officeDocument/2006/relationships/oleObject" Target="embeddings/oleObject35.bin"/><Relationship Id="rId102" Type="http://schemas.openxmlformats.org/officeDocument/2006/relationships/image" Target="media/image46.wmf"/><Relationship Id="rId123" Type="http://schemas.openxmlformats.org/officeDocument/2006/relationships/image" Target="media/image59.wmf"/><Relationship Id="rId144" Type="http://schemas.openxmlformats.org/officeDocument/2006/relationships/oleObject" Target="embeddings/oleObject61.bin"/><Relationship Id="rId165" Type="http://schemas.openxmlformats.org/officeDocument/2006/relationships/image" Target="media/image80.wmf"/><Relationship Id="rId27" Type="http://schemas.openxmlformats.org/officeDocument/2006/relationships/oleObject" Target="embeddings/oleObject10.bin"/><Relationship Id="rId48" Type="http://schemas.openxmlformats.org/officeDocument/2006/relationships/image" Target="media/image21.wmf"/><Relationship Id="rId69" Type="http://schemas.openxmlformats.org/officeDocument/2006/relationships/image" Target="media/image32.png"/><Relationship Id="rId113" Type="http://schemas.openxmlformats.org/officeDocument/2006/relationships/image" Target="media/image53.png"/><Relationship Id="rId134" Type="http://schemas.openxmlformats.org/officeDocument/2006/relationships/oleObject" Target="embeddings/oleObject56.bin"/><Relationship Id="rId80" Type="http://schemas.openxmlformats.org/officeDocument/2006/relationships/image" Target="media/image37.png"/><Relationship Id="rId155" Type="http://schemas.openxmlformats.org/officeDocument/2006/relationships/image" Target="media/image75.wmf"/><Relationship Id="rId176" Type="http://schemas.microsoft.com/office/2007/relationships/hdphoto" Target="media/hdphoto5.wdp"/><Relationship Id="rId17" Type="http://schemas.openxmlformats.org/officeDocument/2006/relationships/oleObject" Target="embeddings/oleObject5.bin"/><Relationship Id="rId38" Type="http://schemas.openxmlformats.org/officeDocument/2006/relationships/image" Target="media/image16.wmf"/><Relationship Id="rId59" Type="http://schemas.openxmlformats.org/officeDocument/2006/relationships/oleObject" Target="embeddings/oleObject26.bin"/><Relationship Id="rId103" Type="http://schemas.openxmlformats.org/officeDocument/2006/relationships/oleObject" Target="embeddings/oleObject45.bin"/><Relationship Id="rId124" Type="http://schemas.openxmlformats.org/officeDocument/2006/relationships/oleObject" Target="embeddings/oleObject51.bin"/><Relationship Id="rId70" Type="http://schemas.openxmlformats.org/officeDocument/2006/relationships/oleObject" Target="embeddings/oleObject31.bin"/><Relationship Id="rId91" Type="http://schemas.openxmlformats.org/officeDocument/2006/relationships/image" Target="media/image41.png"/><Relationship Id="rId145" Type="http://schemas.openxmlformats.org/officeDocument/2006/relationships/image" Target="media/image70.wmf"/><Relationship Id="rId166" Type="http://schemas.openxmlformats.org/officeDocument/2006/relationships/oleObject" Target="embeddings/oleObject72.bin"/><Relationship Id="rId1" Type="http://schemas.openxmlformats.org/officeDocument/2006/relationships/customXml" Target="../customXml/item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Documents%20and%20Settings\SazehPardaz\Desktop\&#1587;&#1585;&#1576;&#1585;&#1711;%20&#1575;&#1605;&#1578;&#1581;&#1575;&#1606;&#1740;.do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D452284-F8DD-45BD-885C-CE807873978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سربرگ امتحانی</Template>
  <TotalTime>260</TotalTime>
  <Pages>7</Pages>
  <Words>1752</Words>
  <Characters>9989</Characters>
  <Application>Microsoft Office Word</Application>
  <DocSecurity>0</DocSecurity>
  <Lines>83</Lines>
  <Paragraphs>23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SazehPardazCo.</Company>
  <LinksUpToDate>false</LinksUpToDate>
  <CharactersWithSpaces>11718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Sazeh</dc:creator>
  <cp:lastModifiedBy>M.Mahdi Sabbaghi</cp:lastModifiedBy>
  <cp:revision>186</cp:revision>
  <cp:lastPrinted>2025-05-10T04:03:00Z</cp:lastPrinted>
  <dcterms:created xsi:type="dcterms:W3CDTF">2024-05-28T07:39:00Z</dcterms:created>
  <dcterms:modified xsi:type="dcterms:W3CDTF">2025-05-20T11:48:00Z</dcterms:modified>
</cp:coreProperties>
</file>