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5E11" w14:textId="77777777" w:rsidR="0010620E" w:rsidRPr="00F6410A" w:rsidRDefault="0010620E" w:rsidP="0010620E">
      <w:pPr>
        <w:rPr>
          <w:rFonts w:cs="0 Nazanin Bold"/>
          <w:sz w:val="2"/>
          <w:szCs w:val="2"/>
          <w:lang w:bidi="fa-IR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10059"/>
      </w:tblGrid>
      <w:tr w:rsidR="0049746D" w:rsidRPr="00F6410A" w14:paraId="104C7D7C" w14:textId="77777777" w:rsidTr="00AB606A">
        <w:trPr>
          <w:trHeight w:val="4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80D3DC" w14:textId="3A92E01E" w:rsidR="0049746D" w:rsidRPr="00F6410A" w:rsidRDefault="00396861" w:rsidP="0049746D">
            <w:pPr>
              <w:spacing w:line="276" w:lineRule="auto"/>
              <w:jc w:val="center"/>
              <w:rPr>
                <w:rFonts w:ascii="Sahel Black" w:hAnsi="Sahel Black" w:cs="0 Nazanin Bold"/>
                <w:sz w:val="32"/>
                <w:szCs w:val="32"/>
                <w:rtl/>
                <w:lang w:bidi="fa-IR"/>
              </w:rPr>
            </w:pPr>
            <w:r w:rsidRPr="00F6410A">
              <w:rPr>
                <w:rFonts w:ascii="Sahel Black" w:hAnsi="Sahel Black" w:cs="0 Nazanin Bold" w:hint="cs"/>
                <w:sz w:val="32"/>
                <w:szCs w:val="32"/>
                <w:rtl/>
                <w:lang w:bidi="fa-IR"/>
              </w:rPr>
              <w:t>فصل های ۱ تا ۴</w:t>
            </w:r>
          </w:p>
        </w:tc>
      </w:tr>
      <w:tr w:rsidR="0049746D" w:rsidRPr="00F6410A" w14:paraId="27F1D80B" w14:textId="77777777" w:rsidTr="0049746D">
        <w:trPr>
          <w:trHeight w:val="420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B695E" w14:textId="77777777" w:rsidR="0049746D" w:rsidRPr="00F6410A" w:rsidRDefault="0049746D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5E1BD" w14:textId="4962DF92" w:rsidR="0049746D" w:rsidRPr="00F6410A" w:rsidRDefault="0049746D" w:rsidP="0049746D">
            <w:pPr>
              <w:spacing w:line="276" w:lineRule="auto"/>
              <w:rPr>
                <w:rFonts w:ascii="IPT.Nazanin" w:hAnsi="IPT.Nazanin" w:cs="0 Nazanin Bold"/>
                <w:noProof/>
                <w:rtl/>
                <w:lang w:bidi="fa-IR"/>
              </w:rPr>
            </w:pPr>
            <w:r w:rsidRPr="00F6410A">
              <w:rPr>
                <w:rFonts w:ascii="IPT.Nazanin" w:hAnsi="IPT.Nazanin" w:cs="0 Nazanin Bold" w:hint="c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0F79F001" wp14:editId="68A688CA">
                      <wp:simplePos x="0" y="0"/>
                      <wp:positionH relativeFrom="page">
                        <wp:posOffset>3482340</wp:posOffset>
                      </wp:positionH>
                      <wp:positionV relativeFrom="page">
                        <wp:posOffset>81949</wp:posOffset>
                      </wp:positionV>
                      <wp:extent cx="108000" cy="108000"/>
                      <wp:effectExtent l="0" t="0" r="254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D21FA" id="Rectangle 2" o:spid="_x0000_s1026" style="position:absolute;left:0;text-align:left;margin-left:274.2pt;margin-top:6.45pt;width:8.5pt;height:8.5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" filled="f" strokecolor="windowText" strokeweight="1pt">
                      <w10:wrap anchorx="page" anchory="page"/>
                    </v:rect>
                  </w:pict>
                </mc:Fallback>
              </mc:AlternateContent>
            </w:r>
            <w:r w:rsidRPr="00F6410A">
              <w:rPr>
                <w:rFonts w:ascii="IPT.Nazanin" w:hAnsi="IPT.Nazanin" w:cs="0 Nazanin Bold" w:hint="c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0C35F18" wp14:editId="048215BA">
                      <wp:simplePos x="0" y="0"/>
                      <wp:positionH relativeFrom="page">
                        <wp:posOffset>3832242</wp:posOffset>
                      </wp:positionH>
                      <wp:positionV relativeFrom="page">
                        <wp:posOffset>83202</wp:posOffset>
                      </wp:positionV>
                      <wp:extent cx="108000" cy="108000"/>
                      <wp:effectExtent l="0" t="0" r="254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CC5FD" id="Rectangle 1" o:spid="_x0000_s1026" style="position:absolute;left:0;text-align:left;margin-left:301.75pt;margin-top:6.55pt;width:8.5pt;height:8.5pt;z-index:2521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" filled="f" strokecolor="black [3213]" strokeweight="1pt">
                      <w10:wrap anchorx="page" anchory="page"/>
                    </v:rect>
                  </w:pict>
                </mc:Fallback>
              </mc:AlternateContent>
            </w:r>
            <w:r w:rsidRPr="00F6410A">
              <w:rPr>
                <w:rFonts w:ascii="IPT.Nazanin" w:hAnsi="IPT.Nazanin" w:cs="0 Nazanin Bold" w:hint="cs"/>
                <w:rtl/>
                <w:lang w:bidi="fa-IR"/>
              </w:rPr>
              <w:t>هر عدد صحیح از قرینه</w:t>
            </w:r>
            <w:r w:rsidRPr="00F6410A">
              <w:rPr>
                <w:rFonts w:ascii="IPT.Nazanin" w:hAnsi="IPT.Nazanin" w:cs="0 Nazanin Bold" w:hint="cs"/>
                <w:rtl/>
                <w:lang w:bidi="fa-IR"/>
              </w:rPr>
              <w:softHyphen/>
              <w:t xml:space="preserve">اش بزرگتر است.  </w:t>
            </w:r>
            <w:r w:rsidRPr="00F6410A">
              <w:rPr>
                <w:rFonts w:ascii="Wingdings 2" w:hAnsi="Wingdings 2" w:cs="0 Nazanin Bold" w:hint="cs"/>
                <w:rtl/>
                <w:lang w:bidi="fa-IR"/>
              </w:rPr>
              <w:t xml:space="preserve">   ص        غ</w:t>
            </w:r>
            <w:r w:rsidRPr="00F6410A">
              <w:rPr>
                <w:rFonts w:ascii="IPT.Nazanin" w:hAnsi="IPT.Nazanin" w:cs="0 Nazanin Bold" w:hint="cs"/>
                <w:rtl/>
                <w:lang w:bidi="fa-IR"/>
              </w:rPr>
              <w:t xml:space="preserve">         </w:t>
            </w:r>
          </w:p>
        </w:tc>
      </w:tr>
      <w:tr w:rsidR="00A273E6" w:rsidRPr="00F6410A" w14:paraId="4D4C4CA8" w14:textId="77777777" w:rsidTr="00EE5E89"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1D397" w14:textId="77777777" w:rsidR="00A273E6" w:rsidRPr="00F6410A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F0706" w14:textId="77777777" w:rsidR="00A273E6" w:rsidRPr="00F6410A" w:rsidRDefault="00A273E6" w:rsidP="00212731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گزینه صحیح را انتخاب کنید.</w:t>
            </w:r>
          </w:p>
          <w:p w14:paraId="687D2960" w14:textId="0A83B376" w:rsidR="00A273E6" w:rsidRPr="00F6410A" w:rsidRDefault="00A273E6" w:rsidP="00066C03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الف) </w:t>
            </w:r>
            <w:r w:rsidRPr="00F6410A">
              <w:rPr>
                <w:rFonts w:cs="0 Nazanin Bold" w:hint="cs"/>
                <w:noProof/>
                <w:spacing w:val="-8"/>
                <w:rtl/>
              </w:rPr>
              <w:t>دمای هوای یزد 20 درجه بالای صفر و دمای تبریز6  درجه زیر صفر است؛ میانگین دمای دو شهر چقدر است؟</w:t>
            </w:r>
          </w:p>
          <w:p w14:paraId="0403D414" w14:textId="77777777" w:rsidR="00A273E6" w:rsidRPr="00F6410A" w:rsidRDefault="00A273E6" w:rsidP="00A273E6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      6-                                6+                         7-                              7+</w:t>
            </w:r>
          </w:p>
          <w:p w14:paraId="3C442A8A" w14:textId="5D4D92C1" w:rsidR="00A273E6" w:rsidRPr="00F6410A" w:rsidRDefault="00A273E6" w:rsidP="00A273E6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/>
                <w:noProof/>
                <w:rtl/>
              </w:rPr>
              <w:t>ب) م</w:t>
            </w:r>
            <w:r w:rsidRPr="00F6410A">
              <w:rPr>
                <w:rFonts w:cs="0 Nazanin Bold" w:hint="cs"/>
                <w:noProof/>
                <w:rtl/>
              </w:rPr>
              <w:t>ی</w:t>
            </w:r>
            <w:r w:rsidRPr="00F6410A">
              <w:rPr>
                <w:rFonts w:cs="0 Nazanin Bold" w:hint="eastAsia"/>
                <w:noProof/>
                <w:rtl/>
              </w:rPr>
              <w:t>انگ</w:t>
            </w:r>
            <w:r w:rsidRPr="00F6410A">
              <w:rPr>
                <w:rFonts w:cs="0 Nazanin Bold" w:hint="cs"/>
                <w:noProof/>
                <w:rtl/>
              </w:rPr>
              <w:t>ی</w:t>
            </w:r>
            <w:r w:rsidRPr="00F6410A">
              <w:rPr>
                <w:rFonts w:cs="0 Nazanin Bold" w:hint="eastAsia"/>
                <w:noProof/>
                <w:rtl/>
              </w:rPr>
              <w:t>ن</w:t>
            </w:r>
            <w:r w:rsidRPr="00F6410A">
              <w:rPr>
                <w:rFonts w:cs="0 Nazanin Bold"/>
                <w:noProof/>
                <w:rtl/>
              </w:rPr>
              <w:t xml:space="preserve"> دو عدد(18+) و (6-) چند است؟</w:t>
            </w:r>
          </w:p>
          <w:p w14:paraId="6986B770" w14:textId="77777777" w:rsidR="00A273E6" w:rsidRPr="00F6410A" w:rsidRDefault="00A273E6" w:rsidP="00A273E6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/>
                <w:noProof/>
                <w:rtl/>
              </w:rPr>
              <w:t xml:space="preserve">     1) 12                                2) 6                                         3) 12-                             4) 6-</w:t>
            </w:r>
          </w:p>
          <w:p w14:paraId="3B6B09E6" w14:textId="46486C2A" w:rsidR="00A273E6" w:rsidRPr="00F6410A" w:rsidRDefault="00A273E6" w:rsidP="00A273E6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 w:rsidRPr="00F6410A">
              <w:rPr>
                <w:rFonts w:cs="0 Nazanin Bold" w:hint="cs"/>
                <w:sz w:val="26"/>
                <w:szCs w:val="26"/>
                <w:rtl/>
              </w:rPr>
              <w:t>ج) با رقم</w:t>
            </w:r>
            <w:r w:rsidRPr="00F6410A">
              <w:rPr>
                <w:rFonts w:cs="0 Nazanin Bold"/>
                <w:sz w:val="26"/>
                <w:szCs w:val="26"/>
                <w:rtl/>
              </w:rPr>
              <w:softHyphen/>
            </w:r>
            <w:r w:rsidRPr="00F6410A">
              <w:rPr>
                <w:rFonts w:cs="0 Nazanin Bold" w:hint="cs"/>
                <w:sz w:val="26"/>
                <w:szCs w:val="26"/>
                <w:rtl/>
              </w:rPr>
              <w:t>های 4 ، 2 و6  چند عدد دو رقمی می توان نوشت؟( تکرار ارقام مجاز است)</w:t>
            </w:r>
          </w:p>
          <w:p w14:paraId="3F5F9558" w14:textId="14679F50" w:rsidR="00A273E6" w:rsidRPr="00F6410A" w:rsidRDefault="00A273E6" w:rsidP="00A273E6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sz w:val="26"/>
                <w:szCs w:val="26"/>
                <w:rtl/>
              </w:rPr>
              <w:t xml:space="preserve">   1) 9 تا                                 2) 27 تا                                  3) 12 تا                         4) 6 تا</w:t>
            </w:r>
          </w:p>
        </w:tc>
      </w:tr>
      <w:tr w:rsidR="00A273E6" w:rsidRPr="00F6410A" w14:paraId="440A6114" w14:textId="77777777" w:rsidTr="00EE5E89"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B322" w14:textId="77777777" w:rsidR="00A273E6" w:rsidRPr="00F6410A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5DA9E" w14:textId="020236F0" w:rsidR="00A273E6" w:rsidRPr="00F6410A" w:rsidRDefault="00A273E6" w:rsidP="00AD08E9">
            <w:pPr>
              <w:jc w:val="both"/>
              <w:rPr>
                <w:rFonts w:cs="0 Nazanin Bold"/>
                <w:rtl/>
              </w:rPr>
            </w:pPr>
            <w:r w:rsidRPr="00F6410A">
              <w:rPr>
                <w:rFonts w:cs="0 Nazanin Bold"/>
                <w:position w:val="-20"/>
              </w:rPr>
              <w:object w:dxaOrig="220" w:dyaOrig="520" w14:anchorId="26D5E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5pt;height:24.55pt" o:ole="">
                  <v:imagedata r:id="rId8" o:title=""/>
                </v:shape>
                <o:OLEObject Type="Embed" ProgID="Equation.DSMT4" ShapeID="_x0000_i1025" DrawAspect="Content" ObjectID="_1777842564" r:id="rId9"/>
              </w:objec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 xml:space="preserve"> دانش</w:t>
            </w:r>
            <w:r w:rsidRPr="00F6410A">
              <w:rPr>
                <w:rFonts w:cs="0 Nazanin Bold" w:hint="cs"/>
                <w:rtl/>
              </w:rPr>
              <w:softHyphen/>
              <w:t xml:space="preserve">آموزان کلاسی فوتبال و </w:t>
            </w:r>
            <w:r w:rsidRPr="00F6410A">
              <w:rPr>
                <w:rFonts w:cs="0 Nazanin Bold"/>
                <w:position w:val="-20"/>
              </w:rPr>
              <w:object w:dxaOrig="200" w:dyaOrig="520" w14:anchorId="77454F5D">
                <v:shape id="_x0000_i1026" type="#_x0000_t75" style="width:9.5pt;height:24.55pt" o:ole="">
                  <v:imagedata r:id="rId10" o:title=""/>
                </v:shape>
                <o:OLEObject Type="Embed" ProgID="Equation.DSMT4" ShapeID="_x0000_i1026" DrawAspect="Content" ObjectID="_1777842565" r:id="rId11"/>
              </w:object>
            </w:r>
            <w:r w:rsidRPr="00F6410A">
              <w:rPr>
                <w:rFonts w:cs="0 Nazanin Bold" w:hint="cs"/>
                <w:rtl/>
                <w:lang w:bidi="fa-IR"/>
              </w:rPr>
              <w:t xml:space="preserve"> بقیه</w: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>دانش</w:t>
            </w:r>
            <w:r w:rsidRPr="00F6410A">
              <w:rPr>
                <w:rFonts w:cs="0 Nazanin Bold" w:hint="cs"/>
                <w:rtl/>
              </w:rPr>
              <w:softHyphen/>
              <w:t>آموزان آن کلاس تنیس روی میز بازی می</w:t>
            </w:r>
            <w:r w:rsidRPr="00F6410A">
              <w:rPr>
                <w:rFonts w:cs="0 Nazanin Bold" w:hint="cs"/>
                <w:rtl/>
              </w:rPr>
              <w:softHyphen/>
              <w:t>کنند؛ سایر دانش</w:t>
            </w:r>
            <w:r w:rsidRPr="00F6410A">
              <w:rPr>
                <w:rFonts w:cs="0 Nazanin Bold" w:hint="cs"/>
                <w:rtl/>
              </w:rPr>
              <w:softHyphen/>
              <w:t xml:space="preserve">آموزان که تعدادشان </w:t>
            </w:r>
            <w:r w:rsidRPr="00F6410A">
              <w:rPr>
                <w:rFonts w:cs="0 Nazanin Bold" w:hint="cs"/>
                <w:rtl/>
                <w:lang w:bidi="fa-IR"/>
              </w:rPr>
              <w:t xml:space="preserve">4 </w:t>
            </w:r>
            <w:r w:rsidRPr="00F6410A">
              <w:rPr>
                <w:rFonts w:cs="0 Nazanin Bold" w:hint="cs"/>
                <w:rtl/>
              </w:rPr>
              <w:t xml:space="preserve"> نفر است؛ بازی آنها را تماشا می</w:t>
            </w:r>
            <w:r w:rsidRPr="00F6410A">
              <w:rPr>
                <w:rFonts w:cs="0 Nazanin Bold" w:hint="cs"/>
                <w:rtl/>
              </w:rPr>
              <w:softHyphen/>
              <w:t>کنند؛ این کلاس چند دانش</w:t>
            </w:r>
            <w:r w:rsidRPr="00F6410A">
              <w:rPr>
                <w:rFonts w:cs="0 Nazanin Bold" w:hint="cs"/>
                <w:rtl/>
              </w:rPr>
              <w:softHyphen/>
              <w:t>آموز دارد؟(راهبرد رسم شکل)</w:t>
            </w:r>
          </w:p>
          <w:p w14:paraId="70B0D33D" w14:textId="77777777" w:rsidR="00A273E6" w:rsidRPr="00F6410A" w:rsidRDefault="00A273E6" w:rsidP="001A6CC2">
            <w:pPr>
              <w:jc w:val="both"/>
              <w:rPr>
                <w:rFonts w:cs="0 Nazanin Bold"/>
                <w:rtl/>
              </w:rPr>
            </w:pPr>
          </w:p>
          <w:p w14:paraId="3BF62240" w14:textId="77777777" w:rsidR="00A273E6" w:rsidRPr="00F6410A" w:rsidRDefault="00A273E6" w:rsidP="001A6CC2">
            <w:pPr>
              <w:jc w:val="both"/>
              <w:rPr>
                <w:rFonts w:cs="0 Nazanin Bold"/>
                <w:rtl/>
              </w:rPr>
            </w:pPr>
          </w:p>
          <w:p w14:paraId="29CB2FCB" w14:textId="7FFA2F51" w:rsidR="009F7022" w:rsidRPr="00F6410A" w:rsidRDefault="009F7022" w:rsidP="001A6CC2">
            <w:pPr>
              <w:jc w:val="both"/>
              <w:rPr>
                <w:rFonts w:cs="0 Nazanin Bold"/>
                <w:sz w:val="20"/>
                <w:szCs w:val="20"/>
                <w:rtl/>
                <w:lang w:bidi="fa-IR"/>
              </w:rPr>
            </w:pPr>
          </w:p>
        </w:tc>
      </w:tr>
      <w:tr w:rsidR="00A273E6" w:rsidRPr="00F6410A" w14:paraId="73201EFF" w14:textId="77777777" w:rsidTr="00EE5E89"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B0638" w14:textId="77777777" w:rsidR="00A273E6" w:rsidRPr="00F6410A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CA2DA" w14:textId="74B72D96" w:rsidR="00A273E6" w:rsidRPr="00F6410A" w:rsidRDefault="00A273E6" w:rsidP="008F4187">
            <w:pPr>
              <w:rPr>
                <w:rFonts w:cs="0 Nazanin Bold"/>
                <w:b w:val="0"/>
                <w:bCs w:val="0"/>
                <w:rtl/>
                <w:lang w:bidi="fa-IR"/>
              </w:rPr>
            </w:pPr>
            <w:r w:rsidRPr="00F6410A">
              <w:rPr>
                <w:rFonts w:cs="0 Nazanin Bold" w:hint="cs"/>
                <w:rtl/>
                <w:lang w:bidi="fa-IR"/>
              </w:rPr>
              <w:t>الف )</w:t>
            </w:r>
            <w:r w:rsidRPr="00F6410A">
              <w:rPr>
                <w:rFonts w:cs="0 Nazanin Bold" w:hint="cs"/>
                <w:rtl/>
              </w:rPr>
              <w:t xml:space="preserve">حاصل عبارت های زیر را بدست آورید.       </w:t>
            </w:r>
            <w:r w:rsidRPr="00F6410A">
              <w:rPr>
                <w:rFonts w:cs="0 Nazanin Bold" w:hint="cs"/>
                <w:b w:val="0"/>
                <w:bCs w:val="0"/>
                <w:rtl/>
                <w:lang w:bidi="fa-IR"/>
              </w:rPr>
              <w:t xml:space="preserve">                                            </w:t>
            </w:r>
          </w:p>
          <w:p w14:paraId="5F23DD83" w14:textId="6B753C02" w:rsidR="00A273E6" w:rsidRPr="00F6410A" w:rsidRDefault="00A273E6" w:rsidP="009F7022">
            <w:pPr>
              <w:spacing w:line="360" w:lineRule="auto"/>
              <w:rPr>
                <w:rFonts w:cs="0 Nazanin Bold"/>
                <w:rtl/>
                <w:lang w:bidi="fa-IR"/>
              </w:rPr>
            </w:pPr>
            <w:r w:rsidRPr="00F6410A">
              <w:rPr>
                <w:rFonts w:cs="0 Nazanin Bold" w:hint="cs"/>
                <w:b w:val="0"/>
                <w:bCs w:val="0"/>
                <w:rtl/>
                <w:lang w:bidi="fa-IR"/>
              </w:rPr>
              <w:t xml:space="preserve">                                           </w:t>
            </w:r>
            <w:r w:rsidRPr="00F6410A">
              <w:rPr>
                <w:rFonts w:cs="0 Nazanin Bold"/>
                <w:position w:val="-6"/>
              </w:rPr>
              <w:object w:dxaOrig="1200" w:dyaOrig="279" w14:anchorId="2530871F">
                <v:shape id="_x0000_i1027" type="#_x0000_t75" style="width:60.15pt;height:14.25pt" o:ole="">
                  <v:imagedata r:id="rId12" o:title=""/>
                </v:shape>
                <o:OLEObject Type="Embed" ProgID="Equation.DSMT4" ShapeID="_x0000_i1027" DrawAspect="Content" ObjectID="_1777842566" r:id="rId13"/>
              </w:object>
            </w:r>
            <w:r w:rsidRPr="00F6410A">
              <w:rPr>
                <w:rFonts w:cs="0 Nazanin Bold" w:hint="cs"/>
                <w:b w:val="0"/>
                <w:bCs w:val="0"/>
                <w:rtl/>
                <w:lang w:bidi="fa-IR"/>
              </w:rPr>
              <w:t xml:space="preserve">                                             </w:t>
            </w:r>
            <w:r w:rsidRPr="00F6410A">
              <w:rPr>
                <w:rFonts w:cs="0 Nazanin Bold"/>
                <w:b w:val="0"/>
                <w:bCs w:val="0"/>
                <w:position w:val="-16"/>
                <w:lang w:bidi="fa-IR"/>
              </w:rPr>
              <w:object w:dxaOrig="2360" w:dyaOrig="480" w14:anchorId="39028CF6">
                <v:shape id="_x0000_i1028" type="#_x0000_t75" style="width:117.9pt;height:23.75pt" o:ole="">
                  <v:imagedata r:id="rId14" o:title=""/>
                </v:shape>
                <o:OLEObject Type="Embed" ProgID="Equation.DSMT4" ShapeID="_x0000_i1028" DrawAspect="Content" ObjectID="_1777842567" r:id="rId15"/>
              </w:object>
            </w:r>
            <w:r w:rsidRPr="00F6410A">
              <w:rPr>
                <w:rFonts w:cs="0 Nazanin Bold" w:hint="cs"/>
                <w:rtl/>
              </w:rPr>
              <w:t xml:space="preserve"> </w: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 xml:space="preserve">   </w:t>
            </w:r>
          </w:p>
          <w:p w14:paraId="0318FDB9" w14:textId="6942E950" w:rsidR="00A273E6" w:rsidRPr="00F6410A" w:rsidRDefault="00A273E6" w:rsidP="009F7022">
            <w:pPr>
              <w:tabs>
                <w:tab w:val="right" w:pos="8996"/>
              </w:tabs>
              <w:bidi w:val="0"/>
              <w:spacing w:line="360" w:lineRule="auto"/>
              <w:rPr>
                <w:rFonts w:cs="0 Nazanin Bold"/>
                <w:lang w:bidi="fa-IR"/>
              </w:rPr>
            </w:pPr>
            <w:r w:rsidRPr="00F6410A">
              <w:rPr>
                <w:rFonts w:cs="0 Nazanin Bold"/>
                <w:sz w:val="26"/>
                <w:szCs w:val="26"/>
              </w:rPr>
              <w:t xml:space="preserve">      </w:t>
            </w:r>
            <w:r w:rsidR="00EE5E89" w:rsidRPr="00F6410A">
              <w:rPr>
                <w:rFonts w:cs="0 Nazanin Bold"/>
                <w:sz w:val="26"/>
                <w:szCs w:val="26"/>
              </w:rPr>
              <w:t xml:space="preserve">   </w:t>
            </w:r>
            <w:r w:rsidRPr="00F6410A">
              <w:rPr>
                <w:rFonts w:cs="0 Nazanin Bold"/>
                <w:sz w:val="26"/>
                <w:szCs w:val="26"/>
              </w:rPr>
              <w:t xml:space="preserve">       </w:t>
            </w:r>
            <w:r w:rsidRPr="00F6410A">
              <w:rPr>
                <w:rFonts w:cs="0 Nazanin Bold"/>
                <w:position w:val="-14"/>
                <w:sz w:val="26"/>
                <w:szCs w:val="26"/>
              </w:rPr>
              <w:object w:dxaOrig="1640" w:dyaOrig="420" w14:anchorId="38110135">
                <v:shape id="_x0000_i1029" type="#_x0000_t75" style="width:82.3pt;height:22.15pt" o:ole="">
                  <v:imagedata r:id="rId16" o:title=""/>
                </v:shape>
                <o:OLEObject Type="Embed" ProgID="Equation.DSMT4" ShapeID="_x0000_i1029" DrawAspect="Content" ObjectID="_1777842568" r:id="rId17"/>
              </w:object>
            </w:r>
            <w:r w:rsidRPr="00F6410A">
              <w:rPr>
                <w:rFonts w:cs="0 Nazanin Bold" w:hint="cs"/>
                <w:sz w:val="26"/>
                <w:szCs w:val="26"/>
                <w:rtl/>
              </w:rPr>
              <w:t xml:space="preserve">                         </w:t>
            </w:r>
            <w:r w:rsidRPr="00F6410A">
              <w:rPr>
                <w:rFonts w:cs="0 Nazanin Bold"/>
                <w:sz w:val="26"/>
                <w:szCs w:val="26"/>
              </w:rPr>
              <w:t xml:space="preserve">                        </w:t>
            </w:r>
            <w:r w:rsidRPr="00F6410A">
              <w:rPr>
                <w:rFonts w:cs="0 Nazanin Bold"/>
                <w:position w:val="-14"/>
                <w:sz w:val="26"/>
                <w:szCs w:val="26"/>
              </w:rPr>
              <w:object w:dxaOrig="1600" w:dyaOrig="420" w14:anchorId="7F6817FB">
                <v:shape id="_x0000_i1030" type="#_x0000_t75" style="width:79.9pt;height:22.15pt" o:ole="">
                  <v:imagedata r:id="rId18" o:title=""/>
                </v:shape>
                <o:OLEObject Type="Embed" ProgID="Equation.DSMT4" ShapeID="_x0000_i1030" DrawAspect="Content" ObjectID="_1777842569" r:id="rId19"/>
              </w:object>
            </w:r>
          </w:p>
          <w:p w14:paraId="1CE9F064" w14:textId="77777777" w:rsidR="00A273E6" w:rsidRPr="00F6410A" w:rsidRDefault="00A273E6" w:rsidP="00A273E6">
            <w:pPr>
              <w:tabs>
                <w:tab w:val="right" w:pos="8996"/>
              </w:tabs>
              <w:bidi w:val="0"/>
              <w:rPr>
                <w:rFonts w:cs="0 Nazanin Bold"/>
                <w:sz w:val="4"/>
                <w:szCs w:val="4"/>
                <w:lang w:bidi="fa-IR"/>
              </w:rPr>
            </w:pPr>
          </w:p>
          <w:p w14:paraId="55B7E0DA" w14:textId="77777777" w:rsidR="00A273E6" w:rsidRPr="00F6410A" w:rsidRDefault="00A273E6" w:rsidP="00A273E6">
            <w:pPr>
              <w:tabs>
                <w:tab w:val="center" w:pos="5408"/>
                <w:tab w:val="left" w:pos="7445"/>
              </w:tabs>
              <w:rPr>
                <w:rFonts w:cs="0 Nazanin Bold"/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F6410A">
              <w:rPr>
                <w:rFonts w:cs="0 Nazanin Bold" w:hint="cs"/>
                <w:sz w:val="26"/>
                <w:szCs w:val="26"/>
                <w:rtl/>
              </w:rPr>
              <w:t>ب) دمای اردکان 35 درجه بالای صفر است؛ اگر دمای عقدا 15 درجه سردتر از اردکان باشد؛ دمای عقدا چند درجه است؟</w:t>
            </w:r>
          </w:p>
          <w:p w14:paraId="7DF5D7D5" w14:textId="6C8CB369" w:rsidR="00A273E6" w:rsidRPr="00F6410A" w:rsidRDefault="00A273E6" w:rsidP="00A273E6">
            <w:pPr>
              <w:tabs>
                <w:tab w:val="right" w:pos="8996"/>
              </w:tabs>
              <w:bidi w:val="0"/>
              <w:rPr>
                <w:rFonts w:cs="0 Nazanin Bold"/>
                <w:lang w:bidi="fa-IR"/>
              </w:rPr>
            </w:pPr>
          </w:p>
        </w:tc>
      </w:tr>
      <w:tr w:rsidR="00A273E6" w:rsidRPr="00F6410A" w14:paraId="64C7C62A" w14:textId="77777777" w:rsidTr="00EE5E89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20623" w14:textId="77777777" w:rsidR="00A273E6" w:rsidRPr="00F6410A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8E2929" w14:textId="0FC07E75" w:rsidR="00A273E6" w:rsidRPr="00F6410A" w:rsidRDefault="00A273E6" w:rsidP="00A63F54">
            <w:pPr>
              <w:rPr>
                <w:rFonts w:cs="0 Nazanin Bold"/>
                <w:noProof/>
                <w:sz w:val="20"/>
                <w:rtl/>
              </w:rPr>
            </w:pPr>
            <w:r w:rsidRPr="00F6410A">
              <w:rPr>
                <w:rFonts w:cs="0 Nazanin Bold" w:hint="cs"/>
                <w:noProof/>
                <w:sz w:val="20"/>
                <w:rtl/>
              </w:rPr>
              <w:t xml:space="preserve">الف) </w:t>
            </w:r>
            <w:r w:rsidRPr="00F6410A">
              <w:rPr>
                <w:rFonts w:ascii="Tahoma" w:hAnsi="Tahoma" w:cs="0 Nazanin Bold" w:hint="cs"/>
                <w:noProof/>
                <w:rtl/>
              </w:rPr>
              <w:t xml:space="preserve">جمله </w:t>
            </w:r>
            <w:r w:rsidRPr="00F6410A">
              <w:rPr>
                <w:rFonts w:asciiTheme="majorBidi" w:hAnsiTheme="majorBidi" w:cs="0 Nazanin Bold"/>
                <w:i/>
                <w:iCs/>
                <w:noProof/>
              </w:rPr>
              <w:t>n</w:t>
            </w:r>
            <w:r w:rsidRPr="00F6410A">
              <w:rPr>
                <w:rFonts w:ascii="Tahoma" w:hAnsi="Tahoma" w:cs="0 Nazanin Bold" w:hint="cs"/>
                <w:noProof/>
                <w:rtl/>
                <w:lang w:bidi="fa-IR"/>
              </w:rPr>
              <w:t xml:space="preserve"> ام  الگوی مقابل را بنویسید.</w:t>
            </w:r>
            <w:r w:rsidRPr="00F6410A">
              <w:rPr>
                <w:rFonts w:ascii="Tahoma" w:hAnsi="Tahoma" w:cs="0 Nazanin Bold"/>
                <w:noProof/>
                <w:rtl/>
                <w:lang w:bidi="fa-IR"/>
              </w:rPr>
              <w:tab/>
            </w:r>
            <w:r w:rsidRPr="00F6410A">
              <w:rPr>
                <w:rFonts w:ascii="Tahoma" w:hAnsi="Tahoma" w:cs="0 Nazanin Bold" w:hint="cs"/>
                <w:noProof/>
                <w:rtl/>
                <w:lang w:bidi="fa-IR"/>
              </w:rPr>
              <w:t xml:space="preserve">                                                                           </w:t>
            </w:r>
            <w:r w:rsidRPr="00F6410A">
              <w:rPr>
                <w:rFonts w:ascii="Tahoma" w:hAnsi="Tahoma" w:cs="0 Nazanin Bold"/>
                <w:noProof/>
                <w:position w:val="-8"/>
                <w:lang w:bidi="fa-IR"/>
              </w:rPr>
              <w:object w:dxaOrig="1240" w:dyaOrig="279" w14:anchorId="37FAACDB">
                <v:shape id="_x0000_i1031" type="#_x0000_t75" style="width:61.7pt;height:14.25pt" o:ole="">
                  <v:imagedata r:id="rId20" o:title=""/>
                </v:shape>
                <o:OLEObject Type="Embed" ProgID="Equation.DSMT4" ShapeID="_x0000_i1031" DrawAspect="Content" ObjectID="_1777842570" r:id="rId21"/>
              </w:object>
            </w:r>
          </w:p>
          <w:p w14:paraId="29A997D0" w14:textId="1075FBBD" w:rsidR="00A273E6" w:rsidRPr="00F6410A" w:rsidRDefault="00A273E6" w:rsidP="00A63F54">
            <w:pPr>
              <w:rPr>
                <w:rFonts w:cs="0 Nazanin Bold"/>
                <w:sz w:val="22"/>
                <w:szCs w:val="28"/>
                <w:rtl/>
              </w:rPr>
            </w:pPr>
            <w:r w:rsidRPr="00F6410A">
              <w:rPr>
                <w:rFonts w:cs="0 Nazanin Bold"/>
                <w:sz w:val="20"/>
                <w:rtl/>
              </w:rPr>
              <w:t xml:space="preserve"> </w:t>
            </w:r>
          </w:p>
          <w:p w14:paraId="6A31D65C" w14:textId="77777777" w:rsidR="00A273E6" w:rsidRPr="00F6410A" w:rsidRDefault="00A273E6" w:rsidP="0060358E">
            <w:pPr>
              <w:tabs>
                <w:tab w:val="left" w:pos="7041"/>
              </w:tabs>
              <w:rPr>
                <w:rFonts w:cs="0 Nazanin Bold"/>
                <w:sz w:val="10"/>
                <w:szCs w:val="14"/>
                <w:rtl/>
              </w:rPr>
            </w:pPr>
          </w:p>
          <w:p w14:paraId="14F9726C" w14:textId="77777777" w:rsidR="00A273E6" w:rsidRPr="00F6410A" w:rsidRDefault="00A273E6" w:rsidP="0060358E">
            <w:pPr>
              <w:tabs>
                <w:tab w:val="left" w:pos="7041"/>
              </w:tabs>
              <w:rPr>
                <w:rFonts w:cs="0 Nazanin Bold"/>
                <w:sz w:val="20"/>
                <w:rtl/>
              </w:rPr>
            </w:pPr>
            <w:r w:rsidRPr="00F6410A">
              <w:rPr>
                <w:rFonts w:cs="0 Nazanin Bold" w:hint="cs"/>
                <w:sz w:val="20"/>
                <w:rtl/>
              </w:rPr>
              <w:t>ب) مقدار عددی  عبارت زیر را به ازای عددهای داده شده به</w:t>
            </w:r>
            <w:r w:rsidRPr="00F6410A">
              <w:rPr>
                <w:rFonts w:cs="0 Nazanin Bold" w:hint="cs"/>
                <w:sz w:val="20"/>
                <w:rtl/>
              </w:rPr>
              <w:softHyphen/>
              <w:t>دست آورید.</w:t>
            </w:r>
          </w:p>
          <w:p w14:paraId="40A75B65" w14:textId="0DECBAEB" w:rsidR="00A273E6" w:rsidRPr="00F6410A" w:rsidRDefault="00611EC0" w:rsidP="00611EC0">
            <w:pPr>
              <w:tabs>
                <w:tab w:val="left" w:pos="2595"/>
                <w:tab w:val="left" w:pos="4530"/>
                <w:tab w:val="left" w:pos="5286"/>
              </w:tabs>
              <w:rPr>
                <w:rFonts w:cs="0 Nazanin Bold"/>
                <w:sz w:val="20"/>
                <w:rtl/>
              </w:rPr>
            </w:pPr>
            <w:r w:rsidRPr="00F6410A">
              <w:rPr>
                <w:rFonts w:cs="0 Nazanin Bold" w:hint="cs"/>
                <w:sz w:val="20"/>
                <w:rtl/>
              </w:rPr>
              <w:t xml:space="preserve">                                                                                         </w:t>
            </w:r>
            <w:r w:rsidR="00A273E6" w:rsidRPr="00F6410A">
              <w:rPr>
                <w:rFonts w:cs="0 Nazanin Bold"/>
                <w:sz w:val="20"/>
                <w:rtl/>
              </w:rPr>
              <w:tab/>
            </w:r>
            <w:r w:rsidR="00A273E6" w:rsidRPr="00F6410A">
              <w:rPr>
                <w:rFonts w:cs="0 Nazanin Bold"/>
                <w:sz w:val="20"/>
              </w:rPr>
              <w:t xml:space="preserve">  </w:t>
            </w:r>
            <w:r w:rsidR="00A273E6" w:rsidRPr="00F6410A">
              <w:rPr>
                <w:rFonts w:cs="0 Nazanin Bold"/>
                <w:position w:val="-12"/>
                <w:sz w:val="20"/>
              </w:rPr>
              <w:object w:dxaOrig="1040" w:dyaOrig="360" w14:anchorId="59B960D1">
                <v:shape id="_x0000_i1032" type="#_x0000_t75" style="width:52.2pt;height:16.6pt" o:ole="">
                  <v:imagedata r:id="rId22" o:title=""/>
                </v:shape>
                <o:OLEObject Type="Embed" ProgID="Equation.DSMT4" ShapeID="_x0000_i1032" DrawAspect="Content" ObjectID="_1777842571" r:id="rId23"/>
              </w:object>
            </w:r>
            <w:r w:rsidR="00A273E6" w:rsidRPr="00F6410A">
              <w:rPr>
                <w:rFonts w:cs="0 Nazanin Bold"/>
                <w:sz w:val="20"/>
                <w:rtl/>
              </w:rPr>
              <w:t xml:space="preserve"> </w:t>
            </w:r>
            <w:r w:rsidR="00A273E6" w:rsidRPr="00F6410A">
              <w:rPr>
                <w:rFonts w:cs="0 Nazanin Bold" w:hint="cs"/>
                <w:sz w:val="20"/>
                <w:rtl/>
              </w:rPr>
              <w:t xml:space="preserve">           </w:t>
            </w:r>
            <w:r w:rsidR="00A273E6" w:rsidRPr="00F6410A">
              <w:rPr>
                <w:rFonts w:cs="0 Nazanin Bold"/>
                <w:position w:val="-6"/>
                <w:sz w:val="20"/>
              </w:rPr>
              <w:object w:dxaOrig="740" w:dyaOrig="300" w14:anchorId="37C4240B">
                <v:shape id="_x0000_i1033" type="#_x0000_t75" style="width:36.4pt;height:15.8pt" o:ole="">
                  <v:imagedata r:id="rId24" o:title=""/>
                </v:shape>
                <o:OLEObject Type="Embed" ProgID="Equation.DSMT4" ShapeID="_x0000_i1033" DrawAspect="Content" ObjectID="_1777842572" r:id="rId25"/>
              </w:object>
            </w:r>
            <w:r w:rsidR="00A273E6" w:rsidRPr="00F6410A">
              <w:rPr>
                <w:rFonts w:cs="0 Nazanin Bold"/>
                <w:sz w:val="20"/>
                <w:rtl/>
              </w:rPr>
              <w:t xml:space="preserve"> </w:t>
            </w:r>
            <w:r w:rsidR="00A273E6" w:rsidRPr="00F6410A">
              <w:rPr>
                <w:rFonts w:cs="0 Nazanin Bold" w:hint="cs"/>
                <w:sz w:val="20"/>
                <w:rtl/>
              </w:rPr>
              <w:t xml:space="preserve">         </w:t>
            </w:r>
            <w:r w:rsidR="00A273E6" w:rsidRPr="00F6410A">
              <w:rPr>
                <w:rFonts w:cs="0 Nazanin Bold"/>
                <w:position w:val="-6"/>
                <w:sz w:val="20"/>
              </w:rPr>
              <w:object w:dxaOrig="639" w:dyaOrig="279" w14:anchorId="7AA785F8">
                <v:shape id="_x0000_i1034" type="#_x0000_t75" style="width:31.65pt;height:14.25pt" o:ole="">
                  <v:imagedata r:id="rId26" o:title=""/>
                </v:shape>
                <o:OLEObject Type="Embed" ProgID="Equation.DSMT4" ShapeID="_x0000_i1034" DrawAspect="Content" ObjectID="_1777842573" r:id="rId27"/>
              </w:object>
            </w:r>
            <w:r w:rsidR="00A273E6" w:rsidRPr="00F6410A">
              <w:rPr>
                <w:rFonts w:cs="0 Nazanin Bold"/>
                <w:sz w:val="20"/>
                <w:rtl/>
              </w:rPr>
              <w:t xml:space="preserve"> </w:t>
            </w:r>
            <w:r w:rsidRPr="00F6410A">
              <w:rPr>
                <w:rFonts w:cs="0 Nazanin Bold" w:hint="cs"/>
                <w:sz w:val="20"/>
                <w:rtl/>
              </w:rPr>
              <w:t xml:space="preserve">   </w:t>
            </w:r>
          </w:p>
          <w:p w14:paraId="6F6A1A70" w14:textId="6E40F021" w:rsidR="00A273E6" w:rsidRPr="00F6410A" w:rsidRDefault="00A273E6" w:rsidP="0060358E">
            <w:pPr>
              <w:tabs>
                <w:tab w:val="left" w:pos="7041"/>
              </w:tabs>
              <w:rPr>
                <w:rFonts w:cs="0 Nazanin Bold"/>
                <w:sz w:val="20"/>
                <w:rtl/>
                <w:lang w:bidi="fa-IR"/>
              </w:rPr>
            </w:pPr>
          </w:p>
          <w:p w14:paraId="4C490AD0" w14:textId="77777777" w:rsidR="00611EC0" w:rsidRPr="00F6410A" w:rsidRDefault="00611EC0" w:rsidP="0060358E">
            <w:pPr>
              <w:tabs>
                <w:tab w:val="left" w:pos="7041"/>
              </w:tabs>
              <w:rPr>
                <w:rFonts w:cs="0 Nazanin Bold"/>
                <w:sz w:val="8"/>
                <w:szCs w:val="12"/>
                <w:rtl/>
                <w:lang w:bidi="fa-IR"/>
              </w:rPr>
            </w:pPr>
          </w:p>
          <w:p w14:paraId="61D04045" w14:textId="76AE5E32" w:rsidR="004077E8" w:rsidRPr="00F6410A" w:rsidRDefault="004077E8" w:rsidP="004077E8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 w:rsidRPr="00F6410A">
              <w:rPr>
                <w:rFonts w:cs="0 Nazanin Bold" w:hint="cs"/>
                <w:sz w:val="26"/>
                <w:szCs w:val="26"/>
                <w:rtl/>
              </w:rPr>
              <w:t xml:space="preserve">ج)عبارت جبری مقابل را ساده کنید.                                                                          </w:t>
            </w:r>
            <w:r w:rsidRPr="00F6410A">
              <w:rPr>
                <w:rFonts w:cs="0 Nazanin Bold"/>
                <w:position w:val="-14"/>
                <w:sz w:val="26"/>
                <w:szCs w:val="26"/>
              </w:rPr>
              <w:object w:dxaOrig="1840" w:dyaOrig="420" w14:anchorId="5F588417">
                <v:shape id="_x0000_i1035" type="#_x0000_t75" style="width:91.8pt;height:22.15pt" o:ole="">
                  <v:imagedata r:id="rId28" o:title=""/>
                </v:shape>
                <o:OLEObject Type="Embed" ProgID="Equation.DSMT4" ShapeID="_x0000_i1035" DrawAspect="Content" ObjectID="_1777842574" r:id="rId29"/>
              </w:object>
            </w:r>
            <w:r w:rsidRPr="00F6410A"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</w:p>
          <w:p w14:paraId="0D3E6FB6" w14:textId="77777777" w:rsidR="004077E8" w:rsidRPr="00F6410A" w:rsidRDefault="004077E8" w:rsidP="004077E8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</w:p>
          <w:p w14:paraId="672D1865" w14:textId="1A60AD49" w:rsidR="00A273E6" w:rsidRPr="00F6410A" w:rsidRDefault="00A273E6" w:rsidP="0060358E">
            <w:pPr>
              <w:tabs>
                <w:tab w:val="left" w:pos="7041"/>
              </w:tabs>
              <w:rPr>
                <w:rFonts w:cs="0 Nazanin Bold"/>
                <w:sz w:val="14"/>
                <w:szCs w:val="18"/>
                <w:rtl/>
              </w:rPr>
            </w:pPr>
          </w:p>
          <w:p w14:paraId="76BCE1CD" w14:textId="1F895939" w:rsidR="00A273E6" w:rsidRPr="00F6410A" w:rsidRDefault="004077E8" w:rsidP="0060358E">
            <w:pPr>
              <w:tabs>
                <w:tab w:val="left" w:pos="7041"/>
              </w:tabs>
              <w:rPr>
                <w:rFonts w:ascii="Tahoma" w:hAnsi="Tahoma" w:cs="0 Nazanin Bold"/>
                <w:noProof/>
                <w:rtl/>
                <w:lang w:bidi="fa-IR"/>
              </w:rPr>
            </w:pPr>
            <w:r w:rsidRPr="00F6410A">
              <w:rPr>
                <w:rFonts w:cs="0 Nazanin Bold" w:hint="cs"/>
                <w:sz w:val="20"/>
                <w:rtl/>
              </w:rPr>
              <w:t>د</w:t>
            </w:r>
            <w:r w:rsidR="00A273E6" w:rsidRPr="00F6410A">
              <w:rPr>
                <w:rFonts w:cs="0 Nazanin Bold" w:hint="cs"/>
                <w:sz w:val="20"/>
                <w:rtl/>
              </w:rPr>
              <w:t xml:space="preserve">) </w:t>
            </w:r>
            <w:r w:rsidR="00A273E6" w:rsidRPr="00F6410A">
              <w:rPr>
                <w:rFonts w:ascii="Tahoma" w:hAnsi="Tahoma" w:cs="0 Nazanin Bold" w:hint="cs"/>
                <w:noProof/>
                <w:rtl/>
                <w:lang w:bidi="fa-IR"/>
              </w:rPr>
              <w:t xml:space="preserve">معادله مقابل را حل کنید.                                                              </w:t>
            </w:r>
            <w:r w:rsidR="00EE5E89" w:rsidRPr="00F6410A">
              <w:rPr>
                <w:rFonts w:ascii="Tahoma" w:hAnsi="Tahoma" w:cs="0 Nazanin Bold" w:hint="cs"/>
                <w:noProof/>
                <w:rtl/>
                <w:lang w:bidi="fa-IR"/>
              </w:rPr>
              <w:t xml:space="preserve">   </w:t>
            </w:r>
            <w:r w:rsidR="00A273E6" w:rsidRPr="00F6410A">
              <w:rPr>
                <w:rFonts w:ascii="Tahoma" w:hAnsi="Tahoma" w:cs="0 Nazanin Bold" w:hint="cs"/>
                <w:noProof/>
                <w:rtl/>
                <w:lang w:bidi="fa-IR"/>
              </w:rPr>
              <w:t xml:space="preserve">                           </w:t>
            </w:r>
            <w:r w:rsidR="00611EC0" w:rsidRPr="00F6410A">
              <w:rPr>
                <w:rFonts w:ascii="Tahoma" w:hAnsi="Tahoma" w:cs="0 Nazanin Bold"/>
                <w:noProof/>
                <w:position w:val="-6"/>
                <w:lang w:bidi="fa-IR"/>
              </w:rPr>
              <w:object w:dxaOrig="1600" w:dyaOrig="260" w14:anchorId="0DA6D147">
                <v:shape id="_x0000_i1036" type="#_x0000_t75" style="width:92.55pt;height:15.8pt" o:ole="">
                  <v:imagedata r:id="rId30" o:title=""/>
                </v:shape>
                <o:OLEObject Type="Embed" ProgID="Equation.DSMT4" ShapeID="_x0000_i1036" DrawAspect="Content" ObjectID="_1777842575" r:id="rId31"/>
              </w:object>
            </w:r>
            <w:r w:rsidR="00A273E6" w:rsidRPr="00F6410A">
              <w:rPr>
                <w:rFonts w:ascii="Tahoma" w:hAnsi="Tahoma" w:cs="0 Nazanin Bold"/>
                <w:noProof/>
                <w:rtl/>
                <w:lang w:bidi="fa-IR"/>
              </w:rPr>
              <w:t xml:space="preserve"> </w:t>
            </w:r>
            <w:r w:rsidR="00A273E6" w:rsidRPr="00F6410A">
              <w:rPr>
                <w:rFonts w:cs="0 Nazanin Bold" w:hint="cs"/>
                <w:sz w:val="20"/>
                <w:rtl/>
              </w:rPr>
              <w:t xml:space="preserve"> </w:t>
            </w:r>
          </w:p>
          <w:p w14:paraId="06A464D8" w14:textId="6BBD5B14" w:rsidR="00A273E6" w:rsidRPr="00F6410A" w:rsidRDefault="00A273E6" w:rsidP="0060358E">
            <w:pPr>
              <w:tabs>
                <w:tab w:val="left" w:pos="7041"/>
              </w:tabs>
              <w:rPr>
                <w:rFonts w:ascii="Tahoma" w:hAnsi="Tahoma" w:cs="0 Nazanin Bold"/>
                <w:noProof/>
                <w:rtl/>
                <w:lang w:bidi="fa-IR"/>
              </w:rPr>
            </w:pPr>
          </w:p>
          <w:p w14:paraId="4B3F6454" w14:textId="0926D462" w:rsidR="00A273E6" w:rsidRPr="00F6410A" w:rsidRDefault="00A273E6" w:rsidP="0060358E">
            <w:pPr>
              <w:tabs>
                <w:tab w:val="left" w:pos="7041"/>
              </w:tabs>
              <w:rPr>
                <w:rFonts w:cs="0 Nazanin Bold"/>
                <w:sz w:val="20"/>
                <w:rtl/>
                <w:lang w:bidi="fa-IR"/>
              </w:rPr>
            </w:pPr>
          </w:p>
          <w:p w14:paraId="31AE735E" w14:textId="77777777" w:rsidR="002C1A14" w:rsidRPr="00F6410A" w:rsidRDefault="002C1A14" w:rsidP="0060358E">
            <w:pPr>
              <w:tabs>
                <w:tab w:val="left" w:pos="7041"/>
              </w:tabs>
              <w:rPr>
                <w:rFonts w:cs="0 Nazanin Bold"/>
                <w:sz w:val="20"/>
                <w:rtl/>
                <w:lang w:bidi="fa-IR"/>
              </w:rPr>
            </w:pPr>
          </w:p>
          <w:p w14:paraId="15CF52FA" w14:textId="2930ABE6" w:rsidR="00611EC0" w:rsidRPr="00F6410A" w:rsidRDefault="00611EC0" w:rsidP="0060358E">
            <w:pPr>
              <w:tabs>
                <w:tab w:val="left" w:pos="7041"/>
              </w:tabs>
              <w:rPr>
                <w:rFonts w:cs="0 Nazanin Bold"/>
                <w:sz w:val="2"/>
                <w:szCs w:val="4"/>
                <w:rtl/>
                <w:lang w:bidi="fa-IR"/>
              </w:rPr>
            </w:pPr>
          </w:p>
        </w:tc>
      </w:tr>
      <w:tr w:rsidR="00A273E6" w:rsidRPr="00F6410A" w14:paraId="2A073EBE" w14:textId="77777777" w:rsidTr="00EE5E89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55202C" w14:textId="77777777" w:rsidR="00A273E6" w:rsidRPr="00F6410A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C013DA" w14:textId="579B1F43" w:rsidR="00A273E6" w:rsidRPr="00F6410A" w:rsidRDefault="00F734F4" w:rsidP="00B73B85">
            <w:pPr>
              <w:rPr>
                <w:rFonts w:cs="0 Nazanin Bold"/>
                <w:noProof/>
                <w:sz w:val="20"/>
                <w:rtl/>
              </w:rPr>
            </w:pPr>
            <w:r w:rsidRPr="00F6410A">
              <w:rPr>
                <w:rFonts w:cs="0 Nazanin Bold" w:hint="cs"/>
                <w:noProof/>
                <w:sz w:val="20"/>
                <w:rtl/>
                <w:lang w:bidi="fa-IR"/>
              </w:rPr>
              <w:drawing>
                <wp:anchor distT="0" distB="0" distL="114300" distR="114300" simplePos="0" relativeHeight="252170240" behindDoc="0" locked="0" layoutInCell="1" allowOverlap="1" wp14:anchorId="16A7ED3A" wp14:editId="1C235738">
                  <wp:simplePos x="0" y="0"/>
                  <wp:positionH relativeFrom="column">
                    <wp:posOffset>201930</wp:posOffset>
                  </wp:positionH>
                  <wp:positionV relativeFrom="page">
                    <wp:posOffset>16996</wp:posOffset>
                  </wp:positionV>
                  <wp:extent cx="1753128" cy="1055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128" cy="10551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73E6" w:rsidRPr="00F6410A">
              <w:rPr>
                <w:rFonts w:cs="0 Nazanin Bold" w:hint="cs"/>
                <w:noProof/>
                <w:sz w:val="20"/>
                <w:rtl/>
              </w:rPr>
              <w:t>با توجه به شکل مقابل به سوالات زیر پاسخ دهید.</w:t>
            </w:r>
          </w:p>
          <w:p w14:paraId="21A57D98" w14:textId="3C59FE52" w:rsidR="00A273E6" w:rsidRPr="00F6410A" w:rsidRDefault="00A273E6" w:rsidP="00F734F4">
            <w:pPr>
              <w:rPr>
                <w:rFonts w:cs="0 Nazanin Bold"/>
                <w:noProof/>
                <w:sz w:val="20"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sz w:val="20"/>
                <w:rtl/>
              </w:rPr>
              <w:t>الف) نام یک پاره خط را بنویسید.</w:t>
            </w:r>
          </w:p>
          <w:p w14:paraId="162577ED" w14:textId="630FD158" w:rsidR="00A273E6" w:rsidRPr="00F6410A" w:rsidRDefault="00A273E6" w:rsidP="00C852F2">
            <w:pPr>
              <w:rPr>
                <w:rFonts w:cs="0 Nazanin Bold"/>
                <w:noProof/>
                <w:sz w:val="20"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sz w:val="20"/>
                <w:rtl/>
              </w:rPr>
              <w:t>ب) اندازه زاویه</w:t>
            </w:r>
            <w:r w:rsidRPr="00F6410A">
              <w:rPr>
                <w:rFonts w:cs="0 Nazanin Bold" w:hint="cs"/>
                <w:noProof/>
                <w:sz w:val="20"/>
                <w:rtl/>
              </w:rPr>
              <w:softHyphen/>
              <w:t xml:space="preserve">ی </w:t>
            </w:r>
            <w:r w:rsidRPr="00F6410A">
              <w:rPr>
                <w:rFonts w:cs="0 Nazanin Bold"/>
                <w:noProof/>
                <w:position w:val="-4"/>
                <w:sz w:val="20"/>
              </w:rPr>
              <w:object w:dxaOrig="279" w:dyaOrig="360" w14:anchorId="5B60A42B">
                <v:shape id="_x0000_i1037" type="#_x0000_t75" style="width:13.45pt;height:16.6pt" o:ole="">
                  <v:imagedata r:id="rId33" o:title=""/>
                </v:shape>
                <o:OLEObject Type="Embed" ProgID="Equation.DSMT4" ShapeID="_x0000_i1037" DrawAspect="Content" ObjectID="_1777842576" r:id="rId34"/>
              </w:object>
            </w:r>
            <w:r w:rsidRPr="00F6410A">
              <w:rPr>
                <w:rFonts w:cs="0 Nazanin Bold"/>
                <w:noProof/>
                <w:sz w:val="20"/>
                <w:rtl/>
              </w:rPr>
              <w:t xml:space="preserve"> </w:t>
            </w:r>
            <w:r w:rsidRPr="00F6410A">
              <w:rPr>
                <w:rFonts w:cs="0 Nazanin Bold" w:hint="cs"/>
                <w:noProof/>
                <w:sz w:val="20"/>
                <w:rtl/>
              </w:rPr>
              <w:t>چند درجه است؟</w:t>
            </w:r>
          </w:p>
          <w:p w14:paraId="43E49229" w14:textId="77777777" w:rsidR="00A273E6" w:rsidRPr="00F6410A" w:rsidRDefault="00A273E6" w:rsidP="001F4726">
            <w:pPr>
              <w:rPr>
                <w:rFonts w:cs="0 Nazanin Bold"/>
                <w:noProof/>
                <w:sz w:val="20"/>
                <w:rtl/>
                <w:lang w:bidi="fa-IR"/>
              </w:rPr>
            </w:pPr>
          </w:p>
          <w:p w14:paraId="79DF7A05" w14:textId="165E8A19" w:rsidR="002C1A14" w:rsidRPr="00F6410A" w:rsidRDefault="002C1A14" w:rsidP="001F4726">
            <w:pPr>
              <w:rPr>
                <w:rFonts w:cs="0 Nazanin Bold"/>
                <w:noProof/>
                <w:sz w:val="6"/>
                <w:szCs w:val="10"/>
                <w:rtl/>
                <w:lang w:bidi="fa-IR"/>
              </w:rPr>
            </w:pPr>
          </w:p>
        </w:tc>
      </w:tr>
      <w:tr w:rsidR="004077E8" w:rsidRPr="00F6410A" w14:paraId="60AD9448" w14:textId="77777777" w:rsidTr="00EE5E89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E8BF9D" w14:textId="77777777" w:rsidR="004077E8" w:rsidRPr="00F6410A" w:rsidRDefault="004077E8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A2744D" w14:textId="77777777" w:rsidR="004077E8" w:rsidRPr="00F6410A" w:rsidRDefault="004077E8" w:rsidP="004077E8">
            <w:pPr>
              <w:rPr>
                <w:rFonts w:cs="0 Nazanin Bold"/>
                <w:b w:val="0"/>
                <w:bCs w:val="0"/>
                <w:noProof/>
                <w:rtl/>
              </w:rPr>
            </w:pPr>
            <w:r w:rsidRPr="00F6410A">
              <w:rPr>
                <w:rFonts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4096" behindDoc="0" locked="0" layoutInCell="1" allowOverlap="1" wp14:anchorId="7FE1A32D" wp14:editId="0E3DFEB2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259080</wp:posOffset>
                      </wp:positionV>
                      <wp:extent cx="2043430" cy="433093"/>
                      <wp:effectExtent l="0" t="0" r="0" b="508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3430" cy="433093"/>
                                <a:chOff x="38100" y="0"/>
                                <a:chExt cx="2043430" cy="433093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38100" y="0"/>
                                  <a:ext cx="2043430" cy="433093"/>
                                  <a:chOff x="-118518" y="659733"/>
                                  <a:chExt cx="2043800" cy="433102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>
                                    <a:off x="137595" y="779831"/>
                                    <a:ext cx="15839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 w="med" len="med"/>
                                    <a:tailEnd type="arrow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321794" y="779542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C340051" w14:textId="77777777" w:rsidR="004077E8" w:rsidRDefault="004077E8" w:rsidP="004077E8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1043445" y="798008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1FD1C22" w14:textId="77777777" w:rsidR="004077E8" w:rsidRDefault="004077E8" w:rsidP="004077E8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650338" y="797926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62D3617" w14:textId="77777777" w:rsidR="004077E8" w:rsidRDefault="004077E8" w:rsidP="004077E8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Text Box 224"/>
                                <wps:cNvSpPr txBox="1"/>
                                <wps:spPr>
                                  <a:xfrm>
                                    <a:off x="1660487" y="659733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F810638" w14:textId="77777777" w:rsidR="004077E8" w:rsidRPr="005C41A8" w:rsidRDefault="004077E8" w:rsidP="004077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C41A8">
                                        <w:rPr>
                                          <w:i/>
                                          <w:iCs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Text Box 225"/>
                                <wps:cNvSpPr txBox="1"/>
                                <wps:spPr>
                                  <a:xfrm>
                                    <a:off x="-118518" y="675613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3D8618B" w14:textId="77777777" w:rsidR="004077E8" w:rsidRPr="005C41A8" w:rsidRDefault="004077E8" w:rsidP="004077E8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Text Box 226"/>
                                <wps:cNvSpPr txBox="1"/>
                                <wps:spPr>
                                  <a:xfrm>
                                    <a:off x="1395666" y="807085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F22EB1D" w14:textId="77777777" w:rsidR="004077E8" w:rsidRDefault="004077E8" w:rsidP="004077E8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609600" y="114300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962025" y="104775"/>
                                  <a:ext cx="35560" cy="355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Oval 229"/>
                              <wps:cNvSpPr/>
                              <wps:spPr>
                                <a:xfrm>
                                  <a:off x="1323975" y="114300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Oval 134"/>
                              <wps:cNvSpPr/>
                              <wps:spPr>
                                <a:xfrm>
                                  <a:off x="1619250" y="95250"/>
                                  <a:ext cx="35560" cy="355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E1A32D" id="Group 14" o:spid="_x0000_s1026" style="position:absolute;left:0;text-align:left;margin-left:1.65pt;margin-top:20.4pt;width:160.9pt;height:34.1pt;z-index:252164096;mso-width-relative:margin;mso-height-relative:margin" coordorigin="381" coordsize="20434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">
                      <v:group id="Group 15" o:spid="_x0000_s1027" style="position:absolute;left:381;width:20434;height:4330" coordorigin="-1185,6597" coordsize="20438,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6" o:spid="_x0000_s1028" type="#_x0000_t32" style="position:absolute;left:1375;top:7798;width:15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" strokecolor="windowText" strokeweight="1pt">
                          <v:stroke startarrow="open" endarrow="open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29" type="#_x0000_t202" style="position:absolute;left:3217;top:7795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14:paraId="5C340051" w14:textId="77777777" w:rsidR="004077E8" w:rsidRDefault="004077E8" w:rsidP="004077E8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9" o:spid="_x0000_s1030" type="#_x0000_t202" style="position:absolute;left:10434;top:7980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51FD1C22" w14:textId="77777777" w:rsidR="004077E8" w:rsidRDefault="004077E8" w:rsidP="004077E8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1" o:spid="_x0000_s1031" type="#_x0000_t202" style="position:absolute;left:6503;top:7979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762D3617" w14:textId="77777777" w:rsidR="004077E8" w:rsidRDefault="004077E8" w:rsidP="004077E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24" o:spid="_x0000_s1032" type="#_x0000_t202" style="position:absolute;left:16604;top:6597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3F810638" w14:textId="77777777" w:rsidR="004077E8" w:rsidRPr="005C41A8" w:rsidRDefault="004077E8" w:rsidP="004077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5C41A8"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25" o:spid="_x0000_s1033" type="#_x0000_t202" style="position:absolute;left:-1185;top:6756;width:26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  <v:textbox>
                            <w:txbxContent>
                              <w:p w14:paraId="53D8618B" w14:textId="77777777" w:rsidR="004077E8" w:rsidRPr="005C41A8" w:rsidRDefault="004077E8" w:rsidP="004077E8">
                                <w:pPr>
                                  <w:rPr>
                                    <w:i/>
                                    <w:iCs/>
                                    <w:rtl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226" o:spid="_x0000_s1034" type="#_x0000_t202" style="position:absolute;left:13956;top:8070;width:26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    <v:textbox>
                            <w:txbxContent>
                              <w:p w14:paraId="2F22EB1D" w14:textId="77777777" w:rsidR="004077E8" w:rsidRDefault="004077E8" w:rsidP="004077E8">
                                <w: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oval id="Oval 227" o:spid="_x0000_s1035" style="position:absolute;left:6096;top:1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" fillcolor="black [3200]" strokecolor="black [1600]" strokeweight="2pt"/>
                      <v:oval id="Oval 228" o:spid="_x0000_s1036" style="position:absolute;left:9620;top:1047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" fillcolor="black [3200]" strokecolor="black [1600]" strokeweight="2pt"/>
                      <v:oval id="Oval 229" o:spid="_x0000_s1037" style="position:absolute;left:13239;top:1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" fillcolor="black [3200]" strokecolor="black [1600]" strokeweight="2pt"/>
                      <v:oval id="Oval 134" o:spid="_x0000_s1038" style="position:absolute;left:16192;top:952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" fillcolor="black [3200]" strokecolor="black [1600]" strokeweight="2pt"/>
                    </v:group>
                  </w:pict>
                </mc:Fallback>
              </mc:AlternateContent>
            </w:r>
            <w:r w:rsidRPr="00F6410A">
              <w:rPr>
                <w:rFonts w:cs="0 Nazanin Bold" w:hint="cs"/>
                <w:noProof/>
                <w:rtl/>
                <w:lang w:val="fa-IR" w:bidi="fa-IR"/>
              </w:rPr>
              <w:t>با توجه به شکل مقابل</w:t>
            </w:r>
            <w:r w:rsidRPr="00F6410A">
              <w:rPr>
                <w:rFonts w:cs="0 Nazanin Bold" w:hint="cs"/>
                <w:noProof/>
                <w:rtl/>
              </w:rPr>
              <w:t xml:space="preserve"> پاسخ دهید.</w:t>
            </w:r>
          </w:p>
          <w:p w14:paraId="185493BA" w14:textId="692E2D3C" w:rsidR="004077E8" w:rsidRPr="00F6410A" w:rsidRDefault="004077E8" w:rsidP="004077E8">
            <w:pPr>
              <w:rPr>
                <w:rFonts w:cs="0 Nazanin Bold"/>
                <w:b w:val="0"/>
                <w:bCs w:val="0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الف) نام یک نیم</w:t>
            </w:r>
            <w:r w:rsidR="00176D4F" w:rsidRPr="00F6410A">
              <w:rPr>
                <w:rFonts w:cs="0 Nazanin Bold" w:hint="cs"/>
                <w:noProof/>
                <w:rtl/>
              </w:rPr>
              <w:t xml:space="preserve"> </w:t>
            </w:r>
            <w:r w:rsidRPr="00F6410A">
              <w:rPr>
                <w:rFonts w:cs="0 Nazanin Bold" w:hint="cs"/>
                <w:noProof/>
                <w:rtl/>
              </w:rPr>
              <w:t>خط را بنویسید.</w:t>
            </w:r>
          </w:p>
          <w:p w14:paraId="3A6383CD" w14:textId="1846A4D5" w:rsidR="004077E8" w:rsidRPr="00F6410A" w:rsidRDefault="004077E8" w:rsidP="00176D4F">
            <w:pPr>
              <w:rPr>
                <w:rFonts w:cs="0 Nazanin Bold"/>
                <w:b w:val="0"/>
                <w:bCs w:val="0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ب)نام یک پاره خط را بنویسید.</w:t>
            </w:r>
          </w:p>
          <w:p w14:paraId="0B0BD9C2" w14:textId="16C432E8" w:rsidR="004077E8" w:rsidRPr="00F6410A" w:rsidRDefault="004077E8" w:rsidP="004077E8">
            <w:pPr>
              <w:rPr>
                <w:rFonts w:cs="0 Nazanin Bold"/>
                <w:noProof/>
                <w:sz w:val="20"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ج) تساوی های مقابل را کامل کنید.              </w:t>
            </w:r>
            <w:r w:rsidRPr="00F6410A">
              <w:rPr>
                <w:rFonts w:cs="0 Nazanin Bold"/>
                <w:noProof/>
                <w:position w:val="-6"/>
              </w:rPr>
              <w:object w:dxaOrig="1780" w:dyaOrig="360" w14:anchorId="7E1E7FD2">
                <v:shape id="_x0000_i1038" type="#_x0000_t75" style="width:88.6pt;height:16.6pt" o:ole="">
                  <v:imagedata r:id="rId35" o:title=""/>
                </v:shape>
                <o:OLEObject Type="Embed" ProgID="Equation.DSMT4" ShapeID="_x0000_i1038" DrawAspect="Content" ObjectID="_1777842577" r:id="rId36"/>
              </w:object>
            </w:r>
            <w:r w:rsidRPr="00F6410A">
              <w:rPr>
                <w:rFonts w:cs="0 Nazanin Bold"/>
                <w:noProof/>
              </w:rPr>
              <w:t xml:space="preserve">      </w:t>
            </w:r>
            <w:r w:rsidRPr="00F6410A">
              <w:rPr>
                <w:rFonts w:cs="0 Nazanin Bold" w:hint="cs"/>
                <w:noProof/>
                <w:rtl/>
              </w:rPr>
              <w:t xml:space="preserve">           </w:t>
            </w:r>
            <w:r w:rsidRPr="00F6410A">
              <w:rPr>
                <w:rFonts w:cs="0 Nazanin Bold" w:hint="cs"/>
                <w:rtl/>
              </w:rPr>
              <w:t xml:space="preserve">         </w:t>
            </w:r>
            <w:r w:rsidRPr="00F6410A">
              <w:rPr>
                <w:rFonts w:cs="0 Nazanin Bold"/>
                <w:position w:val="-6"/>
              </w:rPr>
              <w:object w:dxaOrig="1920" w:dyaOrig="360" w14:anchorId="731A8A2E">
                <v:shape id="_x0000_i1039" type="#_x0000_t75" style="width:96.55pt;height:16.6pt" o:ole="">
                  <v:imagedata r:id="rId37" o:title=""/>
                </v:shape>
                <o:OLEObject Type="Embed" ProgID="Equation.DSMT4" ShapeID="_x0000_i1039" DrawAspect="Content" ObjectID="_1777842578" r:id="rId38"/>
              </w:object>
            </w:r>
          </w:p>
        </w:tc>
      </w:tr>
      <w:tr w:rsidR="00A273E6" w:rsidRPr="00F6410A" w14:paraId="20A348B8" w14:textId="77777777" w:rsidTr="0049746D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EC168" w14:textId="77777777" w:rsidR="00A273E6" w:rsidRPr="00F6410A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EB070" w14:textId="721B62DE" w:rsidR="00A273E6" w:rsidRPr="00F6410A" w:rsidRDefault="00176D4F" w:rsidP="001349F2">
            <w:pPr>
              <w:tabs>
                <w:tab w:val="left" w:pos="1656"/>
                <w:tab w:val="center" w:pos="4608"/>
              </w:tabs>
              <w:rPr>
                <w:rFonts w:cs="0 Nazanin Bold"/>
                <w:noProof/>
                <w:sz w:val="20"/>
                <w:rtl/>
                <w:lang w:bidi="fa-IR"/>
              </w:rPr>
            </w:pPr>
            <w:r w:rsidRPr="00F6410A">
              <w:rPr>
                <w:rFonts w:cs="0 Nazanin Bold"/>
                <w:noProof/>
                <w:lang w:bidi="fa-IR"/>
              </w:rPr>
              <w:drawing>
                <wp:anchor distT="0" distB="0" distL="114300" distR="114300" simplePos="0" relativeHeight="252169216" behindDoc="0" locked="0" layoutInCell="1" allowOverlap="1" wp14:anchorId="5812FE7C" wp14:editId="179C716E">
                  <wp:simplePos x="0" y="0"/>
                  <wp:positionH relativeFrom="page">
                    <wp:posOffset>196850</wp:posOffset>
                  </wp:positionH>
                  <wp:positionV relativeFrom="page">
                    <wp:posOffset>77470</wp:posOffset>
                  </wp:positionV>
                  <wp:extent cx="1581150" cy="886659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8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73E6" w:rsidRPr="00F6410A">
              <w:rPr>
                <w:rFonts w:cs="0 Nazanin Bold" w:hint="cs"/>
                <w:noProof/>
                <w:sz w:val="20"/>
                <w:rtl/>
                <w:lang w:bidi="fa-IR"/>
              </w:rPr>
              <w:t>در هر مورد نوع تبدیل را روی فلش</w:t>
            </w:r>
            <w:r w:rsidR="00A273E6" w:rsidRPr="00F6410A">
              <w:rPr>
                <w:rFonts w:cs="0 Nazanin Bold" w:hint="cs"/>
                <w:noProof/>
                <w:sz w:val="20"/>
                <w:rtl/>
                <w:lang w:bidi="fa-IR"/>
              </w:rPr>
              <w:softHyphen/>
              <w:t>ها بنویسید.</w:t>
            </w:r>
          </w:p>
          <w:p w14:paraId="0FD383B2" w14:textId="62585756" w:rsidR="00A273E6" w:rsidRPr="00F6410A" w:rsidRDefault="00A273E6" w:rsidP="000C0BF5">
            <w:pPr>
              <w:rPr>
                <w:rFonts w:cs="0 Nazanin Bold"/>
                <w:noProof/>
                <w:sz w:val="20"/>
                <w:rtl/>
                <w:lang w:bidi="fa-IR"/>
              </w:rPr>
            </w:pPr>
          </w:p>
          <w:p w14:paraId="406FF052" w14:textId="5BDC38DE" w:rsidR="00A273E6" w:rsidRPr="00F6410A" w:rsidRDefault="00A273E6" w:rsidP="000C0BF5">
            <w:pPr>
              <w:rPr>
                <w:rFonts w:cs="0 Nazanin Bold"/>
                <w:noProof/>
                <w:sz w:val="20"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sz w:val="20"/>
                <w:rtl/>
                <w:lang w:bidi="fa-IR"/>
              </w:rPr>
              <w:t xml:space="preserve">        </w:t>
            </w:r>
            <w:r w:rsidRPr="00F6410A">
              <w:rPr>
                <w:rFonts w:cs="0 Nazanin Bold"/>
                <w:noProof/>
                <w:position w:val="-10"/>
                <w:sz w:val="20"/>
                <w:lang w:bidi="fa-IR"/>
              </w:rPr>
              <w:object w:dxaOrig="4280" w:dyaOrig="460" w14:anchorId="4D99536E">
                <v:shape id="_x0000_i1040" type="#_x0000_t75" style="width:213.65pt;height:23.75pt" o:ole="">
                  <v:imagedata r:id="rId40" o:title=""/>
                </v:shape>
                <o:OLEObject Type="Embed" ProgID="Equation.DSMT4" ShapeID="_x0000_i1040" DrawAspect="Content" ObjectID="_1777842579" r:id="rId41"/>
              </w:object>
            </w:r>
            <w:r w:rsidRPr="00F6410A">
              <w:rPr>
                <w:rFonts w:cs="0 Nazanin Bold"/>
                <w:noProof/>
                <w:sz w:val="20"/>
                <w:rtl/>
                <w:lang w:bidi="fa-IR"/>
              </w:rPr>
              <w:t xml:space="preserve"> </w:t>
            </w:r>
          </w:p>
          <w:p w14:paraId="47FCACDA" w14:textId="1FACDCAE" w:rsidR="00A273E6" w:rsidRPr="00F6410A" w:rsidRDefault="00A273E6" w:rsidP="000C0BF5">
            <w:pPr>
              <w:rPr>
                <w:rFonts w:cs="0 Nazanin Bold"/>
                <w:noProof/>
                <w:sz w:val="20"/>
                <w:rtl/>
                <w:lang w:bidi="fa-IR"/>
              </w:rPr>
            </w:pPr>
          </w:p>
        </w:tc>
      </w:tr>
      <w:tr w:rsidR="00FF01EC" w:rsidRPr="00F6410A" w14:paraId="190FDDE7" w14:textId="77777777" w:rsidTr="00AB606A">
        <w:trPr>
          <w:trHeight w:val="4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C86E5" w14:textId="3322374C" w:rsidR="00FF01EC" w:rsidRPr="00F6410A" w:rsidRDefault="00396861" w:rsidP="00396861">
            <w:pPr>
              <w:tabs>
                <w:tab w:val="left" w:pos="1656"/>
                <w:tab w:val="center" w:pos="4608"/>
              </w:tabs>
              <w:jc w:val="center"/>
              <w:rPr>
                <w:rFonts w:cs="0 Nazanin Bold"/>
                <w:noProof/>
                <w:sz w:val="32"/>
                <w:szCs w:val="32"/>
                <w:rtl/>
                <w:lang w:bidi="fa-IR"/>
              </w:rPr>
            </w:pPr>
            <w:r w:rsidRPr="00F6410A">
              <w:rPr>
                <w:rFonts w:ascii="Sahel Black" w:hAnsi="Sahel Black" w:cs="0 Nazanin Bold" w:hint="cs"/>
                <w:sz w:val="32"/>
                <w:szCs w:val="32"/>
                <w:rtl/>
                <w:lang w:bidi="fa-IR"/>
              </w:rPr>
              <w:t>فصل های 5 تا 9</w:t>
            </w:r>
          </w:p>
        </w:tc>
      </w:tr>
      <w:tr w:rsidR="0049746D" w:rsidRPr="00F6410A" w14:paraId="2ACE1012" w14:textId="77777777" w:rsidTr="0000135A">
        <w:trPr>
          <w:trHeight w:val="6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052BA" w14:textId="77777777" w:rsidR="0049746D" w:rsidRPr="00F6410A" w:rsidRDefault="0049746D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5B04" w14:textId="77777777" w:rsidR="0000135A" w:rsidRPr="00F6410A" w:rsidRDefault="0000135A" w:rsidP="0000135A">
            <w:pPr>
              <w:spacing w:line="276" w:lineRule="auto"/>
              <w:rPr>
                <w:rFonts w:ascii="IPT.Nazanin" w:hAnsi="IPT.Nazanin" w:cs="0 Nazanin Bold"/>
                <w:rtl/>
                <w:lang w:bidi="fa-IR"/>
              </w:rPr>
            </w:pPr>
            <w:r w:rsidRPr="00F6410A">
              <w:rPr>
                <w:rFonts w:ascii="IPT.Nazanin" w:hAnsi="IPT.Nazanin" w:cs="0 Nazanin Bold" w:hint="cs"/>
                <w:rtl/>
                <w:lang w:bidi="fa-IR"/>
              </w:rPr>
              <w:t xml:space="preserve">جملات درست را با </w:t>
            </w:r>
            <w:r w:rsidRPr="00F6410A">
              <w:rPr>
                <w:rFonts w:ascii="IPT.Nazanin" w:hAnsi="IPT.Nazanin" w:cs="0 Nazanin Bold" w:hint="cs"/>
                <w:lang w:bidi="fa-IR"/>
              </w:rPr>
              <w:sym w:font="Wingdings" w:char="F0FE"/>
            </w:r>
            <w:r w:rsidRPr="00F6410A">
              <w:rPr>
                <w:rFonts w:ascii="IPT.Nazanin" w:hAnsi="IPT.Nazanin" w:cs="0 Nazanin Bold" w:hint="cs"/>
                <w:rtl/>
                <w:lang w:bidi="fa-IR"/>
              </w:rPr>
              <w:t xml:space="preserve"> و جملات نادرست را با </w:t>
            </w:r>
            <w:r w:rsidRPr="00F6410A">
              <w:rPr>
                <w:rFonts w:ascii="IPT.Nazanin" w:hAnsi="IPT.Nazanin" w:cs="0 Nazanin Bold"/>
                <w:lang w:bidi="fa-IR"/>
              </w:rPr>
              <w:t></w:t>
            </w:r>
            <w:r w:rsidRPr="00F6410A">
              <w:rPr>
                <w:rFonts w:ascii="IPT.Nazanin" w:hAnsi="IPT.Nazanin" w:cs="0 Nazanin Bold"/>
                <w:lang w:bidi="fa-IR"/>
              </w:rPr>
              <w:t></w:t>
            </w:r>
            <w:r w:rsidRPr="00F6410A">
              <w:rPr>
                <w:rFonts w:ascii="IPT.Nazanin" w:hAnsi="IPT.Nazanin" w:cs="0 Nazanin Bold" w:hint="cs"/>
                <w:lang w:bidi="fa-IR"/>
              </w:rPr>
              <w:sym w:font="Wingdings 2" w:char="F054"/>
            </w:r>
            <w:r w:rsidRPr="00F6410A">
              <w:rPr>
                <w:rFonts w:ascii="IPT.Nazanin" w:hAnsi="IPT.Nazanin" w:cs="0 Nazanin Bold" w:hint="cs"/>
                <w:rtl/>
                <w:lang w:bidi="fa-IR"/>
              </w:rPr>
              <w:t xml:space="preserve"> مشخص کنید.</w:t>
            </w:r>
          </w:p>
          <w:p w14:paraId="3995933A" w14:textId="77777777" w:rsidR="0000135A" w:rsidRPr="00F6410A" w:rsidRDefault="0000135A" w:rsidP="0000135A">
            <w:pPr>
              <w:spacing w:line="276" w:lineRule="auto"/>
              <w:jc w:val="both"/>
              <w:rPr>
                <w:rFonts w:ascii="IPT.Nazanin" w:hAnsi="IPT.Nazanin" w:cs="0 Nazanin Bold"/>
                <w:rtl/>
                <w:lang w:bidi="fa-IR"/>
              </w:rPr>
            </w:pPr>
            <w:r w:rsidRPr="00F6410A">
              <w:rPr>
                <w:rFonts w:ascii="IPT.Nazanin" w:hAnsi="IPT.Nazanin" w:cs="0 Nazanin Bold" w:hint="cs"/>
                <w:rtl/>
                <w:lang w:bidi="fa-IR"/>
              </w:rPr>
              <w:t>الف) دو بردار هم جهت حتماً برابر هستند . (        )</w:t>
            </w:r>
          </w:p>
          <w:p w14:paraId="3A3DEBB1" w14:textId="690340E0" w:rsidR="0000135A" w:rsidRPr="00F6410A" w:rsidRDefault="0000135A" w:rsidP="0000135A">
            <w:pPr>
              <w:spacing w:line="276" w:lineRule="auto"/>
              <w:rPr>
                <w:rFonts w:ascii="Wingdings 2" w:hAnsi="Wingdings 2" w:cs="0 Nazanin Bold"/>
                <w:rtl/>
                <w:lang w:bidi="fa-IR"/>
              </w:rPr>
            </w:pPr>
            <w:r w:rsidRPr="00F6410A">
              <w:rPr>
                <w:rFonts w:ascii="Wingdings 2" w:hAnsi="Wingdings 2" w:cs="0 Nazanin Bold" w:hint="cs"/>
                <w:rtl/>
                <w:lang w:bidi="fa-IR"/>
              </w:rPr>
              <w:t xml:space="preserve">ب) </w:t>
            </w:r>
            <w:r w:rsidR="00196FF0" w:rsidRPr="00F6410A">
              <w:rPr>
                <w:rFonts w:ascii="Wingdings 2" w:hAnsi="Wingdings 2" w:cs="0 Nazanin Bold" w:hint="cs"/>
                <w:rtl/>
                <w:lang w:bidi="fa-IR"/>
              </w:rPr>
              <w:t xml:space="preserve">نمودار خط شکسته </w:t>
            </w:r>
            <w:r w:rsidRPr="00F6410A">
              <w:rPr>
                <w:rFonts w:ascii="Wingdings 2" w:hAnsi="Wingdings 2" w:cs="0 Nazanin Bold" w:hint="cs"/>
                <w:rtl/>
                <w:lang w:bidi="fa-IR"/>
              </w:rPr>
              <w:t xml:space="preserve">، برای نمایش تغییرات، مناسب است. (        )  </w:t>
            </w:r>
          </w:p>
          <w:p w14:paraId="6DBA594C" w14:textId="77777777" w:rsidR="0049746D" w:rsidRPr="00F6410A" w:rsidRDefault="0000135A" w:rsidP="0000135A">
            <w:pPr>
              <w:tabs>
                <w:tab w:val="left" w:pos="1656"/>
                <w:tab w:val="center" w:pos="4608"/>
              </w:tabs>
              <w:rPr>
                <w:rFonts w:ascii="Wingdings 2" w:hAnsi="Wingdings 2" w:cs="0 Nazanin Bold"/>
                <w:rtl/>
                <w:lang w:bidi="fa-IR"/>
              </w:rPr>
            </w:pPr>
            <w:r w:rsidRPr="00F6410A">
              <w:rPr>
                <w:rFonts w:ascii="Wingdings 2" w:hAnsi="Wingdings 2" w:cs="0 Nazanin Bold" w:hint="cs"/>
                <w:rtl/>
                <w:lang w:bidi="fa-IR"/>
              </w:rPr>
              <w:t xml:space="preserve">پ) مقدار </w:t>
            </w:r>
            <w:r w:rsidRPr="00F6410A">
              <w:rPr>
                <w:rFonts w:ascii="Wingdings 2" w:hAnsi="Wingdings 2" w:cs="0 Nazanin Bold"/>
                <w:position w:val="-6"/>
                <w:lang w:bidi="fa-IR"/>
              </w:rPr>
              <w:object w:dxaOrig="300" w:dyaOrig="380" w14:anchorId="6C10D0DB">
                <v:shape id="_x0000_i1041" type="#_x0000_t75" style="width:14.25pt;height:18.2pt" o:ole="">
                  <v:imagedata r:id="rId42" o:title=""/>
                </v:shape>
                <o:OLEObject Type="Embed" ProgID="Equation.DSMT4" ShapeID="_x0000_i1041" DrawAspect="Content" ObjectID="_1777842580" r:id="rId43"/>
              </w:object>
            </w:r>
            <w:r w:rsidRPr="00F6410A">
              <w:rPr>
                <w:rFonts w:ascii="Wingdings 2" w:hAnsi="Wingdings 2" w:cs="0 Nazanin Bold"/>
                <w:rtl/>
                <w:lang w:bidi="fa-IR"/>
              </w:rPr>
              <w:t xml:space="preserve"> </w:t>
            </w:r>
            <w:r w:rsidRPr="00F6410A">
              <w:rPr>
                <w:rFonts w:ascii="Wingdings 2" w:hAnsi="Wingdings 2" w:cs="0 Nazanin Bold" w:hint="cs"/>
                <w:rtl/>
                <w:lang w:bidi="fa-IR"/>
              </w:rPr>
              <w:t xml:space="preserve"> برابر 25  می</w:t>
            </w:r>
            <w:r w:rsidRPr="00F6410A">
              <w:rPr>
                <w:rFonts w:ascii="Wingdings 2" w:hAnsi="Wingdings 2" w:cs="0 Nazanin Bold" w:hint="cs"/>
                <w:rtl/>
                <w:lang w:bidi="fa-IR"/>
              </w:rPr>
              <w:softHyphen/>
              <w:t>باشد. (          )</w:t>
            </w:r>
          </w:p>
          <w:p w14:paraId="22186CCC" w14:textId="1164CBDD" w:rsidR="0000135A" w:rsidRPr="00F6410A" w:rsidRDefault="0050310D" w:rsidP="0000135A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 w:rsidRPr="00F6410A">
              <w:rPr>
                <w:rFonts w:cs="0 Nazanin Bold" w:hint="cs"/>
                <w:sz w:val="26"/>
                <w:szCs w:val="26"/>
                <w:rtl/>
                <w:lang w:bidi="fa-IR"/>
              </w:rPr>
              <w:t>ت</w:t>
            </w:r>
            <w:r w:rsidR="0000135A" w:rsidRPr="00F6410A">
              <w:rPr>
                <w:rFonts w:cs="0 Nazanin Bold" w:hint="cs"/>
                <w:sz w:val="26"/>
                <w:szCs w:val="26"/>
                <w:rtl/>
              </w:rPr>
              <w:t>) مجذور عدد 3 ، عدد 9 می</w:t>
            </w:r>
            <w:r w:rsidR="0000135A" w:rsidRPr="00F6410A">
              <w:rPr>
                <w:rFonts w:cs="0 Nazanin Bold"/>
                <w:sz w:val="26"/>
                <w:szCs w:val="26"/>
                <w:rtl/>
              </w:rPr>
              <w:softHyphen/>
            </w:r>
            <w:r w:rsidR="0000135A" w:rsidRPr="00F6410A">
              <w:rPr>
                <w:rFonts w:cs="0 Nazanin Bold" w:hint="cs"/>
                <w:sz w:val="26"/>
                <w:szCs w:val="26"/>
                <w:rtl/>
              </w:rPr>
              <w:t>باشد. (          )</w:t>
            </w:r>
          </w:p>
          <w:p w14:paraId="7CE61065" w14:textId="77777777" w:rsidR="0000135A" w:rsidRPr="00F6410A" w:rsidRDefault="0050310D" w:rsidP="0000135A">
            <w:pPr>
              <w:tabs>
                <w:tab w:val="left" w:pos="1656"/>
                <w:tab w:val="center" w:pos="4608"/>
              </w:tabs>
              <w:rPr>
                <w:rFonts w:cs="0 Nazanin Bold"/>
                <w:noProof/>
                <w:sz w:val="26"/>
                <w:rtl/>
                <w:lang w:bidi="fa-IR"/>
              </w:rPr>
            </w:pPr>
            <w:r w:rsidRPr="00F6410A">
              <w:rPr>
                <w:rFonts w:cs="0 Nazanin Bold" w:hint="cs"/>
                <w:sz w:val="26"/>
                <w:szCs w:val="26"/>
                <w:rtl/>
                <w:lang w:bidi="fa-IR"/>
              </w:rPr>
              <w:t>ث</w:t>
            </w:r>
            <w:r w:rsidR="0000135A" w:rsidRPr="00F6410A">
              <w:rPr>
                <w:rFonts w:cs="0 Nazanin Bold" w:hint="cs"/>
                <w:sz w:val="26"/>
                <w:szCs w:val="26"/>
                <w:rtl/>
              </w:rPr>
              <w:t>) مقطع برش کره دایره است. (          )</w:t>
            </w:r>
          </w:p>
          <w:p w14:paraId="4C927CE4" w14:textId="33321552" w:rsidR="00196FF0" w:rsidRPr="00F6410A" w:rsidRDefault="00196FF0" w:rsidP="0000135A">
            <w:pPr>
              <w:tabs>
                <w:tab w:val="left" w:pos="1656"/>
                <w:tab w:val="center" w:pos="4608"/>
              </w:tabs>
              <w:rPr>
                <w:rFonts w:cs="0 Nazanin Bold"/>
                <w:noProof/>
                <w:sz w:val="26"/>
                <w:rtl/>
                <w:lang w:bidi="fa-IR"/>
              </w:rPr>
            </w:pPr>
            <w:r w:rsidRPr="00F6410A">
              <w:rPr>
                <w:rFonts w:cs="0 Nazanin Bold" w:hint="cs"/>
                <w:rtl/>
              </w:rPr>
              <w:t>ج)ب.م.م دو عدد اول برابر یک است</w:t>
            </w:r>
            <w:r w:rsidRPr="00F6410A">
              <w:rPr>
                <w:rFonts w:cs="0 Nazanin Bold" w:hint="cs"/>
                <w:rtl/>
                <w:lang w:bidi="fa-IR"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>.</w:t>
            </w:r>
            <w:r w:rsidRPr="00F6410A">
              <w:rPr>
                <w:rFonts w:cs="0 Nazanin Bold" w:hint="cs"/>
                <w:noProof/>
                <w:sz w:val="26"/>
                <w:rtl/>
                <w:lang w:bidi="fa-IR"/>
              </w:rPr>
              <w:t xml:space="preserve"> (           )</w:t>
            </w:r>
          </w:p>
        </w:tc>
      </w:tr>
      <w:tr w:rsidR="0000135A" w:rsidRPr="00F6410A" w14:paraId="2CC75C20" w14:textId="77777777" w:rsidTr="0000135A">
        <w:trPr>
          <w:trHeight w:val="6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7F03" w14:textId="77777777" w:rsidR="0000135A" w:rsidRPr="00F6410A" w:rsidRDefault="0000135A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55359" w14:textId="77777777" w:rsidR="0000135A" w:rsidRPr="00F6410A" w:rsidRDefault="0000135A" w:rsidP="0000135A">
            <w:pPr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الف</w:t>
            </w:r>
            <w:r w:rsidRPr="00F6410A">
              <w:rPr>
                <w:rFonts w:cs="0 Nazanin Bold" w:hint="cs"/>
                <w:rtl/>
                <w:lang w:bidi="fa-IR"/>
              </w:rPr>
              <w:t>)</w:t>
            </w:r>
            <w:r w:rsidRPr="00F6410A">
              <w:rPr>
                <w:rFonts w:cs="0 Nazanin Bold" w:hint="cs"/>
                <w:rtl/>
              </w:rPr>
              <w:t xml:space="preserve"> یک منشور شش پهلو دارای ................ یال می</w:t>
            </w:r>
            <w:r w:rsidRPr="00F6410A">
              <w:rPr>
                <w:rFonts w:cs="0 Nazanin Bold" w:hint="cs"/>
                <w:rtl/>
              </w:rPr>
              <w:softHyphen/>
              <w:t>باشد.</w:t>
            </w:r>
          </w:p>
          <w:p w14:paraId="79BB79DC" w14:textId="77777777" w:rsidR="0000135A" w:rsidRPr="00F6410A" w:rsidRDefault="0000135A" w:rsidP="0000135A">
            <w:pPr>
              <w:tabs>
                <w:tab w:val="center" w:pos="4608"/>
              </w:tabs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ب) مجموع دو عدد زوج همیشه عددی............ است.</w:t>
            </w:r>
            <w:r w:rsidRPr="00F6410A">
              <w:rPr>
                <w:rFonts w:cs="0 Nazanin Bold"/>
                <w:rtl/>
              </w:rPr>
              <w:tab/>
            </w:r>
            <w:r w:rsidRPr="00F6410A">
              <w:rPr>
                <w:rFonts w:cs="0 Nazanin Bold" w:hint="cs"/>
                <w:rtl/>
              </w:rPr>
              <w:t xml:space="preserve">                        </w:t>
            </w:r>
          </w:p>
          <w:p w14:paraId="283EE8EE" w14:textId="550016A6" w:rsidR="0000135A" w:rsidRPr="00F6410A" w:rsidRDefault="0000135A" w:rsidP="0000135A">
            <w:pPr>
              <w:tabs>
                <w:tab w:val="center" w:pos="4608"/>
              </w:tabs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 ج)</w:t>
            </w:r>
            <w:r w:rsidR="00196FF0" w:rsidRPr="00F6410A">
              <w:rPr>
                <w:rFonts w:cs="0 Nazanin Bold" w:hint="cs"/>
                <w:rtl/>
              </w:rPr>
              <w:t>ب.م.م دو عدد متوالی</w:t>
            </w:r>
            <w:r w:rsidRPr="00F6410A">
              <w:rPr>
                <w:rFonts w:cs="0 Nazanin Bold" w:hint="cs"/>
                <w:rtl/>
              </w:rPr>
              <w:t xml:space="preserve"> عدد .............. است</w:t>
            </w:r>
            <w:r w:rsidRPr="00F6410A">
              <w:rPr>
                <w:rFonts w:cs="0 Nazanin Bold" w:hint="cs"/>
                <w:rtl/>
                <w:lang w:bidi="fa-IR"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>.</w:t>
            </w:r>
          </w:p>
          <w:p w14:paraId="2BA67AF2" w14:textId="6F9DBBC2" w:rsidR="0000135A" w:rsidRPr="00F6410A" w:rsidRDefault="0000135A" w:rsidP="0000135A">
            <w:pPr>
              <w:spacing w:line="276" w:lineRule="auto"/>
              <w:rPr>
                <w:rFonts w:ascii="IPT.Nazanin" w:hAnsi="IPT.Nazanin" w:cs="0 Nazanin Bold"/>
                <w:rtl/>
                <w:lang w:bidi="fa-IR"/>
              </w:rPr>
            </w:pPr>
            <w:r w:rsidRPr="00F6410A">
              <w:rPr>
                <w:rFonts w:cs="0 Nazanin Bold" w:hint="cs"/>
                <w:rtl/>
              </w:rPr>
              <w:t xml:space="preserve">د) نقطه </w:t>
            </w:r>
            <w:r w:rsidRPr="00F6410A">
              <w:rPr>
                <w:rFonts w:cs="0 Nazanin Bold"/>
                <w:position w:val="-30"/>
              </w:rPr>
              <w:object w:dxaOrig="980" w:dyaOrig="740" w14:anchorId="702EF8C0">
                <v:shape id="_x0000_i1042" type="#_x0000_t75" style="width:44.3pt;height:32.45pt" o:ole="">
                  <v:imagedata r:id="rId44" o:title=""/>
                </v:shape>
                <o:OLEObject Type="Embed" ProgID="Equation.DSMT4" ShapeID="_x0000_i1042" DrawAspect="Content" ObjectID="_1777842581" r:id="rId45"/>
              </w:objec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 w:hint="cs"/>
                <w:rtl/>
                <w:lang w:bidi="fa-IR"/>
              </w:rPr>
              <w:t xml:space="preserve"> در ناحیه .................. قرار دارد.</w:t>
            </w:r>
          </w:p>
        </w:tc>
      </w:tr>
      <w:tr w:rsidR="0000135A" w:rsidRPr="00F6410A" w14:paraId="1C8E4DCC" w14:textId="77777777" w:rsidTr="0000135A">
        <w:trPr>
          <w:trHeight w:val="6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E6AA1" w14:textId="77777777" w:rsidR="0000135A" w:rsidRPr="00F6410A" w:rsidRDefault="0000135A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131C5" w14:textId="2E6B8B5B" w:rsidR="0000135A" w:rsidRPr="00F6410A" w:rsidRDefault="0000135A" w:rsidP="0000135A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الف) قرینه بردار </w:t>
            </w:r>
            <w:r w:rsidR="005E747D" w:rsidRPr="00F6410A">
              <w:rPr>
                <w:rFonts w:cs="0 Nazanin Bold"/>
                <w:position w:val="-32"/>
              </w:rPr>
              <w:object w:dxaOrig="600" w:dyaOrig="780" w14:anchorId="7DC5A7A5">
                <v:shape id="_x0000_i1043" type="#_x0000_t75" style="width:26.1pt;height:35.6pt" o:ole="">
                  <v:imagedata r:id="rId46" o:title=""/>
                </v:shape>
                <o:OLEObject Type="Embed" ProgID="Equation.DSMT4" ShapeID="_x0000_i1043" DrawAspect="Content" ObjectID="_1777842582" r:id="rId47"/>
              </w:objec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>نسبت به مبدا مختصات کدام گزینه است؟</w:t>
            </w:r>
          </w:p>
          <w:p w14:paraId="1E1F3E64" w14:textId="77777777" w:rsidR="0000135A" w:rsidRPr="00F6410A" w:rsidRDefault="0000135A" w:rsidP="0000135A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      1) </w:t>
            </w:r>
            <w:r w:rsidRPr="00F6410A">
              <w:rPr>
                <w:rFonts w:cs="0 Nazanin Bold"/>
                <w:position w:val="-32"/>
              </w:rPr>
              <w:object w:dxaOrig="600" w:dyaOrig="780" w14:anchorId="22BD6958">
                <v:shape id="_x0000_i1044" type="#_x0000_t75" style="width:30.05pt;height:39.55pt" o:ole="">
                  <v:imagedata r:id="rId48" o:title=""/>
                </v:shape>
                <o:OLEObject Type="Embed" ProgID="Equation.DSMT4" ShapeID="_x0000_i1044" DrawAspect="Content" ObjectID="_1777842583" r:id="rId49"/>
              </w:object>
            </w:r>
            <w:r w:rsidRPr="00F6410A">
              <w:rPr>
                <w:rFonts w:cs="0 Nazanin Bold" w:hint="cs"/>
                <w:rtl/>
              </w:rPr>
              <w:t xml:space="preserve">                           2) </w:t>
            </w:r>
            <w:r w:rsidRPr="00F6410A">
              <w:rPr>
                <w:rFonts w:cs="0 Nazanin Bold"/>
                <w:position w:val="-32"/>
              </w:rPr>
              <w:object w:dxaOrig="600" w:dyaOrig="780" w14:anchorId="577F06F2">
                <v:shape id="_x0000_i1045" type="#_x0000_t75" style="width:30.05pt;height:39.55pt" o:ole="">
                  <v:imagedata r:id="rId50" o:title=""/>
                </v:shape>
                <o:OLEObject Type="Embed" ProgID="Equation.DSMT4" ShapeID="_x0000_i1045" DrawAspect="Content" ObjectID="_1777842584" r:id="rId51"/>
              </w:object>
            </w:r>
            <w:r w:rsidRPr="00F6410A">
              <w:rPr>
                <w:rFonts w:cs="0 Nazanin Bold" w:hint="cs"/>
                <w:rtl/>
              </w:rPr>
              <w:t xml:space="preserve">                             3) </w:t>
            </w:r>
            <w:r w:rsidRPr="00F6410A">
              <w:rPr>
                <w:rFonts w:cs="0 Nazanin Bold"/>
                <w:position w:val="-32"/>
              </w:rPr>
              <w:object w:dxaOrig="600" w:dyaOrig="780" w14:anchorId="3F3A51AC">
                <v:shape id="_x0000_i1046" type="#_x0000_t75" style="width:30.05pt;height:39.55pt" o:ole="">
                  <v:imagedata r:id="rId52" o:title=""/>
                </v:shape>
                <o:OLEObject Type="Embed" ProgID="Equation.DSMT4" ShapeID="_x0000_i1046" DrawAspect="Content" ObjectID="_1777842585" r:id="rId53"/>
              </w:object>
            </w:r>
            <w:r w:rsidRPr="00F6410A">
              <w:rPr>
                <w:rFonts w:cs="0 Nazanin Bold" w:hint="cs"/>
                <w:rtl/>
              </w:rPr>
              <w:t xml:space="preserve">                        4) </w:t>
            </w:r>
            <w:r w:rsidRPr="00F6410A">
              <w:rPr>
                <w:rFonts w:cs="0 Nazanin Bold"/>
                <w:position w:val="-32"/>
              </w:rPr>
              <w:object w:dxaOrig="600" w:dyaOrig="780" w14:anchorId="3B5C1292">
                <v:shape id="_x0000_i1047" type="#_x0000_t75" style="width:30.05pt;height:39.55pt" o:ole="">
                  <v:imagedata r:id="rId54" o:title=""/>
                </v:shape>
                <o:OLEObject Type="Embed" ProgID="Equation.DSMT4" ShapeID="_x0000_i1047" DrawAspect="Content" ObjectID="_1777842586" r:id="rId55"/>
              </w:object>
            </w:r>
          </w:p>
          <w:p w14:paraId="2FA9446B" w14:textId="77777777" w:rsidR="0000135A" w:rsidRPr="00F6410A" w:rsidRDefault="0000135A" w:rsidP="0000135A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vertAlign w:val="superscript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ب) کدام گزینه در مورد منشور 6 پهلو درست </w:t>
            </w:r>
            <w:r w:rsidRPr="00F6410A">
              <w:rPr>
                <w:rFonts w:cs="0 Nazanin Bold" w:hint="cs"/>
                <w:u w:val="single"/>
                <w:rtl/>
              </w:rPr>
              <w:t>نیست</w:t>
            </w:r>
            <w:r w:rsidRPr="00F6410A">
              <w:rPr>
                <w:rFonts w:cs="0 Nazanin Bold" w:hint="cs"/>
                <w:rtl/>
              </w:rPr>
              <w:t>؟</w:t>
            </w:r>
            <w:r w:rsidRPr="00F6410A">
              <w:rPr>
                <w:rFonts w:cs="0 Nazanin Bold"/>
                <w:rtl/>
              </w:rPr>
              <w:t xml:space="preserve"> </w:t>
            </w:r>
          </w:p>
          <w:p w14:paraId="3B6FFC72" w14:textId="77777777" w:rsidR="0000135A" w:rsidRPr="00F6410A" w:rsidRDefault="0000135A" w:rsidP="0000135A">
            <w:pPr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vertAlign w:val="superscript"/>
                <w:rtl/>
              </w:rPr>
              <w:t xml:space="preserve">     </w:t>
            </w:r>
            <w:r w:rsidRPr="00F6410A">
              <w:rPr>
                <w:rFonts w:cs="0 Nazanin Bold" w:hint="cs"/>
                <w:rtl/>
              </w:rPr>
              <w:t>1) 18 یال دارد                       2) 12 راس دارد                     3) 18 راس دارد                4) 2 قاعده دارد.</w:t>
            </w:r>
          </w:p>
          <w:p w14:paraId="6A0CD4F5" w14:textId="14D19486" w:rsidR="0000135A" w:rsidRPr="00F6410A" w:rsidRDefault="0000135A" w:rsidP="0000135A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پ) حاصل </w:t>
            </w:r>
            <w:r w:rsidRPr="00F6410A">
              <w:rPr>
                <w:rFonts w:cs="0 Nazanin Bold"/>
                <w:noProof/>
                <w:position w:val="-6"/>
              </w:rPr>
              <w:object w:dxaOrig="300" w:dyaOrig="380" w14:anchorId="523479D4">
                <v:shape id="_x0000_i1048" type="#_x0000_t75" style="width:15.8pt;height:18.2pt" o:ole="">
                  <v:imagedata r:id="rId56" o:title=""/>
                </v:shape>
                <o:OLEObject Type="Embed" ProgID="Equation.DSMT4" ShapeID="_x0000_i1048" DrawAspect="Content" ObjectID="_1777842587" r:id="rId57"/>
              </w:object>
            </w:r>
            <w:r w:rsidRPr="00F6410A">
              <w:rPr>
                <w:rFonts w:cs="0 Nazanin Bold"/>
                <w:noProof/>
                <w:rtl/>
              </w:rPr>
              <w:t xml:space="preserve"> </w:t>
            </w:r>
            <w:r w:rsidRPr="00F6410A">
              <w:rPr>
                <w:rFonts w:cs="0 Nazanin Bold" w:hint="cs"/>
                <w:noProof/>
                <w:rtl/>
              </w:rPr>
              <w:t xml:space="preserve"> کدام گزینه است؟</w:t>
            </w:r>
          </w:p>
          <w:p w14:paraId="09529EBD" w14:textId="64AC08F9" w:rsidR="0000135A" w:rsidRPr="00F6410A" w:rsidRDefault="0000135A" w:rsidP="0000135A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     </w:t>
            </w:r>
            <w:r w:rsidRPr="00F6410A">
              <w:rPr>
                <w:rFonts w:cs="0 Nazanin Bold" w:hint="cs"/>
                <w:rtl/>
              </w:rPr>
              <w:t>1)</w:t>
            </w:r>
            <w:r w:rsidRPr="00F6410A">
              <w:rPr>
                <w:rFonts w:cs="0 Nazanin Bold" w:hint="cs"/>
                <w:noProof/>
                <w:rtl/>
              </w:rPr>
              <w:t xml:space="preserve"> </w:t>
            </w:r>
            <w:r w:rsidRPr="00F6410A">
              <w:rPr>
                <w:rFonts w:cs="0 Nazanin Bold"/>
                <w:noProof/>
                <w:position w:val="-6"/>
              </w:rPr>
              <w:object w:dxaOrig="180" w:dyaOrig="260" w14:anchorId="4232A0BE">
                <v:shape id="_x0000_i1049" type="#_x0000_t75" style="width:9.5pt;height:13.45pt" o:ole="">
                  <v:imagedata r:id="rId58" o:title=""/>
                </v:shape>
                <o:OLEObject Type="Embed" ProgID="Equation.DSMT4" ShapeID="_x0000_i1049" DrawAspect="Content" ObjectID="_1777842588" r:id="rId59"/>
              </w:object>
            </w:r>
            <w:r w:rsidRPr="00F6410A">
              <w:rPr>
                <w:rFonts w:cs="0 Nazanin Bold"/>
                <w:noProof/>
                <w:rtl/>
              </w:rPr>
              <w:t xml:space="preserve"> </w:t>
            </w:r>
            <w:r w:rsidRPr="00F6410A">
              <w:rPr>
                <w:rFonts w:cs="0 Nazanin Bold" w:hint="cs"/>
                <w:noProof/>
                <w:rtl/>
              </w:rPr>
              <w:t xml:space="preserve">                           </w:t>
            </w:r>
            <w:r w:rsidRPr="00F6410A">
              <w:rPr>
                <w:rFonts w:cs="0 Nazanin Bold" w:hint="cs"/>
                <w:rtl/>
              </w:rPr>
              <w:t xml:space="preserve">2) </w:t>
            </w:r>
            <w:r w:rsidRPr="00F6410A">
              <w:rPr>
                <w:rFonts w:cs="0 Nazanin Bold"/>
                <w:noProof/>
                <w:position w:val="-6"/>
              </w:rPr>
              <w:object w:dxaOrig="180" w:dyaOrig="260" w14:anchorId="2B4D73FD">
                <v:shape id="_x0000_i1050" type="#_x0000_t75" style="width:9.5pt;height:13.45pt" o:ole="">
                  <v:imagedata r:id="rId60" o:title=""/>
                </v:shape>
                <o:OLEObject Type="Embed" ProgID="Equation.DSMT4" ShapeID="_x0000_i1050" DrawAspect="Content" ObjectID="_1777842589" r:id="rId61"/>
              </w:object>
            </w:r>
            <w:r w:rsidRPr="00F6410A">
              <w:rPr>
                <w:rFonts w:cs="0 Nazanin Bold"/>
                <w:noProof/>
                <w:rtl/>
              </w:rPr>
              <w:t xml:space="preserve"> </w:t>
            </w:r>
            <w:r w:rsidRPr="00F6410A">
              <w:rPr>
                <w:rFonts w:cs="0 Nazanin Bold" w:hint="cs"/>
                <w:noProof/>
                <w:rtl/>
              </w:rPr>
              <w:t xml:space="preserve">                          </w:t>
            </w:r>
            <w:r w:rsidRPr="00F6410A">
              <w:rPr>
                <w:rFonts w:cs="0 Nazanin Bold" w:hint="cs"/>
                <w:rtl/>
              </w:rPr>
              <w:t xml:space="preserve">3) </w:t>
            </w:r>
            <w:r w:rsidRPr="00F6410A">
              <w:rPr>
                <w:rFonts w:cs="0 Nazanin Bold" w:hint="cs"/>
                <w:noProof/>
                <w:rtl/>
              </w:rPr>
              <w:t xml:space="preserve"> </w:t>
            </w:r>
            <w:r w:rsidRPr="00F6410A">
              <w:rPr>
                <w:rFonts w:cs="0 Nazanin Bold"/>
                <w:noProof/>
                <w:position w:val="-6"/>
              </w:rPr>
              <w:object w:dxaOrig="200" w:dyaOrig="260" w14:anchorId="55677804">
                <v:shape id="_x0000_i1051" type="#_x0000_t75" style="width:10.3pt;height:13.45pt" o:ole="">
                  <v:imagedata r:id="rId62" o:title=""/>
                </v:shape>
                <o:OLEObject Type="Embed" ProgID="Equation.DSMT4" ShapeID="_x0000_i1051" DrawAspect="Content" ObjectID="_1777842590" r:id="rId63"/>
              </w:object>
            </w:r>
            <w:r w:rsidRPr="00F6410A">
              <w:rPr>
                <w:rFonts w:cs="0 Nazanin Bold" w:hint="cs"/>
                <w:noProof/>
                <w:rtl/>
              </w:rPr>
              <w:t xml:space="preserve">                       </w:t>
            </w:r>
            <w:r w:rsidRPr="00F6410A">
              <w:rPr>
                <w:rFonts w:cs="0 Nazanin Bold" w:hint="cs"/>
                <w:rtl/>
              </w:rPr>
              <w:t xml:space="preserve">4) </w:t>
            </w:r>
            <w:r w:rsidRPr="00F6410A">
              <w:rPr>
                <w:rFonts w:cs="0 Nazanin Bold" w:hint="cs"/>
                <w:noProof/>
                <w:rtl/>
              </w:rPr>
              <w:t xml:space="preserve">  </w:t>
            </w:r>
            <w:r w:rsidRPr="00F6410A">
              <w:rPr>
                <w:rFonts w:cs="0 Nazanin Bold"/>
                <w:noProof/>
                <w:position w:val="-6"/>
              </w:rPr>
              <w:object w:dxaOrig="200" w:dyaOrig="260" w14:anchorId="7D7419C0">
                <v:shape id="_x0000_i1052" type="#_x0000_t75" style="width:10.3pt;height:13.45pt" o:ole="">
                  <v:imagedata r:id="rId64" o:title=""/>
                </v:shape>
                <o:OLEObject Type="Embed" ProgID="Equation.DSMT4" ShapeID="_x0000_i1052" DrawAspect="Content" ObjectID="_1777842591" r:id="rId65"/>
              </w:object>
            </w:r>
          </w:p>
          <w:p w14:paraId="41A06312" w14:textId="5137DAD1" w:rsidR="0000135A" w:rsidRPr="00F6410A" w:rsidRDefault="0000135A" w:rsidP="0000135A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ت) کدام گزینه </w:t>
            </w:r>
            <w:r w:rsidRPr="00F6410A">
              <w:rPr>
                <w:rFonts w:cs="0 Nazanin Bold" w:hint="cs"/>
                <w:noProof/>
                <w:u w:val="single"/>
                <w:rtl/>
              </w:rPr>
              <w:t>اول است؟</w:t>
            </w:r>
          </w:p>
          <w:p w14:paraId="41057C09" w14:textId="36E137FC" w:rsidR="0000135A" w:rsidRPr="00F6410A" w:rsidRDefault="0000135A" w:rsidP="0000135A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      </w:t>
            </w:r>
            <w:r w:rsidRPr="00F6410A">
              <w:rPr>
                <w:rFonts w:cs="0 Nazanin Bold" w:hint="cs"/>
                <w:rtl/>
              </w:rPr>
              <w:t>1)</w:t>
            </w:r>
            <w:r w:rsidRPr="00F6410A">
              <w:rPr>
                <w:rFonts w:cs="0 Nazanin Bold" w:hint="cs"/>
                <w:noProof/>
                <w:rtl/>
              </w:rPr>
              <w:t xml:space="preserve">  35                            </w:t>
            </w:r>
            <w:r w:rsidRPr="00F6410A">
              <w:rPr>
                <w:rFonts w:cs="0 Nazanin Bold" w:hint="cs"/>
                <w:rtl/>
              </w:rPr>
              <w:t xml:space="preserve">2) </w:t>
            </w:r>
            <w:r w:rsidRPr="00F6410A">
              <w:rPr>
                <w:rFonts w:cs="0 Nazanin Bold" w:hint="cs"/>
                <w:noProof/>
                <w:rtl/>
              </w:rPr>
              <w:t xml:space="preserve">  81                          </w:t>
            </w:r>
            <w:r w:rsidRPr="00F6410A">
              <w:rPr>
                <w:rFonts w:cs="0 Nazanin Bold" w:hint="cs"/>
                <w:rtl/>
              </w:rPr>
              <w:t xml:space="preserve">3) </w:t>
            </w:r>
            <w:r w:rsidRPr="00F6410A">
              <w:rPr>
                <w:rFonts w:cs="0 Nazanin Bold" w:hint="cs"/>
                <w:noProof/>
                <w:rtl/>
              </w:rPr>
              <w:t xml:space="preserve">  49                       </w:t>
            </w:r>
            <w:r w:rsidRPr="00F6410A">
              <w:rPr>
                <w:rFonts w:cs="0 Nazanin Bold" w:hint="cs"/>
                <w:rtl/>
              </w:rPr>
              <w:t xml:space="preserve">4) </w:t>
            </w:r>
            <w:r w:rsidRPr="00F6410A">
              <w:rPr>
                <w:rFonts w:cs="0 Nazanin Bold" w:hint="cs"/>
                <w:noProof/>
                <w:rtl/>
              </w:rPr>
              <w:t xml:space="preserve">    31</w:t>
            </w:r>
          </w:p>
          <w:p w14:paraId="0A743E96" w14:textId="4A9FC132" w:rsidR="0000135A" w:rsidRPr="00F6410A" w:rsidRDefault="0000135A" w:rsidP="0000135A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ث) مقطع  برش یک استوانه کدام گزینه  </w:t>
            </w:r>
            <w:r w:rsidRPr="00F6410A">
              <w:rPr>
                <w:rFonts w:cs="0 Nazanin Bold" w:hint="cs"/>
                <w:noProof/>
                <w:u w:val="single"/>
                <w:rtl/>
              </w:rPr>
              <w:t>نیست</w:t>
            </w:r>
            <w:r w:rsidRPr="00F6410A">
              <w:rPr>
                <w:rFonts w:cs="0 Nazanin Bold" w:hint="cs"/>
                <w:noProof/>
                <w:rtl/>
              </w:rPr>
              <w:t>؟</w:t>
            </w:r>
          </w:p>
          <w:p w14:paraId="51ED6D7E" w14:textId="661C158C" w:rsidR="0000135A" w:rsidRPr="00F6410A" w:rsidRDefault="0000135A" w:rsidP="0000135A">
            <w:pPr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 xml:space="preserve">     </w:t>
            </w:r>
            <w:r w:rsidRPr="00F6410A">
              <w:rPr>
                <w:rFonts w:cs="0 Nazanin Bold" w:hint="cs"/>
                <w:rtl/>
              </w:rPr>
              <w:t>1)</w:t>
            </w:r>
            <w:r w:rsidRPr="00F6410A">
              <w:rPr>
                <w:rFonts w:cs="0 Nazanin Bold" w:hint="cs"/>
                <w:noProof/>
                <w:rtl/>
              </w:rPr>
              <w:t xml:space="preserve">  دایره                        </w:t>
            </w:r>
            <w:r w:rsidRPr="00F6410A">
              <w:rPr>
                <w:rFonts w:cs="0 Nazanin Bold" w:hint="cs"/>
                <w:rtl/>
              </w:rPr>
              <w:t xml:space="preserve">2) </w:t>
            </w:r>
            <w:r w:rsidRPr="00F6410A">
              <w:rPr>
                <w:rFonts w:cs="0 Nazanin Bold" w:hint="cs"/>
                <w:noProof/>
                <w:rtl/>
              </w:rPr>
              <w:t xml:space="preserve">   بیضی                            </w:t>
            </w:r>
            <w:r w:rsidRPr="00F6410A">
              <w:rPr>
                <w:rFonts w:cs="0 Nazanin Bold" w:hint="cs"/>
                <w:rtl/>
              </w:rPr>
              <w:t xml:space="preserve">3) </w:t>
            </w:r>
            <w:r w:rsidRPr="00F6410A">
              <w:rPr>
                <w:rFonts w:cs="0 Nazanin Bold" w:hint="cs"/>
                <w:noProof/>
                <w:rtl/>
              </w:rPr>
              <w:t xml:space="preserve">   مستطیل                      </w:t>
            </w:r>
            <w:r w:rsidRPr="00F6410A">
              <w:rPr>
                <w:rFonts w:cs="0 Nazanin Bold" w:hint="cs"/>
                <w:rtl/>
              </w:rPr>
              <w:t>4)</w:t>
            </w:r>
            <w:r w:rsidRPr="00F6410A">
              <w:rPr>
                <w:rFonts w:cs="0 Nazanin Bold" w:hint="cs"/>
                <w:noProof/>
                <w:rtl/>
              </w:rPr>
              <w:t xml:space="preserve">  مثلث</w:t>
            </w:r>
          </w:p>
        </w:tc>
      </w:tr>
      <w:tr w:rsidR="0000135A" w:rsidRPr="00F6410A" w14:paraId="1CD8E5F7" w14:textId="77777777" w:rsidTr="0000135A">
        <w:trPr>
          <w:trHeight w:val="6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B4D" w14:textId="77777777" w:rsidR="0000135A" w:rsidRPr="00F6410A" w:rsidRDefault="0000135A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7BC3F" w14:textId="00A57B58" w:rsidR="0000135A" w:rsidRPr="00F6410A" w:rsidRDefault="0000135A" w:rsidP="0000135A">
            <w:pPr>
              <w:spacing w:line="360" w:lineRule="auto"/>
              <w:rPr>
                <w:rFonts w:cs="0 Nazanin Bold"/>
                <w:b w:val="0"/>
                <w:bCs w:val="0"/>
                <w:i/>
                <w:noProof/>
                <w:rtl/>
              </w:rPr>
            </w:pPr>
            <w:r w:rsidRPr="00F6410A">
              <w:rPr>
                <w:rFonts w:cs="0 Nazanin Bold" w:hint="cs"/>
                <w:i/>
                <w:noProof/>
                <w:rtl/>
              </w:rPr>
              <w:t>الف) شمارنده</w:t>
            </w:r>
            <w:r w:rsidRPr="00F6410A">
              <w:rPr>
                <w:rFonts w:cs="0 Nazanin Bold"/>
                <w:i/>
                <w:noProof/>
                <w:rtl/>
              </w:rPr>
              <w:softHyphen/>
            </w:r>
            <w:r w:rsidRPr="00F6410A">
              <w:rPr>
                <w:rFonts w:cs="0 Nazanin Bold" w:hint="cs"/>
                <w:i/>
                <w:noProof/>
                <w:rtl/>
              </w:rPr>
              <w:t xml:space="preserve">های عدد 12  را بنویسید.                                   </w:t>
            </w:r>
          </w:p>
          <w:p w14:paraId="46B9E187" w14:textId="77777777" w:rsidR="00C82557" w:rsidRPr="00F6410A" w:rsidRDefault="0000135A" w:rsidP="00C82557">
            <w:pPr>
              <w:spacing w:line="360" w:lineRule="auto"/>
              <w:rPr>
                <w:rFonts w:cs="0 Nazanin Bold"/>
                <w:b w:val="0"/>
                <w:bCs w:val="0"/>
                <w:i/>
                <w:noProof/>
                <w:rtl/>
              </w:rPr>
            </w:pPr>
            <w:r w:rsidRPr="00F6410A">
              <w:rPr>
                <w:rFonts w:cs="0 Nazanin Bold" w:hint="cs"/>
                <w:i/>
                <w:noProof/>
                <w:rtl/>
              </w:rPr>
              <w:t>ب) مضرب های عدد 5 را بنویسید.</w:t>
            </w:r>
          </w:p>
          <w:p w14:paraId="4DED1F5C" w14:textId="7E02A67C" w:rsidR="00C82557" w:rsidRPr="00F6410A" w:rsidRDefault="00C82557" w:rsidP="00C82557">
            <w:pPr>
              <w:spacing w:line="360" w:lineRule="auto"/>
              <w:rPr>
                <w:rFonts w:cs="0 Nazanin Bold"/>
                <w:b w:val="0"/>
                <w:bCs w:val="0"/>
                <w:i/>
                <w:noProof/>
                <w:sz w:val="12"/>
                <w:szCs w:val="12"/>
                <w:rtl/>
              </w:rPr>
            </w:pPr>
          </w:p>
        </w:tc>
      </w:tr>
      <w:tr w:rsidR="0000135A" w:rsidRPr="00F6410A" w14:paraId="05831599" w14:textId="77777777" w:rsidTr="0000135A">
        <w:trPr>
          <w:trHeight w:val="1408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B05FA" w14:textId="77777777" w:rsidR="0000135A" w:rsidRPr="00F6410A" w:rsidRDefault="0000135A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1659" w14:textId="5DB876FD" w:rsidR="0000135A" w:rsidRPr="00F6410A" w:rsidRDefault="0000135A" w:rsidP="0000135A">
            <w:pPr>
              <w:tabs>
                <w:tab w:val="left" w:pos="7808"/>
              </w:tabs>
              <w:rPr>
                <w:rFonts w:cs="0 Nazanin Bold"/>
                <w:b w:val="0"/>
                <w:bCs w:val="0"/>
                <w:i/>
                <w:noProof/>
                <w:rtl/>
              </w:rPr>
            </w:pPr>
            <w:r w:rsidRPr="00F6410A">
              <w:rPr>
                <w:rFonts w:cs="0 Nazanin Bold" w:hint="cs"/>
                <w:i/>
                <w:noProof/>
                <w:rtl/>
              </w:rPr>
              <w:t>تساوی</w:t>
            </w:r>
            <w:r w:rsidRPr="00F6410A">
              <w:rPr>
                <w:rFonts w:cs="0 Nazanin Bold"/>
                <w:i/>
                <w:noProof/>
                <w:rtl/>
              </w:rPr>
              <w:softHyphen/>
            </w:r>
            <w:r w:rsidRPr="00F6410A">
              <w:rPr>
                <w:rFonts w:cs="0 Nazanin Bold" w:hint="cs"/>
                <w:i/>
                <w:noProof/>
                <w:rtl/>
              </w:rPr>
              <w:t>های مقابل را کامل کنید.( با راه حل)</w:t>
            </w:r>
            <w:r w:rsidRPr="00F6410A">
              <w:rPr>
                <w:rFonts w:cs="0 Nazanin Bold"/>
                <w:i/>
                <w:noProof/>
                <w:rtl/>
              </w:rPr>
              <w:tab/>
            </w:r>
            <w:r w:rsidRPr="00F6410A">
              <w:rPr>
                <w:rFonts w:cs="0 Nazanin Bold" w:hint="cs"/>
                <w:i/>
                <w:noProof/>
                <w:rtl/>
              </w:rPr>
              <w:t xml:space="preserve">    </w:t>
            </w:r>
            <w:r w:rsidRPr="00F6410A">
              <w:rPr>
                <w:rFonts w:cs="0 Nazanin Bold"/>
                <w:i/>
                <w:noProof/>
                <w:position w:val="-14"/>
              </w:rPr>
              <w:object w:dxaOrig="1180" w:dyaOrig="420" w14:anchorId="256C17E2">
                <v:shape id="_x0000_i1053" type="#_x0000_t75" style="width:58.55pt;height:22.15pt" o:ole="">
                  <v:imagedata r:id="rId66" o:title=""/>
                </v:shape>
                <o:OLEObject Type="Embed" ProgID="Equation.DSMT4" ShapeID="_x0000_i1053" DrawAspect="Content" ObjectID="_1777842592" r:id="rId67"/>
              </w:object>
            </w:r>
            <w:r w:rsidRPr="00F6410A">
              <w:rPr>
                <w:rFonts w:cs="0 Nazanin Bold"/>
                <w:i/>
                <w:noProof/>
                <w:rtl/>
              </w:rPr>
              <w:t xml:space="preserve"> </w:t>
            </w:r>
            <w:r w:rsidRPr="00F6410A">
              <w:rPr>
                <w:rFonts w:cs="0 Nazanin Bold"/>
                <w:i/>
                <w:noProof/>
                <w:rtl/>
              </w:rPr>
              <w:tab/>
            </w:r>
            <w:bookmarkStart w:id="0" w:name="_GoBack"/>
            <w:bookmarkEnd w:id="0"/>
            <w:r w:rsidRPr="00F6410A">
              <w:rPr>
                <w:rFonts w:cs="0 Nazanin Bold" w:hint="cs"/>
                <w:i/>
                <w:noProof/>
                <w:rtl/>
              </w:rPr>
              <w:t xml:space="preserve">    </w:t>
            </w:r>
            <w:r w:rsidRPr="00F6410A">
              <w:rPr>
                <w:rFonts w:cs="0 Nazanin Bold"/>
                <w:i/>
                <w:noProof/>
              </w:rPr>
              <w:t xml:space="preserve">       </w:t>
            </w:r>
            <w:r w:rsidRPr="00F6410A">
              <w:rPr>
                <w:rFonts w:cs="0 Nazanin Bold"/>
                <w:i/>
                <w:noProof/>
                <w:position w:val="-14"/>
              </w:rPr>
              <w:object w:dxaOrig="1160" w:dyaOrig="420" w14:anchorId="3EDCFC3D">
                <v:shape id="_x0000_i1054" type="#_x0000_t75" style="width:57.75pt;height:22.15pt" o:ole="">
                  <v:imagedata r:id="rId68" o:title=""/>
                </v:shape>
                <o:OLEObject Type="Embed" ProgID="Equation.DSMT4" ShapeID="_x0000_i1054" DrawAspect="Content" ObjectID="_1777842593" r:id="rId69"/>
              </w:object>
            </w:r>
            <w:r w:rsidRPr="00F6410A">
              <w:rPr>
                <w:rFonts w:cs="0 Nazanin Bold"/>
                <w:i/>
                <w:noProof/>
              </w:rPr>
              <w:t xml:space="preserve"> </w:t>
            </w:r>
            <w:r w:rsidRPr="00F6410A">
              <w:rPr>
                <w:rFonts w:cs="0 Nazanin Bold" w:hint="cs"/>
                <w:i/>
                <w:noProof/>
                <w:rtl/>
              </w:rPr>
              <w:t xml:space="preserve">  </w:t>
            </w:r>
          </w:p>
        </w:tc>
      </w:tr>
      <w:tr w:rsidR="0000135A" w:rsidRPr="00F6410A" w14:paraId="4B6F2934" w14:textId="77777777" w:rsidTr="00B829C6">
        <w:trPr>
          <w:trHeight w:val="2521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A508F" w14:textId="77777777" w:rsidR="0000135A" w:rsidRPr="00F6410A" w:rsidRDefault="0000135A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D1E65" w14:textId="7CD45A81" w:rsidR="0000135A" w:rsidRPr="00F6410A" w:rsidRDefault="00B829C6" w:rsidP="0000135A">
            <w:pPr>
              <w:tabs>
                <w:tab w:val="left" w:pos="7808"/>
              </w:tabs>
              <w:rPr>
                <w:rFonts w:cs="0 Nazanin Bold"/>
                <w:i/>
                <w:noProof/>
                <w:rtl/>
                <w:lang w:bidi="fa-IR"/>
              </w:rPr>
            </w:pPr>
            <w:r w:rsidRPr="00F6410A">
              <w:rPr>
                <w:rFonts w:ascii="IPT.Nazanin" w:hAnsi="IPT.Nazanin" w:cs="0 Nazanin Bold"/>
                <w:noProof/>
                <w:rtl/>
                <w:lang w:bidi="fa-IR"/>
              </w:rPr>
              <w:drawing>
                <wp:anchor distT="0" distB="0" distL="114300" distR="114300" simplePos="0" relativeHeight="252173312" behindDoc="0" locked="0" layoutInCell="1" allowOverlap="1" wp14:anchorId="1012BD8E" wp14:editId="1674C50C">
                  <wp:simplePos x="0" y="0"/>
                  <wp:positionH relativeFrom="column">
                    <wp:posOffset>1446972</wp:posOffset>
                  </wp:positionH>
                  <wp:positionV relativeFrom="paragraph">
                    <wp:posOffset>97045</wp:posOffset>
                  </wp:positionV>
                  <wp:extent cx="389756" cy="670891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9756" cy="67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410A">
              <w:rPr>
                <w:rFonts w:ascii="IPT.Nazanin" w:hAnsi="IPT.Nazanin" w:cs="0 Nazanin Bold"/>
                <w:noProof/>
                <w:rtl/>
                <w:lang w:bidi="fa-IR"/>
              </w:rPr>
              <w:drawing>
                <wp:anchor distT="0" distB="0" distL="114300" distR="114300" simplePos="0" relativeHeight="252172288" behindDoc="0" locked="0" layoutInCell="1" allowOverlap="1" wp14:anchorId="7DF3CF80" wp14:editId="39BDE875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175978</wp:posOffset>
                  </wp:positionV>
                  <wp:extent cx="632240" cy="569016"/>
                  <wp:effectExtent l="0" t="0" r="0" b="254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40" cy="56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410A">
              <w:rPr>
                <w:rFonts w:ascii="IPT.Nazanin" w:hAnsi="IPT.Nazanin" w:cs="0 Nazanin Bold" w:hint="cs"/>
                <w:rtl/>
                <w:lang w:bidi="fa-IR"/>
              </w:rPr>
              <w:t xml:space="preserve">الف) </w:t>
            </w:r>
            <w:r w:rsidR="0000135A" w:rsidRPr="00F6410A">
              <w:rPr>
                <w:rFonts w:ascii="IPT.Nazanin" w:hAnsi="IPT.Nazanin" w:cs="0 Nazanin Bold" w:hint="cs"/>
                <w:rtl/>
                <w:lang w:bidi="fa-IR"/>
              </w:rPr>
              <w:t>نوع هر یک از حجم</w:t>
            </w:r>
            <w:r w:rsidR="0000135A" w:rsidRPr="00F6410A">
              <w:rPr>
                <w:rFonts w:ascii="IPT.Nazanin" w:hAnsi="IPT.Nazanin" w:cs="0 Nazanin Bold" w:hint="cs"/>
                <w:rtl/>
                <w:lang w:bidi="fa-IR"/>
              </w:rPr>
              <w:softHyphen/>
              <w:t>های زیر را مشخص کنید.</w:t>
            </w:r>
            <w:r w:rsidR="0000135A" w:rsidRPr="00F6410A">
              <w:rPr>
                <w:rFonts w:cs="0 Nazanin Bold"/>
                <w:b w:val="0"/>
                <w:bCs w:val="0"/>
                <w:noProof/>
                <w:rtl/>
              </w:rPr>
              <w:t xml:space="preserve"> </w:t>
            </w:r>
          </w:p>
          <w:p w14:paraId="0CDF6913" w14:textId="79A0F9E0" w:rsidR="00B829C6" w:rsidRPr="00F6410A" w:rsidRDefault="00B829C6" w:rsidP="0000135A">
            <w:pPr>
              <w:tabs>
                <w:tab w:val="left" w:pos="7808"/>
              </w:tabs>
              <w:rPr>
                <w:rFonts w:cs="0 Nazanin Bold"/>
                <w:i/>
                <w:noProof/>
                <w:rtl/>
                <w:lang w:bidi="fa-IR"/>
              </w:rPr>
            </w:pPr>
            <w:r w:rsidRPr="00F6410A">
              <w:rPr>
                <w:rFonts w:cs="0 Nazanin Bold"/>
                <w:i/>
                <w:noProof/>
                <w:rtl/>
                <w:lang w:bidi="fa-IR"/>
              </w:rPr>
              <w:drawing>
                <wp:anchor distT="0" distB="0" distL="114300" distR="114300" simplePos="0" relativeHeight="252176384" behindDoc="0" locked="0" layoutInCell="1" allowOverlap="1" wp14:anchorId="05B2536A" wp14:editId="4E2DC1FD">
                  <wp:simplePos x="0" y="0"/>
                  <wp:positionH relativeFrom="column">
                    <wp:posOffset>3230327</wp:posOffset>
                  </wp:positionH>
                  <wp:positionV relativeFrom="paragraph">
                    <wp:posOffset>10022</wp:posOffset>
                  </wp:positionV>
                  <wp:extent cx="546653" cy="449311"/>
                  <wp:effectExtent l="0" t="0" r="6350" b="8255"/>
                  <wp:wrapNone/>
                  <wp:docPr id="30" name="Picture 30" descr="C:\Program Files\Microsoft Office\MEDIA\CAGCAT10\j029976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Program Files\Microsoft Office\MEDIA\CAGCAT10\j029976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53" cy="449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410A">
              <w:rPr>
                <w:rFonts w:cs="0 Nazanin Bold" w:hint="cs"/>
                <w:i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75360" behindDoc="0" locked="0" layoutInCell="1" allowOverlap="1" wp14:anchorId="4E98439F" wp14:editId="720724D8">
                      <wp:simplePos x="0" y="0"/>
                      <wp:positionH relativeFrom="column">
                        <wp:posOffset>2345828</wp:posOffset>
                      </wp:positionH>
                      <wp:positionV relativeFrom="paragraph">
                        <wp:posOffset>34663</wp:posOffset>
                      </wp:positionV>
                      <wp:extent cx="288290" cy="414655"/>
                      <wp:effectExtent l="57150" t="57150" r="54610" b="444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" cy="414655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B002A" id="Group 17" o:spid="_x0000_s1026" style="position:absolute;left:0;text-align:left;margin-left:184.7pt;margin-top:2.75pt;width:22.7pt;height:32.65pt;z-index:252175360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">
                      <v:rect id="Rectangle 18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" filled="f" strokecolor="windowText" strokeweight="1.5pt"/>
                      <v:line id="Straight Connector 19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" strokecolor="windowText" strokeweight="1pt"/>
                      <v:line id="Straight Connector 23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" strokecolor="windowText" strokeweight="1pt"/>
                      <v:line id="Straight Connector 24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" strokecolor="windowText" strokeweight="1pt"/>
                      <v:line id="Straight Connector 27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" strokecolor="windowText" strokeweight="1pt"/>
                    </v:group>
                  </w:pict>
                </mc:Fallback>
              </mc:AlternateContent>
            </w:r>
          </w:p>
          <w:p w14:paraId="1F809E8B" w14:textId="77777777" w:rsidR="00B829C6" w:rsidRPr="00F6410A" w:rsidRDefault="00B829C6" w:rsidP="0000135A">
            <w:pPr>
              <w:tabs>
                <w:tab w:val="left" w:pos="7808"/>
              </w:tabs>
              <w:rPr>
                <w:rFonts w:cs="0 Nazanin Bold"/>
                <w:i/>
                <w:noProof/>
                <w:rtl/>
                <w:lang w:bidi="fa-IR"/>
              </w:rPr>
            </w:pPr>
          </w:p>
          <w:p w14:paraId="4B365CF7" w14:textId="5167E6DE" w:rsidR="00B829C6" w:rsidRPr="00F6410A" w:rsidRDefault="00B829C6" w:rsidP="00B829C6">
            <w:pPr>
              <w:tabs>
                <w:tab w:val="left" w:pos="7359"/>
              </w:tabs>
              <w:rPr>
                <w:rFonts w:cs="0 Nazanin Bold"/>
                <w:b w:val="0"/>
                <w:noProof/>
                <w:rtl/>
              </w:rPr>
            </w:pPr>
            <w:r w:rsidRPr="00F6410A">
              <w:rPr>
                <w:rFonts w:cs="0 Nazanin Bold" w:hint="cs"/>
                <w:b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81504" behindDoc="0" locked="0" layoutInCell="1" allowOverlap="1" wp14:anchorId="3623FDA9" wp14:editId="366D4E57">
                      <wp:simplePos x="0" y="0"/>
                      <wp:positionH relativeFrom="column">
                        <wp:posOffset>477686</wp:posOffset>
                      </wp:positionH>
                      <wp:positionV relativeFrom="paragraph">
                        <wp:posOffset>136580</wp:posOffset>
                      </wp:positionV>
                      <wp:extent cx="685800" cy="670064"/>
                      <wp:effectExtent l="0" t="0" r="19050" b="1587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70064"/>
                                <a:chOff x="0" y="0"/>
                                <a:chExt cx="1037039" cy="1013249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285008"/>
                                  <a:ext cx="1037039" cy="445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187877" y="0"/>
                                  <a:ext cx="282917" cy="2829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187879" y="730332"/>
                                  <a:ext cx="282917" cy="2829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EA783A" id="Group 4" o:spid="_x0000_s1026" style="position:absolute;left:0;text-align:left;margin-left:37.6pt;margin-top:10.75pt;width:54pt;height:52.75pt;z-index:252181504;mso-width-relative:margin;mso-height-relative:margin" coordsize="10370,1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">
                      <v:rect id="Rectangle 6" o:spid="_x0000_s1027" style="position:absolute;top:2850;width:10370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" filled="f" strokecolor="windowText" strokeweight="1pt"/>
                      <v:oval id="Oval 7" o:spid="_x0000_s1028" style="position:absolute;left:1878;width:2829;height: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" filled="f" strokecolor="windowText" strokeweight="1pt"/>
                      <v:oval id="Oval 9" o:spid="_x0000_s1029" style="position:absolute;left:1878;top:7303;width:2829;height: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" filled="f" strokecolor="windowText" strokeweight="1pt"/>
                    </v:group>
                  </w:pict>
                </mc:Fallback>
              </mc:AlternateContent>
            </w:r>
            <w:r w:rsidRPr="00F6410A">
              <w:rPr>
                <w:rFonts w:cs="0 Nazanin Bold" w:hint="cs"/>
                <w:b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82528" behindDoc="0" locked="0" layoutInCell="1" allowOverlap="1" wp14:anchorId="7945521F" wp14:editId="3D934988">
                      <wp:simplePos x="0" y="0"/>
                      <wp:positionH relativeFrom="column">
                        <wp:posOffset>2664681</wp:posOffset>
                      </wp:positionH>
                      <wp:positionV relativeFrom="paragraph">
                        <wp:posOffset>245993</wp:posOffset>
                      </wp:positionV>
                      <wp:extent cx="676007" cy="560707"/>
                      <wp:effectExtent l="0" t="0" r="10160" b="1079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007" cy="560707"/>
                                <a:chOff x="-402887" y="0"/>
                                <a:chExt cx="942985" cy="781724"/>
                              </a:xfrm>
                            </wpg:grpSpPr>
                            <wps:wsp>
                              <wps:cNvPr id="11" name="Hexagon 11"/>
                              <wps:cNvSpPr/>
                              <wps:spPr>
                                <a:xfrm>
                                  <a:off x="0" y="0"/>
                                  <a:ext cx="273133" cy="235459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Hexagon 12"/>
                              <wps:cNvSpPr/>
                              <wps:spPr>
                                <a:xfrm>
                                  <a:off x="11876" y="546265"/>
                                  <a:ext cx="273133" cy="235459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65315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221988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383134" y="234951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-402887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-246214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-91006" y="234951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3D718B" id="Group 10" o:spid="_x0000_s1026" style="position:absolute;left:0;text-align:left;margin-left:209.8pt;margin-top:19.35pt;width:53.25pt;height:44.15pt;z-index:252182528;mso-width-relative:margin;mso-height-relative:margin" coordorigin="-4028" coordsize="9429,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11" o:spid="_x0000_s1027" type="#_x0000_t9" style="position:absolute;width:2731;height:2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" adj="4655" filled="f" strokecolor="windowText" strokeweight="1pt"/>
                      <v:shape id="Hexagon 12" o:spid="_x0000_s1028" type="#_x0000_t9" style="position:absolute;left:118;top:5462;width:2732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" adj="4655" filled="f" strokecolor="windowText" strokeweight="1pt"/>
                      <v:rect id="Rectangle 13" o:spid="_x0000_s1029" style="position:absolute;left:653;top:2375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<v:rect id="Rectangle 20" o:spid="_x0000_s1030" style="position:absolute;left:2219;top:2375;width:1570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<v:rect id="Rectangle 21" o:spid="_x0000_s1031" style="position:absolute;left:3831;top:2349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<v:rect id="Rectangle 25" o:spid="_x0000_s1032" style="position:absolute;left:-4028;top:2375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4eo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2H4A88v6QfI+T8AAAD//wMAUEsBAi0AFAAGAAgAAAAhANvh9svuAAAAhQEAABMAAAAAAAAAAAAA&#10;AAAAAAAAAFtDb250ZW50X1R5cGVzXS54bWxQSwECLQAUAAYACAAAACEAWvQsW78AAAAVAQAACwAA&#10;AAAAAAAAAAAAAAAfAQAAX3JlbHMvLnJlbHNQSwECLQAUAAYACAAAACEAFgOHqMMAAADbAAAADwAA&#10;AAAAAAAAAAAAAAAHAgAAZHJzL2Rvd25yZXYueG1sUEsFBgAAAAADAAMAtwAAAPcCAAAAAA==&#10;" filled="f" strokecolor="windowText" strokeweight="1pt"/>
                      <v:rect id="Rectangle 28" o:spid="_x0000_s1033" style="position:absolute;left:-2462;top:2375;width:1570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g2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RqbvqQfIPN/AAAA//8DAFBLAQItABQABgAIAAAAIQDb4fbL7gAAAIUBAAATAAAAAAAAAAAAAAAA&#10;AAAAAABbQ29udGVudF9UeXBlc10ueG1sUEsBAi0AFAAGAAgAAAAhAFr0LFu/AAAAFQEAAAsAAAAA&#10;AAAAAAAAAAAAHwEAAF9yZWxzLy5yZWxzUEsBAi0AFAAGAAgAAAAhAPgCKDbBAAAA2wAAAA8AAAAA&#10;AAAAAAAAAAAABwIAAGRycy9kb3ducmV2LnhtbFBLBQYAAAAAAwADALcAAAD1AgAAAAA=&#10;" filled="f" strokecolor="windowText" strokeweight="1pt"/>
                      <v:rect id="Rectangle 230" o:spid="_x0000_s1034" style="position:absolute;left:-910;top:2349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LW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M1PZ9IRkPkTAAD//wMAUEsBAi0AFAAGAAgAAAAhANvh9svuAAAAhQEAABMAAAAAAAAAAAAAAAAA&#10;AAAAAFtDb250ZW50X1R5cGVzXS54bWxQSwECLQAUAAYACAAAACEAWvQsW78AAAAVAQAACwAAAAAA&#10;AAAAAAAAAAAfAQAAX3JlbHMvLnJlbHNQSwECLQAUAAYACAAAACEAPHWi1sAAAADcAAAADwAAAAAA&#10;AAAAAAAAAAAHAgAAZHJzL2Rvd25yZXYueG1sUEsFBgAAAAADAAMAtwAAAPQCAAAAAA==&#10;" filled="f" strokecolor="windowText" strokeweight="1pt"/>
                    </v:group>
                  </w:pict>
                </mc:Fallback>
              </mc:AlternateContent>
            </w:r>
            <w:r w:rsidRPr="00F6410A">
              <w:rPr>
                <w:rFonts w:cs="0 Nazanin Bold" w:hint="cs"/>
                <w:i/>
                <w:noProof/>
                <w:rtl/>
                <w:lang w:bidi="fa-IR"/>
              </w:rPr>
              <w:t xml:space="preserve">ب) </w:t>
            </w:r>
            <w:r w:rsidRPr="00F6410A">
              <w:rPr>
                <w:rFonts w:cs="0 Nazanin Bold" w:hint="cs"/>
                <w:b w:val="0"/>
                <w:noProof/>
                <w:rtl/>
              </w:rPr>
              <w:t>شکل</w:t>
            </w:r>
            <w:r w:rsidRPr="00F6410A">
              <w:rPr>
                <w:rFonts w:cs="0 Nazanin Bold"/>
                <w:b w:val="0"/>
                <w:noProof/>
                <w:rtl/>
              </w:rPr>
              <w:softHyphen/>
            </w:r>
            <w:r w:rsidRPr="00F6410A">
              <w:rPr>
                <w:rFonts w:cs="0 Nazanin Bold" w:hint="cs"/>
                <w:b w:val="0"/>
                <w:noProof/>
                <w:rtl/>
              </w:rPr>
              <w:t>های زیر گسترده چه شکل هایی است؟</w:t>
            </w:r>
          </w:p>
          <w:p w14:paraId="7F99461F" w14:textId="77777777" w:rsidR="00B829C6" w:rsidRPr="00F6410A" w:rsidRDefault="00B829C6" w:rsidP="00B829C6">
            <w:pPr>
              <w:tabs>
                <w:tab w:val="left" w:pos="7582"/>
              </w:tabs>
              <w:rPr>
                <w:rFonts w:cs="0 Nazanin Bold"/>
                <w:rtl/>
              </w:rPr>
            </w:pPr>
          </w:p>
          <w:p w14:paraId="4C614A60" w14:textId="1A5BCF90" w:rsidR="00B829C6" w:rsidRPr="00F6410A" w:rsidRDefault="00B829C6" w:rsidP="0000135A">
            <w:pPr>
              <w:tabs>
                <w:tab w:val="left" w:pos="7808"/>
              </w:tabs>
              <w:rPr>
                <w:rFonts w:cs="0 Nazanin Bold"/>
                <w:i/>
                <w:noProof/>
                <w:rtl/>
                <w:lang w:bidi="fa-IR"/>
              </w:rPr>
            </w:pPr>
          </w:p>
        </w:tc>
      </w:tr>
      <w:tr w:rsidR="0000135A" w:rsidRPr="00F6410A" w14:paraId="689CD05C" w14:textId="77777777" w:rsidTr="00DE2D21">
        <w:trPr>
          <w:trHeight w:val="1696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D86EF" w14:textId="77777777" w:rsidR="0000135A" w:rsidRPr="00F6410A" w:rsidRDefault="0000135A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D6B53" w14:textId="7F61B315" w:rsidR="00DE2D21" w:rsidRPr="00F6410A" w:rsidRDefault="00DE2D21" w:rsidP="00DE2D21">
            <w:pPr>
              <w:tabs>
                <w:tab w:val="center" w:pos="5103"/>
              </w:tabs>
              <w:rPr>
                <w:rFonts w:cs="0 Nazanin Bold"/>
                <w:noProof/>
                <w:sz w:val="26"/>
                <w:rtl/>
                <w:lang w:val="fa-IR"/>
              </w:rPr>
            </w:pPr>
            <w:r w:rsidRPr="00F6410A">
              <w:rPr>
                <w:rFonts w:cs="0 Nazanin Bold"/>
                <w:noProof/>
                <w:sz w:val="26"/>
                <w:rtl/>
                <w:lang w:bidi="fa-IR"/>
              </w:rPr>
              <w:drawing>
                <wp:anchor distT="0" distB="0" distL="114300" distR="114300" simplePos="0" relativeHeight="252179456" behindDoc="0" locked="0" layoutInCell="1" allowOverlap="1" wp14:anchorId="6D830DC0" wp14:editId="6A96C204">
                  <wp:simplePos x="0" y="0"/>
                  <wp:positionH relativeFrom="column">
                    <wp:posOffset>30314</wp:posOffset>
                  </wp:positionH>
                  <wp:positionV relativeFrom="paragraph">
                    <wp:posOffset>50690</wp:posOffset>
                  </wp:positionV>
                  <wp:extent cx="2638425" cy="986194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0" t="3570" r="6202" b="25672"/>
                          <a:stretch/>
                        </pic:blipFill>
                        <pic:spPr bwMode="auto">
                          <a:xfrm>
                            <a:off x="0" y="0"/>
                            <a:ext cx="2638425" cy="986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410A">
              <w:rPr>
                <w:rFonts w:cs="0 Nazanin Bold" w:hint="cs"/>
                <w:noProof/>
                <w:sz w:val="26"/>
                <w:rtl/>
                <w:lang w:val="fa-IR" w:bidi="fa-IR"/>
              </w:rPr>
              <w:t>تصویر شکل زیر را از دید رو به رو و از دید سمت راست بکشید</w:t>
            </w:r>
            <w:r w:rsidRPr="00F6410A">
              <w:rPr>
                <w:rFonts w:cs="0 Nazanin Bold" w:hint="cs"/>
                <w:noProof/>
                <w:sz w:val="26"/>
                <w:rtl/>
                <w:lang w:val="fa-IR"/>
              </w:rPr>
              <w:t>.</w:t>
            </w:r>
          </w:p>
          <w:p w14:paraId="356B3954" w14:textId="70160A2C" w:rsidR="00DE2D21" w:rsidRPr="00F6410A" w:rsidRDefault="00DE2D21" w:rsidP="00DE2D21">
            <w:pPr>
              <w:tabs>
                <w:tab w:val="center" w:pos="5103"/>
              </w:tabs>
              <w:rPr>
                <w:rFonts w:cs="0 Nazanin Bold"/>
                <w:noProof/>
                <w:sz w:val="26"/>
                <w:rtl/>
                <w:lang w:val="fa-IR"/>
              </w:rPr>
            </w:pPr>
            <w:r w:rsidRPr="00F6410A">
              <w:rPr>
                <w:rFonts w:cs="0 Nazanin Bold"/>
                <w:noProof/>
                <w:sz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78432" behindDoc="0" locked="0" layoutInCell="1" allowOverlap="1" wp14:anchorId="19A1C4D7" wp14:editId="797586D0">
                      <wp:simplePos x="0" y="0"/>
                      <wp:positionH relativeFrom="column">
                        <wp:posOffset>3489629</wp:posOffset>
                      </wp:positionH>
                      <wp:positionV relativeFrom="paragraph">
                        <wp:posOffset>118220</wp:posOffset>
                      </wp:positionV>
                      <wp:extent cx="1133538" cy="786937"/>
                      <wp:effectExtent l="0" t="5715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3538" cy="786937"/>
                                <a:chOff x="-35806" y="0"/>
                                <a:chExt cx="1595513" cy="1107936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127640" y="0"/>
                                  <a:ext cx="768167" cy="721593"/>
                                  <a:chOff x="75715" y="0"/>
                                  <a:chExt cx="838086" cy="849736"/>
                                </a:xfrm>
                              </wpg:grpSpPr>
                              <wps:wsp>
                                <wps:cNvPr id="40" name="Cube 40"/>
                                <wps:cNvSpPr/>
                                <wps:spPr>
                                  <a:xfrm>
                                    <a:off x="163078" y="465937"/>
                                    <a:ext cx="302858" cy="302858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Cube 41"/>
                                <wps:cNvSpPr/>
                                <wps:spPr>
                                  <a:xfrm>
                                    <a:off x="384397" y="465937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Cube 42"/>
                                <wps:cNvSpPr/>
                                <wps:spPr>
                                  <a:xfrm>
                                    <a:off x="611541" y="465937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Cube 62"/>
                                <wps:cNvSpPr/>
                                <wps:spPr>
                                  <a:xfrm>
                                    <a:off x="75715" y="547476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Cube 114"/>
                                <wps:cNvSpPr/>
                                <wps:spPr>
                                  <a:xfrm>
                                    <a:off x="302859" y="541651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Cube 128"/>
                                <wps:cNvSpPr/>
                                <wps:spPr>
                                  <a:xfrm>
                                    <a:off x="535827" y="541651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Cube 141"/>
                                <wps:cNvSpPr/>
                                <wps:spPr>
                                  <a:xfrm>
                                    <a:off x="151429" y="232969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Cube 155"/>
                                <wps:cNvSpPr/>
                                <wps:spPr>
                                  <a:xfrm>
                                    <a:off x="611541" y="232969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Cube 160"/>
                                <wps:cNvSpPr/>
                                <wps:spPr>
                                  <a:xfrm>
                                    <a:off x="611541" y="0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74"/>
                                    <a:tile tx="0" ty="0" sx="100000" sy="100000" flip="none" algn="tl"/>
                                  </a:blip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-35806" y="652250"/>
                                  <a:ext cx="920448" cy="4556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793708" w14:textId="77777777" w:rsidR="00DE2D21" w:rsidRDefault="00DE2D21" w:rsidP="00DE2D21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رو به رو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826282" y="122819"/>
                                  <a:ext cx="733425" cy="506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FE45A2" w14:textId="77777777" w:rsidR="00DE2D21" w:rsidRDefault="00DE2D21" w:rsidP="00DE2D21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راست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A1C4D7" id="Group 22" o:spid="_x0000_s1039" style="position:absolute;left:0;text-align:left;margin-left:274.75pt;margin-top:9.3pt;width:89.25pt;height:61.95pt;z-index:252178432;mso-width-relative:margin;mso-height-relative:margin" coordorigin="-358" coordsize="15955,110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">
                      <v:group id="Group 39" o:spid="_x0000_s1040" style="position:absolute;left:1276;width:7682;height:7215" coordorigin="757" coordsize="8380,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type id="_x0000_t16" coordsize="21600,21600" o:spt="16" adj="5400" path="m@0,l0@0,,21600@1,21600,21600@2,21600,xem0@0nfl@1@0,21600,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Cube 40" o:spid="_x0000_s1041" type="#_x0000_t16" style="position:absolute;left:1630;top:4659;width:302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" strokecolor="#385d8a" strokeweight="2pt">
                          <v:fill r:id="rId75" o:title="" recolor="t" rotate="t" type="tile"/>
                        </v:shape>
                        <v:shape id="Cube 41" o:spid="_x0000_s1042" type="#_x0000_t16" style="position:absolute;left:3843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" strokecolor="#385d8a" strokeweight="2pt">
                          <v:fill r:id="rId75" o:title="" recolor="t" rotate="t" type="tile"/>
                        </v:shape>
                        <v:shape id="Cube 42" o:spid="_x0000_s1043" type="#_x0000_t16" style="position:absolute;left:6115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" strokecolor="#385d8a" strokeweight="2pt">
                          <v:fill r:id="rId75" o:title="" recolor="t" rotate="t" type="tile"/>
                        </v:shape>
                        <v:shape id="Cube 62" o:spid="_x0000_s1044" type="#_x0000_t16" style="position:absolute;left:757;top:5474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" strokecolor="#385d8a" strokeweight="2pt">
                          <v:fill r:id="rId75" o:title="" recolor="t" rotate="t" type="tile"/>
                        </v:shape>
                        <v:shape id="Cube 114" o:spid="_x0000_s1045" type="#_x0000_t16" style="position:absolute;left:3028;top:5416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" strokecolor="#385d8a" strokeweight="2pt">
                          <v:fill r:id="rId75" o:title="" recolor="t" rotate="t" type="tile"/>
                        </v:shape>
                        <v:shape id="Cube 128" o:spid="_x0000_s1046" type="#_x0000_t16" style="position:absolute;left:5358;top:5416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" strokecolor="#385d8a" strokeweight="2pt">
                          <v:fill r:id="rId75" o:title="" recolor="t" rotate="t" type="tile"/>
                        </v:shape>
                        <v:shape id="Cube 141" o:spid="_x0000_s1047" type="#_x0000_t16" style="position:absolute;left:1514;top:2329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" strokecolor="#385d8a" strokeweight="2pt">
                          <v:fill r:id="rId75" o:title="" recolor="t" rotate="t" type="tile"/>
                        </v:shape>
                        <v:shape id="Cube 155" o:spid="_x0000_s1048" type="#_x0000_t16" style="position:absolute;left:6115;top:2329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" strokecolor="#385d8a" strokeweight="2pt">
                          <v:fill r:id="rId75" o:title="" recolor="t" rotate="t" type="tile"/>
                        </v:shape>
                        <v:shape id="Cube 160" o:spid="_x0000_s1049" type="#_x0000_t16" style="position:absolute;left:6115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" strokecolor="#385d8a" strokeweight="2pt">
                          <v:fill r:id="rId75" o:title="" recolor="t" rotate="t" type="tile"/>
                        </v:shape>
                      </v:group>
                      <v:shape id="Text Box 161" o:spid="_x0000_s1050" type="#_x0000_t202" style="position:absolute;left:-358;top:6522;width:9204;height:4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  <v:textbox>
                          <w:txbxContent>
                            <w:p w14:paraId="3C793708" w14:textId="77777777" w:rsidR="00DE2D21" w:rsidRDefault="00DE2D21" w:rsidP="00DE2D21">
                              <w:r>
                                <w:rPr>
                                  <w:rFonts w:hint="cs"/>
                                  <w:rtl/>
                                </w:rPr>
                                <w:t>رو به رو</w:t>
                              </w:r>
                            </w:p>
                          </w:txbxContent>
                        </v:textbox>
                      </v:shape>
                      <v:shape id="Text Box 162" o:spid="_x0000_s1051" type="#_x0000_t202" style="position:absolute;left:8262;top:1228;width:7335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14:paraId="05FE45A2" w14:textId="77777777" w:rsidR="00DE2D21" w:rsidRDefault="00DE2D21" w:rsidP="00DE2D21">
                              <w:r>
                                <w:rPr>
                                  <w:rFonts w:hint="cs"/>
                                  <w:rtl/>
                                </w:rPr>
                                <w:t>راست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C5DE4CA" w14:textId="77777777" w:rsidR="0000135A" w:rsidRPr="00F6410A" w:rsidRDefault="0000135A" w:rsidP="0000135A">
            <w:pPr>
              <w:tabs>
                <w:tab w:val="left" w:pos="7808"/>
              </w:tabs>
              <w:rPr>
                <w:rFonts w:cs="0 Nazanin Bold"/>
                <w:i/>
                <w:noProof/>
                <w:rtl/>
                <w:lang w:bidi="fa-IR"/>
              </w:rPr>
            </w:pPr>
          </w:p>
          <w:p w14:paraId="6908A288" w14:textId="77777777" w:rsidR="00DE2D21" w:rsidRPr="00F6410A" w:rsidRDefault="00DE2D21" w:rsidP="0000135A">
            <w:pPr>
              <w:tabs>
                <w:tab w:val="left" w:pos="7808"/>
              </w:tabs>
              <w:rPr>
                <w:rFonts w:cs="0 Nazanin Bold"/>
                <w:i/>
                <w:noProof/>
                <w:rtl/>
                <w:lang w:bidi="fa-IR"/>
              </w:rPr>
            </w:pPr>
          </w:p>
          <w:p w14:paraId="249E512C" w14:textId="691F18D5" w:rsidR="00DE2D21" w:rsidRPr="00F6410A" w:rsidRDefault="00DE2D21" w:rsidP="0000135A">
            <w:pPr>
              <w:tabs>
                <w:tab w:val="left" w:pos="7808"/>
              </w:tabs>
              <w:rPr>
                <w:rFonts w:cs="0 Nazanin Bold"/>
                <w:i/>
                <w:noProof/>
                <w:sz w:val="18"/>
                <w:szCs w:val="18"/>
                <w:rtl/>
                <w:lang w:bidi="fa-IR"/>
              </w:rPr>
            </w:pPr>
          </w:p>
        </w:tc>
      </w:tr>
      <w:tr w:rsidR="00DE2D21" w:rsidRPr="00F6410A" w14:paraId="012B2943" w14:textId="77777777" w:rsidTr="00DE2D21">
        <w:trPr>
          <w:trHeight w:val="115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772AC" w14:textId="77777777" w:rsidR="00DE2D21" w:rsidRPr="00F6410A" w:rsidRDefault="00DE2D21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B2F5" w14:textId="77777777" w:rsidR="00DE2D21" w:rsidRPr="00F6410A" w:rsidRDefault="00DE2D21" w:rsidP="00DE2D21">
            <w:pPr>
              <w:tabs>
                <w:tab w:val="left" w:pos="7359"/>
              </w:tabs>
              <w:rPr>
                <w:rFonts w:cs="0 Nazanin Bold"/>
                <w:b w:val="0"/>
                <w:noProof/>
                <w:rtl/>
              </w:rPr>
            </w:pPr>
            <w:r w:rsidRPr="00F6410A">
              <w:rPr>
                <w:rFonts w:cs="0 Nazanin Bold" w:hint="cs"/>
                <w:b w:val="0"/>
                <w:noProof/>
                <w:rtl/>
              </w:rPr>
              <w:t>حجم یک منبع استوانه</w:t>
            </w:r>
            <w:r w:rsidRPr="00F6410A">
              <w:rPr>
                <w:rFonts w:cs="0 Nazanin Bold" w:hint="cs"/>
                <w:b w:val="0"/>
                <w:noProof/>
                <w:rtl/>
              </w:rPr>
              <w:softHyphen/>
              <w:t>ای شکل به شعاع قاعده یک متر و ارتفاع3  متر را حساب کنید.(</w:t>
            </w:r>
            <w:r w:rsidRPr="00F6410A">
              <w:rPr>
                <w:rFonts w:cs="0 Nazanin Bold" w:hint="cs"/>
                <w:b w:val="0"/>
                <w:noProof/>
                <w:sz w:val="20"/>
                <w:szCs w:val="20"/>
                <w:rtl/>
              </w:rPr>
              <w:t>نوشتن رابطه الزامی است</w:t>
            </w:r>
            <w:r w:rsidRPr="00F6410A">
              <w:rPr>
                <w:rFonts w:cs="0 Nazanin Bold" w:hint="cs"/>
                <w:b w:val="0"/>
                <w:noProof/>
                <w:rtl/>
              </w:rPr>
              <w:t>)</w:t>
            </w:r>
          </w:p>
          <w:p w14:paraId="3287072D" w14:textId="77777777" w:rsidR="00DE2D21" w:rsidRPr="00F6410A" w:rsidRDefault="00DE2D21" w:rsidP="00DE2D21">
            <w:pPr>
              <w:tabs>
                <w:tab w:val="center" w:pos="5103"/>
              </w:tabs>
              <w:rPr>
                <w:rFonts w:cs="0 Nazanin Bold"/>
                <w:noProof/>
                <w:sz w:val="26"/>
                <w:rtl/>
                <w:lang w:bidi="fa-IR"/>
              </w:rPr>
            </w:pPr>
          </w:p>
        </w:tc>
      </w:tr>
      <w:tr w:rsidR="00DE2D21" w:rsidRPr="00F6410A" w14:paraId="44FC036F" w14:textId="77777777" w:rsidTr="00B829C6">
        <w:trPr>
          <w:trHeight w:val="125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C7F95" w14:textId="77777777" w:rsidR="00DE2D21" w:rsidRPr="00F6410A" w:rsidRDefault="00DE2D21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E3B56" w14:textId="77777777" w:rsidR="00DE2D21" w:rsidRPr="00F6410A" w:rsidRDefault="00DE2D21" w:rsidP="00DE2D21">
            <w:pPr>
              <w:tabs>
                <w:tab w:val="left" w:pos="7582"/>
              </w:tabs>
              <w:rPr>
                <w:rFonts w:cs="0 Nazanin Bold"/>
                <w:b w:val="0"/>
                <w:bCs w:val="0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یک استخر به طول 8  و عرض 4 متر داریم؛ اگر ارتفاع استخر 2 متر باشد حجم استخر را حساب کنید. این استخر چند لیتر آب می گیرد؟( </w:t>
            </w:r>
            <w:r w:rsidRPr="00F6410A">
              <w:rPr>
                <w:rFonts w:cs="0 Nazanin Bold" w:hint="cs"/>
                <w:sz w:val="10"/>
                <w:szCs w:val="14"/>
                <w:rtl/>
              </w:rPr>
              <w:t>نوشتن رابطه الزامی است</w:t>
            </w:r>
            <w:r w:rsidRPr="00F6410A">
              <w:rPr>
                <w:rFonts w:cs="0 Nazanin Bold" w:hint="cs"/>
                <w:rtl/>
              </w:rPr>
              <w:t>)</w:t>
            </w:r>
          </w:p>
          <w:p w14:paraId="13C70AE3" w14:textId="77777777" w:rsidR="00DE2D21" w:rsidRPr="00F6410A" w:rsidRDefault="00DE2D21" w:rsidP="00DE2D21">
            <w:pPr>
              <w:tabs>
                <w:tab w:val="left" w:pos="7359"/>
              </w:tabs>
              <w:rPr>
                <w:rFonts w:cs="0 Nazanin Bold"/>
                <w:b w:val="0"/>
                <w:noProof/>
                <w:sz w:val="14"/>
                <w:szCs w:val="14"/>
                <w:rtl/>
              </w:rPr>
            </w:pPr>
          </w:p>
          <w:p w14:paraId="5A556036" w14:textId="77777777" w:rsidR="00DB664F" w:rsidRPr="00F6410A" w:rsidRDefault="00DB664F" w:rsidP="00DE2D21">
            <w:pPr>
              <w:tabs>
                <w:tab w:val="left" w:pos="7359"/>
              </w:tabs>
              <w:rPr>
                <w:rFonts w:cs="0 Nazanin Bold"/>
                <w:b w:val="0"/>
                <w:noProof/>
                <w:sz w:val="14"/>
                <w:szCs w:val="14"/>
                <w:rtl/>
              </w:rPr>
            </w:pPr>
          </w:p>
          <w:p w14:paraId="0B974342" w14:textId="55F95C43" w:rsidR="00DB664F" w:rsidRPr="00F6410A" w:rsidRDefault="00DB664F" w:rsidP="00DE2D21">
            <w:pPr>
              <w:tabs>
                <w:tab w:val="left" w:pos="7359"/>
              </w:tabs>
              <w:rPr>
                <w:rFonts w:cs="0 Nazanin Bold"/>
                <w:b w:val="0"/>
                <w:noProof/>
                <w:sz w:val="14"/>
                <w:szCs w:val="14"/>
                <w:rtl/>
              </w:rPr>
            </w:pPr>
          </w:p>
        </w:tc>
      </w:tr>
      <w:tr w:rsidR="00DE2D21" w:rsidRPr="00F6410A" w14:paraId="1A1BF423" w14:textId="77777777" w:rsidTr="00B829C6">
        <w:trPr>
          <w:trHeight w:val="2960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952BB" w14:textId="77777777" w:rsidR="00DE2D21" w:rsidRPr="00F6410A" w:rsidRDefault="00DE2D21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436B" w14:textId="77777777" w:rsidR="00B829C6" w:rsidRPr="00F6410A" w:rsidRDefault="00B829C6" w:rsidP="00B829C6">
            <w:pPr>
              <w:tabs>
                <w:tab w:val="left" w:pos="7582"/>
              </w:tabs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الف)حاصل عبارت</w:t>
            </w:r>
            <w:r w:rsidRPr="00F6410A">
              <w:rPr>
                <w:rFonts w:cs="0 Nazanin Bold"/>
                <w:rtl/>
              </w:rPr>
              <w:softHyphen/>
            </w:r>
            <w:r w:rsidRPr="00F6410A">
              <w:rPr>
                <w:rFonts w:cs="0 Nazanin Bold" w:hint="cs"/>
                <w:rtl/>
              </w:rPr>
              <w:t>های زیر را به صورت تواندار بنویسید.</w:t>
            </w:r>
          </w:p>
          <w:p w14:paraId="48B8FA57" w14:textId="2AFD71A6" w:rsidR="00B829C6" w:rsidRPr="00F6410A" w:rsidRDefault="00B829C6" w:rsidP="00B829C6">
            <w:pPr>
              <w:tabs>
                <w:tab w:val="left" w:pos="7582"/>
              </w:tabs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                                      </w:t>
            </w:r>
            <w:r w:rsidRPr="00F6410A">
              <w:rPr>
                <w:rFonts w:cs="0 Nazanin Bold"/>
                <w:position w:val="-14"/>
              </w:rPr>
              <w:object w:dxaOrig="1420" w:dyaOrig="520" w14:anchorId="3ED48561">
                <v:shape id="_x0000_i1055" type="#_x0000_t75" style="width:1in;height:26.1pt" o:ole="">
                  <v:imagedata r:id="rId76" o:title=""/>
                </v:shape>
                <o:OLEObject Type="Embed" ProgID="Equation.DSMT4" ShapeID="_x0000_i1055" DrawAspect="Content" ObjectID="_1777842594" r:id="rId77"/>
              </w:objec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 xml:space="preserve">                           </w:t>
            </w:r>
            <w:r w:rsidRPr="00F6410A">
              <w:rPr>
                <w:rFonts w:cs="0 Nazanin Bold"/>
                <w:position w:val="-6"/>
                <w:lang w:bidi="fa-IR"/>
              </w:rPr>
              <w:object w:dxaOrig="1080" w:dyaOrig="420" w14:anchorId="0F016029">
                <v:shape id="_x0000_i1056" type="#_x0000_t75" style="width:55.4pt;height:19.8pt" o:ole="">
                  <v:imagedata r:id="rId78" o:title=""/>
                </v:shape>
                <o:OLEObject Type="Embed" ProgID="Equation.DSMT4" ShapeID="_x0000_i1056" DrawAspect="Content" ObjectID="_1777842595" r:id="rId79"/>
              </w:object>
            </w:r>
            <w:r w:rsidRPr="00F6410A">
              <w:rPr>
                <w:rFonts w:cs="0 Nazanin Bold" w:hint="cs"/>
                <w:rtl/>
              </w:rPr>
              <w:t xml:space="preserve">                                         </w:t>
            </w:r>
            <w:r w:rsidRPr="00F6410A">
              <w:rPr>
                <w:rFonts w:cs="0 Nazanin Bold"/>
                <w:position w:val="-6"/>
              </w:rPr>
              <w:object w:dxaOrig="1020" w:dyaOrig="420" w14:anchorId="7A0DA996">
                <v:shape id="_x0000_i1057" type="#_x0000_t75" style="width:49.85pt;height:22.15pt" o:ole="">
                  <v:imagedata r:id="rId80" o:title=""/>
                </v:shape>
                <o:OLEObject Type="Embed" ProgID="Equation.DSMT4" ShapeID="_x0000_i1057" DrawAspect="Content" ObjectID="_1777842596" r:id="rId81"/>
              </w:object>
            </w:r>
            <w:r w:rsidRPr="00F6410A">
              <w:rPr>
                <w:rFonts w:cs="0 Nazanin Bold" w:hint="cs"/>
                <w:rtl/>
              </w:rPr>
              <w:t xml:space="preserve">                                                     </w:t>
            </w:r>
          </w:p>
          <w:p w14:paraId="42D4CF11" w14:textId="77777777" w:rsidR="00B829C6" w:rsidRPr="00F6410A" w:rsidRDefault="00B829C6" w:rsidP="00B829C6">
            <w:pPr>
              <w:tabs>
                <w:tab w:val="left" w:pos="7582"/>
              </w:tabs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ب) علامت مناسب ( &lt;  </w:t>
            </w:r>
            <w:r w:rsidRPr="00F6410A">
              <w:rPr>
                <w:rFonts w:cs="0 Nazanin Bold" w:hint="cs"/>
                <w:sz w:val="28"/>
                <w:szCs w:val="28"/>
                <w:rtl/>
              </w:rPr>
              <w:t>=</w:t>
            </w:r>
            <w:r w:rsidRPr="00F6410A">
              <w:rPr>
                <w:rFonts w:cs="0 Nazanin Bold" w:hint="cs"/>
                <w:rtl/>
              </w:rPr>
              <w:t xml:space="preserve">   &gt; ) بگذارید.</w:t>
            </w:r>
          </w:p>
          <w:p w14:paraId="6C4FC31A" w14:textId="77777777" w:rsidR="00B829C6" w:rsidRPr="00F6410A" w:rsidRDefault="00B829C6" w:rsidP="00B829C6">
            <w:pPr>
              <w:tabs>
                <w:tab w:val="left" w:pos="7582"/>
              </w:tabs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                                                           </w:t>
            </w:r>
            <w:r w:rsidRPr="00F6410A">
              <w:rPr>
                <w:rFonts w:cs="0 Nazanin Bold"/>
                <w:position w:val="-16"/>
              </w:rPr>
              <w:object w:dxaOrig="1980" w:dyaOrig="540" w14:anchorId="792FC70A">
                <v:shape id="_x0000_i1058" type="#_x0000_t75" style="width:99.7pt;height:27.7pt" o:ole="">
                  <v:imagedata r:id="rId82" o:title=""/>
                </v:shape>
                <o:OLEObject Type="Embed" ProgID="Equation.DSMT4" ShapeID="_x0000_i1058" DrawAspect="Content" ObjectID="_1777842597" r:id="rId83"/>
              </w:objec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 w:hint="cs"/>
                <w:rtl/>
              </w:rPr>
              <w:t xml:space="preserve">                                               </w:t>
            </w:r>
            <w:r w:rsidRPr="00F6410A">
              <w:rPr>
                <w:rFonts w:cs="0 Nazanin Bold"/>
                <w:position w:val="-16"/>
              </w:rPr>
              <w:object w:dxaOrig="1040" w:dyaOrig="520" w14:anchorId="38F3CC09">
                <v:shape id="_x0000_i1059" type="#_x0000_t75" style="width:52.2pt;height:26.1pt" o:ole="">
                  <v:imagedata r:id="rId84" o:title=""/>
                </v:shape>
                <o:OLEObject Type="Embed" ProgID="Equation.DSMT4" ShapeID="_x0000_i1059" DrawAspect="Content" ObjectID="_1777842598" r:id="rId85"/>
              </w:object>
            </w:r>
            <w:r w:rsidRPr="00F6410A">
              <w:rPr>
                <w:rFonts w:cs="0 Nazanin Bold"/>
                <w:rtl/>
              </w:rPr>
              <w:t xml:space="preserve">  </w:t>
            </w:r>
            <w:r w:rsidRPr="00F6410A">
              <w:rPr>
                <w:rFonts w:cs="0 Nazanin Bold" w:hint="cs"/>
                <w:rtl/>
              </w:rPr>
              <w:t xml:space="preserve">     </w:t>
            </w:r>
          </w:p>
          <w:p w14:paraId="1D6AA61B" w14:textId="77777777" w:rsidR="00B829C6" w:rsidRPr="00F6410A" w:rsidRDefault="00B829C6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ج) حاصل عبارت زیر را به ازای عددهای داده شده بدست آورید.</w:t>
            </w:r>
          </w:p>
          <w:p w14:paraId="1BAB33FB" w14:textId="1F730DA9" w:rsidR="00DE2D21" w:rsidRPr="00F6410A" w:rsidRDefault="00B829C6" w:rsidP="00B829C6">
            <w:pPr>
              <w:tabs>
                <w:tab w:val="left" w:pos="7582"/>
              </w:tabs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b w:val="0"/>
                <w:bCs w:val="0"/>
                <w:rtl/>
              </w:rPr>
              <w:t xml:space="preserve">                                                                                                         </w:t>
            </w:r>
            <w:r w:rsidRPr="00F6410A">
              <w:rPr>
                <w:rFonts w:cs="0 Nazanin Bold"/>
                <w:b w:val="0"/>
                <w:bCs w:val="0"/>
                <w:position w:val="-10"/>
              </w:rPr>
              <w:object w:dxaOrig="3580" w:dyaOrig="460" w14:anchorId="25AA9D8B">
                <v:shape id="_x0000_i1060" type="#_x0000_t75" style="width:179.6pt;height:22.15pt" o:ole="">
                  <v:imagedata r:id="rId86" o:title=""/>
                </v:shape>
                <o:OLEObject Type="Embed" ProgID="Equation.DSMT4" ShapeID="_x0000_i1060" DrawAspect="Content" ObjectID="_1777842599" r:id="rId87"/>
              </w:object>
            </w:r>
          </w:p>
          <w:p w14:paraId="3CE78D13" w14:textId="2FBDB3E5" w:rsidR="00DE2D21" w:rsidRPr="00F6410A" w:rsidRDefault="00DE2D21" w:rsidP="00DE2D21">
            <w:pPr>
              <w:tabs>
                <w:tab w:val="left" w:pos="7582"/>
              </w:tabs>
              <w:rPr>
                <w:rFonts w:cs="0 Nazanin Bold"/>
                <w:sz w:val="16"/>
                <w:szCs w:val="16"/>
                <w:rtl/>
              </w:rPr>
            </w:pPr>
          </w:p>
        </w:tc>
      </w:tr>
      <w:tr w:rsidR="00B829C6" w:rsidRPr="00F6410A" w14:paraId="73410BFD" w14:textId="77777777" w:rsidTr="00C82557">
        <w:trPr>
          <w:trHeight w:val="269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170A" w14:textId="77777777" w:rsidR="00B829C6" w:rsidRPr="00F6410A" w:rsidRDefault="00B829C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FC5C5" w14:textId="77777777" w:rsidR="00B829C6" w:rsidRPr="00F6410A" w:rsidRDefault="00B829C6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الف) جذر دقیق عددهای زیر را بدست آورید.</w:t>
            </w:r>
          </w:p>
          <w:p w14:paraId="2ED53220" w14:textId="77777777" w:rsidR="00B829C6" w:rsidRPr="00F6410A" w:rsidRDefault="00B829C6" w:rsidP="00C82557">
            <w:pPr>
              <w:tabs>
                <w:tab w:val="left" w:pos="7582"/>
              </w:tabs>
              <w:spacing w:line="360" w:lineRule="auto"/>
              <w:rPr>
                <w:rFonts w:cs="0 Nazanin Bold"/>
                <w:rtl/>
                <w:lang w:bidi="fa-IR"/>
              </w:rPr>
            </w:pPr>
            <w:r w:rsidRPr="00F6410A">
              <w:rPr>
                <w:rFonts w:cs="0 Nazanin Bold" w:hint="cs"/>
                <w:rtl/>
              </w:rPr>
              <w:t xml:space="preserve">                                                                   </w:t>
            </w:r>
            <w:r w:rsidRPr="00F6410A">
              <w:rPr>
                <w:rFonts w:cs="0 Nazanin Bold"/>
                <w:position w:val="-10"/>
              </w:rPr>
              <w:object w:dxaOrig="960" w:dyaOrig="400" w14:anchorId="7F108B58">
                <v:shape id="_x0000_i1061" type="#_x0000_t75" style="width:48.25pt;height:19.8pt" o:ole="">
                  <v:imagedata r:id="rId88" o:title=""/>
                </v:shape>
                <o:OLEObject Type="Embed" ProgID="Equation.DSMT4" ShapeID="_x0000_i1061" DrawAspect="Content" ObjectID="_1777842600" r:id="rId89"/>
              </w:object>
            </w:r>
            <w:r w:rsidRPr="00F6410A">
              <w:rPr>
                <w:rFonts w:cs="0 Nazanin Bold"/>
                <w:rtl/>
              </w:rPr>
              <w:t xml:space="preserve"> </w:t>
            </w:r>
            <w:r w:rsidRPr="00F6410A">
              <w:rPr>
                <w:rFonts w:cs="0 Nazanin Bold"/>
                <w:rtl/>
              </w:rPr>
              <w:tab/>
            </w:r>
            <w:r w:rsidRPr="00F6410A">
              <w:rPr>
                <w:rFonts w:cs="0 Nazanin Bold" w:hint="cs"/>
                <w:rtl/>
              </w:rPr>
              <w:t xml:space="preserve">                         </w:t>
            </w:r>
            <w:r w:rsidRPr="00F6410A">
              <w:rPr>
                <w:rFonts w:cs="0 Nazanin Bold"/>
                <w:position w:val="-24"/>
              </w:rPr>
              <w:object w:dxaOrig="760" w:dyaOrig="639" w14:anchorId="38BEBC6F">
                <v:shape id="_x0000_i1062" type="#_x0000_t75" style="width:38pt;height:32.45pt" o:ole="">
                  <v:imagedata r:id="rId90" o:title=""/>
                </v:shape>
                <o:OLEObject Type="Embed" ProgID="Equation.DSMT4" ShapeID="_x0000_i1062" DrawAspect="Content" ObjectID="_1777842601" r:id="rId91"/>
              </w:object>
            </w:r>
          </w:p>
          <w:p w14:paraId="4C331605" w14:textId="32322B35" w:rsidR="00B829C6" w:rsidRPr="00F6410A" w:rsidRDefault="00B829C6" w:rsidP="00C82557">
            <w:pPr>
              <w:tabs>
                <w:tab w:val="left" w:pos="2977"/>
                <w:tab w:val="left" w:pos="4605"/>
                <w:tab w:val="left" w:pos="8391"/>
              </w:tabs>
              <w:spacing w:line="360" w:lineRule="auto"/>
              <w:rPr>
                <w:rFonts w:ascii="IPT.Nazanin" w:hAnsi="IPT.Nazanin" w:cs="0 Nazanin Bold"/>
                <w:rtl/>
                <w:lang w:bidi="fa-IR"/>
              </w:rPr>
            </w:pPr>
            <w:r w:rsidRPr="00F6410A">
              <w:rPr>
                <w:rFonts w:ascii="IPT.Nazanin" w:hAnsi="IPT.Nazanin" w:cs="0 Nazanin Bold" w:hint="cs"/>
                <w:rtl/>
                <w:lang w:bidi="fa-IR"/>
              </w:rPr>
              <w:t xml:space="preserve">ب) جذر مقابل  را تا یک رقم اعشار حساب کنید.(با راه حل)                                                   </w:t>
            </w:r>
            <w:r w:rsidRPr="00F6410A">
              <w:rPr>
                <w:rFonts w:ascii="IPT.Nazanin" w:hAnsi="IPT.Nazanin" w:cs="0 Nazanin Bold"/>
                <w:lang w:bidi="fa-IR"/>
              </w:rPr>
              <w:t></w:t>
            </w:r>
            <w:r w:rsidRPr="00F6410A">
              <w:rPr>
                <w:rFonts w:ascii="IPT.Nazanin" w:hAnsi="IPT.Nazanin" w:cs="0 Nazanin Bold"/>
                <w:position w:val="-8"/>
                <w:lang w:bidi="fa-IR"/>
              </w:rPr>
              <w:object w:dxaOrig="800" w:dyaOrig="400" w14:anchorId="6985C713">
                <v:shape id="_x0000_i1063" type="#_x0000_t75" style="width:39.55pt;height:19.8pt" o:ole="">
                  <v:imagedata r:id="rId92" o:title=""/>
                </v:shape>
                <o:OLEObject Type="Embed" ProgID="Equation.DSMT4" ShapeID="_x0000_i1063" DrawAspect="Content" ObjectID="_1777842602" r:id="rId93"/>
              </w:object>
            </w:r>
            <w:r w:rsidRPr="00F6410A">
              <w:rPr>
                <w:rFonts w:ascii="IPT.Nazanin" w:hAnsi="IPT.Nazanin" w:cs="0 Nazanin Bold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1186" w:type="dxa"/>
              <w:tblLook w:val="04A0" w:firstRow="1" w:lastRow="0" w:firstColumn="1" w:lastColumn="0" w:noHBand="0" w:noVBand="1"/>
            </w:tblPr>
            <w:tblGrid>
              <w:gridCol w:w="3242"/>
              <w:gridCol w:w="1575"/>
              <w:gridCol w:w="1666"/>
            </w:tblGrid>
            <w:tr w:rsidR="00B829C6" w:rsidRPr="00F6410A" w14:paraId="245D7C5F" w14:textId="77777777" w:rsidTr="00FE3F37">
              <w:tc>
                <w:tcPr>
                  <w:tcW w:w="3242" w:type="dxa"/>
                  <w:vAlign w:val="center"/>
                </w:tcPr>
                <w:p w14:paraId="5EE089CB" w14:textId="77777777" w:rsidR="00B829C6" w:rsidRPr="00F6410A" w:rsidRDefault="00B829C6" w:rsidP="00B829C6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 w:cs="0 Nazanin Bold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671311A0" w14:textId="77777777" w:rsidR="00B829C6" w:rsidRPr="00F6410A" w:rsidRDefault="00B829C6" w:rsidP="00B829C6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 w:cs="0 Nazanin Bold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61982201" w14:textId="77777777" w:rsidR="00B829C6" w:rsidRPr="00F6410A" w:rsidRDefault="00B829C6" w:rsidP="00B829C6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 w:cs="0 Nazanin Bold"/>
                      <w:rtl/>
                      <w:lang w:bidi="fa-IR"/>
                    </w:rPr>
                  </w:pPr>
                  <w:r w:rsidRPr="00F6410A">
                    <w:rPr>
                      <w:rFonts w:ascii="IPT.Nazanin" w:hAnsi="IPT.Nazanin" w:cs="0 Nazanin Bold" w:hint="cs"/>
                      <w:rtl/>
                      <w:lang w:bidi="fa-IR"/>
                    </w:rPr>
                    <w:t>عدد</w:t>
                  </w:r>
                </w:p>
              </w:tc>
            </w:tr>
            <w:tr w:rsidR="00B829C6" w:rsidRPr="00F6410A" w14:paraId="6ED57F69" w14:textId="77777777" w:rsidTr="00FE3F37">
              <w:tc>
                <w:tcPr>
                  <w:tcW w:w="3242" w:type="dxa"/>
                  <w:vAlign w:val="center"/>
                </w:tcPr>
                <w:p w14:paraId="31791397" w14:textId="77777777" w:rsidR="00B829C6" w:rsidRPr="00F6410A" w:rsidRDefault="00B829C6" w:rsidP="00B829C6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 w:cs="0 Nazanin Bold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0CF161D9" w14:textId="77777777" w:rsidR="00B829C6" w:rsidRPr="00F6410A" w:rsidRDefault="00B829C6" w:rsidP="00B829C6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 w:cs="0 Nazanin Bold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23437B14" w14:textId="77777777" w:rsidR="00B829C6" w:rsidRPr="00F6410A" w:rsidRDefault="00B829C6" w:rsidP="00B829C6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 w:cs="0 Nazanin Bold"/>
                      <w:rtl/>
                      <w:lang w:bidi="fa-IR"/>
                    </w:rPr>
                  </w:pPr>
                  <w:r w:rsidRPr="00F6410A">
                    <w:rPr>
                      <w:rFonts w:ascii="IPT.Nazanin" w:hAnsi="IPT.Nazanin" w:cs="0 Nazanin Bold" w:hint="cs"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5E5EBB37" w14:textId="3361934B" w:rsidR="00B829C6" w:rsidRPr="00F6410A" w:rsidRDefault="00B829C6" w:rsidP="00B829C6">
            <w:pPr>
              <w:tabs>
                <w:tab w:val="left" w:pos="7582"/>
              </w:tabs>
              <w:rPr>
                <w:rFonts w:cs="0 Nazanin Bold"/>
                <w:rtl/>
                <w:lang w:bidi="fa-IR"/>
              </w:rPr>
            </w:pPr>
          </w:p>
        </w:tc>
      </w:tr>
      <w:tr w:rsidR="00B829C6" w:rsidRPr="00F6410A" w14:paraId="38E62522" w14:textId="77777777" w:rsidTr="00B829C6">
        <w:trPr>
          <w:trHeight w:val="976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C39FD" w14:textId="77777777" w:rsidR="00B829C6" w:rsidRPr="00F6410A" w:rsidRDefault="00B829C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A93AA" w14:textId="77777777" w:rsidR="00B829C6" w:rsidRPr="00F6410A" w:rsidRDefault="00B829C6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تساوی های زیر را کامل کنید.</w:t>
            </w:r>
          </w:p>
          <w:p w14:paraId="5D199140" w14:textId="5B8531E5" w:rsidR="005E747D" w:rsidRPr="00F6410A" w:rsidRDefault="00B829C6" w:rsidP="00C82557">
            <w:pPr>
              <w:tabs>
                <w:tab w:val="left" w:pos="6293"/>
              </w:tabs>
              <w:rPr>
                <w:rFonts w:cs="0 Nazanin Bold"/>
                <w:b w:val="0"/>
                <w:bCs w:val="0"/>
                <w:rtl/>
              </w:rPr>
            </w:pPr>
            <w:r w:rsidRPr="00F6410A">
              <w:rPr>
                <w:rFonts w:cs="0 Nazanin Bold" w:hint="cs"/>
                <w:b w:val="0"/>
                <w:bCs w:val="0"/>
                <w:rtl/>
              </w:rPr>
              <w:t xml:space="preserve">                                        </w:t>
            </w:r>
            <w:r w:rsidRPr="00F6410A">
              <w:rPr>
                <w:rFonts w:cs="0 Nazanin Bold"/>
                <w:b w:val="0"/>
                <w:bCs w:val="0"/>
                <w:position w:val="-32"/>
              </w:rPr>
              <w:object w:dxaOrig="2240" w:dyaOrig="780" w14:anchorId="1FF61AE9">
                <v:shape id="_x0000_i1064" type="#_x0000_t75" style="width:111.55pt;height:39.55pt" o:ole="">
                  <v:imagedata r:id="rId94" o:title=""/>
                </v:shape>
                <o:OLEObject Type="Embed" ProgID="Equation.DSMT4" ShapeID="_x0000_i1064" DrawAspect="Content" ObjectID="_1777842603" r:id="rId95"/>
              </w:object>
            </w:r>
            <w:r w:rsidRPr="00F6410A">
              <w:rPr>
                <w:rFonts w:cs="0 Nazanin Bold"/>
                <w:b w:val="0"/>
                <w:bCs w:val="0"/>
                <w:rtl/>
              </w:rPr>
              <w:t xml:space="preserve"> </w:t>
            </w:r>
            <w:r w:rsidRPr="00F6410A">
              <w:rPr>
                <w:rFonts w:cs="0 Nazanin Bold"/>
                <w:b w:val="0"/>
                <w:bCs w:val="0"/>
                <w:rtl/>
              </w:rPr>
              <w:tab/>
            </w:r>
            <w:r w:rsidRPr="00F6410A">
              <w:rPr>
                <w:rFonts w:cs="0 Nazanin Bold" w:hint="cs"/>
                <w:b w:val="0"/>
                <w:bCs w:val="0"/>
                <w:rtl/>
              </w:rPr>
              <w:t xml:space="preserve">              </w:t>
            </w:r>
            <w:r w:rsidRPr="00F6410A">
              <w:rPr>
                <w:rFonts w:cs="0 Nazanin Bold"/>
                <w:b w:val="0"/>
                <w:bCs w:val="0"/>
                <w:position w:val="-32"/>
              </w:rPr>
              <w:object w:dxaOrig="2240" w:dyaOrig="780" w14:anchorId="3F731B49">
                <v:shape id="_x0000_i1065" type="#_x0000_t75" style="width:111.55pt;height:39.55pt" o:ole="">
                  <v:imagedata r:id="rId96" o:title=""/>
                </v:shape>
                <o:OLEObject Type="Embed" ProgID="Equation.DSMT4" ShapeID="_x0000_i1065" DrawAspect="Content" ObjectID="_1777842604" r:id="rId97"/>
              </w:object>
            </w:r>
          </w:p>
        </w:tc>
      </w:tr>
      <w:tr w:rsidR="00B829C6" w:rsidRPr="00F6410A" w14:paraId="2084A8BC" w14:textId="77777777" w:rsidTr="00B829C6">
        <w:trPr>
          <w:trHeight w:val="2378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A6453" w14:textId="77777777" w:rsidR="00B829C6" w:rsidRPr="00F6410A" w:rsidRDefault="00B829C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4A3C5" w14:textId="0C3D2CC7" w:rsidR="00B829C6" w:rsidRPr="00F6410A" w:rsidRDefault="005E747D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noProof/>
                <w:rtl/>
                <w:lang w:bidi="fa-IR"/>
              </w:rPr>
              <w:drawing>
                <wp:anchor distT="0" distB="0" distL="114300" distR="114300" simplePos="0" relativeHeight="252195840" behindDoc="0" locked="0" layoutInCell="1" allowOverlap="1" wp14:anchorId="3F1C9A02" wp14:editId="6359CEAD">
                  <wp:simplePos x="0" y="0"/>
                  <wp:positionH relativeFrom="column">
                    <wp:posOffset>24452</wp:posOffset>
                  </wp:positionH>
                  <wp:positionV relativeFrom="page">
                    <wp:posOffset>64770</wp:posOffset>
                  </wp:positionV>
                  <wp:extent cx="2401677" cy="2471782"/>
                  <wp:effectExtent l="0" t="0" r="0" b="5080"/>
                  <wp:wrapNone/>
                  <wp:docPr id="2153" name="Picture 2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677" cy="247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29C6" w:rsidRPr="00F6410A">
              <w:rPr>
                <w:rFonts w:cs="0 Nazanin Bold" w:hint="cs"/>
                <w:rtl/>
              </w:rPr>
              <w:t>الف) نقطه</w:t>
            </w:r>
            <w:r w:rsidR="00B829C6" w:rsidRPr="00F6410A">
              <w:rPr>
                <w:rFonts w:cs="0 Nazanin Bold"/>
                <w:rtl/>
              </w:rPr>
              <w:softHyphen/>
            </w:r>
            <w:r w:rsidR="00B829C6" w:rsidRPr="00F6410A">
              <w:rPr>
                <w:rFonts w:cs="0 Nazanin Bold" w:hint="cs"/>
                <w:rtl/>
              </w:rPr>
              <w:t xml:space="preserve"> </w:t>
            </w:r>
            <w:r w:rsidR="00B829C6" w:rsidRPr="00F6410A">
              <w:rPr>
                <w:rFonts w:cs="0 Nazanin Bold"/>
                <w:position w:val="-34"/>
              </w:rPr>
              <w:object w:dxaOrig="1080" w:dyaOrig="840" w14:anchorId="469680AD">
                <v:shape id="_x0000_i1066" type="#_x0000_t75" style="width:53.8pt;height:41.95pt" o:ole="">
                  <v:imagedata r:id="rId99" o:title=""/>
                </v:shape>
                <o:OLEObject Type="Embed" ProgID="Equation.DSMT4" ShapeID="_x0000_i1066" DrawAspect="Content" ObjectID="_1777842605" r:id="rId100"/>
              </w:object>
            </w:r>
            <w:r w:rsidR="00B829C6" w:rsidRPr="00F6410A">
              <w:rPr>
                <w:rFonts w:cs="0 Nazanin Bold" w:hint="cs"/>
                <w:rtl/>
              </w:rPr>
              <w:t xml:space="preserve">  را روی محور مقابل مشخص کنید.</w:t>
            </w:r>
            <w:r w:rsidR="00B829C6" w:rsidRPr="00F6410A">
              <w:rPr>
                <w:rFonts w:cs="0 Nazanin Bold"/>
              </w:rPr>
              <w:t xml:space="preserve"> </w:t>
            </w:r>
          </w:p>
          <w:p w14:paraId="207B64A8" w14:textId="69180B20" w:rsidR="00B829C6" w:rsidRPr="00F6410A" w:rsidRDefault="00B829C6" w:rsidP="00B829C6">
            <w:pPr>
              <w:rPr>
                <w:rFonts w:cs="0 Nazanin Bold"/>
                <w:rtl/>
                <w:lang w:bidi="fa-IR"/>
              </w:rPr>
            </w:pPr>
            <w:r w:rsidRPr="00F6410A">
              <w:rPr>
                <w:rFonts w:cs="0 Nazanin Bold" w:hint="cs"/>
                <w:rtl/>
              </w:rPr>
              <w:t xml:space="preserve">ب) مختصات نقطه </w:t>
            </w:r>
            <w:r w:rsidRPr="00F6410A">
              <w:rPr>
                <w:rFonts w:cs="0 Nazanin Bold"/>
              </w:rPr>
              <w:t xml:space="preserve">B </w:t>
            </w:r>
            <w:r w:rsidRPr="00F6410A">
              <w:rPr>
                <w:rFonts w:cs="0 Nazanin Bold" w:hint="cs"/>
                <w:rtl/>
              </w:rPr>
              <w:t xml:space="preserve">  را بنویسید.</w:t>
            </w:r>
          </w:p>
          <w:p w14:paraId="38D13B54" w14:textId="2CF15530" w:rsidR="00B829C6" w:rsidRPr="00F6410A" w:rsidRDefault="005E747D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                                                </w:t>
            </w:r>
            <w:r w:rsidR="00B829C6" w:rsidRPr="00F6410A">
              <w:rPr>
                <w:rFonts w:cs="0 Nazanin Bold" w:hint="cs"/>
                <w:rtl/>
              </w:rPr>
              <w:t xml:space="preserve">           </w:t>
            </w:r>
            <w:r w:rsidRPr="00F6410A">
              <w:rPr>
                <w:rFonts w:cs="0 Nazanin Bold"/>
              </w:rPr>
              <w:object w:dxaOrig="1100" w:dyaOrig="840" w14:anchorId="16D346D7">
                <v:shape id="_x0000_i1067" type="#_x0000_t75" style="width:47.45pt;height:36.4pt" o:ole="">
                  <v:imagedata r:id="rId101" o:title=""/>
                </v:shape>
                <o:OLEObject Type="Embed" ProgID="Equation.DSMT4" ShapeID="_x0000_i1067" DrawAspect="Content" ObjectID="_1777842606" r:id="rId102"/>
              </w:object>
            </w:r>
            <w:r w:rsidR="00B829C6" w:rsidRPr="00F6410A">
              <w:rPr>
                <w:rFonts w:cs="0 Nazanin Bold" w:hint="cs"/>
                <w:rtl/>
              </w:rPr>
              <w:t xml:space="preserve">  </w:t>
            </w:r>
          </w:p>
          <w:p w14:paraId="4DDDC521" w14:textId="6D79D7AA" w:rsidR="00B829C6" w:rsidRPr="00F6410A" w:rsidRDefault="00B829C6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ب) بردار </w:t>
            </w:r>
            <w:r w:rsidRPr="00F6410A">
              <w:rPr>
                <w:rFonts w:cs="0 Nazanin Bold"/>
              </w:rPr>
              <w:object w:dxaOrig="460" w:dyaOrig="360" w14:anchorId="42515F5A">
                <v:shape id="_x0000_i1068" type="#_x0000_t75" style="width:22.15pt;height:16.6pt" o:ole="">
                  <v:imagedata r:id="rId103" o:title=""/>
                </v:shape>
                <o:OLEObject Type="Embed" ProgID="Equation.3" ShapeID="_x0000_i1068" DrawAspect="Content" ObjectID="_1777842607" r:id="rId104"/>
              </w:object>
            </w:r>
            <w:r w:rsidRPr="00F6410A">
              <w:rPr>
                <w:rFonts w:cs="0 Nazanin Bold" w:hint="cs"/>
                <w:rtl/>
              </w:rPr>
              <w:t xml:space="preserve"> را رسم كنيد و مختصات آن را بنويسيد.     </w:t>
            </w:r>
          </w:p>
          <w:p w14:paraId="4FE064FE" w14:textId="77891635" w:rsidR="00B829C6" w:rsidRPr="00F6410A" w:rsidRDefault="00B829C6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                                                           </w:t>
            </w:r>
            <w:r w:rsidR="005E747D" w:rsidRPr="00F6410A">
              <w:rPr>
                <w:rFonts w:cs="0 Nazanin Bold"/>
                <w:position w:val="-30"/>
              </w:rPr>
              <w:object w:dxaOrig="1240" w:dyaOrig="740" w14:anchorId="46C3D0D8">
                <v:shape id="_x0000_i1069" type="#_x0000_t75" style="width:55.4pt;height:32.45pt" o:ole="">
                  <v:imagedata r:id="rId105" o:title=""/>
                </v:shape>
                <o:OLEObject Type="Embed" ProgID="Equation.DSMT4" ShapeID="_x0000_i1069" DrawAspect="Content" ObjectID="_1777842608" r:id="rId106"/>
              </w:object>
            </w:r>
            <w:r w:rsidRPr="00F6410A">
              <w:rPr>
                <w:rFonts w:cs="0 Nazanin Bold" w:hint="cs"/>
                <w:rtl/>
              </w:rPr>
              <w:t xml:space="preserve">  </w:t>
            </w:r>
          </w:p>
          <w:p w14:paraId="6E8F5497" w14:textId="77777777" w:rsidR="00B829C6" w:rsidRPr="00F6410A" w:rsidRDefault="00B829C6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د) جمع متناظر با بردار  </w:t>
            </w:r>
            <w:r w:rsidRPr="00F6410A">
              <w:rPr>
                <w:rFonts w:cs="0 Nazanin Bold"/>
              </w:rPr>
              <w:object w:dxaOrig="460" w:dyaOrig="360" w14:anchorId="612FBD71">
                <v:shape id="_x0000_i1070" type="#_x0000_t75" style="width:22.15pt;height:16.6pt" o:ole="">
                  <v:imagedata r:id="rId107" o:title=""/>
                </v:shape>
                <o:OLEObject Type="Embed" ProgID="Equation.3" ShapeID="_x0000_i1070" DrawAspect="Content" ObjectID="_1777842609" r:id="rId108"/>
              </w:object>
            </w:r>
            <w:r w:rsidRPr="00F6410A">
              <w:rPr>
                <w:rFonts w:cs="0 Nazanin Bold" w:hint="cs"/>
                <w:rtl/>
              </w:rPr>
              <w:t xml:space="preserve"> را  بنويسيد.   </w:t>
            </w:r>
          </w:p>
          <w:p w14:paraId="1187C45C" w14:textId="61739D96" w:rsidR="00B829C6" w:rsidRPr="00F6410A" w:rsidRDefault="00B829C6" w:rsidP="00B829C6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                                                           </w:t>
            </w:r>
            <w:r w:rsidR="005E747D" w:rsidRPr="00F6410A">
              <w:rPr>
                <w:rFonts w:cs="0 Nazanin Bold"/>
                <w:position w:val="-32"/>
              </w:rPr>
              <w:object w:dxaOrig="2160" w:dyaOrig="780" w14:anchorId="7F83831F">
                <v:shape id="_x0000_i1071" type="#_x0000_t75" style="width:96.55pt;height:35.6pt" o:ole="">
                  <v:imagedata r:id="rId109" o:title=""/>
                </v:shape>
                <o:OLEObject Type="Embed" ProgID="Equation.DSMT4" ShapeID="_x0000_i1071" DrawAspect="Content" ObjectID="_1777842610" r:id="rId110"/>
              </w:object>
            </w:r>
            <w:r w:rsidRPr="00F6410A">
              <w:rPr>
                <w:rFonts w:cs="0 Nazanin Bold" w:hint="cs"/>
                <w:b w:val="0"/>
                <w:bCs w:val="0"/>
                <w:rtl/>
              </w:rPr>
              <w:t xml:space="preserve"> </w:t>
            </w:r>
            <w:r w:rsidRPr="00F6410A">
              <w:rPr>
                <w:rFonts w:cs="0 Nazanin Bold"/>
                <w:b w:val="0"/>
                <w:bCs w:val="0"/>
                <w:rtl/>
              </w:rPr>
              <w:t xml:space="preserve"> </w:t>
            </w:r>
            <w:r w:rsidRPr="00F6410A">
              <w:rPr>
                <w:rFonts w:cs="0 Nazanin Bold" w:hint="cs"/>
                <w:b w:val="0"/>
                <w:bCs w:val="0"/>
                <w:rtl/>
              </w:rPr>
              <w:t xml:space="preserve"> </w:t>
            </w:r>
          </w:p>
        </w:tc>
      </w:tr>
      <w:tr w:rsidR="00B829C6" w:rsidRPr="00F6410A" w14:paraId="68669775" w14:textId="77777777" w:rsidTr="005E6018">
        <w:trPr>
          <w:trHeight w:val="1791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652B" w14:textId="77777777" w:rsidR="00B829C6" w:rsidRPr="00F6410A" w:rsidRDefault="00B829C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5C8A9" w14:textId="4DBA7EA3" w:rsidR="005E6018" w:rsidRPr="00F6410A" w:rsidRDefault="005E6018" w:rsidP="005E6018">
            <w:pPr>
              <w:rPr>
                <w:rFonts w:cs="0 Nazanin Bold"/>
                <w:rtl/>
                <w:lang w:bidi="fa-IR"/>
              </w:rPr>
            </w:pPr>
            <w:r w:rsidRPr="00F6410A">
              <w:rPr>
                <w:rFonts w:cs="0 Nazanin Bold" w:hint="cs"/>
                <w:rtl/>
                <w:lang w:bidi="fa-IR"/>
              </w:rPr>
              <w:t xml:space="preserve">هر یک از شکل های زیر با چه برداری انتقال یافته است؟ آنرا رسم کرده و مختصات آنرا بنویسید. </w:t>
            </w:r>
          </w:p>
          <w:p w14:paraId="6CBFE5B7" w14:textId="0698FF92" w:rsidR="005E6018" w:rsidRPr="00F6410A" w:rsidRDefault="008432D2" w:rsidP="005E6018">
            <w:pPr>
              <w:rPr>
                <w:rFonts w:cs="0 Nazanin Bold"/>
              </w:rPr>
            </w:pPr>
            <w:r w:rsidRPr="00F6410A">
              <w:rPr>
                <w:rFonts w:cs="0 Nazanin Bold" w:hint="cs"/>
                <w:b w:val="0"/>
                <w:bCs w:val="0"/>
                <w:noProof/>
                <w:sz w:val="20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0C0271A5" wp14:editId="3F7DA553">
                      <wp:simplePos x="0" y="0"/>
                      <wp:positionH relativeFrom="column">
                        <wp:posOffset>2548927</wp:posOffset>
                      </wp:positionH>
                      <wp:positionV relativeFrom="paragraph">
                        <wp:posOffset>46984</wp:posOffset>
                      </wp:positionV>
                      <wp:extent cx="1376045" cy="749935"/>
                      <wp:effectExtent l="0" t="0" r="14605" b="12065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6045" cy="749935"/>
                                <a:chOff x="0" y="142522"/>
                                <a:chExt cx="1568450" cy="855134"/>
                              </a:xfrm>
                            </wpg:grpSpPr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0" y="142522"/>
                                  <a:ext cx="1568450" cy="855134"/>
                                  <a:chOff x="0" y="247650"/>
                                  <a:chExt cx="2724150" cy="1485900"/>
                                </a:xfrm>
                              </wpg:grpSpPr>
                              <wpg:grpSp>
                                <wpg:cNvPr id="118" name="Group 118"/>
                                <wpg:cNvGrpSpPr/>
                                <wpg:grpSpPr>
                                  <a:xfrm>
                                    <a:off x="0" y="2476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19" name="Rectangle 11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Rectangle 12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Rectangle 12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Rectangle 12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" name="Rectangle 12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" name="Rectangle 12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5" name="Rectangle 12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6" name="Rectangle 12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7" name="Rectangle 12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Rectangle 129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" name="Rectangle 130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1" name="Group 131"/>
                                <wpg:cNvGrpSpPr/>
                                <wpg:grpSpPr>
                                  <a:xfrm>
                                    <a:off x="0" y="4953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32" name="Rectangle 132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3" name="Rectangle 133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" name="Rectangle 135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Rectangle 136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Rectangle 137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8" name="Rectangle 138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" name="Rectangle 139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" name="Rectangle 140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Rectangle 14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3" name="Rectangle 14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Rectangle 14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5" name="Group 145"/>
                                <wpg:cNvGrpSpPr/>
                                <wpg:grpSpPr>
                                  <a:xfrm>
                                    <a:off x="0" y="7429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46" name="Rectangle 146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7" name="Rectangle 147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" name="Rectangle 148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9" name="Rectangle 149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" name="Rectangle 150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1" name="Rectangle 151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Rectangle 152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" name="Rectangle 153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Rectangle 154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" name="Rectangle 15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" name="Rectangle 15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8" name="Group 158"/>
                                <wpg:cNvGrpSpPr/>
                                <wpg:grpSpPr>
                                  <a:xfrm>
                                    <a:off x="0" y="9906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59" name="Rectangle 15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3" name="Rectangle 163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" name="Rectangle 164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5" name="Rectangle 165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" name="Rectangle 166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" name="Rectangle 167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Rectangle 168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Rectangle 169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0" name="Rectangle 170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Rectangle 171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" name="Rectangle 172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3" name="Group 173"/>
                                <wpg:cNvGrpSpPr/>
                                <wpg:grpSpPr>
                                  <a:xfrm>
                                    <a:off x="0" y="12382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74" name="Rectangle 174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5" name="Rectangle 175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" name="Rectangle 176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7" name="Rectangle 177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" name="Rectangle 178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" name="Rectangle 179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" name="Rectangle 180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1" name="Rectangle 18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2" name="Rectangle 18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3" name="Rectangle 18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4" name="Rectangle 18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85" name="Group 185"/>
                                <wpg:cNvGrpSpPr/>
                                <wpg:grpSpPr>
                                  <a:xfrm>
                                    <a:off x="0" y="14859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86" name="Rectangle 186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7" name="Rectangle 187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8" name="Rectangle 188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9" name="Rectangle 189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0" name="Rectangle 190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1" name="Rectangle 191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1" name="Rectangle 231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2" name="Rectangle 232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3" name="Rectangle 233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4" name="Rectangle 234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5" name="Rectangle 235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6" name="Smiley Face 236"/>
                              <wps:cNvSpPr/>
                              <wps:spPr>
                                <a:xfrm>
                                  <a:off x="142875" y="552450"/>
                                  <a:ext cx="285115" cy="284480"/>
                                </a:xfrm>
                                <a:prstGeom prst="smileyFac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miley Face 237"/>
                              <wps:cNvSpPr/>
                              <wps:spPr>
                                <a:xfrm>
                                  <a:off x="866775" y="285750"/>
                                  <a:ext cx="285115" cy="284480"/>
                                </a:xfrm>
                                <a:prstGeom prst="smileyFac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9EDC73" id="Group 116" o:spid="_x0000_s1026" style="position:absolute;left:0;text-align:left;margin-left:200.7pt;margin-top:3.7pt;width:108.35pt;height:59.05pt;z-index:252188672;mso-width-relative:margin;mso-height-relative:margin" coordorigin=",1425" coordsize="15684,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">
                      <v:group id="Group 117" o:spid="_x0000_s1027" style="position:absolute;top:1425;width:15684;height:8551" coordorigin=",2476" coordsize="27241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group id="Group 118" o:spid="_x0000_s1028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<v:rect id="Rectangle 119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" filled="f" strokecolor="windowText" strokeweight="1pt"/>
                          <v:rect id="Rectangle 120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" filled="f" strokecolor="windowText" strokeweight="1pt"/>
                          <v:rect id="Rectangle 121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Ds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J2P4eyZdIJe/AAAA//8DAFBLAQItABQABgAIAAAAIQDb4fbL7gAAAIUBAAATAAAAAAAAAAAAAAAA&#10;AAAAAABbQ29udGVudF9UeXBlc10ueG1sUEsBAi0AFAAGAAgAAAAhAFr0LFu/AAAAFQEAAAsAAAAA&#10;AAAAAAAAAAAAHwEAAF9yZWxzLy5yZWxzUEsBAi0AFAAGAAgAAAAhAA3F8OzBAAAA3AAAAA8AAAAA&#10;AAAAAAAAAAAABwIAAGRycy9kb3ducmV2LnhtbFBLBQYAAAAAAwADALcAAAD1AgAAAAA=&#10;" filled="f" strokecolor="windowText" strokeweight="1pt"/>
                          <v:rect id="Rectangle 122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" filled="f" strokecolor="windowText" strokeweight="1pt"/>
                          <v:rect id="Rectangle 123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8sAwgAAANw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" filled="f" strokecolor="windowText" strokeweight="1pt"/>
                          <v:rect id="Rectangle 124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" filled="f" strokecolor="windowText" strokeweight="1pt"/>
                          <v:rect id="Rectangle 125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" filled="f" strokecolor="windowText" strokeweight="1pt"/>
                          <v:rect id="Rectangle 126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" filled="f" strokecolor="windowText" strokeweight="1pt"/>
                          <v:rect id="Rectangle 127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" filled="f" strokecolor="windowText" strokeweight="1pt"/>
                          <v:rect id="Rectangle 129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" filled="f" strokecolor="windowText" strokeweight="1pt"/>
                          <v:rect id="Rectangle 130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" filled="f" strokecolor="windowText" strokeweight="1pt"/>
                        </v:group>
                        <v:group id="Group 131" o:spid="_x0000_s1040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<v:rect id="Rectangle 132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vhGwgAAANw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" filled="f" strokecolor="windowText" strokeweight="1pt"/>
                          <v:rect id="Rectangle 133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" filled="f" strokecolor="windowText" strokeweight="1pt"/>
                          <v:rect id="Rectangle 135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" filled="f" strokecolor="windowText" strokeweight="1pt"/>
                          <v:rect id="Rectangle 136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" filled="f" strokecolor="windowText" strokeweight="1pt"/>
                          <v:rect id="Rectangle 137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" filled="f" strokecolor="windowText" strokeweight="1pt"/>
                          <v:rect id="Rectangle 138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" filled="f" strokecolor="windowText" strokeweight="1pt"/>
                          <v:rect id="Rectangle 139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" filled="f" strokecolor="windowText" strokeweight="1pt"/>
                          <v:rect id="Rectangle 140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" filled="f" strokecolor="windowText" strokeweight="1pt"/>
                          <v:rect id="Rectangle 142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" filled="f" strokecolor="windowText" strokeweight="1pt"/>
                          <v:rect id="Rectangle 143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" filled="f" strokecolor="windowText" strokeweight="1pt"/>
                          <v:rect id="Rectangle 144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" filled="f" strokecolor="windowText" strokeweight="1pt"/>
                        </v:group>
                        <v:group id="Group 145" o:spid="_x0000_s1052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<v:rect id="Rectangle 146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" filled="f" strokecolor="windowText" strokeweight="1pt"/>
                          <v:rect id="Rectangle 147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" filled="f" strokecolor="windowText" strokeweight="1pt"/>
                          <v:rect id="Rectangle 148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" filled="f" strokecolor="windowText" strokeweight="1pt"/>
                          <v:rect id="Rectangle 149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" filled="f" strokecolor="windowText" strokeweight="1pt"/>
                          <v:rect id="Rectangle 150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yYKxQAAANw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" filled="f" strokecolor="windowText" strokeweight="1pt"/>
                          <v:rect id="Rectangle 151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" filled="f" strokecolor="windowText" strokeweight="1pt"/>
                          <v:rect id="Rectangle 152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" filled="f" strokecolor="windowText" strokeweight="1pt"/>
                          <v:rect id="Rectangle 153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" filled="f" strokecolor="windowText" strokeweight="1pt"/>
                          <v:rect id="Rectangle 154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" filled="f" strokecolor="windowText" strokeweight="1pt"/>
                          <v:rect id="Rectangle 156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" filled="f" strokecolor="windowText" strokeweight="1pt"/>
                          <v:rect id="Rectangle 157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" filled="f" strokecolor="windowText" strokeweight="1pt"/>
                        </v:group>
                        <v:group id="Group 158" o:spid="_x0000_s1064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<v:rect id="Rectangle 159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" filled="f" strokecolor="windowText" strokeweight="1pt"/>
                          <v:rect id="Rectangle 163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" filled="f" strokecolor="windowText" strokeweight="1pt"/>
                          <v:rect id="Rectangle 164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" filled="f" strokecolor="windowText" strokeweight="1pt"/>
                          <v:rect id="Rectangle 165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" filled="f" strokecolor="windowText" strokeweight="1pt"/>
                          <v:rect id="Rectangle 166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" filled="f" strokecolor="windowText" strokeweight="1pt"/>
                          <v:rect id="Rectangle 167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" filled="f" strokecolor="windowText" strokeweight="1pt"/>
                          <v:rect id="Rectangle 168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Cx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E+FVp6RCfTiDgAA//8DAFBLAQItABQABgAIAAAAIQDb4fbL7gAAAIUBAAATAAAAAAAAAAAA&#10;AAAAAAAAAABbQ29udGVudF9UeXBlc10ueG1sUEsBAi0AFAAGAAgAAAAhAFr0LFu/AAAAFQEAAAsA&#10;AAAAAAAAAAAAAAAAHwEAAF9yZWxzLy5yZWxzUEsBAi0AFAAGAAgAAAAhAAqV4LHEAAAA3AAAAA8A&#10;AAAAAAAAAAAAAAAABwIAAGRycy9kb3ducmV2LnhtbFBLBQYAAAAAAwADALcAAAD4AgAAAAA=&#10;" filled="f" strokecolor="windowText" strokeweight="1pt"/>
                          <v:rect id="Rectangle 169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" filled="f" strokecolor="windowText" strokeweight="1pt"/>
                          <v:rect id="Rectangle 170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" filled="f" strokecolor="windowText" strokeweight="1pt"/>
                          <v:rect id="Rectangle 171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" filled="f" strokecolor="windowText" strokeweight="1pt"/>
                          <v:rect id="Rectangle 172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" filled="f" strokecolor="windowText" strokeweight="1pt"/>
                        </v:group>
                        <v:group id="Group 173" o:spid="_x0000_s1076" style="position:absolute;top:12382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<v:rect id="Rectangle 174" o:spid="_x0000_s107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" filled="f" strokecolor="windowText" strokeweight="1pt"/>
                          <v:rect id="Rectangle 175" o:spid="_x0000_s107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" filled="f" strokecolor="windowText" strokeweight="1pt"/>
                          <v:rect id="Rectangle 176" o:spid="_x0000_s107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" filled="f" strokecolor="windowText" strokeweight="1pt"/>
                          <v:rect id="Rectangle 177" o:spid="_x0000_s108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" filled="f" strokecolor="windowText" strokeweight="1pt"/>
                          <v:rect id="Rectangle 178" o:spid="_x0000_s108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" filled="f" strokecolor="windowText" strokeweight="1pt"/>
                          <v:rect id="Rectangle 179" o:spid="_x0000_s108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" filled="f" strokecolor="windowText" strokeweight="1pt"/>
                          <v:rect id="Rectangle 180" o:spid="_x0000_s108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wpN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M8EX56RCfTiDgAA//8DAFBLAQItABQABgAIAAAAIQDb4fbL7gAAAIUBAAATAAAAAAAAAAAA&#10;AAAAAAAAAABbQ29udGVudF9UeXBlc10ueG1sUEsBAi0AFAAGAAgAAAAhAFr0LFu/AAAAFQEAAAsA&#10;AAAAAAAAAAAAAAAAHwEAAF9yZWxzLy5yZWxzUEsBAi0AFAAGAAgAAAAhAETvCk3EAAAA3AAAAA8A&#10;AAAAAAAAAAAAAAAABwIAAGRycy9kb3ducmV2LnhtbFBLBQYAAAAAAwADALcAAAD4AgAAAAA=&#10;" filled="f" strokecolor="windowText" strokeweight="1pt"/>
                          <v:rect id="Rectangle 181" o:spid="_x0000_s108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" filled="f" strokecolor="windowText" strokeweight="1pt"/>
                          <v:rect id="Rectangle 182" o:spid="_x0000_s1085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" filled="f" strokecolor="windowText" strokeweight="1pt"/>
                          <v:rect id="Rectangle 183" o:spid="_x0000_s1086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" filled="f" strokecolor="windowText" strokeweight="1pt"/>
                          <v:rect id="Rectangle 184" o:spid="_x0000_s1087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" filled="f" strokecolor="windowText" strokeweight="1pt"/>
                        </v:group>
                        <v:group id="Group 185" o:spid="_x0000_s1088" style="position:absolute;top:14859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<v:rect id="Rectangle 186" o:spid="_x0000_s108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" filled="f" strokecolor="windowText" strokeweight="1pt"/>
                          <v:rect id="Rectangle 187" o:spid="_x0000_s109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" filled="f" strokecolor="windowText" strokeweight="1pt"/>
                          <v:rect id="Rectangle 188" o:spid="_x0000_s109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QZL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M+EVp6RCfTiDgAA//8DAFBLAQItABQABgAIAAAAIQDb4fbL7gAAAIUBAAATAAAAAAAAAAAA&#10;AAAAAAAAAABbQ29udGVudF9UeXBlc10ueG1sUEsBAi0AFAAGAAgAAAAhAFr0LFu/AAAAFQEAAAsA&#10;AAAAAAAAAAAAAAAAHwEAAF9yZWxzLy5yZWxzUEsBAi0AFAAGAAgAAAAhALqZBkvEAAAA3AAAAA8A&#10;AAAAAAAAAAAAAAAABwIAAGRycy9kb3ducmV2LnhtbFBLBQYAAAAAAwADALcAAAD4AgAAAAA=&#10;" filled="f" strokecolor="windowText" strokeweight="1pt"/>
                          <v:rect id="Rectangle 189" o:spid="_x0000_s109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" filled="f" strokecolor="windowText" strokeweight="1pt"/>
                          <v:rect id="Rectangle 190" o:spid="_x0000_s109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" filled="f" strokecolor="windowText" strokeweight="1pt"/>
                          <v:rect id="Rectangle 191" o:spid="_x0000_s109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" filled="f" strokecolor="windowText" strokeweight="1pt"/>
                          <v:rect id="Rectangle 231" o:spid="_x0000_s109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" filled="f" strokecolor="windowText" strokeweight="1pt"/>
                          <v:rect id="Rectangle 232" o:spid="_x0000_s109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" filled="f" strokecolor="windowText" strokeweight="1pt"/>
                          <v:rect id="Rectangle 233" o:spid="_x0000_s109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zyh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ZplsHzTDoCcvkAAAD//wMAUEsBAi0AFAAGAAgAAAAhANvh9svuAAAAhQEAABMAAAAAAAAAAAAA&#10;AAAAAAAAAFtDb250ZW50X1R5cGVzXS54bWxQSwECLQAUAAYACAAAACEAWvQsW78AAAAVAQAACwAA&#10;AAAAAAAAAAAAAAAfAQAAX3JlbHMvLnJlbHNQSwECLQAUAAYACAAAACEAzKc8ocMAAADcAAAADwAA&#10;AAAAAAAAAAAAAAAHAgAAZHJzL2Rvd25yZXYueG1sUEsFBgAAAAADAAMAtwAAAPcCAAAAAA==&#10;" filled="f" strokecolor="windowText" strokeweight="1pt"/>
                          <v:rect id="Rectangle 234" o:spid="_x0000_s109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TV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kyn8nUlHQK5eAAAA//8DAFBLAQItABQABgAIAAAAIQDb4fbL7gAAAIUBAAATAAAAAAAAAAAA&#10;AAAAAAAAAABbQ29udGVudF9UeXBlc10ueG1sUEsBAi0AFAAGAAgAAAAhAFr0LFu/AAAAFQEAAAsA&#10;AAAAAAAAAAAAAAAAHwEAAF9yZWxzLy5yZWxzUEsBAi0AFAAGAAgAAAAhAENOpNXEAAAA3AAAAA8A&#10;AAAAAAAAAAAAAAAABwIAAGRycy9kb3ducmV2LnhtbFBLBQYAAAAAAwADALcAAAD4AgAAAAA=&#10;" filled="f" strokecolor="windowText" strokeweight="1pt"/>
                          <v:rect id="Rectangle 235" o:spid="_x0000_s109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FO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MoW/M+kIyNULAAD//wMAUEsBAi0AFAAGAAgAAAAhANvh9svuAAAAhQEAABMAAAAAAAAAAAAA&#10;AAAAAAAAAFtDb250ZW50X1R5cGVzXS54bWxQSwECLQAUAAYACAAAACEAWvQsW78AAAAVAQAACwAA&#10;AAAAAAAAAAAAAAAfAQAAX3JlbHMvLnJlbHNQSwECLQAUAAYACAAAACEALAIBTsMAAADcAAAADwAA&#10;AAAAAAAAAAAAAAAHAgAAZHJzL2Rvd25yZXYueG1sUEsFBgAAAAADAAMAtwAAAPcCAAAAAA==&#10;" filled="f" strokecolor="windowText" strokeweight="1pt"/>
                        </v:group>
                      </v:group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236" o:spid="_x0000_s1100" type="#_x0000_t96" style="position:absolute;left:1428;top:5524;width:2851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" fillcolor="yellow" strokecolor="#2f528f" strokeweight="1pt">
                        <v:stroke joinstyle="miter"/>
                      </v:shape>
                      <v:shape id="Smiley Face 237" o:spid="_x0000_s1101" type="#_x0000_t96" style="position:absolute;left:8667;top:2857;width:2851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" fillcolor="yellow" strokecolor="#2f528f" strokeweight="1pt">
                        <v:stroke joinstyle="miter"/>
                      </v:shape>
                    </v:group>
                  </w:pict>
                </mc:Fallback>
              </mc:AlternateContent>
            </w:r>
            <w:r w:rsidR="005E6018" w:rsidRPr="00F6410A">
              <w:rPr>
                <w:rFonts w:cs="0 Nazanin Bold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 wp14:anchorId="61274514" wp14:editId="3A91F21F">
                      <wp:simplePos x="0" y="0"/>
                      <wp:positionH relativeFrom="page">
                        <wp:posOffset>347345</wp:posOffset>
                      </wp:positionH>
                      <wp:positionV relativeFrom="page">
                        <wp:posOffset>300355</wp:posOffset>
                      </wp:positionV>
                      <wp:extent cx="1376045" cy="749935"/>
                      <wp:effectExtent l="0" t="0" r="14605" b="1206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6045" cy="749935"/>
                                <a:chOff x="0" y="0"/>
                                <a:chExt cx="1376045" cy="749935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1376045" cy="749935"/>
                                  <a:chOff x="0" y="247650"/>
                                  <a:chExt cx="2724150" cy="1485900"/>
                                </a:xfrm>
                              </wpg:grpSpPr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0" y="2476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35" name="Rectangle 35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Rectangle 36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Rectangle 38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Rectangle 4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Rectangle 4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Rectangle 4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Rectangle 4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Rectangle 4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le 4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Rectangle 4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" name="Group 50"/>
                                <wpg:cNvGrpSpPr/>
                                <wpg:grpSpPr>
                                  <a:xfrm>
                                    <a:off x="0" y="4953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51" name="Rectangle 5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Rectangle 5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Rectangle 5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Rectangle 5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Rectangle 5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Rectangle 56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Rectangle 57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Rectangle 58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Rectangle 59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Rectangle 60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Rectangle 61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3" name="Group 63"/>
                                <wpg:cNvGrpSpPr/>
                                <wpg:grpSpPr>
                                  <a:xfrm>
                                    <a:off x="0" y="7429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64" name="Rectangle 64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Rectangle 65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Rectangle 66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Rectangle 67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Rectangle 68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Rectangle 69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Rectangle 70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Rectangle 7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Rectangle 7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Rectangle 7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7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0" y="9906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76" name="Rectangle 76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" name="Rectangle 77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Rectangle 80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Rectangle 85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Rectangle 86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" name="Rectangle 87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" name="Rectangle 88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12382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Rectangle 91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Rectangle 92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Rectangle 93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Rectangle 94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Rectangle 95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Rectangle 96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Rectangle 97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8" name="Rectangle 98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Rectangle 99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0" name="Rectangle 100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1" name="Group 101"/>
                                <wpg:cNvGrpSpPr/>
                                <wpg:grpSpPr>
                                  <a:xfrm>
                                    <a:off x="0" y="14859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02" name="Rectangle 102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" name="Rectangle 103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" name="Rectangle 104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" name="Rectangle 105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" name="Rectangle 106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Rectangle 107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" name="Rectangle 108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9" name="Rectangle 109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" name="Rectangle 110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Rectangle 112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3" name="Isosceles Triangle 113"/>
                              <wps:cNvSpPr/>
                              <wps:spPr>
                                <a:xfrm>
                                  <a:off x="230521" y="7684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Isosceles Triangle 115"/>
                              <wps:cNvSpPr/>
                              <wps:spPr>
                                <a:xfrm>
                                  <a:off x="860612" y="376517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D8B6AF" id="Group 32" o:spid="_x0000_s1026" style="position:absolute;left:0;text-align:left;margin-left:27.35pt;margin-top:23.65pt;width:108.35pt;height:59.05pt;z-index:252187648;mso-position-horizontal-relative:page;mso-position-vertical-relative:page;mso-width-relative:margin;mso-height-relative:margin" coordsize="13760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">
                      <v:group id="Group 33" o:spid="_x0000_s1027" style="position:absolute;width:13760;height:7499" coordorigin=",2476" coordsize="27241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group id="Group 34" o:spid="_x0000_s1028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rect id="Rectangle 35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  <v:rect id="Rectangle 36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/>
                          <v:rect id="Rectangle 37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  <v:rect id="Rectangle 38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    <v:rect id="Rectangle 43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/n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K3lf58MAAADbAAAADwAA&#10;AAAAAAAAAAAAAAAHAgAAZHJzL2Rvd25yZXYueG1sUEsFBgAAAAADAAMAtwAAAPcCAAAAAA==&#10;" filled="f" strokecolor="windowText" strokeweight="1pt"/>
                          <v:rect id="Rectangle 44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eT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E3h+ST9ALv4BAAD//wMAUEsBAi0AFAAGAAgAAAAhANvh9svuAAAAhQEAABMAAAAAAAAAAAAA&#10;AAAAAAAAAFtDb250ZW50X1R5cGVzXS54bWxQSwECLQAUAAYACAAAACEAWvQsW78AAAAVAQAACwAA&#10;AAAAAAAAAAAAAAAfAQAAX3JlbHMvLnJlbHNQSwECLQAUAAYACAAAACEApJDHk8MAAADbAAAADwAA&#10;AAAAAAAAAAAAAAAHAgAAZHJzL2Rvd25yZXYueG1sUEsFBgAAAAADAAMAtwAAAPcCAAAAAA==&#10;" filled="f" strokecolor="windowText" strokeweight="1pt"/>
                          <v:rect id="Rectangle 45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GII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/A0eX9IPkMs/AAAA//8DAFBLAQItABQABgAIAAAAIQDb4fbL7gAAAIUBAAATAAAAAAAAAAAA&#10;AAAAAAAAAABbQ29udGVudF9UeXBlc10ueG1sUEsBAi0AFAAGAAgAAAAhAFr0LFu/AAAAFQEAAAsA&#10;AAAAAAAAAAAAAAAAHwEAAF9yZWxzLy5yZWxzUEsBAi0AFAAGAAgAAAAhAMvcYgjEAAAA2wAAAA8A&#10;AAAAAAAAAAAAAAAABwIAAGRycy9kb3ducmV2LnhtbFBLBQYAAAAAAwADALcAAAD4AgAAAAA=&#10;" filled="f" strokecolor="windowText" strokeweight="1pt"/>
                          <v:rect id="Rectangle 46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vx/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U3h+ST9ALv4BAAD//wMAUEsBAi0AFAAGAAgAAAAhANvh9svuAAAAhQEAABMAAAAAAAAAAAAA&#10;AAAAAAAAAFtDb250ZW50X1R5cGVzXS54bWxQSwECLQAUAAYACAAAACEAWvQsW78AAAAVAQAACwAA&#10;AAAAAAAAAAAAAAAfAQAAX3JlbHMvLnJlbHNQSwECLQAUAAYACAAAACEAOw78f8MAAADbAAAADwAA&#10;AAAAAAAAAAAAAAAHAgAAZHJzL2Rvd25yZXYueG1sUEsFBgAAAAADAAMAtwAAAPcCAAAAAA==&#10;" filled="f" strokecolor="windowText" strokeweight="1pt"/>
                          <v:rect id="Rectangle 47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nk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/B0eX9IPkMs/AAAA//8DAFBLAQItABQABgAIAAAAIQDb4fbL7gAAAIUBAAATAAAAAAAAAAAA&#10;AAAAAAAAAABbQ29udGVudF9UeXBlc10ueG1sUEsBAi0AFAAGAAgAAAAhAFr0LFu/AAAAFQEAAAsA&#10;AAAAAAAAAAAAAAAAHwEAAF9yZWxzLy5yZWxzUEsBAi0AFAAGAAgAAAAhAFRCWeTEAAAA2wAAAA8A&#10;AAAAAAAAAAAAAAAABwIAAGRycy9kb3ducmV2LnhtbFBLBQYAAAAAAwADALcAAAD4AgAAAAA=&#10;" filled="f" strokecolor="windowText" strokeweight="1pt"/>
                          <v:rect id="Rectangle 48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2W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CXdzZbBAAAA2wAAAA8AAAAA&#10;AAAAAAAAAAAABwIAAGRycy9kb3ducmV2LnhtbFBLBQYAAAAAAwADALcAAAD1AgAAAAA=&#10;" filled="f" strokecolor="windowText" strokeweight="1pt"/>
                          <v:rect id="Rectangle 49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N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/AMeX9IPkMs/AAAA//8DAFBLAQItABQABgAIAAAAIQDb4fbL7gAAAIUBAAATAAAAAAAAAAAA&#10;AAAAAAAAAABbQ29udGVudF9UeXBlc10ueG1sUEsBAi0AFAAGAAgAAAAhAFr0LFu/AAAAFQEAAAsA&#10;AAAAAAAAAAAAAAAAHwEAAF9yZWxzLy5yZWxzUEsBAi0AFAAGAAgAAAAhAEqRaA3EAAAA2wAAAA8A&#10;AAAAAAAAAAAAAAAABwIAAGRycy9kb3ducmV2LnhtbFBLBQYAAAAAAwADALcAAAD4AgAAAAA=&#10;" filled="f" strokecolor="windowText" strokeweight="1pt"/>
                        </v:group>
                        <v:group id="Group 50" o:spid="_x0000_s1040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rect id="Rectangle 51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LWxAAAANsAAAAPAAAAZHJzL2Rvd25yZXYueG1sRI/BasMw&#10;EETvgf6D2EJvsZSU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DE+8tbEAAAA2wAAAA8A&#10;AAAAAAAAAAAAAAAABwIAAGRycy9kb3ducmV2LnhtbFBLBQYAAAAAAwADALcAAAD4AgAAAAA=&#10;" filled="f" strokecolor="windowText" strokeweight="1pt"/>
                          <v:rect id="Rectangle 52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yh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wexsocMAAADbAAAADwAA&#10;AAAAAAAAAAAAAAAHAgAAZHJzL2Rvd25yZXYueG1sUEsFBgAAAAADAAMAtwAAAPcCAAAAAA==&#10;" filled="f" strokecolor="windowText" strokeweight="1pt"/>
                          <v:rect id="Rectangle 53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k6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rqDJOsMAAADbAAAADwAA&#10;AAAAAAAAAAAAAAAHAgAAZHJzL2Rvd25yZXYueG1sUEsFBgAAAAADAAMAtwAAAPcCAAAAAA==&#10;" filled="f" strokecolor="windowText" strokeweight="1pt"/>
                          <v:rect id="Rectangle 54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FO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2xweX9IPkMs/AAAA//8DAFBLAQItABQABgAIAAAAIQDb4fbL7gAAAIUBAAATAAAAAAAAAAAA&#10;AAAAAAAAAABbQ29udGVudF9UeXBlc10ueG1sUEsBAi0AFAAGAAgAAAAhAFr0LFu/AAAAFQEAAAsA&#10;AAAAAAAAAAAAAAAAHwEAAF9yZWxzLy5yZWxzUEsBAi0AFAAGAAgAAAAhACFJUU7EAAAA2wAAAA8A&#10;AAAAAAAAAAAAAAAABwIAAGRycy9kb3ducmV2LnhtbFBLBQYAAAAAAwADALcAAAD4AgAAAAA=&#10;" filled="f" strokecolor="windowText" strokeweight="1pt"/>
                          <v:rect id="Rectangle 55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TV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As8v6QfIxT8AAAD//wMAUEsBAi0AFAAGAAgAAAAhANvh9svuAAAAhQEAABMAAAAAAAAAAAAA&#10;AAAAAAAAAFtDb250ZW50X1R5cGVzXS54bWxQSwECLQAUAAYACAAAACEAWvQsW78AAAAVAQAACwAA&#10;AAAAAAAAAAAAAAAfAQAAX3JlbHMvLnJlbHNQSwECLQAUAAYACAAAACEATgX01cMAAADbAAAADwAA&#10;AAAAAAAAAAAAAAAHAgAAZHJzL2Rvd25yZXYueG1sUEsFBgAAAAADAAMAtwAAAPcCAAAAAA==&#10;" filled="f" strokecolor="windowText" strokeweight="1pt"/>
                          <v:rect id="Rectangle 56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2qi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vtdqosMAAADbAAAADwAA&#10;AAAAAAAAAAAAAAAHAgAAZHJzL2Rvd25yZXYueG1sUEsFBgAAAAADAAMAtwAAAPcCAAAAAA==&#10;" filled="f" strokecolor="windowText" strokeweight="1pt"/>
                          <v:rect id="Rectangle 57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          <v:rect id="Rectangle 58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tL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KAEW0vBAAAA2wAAAA8AAAAA&#10;AAAAAAAAAAAABwIAAGRycy9kb3ducmV2LnhtbFBLBQYAAAAAAwADALcAAAD1AgAAAAA=&#10;" filled="f" strokecolor="windowText" strokeweight="1pt"/>
                          <v:rect id="Rectangle 59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7Q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TMP+DxJf0AufwDAAD//wMAUEsBAi0AFAAGAAgAAAAhANvh9svuAAAAhQEAABMAAAAAAAAAAAAA&#10;AAAAAAAAAFtDb250ZW50X1R5cGVzXS54bWxQSwECLQAUAAYACAAAACEAWvQsW78AAAAVAQAACwAA&#10;AAAAAAAAAAAAAAAfAQAAX3JlbHMvLnJlbHNQSwECLQAUAAYACAAAACEAz0j+0MMAAADbAAAADwAA&#10;AAAAAAAAAAAAAAAHAgAAZHJzL2Rvd25yZXYueG1sUEsFBgAAAAADAAMAtwAAAPcCAAAAAA==&#10;" filled="f" strokecolor="windowText" strokeweight="1pt"/>
                          <v:rect id="Rectangle 60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3w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vr0Jf0Auf0FAAD//wMAUEsBAi0AFAAGAAgAAAAhANvh9svuAAAAhQEAABMAAAAAAAAAAAAAAAAA&#10;AAAAAFtDb250ZW50X1R5cGVzXS54bWxQSwECLQAUAAYACAAAACEAWvQsW78AAAAVAQAACwAAAAAA&#10;AAAAAAAAAAAfAQAAX3JlbHMvLnJlbHNQSwECLQAUAAYACAAAACEAkB6d8MAAAADbAAAADwAAAAAA&#10;AAAAAAAAAAAHAgAAZHJzL2Rvd25yZXYueG1sUEsFBgAAAAADAAMAtwAAAPQCAAAAAA==&#10;" filled="f" strokecolor="windowText" strokeweight="1pt"/>
                          <v:rect id="Rectangle 61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" filled="f" strokecolor="windowText" strokeweight="1pt"/>
                        </v:group>
                        <v:group id="Group 63" o:spid="_x0000_s1052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rect id="Rectangle 64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    <v:rect id="Rectangle 65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5o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0As8v6QfIxT8AAAD//wMAUEsBAi0AFAAGAAgAAAAhANvh9svuAAAAhQEAABMAAAAAAAAAAAAA&#10;AAAAAAAAAFtDb250ZW50X1R5cGVzXS54bWxQSwECLQAUAAYACAAAACEAWvQsW78AAAAVAQAACwAA&#10;AAAAAAAAAAAAAAAfAQAAX3JlbHMvLnJlbHNQSwECLQAUAAYACAAAACEAgGk+aMMAAADbAAAADwAA&#10;AAAAAAAAAAAAAAAHAgAAZHJzL2Rvd25yZXYueG1sUEsFBgAAAAADAAMAtwAAAPcCAAAAAA==&#10;" filled="f" strokecolor="windowText" strokeweight="1pt"/>
                          <v:rect id="Rectangle 66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" filled="f" strokecolor="windowText" strokeweight="1pt"/>
                          <v:rect id="Rectangle 67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WE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H/cFhMMAAADbAAAADwAA&#10;AAAAAAAAAAAAAAAHAgAAZHJzL2Rvd25yZXYueG1sUEsFBgAAAAADAAMAtwAAAPcCAAAAAA==&#10;" filled="f" strokecolor="windowText" strokeweight="1pt"/>
                          <v:rect id="Rectangle 68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H2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tj0Jf0Auf0FAAD//wMAUEsBAi0AFAAGAAgAAAAhANvh9svuAAAAhQEAABMAAAAAAAAAAAAAAAAA&#10;AAAAAFtDb250ZW50X1R5cGVzXS54bWxQSwECLQAUAAYACAAAACEAWvQsW78AAAAVAQAACwAAAAAA&#10;AAAAAAAAAAAfAQAAX3JlbHMvLnJlbHNQSwECLQAUAAYACAAAACEAbmiR9sAAAADbAAAADwAAAAAA&#10;AAAAAAAAAAAHAgAAZHJzL2Rvd25yZXYueG1sUEsFBgAAAAADAAMAtwAAAPQCAAAAAA==&#10;" filled="f" strokecolor="windowText" strokeweight="1pt"/>
                          <v:rect id="Rectangle 69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" filled="f" strokecolor="windowText" strokeweight="1pt"/>
                          <v:rect id="Rectangle 70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" filled="f" strokecolor="windowText" strokeweight="1pt"/>
                          <v:rect id="Rectangle 71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" filled="f" strokecolor="windowText" strokeweight="1pt"/>
                          <v:rect id="Rectangle 72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" filled="f" strokecolor="windowText" strokeweight="1pt"/>
                          <v:rect id="Rectangle 73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Va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oCM8v6QfI2T8AAAD//wMAUEsBAi0AFAAGAAgAAAAhANvh9svuAAAAhQEAABMAAAAAAAAAAAAA&#10;AAAAAAAAAFtDb250ZW50X1R5cGVzXS54bWxQSwECLQAUAAYACAAAACEAWvQsW78AAAAVAQAACwAA&#10;AAAAAAAAAAAAAAAfAQAAX3JlbHMvLnJlbHNQSwECLQAUAAYACAAAACEA5RWVWsMAAADbAAAADwAA&#10;AAAAAAAAAAAAAAAHAgAAZHJzL2Rvd25yZXYueG1sUEsFBgAAAAADAAMAtwAAAPcCAAAAAA==&#10;" filled="f" strokecolor="windowText" strokeweight="1pt"/>
                          <v:rect id="Rectangle 74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A0u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+xweX9IPkMs/AAAA//8DAFBLAQItABQABgAIAAAAIQDb4fbL7gAAAIUBAAATAAAAAAAAAAAA&#10;AAAAAAAAAABbQ29udGVudF9UeXBlc10ueG1sUEsBAi0AFAAGAAgAAAAhAFr0LFu/AAAAFQEAAAsA&#10;AAAAAAAAAAAAAAAAHwEAAF9yZWxzLy5yZWxzUEsBAi0AFAAGAAgAAAAhAGr8DS7EAAAA2wAAAA8A&#10;AAAAAAAAAAAAAAAABwIAAGRycy9kb3ducmV2LnhtbFBLBQYAAAAAAwADALcAAAD4AgAAAAA=&#10;" filled="f" strokecolor="windowText" strokeweight="1pt"/>
                        </v:group>
                        <v:group id="Group 75" o:spid="_x0000_s1064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rect id="Rectangle 76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bC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As8v6QfIxT8AAAD//wMAUEsBAi0AFAAGAAgAAAAhANvh9svuAAAAhQEAABMAAAAAAAAAAAAA&#10;AAAAAAAAAFtDb250ZW50X1R5cGVzXS54bWxQSwECLQAUAAYACAAAACEAWvQsW78AAAAVAQAACwAA&#10;AAAAAAAAAAAAAAAfAQAAX3JlbHMvLnJlbHNQSwECLQAUAAYACAAAACEA9WI2wsMAAADbAAAADwAA&#10;AAAAAAAAAAAAAAAHAgAAZHJzL2Rvd25yZXYueG1sUEsFBgAAAAADAAMAtwAAAPcCAAAAAA==&#10;" filled="f" strokecolor="windowText" strokeweight="1pt"/>
                          <v:rect id="Rectangle 77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NZ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Cs8v6QfIxT8AAAD//wMAUEsBAi0AFAAGAAgAAAAhANvh9svuAAAAhQEAABMAAAAAAAAAAAAA&#10;AAAAAAAAAFtDb250ZW50X1R5cGVzXS54bWxQSwECLQAUAAYACAAAACEAWvQsW78AAAAVAQAACwAA&#10;AAAAAAAAAAAAAAAfAQAAX3JlbHMvLnJlbHNQSwECLQAUAAYACAAAACEAmi6TWcMAAADbAAAADwAA&#10;AAAAAAAAAAAAAAAHAgAAZHJzL2Rvd25yZXYueG1sUEsFBgAAAAADAAMAtwAAAPcCAAAAAA==&#10;" filled="f" strokecolor="windowText" strokeweight="1pt"/>
                          <v:rect id="Rectangle 78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" filled="f" strokecolor="windowText" strokeweight="1pt"/>
                          <v:rect id="Rectangle 79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" filled="f" strokecolor="windowText" strokeweight="1pt"/>
                          <v:rect id="Rectangle 80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sKwAAAANs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0vr0Jf0AufsFAAD//wMAUEsBAi0AFAAGAAgAAAAhANvh9svuAAAAhQEAABMAAAAAAAAAAAAAAAAA&#10;AAAAAFtDb250ZW50X1R5cGVzXS54bWxQSwECLQAUAAYACAAAACEAWvQsW78AAAAVAQAACwAAAAAA&#10;AAAAAAAAAAAfAQAAX3JlbHMvLnJlbHNQSwECLQAUAAYACAAAACEAIBJ7CsAAAADbAAAADwAAAAAA&#10;AAAAAAAAAAAHAgAAZHJzL2Rvd25yZXYueG1sUEsFBgAAAAADAAMAtwAAAPQCAAAAAA==&#10;" filled="f" strokecolor="windowText" strokeweight="1pt"/>
                          <v:rect id="Rectangle 81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" filled="f" strokecolor="windowText" strokeweight="1pt"/>
                          <v:rect id="Rectangle 84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" filled="f" strokecolor="windowText" strokeweight="1pt"/>
                          <v:rect id="Rectangle 85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" filled="f" strokecolor="windowText" strokeweight="1pt"/>
                          <v:rect id="Rectangle 86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" filled="f" strokecolor="windowText" strokeweight="1pt"/>
                          <v:rect id="Rectangle 87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" filled="f" strokecolor="windowText" strokeweight="1pt"/>
                          <v:rect id="Rectangle 88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cMwAAAANs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0tj0Jf0AufsFAAD//wMAUEsBAi0AFAAGAAgAAAAhANvh9svuAAAAhQEAABMAAAAAAAAAAAAAAAAA&#10;AAAAAFtDb250ZW50X1R5cGVzXS54bWxQSwECLQAUAAYACAAAACEAWvQsW78AAAAVAQAACwAAAAAA&#10;AAAAAAAAAAAfAQAAX3JlbHMvLnJlbHNQSwECLQAUAAYACAAAACEA3mR3DMAAAADbAAAADwAAAAAA&#10;AAAAAAAAAAAHAgAAZHJzL2Rvd25yZXYueG1sUEsFBgAAAAADAAMAtwAAAPQCAAAAAA==&#10;" filled="f" strokecolor="windowText" strokeweight="1pt"/>
                        </v:group>
                        <v:group id="Group 89" o:spid="_x0000_s1076" style="position:absolute;top:12382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7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" filled="f" strokecolor="windowText" strokeweight="1pt"/>
                          <v:rect id="Rectangle 91" o:spid="_x0000_s107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" filled="f" strokecolor="windowText" strokeweight="1pt"/>
                          <v:rect id="Rectangle 92" o:spid="_x0000_s107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dY7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kCM8v6QfI+T8AAAD//wMAUEsBAi0AFAAGAAgAAAAhANvh9svuAAAAhQEAABMAAAAAAAAAAAAA&#10;AAAAAAAAAFtDb250ZW50X1R5cGVzXS54bWxQSwECLQAUAAYACAAAACEAWvQsW78AAAAVAQAACwAA&#10;AAAAAAAAAAAAAAAfAQAAX3JlbHMvLnJlbHNQSwECLQAUAAYACAAAACEAOlXWO8MAAADbAAAADwAA&#10;AAAAAAAAAAAAAAAHAgAAZHJzL2Rvd25yZXYueG1sUEsFBgAAAAADAAMAtwAAAPcCAAAAAA==&#10;" filled="f" strokecolor="windowText" strokeweight="1pt"/>
                          <v:rect id="Rectangle 93" o:spid="_x0000_s108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Og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4CM8v6QfI2T8AAAD//wMAUEsBAi0AFAAGAAgAAAAhANvh9svuAAAAhQEAABMAAAAAAAAAAAAA&#10;AAAAAAAAAFtDb250ZW50X1R5cGVzXS54bWxQSwECLQAUAAYACAAAACEAWvQsW78AAAAVAQAACwAA&#10;AAAAAAAAAAAAAAAfAQAAX3JlbHMvLnJlbHNQSwECLQAUAAYACAAAACEAVRlzoMMAAADbAAAADwAA&#10;AAAAAAAAAAAAAAAHAgAAZHJzL2Rvd25yZXYueG1sUEsFBgAAAAADAAMAtwAAAPcCAAAAAA==&#10;" filled="f" strokecolor="windowText" strokeweight="1pt"/>
                          <v:rect id="Rectangle 94" o:spid="_x0000_s108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vU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xxweX9IPkMs/AAAA//8DAFBLAQItABQABgAIAAAAIQDb4fbL7gAAAIUBAAATAAAAAAAAAAAA&#10;AAAAAAAAAABbQ29udGVudF9UeXBlc10ueG1sUEsBAi0AFAAGAAgAAAAhAFr0LFu/AAAAFQEAAAsA&#10;AAAAAAAAAAAAAAAAHwEAAF9yZWxzLy5yZWxzUEsBAi0AFAAGAAgAAAAhANrw69TEAAAA2wAAAA8A&#10;AAAAAAAAAAAAAAAABwIAAGRycy9kb3ducmV2LnhtbFBLBQYAAAAAAwADALcAAAD4AgAAAAA=&#10;" filled="f" strokecolor="windowText" strokeweight="1pt"/>
                          <v:rect id="Rectangle 95" o:spid="_x0000_s108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E5P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R8zOHxJf0AufwDAAD//wMAUEsBAi0AFAAGAAgAAAAhANvh9svuAAAAhQEAABMAAAAAAAAAAAAA&#10;AAAAAAAAAFtDb250ZW50X1R5cGVzXS54bWxQSwECLQAUAAYACAAAACEAWvQsW78AAAAVAQAACwAA&#10;AAAAAAAAAAAAAAAfAQAAX3JlbHMvLnJlbHNQSwECLQAUAAYACAAAACEAtbxOT8MAAADbAAAADwAA&#10;AAAAAAAAAAAAAAAHAgAAZHJzL2Rvd25yZXYueG1sUEsFBgAAAAADAAMAtwAAAPcCAAAAAA==&#10;" filled="f" strokecolor="windowText" strokeweight="1pt"/>
                          <v:rect id="Rectangle 96" o:spid="_x0000_s108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" filled="f" strokecolor="windowText" strokeweight="1pt"/>
                          <v:rect id="Rectangle 97" o:spid="_x0000_s108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" filled="f" strokecolor="windowText" strokeweight="1pt"/>
                          <v:rect id="Rectangle 98" o:spid="_x0000_s1085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" filled="f" strokecolor="windowText" strokeweight="1pt"/>
                          <v:rect id="Rectangle 99" o:spid="_x0000_s1086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" filled="f" strokecolor="windowText" strokeweight="1pt"/>
                          <v:rect id="Rectangle 100" o:spid="_x0000_s1087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kXxAAAANw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3gyzMygV79AQAA//8DAFBLAQItABQABgAIAAAAIQDb4fbL7gAAAIUBAAATAAAAAAAAAAAA&#10;AAAAAAAAAABbQ29udGVudF9UeXBlc10ueG1sUEsBAi0AFAAGAAgAAAAhAFr0LFu/AAAAFQEAAAsA&#10;AAAAAAAAAAAAAAAAHwEAAF9yZWxzLy5yZWxzUEsBAi0AFAAGAAgAAAAhACk8CRfEAAAA3AAAAA8A&#10;AAAAAAAAAAAAAAAABwIAAGRycy9kb3ducmV2LnhtbFBLBQYAAAAAAwADALcAAAD4AgAAAAA=&#10;" filled="f" strokecolor="windowText" strokeweight="1pt"/>
                        </v:group>
                        <v:group id="Group 101" o:spid="_x0000_s1088" style="position:absolute;top:14859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rect id="Rectangle 102" o:spid="_x0000_s108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" filled="f" strokecolor="windowText" strokeweight="1pt"/>
                          <v:rect id="Rectangle 103" o:spid="_x0000_s109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dgwgAAANw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" filled="f" strokecolor="windowText" strokeweight="1pt"/>
                          <v:rect id="Rectangle 104" o:spid="_x0000_s109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w8UwQAAANw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X83g+Uy6QK4eAAAA//8DAFBLAQItABQABgAIAAAAIQDb4fbL7gAAAIUBAAATAAAAAAAAAAAAAAAA&#10;AAAAAABbQ29udGVudF9UeXBlc10ueG1sUEsBAi0AFAAGAAgAAAAhAFr0LFu/AAAAFQEAAAsAAAAA&#10;AAAAAAAAAAAAHwEAAF9yZWxzLy5yZWxzUEsBAi0AFAAGAAgAAAAhAFYHDxTBAAAA3AAAAA8AAAAA&#10;AAAAAAAAAAAABwIAAGRycy9kb3ducmV2LnhtbFBLBQYAAAAAAwADALcAAAD1AgAAAAA=&#10;" filled="f" strokecolor="windowText" strokeweight="1pt"/>
                          <v:rect id="Rectangle 105" o:spid="_x0000_s109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6qPwQAAANw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r2bwfCZdIFcPAAAA//8DAFBLAQItABQABgAIAAAAIQDb4fbL7gAAAIUBAAATAAAAAAAAAAAAAAAA&#10;AAAAAABbQ29udGVudF9UeXBlc10ueG1sUEsBAi0AFAAGAAgAAAAhAFr0LFu/AAAAFQEAAAsAAAAA&#10;AAAAAAAAAAAAHwEAAF9yZWxzLy5yZWxzUEsBAi0AFAAGAAgAAAAhADlLqo/BAAAA3AAAAA8AAAAA&#10;AAAAAAAAAAAABwIAAGRycy9kb3ducmV2LnhtbFBLBQYAAAAAAwADALcAAAD1AgAAAAA=&#10;" filled="f" strokecolor="windowText" strokeweight="1pt"/>
                          <v:rect id="Rectangle 106" o:spid="_x0000_s109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" filled="f" strokecolor="windowText" strokeweight="1pt"/>
                          <v:rect id="Rectangle 107" o:spid="_x0000_s109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ZFjwQAAANw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r+bwfCZdIFcPAAAA//8DAFBLAQItABQABgAIAAAAIQDb4fbL7gAAAIUBAAATAAAAAAAAAAAAAAAA&#10;AAAAAABbQ29udGVudF9UeXBlc10ueG1sUEsBAi0AFAAGAAgAAAAhAFr0LFu/AAAAFQEAAAsAAAAA&#10;AAAAAAAAAAAAHwEAAF9yZWxzLy5yZWxzUEsBAi0AFAAGAAgAAAAhAKbVkWPBAAAA3AAAAA8AAAAA&#10;AAAAAAAAAAAABwIAAGRycy9kb3ducmV2LnhtbFBLBQYAAAAAAwADALcAAAD1AgAAAAA=&#10;" filled="f" strokecolor="windowText" strokeweight="1pt"/>
                          <v:rect id="Rectangle 108" o:spid="_x0000_s109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URxAAAANw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3QyjMygV79AQAA//8DAFBLAQItABQABgAIAAAAIQDb4fbL7gAAAIUBAAATAAAAAAAAAAAA&#10;AAAAAAAAAABbQ29udGVudF9UeXBlc10ueG1sUEsBAi0AFAAGAAgAAAAhAFr0LFu/AAAAFQEAAAsA&#10;AAAAAAAAAAAAAAAAHwEAAF9yZWxzLy5yZWxzUEsBAi0AFAAGAAgAAAAhANdKBRHEAAAA3AAAAA8A&#10;AAAAAAAAAAAAAAAABwIAAGRycy9kb3ducmV2LnhtbFBLBQYAAAAAAwADALcAAAD4AgAAAAA=&#10;" filled="f" strokecolor="windowText" strokeweight="1pt"/>
                          <v:rect id="Rectangle 109" o:spid="_x0000_s109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qCKwQAAANw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rxbwfCZdIFcPAAAA//8DAFBLAQItABQABgAIAAAAIQDb4fbL7gAAAIUBAAATAAAAAAAAAAAAAAAA&#10;AAAAAABbQ29udGVudF9UeXBlc10ueG1sUEsBAi0AFAAGAAgAAAAhAFr0LFu/AAAAFQEAAAsAAAAA&#10;AAAAAAAAAAAAHwEAAF9yZWxzLy5yZWxzUEsBAi0AFAAGAAgAAAAhALgGoIrBAAAA3AAAAA8AAAAA&#10;AAAAAAAAAAAABwIAAGRycy9kb3ducmV2LnhtbFBLBQYAAAAAAwADALcAAAD1AgAAAAA=&#10;" filled="f" strokecolor="windowText" strokeweight="1pt"/>
                          <v:rect id="Rectangle 110" o:spid="_x0000_s109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" filled="f" strokecolor="windowText" strokeweight="1pt"/>
                          <v:rect id="Rectangle 111" o:spid="_x0000_s109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pRwQAAANw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Zxn8PZMukItfAAAA//8DAFBLAQItABQABgAIAAAAIQDb4fbL7gAAAIUBAAATAAAAAAAAAAAAAAAA&#10;AAAAAABbQ29udGVudF9UeXBlc10ueG1sUEsBAi0AFAAGAAgAAAAhAFr0LFu/AAAAFQEAAAsAAAAA&#10;AAAAAAAAAAAAHwEAAF9yZWxzLy5yZWxzUEsBAi0AFAAGAAgAAAAhAMOpOlHBAAAA3AAAAA8AAAAA&#10;AAAAAAAAAAAABwIAAGRycy9kb3ducmV2LnhtbFBLBQYAAAAAAwADALcAAAD1AgAAAAA=&#10;" filled="f" strokecolor="windowText" strokeweight="1pt"/>
                          <v:rect id="Rectangle 112" o:spid="_x0000_s109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Qm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xxP4eyZdIJe/AAAA//8DAFBLAQItABQABgAIAAAAIQDb4fbL7gAAAIUBAAATAAAAAAAAAAAAAAAA&#10;AAAAAABbQ29udGVudF9UeXBlc10ueG1sUEsBAi0AFAAGAAgAAAAhAFr0LFu/AAAAFQEAAAsAAAAA&#10;AAAAAAAAAAAAHwEAAF9yZWxzLy5yZWxzUEsBAi0AFAAGAAgAAAAhADN7pCbBAAAA3AAAAA8AAAAA&#10;AAAAAAAAAAAABwIAAGRycy9kb3ducmV2LnhtbFBLBQYAAAAAAwADALcAAAD1AgAAAAA=&#10;" filled="f" strokecolor="windowText" strokeweight="1pt"/>
                        </v:group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13" o:spid="_x0000_s1100" type="#_x0000_t5" style="position:absolute;left:2305;top:76;width:2737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" fillcolor="yellow" strokecolor="#385d8a" strokeweight="1.5pt"/>
                      <v:shape id="Isosceles Triangle 115" o:spid="_x0000_s1101" type="#_x0000_t5" style="position:absolute;left:8606;top:3765;width:273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" fillcolor="yellow" strokecolor="#385d8a" strokeweight="1.5pt"/>
                      <w10:wrap anchorx="page" anchory="page"/>
                    </v:group>
                  </w:pict>
                </mc:Fallback>
              </mc:AlternateContent>
            </w:r>
          </w:p>
          <w:p w14:paraId="18DC9405" w14:textId="76C11F18" w:rsidR="005E6018" w:rsidRPr="00F6410A" w:rsidRDefault="005E6018" w:rsidP="005E6018">
            <w:pPr>
              <w:rPr>
                <w:rFonts w:cs="0 Nazanin Bold"/>
              </w:rPr>
            </w:pPr>
          </w:p>
          <w:p w14:paraId="017108AD" w14:textId="342A3485" w:rsidR="00B829C6" w:rsidRPr="00F6410A" w:rsidRDefault="00B829C6" w:rsidP="005E6018">
            <w:pPr>
              <w:rPr>
                <w:rFonts w:cs="0 Nazanin Bold"/>
                <w:noProof/>
                <w:rtl/>
              </w:rPr>
            </w:pPr>
          </w:p>
        </w:tc>
      </w:tr>
      <w:tr w:rsidR="005E6018" w:rsidRPr="00F6410A" w14:paraId="4CF04D90" w14:textId="77777777" w:rsidTr="005E747D">
        <w:trPr>
          <w:trHeight w:val="1548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6EC17" w14:textId="77777777" w:rsidR="005E6018" w:rsidRPr="00F6410A" w:rsidRDefault="005E6018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F5C36" w14:textId="77777777" w:rsidR="005E6018" w:rsidRPr="00F6410A" w:rsidRDefault="005E6018" w:rsidP="005E6018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هر اتفاق را به گزینه مناسب وصل کنید.</w:t>
            </w:r>
          </w:p>
          <w:p w14:paraId="0CB15DC2" w14:textId="55ACEFF8" w:rsidR="005E6018" w:rsidRPr="00F6410A" w:rsidRDefault="005E6018" w:rsidP="005E6018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الف) وقتی سکه</w:t>
            </w:r>
            <w:r w:rsidRPr="00F6410A">
              <w:rPr>
                <w:rFonts w:cs="0 Nazanin Bold"/>
                <w:noProof/>
                <w:rtl/>
              </w:rPr>
              <w:softHyphen/>
            </w:r>
            <w:r w:rsidRPr="00F6410A">
              <w:rPr>
                <w:rFonts w:cs="0 Nazanin Bold" w:hint="cs"/>
                <w:noProof/>
                <w:rtl/>
              </w:rPr>
              <w:t>ای را پرتاب می کنیم پشت بیایید.                                           1) حتمی است</w:t>
            </w:r>
          </w:p>
          <w:p w14:paraId="0B66A2A9" w14:textId="77777777" w:rsidR="005E6018" w:rsidRPr="00F6410A" w:rsidRDefault="005E6018" w:rsidP="005E6018">
            <w:pPr>
              <w:tabs>
                <w:tab w:val="left" w:pos="6230"/>
              </w:tabs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ب) وقتی تاس را پرتاب می کنیم عدد کوچکتر از 7 بیاید.</w:t>
            </w:r>
            <w:r w:rsidRPr="00F6410A">
              <w:rPr>
                <w:rFonts w:cs="0 Nazanin Bold"/>
                <w:noProof/>
                <w:rtl/>
              </w:rPr>
              <w:tab/>
            </w:r>
            <w:r w:rsidRPr="00F6410A">
              <w:rPr>
                <w:rFonts w:cs="0 Nazanin Bold" w:hint="cs"/>
                <w:noProof/>
                <w:rtl/>
              </w:rPr>
              <w:t>2) ممکن است ولی حتمی نیست</w:t>
            </w:r>
          </w:p>
          <w:p w14:paraId="3BFBFB9B" w14:textId="611CB942" w:rsidR="005E6018" w:rsidRPr="00F6410A" w:rsidRDefault="005E6018" w:rsidP="005E6018">
            <w:pPr>
              <w:rPr>
                <w:rFonts w:cs="0 Nazanin Bold"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rtl/>
              </w:rPr>
              <w:t>ج) در شب تاریک، خورشید را در آسمان ببینیم.</w:t>
            </w:r>
            <w:r w:rsidRPr="00F6410A">
              <w:rPr>
                <w:rFonts w:cs="0 Nazanin Bold"/>
                <w:noProof/>
                <w:rtl/>
              </w:rPr>
              <w:tab/>
            </w:r>
            <w:r w:rsidRPr="00F6410A">
              <w:rPr>
                <w:rFonts w:cs="0 Nazanin Bold" w:hint="cs"/>
                <w:noProof/>
                <w:rtl/>
              </w:rPr>
              <w:t xml:space="preserve">                                     3) غیر ممکن است</w:t>
            </w:r>
          </w:p>
        </w:tc>
      </w:tr>
      <w:tr w:rsidR="005E6018" w:rsidRPr="00F6410A" w14:paraId="60C539DB" w14:textId="77777777" w:rsidTr="005E6018">
        <w:trPr>
          <w:trHeight w:val="1446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D967A" w14:textId="77777777" w:rsidR="005E6018" w:rsidRPr="00F6410A" w:rsidRDefault="005E6018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ECB4" w14:textId="77777777" w:rsidR="005E6018" w:rsidRPr="00F6410A" w:rsidRDefault="005E6018" w:rsidP="005E6018">
            <w:pPr>
              <w:tabs>
                <w:tab w:val="left" w:pos="3787"/>
              </w:tabs>
              <w:rPr>
                <w:rFonts w:cs="0 Nazanin Bold"/>
                <w:noProof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rtl/>
                <w:lang w:bidi="fa-IR"/>
              </w:rPr>
              <w:t>احتمال هر یک از اتفاق</w:t>
            </w:r>
            <w:r w:rsidRPr="00F6410A">
              <w:rPr>
                <w:rFonts w:cs="0 Nazanin Bold" w:hint="cs"/>
                <w:noProof/>
                <w:rtl/>
                <w:lang w:bidi="fa-IR"/>
              </w:rPr>
              <w:softHyphen/>
              <w:t>های زیر را بدست آورید.</w:t>
            </w:r>
          </w:p>
          <w:p w14:paraId="2D2468CB" w14:textId="77777777" w:rsidR="005E6018" w:rsidRPr="00F6410A" w:rsidRDefault="005E6018" w:rsidP="005E6018">
            <w:pPr>
              <w:tabs>
                <w:tab w:val="left" w:pos="3787"/>
              </w:tabs>
              <w:spacing w:line="360" w:lineRule="auto"/>
              <w:rPr>
                <w:rFonts w:cs="0 Nazanin Bold"/>
                <w:noProof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rtl/>
                <w:lang w:bidi="fa-IR"/>
              </w:rPr>
              <w:t>الف) احتمال اینکه بعد از روز جمعه، روزشنبه باشد.</w:t>
            </w:r>
          </w:p>
          <w:p w14:paraId="11DCA597" w14:textId="77777777" w:rsidR="005E6018" w:rsidRPr="00F6410A" w:rsidRDefault="005E6018" w:rsidP="005E6018">
            <w:pPr>
              <w:spacing w:line="360" w:lineRule="auto"/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  <w:lang w:bidi="fa-IR"/>
              </w:rPr>
              <w:t>ب) احتمال اینکه وقتی تاسی را می اندازیم؛ عدد زوج بیاید.</w:t>
            </w:r>
          </w:p>
          <w:p w14:paraId="7082B0CA" w14:textId="4DE33440" w:rsidR="005E6018" w:rsidRPr="00F6410A" w:rsidRDefault="005E6018" w:rsidP="005E6018">
            <w:pPr>
              <w:spacing w:line="360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 xml:space="preserve">ج) </w:t>
            </w:r>
            <w:r w:rsidRPr="00F6410A">
              <w:rPr>
                <w:rFonts w:cs="0 Nazanin Bold" w:hint="cs"/>
                <w:noProof/>
                <w:rtl/>
                <w:lang w:bidi="fa-IR"/>
              </w:rPr>
              <w:t xml:space="preserve">احتمال اینکه وقتی تاسی را می اندازیم؛ </w:t>
            </w:r>
            <w:r w:rsidRPr="00F6410A">
              <w:rPr>
                <w:rFonts w:cs="0 Nazanin Bold" w:hint="cs"/>
                <w:rtl/>
              </w:rPr>
              <w:t>احتمال اینکه تاس عدد 5  بیاید.</w:t>
            </w:r>
          </w:p>
        </w:tc>
      </w:tr>
      <w:tr w:rsidR="005E6018" w:rsidRPr="00F6410A" w14:paraId="3357E842" w14:textId="77777777" w:rsidTr="005E747D">
        <w:trPr>
          <w:trHeight w:val="2843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D1E7" w14:textId="77777777" w:rsidR="005E6018" w:rsidRPr="00F6410A" w:rsidRDefault="005E6018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21A3" w14:textId="524E8520" w:rsidR="005E6018" w:rsidRPr="00F6410A" w:rsidRDefault="005E6018" w:rsidP="005E6018">
            <w:pPr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/>
                <w:noProof/>
                <w:rtl/>
                <w:lang w:bidi="fa-IR"/>
              </w:rPr>
              <w:drawing>
                <wp:anchor distT="0" distB="0" distL="114300" distR="114300" simplePos="0" relativeHeight="252191744" behindDoc="0" locked="0" layoutInCell="1" allowOverlap="1" wp14:anchorId="4BCD7970" wp14:editId="45F8D3DF">
                  <wp:simplePos x="0" y="0"/>
                  <wp:positionH relativeFrom="column">
                    <wp:posOffset>-16388</wp:posOffset>
                  </wp:positionH>
                  <wp:positionV relativeFrom="page">
                    <wp:posOffset>108493</wp:posOffset>
                  </wp:positionV>
                  <wp:extent cx="2629827" cy="1811479"/>
                  <wp:effectExtent l="0" t="0" r="0" b="0"/>
                  <wp:wrapNone/>
                  <wp:docPr id="2143" name="Picture 2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827" cy="1811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410A">
              <w:rPr>
                <w:rFonts w:cs="0 Nazanin Bold" w:hint="cs"/>
                <w:noProof/>
                <w:rtl/>
              </w:rPr>
              <w:t>نمودار روبه</w:t>
            </w:r>
            <w:r w:rsidRPr="00F6410A">
              <w:rPr>
                <w:rFonts w:cs="0 Nazanin Bold" w:hint="cs"/>
                <w:noProof/>
                <w:rtl/>
              </w:rPr>
              <w:softHyphen/>
              <w:t>رو، نمرات ماهانه یک دانش آموز را در درس ریاضی نشان می</w:t>
            </w:r>
            <w:r w:rsidRPr="00F6410A">
              <w:rPr>
                <w:rFonts w:cs="0 Nazanin Bold" w:hint="cs"/>
                <w:noProof/>
                <w:rtl/>
              </w:rPr>
              <w:softHyphen/>
              <w:t>دهد.</w:t>
            </w:r>
          </w:p>
          <w:p w14:paraId="59BD63C9" w14:textId="43630416" w:rsidR="005E6018" w:rsidRPr="00F6410A" w:rsidRDefault="005E6018" w:rsidP="005E6018">
            <w:pPr>
              <w:spacing w:line="360" w:lineRule="auto"/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الف) نمودار مقابل چه نوع نموداری است؟</w:t>
            </w:r>
          </w:p>
          <w:p w14:paraId="7F695C55" w14:textId="528E0552" w:rsidR="005E6018" w:rsidRPr="00F6410A" w:rsidRDefault="005E6018" w:rsidP="005E6018">
            <w:pPr>
              <w:spacing w:line="360" w:lineRule="auto"/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ب) این دانش</w:t>
            </w:r>
            <w:r w:rsidRPr="00F6410A">
              <w:rPr>
                <w:rFonts w:cs="0 Nazanin Bold" w:hint="cs"/>
                <w:noProof/>
                <w:rtl/>
              </w:rPr>
              <w:softHyphen/>
              <w:t>آموز در آذر ماه چند  گرفته است؟</w:t>
            </w:r>
          </w:p>
          <w:p w14:paraId="266F8362" w14:textId="0B43DA24" w:rsidR="005E6018" w:rsidRPr="00F6410A" w:rsidRDefault="005E6018" w:rsidP="005E6018">
            <w:pPr>
              <w:spacing w:line="360" w:lineRule="auto"/>
              <w:rPr>
                <w:rFonts w:cs="0 Nazanin Bold"/>
                <w:noProof/>
                <w:rtl/>
              </w:rPr>
            </w:pPr>
            <w:r w:rsidRPr="00F6410A">
              <w:rPr>
                <w:rFonts w:cs="0 Nazanin Bold" w:hint="cs"/>
                <w:noProof/>
                <w:rtl/>
              </w:rPr>
              <w:t>ج) او در چه ماهی نمره 18 گرفته است؟</w:t>
            </w:r>
          </w:p>
          <w:p w14:paraId="1F10053E" w14:textId="27A2F9DD" w:rsidR="005E6018" w:rsidRPr="00F6410A" w:rsidRDefault="005E6018" w:rsidP="005E6018">
            <w:pPr>
              <w:spacing w:line="360" w:lineRule="auto"/>
              <w:rPr>
                <w:rFonts w:cs="0 Nazanin Bold"/>
                <w:noProof/>
                <w:rtl/>
                <w:lang w:bidi="fa-IR"/>
              </w:rPr>
            </w:pPr>
            <w:r w:rsidRPr="00F6410A">
              <w:rPr>
                <w:rFonts w:cs="0 Nazanin Bold" w:hint="cs"/>
                <w:noProof/>
                <w:rtl/>
                <w:lang w:bidi="fa-IR"/>
              </w:rPr>
              <w:t>د) میانگین نمرات او در این چند ماه چند است؟</w:t>
            </w:r>
          </w:p>
          <w:p w14:paraId="4EEB48E2" w14:textId="0B5F37CD" w:rsidR="005E6018" w:rsidRPr="00F6410A" w:rsidRDefault="005E6018" w:rsidP="005E6018">
            <w:pPr>
              <w:tabs>
                <w:tab w:val="left" w:pos="3787"/>
              </w:tabs>
              <w:rPr>
                <w:rFonts w:cs="0 Nazanin Bold"/>
                <w:noProof/>
                <w:sz w:val="18"/>
                <w:szCs w:val="18"/>
                <w:rtl/>
                <w:lang w:bidi="fa-IR"/>
              </w:rPr>
            </w:pPr>
          </w:p>
        </w:tc>
      </w:tr>
      <w:tr w:rsidR="005E6018" w:rsidRPr="00F6410A" w14:paraId="326930D3" w14:textId="77777777" w:rsidTr="005E747D">
        <w:trPr>
          <w:trHeight w:val="2588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3A413" w14:textId="77777777" w:rsidR="005E6018" w:rsidRPr="00F6410A" w:rsidRDefault="005E6018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0 Nazanin Bold"/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CC4CB" w14:textId="5EEC77A8" w:rsidR="005E6018" w:rsidRPr="00F6410A" w:rsidRDefault="005E747D" w:rsidP="005E6018">
            <w:pPr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2193792" behindDoc="0" locked="0" layoutInCell="1" allowOverlap="1" wp14:anchorId="756EA3DC" wp14:editId="4528B6C7">
                  <wp:simplePos x="0" y="0"/>
                  <wp:positionH relativeFrom="column">
                    <wp:posOffset>-9414</wp:posOffset>
                  </wp:positionH>
                  <wp:positionV relativeFrom="page">
                    <wp:posOffset>25512</wp:posOffset>
                  </wp:positionV>
                  <wp:extent cx="2433843" cy="1703294"/>
                  <wp:effectExtent l="0" t="0" r="5080" b="0"/>
                  <wp:wrapNone/>
                  <wp:docPr id="2145" name="Picture 2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3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490" cy="1704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6018" w:rsidRPr="00F6410A">
              <w:rPr>
                <w:rFonts w:cs="0 Nazanin Bold" w:hint="cs"/>
                <w:rtl/>
              </w:rPr>
              <w:t>نمودار روبه</w:t>
            </w:r>
            <w:r w:rsidR="005E6018" w:rsidRPr="00F6410A">
              <w:rPr>
                <w:rFonts w:cs="0 Nazanin Bold" w:hint="cs"/>
                <w:rtl/>
              </w:rPr>
              <w:softHyphen/>
              <w:t>رو، نمرات ماهانه یک دانش آموز را در درس ریاضی نشان می</w:t>
            </w:r>
            <w:r w:rsidR="005E6018" w:rsidRPr="00F6410A">
              <w:rPr>
                <w:rFonts w:cs="0 Nazanin Bold" w:hint="cs"/>
                <w:rtl/>
              </w:rPr>
              <w:softHyphen/>
              <w:t>دهد.</w:t>
            </w:r>
          </w:p>
          <w:p w14:paraId="647689C5" w14:textId="77777777" w:rsidR="005E6018" w:rsidRPr="00F6410A" w:rsidRDefault="005E6018" w:rsidP="00F30CFC">
            <w:pPr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الف) نمودار مقابل چه نوع نموداری است؟</w:t>
            </w:r>
          </w:p>
          <w:p w14:paraId="3290253B" w14:textId="77777777" w:rsidR="005E6018" w:rsidRPr="00F6410A" w:rsidRDefault="005E6018" w:rsidP="00F30CFC">
            <w:pPr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ب) در چه ماهی کمترین نمره را گرفته است؟</w:t>
            </w:r>
          </w:p>
          <w:p w14:paraId="5EF11A07" w14:textId="77777777" w:rsidR="005E6018" w:rsidRPr="00F6410A" w:rsidRDefault="005E6018" w:rsidP="00F30CFC">
            <w:pPr>
              <w:spacing w:line="276" w:lineRule="auto"/>
              <w:rPr>
                <w:rFonts w:cs="0 Nazanin Bold"/>
                <w:rtl/>
              </w:rPr>
            </w:pPr>
            <w:r w:rsidRPr="00F6410A">
              <w:rPr>
                <w:rFonts w:cs="0 Nazanin Bold" w:hint="cs"/>
                <w:rtl/>
              </w:rPr>
              <w:t>ج)  در چه ماهی نمره 18 گرفته است؟</w:t>
            </w:r>
          </w:p>
          <w:p w14:paraId="3A0A2639" w14:textId="62807753" w:rsidR="005E6018" w:rsidRPr="00F6410A" w:rsidRDefault="005E6018" w:rsidP="00F30CFC">
            <w:pPr>
              <w:spacing w:line="276" w:lineRule="auto"/>
              <w:rPr>
                <w:rFonts w:cs="0 Nazanin Bold"/>
                <w:noProof/>
                <w:rtl/>
                <w:lang w:bidi="fa-IR"/>
              </w:rPr>
            </w:pPr>
            <w:r w:rsidRPr="00F6410A">
              <w:rPr>
                <w:rFonts w:cs="0 Nazanin Bold" w:hint="cs"/>
                <w:rtl/>
              </w:rPr>
              <w:t>د) در چه ماهی بیشترین نمره را گرفته است؟</w:t>
            </w:r>
          </w:p>
        </w:tc>
      </w:tr>
    </w:tbl>
    <w:p w14:paraId="4007D46B" w14:textId="636A5BB3" w:rsidR="002F2040" w:rsidRPr="00F6410A" w:rsidRDefault="002F2040" w:rsidP="004E481C">
      <w:pPr>
        <w:tabs>
          <w:tab w:val="left" w:pos="8540"/>
        </w:tabs>
        <w:rPr>
          <w:rFonts w:cs="0 Nazanin Bold"/>
          <w:sz w:val="2"/>
          <w:szCs w:val="2"/>
        </w:rPr>
      </w:pPr>
    </w:p>
    <w:sectPr w:rsidR="002F2040" w:rsidRPr="00F6410A" w:rsidSect="00372E88">
      <w:pgSz w:w="11906" w:h="16838" w:code="9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3F0AF" w14:textId="77777777" w:rsidR="0002704B" w:rsidRDefault="0002704B" w:rsidP="00A05C0E">
      <w:r>
        <w:separator/>
      </w:r>
    </w:p>
  </w:endnote>
  <w:endnote w:type="continuationSeparator" w:id="0">
    <w:p w14:paraId="13FCB563" w14:textId="77777777" w:rsidR="0002704B" w:rsidRDefault="0002704B" w:rsidP="00A0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 Black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IPT.Nazanin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0BD5D" w14:textId="77777777" w:rsidR="0002704B" w:rsidRDefault="0002704B" w:rsidP="00A05C0E">
      <w:r>
        <w:separator/>
      </w:r>
    </w:p>
  </w:footnote>
  <w:footnote w:type="continuationSeparator" w:id="0">
    <w:p w14:paraId="650C921A" w14:textId="77777777" w:rsidR="0002704B" w:rsidRDefault="0002704B" w:rsidP="00A05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C0C"/>
    <w:multiLevelType w:val="hybridMultilevel"/>
    <w:tmpl w:val="6060C6AC"/>
    <w:lvl w:ilvl="0" w:tplc="7F7AEAD0">
      <w:start w:val="1"/>
      <w:numFmt w:val="decimal"/>
      <w:lvlText w:val="%1"/>
      <w:lvlJc w:val="left"/>
      <w:pPr>
        <w:ind w:left="502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4B45D3"/>
    <w:multiLevelType w:val="hybridMultilevel"/>
    <w:tmpl w:val="00BCA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4129"/>
    <w:multiLevelType w:val="hybridMultilevel"/>
    <w:tmpl w:val="0114B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3A4"/>
    <w:multiLevelType w:val="hybridMultilevel"/>
    <w:tmpl w:val="2CB0DC36"/>
    <w:lvl w:ilvl="0" w:tplc="CFE04A12">
      <w:start w:val="1"/>
      <w:numFmt w:val="decimal"/>
      <w:lvlText w:val="%1"/>
      <w:lvlJc w:val="left"/>
      <w:pPr>
        <w:ind w:left="360" w:hanging="360"/>
      </w:pPr>
      <w:rPr>
        <w:rFonts w:cs="0 Nazanin Bold" w:hint="cs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073D1A"/>
    <w:multiLevelType w:val="hybridMultilevel"/>
    <w:tmpl w:val="2AA458A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707E42"/>
    <w:multiLevelType w:val="hybridMultilevel"/>
    <w:tmpl w:val="36A85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849E5"/>
    <w:multiLevelType w:val="hybridMultilevel"/>
    <w:tmpl w:val="5A26ECD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B671C5"/>
    <w:multiLevelType w:val="hybridMultilevel"/>
    <w:tmpl w:val="D42A0118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85A"/>
    <w:rsid w:val="0000135A"/>
    <w:rsid w:val="000031F4"/>
    <w:rsid w:val="0001585C"/>
    <w:rsid w:val="00016F69"/>
    <w:rsid w:val="00020B50"/>
    <w:rsid w:val="0002704B"/>
    <w:rsid w:val="00032911"/>
    <w:rsid w:val="00043825"/>
    <w:rsid w:val="00053903"/>
    <w:rsid w:val="00054F82"/>
    <w:rsid w:val="0005582A"/>
    <w:rsid w:val="00061686"/>
    <w:rsid w:val="000638CE"/>
    <w:rsid w:val="000660A9"/>
    <w:rsid w:val="00066C03"/>
    <w:rsid w:val="00071A2A"/>
    <w:rsid w:val="000728D1"/>
    <w:rsid w:val="00081B45"/>
    <w:rsid w:val="00085E7D"/>
    <w:rsid w:val="000A7434"/>
    <w:rsid w:val="000A7610"/>
    <w:rsid w:val="000B25CE"/>
    <w:rsid w:val="000B2ADB"/>
    <w:rsid w:val="000C0BF5"/>
    <w:rsid w:val="000C35A8"/>
    <w:rsid w:val="000C581E"/>
    <w:rsid w:val="000D4C49"/>
    <w:rsid w:val="000E76D6"/>
    <w:rsid w:val="00104B78"/>
    <w:rsid w:val="0010620E"/>
    <w:rsid w:val="00110F0A"/>
    <w:rsid w:val="00117BF6"/>
    <w:rsid w:val="0012029B"/>
    <w:rsid w:val="00124D42"/>
    <w:rsid w:val="001337C9"/>
    <w:rsid w:val="001349F2"/>
    <w:rsid w:val="00137D33"/>
    <w:rsid w:val="00142CB6"/>
    <w:rsid w:val="001451F7"/>
    <w:rsid w:val="00163556"/>
    <w:rsid w:val="00176075"/>
    <w:rsid w:val="00176D4F"/>
    <w:rsid w:val="00185634"/>
    <w:rsid w:val="001875FE"/>
    <w:rsid w:val="00196FF0"/>
    <w:rsid w:val="001A3703"/>
    <w:rsid w:val="001A6CC2"/>
    <w:rsid w:val="001B0E6D"/>
    <w:rsid w:val="001D07EB"/>
    <w:rsid w:val="001D11D3"/>
    <w:rsid w:val="001D2461"/>
    <w:rsid w:val="001F4726"/>
    <w:rsid w:val="00211DD2"/>
    <w:rsid w:val="00212731"/>
    <w:rsid w:val="0022278E"/>
    <w:rsid w:val="00222B21"/>
    <w:rsid w:val="00245FBB"/>
    <w:rsid w:val="00247DE6"/>
    <w:rsid w:val="0025115E"/>
    <w:rsid w:val="002526C9"/>
    <w:rsid w:val="00262D8E"/>
    <w:rsid w:val="0027022F"/>
    <w:rsid w:val="00270AD6"/>
    <w:rsid w:val="00270C23"/>
    <w:rsid w:val="00274153"/>
    <w:rsid w:val="00276C6C"/>
    <w:rsid w:val="00280AEA"/>
    <w:rsid w:val="002831F1"/>
    <w:rsid w:val="00283478"/>
    <w:rsid w:val="002835F4"/>
    <w:rsid w:val="00294359"/>
    <w:rsid w:val="002A3385"/>
    <w:rsid w:val="002B68BB"/>
    <w:rsid w:val="002C1A14"/>
    <w:rsid w:val="002D1B15"/>
    <w:rsid w:val="002D35B5"/>
    <w:rsid w:val="002D75B0"/>
    <w:rsid w:val="002E372D"/>
    <w:rsid w:val="002E3830"/>
    <w:rsid w:val="002F2040"/>
    <w:rsid w:val="00303A9F"/>
    <w:rsid w:val="00316FED"/>
    <w:rsid w:val="00320A1A"/>
    <w:rsid w:val="00330B63"/>
    <w:rsid w:val="00331C34"/>
    <w:rsid w:val="0033223F"/>
    <w:rsid w:val="00334347"/>
    <w:rsid w:val="00335021"/>
    <w:rsid w:val="00336993"/>
    <w:rsid w:val="00343540"/>
    <w:rsid w:val="00356580"/>
    <w:rsid w:val="00357C26"/>
    <w:rsid w:val="003634AF"/>
    <w:rsid w:val="00366AC5"/>
    <w:rsid w:val="00372E88"/>
    <w:rsid w:val="00373398"/>
    <w:rsid w:val="00374CE8"/>
    <w:rsid w:val="00375E7B"/>
    <w:rsid w:val="00377537"/>
    <w:rsid w:val="00394BB2"/>
    <w:rsid w:val="00396861"/>
    <w:rsid w:val="003A5050"/>
    <w:rsid w:val="003B50E8"/>
    <w:rsid w:val="003B58DF"/>
    <w:rsid w:val="003C76CB"/>
    <w:rsid w:val="003D1D0D"/>
    <w:rsid w:val="003D70F5"/>
    <w:rsid w:val="003D7C8C"/>
    <w:rsid w:val="003E13B6"/>
    <w:rsid w:val="003E43DF"/>
    <w:rsid w:val="004015E0"/>
    <w:rsid w:val="0040258D"/>
    <w:rsid w:val="004065D5"/>
    <w:rsid w:val="0040730F"/>
    <w:rsid w:val="004077E8"/>
    <w:rsid w:val="00412429"/>
    <w:rsid w:val="0041598F"/>
    <w:rsid w:val="004277BB"/>
    <w:rsid w:val="00444A15"/>
    <w:rsid w:val="00447308"/>
    <w:rsid w:val="00450856"/>
    <w:rsid w:val="00451B78"/>
    <w:rsid w:val="00457CB2"/>
    <w:rsid w:val="0046070A"/>
    <w:rsid w:val="004679B5"/>
    <w:rsid w:val="00474848"/>
    <w:rsid w:val="004750F3"/>
    <w:rsid w:val="00475D27"/>
    <w:rsid w:val="004810B9"/>
    <w:rsid w:val="00481243"/>
    <w:rsid w:val="004917B9"/>
    <w:rsid w:val="0049652E"/>
    <w:rsid w:val="0049746D"/>
    <w:rsid w:val="004A11B5"/>
    <w:rsid w:val="004A196E"/>
    <w:rsid w:val="004C750E"/>
    <w:rsid w:val="004E481C"/>
    <w:rsid w:val="004E5880"/>
    <w:rsid w:val="004F68DF"/>
    <w:rsid w:val="004F75E0"/>
    <w:rsid w:val="0050310D"/>
    <w:rsid w:val="00511E8F"/>
    <w:rsid w:val="00524CCF"/>
    <w:rsid w:val="00524F55"/>
    <w:rsid w:val="005342E7"/>
    <w:rsid w:val="0053558C"/>
    <w:rsid w:val="005635A9"/>
    <w:rsid w:val="005678C3"/>
    <w:rsid w:val="005840ED"/>
    <w:rsid w:val="00585150"/>
    <w:rsid w:val="00585B76"/>
    <w:rsid w:val="00595D0B"/>
    <w:rsid w:val="005A1A37"/>
    <w:rsid w:val="005A5FDE"/>
    <w:rsid w:val="005A69FF"/>
    <w:rsid w:val="005B3399"/>
    <w:rsid w:val="005C41A8"/>
    <w:rsid w:val="005D3DC5"/>
    <w:rsid w:val="005D48CE"/>
    <w:rsid w:val="005E6018"/>
    <w:rsid w:val="005E747D"/>
    <w:rsid w:val="005F6253"/>
    <w:rsid w:val="00600453"/>
    <w:rsid w:val="0060358E"/>
    <w:rsid w:val="00611DD4"/>
    <w:rsid w:val="00611EC0"/>
    <w:rsid w:val="0061794A"/>
    <w:rsid w:val="006412BF"/>
    <w:rsid w:val="00650852"/>
    <w:rsid w:val="0065463D"/>
    <w:rsid w:val="0066234F"/>
    <w:rsid w:val="006740FE"/>
    <w:rsid w:val="00684B96"/>
    <w:rsid w:val="00685437"/>
    <w:rsid w:val="006A0A59"/>
    <w:rsid w:val="006A5955"/>
    <w:rsid w:val="006B00E2"/>
    <w:rsid w:val="006B0B23"/>
    <w:rsid w:val="006B2167"/>
    <w:rsid w:val="006C740E"/>
    <w:rsid w:val="006D24DC"/>
    <w:rsid w:val="006D6947"/>
    <w:rsid w:val="006E1AED"/>
    <w:rsid w:val="006E21DA"/>
    <w:rsid w:val="006E29FD"/>
    <w:rsid w:val="006E5741"/>
    <w:rsid w:val="006F0754"/>
    <w:rsid w:val="006F3F38"/>
    <w:rsid w:val="006F4E5C"/>
    <w:rsid w:val="00712A3D"/>
    <w:rsid w:val="00715315"/>
    <w:rsid w:val="007462BC"/>
    <w:rsid w:val="007523E1"/>
    <w:rsid w:val="00756F97"/>
    <w:rsid w:val="00766742"/>
    <w:rsid w:val="0077493A"/>
    <w:rsid w:val="00777683"/>
    <w:rsid w:val="007830B0"/>
    <w:rsid w:val="00787064"/>
    <w:rsid w:val="007936AF"/>
    <w:rsid w:val="00794680"/>
    <w:rsid w:val="00797631"/>
    <w:rsid w:val="007B0A68"/>
    <w:rsid w:val="007B1350"/>
    <w:rsid w:val="007B3405"/>
    <w:rsid w:val="007B7980"/>
    <w:rsid w:val="007C2145"/>
    <w:rsid w:val="00831D72"/>
    <w:rsid w:val="00833128"/>
    <w:rsid w:val="008432D2"/>
    <w:rsid w:val="00850B04"/>
    <w:rsid w:val="0085558A"/>
    <w:rsid w:val="008661AC"/>
    <w:rsid w:val="00870AA6"/>
    <w:rsid w:val="00872978"/>
    <w:rsid w:val="00876B34"/>
    <w:rsid w:val="0088205F"/>
    <w:rsid w:val="00892A4C"/>
    <w:rsid w:val="008A16A2"/>
    <w:rsid w:val="008B44F2"/>
    <w:rsid w:val="008B7A82"/>
    <w:rsid w:val="008C09BB"/>
    <w:rsid w:val="008C2B92"/>
    <w:rsid w:val="008C2FE1"/>
    <w:rsid w:val="008C7767"/>
    <w:rsid w:val="008D5D61"/>
    <w:rsid w:val="008E5EBA"/>
    <w:rsid w:val="008E7E89"/>
    <w:rsid w:val="008F4187"/>
    <w:rsid w:val="00910E90"/>
    <w:rsid w:val="00920B16"/>
    <w:rsid w:val="00923A50"/>
    <w:rsid w:val="00934EEC"/>
    <w:rsid w:val="0094098B"/>
    <w:rsid w:val="00946CA4"/>
    <w:rsid w:val="00966011"/>
    <w:rsid w:val="00976F85"/>
    <w:rsid w:val="009A258C"/>
    <w:rsid w:val="009B419C"/>
    <w:rsid w:val="009C2B2D"/>
    <w:rsid w:val="009C3227"/>
    <w:rsid w:val="009E104A"/>
    <w:rsid w:val="009F4DAF"/>
    <w:rsid w:val="009F4E5A"/>
    <w:rsid w:val="009F56EC"/>
    <w:rsid w:val="009F7022"/>
    <w:rsid w:val="00A0085A"/>
    <w:rsid w:val="00A019F8"/>
    <w:rsid w:val="00A05904"/>
    <w:rsid w:val="00A05C0E"/>
    <w:rsid w:val="00A06D93"/>
    <w:rsid w:val="00A173C8"/>
    <w:rsid w:val="00A22458"/>
    <w:rsid w:val="00A273E6"/>
    <w:rsid w:val="00A428DB"/>
    <w:rsid w:val="00A43F93"/>
    <w:rsid w:val="00A450D2"/>
    <w:rsid w:val="00A4741F"/>
    <w:rsid w:val="00A47CBB"/>
    <w:rsid w:val="00A52D37"/>
    <w:rsid w:val="00A575DE"/>
    <w:rsid w:val="00A63F54"/>
    <w:rsid w:val="00A730BF"/>
    <w:rsid w:val="00A84FF8"/>
    <w:rsid w:val="00A907AA"/>
    <w:rsid w:val="00AB4838"/>
    <w:rsid w:val="00AB606A"/>
    <w:rsid w:val="00AB6304"/>
    <w:rsid w:val="00AC2A01"/>
    <w:rsid w:val="00AC3E87"/>
    <w:rsid w:val="00AC4360"/>
    <w:rsid w:val="00AD08E9"/>
    <w:rsid w:val="00AE2F66"/>
    <w:rsid w:val="00AF0AFA"/>
    <w:rsid w:val="00AF0BE0"/>
    <w:rsid w:val="00AF524A"/>
    <w:rsid w:val="00B03B84"/>
    <w:rsid w:val="00B06C93"/>
    <w:rsid w:val="00B13677"/>
    <w:rsid w:val="00B1497F"/>
    <w:rsid w:val="00B20C67"/>
    <w:rsid w:val="00B33CF1"/>
    <w:rsid w:val="00B40E97"/>
    <w:rsid w:val="00B52A8C"/>
    <w:rsid w:val="00B60D14"/>
    <w:rsid w:val="00B645D6"/>
    <w:rsid w:val="00B67562"/>
    <w:rsid w:val="00B73B85"/>
    <w:rsid w:val="00B809CB"/>
    <w:rsid w:val="00B81523"/>
    <w:rsid w:val="00B829C6"/>
    <w:rsid w:val="00B926AD"/>
    <w:rsid w:val="00B96F78"/>
    <w:rsid w:val="00BA03AE"/>
    <w:rsid w:val="00BA54BA"/>
    <w:rsid w:val="00BB2B8E"/>
    <w:rsid w:val="00BC0905"/>
    <w:rsid w:val="00BD7AFC"/>
    <w:rsid w:val="00BE0B63"/>
    <w:rsid w:val="00BE4105"/>
    <w:rsid w:val="00BE5532"/>
    <w:rsid w:val="00BF355B"/>
    <w:rsid w:val="00C0396D"/>
    <w:rsid w:val="00C03D25"/>
    <w:rsid w:val="00C059B9"/>
    <w:rsid w:val="00C11003"/>
    <w:rsid w:val="00C12152"/>
    <w:rsid w:val="00C215D1"/>
    <w:rsid w:val="00C40BD8"/>
    <w:rsid w:val="00C54413"/>
    <w:rsid w:val="00C562B2"/>
    <w:rsid w:val="00C574D0"/>
    <w:rsid w:val="00C62801"/>
    <w:rsid w:val="00C733AA"/>
    <w:rsid w:val="00C82557"/>
    <w:rsid w:val="00C83242"/>
    <w:rsid w:val="00C852F2"/>
    <w:rsid w:val="00C92076"/>
    <w:rsid w:val="00C972A9"/>
    <w:rsid w:val="00CA2CC1"/>
    <w:rsid w:val="00CC1DBC"/>
    <w:rsid w:val="00CC6109"/>
    <w:rsid w:val="00CD0AC5"/>
    <w:rsid w:val="00CD48D1"/>
    <w:rsid w:val="00CE34E1"/>
    <w:rsid w:val="00CF4A01"/>
    <w:rsid w:val="00D07A58"/>
    <w:rsid w:val="00D12174"/>
    <w:rsid w:val="00D1777F"/>
    <w:rsid w:val="00D23760"/>
    <w:rsid w:val="00D41BD2"/>
    <w:rsid w:val="00D60FE6"/>
    <w:rsid w:val="00D9400D"/>
    <w:rsid w:val="00D94153"/>
    <w:rsid w:val="00DA1CEC"/>
    <w:rsid w:val="00DA54DA"/>
    <w:rsid w:val="00DA5A51"/>
    <w:rsid w:val="00DB664F"/>
    <w:rsid w:val="00DC5581"/>
    <w:rsid w:val="00DC7199"/>
    <w:rsid w:val="00DC728F"/>
    <w:rsid w:val="00DD49AD"/>
    <w:rsid w:val="00DD67FC"/>
    <w:rsid w:val="00DE0D65"/>
    <w:rsid w:val="00DE2438"/>
    <w:rsid w:val="00DE2D21"/>
    <w:rsid w:val="00DE39EC"/>
    <w:rsid w:val="00DF2985"/>
    <w:rsid w:val="00E00AF8"/>
    <w:rsid w:val="00E0103F"/>
    <w:rsid w:val="00E04BC1"/>
    <w:rsid w:val="00E1225F"/>
    <w:rsid w:val="00E15FB6"/>
    <w:rsid w:val="00E21A90"/>
    <w:rsid w:val="00E2403F"/>
    <w:rsid w:val="00E25A9A"/>
    <w:rsid w:val="00E4095C"/>
    <w:rsid w:val="00E46AB8"/>
    <w:rsid w:val="00E53B0E"/>
    <w:rsid w:val="00E54433"/>
    <w:rsid w:val="00E6325D"/>
    <w:rsid w:val="00E6520D"/>
    <w:rsid w:val="00E6707A"/>
    <w:rsid w:val="00E67FA4"/>
    <w:rsid w:val="00E736B3"/>
    <w:rsid w:val="00E75D04"/>
    <w:rsid w:val="00E91167"/>
    <w:rsid w:val="00E9556C"/>
    <w:rsid w:val="00EB0839"/>
    <w:rsid w:val="00EB7083"/>
    <w:rsid w:val="00EC1892"/>
    <w:rsid w:val="00EC6897"/>
    <w:rsid w:val="00ED0F50"/>
    <w:rsid w:val="00ED225D"/>
    <w:rsid w:val="00ED25D0"/>
    <w:rsid w:val="00EE15EF"/>
    <w:rsid w:val="00EE5E89"/>
    <w:rsid w:val="00EE70E9"/>
    <w:rsid w:val="00EF13FF"/>
    <w:rsid w:val="00EF18EE"/>
    <w:rsid w:val="00F103A9"/>
    <w:rsid w:val="00F11454"/>
    <w:rsid w:val="00F15337"/>
    <w:rsid w:val="00F15E41"/>
    <w:rsid w:val="00F260D6"/>
    <w:rsid w:val="00F30CFC"/>
    <w:rsid w:val="00F40BA7"/>
    <w:rsid w:val="00F434BF"/>
    <w:rsid w:val="00F43529"/>
    <w:rsid w:val="00F634CA"/>
    <w:rsid w:val="00F6410A"/>
    <w:rsid w:val="00F64B88"/>
    <w:rsid w:val="00F64C56"/>
    <w:rsid w:val="00F67BC8"/>
    <w:rsid w:val="00F72B32"/>
    <w:rsid w:val="00F72D27"/>
    <w:rsid w:val="00F734F4"/>
    <w:rsid w:val="00F81B06"/>
    <w:rsid w:val="00F8612B"/>
    <w:rsid w:val="00FB30D3"/>
    <w:rsid w:val="00FB772E"/>
    <w:rsid w:val="00FC06B1"/>
    <w:rsid w:val="00FC17EF"/>
    <w:rsid w:val="00FC5B07"/>
    <w:rsid w:val="00FC6232"/>
    <w:rsid w:val="00FD0054"/>
    <w:rsid w:val="00FE4ADA"/>
    <w:rsid w:val="00FF01EC"/>
    <w:rsid w:val="00FF1B2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674CD7F5"/>
  <w15:docId w15:val="{E50134DC-DB38-4E54-BF61-0DB15B94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20E"/>
    <w:pPr>
      <w:bidi/>
    </w:pPr>
    <w:rPr>
      <w:rFonts w:cs="B Nazanin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511E8F"/>
    <w:pPr>
      <w:keepNext/>
      <w:jc w:val="center"/>
      <w:outlineLvl w:val="3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620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B68BB"/>
    <w:rPr>
      <w:rFonts w:cs="Yagut"/>
    </w:rPr>
  </w:style>
  <w:style w:type="paragraph" w:styleId="Header">
    <w:name w:val="header"/>
    <w:basedOn w:val="Normal"/>
    <w:link w:val="HeaderChar"/>
    <w:rsid w:val="00A05C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05C0E"/>
    <w:rPr>
      <w:rFonts w:cs="B Nazanin"/>
      <w:b/>
      <w:bCs/>
      <w:sz w:val="24"/>
      <w:szCs w:val="24"/>
      <w:lang w:bidi="ar-SA"/>
    </w:rPr>
  </w:style>
  <w:style w:type="paragraph" w:styleId="Footer">
    <w:name w:val="footer"/>
    <w:basedOn w:val="Normal"/>
    <w:link w:val="FooterChar"/>
    <w:rsid w:val="00A05C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05C0E"/>
    <w:rPr>
      <w:rFonts w:cs="B Nazanin"/>
      <w:b/>
      <w:bCs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366AC5"/>
    <w:rPr>
      <w:color w:val="808080"/>
    </w:rPr>
  </w:style>
  <w:style w:type="paragraph" w:styleId="BalloonText">
    <w:name w:val="Balloon Text"/>
    <w:basedOn w:val="Normal"/>
    <w:link w:val="BalloonTextChar"/>
    <w:rsid w:val="0036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AC5"/>
    <w:rPr>
      <w:rFonts w:ascii="Tahoma" w:hAnsi="Tahoma" w:cs="Tahoma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E15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A0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61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08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9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8.png"/><Relationship Id="rId16" Type="http://schemas.openxmlformats.org/officeDocument/2006/relationships/image" Target="media/image5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7.jpeg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microsoft.com/office/2007/relationships/hdphoto" Target="media/hdphoto1.wdp"/><Relationship Id="rId80" Type="http://schemas.openxmlformats.org/officeDocument/2006/relationships/image" Target="media/image41.wmf"/><Relationship Id="rId85" Type="http://schemas.openxmlformats.org/officeDocument/2006/relationships/oleObject" Target="embeddings/oleObject3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46.bin"/><Relationship Id="rId54" Type="http://schemas.openxmlformats.org/officeDocument/2006/relationships/image" Target="media/image25.wmf"/><Relationship Id="rId70" Type="http://schemas.openxmlformats.org/officeDocument/2006/relationships/image" Target="media/image33.png"/><Relationship Id="rId75" Type="http://schemas.openxmlformats.org/officeDocument/2006/relationships/image" Target="media/image38.jpeg"/><Relationship Id="rId91" Type="http://schemas.openxmlformats.org/officeDocument/2006/relationships/oleObject" Target="embeddings/oleObject38.bin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5.bin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6.png"/><Relationship Id="rId78" Type="http://schemas.openxmlformats.org/officeDocument/2006/relationships/image" Target="media/image40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png"/><Relationship Id="rId109" Type="http://schemas.openxmlformats.org/officeDocument/2006/relationships/image" Target="media/image5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92" Type="http://schemas.openxmlformats.org/officeDocument/2006/relationships/image" Target="media/image4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15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4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0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5.wmf"/><Relationship Id="rId111" Type="http://schemas.openxmlformats.org/officeDocument/2006/relationships/image" Target="media/image5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87;&#1585;%20&#1576;&#1585;&#1711;%20&#1580;&#1583;&#1740;&#1583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6BC8D-FBC3-4AE0-91EB-F1096A5E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سر برگ جدید</Template>
  <TotalTime>171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و نام خانوادگی :</vt:lpstr>
    </vt:vector>
  </TitlesOfParts>
  <Company>Saba System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SHAYAN</cp:lastModifiedBy>
  <cp:revision>17</cp:revision>
  <cp:lastPrinted>2022-05-17T02:24:00Z</cp:lastPrinted>
  <dcterms:created xsi:type="dcterms:W3CDTF">2022-05-09T02:46:00Z</dcterms:created>
  <dcterms:modified xsi:type="dcterms:W3CDTF">2024-05-21T19:52:00Z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