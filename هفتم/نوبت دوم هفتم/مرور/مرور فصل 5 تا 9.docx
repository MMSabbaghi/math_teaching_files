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E608F6" w:rsidRPr="00E608F6" w14:paraId="16FB86C2" w14:textId="77777777" w:rsidTr="00301714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A5D57B" w14:textId="14A4C78C" w:rsidR="00E608F6" w:rsidRPr="00E608F6" w:rsidRDefault="00E608F6" w:rsidP="00E608F6">
            <w:pPr>
              <w:tabs>
                <w:tab w:val="center" w:pos="485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5</w:t>
            </w:r>
          </w:p>
        </w:tc>
      </w:tr>
      <w:tr w:rsidR="00E608F6" w:rsidRPr="00E608F6" w14:paraId="242441D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2D5B543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2913DC" w14:textId="6EB861CB" w:rsidR="00D60DDB" w:rsidRPr="00D60DDB" w:rsidRDefault="00D60DDB" w:rsidP="00D60DDB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1B97A867" w14:textId="614F1D44" w:rsidR="00E608F6" w:rsidRPr="00D60DDB" w:rsidRDefault="00D60DDB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60DDB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D60DDB" w:rsidRPr="00E608F6" w:rsidRDefault="00D60DDB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75pt;height:16.5pt" o:ole="">
                  <v:imagedata r:id="rId8" o:title=""/>
                </v:shape>
                <o:OLEObject Type="Embed" ProgID="Equation.DSMT4" ShapeID="_x0000_i1025" DrawAspect="Content" ObjectID="_1808364413" r:id="rId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26" type="#_x0000_t75" style="width:12.75pt;height:12.75pt" o:ole="">
                  <v:imagedata r:id="rId10" o:title=""/>
                </v:shape>
                <o:OLEObject Type="Embed" ProgID="Equation.DSMT4" ShapeID="_x0000_i1026" DrawAspect="Content" ObjectID="_1808364414" r:id="rId1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27" type="#_x0000_t75" style="width:7.5pt;height:12.75pt" o:ole="">
                  <v:imagedata r:id="rId12" o:title=""/>
                </v:shape>
                <o:OLEObject Type="Embed" ProgID="Equation.DSMT4" ShapeID="_x0000_i1027" DrawAspect="Content" ObjectID="_1808364415" r:id="rId1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28" type="#_x0000_t75" style="width:9pt;height:12.75pt" o:ole="">
                  <v:imagedata r:id="rId14" o:title=""/>
                </v:shape>
                <o:OLEObject Type="Embed" ProgID="Equation.DSMT4" ShapeID="_x0000_i1028" DrawAspect="Content" ObjectID="_1808364416" r:id="rId1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29" type="#_x0000_t75" style="width:9.75pt;height:12.75pt" o:ole="">
                  <v:imagedata r:id="rId16" o:title=""/>
                </v:shape>
                <o:OLEObject Type="Embed" ProgID="Equation.DSMT4" ShapeID="_x0000_i1029" DrawAspect="Content" ObjectID="_1808364417" r:id="rId1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D60DDB" w:rsidRPr="00E608F6" w:rsidRDefault="00D60DDB" w:rsidP="00D60DDB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E608F6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4929F3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77777777" w:rsidR="00E608F6" w:rsidRPr="00E608F6" w:rsidRDefault="00E608F6" w:rsidP="00E608F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395E418F" wp14:editId="7005DE0B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770140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5E418F" id="Group 32" o:spid="_x0000_s1026" style="position:absolute;left:0;text-align:left;margin-left:318.3pt;margin-top:18.1pt;width:30.4pt;height:42.65pt;z-index:25173811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">
                      <v:shape id="L-Shape 3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54770140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2C2436B2" wp14:editId="04531752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477D44E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2436B2" id="Group 40" o:spid="_x0000_s1029" style="position:absolute;left:0;text-align:left;margin-left:421.8pt;margin-top:18.1pt;width:30.4pt;height:42.7pt;z-index:25173913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">
                      <v:shape id="L-Shape 41" o:spid="_x0000_s103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3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7477D44E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 استفاده از تجزیه ب م م و ک م م دو عدد 12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</w:p>
          <w:p w14:paraId="3209ACEF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83C1AC0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74DB0DFD" w14:textId="77777777" w:rsidR="00E608F6" w:rsidRPr="00E608F6" w:rsidRDefault="00E608F6" w:rsidP="00E608F6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                                   </w:t>
            </w:r>
          </w:p>
          <w:p w14:paraId="12B4A5BD" w14:textId="77777777" w:rsidR="00E608F6" w:rsidRPr="00E608F6" w:rsidRDefault="0081337B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1BE8200" w14:textId="3746FCD5" w:rsidR="004929F3" w:rsidRPr="00E608F6" w:rsidRDefault="0081337B" w:rsidP="00E608F6">
            <w:pPr>
              <w:tabs>
                <w:tab w:val="left" w:pos="5964"/>
              </w:tabs>
              <w:rPr>
                <w:rFonts w:cs="B Nazanin"/>
                <w:b/>
                <w:bCs/>
                <w:rtl/>
                <w:lang w:bidi="fa-IR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12</m:t>
                  </m:r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 xml:space="preserve"> ,</m:t>
                  </m:r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30</m:t>
                  </m:r>
                </m:e>
              </m:d>
              <m:r>
                <w:rPr>
                  <w:rFonts w:ascii="Cambria Math" w:eastAsiaTheme="minorHAnsi" w:hAnsi="Cambria Math" w:cs="B Nazanin"/>
                  <w:lang w:bidi="fa-IR"/>
                </w:rPr>
                <m:t>=</m:t>
              </m:r>
            </m:oMath>
            <w:r w:rsidR="000051E2"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1D42DB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268605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2" style="position:absolute;margin-left:36.6pt;margin-top:21.15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d11DquAAAAAJAQAADwAAAGRycy9k&#10;b3ducmV2LnhtbEyPzWrDMBCE74W+g9hCb438kybFtRxCaHsKhSaF0ptibWwTa2UsxXbevptTc9th&#10;htlv8tVkWzFg7xtHCuJZBAKpdKahSsH3/v3pBYQPmoxuHaGCC3pYFfd3uc6MG+kLh12oBJeQz7SC&#10;OoQuk9KXNVrtZ65DYu/oeqsDy76Sptcjl9tWJlG0kFY3xB9q3eGmxvK0O1sFH6Me12n8NmxPx83l&#10;d//8+bONUanHh2n9CiLgFP7DcMVndCiY6eDOZLxoFSzThJMK5kkK4uqnc9524CNZLkAWubxdUPwB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d11DquAAAAAJAQAADwAAAAAAAAAAAAAA&#10;AADgBQAAZHJzL2Rvd25yZXYueG1sUEsFBgAAAAAEAAQA8wAAAO0GAAAAAA==&#10;">
                      <v:shape id="L-Shape 3" o:spid="_x0000_s1033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4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929F3" w:rsidRPr="00E608F6">
              <w:rPr>
                <w:rFonts w:cs="B Nazanin"/>
                <w:b/>
                <w:bCs/>
                <w:rtl/>
              </w:rPr>
              <w:tab/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          </w:t>
            </w:r>
          </w:p>
        </w:tc>
      </w:tr>
      <w:tr w:rsidR="000051E2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E608F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269C6173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  <w:p w14:paraId="4ED370FA" w14:textId="77777777" w:rsidR="006F0B90" w:rsidRPr="00E608F6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AE3BE3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E608F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E608F6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E608F6" w:rsidRPr="00E608F6" w:rsidRDefault="00E608F6" w:rsidP="00E608F6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21890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21890" w:rsidRPr="00E608F6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21890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21890" w:rsidRPr="00E26AB6" w:rsidRDefault="00821890" w:rsidP="00821890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21890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21890" w:rsidRPr="00F6410A" w:rsidRDefault="00821890" w:rsidP="00821890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21890" w:rsidRPr="00821890" w:rsidRDefault="00821890" w:rsidP="00821890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2750BA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cs="B Nazanin"/>
                <w:i/>
                <w:noProof/>
                <w:rtl/>
                <w:lang w:bidi="fa-IR"/>
              </w:rPr>
            </w:pPr>
            <w:r w:rsidRPr="00E608F6">
              <w:rPr>
                <w:rFonts w:ascii="IPT.Nazanin" w:hAnsi="IPT.Nazanin" w:cs="B Nazanin"/>
                <w:noProof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ascii="IPT.Nazanin" w:hAnsi="IPT.Nazanin" w:cs="B Nazanin"/>
                <w:noProof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>الف) نوع هر یک از حجم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softHyphen/>
              <w:t>های زیر را مشخص کنید.</w:t>
            </w:r>
            <w:r w:rsidRPr="00E608F6">
              <w:rPr>
                <w:rFonts w:cs="B Nazanin"/>
                <w:noProof/>
                <w:rtl/>
              </w:rPr>
              <w:t xml:space="preserve"> </w:t>
            </w:r>
          </w:p>
          <w:p w14:paraId="34E33768" w14:textId="77777777" w:rsidR="002750BA" w:rsidRPr="00E608F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rtl/>
                <w:lang w:bidi="fa-IR"/>
              </w:rPr>
            </w:pPr>
            <w:r w:rsidRPr="00E608F6">
              <w:rPr>
                <w:rFonts w:cs="B Nazanin"/>
                <w:i/>
                <w:noProof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 w:hint="cs"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E608F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rtl/>
                <w:lang w:bidi="fa-IR"/>
              </w:rPr>
            </w:pPr>
          </w:p>
          <w:p w14:paraId="7AB515C9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i/>
                <w:noProof/>
                <w:rtl/>
                <w:lang w:bidi="fa-IR"/>
              </w:rPr>
              <w:t xml:space="preserve">ب) </w:t>
            </w:r>
            <w:r w:rsidRPr="00E608F6">
              <w:rPr>
                <w:rFonts w:cs="B Nazanin" w:hint="cs"/>
                <w:noProof/>
                <w:rtl/>
              </w:rPr>
              <w:t>شکل</w:t>
            </w:r>
            <w:r w:rsidRPr="00E608F6">
              <w:rPr>
                <w:rFonts w:cs="B Nazanin"/>
                <w:noProof/>
                <w:rtl/>
              </w:rPr>
              <w:softHyphen/>
            </w:r>
            <w:r w:rsidRPr="00E608F6">
              <w:rPr>
                <w:rFonts w:cs="B Nazanin" w:hint="cs"/>
                <w:noProof/>
                <w:rtl/>
              </w:rPr>
              <w:t>های زیر گسترده چه شکل هایی است؟</w:t>
            </w:r>
          </w:p>
          <w:p w14:paraId="1011BCDA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2750BA" w:rsidRPr="00E608F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2750BA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2750BA" w:rsidRPr="00E608F6" w:rsidRDefault="002C269A" w:rsidP="002750BA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01F049E1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54FADF" id="Group 118" o:spid="_x0000_s1026" style="position:absolute;left:0;text-align:left;margin-left:207.9pt;margin-top:8.0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E608F6"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53D351B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E608F6">
              <w:rPr>
                <w:rFonts w:cs="B Nazanin"/>
                <w:b/>
                <w:bCs/>
                <w:rtl/>
              </w:rPr>
              <w:t>د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="002750BA"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CB1DB1" w:rsidRPr="00E608F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E608F6" w:rsidRPr="00E608F6" w:rsidRDefault="00E608F6" w:rsidP="00E608F6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744EFF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E608F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E608F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30" type="#_x0000_t75" style="width:37.5pt;height:16.5pt" o:ole="">
                  <v:imagedata r:id="rId22" o:title=""/>
                </v:shape>
                <o:OLEObject Type="Embed" ProgID="Equation.DSMT4" ShapeID="_x0000_i1030" DrawAspect="Content" ObjectID="_1808364418" r:id="rId23"/>
              </w:object>
            </w:r>
          </w:p>
          <w:p w14:paraId="05241A99" w14:textId="5D031203" w:rsidR="00744EFF" w:rsidRPr="00E608F6" w:rsidRDefault="00744EFF" w:rsidP="001B3B1C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31" type="#_x0000_t75" style="width:55.5pt;height:60.75pt" o:ole="">
                  <v:imagedata r:id="rId24" o:title=""/>
                </v:shape>
                <o:OLEObject Type="Embed" ProgID="FXDraw.Graphic" ShapeID="_x0000_i1031" DrawAspect="Content" ObjectID="_1808364419" r:id="rId25"/>
              </w:object>
            </w:r>
          </w:p>
        </w:tc>
      </w:tr>
      <w:tr w:rsidR="00F2755D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E608F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Pr="00E608F6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E608F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F2755D" w:rsidRPr="00E608F6" w:rsidRDefault="00F2755D" w:rsidP="00F2755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4E4508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E608F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Pr="00E608F6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4E4508" w:rsidRPr="00E608F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B83EF9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E608F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Pr="00E608F6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534F7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Pr="00E608F6" w:rsidRDefault="007C7D36" w:rsidP="00534F7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E608F6">
              <w:rPr>
                <w:rFonts w:cs="B Nazanin" w:hint="cs"/>
                <w:b/>
                <w:bCs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Pr="00E608F6" w:rsidRDefault="00534F77" w:rsidP="007C7D3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منشور مقابل را محاسبه کنید.</w:t>
            </w:r>
          </w:p>
          <w:p w14:paraId="05668531" w14:textId="77777777" w:rsidR="002A7393" w:rsidRPr="00E608F6" w:rsidRDefault="002A7393" w:rsidP="002A7393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6DFFB242" w:rsidR="00534F77" w:rsidRPr="00E608F6" w:rsidRDefault="00534F77" w:rsidP="002A73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="00B86BE2"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cs="B Nazanin"/>
                <w:b/>
                <w:bCs/>
              </w:rPr>
              <w:t xml:space="preserve">  </w:t>
            </w:r>
            <w:r w:rsidR="007C7D36" w:rsidRPr="00E608F6">
              <w:rPr>
                <w:rFonts w:cs="B Nazanin"/>
                <w:b/>
                <w:bCs/>
              </w:rPr>
              <w:t xml:space="preserve">   </w:t>
            </w:r>
          </w:p>
        </w:tc>
      </w:tr>
      <w:tr w:rsidR="00534F7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Pr="00E608F6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E608F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1940A6" w:rsidRPr="00E608F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FF4C0C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FF4C0C" w:rsidRPr="00E608F6" w:rsidRDefault="00FF4C0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75C0D80C" wp14:editId="022D4757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FF4C0C" w:rsidRPr="00FF4C0C" w:rsidRDefault="00FF4C0C" w:rsidP="00FF4C0C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E608F6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0F56F8" w:rsidRPr="00E608F6" w14:paraId="782713D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80EBC66" w14:textId="77777777" w:rsidR="000F56F8" w:rsidRPr="00F6410A" w:rsidRDefault="000F56F8" w:rsidP="000F56F8">
            <w:pPr>
              <w:jc w:val="right"/>
              <w:rPr>
                <w:rFonts w:cs="0 Nazanin Bold"/>
                <w:noProof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حاصل </w:t>
            </w:r>
            <w:r w:rsidRPr="00F6410A">
              <w:rPr>
                <w:rFonts w:cs="0 Nazanin Bold"/>
                <w:noProof/>
                <w:position w:val="-6"/>
              </w:rPr>
              <w:object w:dxaOrig="300" w:dyaOrig="380" w14:anchorId="0788C722">
                <v:shape id="_x0000_i1032" type="#_x0000_t75" style="width:15.75pt;height:18pt" o:ole="">
                  <v:imagedata r:id="rId29" o:title=""/>
                </v:shape>
                <o:OLEObject Type="Embed" ProgID="Equation.DSMT4" ShapeID="_x0000_i1032" DrawAspect="Content" ObjectID="_1808364420" r:id="rId30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کدام گزینه است؟</w:t>
            </w:r>
          </w:p>
          <w:p w14:paraId="53B8EB48" w14:textId="585E6CA5" w:rsidR="000F56F8" w:rsidRPr="00F6410A" w:rsidRDefault="000F56F8" w:rsidP="000F56F8">
            <w:pPr>
              <w:jc w:val="right"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     </w:t>
            </w:r>
            <w:r w:rsidRPr="00F6410A">
              <w:rPr>
                <w:rFonts w:cs="0 Nazanin Bold" w:hint="cs"/>
                <w:rtl/>
              </w:rPr>
              <w:t>1)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254C2358">
                <v:shape id="_x0000_i1033" type="#_x0000_t75" style="width:9.75pt;height:13.5pt" o:ole="">
                  <v:imagedata r:id="rId31" o:title=""/>
                </v:shape>
                <o:OLEObject Type="Embed" ProgID="Equation.DSMT4" ShapeID="_x0000_i1033" DrawAspect="Content" ObjectID="_1808364421" r:id="rId32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 </w:t>
            </w:r>
            <w:r w:rsidRPr="00F6410A">
              <w:rPr>
                <w:rFonts w:cs="0 Nazanin Bold" w:hint="cs"/>
                <w:rtl/>
              </w:rPr>
              <w:t xml:space="preserve">2)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74F49F16">
                <v:shape id="_x0000_i1034" type="#_x0000_t75" style="width:9.75pt;height:13.5pt" o:ole="">
                  <v:imagedata r:id="rId33" o:title=""/>
                </v:shape>
                <o:OLEObject Type="Embed" ProgID="Equation.DSMT4" ShapeID="_x0000_i1034" DrawAspect="Content" ObjectID="_1808364422" r:id="rId34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</w:t>
            </w:r>
            <w:r w:rsidRPr="00F6410A">
              <w:rPr>
                <w:rFonts w:cs="0 Nazanin Bold" w:hint="cs"/>
                <w:rtl/>
              </w:rPr>
              <w:t xml:space="preserve">3) 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7881111">
                <v:shape id="_x0000_i1035" type="#_x0000_t75" style="width:10.5pt;height:13.5pt" o:ole="">
                  <v:imagedata r:id="rId35" o:title=""/>
                </v:shape>
                <o:OLEObject Type="Embed" ProgID="Equation.DSMT4" ShapeID="_x0000_i1035" DrawAspect="Content" ObjectID="_1808364423" r:id="rId36"/>
              </w:objec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</w:t>
            </w:r>
            <w:r w:rsidRPr="00F6410A">
              <w:rPr>
                <w:rFonts w:cs="0 Nazanin Bold" w:hint="cs"/>
                <w:rtl/>
              </w:rPr>
              <w:t xml:space="preserve">4) </w:t>
            </w:r>
            <w:r w:rsidRPr="00F6410A">
              <w:rPr>
                <w:rFonts w:cs="0 Nazanin Bold" w:hint="cs"/>
                <w:noProof/>
                <w:rtl/>
              </w:rPr>
              <w:t xml:space="preserve"> 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A039F9A">
                <v:shape id="_x0000_i1036" type="#_x0000_t75" style="width:10.5pt;height:13.5pt" o:ole="">
                  <v:imagedata r:id="rId37" o:title=""/>
                </v:shape>
                <o:OLEObject Type="Embed" ProgID="Equation.DSMT4" ShapeID="_x0000_i1036" DrawAspect="Content" ObjectID="_1808364424" r:id="rId38"/>
              </w:object>
            </w:r>
          </w:p>
        </w:tc>
      </w:tr>
      <w:tr w:rsidR="0096248F" w:rsidRPr="00E608F6" w14:paraId="120F9BB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E39177" w14:textId="609FC3FC" w:rsidR="0096248F" w:rsidRDefault="0096248F" w:rsidP="0096248F">
            <w:pPr>
              <w:tabs>
                <w:tab w:val="left" w:pos="7582"/>
              </w:tabs>
              <w:jc w:val="right"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د)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2353"/>
              <w:gridCol w:w="2353"/>
              <w:gridCol w:w="2354"/>
              <w:gridCol w:w="2354"/>
            </w:tblGrid>
            <w:tr w:rsidR="00F9576B" w:rsidRPr="00D81B7C" w14:paraId="72210A3F" w14:textId="77777777" w:rsidTr="00565DC8">
              <w:tc>
                <w:tcPr>
                  <w:tcW w:w="2353" w:type="dxa"/>
                  <w:vAlign w:val="center"/>
                </w:tcPr>
                <w:p w14:paraId="112DA34B" w14:textId="0475ECB3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9576B">
                    <w:rPr>
                      <w:b/>
                      <w:bCs/>
                      <w:noProof/>
                      <w:position w:val="-14"/>
                      <w:sz w:val="28"/>
                      <w:szCs w:val="28"/>
                    </w:rPr>
                    <w:object w:dxaOrig="2120" w:dyaOrig="540" w14:anchorId="524FB0CB">
                      <v:shape id="_x0000_i1129" type="#_x0000_t75" style="width:99pt;height:26.25pt" o:ole="">
                        <v:imagedata r:id="rId39" o:title=""/>
                      </v:shape>
                      <o:OLEObject Type="Embed" ProgID="Equation.DSMT4" ShapeID="_x0000_i1129" DrawAspect="Content" ObjectID="_1808364425" r:id="rId40"/>
                    </w:object>
                  </w:r>
                </w:p>
              </w:tc>
              <w:tc>
                <w:tcPr>
                  <w:tcW w:w="2353" w:type="dxa"/>
                  <w:vAlign w:val="center"/>
                </w:tcPr>
                <w:p w14:paraId="1EDE3390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D81B7C">
                    <w:rPr>
                      <w:b/>
                      <w:bCs/>
                      <w:noProof/>
                      <w:position w:val="-8"/>
                      <w:sz w:val="28"/>
                      <w:szCs w:val="28"/>
                    </w:rPr>
                    <w:object w:dxaOrig="1600" w:dyaOrig="520" w14:anchorId="563E39EE">
                      <v:shape id="_x0000_i1128" type="#_x0000_t75" style="width:77.25pt;height:26.25pt" o:ole="">
                        <v:imagedata r:id="rId41" o:title=""/>
                      </v:shape>
                      <o:OLEObject Type="Embed" ProgID="Equation.DSMT4" ShapeID="_x0000_i1128" DrawAspect="Content" ObjectID="_1808364426" r:id="rId42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4D6CE172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b/>
                      <w:bCs/>
                      <w:noProof/>
                      <w:position w:val="-6"/>
                      <w:sz w:val="28"/>
                      <w:szCs w:val="28"/>
                    </w:rPr>
                    <w:object w:dxaOrig="1120" w:dyaOrig="440" w14:anchorId="2C4145AA">
                      <v:shape id="_x0000_i1127" type="#_x0000_t75" style="width:59.25pt;height:23.25pt" o:ole="">
                        <v:imagedata r:id="rId43" o:title=""/>
                      </v:shape>
                      <o:OLEObject Type="Embed" ProgID="Equation.DSMT4" ShapeID="_x0000_i1127" DrawAspect="Content" ObjectID="_1808364427" r:id="rId44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6511ACDA" w14:textId="65C3F509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b/>
                      <w:bCs/>
                      <w:noProof/>
                      <w:position w:val="-8"/>
                      <w:sz w:val="28"/>
                      <w:szCs w:val="28"/>
                    </w:rPr>
                    <w:object w:dxaOrig="1080" w:dyaOrig="520" w14:anchorId="5F1A5B4E">
                      <v:shape id="_x0000_i1131" type="#_x0000_t75" style="width:54.75pt;height:27.75pt" o:ole="">
                        <v:imagedata r:id="rId45" o:title=""/>
                      </v:shape>
                      <o:OLEObject Type="Embed" ProgID="Equation.DSMT4" ShapeID="_x0000_i1131" DrawAspect="Content" ObjectID="_1808364428" r:id="rId46"/>
                    </w:object>
                  </w:r>
                </w:p>
              </w:tc>
            </w:tr>
          </w:tbl>
          <w:p w14:paraId="5FA9D9A6" w14:textId="78931808" w:rsidR="0096248F" w:rsidRDefault="0096248F" w:rsidP="00F9576B">
            <w:pPr>
              <w:rPr>
                <w:rFonts w:cs="0 Nazanin Bold"/>
                <w:noProof/>
                <w:rtl/>
              </w:rPr>
            </w:pPr>
          </w:p>
        </w:tc>
      </w:tr>
      <w:tr w:rsidR="00523DD3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523DD3" w:rsidRPr="00E608F6" w:rsidRDefault="00523DD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523DD3" w:rsidRPr="00E608F6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57CEA59D" w14:textId="77777777" w:rsidR="00523DD3" w:rsidRDefault="00523DD3" w:rsidP="00523DD3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39" type="#_x0000_t75" style="width:63pt;height:16.5pt" o:ole="">
                  <v:imagedata r:id="rId47" o:title=""/>
                </v:shape>
                <o:OLEObject Type="Embed" ProgID="Equation.DSMT4" ShapeID="_x0000_i1039" DrawAspect="Content" ObjectID="_1808364429" r:id="rId48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40" type="#_x0000_t75" style="width:64.5pt;height:16.5pt" o:ole="">
                  <v:imagedata r:id="rId49" o:title=""/>
                </v:shape>
                <o:OLEObject Type="Embed" ProgID="Equation.DSMT4" ShapeID="_x0000_i1040" DrawAspect="Content" ObjectID="_1808364430" r:id="rId50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                      </w:t>
            </w:r>
          </w:p>
          <w:p w14:paraId="68DC2C51" w14:textId="5F63F36D" w:rsidR="00523DD3" w:rsidRPr="00523DD3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ب)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مجذور عدد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20" w:dyaOrig="279" w14:anchorId="62C29F3E">
                <v:shape id="_x0000_i1041" type="#_x0000_t75" style="width:21pt;height:13.5pt" o:ole="">
                  <v:imagedata r:id="rId51" o:title=""/>
                </v:shape>
                <o:OLEObject Type="Embed" ProgID="Equation.DSMT4" ShapeID="_x0000_i1041" DrawAspect="Content" ObjectID="_1808364431" r:id="rId5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و مکعب عدد 6 را بنویسید. </w:t>
            </w:r>
            <w:r w:rsidRPr="00E608F6">
              <w:rPr>
                <w:rFonts w:cs="0 Nazanin Bold" w:hint="cs"/>
                <w:rtl/>
              </w:rPr>
              <w:t xml:space="preserve">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</w:tc>
      </w:tr>
      <w:tr w:rsidR="0096248F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96248F" w:rsidRPr="00E608F6" w:rsidRDefault="0096248F" w:rsidP="0096248F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96248F" w:rsidRPr="00E608F6" w:rsidRDefault="00523DD3" w:rsidP="00523DD3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042" type="#_x0000_t75" style="width:68.25pt;height:18.75pt" o:ole="">
                  <v:imagedata r:id="rId53" o:title=""/>
                </v:shape>
                <o:OLEObject Type="Embed" ProgID="Equation.DSMT4" ShapeID="_x0000_i1042" DrawAspect="Content" ObjectID="_1808364432" r:id="rId54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43" type="#_x0000_t75" style="width:1in;height:26.25pt" o:ole="">
                  <v:imagedata r:id="rId55" o:title=""/>
                </v:shape>
                <o:OLEObject Type="Embed" ProgID="Equation.DSMT4" ShapeID="_x0000_i1043" DrawAspect="Content" ObjectID="_1808364433" r:id="rId56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44" type="#_x0000_t75" style="width:55.5pt;height:19.5pt" o:ole="">
                  <v:imagedata r:id="rId57" o:title=""/>
                </v:shape>
                <o:OLEObject Type="Embed" ProgID="Equation.DSMT4" ShapeID="_x0000_i1044" DrawAspect="Content" ObjectID="_1808364434" r:id="rId58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45" type="#_x0000_t75" style="width:49.5pt;height:22.5pt" o:ole="">
                  <v:imagedata r:id="rId59" o:title=""/>
                </v:shape>
                <o:OLEObject Type="Embed" ProgID="Equation.DSMT4" ShapeID="_x0000_i1045" DrawAspect="Content" ObjectID="_1808364435" r:id="rId60"/>
              </w:object>
            </w:r>
          </w:p>
        </w:tc>
      </w:tr>
      <w:tr w:rsidR="00667DF9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8E2947" w:rsidRDefault="00667DF9" w:rsidP="00667DF9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46" type="#_x0000_t75" style="width:89.25pt;height:16.5pt" o:ole="">
                  <v:imagedata r:id="rId61" o:title=""/>
                </v:shape>
                <o:OLEObject Type="Embed" ProgID="Equation.DSMT4" ShapeID="_x0000_i1046" DrawAspect="Content" ObjectID="_1808364436" r:id="rId62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667DF9" w:rsidRPr="00E608F6" w:rsidRDefault="00667DF9" w:rsidP="00667DF9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="006E6B9D" w:rsidRPr="00E608F6">
              <w:rPr>
                <w:rFonts w:cs="B Nazanin"/>
                <w:position w:val="-10"/>
              </w:rPr>
              <w:object w:dxaOrig="1400" w:dyaOrig="460" w14:anchorId="6B61388D">
                <v:shape id="_x0000_i1047" type="#_x0000_t75" style="width:70.5pt;height:21.75pt" o:ole="">
                  <v:imagedata r:id="rId63" o:title=""/>
                </v:shape>
                <o:OLEObject Type="Embed" ProgID="Equation.DSMT4" ShapeID="_x0000_i1047" DrawAspect="Content" ObjectID="_1808364437" r:id="rId64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6E6B9D" w:rsidRPr="00E608F6" w:rsidRDefault="006E6B9D" w:rsidP="00667DF9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4571E2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4571E2" w:rsidRPr="00E608F6" w:rsidRDefault="00457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4571E2" w:rsidRDefault="004571E2" w:rsidP="004571E2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4571E2" w:rsidRPr="00E608F6" w:rsidRDefault="004571E2" w:rsidP="004571E2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0F56F8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0F56F8" w:rsidRPr="00E608F6" w:rsidRDefault="000F56F8" w:rsidP="000F56F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0F56F8" w:rsidRPr="00E608F6" w:rsidRDefault="000F56F8" w:rsidP="000F56F8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0F56F8" w:rsidRPr="00E608F6" w:rsidRDefault="000F56F8" w:rsidP="000F56F8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48" type="#_x0000_t75" style="width:9pt;height:12.75pt" o:ole="">
                  <v:imagedata r:id="rId65" o:title=""/>
                </v:shape>
                <o:OLEObject Type="Embed" ProgID="Equation.DSMT4" ShapeID="_x0000_i1048" DrawAspect="Content" ObjectID="_1808364438" r:id="rId6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49" type="#_x0000_t75" style="width:16.5pt;height:12.75pt" o:ole="">
                  <v:imagedata r:id="rId67" o:title=""/>
                </v:shape>
                <o:OLEObject Type="Embed" ProgID="Equation.DSMT4" ShapeID="_x0000_i1049" DrawAspect="Content" ObjectID="_1808364439" r:id="rId6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982612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E608F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E608F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="00982612" w:rsidRPr="00E608F6">
              <w:rPr>
                <w:rFonts w:cs="B Nazanin" w:hint="cs"/>
                <w:b/>
                <w:bCs/>
                <w:rtl/>
              </w:rPr>
              <w:t xml:space="preserve"> جذر</w:t>
            </w:r>
            <w:r w:rsidR="009D4D0A" w:rsidRPr="00E608F6">
              <w:rPr>
                <w:rFonts w:cs="B Nazanin" w:hint="cs"/>
                <w:b/>
                <w:bCs/>
                <w:rtl/>
              </w:rPr>
              <w:t xml:space="preserve">های </w:t>
            </w:r>
            <w:r w:rsidR="00982612" w:rsidRPr="00E608F6">
              <w:rPr>
                <w:rFonts w:cs="B Nazanin" w:hint="cs"/>
                <w:b/>
                <w:bCs/>
                <w:rtl/>
              </w:rPr>
              <w:t>زیر را حساب کنید.</w:t>
            </w:r>
          </w:p>
          <w:p w14:paraId="6A9B4EFD" w14:textId="160A716B" w:rsidR="00982612" w:rsidRPr="00E608F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50" type="#_x0000_t75" style="width:39.75pt;height:18pt" o:ole="">
                  <v:imagedata r:id="rId69" o:title=""/>
                </v:shape>
                <o:OLEObject Type="Embed" ProgID="Equation.DSMT4" ShapeID="_x0000_i1050" DrawAspect="Content" ObjectID="_1808364440" r:id="rId7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</w:t>
            </w:r>
            <w:r w:rsidR="008D0CE9" w:rsidRPr="00E608F6">
              <w:rPr>
                <w:rFonts w:cs="B Nazanin" w:hint="cs"/>
                <w:b/>
                <w:bCs/>
                <w:rtl/>
              </w:rPr>
              <w:t xml:space="preserve">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51" type="#_x0000_t75" style="width:36.75pt;height:34.5pt" o:ole="">
                  <v:imagedata r:id="rId71" o:title=""/>
                </v:shape>
                <o:OLEObject Type="Embed" ProgID="Equation.DSMT4" ShapeID="_x0000_i1051" DrawAspect="Content" ObjectID="_1808364441" r:id="rId72"/>
              </w:object>
            </w:r>
          </w:p>
          <w:p w14:paraId="47BD1DF0" w14:textId="1593CF12" w:rsidR="002E586A" w:rsidRPr="00E608F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>ب</w:t>
            </w:r>
            <w:r w:rsidR="002E586A" w:rsidRPr="00E608F6">
              <w:rPr>
                <w:rFonts w:cs="B Nazanin" w:hint="cs"/>
                <w:bCs/>
                <w:rtl/>
              </w:rPr>
              <w:t xml:space="preserve">) </w: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052" type="#_x0000_t75" style="width:24.75pt;height:18pt" o:ole="">
                  <v:imagedata r:id="rId73" o:title=""/>
                </v:shape>
                <o:OLEObject Type="Embed" ProgID="Equation.DSMT4" ShapeID="_x0000_i1052" DrawAspect="Content" ObjectID="_1808364442" r:id="rId74"/>
              </w:objec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053" type="#_x0000_t75" style="width:57pt;height:18pt" o:ole="">
                  <v:imagedata r:id="rId75" o:title=""/>
                </v:shape>
                <o:OLEObject Type="Embed" ProgID="Equation.DSMT4" ShapeID="_x0000_i1053" DrawAspect="Content" ObjectID="_1808364443" r:id="rId76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E608F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E608F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E608F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3F3F06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E608F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3F3F06" w:rsidRPr="00E608F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="008C2A06"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67" type="#_x0000_t75" style="width:40.5pt;height:19.5pt" o:ole="">
                  <v:imagedata r:id="rId77" o:title=""/>
                </v:shape>
                <o:OLEObject Type="Embed" ProgID="Equation.DSMT4" ShapeID="_x0000_i1067" DrawAspect="Content" ObjectID="_1808364444" r:id="rId78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3F3F06" w:rsidRPr="00E608F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E608F6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930235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BE15A6" w:rsidRDefault="002A7393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930235" w:rsidRPr="00BE15A6" w:rsidRDefault="00BE15A6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6BAAE9CA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0F7A7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11.15pt;margin-top:17.75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20288B07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B0A18F" id="Straight Arrow Connector 13" o:spid="_x0000_s1026" type="#_x0000_t32" style="position:absolute;left:0;text-align:left;margin-left:286.9pt;margin-top:19.25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930235" w:rsidRPr="00E608F6" w:rsidRDefault="00BE15A6" w:rsidP="00930235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294EC0BB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397D" id="Straight Arrow Connector 12" o:spid="_x0000_s1026" type="#_x0000_t32" style="position:absolute;left:0;text-align:left;margin-left:450.4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E2A129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C7304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930235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55" type="#_x0000_t75" style="width:21pt;height:36.75pt" o:ole="">
                  <v:imagedata r:id="rId79" o:title=""/>
                </v:shape>
                <o:OLEObject Type="Embed" ProgID="Equation.DSMT4" ShapeID="_x0000_i1055" DrawAspect="Content" ObjectID="_1808364445" r:id="rId80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E608F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="00534F77" w:rsidRPr="00E608F6">
              <w:rPr>
                <w:rFonts w:cs="0 Nazanin Bold" w:hint="cs"/>
                <w:rtl/>
              </w:rPr>
              <w:t xml:space="preserve">) قرینه بردار </w:t>
            </w:r>
            <w:r w:rsidR="00534F77"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56" type="#_x0000_t75" style="width:26.25pt;height:35.25pt" o:ole="">
                  <v:imagedata r:id="rId81" o:title=""/>
                </v:shape>
                <o:OLEObject Type="Embed" ProgID="Equation.DSMT4" ShapeID="_x0000_i1056" DrawAspect="Content" ObjectID="_1808364446" r:id="rId82"/>
              </w:object>
            </w:r>
            <w:r w:rsidR="00534F77" w:rsidRPr="00E608F6">
              <w:rPr>
                <w:rFonts w:cs="0 Nazanin Bold"/>
                <w:rtl/>
              </w:rPr>
              <w:t xml:space="preserve"> </w:t>
            </w:r>
            <w:r w:rsidR="00534F77"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667DF9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E608F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667DF9" w:rsidRPr="00E608F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57" type="#_x0000_t75" style="width:83.25pt;height:36.75pt" o:ole="">
                  <v:imagedata r:id="rId83" o:title=""/>
                </v:shape>
                <o:OLEObject Type="Embed" ProgID="Equation.DSMT4" ShapeID="_x0000_i1057" DrawAspect="Content" ObjectID="_1808364447" r:id="rId8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58" type="#_x0000_t75" style="width:92.25pt;height:36.75pt" o:ole="">
                  <v:imagedata r:id="rId85" o:title=""/>
                </v:shape>
                <o:OLEObject Type="Embed" ProgID="Equation.DSMT4" ShapeID="_x0000_i1058" DrawAspect="Content" ObjectID="_1808364448" r:id="rId86"/>
              </w:object>
            </w:r>
          </w:p>
        </w:tc>
      </w:tr>
      <w:tr w:rsidR="00B46562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E608F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4CF66FA4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826F1" id="Straight Arrow Connector 43" o:spid="_x0000_s1026" type="#_x0000_t32" style="position:absolute;left:0;text-align:left;margin-left:88.25pt;margin-top:17.05pt;width:0;height:12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E608F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bookmarkStart w:id="0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bookmarkEnd w:id="0"/>
          </w:tbl>
          <w:p w14:paraId="0B537862" w14:textId="77777777" w:rsidR="00B46562" w:rsidRPr="00E608F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E608F6" w:rsidRDefault="0081337B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B46562" w:rsidRPr="00E608F6" w:rsidRDefault="0081337B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E608F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E608F6" w:rsidRDefault="003D3047" w:rsidP="003D304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E608F6" w:rsidRDefault="003D3047" w:rsidP="003D3047">
            <w:pPr>
              <w:rPr>
                <w:rFonts w:cs="0 Nazanin Bold"/>
              </w:rPr>
            </w:pPr>
          </w:p>
          <w:p w14:paraId="07701D58" w14:textId="6D70F0FA" w:rsidR="003D3047" w:rsidRPr="00E608F6" w:rsidRDefault="003B25D5" w:rsidP="00B46562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344897B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60" type="#_x0000_t75" style="width:165pt;height:172.5pt" o:ole="">
                                          <v:imagedata r:id="rId87" o:title=""/>
                                        </v:shape>
                                        <o:OLEObject Type="Embed" ProgID="FXDraw.Graphic" ShapeID="_x0000_i1060" DrawAspect="Content" ObjectID="_1808364454" r:id="rId88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34.65pt;width:179.85pt;height:180.25pt;z-index:251736064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">
                      <v:shape id="Text Box 1" o:spid="_x0000_s1041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060" type="#_x0000_t75" style="width:165pt;height:172.5pt" o:ole="">
                                    <v:imagedata r:id="rId87" o:title=""/>
                                  </v:shape>
                                  <o:OLEObject Type="Embed" ProgID="FXDraw.Graphic" ShapeID="_x0000_i1060" DrawAspect="Content" ObjectID="_1808364454" r:id="rId89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DE312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E608F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061" type="#_x0000_t75" style="width:20.25pt;height:17.25pt" o:ole="">
                  <v:imagedata r:id="rId90" o:title=""/>
                </v:shape>
                <o:OLEObject Type="Embed" ProgID="Equation.DSMT4" ShapeID="_x0000_i1061" DrawAspect="Content" ObjectID="_1808364449" r:id="rId91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062" type="#_x0000_t75" style="width:115.5pt;height:36.75pt" o:ole="">
                  <v:imagedata r:id="rId92" o:title=""/>
                </v:shape>
                <o:OLEObject Type="Embed" ProgID="Equation.DSMT4" ShapeID="_x0000_i1062" DrawAspect="Content" ObjectID="_1808364450" r:id="rId93"/>
              </w:object>
            </w:r>
          </w:p>
          <w:p w14:paraId="68A318F5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DE3127" w:rsidRPr="00E608F6" w:rsidRDefault="00DE3127" w:rsidP="003D1E66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063" type="#_x0000_t75" style="width:27pt;height:13.5pt" o:ole="">
                  <v:imagedata r:id="rId94" o:title=""/>
                </v:shape>
                <o:OLEObject Type="Embed" ProgID="Equation.DSMT4" ShapeID="_x0000_i1063" DrawAspect="Content" ObjectID="_1808364451" r:id="rId95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064" type="#_x0000_t75" style="width:20.25pt;height:17.25pt" o:ole="">
                  <v:imagedata r:id="rId96" o:title=""/>
                </v:shape>
                <o:OLEObject Type="Embed" ProgID="Equation.DSMT4" ShapeID="_x0000_i1064" DrawAspect="Content" ObjectID="_1808364452" r:id="rId97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DE3127" w:rsidRPr="00E608F6" w:rsidRDefault="00DE3127" w:rsidP="003D304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DE3127" w:rsidRDefault="00DE3127" w:rsidP="00DE312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E608F6" w:rsidRPr="00E608F6" w:rsidRDefault="00E608F6" w:rsidP="00E608F6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2B2AEF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2B2AEF" w:rsidRPr="002B2AEF" w:rsidRDefault="002B2AEF" w:rsidP="002B2AEF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730D54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730D54" w:rsidRPr="00730D54" w:rsidRDefault="00730D54" w:rsidP="001C6E75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730D54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730D54" w:rsidRPr="002D6C8F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730D54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730D54" w:rsidRPr="00E608F6" w:rsidRDefault="00730D54" w:rsidP="00730D54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730D54" w:rsidRPr="00730D54" w:rsidRDefault="00730D54" w:rsidP="00730D54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میله ای                 2) دایره ای                 3) تص</w:t>
            </w:r>
            <w:bookmarkStart w:id="1" w:name="_GoBack"/>
            <w:bookmarkEnd w:id="1"/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A17DFD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E608F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Pr="00E608F6" w:rsidRDefault="00824356" w:rsidP="0082435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6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</w:t>
            </w:r>
            <w:r w:rsidR="000362C7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بیشتر از 6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</w:t>
            </w:r>
          </w:p>
          <w:p w14:paraId="69BA0AC3" w14:textId="77777777" w:rsidR="00EF72CE" w:rsidRDefault="00824356" w:rsidP="00EF72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زوج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کوچکتر از 7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             </w:t>
            </w:r>
          </w:p>
          <w:p w14:paraId="11614DC5" w14:textId="50C67D19" w:rsidR="00A17DFD" w:rsidRPr="00E608F6" w:rsidRDefault="00824356" w:rsidP="00EF72C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="00A17DFD"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AD7251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AD7251" w:rsidRPr="00E608F6" w:rsidRDefault="00AD7251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FF4C0C" w:rsidRDefault="00EE3ADF" w:rsidP="00FF4C0C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AD7251" w:rsidRPr="00730D54" w:rsidRDefault="00EE3ADF" w:rsidP="00730D54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065" type="#_x0000_t75" style="width:11.25pt;height:32.25pt" o:ole="">
                  <v:imagedata r:id="rId98" o:title=""/>
                </v:shape>
                <o:OLEObject Type="Embed" ProgID="Equation.DSMT4" ShapeID="_x0000_i1065" DrawAspect="Content" ObjectID="_1808364453" r:id="rId99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 w:rsidR="00730D54"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 w:rsidR="00F67EA7"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4929F3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E608F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نمودار </w:t>
            </w:r>
            <w:r w:rsidRPr="00E608F6">
              <w:rPr>
                <w:rFonts w:cs="B Nazanin" w:hint="cs"/>
                <w:b/>
                <w:bCs/>
                <w:rtl/>
              </w:rPr>
              <w:t>خط شکسته</w:t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E608F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E608F6" w:rsidRDefault="004929F3" w:rsidP="00ED66AC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4929F3" w:rsidRPr="00E608F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3129FD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E608F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E608F6" w:rsidRDefault="003129FD" w:rsidP="003129FD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35E45AC1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3129FD" w:rsidRPr="00E608F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 w:rsidR="003B25D5"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FC0D33" w:rsidRPr="00E608F6" w:rsidRDefault="00FC0D33" w:rsidP="00FC0D33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03"/>
      <w:headerReference w:type="default" r:id="rId104"/>
      <w:footerReference w:type="default" r:id="rId105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E7C2DE" w14:textId="77777777" w:rsidR="0081337B" w:rsidRDefault="0081337B" w:rsidP="001B4C7C">
      <w:r>
        <w:separator/>
      </w:r>
    </w:p>
  </w:endnote>
  <w:endnote w:type="continuationSeparator" w:id="0">
    <w:p w14:paraId="304EFC08" w14:textId="77777777" w:rsidR="0081337B" w:rsidRDefault="0081337B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5A1312EC-F095-462F-87D2-5512B0EF2A3E}"/>
    <w:embedBold r:id="rId2" w:fontKey="{83037146-BBD0-4FF4-BB62-FC363474067D}"/>
    <w:embedBoldItalic r:id="rId3" w:fontKey="{E43CB7F3-B13F-4AA8-B531-2A6DD5EEADD8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19658225-EA28-4238-B049-D4DBC2E222C6}"/>
    <w:embedBold r:id="rId5" w:fontKey="{7760C268-26FA-44F0-B067-B842430474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7CB90B3-1D1A-42A4-939C-882B4BEDBEE4}"/>
    <w:embedBold r:id="rId7" w:fontKey="{32E46E9B-0C65-4134-9FF5-17CC47E954C5}"/>
    <w:embedItalic r:id="rId8" w:fontKey="{3673D39D-31B7-48EF-9CDD-70EFBAF3A195}"/>
    <w:embedBoldItalic r:id="rId9" w:fontKey="{E2A23D38-A791-4569-8C48-417410F3617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D520AF42-6C13-4653-80BF-FEB8BF8646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AA64EEC-D7C1-468C-A39F-EB9EDB7A0C25}"/>
    <w:embedItalic r:id="rId12" w:fontKey="{11C6AFEB-A4EF-45FC-8713-9097F07B909A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DB42A7A3-267B-4E31-9EDB-3DD0C4E8CE6D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98909397-6930-4AB9-8AA1-4D1655265DD3}"/>
    <w:embedBold r:id="rId15" w:fontKey="{2FCAD85E-42ED-4D8E-AC03-EA1986138A6D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698AD84D-D7B6-4CC1-8DF9-AB625050D2FC}"/>
    <w:embedBold r:id="rId17" w:fontKey="{B007ACE1-731A-4740-91AA-C6EE089A2C82}"/>
    <w:embedBoldItalic r:id="rId18" w:fontKey="{16566DA5-ACF5-40AE-95A0-EBA56E6BCB6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9" w:fontKey="{54967736-EED4-4ECB-B862-68FB766CDADC}"/>
    <w:embedBoldItalic r:id="rId20" w:fontKey="{972F4CE4-01B0-45D9-A540-FE6154052649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7CFE2B" w14:textId="77777777" w:rsidR="0081337B" w:rsidRDefault="0081337B" w:rsidP="001B4C7C">
      <w:r>
        <w:separator/>
      </w:r>
    </w:p>
  </w:footnote>
  <w:footnote w:type="continuationSeparator" w:id="0">
    <w:p w14:paraId="5D2601F9" w14:textId="77777777" w:rsidR="0081337B" w:rsidRDefault="0081337B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A1BB7"/>
    <w:rsid w:val="003A3A7A"/>
    <w:rsid w:val="003B1476"/>
    <w:rsid w:val="003B25D5"/>
    <w:rsid w:val="003B3198"/>
    <w:rsid w:val="003B60F9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6E75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3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oleObject" Target="embeddings/oleObject38.bin"/><Relationship Id="rId16" Type="http://schemas.openxmlformats.org/officeDocument/2006/relationships/image" Target="media/image5.wmf"/><Relationship Id="rId107" Type="http://schemas.openxmlformats.org/officeDocument/2006/relationships/theme" Target="theme/theme1.xml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9.bin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microsoft.com/office/2007/relationships/hdphoto" Target="media/hdphoto2.wdp"/><Relationship Id="rId5" Type="http://schemas.openxmlformats.org/officeDocument/2006/relationships/webSettings" Target="webSettings.xml"/><Relationship Id="rId90" Type="http://schemas.openxmlformats.org/officeDocument/2006/relationships/image" Target="media/image44.wmf"/><Relationship Id="rId95" Type="http://schemas.openxmlformats.org/officeDocument/2006/relationships/oleObject" Target="embeddings/oleObject41.bin"/><Relationship Id="rId22" Type="http://schemas.openxmlformats.org/officeDocument/2006/relationships/image" Target="media/image10.wmf"/><Relationship Id="rId27" Type="http://schemas.openxmlformats.org/officeDocument/2006/relationships/image" Target="media/image13.png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2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9.wmf"/><Relationship Id="rId103" Type="http://schemas.openxmlformats.org/officeDocument/2006/relationships/header" Target="header1.xml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7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microsoft.com/office/2007/relationships/hdphoto" Target="media/hdphoto1.wdp"/><Relationship Id="rId36" Type="http://schemas.openxmlformats.org/officeDocument/2006/relationships/oleObject" Target="embeddings/oleObject11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6" Type="http://schemas.openxmlformats.org/officeDocument/2006/relationships/fontTable" Target="fontTable.xml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6.bin"/><Relationship Id="rId94" Type="http://schemas.openxmlformats.org/officeDocument/2006/relationships/image" Target="media/image46.wmf"/><Relationship Id="rId99" Type="http://schemas.openxmlformats.org/officeDocument/2006/relationships/oleObject" Target="embeddings/oleObject43.bin"/><Relationship Id="rId101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9.wmf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oleObject" Target="embeddings/oleObject42.bin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image" Target="media/image45.wmf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3.png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30" Type="http://schemas.openxmlformats.org/officeDocument/2006/relationships/oleObject" Target="embeddings/oleObject8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image" Target="media/image49.png"/><Relationship Id="rId105" Type="http://schemas.openxmlformats.org/officeDocument/2006/relationships/footer" Target="footer1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40.bin"/><Relationship Id="rId98" Type="http://schemas.openxmlformats.org/officeDocument/2006/relationships/image" Target="media/image48.wmf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oleObject" Target="embeddings/oleObject16.bin"/><Relationship Id="rId67" Type="http://schemas.openxmlformats.org/officeDocument/2006/relationships/image" Target="media/image33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A95D11-02A9-4CCF-9623-69348E4DE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184</TotalTime>
  <Pages>4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123</cp:revision>
  <cp:lastPrinted>2025-05-08T04:20:00Z</cp:lastPrinted>
  <dcterms:created xsi:type="dcterms:W3CDTF">2024-05-28T07:39:00Z</dcterms:created>
  <dcterms:modified xsi:type="dcterms:W3CDTF">2025-05-10T03:04:00Z</dcterms:modified>
</cp:coreProperties>
</file>