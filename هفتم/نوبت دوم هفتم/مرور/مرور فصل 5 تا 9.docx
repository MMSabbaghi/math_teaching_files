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E608F6" w:rsidRPr="00E608F6" w14:paraId="16FB86C2" w14:textId="77777777" w:rsidTr="00301714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A5D57B" w14:textId="14A4C78C" w:rsidR="00E608F6" w:rsidRPr="00E608F6" w:rsidRDefault="00E608F6" w:rsidP="00E608F6">
            <w:pPr>
              <w:tabs>
                <w:tab w:val="center" w:pos="485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5</w:t>
            </w:r>
          </w:p>
        </w:tc>
      </w:tr>
      <w:tr w:rsidR="00E608F6" w:rsidRPr="00E608F6" w14:paraId="242441D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2D5B543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92913DC" w14:textId="6EB861CB" w:rsidR="00D60DDB" w:rsidRPr="00D60DDB" w:rsidRDefault="00D60DDB" w:rsidP="00D60DDB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1B97A867" w14:textId="614F1D44" w:rsidR="00E608F6" w:rsidRPr="00D60DDB" w:rsidRDefault="00D60DDB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60DDB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D60DDB" w:rsidRPr="00E608F6" w:rsidRDefault="00D60DDB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75pt;height:16.5pt" o:ole="">
                  <v:imagedata r:id="rId8" o:title=""/>
                </v:shape>
                <o:OLEObject Type="Embed" ProgID="Equation.DSMT4" ShapeID="_x0000_i1025" DrawAspect="Content" ObjectID="_1808498507" r:id="rId9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026" type="#_x0000_t75" style="width:12.75pt;height:12.75pt" o:ole="">
                  <v:imagedata r:id="rId10" o:title=""/>
                </v:shape>
                <o:OLEObject Type="Embed" ProgID="Equation.DSMT4" ShapeID="_x0000_i1026" DrawAspect="Content" ObjectID="_1808498508" r:id="rId1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027" type="#_x0000_t75" style="width:7.5pt;height:12.75pt" o:ole="">
                  <v:imagedata r:id="rId12" o:title=""/>
                </v:shape>
                <o:OLEObject Type="Embed" ProgID="Equation.DSMT4" ShapeID="_x0000_i1027" DrawAspect="Content" ObjectID="_1808498509" r:id="rId1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028" type="#_x0000_t75" style="width:9pt;height:12.75pt" o:ole="">
                  <v:imagedata r:id="rId14" o:title=""/>
                </v:shape>
                <o:OLEObject Type="Embed" ProgID="Equation.DSMT4" ShapeID="_x0000_i1028" DrawAspect="Content" ObjectID="_1808498510" r:id="rId15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029" type="#_x0000_t75" style="width:9.75pt;height:12.75pt" o:ole="">
                  <v:imagedata r:id="rId16" o:title=""/>
                </v:shape>
                <o:OLEObject Type="Embed" ProgID="Equation.DSMT4" ShapeID="_x0000_i1029" DrawAspect="Content" ObjectID="_1808498511" r:id="rId17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D60DDB" w:rsidRPr="00E608F6" w:rsidRDefault="00D60DDB" w:rsidP="00D60DDB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E608F6" w:rsidRPr="00E608F6" w14:paraId="3939D06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4929F3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77777777" w:rsidR="00E608F6" w:rsidRPr="00E608F6" w:rsidRDefault="00E608F6" w:rsidP="00E608F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 wp14:anchorId="395E418F" wp14:editId="7005DE0B">
                      <wp:simplePos x="0" y="0"/>
                      <wp:positionH relativeFrom="column">
                        <wp:posOffset>4042410</wp:posOffset>
                      </wp:positionH>
                      <wp:positionV relativeFrom="paragraph">
                        <wp:posOffset>229870</wp:posOffset>
                      </wp:positionV>
                      <wp:extent cx="386080" cy="541655"/>
                      <wp:effectExtent l="0" t="0" r="0" b="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3" name="L-Shape 3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770140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5E418F" id="Group 32" o:spid="_x0000_s1026" style="position:absolute;left:0;text-align:left;margin-left:318.3pt;margin-top:18.1pt;width:30.4pt;height:42.65pt;z-index:25173811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">
                      <v:shape id="L-Shape 33" o:spid="_x0000_s102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9" o:spid="_x0000_s102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      <v:textbox>
                          <w:txbxContent>
                            <w:p w14:paraId="54770140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30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 wp14:anchorId="2C2436B2" wp14:editId="04531752">
                      <wp:simplePos x="0" y="0"/>
                      <wp:positionH relativeFrom="column">
                        <wp:posOffset>5356860</wp:posOffset>
                      </wp:positionH>
                      <wp:positionV relativeFrom="paragraph">
                        <wp:posOffset>229870</wp:posOffset>
                      </wp:positionV>
                      <wp:extent cx="386080" cy="542083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2083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41" name="L-Shape 41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477D44E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2436B2" id="Group 40" o:spid="_x0000_s1029" style="position:absolute;left:0;text-align:left;margin-left:421.8pt;margin-top:18.1pt;width:30.4pt;height:42.7pt;z-index:251739136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">
                      <v:shape id="L-Shape 41" o:spid="_x0000_s1030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2" o:spid="_x0000_s1031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7477D44E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 استفاده از تجزیه ب م م و ک م م دو عدد 12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</w:p>
          <w:p w14:paraId="3209ACEF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12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83C1AC0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30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74DB0DFD" w14:textId="77777777" w:rsidR="00E608F6" w:rsidRPr="00E608F6" w:rsidRDefault="00E608F6" w:rsidP="00E608F6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                                       </w:t>
            </w:r>
          </w:p>
          <w:p w14:paraId="12B4A5BD" w14:textId="77777777" w:rsidR="00E608F6" w:rsidRPr="00E608F6" w:rsidRDefault="004A0667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1BE8200" w14:textId="3746FCD5" w:rsidR="004929F3" w:rsidRPr="00E608F6" w:rsidRDefault="004A0667" w:rsidP="00E608F6">
            <w:pPr>
              <w:tabs>
                <w:tab w:val="left" w:pos="5964"/>
              </w:tabs>
              <w:rPr>
                <w:rFonts w:cs="B Nazanin"/>
                <w:b/>
                <w:bCs/>
                <w:rtl/>
                <w:lang w:bidi="fa-IR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12</m:t>
                  </m:r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 xml:space="preserve"> ,</m:t>
                  </m:r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30</m:t>
                  </m:r>
                </m:e>
              </m:d>
              <m:r>
                <w:rPr>
                  <w:rFonts w:ascii="Cambria Math" w:eastAsiaTheme="minorHAnsi" w:hAnsi="Cambria Math" w:cs="B Nazanin"/>
                  <w:lang w:bidi="fa-IR"/>
                </w:rPr>
                <m:t>=</m:t>
              </m:r>
            </m:oMath>
            <w:r w:rsidR="000051E2"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6BD6399" wp14:editId="1D42DBA9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268605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7B374C" w:rsidRPr="00F02347" w:rsidRDefault="007B374C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  <w:r w:rsidR="00F02347"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2" style="position:absolute;margin-left:36.6pt;margin-top:21.15pt;width:30.4pt;height:42.65pt;z-index:25170739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IHhg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">
                      <v:shape id="L-Shape 3" o:spid="_x0000_s1033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4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7B374C" w:rsidRPr="00F02347" w:rsidRDefault="007B374C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</w:t>
                              </w:r>
                              <w:r w:rsidR="00F02347"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929F3" w:rsidRPr="00E608F6">
              <w:rPr>
                <w:rFonts w:cs="B Nazanin"/>
                <w:b/>
                <w:bCs/>
                <w:rtl/>
              </w:rPr>
              <w:tab/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          </w:t>
            </w:r>
          </w:p>
        </w:tc>
      </w:tr>
      <w:tr w:rsidR="000051E2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0051E2" w:rsidRPr="00E608F6" w:rsidRDefault="00005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269C6173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  <w:p w14:paraId="4ED370FA" w14:textId="77777777" w:rsidR="006F0B90" w:rsidRPr="00E608F6" w:rsidRDefault="006F0B90" w:rsidP="006F0B90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AE3BE3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AE3BE3" w:rsidRPr="00E608F6" w:rsidRDefault="00AE3BE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E608F6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E608F6" w:rsidRPr="00E608F6" w:rsidRDefault="00E608F6" w:rsidP="00E608F6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21890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21890" w:rsidRPr="00E608F6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21890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21890" w:rsidRPr="00E26AB6" w:rsidRDefault="00821890" w:rsidP="00821890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21890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21890" w:rsidRPr="00F6410A" w:rsidRDefault="00821890" w:rsidP="00821890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21890" w:rsidRPr="00821890" w:rsidRDefault="00821890" w:rsidP="00821890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2750BA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2750BA" w:rsidRPr="007E6FD9" w:rsidRDefault="002750BA" w:rsidP="002750BA">
            <w:pPr>
              <w:tabs>
                <w:tab w:val="left" w:pos="7808"/>
              </w:tabs>
              <w:bidi/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15584" behindDoc="0" locked="0" layoutInCell="1" allowOverlap="1" wp14:anchorId="1386C25A" wp14:editId="28F19905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14560" behindDoc="0" locked="0" layoutInCell="1" allowOverlap="1" wp14:anchorId="67D03F5E" wp14:editId="57881840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الف) نوع هر یک از حجم</w:t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softHyphen/>
              <w:t>های زیر را مشخص کنید.</w:t>
            </w:r>
            <w:r w:rsidRPr="007E6FD9">
              <w:rPr>
                <w:rFonts w:cs="B Nazanin"/>
                <w:b/>
                <w:bCs/>
                <w:noProof/>
                <w:rtl/>
              </w:rPr>
              <w:t xml:space="preserve"> </w:t>
            </w:r>
          </w:p>
          <w:p w14:paraId="34E33768" w14:textId="77777777" w:rsidR="002750BA" w:rsidRPr="007E6FD9" w:rsidRDefault="002750BA" w:rsidP="002750BA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cs="B Nazanin"/>
                <w:b/>
                <w:bCs/>
                <w:i/>
                <w:noProof/>
                <w:rtl/>
                <w:lang w:bidi="fa-IR"/>
              </w:rPr>
              <w:drawing>
                <wp:anchor distT="0" distB="0" distL="114300" distR="114300" simplePos="0" relativeHeight="251717632" behindDoc="0" locked="0" layoutInCell="1" allowOverlap="1" wp14:anchorId="39FAB1B9" wp14:editId="1B173B60">
                  <wp:simplePos x="0" y="0"/>
                  <wp:positionH relativeFrom="column">
                    <wp:posOffset>3230327</wp:posOffset>
                  </wp:positionH>
                  <wp:positionV relativeFrom="paragraph">
                    <wp:posOffset>10022</wp:posOffset>
                  </wp:positionV>
                  <wp:extent cx="546653" cy="449311"/>
                  <wp:effectExtent l="0" t="0" r="6350" b="8255"/>
                  <wp:wrapNone/>
                  <wp:docPr id="30" name="Picture 30" descr="C:\Program Files\Microsoft Office\MEDIA\CAGCAT10\j0299763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\Microsoft Office\MEDIA\CAGCAT10\j0299763.w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53" cy="449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279EA3DA" wp14:editId="654D8978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32FBD" id="Group 17" o:spid="_x0000_s1026" style="position:absolute;left:0;text-align:left;margin-left:184.7pt;margin-top:2.75pt;width:22.7pt;height:32.65pt;z-index:251716608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2750BA" w:rsidRPr="007E6FD9" w:rsidRDefault="002750BA" w:rsidP="002750BA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</w:p>
          <w:p w14:paraId="7AB515C9" w14:textId="77777777" w:rsidR="002750BA" w:rsidRPr="007E6FD9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1234E2B7" wp14:editId="6A9FB841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F6AD9B" id="Group 5" o:spid="_x0000_s1026" style="position:absolute;left:0;text-align:left;margin-left:37.6pt;margin-top:10.75pt;width:54pt;height:52.75pt;z-index:251718656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60626D53" wp14:editId="0C6C7287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A85239" id="Group 25" o:spid="_x0000_s1026" style="position:absolute;left:0;text-align:left;margin-left:209.8pt;margin-top:19.35pt;width:53.25pt;height:44.15pt;z-index:251719680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w:t xml:space="preserve">ب) </w:t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شکل</w:t>
            </w:r>
            <w:r w:rsidRPr="007E6FD9">
              <w:rPr>
                <w:rFonts w:cs="B Nazanin"/>
                <w:b/>
                <w:bCs/>
                <w:noProof/>
                <w:rtl/>
              </w:rPr>
              <w:softHyphen/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های زیر گسترده چه شکل هایی است؟</w:t>
            </w:r>
          </w:p>
          <w:p w14:paraId="1011BCDA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2750BA" w:rsidRPr="00E608F6" w:rsidRDefault="002750BA" w:rsidP="002750BA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2750BA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2750BA" w:rsidRPr="00E608F6" w:rsidRDefault="002C269A" w:rsidP="002750BA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2F4B81" wp14:editId="01F049E1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54FADF" id="Group 118" o:spid="_x0000_s1026" style="position:absolute;left:0;text-align:left;margin-left:207.9pt;margin-top:8.05pt;width:102.8pt;height:54pt;z-index:251721728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="00E608F6"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22752" behindDoc="0" locked="0" layoutInCell="1" allowOverlap="1" wp14:anchorId="386D6FAB" wp14:editId="53D351B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750BA" w:rsidRPr="00E608F6">
              <w:rPr>
                <w:rFonts w:cs="B Nazanin"/>
                <w:b/>
                <w:bCs/>
                <w:rtl/>
              </w:rPr>
              <w:t>د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="002750BA"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CB1DB1" w:rsidRPr="00E608F6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E608F6" w:rsidRPr="00E608F6" w:rsidRDefault="00E608F6" w:rsidP="00E608F6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744EFF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744EFF" w:rsidRPr="00E608F6" w:rsidRDefault="00744EF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744EFF" w:rsidRPr="00E608F6" w:rsidRDefault="00744EFF" w:rsidP="00744EFF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3C5058F0" wp14:editId="1F32E12E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5" style="position:absolute;left:0;text-align:left;margin-left:-7.95pt;margin-top:-.45pt;width:73.35pt;height:78.85pt;z-index:251712512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Cube 34" o:spid="_x0000_s1036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7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8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9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030" type="#_x0000_t75" style="width:37.5pt;height:16.5pt" o:ole="">
                  <v:imagedata r:id="rId22" o:title=""/>
                </v:shape>
                <o:OLEObject Type="Embed" ProgID="Equation.DSMT4" ShapeID="_x0000_i1030" DrawAspect="Content" ObjectID="_1808498512" r:id="rId23"/>
              </w:object>
            </w:r>
          </w:p>
          <w:p w14:paraId="05241A99" w14:textId="5D031203" w:rsidR="00744EFF" w:rsidRPr="00E608F6" w:rsidRDefault="00744EFF" w:rsidP="001B3B1C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031" type="#_x0000_t75" style="width:55.5pt;height:60.75pt" o:ole="">
                  <v:imagedata r:id="rId24" o:title=""/>
                </v:shape>
                <o:OLEObject Type="Embed" ProgID="FXDraw.Graphic" ShapeID="_x0000_i1031" DrawAspect="Content" ObjectID="_1808498513" r:id="rId25"/>
              </w:object>
            </w:r>
          </w:p>
        </w:tc>
      </w:tr>
      <w:tr w:rsidR="00F2755D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F2755D" w:rsidRPr="00E608F6" w:rsidRDefault="00F2755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CF3FA7" w:rsidRPr="00E608F6" w:rsidRDefault="00CF3FA7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6E6B9D" w:rsidRPr="00E608F6" w:rsidRDefault="006E6B9D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F2755D" w:rsidRPr="00E608F6" w:rsidRDefault="00F2755D" w:rsidP="00F2755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4E4508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4E4508" w:rsidRPr="00E608F6" w:rsidRDefault="004E450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4E4508" w:rsidRPr="00E608F6" w:rsidRDefault="004E4508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4E4508" w:rsidRPr="00E608F6" w:rsidRDefault="004E4508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B83EF9" w:rsidRPr="00E608F6" w14:paraId="62EC624B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B83EF9" w:rsidRPr="00E608F6" w:rsidRDefault="00B83E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B83EF9" w:rsidRPr="00E608F6" w:rsidRDefault="00B83EF9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534F7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539A89" w14:textId="79C91CC3" w:rsidR="007C7D36" w:rsidRPr="00E608F6" w:rsidRDefault="007C7D36" w:rsidP="00534F7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31968" behindDoc="0" locked="0" layoutInCell="1" allowOverlap="1" wp14:anchorId="342EEB86" wp14:editId="7DF57687">
                  <wp:simplePos x="0" y="0"/>
                  <wp:positionH relativeFrom="column">
                    <wp:posOffset>273685</wp:posOffset>
                  </wp:positionH>
                  <wp:positionV relativeFrom="paragraph">
                    <wp:posOffset>16510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534F77" w:rsidRPr="00E608F6">
              <w:rPr>
                <w:rFonts w:cs="B Nazanin" w:hint="cs"/>
                <w:b/>
                <w:bCs/>
                <w:rtl/>
              </w:rPr>
              <w:t>با نوشتن دستور محاسبه مساحت جانبی شکل های منشوری، مساحت جانبی</w:t>
            </w:r>
          </w:p>
          <w:p w14:paraId="79091F38" w14:textId="77777777" w:rsidR="002A7393" w:rsidRPr="00E608F6" w:rsidRDefault="00534F77" w:rsidP="007C7D3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منشور مقابل را محاسبه کنید.</w:t>
            </w:r>
          </w:p>
          <w:p w14:paraId="05668531" w14:textId="77777777" w:rsidR="002A7393" w:rsidRPr="00E608F6" w:rsidRDefault="002A7393" w:rsidP="002A7393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6DFFB242" w:rsidR="00534F77" w:rsidRPr="00E608F6" w:rsidRDefault="00534F77" w:rsidP="002A73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="00B86BE2"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cs="B Nazanin"/>
                <w:b/>
                <w:bCs/>
              </w:rPr>
              <w:t xml:space="preserve">  </w:t>
            </w:r>
            <w:r w:rsidR="007C7D36" w:rsidRPr="00E608F6">
              <w:rPr>
                <w:rFonts w:cs="B Nazanin"/>
                <w:b/>
                <w:bCs/>
              </w:rPr>
              <w:t xml:space="preserve">   </w:t>
            </w:r>
          </w:p>
        </w:tc>
      </w:tr>
      <w:tr w:rsidR="00534F7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534F77" w:rsidRPr="00E608F6" w:rsidRDefault="00534F77" w:rsidP="00534F7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2A7393" w:rsidRPr="00E608F6" w:rsidRDefault="002A7393" w:rsidP="002A7393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1940A6" w:rsidRPr="00E608F6" w:rsidRDefault="001940A6" w:rsidP="001940A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FF4C0C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FF4C0C" w:rsidRPr="00E608F6" w:rsidRDefault="00FF4C0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75C0D80C" wp14:editId="022D4757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FF4C0C" w:rsidRPr="00FF4C0C" w:rsidRDefault="00FF4C0C" w:rsidP="00FF4C0C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E608F6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0F56F8" w:rsidRPr="00E608F6" w14:paraId="782713D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80EBC66" w14:textId="77777777" w:rsidR="000F56F8" w:rsidRPr="00F6410A" w:rsidRDefault="000F56F8" w:rsidP="000F56F8">
            <w:pPr>
              <w:jc w:val="right"/>
              <w:rPr>
                <w:rFonts w:cs="0 Nazanin Bold"/>
                <w:noProof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حاصل </w:t>
            </w:r>
            <w:r w:rsidRPr="00F6410A">
              <w:rPr>
                <w:rFonts w:cs="0 Nazanin Bold"/>
                <w:noProof/>
                <w:position w:val="-6"/>
              </w:rPr>
              <w:object w:dxaOrig="300" w:dyaOrig="380" w14:anchorId="0788C722">
                <v:shape id="_x0000_i1032" type="#_x0000_t75" style="width:15.75pt;height:18pt" o:ole="">
                  <v:imagedata r:id="rId29" o:title=""/>
                </v:shape>
                <o:OLEObject Type="Embed" ProgID="Equation.DSMT4" ShapeID="_x0000_i1032" DrawAspect="Content" ObjectID="_1808498514" r:id="rId30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کدام گزینه است؟</w:t>
            </w:r>
          </w:p>
          <w:p w14:paraId="53B8EB48" w14:textId="585E6CA5" w:rsidR="000F56F8" w:rsidRPr="00F6410A" w:rsidRDefault="000F56F8" w:rsidP="000F56F8">
            <w:pPr>
              <w:jc w:val="right"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     </w:t>
            </w:r>
            <w:r w:rsidRPr="00F6410A">
              <w:rPr>
                <w:rFonts w:cs="0 Nazanin Bold" w:hint="cs"/>
                <w:rtl/>
              </w:rPr>
              <w:t>1)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254C2358">
                <v:shape id="_x0000_i1033" type="#_x0000_t75" style="width:9.75pt;height:13.5pt" o:ole="">
                  <v:imagedata r:id="rId31" o:title=""/>
                </v:shape>
                <o:OLEObject Type="Embed" ProgID="Equation.DSMT4" ShapeID="_x0000_i1033" DrawAspect="Content" ObjectID="_1808498515" r:id="rId32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 </w:t>
            </w:r>
            <w:r w:rsidRPr="00F6410A">
              <w:rPr>
                <w:rFonts w:cs="0 Nazanin Bold" w:hint="cs"/>
                <w:rtl/>
              </w:rPr>
              <w:t xml:space="preserve">2)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74F49F16">
                <v:shape id="_x0000_i1034" type="#_x0000_t75" style="width:9.75pt;height:13.5pt" o:ole="">
                  <v:imagedata r:id="rId33" o:title=""/>
                </v:shape>
                <o:OLEObject Type="Embed" ProgID="Equation.DSMT4" ShapeID="_x0000_i1034" DrawAspect="Content" ObjectID="_1808498516" r:id="rId34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</w:t>
            </w:r>
            <w:r w:rsidRPr="00F6410A">
              <w:rPr>
                <w:rFonts w:cs="0 Nazanin Bold" w:hint="cs"/>
                <w:rtl/>
              </w:rPr>
              <w:t xml:space="preserve">3) 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7881111">
                <v:shape id="_x0000_i1035" type="#_x0000_t75" style="width:10.5pt;height:13.5pt" o:ole="">
                  <v:imagedata r:id="rId35" o:title=""/>
                </v:shape>
                <o:OLEObject Type="Embed" ProgID="Equation.DSMT4" ShapeID="_x0000_i1035" DrawAspect="Content" ObjectID="_1808498517" r:id="rId36"/>
              </w:objec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</w:t>
            </w:r>
            <w:r w:rsidRPr="00F6410A">
              <w:rPr>
                <w:rFonts w:cs="0 Nazanin Bold" w:hint="cs"/>
                <w:rtl/>
              </w:rPr>
              <w:t xml:space="preserve">4) </w:t>
            </w:r>
            <w:r w:rsidRPr="00F6410A">
              <w:rPr>
                <w:rFonts w:cs="0 Nazanin Bold" w:hint="cs"/>
                <w:noProof/>
                <w:rtl/>
              </w:rPr>
              <w:t xml:space="preserve"> 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A039F9A">
                <v:shape id="_x0000_i1036" type="#_x0000_t75" style="width:10.5pt;height:13.5pt" o:ole="">
                  <v:imagedata r:id="rId37" o:title=""/>
                </v:shape>
                <o:OLEObject Type="Embed" ProgID="Equation.DSMT4" ShapeID="_x0000_i1036" DrawAspect="Content" ObjectID="_1808498518" r:id="rId38"/>
              </w:object>
            </w:r>
          </w:p>
        </w:tc>
      </w:tr>
      <w:tr w:rsidR="0096248F" w:rsidRPr="00E608F6" w14:paraId="120F9BB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bookmarkStart w:id="0" w:name="_GoBack"/>
            <w:bookmarkEnd w:id="0"/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E39177" w14:textId="58AA5B5B" w:rsidR="0096248F" w:rsidRDefault="0096248F" w:rsidP="0096248F">
            <w:pPr>
              <w:tabs>
                <w:tab w:val="left" w:pos="7582"/>
              </w:tabs>
              <w:jc w:val="right"/>
              <w:rPr>
                <w:rFonts w:cs="0 Nazanin Bold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</w:t>
            </w:r>
            <w:r w:rsidR="00661042">
              <w:rPr>
                <w:rFonts w:cs="0 Nazanin Bold" w:hint="cs"/>
                <w:rtl/>
                <w:lang w:bidi="fa-IR"/>
              </w:rPr>
              <w:t>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2353"/>
              <w:gridCol w:w="2353"/>
              <w:gridCol w:w="2354"/>
              <w:gridCol w:w="2354"/>
            </w:tblGrid>
            <w:tr w:rsidR="00F9576B" w:rsidRPr="00D81B7C" w14:paraId="72210A3F" w14:textId="77777777" w:rsidTr="00565DC8">
              <w:tc>
                <w:tcPr>
                  <w:tcW w:w="2353" w:type="dxa"/>
                  <w:vAlign w:val="center"/>
                </w:tcPr>
                <w:p w14:paraId="112DA34B" w14:textId="6F24CF9D" w:rsidR="00F9576B" w:rsidRPr="00D81B7C" w:rsidRDefault="00661042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F9576B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14"/>
                      <w:sz w:val="28"/>
                      <w:szCs w:val="28"/>
                    </w:rPr>
                    <w:object w:dxaOrig="2140" w:dyaOrig="540" w14:anchorId="524FB0CB">
                      <v:shape id="_x0000_i1037" type="#_x0000_t75" style="width:99.75pt;height:26.25pt" o:ole="">
                        <v:imagedata r:id="rId39" o:title=""/>
                      </v:shape>
                      <o:OLEObject Type="Embed" ProgID="Equation.DSMT4" ShapeID="_x0000_i1037" DrawAspect="Content" ObjectID="_1808498519" r:id="rId40"/>
                    </w:object>
                  </w:r>
                </w:p>
              </w:tc>
              <w:tc>
                <w:tcPr>
                  <w:tcW w:w="2353" w:type="dxa"/>
                  <w:vAlign w:val="center"/>
                </w:tcPr>
                <w:p w14:paraId="1EDE3390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8"/>
                      <w:sz w:val="28"/>
                      <w:szCs w:val="28"/>
                    </w:rPr>
                    <w:object w:dxaOrig="1600" w:dyaOrig="520" w14:anchorId="563E39EE">
                      <v:shape id="_x0000_i1038" type="#_x0000_t75" style="width:77.25pt;height:26.25pt" o:ole="">
                        <v:imagedata r:id="rId41" o:title=""/>
                      </v:shape>
                      <o:OLEObject Type="Embed" ProgID="Equation.DSMT4" ShapeID="_x0000_i1038" DrawAspect="Content" ObjectID="_1808498520" r:id="rId42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4D6CE172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6"/>
                      <w:sz w:val="28"/>
                      <w:szCs w:val="28"/>
                    </w:rPr>
                    <w:object w:dxaOrig="1120" w:dyaOrig="440" w14:anchorId="2C4145AA">
                      <v:shape id="_x0000_i1039" type="#_x0000_t75" style="width:59.25pt;height:23.25pt" o:ole="">
                        <v:imagedata r:id="rId43" o:title=""/>
                      </v:shape>
                      <o:OLEObject Type="Embed" ProgID="Equation.DSMT4" ShapeID="_x0000_i1039" DrawAspect="Content" ObjectID="_1808498521" r:id="rId44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6511ACDA" w14:textId="65C3F509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8"/>
                      <w:sz w:val="28"/>
                      <w:szCs w:val="28"/>
                    </w:rPr>
                    <w:object w:dxaOrig="1080" w:dyaOrig="520" w14:anchorId="5F1A5B4E">
                      <v:shape id="_x0000_i1040" type="#_x0000_t75" style="width:54.75pt;height:27.75pt" o:ole="">
                        <v:imagedata r:id="rId45" o:title=""/>
                      </v:shape>
                      <o:OLEObject Type="Embed" ProgID="Equation.DSMT4" ShapeID="_x0000_i1040" DrawAspect="Content" ObjectID="_1808498522" r:id="rId46"/>
                    </w:object>
                  </w:r>
                </w:p>
              </w:tc>
            </w:tr>
          </w:tbl>
          <w:p w14:paraId="5FA9D9A6" w14:textId="78931808" w:rsidR="0096248F" w:rsidRDefault="0096248F" w:rsidP="00F9576B">
            <w:pPr>
              <w:rPr>
                <w:rFonts w:cs="0 Nazanin Bold"/>
                <w:noProof/>
                <w:rtl/>
              </w:rPr>
            </w:pPr>
          </w:p>
        </w:tc>
      </w:tr>
      <w:tr w:rsidR="00523DD3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523DD3" w:rsidRPr="00E608F6" w:rsidRDefault="00523DD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523DD3" w:rsidRPr="00E608F6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57CEA59D" w14:textId="77777777" w:rsidR="00523DD3" w:rsidRDefault="00523DD3" w:rsidP="00523DD3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041" type="#_x0000_t75" style="width:63pt;height:16.5pt" o:ole="">
                  <v:imagedata r:id="rId47" o:title=""/>
                </v:shape>
                <o:OLEObject Type="Embed" ProgID="Equation.DSMT4" ShapeID="_x0000_i1041" DrawAspect="Content" ObjectID="_1808498523" r:id="rId48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042" type="#_x0000_t75" style="width:64.5pt;height:16.5pt" o:ole="">
                  <v:imagedata r:id="rId49" o:title=""/>
                </v:shape>
                <o:OLEObject Type="Embed" ProgID="Equation.DSMT4" ShapeID="_x0000_i1042" DrawAspect="Content" ObjectID="_1808498524" r:id="rId50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                      </w:t>
            </w:r>
          </w:p>
          <w:p w14:paraId="68DC2C51" w14:textId="5F63F36D" w:rsidR="00523DD3" w:rsidRPr="00523DD3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ب)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مجذور عدد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20" w:dyaOrig="279" w14:anchorId="62C29F3E">
                <v:shape id="_x0000_i1043" type="#_x0000_t75" style="width:21pt;height:13.5pt" o:ole="">
                  <v:imagedata r:id="rId51" o:title=""/>
                </v:shape>
                <o:OLEObject Type="Embed" ProgID="Equation.DSMT4" ShapeID="_x0000_i1043" DrawAspect="Content" ObjectID="_1808498525" r:id="rId5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و مکعب عدد 6 را بنویسید. </w:t>
            </w:r>
            <w:r w:rsidRPr="00E608F6">
              <w:rPr>
                <w:rFonts w:cs="0 Nazanin Bold" w:hint="cs"/>
                <w:rtl/>
              </w:rPr>
              <w:t xml:space="preserve">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</w:tc>
      </w:tr>
      <w:tr w:rsidR="0096248F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96248F" w:rsidRPr="00E608F6" w:rsidRDefault="0096248F" w:rsidP="0096248F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96248F" w:rsidRPr="00E608F6" w:rsidRDefault="00523DD3" w:rsidP="00523DD3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044" type="#_x0000_t75" style="width:68.25pt;height:18.75pt" o:ole="">
                  <v:imagedata r:id="rId53" o:title=""/>
                </v:shape>
                <o:OLEObject Type="Embed" ProgID="Equation.DSMT4" ShapeID="_x0000_i1044" DrawAspect="Content" ObjectID="_1808498526" r:id="rId54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045" type="#_x0000_t75" style="width:1in;height:26.25pt" o:ole="">
                  <v:imagedata r:id="rId55" o:title=""/>
                </v:shape>
                <o:OLEObject Type="Embed" ProgID="Equation.DSMT4" ShapeID="_x0000_i1045" DrawAspect="Content" ObjectID="_1808498527" r:id="rId56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046" type="#_x0000_t75" style="width:55.5pt;height:19.5pt" o:ole="">
                  <v:imagedata r:id="rId57" o:title=""/>
                </v:shape>
                <o:OLEObject Type="Embed" ProgID="Equation.DSMT4" ShapeID="_x0000_i1046" DrawAspect="Content" ObjectID="_1808498528" r:id="rId58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047" type="#_x0000_t75" style="width:49.5pt;height:22.5pt" o:ole="">
                  <v:imagedata r:id="rId59" o:title=""/>
                </v:shape>
                <o:OLEObject Type="Embed" ProgID="Equation.DSMT4" ShapeID="_x0000_i1047" DrawAspect="Content" ObjectID="_1808498529" r:id="rId60"/>
              </w:object>
            </w:r>
          </w:p>
        </w:tc>
      </w:tr>
      <w:tr w:rsidR="00667DF9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667DF9" w:rsidRPr="008E2947" w:rsidRDefault="00667DF9" w:rsidP="00667DF9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048" type="#_x0000_t75" style="width:89.25pt;height:16.5pt" o:ole="">
                  <v:imagedata r:id="rId61" o:title=""/>
                </v:shape>
                <o:OLEObject Type="Embed" ProgID="Equation.DSMT4" ShapeID="_x0000_i1048" DrawAspect="Content" ObjectID="_1808498530" r:id="rId62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667DF9" w:rsidRPr="00E608F6" w:rsidRDefault="00667DF9" w:rsidP="00667DF9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="006E6B9D" w:rsidRPr="00E608F6">
              <w:rPr>
                <w:rFonts w:cs="B Nazanin"/>
                <w:position w:val="-10"/>
              </w:rPr>
              <w:object w:dxaOrig="1400" w:dyaOrig="460" w14:anchorId="6B61388D">
                <v:shape id="_x0000_i1049" type="#_x0000_t75" style="width:70.5pt;height:21.75pt" o:ole="">
                  <v:imagedata r:id="rId63" o:title=""/>
                </v:shape>
                <o:OLEObject Type="Embed" ProgID="Equation.DSMT4" ShapeID="_x0000_i1049" DrawAspect="Content" ObjectID="_1808498531" r:id="rId64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6E6B9D" w:rsidRPr="00E608F6" w:rsidRDefault="006E6B9D" w:rsidP="00667DF9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4571E2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4571E2" w:rsidRPr="00E608F6" w:rsidRDefault="00457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4571E2" w:rsidRDefault="004571E2" w:rsidP="004571E2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4571E2" w:rsidRPr="00E608F6" w:rsidRDefault="004571E2" w:rsidP="004571E2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0F56F8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0F56F8" w:rsidRPr="00E608F6" w:rsidRDefault="000F56F8" w:rsidP="000F56F8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0F56F8" w:rsidRPr="00E608F6" w:rsidRDefault="000F56F8" w:rsidP="000F56F8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0F56F8" w:rsidRPr="00E608F6" w:rsidRDefault="000F56F8" w:rsidP="000F56F8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050" type="#_x0000_t75" style="width:9pt;height:12.75pt" o:ole="">
                  <v:imagedata r:id="rId65" o:title=""/>
                </v:shape>
                <o:OLEObject Type="Embed" ProgID="Equation.DSMT4" ShapeID="_x0000_i1050" DrawAspect="Content" ObjectID="_1808498532" r:id="rId6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051" type="#_x0000_t75" style="width:16.5pt;height:12.75pt" o:ole="">
                  <v:imagedata r:id="rId67" o:title=""/>
                </v:shape>
                <o:OLEObject Type="Embed" ProgID="Equation.DSMT4" ShapeID="_x0000_i1051" DrawAspect="Content" ObjectID="_1808498533" r:id="rId6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982612" w:rsidRPr="00E608F6" w14:paraId="7C683388" w14:textId="77777777" w:rsidTr="00301714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982612" w:rsidRPr="00E608F6" w:rsidRDefault="0098261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982612" w:rsidRPr="00E608F6" w:rsidRDefault="00CE21B0" w:rsidP="00982612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="00982612" w:rsidRPr="00E608F6">
              <w:rPr>
                <w:rFonts w:cs="B Nazanin" w:hint="cs"/>
                <w:b/>
                <w:bCs/>
                <w:rtl/>
              </w:rPr>
              <w:t xml:space="preserve"> جذر</w:t>
            </w:r>
            <w:r w:rsidR="009D4D0A" w:rsidRPr="00E608F6">
              <w:rPr>
                <w:rFonts w:cs="B Nazanin" w:hint="cs"/>
                <w:b/>
                <w:bCs/>
                <w:rtl/>
              </w:rPr>
              <w:t xml:space="preserve">های </w:t>
            </w:r>
            <w:r w:rsidR="00982612" w:rsidRPr="00E608F6">
              <w:rPr>
                <w:rFonts w:cs="B Nazanin" w:hint="cs"/>
                <w:b/>
                <w:bCs/>
                <w:rtl/>
              </w:rPr>
              <w:t>زیر را حساب کنید.</w:t>
            </w:r>
          </w:p>
          <w:p w14:paraId="6A9B4EFD" w14:textId="160A716B" w:rsidR="00982612" w:rsidRPr="00E608F6" w:rsidRDefault="00982612" w:rsidP="00982612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052" type="#_x0000_t75" style="width:39.75pt;height:18pt" o:ole="">
                  <v:imagedata r:id="rId69" o:title=""/>
                </v:shape>
                <o:OLEObject Type="Embed" ProgID="Equation.DSMT4" ShapeID="_x0000_i1052" DrawAspect="Content" ObjectID="_1808498534" r:id="rId7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</w:t>
            </w:r>
            <w:r w:rsidR="008D0CE9" w:rsidRPr="00E608F6">
              <w:rPr>
                <w:rFonts w:cs="B Nazanin" w:hint="cs"/>
                <w:b/>
                <w:bCs/>
                <w:rtl/>
              </w:rPr>
              <w:t xml:space="preserve">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053" type="#_x0000_t75" style="width:36.75pt;height:34.5pt" o:ole="">
                  <v:imagedata r:id="rId71" o:title=""/>
                </v:shape>
                <o:OLEObject Type="Embed" ProgID="Equation.DSMT4" ShapeID="_x0000_i1053" DrawAspect="Content" ObjectID="_1808498535" r:id="rId72"/>
              </w:object>
            </w:r>
          </w:p>
          <w:p w14:paraId="47BD1DF0" w14:textId="1593CF12" w:rsidR="002E586A" w:rsidRPr="00E608F6" w:rsidRDefault="00667DF9" w:rsidP="002E586A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>ب</w:t>
            </w:r>
            <w:r w:rsidR="002E586A" w:rsidRPr="00E608F6">
              <w:rPr>
                <w:rFonts w:cs="B Nazanin" w:hint="cs"/>
                <w:bCs/>
                <w:rtl/>
              </w:rPr>
              <w:t xml:space="preserve">) </w: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054" type="#_x0000_t75" style="width:24.75pt;height:18pt" o:ole="">
                  <v:imagedata r:id="rId73" o:title=""/>
                </v:shape>
                <o:OLEObject Type="Embed" ProgID="Equation.DSMT4" ShapeID="_x0000_i1054" DrawAspect="Content" ObjectID="_1808498536" r:id="rId74"/>
              </w:objec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055" type="#_x0000_t75" style="width:57pt;height:18pt" o:ole="">
                  <v:imagedata r:id="rId75" o:title=""/>
                </v:shape>
                <o:OLEObject Type="Embed" ProgID="Equation.DSMT4" ShapeID="_x0000_i1055" DrawAspect="Content" ObjectID="_1808498537" r:id="rId76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2E586A" w:rsidRPr="00E608F6" w14:paraId="6B26C876" w14:textId="77777777" w:rsidTr="000158A1">
              <w:tc>
                <w:tcPr>
                  <w:tcW w:w="1580" w:type="dxa"/>
                </w:tcPr>
                <w:p w14:paraId="3905073F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2E586A" w:rsidRPr="00E608F6" w14:paraId="0B995615" w14:textId="77777777" w:rsidTr="000158A1">
              <w:tc>
                <w:tcPr>
                  <w:tcW w:w="1580" w:type="dxa"/>
                </w:tcPr>
                <w:p w14:paraId="49E5571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3F3F06" w:rsidRPr="00E608F6" w:rsidRDefault="003F3F06" w:rsidP="003F3F06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3F3F06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3F3F06" w:rsidRPr="00E608F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3F3F06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3F3F06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FC2039C" w:rsidR="003F3F06" w:rsidRPr="00E608F6" w:rsidRDefault="003F3F06" w:rsidP="003F3F06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="008C2A06"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056" type="#_x0000_t75" style="width:40.5pt;height:19.5pt" o:ole="">
                  <v:imagedata r:id="rId77" o:title=""/>
                </v:shape>
                <o:OLEObject Type="Embed" ProgID="Equation.DSMT4" ShapeID="_x0000_i1056" DrawAspect="Content" ObjectID="_1808498538" r:id="rId78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3F3F06" w:rsidRPr="00E608F6" w:rsidRDefault="003F3F06" w:rsidP="00982612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E608F6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930235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930235" w:rsidRPr="00E608F6" w:rsidRDefault="00930235" w:rsidP="00930235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930235" w:rsidRPr="00BE15A6" w:rsidRDefault="002A7393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02120A36" wp14:editId="4CD10A8F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850EE" id="Group 6" o:spid="_x0000_s1026" style="position:absolute;left:0;text-align:left;margin-left:8.8pt;margin-top:14.35pt;width:75.05pt;height:43.5pt;z-index:251724800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930235" w:rsidRPr="00BE15A6" w:rsidRDefault="00BE15A6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05FF6FA" wp14:editId="6BAAE9CA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0F7A7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left:0;text-align:left;margin-left:211.15pt;margin-top:17.75pt;width:26.25pt;height:24.7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3D84CF9" wp14:editId="20288B07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B0A18F" id="Straight Arrow Connector 13" o:spid="_x0000_s1026" type="#_x0000_t32" style="position:absolute;left:0;text-align:left;margin-left:286.9pt;margin-top:19.25pt;width:26.25pt;height:20.2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930235" w:rsidRPr="00E608F6" w:rsidRDefault="00BE15A6" w:rsidP="00930235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B5812C1" wp14:editId="294EC0BB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397D" id="Straight Arrow Connector 12" o:spid="_x0000_s1026" type="#_x0000_t32" style="position:absolute;left:0;text-align:left;margin-left:450.4pt;margin-top:10.55pt;width:38.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9ABB89" wp14:editId="5E2A129A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C7304" id="Straight Arrow Connector 14" o:spid="_x0000_s1026" type="#_x0000_t32" style="position:absolute;left:0;text-align:left;margin-left:364.15pt;margin-top:12.05pt;width:32.25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930235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057" type="#_x0000_t75" style="width:21pt;height:36.75pt" o:ole="">
                  <v:imagedata r:id="rId79" o:title=""/>
                </v:shape>
                <o:OLEObject Type="Embed" ProgID="Equation.DSMT4" ShapeID="_x0000_i1057" DrawAspect="Content" ObjectID="_1808498539" r:id="rId80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534F77" w:rsidRPr="00E608F6" w:rsidRDefault="00D57A6C" w:rsidP="00534F7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="00534F77" w:rsidRPr="00E608F6">
              <w:rPr>
                <w:rFonts w:cs="0 Nazanin Bold" w:hint="cs"/>
                <w:rtl/>
              </w:rPr>
              <w:t xml:space="preserve">) قرینه بردار </w:t>
            </w:r>
            <w:r w:rsidR="00534F77" w:rsidRPr="00E608F6">
              <w:rPr>
                <w:rFonts w:cs="0 Nazanin Bold"/>
                <w:position w:val="-32"/>
              </w:rPr>
              <w:object w:dxaOrig="600" w:dyaOrig="780" w14:anchorId="3F674782">
                <v:shape id="_x0000_i1058" type="#_x0000_t75" style="width:26.25pt;height:35.25pt" o:ole="">
                  <v:imagedata r:id="rId81" o:title=""/>
                </v:shape>
                <o:OLEObject Type="Embed" ProgID="Equation.DSMT4" ShapeID="_x0000_i1058" DrawAspect="Content" ObjectID="_1808498540" r:id="rId82"/>
              </w:object>
            </w:r>
            <w:r w:rsidR="00534F77" w:rsidRPr="00E608F6">
              <w:rPr>
                <w:rFonts w:cs="0 Nazanin Bold"/>
                <w:rtl/>
              </w:rPr>
              <w:t xml:space="preserve"> </w:t>
            </w:r>
            <w:r w:rsidR="00534F77"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667DF9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667DF9" w:rsidRPr="00E608F6" w:rsidRDefault="00667DF9" w:rsidP="00667DF9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667DF9" w:rsidRPr="00E608F6" w:rsidRDefault="00667DF9" w:rsidP="00667DF9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059" type="#_x0000_t75" style="width:83.25pt;height:36.75pt" o:ole="">
                  <v:imagedata r:id="rId83" o:title=""/>
                </v:shape>
                <o:OLEObject Type="Embed" ProgID="Equation.DSMT4" ShapeID="_x0000_i1059" DrawAspect="Content" ObjectID="_1808498541" r:id="rId84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060" type="#_x0000_t75" style="width:92.25pt;height:36.75pt" o:ole="">
                  <v:imagedata r:id="rId85" o:title=""/>
                </v:shape>
                <o:OLEObject Type="Embed" ProgID="Equation.DSMT4" ShapeID="_x0000_i1060" DrawAspect="Content" ObjectID="_1808498542" r:id="rId86"/>
              </w:object>
            </w:r>
          </w:p>
        </w:tc>
      </w:tr>
      <w:tr w:rsidR="00B46562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B46562" w:rsidRPr="00E608F6" w:rsidRDefault="00B4656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BB5F412" wp14:editId="4CF66FA4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826F1" id="Straight Arrow Connector 43" o:spid="_x0000_s1026" type="#_x0000_t32" style="position:absolute;left:0;text-align:left;margin-left:88.25pt;margin-top:17.05pt;width:0;height:124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B46562" w:rsidRPr="00E608F6" w14:paraId="2A37D58D" w14:textId="77777777" w:rsidTr="003168D4">
              <w:tc>
                <w:tcPr>
                  <w:tcW w:w="450" w:type="dxa"/>
                </w:tcPr>
                <w:p w14:paraId="2FCFB8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bookmarkStart w:id="1" w:name="_Hlk167485330"/>
                </w:p>
              </w:tc>
              <w:tc>
                <w:tcPr>
                  <w:tcW w:w="450" w:type="dxa"/>
                </w:tcPr>
                <w:p w14:paraId="4EEFA6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6D3E019B" w14:textId="77777777" w:rsidTr="003168D4">
              <w:tc>
                <w:tcPr>
                  <w:tcW w:w="450" w:type="dxa"/>
                </w:tcPr>
                <w:p w14:paraId="3B08580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04D266D2" w14:textId="77777777" w:rsidTr="003168D4">
              <w:tc>
                <w:tcPr>
                  <w:tcW w:w="450" w:type="dxa"/>
                </w:tcPr>
                <w:p w14:paraId="7ED07E5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E1BDB18" w14:textId="77777777" w:rsidTr="003168D4">
              <w:tc>
                <w:tcPr>
                  <w:tcW w:w="450" w:type="dxa"/>
                </w:tcPr>
                <w:p w14:paraId="16BF4A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D61890C" w14:textId="77777777" w:rsidTr="003168D4">
              <w:tc>
                <w:tcPr>
                  <w:tcW w:w="450" w:type="dxa"/>
                </w:tcPr>
                <w:p w14:paraId="4DB0F0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4D457C0E" wp14:editId="67760BCC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0997C5B" id="Straight Arrow Connector 44" o:spid="_x0000_s1026" type="#_x0000_t32" style="position:absolute;left:0;text-align:left;margin-left:-147pt;margin-top:.4pt;width:194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1D53002" w14:textId="77777777" w:rsidTr="003168D4">
              <w:tc>
                <w:tcPr>
                  <w:tcW w:w="450" w:type="dxa"/>
                </w:tcPr>
                <w:p w14:paraId="21D37C0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42F1B7E4" w14:textId="77777777" w:rsidTr="003168D4">
              <w:tc>
                <w:tcPr>
                  <w:tcW w:w="450" w:type="dxa"/>
                </w:tcPr>
                <w:p w14:paraId="1A9FAB8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968FA34" w14:textId="77777777" w:rsidTr="003168D4">
              <w:tc>
                <w:tcPr>
                  <w:tcW w:w="450" w:type="dxa"/>
                </w:tcPr>
                <w:p w14:paraId="4E287F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bookmarkEnd w:id="1"/>
          </w:tbl>
          <w:p w14:paraId="0B537862" w14:textId="77777777" w:rsidR="00B46562" w:rsidRPr="00E608F6" w:rsidRDefault="00B46562" w:rsidP="00B46562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B46562" w:rsidRPr="00E608F6" w:rsidRDefault="004A0667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B46562" w:rsidRPr="00E608F6" w:rsidRDefault="004A0667" w:rsidP="00B46562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3D304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3D3047" w:rsidRPr="00E608F6" w:rsidRDefault="003D304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3D3047" w:rsidRPr="00E608F6" w:rsidRDefault="003D3047" w:rsidP="003D304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056B487E" wp14:editId="36AF89AB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E1763C" id="Group 139" o:spid="_x0000_s1026" style="position:absolute;left:0;text-align:left;margin-left:6.35pt;margin-top:5.55pt;width:108.35pt;height:59.05pt;z-index:25173094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3D3047" w:rsidRPr="00E608F6" w:rsidRDefault="003D3047" w:rsidP="003D3047">
            <w:pPr>
              <w:rPr>
                <w:rFonts w:cs="0 Nazanin Bold"/>
              </w:rPr>
            </w:pPr>
          </w:p>
          <w:p w14:paraId="07701D58" w14:textId="6D70F0FA" w:rsidR="003D3047" w:rsidRPr="00E608F6" w:rsidRDefault="003B25D5" w:rsidP="00B46562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4CC0354C" wp14:editId="344897B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DE3127" w:rsidRDefault="00DE312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062" type="#_x0000_t75" style="width:165pt;height:172.5pt" o:ole="">
                                          <v:imagedata r:id="rId87" o:title=""/>
                                        </v:shape>
                                        <o:OLEObject Type="Embed" ProgID="FXDraw.Graphic" ShapeID="_x0000_i1062" DrawAspect="Content" ObjectID="_1808498548" r:id="rId88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0" style="position:absolute;left:0;text-align:left;margin-left:2.85pt;margin-top:34.65pt;width:179.85pt;height:180.25pt;z-index:251736064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">
                      <v:shape id="Text Box 1" o:spid="_x0000_s1041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DE3127" w:rsidRDefault="00DE312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060" type="#_x0000_t75" style="width:165pt;height:172.5pt" o:ole="">
                                    <v:imagedata r:id="rId89" o:title=""/>
                                  </v:shape>
                                  <o:OLEObject Type="Embed" ProgID="FXDraw.Graphic" ShapeID="_x0000_i1060" DrawAspect="Content" ObjectID="_1808364454" r:id="rId90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2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DE312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DE3127" w:rsidRPr="00E608F6" w:rsidRDefault="00DE312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063" type="#_x0000_t75" style="width:20.25pt;height:17.25pt" o:ole="">
                  <v:imagedata r:id="rId91" o:title=""/>
                </v:shape>
                <o:OLEObject Type="Embed" ProgID="Equation.DSMT4" ShapeID="_x0000_i1063" DrawAspect="Content" ObjectID="_1808498543" r:id="rId9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064" type="#_x0000_t75" style="width:115.5pt;height:36.75pt" o:ole="">
                  <v:imagedata r:id="rId93" o:title=""/>
                </v:shape>
                <o:OLEObject Type="Embed" ProgID="Equation.DSMT4" ShapeID="_x0000_i1064" DrawAspect="Content" ObjectID="_1808498544" r:id="rId94"/>
              </w:object>
            </w:r>
          </w:p>
          <w:p w14:paraId="68A318F5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0A7B464" w14:textId="6F4B0379" w:rsidR="00DE3127" w:rsidRPr="00E608F6" w:rsidRDefault="00DE3127" w:rsidP="003D1E66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065" type="#_x0000_t75" style="width:27pt;height:13.5pt" o:ole="">
                  <v:imagedata r:id="rId95" o:title=""/>
                </v:shape>
                <o:OLEObject Type="Embed" ProgID="Equation.DSMT4" ShapeID="_x0000_i1065" DrawAspect="Content" ObjectID="_1808498545" r:id="rId9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066" type="#_x0000_t75" style="width:20.25pt;height:17.25pt" o:ole="">
                  <v:imagedata r:id="rId97" o:title=""/>
                </v:shape>
                <o:OLEObject Type="Embed" ProgID="Equation.DSMT4" ShapeID="_x0000_i1066" DrawAspect="Content" ObjectID="_1808498546" r:id="rId9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DE3127" w:rsidRPr="00E608F6" w:rsidRDefault="00DE3127" w:rsidP="003D304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DE3127" w:rsidRDefault="00DE3127" w:rsidP="00DE312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35CB2A59" w14:textId="0847081B" w:rsidR="00E608F6" w:rsidRPr="00E608F6" w:rsidRDefault="00E608F6" w:rsidP="00E608F6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2B2AEF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2B2AEF" w:rsidRPr="002B2AEF" w:rsidRDefault="002B2AEF" w:rsidP="002B2AEF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730D54" w:rsidRPr="00E608F6" w14:paraId="7202DD55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730D54" w:rsidRPr="00730D54" w:rsidRDefault="00730D54" w:rsidP="001C6E75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730D54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730D54" w:rsidRPr="002D6C8F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730D54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730D54" w:rsidRPr="00E608F6" w:rsidRDefault="00730D54" w:rsidP="00730D54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730D54" w:rsidRPr="00730D54" w:rsidRDefault="00730D54" w:rsidP="00730D54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A17DFD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A17DFD" w:rsidRPr="00E608F6" w:rsidRDefault="00A17D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0362C7" w:rsidRPr="00E608F6" w:rsidRDefault="00824356" w:rsidP="0082435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6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</w:t>
            </w:r>
            <w:r w:rsidR="000362C7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بیشتر از 6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</w:t>
            </w:r>
          </w:p>
          <w:p w14:paraId="69BA0AC3" w14:textId="77777777" w:rsidR="00EF72CE" w:rsidRDefault="00824356" w:rsidP="00EF72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زوج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     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کوچکتر از 7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             </w:t>
            </w:r>
          </w:p>
          <w:p w14:paraId="11614DC5" w14:textId="50C67D19" w:rsidR="00A17DFD" w:rsidRPr="00E608F6" w:rsidRDefault="00824356" w:rsidP="00EF72C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="00A17DFD"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AD7251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AD7251" w:rsidRPr="00E608F6" w:rsidRDefault="00AD7251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FF4C0C" w:rsidRDefault="00EE3ADF" w:rsidP="00FF4C0C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66B092C" w:rsidR="00AD7251" w:rsidRPr="00730D54" w:rsidRDefault="00EE3ADF" w:rsidP="00730D54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067" type="#_x0000_t75" style="width:11.25pt;height:32.25pt" o:ole="">
                  <v:imagedata r:id="rId99" o:title=""/>
                </v:shape>
                <o:OLEObject Type="Embed" ProgID="Equation.DSMT4" ShapeID="_x0000_i1067" DrawAspect="Content" ObjectID="_1808498547" r:id="rId100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 w:rsidR="00730D54"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 w:rsidR="00F67EA7"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4929F3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4929F3" w:rsidRPr="00E608F6" w:rsidRDefault="00A17DFD" w:rsidP="00A17DFD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694080" behindDoc="0" locked="0" layoutInCell="1" allowOverlap="1" wp14:anchorId="45E818D0" wp14:editId="074148EE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نمودار </w:t>
            </w:r>
            <w:r w:rsidRPr="00E608F6">
              <w:rPr>
                <w:rFonts w:cs="B Nazanin" w:hint="cs"/>
                <w:b/>
                <w:bCs/>
                <w:rtl/>
              </w:rPr>
              <w:t>خط شکسته</w:t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A17DFD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A17DFD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A17DFD" w:rsidRPr="00E608F6" w:rsidRDefault="00A17DFD" w:rsidP="00A17DFD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4929F3" w:rsidRPr="00E608F6" w:rsidRDefault="004929F3" w:rsidP="00ED66AC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4929F3" w:rsidRPr="00E608F6" w:rsidRDefault="004929F3" w:rsidP="00ED66AC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3129FD" w:rsidRPr="00E608F6" w14:paraId="19BF369E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3129FD" w:rsidRPr="00E608F6" w:rsidRDefault="003129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3129FD" w:rsidRPr="00E608F6" w:rsidRDefault="003129FD" w:rsidP="003129FD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34016" behindDoc="0" locked="0" layoutInCell="1" allowOverlap="1" wp14:anchorId="58A6A3B1" wp14:editId="35E45AC1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3129FD" w:rsidRPr="00E608F6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 w:rsidR="003B25D5">
              <w:rPr>
                <w:rFonts w:cs="0 Nazanin Bold" w:hint="cs"/>
                <w:rtl/>
              </w:rPr>
              <w:t>میانگین نمرات او را به دست آورید.</w:t>
            </w:r>
          </w:p>
          <w:p w14:paraId="7321391E" w14:textId="77777777" w:rsidR="003129FD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FC0D33" w:rsidRPr="00E608F6" w:rsidRDefault="00FC0D33" w:rsidP="00FC0D33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04"/>
      <w:headerReference w:type="default" r:id="rId105"/>
      <w:footerReference w:type="default" r:id="rId106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820496" w14:textId="77777777" w:rsidR="004A0667" w:rsidRDefault="004A0667" w:rsidP="001B4C7C">
      <w:r>
        <w:separator/>
      </w:r>
    </w:p>
  </w:endnote>
  <w:endnote w:type="continuationSeparator" w:id="0">
    <w:p w14:paraId="6A7BB608" w14:textId="77777777" w:rsidR="004A0667" w:rsidRDefault="004A0667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BB2A9623-AB49-4FB0-9BE5-61BA28202CFD}"/>
    <w:embedBold r:id="rId2" w:fontKey="{53D06015-F88C-4EAB-8A3F-A051422CEE3C}"/>
    <w:embedBoldItalic r:id="rId3" w:fontKey="{F22C1B74-E777-4F60-A804-3149B2E71297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08A252CD-AD33-48B1-AFDA-0C0653AC8AE1}"/>
    <w:embedBold r:id="rId5" w:fontKey="{6BEC2C08-B66E-4B8F-AA50-E0F45C56DD3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C78F627-307A-45C0-9DD1-D907F5CBEB01}"/>
    <w:embedBold r:id="rId7" w:fontKey="{444D0B32-9422-48B6-9D47-6C24AE285DE4}"/>
    <w:embedItalic r:id="rId8" w:fontKey="{E9B48AC8-0E84-49ED-AB97-CFC36C99CA89}"/>
    <w:embedBoldItalic r:id="rId9" w:fontKey="{EBEDB294-D4B7-4220-B2A2-EF06B45F5FC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BE9526FA-ECCC-4829-AC37-6D0FD47FE2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7E7B8C7-B99F-4A4E-8D44-4BA9AC592D06}"/>
    <w:embedItalic r:id="rId12" w:fontKey="{D75BAD81-99AC-4BC9-B39D-2E7A6D2ABA1F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205F7786-8EEF-4043-B14B-6AAB6694BA11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1E0B5BBE-90B0-4F15-8263-2E073C2D170B}"/>
    <w:embedBold r:id="rId15" w:fontKey="{4DD2136F-F335-45F2-AF88-48438011F38B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291080DA-FA9E-4138-ADE0-3932F9E777CC}"/>
    <w:embedBold r:id="rId17" w:fontKey="{3095E5BC-F2AE-45FD-AEE6-2F1AA7B4C764}"/>
    <w:embedBoldItalic r:id="rId18" w:fontKey="{1E92F716-D724-4814-84DE-142AB429019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9" w:fontKey="{696F08CA-9864-4E65-99A4-9C5241A2CB33}"/>
    <w:embedBoldItalic r:id="rId20" w:fontKey="{6AC73959-35AB-46F5-9047-0E36C8E1081D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4E8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EA4E88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54DB42" w14:textId="77777777" w:rsidR="004A0667" w:rsidRDefault="004A0667" w:rsidP="001B4C7C">
      <w:r>
        <w:separator/>
      </w:r>
    </w:p>
  </w:footnote>
  <w:footnote w:type="continuationSeparator" w:id="0">
    <w:p w14:paraId="3C46ABFF" w14:textId="77777777" w:rsidR="004A0667" w:rsidRDefault="004A0667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0BE8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A1BB7"/>
    <w:rsid w:val="003A3A7A"/>
    <w:rsid w:val="003B1476"/>
    <w:rsid w:val="003B25D5"/>
    <w:rsid w:val="003B3198"/>
    <w:rsid w:val="003B60F9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0667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042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E6FD9"/>
    <w:rsid w:val="007F2366"/>
    <w:rsid w:val="007F3155"/>
    <w:rsid w:val="007F37B6"/>
    <w:rsid w:val="007F600A"/>
    <w:rsid w:val="00800978"/>
    <w:rsid w:val="00805C2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2C13"/>
    <w:rsid w:val="00A13968"/>
    <w:rsid w:val="00A1629D"/>
    <w:rsid w:val="00A17DFD"/>
    <w:rsid w:val="00A2013F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0B81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5E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6E75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oleObject" Target="embeddings/oleObject14.bin"/><Relationship Id="rId47" Type="http://schemas.openxmlformats.org/officeDocument/2006/relationships/image" Target="media/image23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30.png"/><Relationship Id="rId16" Type="http://schemas.openxmlformats.org/officeDocument/2006/relationships/image" Target="media/image5.wmf"/><Relationship Id="rId107" Type="http://schemas.openxmlformats.org/officeDocument/2006/relationships/fontTable" Target="fontTable.xml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9.bin"/><Relationship Id="rId37" Type="http://schemas.openxmlformats.org/officeDocument/2006/relationships/image" Target="media/image18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9.wmf"/><Relationship Id="rId102" Type="http://schemas.openxmlformats.org/officeDocument/2006/relationships/image" Target="media/image50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image" Target="media/image46.wmf"/><Relationship Id="rId22" Type="http://schemas.openxmlformats.org/officeDocument/2006/relationships/image" Target="media/image10.wmf"/><Relationship Id="rId27" Type="http://schemas.openxmlformats.org/officeDocument/2006/relationships/image" Target="media/image13.png"/><Relationship Id="rId43" Type="http://schemas.openxmlformats.org/officeDocument/2006/relationships/image" Target="media/image21.wmf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4.wmf"/><Relationship Id="rId80" Type="http://schemas.openxmlformats.org/officeDocument/2006/relationships/oleObject" Target="embeddings/oleObject33.bin"/><Relationship Id="rId85" Type="http://schemas.openxmlformats.org/officeDocument/2006/relationships/image" Target="media/image42.wmf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9.wmf"/><Relationship Id="rId103" Type="http://schemas.microsoft.com/office/2007/relationships/hdphoto" Target="media/hdphoto2.wdp"/><Relationship Id="rId108" Type="http://schemas.openxmlformats.org/officeDocument/2006/relationships/theme" Target="theme/theme1.xml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7.wmf"/><Relationship Id="rId83" Type="http://schemas.openxmlformats.org/officeDocument/2006/relationships/image" Target="media/image41.wmf"/><Relationship Id="rId88" Type="http://schemas.openxmlformats.org/officeDocument/2006/relationships/oleObject" Target="embeddings/oleObject37.bin"/><Relationship Id="rId91" Type="http://schemas.openxmlformats.org/officeDocument/2006/relationships/image" Target="media/image44.wmf"/><Relationship Id="rId96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microsoft.com/office/2007/relationships/hdphoto" Target="media/hdphoto1.wdp"/><Relationship Id="rId36" Type="http://schemas.openxmlformats.org/officeDocument/2006/relationships/oleObject" Target="embeddings/oleObject11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6" Type="http://schemas.openxmlformats.org/officeDocument/2006/relationships/footer" Target="footer1.xml"/><Relationship Id="rId10" Type="http://schemas.openxmlformats.org/officeDocument/2006/relationships/image" Target="media/image2.wmf"/><Relationship Id="rId31" Type="http://schemas.openxmlformats.org/officeDocument/2006/relationships/image" Target="media/image15.w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2.bin"/><Relationship Id="rId81" Type="http://schemas.openxmlformats.org/officeDocument/2006/relationships/image" Target="media/image40.w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40.bin"/><Relationship Id="rId99" Type="http://schemas.openxmlformats.org/officeDocument/2006/relationships/image" Target="media/image48.wmf"/><Relationship Id="rId101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9.wmf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wmf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oleObject" Target="embeddings/oleObject39.bin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image" Target="media/image11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2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3.png"/><Relationship Id="rId61" Type="http://schemas.openxmlformats.org/officeDocument/2006/relationships/image" Target="media/image30.wmf"/><Relationship Id="rId82" Type="http://schemas.openxmlformats.org/officeDocument/2006/relationships/oleObject" Target="embeddings/oleObject34.bin"/><Relationship Id="rId19" Type="http://schemas.openxmlformats.org/officeDocument/2006/relationships/image" Target="media/image7.png"/><Relationship Id="rId14" Type="http://schemas.openxmlformats.org/officeDocument/2006/relationships/image" Target="media/image4.wmf"/><Relationship Id="rId30" Type="http://schemas.openxmlformats.org/officeDocument/2006/relationships/oleObject" Target="embeddings/oleObject8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8.wmf"/><Relationship Id="rId100" Type="http://schemas.openxmlformats.org/officeDocument/2006/relationships/oleObject" Target="embeddings/oleObject43.bin"/><Relationship Id="rId105" Type="http://schemas.openxmlformats.org/officeDocument/2006/relationships/header" Target="header2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5.wmf"/><Relationship Id="rId98" Type="http://schemas.openxmlformats.org/officeDocument/2006/relationships/oleObject" Target="embeddings/oleObject42.bin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oleObject" Target="embeddings/oleObject16.bin"/><Relationship Id="rId67" Type="http://schemas.openxmlformats.org/officeDocument/2006/relationships/image" Target="media/image33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299647-1C97-4E3C-805F-8E785CCDB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186</TotalTime>
  <Pages>4</Pages>
  <Words>1110</Words>
  <Characters>6330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127</cp:revision>
  <cp:lastPrinted>2025-05-10T04:03:00Z</cp:lastPrinted>
  <dcterms:created xsi:type="dcterms:W3CDTF">2024-05-28T07:39:00Z</dcterms:created>
  <dcterms:modified xsi:type="dcterms:W3CDTF">2025-05-11T16:25:00Z</dcterms:modified>
</cp:coreProperties>
</file>