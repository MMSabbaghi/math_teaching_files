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bidiVisual/>
        <w:tblW w:w="10962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475"/>
        <w:gridCol w:w="10487"/>
      </w:tblGrid>
      <w:tr w:rsidR="00E608F6" w:rsidRPr="00E608F6" w14:paraId="16FB86C2" w14:textId="77777777" w:rsidTr="00301714">
        <w:trPr>
          <w:trHeight w:val="105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0AA5D57B" w14:textId="14A4C78C" w:rsidR="00E608F6" w:rsidRPr="00E608F6" w:rsidRDefault="00E608F6" w:rsidP="00E608F6">
            <w:pPr>
              <w:tabs>
                <w:tab w:val="center" w:pos="4854"/>
              </w:tabs>
              <w:bidi/>
              <w:jc w:val="center"/>
              <w:rPr>
                <w:rFonts w:cs="B Nazanin"/>
                <w:b/>
                <w:bCs/>
                <w:noProof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b/>
                <w:bCs/>
                <w:noProof/>
                <w:sz w:val="28"/>
                <w:szCs w:val="28"/>
                <w:rtl/>
                <w:lang w:bidi="fa-IR"/>
              </w:rPr>
              <w:t>فصل 5</w:t>
            </w:r>
          </w:p>
        </w:tc>
      </w:tr>
      <w:tr w:rsidR="00E608F6" w:rsidRPr="00E608F6" w14:paraId="242441D3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2D5B543" w14:textId="77777777" w:rsidR="00E608F6" w:rsidRPr="00E608F6" w:rsidRDefault="00E608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92913DC" w14:textId="6EB861CB" w:rsidR="00D60DDB" w:rsidRPr="00D60DDB" w:rsidRDefault="00D60DDB" w:rsidP="00D60DDB">
            <w:pPr>
              <w:bidi/>
              <w:rPr>
                <w:rFonts w:cs="B Nazanin"/>
                <w:b/>
                <w:bCs/>
                <w:lang w:bidi="fa-IR"/>
              </w:rPr>
            </w:pPr>
            <w:r w:rsidRPr="00D60DDB">
              <w:rPr>
                <w:rFonts w:cs="B Nazanin" w:hint="cs"/>
                <w:b/>
                <w:bCs/>
                <w:rtl/>
                <w:lang w:bidi="fa-IR"/>
              </w:rPr>
              <w:t>الف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>) همه عدد ها</w:t>
            </w:r>
            <w:r w:rsidRPr="00D60DDB">
              <w:rPr>
                <w:rFonts w:cs="B Nazanin" w:hint="cs"/>
                <w:b/>
                <w:bCs/>
                <w:rtl/>
                <w:lang w:bidi="fa-IR"/>
              </w:rPr>
              <w:t>ی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 xml:space="preserve"> اول فرد هستند .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>
              <w:rPr>
                <w:rFonts w:cs="B Nazanin"/>
                <w:b/>
                <w:bCs/>
                <w:lang w:bidi="fa-IR"/>
              </w:rPr>
              <w:t xml:space="preserve"> </w:t>
            </w:r>
          </w:p>
          <w:p w14:paraId="1B97A867" w14:textId="614F1D44" w:rsidR="00E608F6" w:rsidRPr="00D60DDB" w:rsidRDefault="00D60DDB" w:rsidP="00D60DDB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D60DDB">
              <w:rPr>
                <w:rFonts w:cs="B Nazanin" w:hint="eastAsia"/>
                <w:b/>
                <w:bCs/>
                <w:rtl/>
                <w:lang w:bidi="fa-IR"/>
              </w:rPr>
              <w:t>ب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>)  هر عدد حداقل دو شمارنده دارد .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  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 xml:space="preserve">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D60DDB" w:rsidRPr="00E608F6" w14:paraId="5FFE96A3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A8EE3BE" w14:textId="77777777" w:rsidR="00D60DDB" w:rsidRPr="00E608F6" w:rsidRDefault="00D60DDB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AF0EF60" w14:textId="77777777" w:rsidR="00D60DDB" w:rsidRPr="00E608F6" w:rsidRDefault="00D60DDB" w:rsidP="00D60DDB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الف) </w: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حاصل عبارت </w:t>
            </w:r>
            <w:r w:rsidRPr="00E608F6">
              <w:rPr>
                <w:rFonts w:eastAsiaTheme="minorEastAsia" w:cs="B Nazanin"/>
                <w:b/>
                <w:bCs/>
                <w:position w:val="-10"/>
              </w:rPr>
              <w:object w:dxaOrig="720" w:dyaOrig="320" w14:anchorId="7C3B2B7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6.75pt;height:16.5pt" o:ole="">
                  <v:imagedata r:id="rId8" o:title=""/>
                </v:shape>
                <o:OLEObject Type="Embed" ProgID="Equation.DSMT4" ShapeID="_x0000_i1025" DrawAspect="Content" ObjectID="_1808367591" r:id="rId9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کدام گزینه است؟</w:t>
            </w:r>
          </w:p>
          <w:p w14:paraId="481C0500" w14:textId="77777777" w:rsidR="00D60DDB" w:rsidRPr="00E608F6" w:rsidRDefault="00D60DDB" w:rsidP="00D60DDB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1)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260" w:dyaOrig="260" w14:anchorId="04FFA2E4">
                <v:shape id="_x0000_i1026" type="#_x0000_t75" style="width:12.75pt;height:12.75pt" o:ole="">
                  <v:imagedata r:id="rId10" o:title=""/>
                </v:shape>
                <o:OLEObject Type="Embed" ProgID="Equation.DSMT4" ShapeID="_x0000_i1026" DrawAspect="Content" ObjectID="_1808367592" r:id="rId11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   2)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39" w:dyaOrig="260" w14:anchorId="5E18C7E3">
                <v:shape id="_x0000_i1027" type="#_x0000_t75" style="width:7.5pt;height:12.75pt" o:ole="">
                  <v:imagedata r:id="rId12" o:title=""/>
                </v:shape>
                <o:OLEObject Type="Embed" ProgID="Equation.DSMT4" ShapeID="_x0000_i1027" DrawAspect="Content" ObjectID="_1808367593" r:id="rId13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  3)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80" w:dyaOrig="260" w14:anchorId="77B93F1B">
                <v:shape id="_x0000_i1028" type="#_x0000_t75" style="width:9pt;height:12.75pt" o:ole="">
                  <v:imagedata r:id="rId14" o:title=""/>
                </v:shape>
                <o:OLEObject Type="Embed" ProgID="Equation.DSMT4" ShapeID="_x0000_i1028" DrawAspect="Content" ObjectID="_1808367594" r:id="rId15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4)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200" w:dyaOrig="260" w14:anchorId="18B6E160">
                <v:shape id="_x0000_i1029" type="#_x0000_t75" style="width:9.75pt;height:12.75pt" o:ole="">
                  <v:imagedata r:id="rId16" o:title=""/>
                </v:shape>
                <o:OLEObject Type="Embed" ProgID="Equation.DSMT4" ShapeID="_x0000_i1029" DrawAspect="Content" ObjectID="_1808367595" r:id="rId17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</w:p>
          <w:p w14:paraId="75F8A3A5" w14:textId="77777777" w:rsidR="00D60DDB" w:rsidRPr="00E608F6" w:rsidRDefault="00D60DDB" w:rsidP="00D60DDB">
            <w:pPr>
              <w:bidi/>
              <w:rPr>
                <w:rFonts w:cs="0 Nazanin Bold"/>
                <w:noProof/>
                <w:rtl/>
                <w:lang w:bidi="fa-IR"/>
              </w:rPr>
            </w:pPr>
            <w:r>
              <w:rPr>
                <w:rFonts w:cs="0 Nazanin Bold" w:hint="cs"/>
                <w:noProof/>
                <w:rtl/>
              </w:rPr>
              <w:t>ب</w:t>
            </w:r>
            <w:r w:rsidRPr="00E608F6">
              <w:rPr>
                <w:rFonts w:cs="0 Nazanin Bold" w:hint="cs"/>
                <w:noProof/>
                <w:rtl/>
              </w:rPr>
              <w:t xml:space="preserve">) کدام گزینه </w:t>
            </w:r>
            <w:r w:rsidRPr="00E608F6">
              <w:rPr>
                <w:rFonts w:cs="0 Nazanin Bold" w:hint="cs"/>
                <w:noProof/>
                <w:u w:val="single"/>
                <w:rtl/>
              </w:rPr>
              <w:t xml:space="preserve">عدد اول </w:t>
            </w:r>
            <w:r w:rsidRPr="00E608F6">
              <w:rPr>
                <w:rFonts w:cs="0 Nazanin Bold" w:hint="cs"/>
                <w:noProof/>
                <w:rtl/>
              </w:rPr>
              <w:t>است؟</w:t>
            </w:r>
          </w:p>
          <w:p w14:paraId="46C3C8E3" w14:textId="5EAAD831" w:rsidR="00D60DDB" w:rsidRPr="00E608F6" w:rsidRDefault="00D60DDB" w:rsidP="00D60DDB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0 Nazanin Bold" w:hint="cs"/>
                <w:noProof/>
                <w:rtl/>
              </w:rPr>
              <w:t xml:space="preserve">      </w:t>
            </w:r>
            <w:r w:rsidRPr="00E608F6">
              <w:rPr>
                <w:rFonts w:cs="0 Nazanin Bold" w:hint="cs"/>
                <w:rtl/>
              </w:rPr>
              <w:t>1)</w:t>
            </w:r>
            <w:r w:rsidRPr="00E608F6">
              <w:rPr>
                <w:rFonts w:cs="0 Nazanin Bold" w:hint="cs"/>
                <w:noProof/>
                <w:rtl/>
              </w:rPr>
              <w:t xml:space="preserve">  35                            </w:t>
            </w:r>
            <w:r w:rsidRPr="00E608F6">
              <w:rPr>
                <w:rFonts w:cs="0 Nazanin Bold" w:hint="cs"/>
                <w:rtl/>
              </w:rPr>
              <w:t xml:space="preserve">2) </w:t>
            </w:r>
            <w:r w:rsidRPr="00E608F6">
              <w:rPr>
                <w:rFonts w:cs="0 Nazanin Bold" w:hint="cs"/>
                <w:noProof/>
                <w:rtl/>
              </w:rPr>
              <w:t xml:space="preserve">  81                          </w:t>
            </w:r>
            <w:r w:rsidRPr="00E608F6">
              <w:rPr>
                <w:rFonts w:cs="0 Nazanin Bold" w:hint="cs"/>
                <w:rtl/>
              </w:rPr>
              <w:t xml:space="preserve">3) </w:t>
            </w:r>
            <w:r w:rsidRPr="00E608F6">
              <w:rPr>
                <w:rFonts w:cs="0 Nazanin Bold" w:hint="cs"/>
                <w:noProof/>
                <w:rtl/>
              </w:rPr>
              <w:t xml:space="preserve">  49                       </w:t>
            </w:r>
            <w:r w:rsidRPr="00E608F6">
              <w:rPr>
                <w:rFonts w:cs="0 Nazanin Bold" w:hint="cs"/>
                <w:rtl/>
              </w:rPr>
              <w:t xml:space="preserve">4) </w:t>
            </w:r>
            <w:r w:rsidRPr="00E608F6">
              <w:rPr>
                <w:rFonts w:cs="0 Nazanin Bold" w:hint="cs"/>
                <w:noProof/>
                <w:rtl/>
              </w:rPr>
              <w:t xml:space="preserve">    31</w:t>
            </w:r>
          </w:p>
        </w:tc>
      </w:tr>
      <w:tr w:rsidR="00E608F6" w:rsidRPr="00E608F6" w14:paraId="3939D061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45BD81E" w14:textId="77777777" w:rsidR="00E608F6" w:rsidRPr="00E608F6" w:rsidRDefault="00E608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8CC4A2C" w14:textId="5897D684" w:rsidR="00E608F6" w:rsidRPr="00E608F6" w:rsidRDefault="00E608F6" w:rsidP="00E608F6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  <w:lang w:bidi="fa-IR"/>
              </w:rPr>
              <w:t>الف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>) مجموع دو عدد زوج هم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ی</w:t>
            </w:r>
            <w:r w:rsidRPr="00E608F6">
              <w:rPr>
                <w:rFonts w:eastAsiaTheme="minorEastAsia" w:cs="B Nazanin" w:hint="eastAsia"/>
                <w:b/>
                <w:bCs/>
                <w:rtl/>
                <w:lang w:bidi="fa-IR"/>
              </w:rPr>
              <w:t>شه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 عدد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ی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>............ است</w:t>
            </w:r>
            <w:r w:rsidRPr="00E608F6">
              <w:rPr>
                <w:rFonts w:eastAsiaTheme="minorEastAsia" w:cs="B Nazanin"/>
                <w:b/>
                <w:bCs/>
                <w:lang w:bidi="fa-IR"/>
              </w:rPr>
              <w:t>.</w:t>
            </w:r>
            <w:r w:rsidRPr="00E608F6">
              <w:rPr>
                <w:rFonts w:eastAsiaTheme="minorEastAsia" w:cs="B Nazanin"/>
                <w:b/>
                <w:bCs/>
                <w:lang w:bidi="fa-IR"/>
              </w:rPr>
              <w:tab/>
              <w:t xml:space="preserve">                        </w:t>
            </w:r>
          </w:p>
          <w:p w14:paraId="627EE591" w14:textId="21B32E51" w:rsidR="00E608F6" w:rsidRPr="00E608F6" w:rsidRDefault="00E608F6" w:rsidP="00E608F6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 </w:t>
            </w:r>
            <w:r>
              <w:rPr>
                <w:rFonts w:eastAsiaTheme="minorEastAsia" w:cs="B Nazanin" w:hint="cs"/>
                <w:b/>
                <w:bCs/>
                <w:rtl/>
                <w:lang w:bidi="fa-IR"/>
              </w:rPr>
              <w:t>ب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)ب.م.م دو عدد 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اول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 عدد ....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..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>.......... است .</w:t>
            </w:r>
          </w:p>
        </w:tc>
      </w:tr>
      <w:tr w:rsidR="004929F3" w:rsidRPr="00E608F6" w14:paraId="08E3F90F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B99AE3F" w14:textId="319E8312" w:rsidR="004929F3" w:rsidRPr="00E608F6" w:rsidRDefault="004929F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  <w:r w:rsidRPr="00E608F6">
              <w:rPr>
                <w:rStyle w:val="Strong"/>
                <w:rFonts w:cs="B Nazanin" w:hint="cs"/>
                <w:b w:val="0"/>
                <w:bCs w:val="0"/>
                <w:sz w:val="24"/>
                <w:szCs w:val="24"/>
                <w:rtl/>
              </w:rPr>
              <w:t>10</w:t>
            </w: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418AF4B" w14:textId="77777777" w:rsidR="00E608F6" w:rsidRPr="00E608F6" w:rsidRDefault="00E608F6" w:rsidP="00E608F6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38112" behindDoc="0" locked="0" layoutInCell="1" allowOverlap="1" wp14:anchorId="395E418F" wp14:editId="7005DE0B">
                      <wp:simplePos x="0" y="0"/>
                      <wp:positionH relativeFrom="column">
                        <wp:posOffset>4042410</wp:posOffset>
                      </wp:positionH>
                      <wp:positionV relativeFrom="paragraph">
                        <wp:posOffset>229870</wp:posOffset>
                      </wp:positionV>
                      <wp:extent cx="386080" cy="541655"/>
                      <wp:effectExtent l="0" t="0" r="0" b="0"/>
                      <wp:wrapNone/>
                      <wp:docPr id="32" name="Group 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" cy="541655"/>
                                <a:chOff x="0" y="0"/>
                                <a:chExt cx="386080" cy="542083"/>
                              </a:xfrm>
                            </wpg:grpSpPr>
                            <wps:wsp>
                              <wps:cNvPr id="33" name="L-Shape 33"/>
                              <wps:cNvSpPr/>
                              <wps:spPr>
                                <a:xfrm rot="8100000">
                                  <a:off x="62230" y="290830"/>
                                  <a:ext cx="251253" cy="251253"/>
                                </a:xfrm>
                                <a:prstGeom prst="corner">
                                  <a:avLst>
                                    <a:gd name="adj1" fmla="val 11291"/>
                                    <a:gd name="adj2" fmla="val 11031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" name="Text Box 39"/>
                              <wps:cNvSpPr txBox="1"/>
                              <wps:spPr>
                                <a:xfrm>
                                  <a:off x="0" y="0"/>
                                  <a:ext cx="386080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4770140" w14:textId="77777777" w:rsidR="00E608F6" w:rsidRDefault="00E608F6" w:rsidP="00E608F6">
                                    <w:pPr>
                                      <w:rPr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ascii="Shabnam" w:hAnsi="Shabnam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30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95E418F" id="Group 32" o:spid="_x0000_s1026" style="position:absolute;left:0;text-align:left;margin-left:318.3pt;margin-top:18.1pt;width:30.4pt;height:42.65pt;z-index:251738112" coordsize="3860,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">
                      <v:shape id="L-Shape 33" o:spid="_x0000_s1027" style="position:absolute;left:622;top:2908;width:2512;height:2512;rotation:135;visibility:visible;mso-wrap-style:square;v-text-anchor:middle" coordsize="251253,25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" path="m,l27716,r,222884l251253,222884r,28369l,251253,,xe" fillcolor="black [3213]" stroked="f" strokeweight="2pt">
                        <v:path arrowok="t" o:connecttype="custom" o:connectlocs="0,0;27716,0;27716,222884;251253,222884;251253,251253;0,251253;0,0" o:connectangles="0,0,0,0,0,0,0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39" o:spid="_x0000_s1028" type="#_x0000_t202" style="position:absolute;width:386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          <v:textbox>
                          <w:txbxContent>
                            <w:p w14:paraId="54770140" w14:textId="77777777" w:rsidR="00E608F6" w:rsidRDefault="00E608F6" w:rsidP="00E608F6">
                              <w:pPr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rFonts w:ascii="Shabnam" w:hAnsi="Shabnam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30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39136" behindDoc="0" locked="0" layoutInCell="1" allowOverlap="1" wp14:anchorId="2C2436B2" wp14:editId="04531752">
                      <wp:simplePos x="0" y="0"/>
                      <wp:positionH relativeFrom="column">
                        <wp:posOffset>5356860</wp:posOffset>
                      </wp:positionH>
                      <wp:positionV relativeFrom="paragraph">
                        <wp:posOffset>229870</wp:posOffset>
                      </wp:positionV>
                      <wp:extent cx="386080" cy="542083"/>
                      <wp:effectExtent l="0" t="0" r="0" b="0"/>
                      <wp:wrapNone/>
                      <wp:docPr id="40" name="Group 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" cy="542083"/>
                                <a:chOff x="0" y="0"/>
                                <a:chExt cx="386080" cy="542083"/>
                              </a:xfrm>
                            </wpg:grpSpPr>
                            <wps:wsp>
                              <wps:cNvPr id="41" name="L-Shape 41"/>
                              <wps:cNvSpPr/>
                              <wps:spPr>
                                <a:xfrm rot="8100000">
                                  <a:off x="62230" y="290830"/>
                                  <a:ext cx="251253" cy="251253"/>
                                </a:xfrm>
                                <a:prstGeom prst="corner">
                                  <a:avLst>
                                    <a:gd name="adj1" fmla="val 11291"/>
                                    <a:gd name="adj2" fmla="val 11031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" name="Text Box 42"/>
                              <wps:cNvSpPr txBox="1"/>
                              <wps:spPr>
                                <a:xfrm>
                                  <a:off x="0" y="0"/>
                                  <a:ext cx="386080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477D44E" w14:textId="77777777" w:rsidR="00E608F6" w:rsidRDefault="00E608F6" w:rsidP="00E608F6">
                                    <w:pPr>
                                      <w:rPr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ascii="Shabnam" w:hAnsi="Shabnam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12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C2436B2" id="Group 40" o:spid="_x0000_s1029" style="position:absolute;left:0;text-align:left;margin-left:421.8pt;margin-top:18.1pt;width:30.4pt;height:42.7pt;z-index:251739136" coordsize="3860,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">
                      <v:shape id="L-Shape 41" o:spid="_x0000_s1030" style="position:absolute;left:622;top:2908;width:2512;height:2512;rotation:135;visibility:visible;mso-wrap-style:square;v-text-anchor:middle" coordsize="251253,25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" path="m,l27716,r,222884l251253,222884r,28369l,251253,,xe" fillcolor="black [3213]" stroked="f" strokeweight="2pt">
                        <v:path arrowok="t" o:connecttype="custom" o:connectlocs="0,0;27716,0;27716,222884;251253,222884;251253,251253;0,251253;0,0" o:connectangles="0,0,0,0,0,0,0"/>
                      </v:shape>
                      <v:shape id="Text Box 42" o:spid="_x0000_s1031" type="#_x0000_t202" style="position:absolute;width:386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      <v:textbox>
                          <w:txbxContent>
                            <w:p w14:paraId="7477D44E" w14:textId="77777777" w:rsidR="00E608F6" w:rsidRDefault="00E608F6" w:rsidP="00E608F6">
                              <w:pPr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rFonts w:ascii="Shabnam" w:hAnsi="Shabnam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12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با استفاده از تجزیه ب م م و ک م م دو عدد 12 و 30 را به دست آورید.</w:t>
            </w:r>
            <w:r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w:t xml:space="preserve"> </w:t>
            </w:r>
          </w:p>
          <w:p w14:paraId="3209ACEF" w14:textId="77777777" w:rsidR="00E608F6" w:rsidRPr="00E608F6" w:rsidRDefault="00E608F6" w:rsidP="00E608F6">
            <w:pPr>
              <w:bidi/>
              <w:jc w:val="center"/>
              <w:rPr>
                <w:rFonts w:asciiTheme="minorHAnsi" w:eastAsiaTheme="minorEastAsia" w:hAnsiTheme="minorHAnsi" w:cs="B Nazanin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HAnsi" w:hAnsi="Cambria Math" w:cs="B Nazanin"/>
                    <w:rtl/>
                    <w:lang w:bidi="fa-IR"/>
                  </w:rPr>
                  <m:t>12</m:t>
                </m:r>
                <m:r>
                  <w:rPr>
                    <w:rFonts w:ascii="Cambria Math" w:eastAsiaTheme="minorHAnsi" w:hAnsi="Cambria Math" w:cs="B Nazanin"/>
                    <w:lang w:bidi="fa-IR"/>
                  </w:rPr>
                  <m:t>=</m:t>
                </m:r>
              </m:oMath>
            </m:oMathPara>
          </w:p>
          <w:p w14:paraId="383C1AC0" w14:textId="77777777" w:rsidR="00E608F6" w:rsidRPr="00E608F6" w:rsidRDefault="00E608F6" w:rsidP="00E608F6">
            <w:pPr>
              <w:bidi/>
              <w:jc w:val="center"/>
              <w:rPr>
                <w:rFonts w:asciiTheme="minorHAnsi" w:eastAsiaTheme="minorEastAsia" w:hAnsiTheme="minorHAnsi" w:cs="B Nazanin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HAnsi" w:hAnsi="Cambria Math" w:cs="B Nazanin"/>
                    <w:rtl/>
                    <w:lang w:bidi="fa-IR"/>
                  </w:rPr>
                  <m:t>30</m:t>
                </m:r>
                <m:r>
                  <w:rPr>
                    <w:rFonts w:ascii="Cambria Math" w:eastAsiaTheme="minorHAnsi" w:hAnsi="Cambria Math" w:cs="B Nazanin"/>
                    <w:lang w:bidi="fa-IR"/>
                  </w:rPr>
                  <m:t>=</m:t>
                </m:r>
              </m:oMath>
            </m:oMathPara>
          </w:p>
          <w:p w14:paraId="74DB0DFD" w14:textId="77777777" w:rsidR="00E608F6" w:rsidRPr="00E608F6" w:rsidRDefault="00E608F6" w:rsidP="00E608F6">
            <w:pPr>
              <w:bidi/>
              <w:rPr>
                <w:rFonts w:asciiTheme="minorHAnsi" w:eastAsiaTheme="minorEastAsia" w:hAnsiTheme="minorHAnsi" w:cs="B Nazanin"/>
                <w:rtl/>
                <w:lang w:bidi="fa-IR"/>
              </w:rPr>
            </w:pPr>
            <w:r w:rsidRPr="00E608F6">
              <w:rPr>
                <w:rFonts w:asciiTheme="minorHAnsi" w:eastAsiaTheme="minorEastAsia" w:hAnsiTheme="minorHAnsi" w:cs="B Nazanin" w:hint="cs"/>
                <w:rtl/>
                <w:lang w:bidi="fa-IR"/>
              </w:rPr>
              <w:t xml:space="preserve">                                         </w:t>
            </w:r>
          </w:p>
          <w:p w14:paraId="12B4A5BD" w14:textId="77777777" w:rsidR="00E608F6" w:rsidRPr="00E608F6" w:rsidRDefault="000F0BE8" w:rsidP="00E608F6">
            <w:pPr>
              <w:bidi/>
              <w:jc w:val="center"/>
              <w:rPr>
                <w:rFonts w:asciiTheme="minorHAnsi" w:eastAsiaTheme="minorEastAsia" w:hAnsiTheme="minorHAnsi" w:cs="B Nazanin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eastAsiaTheme="minorHAnsi" w:hAnsi="Cambria Math" w:cs="B Nazanin"/>
                        <w:i/>
                        <w:lang w:bidi="fa-IR"/>
                      </w:rPr>
                    </m:ctrlPr>
                  </m:dPr>
                  <m:e>
                    <m:r>
                      <w:rPr>
                        <w:rFonts w:ascii="Cambria Math" w:eastAsiaTheme="minorHAnsi" w:hAnsi="Cambria Math" w:cs="B Nazanin"/>
                        <w:rtl/>
                        <w:lang w:bidi="fa-IR"/>
                      </w:rPr>
                      <m:t>12</m:t>
                    </m:r>
                    <m:r>
                      <w:rPr>
                        <w:rFonts w:ascii="Cambria Math" w:eastAsiaTheme="minorHAnsi" w:hAnsi="Cambria Math" w:cs="B Nazanin"/>
                        <w:lang w:bidi="fa-IR"/>
                      </w:rPr>
                      <m:t xml:space="preserve"> ,</m:t>
                    </m:r>
                    <m:r>
                      <w:rPr>
                        <w:rFonts w:ascii="Cambria Math" w:eastAsiaTheme="minorHAnsi" w:hAnsi="Cambria Math" w:cs="B Nazanin"/>
                        <w:rtl/>
                        <w:lang w:bidi="fa-IR"/>
                      </w:rPr>
                      <m:t>30</m:t>
                    </m:r>
                  </m:e>
                </m:d>
                <m:r>
                  <w:rPr>
                    <w:rFonts w:ascii="Cambria Math" w:eastAsiaTheme="minorHAnsi" w:hAnsi="Cambria Math" w:cs="B Nazanin"/>
                    <w:lang w:bidi="fa-IR"/>
                  </w:rPr>
                  <m:t>=</m:t>
                </m:r>
              </m:oMath>
            </m:oMathPara>
          </w:p>
          <w:p w14:paraId="31BE8200" w14:textId="3746FCD5" w:rsidR="004929F3" w:rsidRPr="00E608F6" w:rsidRDefault="000F0BE8" w:rsidP="00E608F6">
            <w:pPr>
              <w:tabs>
                <w:tab w:val="left" w:pos="5964"/>
              </w:tabs>
              <w:rPr>
                <w:rFonts w:cs="B Nazanin"/>
                <w:b/>
                <w:bCs/>
                <w:rtl/>
                <w:lang w:bidi="fa-IR"/>
              </w:rPr>
            </w:pPr>
            <m:oMath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12</m:t>
                  </m:r>
                  <m:r>
                    <w:rPr>
                      <w:rFonts w:ascii="Cambria Math" w:eastAsiaTheme="minorHAnsi" w:hAnsi="Cambria Math" w:cs="B Nazanin"/>
                      <w:lang w:bidi="fa-IR"/>
                    </w:rPr>
                    <m:t xml:space="preserve"> ,</m:t>
                  </m:r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30</m:t>
                  </m:r>
                </m:e>
              </m:d>
              <m:r>
                <w:rPr>
                  <w:rFonts w:ascii="Cambria Math" w:eastAsiaTheme="minorHAnsi" w:hAnsi="Cambria Math" w:cs="B Nazanin"/>
                  <w:lang w:bidi="fa-IR"/>
                </w:rPr>
                <m:t>=</m:t>
              </m:r>
            </m:oMath>
            <w:r w:rsidR="000051E2"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07392" behindDoc="0" locked="0" layoutInCell="1" allowOverlap="1" wp14:anchorId="16BD6399" wp14:editId="1D42DBA9">
                      <wp:simplePos x="0" y="0"/>
                      <wp:positionH relativeFrom="column">
                        <wp:posOffset>464820</wp:posOffset>
                      </wp:positionH>
                      <wp:positionV relativeFrom="paragraph">
                        <wp:posOffset>268605</wp:posOffset>
                      </wp:positionV>
                      <wp:extent cx="386080" cy="541655"/>
                      <wp:effectExtent l="0" t="0" r="0" b="0"/>
                      <wp:wrapNone/>
                      <wp:docPr id="2" name="Group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" cy="541655"/>
                                <a:chOff x="0" y="0"/>
                                <a:chExt cx="386080" cy="542083"/>
                              </a:xfrm>
                            </wpg:grpSpPr>
                            <wps:wsp>
                              <wps:cNvPr id="3" name="L-Shape 3"/>
                              <wps:cNvSpPr/>
                              <wps:spPr>
                                <a:xfrm rot="8100000">
                                  <a:off x="62230" y="290830"/>
                                  <a:ext cx="251253" cy="251253"/>
                                </a:xfrm>
                                <a:prstGeom prst="corner">
                                  <a:avLst>
                                    <a:gd name="adj1" fmla="val 11291"/>
                                    <a:gd name="adj2" fmla="val 11031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" name="Text Box 4"/>
                              <wps:cNvSpPr txBox="1"/>
                              <wps:spPr>
                                <a:xfrm>
                                  <a:off x="0" y="0"/>
                                  <a:ext cx="386080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B9A8DBD" w14:textId="6625FBEC" w:rsidR="007B374C" w:rsidRPr="00F02347" w:rsidRDefault="007B374C" w:rsidP="007B374C">
                                    <w:pPr>
                                      <w:rPr>
                                        <w:rFonts w:cs="B Nazanin"/>
                                        <w:lang w:bidi="fa-IR"/>
                                      </w:rPr>
                                    </w:pPr>
                                    <w:r w:rsidRPr="00F02347">
                                      <w:rPr>
                                        <w:rFonts w:ascii="Shabnam" w:hAnsi="Shabnam" w:cs="B Nazanin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3</w:t>
                                    </w:r>
                                    <w:r w:rsidR="00F02347" w:rsidRPr="00F02347">
                                      <w:rPr>
                                        <w:rFonts w:ascii="Shabnam" w:hAnsi="Shabnam" w:cs="B Nazanin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6BD6399" id="Group 2" o:spid="_x0000_s1032" style="position:absolute;margin-left:36.6pt;margin-top:21.15pt;width:30.4pt;height:42.65pt;z-index:251707392" coordsize="3860,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">
                      <v:shape id="L-Shape 3" o:spid="_x0000_s1033" style="position:absolute;left:622;top:2908;width:2512;height:2512;rotation:135;visibility:visible;mso-wrap-style:square;v-text-anchor:middle" coordsize="251253,25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" path="m,l27716,r,222884l251253,222884r,28369l,251253,,xe" fillcolor="black [3213]" stroked="f" strokeweight="2pt">
                        <v:path arrowok="t" o:connecttype="custom" o:connectlocs="0,0;27716,0;27716,222884;251253,222884;251253,251253;0,251253;0,0" o:connectangles="0,0,0,0,0,0,0"/>
                      </v:shape>
                      <v:shape id="Text Box 4" o:spid="_x0000_s1034" type="#_x0000_t202" style="position:absolute;width:386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      <v:textbox>
                          <w:txbxContent>
                            <w:p w14:paraId="3B9A8DBD" w14:textId="6625FBEC" w:rsidR="007B374C" w:rsidRPr="00F02347" w:rsidRDefault="007B374C" w:rsidP="007B374C">
                              <w:pPr>
                                <w:rPr>
                                  <w:rFonts w:cs="B Nazanin"/>
                                  <w:lang w:bidi="fa-IR"/>
                                </w:rPr>
                              </w:pPr>
                              <w:r w:rsidRPr="00F02347">
                                <w:rPr>
                                  <w:rFonts w:ascii="Shabnam" w:hAnsi="Shabnam" w:cs="B Nazanin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3</w:t>
                              </w:r>
                              <w:r w:rsidR="00F02347" w:rsidRPr="00F02347">
                                <w:rPr>
                                  <w:rFonts w:ascii="Shabnam" w:hAnsi="Shabnam" w:cs="B Nazanin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6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4929F3" w:rsidRPr="00E608F6">
              <w:rPr>
                <w:rFonts w:cs="B Nazanin"/>
                <w:b/>
                <w:bCs/>
                <w:rtl/>
              </w:rPr>
              <w:tab/>
            </w:r>
            <w:r w:rsidR="004929F3" w:rsidRPr="00E608F6">
              <w:rPr>
                <w:rFonts w:cs="B Nazanin" w:hint="cs"/>
                <w:b/>
                <w:bCs/>
                <w:rtl/>
              </w:rPr>
              <w:t xml:space="preserve">           </w:t>
            </w:r>
          </w:p>
        </w:tc>
      </w:tr>
      <w:tr w:rsidR="000051E2" w:rsidRPr="00E608F6" w14:paraId="0A4CDA55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0DFD1B6" w14:textId="77777777" w:rsidR="000051E2" w:rsidRPr="00E608F6" w:rsidRDefault="000051E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B1FC856" w14:textId="269C6173" w:rsidR="000051E2" w:rsidRPr="00E608F6" w:rsidRDefault="000051E2" w:rsidP="000051E2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با رسم نمودار درختی عدد 36 را تجزیه کنید و شمارنده های اول آن را  بنویسید.</w:t>
            </w:r>
            <w:r w:rsidRPr="00E608F6">
              <w:rPr>
                <w:rFonts w:cs="B Nazanin"/>
                <w:b/>
                <w:bCs/>
                <w:rtl/>
              </w:rPr>
              <w:tab/>
            </w:r>
          </w:p>
          <w:p w14:paraId="5202896D" w14:textId="77777777" w:rsidR="000051E2" w:rsidRPr="00E608F6" w:rsidRDefault="000051E2" w:rsidP="000051E2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شمارنده های اول 36 : .................و......................</w:t>
            </w:r>
          </w:p>
          <w:p w14:paraId="42644EEA" w14:textId="41720916" w:rsidR="000051E2" w:rsidRPr="00E608F6" w:rsidRDefault="000051E2" w:rsidP="000051E2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/>
              </w:rPr>
            </w:pPr>
          </w:p>
          <w:p w14:paraId="4ED370FA" w14:textId="77777777" w:rsidR="006F0B90" w:rsidRPr="00E608F6" w:rsidRDefault="006F0B90" w:rsidP="006F0B90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 w:bidi="fa-IR"/>
              </w:rPr>
            </w:pPr>
          </w:p>
          <w:p w14:paraId="657D12F3" w14:textId="465EEAD9" w:rsidR="000051E2" w:rsidRPr="00E608F6" w:rsidRDefault="000051E2" w:rsidP="000051E2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/>
              </w:rPr>
            </w:pPr>
          </w:p>
        </w:tc>
      </w:tr>
      <w:tr w:rsidR="00AE3BE3" w:rsidRPr="00E608F6" w14:paraId="12E084A5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2A34420" w14:textId="77777777" w:rsidR="00AE3BE3" w:rsidRPr="00E608F6" w:rsidRDefault="00AE3BE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A4D5AC0" w14:textId="1EE971A8" w:rsidR="00AE3BE3" w:rsidRPr="00E608F6" w:rsidRDefault="00AE3BE3" w:rsidP="00AE3BE3">
            <w:pPr>
              <w:bidi/>
              <w:spacing w:line="360" w:lineRule="auto"/>
              <w:rPr>
                <w:rFonts w:cs="0 Nazanin Bold"/>
                <w:b/>
                <w:bCs/>
                <w:i/>
                <w:noProof/>
                <w:rtl/>
                <w:lang w:bidi="fa-IR"/>
              </w:rPr>
            </w:pPr>
            <w:r w:rsidRPr="00E608F6">
              <w:rPr>
                <w:rFonts w:cs="0 Nazanin Bold" w:hint="cs"/>
                <w:i/>
                <w:noProof/>
                <w:rtl/>
              </w:rPr>
              <w:t>الف) شمارنده</w:t>
            </w:r>
            <w:r w:rsidRPr="00E608F6">
              <w:rPr>
                <w:rFonts w:cs="0 Nazanin Bold"/>
                <w:i/>
                <w:noProof/>
                <w:rtl/>
              </w:rPr>
              <w:softHyphen/>
            </w:r>
            <w:r w:rsidRPr="00E608F6">
              <w:rPr>
                <w:rFonts w:cs="0 Nazanin Bold" w:hint="cs"/>
                <w:i/>
                <w:noProof/>
                <w:rtl/>
              </w:rPr>
              <w:t xml:space="preserve">های عدد 12  را بنویسید.                                   </w:t>
            </w:r>
          </w:p>
          <w:p w14:paraId="3C7941DD" w14:textId="62E8ADF2" w:rsidR="00AE3BE3" w:rsidRPr="00E608F6" w:rsidRDefault="00AE3BE3" w:rsidP="00AE3BE3">
            <w:pPr>
              <w:bidi/>
              <w:spacing w:line="360" w:lineRule="auto"/>
              <w:rPr>
                <w:rFonts w:cs="0 Nazanin Bold"/>
                <w:b/>
                <w:bCs/>
                <w:i/>
                <w:noProof/>
                <w:rtl/>
              </w:rPr>
            </w:pPr>
            <w:r w:rsidRPr="00E608F6">
              <w:rPr>
                <w:rFonts w:cs="0 Nazanin Bold" w:hint="cs"/>
                <w:i/>
                <w:noProof/>
                <w:rtl/>
              </w:rPr>
              <w:t>ب) مضرب های عدد 5 را بنویسید.</w:t>
            </w:r>
          </w:p>
        </w:tc>
      </w:tr>
      <w:tr w:rsidR="00E608F6" w:rsidRPr="00E608F6" w14:paraId="54AB3F4B" w14:textId="77777777" w:rsidTr="00301714">
        <w:trPr>
          <w:trHeight w:val="2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</w:tcPr>
          <w:p w14:paraId="16C668B2" w14:textId="4B14E1FC" w:rsidR="00E608F6" w:rsidRPr="00E608F6" w:rsidRDefault="00E608F6" w:rsidP="00E608F6">
            <w:pPr>
              <w:bidi/>
              <w:spacing w:line="360" w:lineRule="auto"/>
              <w:jc w:val="center"/>
              <w:rPr>
                <w:rFonts w:cs="0 Nazanin Bold"/>
                <w:i/>
                <w:noProof/>
                <w:rtl/>
                <w:lang w:bidi="fa-IR"/>
              </w:rPr>
            </w:pPr>
            <w:r>
              <w:rPr>
                <w:rFonts w:cs="B Nazanin" w:hint="cs"/>
                <w:b/>
                <w:bCs/>
                <w:noProof/>
                <w:sz w:val="28"/>
                <w:szCs w:val="28"/>
                <w:rtl/>
                <w:lang w:bidi="fa-IR"/>
              </w:rPr>
              <w:t>فصل 6</w:t>
            </w:r>
          </w:p>
        </w:tc>
      </w:tr>
      <w:tr w:rsidR="00821890" w:rsidRPr="00E608F6" w14:paraId="1B18D4EF" w14:textId="77777777" w:rsidTr="00301714">
        <w:trPr>
          <w:trHeight w:val="417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D1EA480" w14:textId="77777777" w:rsidR="00821890" w:rsidRPr="00E608F6" w:rsidRDefault="00821890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B9981E5" w14:textId="5C5BC589" w:rsidR="00821890" w:rsidRPr="00E608F6" w:rsidRDefault="00821890" w:rsidP="00821890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</w:rPr>
            </w:pPr>
            <w:r w:rsidRPr="002D6C8F">
              <w:rPr>
                <w:rFonts w:cs="B Nazanin" w:hint="cs"/>
                <w:bCs/>
                <w:rtl/>
              </w:rPr>
              <w:t>از دوران یک مستطیل حول طول آن ، مکعب مستطیل حاصل می شود.</w:t>
            </w:r>
            <w:r>
              <w:rPr>
                <w:rFonts w:cs="B Nazanin" w:hint="cs"/>
                <w:b/>
                <w:bCs/>
                <w:rtl/>
              </w:rPr>
              <w:t xml:space="preserve">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821890" w:rsidRPr="00E608F6" w14:paraId="24A5CB88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88F2725" w14:textId="77777777" w:rsidR="00821890" w:rsidRPr="00E608F6" w:rsidRDefault="00821890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0357CF3" w14:textId="6BB35B95" w:rsidR="00821890" w:rsidRPr="00E26AB6" w:rsidRDefault="00821890" w:rsidP="00821890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>
              <w:rPr>
                <w:rFonts w:eastAsiaTheme="minorEastAsia" w:cs="B Nazanin" w:hint="cs"/>
                <w:b/>
                <w:bCs/>
                <w:rtl/>
              </w:rPr>
              <w:t>الف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) اگر یک استوانه را موازی قاعده اش برش دهیم، سطح بریده شده به چه شکلی است؟</w:t>
            </w:r>
          </w:p>
          <w:p w14:paraId="42FB13C1" w14:textId="77777777" w:rsidR="00821890" w:rsidRDefault="00821890" w:rsidP="00821890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>1) مربع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2) مستطیل                     3) دایره            4) لوزی </w:t>
            </w:r>
          </w:p>
          <w:p w14:paraId="22AE82E4" w14:textId="1EDC3CC7" w:rsidR="00821890" w:rsidRPr="00F6410A" w:rsidRDefault="00821890" w:rsidP="00821890">
            <w:pPr>
              <w:tabs>
                <w:tab w:val="center" w:pos="5408"/>
              </w:tabs>
              <w:jc w:val="right"/>
              <w:rPr>
                <w:rFonts w:cs="0 Nazanin Bold"/>
                <w:b/>
                <w:bCs/>
                <w:vertAlign w:val="superscript"/>
                <w:rtl/>
              </w:rPr>
            </w:pPr>
            <w:r w:rsidRPr="00F6410A">
              <w:rPr>
                <w:rFonts w:cs="0 Nazanin Bold" w:hint="cs"/>
                <w:rtl/>
              </w:rPr>
              <w:t xml:space="preserve">ب) کدام گزینه در مورد منشور 6 پهلو درست </w:t>
            </w:r>
            <w:r w:rsidRPr="00F6410A">
              <w:rPr>
                <w:rFonts w:cs="0 Nazanin Bold" w:hint="cs"/>
                <w:u w:val="single"/>
                <w:rtl/>
              </w:rPr>
              <w:t>نیست</w:t>
            </w:r>
            <w:r w:rsidRPr="00F6410A">
              <w:rPr>
                <w:rFonts w:cs="0 Nazanin Bold" w:hint="cs"/>
                <w:rtl/>
              </w:rPr>
              <w:t>؟</w:t>
            </w:r>
            <w:r w:rsidRPr="00F6410A">
              <w:rPr>
                <w:rFonts w:cs="0 Nazanin Bold"/>
                <w:rtl/>
              </w:rPr>
              <w:t xml:space="preserve"> </w:t>
            </w:r>
          </w:p>
          <w:p w14:paraId="76DD58D5" w14:textId="64043C89" w:rsidR="00821890" w:rsidRPr="00821890" w:rsidRDefault="00821890" w:rsidP="00821890">
            <w:pPr>
              <w:spacing w:line="276" w:lineRule="auto"/>
              <w:jc w:val="right"/>
              <w:rPr>
                <w:rFonts w:cs="0 Nazanin Bold"/>
                <w:rtl/>
              </w:rPr>
            </w:pPr>
            <w:r w:rsidRPr="00F6410A">
              <w:rPr>
                <w:rFonts w:cs="0 Nazanin Bold" w:hint="cs"/>
                <w:vertAlign w:val="superscript"/>
                <w:rtl/>
              </w:rPr>
              <w:t xml:space="preserve">  </w:t>
            </w:r>
            <w:r w:rsidRPr="00F6410A">
              <w:rPr>
                <w:rFonts w:cs="0 Nazanin Bold" w:hint="cs"/>
                <w:rtl/>
              </w:rPr>
              <w:t>1) 18 یال دارد                       2) 12 راس دارد                     3) 18 راس دارد                4) 2 قاعده دارد.</w:t>
            </w:r>
          </w:p>
        </w:tc>
      </w:tr>
      <w:tr w:rsidR="002750BA" w:rsidRPr="00E608F6" w14:paraId="0814C616" w14:textId="77777777" w:rsidTr="00301714">
        <w:trPr>
          <w:trHeight w:val="244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64DF530" w14:textId="77777777" w:rsidR="002750BA" w:rsidRPr="00E608F6" w:rsidRDefault="002750BA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20AD6E7" w14:textId="77777777" w:rsidR="002750BA" w:rsidRPr="007E6FD9" w:rsidRDefault="002750BA" w:rsidP="002750BA">
            <w:pPr>
              <w:tabs>
                <w:tab w:val="left" w:pos="7808"/>
              </w:tabs>
              <w:bidi/>
              <w:rPr>
                <w:rFonts w:cs="B Nazanin"/>
                <w:b/>
                <w:bCs/>
                <w:i/>
                <w:noProof/>
                <w:rtl/>
                <w:lang w:bidi="fa-IR"/>
              </w:rPr>
            </w:pPr>
            <w:r w:rsidRPr="007E6FD9">
              <w:rPr>
                <w:rFonts w:ascii="IPT.Nazanin" w:hAnsi="IPT.Nazanin" w:cs="B Nazanin"/>
                <w:b/>
                <w:bCs/>
                <w:noProof/>
                <w:rtl/>
                <w:lang w:bidi="fa-IR"/>
              </w:rPr>
              <w:drawing>
                <wp:anchor distT="0" distB="0" distL="114300" distR="114300" simplePos="0" relativeHeight="251715584" behindDoc="0" locked="0" layoutInCell="1" allowOverlap="1" wp14:anchorId="1386C25A" wp14:editId="28F19905">
                  <wp:simplePos x="0" y="0"/>
                  <wp:positionH relativeFrom="column">
                    <wp:posOffset>1446972</wp:posOffset>
                  </wp:positionH>
                  <wp:positionV relativeFrom="paragraph">
                    <wp:posOffset>97045</wp:posOffset>
                  </wp:positionV>
                  <wp:extent cx="389756" cy="670891"/>
                  <wp:effectExtent l="0" t="0" r="0" b="0"/>
                  <wp:wrapNone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89756" cy="670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6FD9">
              <w:rPr>
                <w:rFonts w:ascii="IPT.Nazanin" w:hAnsi="IPT.Nazanin" w:cs="B Nazanin"/>
                <w:b/>
                <w:bCs/>
                <w:noProof/>
                <w:rtl/>
                <w:lang w:bidi="fa-IR"/>
              </w:rPr>
              <w:drawing>
                <wp:anchor distT="0" distB="0" distL="114300" distR="114300" simplePos="0" relativeHeight="251714560" behindDoc="0" locked="0" layoutInCell="1" allowOverlap="1" wp14:anchorId="67D03F5E" wp14:editId="57881840">
                  <wp:simplePos x="0" y="0"/>
                  <wp:positionH relativeFrom="column">
                    <wp:posOffset>215900</wp:posOffset>
                  </wp:positionH>
                  <wp:positionV relativeFrom="paragraph">
                    <wp:posOffset>175978</wp:posOffset>
                  </wp:positionV>
                  <wp:extent cx="632240" cy="569016"/>
                  <wp:effectExtent l="0" t="0" r="0" b="2540"/>
                  <wp:wrapNone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240" cy="569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6FD9">
              <w:rPr>
                <w:rFonts w:ascii="IPT.Nazanin" w:hAnsi="IPT.Nazanin" w:cs="B Nazanin" w:hint="cs"/>
                <w:b/>
                <w:bCs/>
                <w:rtl/>
                <w:lang w:bidi="fa-IR"/>
              </w:rPr>
              <w:t>الف) نوع هر یک از حجم</w:t>
            </w:r>
            <w:r w:rsidRPr="007E6FD9">
              <w:rPr>
                <w:rFonts w:ascii="IPT.Nazanin" w:hAnsi="IPT.Nazanin" w:cs="B Nazanin" w:hint="cs"/>
                <w:b/>
                <w:bCs/>
                <w:rtl/>
                <w:lang w:bidi="fa-IR"/>
              </w:rPr>
              <w:softHyphen/>
              <w:t>های زیر را مشخص کنید.</w:t>
            </w:r>
            <w:r w:rsidRPr="007E6FD9">
              <w:rPr>
                <w:rFonts w:cs="B Nazanin"/>
                <w:b/>
                <w:bCs/>
                <w:noProof/>
                <w:rtl/>
              </w:rPr>
              <w:t xml:space="preserve"> </w:t>
            </w:r>
          </w:p>
          <w:p w14:paraId="34E33768" w14:textId="77777777" w:rsidR="002750BA" w:rsidRPr="007E6FD9" w:rsidRDefault="002750BA" w:rsidP="002750BA">
            <w:pPr>
              <w:tabs>
                <w:tab w:val="left" w:pos="7808"/>
              </w:tabs>
              <w:rPr>
                <w:rFonts w:cs="B Nazanin"/>
                <w:b/>
                <w:bCs/>
                <w:i/>
                <w:noProof/>
                <w:rtl/>
                <w:lang w:bidi="fa-IR"/>
              </w:rPr>
            </w:pPr>
            <w:r w:rsidRPr="007E6FD9">
              <w:rPr>
                <w:rFonts w:cs="B Nazanin"/>
                <w:b/>
                <w:bCs/>
                <w:i/>
                <w:noProof/>
                <w:rtl/>
                <w:lang w:bidi="fa-IR"/>
              </w:rPr>
              <w:drawing>
                <wp:anchor distT="0" distB="0" distL="114300" distR="114300" simplePos="0" relativeHeight="251717632" behindDoc="0" locked="0" layoutInCell="1" allowOverlap="1" wp14:anchorId="39FAB1B9" wp14:editId="1B173B60">
                  <wp:simplePos x="0" y="0"/>
                  <wp:positionH relativeFrom="column">
                    <wp:posOffset>3230327</wp:posOffset>
                  </wp:positionH>
                  <wp:positionV relativeFrom="paragraph">
                    <wp:posOffset>10022</wp:posOffset>
                  </wp:positionV>
                  <wp:extent cx="546653" cy="449311"/>
                  <wp:effectExtent l="0" t="0" r="6350" b="8255"/>
                  <wp:wrapNone/>
                  <wp:docPr id="30" name="Picture 30" descr="C:\Program Files\Microsoft Office\MEDIA\CAGCAT10\j0299763.w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Program Files\Microsoft Office\MEDIA\CAGCAT10\j0299763.w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653" cy="449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E6FD9">
              <w:rPr>
                <w:rFonts w:cs="B Nazanin" w:hint="cs"/>
                <w:b/>
                <w:bCs/>
                <w:i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16608" behindDoc="0" locked="0" layoutInCell="1" allowOverlap="1" wp14:anchorId="279EA3DA" wp14:editId="654D8978">
                      <wp:simplePos x="0" y="0"/>
                      <wp:positionH relativeFrom="column">
                        <wp:posOffset>2345828</wp:posOffset>
                      </wp:positionH>
                      <wp:positionV relativeFrom="paragraph">
                        <wp:posOffset>34663</wp:posOffset>
                      </wp:positionV>
                      <wp:extent cx="288290" cy="414655"/>
                      <wp:effectExtent l="57150" t="57150" r="54610" b="4445"/>
                      <wp:wrapNone/>
                      <wp:docPr id="17" name="Group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8290" cy="414655"/>
                                <a:chOff x="-28575" y="-9523"/>
                                <a:chExt cx="628650" cy="904873"/>
                              </a:xfrm>
                            </wpg:grpSpPr>
                            <wps:wsp>
                              <wps:cNvPr id="18" name="Rectangle 18"/>
                              <wps:cNvSpPr/>
                              <wps:spPr>
                                <a:xfrm>
                                  <a:off x="47625" y="476250"/>
                                  <a:ext cx="476250" cy="4191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isometricOffAxis2Top"/>
                                  <a:lightRig rig="threePt" dir="t"/>
                                </a:scene3d>
                                <a:sp3d contourW="12700"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Straight Connector 19"/>
                              <wps:cNvCnPr/>
                              <wps:spPr>
                                <a:xfrm flipV="1">
                                  <a:off x="-28575" y="-9523"/>
                                  <a:ext cx="447675" cy="72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3" name="Straight Connector 23"/>
                              <wps:cNvCnPr/>
                              <wps:spPr>
                                <a:xfrm>
                                  <a:off x="419100" y="0"/>
                                  <a:ext cx="0" cy="790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4" name="Straight Connector 24"/>
                              <wps:cNvCnPr/>
                              <wps:spPr>
                                <a:xfrm flipH="1">
                                  <a:off x="133350" y="0"/>
                                  <a:ext cx="285751" cy="6000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7" name="Straight Connector 27"/>
                              <wps:cNvCnPr/>
                              <wps:spPr>
                                <a:xfrm>
                                  <a:off x="419100" y="0"/>
                                  <a:ext cx="180975" cy="6572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3C32FBD" id="Group 17" o:spid="_x0000_s1026" style="position:absolute;left:0;text-align:left;margin-left:184.7pt;margin-top:2.75pt;width:22.7pt;height:32.65pt;z-index:251716608;mso-width-relative:margin;mso-height-relative:margin" coordorigin="-285,-95" coordsize="6286,9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">
                      <v:rect id="Rectangle 18" o:spid="_x0000_s1027" style="position:absolute;left:476;top:4762;width:4762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" filled="f" strokecolor="windowText" strokeweight="1.5pt"/>
                      <v:line id="Straight Connector 19" o:spid="_x0000_s1028" style="position:absolute;flip:y;visibility:visible;mso-wrap-style:square" from="-285,-95" to="4191,7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" strokecolor="windowText" strokeweight="1pt"/>
                      <v:line id="Straight Connector 23" o:spid="_x0000_s1029" style="position:absolute;visibility:visible;mso-wrap-style:square" from="4191,0" to="4191,7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" strokecolor="windowText" strokeweight="1pt"/>
                      <v:line id="Straight Connector 24" o:spid="_x0000_s1030" style="position:absolute;flip:x;visibility:visible;mso-wrap-style:square" from="1333,0" to="4191,6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" strokecolor="windowText" strokeweight="1pt"/>
                      <v:line id="Straight Connector 27" o:spid="_x0000_s1031" style="position:absolute;visibility:visible;mso-wrap-style:square" from="4191,0" to="6000,6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" strokecolor="windowText" strokeweight="1pt"/>
                    </v:group>
                  </w:pict>
                </mc:Fallback>
              </mc:AlternateContent>
            </w:r>
          </w:p>
          <w:p w14:paraId="0BD1624F" w14:textId="77777777" w:rsidR="002750BA" w:rsidRPr="007E6FD9" w:rsidRDefault="002750BA" w:rsidP="002750BA">
            <w:pPr>
              <w:tabs>
                <w:tab w:val="left" w:pos="7808"/>
              </w:tabs>
              <w:rPr>
                <w:rFonts w:cs="B Nazanin"/>
                <w:b/>
                <w:bCs/>
                <w:i/>
                <w:noProof/>
                <w:rtl/>
                <w:lang w:bidi="fa-IR"/>
              </w:rPr>
            </w:pPr>
          </w:p>
          <w:p w14:paraId="7AB515C9" w14:textId="77777777" w:rsidR="002750BA" w:rsidRPr="007E6FD9" w:rsidRDefault="002750BA" w:rsidP="002750BA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  <w:r w:rsidRPr="007E6FD9">
              <w:rPr>
                <w:rFonts w:cs="B Nazanin" w:hint="cs"/>
                <w:b/>
                <w:bCs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18656" behindDoc="0" locked="0" layoutInCell="1" allowOverlap="1" wp14:anchorId="1234E2B7" wp14:editId="6A9FB841">
                      <wp:simplePos x="0" y="0"/>
                      <wp:positionH relativeFrom="column">
                        <wp:posOffset>477686</wp:posOffset>
                      </wp:positionH>
                      <wp:positionV relativeFrom="paragraph">
                        <wp:posOffset>136580</wp:posOffset>
                      </wp:positionV>
                      <wp:extent cx="685800" cy="670064"/>
                      <wp:effectExtent l="0" t="0" r="19050" b="15875"/>
                      <wp:wrapNone/>
                      <wp:docPr id="5" name="Group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0" cy="670064"/>
                                <a:chOff x="0" y="0"/>
                                <a:chExt cx="1037039" cy="1013249"/>
                              </a:xfrm>
                            </wpg:grpSpPr>
                            <wps:wsp>
                              <wps:cNvPr id="20" name="Rectangle 20"/>
                              <wps:cNvSpPr/>
                              <wps:spPr>
                                <a:xfrm>
                                  <a:off x="0" y="285008"/>
                                  <a:ext cx="1037039" cy="44532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Oval 21"/>
                              <wps:cNvSpPr/>
                              <wps:spPr>
                                <a:xfrm>
                                  <a:off x="187877" y="0"/>
                                  <a:ext cx="282917" cy="28291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Oval 22"/>
                              <wps:cNvSpPr/>
                              <wps:spPr>
                                <a:xfrm>
                                  <a:off x="187879" y="730332"/>
                                  <a:ext cx="282917" cy="28291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4F6AD9B" id="Group 5" o:spid="_x0000_s1026" style="position:absolute;left:0;text-align:left;margin-left:37.6pt;margin-top:10.75pt;width:54pt;height:52.75pt;z-index:251718656;mso-width-relative:margin;mso-height-relative:margin" coordsize="10370,10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">
                      <v:rect id="Rectangle 20" o:spid="_x0000_s1027" style="position:absolute;top:2850;width:10370;height:44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" filled="f" strokecolor="windowText" strokeweight="1pt"/>
                      <v:oval id="Oval 21" o:spid="_x0000_s1028" style="position:absolute;left:1878;width:2829;height:2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" filled="f" strokecolor="windowText" strokeweight="1pt"/>
                      <v:oval id="Oval 22" o:spid="_x0000_s1029" style="position:absolute;left:1878;top:7303;width:2829;height:2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" filled="f" strokecolor="windowText" strokeweight="1pt"/>
                    </v:group>
                  </w:pict>
                </mc:Fallback>
              </mc:AlternateContent>
            </w:r>
            <w:r w:rsidRPr="007E6FD9">
              <w:rPr>
                <w:rFonts w:cs="B Nazanin" w:hint="cs"/>
                <w:b/>
                <w:bCs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19680" behindDoc="0" locked="0" layoutInCell="1" allowOverlap="1" wp14:anchorId="60626D53" wp14:editId="0C6C7287">
                      <wp:simplePos x="0" y="0"/>
                      <wp:positionH relativeFrom="column">
                        <wp:posOffset>2664681</wp:posOffset>
                      </wp:positionH>
                      <wp:positionV relativeFrom="paragraph">
                        <wp:posOffset>245993</wp:posOffset>
                      </wp:positionV>
                      <wp:extent cx="676007" cy="560707"/>
                      <wp:effectExtent l="0" t="0" r="10160" b="10795"/>
                      <wp:wrapNone/>
                      <wp:docPr id="25" name="Group 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6007" cy="560707"/>
                                <a:chOff x="-402887" y="0"/>
                                <a:chExt cx="942985" cy="781724"/>
                              </a:xfrm>
                            </wpg:grpSpPr>
                            <wps:wsp>
                              <wps:cNvPr id="26" name="Hexagon 26"/>
                              <wps:cNvSpPr/>
                              <wps:spPr>
                                <a:xfrm>
                                  <a:off x="0" y="0"/>
                                  <a:ext cx="273133" cy="235459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" name="Hexagon 28"/>
                              <wps:cNvSpPr/>
                              <wps:spPr>
                                <a:xfrm>
                                  <a:off x="11876" y="546265"/>
                                  <a:ext cx="273133" cy="235459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" name="Rectangle 29"/>
                              <wps:cNvSpPr/>
                              <wps:spPr>
                                <a:xfrm>
                                  <a:off x="65315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Rectangle 31"/>
                              <wps:cNvSpPr/>
                              <wps:spPr>
                                <a:xfrm>
                                  <a:off x="221988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" name="Rectangle 45"/>
                              <wps:cNvSpPr/>
                              <wps:spPr>
                                <a:xfrm>
                                  <a:off x="383134" y="234951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" name="Rectangle 46"/>
                              <wps:cNvSpPr/>
                              <wps:spPr>
                                <a:xfrm>
                                  <a:off x="-402887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" name="Rectangle 47"/>
                              <wps:cNvSpPr/>
                              <wps:spPr>
                                <a:xfrm>
                                  <a:off x="-246214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" name="Rectangle 48"/>
                              <wps:cNvSpPr/>
                              <wps:spPr>
                                <a:xfrm>
                                  <a:off x="-91006" y="234951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5A85239" id="Group 25" o:spid="_x0000_s1026" style="position:absolute;left:0;text-align:left;margin-left:209.8pt;margin-top:19.35pt;width:53.25pt;height:44.15pt;z-index:251719680;mso-width-relative:margin;mso-height-relative:margin" coordorigin="-4028" coordsize="9429,7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">
                      <v:shapetype id="_x0000_t9" coordsize="21600,21600" o:spt="9" adj="5400" path="m@0,l,10800@0,21600@1,21600,21600,10800@1,xe">
                        <v:stroke joinstyle="miter"/>
                        <v:formulas>
                          <v:f eqn="val #0"/>
                          <v:f eqn="sum width 0 #0"/>
                          <v:f eqn="sum height 0 #0"/>
                          <v:f eqn="prod @0 2929 10000"/>
                          <v:f eqn="sum width 0 @3"/>
                          <v:f eqn="sum height 0 @3"/>
                        </v:formulas>
                        <v:path gradientshapeok="t" o:connecttype="rect" textboxrect="1800,1800,19800,19800;3600,3600,18000,18000;6300,6300,15300,15300"/>
                        <v:handles>
                          <v:h position="#0,topLeft" xrange="0,10800"/>
                        </v:handles>
                      </v:shapetype>
                      <v:shape id="Hexagon 26" o:spid="_x0000_s1027" type="#_x0000_t9" style="position:absolute;width:2731;height:2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" adj="4655" filled="f" strokecolor="windowText" strokeweight="1pt"/>
                      <v:shape id="Hexagon 28" o:spid="_x0000_s1028" type="#_x0000_t9" style="position:absolute;left:118;top:5462;width:2732;height:23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" adj="4655" filled="f" strokecolor="windowText" strokeweight="1pt"/>
                      <v:rect id="Rectangle 29" o:spid="_x0000_s1029" style="position:absolute;left:653;top:2375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" filled="f" strokecolor="windowText" strokeweight="1pt"/>
                      <v:rect id="Rectangle 31" o:spid="_x0000_s1030" style="position:absolute;left:2219;top:2375;width:1570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" filled="f" strokecolor="windowText" strokeweight="1pt"/>
                      <v:rect id="Rectangle 45" o:spid="_x0000_s1031" style="position:absolute;left:3831;top:2349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" filled="f" strokecolor="windowText" strokeweight="1pt"/>
                      <v:rect id="Rectangle 46" o:spid="_x0000_s1032" style="position:absolute;left:-4028;top:2375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" filled="f" strokecolor="windowText" strokeweight="1pt"/>
                      <v:rect id="Rectangle 47" o:spid="_x0000_s1033" style="position:absolute;left:-2462;top:2375;width:1570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" filled="f" strokecolor="windowText" strokeweight="1pt"/>
                      <v:rect id="Rectangle 48" o:spid="_x0000_s1034" style="position:absolute;left:-910;top:2349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" filled="f" strokecolor="windowText" strokeweight="1pt"/>
                    </v:group>
                  </w:pict>
                </mc:Fallback>
              </mc:AlternateContent>
            </w:r>
            <w:r w:rsidRPr="007E6FD9">
              <w:rPr>
                <w:rFonts w:cs="B Nazanin" w:hint="cs"/>
                <w:b/>
                <w:bCs/>
                <w:i/>
                <w:noProof/>
                <w:rtl/>
                <w:lang w:bidi="fa-IR"/>
              </w:rPr>
              <w:t xml:space="preserve">ب) </w:t>
            </w:r>
            <w:r w:rsidRPr="007E6FD9">
              <w:rPr>
                <w:rFonts w:cs="B Nazanin" w:hint="cs"/>
                <w:b/>
                <w:bCs/>
                <w:noProof/>
                <w:rtl/>
              </w:rPr>
              <w:t>شکل</w:t>
            </w:r>
            <w:r w:rsidRPr="007E6FD9">
              <w:rPr>
                <w:rFonts w:cs="B Nazanin"/>
                <w:b/>
                <w:bCs/>
                <w:noProof/>
                <w:rtl/>
              </w:rPr>
              <w:softHyphen/>
            </w:r>
            <w:r w:rsidRPr="007E6FD9">
              <w:rPr>
                <w:rFonts w:cs="B Nazanin" w:hint="cs"/>
                <w:b/>
                <w:bCs/>
                <w:noProof/>
                <w:rtl/>
              </w:rPr>
              <w:t>های زیر گسترده چه شکل هایی است؟</w:t>
            </w:r>
          </w:p>
          <w:p w14:paraId="1011BCDA" w14:textId="77777777" w:rsidR="002750BA" w:rsidRPr="00E608F6" w:rsidRDefault="002750BA" w:rsidP="002750BA">
            <w:pPr>
              <w:tabs>
                <w:tab w:val="left" w:pos="7359"/>
              </w:tabs>
              <w:bidi/>
              <w:rPr>
                <w:rFonts w:cs="B Nazanin"/>
                <w:b/>
                <w:bCs/>
                <w:rtl/>
              </w:rPr>
            </w:pPr>
          </w:p>
          <w:p w14:paraId="07C412E0" w14:textId="77777777" w:rsidR="002750BA" w:rsidRPr="00E608F6" w:rsidRDefault="002750BA" w:rsidP="002750BA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</w:rPr>
            </w:pPr>
            <w:bookmarkStart w:id="0" w:name="_GoBack"/>
            <w:bookmarkEnd w:id="0"/>
          </w:p>
        </w:tc>
      </w:tr>
      <w:tr w:rsidR="002750BA" w:rsidRPr="00E608F6" w14:paraId="0F4973C9" w14:textId="77777777" w:rsidTr="00301714">
        <w:trPr>
          <w:trHeight w:val="143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720CDCF" w14:textId="77777777" w:rsidR="002750BA" w:rsidRPr="00E608F6" w:rsidRDefault="002750BA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8D7C354" w14:textId="3FE3707A" w:rsidR="002750BA" w:rsidRPr="00E608F6" w:rsidRDefault="002C269A" w:rsidP="002750BA">
            <w:pPr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asciiTheme="minorHAnsi" w:eastAsiaTheme="minorHAnsi" w:hAnsiTheme="minorHAnsi" w:cs="B Nazanin" w:hint="cs"/>
                <w:noProof/>
                <w:rtl/>
                <w:lang w:val="fa-IR" w:bidi="fa-IR"/>
              </w:rPr>
              <mc:AlternateContent>
                <mc:Choice Requires="wpg">
                  <w:drawing>
                    <wp:anchor distT="0" distB="0" distL="114300" distR="114300" simplePos="0" relativeHeight="251721728" behindDoc="0" locked="0" layoutInCell="1" allowOverlap="1" wp14:anchorId="152F4B81" wp14:editId="01F049E1">
                      <wp:simplePos x="0" y="0"/>
                      <wp:positionH relativeFrom="column">
                        <wp:posOffset>2640490</wp:posOffset>
                      </wp:positionH>
                      <wp:positionV relativeFrom="paragraph">
                        <wp:posOffset>102235</wp:posOffset>
                      </wp:positionV>
                      <wp:extent cx="1305546" cy="685800"/>
                      <wp:effectExtent l="57150" t="57150" r="47625" b="57150"/>
                      <wp:wrapNone/>
                      <wp:docPr id="118" name="Group 1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05546" cy="685800"/>
                                <a:chOff x="0" y="0"/>
                                <a:chExt cx="1957388" cy="1028700"/>
                              </a:xfrm>
                              <a:solidFill>
                                <a:schemeClr val="bg1"/>
                              </a:solidFill>
                              <a:scene3d>
                                <a:camera prst="obliqueTopRight"/>
                                <a:lightRig rig="threePt" dir="t"/>
                              </a:scene3d>
                            </wpg:grpSpPr>
                            <wpg:grpSp>
                              <wpg:cNvPr id="119" name="Group 119"/>
                              <wpg:cNvGrpSpPr/>
                              <wpg:grpSpPr>
                                <a:xfrm>
                                  <a:off x="0" y="0"/>
                                  <a:ext cx="1957388" cy="1028700"/>
                                  <a:chOff x="0" y="0"/>
                                  <a:chExt cx="2781300" cy="1504950"/>
                                </a:xfrm>
                                <a:grpFill/>
                              </wpg:grpSpPr>
                              <wps:wsp>
                                <wps:cNvPr id="120" name="Cube 120"/>
                                <wps:cNvSpPr/>
                                <wps:spPr>
                                  <a:xfrm>
                                    <a:off x="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1" name="Cube 121"/>
                                <wps:cNvSpPr/>
                                <wps:spPr>
                                  <a:xfrm>
                                    <a:off x="51435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2" name="Cube 122"/>
                                <wps:cNvSpPr/>
                                <wps:spPr>
                                  <a:xfrm>
                                    <a:off x="102870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3" name="Cube 123"/>
                                <wps:cNvSpPr/>
                                <wps:spPr>
                                  <a:xfrm>
                                    <a:off x="0" y="0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4" name="Cube 124"/>
                                <wps:cNvSpPr/>
                                <wps:spPr>
                                  <a:xfrm>
                                    <a:off x="2085975" y="581025"/>
                                    <a:ext cx="695325" cy="77152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5" name="Cube 125"/>
                                <wps:cNvSpPr/>
                                <wps:spPr>
                                  <a:xfrm>
                                    <a:off x="1552576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6" name="Cube 126"/>
                                <wps:cNvSpPr/>
                                <wps:spPr>
                                  <a:xfrm>
                                    <a:off x="1390650" y="75247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" name="Cube 127"/>
                                <wps:cNvSpPr/>
                                <wps:spPr>
                                  <a:xfrm>
                                    <a:off x="2072414" y="586141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28" name="Cube 128"/>
                              <wps:cNvSpPr/>
                              <wps:spPr>
                                <a:xfrm>
                                  <a:off x="1343025" y="514350"/>
                                  <a:ext cx="489268" cy="514350"/>
                                </a:xfrm>
                                <a:prstGeom prst="cube">
                                  <a:avLst/>
                                </a:prstGeom>
                                <a:grp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54FADF" id="Group 118" o:spid="_x0000_s1026" style="position:absolute;left:0;text-align:left;margin-left:207.9pt;margin-top:8.05pt;width:102.8pt;height:54pt;z-index:251721728;mso-width-relative:margin;mso-height-relative:margin" coordsize="19573,10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">
                      <v:group id="Group 119" o:spid="_x0000_s1027" style="position:absolute;width:19573;height:10287" coordsize="27813,15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        <v:shapetype id="_x0000_t16" coordsize="21600,21600" o:spt="16" adj="5400" path="m@0,l0@0,,21600@1,21600,21600@2,21600,xem0@0nfl@1@0,21600,em@1@0nfl@1,21600e">
                          <v:stroke joinstyle="miter"/>
                          <v:formulas>
                            <v:f eqn="val #0"/>
                            <v:f eqn="sum width 0 #0"/>
                            <v:f eqn="sum height 0 #0"/>
                            <v:f eqn="mid height #0"/>
                            <v:f eqn="prod @1 1 2"/>
                            <v:f eqn="prod @2 1 2"/>
                            <v:f eqn="mid width #0"/>
                          </v:formulas>
                          <v:path o:extrusionok="f" gradientshapeok="t" limo="10800,10800" o:connecttype="custom" o:connectlocs="@6,0;@4,@0;0,@3;@4,21600;@1,@3;21600,@5" o:connectangles="270,270,180,90,0,0" textboxrect="0,@0,@1,21600"/>
                          <v:handles>
                            <v:h position="topLeft,#0" switch="" yrange="0,21600"/>
                          </v:handles>
                          <o:complex v:ext="view"/>
                        </v:shapetype>
                        <v:shape id="Cube 120" o:spid="_x0000_s1028" type="#_x0000_t16" style="position:absolute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" filled="f" strokecolor="windowText" strokeweight=".5pt"/>
                        <v:shape id="Cube 121" o:spid="_x0000_s1029" type="#_x0000_t16" style="position:absolute;left:5143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" filled="f" strokecolor="windowText" strokeweight=".5pt"/>
                        <v:shape id="Cube 122" o:spid="_x0000_s1030" type="#_x0000_t16" style="position:absolute;left:10287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" filled="f" strokecolor="windowText" strokeweight=".5pt"/>
                        <v:shape id="Cube 123" o:spid="_x0000_s1031" type="#_x0000_t16" style="position:absolute;width:6953;height:7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" filled="f" strokecolor="windowText" strokeweight=".5pt"/>
                        <v:shape id="Cube 124" o:spid="_x0000_s1032" type="#_x0000_t16" style="position:absolute;left:20859;top:5810;width:6954;height:7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" filled="f" strokecolor="windowText" strokeweight=".5pt"/>
                        <v:shape id="Cube 125" o:spid="_x0000_s1033" type="#_x0000_t16" style="position:absolute;left:15525;top:5810;width:6954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" filled="f" strokecolor="windowText" strokeweight=".5pt"/>
                        <v:shape id="Cube 126" o:spid="_x0000_s1034" type="#_x0000_t16" style="position:absolute;left:13906;top:7524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" filled="f" strokecolor="windowText" strokeweight=".5pt"/>
                        <v:shape id="Cube 127" o:spid="_x0000_s1035" type="#_x0000_t16" style="position:absolute;left:20724;top:5861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" filled="f" strokecolor="windowText" strokeweight=".5pt"/>
                      </v:group>
                      <v:shape id="Cube 128" o:spid="_x0000_s1036" type="#_x0000_t16" style="position:absolute;left:13430;top:5143;width:4892;height:5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" filled="f" strokecolor="windowText" strokeweight=".5pt"/>
                    </v:group>
                  </w:pict>
                </mc:Fallback>
              </mc:AlternateContent>
            </w:r>
            <w:r w:rsidR="00E608F6" w:rsidRPr="00E608F6">
              <w:rPr>
                <w:rFonts w:cs="B Nazanin"/>
                <w:noProof/>
                <w:rtl/>
                <w:lang w:bidi="fa-IR"/>
              </w:rPr>
              <w:drawing>
                <wp:anchor distT="0" distB="0" distL="114300" distR="114300" simplePos="0" relativeHeight="251722752" behindDoc="0" locked="0" layoutInCell="1" allowOverlap="1" wp14:anchorId="386D6FAB" wp14:editId="53D351B6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43947</wp:posOffset>
                  </wp:positionV>
                  <wp:extent cx="2257425" cy="843783"/>
                  <wp:effectExtent l="0" t="0" r="0" b="0"/>
                  <wp:wrapNone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0" t="3570" r="6202" b="25672"/>
                          <a:stretch/>
                        </pic:blipFill>
                        <pic:spPr bwMode="auto">
                          <a:xfrm>
                            <a:off x="0" y="0"/>
                            <a:ext cx="2264645" cy="846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750BA" w:rsidRPr="00E608F6">
              <w:rPr>
                <w:rFonts w:cs="B Nazanin"/>
                <w:b/>
                <w:bCs/>
                <w:rtl/>
              </w:rPr>
              <w:t>د</w:t>
            </w:r>
            <w:r w:rsidR="002750BA" w:rsidRPr="00E608F6">
              <w:rPr>
                <w:rFonts w:cs="B Nazanin" w:hint="cs"/>
                <w:b/>
                <w:bCs/>
                <w:rtl/>
              </w:rPr>
              <w:t>ی</w:t>
            </w:r>
            <w:r w:rsidR="002750BA" w:rsidRPr="00E608F6">
              <w:rPr>
                <w:rFonts w:cs="B Nazanin" w:hint="eastAsia"/>
                <w:b/>
                <w:bCs/>
                <w:rtl/>
              </w:rPr>
              <w:t>د</w:t>
            </w:r>
            <w:r w:rsidR="002750BA" w:rsidRPr="00E608F6">
              <w:rPr>
                <w:rFonts w:cs="B Nazanin"/>
                <w:b/>
                <w:bCs/>
                <w:rtl/>
              </w:rPr>
              <w:t xml:space="preserve"> از روبه رو</w:t>
            </w:r>
            <w:r w:rsidR="002750BA" w:rsidRPr="00E608F6">
              <w:rPr>
                <w:rFonts w:cs="B Nazanin" w:hint="cs"/>
                <w:b/>
                <w:bCs/>
                <w:rtl/>
              </w:rPr>
              <w:t xml:space="preserve"> و سمت راست</w:t>
            </w:r>
            <w:r w:rsidR="002750BA" w:rsidRPr="00E608F6">
              <w:rPr>
                <w:rFonts w:cs="B Nazanin"/>
                <w:b/>
                <w:bCs/>
                <w:rtl/>
              </w:rPr>
              <w:t xml:space="preserve"> شکل داده شده را رسم کن</w:t>
            </w:r>
            <w:r w:rsidR="002750BA" w:rsidRPr="00E608F6">
              <w:rPr>
                <w:rFonts w:cs="B Nazanin" w:hint="cs"/>
                <w:b/>
                <w:bCs/>
                <w:rtl/>
              </w:rPr>
              <w:t>ی</w:t>
            </w:r>
            <w:r w:rsidR="002750BA" w:rsidRPr="00E608F6">
              <w:rPr>
                <w:rFonts w:cs="B Nazanin" w:hint="eastAsia"/>
                <w:b/>
                <w:bCs/>
                <w:rtl/>
              </w:rPr>
              <w:t>د</w:t>
            </w:r>
            <w:r w:rsidR="002750BA" w:rsidRPr="00E608F6">
              <w:rPr>
                <w:rFonts w:cs="B Nazanin"/>
                <w:b/>
                <w:bCs/>
                <w:rtl/>
              </w:rPr>
              <w:t xml:space="preserve">. </w:t>
            </w:r>
          </w:p>
          <w:p w14:paraId="74F6D6D3" w14:textId="335973DD" w:rsidR="002750BA" w:rsidRPr="00E608F6" w:rsidRDefault="002750BA" w:rsidP="002750BA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  <w:p w14:paraId="569D2421" w14:textId="77777777" w:rsidR="00CB1DB1" w:rsidRPr="00E608F6" w:rsidRDefault="00CB1DB1" w:rsidP="00CB1DB1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  <w:p w14:paraId="208451F9" w14:textId="39985854" w:rsidR="00E608F6" w:rsidRPr="00E608F6" w:rsidRDefault="00E608F6" w:rsidP="00E608F6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</w:tc>
      </w:tr>
      <w:tr w:rsidR="00744EFF" w:rsidRPr="00E608F6" w14:paraId="551D21E5" w14:textId="77777777" w:rsidTr="00301714">
        <w:trPr>
          <w:trHeight w:val="1856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7C895B6" w14:textId="77777777" w:rsidR="00744EFF" w:rsidRPr="00E608F6" w:rsidRDefault="00744EFF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D6C89D4" w14:textId="2F59F9D9" w:rsidR="00744EFF" w:rsidRPr="00E608F6" w:rsidRDefault="00744EFF" w:rsidP="00744EFF">
            <w:pPr>
              <w:tabs>
                <w:tab w:val="left" w:pos="3862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ascii="Calibri" w:eastAsia="Calibri" w:hAnsi="Calibri" w:cs="B Nazanin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12512" behindDoc="0" locked="0" layoutInCell="1" allowOverlap="1" wp14:anchorId="3C5058F0" wp14:editId="1F32E12E">
                      <wp:simplePos x="0" y="0"/>
                      <wp:positionH relativeFrom="column">
                        <wp:posOffset>-101275</wp:posOffset>
                      </wp:positionH>
                      <wp:positionV relativeFrom="paragraph">
                        <wp:posOffset>-5715</wp:posOffset>
                      </wp:positionV>
                      <wp:extent cx="931291" cy="1001395"/>
                      <wp:effectExtent l="0" t="0" r="0" b="27305"/>
                      <wp:wrapNone/>
                      <wp:docPr id="38" name="Group 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31291" cy="1001395"/>
                                <a:chOff x="1819" y="444780"/>
                                <a:chExt cx="1340712" cy="1659705"/>
                              </a:xfrm>
                            </wpg:grpSpPr>
                            <wps:wsp>
                              <wps:cNvPr id="34" name="Cube 34"/>
                              <wps:cNvSpPr/>
                              <wps:spPr>
                                <a:xfrm rot="16200000">
                                  <a:off x="101549" y="1049224"/>
                                  <a:ext cx="1265577" cy="844945"/>
                                </a:xfrm>
                                <a:prstGeom prst="cube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254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" name="Text Box 35"/>
                              <wps:cNvSpPr txBox="1"/>
                              <wps:spPr>
                                <a:xfrm>
                                  <a:off x="1819" y="1019174"/>
                                  <a:ext cx="371476" cy="5189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107D7B8E" w14:textId="77777777" w:rsidR="00744EFF" w:rsidRPr="00A9011A" w:rsidRDefault="00744EFF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" name="Text Box 36"/>
                              <wps:cNvSpPr txBox="1"/>
                              <wps:spPr>
                                <a:xfrm>
                                  <a:off x="971056" y="575512"/>
                                  <a:ext cx="371475" cy="52537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8F9AC89" w14:textId="77777777" w:rsidR="00744EFF" w:rsidRPr="00A9011A" w:rsidRDefault="00744EFF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" name="Text Box 37"/>
                              <wps:cNvSpPr txBox="1"/>
                              <wps:spPr>
                                <a:xfrm>
                                  <a:off x="428404" y="444780"/>
                                  <a:ext cx="371476" cy="4951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D5CD537" w14:textId="77777777" w:rsidR="00744EFF" w:rsidRPr="00A9011A" w:rsidRDefault="00744EFF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C5058F0" id="Group 38" o:spid="_x0000_s1035" style="position:absolute;left:0;text-align:left;margin-left:-7.95pt;margin-top:-.45pt;width:73.35pt;height:78.85pt;z-index:251712512;mso-width-relative:margin;mso-height-relative:margin" coordorigin="18,4447" coordsize="13407,165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">
                      <v:shapetype id="_x0000_t16" coordsize="21600,21600" o:spt="16" adj="5400" path="m@0,l0@0,,21600@1,21600,21600@2,21600,xem0@0nfl@1@0,21600,em@1@0nfl@1,21600e">
                        <v:stroke joinstyle="miter"/>
                        <v:formulas>
                          <v:f eqn="val #0"/>
                          <v:f eqn="sum width 0 #0"/>
                          <v:f eqn="sum height 0 #0"/>
                          <v:f eqn="mid height #0"/>
                          <v:f eqn="prod @1 1 2"/>
                          <v:f eqn="prod @2 1 2"/>
                          <v:f eqn="mid width #0"/>
                        </v:formulas>
                        <v:path o:extrusionok="f" gradientshapeok="t" limo="10800,10800" o:connecttype="custom" o:connectlocs="@6,0;@4,@0;0,@3;@4,21600;@1,@3;21600,@5" o:connectangles="270,270,180,90,0,0" textboxrect="0,@0,@1,21600"/>
                        <v:handles>
                          <v:h position="topLeft,#0" switch="" yrange="0,21600"/>
                        </v:handles>
                        <o:complex v:ext="view"/>
                      </v:shapetype>
                      <v:shape id="Cube 34" o:spid="_x0000_s1036" type="#_x0000_t16" style="position:absolute;left:1015;top:10492;width:12655;height:8450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" fillcolor="window" strokecolor="windowText" strokeweight="2pt"/>
                      <v:shape id="Text Box 35" o:spid="_x0000_s1037" type="#_x0000_t202" style="position:absolute;left:18;top:10191;width:3714;height:5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" filled="f" stroked="f" strokeweight="2pt">
                        <v:textbox>
                          <w:txbxContent>
                            <w:p w14:paraId="107D7B8E" w14:textId="77777777" w:rsidR="00744EFF" w:rsidRPr="00A9011A" w:rsidRDefault="00744EFF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5</w:t>
                              </w:r>
                            </w:p>
                          </w:txbxContent>
                        </v:textbox>
                      </v:shape>
                      <v:shape id="Text Box 36" o:spid="_x0000_s1038" type="#_x0000_t202" style="position:absolute;left:9710;top:5755;width:3715;height:5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      <v:textbox>
                          <w:txbxContent>
                            <w:p w14:paraId="38F9AC89" w14:textId="77777777" w:rsidR="00744EFF" w:rsidRPr="00A9011A" w:rsidRDefault="00744EFF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  <v:shape id="Text Box 37" o:spid="_x0000_s1039" type="#_x0000_t202" style="position:absolute;left:4284;top:4447;width:3714;height:4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      <v:textbox>
                          <w:txbxContent>
                            <w:p w14:paraId="5D5CD537" w14:textId="77777777" w:rsidR="00744EFF" w:rsidRPr="00A9011A" w:rsidRDefault="00744EFF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E608F6">
              <w:rPr>
                <w:rFonts w:cs="B Nazanin" w:hint="cs"/>
                <w:b/>
                <w:bCs/>
                <w:rtl/>
              </w:rPr>
              <w:t>حجم شکل های زیر را حساب کنید.</w:t>
            </w:r>
            <w:r w:rsidRPr="00E608F6">
              <w:rPr>
                <w:rFonts w:cs="B Nazanin"/>
                <w:b/>
                <w:bCs/>
                <w:rtl/>
              </w:rPr>
              <w:t xml:space="preserve"> </w:t>
            </w:r>
            <w:r w:rsidRPr="00E608F6">
              <w:rPr>
                <w:rFonts w:eastAsiaTheme="minorEastAsia" w:cs="B Nazanin"/>
                <w:b/>
                <w:bCs/>
                <w:position w:val="-10"/>
              </w:rPr>
              <w:object w:dxaOrig="740" w:dyaOrig="320" w14:anchorId="178E2E9A">
                <v:shape id="_x0000_i1030" type="#_x0000_t75" style="width:37.5pt;height:16.5pt" o:ole="">
                  <v:imagedata r:id="rId22" o:title=""/>
                </v:shape>
                <o:OLEObject Type="Embed" ProgID="Equation.DSMT4" ShapeID="_x0000_i1030" DrawAspect="Content" ObjectID="_1808367596" r:id="rId23"/>
              </w:object>
            </w:r>
          </w:p>
          <w:p w14:paraId="05241A99" w14:textId="5D031203" w:rsidR="00744EFF" w:rsidRPr="00E608F6" w:rsidRDefault="00744EFF" w:rsidP="001B3B1C">
            <w:pPr>
              <w:bidi/>
              <w:rPr>
                <w:rFonts w:asciiTheme="minorHAnsi" w:eastAsiaTheme="minorHAnsi" w:hAnsiTheme="minorHAnsi" w:cs="B Nazanin"/>
                <w:rtl/>
                <w:lang w:bidi="fa-IR"/>
              </w:rPr>
            </w:pP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</w:t>
            </w:r>
            <w:r w:rsidRPr="00E608F6">
              <w:rPr>
                <w:rFonts w:cs="B Nazanin"/>
                <w:b/>
                <w:bCs/>
              </w:rPr>
              <w:t xml:space="preserve"> </w:t>
            </w:r>
            <w:r w:rsidRPr="00E608F6">
              <w:rPr>
                <w:rFonts w:cs="B Nazanin"/>
                <w:b/>
                <w:bCs/>
              </w:rPr>
              <w:object w:dxaOrig="1113" w:dyaOrig="1209" w14:anchorId="449E85BD">
                <v:shape id="_x0000_i1031" type="#_x0000_t75" style="width:55.5pt;height:60.75pt" o:ole="">
                  <v:imagedata r:id="rId24" o:title=""/>
                </v:shape>
                <o:OLEObject Type="Embed" ProgID="FXDraw.Graphic" ShapeID="_x0000_i1031" DrawAspect="Content" ObjectID="_1808367597" r:id="rId25"/>
              </w:object>
            </w:r>
          </w:p>
        </w:tc>
      </w:tr>
      <w:tr w:rsidR="00F2755D" w:rsidRPr="00E608F6" w14:paraId="45EF5585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C6DC1BA" w14:textId="77777777" w:rsidR="00F2755D" w:rsidRPr="00E608F6" w:rsidRDefault="00F2755D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4DD1E55" w14:textId="4737A7D1" w:rsidR="00CF3FA7" w:rsidRPr="00E608F6" w:rsidRDefault="00CF3FA7" w:rsidP="004E4508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یک استخر به طول 8  و عرض 4 متر داریم؛ اگر ارتفاع استخر 2 متر باشد حجم استخر را حساب کنید. این استخر چند لیتر آب می گیرد؟( نوشتن رابطه الزامی است)</w:t>
            </w:r>
          </w:p>
          <w:p w14:paraId="3D2DD02C" w14:textId="77777777" w:rsidR="006E6B9D" w:rsidRPr="00E608F6" w:rsidRDefault="006E6B9D" w:rsidP="004E4508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lang w:bidi="fa-IR"/>
              </w:rPr>
            </w:pPr>
          </w:p>
          <w:p w14:paraId="69ADA712" w14:textId="316D850D" w:rsidR="00F2755D" w:rsidRPr="00E608F6" w:rsidRDefault="00F2755D" w:rsidP="00F2755D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</w:p>
        </w:tc>
      </w:tr>
      <w:tr w:rsidR="004E4508" w:rsidRPr="00E608F6" w14:paraId="37C92A3A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326C3AE" w14:textId="77777777" w:rsidR="004E4508" w:rsidRPr="00E608F6" w:rsidRDefault="004E4508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95F103E" w14:textId="069E870E" w:rsidR="004E4508" w:rsidRPr="00E608F6" w:rsidRDefault="004E4508" w:rsidP="004E4508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noProof/>
                <w:rtl/>
              </w:rPr>
              <w:t>حجم یک منبع استوانه</w:t>
            </w:r>
            <w:r w:rsidRPr="00E608F6">
              <w:rPr>
                <w:rFonts w:cs="B Nazanin" w:hint="cs"/>
                <w:b/>
                <w:bCs/>
                <w:noProof/>
                <w:rtl/>
              </w:rPr>
              <w:softHyphen/>
              <w:t>ای شکل به شعاع قاعده یک متر و ارتفاع3  متر را حساب کنید.(نوشتن رابطه الزامی است)</w:t>
            </w:r>
          </w:p>
          <w:p w14:paraId="0AAFE3B4" w14:textId="77777777" w:rsidR="002A7393" w:rsidRPr="00E608F6" w:rsidRDefault="002A7393" w:rsidP="002A7393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</w:p>
          <w:p w14:paraId="612DDECC" w14:textId="77777777" w:rsidR="004E4508" w:rsidRPr="00E608F6" w:rsidRDefault="004E4508" w:rsidP="004E4508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rtl/>
              </w:rPr>
            </w:pPr>
          </w:p>
        </w:tc>
      </w:tr>
      <w:tr w:rsidR="00B83EF9" w:rsidRPr="00E608F6" w14:paraId="62EC624B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56D7EA1" w14:textId="77777777" w:rsidR="00B83EF9" w:rsidRPr="00E608F6" w:rsidRDefault="00B83EF9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B3BEEDA" w14:textId="77777777" w:rsidR="00B83EF9" w:rsidRPr="00E608F6" w:rsidRDefault="00B83EF9" w:rsidP="004E4508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مساحت کل مکعبی به ضلع 10 سانتی متر چقدر است؟</w:t>
            </w:r>
          </w:p>
          <w:p w14:paraId="2CCE6FAA" w14:textId="77777777" w:rsidR="002A7393" w:rsidRPr="00E608F6" w:rsidRDefault="002A7393" w:rsidP="002A7393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</w:rPr>
            </w:pPr>
          </w:p>
          <w:p w14:paraId="649FD648" w14:textId="58F0E6AD" w:rsidR="002A7393" w:rsidRPr="00E608F6" w:rsidRDefault="002A7393" w:rsidP="002A7393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</w:rPr>
            </w:pPr>
          </w:p>
        </w:tc>
      </w:tr>
      <w:tr w:rsidR="00534F77" w:rsidRPr="00E608F6" w14:paraId="15A549EF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64EB0C4" w14:textId="77777777" w:rsidR="00534F77" w:rsidRPr="00E608F6" w:rsidRDefault="00534F7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4539A89" w14:textId="79C91CC3" w:rsidR="007C7D36" w:rsidRPr="00E608F6" w:rsidRDefault="007C7D36" w:rsidP="00534F77">
            <w:pPr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/>
                <w:b/>
                <w:bCs/>
                <w:noProof/>
                <w:rtl/>
              </w:rPr>
              <w:drawing>
                <wp:anchor distT="0" distB="0" distL="114300" distR="114300" simplePos="0" relativeHeight="251731968" behindDoc="0" locked="0" layoutInCell="1" allowOverlap="1" wp14:anchorId="342EEB86" wp14:editId="7DF57687">
                  <wp:simplePos x="0" y="0"/>
                  <wp:positionH relativeFrom="column">
                    <wp:posOffset>273685</wp:posOffset>
                  </wp:positionH>
                  <wp:positionV relativeFrom="paragraph">
                    <wp:posOffset>16510</wp:posOffset>
                  </wp:positionV>
                  <wp:extent cx="914400" cy="800100"/>
                  <wp:effectExtent l="0" t="0" r="0" b="0"/>
                  <wp:wrapNone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00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534F77" w:rsidRPr="00E608F6">
              <w:rPr>
                <w:rFonts w:cs="B Nazanin" w:hint="cs"/>
                <w:b/>
                <w:bCs/>
                <w:rtl/>
              </w:rPr>
              <w:t>با نوشتن دستور محاسبه مساحت جانبی شکل های منشوری، مساحت جانبی</w:t>
            </w:r>
          </w:p>
          <w:p w14:paraId="79091F38" w14:textId="77777777" w:rsidR="002A7393" w:rsidRPr="00E608F6" w:rsidRDefault="00534F77" w:rsidP="007C7D36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منشور مقابل را محاسبه کنید.</w:t>
            </w:r>
          </w:p>
          <w:p w14:paraId="05668531" w14:textId="77777777" w:rsidR="002A7393" w:rsidRPr="00E608F6" w:rsidRDefault="002A7393" w:rsidP="002A7393">
            <w:pPr>
              <w:bidi/>
              <w:rPr>
                <w:rFonts w:cs="B Nazanin"/>
                <w:b/>
                <w:bCs/>
                <w:rtl/>
              </w:rPr>
            </w:pPr>
          </w:p>
          <w:p w14:paraId="13E00ED2" w14:textId="6DFFB242" w:rsidR="00534F77" w:rsidRPr="00E608F6" w:rsidRDefault="00534F77" w:rsidP="002A7393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           </w:t>
            </w:r>
            <w:r w:rsidR="00B86BE2"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                                     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</w:t>
            </w:r>
            <w:r w:rsidRPr="00E608F6">
              <w:rPr>
                <w:rFonts w:cs="B Nazanin"/>
                <w:b/>
                <w:bCs/>
              </w:rPr>
              <w:t xml:space="preserve">  </w:t>
            </w:r>
            <w:r w:rsidR="007C7D36" w:rsidRPr="00E608F6">
              <w:rPr>
                <w:rFonts w:cs="B Nazanin"/>
                <w:b/>
                <w:bCs/>
              </w:rPr>
              <w:t xml:space="preserve">   </w:t>
            </w:r>
          </w:p>
        </w:tc>
      </w:tr>
      <w:tr w:rsidR="00534F77" w:rsidRPr="00E608F6" w14:paraId="15B4CCE0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E711BE2" w14:textId="77777777" w:rsidR="00534F77" w:rsidRPr="00E608F6" w:rsidRDefault="00534F7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AA378FA" w14:textId="49105BFA" w:rsidR="00534F77" w:rsidRPr="00E608F6" w:rsidRDefault="00534F77" w:rsidP="00534F7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شعاع قاعده استوانه 3 سانتی متر و ارتفاع آن 10سانتی متر است. مساحت جانبی استوانه را به دست آورید.( عدد پی را 3 در نظر بگیرید . نوشتن فرمول الزامیست)</w:t>
            </w:r>
          </w:p>
          <w:p w14:paraId="13A561FC" w14:textId="77777777" w:rsidR="002A7393" w:rsidRPr="00E608F6" w:rsidRDefault="002A7393" w:rsidP="002A7393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14477DE1" w14:textId="5C8AF9F1" w:rsidR="001940A6" w:rsidRPr="00E608F6" w:rsidRDefault="001940A6" w:rsidP="001940A6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FF4C0C" w:rsidRPr="00E608F6" w14:paraId="3EBA346E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452258F" w14:textId="77777777" w:rsidR="00FF4C0C" w:rsidRPr="00E608F6" w:rsidRDefault="00FF4C0C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87A3B14" w14:textId="77777777" w:rsidR="00FF4C0C" w:rsidRPr="0050065D" w:rsidRDefault="00FF4C0C" w:rsidP="00FF4C0C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1741184" behindDoc="0" locked="0" layoutInCell="1" allowOverlap="1" wp14:anchorId="75C0D80C" wp14:editId="022D4757">
                  <wp:simplePos x="0" y="0"/>
                  <wp:positionH relativeFrom="column">
                    <wp:posOffset>141784</wp:posOffset>
                  </wp:positionH>
                  <wp:positionV relativeFrom="paragraph">
                    <wp:posOffset>24719</wp:posOffset>
                  </wp:positionV>
                  <wp:extent cx="663022" cy="1068543"/>
                  <wp:effectExtent l="0" t="0" r="0" b="0"/>
                  <wp:wrapNone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187" cy="1078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 xml:space="preserve">مستطیل زیر را حول محور </w:t>
            </w:r>
            <w:r w:rsidRPr="00CC129A">
              <w:rPr>
                <w:rFonts w:asciiTheme="majorBidi" w:hAnsiTheme="majorBidi" w:cstheme="majorBidi"/>
                <w:sz w:val="26"/>
                <w:szCs w:val="26"/>
              </w:rPr>
              <w:t>AD</w:t>
            </w:r>
            <w:r w:rsidRPr="00CC129A">
              <w:rPr>
                <w:rFonts w:asciiTheme="majorBidi" w:hAnsiTheme="majorBidi" w:cstheme="majorBidi"/>
                <w:sz w:val="26"/>
                <w:szCs w:val="26"/>
                <w:rtl/>
                <w:lang w:bidi="fa-IR"/>
              </w:rPr>
              <w:t xml:space="preserve">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>دوران می دهیم:</w:t>
            </w:r>
          </w:p>
          <w:p w14:paraId="54391CF2" w14:textId="77777777" w:rsidR="00FF4C0C" w:rsidRPr="0050065D" w:rsidRDefault="00FF4C0C" w:rsidP="00FF4C0C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  <w:lang w:bidi="fa-IR"/>
              </w:rPr>
            </w:pPr>
            <w:r w:rsidRPr="0050065D">
              <w:rPr>
                <w:rFonts w:ascii="Shabnam" w:hAnsi="Shabnam" w:cs="0 Nazanin Bold" w:hint="cs"/>
                <w:noProof/>
                <w:sz w:val="26"/>
                <w:szCs w:val="26"/>
                <w:rtl/>
              </w:rPr>
              <w:t xml:space="preserve">الف) با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  <w:lang w:bidi="fa-IR"/>
              </w:rPr>
              <w:t>این دوران کدام حجم هندسی ایجاد می شود ؟ ...............</w:t>
            </w:r>
            <w:r>
              <w:rPr>
                <w:noProof/>
              </w:rPr>
              <w:t xml:space="preserve"> </w:t>
            </w:r>
          </w:p>
          <w:p w14:paraId="2E184FF9" w14:textId="77777777" w:rsidR="00FF4C0C" w:rsidRPr="0050065D" w:rsidRDefault="00FF4C0C" w:rsidP="00FF4C0C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  <w:lang w:bidi="fa-IR"/>
              </w:rPr>
            </w:pPr>
            <w:r w:rsidRPr="0050065D">
              <w:rPr>
                <w:rFonts w:ascii="Shabnam" w:hAnsi="Shabnam" w:cs="0 Nazanin Bold" w:hint="cs"/>
                <w:sz w:val="26"/>
                <w:szCs w:val="26"/>
                <w:rtl/>
                <w:lang w:bidi="fa-IR"/>
              </w:rPr>
              <w:t xml:space="preserve">ب)‌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>حجم حاصل از این دوران را حساب کنید.</w:t>
            </w:r>
          </w:p>
          <w:p w14:paraId="2E77A323" w14:textId="77777777" w:rsidR="00FF4C0C" w:rsidRPr="00FF4C0C" w:rsidRDefault="00FF4C0C" w:rsidP="00FF4C0C">
            <w:pPr>
              <w:bidi/>
              <w:rPr>
                <w:rFonts w:asciiTheme="minorHAnsi" w:eastAsiaTheme="minorHAnsi" w:hAnsiTheme="minorHAnsi" w:cs="B Nazanin"/>
                <w:b/>
                <w:bCs/>
                <w:sz w:val="16"/>
                <w:szCs w:val="16"/>
                <w:rtl/>
                <w:lang w:bidi="fa-IR"/>
              </w:rPr>
            </w:pPr>
          </w:p>
        </w:tc>
      </w:tr>
      <w:tr w:rsidR="00E608F6" w:rsidRPr="00E608F6" w14:paraId="7653C93A" w14:textId="77777777" w:rsidTr="00301714">
        <w:trPr>
          <w:trHeight w:val="82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1B85C7EE" w14:textId="317E591B" w:rsidR="00E608F6" w:rsidRPr="00E608F6" w:rsidRDefault="00E608F6" w:rsidP="00E608F6">
            <w:pPr>
              <w:bidi/>
              <w:jc w:val="center"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فصل 7</w:t>
            </w:r>
          </w:p>
        </w:tc>
      </w:tr>
      <w:tr w:rsidR="000F56F8" w:rsidRPr="00E608F6" w14:paraId="782713DA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FC495F0" w14:textId="77777777" w:rsidR="000F56F8" w:rsidRPr="00E608F6" w:rsidRDefault="000F56F8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80EBC66" w14:textId="77777777" w:rsidR="000F56F8" w:rsidRPr="00F6410A" w:rsidRDefault="000F56F8" w:rsidP="000F56F8">
            <w:pPr>
              <w:jc w:val="right"/>
              <w:rPr>
                <w:rFonts w:cs="0 Nazanin Bold"/>
                <w:noProof/>
              </w:rPr>
            </w:pPr>
            <w:r w:rsidRPr="00F6410A">
              <w:rPr>
                <w:rFonts w:cs="0 Nazanin Bold" w:hint="cs"/>
                <w:noProof/>
                <w:rtl/>
              </w:rPr>
              <w:t xml:space="preserve">حاصل </w:t>
            </w:r>
            <w:r w:rsidRPr="00F6410A">
              <w:rPr>
                <w:rFonts w:cs="0 Nazanin Bold"/>
                <w:noProof/>
                <w:position w:val="-6"/>
              </w:rPr>
              <w:object w:dxaOrig="300" w:dyaOrig="380" w14:anchorId="0788C722">
                <v:shape id="_x0000_i1032" type="#_x0000_t75" style="width:15.75pt;height:18pt" o:ole="">
                  <v:imagedata r:id="rId29" o:title=""/>
                </v:shape>
                <o:OLEObject Type="Embed" ProgID="Equation.DSMT4" ShapeID="_x0000_i1032" DrawAspect="Content" ObjectID="_1808367598" r:id="rId30"/>
              </w:object>
            </w:r>
            <w:r w:rsidRPr="00F6410A">
              <w:rPr>
                <w:rFonts w:cs="0 Nazanin Bold"/>
                <w:noProof/>
                <w:rtl/>
              </w:rPr>
              <w:t xml:space="preserve"> </w:t>
            </w:r>
            <w:r w:rsidRPr="00F6410A">
              <w:rPr>
                <w:rFonts w:cs="0 Nazanin Bold" w:hint="cs"/>
                <w:noProof/>
                <w:rtl/>
              </w:rPr>
              <w:t xml:space="preserve"> کدام گزینه است؟</w:t>
            </w:r>
          </w:p>
          <w:p w14:paraId="53B8EB48" w14:textId="585E6CA5" w:rsidR="000F56F8" w:rsidRPr="00F6410A" w:rsidRDefault="000F56F8" w:rsidP="000F56F8">
            <w:pPr>
              <w:jc w:val="right"/>
              <w:rPr>
                <w:rFonts w:cs="0 Nazanin Bold"/>
                <w:noProof/>
                <w:rtl/>
              </w:rPr>
            </w:pPr>
            <w:r w:rsidRPr="00F6410A">
              <w:rPr>
                <w:rFonts w:cs="0 Nazanin Bold" w:hint="cs"/>
                <w:noProof/>
                <w:rtl/>
              </w:rPr>
              <w:t xml:space="preserve">     </w:t>
            </w:r>
            <w:r w:rsidRPr="00F6410A">
              <w:rPr>
                <w:rFonts w:cs="0 Nazanin Bold" w:hint="cs"/>
                <w:rtl/>
              </w:rPr>
              <w:t>1)</w:t>
            </w:r>
            <w:r w:rsidRPr="00F6410A">
              <w:rPr>
                <w:rFonts w:cs="0 Nazanin Bold" w:hint="cs"/>
                <w:noProof/>
                <w:rtl/>
              </w:rPr>
              <w:t xml:space="preserve"> </w:t>
            </w:r>
            <w:r w:rsidRPr="00F6410A">
              <w:rPr>
                <w:rFonts w:cs="0 Nazanin Bold"/>
                <w:noProof/>
                <w:position w:val="-6"/>
              </w:rPr>
              <w:object w:dxaOrig="180" w:dyaOrig="260" w14:anchorId="254C2358">
                <v:shape id="_x0000_i1033" type="#_x0000_t75" style="width:9.75pt;height:13.5pt" o:ole="">
                  <v:imagedata r:id="rId31" o:title=""/>
                </v:shape>
                <o:OLEObject Type="Embed" ProgID="Equation.DSMT4" ShapeID="_x0000_i1033" DrawAspect="Content" ObjectID="_1808367599" r:id="rId32"/>
              </w:object>
            </w:r>
            <w:r w:rsidRPr="00F6410A">
              <w:rPr>
                <w:rFonts w:cs="0 Nazanin Bold"/>
                <w:noProof/>
                <w:rtl/>
              </w:rPr>
              <w:t xml:space="preserve"> </w:t>
            </w:r>
            <w:r w:rsidRPr="00F6410A">
              <w:rPr>
                <w:rFonts w:cs="0 Nazanin Bold" w:hint="cs"/>
                <w:noProof/>
                <w:rtl/>
              </w:rPr>
              <w:t xml:space="preserve">                           </w:t>
            </w:r>
            <w:r w:rsidRPr="00F6410A">
              <w:rPr>
                <w:rFonts w:cs="0 Nazanin Bold" w:hint="cs"/>
                <w:rtl/>
              </w:rPr>
              <w:t xml:space="preserve">2) </w:t>
            </w:r>
            <w:r w:rsidRPr="00F6410A">
              <w:rPr>
                <w:rFonts w:cs="0 Nazanin Bold"/>
                <w:noProof/>
                <w:position w:val="-6"/>
              </w:rPr>
              <w:object w:dxaOrig="180" w:dyaOrig="260" w14:anchorId="74F49F16">
                <v:shape id="_x0000_i1034" type="#_x0000_t75" style="width:9.75pt;height:13.5pt" o:ole="">
                  <v:imagedata r:id="rId33" o:title=""/>
                </v:shape>
                <o:OLEObject Type="Embed" ProgID="Equation.DSMT4" ShapeID="_x0000_i1034" DrawAspect="Content" ObjectID="_1808367600" r:id="rId34"/>
              </w:object>
            </w:r>
            <w:r w:rsidRPr="00F6410A">
              <w:rPr>
                <w:rFonts w:cs="0 Nazanin Bold"/>
                <w:noProof/>
                <w:rtl/>
              </w:rPr>
              <w:t xml:space="preserve"> </w:t>
            </w:r>
            <w:r w:rsidRPr="00F6410A">
              <w:rPr>
                <w:rFonts w:cs="0 Nazanin Bold" w:hint="cs"/>
                <w:noProof/>
                <w:rtl/>
              </w:rPr>
              <w:t xml:space="preserve">                          </w:t>
            </w:r>
            <w:r w:rsidRPr="00F6410A">
              <w:rPr>
                <w:rFonts w:cs="0 Nazanin Bold" w:hint="cs"/>
                <w:rtl/>
              </w:rPr>
              <w:t xml:space="preserve">3) </w:t>
            </w:r>
            <w:r w:rsidRPr="00F6410A">
              <w:rPr>
                <w:rFonts w:cs="0 Nazanin Bold" w:hint="cs"/>
                <w:noProof/>
                <w:rtl/>
              </w:rPr>
              <w:t xml:space="preserve"> </w:t>
            </w:r>
            <w:r w:rsidRPr="00F6410A">
              <w:rPr>
                <w:rFonts w:cs="0 Nazanin Bold"/>
                <w:noProof/>
                <w:position w:val="-6"/>
              </w:rPr>
              <w:object w:dxaOrig="200" w:dyaOrig="260" w14:anchorId="67881111">
                <v:shape id="_x0000_i1035" type="#_x0000_t75" style="width:10.5pt;height:13.5pt" o:ole="">
                  <v:imagedata r:id="rId35" o:title=""/>
                </v:shape>
                <o:OLEObject Type="Embed" ProgID="Equation.DSMT4" ShapeID="_x0000_i1035" DrawAspect="Content" ObjectID="_1808367601" r:id="rId36"/>
              </w:object>
            </w:r>
            <w:r w:rsidRPr="00F6410A">
              <w:rPr>
                <w:rFonts w:cs="0 Nazanin Bold" w:hint="cs"/>
                <w:noProof/>
                <w:rtl/>
              </w:rPr>
              <w:t xml:space="preserve">                       </w:t>
            </w:r>
            <w:r w:rsidRPr="00F6410A">
              <w:rPr>
                <w:rFonts w:cs="0 Nazanin Bold" w:hint="cs"/>
                <w:rtl/>
              </w:rPr>
              <w:t xml:space="preserve">4) </w:t>
            </w:r>
            <w:r w:rsidRPr="00F6410A">
              <w:rPr>
                <w:rFonts w:cs="0 Nazanin Bold" w:hint="cs"/>
                <w:noProof/>
                <w:rtl/>
              </w:rPr>
              <w:t xml:space="preserve">  </w:t>
            </w:r>
            <w:r w:rsidRPr="00F6410A">
              <w:rPr>
                <w:rFonts w:cs="0 Nazanin Bold"/>
                <w:noProof/>
                <w:position w:val="-6"/>
              </w:rPr>
              <w:object w:dxaOrig="200" w:dyaOrig="260" w14:anchorId="6A039F9A">
                <v:shape id="_x0000_i1036" type="#_x0000_t75" style="width:10.5pt;height:13.5pt" o:ole="">
                  <v:imagedata r:id="rId37" o:title=""/>
                </v:shape>
                <o:OLEObject Type="Embed" ProgID="Equation.DSMT4" ShapeID="_x0000_i1036" DrawAspect="Content" ObjectID="_1808367602" r:id="rId38"/>
              </w:object>
            </w:r>
          </w:p>
        </w:tc>
      </w:tr>
      <w:tr w:rsidR="0096248F" w:rsidRPr="00E608F6" w14:paraId="120F9BBC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16736B0" w14:textId="77777777" w:rsidR="0096248F" w:rsidRPr="00E608F6" w:rsidRDefault="0096248F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9E39177" w14:textId="609FC3FC" w:rsidR="0096248F" w:rsidRDefault="0096248F" w:rsidP="0096248F">
            <w:pPr>
              <w:tabs>
                <w:tab w:val="left" w:pos="7582"/>
              </w:tabs>
              <w:jc w:val="right"/>
              <w:rPr>
                <w:rFonts w:cs="0 Nazanin Bold"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د) </w:t>
            </w:r>
            <w:r w:rsidRPr="00E608F6">
              <w:rPr>
                <w:rFonts w:cs="0 Nazanin Bold" w:hint="cs"/>
                <w:rtl/>
              </w:rPr>
              <w:t>علامت مناسب ( &lt;</w:t>
            </w:r>
            <w:r w:rsidRPr="00F9576B">
              <w:rPr>
                <w:rFonts w:asciiTheme="majorBidi" w:hAnsiTheme="majorBidi" w:cstheme="majorBidi"/>
                <w:rtl/>
              </w:rPr>
              <w:t>=</w:t>
            </w:r>
            <w:r w:rsidRPr="00E608F6">
              <w:rPr>
                <w:rFonts w:cs="0 Nazanin Bold" w:hint="cs"/>
                <w:rtl/>
              </w:rPr>
              <w:t>&gt; ) بگذارید.</w:t>
            </w:r>
          </w:p>
          <w:tbl>
            <w:tblPr>
              <w:tblStyle w:val="PlainTable5"/>
              <w:bidiVisual/>
              <w:tblW w:w="0" w:type="auto"/>
              <w:tblLayout w:type="fixed"/>
              <w:tblLook w:val="0600" w:firstRow="0" w:lastRow="0" w:firstColumn="0" w:lastColumn="0" w:noHBand="1" w:noVBand="1"/>
            </w:tblPr>
            <w:tblGrid>
              <w:gridCol w:w="2353"/>
              <w:gridCol w:w="2353"/>
              <w:gridCol w:w="2354"/>
              <w:gridCol w:w="2354"/>
            </w:tblGrid>
            <w:tr w:rsidR="00F9576B" w:rsidRPr="00D81B7C" w14:paraId="72210A3F" w14:textId="77777777" w:rsidTr="00565DC8">
              <w:tc>
                <w:tcPr>
                  <w:tcW w:w="2353" w:type="dxa"/>
                  <w:vAlign w:val="center"/>
                </w:tcPr>
                <w:p w14:paraId="112DA34B" w14:textId="0475ECB3" w:rsidR="00F9576B" w:rsidRPr="00D81B7C" w:rsidRDefault="00F9576B" w:rsidP="00F9576B">
                  <w:pPr>
                    <w:spacing w:line="276" w:lineRule="auto"/>
                    <w:jc w:val="center"/>
                    <w:rPr>
                      <w:rFonts w:ascii="Shabnam" w:hAnsi="Shabnam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  <w:r w:rsidRPr="00F9576B">
                    <w:rPr>
                      <w:rFonts w:eastAsia="Times New Roman" w:cs="Times New Roman"/>
                      <w:b/>
                      <w:bCs/>
                      <w:i w:val="0"/>
                      <w:noProof/>
                      <w:position w:val="-14"/>
                      <w:sz w:val="28"/>
                      <w:szCs w:val="28"/>
                    </w:rPr>
                    <w:object w:dxaOrig="2120" w:dyaOrig="540" w14:anchorId="524FB0CB">
                      <v:shape id="_x0000_i1037" type="#_x0000_t75" style="width:99pt;height:26.25pt" o:ole="">
                        <v:imagedata r:id="rId39" o:title=""/>
                      </v:shape>
                      <o:OLEObject Type="Embed" ProgID="Equation.DSMT4" ShapeID="_x0000_i1037" DrawAspect="Content" ObjectID="_1808367603" r:id="rId40"/>
                    </w:object>
                  </w:r>
                </w:p>
              </w:tc>
              <w:tc>
                <w:tcPr>
                  <w:tcW w:w="2353" w:type="dxa"/>
                  <w:vAlign w:val="center"/>
                </w:tcPr>
                <w:p w14:paraId="1EDE3390" w14:textId="77777777" w:rsidR="00F9576B" w:rsidRPr="00D81B7C" w:rsidRDefault="00F9576B" w:rsidP="00F9576B">
                  <w:pPr>
                    <w:spacing w:line="276" w:lineRule="auto"/>
                    <w:jc w:val="center"/>
                    <w:rPr>
                      <w:rFonts w:ascii="Shabnam" w:hAnsi="Shabnam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  <w:r w:rsidRPr="00D81B7C">
                    <w:rPr>
                      <w:rFonts w:eastAsia="Times New Roman" w:cs="Times New Roman"/>
                      <w:b/>
                      <w:bCs/>
                      <w:i w:val="0"/>
                      <w:noProof/>
                      <w:position w:val="-8"/>
                      <w:sz w:val="28"/>
                      <w:szCs w:val="28"/>
                    </w:rPr>
                    <w:object w:dxaOrig="1600" w:dyaOrig="520" w14:anchorId="563E39EE">
                      <v:shape id="_x0000_i1038" type="#_x0000_t75" style="width:77.25pt;height:26.25pt" o:ole="">
                        <v:imagedata r:id="rId41" o:title=""/>
                      </v:shape>
                      <o:OLEObject Type="Embed" ProgID="Equation.DSMT4" ShapeID="_x0000_i1038" DrawAspect="Content" ObjectID="_1808367604" r:id="rId42"/>
                    </w:object>
                  </w:r>
                </w:p>
              </w:tc>
              <w:tc>
                <w:tcPr>
                  <w:tcW w:w="2354" w:type="dxa"/>
                  <w:vAlign w:val="center"/>
                </w:tcPr>
                <w:p w14:paraId="4D6CE172" w14:textId="77777777" w:rsidR="00F9576B" w:rsidRPr="00D81B7C" w:rsidRDefault="00F9576B" w:rsidP="00F9576B">
                  <w:pPr>
                    <w:spacing w:line="276" w:lineRule="auto"/>
                    <w:jc w:val="center"/>
                    <w:rPr>
                      <w:rFonts w:ascii="Shabnam" w:hAnsi="Shabnam"/>
                      <w:b/>
                      <w:bCs/>
                      <w:sz w:val="26"/>
                      <w:szCs w:val="26"/>
                      <w:rtl/>
                    </w:rPr>
                  </w:pPr>
                  <w:r w:rsidRPr="00D81B7C">
                    <w:rPr>
                      <w:rFonts w:eastAsia="Times New Roman" w:cs="Times New Roman"/>
                      <w:b/>
                      <w:bCs/>
                      <w:i w:val="0"/>
                      <w:noProof/>
                      <w:position w:val="-6"/>
                      <w:sz w:val="28"/>
                      <w:szCs w:val="28"/>
                    </w:rPr>
                    <w:object w:dxaOrig="1120" w:dyaOrig="440" w14:anchorId="2C4145AA">
                      <v:shape id="_x0000_i1039" type="#_x0000_t75" style="width:59.25pt;height:23.25pt" o:ole="">
                        <v:imagedata r:id="rId43" o:title=""/>
                      </v:shape>
                      <o:OLEObject Type="Embed" ProgID="Equation.DSMT4" ShapeID="_x0000_i1039" DrawAspect="Content" ObjectID="_1808367605" r:id="rId44"/>
                    </w:object>
                  </w:r>
                </w:p>
              </w:tc>
              <w:tc>
                <w:tcPr>
                  <w:tcW w:w="2354" w:type="dxa"/>
                  <w:vAlign w:val="center"/>
                </w:tcPr>
                <w:p w14:paraId="6511ACDA" w14:textId="65C3F509" w:rsidR="00F9576B" w:rsidRPr="00D81B7C" w:rsidRDefault="00F9576B" w:rsidP="00F9576B">
                  <w:pPr>
                    <w:spacing w:line="276" w:lineRule="auto"/>
                    <w:jc w:val="center"/>
                    <w:rPr>
                      <w:rFonts w:ascii="Shabnam" w:hAnsi="Shabnam"/>
                      <w:b/>
                      <w:bCs/>
                      <w:sz w:val="26"/>
                      <w:szCs w:val="26"/>
                      <w:rtl/>
                    </w:rPr>
                  </w:pPr>
                  <w:r w:rsidRPr="00D81B7C">
                    <w:rPr>
                      <w:rFonts w:eastAsia="Times New Roman" w:cs="Times New Roman"/>
                      <w:b/>
                      <w:bCs/>
                      <w:i w:val="0"/>
                      <w:noProof/>
                      <w:position w:val="-8"/>
                      <w:sz w:val="28"/>
                      <w:szCs w:val="28"/>
                    </w:rPr>
                    <w:object w:dxaOrig="1080" w:dyaOrig="520" w14:anchorId="5F1A5B4E">
                      <v:shape id="_x0000_i1040" type="#_x0000_t75" style="width:54.75pt;height:27.75pt" o:ole="">
                        <v:imagedata r:id="rId45" o:title=""/>
                      </v:shape>
                      <o:OLEObject Type="Embed" ProgID="Equation.DSMT4" ShapeID="_x0000_i1040" DrawAspect="Content" ObjectID="_1808367606" r:id="rId46"/>
                    </w:object>
                  </w:r>
                </w:p>
              </w:tc>
            </w:tr>
          </w:tbl>
          <w:p w14:paraId="5FA9D9A6" w14:textId="78931808" w:rsidR="0096248F" w:rsidRDefault="0096248F" w:rsidP="00F9576B">
            <w:pPr>
              <w:rPr>
                <w:rFonts w:cs="0 Nazanin Bold"/>
                <w:noProof/>
                <w:rtl/>
              </w:rPr>
            </w:pPr>
          </w:p>
        </w:tc>
      </w:tr>
      <w:tr w:rsidR="00523DD3" w:rsidRPr="00E608F6" w14:paraId="619D16DC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769973F" w14:textId="77777777" w:rsidR="00523DD3" w:rsidRPr="00E608F6" w:rsidRDefault="00523DD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F3B6926" w14:textId="6EE9AE8C" w:rsidR="00523DD3" w:rsidRPr="00E608F6" w:rsidRDefault="00523DD3" w:rsidP="00523DD3">
            <w:pPr>
              <w:bidi/>
              <w:spacing w:line="360" w:lineRule="auto"/>
              <w:rPr>
                <w:rFonts w:eastAsiaTheme="minorEastAsia" w:cs="B Nazanin"/>
                <w:b/>
                <w:bCs/>
              </w:rPr>
            </w:pPr>
            <w:r>
              <w:rPr>
                <w:rFonts w:cs="B Nazanin" w:hint="cs"/>
                <w:b/>
                <w:bCs/>
                <w:rtl/>
              </w:rPr>
              <w:t xml:space="preserve">الف) </w:t>
            </w:r>
            <w:r w:rsidRPr="00E608F6">
              <w:rPr>
                <w:rFonts w:cs="B Nazanin" w:hint="cs"/>
                <w:b/>
                <w:bCs/>
                <w:rtl/>
              </w:rPr>
              <w:t>حاصل عبارت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های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زیر را حساب کنید.</w:t>
            </w:r>
            <w:r w:rsidRPr="00E608F6">
              <w:rPr>
                <w:rFonts w:eastAsiaTheme="minorEastAsia" w:cs="B Nazanin"/>
                <w:b/>
                <w:bCs/>
              </w:rPr>
              <w:t xml:space="preserve"> </w:t>
            </w:r>
          </w:p>
          <w:p w14:paraId="57CEA59D" w14:textId="77777777" w:rsidR="00523DD3" w:rsidRDefault="00523DD3" w:rsidP="00523DD3">
            <w:pPr>
              <w:bidi/>
              <w:spacing w:line="360" w:lineRule="auto"/>
              <w:jc w:val="right"/>
              <w:rPr>
                <w:rFonts w:eastAsiaTheme="minorEastAsia" w:cs="B Nazanin"/>
                <w:b/>
                <w:bCs/>
              </w:rPr>
            </w:pP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260" w:dyaOrig="320" w14:anchorId="400F7A55">
                <v:shape id="_x0000_i1041" type="#_x0000_t75" style="width:63pt;height:16.5pt" o:ole="">
                  <v:imagedata r:id="rId47" o:title=""/>
                </v:shape>
                <o:OLEObject Type="Embed" ProgID="Equation.DSMT4" ShapeID="_x0000_i1041" DrawAspect="Content" ObjectID="_1808367607" r:id="rId48"/>
              </w:object>
            </w:r>
            <w:r w:rsidRPr="00E608F6">
              <w:rPr>
                <w:rFonts w:eastAsiaTheme="minorEastAsia" w:cs="B Nazanin"/>
                <w:b/>
                <w:bCs/>
              </w:rPr>
              <w:t xml:space="preserve">   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300" w:dyaOrig="320" w14:anchorId="2CD4EAAB">
                <v:shape id="_x0000_i1042" type="#_x0000_t75" style="width:64.5pt;height:16.5pt" o:ole="">
                  <v:imagedata r:id="rId49" o:title=""/>
                </v:shape>
                <o:OLEObject Type="Embed" ProgID="Equation.DSMT4" ShapeID="_x0000_i1042" DrawAspect="Content" ObjectID="_1808367608" r:id="rId50"/>
              </w:object>
            </w:r>
            <w:r w:rsidRPr="00E608F6">
              <w:rPr>
                <w:rFonts w:eastAsiaTheme="minorEastAsia" w:cs="B Nazanin"/>
                <w:b/>
                <w:bCs/>
              </w:rPr>
              <w:t xml:space="preserve">                          </w:t>
            </w:r>
          </w:p>
          <w:p w14:paraId="68DC2C51" w14:textId="5F63F36D" w:rsidR="00523DD3" w:rsidRPr="00523DD3" w:rsidRDefault="00523DD3" w:rsidP="00523DD3">
            <w:pPr>
              <w:bidi/>
              <w:spacing w:line="360" w:lineRule="auto"/>
              <w:rPr>
                <w:rFonts w:eastAsiaTheme="minorEastAsia" w:cs="B Nazanin"/>
                <w:b/>
                <w:bCs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  <w:lang w:bidi="fa-IR"/>
              </w:rPr>
              <w:t>ب)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مجذور عدد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420" w:dyaOrig="279" w14:anchorId="62C29F3E">
                <v:shape id="_x0000_i1043" type="#_x0000_t75" style="width:21pt;height:13.5pt" o:ole="">
                  <v:imagedata r:id="rId51" o:title=""/>
                </v:shape>
                <o:OLEObject Type="Embed" ProgID="Equation.DSMT4" ShapeID="_x0000_i1043" DrawAspect="Content" ObjectID="_1808367609" r:id="rId52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 و مکعب عدد 6 را بنویسید. </w:t>
            </w:r>
            <w:r w:rsidRPr="00E608F6">
              <w:rPr>
                <w:rFonts w:cs="0 Nazanin Bold" w:hint="cs"/>
                <w:rtl/>
              </w:rPr>
              <w:t xml:space="preserve"> </w: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</w:p>
        </w:tc>
      </w:tr>
      <w:tr w:rsidR="0096248F" w:rsidRPr="00E608F6" w14:paraId="508B104D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09A98B9" w14:textId="77777777" w:rsidR="0096248F" w:rsidRPr="00E608F6" w:rsidRDefault="0096248F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703BDF5" w14:textId="55D207FB" w:rsidR="0096248F" w:rsidRPr="00E608F6" w:rsidRDefault="0096248F" w:rsidP="0096248F">
            <w:pPr>
              <w:bidi/>
              <w:spacing w:line="360" w:lineRule="auto"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حاصل را به صورت عددی تواندار بنویسید.  </w:t>
            </w:r>
          </w:p>
          <w:p w14:paraId="55E1BFE1" w14:textId="00915056" w:rsidR="0096248F" w:rsidRPr="00E608F6" w:rsidRDefault="00523DD3" w:rsidP="00523DD3">
            <w:pPr>
              <w:tabs>
                <w:tab w:val="left" w:pos="2036"/>
                <w:tab w:val="right" w:pos="10271"/>
              </w:tabs>
              <w:bidi/>
              <w:spacing w:line="360" w:lineRule="auto"/>
              <w:jc w:val="right"/>
              <w:rPr>
                <w:rFonts w:cs="B Nazanin"/>
                <w:b/>
                <w:bCs/>
                <w:rtl/>
                <w:lang w:bidi="fa-IR"/>
              </w:rPr>
            </w:pPr>
            <w:r w:rsidRPr="00C90CD9">
              <w:rPr>
                <w:rFonts w:cs="B Nazanin"/>
                <w:b/>
                <w:bCs/>
                <w:noProof/>
                <w:position w:val="-6"/>
                <w:sz w:val="28"/>
                <w:szCs w:val="28"/>
              </w:rPr>
              <w:object w:dxaOrig="1620" w:dyaOrig="440" w14:anchorId="2A6FB0B3">
                <v:shape id="_x0000_i1044" type="#_x0000_t75" style="width:68.25pt;height:18.75pt" o:ole="">
                  <v:imagedata r:id="rId53" o:title=""/>
                </v:shape>
                <o:OLEObject Type="Embed" ProgID="Equation.DSMT4" ShapeID="_x0000_i1044" DrawAspect="Content" ObjectID="_1808367610" r:id="rId54"/>
              </w:objec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 xml:space="preserve">  </w:t>
            </w:r>
            <w:r w:rsidRPr="00523DD3">
              <w:rPr>
                <w:rFonts w:cs="B Nazanin"/>
                <w:b/>
                <w:bCs/>
                <w:noProof/>
                <w:sz w:val="36"/>
                <w:szCs w:val="36"/>
              </w:rPr>
              <w:t xml:space="preserve">     </w: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 xml:space="preserve"> </w: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ab/>
              <w:t xml:space="preserve"> </w:t>
            </w:r>
            <w:r w:rsidRPr="00F6410A">
              <w:rPr>
                <w:rFonts w:cs="0 Nazanin Bold"/>
                <w:position w:val="-14"/>
              </w:rPr>
              <w:object w:dxaOrig="1420" w:dyaOrig="520" w14:anchorId="7841E04F">
                <v:shape id="_x0000_i1045" type="#_x0000_t75" style="width:1in;height:26.25pt" o:ole="">
                  <v:imagedata r:id="rId55" o:title=""/>
                </v:shape>
                <o:OLEObject Type="Embed" ProgID="Equation.DSMT4" ShapeID="_x0000_i1045" DrawAspect="Content" ObjectID="_1808367611" r:id="rId56"/>
              </w:object>
            </w:r>
            <w:r w:rsidRPr="00F6410A">
              <w:rPr>
                <w:rFonts w:cs="0 Nazanin Bold"/>
                <w:rtl/>
              </w:rPr>
              <w:t xml:space="preserve"> </w:t>
            </w:r>
            <w:r w:rsidRPr="00F6410A">
              <w:rPr>
                <w:rFonts w:cs="0 Nazanin Bold" w:hint="cs"/>
                <w:rtl/>
              </w:rPr>
              <w:t xml:space="preserve">      </w:t>
            </w:r>
            <w:r>
              <w:rPr>
                <w:rFonts w:cs="0 Nazanin Bold" w:hint="cs"/>
                <w:rtl/>
              </w:rPr>
              <w:t xml:space="preserve">   </w:t>
            </w:r>
            <w:r w:rsidRPr="00F6410A">
              <w:rPr>
                <w:rFonts w:cs="0 Nazanin Bold" w:hint="cs"/>
                <w:rtl/>
              </w:rPr>
              <w:t xml:space="preserve">             </w:t>
            </w:r>
            <w:r w:rsidRPr="00F6410A">
              <w:rPr>
                <w:rFonts w:cs="0 Nazanin Bold"/>
                <w:position w:val="-6"/>
                <w:lang w:bidi="fa-IR"/>
              </w:rPr>
              <w:object w:dxaOrig="1080" w:dyaOrig="420" w14:anchorId="1247346F">
                <v:shape id="_x0000_i1046" type="#_x0000_t75" style="width:55.5pt;height:19.5pt" o:ole="">
                  <v:imagedata r:id="rId57" o:title=""/>
                </v:shape>
                <o:OLEObject Type="Embed" ProgID="Equation.DSMT4" ShapeID="_x0000_i1046" DrawAspect="Content" ObjectID="_1808367612" r:id="rId58"/>
              </w:object>
            </w:r>
            <w:r w:rsidRPr="00F6410A">
              <w:rPr>
                <w:rFonts w:cs="0 Nazanin Bold" w:hint="cs"/>
                <w:rtl/>
              </w:rPr>
              <w:t xml:space="preserve">                                 </w:t>
            </w:r>
            <w:r w:rsidRPr="00F6410A">
              <w:rPr>
                <w:rFonts w:cs="0 Nazanin Bold"/>
                <w:position w:val="-6"/>
              </w:rPr>
              <w:object w:dxaOrig="1020" w:dyaOrig="420" w14:anchorId="50B33202">
                <v:shape id="_x0000_i1047" type="#_x0000_t75" style="width:49.5pt;height:22.5pt" o:ole="">
                  <v:imagedata r:id="rId59" o:title=""/>
                </v:shape>
                <o:OLEObject Type="Embed" ProgID="Equation.DSMT4" ShapeID="_x0000_i1047" DrawAspect="Content" ObjectID="_1808367613" r:id="rId60"/>
              </w:object>
            </w:r>
          </w:p>
        </w:tc>
      </w:tr>
      <w:tr w:rsidR="00667DF9" w:rsidRPr="00E608F6" w14:paraId="44D2BB93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CDE0BB8" w14:textId="77777777" w:rsidR="00667DF9" w:rsidRPr="00E608F6" w:rsidRDefault="00667DF9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59EC97E" w14:textId="36D9F1AB" w:rsidR="00667DF9" w:rsidRPr="008E2947" w:rsidRDefault="00667DF9" w:rsidP="00667DF9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8E2947">
              <w:rPr>
                <w:rFonts w:cs="B Nazanin" w:hint="cs"/>
                <w:b/>
                <w:bCs/>
                <w:rtl/>
              </w:rPr>
              <w:t xml:space="preserve">حاصل عبارت زیر را به ازای </w:t>
            </w:r>
            <w:r w:rsidRPr="008E2947">
              <w:rPr>
                <w:rFonts w:cs="B Nazanin"/>
                <w:b/>
                <w:bCs/>
                <w:position w:val="-10"/>
              </w:rPr>
              <w:object w:dxaOrig="1780" w:dyaOrig="320" w14:anchorId="76038010">
                <v:shape id="_x0000_i1048" type="#_x0000_t75" style="width:89.25pt;height:16.5pt" o:ole="">
                  <v:imagedata r:id="rId61" o:title=""/>
                </v:shape>
                <o:OLEObject Type="Embed" ProgID="Equation.DSMT4" ShapeID="_x0000_i1048" DrawAspect="Content" ObjectID="_1808367614" r:id="rId62"/>
              </w:object>
            </w:r>
            <w:r w:rsidRPr="008E2947">
              <w:rPr>
                <w:rFonts w:cs="B Nazanin" w:hint="cs"/>
                <w:b/>
                <w:bCs/>
                <w:rtl/>
              </w:rPr>
              <w:t xml:space="preserve">  بدست آورید.</w:t>
            </w:r>
          </w:p>
          <w:p w14:paraId="4FDCF99F" w14:textId="0BC379BA" w:rsidR="00667DF9" w:rsidRPr="00E608F6" w:rsidRDefault="00667DF9" w:rsidP="00667DF9">
            <w:pPr>
              <w:tabs>
                <w:tab w:val="left" w:pos="7582"/>
              </w:tabs>
              <w:rPr>
                <w:rFonts w:cs="B Nazanin"/>
              </w:rPr>
            </w:pPr>
            <w:r w:rsidRPr="00E608F6">
              <w:rPr>
                <w:rFonts w:cs="B Nazanin" w:hint="cs"/>
                <w:rtl/>
              </w:rPr>
              <w:t xml:space="preserve">                                                                                                    </w:t>
            </w:r>
            <w:r w:rsidR="006E6B9D" w:rsidRPr="00E608F6">
              <w:rPr>
                <w:rFonts w:cs="B Nazanin"/>
                <w:position w:val="-10"/>
              </w:rPr>
              <w:object w:dxaOrig="1400" w:dyaOrig="460" w14:anchorId="6B61388D">
                <v:shape id="_x0000_i1049" type="#_x0000_t75" style="width:70.5pt;height:21.75pt" o:ole="">
                  <v:imagedata r:id="rId63" o:title=""/>
                </v:shape>
                <o:OLEObject Type="Embed" ProgID="Equation.DSMT4" ShapeID="_x0000_i1049" DrawAspect="Content" ObjectID="_1808367615" r:id="rId64"/>
              </w:object>
            </w:r>
            <w:r w:rsidRPr="00E608F6">
              <w:rPr>
                <w:rFonts w:cs="B Nazanin" w:hint="cs"/>
                <w:rtl/>
              </w:rPr>
              <w:t xml:space="preserve">   </w:t>
            </w:r>
          </w:p>
          <w:p w14:paraId="0D7461A5" w14:textId="354269AE" w:rsidR="006E6B9D" w:rsidRPr="00E608F6" w:rsidRDefault="006E6B9D" w:rsidP="00667DF9">
            <w:pPr>
              <w:tabs>
                <w:tab w:val="left" w:pos="7582"/>
              </w:tabs>
              <w:rPr>
                <w:rFonts w:cs="B Nazanin"/>
              </w:rPr>
            </w:pPr>
          </w:p>
        </w:tc>
      </w:tr>
      <w:tr w:rsidR="004571E2" w:rsidRPr="00E608F6" w14:paraId="76138CF7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2E922B4" w14:textId="77777777" w:rsidR="004571E2" w:rsidRPr="00E608F6" w:rsidRDefault="004571E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F18B1B3" w14:textId="77777777" w:rsidR="004571E2" w:rsidRDefault="004571E2" w:rsidP="004571E2">
            <w:pPr>
              <w:bidi/>
              <w:rPr>
                <w:rFonts w:cs="0 Nazanin Bold"/>
                <w:noProof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</w:rPr>
              <w:t>الف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) اعداد منفی جذر ندارند.                                                                                                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  <w:p w14:paraId="54E526EF" w14:textId="0165FE4B" w:rsidR="004571E2" w:rsidRPr="00E608F6" w:rsidRDefault="004571E2" w:rsidP="004571E2">
            <w:pPr>
              <w:bidi/>
              <w:rPr>
                <w:rFonts w:cs="B Nazanin"/>
              </w:rPr>
            </w:pPr>
            <w:r>
              <w:rPr>
                <w:rFonts w:cs="0 Nazanin Bold" w:hint="cs"/>
                <w:noProof/>
                <w:rtl/>
                <w:lang w:bidi="fa-IR"/>
              </w:rPr>
              <w:t>ب)</w:t>
            </w:r>
            <w:r w:rsidRPr="002D6C8F">
              <w:rPr>
                <w:rFonts w:cs="B Nazanin" w:hint="cs"/>
                <w:bCs/>
                <w:rtl/>
              </w:rPr>
              <w:t xml:space="preserve">تمام اعداد دارای دو ریشه ی دوم هستند.                                         </w:t>
            </w:r>
            <w:r>
              <w:rPr>
                <w:rFonts w:cs="B Nazanin" w:hint="cs"/>
                <w:bCs/>
                <w:rtl/>
              </w:rPr>
              <w:t xml:space="preserve">       </w:t>
            </w:r>
            <w:r w:rsidRPr="002D6C8F">
              <w:rPr>
                <w:rFonts w:cs="B Nazanin" w:hint="cs"/>
                <w:bCs/>
                <w:rtl/>
              </w:rPr>
              <w:t xml:space="preserve">            </w:t>
            </w:r>
            <w:r>
              <w:rPr>
                <w:rFonts w:cs="B Nazanin" w:hint="cs"/>
                <w:bCs/>
                <w:rtl/>
              </w:rPr>
              <w:t xml:space="preserve"> </w:t>
            </w:r>
            <w:r w:rsidRPr="002D6C8F">
              <w:rPr>
                <w:rFonts w:cs="B Nazanin" w:hint="cs"/>
                <w:bCs/>
                <w:rtl/>
              </w:rPr>
              <w:t xml:space="preserve">  </w:t>
            </w:r>
            <w:r>
              <w:rPr>
                <w:rFonts w:cs="0 Nazanin Bold" w:hint="cs"/>
                <w:noProof/>
                <w:rtl/>
                <w:lang w:bidi="fa-IR"/>
              </w:rPr>
              <w:t xml:space="preserve"> 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0F56F8" w:rsidRPr="00E608F6" w14:paraId="3787F571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3D00CA6" w14:textId="77777777" w:rsidR="000F56F8" w:rsidRPr="00E608F6" w:rsidRDefault="000F56F8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C1481C4" w14:textId="77777777" w:rsidR="000F56F8" w:rsidRPr="00E608F6" w:rsidRDefault="000F56F8" w:rsidP="000F56F8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به سوالات زیر پاسخ دهید:</w:t>
            </w:r>
          </w:p>
          <w:p w14:paraId="29C31512" w14:textId="77777777" w:rsidR="000F56F8" w:rsidRPr="00E608F6" w:rsidRDefault="000F56F8" w:rsidP="000F56F8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sym w:font="Wingdings" w:char="F076"/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عدد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ad>
                <m:radPr>
                  <m:degHide m:val="1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radPr>
                <m:deg/>
                <m:e>
                  <m:r>
                    <w:rPr>
                      <w:rStyle w:val="Strong"/>
                      <w:rFonts w:ascii="Cambria Math" w:hAnsi="Cambria Math" w:cs="B Nazanin"/>
                      <w:rtl/>
                      <w:lang w:bidi="fa-IR"/>
                    </w:rPr>
                    <m:t>20</m:t>
                  </m:r>
                </m:e>
              </m:rad>
            </m:oMath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بین کدام دو عدد صحیح متوالی قرار دارد؟</w:t>
            </w:r>
          </w:p>
          <w:p w14:paraId="7F81F459" w14:textId="3C0C175A" w:rsidR="000F56F8" w:rsidRPr="00E608F6" w:rsidRDefault="000F56F8" w:rsidP="000F56F8">
            <w:pPr>
              <w:bidi/>
              <w:rPr>
                <w:rFonts w:cs="B Nazanin"/>
                <w:rtl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sym w:font="Wingdings" w:char="F076"/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عددهای  </w:t>
            </w:r>
            <w:r w:rsidRPr="00E608F6">
              <w:rPr>
                <w:rFonts w:cs="B Nazanin"/>
                <w:b/>
                <w:bCs/>
                <w:position w:val="-6"/>
              </w:rPr>
              <w:object w:dxaOrig="180" w:dyaOrig="260" w14:anchorId="5C5D6759">
                <v:shape id="_x0000_i1050" type="#_x0000_t75" style="width:9pt;height:12.75pt" o:ole="">
                  <v:imagedata r:id="rId65" o:title=""/>
                </v:shape>
                <o:OLEObject Type="Embed" ProgID="Equation.DSMT4" ShapeID="_x0000_i1050" DrawAspect="Content" ObjectID="_1808367616" r:id="rId66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و </w:t>
            </w:r>
            <w:r w:rsidRPr="00E608F6">
              <w:rPr>
                <w:rFonts w:cs="B Nazanin"/>
                <w:b/>
                <w:bCs/>
                <w:position w:val="-6"/>
              </w:rPr>
              <w:object w:dxaOrig="320" w:dyaOrig="260" w14:anchorId="0652A870">
                <v:shape id="_x0000_i1051" type="#_x0000_t75" style="width:16.5pt;height:12.75pt" o:ole="">
                  <v:imagedata r:id="rId67" o:title=""/>
                </v:shape>
                <o:OLEObject Type="Embed" ProgID="Equation.DSMT4" ShapeID="_x0000_i1051" DrawAspect="Content" ObjectID="_1808367617" r:id="rId68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ریشه های  دوم چه عددی هستند؟</w:t>
            </w:r>
          </w:p>
        </w:tc>
      </w:tr>
      <w:tr w:rsidR="00982612" w:rsidRPr="00E608F6" w14:paraId="7C683388" w14:textId="77777777" w:rsidTr="00301714">
        <w:trPr>
          <w:trHeight w:val="2423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70C2BAF8" w14:textId="77777777" w:rsidR="00982612" w:rsidRPr="00E608F6" w:rsidRDefault="0098261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0CEDA59" w14:textId="2B85702E" w:rsidR="00982612" w:rsidRPr="00E608F6" w:rsidRDefault="00CE21B0" w:rsidP="00982612">
            <w:pPr>
              <w:tabs>
                <w:tab w:val="left" w:pos="3156"/>
                <w:tab w:val="left" w:pos="7980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الف)</w:t>
            </w:r>
            <w:r w:rsidR="00982612" w:rsidRPr="00E608F6">
              <w:rPr>
                <w:rFonts w:cs="B Nazanin" w:hint="cs"/>
                <w:b/>
                <w:bCs/>
                <w:rtl/>
              </w:rPr>
              <w:t xml:space="preserve"> جذر</w:t>
            </w:r>
            <w:r w:rsidR="009D4D0A" w:rsidRPr="00E608F6">
              <w:rPr>
                <w:rFonts w:cs="B Nazanin" w:hint="cs"/>
                <w:b/>
                <w:bCs/>
                <w:rtl/>
              </w:rPr>
              <w:t xml:space="preserve">های </w:t>
            </w:r>
            <w:r w:rsidR="00982612" w:rsidRPr="00E608F6">
              <w:rPr>
                <w:rFonts w:cs="B Nazanin" w:hint="cs"/>
                <w:b/>
                <w:bCs/>
                <w:rtl/>
              </w:rPr>
              <w:t>زیر را حساب کنید.</w:t>
            </w:r>
          </w:p>
          <w:p w14:paraId="6A9B4EFD" w14:textId="160A716B" w:rsidR="00982612" w:rsidRPr="00E608F6" w:rsidRDefault="00982612" w:rsidP="00982612">
            <w:pPr>
              <w:tabs>
                <w:tab w:val="left" w:pos="5615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          </w:t>
            </w:r>
            <w:r w:rsidRPr="00E608F6">
              <w:rPr>
                <w:rFonts w:eastAsiaTheme="minorEastAsia" w:cs="B Nazanin"/>
                <w:b/>
                <w:bCs/>
                <w:position w:val="-8"/>
              </w:rPr>
              <w:object w:dxaOrig="800" w:dyaOrig="360" w14:anchorId="5559CD14">
                <v:shape id="_x0000_i1052" type="#_x0000_t75" style="width:39.75pt;height:18pt" o:ole="">
                  <v:imagedata r:id="rId69" o:title=""/>
                </v:shape>
                <o:OLEObject Type="Embed" ProgID="Equation.DSMT4" ShapeID="_x0000_i1052" DrawAspect="Content" ObjectID="_1808367618" r:id="rId70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</w:t>
            </w:r>
            <w:r w:rsidR="008D0CE9" w:rsidRPr="00E608F6">
              <w:rPr>
                <w:rFonts w:cs="B Nazanin" w:hint="cs"/>
                <w:b/>
                <w:bCs/>
                <w:rtl/>
              </w:rPr>
              <w:t xml:space="preserve">                       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</w:t>
            </w:r>
            <w:r w:rsidRPr="00E608F6">
              <w:rPr>
                <w:rFonts w:eastAsiaTheme="minorEastAsia" w:cs="B Nazanin"/>
                <w:b/>
                <w:bCs/>
                <w:position w:val="-26"/>
              </w:rPr>
              <w:object w:dxaOrig="720" w:dyaOrig="700" w14:anchorId="711D6C40">
                <v:shape id="_x0000_i1053" type="#_x0000_t75" style="width:36.75pt;height:34.5pt" o:ole="">
                  <v:imagedata r:id="rId71" o:title=""/>
                </v:shape>
                <o:OLEObject Type="Embed" ProgID="Equation.DSMT4" ShapeID="_x0000_i1053" DrawAspect="Content" ObjectID="_1808367619" r:id="rId72"/>
              </w:object>
            </w:r>
          </w:p>
          <w:p w14:paraId="47BD1DF0" w14:textId="1593CF12" w:rsidR="002E586A" w:rsidRPr="00E608F6" w:rsidRDefault="00667DF9" w:rsidP="002E586A">
            <w:pPr>
              <w:tabs>
                <w:tab w:val="left" w:pos="1552"/>
                <w:tab w:val="left" w:pos="7390"/>
              </w:tabs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cs="B Nazanin" w:hint="cs"/>
                <w:bCs/>
                <w:rtl/>
              </w:rPr>
              <w:t>ب</w:t>
            </w:r>
            <w:r w:rsidR="002E586A" w:rsidRPr="00E608F6">
              <w:rPr>
                <w:rFonts w:cs="B Nazanin" w:hint="cs"/>
                <w:bCs/>
                <w:rtl/>
              </w:rPr>
              <w:t xml:space="preserve">) </w:t>
            </w:r>
            <w:r w:rsidR="002E586A" w:rsidRPr="00E608F6">
              <w:rPr>
                <w:rStyle w:val="Strong"/>
                <w:rFonts w:cs="B Nazanin" w:hint="cs"/>
                <w:rtl/>
                <w:lang w:bidi="fa-IR"/>
              </w:rPr>
              <w:t xml:space="preserve">با توجه به جدول، مقدار تقریبی </w:t>
            </w:r>
            <w:r w:rsidR="002E586A" w:rsidRPr="00E608F6">
              <w:rPr>
                <w:rFonts w:eastAsiaTheme="minorEastAsia" w:cs="B Nazanin"/>
                <w:b/>
                <w:bCs/>
                <w:position w:val="-8"/>
              </w:rPr>
              <w:object w:dxaOrig="499" w:dyaOrig="360" w14:anchorId="6C4851F9">
                <v:shape id="_x0000_i1054" type="#_x0000_t75" style="width:24.75pt;height:18pt" o:ole="">
                  <v:imagedata r:id="rId73" o:title=""/>
                </v:shape>
                <o:OLEObject Type="Embed" ProgID="Equation.DSMT4" ShapeID="_x0000_i1054" DrawAspect="Content" ObjectID="_1808367620" r:id="rId74"/>
              </w:object>
            </w:r>
            <w:r w:rsidR="002E586A" w:rsidRPr="00E608F6">
              <w:rPr>
                <w:rStyle w:val="Strong"/>
                <w:rFonts w:cs="B Nazanin" w:hint="cs"/>
                <w:rtl/>
                <w:lang w:bidi="fa-IR"/>
              </w:rPr>
              <w:t xml:space="preserve">را بنویسید.     </w:t>
            </w:r>
            <w:r w:rsidR="002E586A" w:rsidRPr="00E608F6">
              <w:rPr>
                <w:rFonts w:eastAsiaTheme="minorEastAsia" w:cs="B Nazanin"/>
                <w:b/>
                <w:bCs/>
                <w:position w:val="-8"/>
              </w:rPr>
              <w:object w:dxaOrig="1140" w:dyaOrig="360" w14:anchorId="2D7DA203">
                <v:shape id="_x0000_i1055" type="#_x0000_t75" style="width:57pt;height:18pt" o:ole="">
                  <v:imagedata r:id="rId75" o:title=""/>
                </v:shape>
                <o:OLEObject Type="Embed" ProgID="Equation.DSMT4" ShapeID="_x0000_i1055" DrawAspect="Content" ObjectID="_1808367621" r:id="rId76"/>
              </w:object>
            </w:r>
          </w:p>
          <w:tbl>
            <w:tblPr>
              <w:tblStyle w:val="TableGrid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80"/>
              <w:gridCol w:w="1580"/>
              <w:gridCol w:w="1580"/>
              <w:gridCol w:w="1580"/>
              <w:gridCol w:w="1581"/>
              <w:gridCol w:w="1581"/>
            </w:tblGrid>
            <w:tr w:rsidR="002E586A" w:rsidRPr="00E608F6" w14:paraId="6B26C876" w14:textId="77777777" w:rsidTr="000158A1">
              <w:tc>
                <w:tcPr>
                  <w:tcW w:w="1580" w:type="dxa"/>
                </w:tcPr>
                <w:p w14:paraId="3905073F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4/5</w:t>
                  </w:r>
                </w:p>
              </w:tc>
              <w:tc>
                <w:tcPr>
                  <w:tcW w:w="1580" w:type="dxa"/>
                </w:tcPr>
                <w:p w14:paraId="10F3D56E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3/5</w:t>
                  </w:r>
                </w:p>
              </w:tc>
              <w:tc>
                <w:tcPr>
                  <w:tcW w:w="1580" w:type="dxa"/>
                </w:tcPr>
                <w:p w14:paraId="754F92C2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2/5</w:t>
                  </w:r>
                </w:p>
              </w:tc>
              <w:tc>
                <w:tcPr>
                  <w:tcW w:w="1580" w:type="dxa"/>
                </w:tcPr>
                <w:p w14:paraId="08BE065B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1/5</w:t>
                  </w:r>
                </w:p>
              </w:tc>
              <w:tc>
                <w:tcPr>
                  <w:tcW w:w="1581" w:type="dxa"/>
                </w:tcPr>
                <w:p w14:paraId="7D06777E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5</w:t>
                  </w:r>
                </w:p>
              </w:tc>
              <w:tc>
                <w:tcPr>
                  <w:tcW w:w="1581" w:type="dxa"/>
                </w:tcPr>
                <w:p w14:paraId="7C2323F1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عدد</w:t>
                  </w:r>
                </w:p>
              </w:tc>
            </w:tr>
            <w:tr w:rsidR="002E586A" w:rsidRPr="00E608F6" w14:paraId="0B995615" w14:textId="77777777" w:rsidTr="000158A1">
              <w:tc>
                <w:tcPr>
                  <w:tcW w:w="1580" w:type="dxa"/>
                </w:tcPr>
                <w:p w14:paraId="49E55712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16/29</w:t>
                  </w:r>
                </w:p>
              </w:tc>
              <w:tc>
                <w:tcPr>
                  <w:tcW w:w="1580" w:type="dxa"/>
                </w:tcPr>
                <w:p w14:paraId="7E4A1F48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09/28</w:t>
                  </w:r>
                </w:p>
              </w:tc>
              <w:tc>
                <w:tcPr>
                  <w:tcW w:w="1580" w:type="dxa"/>
                </w:tcPr>
                <w:p w14:paraId="7C9F13E0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04/27</w:t>
                  </w:r>
                </w:p>
              </w:tc>
              <w:tc>
                <w:tcPr>
                  <w:tcW w:w="1580" w:type="dxa"/>
                </w:tcPr>
                <w:p w14:paraId="7DCA68FD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01/26</w:t>
                  </w:r>
                </w:p>
              </w:tc>
              <w:tc>
                <w:tcPr>
                  <w:tcW w:w="1581" w:type="dxa"/>
                </w:tcPr>
                <w:p w14:paraId="592AB269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25</w:t>
                  </w:r>
                </w:p>
              </w:tc>
              <w:tc>
                <w:tcPr>
                  <w:tcW w:w="1581" w:type="dxa"/>
                </w:tcPr>
                <w:p w14:paraId="560B53C3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مجذور</w:t>
                  </w:r>
                </w:p>
              </w:tc>
            </w:tr>
          </w:tbl>
          <w:p w14:paraId="798B9F38" w14:textId="44081B6E" w:rsidR="003F3F06" w:rsidRPr="00E608F6" w:rsidRDefault="003F3F06" w:rsidP="003F3F06">
            <w:pPr>
              <w:bidi/>
              <w:spacing w:line="276" w:lineRule="auto"/>
              <w:jc w:val="both"/>
              <w:rPr>
                <w:rFonts w:cs="B Nazanin"/>
                <w:bCs/>
                <w:lang w:bidi="fa-IR"/>
              </w:rPr>
            </w:pPr>
          </w:p>
        </w:tc>
      </w:tr>
      <w:tr w:rsidR="003F3F06" w:rsidRPr="00E608F6" w14:paraId="56907852" w14:textId="77777777" w:rsidTr="00301714">
        <w:trPr>
          <w:trHeight w:val="149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463B2A7" w14:textId="77777777" w:rsidR="003F3F06" w:rsidRPr="00E608F6" w:rsidRDefault="003F3F0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tbl>
            <w:tblPr>
              <w:tblStyle w:val="TableGrid"/>
              <w:tblpPr w:leftFromText="180" w:rightFromText="180" w:vertAnchor="text" w:horzAnchor="page" w:tblpX="721" w:tblpY="578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242"/>
              <w:gridCol w:w="1575"/>
              <w:gridCol w:w="1666"/>
            </w:tblGrid>
            <w:tr w:rsidR="003F3F06" w:rsidRPr="00E608F6" w14:paraId="1FA6F1DD" w14:textId="77777777" w:rsidTr="003F3F06">
              <w:tc>
                <w:tcPr>
                  <w:tcW w:w="3242" w:type="dxa"/>
                  <w:vAlign w:val="center"/>
                </w:tcPr>
                <w:p w14:paraId="7CC0454F" w14:textId="77777777" w:rsidR="003F3F06" w:rsidRPr="00E608F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575" w:type="dxa"/>
                  <w:vAlign w:val="center"/>
                </w:tcPr>
                <w:p w14:paraId="772FED85" w14:textId="77777777" w:rsidR="003F3F06" w:rsidRPr="00E608F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666" w:type="dxa"/>
                  <w:vAlign w:val="center"/>
                </w:tcPr>
                <w:p w14:paraId="04B7F10B" w14:textId="77777777" w:rsidR="003F3F06" w:rsidRPr="00AD1FA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b/>
                      <w:bCs/>
                      <w:rtl/>
                      <w:lang w:bidi="fa-IR"/>
                    </w:rPr>
                  </w:pPr>
                  <w:r w:rsidRPr="00AD1FA6">
                    <w:rPr>
                      <w:rFonts w:ascii="IPT.Nazanin" w:hAnsi="IPT.Nazanin" w:cs="B Nazanin" w:hint="cs"/>
                      <w:b/>
                      <w:bCs/>
                      <w:rtl/>
                      <w:lang w:bidi="fa-IR"/>
                    </w:rPr>
                    <w:t>عدد</w:t>
                  </w:r>
                </w:p>
              </w:tc>
            </w:tr>
            <w:tr w:rsidR="003F3F06" w:rsidRPr="00E608F6" w14:paraId="71710691" w14:textId="77777777" w:rsidTr="00AD1FA6">
              <w:trPr>
                <w:trHeight w:val="191"/>
              </w:trPr>
              <w:tc>
                <w:tcPr>
                  <w:tcW w:w="3242" w:type="dxa"/>
                  <w:vAlign w:val="center"/>
                </w:tcPr>
                <w:p w14:paraId="62996DF8" w14:textId="77777777" w:rsidR="003F3F06" w:rsidRPr="00E608F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575" w:type="dxa"/>
                  <w:vAlign w:val="center"/>
                </w:tcPr>
                <w:p w14:paraId="331CB642" w14:textId="77777777" w:rsidR="003F3F06" w:rsidRPr="00E608F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666" w:type="dxa"/>
                  <w:vAlign w:val="center"/>
                </w:tcPr>
                <w:p w14:paraId="6F88E2C8" w14:textId="77777777" w:rsidR="003F3F06" w:rsidRPr="00AD1FA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b/>
                      <w:bCs/>
                      <w:rtl/>
                      <w:lang w:bidi="fa-IR"/>
                    </w:rPr>
                  </w:pPr>
                  <w:r w:rsidRPr="00AD1FA6">
                    <w:rPr>
                      <w:rFonts w:ascii="IPT.Nazanin" w:hAnsi="IPT.Nazanin" w:cs="B Nazanin" w:hint="cs"/>
                      <w:b/>
                      <w:bCs/>
                      <w:rtl/>
                      <w:lang w:bidi="fa-IR"/>
                    </w:rPr>
                    <w:t>مجذور</w:t>
                  </w:r>
                </w:p>
              </w:tc>
            </w:tr>
          </w:tbl>
          <w:p w14:paraId="15C1D133" w14:textId="0FC2039C" w:rsidR="003F3F06" w:rsidRPr="00E608F6" w:rsidRDefault="003F3F06" w:rsidP="003F3F06">
            <w:pPr>
              <w:tabs>
                <w:tab w:val="left" w:pos="2977"/>
                <w:tab w:val="left" w:pos="4605"/>
                <w:tab w:val="left" w:pos="8391"/>
              </w:tabs>
              <w:bidi/>
              <w:spacing w:line="360" w:lineRule="auto"/>
              <w:rPr>
                <w:rFonts w:ascii="IPT.Nazanin" w:hAnsi="IPT.Nazanin" w:cs="B Nazanin"/>
                <w:rtl/>
                <w:lang w:bidi="fa-IR"/>
              </w:rPr>
            </w:pPr>
            <w:r w:rsidRPr="008C2A06">
              <w:rPr>
                <w:rFonts w:ascii="IPT.Nazanin" w:hAnsi="IPT.Nazanin" w:cs="B Nazanin" w:hint="cs"/>
                <w:b/>
                <w:bCs/>
                <w:rtl/>
                <w:lang w:bidi="fa-IR"/>
              </w:rPr>
              <w:t>جذر مقابل  را تا یک رقم اعشار حساب کنید.(با راه حل)</w:t>
            </w:r>
            <w:r w:rsidRPr="00E608F6">
              <w:rPr>
                <w:rFonts w:ascii="IPT.Nazanin" w:hAnsi="IPT.Nazanin" w:cs="B Nazanin" w:hint="cs"/>
                <w:rtl/>
                <w:lang w:bidi="fa-IR"/>
              </w:rPr>
              <w:t xml:space="preserve">                                                   </w:t>
            </w:r>
            <w:r w:rsidRPr="00E608F6">
              <w:rPr>
                <w:rFonts w:ascii="IPT.Nazanin" w:hAnsi="IPT.Nazanin" w:cs="B Nazanin"/>
                <w:lang w:bidi="fa-IR"/>
              </w:rPr>
              <w:t></w:t>
            </w:r>
            <w:r w:rsidR="008C2A06" w:rsidRPr="00E608F6">
              <w:rPr>
                <w:rFonts w:ascii="IPT.Nazanin" w:hAnsi="IPT.Nazanin" w:cs="B Nazanin"/>
                <w:position w:val="-8"/>
                <w:lang w:bidi="fa-IR"/>
              </w:rPr>
              <w:object w:dxaOrig="820" w:dyaOrig="400" w14:anchorId="2DE71949">
                <v:shape id="_x0000_i1056" type="#_x0000_t75" style="width:40.5pt;height:19.5pt" o:ole="">
                  <v:imagedata r:id="rId77" o:title=""/>
                </v:shape>
                <o:OLEObject Type="Embed" ProgID="Equation.DSMT4" ShapeID="_x0000_i1056" DrawAspect="Content" ObjectID="_1808367622" r:id="rId78"/>
              </w:object>
            </w:r>
            <w:r w:rsidRPr="00E608F6">
              <w:rPr>
                <w:rFonts w:ascii="IPT.Nazanin" w:hAnsi="IPT.Nazanin" w:cs="B Nazanin"/>
                <w:rtl/>
                <w:lang w:bidi="fa-IR"/>
              </w:rPr>
              <w:t xml:space="preserve"> </w:t>
            </w:r>
          </w:p>
          <w:p w14:paraId="5FC9AA20" w14:textId="77777777" w:rsidR="003F3F06" w:rsidRPr="00E608F6" w:rsidRDefault="003F3F06" w:rsidP="00982612">
            <w:pPr>
              <w:tabs>
                <w:tab w:val="left" w:pos="3156"/>
                <w:tab w:val="left" w:pos="7980"/>
              </w:tabs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E608F6" w:rsidRPr="00E608F6" w14:paraId="6930E1E2" w14:textId="77777777" w:rsidTr="00301714">
        <w:trPr>
          <w:trHeight w:val="7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2378B7D3" w14:textId="3B6B656E" w:rsidR="00E608F6" w:rsidRPr="00E608F6" w:rsidRDefault="00E608F6" w:rsidP="00E608F6">
            <w:pPr>
              <w:bidi/>
              <w:jc w:val="center"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فصل 8</w:t>
            </w:r>
          </w:p>
        </w:tc>
      </w:tr>
      <w:tr w:rsidR="00930235" w:rsidRPr="00E608F6" w14:paraId="2C5F9FEA" w14:textId="77777777" w:rsidTr="00301714">
        <w:trPr>
          <w:trHeight w:val="1776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0DBB202" w14:textId="77777777" w:rsidR="00930235" w:rsidRPr="00E608F6" w:rsidRDefault="00930235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F0F5B95" w14:textId="049CDE36" w:rsidR="00930235" w:rsidRPr="00E608F6" w:rsidRDefault="00930235" w:rsidP="00930235">
            <w:pPr>
              <w:bidi/>
              <w:rPr>
                <w:rFonts w:asciiTheme="minorHAnsi" w:eastAsiaTheme="minorEastAsia" w:hAnsiTheme="minorHAnsi" w:cs="B Nazanin"/>
                <w:rtl/>
                <w:lang w:bidi="fa-IR"/>
              </w:rPr>
            </w:pPr>
            <w:r w:rsidRPr="00E608F6">
              <w:rPr>
                <w:rFonts w:asciiTheme="minorHAnsi" w:eastAsiaTheme="minorEastAsia" w:hAnsiTheme="minorHAnsi" w:cs="B Nazanin" w:hint="cs"/>
                <w:b/>
                <w:bCs/>
                <w:lang w:bidi="fa-IR"/>
              </w:rPr>
              <w:sym w:font="Wingdings" w:char="F076"/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نقطه</w:t>
            </w:r>
            <w:r w:rsidRPr="00E608F6">
              <w:rPr>
                <w:rFonts w:asciiTheme="minorHAnsi" w:eastAsiaTheme="minorHAnsi" w:hAnsiTheme="minorHAnsi" w:cs="B Nazanin" w:hint="cs"/>
                <w:rtl/>
                <w:lang w:bidi="fa-IR"/>
              </w:rPr>
              <w:t xml:space="preserve"> </w:t>
            </w:r>
            <m:oMath>
              <m:r>
                <w:rPr>
                  <w:rFonts w:ascii="Cambria Math" w:eastAsiaTheme="minorHAnsi" w:hAnsi="Cambria Math" w:cs="B Nazanin"/>
                  <w:lang w:bidi="fa-IR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="B Nazanin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Fonts w:ascii="Cambria Math" w:eastAsiaTheme="minorHAnsi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Fonts w:ascii="Cambria Math" w:eastAsiaTheme="minorHAnsi" w:hAnsi="Cambria Math" w:cs="B Nazanin"/>
                            <w:rtl/>
                            <w:lang w:bidi="fa-IR"/>
                          </w:rPr>
                          <m:t>3</m:t>
                        </m:r>
                      </m:e>
                    </m:mr>
                  </m:m>
                </m:e>
              </m:d>
            </m:oMath>
            <w:r w:rsidRPr="00E608F6">
              <w:rPr>
                <w:rFonts w:asciiTheme="minorHAnsi" w:eastAsiaTheme="minorEastAsia" w:hAnsiTheme="minorHAnsi" w:cs="B Nazanin"/>
                <w:lang w:bidi="fa-IR"/>
              </w:rPr>
              <w:t xml:space="preserve"> </w:t>
            </w:r>
            <w:r w:rsidRPr="00E608F6">
              <w:rPr>
                <w:rFonts w:asciiTheme="minorHAnsi" w:eastAsiaTheme="minorEastAsia" w:hAnsiTheme="minorHAnsi"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>در کدام ناحیه دستگاه مختصات قرار دارد؟</w:t>
            </w:r>
          </w:p>
          <w:p w14:paraId="0B3957F2" w14:textId="110571FF" w:rsidR="00930235" w:rsidRPr="00BE15A6" w:rsidRDefault="002A7393" w:rsidP="00930235">
            <w:pPr>
              <w:bidi/>
              <w:rPr>
                <w:rFonts w:asciiTheme="minorHAnsi" w:eastAsiaTheme="minorEastAsia" w:hAnsiTheme="minorHAnsi" w:cs="B Nazanin"/>
                <w:b/>
                <w:bCs/>
                <w:rtl/>
                <w:lang w:bidi="fa-IR"/>
              </w:rPr>
            </w:pPr>
            <w:r w:rsidRPr="00BE15A6">
              <w:rPr>
                <w:rFonts w:asciiTheme="minorHAnsi" w:eastAsiaTheme="minorEastAsia" w:hAnsiTheme="minorHAnsi" w:cs="B Nazanin" w:hint="cs"/>
                <w:b/>
                <w:bCs/>
                <w:noProof/>
                <w:rtl/>
                <w:lang w:val="fa-IR" w:bidi="fa-IR"/>
              </w:rPr>
              <mc:AlternateContent>
                <mc:Choice Requires="wpg">
                  <w:drawing>
                    <wp:anchor distT="0" distB="0" distL="114300" distR="114300" simplePos="0" relativeHeight="251724800" behindDoc="0" locked="0" layoutInCell="1" allowOverlap="1" wp14:anchorId="02120A36" wp14:editId="4CD10A8F">
                      <wp:simplePos x="0" y="0"/>
                      <wp:positionH relativeFrom="column">
                        <wp:posOffset>111760</wp:posOffset>
                      </wp:positionH>
                      <wp:positionV relativeFrom="paragraph">
                        <wp:posOffset>181931</wp:posOffset>
                      </wp:positionV>
                      <wp:extent cx="953128" cy="552450"/>
                      <wp:effectExtent l="38100" t="38100" r="76200" b="57150"/>
                      <wp:wrapNone/>
                      <wp:docPr id="6" name="Group 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3128" cy="552450"/>
                                <a:chOff x="0" y="0"/>
                                <a:chExt cx="1495425" cy="866775"/>
                              </a:xfrm>
                            </wpg:grpSpPr>
                            <wps:wsp>
                              <wps:cNvPr id="7" name="Rectangle 7"/>
                              <wps:cNvSpPr/>
                              <wps:spPr>
                                <a:xfrm>
                                  <a:off x="266700" y="333375"/>
                                  <a:ext cx="409575" cy="21907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" name="Straight Arrow Connector 8"/>
                              <wps:cNvCnPr/>
                              <wps:spPr>
                                <a:xfrm flipH="1">
                                  <a:off x="0" y="447675"/>
                                  <a:ext cx="26670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" name="Straight Arrow Connector 9"/>
                              <wps:cNvCnPr/>
                              <wps:spPr>
                                <a:xfrm flipV="1">
                                  <a:off x="476250" y="0"/>
                                  <a:ext cx="0" cy="33337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" name="Straight Arrow Connector 10"/>
                              <wps:cNvCnPr/>
                              <wps:spPr>
                                <a:xfrm>
                                  <a:off x="476250" y="552450"/>
                                  <a:ext cx="0" cy="31432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" name="Straight Arrow Connector 11"/>
                              <wps:cNvCnPr/>
                              <wps:spPr>
                                <a:xfrm>
                                  <a:off x="676275" y="447675"/>
                                  <a:ext cx="81915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49850EE" id="Group 6" o:spid="_x0000_s1026" style="position:absolute;left:0;text-align:left;margin-left:8.8pt;margin-top:14.35pt;width:75.05pt;height:43.5pt;z-index:251724800;mso-width-relative:margin;mso-height-relative:margin" coordsize="14954,8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">
                      <v:rect id="Rectangle 7" o:spid="_x0000_s1027" style="position:absolute;left:2667;top:3333;width:4095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" fillcolor="white [3201]" strokecolor="black [3213]" strokeweight="2pt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8" o:spid="_x0000_s1028" type="#_x0000_t32" style="position:absolute;top:4476;width:266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" strokecolor="black [3040]">
                        <v:stroke endarrow="block"/>
                      </v:shape>
                      <v:shape id="Straight Arrow Connector 9" o:spid="_x0000_s1029" type="#_x0000_t32" style="position:absolute;left:4762;width:0;height:33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" strokecolor="black [3040]">
                        <v:stroke endarrow="block"/>
                      </v:shape>
                      <v:shape id="Straight Arrow Connector 10" o:spid="_x0000_s1030" type="#_x0000_t32" style="position:absolute;left:4762;top:5524;width:0;height:31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" strokecolor="black [3040]">
                        <v:stroke endarrow="block"/>
                      </v:shape>
                      <v:shape id="Straight Arrow Connector 11" o:spid="_x0000_s1031" type="#_x0000_t32" style="position:absolute;left:6762;top:4476;width:819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" strokecolor="black [3040]">
                        <v:stroke endarrow="block"/>
                      </v:shape>
                    </v:group>
                  </w:pict>
                </mc:Fallback>
              </mc:AlternateContent>
            </w:r>
            <w:r w:rsidR="00930235" w:rsidRPr="00BE15A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>الف) اول              ب) دوم             ج) سوم            د) چهارم</w:t>
            </w:r>
          </w:p>
          <w:p w14:paraId="4FD84C1A" w14:textId="6AF2EDA0" w:rsidR="00930235" w:rsidRPr="00BE15A6" w:rsidRDefault="00BE15A6" w:rsidP="00930235">
            <w:pPr>
              <w:bidi/>
              <w:rPr>
                <w:rFonts w:asciiTheme="minorHAnsi" w:eastAsiaTheme="minorEastAsia" w:hAnsiTheme="minorHAnsi" w:cs="B Nazanin"/>
                <w:b/>
                <w:bCs/>
                <w:rtl/>
                <w:lang w:bidi="fa-IR"/>
              </w:rPr>
            </w:pP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705FF6FA" wp14:editId="6BAAE9CA">
                      <wp:simplePos x="0" y="0"/>
                      <wp:positionH relativeFrom="column">
                        <wp:posOffset>2681605</wp:posOffset>
                      </wp:positionH>
                      <wp:positionV relativeFrom="paragraph">
                        <wp:posOffset>225641</wp:posOffset>
                      </wp:positionV>
                      <wp:extent cx="333375" cy="314325"/>
                      <wp:effectExtent l="38100" t="38100" r="28575" b="28575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33375" cy="3143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60F7A7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5" o:spid="_x0000_s1026" type="#_x0000_t32" style="position:absolute;left:0;text-align:left;margin-left:211.15pt;margin-top:17.75pt;width:26.25pt;height:24.75pt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" strokecolor="black [3040]">
                      <v:stroke endarrow="block"/>
                    </v:shape>
                  </w:pict>
                </mc:Fallback>
              </mc:AlternateContent>
            </w: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13D84CF9" wp14:editId="20288B07">
                      <wp:simplePos x="0" y="0"/>
                      <wp:positionH relativeFrom="column">
                        <wp:posOffset>3643630</wp:posOffset>
                      </wp:positionH>
                      <wp:positionV relativeFrom="paragraph">
                        <wp:posOffset>244475</wp:posOffset>
                      </wp:positionV>
                      <wp:extent cx="333375" cy="257175"/>
                      <wp:effectExtent l="38100" t="0" r="28575" b="47625"/>
                      <wp:wrapNone/>
                      <wp:docPr id="13" name="Straight Arrow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33375" cy="2571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2B0A18F" id="Straight Arrow Connector 13" o:spid="_x0000_s1026" type="#_x0000_t32" style="position:absolute;left:0;text-align:left;margin-left:286.9pt;margin-top:19.25pt;width:26.25pt;height:20.25pt;flip:x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" strokecolor="black [3040]">
                      <v:stroke endarrow="block"/>
                    </v:shape>
                  </w:pict>
                </mc:Fallback>
              </mc:AlternateContent>
            </w:r>
            <w:r w:rsidR="00930235" w:rsidRPr="00BE15A6">
              <w:rPr>
                <w:rFonts w:asciiTheme="minorHAnsi" w:eastAsiaTheme="minorEastAsia" w:hAnsiTheme="minorHAnsi" w:cs="B Nazanin" w:hint="cs"/>
                <w:b/>
                <w:bCs/>
                <w:lang w:bidi="fa-IR"/>
              </w:rPr>
              <w:sym w:font="Wingdings" w:char="F076"/>
            </w:r>
            <w:r w:rsidR="00930235" w:rsidRPr="00BE15A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 xml:space="preserve"> باتوجه به نیروهایی که به جسم زیر وارد می شود ، جسم به کدام سمت حرکت می کند؟ </w:t>
            </w:r>
          </w:p>
          <w:p w14:paraId="2748BBF6" w14:textId="4BE352F9" w:rsidR="00930235" w:rsidRPr="00E608F6" w:rsidRDefault="00BE15A6" w:rsidP="00930235">
            <w:pPr>
              <w:bidi/>
              <w:rPr>
                <w:rFonts w:asciiTheme="minorHAnsi" w:eastAsiaTheme="minorHAnsi" w:hAnsiTheme="minorHAnsi" w:cs="B Nazanin"/>
                <w:i/>
                <w:rtl/>
                <w:lang w:bidi="fa-IR"/>
              </w:rPr>
            </w:pP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1B5812C1" wp14:editId="294EC0BB">
                      <wp:simplePos x="0" y="0"/>
                      <wp:positionH relativeFrom="column">
                        <wp:posOffset>5720080</wp:posOffset>
                      </wp:positionH>
                      <wp:positionV relativeFrom="paragraph">
                        <wp:posOffset>133985</wp:posOffset>
                      </wp:positionV>
                      <wp:extent cx="485775" cy="0"/>
                      <wp:effectExtent l="0" t="76200" r="9525" b="95250"/>
                      <wp:wrapNone/>
                      <wp:docPr id="12" name="Straight Arrow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57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E6397D" id="Straight Arrow Connector 12" o:spid="_x0000_s1026" type="#_x0000_t32" style="position:absolute;left:0;text-align:left;margin-left:450.4pt;margin-top:10.55pt;width:38.25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" strokecolor="black [3040]">
                      <v:stroke endarrow="block"/>
                    </v:shape>
                  </w:pict>
                </mc:Fallback>
              </mc:AlternateContent>
            </w:r>
            <w:r w:rsidR="00930235"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629ABB89" wp14:editId="5E2A129A">
                      <wp:simplePos x="0" y="0"/>
                      <wp:positionH relativeFrom="column">
                        <wp:posOffset>4624705</wp:posOffset>
                      </wp:positionH>
                      <wp:positionV relativeFrom="paragraph">
                        <wp:posOffset>153035</wp:posOffset>
                      </wp:positionV>
                      <wp:extent cx="409575" cy="0"/>
                      <wp:effectExtent l="38100" t="76200" r="0" b="95250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095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DC7304" id="Straight Arrow Connector 14" o:spid="_x0000_s1026" type="#_x0000_t32" style="position:absolute;left:0;text-align:left;margin-left:364.15pt;margin-top:12.05pt;width:32.25pt;height:0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" strokecolor="black [3040]">
                      <v:stroke endarrow="block"/>
                    </v:shape>
                  </w:pict>
                </mc:Fallback>
              </mc:AlternateContent>
            </w:r>
            <w:r w:rsidR="00930235"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الف)      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   </w:t>
            </w:r>
            <w:r w:rsidR="00930235"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ب)        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  </w:t>
            </w:r>
            <w:r w:rsidR="00930235"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ج)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   </w:t>
            </w:r>
            <w:r w:rsidR="00930235"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د)</w:t>
            </w:r>
            <w:r w:rsidR="00930235" w:rsidRPr="00E608F6"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 xml:space="preserve"> </w:t>
            </w:r>
          </w:p>
        </w:tc>
      </w:tr>
      <w:tr w:rsidR="00930235" w:rsidRPr="00E608F6" w14:paraId="4074D5D0" w14:textId="77777777" w:rsidTr="00301714">
        <w:trPr>
          <w:trHeight w:val="722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6C2B05A" w14:textId="77777777" w:rsidR="00930235" w:rsidRPr="00E608F6" w:rsidRDefault="00930235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B52C966" w14:textId="77777777" w:rsidR="00930235" w:rsidRPr="00E608F6" w:rsidRDefault="00930235" w:rsidP="00930235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الف) نقطه ی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420" w:dyaOrig="720" w14:anchorId="5D3B69B2">
                <v:shape id="_x0000_i1057" type="#_x0000_t75" style="width:21pt;height:36.75pt" o:ole="">
                  <v:imagedata r:id="rId79" o:title=""/>
                </v:shape>
                <o:OLEObject Type="Embed" ProgID="Equation.DSMT4" ShapeID="_x0000_i1057" DrawAspect="Content" ObjectID="_1808367623" r:id="rId80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روی محور ...................... ها قرار دارد.</w:t>
            </w:r>
          </w:p>
          <w:p w14:paraId="420531EF" w14:textId="77777777" w:rsidR="00930235" w:rsidRPr="00E608F6" w:rsidRDefault="00930235" w:rsidP="00930235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>ب) دو بردار .......................... هم راستا و هم اندازه ولی خلاف جهت یکدیگرند.</w:t>
            </w:r>
          </w:p>
          <w:p w14:paraId="45F41921" w14:textId="36902475" w:rsidR="00534F77" w:rsidRPr="00E608F6" w:rsidRDefault="00D57A6C" w:rsidP="00534F77">
            <w:pPr>
              <w:bidi/>
              <w:rPr>
                <w:rFonts w:asciiTheme="minorHAnsi" w:eastAsiaTheme="minorEastAsia" w:hAnsiTheme="minorHAnsi" w:cs="B Nazanin"/>
                <w:noProof/>
                <w:rtl/>
                <w:lang w:val="fa-IR" w:bidi="fa-IR"/>
              </w:rPr>
            </w:pPr>
            <w:r w:rsidRPr="00E608F6">
              <w:rPr>
                <w:rFonts w:asciiTheme="minorHAnsi" w:eastAsiaTheme="minorEastAsia" w:hAnsiTheme="minorHAnsi" w:cs="B Nazanin" w:hint="cs"/>
                <w:noProof/>
                <w:rtl/>
                <w:lang w:val="fa-IR" w:bidi="fa-IR"/>
              </w:rPr>
              <w:t>ج</w:t>
            </w:r>
            <w:r w:rsidR="00534F77" w:rsidRPr="00E608F6">
              <w:rPr>
                <w:rFonts w:cs="0 Nazanin Bold" w:hint="cs"/>
                <w:rtl/>
              </w:rPr>
              <w:t xml:space="preserve">) قرینه بردار </w:t>
            </w:r>
            <w:r w:rsidR="00534F77" w:rsidRPr="00E608F6">
              <w:rPr>
                <w:rFonts w:cs="0 Nazanin Bold"/>
                <w:position w:val="-32"/>
              </w:rPr>
              <w:object w:dxaOrig="600" w:dyaOrig="780" w14:anchorId="3F674782">
                <v:shape id="_x0000_i1058" type="#_x0000_t75" style="width:26.25pt;height:35.25pt" o:ole="">
                  <v:imagedata r:id="rId81" o:title=""/>
                </v:shape>
                <o:OLEObject Type="Embed" ProgID="Equation.DSMT4" ShapeID="_x0000_i1058" DrawAspect="Content" ObjectID="_1808367624" r:id="rId82"/>
              </w:object>
            </w:r>
            <w:r w:rsidR="00534F77" w:rsidRPr="00E608F6">
              <w:rPr>
                <w:rFonts w:cs="0 Nazanin Bold"/>
                <w:rtl/>
              </w:rPr>
              <w:t xml:space="preserve"> </w:t>
            </w:r>
            <w:r w:rsidR="00534F77" w:rsidRPr="00E608F6">
              <w:rPr>
                <w:rFonts w:cs="0 Nazanin Bold" w:hint="cs"/>
                <w:rtl/>
              </w:rPr>
              <w:t>نسبت به مبدا مختصات بردار ................... است.</w:t>
            </w:r>
          </w:p>
        </w:tc>
      </w:tr>
      <w:tr w:rsidR="00667DF9" w:rsidRPr="00E608F6" w14:paraId="329BDD2C" w14:textId="77777777" w:rsidTr="00301714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6C029C4D" w14:textId="77777777" w:rsidR="00667DF9" w:rsidRPr="00E608F6" w:rsidRDefault="00667DF9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73C32FFD" w14:textId="77777777" w:rsidR="00667DF9" w:rsidRPr="00E608F6" w:rsidRDefault="00667DF9" w:rsidP="00667DF9">
            <w:pPr>
              <w:tabs>
                <w:tab w:val="left" w:pos="2809"/>
                <w:tab w:val="left" w:pos="6658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در تساوی های زیر </w:t>
            </w:r>
            <w:r w:rsidRPr="00E608F6">
              <w:rPr>
                <w:rFonts w:cs="B Nazanin"/>
                <w:b/>
                <w:bCs/>
                <w:rtl/>
              </w:rPr>
              <w:t xml:space="preserve">مقدار </w:t>
            </w:r>
            <w:r w:rsidRPr="00E608F6">
              <w:rPr>
                <w:rFonts w:cs="B Nazanin"/>
                <w:b/>
                <w:bCs/>
              </w:rPr>
              <w:t>x</w:t>
            </w:r>
            <w:r w:rsidRPr="00E608F6">
              <w:rPr>
                <w:rFonts w:cs="B Nazanin"/>
                <w:b/>
                <w:bCs/>
                <w:rtl/>
              </w:rPr>
              <w:t>و</w:t>
            </w:r>
            <w:r w:rsidRPr="00E608F6">
              <w:rPr>
                <w:rFonts w:cs="B Nazanin"/>
                <w:b/>
                <w:bCs/>
              </w:rPr>
              <w:t>y</w:t>
            </w:r>
            <w:r w:rsidRPr="00E608F6">
              <w:rPr>
                <w:rFonts w:cs="B Nazanin"/>
                <w:b/>
                <w:bCs/>
                <w:rtl/>
              </w:rPr>
              <w:t xml:space="preserve"> را به دست آور</w:t>
            </w:r>
            <w:r w:rsidRPr="00E608F6">
              <w:rPr>
                <w:rFonts w:cs="B Nazanin" w:hint="cs"/>
                <w:b/>
                <w:bCs/>
                <w:rtl/>
              </w:rPr>
              <w:t>ی</w:t>
            </w:r>
            <w:r w:rsidRPr="00E608F6">
              <w:rPr>
                <w:rFonts w:cs="B Nazanin" w:hint="eastAsia"/>
                <w:b/>
                <w:bCs/>
                <w:rtl/>
              </w:rPr>
              <w:t>د</w:t>
            </w:r>
            <w:r w:rsidRPr="00E608F6">
              <w:rPr>
                <w:rFonts w:cs="B Nazanin"/>
                <w:b/>
                <w:bCs/>
                <w:rtl/>
              </w:rPr>
              <w:t>.</w:t>
            </w:r>
          </w:p>
          <w:p w14:paraId="3B331AE7" w14:textId="2214E510" w:rsidR="00667DF9" w:rsidRPr="00E608F6" w:rsidRDefault="00667DF9" w:rsidP="00667DF9">
            <w:pPr>
              <w:tabs>
                <w:tab w:val="left" w:pos="3564"/>
              </w:tabs>
              <w:bidi/>
              <w:rPr>
                <w:rFonts w:cs="B Nazanin"/>
                <w:b/>
                <w:bCs/>
                <w:noProof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1660" w:dyaOrig="720" w14:anchorId="36A90683">
                <v:shape id="_x0000_i1059" type="#_x0000_t75" style="width:83.25pt;height:36.75pt" o:ole="">
                  <v:imagedata r:id="rId83" o:title=""/>
                </v:shape>
                <o:OLEObject Type="Embed" ProgID="Equation.DSMT4" ShapeID="_x0000_i1059" DrawAspect="Content" ObjectID="_1808367625" r:id="rId84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              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1840" w:dyaOrig="720" w14:anchorId="0D6B986C">
                <v:shape id="_x0000_i1060" type="#_x0000_t75" style="width:92.25pt;height:36.75pt" o:ole="">
                  <v:imagedata r:id="rId85" o:title=""/>
                </v:shape>
                <o:OLEObject Type="Embed" ProgID="Equation.DSMT4" ShapeID="_x0000_i1060" DrawAspect="Content" ObjectID="_1808367626" r:id="rId86"/>
              </w:object>
            </w:r>
          </w:p>
        </w:tc>
      </w:tr>
      <w:tr w:rsidR="00B46562" w:rsidRPr="00E608F6" w14:paraId="2CF74DD1" w14:textId="77777777" w:rsidTr="00301714">
        <w:trPr>
          <w:trHeight w:val="2993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E9B1554" w14:textId="77777777" w:rsidR="00B46562" w:rsidRPr="00E608F6" w:rsidRDefault="00B4656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777A7462" w14:textId="77777777" w:rsidR="00B46562" w:rsidRPr="00E608F6" w:rsidRDefault="00B46562" w:rsidP="00B46562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cs="B Nazanin" w:hint="c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0BB5F412" wp14:editId="4CF66FA4">
                      <wp:simplePos x="0" y="0"/>
                      <wp:positionH relativeFrom="column">
                        <wp:posOffset>1120775</wp:posOffset>
                      </wp:positionH>
                      <wp:positionV relativeFrom="paragraph">
                        <wp:posOffset>216535</wp:posOffset>
                      </wp:positionV>
                      <wp:extent cx="0" cy="1584000"/>
                      <wp:effectExtent l="95250" t="38100" r="114300" b="92710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58400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2826F1" id="Straight Arrow Connector 43" o:spid="_x0000_s1026" type="#_x0000_t32" style="position:absolute;left:0;text-align:left;margin-left:88.25pt;margin-top:17.05pt;width:0;height:124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" strokecolor="black [3200]" strokeweight="2pt">
                      <v:stroke startarrow="block"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الف)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نقاط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>
                <w:rPr>
                  <w:rStyle w:val="Strong"/>
                  <w:rFonts w:ascii="Cambria Math" w:hAnsi="Cambria Math" w:cs="B Nazanin"/>
                  <w:lang w:bidi="fa-IR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Style w:val="Strong"/>
                          <w:rFonts w:ascii="Cambria Math" w:hAnsi="Cambria Math" w:cs="B Nazanin"/>
                          <w:b w:val="0"/>
                          <w:bCs w:val="0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1</m:t>
                        </m:r>
                      </m:e>
                    </m:mr>
                  </m:m>
                </m:e>
              </m:d>
            </m:oMath>
            <w:r w:rsidRPr="00E608F6">
              <w:rPr>
                <w:rStyle w:val="Strong"/>
                <w:rFonts w:cs="B Nazanin"/>
                <w:lang w:bidi="fa-IR"/>
              </w:rPr>
              <w:t xml:space="preserve"> 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و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>
                <w:rPr>
                  <w:rStyle w:val="Strong"/>
                  <w:rFonts w:ascii="Cambria Math" w:hAnsi="Cambria Math" w:cs="B Nazanin"/>
                  <w:lang w:bidi="fa-IR"/>
                </w:rPr>
                <m:t>B=</m:t>
              </m:r>
              <m:d>
                <m:dPr>
                  <m:begChr m:val="["/>
                  <m:endChr m:val="]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Style w:val="Strong"/>
                          <w:rFonts w:ascii="Cambria Math" w:hAnsi="Cambria Math" w:cs="B Nazanin"/>
                          <w:b w:val="0"/>
                          <w:bCs w:val="0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</m:m>
                </m:e>
              </m:d>
            </m:oMath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را در دستگاه مختصات رو به رو پیدا کنید.</w:t>
            </w:r>
          </w:p>
          <w:tbl>
            <w:tblPr>
              <w:tblStyle w:val="TableGrid1"/>
              <w:tblpPr w:leftFromText="180" w:rightFromText="180" w:vertAnchor="text" w:horzAnchor="margin" w:tblpY="-83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50"/>
              <w:gridCol w:w="450"/>
              <w:gridCol w:w="450"/>
              <w:gridCol w:w="450"/>
              <w:gridCol w:w="450"/>
              <w:gridCol w:w="450"/>
              <w:gridCol w:w="450"/>
              <w:gridCol w:w="450"/>
            </w:tblGrid>
            <w:tr w:rsidR="00B46562" w:rsidRPr="00E608F6" w14:paraId="2A37D58D" w14:textId="77777777" w:rsidTr="003168D4">
              <w:tc>
                <w:tcPr>
                  <w:tcW w:w="450" w:type="dxa"/>
                </w:tcPr>
                <w:p w14:paraId="2FCFB8C2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  <w:bookmarkStart w:id="1" w:name="_Hlk167485330"/>
                </w:p>
              </w:tc>
              <w:tc>
                <w:tcPr>
                  <w:tcW w:w="450" w:type="dxa"/>
                </w:tcPr>
                <w:p w14:paraId="4EEFA65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ACD5CD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36F0936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5C1081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95FA83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C5A56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A67C685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6D3E019B" w14:textId="77777777" w:rsidTr="003168D4">
              <w:tc>
                <w:tcPr>
                  <w:tcW w:w="450" w:type="dxa"/>
                </w:tcPr>
                <w:p w14:paraId="3B08580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A256A7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8724F5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45A9CF6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34479D5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502D2F3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8635D56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7009AC2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04D266D2" w14:textId="77777777" w:rsidTr="003168D4">
              <w:tc>
                <w:tcPr>
                  <w:tcW w:w="450" w:type="dxa"/>
                </w:tcPr>
                <w:p w14:paraId="7ED07E55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F8B79C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4CC1E6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B78EC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DEDC3C2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57BC44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8262A6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36150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3E1BDB18" w14:textId="77777777" w:rsidTr="003168D4">
              <w:tc>
                <w:tcPr>
                  <w:tcW w:w="450" w:type="dxa"/>
                </w:tcPr>
                <w:p w14:paraId="16BF4AA0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39EA8C7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8BDAD2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FA8FA0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08D9DBC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3E92D69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37FCF37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93D420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7D61890C" w14:textId="77777777" w:rsidTr="003168D4">
              <w:tc>
                <w:tcPr>
                  <w:tcW w:w="450" w:type="dxa"/>
                </w:tcPr>
                <w:p w14:paraId="4DB0F0A0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80BF9D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E7CDDD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7582D92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CD8FC0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B4A5989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E59BC4E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  <w:r w:rsidRPr="00E608F6">
                    <w:rPr>
                      <w:noProof/>
                      <w:lang w:bidi="fa-IR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5344" behindDoc="0" locked="0" layoutInCell="1" allowOverlap="1" wp14:anchorId="4D457C0E" wp14:editId="67760BCC">
                            <wp:simplePos x="0" y="0"/>
                            <wp:positionH relativeFrom="column">
                              <wp:posOffset>-1866900</wp:posOffset>
                            </wp:positionH>
                            <wp:positionV relativeFrom="paragraph">
                              <wp:posOffset>5080</wp:posOffset>
                            </wp:positionV>
                            <wp:extent cx="2466975" cy="0"/>
                            <wp:effectExtent l="57150" t="76200" r="28575" b="133350"/>
                            <wp:wrapNone/>
                            <wp:docPr id="44" name="Straight Arrow Connector 4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246697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headEnd type="triangle"/>
                                      <a:tailEnd type="triangle"/>
                                    </a:ln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1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50997C5B" id="Straight Arrow Connector 44" o:spid="_x0000_s1026" type="#_x0000_t32" style="position:absolute;left:0;text-align:left;margin-left:-147pt;margin-top:.4pt;width:194.25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" strokecolor="black [3200]" strokeweight="2pt">
                            <v:stroke startarrow="block" endarrow="block"/>
                            <v:shadow on="t" color="black" opacity="24903f" origin=",.5" offset="0,.55556mm"/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450" w:type="dxa"/>
                </w:tcPr>
                <w:p w14:paraId="4399C68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71D53002" w14:textId="77777777" w:rsidTr="003168D4">
              <w:tc>
                <w:tcPr>
                  <w:tcW w:w="450" w:type="dxa"/>
                </w:tcPr>
                <w:p w14:paraId="21D37C0F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94B181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0E87050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029A93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94DA25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25A752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34DD2F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A3B14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42F1B7E4" w14:textId="77777777" w:rsidTr="003168D4">
              <w:tc>
                <w:tcPr>
                  <w:tcW w:w="450" w:type="dxa"/>
                </w:tcPr>
                <w:p w14:paraId="1A9FAB8C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A84E635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78082F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82D973F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810315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041AE5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2CA5AB6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806AB9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3968FA34" w14:textId="77777777" w:rsidTr="003168D4">
              <w:tc>
                <w:tcPr>
                  <w:tcW w:w="450" w:type="dxa"/>
                </w:tcPr>
                <w:p w14:paraId="4E287F3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2A55593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D08DC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ADC70B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DD6117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8E2A12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94DEB7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D4E8C4C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bookmarkEnd w:id="1"/>
          </w:tbl>
          <w:p w14:paraId="0B537862" w14:textId="77777777" w:rsidR="00B46562" w:rsidRPr="00E608F6" w:rsidRDefault="00B46562" w:rsidP="00B46562">
            <w:pPr>
              <w:bidi/>
              <w:jc w:val="right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</w:p>
          <w:p w14:paraId="1C3DF2C3" w14:textId="77777777" w:rsidR="00B46562" w:rsidRPr="00E608F6" w:rsidRDefault="00B46562" w:rsidP="00B46562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ب) بردار </w:t>
            </w:r>
            <m:oMath>
              <m:acc>
                <m:accPr>
                  <m:chr m:val="⃗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Style w:val="Strong"/>
                      <w:rFonts w:ascii="Cambria Math" w:hAnsi="Cambria Math" w:cs="B Nazanin"/>
                      <w:lang w:bidi="fa-IR"/>
                    </w:rPr>
                    <m:t>AB</m:t>
                  </m:r>
                </m:e>
              </m:acc>
            </m:oMath>
            <w:r w:rsidRPr="00E608F6">
              <w:rPr>
                <w:rStyle w:val="Strong"/>
                <w:rFonts w:cs="B Nazanin"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را رسم کنید و مختصات آن را بنویسید.</w:t>
            </w:r>
            <w:r w:rsidRPr="00E608F6">
              <w:rPr>
                <w:rFonts w:cs="B Nazanin" w:hint="cs"/>
                <w:noProof/>
                <w:rtl/>
                <w:lang w:val="fa-IR" w:bidi="fa-IR"/>
              </w:rPr>
              <w:t xml:space="preserve"> </w:t>
            </w:r>
          </w:p>
          <w:p w14:paraId="0F96EE4C" w14:textId="77777777" w:rsidR="00B46562" w:rsidRPr="00E608F6" w:rsidRDefault="000F0BE8" w:rsidP="00B46562">
            <w:pPr>
              <w:bidi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accPr>
                  <m:e>
                    <m:r>
                      <w:rPr>
                        <w:rStyle w:val="Strong"/>
                        <w:rFonts w:ascii="Cambria Math" w:hAnsi="Cambria Math" w:cs="B Nazanin"/>
                        <w:lang w:bidi="fa-IR"/>
                      </w:rPr>
                      <m:t>AB</m:t>
                    </m:r>
                  </m:e>
                </m:acc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</m:oMath>
            </m:oMathPara>
          </w:p>
          <w:p w14:paraId="2C4089B7" w14:textId="77777777" w:rsidR="00B46562" w:rsidRPr="00E608F6" w:rsidRDefault="00B46562" w:rsidP="00B46562">
            <w:pPr>
              <w:bidi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ج) جمع متناظر با بردار </w:t>
            </w:r>
            <m:oMath>
              <m:acc>
                <m:accPr>
                  <m:chr m:val="⃗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Style w:val="Strong"/>
                      <w:rFonts w:ascii="Cambria Math" w:hAnsi="Cambria Math" w:cs="B Nazanin"/>
                      <w:lang w:bidi="fa-IR"/>
                    </w:rPr>
                    <m:t>AB</m:t>
                  </m:r>
                </m:e>
              </m:acc>
            </m:oMath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را بنویسید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.</w:t>
            </w:r>
          </w:p>
          <w:p w14:paraId="7E8E1CE4" w14:textId="42EFFC7C" w:rsidR="00B46562" w:rsidRPr="00E608F6" w:rsidRDefault="000F0BE8" w:rsidP="00B46562">
            <w:pPr>
              <w:tabs>
                <w:tab w:val="left" w:pos="2809"/>
                <w:tab w:val="left" w:pos="6658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</m:oMath>
            </m:oMathPara>
          </w:p>
        </w:tc>
      </w:tr>
      <w:tr w:rsidR="003D3047" w:rsidRPr="00E608F6" w14:paraId="732270B6" w14:textId="77777777" w:rsidTr="00301714">
        <w:trPr>
          <w:trHeight w:val="1379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0CF75477" w14:textId="77777777" w:rsidR="003D3047" w:rsidRPr="00E608F6" w:rsidRDefault="003D304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B4AFBB8" w14:textId="0F870CE6" w:rsidR="003D3047" w:rsidRPr="00E608F6" w:rsidRDefault="003D3047" w:rsidP="003D3047">
            <w:pPr>
              <w:bidi/>
              <w:rPr>
                <w:rFonts w:cs="0 Nazanin Bold"/>
                <w:rtl/>
                <w:lang w:bidi="fa-IR"/>
              </w:rPr>
            </w:pPr>
            <w:r w:rsidRPr="00E608F6">
              <w:rPr>
                <w:rFonts w:cs="0 Nazanin Bold"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30944" behindDoc="0" locked="0" layoutInCell="1" allowOverlap="1" wp14:anchorId="056B487E" wp14:editId="36AF89AB">
                      <wp:simplePos x="0" y="0"/>
                      <wp:positionH relativeFrom="page">
                        <wp:posOffset>80645</wp:posOffset>
                      </wp:positionH>
                      <wp:positionV relativeFrom="page">
                        <wp:posOffset>70485</wp:posOffset>
                      </wp:positionV>
                      <wp:extent cx="1376045" cy="749935"/>
                      <wp:effectExtent l="0" t="0" r="14605" b="12065"/>
                      <wp:wrapNone/>
                      <wp:docPr id="139" name="Group 1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76045" cy="749935"/>
                                <a:chOff x="0" y="0"/>
                                <a:chExt cx="1376045" cy="749935"/>
                              </a:xfrm>
                            </wpg:grpSpPr>
                            <wpg:grpSp>
                              <wpg:cNvPr id="140" name="Group 140"/>
                              <wpg:cNvGrpSpPr/>
                              <wpg:grpSpPr>
                                <a:xfrm>
                                  <a:off x="0" y="0"/>
                                  <a:ext cx="1376045" cy="749935"/>
                                  <a:chOff x="0" y="247650"/>
                                  <a:chExt cx="2724150" cy="1485900"/>
                                </a:xfrm>
                              </wpg:grpSpPr>
                              <wpg:grpSp>
                                <wpg:cNvPr id="141" name="Group 141"/>
                                <wpg:cNvGrpSpPr/>
                                <wpg:grpSpPr>
                                  <a:xfrm>
                                    <a:off x="0" y="2476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42" name="Rectangle 142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3" name="Rectangle 143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4" name="Rectangle 144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5" name="Rectangle 145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6" name="Rectangle 146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7" name="Rectangle 147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8" name="Rectangle 148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9" name="Rectangle 149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0" name="Rectangle 150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1" name="Rectangle 151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2" name="Rectangle 152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53" name="Group 153"/>
                                <wpg:cNvGrpSpPr/>
                                <wpg:grpSpPr>
                                  <a:xfrm>
                                    <a:off x="0" y="4953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54" name="Rectangle 154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5" name="Rectangle 155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6" name="Rectangle 156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7" name="Rectangle 157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8" name="Rectangle 158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9" name="Rectangle 159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0" name="Rectangle 160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1" name="Rectangle 161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2" name="Rectangle 162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3" name="Rectangle 163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4" name="Rectangle 164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65" name="Group 165"/>
                                <wpg:cNvGrpSpPr/>
                                <wpg:grpSpPr>
                                  <a:xfrm>
                                    <a:off x="0" y="7429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66" name="Rectangle 166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7" name="Rectangle 167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8" name="Rectangle 168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9" name="Rectangle 169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0" name="Rectangle 170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1" name="Rectangle 171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2" name="Rectangle 172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3" name="Rectangle 173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4" name="Rectangle 174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5" name="Rectangle 175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6" name="Rectangle 176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77" name="Group 177"/>
                                <wpg:cNvGrpSpPr/>
                                <wpg:grpSpPr>
                                  <a:xfrm>
                                    <a:off x="0" y="9906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78" name="Rectangle 178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9" name="Rectangle 179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0" name="Rectangle 180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1" name="Rectangle 181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2" name="Rectangle 182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3" name="Rectangle 183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4" name="Rectangle 184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5" name="Rectangle 185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6" name="Rectangle 186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7" name="Rectangle 187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8" name="Rectangle 188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89" name="Group 189"/>
                                <wpg:cNvGrpSpPr/>
                                <wpg:grpSpPr>
                                  <a:xfrm>
                                    <a:off x="0" y="12382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90" name="Rectangle 190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1" name="Rectangle 191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2" name="Rectangle 192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3" name="Rectangle 193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4" name="Rectangle 194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5" name="Rectangle 195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6" name="Rectangle 196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7" name="Rectangle 197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8" name="Rectangle 198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9" name="Rectangle 199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0" name="Rectangle 200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201" name="Group 201"/>
                                <wpg:cNvGrpSpPr/>
                                <wpg:grpSpPr>
                                  <a:xfrm>
                                    <a:off x="0" y="14859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202" name="Rectangle 202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3" name="Rectangle 203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4" name="Rectangle 204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5" name="Rectangle 205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6" name="Rectangle 206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7" name="Rectangle 207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8" name="Rectangle 208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9" name="Rectangle 209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0" name="Rectangle 210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1" name="Rectangle 211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2" name="Rectangle 212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213" name="Isosceles Triangle 213"/>
                              <wps:cNvSpPr/>
                              <wps:spPr>
                                <a:xfrm>
                                  <a:off x="230521" y="7684"/>
                                  <a:ext cx="273685" cy="238760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 w="19050" cap="flat" cmpd="sng" algn="ctr">
                                  <a:solidFill>
                                    <a:srgbClr val="4F81BD">
                                      <a:shade val="50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4" name="Isosceles Triangle 214"/>
                              <wps:cNvSpPr/>
                              <wps:spPr>
                                <a:xfrm>
                                  <a:off x="860612" y="376517"/>
                                  <a:ext cx="273685" cy="238760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 w="19050" cap="flat" cmpd="sng" algn="ctr">
                                  <a:solidFill>
                                    <a:srgbClr val="4F81BD">
                                      <a:shade val="50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7E1763C" id="Group 139" o:spid="_x0000_s1026" style="position:absolute;left:0;text-align:left;margin-left:6.35pt;margin-top:5.55pt;width:108.35pt;height:59.05pt;z-index:251730944;mso-position-horizontal-relative:page;mso-position-vertical-relative:page;mso-width-relative:margin;mso-height-relative:margin" coordsize="13760,7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">
                      <v:group id="Group 140" o:spid="_x0000_s1027" style="position:absolute;width:13760;height:7499" coordorigin=",2476" coordsize="27241,14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      <v:group id="Group 141" o:spid="_x0000_s1028" style="position:absolute;top:2476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          <v:rect id="Rectangle 142" o:spid="_x0000_s1029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" filled="f" strokecolor="windowText" strokeweight="1pt"/>
                          <v:rect id="Rectangle 143" o:spid="_x0000_s1030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" filled="f" strokecolor="windowText" strokeweight="1pt"/>
                          <v:rect id="Rectangle 144" o:spid="_x0000_s1031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" filled="f" strokecolor="windowText" strokeweight="1pt"/>
                          <v:rect id="Rectangle 145" o:spid="_x0000_s1032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" filled="f" strokecolor="windowText" strokeweight="1pt"/>
                          <v:rect id="Rectangle 146" o:spid="_x0000_s1033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" filled="f" strokecolor="windowText" strokeweight="1pt"/>
                          <v:rect id="Rectangle 147" o:spid="_x0000_s1034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" filled="f" strokecolor="windowText" strokeweight="1pt"/>
                          <v:rect id="Rectangle 148" o:spid="_x0000_s1035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" filled="f" strokecolor="windowText" strokeweight="1pt"/>
                          <v:rect id="Rectangle 149" o:spid="_x0000_s1036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" filled="f" strokecolor="windowText" strokeweight="1pt"/>
                          <v:rect id="Rectangle 150" o:spid="_x0000_s1037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" filled="f" strokecolor="windowText" strokeweight="1pt"/>
                          <v:rect id="Rectangle 151" o:spid="_x0000_s1038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" filled="f" strokecolor="windowText" strokeweight="1pt"/>
                          <v:rect id="Rectangle 152" o:spid="_x0000_s1039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" filled="f" strokecolor="windowText" strokeweight="1pt"/>
                        </v:group>
                        <v:group id="Group 153" o:spid="_x0000_s1040" style="position:absolute;top:4953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          <v:rect id="Rectangle 154" o:spid="_x0000_s1041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" filled="f" strokecolor="windowText" strokeweight="1pt"/>
                          <v:rect id="Rectangle 155" o:spid="_x0000_s1042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" filled="f" strokecolor="windowText" strokeweight="1pt"/>
                          <v:rect id="Rectangle 156" o:spid="_x0000_s1043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" filled="f" strokecolor="windowText" strokeweight="1pt"/>
                          <v:rect id="Rectangle 157" o:spid="_x0000_s1044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" filled="f" strokecolor="windowText" strokeweight="1pt"/>
                          <v:rect id="Rectangle 158" o:spid="_x0000_s1045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" filled="f" strokecolor="windowText" strokeweight="1pt"/>
                          <v:rect id="Rectangle 159" o:spid="_x0000_s1046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" filled="f" strokecolor="windowText" strokeweight="1pt"/>
                          <v:rect id="Rectangle 160" o:spid="_x0000_s1047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+y3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E8FX56RCfTiDgAA//8DAFBLAQItABQABgAIAAAAIQDb4fbL7gAAAIUBAAATAAAAAAAAAAAA&#10;AAAAAAAAAABbQ29udGVudF9UeXBlc10ueG1sUEsBAi0AFAAGAAgAAAAhAFr0LFu/AAAAFQEAAAsA&#10;AAAAAAAAAAAAAAAAHwEAAF9yZWxzLy5yZWxzUEsBAi0AFAAGAAgAAAAhAPTj7LfEAAAA3AAAAA8A&#10;AAAAAAAAAAAAAAAABwIAAGRycy9kb3ducmV2LnhtbFBLBQYAAAAAAwADALcAAAD4AgAAAAA=&#10;" filled="f" strokecolor="windowText" strokeweight="1pt"/>
                          <v:rect id="Rectangle 161" o:spid="_x0000_s1048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" filled="f" strokecolor="windowText" strokeweight="1pt"/>
                          <v:rect id="Rectangle 162" o:spid="_x0000_s1049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" filled="f" strokecolor="windowText" strokeweight="1pt"/>
                          <v:rect id="Rectangle 163" o:spid="_x0000_s1050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" filled="f" strokecolor="windowText" strokeweight="1pt"/>
                          <v:rect id="Rectangle 164" o:spid="_x0000_s1051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" filled="f" strokecolor="windowText" strokeweight="1pt"/>
                        </v:group>
                        <v:group id="Group 165" o:spid="_x0000_s1052" style="position:absolute;top:7429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Nxk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">
                          <v:rect id="Rectangle 166" o:spid="_x0000_s1053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" filled="f" strokecolor="windowText" strokeweight="1pt"/>
                          <v:rect id="Rectangle 167" o:spid="_x0000_s1054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" filled="f" strokecolor="windowText" strokeweight="1pt"/>
                          <v:rect id="Rectangle 168" o:spid="_x0000_s1055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eCx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E+FVp6RCfTiDgAA//8DAFBLAQItABQABgAIAAAAIQDb4fbL7gAAAIUBAAATAAAAAAAAAAAA&#10;AAAAAAAAAABbQ29udGVudF9UeXBlc10ueG1sUEsBAi0AFAAGAAgAAAAhAFr0LFu/AAAAFQEAAAsA&#10;AAAAAAAAAAAAAAAAHwEAAF9yZWxzLy5yZWxzUEsBAi0AFAAGAAgAAAAhAAqV4LHEAAAA3AAAAA8A&#10;AAAAAAAAAAAAAAAABwIAAGRycy9kb3ducmV2LnhtbFBLBQYAAAAAAwADALcAAAD4AgAAAAA=&#10;" filled="f" strokecolor="windowText" strokeweight="1pt"/>
                          <v:rect id="Rectangle 169" o:spid="_x0000_s1056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" filled="f" strokecolor="windowText" strokeweight="1pt"/>
                          <v:rect id="Rectangle 170" o:spid="_x0000_s1057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" filled="f" strokecolor="windowText" strokeweight="1pt"/>
                          <v:rect id="Rectangle 171" o:spid="_x0000_s1058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" filled="f" strokecolor="windowText" strokeweight="1pt"/>
                          <v:rect id="Rectangle 172" o:spid="_x0000_s1059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" filled="f" strokecolor="windowText" strokeweight="1pt"/>
                          <v:rect id="Rectangle 173" o:spid="_x0000_s1060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" filled="f" strokecolor="windowText" strokeweight="1pt"/>
                          <v:rect id="Rectangle 174" o:spid="_x0000_s1061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" filled="f" strokecolor="windowText" strokeweight="1pt"/>
                          <v:rect id="Rectangle 175" o:spid="_x0000_s1062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" filled="f" strokecolor="windowText" strokeweight="1pt"/>
                          <v:rect id="Rectangle 176" o:spid="_x0000_s1063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" filled="f" strokecolor="windowText" strokeweight="1pt"/>
                        </v:group>
                        <v:group id="Group 177" o:spid="_x0000_s1064" style="position:absolute;top:9906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          <v:rect id="Rectangle 178" o:spid="_x0000_s1065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" filled="f" strokecolor="windowText" strokeweight="1pt"/>
                          <v:rect id="Rectangle 179" o:spid="_x0000_s1066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" filled="f" strokecolor="windowText" strokeweight="1pt"/>
                          <v:rect id="Rectangle 180" o:spid="_x0000_s1067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wpN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M8EX56RCfTiDgAA//8DAFBLAQItABQABgAIAAAAIQDb4fbL7gAAAIUBAAATAAAAAAAAAAAA&#10;AAAAAAAAAABbQ29udGVudF9UeXBlc10ueG1sUEsBAi0AFAAGAAgAAAAhAFr0LFu/AAAAFQEAAAsA&#10;AAAAAAAAAAAAAAAAHwEAAF9yZWxzLy5yZWxzUEsBAi0AFAAGAAgAAAAhAETvCk3EAAAA3AAAAA8A&#10;AAAAAAAAAAAAAAAABwIAAGRycy9kb3ducmV2LnhtbFBLBQYAAAAAAwADALcAAAD4AgAAAAA=&#10;" filled="f" strokecolor="windowText" strokeweight="1pt"/>
                          <v:rect id="Rectangle 181" o:spid="_x0000_s1068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" filled="f" strokecolor="windowText" strokeweight="1pt"/>
                          <v:rect id="Rectangle 182" o:spid="_x0000_s1069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" filled="f" strokecolor="windowText" strokeweight="1pt"/>
                          <v:rect id="Rectangle 183" o:spid="_x0000_s1070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" filled="f" strokecolor="windowText" strokeweight="1pt"/>
                          <v:rect id="Rectangle 184" o:spid="_x0000_s1071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" filled="f" strokecolor="windowText" strokeweight="1pt"/>
                          <v:rect id="Rectangle 185" o:spid="_x0000_s1072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" filled="f" strokecolor="windowText" strokeweight="1pt"/>
                          <v:rect id="Rectangle 186" o:spid="_x0000_s1073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" filled="f" strokecolor="windowText" strokeweight="1pt"/>
                          <v:rect id="Rectangle 187" o:spid="_x0000_s1074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" filled="f" strokecolor="windowText" strokeweight="1pt"/>
                          <v:rect id="Rectangle 188" o:spid="_x0000_s1075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QZL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M+EVp6RCfTiDgAA//8DAFBLAQItABQABgAIAAAAIQDb4fbL7gAAAIUBAAATAAAAAAAAAAAA&#10;AAAAAAAAAABbQ29udGVudF9UeXBlc10ueG1sUEsBAi0AFAAGAAgAAAAhAFr0LFu/AAAAFQEAAAsA&#10;AAAAAAAAAAAAAAAAHwEAAF9yZWxzLy5yZWxzUEsBAi0AFAAGAAgAAAAhALqZBkvEAAAA3AAAAA8A&#10;AAAAAAAAAAAAAAAABwIAAGRycy9kb3ducmV2LnhtbFBLBQYAAAAAAwADALcAAAD4AgAAAAA=&#10;" filled="f" strokecolor="windowText" strokeweight="1pt"/>
                        </v:group>
                        <v:group id="Group 189" o:spid="_x0000_s1076" style="position:absolute;top:12382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TCbwwAAANw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FzyfCRfIxT8AAAD//wMAUEsBAi0AFAAGAAgAAAAhANvh9svuAAAAhQEAABMAAAAAAAAAAAAA&#10;AAAAAAAAAFtDb250ZW50X1R5cGVzXS54bWxQSwECLQAUAAYACAAAACEAWvQsW78AAAAVAQAACwAA&#10;AAAAAAAAAAAAAAAfAQAAX3JlbHMvLnJlbHNQSwECLQAUAAYACAAAACEAty0wm8MAAADcAAAADwAA&#10;AAAAAAAAAAAAAAAHAgAAZHJzL2Rvd25yZXYueG1sUEsFBgAAAAADAAMAtwAAAPcCAAAAAA==&#10;">
                          <v:rect id="Rectangle 190" o:spid="_x0000_s1077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" filled="f" strokecolor="windowText" strokeweight="1pt"/>
                          <v:rect id="Rectangle 191" o:spid="_x0000_s1078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" filled="f" strokecolor="windowText" strokeweight="1pt"/>
                          <v:rect id="Rectangle 192" o:spid="_x0000_s1079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" filled="f" strokecolor="windowText" strokeweight="1pt"/>
                          <v:rect id="Rectangle 193" o:spid="_x0000_s1080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" filled="f" strokecolor="windowText" strokeweight="1pt"/>
                          <v:rect id="Rectangle 194" o:spid="_x0000_s1081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" filled="f" strokecolor="windowText" strokeweight="1pt"/>
                          <v:rect id="Rectangle 195" o:spid="_x0000_s1082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" filled="f" strokecolor="windowText" strokeweight="1pt"/>
                          <v:rect id="Rectangle 196" o:spid="_x0000_s1083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" filled="f" strokecolor="windowText" strokeweight="1pt"/>
                          <v:rect id="Rectangle 197" o:spid="_x0000_s1084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" filled="f" strokecolor="windowText" strokeweight="1pt"/>
                          <v:rect id="Rectangle 198" o:spid="_x0000_s1085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" filled="f" strokecolor="windowText" strokeweight="1pt"/>
                          <v:rect id="Rectangle 199" o:spid="_x0000_s1086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" filled="f" strokecolor="windowText" strokeweight="1pt"/>
                          <v:rect id="Rectangle 200" o:spid="_x0000_s1087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" filled="f" strokecolor="windowText" strokeweight="1pt"/>
                        </v:group>
                        <v:group id="Group 201" o:spid="_x0000_s1088" style="position:absolute;top:14859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      <v:rect id="Rectangle 202" o:spid="_x0000_s1089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" filled="f" strokecolor="windowText" strokeweight="1pt"/>
                          <v:rect id="Rectangle 203" o:spid="_x0000_s1090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" filled="f" strokecolor="windowText" strokeweight="1pt"/>
                          <v:rect id="Rectangle 204" o:spid="_x0000_s1091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" filled="f" strokecolor="windowText" strokeweight="1pt"/>
                          <v:rect id="Rectangle 205" o:spid="_x0000_s1092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" filled="f" strokecolor="windowText" strokeweight="1pt"/>
                          <v:rect id="Rectangle 206" o:spid="_x0000_s1093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" filled="f" strokecolor="windowText" strokeweight="1pt"/>
                          <v:rect id="Rectangle 207" o:spid="_x0000_s1094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" filled="f" strokecolor="windowText" strokeweight="1pt"/>
                          <v:rect id="Rectangle 208" o:spid="_x0000_s1095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" filled="f" strokecolor="windowText" strokeweight="1pt"/>
                          <v:rect id="Rectangle 209" o:spid="_x0000_s1096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" filled="f" strokecolor="windowText" strokeweight="1pt"/>
                          <v:rect id="Rectangle 210" o:spid="_x0000_s1097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" filled="f" strokecolor="windowText" strokeweight="1pt"/>
                          <v:rect id="Rectangle 211" o:spid="_x0000_s1098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" filled="f" strokecolor="windowText" strokeweight="1pt"/>
                          <v:rect id="Rectangle 212" o:spid="_x0000_s1099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" filled="f" strokecolor="windowText" strokeweight="1pt"/>
                        </v:group>
                      </v:group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Isosceles Triangle 213" o:spid="_x0000_s1100" type="#_x0000_t5" style="position:absolute;left:2305;top:76;width:2737;height:23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" fillcolor="yellow" strokecolor="#385d8a" strokeweight="1.5pt"/>
                      <v:shape id="Isosceles Triangle 214" o:spid="_x0000_s1101" type="#_x0000_t5" style="position:absolute;left:8606;top:3765;width:2736;height:2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" fillcolor="yellow" strokecolor="#385d8a" strokeweight="1.5pt"/>
                      <w10:wrap anchorx="page" anchory="page"/>
                    </v:group>
                  </w:pict>
                </mc:Fallback>
              </mc:AlternateContent>
            </w:r>
            <w:r w:rsidRPr="00E608F6">
              <w:rPr>
                <w:rFonts w:cs="0 Nazanin Bold" w:hint="cs"/>
                <w:rtl/>
                <w:lang w:bidi="fa-IR"/>
              </w:rPr>
              <w:t xml:space="preserve"> شکل مقابل با چه برداری انتقال یافته است؟ آنرا رسم کرده و مختصات آنرا بنویسید. </w:t>
            </w:r>
          </w:p>
          <w:p w14:paraId="56A77039" w14:textId="0FB0EAFC" w:rsidR="003D3047" w:rsidRPr="00E608F6" w:rsidRDefault="003D3047" w:rsidP="003D3047">
            <w:pPr>
              <w:rPr>
                <w:rFonts w:cs="0 Nazanin Bold"/>
              </w:rPr>
            </w:pPr>
          </w:p>
          <w:p w14:paraId="07701D58" w14:textId="6D70F0FA" w:rsidR="003D3047" w:rsidRPr="00E608F6" w:rsidRDefault="003B25D5" w:rsidP="00B46562">
            <w:pPr>
              <w:bidi/>
              <w:rPr>
                <w:rFonts w:cs="B Nazanin"/>
                <w:noProof/>
                <w:rtl/>
                <w:lang w:val="fa-IR" w:bidi="fa-IR"/>
              </w:rPr>
            </w:pPr>
            <w:r w:rsidRPr="00E608F6">
              <w:rPr>
                <w:rFonts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36064" behindDoc="0" locked="0" layoutInCell="1" allowOverlap="1" wp14:anchorId="4CC0354C" wp14:editId="344897BA">
                      <wp:simplePos x="0" y="0"/>
                      <wp:positionH relativeFrom="column">
                        <wp:posOffset>36195</wp:posOffset>
                      </wp:positionH>
                      <wp:positionV relativeFrom="paragraph">
                        <wp:posOffset>440055</wp:posOffset>
                      </wp:positionV>
                      <wp:extent cx="2284095" cy="2289175"/>
                      <wp:effectExtent l="0" t="0" r="0" b="0"/>
                      <wp:wrapNone/>
                      <wp:docPr id="51" name="Group 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4095" cy="2289175"/>
                                <a:chOff x="0" y="0"/>
                                <a:chExt cx="2284095" cy="2289175"/>
                              </a:xfrm>
                            </wpg:grpSpPr>
                            <wps:wsp>
                              <wps:cNvPr id="1" name="Text Box 1"/>
                              <wps:cNvSpPr txBox="1"/>
                              <wps:spPr>
                                <a:xfrm>
                                  <a:off x="0" y="0"/>
                                  <a:ext cx="2284095" cy="22891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61C0AA2" w14:textId="77777777" w:rsidR="00DE3127" w:rsidRDefault="00DE3127" w:rsidP="00DE3127">
                                    <w:r>
                                      <w:rPr>
                                        <w:b/>
                                        <w:bCs/>
                                      </w:rPr>
                                      <w:object w:dxaOrig="4766" w:dyaOrig="4972" w14:anchorId="432ED131">
                                        <v:shape id="_x0000_i1062" type="#_x0000_t75" style="width:165pt;height:172.5pt" o:ole="">
                                          <v:imagedata r:id="rId87" o:title=""/>
                                        </v:shape>
                                        <o:OLEObject Type="Embed" ProgID="FXDraw.Graphic" ShapeID="_x0000_i1062" DrawAspect="Content" ObjectID="_1808367632" r:id="rId88"/>
                                      </w:objec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0" name="Rectangle 50"/>
                              <wps:cNvSpPr/>
                              <wps:spPr>
                                <a:xfrm>
                                  <a:off x="727787" y="1740159"/>
                                  <a:ext cx="111968" cy="13529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CC0354C" id="Group 51" o:spid="_x0000_s1040" style="position:absolute;left:0;text-align:left;margin-left:2.85pt;margin-top:34.65pt;width:179.85pt;height:180.25pt;z-index:251736064;mso-width-relative:margin;mso-height-relative:margin" coordsize="22840,228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">
                      <v:shape id="Text Box 1" o:spid="_x0000_s1041" type="#_x0000_t202" style="position:absolute;width:22840;height:228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" filled="f" stroked="f" strokeweight=".5pt">
                        <v:textbox style="mso-fit-shape-to-text:t">
                          <w:txbxContent>
                            <w:p w14:paraId="761C0AA2" w14:textId="77777777" w:rsidR="00DE3127" w:rsidRDefault="00DE3127" w:rsidP="00DE3127">
                              <w:r>
                                <w:rPr>
                                  <w:b/>
                                  <w:bCs/>
                                </w:rPr>
                                <w:object w:dxaOrig="4766" w:dyaOrig="4972" w14:anchorId="432ED131">
                                  <v:shape id="_x0000_i1060" type="#_x0000_t75" style="width:165pt;height:172.5pt" o:ole="">
                                    <v:imagedata r:id="rId89" o:title=""/>
                                  </v:shape>
                                  <o:OLEObject Type="Embed" ProgID="FXDraw.Graphic" ShapeID="_x0000_i1060" DrawAspect="Content" ObjectID="_1808364454" r:id="rId90"/>
                                </w:object>
                              </w:r>
                            </w:p>
                          </w:txbxContent>
                        </v:textbox>
                      </v:shape>
                      <v:rect id="Rectangle 50" o:spid="_x0000_s1042" style="position:absolute;left:7277;top:17401;width:1120;height:1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" fillcolor="white [3212]" strokecolor="white [3212]" strokeweight="2pt"/>
                    </v:group>
                  </w:pict>
                </mc:Fallback>
              </mc:AlternateContent>
            </w:r>
          </w:p>
        </w:tc>
      </w:tr>
      <w:tr w:rsidR="00DE3127" w:rsidRPr="00E608F6" w14:paraId="4E2475C4" w14:textId="77777777" w:rsidTr="00301714">
        <w:trPr>
          <w:trHeight w:val="3536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C9E08F9" w14:textId="77777777" w:rsidR="00DE3127" w:rsidRPr="00E608F6" w:rsidRDefault="00DE312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CD0CDC8" w14:textId="1CA93E73" w:rsidR="00DE3127" w:rsidRPr="00E608F6" w:rsidRDefault="00DE3127" w:rsidP="00DE3127">
            <w:pPr>
              <w:tabs>
                <w:tab w:val="left" w:pos="3564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با توجه به دستگاه مختصات مقابل به سؤالات زیر پاسخ دهید.</w:t>
            </w:r>
          </w:p>
          <w:p w14:paraId="61733EE8" w14:textId="77777777" w:rsidR="00DE3127" w:rsidRPr="00E608F6" w:rsidRDefault="00DE3127" w:rsidP="00DE3127">
            <w:pPr>
              <w:tabs>
                <w:tab w:val="left" w:pos="3564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الف) جمع متناظر بردار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400" w:dyaOrig="340" w14:anchorId="157F2F3B">
                <v:shape id="_x0000_i1063" type="#_x0000_t75" style="width:20.25pt;height:17.25pt" o:ole="">
                  <v:imagedata r:id="rId91" o:title=""/>
                </v:shape>
                <o:OLEObject Type="Embed" ProgID="Equation.DSMT4" ShapeID="_x0000_i1063" DrawAspect="Content" ObjectID="_1808367627" r:id="rId92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را کامل کنید.</w:t>
            </w:r>
          </w:p>
          <w:p w14:paraId="1D412E8A" w14:textId="77777777" w:rsidR="00DE3127" w:rsidRPr="00E608F6" w:rsidRDefault="00DE3127" w:rsidP="00DE3127">
            <w:pPr>
              <w:tabs>
                <w:tab w:val="left" w:pos="1342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</w:t>
            </w: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2320" w:dyaOrig="720" w14:anchorId="4B43B297">
                <v:shape id="_x0000_i1064" type="#_x0000_t75" style="width:115.5pt;height:36.75pt" o:ole="">
                  <v:imagedata r:id="rId93" o:title=""/>
                </v:shape>
                <o:OLEObject Type="Embed" ProgID="Equation.DSMT4" ShapeID="_x0000_i1064" DrawAspect="Content" ObjectID="_1808367628" r:id="rId94"/>
              </w:object>
            </w:r>
          </w:p>
          <w:p w14:paraId="68A318F5" w14:textId="77777777" w:rsidR="00DE3127" w:rsidRPr="00E608F6" w:rsidRDefault="00DE3127" w:rsidP="00DE3127">
            <w:pPr>
              <w:tabs>
                <w:tab w:val="left" w:pos="1342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</w:p>
          <w:p w14:paraId="50A7B464" w14:textId="6F4B0379" w:rsidR="00DE3127" w:rsidRPr="00E608F6" w:rsidRDefault="00DE3127" w:rsidP="003D1E66">
            <w:pPr>
              <w:bidi/>
              <w:rPr>
                <w:rStyle w:val="Strong"/>
                <w:rFonts w:cs="B Nazanin"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ب) مثلث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540" w:dyaOrig="279" w14:anchorId="7F27219E">
                <v:shape id="_x0000_i1065" type="#_x0000_t75" style="width:27pt;height:13.5pt" o:ole="">
                  <v:imagedata r:id="rId95" o:title=""/>
                </v:shape>
                <o:OLEObject Type="Embed" ProgID="Equation.DSMT4" ShapeID="_x0000_i1065" DrawAspect="Content" ObjectID="_1808367629" r:id="rId96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را با بردار انتقال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400" w:dyaOrig="340" w14:anchorId="1B41B7A4">
                <v:shape id="_x0000_i1066" type="#_x0000_t75" style="width:20.25pt;height:17.25pt" o:ole="">
                  <v:imagedata r:id="rId97" o:title=""/>
                </v:shape>
                <o:OLEObject Type="Embed" ProgID="Equation.DSMT4" ShapeID="_x0000_i1066" DrawAspect="Content" ObjectID="_1808367630" r:id="rId98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انتقال دهید و مثلث جدید را رسم کنید.</w:t>
            </w:r>
          </w:p>
          <w:p w14:paraId="284C65E5" w14:textId="77777777" w:rsidR="00DE3127" w:rsidRPr="00E608F6" w:rsidRDefault="00DE3127" w:rsidP="003D3047">
            <w:pPr>
              <w:bidi/>
              <w:rPr>
                <w:rFonts w:cs="0 Nazanin Bold"/>
                <w:noProof/>
                <w:rtl/>
                <w:lang w:bidi="fa-IR"/>
              </w:rPr>
            </w:pPr>
          </w:p>
          <w:p w14:paraId="280E9F7E" w14:textId="77777777" w:rsidR="00DE3127" w:rsidRDefault="00DE3127" w:rsidP="00DE3127">
            <w:pPr>
              <w:bidi/>
              <w:rPr>
                <w:rFonts w:cs="0 Nazanin Bold"/>
                <w:noProof/>
                <w:rtl/>
                <w:lang w:bidi="fa-IR"/>
              </w:rPr>
            </w:pPr>
          </w:p>
          <w:p w14:paraId="35CB2A59" w14:textId="0847081B" w:rsidR="00E608F6" w:rsidRPr="00E608F6" w:rsidRDefault="00E608F6" w:rsidP="00E608F6">
            <w:pPr>
              <w:bidi/>
              <w:rPr>
                <w:rFonts w:cs="0 Nazanin Bold"/>
                <w:noProof/>
                <w:rtl/>
                <w:lang w:bidi="fa-IR"/>
              </w:rPr>
            </w:pPr>
          </w:p>
        </w:tc>
      </w:tr>
      <w:tr w:rsidR="002B2AEF" w:rsidRPr="00E608F6" w14:paraId="148D5678" w14:textId="77777777" w:rsidTr="00301714">
        <w:trPr>
          <w:trHeight w:val="70"/>
        </w:trPr>
        <w:tc>
          <w:tcPr>
            <w:tcW w:w="10962" w:type="dxa"/>
            <w:gridSpan w:val="2"/>
            <w:tcBorders>
              <w:bottom w:val="single" w:sz="4" w:space="0" w:color="auto"/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0706378A" w14:textId="33C6D1F2" w:rsidR="002B2AEF" w:rsidRPr="002B2AEF" w:rsidRDefault="002B2AEF" w:rsidP="002B2AEF">
            <w:pPr>
              <w:tabs>
                <w:tab w:val="left" w:pos="3564"/>
              </w:tabs>
              <w:bidi/>
              <w:jc w:val="center"/>
              <w:rPr>
                <w:rFonts w:cs="B Nazanin"/>
                <w:b/>
                <w:bCs/>
                <w:noProof/>
                <w:sz w:val="28"/>
                <w:szCs w:val="28"/>
                <w:rtl/>
                <w:lang w:val="ar-SA" w:bidi="fa-IR"/>
              </w:rPr>
            </w:pPr>
            <w:r>
              <w:rPr>
                <w:rFonts w:cs="B Nazanin" w:hint="cs"/>
                <w:b/>
                <w:bCs/>
                <w:noProof/>
                <w:sz w:val="28"/>
                <w:szCs w:val="28"/>
                <w:rtl/>
                <w:lang w:val="ar-SA" w:bidi="fa-IR"/>
              </w:rPr>
              <w:t>فصل 9</w:t>
            </w:r>
          </w:p>
        </w:tc>
      </w:tr>
      <w:tr w:rsidR="00730D54" w:rsidRPr="00E608F6" w14:paraId="7202DD55" w14:textId="77777777" w:rsidTr="00301714">
        <w:trPr>
          <w:trHeight w:val="184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7F37A6BE" w14:textId="77777777" w:rsidR="00730D54" w:rsidRPr="00E608F6" w:rsidRDefault="00730D54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1504BE3D" w14:textId="72F20867" w:rsidR="00730D54" w:rsidRPr="00730D54" w:rsidRDefault="00730D54" w:rsidP="001C6E75">
            <w:pPr>
              <w:bidi/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</w:pP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علم 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.................... 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علم جمع آور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اطّلاعات، سازمانده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و بررس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آنها است.</w:t>
            </w:r>
          </w:p>
        </w:tc>
      </w:tr>
      <w:tr w:rsidR="00730D54" w:rsidRPr="00E608F6" w14:paraId="3153ACEA" w14:textId="77777777" w:rsidTr="00301714">
        <w:trPr>
          <w:trHeight w:val="184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2D23DEC0" w14:textId="77777777" w:rsidR="00730D54" w:rsidRPr="00E608F6" w:rsidRDefault="00730D54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5292B115" w14:textId="77777777" w:rsidR="00730D54" w:rsidRPr="002D6C8F" w:rsidRDefault="00730D54" w:rsidP="00730D54">
            <w:pPr>
              <w:bidi/>
              <w:rPr>
                <w:rFonts w:asciiTheme="minorHAnsi" w:eastAsiaTheme="minorHAnsi" w:hAnsiTheme="minorHAnsi" w:cs="B Nazanin"/>
                <w:b/>
                <w:bCs/>
                <w:i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iCs/>
                <w:rtl/>
                <w:lang w:bidi="fa-IR"/>
              </w:rPr>
              <w:t xml:space="preserve"> </w:t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>اگر سکه ای را 10 بار پرتاب کنیم، انتظار داریم چند بار سکه پشت بیاید؟</w:t>
            </w:r>
          </w:p>
          <w:p w14:paraId="60A05F46" w14:textId="77777777" w:rsidR="00730D54" w:rsidRDefault="00730D54" w:rsidP="00730D54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4A9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>1) 5                 2) 10                  3) 0                4)</w:t>
            </w:r>
            <w:r w:rsidRPr="002D6C8F"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1</m:t>
                  </m:r>
                </m:num>
                <m:den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2</m:t>
                  </m:r>
                </m:den>
              </m:f>
            </m:oMath>
          </w:p>
          <w:p w14:paraId="0373E8CF" w14:textId="77777777" w:rsidR="00730D54" w:rsidRPr="00E608F6" w:rsidRDefault="00730D54" w:rsidP="00730D54">
            <w:pPr>
              <w:bidi/>
              <w:rPr>
                <w:rFonts w:cs="B Nazanin"/>
                <w:noProof/>
                <w:rtl/>
                <w:lang w:val="fa-IR"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Fonts w:cs="B Nazanin" w:hint="cs"/>
                <w:bCs/>
                <w:rtl/>
              </w:rPr>
              <w:t xml:space="preserve"> برای نشان دادن تغییرات دما از کدام نمودار استفاده می شود</w:t>
            </w:r>
            <w:r w:rsidRPr="00E608F6">
              <w:rPr>
                <w:rFonts w:cs="B Nazanin" w:hint="cs"/>
                <w:bCs/>
                <w:rtl/>
                <w:lang w:bidi="fa-IR"/>
              </w:rPr>
              <w:t>؟</w:t>
            </w:r>
          </w:p>
          <w:p w14:paraId="54252D9C" w14:textId="10B701A7" w:rsidR="00730D54" w:rsidRPr="00730D54" w:rsidRDefault="00730D54" w:rsidP="00730D54">
            <w:pPr>
              <w:bidi/>
              <w:rPr>
                <w:rFonts w:ascii="Shabnam" w:hAnsi="Shabnam" w:cs="B Nazanin"/>
                <w:b/>
                <w:bCs/>
                <w:rtl/>
              </w:rPr>
            </w:pPr>
            <w:r w:rsidRPr="001C6E75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1) میله ای                 2) دایره ای                 3) تصویری                4) </w:t>
            </w:r>
            <w:r w:rsidRPr="001C6E75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خط شکسته</w:t>
            </w:r>
          </w:p>
        </w:tc>
      </w:tr>
      <w:tr w:rsidR="00A17DFD" w:rsidRPr="00E608F6" w14:paraId="5CF129CC" w14:textId="77777777" w:rsidTr="00301714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3E0999E2" w14:textId="77777777" w:rsidR="00A17DFD" w:rsidRPr="00E608F6" w:rsidRDefault="00A17DFD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ADD6FE5" w14:textId="77777777" w:rsidR="00A17DFD" w:rsidRPr="00E608F6" w:rsidRDefault="00A17DFD" w:rsidP="00A17DFD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در پرتاب یک تاس ، هر یک از احتمال های زیر را محاسبه کنید:</w:t>
            </w:r>
          </w:p>
          <w:p w14:paraId="12342FDB" w14:textId="1E785C0F" w:rsidR="000362C7" w:rsidRPr="00E608F6" w:rsidRDefault="00824356" w:rsidP="00824356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>) عدد 6 بیاید.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: .................</w:t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 xml:space="preserve">          </w:t>
            </w:r>
            <w:r w:rsidR="000362C7" w:rsidRPr="00E608F6">
              <w:rPr>
                <w:rStyle w:val="Strong"/>
                <w:rFonts w:cs="B Nazanin" w:hint="cs"/>
                <w:rtl/>
                <w:lang w:bidi="fa-IR"/>
              </w:rPr>
              <w:t xml:space="preserve">                </w:t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 xml:space="preserve">        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>) عدد بیشتر از 6 بیاید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: .................             </w:t>
            </w:r>
          </w:p>
          <w:p w14:paraId="69BA0AC3" w14:textId="77777777" w:rsidR="00EF72CE" w:rsidRDefault="00824356" w:rsidP="00EF72CE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>) عدد زوج بیاید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: ................. </w:t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 xml:space="preserve">                      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>) عدد کوچکتر از 7 بیاید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: .................                          </w:t>
            </w:r>
          </w:p>
          <w:p w14:paraId="11614DC5" w14:textId="50C67D19" w:rsidR="00A17DFD" w:rsidRPr="00E608F6" w:rsidRDefault="00824356" w:rsidP="00EF72CE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Fonts w:cs="B Nazanin" w:hint="cs"/>
                <w:b/>
                <w:bCs/>
                <w:noProof/>
                <w:rtl/>
              </w:rPr>
              <w:t xml:space="preserve">) </w:t>
            </w:r>
            <w:r w:rsidR="00A17DFD" w:rsidRPr="00E608F6">
              <w:rPr>
                <w:rFonts w:cs="B Nazanin" w:hint="cs"/>
                <w:b/>
                <w:bCs/>
                <w:rtl/>
              </w:rPr>
              <w:t>عدد بیشتر از 4 بیاید.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: .................</w:t>
            </w:r>
          </w:p>
        </w:tc>
      </w:tr>
      <w:tr w:rsidR="00AD7251" w:rsidRPr="00E608F6" w14:paraId="4741F18F" w14:textId="77777777" w:rsidTr="00301714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10121CF8" w14:textId="77777777" w:rsidR="00AD7251" w:rsidRPr="00E608F6" w:rsidRDefault="00AD7251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3F4271A6" w14:textId="77777777" w:rsidR="00FF4C0C" w:rsidRDefault="00EE3ADF" w:rsidP="00FF4C0C">
            <w:pPr>
              <w:bidi/>
              <w:rPr>
                <w:rFonts w:cs="B Nazanin"/>
                <w:b/>
                <w:bCs/>
                <w:rtl/>
              </w:rPr>
            </w:pPr>
            <w:r w:rsidRPr="00EE3ADF">
              <w:rPr>
                <w:rFonts w:cs="B Nazanin" w:hint="cs"/>
                <w:b/>
                <w:bCs/>
                <w:rtl/>
              </w:rPr>
              <w:t>برای هریک از احتمال های زیر مثالی بنویسید.</w:t>
            </w:r>
          </w:p>
          <w:p w14:paraId="21EE1FAD" w14:textId="266B092C" w:rsidR="00AD7251" w:rsidRPr="00730D54" w:rsidRDefault="00EE3ADF" w:rsidP="00730D54">
            <w:pPr>
              <w:bidi/>
              <w:rPr>
                <w:rStyle w:val="Strong"/>
                <w:rFonts w:cs="B Nazanin"/>
                <w:rtl/>
              </w:rPr>
            </w:pPr>
            <w:r w:rsidRPr="00EE3ADF">
              <w:rPr>
                <w:rFonts w:cs="B Nazanin" w:hint="cs"/>
                <w:b/>
                <w:bCs/>
                <w:rtl/>
              </w:rPr>
              <w:t>- احتمال رخ دادن آن یک باشد :</w:t>
            </w:r>
            <w:r>
              <w:rPr>
                <w:rFonts w:cs="B Nazanin" w:hint="cs"/>
                <w:b/>
                <w:bCs/>
                <w:rtl/>
              </w:rPr>
              <w:t xml:space="preserve">                     </w:t>
            </w:r>
            <w:r w:rsidRPr="00EE3ADF">
              <w:rPr>
                <w:rFonts w:cs="B Nazanin" w:hint="cs"/>
                <w:b/>
                <w:bCs/>
                <w:rtl/>
              </w:rPr>
              <w:t xml:space="preserve">- احتمال رخ دادن </w:t>
            </w:r>
            <w:r w:rsidRPr="00EE3ADF">
              <w:rPr>
                <w:b/>
                <w:bCs/>
                <w:noProof/>
                <w:position w:val="-24"/>
              </w:rPr>
              <w:object w:dxaOrig="220" w:dyaOrig="639" w14:anchorId="6F14781C">
                <v:shape id="_x0000_i1067" type="#_x0000_t75" style="width:11.25pt;height:32.25pt" o:ole="">
                  <v:imagedata r:id="rId99" o:title=""/>
                </v:shape>
                <o:OLEObject Type="Embed" ProgID="Equation.DSMT4" ShapeID="_x0000_i1067" DrawAspect="Content" ObjectID="_1808367631" r:id="rId100"/>
              </w:object>
            </w:r>
            <w:r w:rsidRPr="00EE3ADF">
              <w:rPr>
                <w:rFonts w:cs="B Nazanin" w:hint="cs"/>
                <w:b/>
                <w:bCs/>
                <w:rtl/>
              </w:rPr>
              <w:t xml:space="preserve"> باشد:</w:t>
            </w:r>
            <w:r w:rsidR="00730D54">
              <w:rPr>
                <w:rFonts w:cs="B Nazanin" w:hint="cs"/>
                <w:b/>
                <w:bCs/>
                <w:rtl/>
              </w:rPr>
              <w:t xml:space="preserve">                      </w:t>
            </w:r>
            <w:r w:rsidRPr="00EE3ADF">
              <w:rPr>
                <w:rFonts w:cs="B Nazanin" w:hint="cs"/>
                <w:b/>
                <w:bCs/>
                <w:rtl/>
              </w:rPr>
              <w:t>- احتمال وقو</w:t>
            </w:r>
            <w:r w:rsidR="00F67EA7">
              <w:rPr>
                <w:rFonts w:cs="B Nazanin" w:hint="cs"/>
                <w:b/>
                <w:bCs/>
                <w:rtl/>
              </w:rPr>
              <w:t>ع آن</w:t>
            </w:r>
            <w:r w:rsidRPr="00EE3ADF">
              <w:rPr>
                <w:rFonts w:cs="B Nazanin" w:hint="cs"/>
                <w:b/>
                <w:bCs/>
                <w:rtl/>
              </w:rPr>
              <w:t xml:space="preserve"> صفر باشد </w:t>
            </w:r>
            <w:r>
              <w:rPr>
                <w:rFonts w:cs="B Nazanin" w:hint="cs"/>
                <w:b/>
                <w:bCs/>
                <w:sz w:val="28"/>
                <w:szCs w:val="28"/>
                <w:rtl/>
              </w:rPr>
              <w:t>:</w:t>
            </w:r>
          </w:p>
        </w:tc>
      </w:tr>
      <w:tr w:rsidR="004929F3" w:rsidRPr="00E608F6" w14:paraId="5116B91C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22E1F1E" w14:textId="6C195884" w:rsidR="004929F3" w:rsidRPr="00E608F6" w:rsidRDefault="004929F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  <w:r w:rsidRPr="00E608F6">
              <w:rPr>
                <w:rStyle w:val="Strong"/>
                <w:rFonts w:cs="B Nazanin" w:hint="cs"/>
                <w:b w:val="0"/>
                <w:bCs w:val="0"/>
                <w:sz w:val="24"/>
                <w:szCs w:val="24"/>
                <w:rtl/>
              </w:rPr>
              <w:t>16</w:t>
            </w: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E1FDF3C" w14:textId="4942A3C9" w:rsidR="004929F3" w:rsidRPr="00E608F6" w:rsidRDefault="00A17DFD" w:rsidP="00A17DFD">
            <w:pPr>
              <w:tabs>
                <w:tab w:val="left" w:pos="2809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/>
                <w:noProof/>
                <w:lang w:bidi="fa-IR"/>
              </w:rPr>
              <w:drawing>
                <wp:anchor distT="0" distB="0" distL="114300" distR="114300" simplePos="0" relativeHeight="251694080" behindDoc="0" locked="0" layoutInCell="1" allowOverlap="1" wp14:anchorId="45E818D0" wp14:editId="074148EE">
                  <wp:simplePos x="0" y="0"/>
                  <wp:positionH relativeFrom="column">
                    <wp:posOffset>162337</wp:posOffset>
                  </wp:positionH>
                  <wp:positionV relativeFrom="paragraph">
                    <wp:posOffset>57612</wp:posOffset>
                  </wp:positionV>
                  <wp:extent cx="1817883" cy="1626920"/>
                  <wp:effectExtent l="0" t="0" r="0" b="0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7883" cy="1626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929F3" w:rsidRPr="00E608F6">
              <w:rPr>
                <w:rFonts w:cs="B Nazanin" w:hint="cs"/>
                <w:b/>
                <w:bCs/>
                <w:rtl/>
              </w:rPr>
              <w:t xml:space="preserve"> نمودار </w:t>
            </w:r>
            <w:r w:rsidRPr="00E608F6">
              <w:rPr>
                <w:rFonts w:cs="B Nazanin" w:hint="cs"/>
                <w:b/>
                <w:bCs/>
                <w:rtl/>
              </w:rPr>
              <w:t>خط شکسته</w:t>
            </w:r>
            <w:r w:rsidR="004929F3" w:rsidRPr="00E608F6">
              <w:rPr>
                <w:rFonts w:cs="B Nazanin" w:hint="cs"/>
                <w:b/>
                <w:bCs/>
                <w:rtl/>
              </w:rPr>
              <w:t xml:space="preserve"> جدول زیر را رسم کنید.</w:t>
            </w:r>
          </w:p>
          <w:tbl>
            <w:tblPr>
              <w:tblStyle w:val="TableGrid"/>
              <w:tblpPr w:leftFromText="180" w:rightFromText="180" w:vertAnchor="text" w:horzAnchor="margin" w:tblpXSpec="right" w:tblpY="286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90"/>
              <w:gridCol w:w="1080"/>
              <w:gridCol w:w="1080"/>
              <w:gridCol w:w="1170"/>
              <w:gridCol w:w="974"/>
              <w:gridCol w:w="1582"/>
            </w:tblGrid>
            <w:tr w:rsidR="00A17DFD" w:rsidRPr="00E608F6" w14:paraId="5B21CDB5" w14:textId="77777777" w:rsidTr="00A17DFD">
              <w:tc>
                <w:tcPr>
                  <w:tcW w:w="990" w:type="dxa"/>
                </w:tcPr>
                <w:p w14:paraId="230690B8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بهمن</w:t>
                  </w:r>
                </w:p>
              </w:tc>
              <w:tc>
                <w:tcPr>
                  <w:tcW w:w="1080" w:type="dxa"/>
                </w:tcPr>
                <w:p w14:paraId="4DEAA83A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دی</w:t>
                  </w:r>
                </w:p>
              </w:tc>
              <w:tc>
                <w:tcPr>
                  <w:tcW w:w="1080" w:type="dxa"/>
                </w:tcPr>
                <w:p w14:paraId="3E449A8D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 xml:space="preserve">آذر </w:t>
                  </w:r>
                </w:p>
              </w:tc>
              <w:tc>
                <w:tcPr>
                  <w:tcW w:w="1170" w:type="dxa"/>
                </w:tcPr>
                <w:p w14:paraId="68E9F91F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 xml:space="preserve">آبان </w:t>
                  </w:r>
                </w:p>
              </w:tc>
              <w:tc>
                <w:tcPr>
                  <w:tcW w:w="974" w:type="dxa"/>
                </w:tcPr>
                <w:p w14:paraId="73071BA9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مهر</w:t>
                  </w:r>
                </w:p>
              </w:tc>
              <w:tc>
                <w:tcPr>
                  <w:tcW w:w="1582" w:type="dxa"/>
                </w:tcPr>
                <w:p w14:paraId="72BD16D5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نام ماه</w:t>
                  </w:r>
                </w:p>
              </w:tc>
            </w:tr>
            <w:tr w:rsidR="00A17DFD" w:rsidRPr="00E608F6" w14:paraId="5A9AE164" w14:textId="77777777" w:rsidTr="00A17DFD">
              <w:tc>
                <w:tcPr>
                  <w:tcW w:w="990" w:type="dxa"/>
                </w:tcPr>
                <w:p w14:paraId="3ADD7AFC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7</w:t>
                  </w:r>
                </w:p>
              </w:tc>
              <w:tc>
                <w:tcPr>
                  <w:tcW w:w="1080" w:type="dxa"/>
                </w:tcPr>
                <w:p w14:paraId="5DC3F468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6</w:t>
                  </w:r>
                </w:p>
              </w:tc>
              <w:tc>
                <w:tcPr>
                  <w:tcW w:w="1080" w:type="dxa"/>
                </w:tcPr>
                <w:p w14:paraId="418411F9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12</w:t>
                  </w:r>
                </w:p>
              </w:tc>
              <w:tc>
                <w:tcPr>
                  <w:tcW w:w="1170" w:type="dxa"/>
                </w:tcPr>
                <w:p w14:paraId="02B24F48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10</w:t>
                  </w:r>
                </w:p>
              </w:tc>
              <w:tc>
                <w:tcPr>
                  <w:tcW w:w="974" w:type="dxa"/>
                </w:tcPr>
                <w:p w14:paraId="0D983E1F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14</w:t>
                  </w:r>
                </w:p>
              </w:tc>
              <w:tc>
                <w:tcPr>
                  <w:tcW w:w="1582" w:type="dxa"/>
                </w:tcPr>
                <w:p w14:paraId="2493F140" w14:textId="77777777" w:rsidR="00A17DFD" w:rsidRPr="00E608F6" w:rsidRDefault="00A17DFD" w:rsidP="00A17DFD">
                  <w:pPr>
                    <w:bidi/>
                    <w:jc w:val="right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میزان بارندگی</w:t>
                  </w:r>
                </w:p>
              </w:tc>
            </w:tr>
          </w:tbl>
          <w:p w14:paraId="1CA26967" w14:textId="77777777" w:rsidR="004929F3" w:rsidRPr="00E608F6" w:rsidRDefault="004929F3" w:rsidP="00ED66AC">
            <w:pPr>
              <w:bidi/>
              <w:rPr>
                <w:rFonts w:cs="B Nazanin"/>
                <w:b/>
                <w:bCs/>
                <w:rtl/>
              </w:rPr>
            </w:pPr>
          </w:p>
          <w:p w14:paraId="1DB24F3D" w14:textId="194D6E32" w:rsidR="004929F3" w:rsidRPr="00E608F6" w:rsidRDefault="004929F3" w:rsidP="00ED66AC">
            <w:pPr>
              <w:tabs>
                <w:tab w:val="left" w:pos="2809"/>
              </w:tabs>
              <w:bidi/>
              <w:rPr>
                <w:rFonts w:cs="B Nazanin"/>
                <w:b/>
                <w:bCs/>
                <w:rtl/>
              </w:rPr>
            </w:pPr>
          </w:p>
          <w:p w14:paraId="46A8BA1E" w14:textId="152A31E7" w:rsidR="004929F3" w:rsidRPr="00E608F6" w:rsidRDefault="004929F3" w:rsidP="00ED66AC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76EF90BB" w14:textId="345FCAFC" w:rsidR="00A17DFD" w:rsidRPr="00E608F6" w:rsidRDefault="00A17DFD" w:rsidP="00A17DFD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ب) بیشترین بارندگی در کدام ماه بوده است؟</w:t>
            </w:r>
          </w:p>
          <w:p w14:paraId="5F9045F3" w14:textId="77777777" w:rsidR="00A17DFD" w:rsidRPr="00E608F6" w:rsidRDefault="00A17DFD" w:rsidP="00A17DFD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ج) بیشترین تغییرات در کدام دو ماه پشت سر هم بوده است؟</w:t>
            </w:r>
          </w:p>
          <w:p w14:paraId="4E6CB5E3" w14:textId="77777777" w:rsidR="004929F3" w:rsidRPr="00E608F6" w:rsidRDefault="004929F3" w:rsidP="00ED66AC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</w:tc>
      </w:tr>
      <w:tr w:rsidR="003129FD" w:rsidRPr="00E608F6" w14:paraId="19BF369E" w14:textId="77777777" w:rsidTr="00301714">
        <w:trPr>
          <w:trHeight w:val="2593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7595202A" w14:textId="77777777" w:rsidR="003129FD" w:rsidRPr="00E608F6" w:rsidRDefault="003129FD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12E0EB78" w14:textId="77777777" w:rsidR="003129FD" w:rsidRPr="00E608F6" w:rsidRDefault="003129FD" w:rsidP="003129FD">
            <w:pPr>
              <w:bidi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noProof/>
                <w:rtl/>
                <w:lang w:bidi="fa-IR"/>
              </w:rPr>
              <w:drawing>
                <wp:anchor distT="0" distB="0" distL="114300" distR="114300" simplePos="0" relativeHeight="251734016" behindDoc="0" locked="0" layoutInCell="1" allowOverlap="1" wp14:anchorId="58A6A3B1" wp14:editId="35E45AC1">
                  <wp:simplePos x="0" y="0"/>
                  <wp:positionH relativeFrom="column">
                    <wp:posOffset>83185</wp:posOffset>
                  </wp:positionH>
                  <wp:positionV relativeFrom="page">
                    <wp:posOffset>106680</wp:posOffset>
                  </wp:positionV>
                  <wp:extent cx="2337325" cy="1635748"/>
                  <wp:effectExtent l="0" t="0" r="6350" b="0"/>
                  <wp:wrapNone/>
                  <wp:docPr id="2145" name="Picture 2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3"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648" cy="164787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608F6">
              <w:rPr>
                <w:rFonts w:cs="0 Nazanin Bold" w:hint="cs"/>
                <w:rtl/>
              </w:rPr>
              <w:t>نمودار روبه</w:t>
            </w:r>
            <w:r w:rsidRPr="00E608F6">
              <w:rPr>
                <w:rFonts w:cs="0 Nazanin Bold" w:hint="cs"/>
                <w:rtl/>
              </w:rPr>
              <w:softHyphen/>
              <w:t>رو، نمرات ماهانه یک دانش آموز را در درس ریاضی نشان می</w:t>
            </w:r>
            <w:r w:rsidRPr="00E608F6">
              <w:rPr>
                <w:rFonts w:cs="0 Nazanin Bold" w:hint="cs"/>
                <w:rtl/>
              </w:rPr>
              <w:softHyphen/>
              <w:t>دهد.</w:t>
            </w:r>
          </w:p>
          <w:p w14:paraId="59B60BE5" w14:textId="77777777" w:rsidR="003129FD" w:rsidRPr="00E608F6" w:rsidRDefault="003129FD" w:rsidP="003129FD">
            <w:pPr>
              <w:bidi/>
              <w:spacing w:line="276" w:lineRule="auto"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rtl/>
              </w:rPr>
              <w:t>الف) نمودار مقابل چه نوع نموداری است؟</w:t>
            </w:r>
          </w:p>
          <w:p w14:paraId="37F33DF6" w14:textId="77777777" w:rsidR="003129FD" w:rsidRPr="00E608F6" w:rsidRDefault="003129FD" w:rsidP="003129FD">
            <w:pPr>
              <w:bidi/>
              <w:spacing w:line="276" w:lineRule="auto"/>
              <w:rPr>
                <w:rFonts w:cs="0 Nazanin Bold"/>
              </w:rPr>
            </w:pPr>
            <w:r w:rsidRPr="00E608F6">
              <w:rPr>
                <w:rFonts w:cs="0 Nazanin Bold" w:hint="cs"/>
                <w:rtl/>
              </w:rPr>
              <w:t>ب) در چه ماهی کمترین نمره را گرفته است؟</w:t>
            </w:r>
          </w:p>
          <w:p w14:paraId="099CE42E" w14:textId="77777777" w:rsidR="003129FD" w:rsidRPr="00E608F6" w:rsidRDefault="003129FD" w:rsidP="003129FD">
            <w:pPr>
              <w:bidi/>
              <w:spacing w:line="276" w:lineRule="auto"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rtl/>
              </w:rPr>
              <w:t>ج)  در چه ماهی نمره 18 گرفته است؟</w:t>
            </w:r>
          </w:p>
          <w:p w14:paraId="2EBDB9AE" w14:textId="3044B375" w:rsidR="003129FD" w:rsidRPr="00E608F6" w:rsidRDefault="003129FD" w:rsidP="003129FD">
            <w:pPr>
              <w:tabs>
                <w:tab w:val="left" w:pos="2809"/>
              </w:tabs>
              <w:bidi/>
              <w:rPr>
                <w:rFonts w:cs="B Nazanin"/>
                <w:noProof/>
                <w:rtl/>
                <w:lang w:bidi="fa-IR"/>
              </w:rPr>
            </w:pPr>
            <w:r w:rsidRPr="00E608F6">
              <w:rPr>
                <w:rFonts w:cs="0 Nazanin Bold" w:hint="cs"/>
                <w:rtl/>
              </w:rPr>
              <w:t xml:space="preserve">د) </w:t>
            </w:r>
            <w:r w:rsidR="003B25D5">
              <w:rPr>
                <w:rFonts w:cs="0 Nazanin Bold" w:hint="cs"/>
                <w:rtl/>
              </w:rPr>
              <w:t>میانگین نمرات او را به دست آورید.</w:t>
            </w:r>
          </w:p>
          <w:p w14:paraId="7321391E" w14:textId="77777777" w:rsidR="003129FD" w:rsidRDefault="003129FD" w:rsidP="003129FD">
            <w:pPr>
              <w:tabs>
                <w:tab w:val="left" w:pos="2809"/>
              </w:tabs>
              <w:bidi/>
              <w:rPr>
                <w:rFonts w:cs="B Nazanin"/>
                <w:noProof/>
                <w:rtl/>
                <w:lang w:bidi="fa-IR"/>
              </w:rPr>
            </w:pPr>
          </w:p>
          <w:p w14:paraId="74FFF0A1" w14:textId="1F4347AB" w:rsidR="00FC0D33" w:rsidRPr="00E608F6" w:rsidRDefault="00FC0D33" w:rsidP="00FC0D33">
            <w:pPr>
              <w:tabs>
                <w:tab w:val="left" w:pos="2809"/>
              </w:tabs>
              <w:bidi/>
              <w:rPr>
                <w:rFonts w:cs="B Nazanin"/>
                <w:noProof/>
                <w:lang w:bidi="fa-IR"/>
              </w:rPr>
            </w:pPr>
          </w:p>
        </w:tc>
      </w:tr>
    </w:tbl>
    <w:p w14:paraId="367624D5" w14:textId="11571B23" w:rsidR="002C762D" w:rsidRPr="007A420E" w:rsidRDefault="002C762D" w:rsidP="00883F10">
      <w:pPr>
        <w:bidi/>
        <w:rPr>
          <w:rFonts w:cs="B Nazanin"/>
          <w:sz w:val="2"/>
          <w:szCs w:val="2"/>
          <w:lang w:bidi="fa-IR"/>
        </w:rPr>
      </w:pPr>
    </w:p>
    <w:sectPr w:rsidR="002C762D" w:rsidRPr="007A420E" w:rsidSect="0071447D">
      <w:headerReference w:type="even" r:id="rId104"/>
      <w:headerReference w:type="default" r:id="rId105"/>
      <w:footerReference w:type="default" r:id="rId106"/>
      <w:pgSz w:w="11907" w:h="16839" w:code="9"/>
      <w:pgMar w:top="68" w:right="1207" w:bottom="284" w:left="811" w:header="34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EE9782" w14:textId="77777777" w:rsidR="000F0BE8" w:rsidRDefault="000F0BE8" w:rsidP="001B4C7C">
      <w:r>
        <w:separator/>
      </w:r>
    </w:p>
  </w:endnote>
  <w:endnote w:type="continuationSeparator" w:id="0">
    <w:p w14:paraId="19E81A95" w14:textId="77777777" w:rsidR="000F0BE8" w:rsidRDefault="000F0BE8" w:rsidP="001B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3" w:usb1="10000000" w:usb2="00000000" w:usb3="00000000" w:csb0="80000001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" w:fontKey="{C0794059-FA3D-4CFD-9EA2-3EFA14895460}"/>
    <w:embedBold r:id="rId2" w:fontKey="{F5A9D7AE-42C3-4014-B69A-51E9F4C90C18}"/>
    <w:embedBoldItalic r:id="rId3" w:fontKey="{0935AD09-87BF-45F8-B450-400665394E0C}"/>
  </w:font>
  <w:font w:name="Sahel SemiBold">
    <w:panose1 w:val="020B0603030804020204"/>
    <w:charset w:val="00"/>
    <w:family w:val="swiss"/>
    <w:pitch w:val="variable"/>
    <w:sig w:usb0="80002003" w:usb1="80000000" w:usb2="00000008" w:usb3="00000000" w:csb0="00000041" w:csb1="00000000"/>
    <w:embedRegular r:id="rId4" w:fontKey="{AF064CDC-3F82-48E3-951D-D978011D1426}"/>
    <w:embedBold r:id="rId5" w:fontKey="{AFFF8E75-01B3-40A7-AB12-A38D20546EF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BE3B529B-FA25-4BB9-B1EE-859BC39C7EDD}"/>
    <w:embedBold r:id="rId7" w:fontKey="{6A9A20FC-39A6-4412-9A1B-268611249656}"/>
    <w:embedItalic r:id="rId8" w:fontKey="{CAC578AB-AC75-43D5-AAC7-37BE46663DDB}"/>
    <w:embedBoldItalic r:id="rId9" w:fontKey="{BDCA2CCE-4C48-4C44-B57D-22EF176F75A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58880F37-0B8E-4C0A-8D41-BAAEC8E47EC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79C9C60B-8153-4964-B4A0-6BD95DC10483}"/>
    <w:embedItalic r:id="rId12" w:fontKey="{DF9BD77E-429C-403A-B743-39FF2FB0C4B4}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3" w:fontKey="{7A9197BC-794A-4AFB-AC30-7CC0FD55D7F9}"/>
  </w:font>
  <w:font w:name="0 Nazanin Bold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4" w:fontKey="{3B4B1D58-F634-4E01-9D0F-5D4151EC2074}"/>
    <w:embedBold r:id="rId15" w:fontKey="{4C9D41B9-DAF5-4635-AFD2-5A012ED6B5C2}"/>
  </w:font>
  <w:font w:name="Shabnam">
    <w:panose1 w:val="020B0603030804020204"/>
    <w:charset w:val="00"/>
    <w:family w:val="swiss"/>
    <w:pitch w:val="variable"/>
    <w:sig w:usb0="80002003" w:usb1="80000000" w:usb2="00000008" w:usb3="00000000" w:csb0="00000041" w:csb1="00000000"/>
    <w:embedRegular r:id="rId16" w:fontKey="{754ADDF9-CC43-4F2E-B8B8-05C48EFFF41D}"/>
    <w:embedBold r:id="rId17" w:fontKey="{5C9EE450-AA82-4249-BCB1-96F831610FB5}"/>
    <w:embedBoldItalic r:id="rId18" w:fontKey="{0D74B4F9-5EA2-4B56-B746-7EB34DB2F9A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9" w:fontKey="{34D15E27-87AA-45C0-BD96-25A810B2964D}"/>
    <w:embedBoldItalic r:id="rId20" w:fontKey="{94AF19D1-1D3D-46BF-A0E4-53E6AD5B1F6F}"/>
  </w:font>
  <w:font w:name="IPT.Nazanin">
    <w:altName w:val="Euclid Extra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68E4EB" w14:textId="2A2C8DFD" w:rsidR="00BB5075" w:rsidRDefault="00BB5075">
    <w:pPr>
      <w:pStyle w:val="Footer"/>
      <w:jc w:val="center"/>
    </w:pPr>
    <w:r>
      <w:rPr>
        <w:rFonts w:hint="cs"/>
        <w:rtl/>
      </w:rPr>
      <w:t xml:space="preserve"> </w:t>
    </w:r>
    <w:sdt>
      <w:sdtPr>
        <w:id w:val="84752549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A4E88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rFonts w:hint="cs"/>
            <w:noProof/>
            <w:rtl/>
          </w:rPr>
          <w:t xml:space="preserve"> از </w:t>
        </w:r>
        <w:r>
          <w:rPr>
            <w:noProof/>
            <w:rtl/>
          </w:rPr>
          <w:fldChar w:fldCharType="begin"/>
        </w:r>
        <w:r>
          <w:rPr>
            <w:noProof/>
            <w:rtl/>
          </w:rPr>
          <w:instrText xml:space="preserve"> </w:instrText>
        </w:r>
        <w:r>
          <w:rPr>
            <w:noProof/>
          </w:rPr>
          <w:instrText>NUMPAGES   \* MERGEFORMAT</w:instrText>
        </w:r>
        <w:r>
          <w:rPr>
            <w:noProof/>
            <w:rtl/>
          </w:rPr>
          <w:instrText xml:space="preserve"> </w:instrText>
        </w:r>
        <w:r>
          <w:rPr>
            <w:noProof/>
            <w:rtl/>
          </w:rPr>
          <w:fldChar w:fldCharType="separate"/>
        </w:r>
        <w:r w:rsidR="00EA4E88">
          <w:rPr>
            <w:noProof/>
          </w:rPr>
          <w:t>4</w:t>
        </w:r>
        <w:r>
          <w:rPr>
            <w:noProof/>
            <w:rtl/>
          </w:rPr>
          <w:fldChar w:fldCharType="end"/>
        </w:r>
      </w:sdtContent>
    </w:sdt>
  </w:p>
  <w:p w14:paraId="22E38FB6" w14:textId="77777777" w:rsidR="004C0A55" w:rsidRDefault="004C0A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53B6B7" w14:textId="77777777" w:rsidR="000F0BE8" w:rsidRDefault="000F0BE8" w:rsidP="001B4C7C">
      <w:r>
        <w:separator/>
      </w:r>
    </w:p>
  </w:footnote>
  <w:footnote w:type="continuationSeparator" w:id="0">
    <w:p w14:paraId="65C85AF9" w14:textId="77777777" w:rsidR="000F0BE8" w:rsidRDefault="000F0BE8" w:rsidP="001B4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71C8BC" w14:textId="7C095B62" w:rsidR="00BB5075" w:rsidRDefault="00BB5075" w:rsidP="00BB5075">
    <w:pPr>
      <w:pStyle w:val="Header"/>
      <w:tabs>
        <w:tab w:val="clear" w:pos="4680"/>
        <w:tab w:val="clear" w:pos="9360"/>
        <w:tab w:val="left" w:pos="8535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8AF8AA" w14:textId="4D4B06D9" w:rsidR="00325DB6" w:rsidRDefault="00325DB6" w:rsidP="00325DB6">
    <w:pPr>
      <w:pStyle w:val="Header"/>
      <w:tabs>
        <w:tab w:val="clear" w:pos="4680"/>
        <w:tab w:val="clear" w:pos="9360"/>
        <w:tab w:val="left" w:pos="5475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9E3B56"/>
    <w:multiLevelType w:val="hybridMultilevel"/>
    <w:tmpl w:val="31EC94F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672B44"/>
    <w:multiLevelType w:val="hybridMultilevel"/>
    <w:tmpl w:val="EB42E75E"/>
    <w:lvl w:ilvl="0" w:tplc="51128B78">
      <w:start w:val="1"/>
      <w:numFmt w:val="decimal"/>
      <w:suff w:val="nothing"/>
      <w:lvlText w:val="%1)"/>
      <w:lvlJc w:val="left"/>
      <w:pPr>
        <w:ind w:left="360" w:hanging="360"/>
      </w:pPr>
      <w:rPr>
        <w:rFonts w:cs="B Nazanin"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63E4453"/>
    <w:multiLevelType w:val="hybridMultilevel"/>
    <w:tmpl w:val="B4303B8C"/>
    <w:lvl w:ilvl="0" w:tplc="C0C61532">
      <w:start w:val="1"/>
      <w:numFmt w:val="decimal"/>
      <w:lvlText w:val="%1"/>
      <w:lvlJc w:val="left"/>
      <w:pPr>
        <w:ind w:left="360" w:hanging="360"/>
      </w:pPr>
      <w:rPr>
        <w:rFonts w:ascii="Sahel SemiBold" w:hAnsi="Sahel SemiBold" w:cs="Sahel SemiBold" w:hint="default"/>
        <w:bCs/>
        <w:iCs w:val="0"/>
        <w:sz w:val="26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BA0DAB"/>
    <w:multiLevelType w:val="hybridMultilevel"/>
    <w:tmpl w:val="C240B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37B6"/>
    <w:rsid w:val="000019B5"/>
    <w:rsid w:val="0000267F"/>
    <w:rsid w:val="000027B4"/>
    <w:rsid w:val="0000414D"/>
    <w:rsid w:val="000051E2"/>
    <w:rsid w:val="0000523C"/>
    <w:rsid w:val="00005D0D"/>
    <w:rsid w:val="00006674"/>
    <w:rsid w:val="00006C7C"/>
    <w:rsid w:val="00012671"/>
    <w:rsid w:val="0001315C"/>
    <w:rsid w:val="000131B1"/>
    <w:rsid w:val="00015F4D"/>
    <w:rsid w:val="00020040"/>
    <w:rsid w:val="00025441"/>
    <w:rsid w:val="000272C7"/>
    <w:rsid w:val="00032553"/>
    <w:rsid w:val="00034A1F"/>
    <w:rsid w:val="00035FFC"/>
    <w:rsid w:val="00036082"/>
    <w:rsid w:val="000362C7"/>
    <w:rsid w:val="00036F4A"/>
    <w:rsid w:val="00040843"/>
    <w:rsid w:val="00040990"/>
    <w:rsid w:val="00040D12"/>
    <w:rsid w:val="0004137A"/>
    <w:rsid w:val="00044D1A"/>
    <w:rsid w:val="00046478"/>
    <w:rsid w:val="00046487"/>
    <w:rsid w:val="000555DF"/>
    <w:rsid w:val="00056869"/>
    <w:rsid w:val="00057E21"/>
    <w:rsid w:val="00061CB0"/>
    <w:rsid w:val="000641A1"/>
    <w:rsid w:val="00064506"/>
    <w:rsid w:val="00064DA7"/>
    <w:rsid w:val="000650A7"/>
    <w:rsid w:val="00066331"/>
    <w:rsid w:val="00072D8F"/>
    <w:rsid w:val="00083052"/>
    <w:rsid w:val="00084556"/>
    <w:rsid w:val="0008508F"/>
    <w:rsid w:val="0008767E"/>
    <w:rsid w:val="00087C73"/>
    <w:rsid w:val="000911A3"/>
    <w:rsid w:val="0009313F"/>
    <w:rsid w:val="0009487E"/>
    <w:rsid w:val="000954B7"/>
    <w:rsid w:val="000A4149"/>
    <w:rsid w:val="000A4CC8"/>
    <w:rsid w:val="000A6BBD"/>
    <w:rsid w:val="000A760E"/>
    <w:rsid w:val="000B067B"/>
    <w:rsid w:val="000B113C"/>
    <w:rsid w:val="000B578B"/>
    <w:rsid w:val="000B7BC3"/>
    <w:rsid w:val="000C0CFE"/>
    <w:rsid w:val="000C2528"/>
    <w:rsid w:val="000D46D4"/>
    <w:rsid w:val="000D481E"/>
    <w:rsid w:val="000E1271"/>
    <w:rsid w:val="000E2779"/>
    <w:rsid w:val="000E2AB8"/>
    <w:rsid w:val="000E354A"/>
    <w:rsid w:val="000E3A66"/>
    <w:rsid w:val="000E3AE5"/>
    <w:rsid w:val="000E4EA1"/>
    <w:rsid w:val="000E5189"/>
    <w:rsid w:val="000E5F38"/>
    <w:rsid w:val="000E640F"/>
    <w:rsid w:val="000F0BE8"/>
    <w:rsid w:val="000F1973"/>
    <w:rsid w:val="000F416B"/>
    <w:rsid w:val="000F56F8"/>
    <w:rsid w:val="0010268E"/>
    <w:rsid w:val="001029A4"/>
    <w:rsid w:val="001050BB"/>
    <w:rsid w:val="00106681"/>
    <w:rsid w:val="00106C10"/>
    <w:rsid w:val="001104D2"/>
    <w:rsid w:val="0011205C"/>
    <w:rsid w:val="0011673A"/>
    <w:rsid w:val="001170AC"/>
    <w:rsid w:val="001202D7"/>
    <w:rsid w:val="001218EB"/>
    <w:rsid w:val="0013413A"/>
    <w:rsid w:val="001341B6"/>
    <w:rsid w:val="00134701"/>
    <w:rsid w:val="0013545E"/>
    <w:rsid w:val="00137125"/>
    <w:rsid w:val="0014163D"/>
    <w:rsid w:val="00150DEE"/>
    <w:rsid w:val="00154636"/>
    <w:rsid w:val="0015712B"/>
    <w:rsid w:val="00162666"/>
    <w:rsid w:val="00162B99"/>
    <w:rsid w:val="00163FB7"/>
    <w:rsid w:val="00164118"/>
    <w:rsid w:val="00166A65"/>
    <w:rsid w:val="00167284"/>
    <w:rsid w:val="0017023C"/>
    <w:rsid w:val="00170BEC"/>
    <w:rsid w:val="00171D5E"/>
    <w:rsid w:val="001729FF"/>
    <w:rsid w:val="00174B46"/>
    <w:rsid w:val="0017625D"/>
    <w:rsid w:val="0018015C"/>
    <w:rsid w:val="00180409"/>
    <w:rsid w:val="00180B2D"/>
    <w:rsid w:val="00186F40"/>
    <w:rsid w:val="001878A1"/>
    <w:rsid w:val="00190C12"/>
    <w:rsid w:val="00193832"/>
    <w:rsid w:val="001940A6"/>
    <w:rsid w:val="001946FB"/>
    <w:rsid w:val="00195B33"/>
    <w:rsid w:val="0019700F"/>
    <w:rsid w:val="001A1036"/>
    <w:rsid w:val="001A42BD"/>
    <w:rsid w:val="001A454A"/>
    <w:rsid w:val="001A5F40"/>
    <w:rsid w:val="001B1BB1"/>
    <w:rsid w:val="001B1C67"/>
    <w:rsid w:val="001B34E7"/>
    <w:rsid w:val="001B3B1C"/>
    <w:rsid w:val="001B4C7C"/>
    <w:rsid w:val="001B6276"/>
    <w:rsid w:val="001B7F53"/>
    <w:rsid w:val="001C0336"/>
    <w:rsid w:val="001C0346"/>
    <w:rsid w:val="001C6E75"/>
    <w:rsid w:val="001C78F2"/>
    <w:rsid w:val="001C7977"/>
    <w:rsid w:val="001C7EA9"/>
    <w:rsid w:val="001D1CC7"/>
    <w:rsid w:val="001D260A"/>
    <w:rsid w:val="001D3721"/>
    <w:rsid w:val="001D5667"/>
    <w:rsid w:val="001D6700"/>
    <w:rsid w:val="001E019A"/>
    <w:rsid w:val="001E0D32"/>
    <w:rsid w:val="001E166D"/>
    <w:rsid w:val="001E7990"/>
    <w:rsid w:val="001F6633"/>
    <w:rsid w:val="001F6FAE"/>
    <w:rsid w:val="002003BC"/>
    <w:rsid w:val="002015F0"/>
    <w:rsid w:val="0020192E"/>
    <w:rsid w:val="00203449"/>
    <w:rsid w:val="00204975"/>
    <w:rsid w:val="00205D05"/>
    <w:rsid w:val="00207CE9"/>
    <w:rsid w:val="00213369"/>
    <w:rsid w:val="0021709A"/>
    <w:rsid w:val="0021721E"/>
    <w:rsid w:val="002178F6"/>
    <w:rsid w:val="00232A52"/>
    <w:rsid w:val="002337CE"/>
    <w:rsid w:val="00233E62"/>
    <w:rsid w:val="00234FBD"/>
    <w:rsid w:val="002364F4"/>
    <w:rsid w:val="0023790B"/>
    <w:rsid w:val="00237CCF"/>
    <w:rsid w:val="00240690"/>
    <w:rsid w:val="00242ACA"/>
    <w:rsid w:val="0024634A"/>
    <w:rsid w:val="00255FCC"/>
    <w:rsid w:val="00263E3C"/>
    <w:rsid w:val="002643D7"/>
    <w:rsid w:val="002750BA"/>
    <w:rsid w:val="0027675E"/>
    <w:rsid w:val="002767F6"/>
    <w:rsid w:val="00276C24"/>
    <w:rsid w:val="0027793E"/>
    <w:rsid w:val="00280118"/>
    <w:rsid w:val="002808ED"/>
    <w:rsid w:val="0028276E"/>
    <w:rsid w:val="00290195"/>
    <w:rsid w:val="0029192B"/>
    <w:rsid w:val="00292BB0"/>
    <w:rsid w:val="00293DEA"/>
    <w:rsid w:val="002A0DEE"/>
    <w:rsid w:val="002A1E4B"/>
    <w:rsid w:val="002A3CFA"/>
    <w:rsid w:val="002A4CC6"/>
    <w:rsid w:val="002A7393"/>
    <w:rsid w:val="002B0080"/>
    <w:rsid w:val="002B2AEF"/>
    <w:rsid w:val="002B557D"/>
    <w:rsid w:val="002B7303"/>
    <w:rsid w:val="002C0100"/>
    <w:rsid w:val="002C19EE"/>
    <w:rsid w:val="002C269A"/>
    <w:rsid w:val="002C62D0"/>
    <w:rsid w:val="002C762D"/>
    <w:rsid w:val="002D4F3C"/>
    <w:rsid w:val="002E0002"/>
    <w:rsid w:val="002E117D"/>
    <w:rsid w:val="002E1D8C"/>
    <w:rsid w:val="002E4525"/>
    <w:rsid w:val="002E586A"/>
    <w:rsid w:val="002E5DAF"/>
    <w:rsid w:val="002E6906"/>
    <w:rsid w:val="002E6D86"/>
    <w:rsid w:val="002F0B80"/>
    <w:rsid w:val="002F145E"/>
    <w:rsid w:val="002F3EB6"/>
    <w:rsid w:val="002F4924"/>
    <w:rsid w:val="002F4D57"/>
    <w:rsid w:val="002F5ADB"/>
    <w:rsid w:val="002F6248"/>
    <w:rsid w:val="003013D2"/>
    <w:rsid w:val="00301714"/>
    <w:rsid w:val="0030375F"/>
    <w:rsid w:val="00305795"/>
    <w:rsid w:val="00306DA3"/>
    <w:rsid w:val="003112F5"/>
    <w:rsid w:val="003125DD"/>
    <w:rsid w:val="003129FD"/>
    <w:rsid w:val="0031360F"/>
    <w:rsid w:val="00325DB6"/>
    <w:rsid w:val="0032746C"/>
    <w:rsid w:val="00330CBB"/>
    <w:rsid w:val="00331240"/>
    <w:rsid w:val="003315C9"/>
    <w:rsid w:val="0033284C"/>
    <w:rsid w:val="003345C1"/>
    <w:rsid w:val="003369E9"/>
    <w:rsid w:val="00341C29"/>
    <w:rsid w:val="00343E20"/>
    <w:rsid w:val="003444B9"/>
    <w:rsid w:val="003465EA"/>
    <w:rsid w:val="003469C6"/>
    <w:rsid w:val="00350371"/>
    <w:rsid w:val="00356449"/>
    <w:rsid w:val="00357A12"/>
    <w:rsid w:val="00363E4C"/>
    <w:rsid w:val="00371AEE"/>
    <w:rsid w:val="003729CB"/>
    <w:rsid w:val="00372DBA"/>
    <w:rsid w:val="00380F82"/>
    <w:rsid w:val="00381272"/>
    <w:rsid w:val="00382745"/>
    <w:rsid w:val="00383555"/>
    <w:rsid w:val="00385997"/>
    <w:rsid w:val="003863F7"/>
    <w:rsid w:val="003864B9"/>
    <w:rsid w:val="00387049"/>
    <w:rsid w:val="003873ED"/>
    <w:rsid w:val="00390BC4"/>
    <w:rsid w:val="00391B35"/>
    <w:rsid w:val="0039413D"/>
    <w:rsid w:val="003944B2"/>
    <w:rsid w:val="00396262"/>
    <w:rsid w:val="003A1BB7"/>
    <w:rsid w:val="003A3A7A"/>
    <w:rsid w:val="003B1476"/>
    <w:rsid w:val="003B25D5"/>
    <w:rsid w:val="003B3198"/>
    <w:rsid w:val="003B60F9"/>
    <w:rsid w:val="003C5E12"/>
    <w:rsid w:val="003C6524"/>
    <w:rsid w:val="003D1E66"/>
    <w:rsid w:val="003D3047"/>
    <w:rsid w:val="003D64EB"/>
    <w:rsid w:val="003E1EDA"/>
    <w:rsid w:val="003E3272"/>
    <w:rsid w:val="003E54C9"/>
    <w:rsid w:val="003E582A"/>
    <w:rsid w:val="003E6DAA"/>
    <w:rsid w:val="003F3F06"/>
    <w:rsid w:val="003F617D"/>
    <w:rsid w:val="004022E3"/>
    <w:rsid w:val="0040336B"/>
    <w:rsid w:val="00404447"/>
    <w:rsid w:val="00411BCB"/>
    <w:rsid w:val="00416DA9"/>
    <w:rsid w:val="00424517"/>
    <w:rsid w:val="004323ED"/>
    <w:rsid w:val="00435F92"/>
    <w:rsid w:val="004375D2"/>
    <w:rsid w:val="00443F27"/>
    <w:rsid w:val="004457C8"/>
    <w:rsid w:val="0044632F"/>
    <w:rsid w:val="00446A3F"/>
    <w:rsid w:val="004521CC"/>
    <w:rsid w:val="00454A77"/>
    <w:rsid w:val="00455A4C"/>
    <w:rsid w:val="00456388"/>
    <w:rsid w:val="00456EA2"/>
    <w:rsid w:val="004571E2"/>
    <w:rsid w:val="00465E88"/>
    <w:rsid w:val="004667EC"/>
    <w:rsid w:val="00467D15"/>
    <w:rsid w:val="00467D85"/>
    <w:rsid w:val="00471BEB"/>
    <w:rsid w:val="00471C6A"/>
    <w:rsid w:val="00472697"/>
    <w:rsid w:val="0047424A"/>
    <w:rsid w:val="00475ACD"/>
    <w:rsid w:val="004772F7"/>
    <w:rsid w:val="00481F04"/>
    <w:rsid w:val="00482C99"/>
    <w:rsid w:val="004856A0"/>
    <w:rsid w:val="0049163B"/>
    <w:rsid w:val="004929F3"/>
    <w:rsid w:val="004964BA"/>
    <w:rsid w:val="00497D5B"/>
    <w:rsid w:val="004A11AF"/>
    <w:rsid w:val="004A1828"/>
    <w:rsid w:val="004A475E"/>
    <w:rsid w:val="004A5570"/>
    <w:rsid w:val="004B2A2E"/>
    <w:rsid w:val="004B629E"/>
    <w:rsid w:val="004C0A55"/>
    <w:rsid w:val="004C453B"/>
    <w:rsid w:val="004C6B87"/>
    <w:rsid w:val="004D1955"/>
    <w:rsid w:val="004D4418"/>
    <w:rsid w:val="004D7A67"/>
    <w:rsid w:val="004D7B38"/>
    <w:rsid w:val="004E1797"/>
    <w:rsid w:val="004E4508"/>
    <w:rsid w:val="004E7007"/>
    <w:rsid w:val="004F04C0"/>
    <w:rsid w:val="004F1D69"/>
    <w:rsid w:val="004F1F0A"/>
    <w:rsid w:val="00501633"/>
    <w:rsid w:val="00502A40"/>
    <w:rsid w:val="00502C38"/>
    <w:rsid w:val="00503305"/>
    <w:rsid w:val="00503A2B"/>
    <w:rsid w:val="005040F6"/>
    <w:rsid w:val="0050549C"/>
    <w:rsid w:val="00513D4B"/>
    <w:rsid w:val="005156DF"/>
    <w:rsid w:val="00515D4A"/>
    <w:rsid w:val="0051715B"/>
    <w:rsid w:val="00517FE4"/>
    <w:rsid w:val="00522585"/>
    <w:rsid w:val="00523DD3"/>
    <w:rsid w:val="00525EF9"/>
    <w:rsid w:val="00534F77"/>
    <w:rsid w:val="005440B0"/>
    <w:rsid w:val="005444B1"/>
    <w:rsid w:val="0054738F"/>
    <w:rsid w:val="00554E3B"/>
    <w:rsid w:val="00555188"/>
    <w:rsid w:val="00560731"/>
    <w:rsid w:val="00561BFA"/>
    <w:rsid w:val="005637CA"/>
    <w:rsid w:val="0057049F"/>
    <w:rsid w:val="005711B1"/>
    <w:rsid w:val="00572EC5"/>
    <w:rsid w:val="00572F0A"/>
    <w:rsid w:val="005812AC"/>
    <w:rsid w:val="00582934"/>
    <w:rsid w:val="00590852"/>
    <w:rsid w:val="00594CD0"/>
    <w:rsid w:val="005956DC"/>
    <w:rsid w:val="005A782B"/>
    <w:rsid w:val="005B3F55"/>
    <w:rsid w:val="005B58F6"/>
    <w:rsid w:val="005B6E19"/>
    <w:rsid w:val="005B735A"/>
    <w:rsid w:val="005C5073"/>
    <w:rsid w:val="005D7220"/>
    <w:rsid w:val="005E1517"/>
    <w:rsid w:val="005F7C6F"/>
    <w:rsid w:val="00601CE7"/>
    <w:rsid w:val="00602AF2"/>
    <w:rsid w:val="0060458F"/>
    <w:rsid w:val="00606094"/>
    <w:rsid w:val="006062F7"/>
    <w:rsid w:val="0061025E"/>
    <w:rsid w:val="00611594"/>
    <w:rsid w:val="006134E4"/>
    <w:rsid w:val="006222FF"/>
    <w:rsid w:val="00623677"/>
    <w:rsid w:val="00624E4E"/>
    <w:rsid w:val="00625B13"/>
    <w:rsid w:val="00625BA5"/>
    <w:rsid w:val="0063181D"/>
    <w:rsid w:val="006322D2"/>
    <w:rsid w:val="00632B13"/>
    <w:rsid w:val="00635FC8"/>
    <w:rsid w:val="006405FA"/>
    <w:rsid w:val="00643320"/>
    <w:rsid w:val="006438CA"/>
    <w:rsid w:val="006511FA"/>
    <w:rsid w:val="00652C5B"/>
    <w:rsid w:val="00656195"/>
    <w:rsid w:val="006611B4"/>
    <w:rsid w:val="00663761"/>
    <w:rsid w:val="00664103"/>
    <w:rsid w:val="00665FF7"/>
    <w:rsid w:val="006668DC"/>
    <w:rsid w:val="00666D73"/>
    <w:rsid w:val="0066772E"/>
    <w:rsid w:val="00667DF9"/>
    <w:rsid w:val="00671DFD"/>
    <w:rsid w:val="00681FAB"/>
    <w:rsid w:val="006854A4"/>
    <w:rsid w:val="00687CCE"/>
    <w:rsid w:val="006942FF"/>
    <w:rsid w:val="00695D3E"/>
    <w:rsid w:val="006966B7"/>
    <w:rsid w:val="006A3114"/>
    <w:rsid w:val="006A3F4E"/>
    <w:rsid w:val="006A4540"/>
    <w:rsid w:val="006B2CD8"/>
    <w:rsid w:val="006B509F"/>
    <w:rsid w:val="006B5AAF"/>
    <w:rsid w:val="006B6C7C"/>
    <w:rsid w:val="006C0652"/>
    <w:rsid w:val="006C68DD"/>
    <w:rsid w:val="006D3668"/>
    <w:rsid w:val="006D3C8A"/>
    <w:rsid w:val="006D4D38"/>
    <w:rsid w:val="006D691E"/>
    <w:rsid w:val="006E084A"/>
    <w:rsid w:val="006E262B"/>
    <w:rsid w:val="006E2BA2"/>
    <w:rsid w:val="006E3493"/>
    <w:rsid w:val="006E6141"/>
    <w:rsid w:val="006E6B9D"/>
    <w:rsid w:val="006F0B90"/>
    <w:rsid w:val="006F19D0"/>
    <w:rsid w:val="006F66D2"/>
    <w:rsid w:val="00700F18"/>
    <w:rsid w:val="007020A5"/>
    <w:rsid w:val="00703DF5"/>
    <w:rsid w:val="00704FE0"/>
    <w:rsid w:val="00710C3B"/>
    <w:rsid w:val="00710D2F"/>
    <w:rsid w:val="00713FD1"/>
    <w:rsid w:val="00713FF1"/>
    <w:rsid w:val="0071447D"/>
    <w:rsid w:val="00714FC7"/>
    <w:rsid w:val="0071779A"/>
    <w:rsid w:val="00722579"/>
    <w:rsid w:val="0072297B"/>
    <w:rsid w:val="00723016"/>
    <w:rsid w:val="00724714"/>
    <w:rsid w:val="0072491C"/>
    <w:rsid w:val="007259A9"/>
    <w:rsid w:val="007264A4"/>
    <w:rsid w:val="00730D54"/>
    <w:rsid w:val="00732CB9"/>
    <w:rsid w:val="00733436"/>
    <w:rsid w:val="007363B4"/>
    <w:rsid w:val="00741964"/>
    <w:rsid w:val="007442E1"/>
    <w:rsid w:val="00744EFF"/>
    <w:rsid w:val="00745976"/>
    <w:rsid w:val="00746413"/>
    <w:rsid w:val="00747157"/>
    <w:rsid w:val="00747579"/>
    <w:rsid w:val="007479C4"/>
    <w:rsid w:val="00750659"/>
    <w:rsid w:val="00753D7A"/>
    <w:rsid w:val="0075681C"/>
    <w:rsid w:val="00757F17"/>
    <w:rsid w:val="0076408D"/>
    <w:rsid w:val="00775163"/>
    <w:rsid w:val="007755FA"/>
    <w:rsid w:val="00781FA9"/>
    <w:rsid w:val="007848CC"/>
    <w:rsid w:val="007863F7"/>
    <w:rsid w:val="00790420"/>
    <w:rsid w:val="00796551"/>
    <w:rsid w:val="007A1581"/>
    <w:rsid w:val="007A420E"/>
    <w:rsid w:val="007A6D3A"/>
    <w:rsid w:val="007A73B3"/>
    <w:rsid w:val="007B1E09"/>
    <w:rsid w:val="007B2E4C"/>
    <w:rsid w:val="007B374C"/>
    <w:rsid w:val="007B62B7"/>
    <w:rsid w:val="007B74A4"/>
    <w:rsid w:val="007B76CC"/>
    <w:rsid w:val="007C181F"/>
    <w:rsid w:val="007C2775"/>
    <w:rsid w:val="007C7D36"/>
    <w:rsid w:val="007D1D2B"/>
    <w:rsid w:val="007E0101"/>
    <w:rsid w:val="007E0348"/>
    <w:rsid w:val="007E2AF9"/>
    <w:rsid w:val="007E510E"/>
    <w:rsid w:val="007E62B3"/>
    <w:rsid w:val="007E6CBC"/>
    <w:rsid w:val="007E6EC5"/>
    <w:rsid w:val="007E6FD9"/>
    <w:rsid w:val="007F2366"/>
    <w:rsid w:val="007F3155"/>
    <w:rsid w:val="007F37B6"/>
    <w:rsid w:val="007F600A"/>
    <w:rsid w:val="00800978"/>
    <w:rsid w:val="00805C27"/>
    <w:rsid w:val="0081216E"/>
    <w:rsid w:val="0081337B"/>
    <w:rsid w:val="00815C8E"/>
    <w:rsid w:val="008171FD"/>
    <w:rsid w:val="0081779A"/>
    <w:rsid w:val="00821890"/>
    <w:rsid w:val="00821EE1"/>
    <w:rsid w:val="00824356"/>
    <w:rsid w:val="00827456"/>
    <w:rsid w:val="008319B2"/>
    <w:rsid w:val="0083214D"/>
    <w:rsid w:val="00834C3D"/>
    <w:rsid w:val="00840378"/>
    <w:rsid w:val="008419D9"/>
    <w:rsid w:val="0084207A"/>
    <w:rsid w:val="00844F45"/>
    <w:rsid w:val="008468D2"/>
    <w:rsid w:val="00847155"/>
    <w:rsid w:val="008471F2"/>
    <w:rsid w:val="00847F9A"/>
    <w:rsid w:val="008531E2"/>
    <w:rsid w:val="0085486D"/>
    <w:rsid w:val="008550C7"/>
    <w:rsid w:val="00860584"/>
    <w:rsid w:val="00863AAF"/>
    <w:rsid w:val="008679EC"/>
    <w:rsid w:val="00870149"/>
    <w:rsid w:val="00872AE3"/>
    <w:rsid w:val="00873CFD"/>
    <w:rsid w:val="0087452E"/>
    <w:rsid w:val="00876B7D"/>
    <w:rsid w:val="00877132"/>
    <w:rsid w:val="00877F1E"/>
    <w:rsid w:val="00881FB4"/>
    <w:rsid w:val="00883F10"/>
    <w:rsid w:val="00885DD9"/>
    <w:rsid w:val="00886927"/>
    <w:rsid w:val="00887DD4"/>
    <w:rsid w:val="00891281"/>
    <w:rsid w:val="00893540"/>
    <w:rsid w:val="0089497E"/>
    <w:rsid w:val="008979E0"/>
    <w:rsid w:val="00897B3F"/>
    <w:rsid w:val="008A10F2"/>
    <w:rsid w:val="008A1AC8"/>
    <w:rsid w:val="008A1C86"/>
    <w:rsid w:val="008A55D1"/>
    <w:rsid w:val="008B1195"/>
    <w:rsid w:val="008B221A"/>
    <w:rsid w:val="008B372A"/>
    <w:rsid w:val="008B4F1F"/>
    <w:rsid w:val="008B74DF"/>
    <w:rsid w:val="008B7A76"/>
    <w:rsid w:val="008C065A"/>
    <w:rsid w:val="008C15C9"/>
    <w:rsid w:val="008C2A06"/>
    <w:rsid w:val="008C32A4"/>
    <w:rsid w:val="008D0CE9"/>
    <w:rsid w:val="008D1F49"/>
    <w:rsid w:val="008D2F74"/>
    <w:rsid w:val="008D55CF"/>
    <w:rsid w:val="008D5C42"/>
    <w:rsid w:val="008D6FF3"/>
    <w:rsid w:val="008D767B"/>
    <w:rsid w:val="008E2947"/>
    <w:rsid w:val="008E2C12"/>
    <w:rsid w:val="008E426E"/>
    <w:rsid w:val="008F5242"/>
    <w:rsid w:val="008F74E0"/>
    <w:rsid w:val="0090417A"/>
    <w:rsid w:val="0090445D"/>
    <w:rsid w:val="00907A87"/>
    <w:rsid w:val="00911E92"/>
    <w:rsid w:val="0091311B"/>
    <w:rsid w:val="0091459E"/>
    <w:rsid w:val="0092105B"/>
    <w:rsid w:val="0092206E"/>
    <w:rsid w:val="00922A9D"/>
    <w:rsid w:val="00926ACD"/>
    <w:rsid w:val="00927137"/>
    <w:rsid w:val="009275CD"/>
    <w:rsid w:val="00930235"/>
    <w:rsid w:val="00930B2B"/>
    <w:rsid w:val="00932497"/>
    <w:rsid w:val="00937D1B"/>
    <w:rsid w:val="009402E9"/>
    <w:rsid w:val="009432BB"/>
    <w:rsid w:val="00943581"/>
    <w:rsid w:val="0094549D"/>
    <w:rsid w:val="00947277"/>
    <w:rsid w:val="00952F67"/>
    <w:rsid w:val="0095786F"/>
    <w:rsid w:val="00960376"/>
    <w:rsid w:val="009606E2"/>
    <w:rsid w:val="0096248F"/>
    <w:rsid w:val="009671E9"/>
    <w:rsid w:val="00970C7B"/>
    <w:rsid w:val="00972818"/>
    <w:rsid w:val="00972BFB"/>
    <w:rsid w:val="00973A8E"/>
    <w:rsid w:val="0097424E"/>
    <w:rsid w:val="0097606B"/>
    <w:rsid w:val="009806EE"/>
    <w:rsid w:val="00982612"/>
    <w:rsid w:val="00986160"/>
    <w:rsid w:val="0099119F"/>
    <w:rsid w:val="00993137"/>
    <w:rsid w:val="00993221"/>
    <w:rsid w:val="0099513C"/>
    <w:rsid w:val="009956E9"/>
    <w:rsid w:val="009A3FB3"/>
    <w:rsid w:val="009B0DF1"/>
    <w:rsid w:val="009B2503"/>
    <w:rsid w:val="009B2674"/>
    <w:rsid w:val="009C1BC7"/>
    <w:rsid w:val="009C5412"/>
    <w:rsid w:val="009C548E"/>
    <w:rsid w:val="009C5A8F"/>
    <w:rsid w:val="009D01B5"/>
    <w:rsid w:val="009D055D"/>
    <w:rsid w:val="009D3127"/>
    <w:rsid w:val="009D4D0A"/>
    <w:rsid w:val="009D68BE"/>
    <w:rsid w:val="009E0BD1"/>
    <w:rsid w:val="009E24FC"/>
    <w:rsid w:val="009E2BCB"/>
    <w:rsid w:val="009E413F"/>
    <w:rsid w:val="009E49CD"/>
    <w:rsid w:val="009E5F2C"/>
    <w:rsid w:val="009F2B4D"/>
    <w:rsid w:val="009F42D1"/>
    <w:rsid w:val="009F6EF9"/>
    <w:rsid w:val="00A00088"/>
    <w:rsid w:val="00A011BF"/>
    <w:rsid w:val="00A0174B"/>
    <w:rsid w:val="00A025B2"/>
    <w:rsid w:val="00A03395"/>
    <w:rsid w:val="00A068C5"/>
    <w:rsid w:val="00A06A50"/>
    <w:rsid w:val="00A12C13"/>
    <w:rsid w:val="00A13968"/>
    <w:rsid w:val="00A1629D"/>
    <w:rsid w:val="00A17DFD"/>
    <w:rsid w:val="00A2013F"/>
    <w:rsid w:val="00A22892"/>
    <w:rsid w:val="00A22D2D"/>
    <w:rsid w:val="00A231C8"/>
    <w:rsid w:val="00A24CEF"/>
    <w:rsid w:val="00A255BA"/>
    <w:rsid w:val="00A258F6"/>
    <w:rsid w:val="00A25B27"/>
    <w:rsid w:val="00A26AFF"/>
    <w:rsid w:val="00A323E0"/>
    <w:rsid w:val="00A33B6E"/>
    <w:rsid w:val="00A345A6"/>
    <w:rsid w:val="00A36E80"/>
    <w:rsid w:val="00A40188"/>
    <w:rsid w:val="00A46F97"/>
    <w:rsid w:val="00A518FD"/>
    <w:rsid w:val="00A525F3"/>
    <w:rsid w:val="00A52935"/>
    <w:rsid w:val="00A5538D"/>
    <w:rsid w:val="00A56B8A"/>
    <w:rsid w:val="00A610FA"/>
    <w:rsid w:val="00A6192A"/>
    <w:rsid w:val="00A65838"/>
    <w:rsid w:val="00A71C80"/>
    <w:rsid w:val="00A72CD1"/>
    <w:rsid w:val="00A73932"/>
    <w:rsid w:val="00A74D17"/>
    <w:rsid w:val="00A757BA"/>
    <w:rsid w:val="00A75F3E"/>
    <w:rsid w:val="00A804C7"/>
    <w:rsid w:val="00A84AA5"/>
    <w:rsid w:val="00A9011A"/>
    <w:rsid w:val="00A940DD"/>
    <w:rsid w:val="00A95502"/>
    <w:rsid w:val="00A95EE2"/>
    <w:rsid w:val="00A968B9"/>
    <w:rsid w:val="00A974F3"/>
    <w:rsid w:val="00AA113D"/>
    <w:rsid w:val="00AA14A6"/>
    <w:rsid w:val="00AA1F8F"/>
    <w:rsid w:val="00AA201A"/>
    <w:rsid w:val="00AA290F"/>
    <w:rsid w:val="00AA3633"/>
    <w:rsid w:val="00AA45CA"/>
    <w:rsid w:val="00AA5417"/>
    <w:rsid w:val="00AA7A99"/>
    <w:rsid w:val="00AA7C28"/>
    <w:rsid w:val="00AB1053"/>
    <w:rsid w:val="00AB5CBC"/>
    <w:rsid w:val="00AB6667"/>
    <w:rsid w:val="00AC6FC3"/>
    <w:rsid w:val="00AC7B7B"/>
    <w:rsid w:val="00AC7CBC"/>
    <w:rsid w:val="00AD0236"/>
    <w:rsid w:val="00AD1737"/>
    <w:rsid w:val="00AD1FA6"/>
    <w:rsid w:val="00AD2390"/>
    <w:rsid w:val="00AD7251"/>
    <w:rsid w:val="00AE08F6"/>
    <w:rsid w:val="00AE0ECF"/>
    <w:rsid w:val="00AE2D19"/>
    <w:rsid w:val="00AE3BE3"/>
    <w:rsid w:val="00AE6FCB"/>
    <w:rsid w:val="00AE7277"/>
    <w:rsid w:val="00AE7D2A"/>
    <w:rsid w:val="00AF7E58"/>
    <w:rsid w:val="00B01C53"/>
    <w:rsid w:val="00B03040"/>
    <w:rsid w:val="00B031AB"/>
    <w:rsid w:val="00B067B3"/>
    <w:rsid w:val="00B106C3"/>
    <w:rsid w:val="00B13424"/>
    <w:rsid w:val="00B15CB6"/>
    <w:rsid w:val="00B24A08"/>
    <w:rsid w:val="00B26678"/>
    <w:rsid w:val="00B27AF5"/>
    <w:rsid w:val="00B30E19"/>
    <w:rsid w:val="00B35E6F"/>
    <w:rsid w:val="00B36CDA"/>
    <w:rsid w:val="00B37334"/>
    <w:rsid w:val="00B401F5"/>
    <w:rsid w:val="00B4270D"/>
    <w:rsid w:val="00B45393"/>
    <w:rsid w:val="00B457E5"/>
    <w:rsid w:val="00B45E69"/>
    <w:rsid w:val="00B46562"/>
    <w:rsid w:val="00B51C8F"/>
    <w:rsid w:val="00B52935"/>
    <w:rsid w:val="00B539F3"/>
    <w:rsid w:val="00B53EAA"/>
    <w:rsid w:val="00B55A9D"/>
    <w:rsid w:val="00B561B7"/>
    <w:rsid w:val="00B615FC"/>
    <w:rsid w:val="00B62AA5"/>
    <w:rsid w:val="00B62F21"/>
    <w:rsid w:val="00B6464C"/>
    <w:rsid w:val="00B662B0"/>
    <w:rsid w:val="00B66B03"/>
    <w:rsid w:val="00B66EC3"/>
    <w:rsid w:val="00B76556"/>
    <w:rsid w:val="00B76CF2"/>
    <w:rsid w:val="00B7773E"/>
    <w:rsid w:val="00B80525"/>
    <w:rsid w:val="00B83EF9"/>
    <w:rsid w:val="00B86BE2"/>
    <w:rsid w:val="00B90979"/>
    <w:rsid w:val="00B9108C"/>
    <w:rsid w:val="00B9533B"/>
    <w:rsid w:val="00B95AD8"/>
    <w:rsid w:val="00BA1738"/>
    <w:rsid w:val="00BA2050"/>
    <w:rsid w:val="00BA3BEA"/>
    <w:rsid w:val="00BA44BD"/>
    <w:rsid w:val="00BB04DA"/>
    <w:rsid w:val="00BB180D"/>
    <w:rsid w:val="00BB5075"/>
    <w:rsid w:val="00BB700F"/>
    <w:rsid w:val="00BC3172"/>
    <w:rsid w:val="00BC36D9"/>
    <w:rsid w:val="00BC4A55"/>
    <w:rsid w:val="00BC4D17"/>
    <w:rsid w:val="00BC6F49"/>
    <w:rsid w:val="00BD2A30"/>
    <w:rsid w:val="00BD4052"/>
    <w:rsid w:val="00BE15A6"/>
    <w:rsid w:val="00BE6431"/>
    <w:rsid w:val="00BE6CBB"/>
    <w:rsid w:val="00BF1144"/>
    <w:rsid w:val="00BF2037"/>
    <w:rsid w:val="00BF21CD"/>
    <w:rsid w:val="00BF2F9A"/>
    <w:rsid w:val="00BF3926"/>
    <w:rsid w:val="00BF4668"/>
    <w:rsid w:val="00C032DC"/>
    <w:rsid w:val="00C0705A"/>
    <w:rsid w:val="00C10A56"/>
    <w:rsid w:val="00C11DBD"/>
    <w:rsid w:val="00C13099"/>
    <w:rsid w:val="00C13BF4"/>
    <w:rsid w:val="00C151DC"/>
    <w:rsid w:val="00C1584C"/>
    <w:rsid w:val="00C173F0"/>
    <w:rsid w:val="00C226FC"/>
    <w:rsid w:val="00C22FD1"/>
    <w:rsid w:val="00C26712"/>
    <w:rsid w:val="00C26D11"/>
    <w:rsid w:val="00C31B41"/>
    <w:rsid w:val="00C328FC"/>
    <w:rsid w:val="00C354A4"/>
    <w:rsid w:val="00C36D47"/>
    <w:rsid w:val="00C415AB"/>
    <w:rsid w:val="00C42559"/>
    <w:rsid w:val="00C43DAE"/>
    <w:rsid w:val="00C4472A"/>
    <w:rsid w:val="00C47139"/>
    <w:rsid w:val="00C52280"/>
    <w:rsid w:val="00C55324"/>
    <w:rsid w:val="00C57518"/>
    <w:rsid w:val="00C577D4"/>
    <w:rsid w:val="00C6074A"/>
    <w:rsid w:val="00C6347B"/>
    <w:rsid w:val="00C6381B"/>
    <w:rsid w:val="00C77E50"/>
    <w:rsid w:val="00C81C2F"/>
    <w:rsid w:val="00C8332F"/>
    <w:rsid w:val="00C839D2"/>
    <w:rsid w:val="00C841DC"/>
    <w:rsid w:val="00C8464C"/>
    <w:rsid w:val="00C868E1"/>
    <w:rsid w:val="00C91BB8"/>
    <w:rsid w:val="00C9287B"/>
    <w:rsid w:val="00CA0831"/>
    <w:rsid w:val="00CA3B1C"/>
    <w:rsid w:val="00CA5A46"/>
    <w:rsid w:val="00CB1DB1"/>
    <w:rsid w:val="00CC39B1"/>
    <w:rsid w:val="00CC39C8"/>
    <w:rsid w:val="00CC7CED"/>
    <w:rsid w:val="00CD2A3D"/>
    <w:rsid w:val="00CD3CCD"/>
    <w:rsid w:val="00CD656D"/>
    <w:rsid w:val="00CD6C82"/>
    <w:rsid w:val="00CE21B0"/>
    <w:rsid w:val="00CE2955"/>
    <w:rsid w:val="00CE30B0"/>
    <w:rsid w:val="00CE71C2"/>
    <w:rsid w:val="00CF0405"/>
    <w:rsid w:val="00CF0E42"/>
    <w:rsid w:val="00CF2B39"/>
    <w:rsid w:val="00CF3FA7"/>
    <w:rsid w:val="00CF5E44"/>
    <w:rsid w:val="00CF651D"/>
    <w:rsid w:val="00CF6910"/>
    <w:rsid w:val="00D06418"/>
    <w:rsid w:val="00D07BF2"/>
    <w:rsid w:val="00D07D5D"/>
    <w:rsid w:val="00D10B43"/>
    <w:rsid w:val="00D1330B"/>
    <w:rsid w:val="00D20F4B"/>
    <w:rsid w:val="00D222E5"/>
    <w:rsid w:val="00D2470C"/>
    <w:rsid w:val="00D250B4"/>
    <w:rsid w:val="00D26ABE"/>
    <w:rsid w:val="00D27670"/>
    <w:rsid w:val="00D27CCB"/>
    <w:rsid w:val="00D32A25"/>
    <w:rsid w:val="00D40CEB"/>
    <w:rsid w:val="00D41EE0"/>
    <w:rsid w:val="00D46DD2"/>
    <w:rsid w:val="00D54C3A"/>
    <w:rsid w:val="00D556BC"/>
    <w:rsid w:val="00D57A6C"/>
    <w:rsid w:val="00D60DDB"/>
    <w:rsid w:val="00D61506"/>
    <w:rsid w:val="00D622F8"/>
    <w:rsid w:val="00D66FA3"/>
    <w:rsid w:val="00D677A6"/>
    <w:rsid w:val="00D700A3"/>
    <w:rsid w:val="00D72066"/>
    <w:rsid w:val="00D7475D"/>
    <w:rsid w:val="00D75A22"/>
    <w:rsid w:val="00D75AB2"/>
    <w:rsid w:val="00D77B73"/>
    <w:rsid w:val="00D77F64"/>
    <w:rsid w:val="00D83D83"/>
    <w:rsid w:val="00D84536"/>
    <w:rsid w:val="00D84656"/>
    <w:rsid w:val="00D84F91"/>
    <w:rsid w:val="00D85986"/>
    <w:rsid w:val="00D86025"/>
    <w:rsid w:val="00D90590"/>
    <w:rsid w:val="00D906A4"/>
    <w:rsid w:val="00D90C9A"/>
    <w:rsid w:val="00D95441"/>
    <w:rsid w:val="00D95A80"/>
    <w:rsid w:val="00D96158"/>
    <w:rsid w:val="00DA0E57"/>
    <w:rsid w:val="00DA1357"/>
    <w:rsid w:val="00DA474E"/>
    <w:rsid w:val="00DA518B"/>
    <w:rsid w:val="00DA5B3F"/>
    <w:rsid w:val="00DA7CC3"/>
    <w:rsid w:val="00DB1F04"/>
    <w:rsid w:val="00DB53ED"/>
    <w:rsid w:val="00DC0C3F"/>
    <w:rsid w:val="00DC2E8B"/>
    <w:rsid w:val="00DC35CE"/>
    <w:rsid w:val="00DC3AFF"/>
    <w:rsid w:val="00DC71D1"/>
    <w:rsid w:val="00DC77DF"/>
    <w:rsid w:val="00DD11EF"/>
    <w:rsid w:val="00DD55B1"/>
    <w:rsid w:val="00DD7063"/>
    <w:rsid w:val="00DD7EF7"/>
    <w:rsid w:val="00DE2390"/>
    <w:rsid w:val="00DE2F36"/>
    <w:rsid w:val="00DE3127"/>
    <w:rsid w:val="00DE3129"/>
    <w:rsid w:val="00DE39AA"/>
    <w:rsid w:val="00DF1F14"/>
    <w:rsid w:val="00DF3311"/>
    <w:rsid w:val="00DF4AFD"/>
    <w:rsid w:val="00E02D90"/>
    <w:rsid w:val="00E052B8"/>
    <w:rsid w:val="00E056B6"/>
    <w:rsid w:val="00E0763F"/>
    <w:rsid w:val="00E07F33"/>
    <w:rsid w:val="00E11BBF"/>
    <w:rsid w:val="00E131A7"/>
    <w:rsid w:val="00E1484F"/>
    <w:rsid w:val="00E15F42"/>
    <w:rsid w:val="00E21501"/>
    <w:rsid w:val="00E249E6"/>
    <w:rsid w:val="00E25EAD"/>
    <w:rsid w:val="00E33DB0"/>
    <w:rsid w:val="00E34580"/>
    <w:rsid w:val="00E35361"/>
    <w:rsid w:val="00E368B8"/>
    <w:rsid w:val="00E3765B"/>
    <w:rsid w:val="00E4487D"/>
    <w:rsid w:val="00E475C4"/>
    <w:rsid w:val="00E50490"/>
    <w:rsid w:val="00E51095"/>
    <w:rsid w:val="00E5321A"/>
    <w:rsid w:val="00E5495B"/>
    <w:rsid w:val="00E572BC"/>
    <w:rsid w:val="00E600D2"/>
    <w:rsid w:val="00E608F6"/>
    <w:rsid w:val="00E6450C"/>
    <w:rsid w:val="00E64A96"/>
    <w:rsid w:val="00E65B10"/>
    <w:rsid w:val="00E67D5D"/>
    <w:rsid w:val="00E71391"/>
    <w:rsid w:val="00E71BE8"/>
    <w:rsid w:val="00E72BCE"/>
    <w:rsid w:val="00E73FF7"/>
    <w:rsid w:val="00E80E28"/>
    <w:rsid w:val="00E83D33"/>
    <w:rsid w:val="00E863B6"/>
    <w:rsid w:val="00E86E51"/>
    <w:rsid w:val="00E87257"/>
    <w:rsid w:val="00E9123F"/>
    <w:rsid w:val="00E91F3C"/>
    <w:rsid w:val="00E94E9F"/>
    <w:rsid w:val="00E9619C"/>
    <w:rsid w:val="00EA030C"/>
    <w:rsid w:val="00EA1BF7"/>
    <w:rsid w:val="00EA4E88"/>
    <w:rsid w:val="00EA7910"/>
    <w:rsid w:val="00EB48D8"/>
    <w:rsid w:val="00EB4B67"/>
    <w:rsid w:val="00EB61BB"/>
    <w:rsid w:val="00EB6CA2"/>
    <w:rsid w:val="00EB7613"/>
    <w:rsid w:val="00EC3281"/>
    <w:rsid w:val="00EC4F62"/>
    <w:rsid w:val="00ED0C0B"/>
    <w:rsid w:val="00ED281B"/>
    <w:rsid w:val="00ED2C5F"/>
    <w:rsid w:val="00ED32F2"/>
    <w:rsid w:val="00ED5986"/>
    <w:rsid w:val="00ED66AC"/>
    <w:rsid w:val="00EE3ADF"/>
    <w:rsid w:val="00EF6263"/>
    <w:rsid w:val="00EF72CE"/>
    <w:rsid w:val="00F02347"/>
    <w:rsid w:val="00F03685"/>
    <w:rsid w:val="00F104C5"/>
    <w:rsid w:val="00F1171A"/>
    <w:rsid w:val="00F128C6"/>
    <w:rsid w:val="00F132B6"/>
    <w:rsid w:val="00F132EC"/>
    <w:rsid w:val="00F1349A"/>
    <w:rsid w:val="00F13D8A"/>
    <w:rsid w:val="00F140DC"/>
    <w:rsid w:val="00F177A2"/>
    <w:rsid w:val="00F2007F"/>
    <w:rsid w:val="00F2225C"/>
    <w:rsid w:val="00F2327B"/>
    <w:rsid w:val="00F25D14"/>
    <w:rsid w:val="00F2755D"/>
    <w:rsid w:val="00F34162"/>
    <w:rsid w:val="00F35771"/>
    <w:rsid w:val="00F403D8"/>
    <w:rsid w:val="00F4372D"/>
    <w:rsid w:val="00F43C6B"/>
    <w:rsid w:val="00F46333"/>
    <w:rsid w:val="00F4795C"/>
    <w:rsid w:val="00F47E9C"/>
    <w:rsid w:val="00F67EA7"/>
    <w:rsid w:val="00F74E26"/>
    <w:rsid w:val="00F77230"/>
    <w:rsid w:val="00F82BD8"/>
    <w:rsid w:val="00F84917"/>
    <w:rsid w:val="00F8595B"/>
    <w:rsid w:val="00F85FB8"/>
    <w:rsid w:val="00F917B6"/>
    <w:rsid w:val="00F92F40"/>
    <w:rsid w:val="00F93457"/>
    <w:rsid w:val="00F94798"/>
    <w:rsid w:val="00F95323"/>
    <w:rsid w:val="00F95468"/>
    <w:rsid w:val="00F954E7"/>
    <w:rsid w:val="00F9576B"/>
    <w:rsid w:val="00F95B2C"/>
    <w:rsid w:val="00F96DFC"/>
    <w:rsid w:val="00FA0605"/>
    <w:rsid w:val="00FA212E"/>
    <w:rsid w:val="00FA4A97"/>
    <w:rsid w:val="00FA4BF2"/>
    <w:rsid w:val="00FA65A6"/>
    <w:rsid w:val="00FB1E43"/>
    <w:rsid w:val="00FB58C6"/>
    <w:rsid w:val="00FC0D33"/>
    <w:rsid w:val="00FC1A59"/>
    <w:rsid w:val="00FC288B"/>
    <w:rsid w:val="00FC37BF"/>
    <w:rsid w:val="00FC7E1F"/>
    <w:rsid w:val="00FD1218"/>
    <w:rsid w:val="00FD5CA2"/>
    <w:rsid w:val="00FD6865"/>
    <w:rsid w:val="00FD6DBB"/>
    <w:rsid w:val="00FD6FAD"/>
    <w:rsid w:val="00FE0F00"/>
    <w:rsid w:val="00FE1634"/>
    <w:rsid w:val="00FE7893"/>
    <w:rsid w:val="00FE78E5"/>
    <w:rsid w:val="00FF1929"/>
    <w:rsid w:val="00FF2444"/>
    <w:rsid w:val="00FF4C0C"/>
    <w:rsid w:val="00FF50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/"/>
  <w:listSeparator w:val="؛"/>
  <w14:docId w14:val="59D9D706"/>
  <w15:docId w15:val="{618E5829-703C-4882-B6D0-BB9A1D5B5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fa-IR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C6E75"/>
    <w:rPr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7F37B6"/>
    <w:rPr>
      <w:b/>
      <w:bCs/>
    </w:rPr>
  </w:style>
  <w:style w:type="table" w:styleId="TableGrid">
    <w:name w:val="Table Grid"/>
    <w:basedOn w:val="TableNormal"/>
    <w:rsid w:val="007F3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rsid w:val="007F37B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218EB"/>
    <w:pPr>
      <w:bidi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fa-IR"/>
    </w:rPr>
  </w:style>
  <w:style w:type="paragraph" w:styleId="NoSpacing">
    <w:name w:val="No Spacing"/>
    <w:uiPriority w:val="1"/>
    <w:qFormat/>
    <w:rsid w:val="008319B2"/>
    <w:pPr>
      <w:bidi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B457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457E5"/>
    <w:rPr>
      <w:rFonts w:ascii="Tahoma" w:hAnsi="Tahoma" w:cs="Tahoma"/>
      <w:sz w:val="16"/>
      <w:szCs w:val="16"/>
      <w:lang w:bidi="ar-SA"/>
    </w:rPr>
  </w:style>
  <w:style w:type="character" w:styleId="PlaceholderText">
    <w:name w:val="Placeholder Text"/>
    <w:basedOn w:val="DefaultParagraphFont"/>
    <w:uiPriority w:val="99"/>
    <w:semiHidden/>
    <w:rsid w:val="00C4472A"/>
    <w:rPr>
      <w:color w:val="808080"/>
    </w:rPr>
  </w:style>
  <w:style w:type="paragraph" w:styleId="Header">
    <w:name w:val="header"/>
    <w:basedOn w:val="Normal"/>
    <w:link w:val="Head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C7C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C7C"/>
    <w:rPr>
      <w:sz w:val="24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39"/>
    <w:rsid w:val="00B46562"/>
    <w:rPr>
      <w:rFonts w:asciiTheme="minorHAnsi" w:eastAsiaTheme="minorHAnsi" w:hAnsiTheme="minorHAnsi" w:cs="B Nazanin"/>
      <w:sz w:val="28"/>
      <w:szCs w:val="28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9576B"/>
    <w:pPr>
      <w:jc w:val="right"/>
    </w:pPr>
    <w:rPr>
      <w:rFonts w:eastAsiaTheme="minorHAnsi" w:cs="B Nazanin"/>
      <w:i/>
      <w:sz w:val="24"/>
      <w:szCs w:val="24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511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1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42" Type="http://schemas.openxmlformats.org/officeDocument/2006/relationships/oleObject" Target="embeddings/oleObject14.bin"/><Relationship Id="rId47" Type="http://schemas.openxmlformats.org/officeDocument/2006/relationships/image" Target="media/image23.wmf"/><Relationship Id="rId63" Type="http://schemas.openxmlformats.org/officeDocument/2006/relationships/image" Target="media/image31.wmf"/><Relationship Id="rId68" Type="http://schemas.openxmlformats.org/officeDocument/2006/relationships/oleObject" Target="embeddings/oleObject27.bin"/><Relationship Id="rId84" Type="http://schemas.openxmlformats.org/officeDocument/2006/relationships/oleObject" Target="embeddings/oleObject35.bin"/><Relationship Id="rId89" Type="http://schemas.openxmlformats.org/officeDocument/2006/relationships/image" Target="media/image430.png"/><Relationship Id="rId16" Type="http://schemas.openxmlformats.org/officeDocument/2006/relationships/image" Target="media/image5.wmf"/><Relationship Id="rId107" Type="http://schemas.openxmlformats.org/officeDocument/2006/relationships/fontTable" Target="fontTable.xml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9.bin"/><Relationship Id="rId37" Type="http://schemas.openxmlformats.org/officeDocument/2006/relationships/image" Target="media/image18.wmf"/><Relationship Id="rId53" Type="http://schemas.openxmlformats.org/officeDocument/2006/relationships/image" Target="media/image26.wmf"/><Relationship Id="rId58" Type="http://schemas.openxmlformats.org/officeDocument/2006/relationships/oleObject" Target="embeddings/oleObject22.bin"/><Relationship Id="rId74" Type="http://schemas.openxmlformats.org/officeDocument/2006/relationships/oleObject" Target="embeddings/oleObject30.bin"/><Relationship Id="rId79" Type="http://schemas.openxmlformats.org/officeDocument/2006/relationships/image" Target="media/image39.wmf"/><Relationship Id="rId102" Type="http://schemas.openxmlformats.org/officeDocument/2006/relationships/image" Target="media/image50.png"/><Relationship Id="rId5" Type="http://schemas.openxmlformats.org/officeDocument/2006/relationships/webSettings" Target="webSettings.xml"/><Relationship Id="rId90" Type="http://schemas.openxmlformats.org/officeDocument/2006/relationships/oleObject" Target="embeddings/oleObject38.bin"/><Relationship Id="rId95" Type="http://schemas.openxmlformats.org/officeDocument/2006/relationships/image" Target="media/image46.wmf"/><Relationship Id="rId22" Type="http://schemas.openxmlformats.org/officeDocument/2006/relationships/image" Target="media/image10.wmf"/><Relationship Id="rId27" Type="http://schemas.openxmlformats.org/officeDocument/2006/relationships/image" Target="media/image13.png"/><Relationship Id="rId43" Type="http://schemas.openxmlformats.org/officeDocument/2006/relationships/image" Target="media/image21.wmf"/><Relationship Id="rId48" Type="http://schemas.openxmlformats.org/officeDocument/2006/relationships/oleObject" Target="embeddings/oleObject17.bin"/><Relationship Id="rId64" Type="http://schemas.openxmlformats.org/officeDocument/2006/relationships/oleObject" Target="embeddings/oleObject25.bin"/><Relationship Id="rId69" Type="http://schemas.openxmlformats.org/officeDocument/2006/relationships/image" Target="media/image34.wmf"/><Relationship Id="rId80" Type="http://schemas.openxmlformats.org/officeDocument/2006/relationships/oleObject" Target="embeddings/oleObject33.bin"/><Relationship Id="rId85" Type="http://schemas.openxmlformats.org/officeDocument/2006/relationships/image" Target="media/image42.wmf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33" Type="http://schemas.openxmlformats.org/officeDocument/2006/relationships/image" Target="media/image16.wmf"/><Relationship Id="rId38" Type="http://schemas.openxmlformats.org/officeDocument/2006/relationships/oleObject" Target="embeddings/oleObject12.bin"/><Relationship Id="rId59" Type="http://schemas.openxmlformats.org/officeDocument/2006/relationships/image" Target="media/image29.wmf"/><Relationship Id="rId103" Type="http://schemas.microsoft.com/office/2007/relationships/hdphoto" Target="media/hdphoto2.wdp"/><Relationship Id="rId108" Type="http://schemas.openxmlformats.org/officeDocument/2006/relationships/theme" Target="theme/theme1.xml"/><Relationship Id="rId20" Type="http://schemas.openxmlformats.org/officeDocument/2006/relationships/image" Target="media/image8.wmf"/><Relationship Id="rId41" Type="http://schemas.openxmlformats.org/officeDocument/2006/relationships/image" Target="media/image20.wmf"/><Relationship Id="rId54" Type="http://schemas.openxmlformats.org/officeDocument/2006/relationships/oleObject" Target="embeddings/oleObject20.bin"/><Relationship Id="rId62" Type="http://schemas.openxmlformats.org/officeDocument/2006/relationships/oleObject" Target="embeddings/oleObject24.bin"/><Relationship Id="rId70" Type="http://schemas.openxmlformats.org/officeDocument/2006/relationships/oleObject" Target="embeddings/oleObject28.bin"/><Relationship Id="rId75" Type="http://schemas.openxmlformats.org/officeDocument/2006/relationships/image" Target="media/image37.wmf"/><Relationship Id="rId83" Type="http://schemas.openxmlformats.org/officeDocument/2006/relationships/image" Target="media/image41.wmf"/><Relationship Id="rId88" Type="http://schemas.openxmlformats.org/officeDocument/2006/relationships/oleObject" Target="embeddings/oleObject37.bin"/><Relationship Id="rId91" Type="http://schemas.openxmlformats.org/officeDocument/2006/relationships/image" Target="media/image44.wmf"/><Relationship Id="rId96" Type="http://schemas.openxmlformats.org/officeDocument/2006/relationships/oleObject" Target="embeddings/oleObject41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6.bin"/><Relationship Id="rId28" Type="http://schemas.microsoft.com/office/2007/relationships/hdphoto" Target="media/hdphoto1.wdp"/><Relationship Id="rId36" Type="http://schemas.openxmlformats.org/officeDocument/2006/relationships/oleObject" Target="embeddings/oleObject11.bin"/><Relationship Id="rId49" Type="http://schemas.openxmlformats.org/officeDocument/2006/relationships/image" Target="media/image24.wmf"/><Relationship Id="rId57" Type="http://schemas.openxmlformats.org/officeDocument/2006/relationships/image" Target="media/image28.wmf"/><Relationship Id="rId106" Type="http://schemas.openxmlformats.org/officeDocument/2006/relationships/footer" Target="footer1.xml"/><Relationship Id="rId10" Type="http://schemas.openxmlformats.org/officeDocument/2006/relationships/image" Target="media/image2.wmf"/><Relationship Id="rId31" Type="http://schemas.openxmlformats.org/officeDocument/2006/relationships/image" Target="media/image15.wmf"/><Relationship Id="rId44" Type="http://schemas.openxmlformats.org/officeDocument/2006/relationships/oleObject" Target="embeddings/oleObject15.bin"/><Relationship Id="rId52" Type="http://schemas.openxmlformats.org/officeDocument/2006/relationships/oleObject" Target="embeddings/oleObject19.bin"/><Relationship Id="rId60" Type="http://schemas.openxmlformats.org/officeDocument/2006/relationships/oleObject" Target="embeddings/oleObject23.bin"/><Relationship Id="rId65" Type="http://schemas.openxmlformats.org/officeDocument/2006/relationships/image" Target="media/image32.wmf"/><Relationship Id="rId73" Type="http://schemas.openxmlformats.org/officeDocument/2006/relationships/image" Target="media/image36.wmf"/><Relationship Id="rId78" Type="http://schemas.openxmlformats.org/officeDocument/2006/relationships/oleObject" Target="embeddings/oleObject32.bin"/><Relationship Id="rId81" Type="http://schemas.openxmlformats.org/officeDocument/2006/relationships/image" Target="media/image40.wmf"/><Relationship Id="rId86" Type="http://schemas.openxmlformats.org/officeDocument/2006/relationships/oleObject" Target="embeddings/oleObject36.bin"/><Relationship Id="rId94" Type="http://schemas.openxmlformats.org/officeDocument/2006/relationships/oleObject" Target="embeddings/oleObject40.bin"/><Relationship Id="rId99" Type="http://schemas.openxmlformats.org/officeDocument/2006/relationships/image" Target="media/image48.wmf"/><Relationship Id="rId101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image" Target="media/image19.wmf"/><Relationship Id="rId34" Type="http://schemas.openxmlformats.org/officeDocument/2006/relationships/oleObject" Target="embeddings/oleObject10.bin"/><Relationship Id="rId50" Type="http://schemas.openxmlformats.org/officeDocument/2006/relationships/oleObject" Target="embeddings/oleObject18.bin"/><Relationship Id="rId55" Type="http://schemas.openxmlformats.org/officeDocument/2006/relationships/image" Target="media/image27.wmf"/><Relationship Id="rId76" Type="http://schemas.openxmlformats.org/officeDocument/2006/relationships/oleObject" Target="embeddings/oleObject31.bin"/><Relationship Id="rId97" Type="http://schemas.openxmlformats.org/officeDocument/2006/relationships/image" Target="media/image47.wmf"/><Relationship Id="rId10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35.wmf"/><Relationship Id="rId92" Type="http://schemas.openxmlformats.org/officeDocument/2006/relationships/oleObject" Target="embeddings/oleObject39.bin"/><Relationship Id="rId2" Type="http://schemas.openxmlformats.org/officeDocument/2006/relationships/numbering" Target="numbering.xml"/><Relationship Id="rId29" Type="http://schemas.openxmlformats.org/officeDocument/2006/relationships/image" Target="media/image14.wmf"/><Relationship Id="rId24" Type="http://schemas.openxmlformats.org/officeDocument/2006/relationships/image" Target="media/image11.png"/><Relationship Id="rId40" Type="http://schemas.openxmlformats.org/officeDocument/2006/relationships/oleObject" Target="embeddings/oleObject13.bin"/><Relationship Id="rId45" Type="http://schemas.openxmlformats.org/officeDocument/2006/relationships/image" Target="media/image22.wmf"/><Relationship Id="rId66" Type="http://schemas.openxmlformats.org/officeDocument/2006/relationships/oleObject" Target="embeddings/oleObject26.bin"/><Relationship Id="rId87" Type="http://schemas.openxmlformats.org/officeDocument/2006/relationships/image" Target="media/image43.png"/><Relationship Id="rId61" Type="http://schemas.openxmlformats.org/officeDocument/2006/relationships/image" Target="media/image30.wmf"/><Relationship Id="rId82" Type="http://schemas.openxmlformats.org/officeDocument/2006/relationships/oleObject" Target="embeddings/oleObject34.bin"/><Relationship Id="rId19" Type="http://schemas.openxmlformats.org/officeDocument/2006/relationships/image" Target="media/image7.png"/><Relationship Id="rId14" Type="http://schemas.openxmlformats.org/officeDocument/2006/relationships/image" Target="media/image4.wmf"/><Relationship Id="rId30" Type="http://schemas.openxmlformats.org/officeDocument/2006/relationships/oleObject" Target="embeddings/oleObject8.bin"/><Relationship Id="rId35" Type="http://schemas.openxmlformats.org/officeDocument/2006/relationships/image" Target="media/image17.wmf"/><Relationship Id="rId56" Type="http://schemas.openxmlformats.org/officeDocument/2006/relationships/oleObject" Target="embeddings/oleObject21.bin"/><Relationship Id="rId77" Type="http://schemas.openxmlformats.org/officeDocument/2006/relationships/image" Target="media/image38.wmf"/><Relationship Id="rId100" Type="http://schemas.openxmlformats.org/officeDocument/2006/relationships/oleObject" Target="embeddings/oleObject43.bin"/><Relationship Id="rId105" Type="http://schemas.openxmlformats.org/officeDocument/2006/relationships/header" Target="header2.xml"/><Relationship Id="rId8" Type="http://schemas.openxmlformats.org/officeDocument/2006/relationships/image" Target="media/image1.wmf"/><Relationship Id="rId51" Type="http://schemas.openxmlformats.org/officeDocument/2006/relationships/image" Target="media/image25.wmf"/><Relationship Id="rId72" Type="http://schemas.openxmlformats.org/officeDocument/2006/relationships/oleObject" Target="embeddings/oleObject29.bin"/><Relationship Id="rId93" Type="http://schemas.openxmlformats.org/officeDocument/2006/relationships/image" Target="media/image45.wmf"/><Relationship Id="rId98" Type="http://schemas.openxmlformats.org/officeDocument/2006/relationships/oleObject" Target="embeddings/oleObject42.bin"/><Relationship Id="rId3" Type="http://schemas.openxmlformats.org/officeDocument/2006/relationships/styles" Target="styles.xml"/><Relationship Id="rId25" Type="http://schemas.openxmlformats.org/officeDocument/2006/relationships/oleObject" Target="embeddings/oleObject7.bin"/><Relationship Id="rId46" Type="http://schemas.openxmlformats.org/officeDocument/2006/relationships/oleObject" Target="embeddings/oleObject16.bin"/><Relationship Id="rId67" Type="http://schemas.openxmlformats.org/officeDocument/2006/relationships/image" Target="media/image33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zehPardaz\Desktop\&#1587;&#1585;&#1576;&#1585;&#1711;%20&#1575;&#1605;&#1578;&#1581;&#1575;&#1606;&#17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0698A6-0C5F-4E2F-BF1D-C8C61B013F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سربرگ امتحانی</Template>
  <TotalTime>184</TotalTime>
  <Pages>4</Pages>
  <Words>1110</Words>
  <Characters>6332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SazehPardazCo.</Company>
  <LinksUpToDate>false</LinksUpToDate>
  <CharactersWithSpaces>7428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Sazeh</dc:creator>
  <cp:lastModifiedBy>M.Mahdi Sabbaghi</cp:lastModifiedBy>
  <cp:revision>124</cp:revision>
  <cp:lastPrinted>2025-05-10T04:03:00Z</cp:lastPrinted>
  <dcterms:created xsi:type="dcterms:W3CDTF">2024-05-28T07:39:00Z</dcterms:created>
  <dcterms:modified xsi:type="dcterms:W3CDTF">2025-05-10T04:03:00Z</dcterms:modified>
</cp:coreProperties>
</file>