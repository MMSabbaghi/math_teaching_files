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2E491E" w14:textId="4A8E19FA" w:rsidR="00D90590" w:rsidRDefault="00D90590" w:rsidP="009B2674">
      <w:pPr>
        <w:bidi/>
        <w:ind w:left="-821" w:right="-450"/>
        <w:jc w:val="center"/>
        <w:rPr>
          <w:rFonts w:ascii="Arial" w:hAnsi="Arial" w:cs="B Nazanin"/>
          <w:b/>
          <w:bCs/>
          <w:rtl/>
        </w:rPr>
      </w:pPr>
      <w:r>
        <w:rPr>
          <w:rFonts w:ascii="Arial" w:hAnsi="Arial" w:cs="B Nazanin" w:hint="cs"/>
          <w:b/>
          <w:bCs/>
          <w:rtl/>
          <w:lang w:bidi="fa-IR"/>
        </w:rPr>
        <w:t xml:space="preserve">« </w:t>
      </w:r>
      <w:r w:rsidRPr="002456EE">
        <w:rPr>
          <w:rFonts w:ascii="Arial" w:hAnsi="Arial" w:cs="B Nazanin" w:hint="cs"/>
          <w:b/>
          <w:bCs/>
          <w:rtl/>
        </w:rPr>
        <w:t>دانش آموزان عزيز،</w:t>
      </w:r>
      <w:r>
        <w:rPr>
          <w:rFonts w:ascii="Arial" w:hAnsi="Arial" w:cs="B Nazanin"/>
          <w:b/>
          <w:bCs/>
        </w:rPr>
        <w:t xml:space="preserve"> </w:t>
      </w:r>
      <w:r w:rsidRPr="002456EE">
        <w:rPr>
          <w:rFonts w:ascii="Arial" w:hAnsi="Arial" w:cs="B Nazanin" w:hint="cs"/>
          <w:b/>
          <w:bCs/>
          <w:rtl/>
        </w:rPr>
        <w:t>سؤالات زير</w:t>
      </w:r>
      <w:r>
        <w:rPr>
          <w:rFonts w:ascii="Arial" w:hAnsi="Arial" w:cs="B Nazanin"/>
          <w:b/>
          <w:bCs/>
        </w:rPr>
        <w:t xml:space="preserve"> </w:t>
      </w:r>
      <w:r w:rsidRPr="002456EE">
        <w:rPr>
          <w:rFonts w:ascii="Arial" w:hAnsi="Arial" w:cs="B Nazanin" w:hint="cs"/>
          <w:b/>
          <w:bCs/>
          <w:rtl/>
        </w:rPr>
        <w:t>را</w:t>
      </w:r>
      <w:r>
        <w:rPr>
          <w:rFonts w:ascii="Arial" w:hAnsi="Arial" w:cs="B Nazanin"/>
          <w:b/>
          <w:bCs/>
        </w:rPr>
        <w:t xml:space="preserve"> </w:t>
      </w:r>
      <w:r w:rsidRPr="002456EE">
        <w:rPr>
          <w:rFonts w:ascii="Arial" w:hAnsi="Arial" w:cs="B Nazanin" w:hint="cs"/>
          <w:b/>
          <w:bCs/>
          <w:rtl/>
        </w:rPr>
        <w:t xml:space="preserve">به دقّت بخوانيد و با </w:t>
      </w:r>
      <w:r w:rsidRPr="002456EE">
        <w:rPr>
          <w:rFonts w:ascii="Arial" w:hAnsi="Arial" w:cs="B Nazanin" w:hint="cs"/>
          <w:b/>
          <w:bCs/>
          <w:rtl/>
          <w:lang w:bidi="fa-IR"/>
        </w:rPr>
        <w:t>توکّل به خدا و</w:t>
      </w:r>
      <w:r w:rsidRPr="002456EE">
        <w:rPr>
          <w:rFonts w:ascii="Arial" w:hAnsi="Arial" w:cs="B Nazanin" w:hint="cs"/>
          <w:b/>
          <w:bCs/>
          <w:rtl/>
        </w:rPr>
        <w:t>آرامش خاطر پاسخ دهيد</w:t>
      </w:r>
      <w:r>
        <w:rPr>
          <w:rFonts w:ascii="Arial" w:hAnsi="Arial" w:cs="B Nazanin" w:hint="cs"/>
          <w:b/>
          <w:bCs/>
          <w:rtl/>
        </w:rPr>
        <w:t xml:space="preserve"> »</w:t>
      </w:r>
    </w:p>
    <w:p w14:paraId="2DF64796" w14:textId="77777777" w:rsidR="00D90590" w:rsidRPr="00E94E9F" w:rsidRDefault="00D90590" w:rsidP="00D90590">
      <w:pPr>
        <w:bidi/>
        <w:ind w:left="-835"/>
        <w:rPr>
          <w:sz w:val="10"/>
          <w:szCs w:val="10"/>
          <w:rtl/>
          <w:lang w:bidi="fa-IR"/>
        </w:r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CF651D" w:rsidRPr="00424517" w14:paraId="18EECB8B" w14:textId="77777777" w:rsidTr="00BB5075">
        <w:trPr>
          <w:cantSplit/>
          <w:trHeight w:val="768"/>
        </w:trPr>
        <w:tc>
          <w:tcPr>
            <w:tcW w:w="11065" w:type="dxa"/>
            <w:gridSpan w:val="3"/>
            <w:tcBorders>
              <w:top w:val="thinThickSmallGap" w:sz="12" w:space="0" w:color="auto"/>
              <w:bottom w:val="thickThinSmallGap" w:sz="12" w:space="0" w:color="auto"/>
            </w:tcBorders>
            <w:vAlign w:val="center"/>
          </w:tcPr>
          <w:p w14:paraId="420A439B" w14:textId="6F2F944B" w:rsidR="00BB5075" w:rsidRPr="00BB5075" w:rsidRDefault="00BB5075" w:rsidP="00BB5075">
            <w:pPr>
              <w:bidi/>
              <w:spacing w:line="276" w:lineRule="auto"/>
              <w:rPr>
                <w:rFonts w:cs="B Zar"/>
                <w:b/>
                <w:bCs/>
                <w:sz w:val="8"/>
                <w:szCs w:val="6"/>
                <w:rtl/>
              </w:rPr>
            </w:pPr>
          </w:p>
          <w:p w14:paraId="1ABEDC44" w14:textId="755D3237" w:rsidR="00BB5075" w:rsidRPr="00283286" w:rsidRDefault="00BB5075" w:rsidP="00BB5075">
            <w:pPr>
              <w:bidi/>
              <w:spacing w:line="276" w:lineRule="auto"/>
              <w:rPr>
                <w:rFonts w:cs="B Zar"/>
                <w:b/>
                <w:bCs/>
                <w:noProof/>
                <w:szCs w:val="22"/>
                <w:rtl/>
                <w:lang w:bidi="fa-IR"/>
              </w:rPr>
            </w:pPr>
            <w:r>
              <w:rPr>
                <w:rFonts w:cs="B Zar"/>
                <w:b/>
                <w:bCs/>
                <w:noProof/>
                <w:sz w:val="20"/>
                <w:szCs w:val="1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67F3998" wp14:editId="7F0FC4B7">
                      <wp:simplePos x="0" y="0"/>
                      <wp:positionH relativeFrom="column">
                        <wp:posOffset>3444240</wp:posOffset>
                      </wp:positionH>
                      <wp:positionV relativeFrom="paragraph">
                        <wp:posOffset>4445</wp:posOffset>
                      </wp:positionV>
                      <wp:extent cx="2953385" cy="207645"/>
                      <wp:effectExtent l="0" t="0" r="18415" b="20955"/>
                      <wp:wrapNone/>
                      <wp:docPr id="1056260629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53385" cy="207645"/>
                                <a:chOff x="5037" y="3819"/>
                                <a:chExt cx="5113" cy="291"/>
                              </a:xfrm>
                            </wpg:grpSpPr>
                            <wps:wsp>
                              <wps:cNvPr id="836839697" name="Rectangl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10" y="3819"/>
                                  <a:ext cx="114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170198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37" y="3819"/>
                                  <a:ext cx="242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8793D6" id="Group 82" o:spid="_x0000_s1026" style="position:absolute;margin-left:271.2pt;margin-top:.35pt;width:232.55pt;height:16.35pt;z-index:251668480" coordorigin="5037,3819" coordsize="5113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">
                      <v:rect id="Rectangle 83" o:spid="_x0000_s1027" style="position:absolute;left:9010;top:3819;width:114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"/>
                      <v:rect id="Rectangle 84" o:spid="_x0000_s1028" style="position:absolute;left:5037;top:3819;width:242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"/>
                    </v:group>
                  </w:pict>
                </mc:Fallback>
              </mc:AlternateContent>
            </w:r>
            <w:r w:rsidRPr="00E9123F">
              <w:rPr>
                <w:rFonts w:cs="B Zar" w:hint="cs"/>
                <w:b/>
                <w:bCs/>
                <w:sz w:val="20"/>
                <w:szCs w:val="18"/>
                <w:rtl/>
              </w:rPr>
              <w:t xml:space="preserve">نمره با عدد                                      نمره با حروف                                                           </w:t>
            </w:r>
            <w:r w:rsidRPr="00371AEE"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نام و نام خانوادگی </w:t>
            </w:r>
            <w:r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مصحح :                      </w:t>
            </w:r>
            <w:r w:rsidRPr="00371AEE"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  امضاء </w:t>
            </w:r>
            <w:r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                            </w:t>
            </w:r>
          </w:p>
          <w:p w14:paraId="21035C0B" w14:textId="33739374" w:rsidR="00A757BA" w:rsidRPr="00A757BA" w:rsidRDefault="00A757BA" w:rsidP="00BB5075">
            <w:pPr>
              <w:bidi/>
              <w:spacing w:line="276" w:lineRule="auto"/>
              <w:rPr>
                <w:rFonts w:ascii="Arial" w:hAnsi="Arial" w:cs="Mj_Faraz"/>
                <w:b/>
                <w:bCs/>
                <w:sz w:val="2"/>
                <w:szCs w:val="6"/>
                <w:rtl/>
              </w:rPr>
            </w:pPr>
          </w:p>
        </w:tc>
      </w:tr>
      <w:tr w:rsidR="00B45E69" w:rsidRPr="00424517" w14:paraId="693B5A5F" w14:textId="77777777" w:rsidTr="00A757BA">
        <w:trPr>
          <w:cantSplit/>
          <w:trHeight w:val="403"/>
        </w:trPr>
        <w:tc>
          <w:tcPr>
            <w:tcW w:w="676" w:type="dxa"/>
            <w:tcBorders>
              <w:top w:val="thinThickSmallGap" w:sz="12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1C035A28" w14:textId="77777777" w:rsidR="00B45E69" w:rsidRPr="00A757BA" w:rsidRDefault="00B45E69" w:rsidP="00A757BA">
            <w:pPr>
              <w:bidi/>
              <w:jc w:val="center"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ردیف</w:t>
            </w: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  <w:vAlign w:val="center"/>
          </w:tcPr>
          <w:p w14:paraId="47A66F05" w14:textId="77777777" w:rsidR="00B45E69" w:rsidRPr="00A757BA" w:rsidRDefault="00DD11EF" w:rsidP="00A757BA">
            <w:pPr>
              <w:bidi/>
              <w:jc w:val="center"/>
              <w:rPr>
                <w:rFonts w:cs="B Titr"/>
                <w:b/>
                <w:bCs/>
                <w:sz w:val="20"/>
                <w:szCs w:val="20"/>
                <w:rtl/>
                <w:lang w:bidi="fa-IR"/>
              </w:rPr>
            </w:pPr>
            <w:r w:rsidRPr="00A757BA">
              <w:rPr>
                <w:rFonts w:cs="B Titr" w:hint="cs"/>
                <w:b/>
                <w:bCs/>
                <w:sz w:val="20"/>
                <w:szCs w:val="20"/>
                <w:rtl/>
                <w:lang w:bidi="fa-IR"/>
              </w:rPr>
              <w:t>سوالات</w:t>
            </w: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56FDFF63" w14:textId="77777777" w:rsidR="00B45E69" w:rsidRPr="00A757BA" w:rsidRDefault="00B45E69" w:rsidP="00A757BA">
            <w:pPr>
              <w:bidi/>
              <w:jc w:val="center"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بارم</w:t>
            </w:r>
          </w:p>
        </w:tc>
      </w:tr>
      <w:tr w:rsidR="007F37B6" w:rsidRPr="005B3F55" w14:paraId="78098B7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1D8C480D" w:rsidR="003E1EDA" w:rsidRPr="00A52935" w:rsidRDefault="00951036" w:rsidP="0095103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>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597D82" w14:textId="77777777" w:rsidR="003E1EDA" w:rsidRPr="00CE7F91" w:rsidRDefault="00951036" w:rsidP="00E87257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sz w:val="26"/>
                <w:szCs w:val="26"/>
                <w:rtl/>
              </w:rPr>
            </w:pPr>
            <w:r w:rsidRPr="00CE7F91">
              <w:rPr>
                <w:rFonts w:asciiTheme="majorBidi" w:hAnsiTheme="majorBidi" w:cs="B Nazanin" w:hint="cs"/>
                <w:bCs/>
                <w:sz w:val="26"/>
                <w:szCs w:val="26"/>
                <w:rtl/>
              </w:rPr>
              <w:t xml:space="preserve">درستی یا نادرستی هر یک از عبارتهای زیر را مشخص کنید. 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871"/>
              <w:gridCol w:w="1843"/>
              <w:gridCol w:w="1773"/>
            </w:tblGrid>
            <w:tr w:rsidR="00421CB5" w14:paraId="2EF099E9" w14:textId="77777777" w:rsidTr="004E26D9">
              <w:tc>
                <w:tcPr>
                  <w:tcW w:w="5871" w:type="dxa"/>
                </w:tcPr>
                <w:p w14:paraId="6E7B1181" w14:textId="6A7A3A0F" w:rsidR="00421CB5" w:rsidRPr="00CE7F91" w:rsidRDefault="00421CB5" w:rsidP="00421CB5">
                  <w:pPr>
                    <w:bidi/>
                    <w:spacing w:line="276" w:lineRule="auto"/>
                    <w:jc w:val="both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الف) عدد </w:t>
                  </w:r>
                  <w:r w:rsidRPr="00CE7F91">
                    <w:rPr>
                      <w:rFonts w:asciiTheme="majorBidi" w:hAnsiTheme="majorBidi" w:cs="B Nazanin"/>
                      <w:bCs/>
                      <w:position w:val="-14"/>
                      <w:sz w:val="26"/>
                      <w:szCs w:val="26"/>
                    </w:rPr>
                    <w:object w:dxaOrig="460" w:dyaOrig="400" w14:anchorId="337625BC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22.8pt;height:19.8pt" o:ole="">
                        <v:imagedata r:id="rId8" o:title=""/>
                      </v:shape>
                      <o:OLEObject Type="Embed" ProgID="Equation.DSMT4" ShapeID="_x0000_i1025" DrawAspect="Content" ObjectID="_1797484812" r:id="rId9"/>
                    </w:object>
                  </w:r>
                  <w:r w:rsidRPr="00CE7F91"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  <w:t xml:space="preserve"> </w:t>
                  </w: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بزرگترین عدد صحیح منفی است.</w:t>
                  </w:r>
                </w:p>
              </w:tc>
              <w:tc>
                <w:tcPr>
                  <w:tcW w:w="1843" w:type="dxa"/>
                </w:tcPr>
                <w:p w14:paraId="025B6213" w14:textId="2B24C397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درست 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  <w:tc>
                <w:tcPr>
                  <w:tcW w:w="1773" w:type="dxa"/>
                </w:tcPr>
                <w:p w14:paraId="06CE2F13" w14:textId="199EDEC5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نادرست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</w:tr>
            <w:tr w:rsidR="00421CB5" w14:paraId="458B0B7A" w14:textId="77777777" w:rsidTr="004E26D9">
              <w:tc>
                <w:tcPr>
                  <w:tcW w:w="5871" w:type="dxa"/>
                </w:tcPr>
                <w:p w14:paraId="5F4D5E58" w14:textId="2F3D1C05" w:rsidR="00421CB5" w:rsidRPr="00CE7F91" w:rsidRDefault="00421CB5" w:rsidP="00421CB5">
                  <w:pPr>
                    <w:bidi/>
                    <w:spacing w:line="276" w:lineRule="auto"/>
                    <w:jc w:val="both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ب) مثلث می تواند دو زاویه راست داشته باشد.</w:t>
                  </w:r>
                </w:p>
              </w:tc>
              <w:tc>
                <w:tcPr>
                  <w:tcW w:w="1843" w:type="dxa"/>
                </w:tcPr>
                <w:p w14:paraId="36293757" w14:textId="7F0380A9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درست 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  <w:tc>
                <w:tcPr>
                  <w:tcW w:w="1773" w:type="dxa"/>
                </w:tcPr>
                <w:p w14:paraId="663CCCD6" w14:textId="446BD001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نادرست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</w:tr>
            <w:tr w:rsidR="00421CB5" w14:paraId="64AE4886" w14:textId="77777777" w:rsidTr="004E26D9">
              <w:tc>
                <w:tcPr>
                  <w:tcW w:w="5871" w:type="dxa"/>
                </w:tcPr>
                <w:p w14:paraId="02442A14" w14:textId="2C59D228" w:rsidR="00421CB5" w:rsidRPr="00CE7F91" w:rsidRDefault="00421CB5" w:rsidP="00421CB5">
                  <w:pPr>
                    <w:bidi/>
                    <w:spacing w:line="276" w:lineRule="auto"/>
                    <w:jc w:val="both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ج) </w:t>
                  </w:r>
                  <w:r w:rsidR="00540756"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نیم خط از هر دو طرف امتداد پیدا می کند.</w:t>
                  </w:r>
                </w:p>
              </w:tc>
              <w:tc>
                <w:tcPr>
                  <w:tcW w:w="1843" w:type="dxa"/>
                </w:tcPr>
                <w:p w14:paraId="0C0F042E" w14:textId="6F46F06B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درست 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  <w:tc>
                <w:tcPr>
                  <w:tcW w:w="1773" w:type="dxa"/>
                </w:tcPr>
                <w:p w14:paraId="3720140F" w14:textId="0F82370E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نادرست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</w:tr>
            <w:tr w:rsidR="00421CB5" w14:paraId="3A5D7BE7" w14:textId="77777777" w:rsidTr="004E26D9">
              <w:tc>
                <w:tcPr>
                  <w:tcW w:w="5871" w:type="dxa"/>
                </w:tcPr>
                <w:p w14:paraId="0D21195F" w14:textId="646D65A6" w:rsidR="00421CB5" w:rsidRPr="00CE7F91" w:rsidRDefault="00540756" w:rsidP="00421CB5">
                  <w:pPr>
                    <w:bidi/>
                    <w:spacing w:line="276" w:lineRule="auto"/>
                    <w:jc w:val="both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د) محیط</w:t>
                  </w:r>
                  <w:r w:rsidR="004E26D9"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 </w:t>
                  </w: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یک مربع به ضلع </w:t>
                  </w:r>
                  <w:r w:rsidRPr="00CE7F91">
                    <w:rPr>
                      <w:rFonts w:asciiTheme="majorBidi" w:hAnsiTheme="majorBidi" w:cs="B Nazanin"/>
                      <w:bCs/>
                      <w:position w:val="-6"/>
                      <w:sz w:val="26"/>
                      <w:szCs w:val="26"/>
                    </w:rPr>
                    <w:object w:dxaOrig="200" w:dyaOrig="220" w14:anchorId="771D2604">
                      <v:shape id="_x0000_i1026" type="#_x0000_t75" style="width:10.2pt;height:10.8pt" o:ole="">
                        <v:imagedata r:id="rId10" o:title=""/>
                      </v:shape>
                      <o:OLEObject Type="Embed" ProgID="Equation.DSMT4" ShapeID="_x0000_i1026" DrawAspect="Content" ObjectID="_1797484813" r:id="rId11"/>
                    </w:object>
                  </w:r>
                  <w:r w:rsidRPr="00CE7F91"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  <w:t xml:space="preserve"> </w:t>
                  </w: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  <w:lang w:bidi="fa-IR"/>
                    </w:rPr>
                    <w:t>به</w:t>
                  </w:r>
                  <w:r w:rsidR="004E26D9"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  <w:lang w:bidi="fa-IR"/>
                    </w:rPr>
                    <w:t>ص</w:t>
                  </w:r>
                  <w:r w:rsidR="004E26D9"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  <w:lang w:bidi="fa-IR"/>
                    </w:rPr>
                    <w:t>ورت جبری</w:t>
                  </w:r>
                  <w:r w:rsidR="004E26D9" w:rsidRPr="00CE7F91">
                    <w:rPr>
                      <w:rFonts w:asciiTheme="majorBidi" w:hAnsiTheme="majorBidi" w:cs="B Nazanin"/>
                      <w:bCs/>
                      <w:position w:val="-6"/>
                      <w:sz w:val="26"/>
                      <w:szCs w:val="26"/>
                      <w:lang w:bidi="fa-IR"/>
                    </w:rPr>
                    <w:object w:dxaOrig="540" w:dyaOrig="260" w14:anchorId="47D7DF2E">
                      <v:shape id="_x0000_i1027" type="#_x0000_t75" style="width:27pt;height:13.2pt" o:ole="">
                        <v:imagedata r:id="rId12" o:title=""/>
                      </v:shape>
                      <o:OLEObject Type="Embed" ProgID="Equation.DSMT4" ShapeID="_x0000_i1027" DrawAspect="Content" ObjectID="_1797484814" r:id="rId13"/>
                    </w:object>
                  </w:r>
                  <w:r w:rsidR="004E26D9" w:rsidRPr="00CE7F91"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 w:rsidR="004E26D9"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  <w:lang w:bidi="fa-IR"/>
                    </w:rPr>
                    <w:t>می باشد.</w:t>
                  </w:r>
                </w:p>
              </w:tc>
              <w:tc>
                <w:tcPr>
                  <w:tcW w:w="1843" w:type="dxa"/>
                </w:tcPr>
                <w:p w14:paraId="49D6F913" w14:textId="55F89111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 xml:space="preserve">درست 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  <w:tc>
                <w:tcPr>
                  <w:tcW w:w="1773" w:type="dxa"/>
                </w:tcPr>
                <w:p w14:paraId="571E2425" w14:textId="3BE210C4" w:rsidR="00421CB5" w:rsidRPr="00CE7F91" w:rsidRDefault="00421CB5" w:rsidP="004E26D9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="B Nazanin"/>
                      <w:bCs/>
                      <w:sz w:val="26"/>
                      <w:szCs w:val="26"/>
                      <w:rtl/>
                    </w:rPr>
                  </w:pPr>
                  <w:r w:rsidRPr="00CE7F91">
                    <w:rPr>
                      <w:rFonts w:asciiTheme="majorBidi" w:hAnsiTheme="majorBidi" w:cs="B Nazanin" w:hint="cs"/>
                      <w:bCs/>
                      <w:sz w:val="26"/>
                      <w:szCs w:val="26"/>
                      <w:rtl/>
                    </w:rPr>
                    <w:t>نادرست</w:t>
                  </w:r>
                  <w:r w:rsidRPr="00CE7F91">
                    <w:rPr>
                      <w:rFonts w:ascii="Arial" w:hAnsi="Arial" w:cs="Arial" w:hint="cs"/>
                      <w:bCs/>
                      <w:sz w:val="26"/>
                      <w:szCs w:val="26"/>
                      <w:rtl/>
                    </w:rPr>
                    <w:t>□</w:t>
                  </w:r>
                </w:p>
              </w:tc>
            </w:tr>
          </w:tbl>
          <w:p w14:paraId="4C8AC38A" w14:textId="5F68C5E0" w:rsidR="00421CB5" w:rsidRPr="00951036" w:rsidRDefault="00421CB5" w:rsidP="00421CB5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5209C0B4" w:rsidR="007F37B6" w:rsidRPr="00CE7F91" w:rsidRDefault="00CE7F91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0650A7" w:rsidRPr="005B3F55" w14:paraId="4383BE7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28D02948" w:rsidR="003E1EDA" w:rsidRPr="00A52935" w:rsidRDefault="00CE7F91" w:rsidP="006B6C7C">
            <w:pPr>
              <w:bidi/>
              <w:jc w:val="center"/>
              <w:rPr>
                <w:rFonts w:cs="B Nazanin"/>
                <w:rtl/>
                <w:lang w:bidi="fa-IR"/>
              </w:rPr>
            </w:pPr>
            <w:r>
              <w:rPr>
                <w:rFonts w:cs="B Nazanin" w:hint="cs"/>
                <w:rtl/>
                <w:lang w:bidi="fa-IR"/>
              </w:rPr>
              <w:t>2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582DE6C" w14:textId="77777777" w:rsidR="00EC4F62" w:rsidRPr="006A0288" w:rsidRDefault="00CE7F91" w:rsidP="00EC4F62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sz w:val="26"/>
                <w:szCs w:val="26"/>
                <w:rtl/>
              </w:rPr>
            </w:pPr>
            <w:r w:rsidRPr="006A0288">
              <w:rPr>
                <w:rFonts w:cs="B Nazanin" w:hint="cs"/>
                <w:bCs/>
                <w:sz w:val="26"/>
                <w:szCs w:val="26"/>
                <w:rtl/>
              </w:rPr>
              <w:t>در جاهای خالی عدد یا عبارت مناسب بنویسید.</w:t>
            </w:r>
          </w:p>
          <w:p w14:paraId="06151616" w14:textId="576C48EC" w:rsidR="0078321A" w:rsidRPr="006A0288" w:rsidRDefault="0078321A" w:rsidP="0078321A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sz w:val="26"/>
                <w:szCs w:val="26"/>
                <w:rtl/>
              </w:rPr>
            </w:pPr>
            <w:r w:rsidRPr="006A0288">
              <w:rPr>
                <w:rFonts w:cs="B Nazanin" w:hint="cs"/>
                <w:bCs/>
                <w:sz w:val="26"/>
                <w:szCs w:val="26"/>
                <w:rtl/>
              </w:rPr>
              <w:t xml:space="preserve">الف) حاصل عبارت </w:t>
            </w:r>
            <w:r w:rsidRPr="006A0288">
              <w:rPr>
                <w:rFonts w:cs="B Nazanin"/>
                <w:bCs/>
                <w:position w:val="-16"/>
                <w:sz w:val="26"/>
                <w:szCs w:val="26"/>
              </w:rPr>
              <w:object w:dxaOrig="1180" w:dyaOrig="460" w14:anchorId="689B905B">
                <v:shape id="_x0000_i1028" type="#_x0000_t75" style="width:58.8pt;height:22.8pt" o:ole="">
                  <v:imagedata r:id="rId14" o:title=""/>
                </v:shape>
                <o:OLEObject Type="Embed" ProgID="Equation.DSMT4" ShapeID="_x0000_i1028" DrawAspect="Content" ObjectID="_1797484815" r:id="rId15"/>
              </w:object>
            </w:r>
            <w:r w:rsidRPr="006A0288">
              <w:rPr>
                <w:rFonts w:cs="B Nazanin"/>
                <w:bCs/>
                <w:sz w:val="26"/>
                <w:szCs w:val="26"/>
                <w:rtl/>
              </w:rPr>
              <w:t xml:space="preserve"> </w:t>
            </w:r>
            <w:r w:rsidRPr="006A0288">
              <w:rPr>
                <w:rFonts w:cs="B Nazanin" w:hint="cs"/>
                <w:bCs/>
                <w:sz w:val="26"/>
                <w:szCs w:val="26"/>
                <w:rtl/>
              </w:rPr>
              <w:t xml:space="preserve"> برابر با .............می باشد.</w:t>
            </w:r>
          </w:p>
          <w:p w14:paraId="70DADDA0" w14:textId="4EFD4540" w:rsidR="0078321A" w:rsidRPr="006A0288" w:rsidRDefault="0078321A" w:rsidP="0078321A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sz w:val="26"/>
                <w:szCs w:val="26"/>
                <w:rtl/>
              </w:rPr>
            </w:pPr>
            <w:r w:rsidRPr="006A0288">
              <w:rPr>
                <w:rFonts w:cs="B Nazanin" w:hint="cs"/>
                <w:bCs/>
                <w:sz w:val="26"/>
                <w:szCs w:val="26"/>
                <w:rtl/>
              </w:rPr>
              <w:t>ب) در تبدیل هندسی ..........</w:t>
            </w:r>
            <w:r w:rsidR="008552BB" w:rsidRPr="006A0288">
              <w:rPr>
                <w:rFonts w:cs="B Nazanin" w:hint="cs"/>
                <w:bCs/>
                <w:sz w:val="26"/>
                <w:szCs w:val="26"/>
                <w:rtl/>
              </w:rPr>
              <w:t xml:space="preserve">............. ، جهت شکل تغییر نمی کند. </w:t>
            </w:r>
          </w:p>
          <w:p w14:paraId="578E4C2B" w14:textId="3C6BA2AD" w:rsidR="006A0288" w:rsidRPr="006A0288" w:rsidRDefault="006A0288" w:rsidP="006A0288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sz w:val="26"/>
                <w:szCs w:val="26"/>
                <w:rtl/>
                <w:lang w:bidi="fa-IR"/>
              </w:rPr>
            </w:pPr>
            <w:r w:rsidRPr="006A0288">
              <w:rPr>
                <w:rFonts w:cs="B Nazanin" w:hint="cs"/>
                <w:bCs/>
                <w:sz w:val="26"/>
                <w:szCs w:val="26"/>
                <w:rtl/>
              </w:rPr>
              <w:t xml:space="preserve">ج) عبارتهای </w:t>
            </w:r>
            <w:r w:rsidRPr="006A0288">
              <w:rPr>
                <w:rFonts w:cs="B Nazanin"/>
                <w:bCs/>
                <w:position w:val="-12"/>
                <w:sz w:val="26"/>
                <w:szCs w:val="26"/>
              </w:rPr>
              <w:object w:dxaOrig="480" w:dyaOrig="340" w14:anchorId="7472F5A5">
                <v:shape id="_x0000_i1029" type="#_x0000_t75" style="width:24pt;height:16.8pt" o:ole="">
                  <v:imagedata r:id="rId16" o:title=""/>
                </v:shape>
                <o:OLEObject Type="Embed" ProgID="Equation.DSMT4" ShapeID="_x0000_i1029" DrawAspect="Content" ObjectID="_1797484816" r:id="rId17"/>
              </w:object>
            </w:r>
            <w:r w:rsidRPr="006A0288">
              <w:rPr>
                <w:rFonts w:cs="B Nazanin"/>
                <w:bCs/>
                <w:sz w:val="26"/>
                <w:szCs w:val="26"/>
                <w:rtl/>
              </w:rPr>
              <w:t xml:space="preserve"> </w:t>
            </w:r>
            <w:r w:rsidRPr="006A0288">
              <w:rPr>
                <w:rFonts w:cs="B Nazanin" w:hint="cs"/>
                <w:bCs/>
                <w:sz w:val="26"/>
                <w:szCs w:val="26"/>
                <w:rtl/>
              </w:rPr>
              <w:t xml:space="preserve"> و </w:t>
            </w:r>
            <w:r w:rsidRPr="006A0288">
              <w:rPr>
                <w:rFonts w:cs="B Nazanin"/>
                <w:bCs/>
                <w:position w:val="-12"/>
                <w:sz w:val="26"/>
                <w:szCs w:val="26"/>
              </w:rPr>
              <w:object w:dxaOrig="740" w:dyaOrig="340" w14:anchorId="29E4FA84">
                <v:shape id="_x0000_i1030" type="#_x0000_t75" style="width:37.2pt;height:16.8pt" o:ole="">
                  <v:imagedata r:id="rId18" o:title=""/>
                </v:shape>
                <o:OLEObject Type="Embed" ProgID="Equation.DSMT4" ShapeID="_x0000_i1030" DrawAspect="Content" ObjectID="_1797484817" r:id="rId19"/>
              </w:object>
            </w:r>
            <w:r w:rsidRPr="006A0288">
              <w:rPr>
                <w:rFonts w:cs="B Nazanin"/>
                <w:bCs/>
                <w:sz w:val="26"/>
                <w:szCs w:val="26"/>
                <w:rtl/>
              </w:rPr>
              <w:t xml:space="preserve"> </w:t>
            </w:r>
            <w:r w:rsidRPr="006A0288">
              <w:rPr>
                <w:rFonts w:cs="B Nazanin" w:hint="cs"/>
                <w:bCs/>
                <w:sz w:val="26"/>
                <w:szCs w:val="26"/>
                <w:rtl/>
                <w:lang w:bidi="fa-IR"/>
              </w:rPr>
              <w:t xml:space="preserve"> دو عبارت جبری .................. هستند.</w:t>
            </w:r>
          </w:p>
          <w:p w14:paraId="19A56204" w14:textId="1863E270" w:rsidR="00CE7F91" w:rsidRPr="006A0288" w:rsidRDefault="006A0288" w:rsidP="006A0288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sz w:val="26"/>
                <w:szCs w:val="26"/>
                <w:rtl/>
                <w:lang w:bidi="fa-IR"/>
              </w:rPr>
            </w:pPr>
            <w:r w:rsidRPr="006A0288">
              <w:rPr>
                <w:rFonts w:cs="B Nazanin" w:hint="cs"/>
                <w:bCs/>
                <w:sz w:val="26"/>
                <w:szCs w:val="26"/>
                <w:rtl/>
                <w:lang w:bidi="fa-IR"/>
              </w:rPr>
              <w:t xml:space="preserve">د) مجموعه عددهای حسابی از کنار هم قرار گرفتن عددهای طبیعی و ..................به دست می آید.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0579E595" w:rsidR="000650A7" w:rsidRPr="006A0288" w:rsidRDefault="006A0288" w:rsidP="006A0288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2C19EE" w:rsidRPr="005B3F55" w14:paraId="7F39929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35299C74" w:rsidR="002C19EE" w:rsidRPr="00A52935" w:rsidRDefault="006A0288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3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99F73A4" w14:textId="0BF5EB98" w:rsidR="00A0711E" w:rsidRPr="00A0711E" w:rsidRDefault="007C675F" w:rsidP="00A0711E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A0711E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الف) </w:t>
            </w:r>
            <w:r w:rsidRPr="00A0711E"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کدام یک از گزینه های زیر صحیح است.</w:t>
            </w:r>
          </w:p>
          <w:p w14:paraId="450430BF" w14:textId="77777777" w:rsidR="007C675F" w:rsidRDefault="00A0711E" w:rsidP="00A0711E">
            <w:pPr>
              <w:pStyle w:val="ListParagraph"/>
              <w:numPr>
                <w:ilvl w:val="0"/>
                <w:numId w:val="2"/>
              </w:numPr>
              <w:rPr>
                <w:rFonts w:cs="B Nazanin"/>
                <w:b/>
                <w:bCs/>
                <w:sz w:val="26"/>
                <w:szCs w:val="26"/>
              </w:rPr>
            </w:pPr>
            <w:r w:rsidRPr="00A0711E">
              <w:rPr>
                <w:rFonts w:cs="B Nazanin"/>
                <w:b/>
                <w:bCs/>
                <w:position w:val="-14"/>
                <w:sz w:val="26"/>
                <w:szCs w:val="26"/>
              </w:rPr>
              <w:object w:dxaOrig="1760" w:dyaOrig="420" w14:anchorId="5B98BC82">
                <v:shape id="_x0000_i1031" type="#_x0000_t75" style="width:88.2pt;height:21pt" o:ole="">
                  <v:imagedata r:id="rId20" o:title=""/>
                </v:shape>
                <o:OLEObject Type="Embed" ProgID="Equation.DSMT4" ShapeID="_x0000_i1031" DrawAspect="Content" ObjectID="_1797484818" r:id="rId21"/>
              </w:object>
            </w:r>
            <w:r w:rsidRPr="00A0711E">
              <w:rPr>
                <w:rFonts w:cs="B Nazanin"/>
                <w:b/>
                <w:bCs/>
                <w:sz w:val="26"/>
                <w:szCs w:val="26"/>
                <w:rtl/>
              </w:rPr>
              <w:t xml:space="preserve"> </w:t>
            </w:r>
            <w:r w:rsidRPr="00A0711E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     2) </w:t>
            </w:r>
            <w:r w:rsidRPr="00A0711E">
              <w:rPr>
                <w:rFonts w:cs="B Nazanin"/>
                <w:b/>
                <w:bCs/>
                <w:position w:val="-14"/>
                <w:sz w:val="26"/>
                <w:szCs w:val="26"/>
              </w:rPr>
              <w:object w:dxaOrig="1840" w:dyaOrig="420" w14:anchorId="42864D0B">
                <v:shape id="_x0000_i1032" type="#_x0000_t75" style="width:91.8pt;height:21pt" o:ole="">
                  <v:imagedata r:id="rId22" o:title=""/>
                </v:shape>
                <o:OLEObject Type="Embed" ProgID="Equation.DSMT4" ShapeID="_x0000_i1032" DrawAspect="Content" ObjectID="_1797484819" r:id="rId23"/>
              </w:object>
            </w:r>
            <w:r w:rsidRPr="00A0711E">
              <w:rPr>
                <w:rFonts w:cs="B Nazanin"/>
                <w:b/>
                <w:bCs/>
                <w:sz w:val="26"/>
                <w:szCs w:val="26"/>
                <w:rtl/>
              </w:rPr>
              <w:t xml:space="preserve"> </w:t>
            </w:r>
            <w:r w:rsidRPr="00A0711E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 </w:t>
            </w:r>
            <w:r w:rsidR="00CD3504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A0711E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 3)</w:t>
            </w:r>
            <w:r w:rsidRPr="00A0711E">
              <w:rPr>
                <w:rFonts w:cs="B Nazanin"/>
                <w:b/>
                <w:bCs/>
                <w:sz w:val="26"/>
                <w:szCs w:val="26"/>
              </w:rPr>
              <w:t xml:space="preserve"> </w:t>
            </w:r>
            <w:r w:rsidR="00DA6F55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A0711E">
              <w:rPr>
                <w:rFonts w:cs="B Nazanin"/>
                <w:b/>
                <w:bCs/>
                <w:position w:val="-6"/>
                <w:sz w:val="26"/>
                <w:szCs w:val="26"/>
              </w:rPr>
              <w:object w:dxaOrig="1300" w:dyaOrig="279" w14:anchorId="35295973">
                <v:shape id="_x0000_i1033" type="#_x0000_t75" style="width:64.8pt;height:13.8pt" o:ole="">
                  <v:imagedata r:id="rId24" o:title=""/>
                </v:shape>
                <o:OLEObject Type="Embed" ProgID="Equation.DSMT4" ShapeID="_x0000_i1033" DrawAspect="Content" ObjectID="_1797484820" r:id="rId25"/>
              </w:object>
            </w:r>
            <w:r w:rsidR="00DA6F55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   </w:t>
            </w:r>
            <w:r w:rsidR="00CD3504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  </w:t>
            </w:r>
            <w:r w:rsidRPr="00A0711E">
              <w:rPr>
                <w:rFonts w:cs="B Nazanin"/>
                <w:b/>
                <w:bCs/>
                <w:sz w:val="26"/>
                <w:szCs w:val="26"/>
              </w:rPr>
              <w:t xml:space="preserve"> </w:t>
            </w:r>
            <w:r w:rsidRPr="00A0711E">
              <w:rPr>
                <w:rFonts w:cs="B Nazanin" w:hint="cs"/>
                <w:b/>
                <w:bCs/>
                <w:sz w:val="26"/>
                <w:szCs w:val="26"/>
                <w:rtl/>
              </w:rPr>
              <w:t>4)</w:t>
            </w:r>
            <w:r w:rsidRPr="00A0711E">
              <w:rPr>
                <w:rFonts w:cs="B Nazanin"/>
                <w:b/>
                <w:bCs/>
                <w:position w:val="-14"/>
                <w:sz w:val="26"/>
                <w:szCs w:val="26"/>
              </w:rPr>
              <w:object w:dxaOrig="1800" w:dyaOrig="420" w14:anchorId="28AE3032">
                <v:shape id="_x0000_i1034" type="#_x0000_t75" style="width:90pt;height:21pt" o:ole="">
                  <v:imagedata r:id="rId26" o:title=""/>
                </v:shape>
                <o:OLEObject Type="Embed" ProgID="Equation.DSMT4" ShapeID="_x0000_i1034" DrawAspect="Content" ObjectID="_1797484821" r:id="rId27"/>
              </w:object>
            </w:r>
            <w:r w:rsidRPr="00A0711E">
              <w:rPr>
                <w:rFonts w:cs="B Nazanin"/>
                <w:b/>
                <w:bCs/>
                <w:sz w:val="26"/>
                <w:szCs w:val="26"/>
                <w:rtl/>
              </w:rPr>
              <w:t xml:space="preserve"> </w:t>
            </w:r>
          </w:p>
          <w:p w14:paraId="73CE35DA" w14:textId="77777777" w:rsidR="00CD3504" w:rsidRDefault="00CD3504" w:rsidP="00CD3504">
            <w:pPr>
              <w:bidi/>
              <w:jc w:val="both"/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CD3504"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ب) </w:t>
            </w:r>
            <w:r>
              <w:rPr>
                <w:rFonts w:cs="B Nazanin" w:hint="cs"/>
                <w:b/>
                <w:bCs/>
                <w:sz w:val="26"/>
                <w:szCs w:val="26"/>
                <w:rtl/>
              </w:rPr>
              <w:t xml:space="preserve">جمله پنجم الگوی </w:t>
            </w:r>
            <w:r w:rsidRPr="00CD3504">
              <w:rPr>
                <w:rFonts w:cs="B Nazanin"/>
                <w:b/>
                <w:bCs/>
                <w:position w:val="-28"/>
                <w:sz w:val="26"/>
                <w:szCs w:val="26"/>
              </w:rPr>
              <w:object w:dxaOrig="999" w:dyaOrig="720" w14:anchorId="0853C36C">
                <v:shape id="_x0000_i1035" type="#_x0000_t75" style="width:49.8pt;height:36pt" o:ole="">
                  <v:imagedata r:id="rId28" o:title=""/>
                </v:shape>
                <o:OLEObject Type="Embed" ProgID="Equation.DSMT4" ShapeID="_x0000_i1035" DrawAspect="Content" ObjectID="_1797484822" r:id="rId29"/>
              </w:object>
            </w:r>
            <w:r>
              <w:rPr>
                <w:rFonts w:cs="B Nazanin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کدام است؟</w:t>
            </w:r>
          </w:p>
          <w:p w14:paraId="72491239" w14:textId="77777777" w:rsidR="00CD3504" w:rsidRDefault="00CD3504" w:rsidP="00CD3504">
            <w:pPr>
              <w:bidi/>
              <w:jc w:val="both"/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1) </w:t>
            </w:r>
            <w:r w:rsidR="005624AA" w:rsidRPr="005624AA">
              <w:rPr>
                <w:rFonts w:cs="B Nazanin"/>
                <w:b/>
                <w:bCs/>
                <w:position w:val="-28"/>
                <w:sz w:val="26"/>
                <w:szCs w:val="26"/>
                <w:lang w:bidi="fa-IR"/>
              </w:rPr>
              <w:object w:dxaOrig="380" w:dyaOrig="720" w14:anchorId="4FB0B04F">
                <v:shape id="_x0000_i1036" type="#_x0000_t75" style="width:19.2pt;height:36pt" o:ole="">
                  <v:imagedata r:id="rId30" o:title=""/>
                </v:shape>
                <o:OLEObject Type="Embed" ProgID="Equation.DSMT4" ShapeID="_x0000_i1036" DrawAspect="Content" ObjectID="_1797484823" r:id="rId31"/>
              </w:object>
            </w:r>
            <w:r w:rsidR="005624AA"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5624AA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     2) </w:t>
            </w:r>
            <w:r w:rsidR="005624AA" w:rsidRPr="005624AA">
              <w:rPr>
                <w:rFonts w:cs="B Nazanin"/>
                <w:b/>
                <w:bCs/>
                <w:position w:val="-6"/>
                <w:sz w:val="26"/>
                <w:szCs w:val="26"/>
                <w:lang w:bidi="fa-IR"/>
              </w:rPr>
              <w:object w:dxaOrig="200" w:dyaOrig="279" w14:anchorId="1F8C9DF5">
                <v:shape id="_x0000_i1037" type="#_x0000_t75" style="width:10.2pt;height:13.8pt" o:ole="">
                  <v:imagedata r:id="rId32" o:title=""/>
                </v:shape>
                <o:OLEObject Type="Embed" ProgID="Equation.DSMT4" ShapeID="_x0000_i1037" DrawAspect="Content" ObjectID="_1797484824" r:id="rId33"/>
              </w:object>
            </w:r>
            <w:r w:rsidR="005624AA"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5624AA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       3) </w:t>
            </w:r>
            <w:r w:rsidR="005624AA" w:rsidRPr="005624AA">
              <w:rPr>
                <w:rFonts w:cs="B Nazanin"/>
                <w:b/>
                <w:bCs/>
                <w:position w:val="-28"/>
                <w:sz w:val="26"/>
                <w:szCs w:val="26"/>
                <w:lang w:bidi="fa-IR"/>
              </w:rPr>
              <w:object w:dxaOrig="380" w:dyaOrig="720" w14:anchorId="206ACFB0">
                <v:shape id="_x0000_i1038" type="#_x0000_t75" style="width:19.2pt;height:36pt" o:ole="">
                  <v:imagedata r:id="rId34" o:title=""/>
                </v:shape>
                <o:OLEObject Type="Embed" ProgID="Equation.DSMT4" ShapeID="_x0000_i1038" DrawAspect="Content" ObjectID="_1797484825" r:id="rId35"/>
              </w:object>
            </w:r>
            <w:r w:rsidR="005624AA"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5624AA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          4) </w:t>
            </w:r>
            <w:r w:rsidR="005624AA" w:rsidRPr="005624AA">
              <w:rPr>
                <w:rFonts w:cs="B Nazanin"/>
                <w:b/>
                <w:bCs/>
                <w:position w:val="-28"/>
                <w:sz w:val="26"/>
                <w:szCs w:val="26"/>
                <w:lang w:bidi="fa-IR"/>
              </w:rPr>
              <w:object w:dxaOrig="340" w:dyaOrig="720" w14:anchorId="133FF1B4">
                <v:shape id="_x0000_i1039" type="#_x0000_t75" style="width:16.8pt;height:36pt" o:ole="">
                  <v:imagedata r:id="rId36" o:title=""/>
                </v:shape>
                <o:OLEObject Type="Embed" ProgID="Equation.DSMT4" ShapeID="_x0000_i1039" DrawAspect="Content" ObjectID="_1797484826" r:id="rId37"/>
              </w:object>
            </w:r>
            <w:r w:rsidR="005624AA"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</w:p>
          <w:p w14:paraId="3CD80678" w14:textId="77777777" w:rsidR="005624AA" w:rsidRDefault="005624AA" w:rsidP="005624AA">
            <w:pPr>
              <w:bidi/>
              <w:jc w:val="both"/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5C1DBF55" w14:textId="0D2DB6EB" w:rsidR="005624AA" w:rsidRDefault="005624AA" w:rsidP="005624AA">
            <w:pPr>
              <w:bidi/>
              <w:jc w:val="both"/>
              <w:rPr>
                <w:rFonts w:cs="Arial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ج) مقدار عبارت </w:t>
            </w:r>
            <w:r w:rsidRPr="005624AA">
              <w:rPr>
                <w:rFonts w:cs="B Nazanin"/>
                <w:b/>
                <w:bCs/>
                <w:position w:val="-4"/>
                <w:sz w:val="26"/>
                <w:szCs w:val="26"/>
                <w:lang w:bidi="fa-IR"/>
              </w:rPr>
              <w:object w:dxaOrig="200" w:dyaOrig="300" w14:anchorId="6CD0D1F1">
                <v:shape id="_x0000_i1040" type="#_x0000_t75" style="width:10.2pt;height:15pt" o:ole="">
                  <v:imagedata r:id="rId38" o:title=""/>
                </v:shape>
                <o:OLEObject Type="Embed" ProgID="Equation.DSMT4" ShapeID="_x0000_i1040" DrawAspect="Content" ObjectID="_1797484827" r:id="rId39"/>
              </w:object>
            </w:r>
            <w:r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7B21B9" w:rsidRPr="002D38A6">
              <w:rPr>
                <w:rFonts w:cs="B Nazanin"/>
                <w:b/>
                <w:bCs/>
                <w:position w:val="-6"/>
                <w:sz w:val="26"/>
                <w:szCs w:val="26"/>
                <w:lang w:bidi="fa-IR"/>
              </w:rPr>
              <w:object w:dxaOrig="900" w:dyaOrig="279" w14:anchorId="76FD0B5C">
                <v:shape id="_x0000_i1060" type="#_x0000_t75" style="width:45pt;height:13.8pt" o:ole="">
                  <v:imagedata r:id="rId40" o:title=""/>
                </v:shape>
                <o:OLEObject Type="Embed" ProgID="Equation.DSMT4" ShapeID="_x0000_i1060" DrawAspect="Content" ObjectID="_1797484828" r:id="rId41"/>
              </w:object>
            </w:r>
            <w:r w:rsidR="002D38A6"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2D38A6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>به ازای</w:t>
            </w:r>
            <w:r w:rsidR="00A030A0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A030A0" w:rsidRPr="00A030A0">
              <w:rPr>
                <w:rFonts w:cs="B Nazanin"/>
                <w:b/>
                <w:bCs/>
                <w:position w:val="-6"/>
                <w:sz w:val="26"/>
                <w:szCs w:val="26"/>
                <w:lang w:bidi="fa-IR"/>
              </w:rPr>
              <w:object w:dxaOrig="620" w:dyaOrig="279" w14:anchorId="65F7D2C5">
                <v:shape id="_x0000_i1042" type="#_x0000_t75" style="width:31.2pt;height:13.8pt" o:ole="">
                  <v:imagedata r:id="rId42" o:title=""/>
                </v:shape>
                <o:OLEObject Type="Embed" ProgID="Equation.DSMT4" ShapeID="_x0000_i1042" DrawAspect="Content" ObjectID="_1797484829" r:id="rId43"/>
              </w:object>
            </w:r>
            <w:r w:rsidR="00A030A0"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A030A0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برابر است با </w:t>
            </w:r>
            <w:r w:rsidR="00A030A0">
              <w:rPr>
                <w:rFonts w:cs="Arial" w:hint="cs"/>
                <w:b/>
                <w:bCs/>
                <w:sz w:val="26"/>
                <w:szCs w:val="26"/>
                <w:rtl/>
                <w:lang w:bidi="fa-IR"/>
              </w:rPr>
              <w:t>:</w:t>
            </w:r>
          </w:p>
          <w:p w14:paraId="41C1CA97" w14:textId="77777777" w:rsidR="00A030A0" w:rsidRDefault="00A030A0" w:rsidP="00A030A0">
            <w:pPr>
              <w:bidi/>
              <w:jc w:val="both"/>
              <w:rPr>
                <w:rFonts w:cs="B Nazanin"/>
                <w:b/>
                <w:bCs/>
                <w:sz w:val="26"/>
                <w:szCs w:val="26"/>
                <w:lang w:bidi="fa-IR"/>
              </w:rPr>
            </w:pPr>
            <w:r w:rsidRPr="00A030A0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>1)</w:t>
            </w:r>
            <w:r>
              <w:rPr>
                <w:rFonts w:cs="Arial" w:hint="cs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Pr="00A030A0">
              <w:rPr>
                <w:rFonts w:cs="Arial"/>
                <w:b/>
                <w:bCs/>
                <w:position w:val="-6"/>
                <w:sz w:val="26"/>
                <w:szCs w:val="26"/>
                <w:lang w:bidi="fa-IR"/>
              </w:rPr>
              <w:object w:dxaOrig="420" w:dyaOrig="279" w14:anchorId="67CEB84D">
                <v:shape id="_x0000_i1043" type="#_x0000_t75" style="width:21pt;height:13.8pt" o:ole="">
                  <v:imagedata r:id="rId44" o:title=""/>
                </v:shape>
                <o:OLEObject Type="Embed" ProgID="Equation.DSMT4" ShapeID="_x0000_i1043" DrawAspect="Content" ObjectID="_1797484830" r:id="rId45"/>
              </w:object>
            </w:r>
            <w:r>
              <w:rPr>
                <w:rFonts w:cs="Arial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cs="Arial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2</w:t>
            </w:r>
            <w:r>
              <w:rPr>
                <w:rFonts w:cs="Arial"/>
                <w:b/>
                <w:bCs/>
                <w:sz w:val="26"/>
                <w:szCs w:val="26"/>
                <w:lang w:bidi="fa-IR"/>
              </w:rPr>
              <w:t>(</w:t>
            </w:r>
            <w:r>
              <w:rPr>
                <w:rFonts w:cs="Arial" w:hint="cs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Pr="00A030A0">
              <w:rPr>
                <w:rFonts w:cs="Arial"/>
                <w:b/>
                <w:bCs/>
                <w:position w:val="-6"/>
                <w:sz w:val="26"/>
                <w:szCs w:val="26"/>
                <w:lang w:bidi="fa-IR"/>
              </w:rPr>
              <w:object w:dxaOrig="360" w:dyaOrig="279" w14:anchorId="62663344">
                <v:shape id="_x0000_i1044" type="#_x0000_t75" style="width:18pt;height:13.8pt" o:ole="">
                  <v:imagedata r:id="rId46" o:title=""/>
                </v:shape>
                <o:OLEObject Type="Embed" ProgID="Equation.DSMT4" ShapeID="_x0000_i1044" DrawAspect="Content" ObjectID="_1797484831" r:id="rId47"/>
              </w:object>
            </w:r>
            <w:r>
              <w:rPr>
                <w:rFonts w:cs="Arial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cs="Arial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</w:t>
            </w:r>
            <w:r w:rsidR="00596384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>3) 10                               4) 4</w:t>
            </w:r>
          </w:p>
          <w:p w14:paraId="63AD72EE" w14:textId="77777777" w:rsidR="00C163AA" w:rsidRDefault="00C163AA" w:rsidP="00C163AA">
            <w:pPr>
              <w:bidi/>
              <w:jc w:val="both"/>
              <w:rPr>
                <w:rFonts w:cs="B Nazanin"/>
                <w:b/>
                <w:bCs/>
                <w:sz w:val="26"/>
                <w:szCs w:val="26"/>
                <w:lang w:bidi="fa-IR"/>
              </w:rPr>
            </w:pPr>
          </w:p>
          <w:p w14:paraId="7CC5BBB7" w14:textId="6234521A" w:rsidR="00C163AA" w:rsidRDefault="00C163AA" w:rsidP="00C163AA">
            <w:pPr>
              <w:bidi/>
              <w:jc w:val="both"/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د) اگر </w:t>
            </w:r>
            <w:r w:rsidRPr="00C163AA">
              <w:rPr>
                <w:rFonts w:cs="B Nazanin"/>
                <w:b/>
                <w:bCs/>
                <w:position w:val="-4"/>
                <w:sz w:val="26"/>
                <w:szCs w:val="26"/>
                <w:lang w:bidi="fa-IR"/>
              </w:rPr>
              <w:object w:dxaOrig="200" w:dyaOrig="300" w14:anchorId="0AAACFFF">
                <v:shape id="_x0000_i1045" type="#_x0000_t75" style="width:10.2pt;height:15pt" o:ole="">
                  <v:imagedata r:id="rId48" o:title=""/>
                </v:shape>
                <o:OLEObject Type="Embed" ProgID="Equation.DSMT4" ShapeID="_x0000_i1045" DrawAspect="Content" ObjectID="_1797484832" r:id="rId49"/>
              </w:object>
            </w:r>
            <w:r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a&gt;b  ,   b&gt;c  ,  c=d</m:t>
              </m:r>
            </m:oMath>
            <w:r>
              <w:rPr>
                <w:rFonts w:cs="B Nazanin"/>
                <w:b/>
                <w:bCs/>
                <w:sz w:val="26"/>
                <w:szCs w:val="26"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B9241A"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باشد، کدام گزینه صحیح است؟ </w:t>
            </w:r>
          </w:p>
          <w:p w14:paraId="3F580BE8" w14:textId="0C516AF2" w:rsidR="00B9241A" w:rsidRPr="00596384" w:rsidRDefault="00B9241A" w:rsidP="00B9241A">
            <w:pPr>
              <w:bidi/>
              <w:jc w:val="both"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1) </w:t>
            </w:r>
            <w:r w:rsidRPr="00B9241A">
              <w:rPr>
                <w:rFonts w:cs="B Nazanin"/>
                <w:b/>
                <w:bCs/>
                <w:position w:val="-6"/>
                <w:sz w:val="26"/>
                <w:szCs w:val="26"/>
                <w:lang w:bidi="fa-IR"/>
              </w:rPr>
              <w:object w:dxaOrig="660" w:dyaOrig="300" w14:anchorId="322E32DC">
                <v:shape id="_x0000_i1046" type="#_x0000_t75" style="width:33pt;height:15pt" o:ole="">
                  <v:imagedata r:id="rId50" o:title=""/>
                </v:shape>
                <o:OLEObject Type="Embed" ProgID="Equation.DSMT4" ShapeID="_x0000_i1046" DrawAspect="Content" ObjectID="_1797484833" r:id="rId51"/>
              </w:object>
            </w:r>
            <w:r>
              <w:rPr>
                <w:rFonts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cs="B Nazanin"/>
                <w:b/>
                <w:bCs/>
                <w:sz w:val="26"/>
                <w:szCs w:val="26"/>
                <w:lang w:bidi="fa-IR"/>
              </w:rPr>
              <w:t xml:space="preserve">   </w:t>
            </w:r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2) 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a&lt;d</m:t>
              </m:r>
            </m:oMath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3) 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a&gt;d</m:t>
              </m:r>
            </m:oMath>
            <w:r>
              <w:rPr>
                <w:rFonts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        4) 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c&gt;d</m:t>
              </m:r>
            </m:oMath>
            <w:r>
              <w:rPr>
                <w:rFonts w:cs="B Nazanin"/>
                <w:b/>
                <w:bCs/>
                <w:sz w:val="26"/>
                <w:szCs w:val="26"/>
                <w:lang w:bidi="fa-IR"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2114D73F" w:rsidR="002C19EE" w:rsidRPr="00964511" w:rsidRDefault="00964511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 w:rsidRPr="00964511">
              <w:rPr>
                <w:rStyle w:val="Strong"/>
                <w:rFonts w:cs="B Nazanin" w:hint="cs"/>
                <w:rtl/>
                <w:lang w:bidi="fa-IR"/>
              </w:rPr>
              <w:t>2</w:t>
            </w:r>
          </w:p>
        </w:tc>
      </w:tr>
      <w:tr w:rsidR="00BB5075" w:rsidRPr="005B3F55" w14:paraId="11E71D85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6E06E0F8" w:rsidR="00BB5075" w:rsidRPr="00A52935" w:rsidRDefault="00B9241A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4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D8CF9B" w14:textId="77777777" w:rsidR="00964511" w:rsidRDefault="00964511" w:rsidP="00964511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54DC8413" w14:textId="4232C802" w:rsidR="00964511" w:rsidRDefault="00964511" w:rsidP="00964511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دو جمله بعدی الگوهای زیر را بنویسید. 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F64A74" w14:paraId="725677BF" w14:textId="77777777" w:rsidTr="00F64A74">
              <w:tc>
                <w:tcPr>
                  <w:tcW w:w="4743" w:type="dxa"/>
                </w:tcPr>
                <w:p w14:paraId="7B4C5FC9" w14:textId="02A94BEB" w:rsidR="00F64A74" w:rsidRDefault="006C03CD" w:rsidP="00F64A74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HAnsi" w:hAnsi="Cambria Math" w:cs="B Nazanin"/>
                        <w:sz w:val="26"/>
                        <w:szCs w:val="26"/>
                        <w:lang w:bidi="fa-IR"/>
                      </w:rPr>
                      <m:t xml:space="preserve">  </m:t>
                    </m:r>
                    <m:r>
                      <m:rPr>
                        <m:nor/>
                      </m:rPr>
                      <w:rPr>
                        <w:rFonts w:ascii="Cambria Math" w:eastAsiaTheme="minorHAnsi" w:hAnsi="Cambria Math" w:cs="B Nazanin" w:hint="cs"/>
                        <w:b/>
                        <w:bCs/>
                        <w:sz w:val="26"/>
                        <w:szCs w:val="26"/>
                        <w:rtl/>
                        <w:lang w:bidi="fa-IR"/>
                      </w:rPr>
                      <m:t>243 ، 81 ، 27 ، .....، .....</m:t>
                    </m:r>
                  </m:oMath>
                  <w:r w:rsidR="00F64A74"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(ب</w:t>
                  </w:r>
                </w:p>
              </w:tc>
              <w:tc>
                <w:tcPr>
                  <w:tcW w:w="4744" w:type="dxa"/>
                </w:tcPr>
                <w:p w14:paraId="3C03A179" w14:textId="7D99A0FE" w:rsidR="00F64A74" w:rsidRDefault="006C03CD" w:rsidP="00F64A74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m:oMath>
                    <m:r>
                      <m:rPr>
                        <m:nor/>
                      </m:rPr>
                      <w:rPr>
                        <w:rFonts w:ascii="Cambria Math" w:eastAsiaTheme="minorHAnsi" w:hAnsi="Cambria Math" w:cs="B Nazanin" w:hint="cs"/>
                        <w:b/>
                        <w:bCs/>
                        <w:sz w:val="26"/>
                        <w:szCs w:val="26"/>
                        <w:rtl/>
                        <w:lang w:bidi="fa-IR"/>
                      </w:rPr>
                      <m:t xml:space="preserve">  7 ، 15 ، 23 ، ...... ، ......</m:t>
                    </m:r>
                  </m:oMath>
                  <w:r w:rsidR="00F64A74"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(الف</w:t>
                  </w:r>
                </w:p>
              </w:tc>
            </w:tr>
          </w:tbl>
          <w:p w14:paraId="2FD7A9A3" w14:textId="1182C4D0" w:rsidR="00964511" w:rsidRDefault="00F64A74" w:rsidP="00F202CC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</w:t>
            </w:r>
          </w:p>
          <w:p w14:paraId="0C1A2C5D" w14:textId="2A6E04D5" w:rsidR="00964511" w:rsidRPr="00964511" w:rsidRDefault="00964511" w:rsidP="00964511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59BC1F97" w:rsidR="00BB5075" w:rsidRPr="00964511" w:rsidRDefault="00964511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 w:rsidRPr="00964511"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BB5075" w:rsidRPr="005B3F55" w14:paraId="1E6BE93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60C518F5" w:rsidR="00BB5075" w:rsidRPr="00A52935" w:rsidRDefault="00F202C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5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282DDC4" w14:textId="77777777" w:rsidR="00F202CC" w:rsidRDefault="00F202CC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F202CC"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توپی را از ارتفاع</w:t>
            </w: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80 متری رها می کنیم. این توپ پس از هر بار زمین خوردن</w:t>
            </w:r>
            <w:r w:rsidRPr="00F202CC">
              <w:rPr>
                <w:rFonts w:asciiTheme="minorHAnsi" w:eastAsiaTheme="minorHAnsi" w:hAnsiTheme="minorHAnsi" w:cs="B Nazanin"/>
                <w:b/>
                <w:bCs/>
                <w:position w:val="-28"/>
                <w:sz w:val="26"/>
                <w:szCs w:val="26"/>
                <w:lang w:bidi="fa-IR"/>
              </w:rPr>
              <w:object w:dxaOrig="240" w:dyaOrig="720" w14:anchorId="39BF937D">
                <v:shape id="_x0000_i1047" type="#_x0000_t75" style="width:12pt;height:36pt" o:ole="">
                  <v:imagedata r:id="rId52" o:title=""/>
                </v:shape>
                <o:OLEObject Type="Embed" ProgID="Equation.DSMT4" ShapeID="_x0000_i1047" DrawAspect="Content" ObjectID="_1797484834" r:id="rId53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ارتفاع قبلی خود بالا می رود. این توپ پس از اینکه چهار بار به زمین برخورد می کند، چند متر از پایین به بالا حرکت کرده است؟</w:t>
            </w:r>
          </w:p>
          <w:p w14:paraId="17678A4D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5261395F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77F032B9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41B4CEF5" w14:textId="76E2DAC8" w:rsidR="00BB5075" w:rsidRP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F202CC"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54D6DE03" w:rsidR="00BB5075" w:rsidRPr="00F202CC" w:rsidRDefault="00F202CC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 w:rsidRPr="00F202CC"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BB5075" w:rsidRPr="005B3F55" w14:paraId="14C65E9A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3CF28DC9" w:rsidR="00BB5075" w:rsidRPr="00F202CC" w:rsidRDefault="00F202CC" w:rsidP="00F202CC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6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E19893" w14:textId="77777777" w:rsidR="00964511" w:rsidRDefault="00964511" w:rsidP="00964511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علی و پدر و مادرش برای صرف شام به یک رستوران رفتند. توجه علی به مدل متفاوت میزهای رستوران جلب شد. بعضی از آنها چهار پایه و برخی سه پایه بودند. اگر تعداد کل میزها 14 و تعداد کل پایه ها 48 تا باشد، در این رستوران چند چهارپایه و چند سه پایه وجود دارد؟ </w:t>
            </w:r>
          </w:p>
          <w:p w14:paraId="2255D29C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51582C10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7E897E49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5B66CC21" w14:textId="77777777" w:rsidR="00F202CC" w:rsidRDefault="00F202CC" w:rsidP="00F202CC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00C1D428" w14:textId="77777777" w:rsidR="00BB5075" w:rsidRPr="004323ED" w:rsidRDefault="00BB5075" w:rsidP="005B3F55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23DFF2BD" w:rsidR="00BB5075" w:rsidRPr="00F202CC" w:rsidRDefault="00F202CC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BB5075" w:rsidRPr="005B3F55" w14:paraId="15D62F4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40363B4D" w:rsidR="00BB5075" w:rsidRPr="00F202CC" w:rsidRDefault="00F202CC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7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0C3238" w14:paraId="3A307FF0" w14:textId="77777777" w:rsidTr="000C3238">
              <w:tc>
                <w:tcPr>
                  <w:tcW w:w="4743" w:type="dxa"/>
                </w:tcPr>
                <w:p w14:paraId="6D8CB0BA" w14:textId="17281D12" w:rsidR="000C3238" w:rsidRDefault="000C3238" w:rsidP="000C3238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الف) گسترده عدد مقابل را بنویسید.</w:t>
                  </w:r>
                </w:p>
              </w:tc>
              <w:tc>
                <w:tcPr>
                  <w:tcW w:w="4744" w:type="dxa"/>
                </w:tcPr>
                <w:p w14:paraId="4964C6EE" w14:textId="0960B24C" w:rsidR="000C3238" w:rsidRDefault="000C3238" w:rsidP="000C3238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F202CC">
                    <w:rPr>
                      <w:rFonts w:asciiTheme="minorHAnsi" w:eastAsiaTheme="minorHAnsi" w:hAnsiTheme="minorHAnsi" w:cs="B Nazanin"/>
                      <w:b/>
                      <w:bCs/>
                      <w:position w:val="-6"/>
                      <w:sz w:val="26"/>
                      <w:szCs w:val="26"/>
                      <w:lang w:bidi="fa-IR"/>
                    </w:rPr>
                    <w:object w:dxaOrig="660" w:dyaOrig="279" w14:anchorId="640AB222">
                      <v:shape id="_x0000_i1048" type="#_x0000_t75" style="width:33pt;height:13.8pt" o:ole="">
                        <v:imagedata r:id="rId54" o:title=""/>
                      </v:shape>
                      <o:OLEObject Type="Embed" ProgID="Equation.DSMT4" ShapeID="_x0000_i1048" DrawAspect="Content" ObjectID="_1797484835" r:id="rId55"/>
                    </w:object>
                  </w:r>
                </w:p>
              </w:tc>
            </w:tr>
            <w:tr w:rsidR="000C3238" w14:paraId="7C23A414" w14:textId="77777777" w:rsidTr="000C3238">
              <w:tc>
                <w:tcPr>
                  <w:tcW w:w="4743" w:type="dxa"/>
                </w:tcPr>
                <w:p w14:paraId="0B7053D0" w14:textId="77777777" w:rsidR="000C3238" w:rsidRDefault="000C3238" w:rsidP="000C3238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ب) برای جمع مقابل یک محور رسم کنید.</w:t>
                  </w:r>
                </w:p>
                <w:p w14:paraId="71A8EE1B" w14:textId="021C3F5D" w:rsidR="000C3238" w:rsidRDefault="000C3238" w:rsidP="000C3238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</w:p>
              </w:tc>
              <w:tc>
                <w:tcPr>
                  <w:tcW w:w="4744" w:type="dxa"/>
                </w:tcPr>
                <w:p w14:paraId="78C36C6E" w14:textId="1C2E144A" w:rsidR="000C3238" w:rsidRDefault="000C3238" w:rsidP="000C3238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0C3238">
                    <w:rPr>
                      <w:rFonts w:asciiTheme="minorHAnsi" w:eastAsiaTheme="minorHAnsi" w:hAnsiTheme="minorHAnsi" w:cs="B Nazanin"/>
                      <w:b/>
                      <w:bCs/>
                      <w:position w:val="-6"/>
                      <w:sz w:val="26"/>
                      <w:szCs w:val="26"/>
                      <w:lang w:bidi="fa-IR"/>
                    </w:rPr>
                    <w:object w:dxaOrig="980" w:dyaOrig="279" w14:anchorId="34E087E7">
                      <v:shape id="_x0000_i1049" type="#_x0000_t75" style="width:49.2pt;height:13.8pt" o:ole="">
                        <v:imagedata r:id="rId56" o:title=""/>
                      </v:shape>
                      <o:OLEObject Type="Embed" ProgID="Equation.DSMT4" ShapeID="_x0000_i1049" DrawAspect="Content" ObjectID="_1797484836" r:id="rId57"/>
                    </w:object>
                  </w:r>
                  <w:r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</w:p>
              </w:tc>
            </w:tr>
            <w:tr w:rsidR="000C3238" w14:paraId="67C3F7EA" w14:textId="77777777" w:rsidTr="000C3238">
              <w:tc>
                <w:tcPr>
                  <w:tcW w:w="4743" w:type="dxa"/>
                </w:tcPr>
                <w:p w14:paraId="7E5A97A9" w14:textId="3A37410F" w:rsidR="000C3238" w:rsidRDefault="000C3238" w:rsidP="000C3238">
                  <w:pPr>
                    <w:bidi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ج) عدد قبل و </w:t>
                  </w:r>
                  <w:r w:rsidR="00326A96"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عدد </w:t>
                  </w: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بعد از عدد مقابل را بنویسید.</w:t>
                  </w:r>
                </w:p>
              </w:tc>
              <w:tc>
                <w:tcPr>
                  <w:tcW w:w="4744" w:type="dxa"/>
                </w:tcPr>
                <w:p w14:paraId="74792D18" w14:textId="4CADED5D" w:rsidR="000C3238" w:rsidRDefault="00326A96" w:rsidP="000C3238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m:oMath>
                    <m:r>
                      <m:rPr>
                        <m:nor/>
                      </m:rPr>
                      <w:rPr>
                        <w:rFonts w:ascii="Cambria Math" w:eastAsiaTheme="minorHAnsi" w:hAnsi="Cambria Math" w:cs="B Nazanin" w:hint="cs"/>
                        <w:b/>
                        <w:bCs/>
                        <w:sz w:val="26"/>
                        <w:szCs w:val="26"/>
                        <w:rtl/>
                        <w:lang w:bidi="fa-IR"/>
                      </w:rPr>
                      <m:t>....... ، -341 ، .......</m:t>
                    </m:r>
                  </m:oMath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    </w:t>
                  </w:r>
                </w:p>
              </w:tc>
            </w:tr>
          </w:tbl>
          <w:p w14:paraId="55BFC4E3" w14:textId="295C0E4F" w:rsidR="00BB5075" w:rsidRPr="00F202CC" w:rsidRDefault="00F202CC" w:rsidP="000C3238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                                                                               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1DA7F418" w:rsidR="00BB5075" w:rsidRPr="00E71FD6" w:rsidRDefault="00E71FD6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1.5</w:t>
            </w:r>
          </w:p>
        </w:tc>
      </w:tr>
      <w:tr w:rsidR="00BB5075" w:rsidRPr="005B3F55" w14:paraId="267A148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61DCEC0" w14:textId="407AD85B" w:rsidR="00BB5075" w:rsidRPr="00E61546" w:rsidRDefault="00E61546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8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0DA901F" w14:textId="77777777" w:rsidR="00BB5075" w:rsidRDefault="00E71FD6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حاصل عبارتهای مقابل را به دست آورید.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487"/>
            </w:tblGrid>
            <w:tr w:rsidR="00E71FD6" w14:paraId="2D36FFEC" w14:textId="77777777" w:rsidTr="00CE6315">
              <w:tc>
                <w:tcPr>
                  <w:tcW w:w="9487" w:type="dxa"/>
                </w:tcPr>
                <w:p w14:paraId="72186712" w14:textId="5611BA65" w:rsidR="00E71FD6" w:rsidRDefault="00E71FD6" w:rsidP="00E71FD6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 w:rsidRPr="00E71FD6">
                    <w:rPr>
                      <w:rFonts w:asciiTheme="minorHAnsi" w:eastAsiaTheme="minorHAnsi" w:hAnsiTheme="minorHAnsi" w:cs="B Nazanin"/>
                      <w:b/>
                      <w:bCs/>
                      <w:position w:val="-14"/>
                      <w:sz w:val="26"/>
                      <w:szCs w:val="26"/>
                      <w:lang w:bidi="fa-IR"/>
                    </w:rPr>
                    <w:object w:dxaOrig="1440" w:dyaOrig="420" w14:anchorId="616CE49F">
                      <v:shape id="_x0000_i1050" type="#_x0000_t75" style="width:1in;height:21pt" o:ole="">
                        <v:imagedata r:id="rId58" o:title=""/>
                      </v:shape>
                      <o:OLEObject Type="Embed" ProgID="Equation.DSMT4" ShapeID="_x0000_i1050" DrawAspect="Content" ObjectID="_1797484837" r:id="rId59"/>
                    </w:object>
                  </w:r>
                  <w:r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( الف</w:t>
                  </w:r>
                </w:p>
              </w:tc>
            </w:tr>
            <w:tr w:rsidR="00E71FD6" w14:paraId="7C5C6C70" w14:textId="77777777" w:rsidTr="00CE6315">
              <w:tc>
                <w:tcPr>
                  <w:tcW w:w="9487" w:type="dxa"/>
                </w:tcPr>
                <w:p w14:paraId="32F9D3DB" w14:textId="77777777" w:rsidR="00F728E7" w:rsidRDefault="00F728E7" w:rsidP="00E71FD6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</w:p>
                <w:p w14:paraId="3204C73E" w14:textId="743435E1" w:rsidR="00E71FD6" w:rsidRDefault="00F728E7" w:rsidP="00F728E7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F728E7">
                    <w:rPr>
                      <w:rFonts w:asciiTheme="minorHAnsi" w:eastAsiaTheme="minorHAnsi" w:hAnsiTheme="minorHAnsi" w:cs="B Nazanin"/>
                      <w:b/>
                      <w:bCs/>
                      <w:position w:val="-16"/>
                      <w:sz w:val="26"/>
                      <w:szCs w:val="26"/>
                      <w:lang w:bidi="fa-IR"/>
                    </w:rPr>
                    <w:object w:dxaOrig="2299" w:dyaOrig="460" w14:anchorId="7EA6C547">
                      <v:shape id="_x0000_i1051" type="#_x0000_t75" style="width:115.2pt;height:22.8pt" o:ole="">
                        <v:imagedata r:id="rId60" o:title=""/>
                      </v:shape>
                      <o:OLEObject Type="Embed" ProgID="Equation.DSMT4" ShapeID="_x0000_i1051" DrawAspect="Content" ObjectID="_1797484838" r:id="rId61"/>
                    </w:object>
                  </w:r>
                  <w:r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 w:rsidR="00E71FD6"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( ب</w:t>
                  </w:r>
                </w:p>
              </w:tc>
            </w:tr>
            <w:tr w:rsidR="00E71FD6" w14:paraId="5348843B" w14:textId="77777777" w:rsidTr="00CE6315">
              <w:tc>
                <w:tcPr>
                  <w:tcW w:w="9487" w:type="dxa"/>
                </w:tcPr>
                <w:p w14:paraId="64E7720E" w14:textId="77777777" w:rsidR="00CE6315" w:rsidRDefault="00CE6315" w:rsidP="00CE6315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</w:p>
                <w:p w14:paraId="51EAB98C" w14:textId="77777777" w:rsidR="00E71FD6" w:rsidRDefault="00E71FD6" w:rsidP="00CE6315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 w:rsidR="00CE6315" w:rsidRPr="00E71FD6">
                    <w:rPr>
                      <w:rFonts w:asciiTheme="minorHAnsi" w:eastAsiaTheme="minorHAnsi" w:hAnsiTheme="minorHAnsi" w:cs="B Nazanin"/>
                      <w:b/>
                      <w:bCs/>
                      <w:position w:val="-16"/>
                      <w:sz w:val="26"/>
                      <w:szCs w:val="26"/>
                      <w:lang w:bidi="fa-IR"/>
                    </w:rPr>
                    <w:object w:dxaOrig="3739" w:dyaOrig="460" w14:anchorId="45883AF5">
                      <v:shape id="_x0000_i1052" type="#_x0000_t75" style="width:187.2pt;height:22.8pt" o:ole="">
                        <v:imagedata r:id="rId62" o:title=""/>
                      </v:shape>
                      <o:OLEObject Type="Embed" ProgID="Equation.DSMT4" ShapeID="_x0000_i1052" DrawAspect="Content" ObjectID="_1797484839" r:id="rId63"/>
                    </w:object>
                  </w:r>
                  <w:r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  <w:r>
                    <w:rPr>
                      <w:rFonts w:asciiTheme="minorHAnsi" w:eastAsiaTheme="minorHAnsi" w:hAnsiTheme="minorHAnsi" w:cs="B Nazanin" w:hint="cs"/>
                      <w:b/>
                      <w:bCs/>
                      <w:sz w:val="26"/>
                      <w:szCs w:val="26"/>
                      <w:rtl/>
                      <w:lang w:bidi="fa-IR"/>
                    </w:rPr>
                    <w:t>( ج</w:t>
                  </w:r>
                </w:p>
                <w:p w14:paraId="00B8F981" w14:textId="31C16FB6" w:rsidR="00CE6315" w:rsidRDefault="00CE6315" w:rsidP="00CE6315">
                  <w:pPr>
                    <w:bidi/>
                    <w:jc w:val="right"/>
                    <w:rPr>
                      <w:rFonts w:asciiTheme="minorHAnsi" w:eastAsiaTheme="minorHAnsi" w:hAnsiTheme="minorHAnsi" w:cs="B Nazanin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</w:p>
              </w:tc>
            </w:tr>
          </w:tbl>
          <w:p w14:paraId="309165C8" w14:textId="3B30E4D1" w:rsidR="00E71FD6" w:rsidRPr="00E71FD6" w:rsidRDefault="00E71FD6" w:rsidP="00E71FD6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FA6ED0" w14:textId="20D83860" w:rsidR="00BB5075" w:rsidRPr="00E71FD6" w:rsidRDefault="00E71FD6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2.25</w:t>
            </w:r>
          </w:p>
        </w:tc>
      </w:tr>
      <w:tr w:rsidR="0071447D" w:rsidRPr="005B3F55" w14:paraId="08E3F90F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4EDA34F3" w:rsidR="0071447D" w:rsidRPr="00CE6315" w:rsidRDefault="00CE6315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9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8A0F554" w14:textId="77777777" w:rsidR="0071447D" w:rsidRDefault="003C0DEA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زهرا یک دماسنج خریده است. او در یک روز زمستانی، با دماسنج دمای هوای اتاق و حیاط را اندازه گرفت. دمای اتاق 24 درجه بالای صفر و دمای حیاط 3 درجه زیر صفر بود. دمای حیاط چند درجه از دمای اتاق زهرا سردتر است؟ </w:t>
            </w:r>
          </w:p>
          <w:p w14:paraId="31BE8200" w14:textId="01516BC9" w:rsidR="008D7992" w:rsidRPr="003C0DEA" w:rsidRDefault="008D7992" w:rsidP="008D7992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08FC2166" w:rsidR="0071447D" w:rsidRPr="003C0DEA" w:rsidRDefault="00862C40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71447D" w:rsidRPr="005B3F55" w14:paraId="3AF6C23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14E00FF" w14:textId="6302A2C4" w:rsidR="0071447D" w:rsidRPr="008D7992" w:rsidRDefault="008D7992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lastRenderedPageBreak/>
              <w:t>10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67A8F2A" w14:textId="1AD76CAC" w:rsidR="0071447D" w:rsidRDefault="000D7705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الف) جمله </w:t>
            </w:r>
            <w:r w:rsidRPr="000D7705">
              <w:rPr>
                <w:rFonts w:asciiTheme="minorHAnsi" w:eastAsiaTheme="minorHAnsi" w:hAnsiTheme="minorHAnsi" w:cs="B Nazanin"/>
                <w:b/>
                <w:bCs/>
                <w:position w:val="-6"/>
                <w:sz w:val="26"/>
                <w:szCs w:val="26"/>
                <w:lang w:bidi="fa-IR"/>
              </w:rPr>
              <w:object w:dxaOrig="220" w:dyaOrig="240" w14:anchorId="3F03BE9B">
                <v:shape id="_x0000_i1053" type="#_x0000_t75" style="width:10.8pt;height:12pt" o:ole="">
                  <v:imagedata r:id="rId64" o:title=""/>
                </v:shape>
                <o:OLEObject Type="Embed" ProgID="Equation.DSMT4" ShapeID="_x0000_i1053" DrawAspect="Content" ObjectID="_1797484840" r:id="rId65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ام الگوی</w:t>
            </w:r>
            <m:oMath>
              <m:r>
                <m:rPr>
                  <m:nor/>
                </m:rPr>
                <w:rPr>
                  <w:rFonts w:ascii="Cambria Math" w:eastAsiaTheme="minorHAnsi" w:hAnsi="Cambria Math" w:cs="B Nazanin" w:hint="cs"/>
                  <w:b/>
                  <w:bCs/>
                  <w:sz w:val="28"/>
                  <w:szCs w:val="28"/>
                  <w:rtl/>
                  <w:lang w:bidi="fa-IR"/>
                </w:rPr>
                <m:t xml:space="preserve">7، 10 ،13 ، 16 ، .....    </m:t>
              </m:r>
            </m:oMath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</w:t>
            </w:r>
            <w:r w:rsidR="00326A96"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</w:t>
            </w: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را به دست آورید.</w:t>
            </w:r>
          </w:p>
          <w:p w14:paraId="686F68DB" w14:textId="77777777" w:rsidR="000D7705" w:rsidRDefault="000D7705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ب) جمله سی ام الگوی بالا چقدر است؟</w:t>
            </w:r>
          </w:p>
          <w:p w14:paraId="2E370CB8" w14:textId="77777777" w:rsidR="000D7705" w:rsidRDefault="000D7705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  <w:p w14:paraId="58DEBFA9" w14:textId="77777777" w:rsidR="000D7705" w:rsidRDefault="000D7705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>ج) جمله چندم الگوی بالا برابر 64 می باشد؟</w:t>
            </w:r>
          </w:p>
          <w:p w14:paraId="5889295A" w14:textId="66840C6B" w:rsidR="000D7705" w:rsidRPr="008D7992" w:rsidRDefault="000D7705" w:rsidP="000D7705">
            <w:pPr>
              <w:bidi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1043F22" w14:textId="46E4CB25" w:rsidR="0071447D" w:rsidRPr="000D7705" w:rsidRDefault="000D7705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1.5</w:t>
            </w:r>
          </w:p>
        </w:tc>
      </w:tr>
      <w:tr w:rsidR="00BB5075" w:rsidRPr="005B3F55" w14:paraId="2BBB43C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782436E4" w:rsidR="00BB5075" w:rsidRPr="000D7705" w:rsidRDefault="000D7705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DBFF50" w14:textId="77777777" w:rsidR="00BB5075" w:rsidRDefault="00F303F8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noProof/>
                <w:sz w:val="26"/>
                <w:szCs w:val="26"/>
                <w:rtl/>
                <w:lang w:val="fa-IR"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noProof/>
                <w:sz w:val="26"/>
                <w:szCs w:val="26"/>
                <w:rtl/>
                <w:lang w:val="fa-IR" w:bidi="fa-IR"/>
              </w:rPr>
              <w:t>محیط شکل مقابل را بصورت عبارت جبری به دست آورید.</w:t>
            </w:r>
          </w:p>
          <w:p w14:paraId="58CE6169" w14:textId="00A522ED" w:rsidR="00F303F8" w:rsidRPr="00F303F8" w:rsidRDefault="00F303F8" w:rsidP="00F303F8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6"/>
                <w:szCs w:val="26"/>
                <w:rtl/>
                <w:lang w:bidi="fa-IR"/>
              </w:rPr>
              <w:t xml:space="preserve">                                                                                           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noProof/>
                <w:sz w:val="26"/>
                <w:szCs w:val="26"/>
                <w:rtl/>
                <w:lang w:val="fa-IR" w:bidi="fa-IR"/>
              </w:rPr>
              <w:drawing>
                <wp:inline distT="0" distB="0" distL="0" distR="0" wp14:anchorId="277296AC" wp14:editId="720B0478">
                  <wp:extent cx="1887855" cy="1082040"/>
                  <wp:effectExtent l="0" t="0" r="0" b="3810"/>
                  <wp:docPr id="1674651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651353" name="Picture 1674651353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515" cy="108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6B2EFFD0" w:rsidR="00BB5075" w:rsidRPr="00F303F8" w:rsidRDefault="00F303F8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1.25</w:t>
            </w:r>
          </w:p>
        </w:tc>
      </w:tr>
      <w:tr w:rsidR="006C68DD" w:rsidRPr="00B3311F" w14:paraId="13CF5719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20AA8A71" w:rsidR="006C68DD" w:rsidRPr="00F303F8" w:rsidRDefault="00F303F8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12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58C6B8B" w14:textId="77777777" w:rsidR="000F1973" w:rsidRDefault="00B3311F" w:rsidP="000F1973">
            <w:pPr>
              <w:bidi/>
              <w:rPr>
                <w:rStyle w:val="Strong"/>
                <w:rFonts w:cs="B Nazanin"/>
                <w:sz w:val="26"/>
                <w:szCs w:val="26"/>
                <w:rtl/>
                <w:lang w:bidi="fa-IR"/>
              </w:rPr>
            </w:pP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جدول </w:t>
            </w:r>
            <w:r w:rsidRPr="00B3311F">
              <w:rPr>
                <w:rStyle w:val="Strong"/>
                <w:rFonts w:cs="B Nazanin" w:hint="cs"/>
                <w:rtl/>
                <w:lang w:bidi="fa-IR"/>
              </w:rPr>
              <w:t>مقابل</w:t>
            </w: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 را کامل کنید. </w:t>
            </w:r>
          </w:p>
          <w:p w14:paraId="4F36CCAC" w14:textId="77777777" w:rsidR="00B3311F" w:rsidRDefault="00B3311F" w:rsidP="00B3311F">
            <w:pPr>
              <w:bidi/>
              <w:jc w:val="right"/>
              <w:rPr>
                <w:rStyle w:val="Strong"/>
                <w:rFonts w:cs="B Nazanin"/>
                <w:sz w:val="26"/>
                <w:szCs w:val="26"/>
                <w:lang w:bidi="fa-IR"/>
              </w:rPr>
            </w:pPr>
            <w:r w:rsidRPr="00B3311F">
              <w:rPr>
                <w:rStyle w:val="Strong"/>
                <w:rFonts w:cs="B Nazanin"/>
                <w:sz w:val="26"/>
                <w:szCs w:val="26"/>
                <w:lang w:bidi="fa-IR"/>
              </w:rPr>
              <w:object w:dxaOrig="5200" w:dyaOrig="859" w14:anchorId="205D8EF1">
                <v:shape id="_x0000_i1054" type="#_x0000_t75" style="width:259.8pt;height:43.2pt" o:ole="">
                  <v:imagedata r:id="rId67" o:title=""/>
                </v:shape>
                <o:OLEObject Type="Embed" ProgID="Equation.DSMT4" ShapeID="_x0000_i1054" DrawAspect="Content" ObjectID="_1797484841" r:id="rId68"/>
              </w:object>
            </w:r>
          </w:p>
          <w:p w14:paraId="430E4985" w14:textId="77777777" w:rsidR="00B3311F" w:rsidRDefault="00B3311F" w:rsidP="00B3311F">
            <w:pPr>
              <w:bidi/>
              <w:jc w:val="right"/>
              <w:rPr>
                <w:rStyle w:val="Strong"/>
                <w:rFonts w:cs="B Nazanin"/>
                <w:sz w:val="26"/>
                <w:szCs w:val="26"/>
                <w:rtl/>
                <w:lang w:bidi="fa-IR"/>
              </w:rPr>
            </w:pPr>
          </w:p>
          <w:p w14:paraId="2E4DED3C" w14:textId="77777777" w:rsidR="00C607CD" w:rsidRDefault="00C607CD" w:rsidP="00C607CD">
            <w:pPr>
              <w:bidi/>
              <w:jc w:val="right"/>
              <w:rPr>
                <w:rStyle w:val="Strong"/>
                <w:rFonts w:cs="B Nazanin"/>
                <w:sz w:val="26"/>
                <w:szCs w:val="26"/>
                <w:lang w:bidi="fa-IR"/>
              </w:rPr>
            </w:pPr>
          </w:p>
          <w:p w14:paraId="31C04A00" w14:textId="1FACCBAC" w:rsidR="00B3311F" w:rsidRPr="00B3311F" w:rsidRDefault="00B3311F" w:rsidP="00B3311F">
            <w:pPr>
              <w:bidi/>
              <w:jc w:val="right"/>
              <w:rPr>
                <w:rStyle w:val="Strong"/>
                <w:rFonts w:cs="B Nazanin"/>
                <w:sz w:val="26"/>
                <w:szCs w:val="26"/>
                <w:lang w:bidi="fa-IR"/>
              </w:rPr>
            </w:pPr>
            <w:r>
              <w:rPr>
                <w:rStyle w:val="Strong"/>
                <w:rFonts w:cs="B Nazanin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71A5E325" w14:textId="77777777" w:rsidR="006C68DD" w:rsidRDefault="00C607CD" w:rsidP="00C607C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  <w:p w14:paraId="38E3BCD0" w14:textId="736CCBA4" w:rsidR="00C607CD" w:rsidRPr="00B3311F" w:rsidRDefault="00C607CD" w:rsidP="00C607C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C607CD" w:rsidRPr="00B3311F" w14:paraId="69547F01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A629AA8" w14:textId="77777777" w:rsidR="00C607CD" w:rsidRDefault="00C607CD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13</w:t>
            </w:r>
          </w:p>
          <w:p w14:paraId="22843CC7" w14:textId="77777777" w:rsidR="00AC670E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3481A0F6" w14:textId="1604BE87" w:rsidR="00AC670E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C607CD" w14:paraId="21BBB69C" w14:textId="77777777" w:rsidTr="00C607CD">
              <w:tc>
                <w:tcPr>
                  <w:tcW w:w="4743" w:type="dxa"/>
                </w:tcPr>
                <w:p w14:paraId="2BC10040" w14:textId="77777777" w:rsidR="00C607CD" w:rsidRDefault="00C607CD" w:rsidP="000F1973">
                  <w:pPr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sz w:val="26"/>
                      <w:szCs w:val="26"/>
                      <w:rtl/>
                      <w:lang w:bidi="fa-IR"/>
                    </w:rPr>
                    <w:t>الف) معادله مقابل را حل کنید.</w:t>
                  </w:r>
                </w:p>
                <w:p w14:paraId="1B1F5837" w14:textId="77777777" w:rsidR="00105114" w:rsidRDefault="00105114" w:rsidP="00105114">
                  <w:pPr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</w:p>
                <w:p w14:paraId="4694D911" w14:textId="77777777" w:rsidR="00105114" w:rsidRDefault="00105114" w:rsidP="00105114">
                  <w:pPr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</w:p>
                <w:p w14:paraId="1D1BCFDE" w14:textId="39593C30" w:rsidR="00105FB6" w:rsidRDefault="00105FB6" w:rsidP="00105FB6">
                  <w:pPr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</w:p>
              </w:tc>
              <w:tc>
                <w:tcPr>
                  <w:tcW w:w="4744" w:type="dxa"/>
                </w:tcPr>
                <w:p w14:paraId="4F022E6C" w14:textId="55A492FB" w:rsidR="00C607CD" w:rsidRDefault="00105114" w:rsidP="00C607CD">
                  <w:pPr>
                    <w:bidi/>
                    <w:jc w:val="right"/>
                    <w:rPr>
                      <w:rStyle w:val="Strong"/>
                      <w:rFonts w:cs="B Nazanin"/>
                      <w:sz w:val="26"/>
                      <w:szCs w:val="26"/>
                      <w:lang w:bidi="fa-IR"/>
                    </w:rPr>
                  </w:pPr>
                  <w:r w:rsidRPr="00C607CD">
                    <w:rPr>
                      <w:rStyle w:val="Strong"/>
                      <w:rFonts w:cs="B Nazanin"/>
                      <w:sz w:val="26"/>
                      <w:szCs w:val="26"/>
                      <w:lang w:bidi="fa-IR"/>
                    </w:rPr>
                    <w:object w:dxaOrig="1939" w:dyaOrig="279" w14:anchorId="6C4DB5FA">
                      <v:shape id="_x0000_i1055" type="#_x0000_t75" style="width:97.2pt;height:13.8pt" o:ole="">
                        <v:imagedata r:id="rId69" o:title=""/>
                      </v:shape>
                      <o:OLEObject Type="Embed" ProgID="Equation.DSMT4" ShapeID="_x0000_i1055" DrawAspect="Content" ObjectID="_1797484842" r:id="rId70"/>
                    </w:object>
                  </w:r>
                  <w:r w:rsidR="00C607CD"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  <w:t xml:space="preserve"> </w:t>
                  </w:r>
                </w:p>
              </w:tc>
            </w:tr>
          </w:tbl>
          <w:p w14:paraId="282A7B9D" w14:textId="4032E07D" w:rsidR="00C607CD" w:rsidRDefault="00C607CD" w:rsidP="000F1973">
            <w:pPr>
              <w:bidi/>
              <w:rPr>
                <w:rStyle w:val="Strong"/>
                <w:rFonts w:cs="B Nazanin"/>
                <w:sz w:val="26"/>
                <w:szCs w:val="26"/>
                <w:rtl/>
                <w:lang w:bidi="fa-IR"/>
              </w:rPr>
            </w:pP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  ب) ندا برای خرید دو کیف 120000  تومان به فروشنده داد و 4000  تومان پس گرفت. قیمت هر کیف چقدر است؟ ( </w:t>
            </w:r>
            <w:r w:rsidR="00691EBD"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فقط </w:t>
            </w: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>نوشتن معادله</w:t>
            </w:r>
            <w:r w:rsidR="00691EBD"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 کافی است</w:t>
            </w: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 )</w:t>
            </w:r>
          </w:p>
          <w:p w14:paraId="6C08BE2E" w14:textId="26EBA266" w:rsidR="00105114" w:rsidRDefault="00105114" w:rsidP="00105114">
            <w:pPr>
              <w:bidi/>
              <w:rPr>
                <w:rStyle w:val="Strong"/>
                <w:rFonts w:cs="B Nazanin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2674C91F" w14:textId="07624E5A" w:rsidR="00C607CD" w:rsidRDefault="00C607CD" w:rsidP="00C607C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1.5</w:t>
            </w:r>
          </w:p>
        </w:tc>
      </w:tr>
      <w:tr w:rsidR="00105114" w:rsidRPr="00B3311F" w14:paraId="3266D547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C0EA630" w14:textId="77777777" w:rsidR="00AC670E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05A5028A" w14:textId="77777777" w:rsidR="00AC670E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7E57F2C9" w14:textId="29C8703B" w:rsidR="00CC080D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14</w:t>
            </w:r>
          </w:p>
          <w:p w14:paraId="0BD1E6E8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61F53AE5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37FA818D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2592CF9E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3249A3B6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61F178E9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478729CC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72CD8803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02E9CA9A" w14:textId="77777777" w:rsidR="00CC080D" w:rsidRDefault="00CC080D" w:rsidP="00CC080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60E4BF92" w14:textId="77777777" w:rsidR="00AC670E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</w:p>
          <w:p w14:paraId="37AA64BF" w14:textId="15E23CF2" w:rsidR="00AC670E" w:rsidRDefault="00AC670E" w:rsidP="00AC670E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15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714"/>
              <w:gridCol w:w="1773"/>
            </w:tblGrid>
            <w:tr w:rsidR="00246954" w14:paraId="138C6B41" w14:textId="77777777" w:rsidTr="00246954">
              <w:tc>
                <w:tcPr>
                  <w:tcW w:w="7714" w:type="dxa"/>
                </w:tcPr>
                <w:p w14:paraId="21EE6C01" w14:textId="11D85EAD" w:rsidR="00246954" w:rsidRDefault="00246954" w:rsidP="00246954">
                  <w:pPr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sz w:val="26"/>
                      <w:szCs w:val="26"/>
                      <w:rtl/>
                      <w:lang w:bidi="fa-IR"/>
                    </w:rPr>
                    <w:lastRenderedPageBreak/>
                    <w:t xml:space="preserve">الف) در شکل مقابل، دو مثلث متساوی الاضلاع دیده می شود. چرا </w:t>
                  </w:r>
                  <w:r w:rsidRPr="00105FB6">
                    <w:rPr>
                      <w:rStyle w:val="Strong"/>
                      <w:rFonts w:cs="B Nazanin"/>
                      <w:sz w:val="26"/>
                      <w:szCs w:val="26"/>
                      <w:lang w:bidi="fa-IR"/>
                    </w:rPr>
                    <w:object w:dxaOrig="1100" w:dyaOrig="440" w14:anchorId="0CFB5B68">
                      <v:shape id="_x0000_i1056" type="#_x0000_t75" style="width:55.2pt;height:22.2pt" o:ole="">
                        <v:imagedata r:id="rId71" o:title=""/>
                      </v:shape>
                      <o:OLEObject Type="Embed" ProgID="Equation.DSMT4" ShapeID="_x0000_i1056" DrawAspect="Content" ObjectID="_1797484843" r:id="rId72"/>
                    </w:object>
                  </w:r>
                  <w:r>
                    <w:rPr>
                      <w:rStyle w:val="Strong"/>
                      <w:rFonts w:cs="B Nazanin" w:hint="cs"/>
                      <w:sz w:val="26"/>
                      <w:szCs w:val="26"/>
                      <w:rtl/>
                      <w:lang w:bidi="fa-IR"/>
                    </w:rPr>
                    <w:t>است؟</w:t>
                  </w:r>
                </w:p>
                <w:p w14:paraId="726D5522" w14:textId="77777777" w:rsidR="00246954" w:rsidRDefault="00246954" w:rsidP="00246954">
                  <w:pPr>
                    <w:tabs>
                      <w:tab w:val="left" w:pos="257"/>
                    </w:tabs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</w:p>
                <w:p w14:paraId="187C29C1" w14:textId="77777777" w:rsidR="00246954" w:rsidRDefault="00246954" w:rsidP="00246954">
                  <w:pPr>
                    <w:tabs>
                      <w:tab w:val="left" w:pos="257"/>
                    </w:tabs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</w:p>
                <w:tbl>
                  <w:tblPr>
                    <w:tblStyle w:val="TableGrid"/>
                    <w:bidiVisual/>
                    <w:tblW w:w="9449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622"/>
                    <w:gridCol w:w="3827"/>
                  </w:tblGrid>
                  <w:tr w:rsidR="00317B9E" w14:paraId="557FFE4C" w14:textId="77777777" w:rsidTr="00317B9E">
                    <w:tc>
                      <w:tcPr>
                        <w:tcW w:w="5622" w:type="dxa"/>
                      </w:tcPr>
                      <w:p w14:paraId="0873A4FB" w14:textId="34EA96FD" w:rsidR="00317B9E" w:rsidRDefault="00317B9E" w:rsidP="00317B9E">
                        <w:pPr>
                          <w:tabs>
                            <w:tab w:val="left" w:pos="257"/>
                          </w:tabs>
                          <w:bidi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  <w:r>
                          <w:rPr>
                            <w:rStyle w:val="Strong"/>
                            <w:rFonts w:cs="B Nazanin" w:hint="cs"/>
                            <w:sz w:val="26"/>
                            <w:szCs w:val="26"/>
                            <w:rtl/>
                            <w:lang w:bidi="fa-IR"/>
                          </w:rPr>
                          <w:t xml:space="preserve">ب) با توجه به شکل مقابل مقدارهای </w:t>
                        </w:r>
                        <w:r w:rsidRPr="00246954">
                          <w:rPr>
                            <w:rStyle w:val="Strong"/>
                            <w:rFonts w:cs="B Nazanin"/>
                            <w:sz w:val="26"/>
                            <w:szCs w:val="26"/>
                            <w:lang w:bidi="fa-IR"/>
                          </w:rPr>
                          <w:object w:dxaOrig="1060" w:dyaOrig="340" w14:anchorId="0773FADD">
                            <v:shape id="_x0000_i1057" type="#_x0000_t75" style="width:52.8pt;height:16.8pt" o:ole="">
                              <v:imagedata r:id="rId73" o:title=""/>
                            </v:shape>
                            <o:OLEObject Type="Embed" ProgID="Equation.DSMT4" ShapeID="_x0000_i1057" DrawAspect="Content" ObjectID="_1797484844" r:id="rId74"/>
                          </w:object>
                        </w:r>
                        <w:r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rStyle w:val="Strong"/>
                            <w:rFonts w:cs="B Nazanin" w:hint="cs"/>
                            <w:sz w:val="26"/>
                            <w:szCs w:val="26"/>
                            <w:rtl/>
                            <w:lang w:bidi="fa-IR"/>
                          </w:rPr>
                          <w:t>را بیابید.</w:t>
                        </w:r>
                      </w:p>
                    </w:tc>
                    <w:tc>
                      <w:tcPr>
                        <w:tcW w:w="3827" w:type="dxa"/>
                      </w:tcPr>
                      <w:p w14:paraId="6089918C" w14:textId="589AF216" w:rsidR="00317B9E" w:rsidRDefault="00317B9E" w:rsidP="00317B9E">
                        <w:pPr>
                          <w:tabs>
                            <w:tab w:val="left" w:pos="257"/>
                          </w:tabs>
                          <w:bidi/>
                          <w:jc w:val="right"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</w:p>
                      <w:p w14:paraId="0863B168" w14:textId="691A5A55" w:rsidR="00317B9E" w:rsidRDefault="00317B9E" w:rsidP="00317B9E">
                        <w:pPr>
                          <w:tabs>
                            <w:tab w:val="left" w:pos="257"/>
                          </w:tabs>
                          <w:bidi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  <w:r>
                          <w:rPr>
                            <w:rFonts w:cs="B Nazanin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val="fa-IR" w:bidi="fa-IR"/>
                          </w:rPr>
                          <w:drawing>
                            <wp:inline distT="0" distB="0" distL="0" distR="0" wp14:anchorId="33086C4F" wp14:editId="652FEF15">
                              <wp:extent cx="2362200" cy="717591"/>
                              <wp:effectExtent l="0" t="0" r="0" b="6350"/>
                              <wp:docPr id="715381650" name="Pictur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5381650" name="Picture 715381650"/>
                                      <pic:cNvPicPr/>
                                    </pic:nvPicPr>
                                    <pic:blipFill>
                                      <a:blip r:embed="rId7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67622" cy="7192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78CF42B" w14:textId="77777777" w:rsidR="00317B9E" w:rsidRDefault="00317B9E" w:rsidP="00317B9E">
                        <w:pPr>
                          <w:tabs>
                            <w:tab w:val="left" w:pos="257"/>
                          </w:tabs>
                          <w:bidi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</w:p>
                    </w:tc>
                  </w:tr>
                </w:tbl>
                <w:p w14:paraId="175DB3A4" w14:textId="4A387E9E" w:rsidR="00246954" w:rsidRDefault="00317B9E" w:rsidP="00317B9E">
                  <w:pPr>
                    <w:tabs>
                      <w:tab w:val="left" w:pos="257"/>
                    </w:tabs>
                    <w:bidi/>
                    <w:jc w:val="right"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sz w:val="26"/>
                      <w:szCs w:val="26"/>
                      <w:rtl/>
                      <w:lang w:bidi="fa-IR"/>
                    </w:rPr>
                    <w:t xml:space="preserve">                                                                  </w:t>
                  </w:r>
                  <w:r>
                    <w:rPr>
                      <w:rStyle w:val="Strong"/>
                      <w:rFonts w:cs="B Nazanin"/>
                      <w:sz w:val="26"/>
                      <w:szCs w:val="26"/>
                      <w:lang w:bidi="fa-IR"/>
                    </w:rPr>
                    <w:t xml:space="preserve">  </w:t>
                  </w:r>
                  <w:r>
                    <w:rPr>
                      <w:rStyle w:val="Strong"/>
                      <w:rFonts w:cs="B Nazanin" w:hint="cs"/>
                      <w:sz w:val="26"/>
                      <w:szCs w:val="26"/>
                      <w:rtl/>
                      <w:lang w:bidi="fa-IR"/>
                    </w:rPr>
                    <w:t xml:space="preserve">      </w:t>
                  </w:r>
                </w:p>
                <w:tbl>
                  <w:tblPr>
                    <w:tblStyle w:val="TableGrid"/>
                    <w:bidiVisual/>
                    <w:tblW w:w="845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055"/>
                    <w:gridCol w:w="3402"/>
                  </w:tblGrid>
                  <w:tr w:rsidR="00453046" w14:paraId="3E2070D6" w14:textId="77777777" w:rsidTr="005119CD">
                    <w:tc>
                      <w:tcPr>
                        <w:tcW w:w="5055" w:type="dxa"/>
                      </w:tcPr>
                      <w:p w14:paraId="6172D30B" w14:textId="77777777" w:rsidR="00453046" w:rsidRDefault="00453046" w:rsidP="00453046">
                        <w:pPr>
                          <w:tabs>
                            <w:tab w:val="left" w:pos="257"/>
                          </w:tabs>
                          <w:bidi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  <w:r>
                          <w:rPr>
                            <w:rStyle w:val="Strong"/>
                            <w:rFonts w:cs="B Nazanin" w:hint="cs"/>
                            <w:sz w:val="26"/>
                            <w:szCs w:val="26"/>
                            <w:rtl/>
                            <w:lang w:bidi="fa-IR"/>
                          </w:rPr>
                          <w:lastRenderedPageBreak/>
                          <w:t xml:space="preserve">الف) با توجه به شکل مقابل جای خالی را کامل کنید. </w:t>
                        </w:r>
                      </w:p>
                      <w:p w14:paraId="360142D7" w14:textId="455382FD" w:rsidR="00453046" w:rsidRPr="005119CD" w:rsidRDefault="00000000" w:rsidP="005119CD">
                        <w:pPr>
                          <w:tabs>
                            <w:tab w:val="left" w:pos="257"/>
                          </w:tabs>
                          <w:bidi/>
                          <w:jc w:val="right"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acc>
                              <m:accPr>
                                <m:chr m:val="̅"/>
                                <m:ctrlPr>
                                  <w:rPr>
                                    <w:rStyle w:val="Strong"/>
                                    <w:rFonts w:ascii="Cambria Math" w:hAnsi="Cambria Math" w:cs="B Nazanin"/>
                                    <w:b w:val="0"/>
                                    <w:bCs w:val="0"/>
                                    <w:i/>
                                    <w:sz w:val="26"/>
                                    <w:szCs w:val="26"/>
                                    <w:lang w:bidi="fa-IR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Style w:val="Strong"/>
                                    <w:rFonts w:ascii="Cambria Math" w:hAnsi="Cambria Math" w:cs="B Nazanin"/>
                                    <w:sz w:val="26"/>
                                    <w:szCs w:val="26"/>
                                    <w:lang w:bidi="fa-IR"/>
                                  </w:rPr>
                                  <m:t>FE</m:t>
                                </m:r>
                              </m:e>
                            </m:acc>
                            <m:r>
                              <w:rPr>
                                <w:rStyle w:val="Strong"/>
                                <w:rFonts w:ascii="Cambria Math" w:hAnsi="Cambria Math" w:cs="B Nazanin"/>
                                <w:sz w:val="26"/>
                                <w:szCs w:val="26"/>
                                <w:lang w:bidi="fa-IR"/>
                              </w:rPr>
                              <m:t xml:space="preserve"> +......</m:t>
                            </m:r>
                            <m:r>
                              <w:rPr>
                                <w:rStyle w:val="Strong"/>
                                <w:rFonts w:ascii="Cambria Math" w:hAnsi="Cambria Math" w:cs="B Nazanin"/>
                                <w:sz w:val="26"/>
                                <w:szCs w:val="26"/>
                                <w:lang w:bidi="fa-IR"/>
                              </w:rPr>
                              <m:t>&gt;</m:t>
                            </m:r>
                            <m:r>
                              <w:rPr>
                                <w:rStyle w:val="Strong"/>
                                <w:rFonts w:ascii="Cambria Math" w:hAnsi="Cambria Math" w:cs="B Nazanin"/>
                                <w:sz w:val="26"/>
                                <w:szCs w:val="26"/>
                                <w:lang w:bidi="fa-IR"/>
                              </w:rPr>
                              <m:t xml:space="preserve"> 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Style w:val="Strong"/>
                                    <w:rFonts w:ascii="Cambria Math" w:hAnsi="Cambria Math" w:cs="B Nazanin"/>
                                    <w:b w:val="0"/>
                                    <w:bCs w:val="0"/>
                                    <w:i/>
                                    <w:sz w:val="26"/>
                                    <w:szCs w:val="26"/>
                                    <w:lang w:bidi="fa-IR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Style w:val="Strong"/>
                                    <w:rFonts w:ascii="Cambria Math" w:hAnsi="Cambria Math" w:cs="B Nazanin"/>
                                    <w:sz w:val="26"/>
                                    <w:szCs w:val="26"/>
                                    <w:lang w:bidi="fa-IR"/>
                                  </w:rPr>
                                  <m:t>FD</m:t>
                                </m:r>
                              </m:e>
                            </m:acc>
                          </m:oMath>
                        </m:oMathPara>
                      </w:p>
                    </w:tc>
                    <w:tc>
                      <w:tcPr>
                        <w:tcW w:w="3402" w:type="dxa"/>
                      </w:tcPr>
                      <w:p w14:paraId="696E0E1D" w14:textId="5E02172C" w:rsidR="00453046" w:rsidRDefault="00453046" w:rsidP="00453046">
                        <w:pPr>
                          <w:tabs>
                            <w:tab w:val="left" w:pos="257"/>
                          </w:tabs>
                          <w:bidi/>
                          <w:jc w:val="right"/>
                          <w:rPr>
                            <w:rStyle w:val="Strong"/>
                            <w:rFonts w:cs="B Nazanin"/>
                            <w:sz w:val="26"/>
                            <w:szCs w:val="26"/>
                            <w:rtl/>
                            <w:lang w:bidi="fa-IR"/>
                          </w:rPr>
                        </w:pPr>
                        <w:r>
                          <w:rPr>
                            <w:rFonts w:cs="B Nazanin" w:hint="cs"/>
                            <w:b/>
                            <w:bCs/>
                            <w:noProof/>
                            <w:sz w:val="26"/>
                            <w:szCs w:val="26"/>
                            <w:rtl/>
                            <w:lang w:val="fa-IR" w:bidi="fa-IR"/>
                          </w:rPr>
                          <w:drawing>
                            <wp:inline distT="0" distB="0" distL="0" distR="0" wp14:anchorId="6949FEE0" wp14:editId="56C3D51B">
                              <wp:extent cx="1235075" cy="1323975"/>
                              <wp:effectExtent l="0" t="0" r="3175" b="9525"/>
                              <wp:docPr id="663953317" name="Pictur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3953317" name="Picture 663953317"/>
                                      <pic:cNvPicPr/>
                                    </pic:nvPicPr>
                                    <pic:blipFill>
                                      <a:blip r:embed="rId7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35075" cy="1323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9A7B2B5" w14:textId="6006462C" w:rsidR="002E1242" w:rsidRDefault="002E1242" w:rsidP="002E1242">
                  <w:pPr>
                    <w:tabs>
                      <w:tab w:val="left" w:pos="257"/>
                    </w:tabs>
                    <w:bidi/>
                    <w:rPr>
                      <w:rStyle w:val="Strong"/>
                      <w:rFonts w:cs="B Nazanin"/>
                      <w:sz w:val="26"/>
                      <w:szCs w:val="26"/>
                      <w:lang w:bidi="fa-IR"/>
                    </w:rPr>
                  </w:pPr>
                </w:p>
              </w:tc>
              <w:tc>
                <w:tcPr>
                  <w:tcW w:w="1773" w:type="dxa"/>
                </w:tcPr>
                <w:p w14:paraId="017F8134" w14:textId="7F22B675" w:rsidR="00246954" w:rsidRDefault="00246954" w:rsidP="00246954">
                  <w:pPr>
                    <w:tabs>
                      <w:tab w:val="left" w:pos="257"/>
                    </w:tabs>
                    <w:bidi/>
                    <w:jc w:val="right"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cs="B Nazanin"/>
                      <w:b/>
                      <w:bCs/>
                      <w:noProof/>
                      <w:sz w:val="26"/>
                      <w:szCs w:val="26"/>
                      <w:rtl/>
                      <w:lang w:val="fa-IR" w:bidi="fa-IR"/>
                    </w:rPr>
                    <w:lastRenderedPageBreak/>
                    <w:drawing>
                      <wp:inline distT="0" distB="0" distL="0" distR="0" wp14:anchorId="71BE9253" wp14:editId="370062AE">
                        <wp:extent cx="693420" cy="1071325"/>
                        <wp:effectExtent l="0" t="0" r="0" b="0"/>
                        <wp:docPr id="1989156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89156" name="Picture 1989156"/>
                                <pic:cNvPicPr/>
                              </pic:nvPicPr>
                              <pic:blipFill>
                                <a:blip r:embed="rId7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6916" cy="10921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40D7A87" w14:textId="77777777" w:rsidR="00453046" w:rsidRDefault="00453046" w:rsidP="00303D35">
            <w:pPr>
              <w:tabs>
                <w:tab w:val="left" w:pos="257"/>
              </w:tabs>
              <w:bidi/>
              <w:rPr>
                <w:noProof/>
                <w:rtl/>
                <w:lang w:val="fa-IR"/>
              </w:rPr>
            </w:pPr>
          </w:p>
          <w:p w14:paraId="18F657DB" w14:textId="45526D60" w:rsidR="005119CD" w:rsidRDefault="005119CD" w:rsidP="005119CD">
            <w:pPr>
              <w:tabs>
                <w:tab w:val="left" w:pos="257"/>
              </w:tabs>
              <w:bidi/>
              <w:rPr>
                <w:rStyle w:val="Strong"/>
                <w:rFonts w:cs="B Nazanin"/>
                <w:sz w:val="26"/>
                <w:szCs w:val="26"/>
                <w:lang w:bidi="fa-IR"/>
              </w:rPr>
            </w:pP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ب) اگر زاویه </w:t>
            </w:r>
            <w:r>
              <w:rPr>
                <w:rStyle w:val="Strong"/>
                <w:rFonts w:cs="B Nazanin"/>
                <w:sz w:val="26"/>
                <w:szCs w:val="26"/>
                <w:lang w:bidi="fa-IR"/>
              </w:rPr>
              <w:t>O</w:t>
            </w:r>
            <w:r>
              <w:rPr>
                <w:rStyle w:val="Strong"/>
                <w:rFonts w:cs="B Nazanin" w:hint="cs"/>
                <w:sz w:val="26"/>
                <w:szCs w:val="26"/>
                <w:rtl/>
                <w:lang w:bidi="fa-IR"/>
              </w:rPr>
              <w:t xml:space="preserve"> به چهار قسمت مساوی تقسیم شده باشد، جاهای خالی را کامل کنید.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3F11CF" w14:paraId="09F4AC51" w14:textId="77777777" w:rsidTr="00ED0146">
              <w:tc>
                <w:tcPr>
                  <w:tcW w:w="4743" w:type="dxa"/>
                </w:tcPr>
                <w:p w14:paraId="0DD11418" w14:textId="77777777" w:rsidR="003F11CF" w:rsidRDefault="003F11CF" w:rsidP="003F11CF">
                  <w:pPr>
                    <w:tabs>
                      <w:tab w:val="left" w:pos="257"/>
                    </w:tabs>
                    <w:bidi/>
                    <w:jc w:val="right"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</w:p>
                <w:p w14:paraId="738B01F9" w14:textId="13AA782D" w:rsidR="003F11CF" w:rsidRDefault="003F11CF" w:rsidP="003F11CF">
                  <w:pPr>
                    <w:tabs>
                      <w:tab w:val="left" w:pos="257"/>
                    </w:tabs>
                    <w:bidi/>
                    <w:jc w:val="right"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  <w:r w:rsidRPr="003F11CF">
                    <w:rPr>
                      <w:rStyle w:val="Strong"/>
                      <w:rFonts w:cs="B Nazanin"/>
                      <w:sz w:val="26"/>
                      <w:szCs w:val="26"/>
                      <w:lang w:bidi="fa-IR"/>
                    </w:rPr>
                    <w:object w:dxaOrig="2659" w:dyaOrig="1260" w14:anchorId="5BD7C1AA">
                      <v:shape id="_x0000_i1058" type="#_x0000_t75" style="width:133.2pt;height:63pt" o:ole="">
                        <v:imagedata r:id="rId78" o:title=""/>
                      </v:shape>
                      <o:OLEObject Type="Embed" ProgID="Equation.DSMT4" ShapeID="_x0000_i1058" DrawAspect="Content" ObjectID="_1797484845" r:id="rId79"/>
                    </w:object>
                  </w:r>
                </w:p>
              </w:tc>
              <w:tc>
                <w:tcPr>
                  <w:tcW w:w="4744" w:type="dxa"/>
                </w:tcPr>
                <w:p w14:paraId="36D7A57E" w14:textId="6FBAE6AD" w:rsidR="003F11CF" w:rsidRDefault="003F11CF" w:rsidP="003F11CF">
                  <w:pPr>
                    <w:tabs>
                      <w:tab w:val="left" w:pos="257"/>
                    </w:tabs>
                    <w:bidi/>
                    <w:rPr>
                      <w:rStyle w:val="Strong"/>
                      <w:rFonts w:cs="B Nazanin"/>
                      <w:sz w:val="26"/>
                      <w:szCs w:val="26"/>
                      <w:rtl/>
                      <w:lang w:bidi="fa-IR"/>
                    </w:rPr>
                  </w:pPr>
                  <w:r>
                    <w:rPr>
                      <w:rFonts w:cs="B Nazanin"/>
                      <w:b/>
                      <w:bCs/>
                      <w:noProof/>
                      <w:sz w:val="26"/>
                      <w:szCs w:val="26"/>
                      <w:rtl/>
                      <w:lang w:val="fa-IR" w:bidi="fa-IR"/>
                    </w:rPr>
                    <w:drawing>
                      <wp:inline distT="0" distB="0" distL="0" distR="0" wp14:anchorId="703070DB" wp14:editId="0D668510">
                        <wp:extent cx="2796540" cy="1691640"/>
                        <wp:effectExtent l="0" t="0" r="3810" b="3810"/>
                        <wp:docPr id="1883319452" name="Picture 6" descr="A diagram of a graph&#10;&#10;Description automatically generated with medium confidenc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83319452" name="Picture 6" descr="A diagram of a graph&#10;&#10;Description automatically generated with medium confidence"/>
                                <pic:cNvPicPr/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96540" cy="1691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EFDC435" w14:textId="77777777" w:rsidR="00453046" w:rsidRDefault="00453046" w:rsidP="00303D35">
            <w:pPr>
              <w:tabs>
                <w:tab w:val="left" w:pos="257"/>
              </w:tabs>
              <w:bidi/>
              <w:rPr>
                <w:rStyle w:val="Strong"/>
                <w:rFonts w:cs="B Nazanin"/>
                <w:sz w:val="26"/>
                <w:szCs w:val="26"/>
                <w:rtl/>
                <w:lang w:bidi="fa-IR"/>
              </w:rPr>
            </w:pPr>
          </w:p>
          <w:p w14:paraId="1EE7B4A7" w14:textId="08E20657" w:rsidR="008E30C5" w:rsidRDefault="008E30C5" w:rsidP="008E30C5">
            <w:pPr>
              <w:bidi/>
              <w:rPr>
                <w:rStyle w:val="Strong"/>
                <w:rFonts w:cs="B Nazanin"/>
                <w:sz w:val="26"/>
                <w:szCs w:val="26"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CF13D8B" w14:textId="613E81D5" w:rsidR="00246954" w:rsidRDefault="00246954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1672E163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BDE1872" w14:textId="3D8F35DC" w:rsidR="00246954" w:rsidRDefault="004C5213" w:rsidP="00246954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5.</w:t>
            </w:r>
          </w:p>
          <w:p w14:paraId="1B4A613F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2F0EDE7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993E471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42A70F84" w14:textId="77777777" w:rsidR="00246954" w:rsidRDefault="00246954" w:rsidP="00246954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75.</w:t>
            </w:r>
          </w:p>
          <w:p w14:paraId="71D21497" w14:textId="77777777" w:rsidR="00246954" w:rsidRDefault="00246954" w:rsidP="0024695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3A4E1E3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00103149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07097F5B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4730026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1915EF5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795C873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5EF356BD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935ADB" w14:textId="77777777" w:rsidR="004C5213" w:rsidRDefault="004C5213" w:rsidP="004C5213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A0A2629" w14:textId="0E116A24" w:rsidR="004C5213" w:rsidRDefault="004C5213" w:rsidP="004C5213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1</w:t>
            </w:r>
          </w:p>
        </w:tc>
      </w:tr>
      <w:tr w:rsidR="00246954" w:rsidRPr="00B3311F" w14:paraId="41FA9C26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FABD007" w14:textId="255AFA0C" w:rsidR="00246954" w:rsidRDefault="00B22043" w:rsidP="00513D4B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lastRenderedPageBreak/>
              <w:t>16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89AFB4F" w14:textId="41C7B158" w:rsidR="001969AA" w:rsidRDefault="00C167A1" w:rsidP="009E1015">
            <w:pPr>
              <w:bidi/>
              <w:rPr>
                <w:rFonts w:cs="B Nazanin"/>
                <w:b/>
                <w:bCs/>
                <w:noProof/>
                <w:sz w:val="26"/>
                <w:szCs w:val="26"/>
                <w:rtl/>
                <w:lang w:val="fa-IR" w:bidi="fa-IR"/>
              </w:rPr>
            </w:pPr>
            <w:r>
              <w:rPr>
                <w:rFonts w:cs="B Nazanin" w:hint="cs"/>
                <w:b/>
                <w:bCs/>
                <w:noProof/>
                <w:sz w:val="26"/>
                <w:szCs w:val="26"/>
                <w:rtl/>
                <w:lang w:val="fa-IR" w:bidi="fa-IR"/>
              </w:rPr>
              <w:t xml:space="preserve">با توجه به شکلهای مقابل ، نوع تبدیلهای هندسی را روی هر فلش بنویسید. </w:t>
            </w:r>
          </w:p>
          <w:tbl>
            <w:tblPr>
              <w:tblStyle w:val="TableGrid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43"/>
              <w:gridCol w:w="4744"/>
            </w:tblGrid>
            <w:tr w:rsidR="00965D79" w14:paraId="2A4EDAF5" w14:textId="77777777" w:rsidTr="00E83531">
              <w:tc>
                <w:tcPr>
                  <w:tcW w:w="4743" w:type="dxa"/>
                </w:tcPr>
                <w:p w14:paraId="0A84EA61" w14:textId="77777777" w:rsidR="00965D79" w:rsidRDefault="00965D79" w:rsidP="00965D79">
                  <w:pPr>
                    <w:bidi/>
                    <w:rPr>
                      <w:rFonts w:cs="B Nazanin"/>
                      <w:noProof/>
                      <w:sz w:val="25"/>
                      <w:szCs w:val="25"/>
                      <w:rtl/>
                    </w:rPr>
                  </w:pPr>
                </w:p>
                <w:p w14:paraId="75DF5D7F" w14:textId="77777777" w:rsidR="00965D79" w:rsidRDefault="00965D79" w:rsidP="00965D79">
                  <w:pPr>
                    <w:bidi/>
                    <w:rPr>
                      <w:rFonts w:cs="B Nazanin"/>
                      <w:noProof/>
                      <w:sz w:val="25"/>
                      <w:szCs w:val="25"/>
                      <w:rtl/>
                    </w:rPr>
                  </w:pPr>
                </w:p>
                <w:p w14:paraId="4458E3B8" w14:textId="77777777" w:rsidR="00965D79" w:rsidRPr="00E83531" w:rsidRDefault="00965D79" w:rsidP="00E83531">
                  <w:pPr>
                    <w:bidi/>
                    <w:rPr>
                      <w:rFonts w:cs="B Nazanin"/>
                      <w:noProof/>
                      <w:sz w:val="25"/>
                      <w:szCs w:val="25"/>
                    </w:rPr>
                  </w:pPr>
                  <m:oMathPara>
                    <m:oMath>
                      <m:r>
                        <w:rPr>
                          <w:rFonts w:ascii="Cambria Math" w:hAnsi="Cambria Math" w:cs="B Koodak"/>
                          <w:sz w:val="25"/>
                          <w:szCs w:val="25"/>
                        </w:rPr>
                        <m:t>A     →      B     →      C    →        D</m:t>
                      </m:r>
                    </m:oMath>
                  </m:oMathPara>
                </w:p>
                <w:p w14:paraId="256C6625" w14:textId="653D9EBC" w:rsidR="00E83531" w:rsidRPr="00E83531" w:rsidRDefault="00E83531" w:rsidP="00E83531">
                  <w:pPr>
                    <w:bidi/>
                    <w:rPr>
                      <w:rFonts w:cs="B Nazanin"/>
                      <w:sz w:val="25"/>
                      <w:szCs w:val="25"/>
                      <w:rtl/>
                    </w:rPr>
                  </w:pPr>
                </w:p>
              </w:tc>
              <w:tc>
                <w:tcPr>
                  <w:tcW w:w="4744" w:type="dxa"/>
                </w:tcPr>
                <w:p w14:paraId="5D0E50FE" w14:textId="77777777" w:rsidR="00965D79" w:rsidRDefault="00965D79" w:rsidP="00965D79">
                  <w:pPr>
                    <w:bidi/>
                    <w:rPr>
                      <w:rFonts w:cs="B Nazanin"/>
                      <w:b/>
                      <w:bCs/>
                      <w:noProof/>
                      <w:sz w:val="26"/>
                      <w:szCs w:val="26"/>
                      <w:rtl/>
                      <w:lang w:val="fa-IR" w:bidi="fa-IR"/>
                    </w:rPr>
                  </w:pPr>
                </w:p>
                <w:p w14:paraId="4A9752C3" w14:textId="05B3AECE" w:rsidR="00965D79" w:rsidRDefault="00965D79" w:rsidP="00E83531">
                  <w:pPr>
                    <w:bidi/>
                    <w:jc w:val="center"/>
                    <w:rPr>
                      <w:rFonts w:cs="B Nazanin"/>
                      <w:b/>
                      <w:bCs/>
                      <w:noProof/>
                      <w:sz w:val="26"/>
                      <w:szCs w:val="26"/>
                      <w:rtl/>
                      <w:lang w:val="fa-IR" w:bidi="fa-IR"/>
                    </w:rPr>
                  </w:pPr>
                  <w:r w:rsidRPr="00843B30">
                    <w:rPr>
                      <w:rFonts w:cs="B Koodak" w:hint="cs"/>
                      <w:noProof/>
                      <w:sz w:val="25"/>
                      <w:szCs w:val="25"/>
                      <w:rtl/>
                    </w:rPr>
                    <w:drawing>
                      <wp:inline distT="0" distB="0" distL="0" distR="0" wp14:anchorId="5467D5EC" wp14:editId="65EE816F">
                        <wp:extent cx="2096376" cy="883920"/>
                        <wp:effectExtent l="0" t="0" r="0" b="0"/>
                        <wp:docPr id="1400986873" name="Picture 14009868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انتقال.PNG"/>
                                <pic:cNvPicPr/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0719" cy="9068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D587628" w14:textId="325F1DE4" w:rsidR="001969AA" w:rsidRDefault="001969AA" w:rsidP="00965D79">
            <w:pPr>
              <w:bidi/>
              <w:rPr>
                <w:rFonts w:cs="B Nazanin"/>
                <w:b/>
                <w:bCs/>
                <w:noProof/>
                <w:sz w:val="26"/>
                <w:szCs w:val="26"/>
                <w:rtl/>
                <w:lang w:val="fa-IR"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05B9BFAA" w14:textId="178D75F6" w:rsidR="00246954" w:rsidRDefault="00F55692" w:rsidP="00C607CD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75.</w:t>
            </w:r>
          </w:p>
        </w:tc>
      </w:tr>
      <w:tr w:rsidR="004F1D69" w:rsidRPr="005B3F55" w14:paraId="175F1A06" w14:textId="77777777" w:rsidTr="00B3311F">
        <w:trPr>
          <w:trHeight w:val="723"/>
        </w:trPr>
        <w:tc>
          <w:tcPr>
            <w:tcW w:w="10389" w:type="dxa"/>
            <w:gridSpan w:val="2"/>
            <w:tcBorders>
              <w:top w:val="thinThickSmallGap" w:sz="12" w:space="0" w:color="auto"/>
              <w:bottom w:val="thinThickSmallGap" w:sz="12" w:space="0" w:color="auto"/>
              <w:right w:val="thickThinSmallGap" w:sz="12" w:space="0" w:color="auto"/>
            </w:tcBorders>
          </w:tcPr>
          <w:p w14:paraId="144D2444" w14:textId="77777777" w:rsidR="004F1D69" w:rsidRPr="008679EC" w:rsidRDefault="00A025B2" w:rsidP="00A025B2">
            <w:pPr>
              <w:bidi/>
              <w:ind w:left="-126"/>
              <w:jc w:val="right"/>
              <w:rPr>
                <w:rStyle w:val="Strong"/>
                <w:rFonts w:cs="B Nazanin"/>
                <w:rtl/>
                <w:lang w:bidi="fa-IR"/>
              </w:rPr>
            </w:pPr>
            <w:r w:rsidRPr="008679EC">
              <w:rPr>
                <w:rFonts w:ascii="Arial" w:hAnsi="Arial" w:cs="B Nazanin" w:hint="cs"/>
                <w:rtl/>
              </w:rPr>
              <w:t>«</w:t>
            </w:r>
            <w:r w:rsidRPr="008679EC">
              <w:rPr>
                <w:rFonts w:ascii="Arial" w:hAnsi="Arial" w:cs="B Nazanin"/>
                <w:rtl/>
              </w:rPr>
              <w:t xml:space="preserve">به امید موفقیت </w:t>
            </w:r>
            <w:r w:rsidR="00032553" w:rsidRPr="008679EC">
              <w:rPr>
                <w:rFonts w:ascii="Arial" w:hAnsi="Arial" w:cs="B Nazanin" w:hint="cs"/>
                <w:rtl/>
              </w:rPr>
              <w:t>شما</w:t>
            </w:r>
            <w:r w:rsidRPr="008679EC">
              <w:rPr>
                <w:rFonts w:ascii="Arial" w:hAnsi="Arial" w:cs="B Nazanin" w:hint="cs"/>
                <w:rtl/>
              </w:rPr>
              <w:t>»</w:t>
            </w:r>
            <w:r w:rsidR="006222FF" w:rsidRPr="008679EC">
              <w:rPr>
                <w:rFonts w:ascii="Arial" w:hAnsi="Arial" w:cs="B Nazanin" w:hint="cs"/>
                <w:rtl/>
              </w:rPr>
              <w:t xml:space="preserve">   </w:t>
            </w:r>
            <w:r w:rsidR="004F1D69" w:rsidRPr="008679EC">
              <w:rPr>
                <w:rStyle w:val="Strong"/>
                <w:rFonts w:cs="B Nazanin" w:hint="cs"/>
                <w:rtl/>
                <w:lang w:bidi="fa-IR"/>
              </w:rPr>
              <w:t>جمع بارم</w:t>
            </w:r>
          </w:p>
        </w:tc>
        <w:tc>
          <w:tcPr>
            <w:tcW w:w="676" w:type="dxa"/>
            <w:tcBorders>
              <w:top w:val="thickThin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6E74F16F" w14:textId="504FD24A" w:rsidR="004F1D69" w:rsidRPr="007F48DA" w:rsidRDefault="007F48DA" w:rsidP="0057049F">
            <w:pPr>
              <w:bidi/>
              <w:jc w:val="center"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rStyle w:val="Strong"/>
                <w:rFonts w:cs="B Nazanin" w:hint="cs"/>
                <w:rtl/>
                <w:lang w:bidi="fa-IR"/>
              </w:rPr>
              <w:t>20</w:t>
            </w:r>
          </w:p>
        </w:tc>
      </w:tr>
    </w:tbl>
    <w:p w14:paraId="367624D5" w14:textId="77777777" w:rsidR="002C762D" w:rsidRPr="006E084A" w:rsidRDefault="002C762D" w:rsidP="00883F10">
      <w:pPr>
        <w:bidi/>
        <w:rPr>
          <w:sz w:val="28"/>
          <w:szCs w:val="28"/>
          <w:lang w:bidi="fa-IR"/>
        </w:rPr>
      </w:pPr>
    </w:p>
    <w:sectPr w:rsidR="002C762D" w:rsidRPr="006E084A" w:rsidSect="002E1EED">
      <w:headerReference w:type="even" r:id="rId82"/>
      <w:headerReference w:type="default" r:id="rId83"/>
      <w:footerReference w:type="default" r:id="rId84"/>
      <w:pgSz w:w="11907" w:h="16839" w:code="9"/>
      <w:pgMar w:top="68" w:right="1208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A814C3" w14:textId="77777777" w:rsidR="00E61557" w:rsidRDefault="00E61557" w:rsidP="001B4C7C">
      <w:r>
        <w:separator/>
      </w:r>
    </w:p>
  </w:endnote>
  <w:endnote w:type="continuationSeparator" w:id="0">
    <w:p w14:paraId="1FD41781" w14:textId="77777777" w:rsidR="00E61557" w:rsidRDefault="00E61557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A990377-9B39-4735-A321-4E471EB0BB23}"/>
    <w:embedBold r:id="rId2" w:fontKey="{B6FC4A08-2764-4BBC-92F2-01D0D98309AD}"/>
    <w:embedBoldItalic r:id="rId3" w:fontKey="{5F5C8517-80A0-4B33-B736-5EEDAA3F0E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627CF964-77EF-4FDB-8D71-3410FAE9EC1E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8041A2AF-3CA3-4497-9F69-74DDD83C0563}"/>
    <w:embedBold r:id="rId6" w:fontKey="{538D9EE6-86BA-4C8A-B188-E261CCC1D69A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7" w:fontKey="{7BA9A9F5-D9F2-40D5-9803-9B4D5A8699FE}"/>
  </w:font>
  <w:font w:name="Mj_Faraz">
    <w:altName w:val="Times New Roman"/>
    <w:charset w:val="B2"/>
    <w:family w:val="auto"/>
    <w:pitch w:val="variable"/>
    <w:sig w:usb0="00002001" w:usb1="80000000" w:usb2="00000008" w:usb3="00000000" w:csb0="00000040" w:csb1="00000000"/>
    <w:embedBold r:id="rId8" w:fontKey="{6DE4FE1B-C37F-4111-85D4-E6B6F89AABEF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9" w:fontKey="{81F57487-CBF0-4CF7-B329-09D39DA1E098}"/>
    <w:embedBold r:id="rId10" w:fontKey="{D009A8C5-7F24-4E71-9F36-76773DA59F8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1" w:fontKey="{77D323BE-1DE5-48CD-9959-DA976ED3CBA5}"/>
    <w:embedItalic r:id="rId12" w:fontKey="{DDF19E18-5DD2-40CD-925B-5A11F54AF6D3}"/>
    <w:embedBoldItalic r:id="rId13" w:fontKey="{74BFFC2D-E67C-4DC0-A6F9-8585931D29CB}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0C635E94-F769-4876-8FEA-6446113E5E32}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0A8C40CA-FCDE-4540-A12B-E5F2BAEAA8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>
          <w:rPr>
            <w:noProof/>
          </w:rPr>
          <w:t>1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8AB064" w14:textId="77777777" w:rsidR="00E61557" w:rsidRDefault="00E61557" w:rsidP="001B4C7C">
      <w:r>
        <w:separator/>
      </w:r>
    </w:p>
  </w:footnote>
  <w:footnote w:type="continuationSeparator" w:id="0">
    <w:p w14:paraId="07CDC587" w14:textId="77777777" w:rsidR="00E61557" w:rsidRDefault="00E61557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D90590" w:rsidRPr="008A3F50" w14:paraId="7D752149" w14:textId="77777777" w:rsidTr="00A323E0">
      <w:trPr>
        <w:cantSplit/>
        <w:trHeight w:val="2113"/>
      </w:trPr>
      <w:tc>
        <w:tcPr>
          <w:tcW w:w="11075" w:type="dxa"/>
        </w:tcPr>
        <w:p w14:paraId="312D4BB8" w14:textId="2DC2CF2C" w:rsidR="00D90590" w:rsidRDefault="008814B4" w:rsidP="00D90590">
          <w:pPr>
            <w:pStyle w:val="Header"/>
            <w:tabs>
              <w:tab w:val="left" w:pos="8088"/>
            </w:tabs>
            <w:rPr>
              <w:lang w:bidi="fa-IR"/>
            </w:rPr>
          </w:pPr>
          <w:r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E368C5" wp14:editId="112557ED">
                    <wp:simplePos x="0" y="0"/>
                    <wp:positionH relativeFrom="column">
                      <wp:posOffset>179070</wp:posOffset>
                    </wp:positionH>
                    <wp:positionV relativeFrom="paragraph">
                      <wp:posOffset>-17781</wp:posOffset>
                    </wp:positionV>
                    <wp:extent cx="1836420" cy="1354455"/>
                    <wp:effectExtent l="0" t="0" r="11430" b="17145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36420" cy="13544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4D8A25" w14:textId="3C635DA5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</w:t>
                                </w:r>
                                <w:r w:rsidRPr="0022517A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</w:t>
                                </w:r>
                                <w:r w:rsidR="00193E61" w:rsidRPr="0022517A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  <w:lang w:bidi="fa-IR"/>
                                  </w:rPr>
                                  <w:t>ریاضی</w:t>
                                </w:r>
                              </w:p>
                              <w:p w14:paraId="66B95873" w14:textId="7E147E5E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 </w:t>
                                </w:r>
                                <w:r w:rsidR="00A95EE2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</w:t>
                                </w:r>
                                <w:r w:rsidR="008814B4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15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  <w:t>/</w:t>
                                </w:r>
                                <w:r w:rsidR="00A95EE2" w:rsidRPr="00BB5075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  </w:t>
                                </w:r>
                                <w:r w:rsidR="008814B4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>10</w:t>
                                </w:r>
                                <w:r w:rsidR="00A95EE2" w:rsidRPr="00BB5075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  <w:t>/</w:t>
                                </w:r>
                                <w:r w:rsidR="008814B4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  <w:lang w:bidi="fa-IR"/>
                                  </w:rPr>
                                  <w:t>1403</w:t>
                                </w:r>
                              </w:p>
                              <w:p w14:paraId="1C855148" w14:textId="3E1396A1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زمان شروع :  </w:t>
                                </w:r>
                                <w:r w:rsidR="008814B4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11 </w:t>
                                </w:r>
                              </w:p>
                              <w:p w14:paraId="418BEADB" w14:textId="0F225E74" w:rsidR="00D90590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وقت:       </w:t>
                                </w:r>
                                <w:r w:rsidR="00A95EE2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8814B4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90</w:t>
                                </w:r>
                                <w:r w:rsidRPr="00BB5075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دقيقه</w:t>
                                </w:r>
                              </w:p>
                              <w:p w14:paraId="6AEF7E09" w14:textId="348E406A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صفحه :  </w:t>
                                </w:r>
                                <w:r w:rsidRPr="00BB5075">
                                  <w:rPr>
                                    <w:rFonts w:cs="B Titr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8814B4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4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00C2FC69" w14:textId="092DFB8F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سؤال :    </w:t>
                                </w:r>
                                <w:r w:rsidR="00FA399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16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3C68FC10" w14:textId="77777777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E368C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style="position:absolute;margin-left:14.1pt;margin-top:-1.4pt;width:144.6pt;height:106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" strokecolor="white">
                    <v:textbox>
                      <w:txbxContent>
                        <w:p w14:paraId="114D8A25" w14:textId="3C635DA5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</w:t>
                          </w:r>
                          <w:r w:rsidRPr="0022517A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</w:t>
                          </w:r>
                          <w:r w:rsidR="00193E61" w:rsidRPr="0022517A">
                            <w:rPr>
                              <w:rFonts w:cs="B Nazanin" w:hint="cs"/>
                              <w:b/>
                              <w:bCs/>
                              <w:rtl/>
                              <w:lang w:bidi="fa-IR"/>
                            </w:rPr>
                            <w:t>ریاضی</w:t>
                          </w:r>
                        </w:p>
                        <w:p w14:paraId="66B95873" w14:textId="7E147E5E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 </w:t>
                          </w:r>
                          <w:r w:rsidR="00A95EE2"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</w:t>
                          </w:r>
                          <w:r w:rsidR="008814B4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15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rtl/>
                            </w:rPr>
                            <w:t>/</w:t>
                          </w:r>
                          <w:r w:rsidR="00A95EE2" w:rsidRPr="00BB5075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  </w:t>
                          </w:r>
                          <w:r w:rsidR="008814B4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>10</w:t>
                          </w:r>
                          <w:r w:rsidR="00A95EE2" w:rsidRPr="00BB5075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rtl/>
                            </w:rPr>
                            <w:t>/</w:t>
                          </w:r>
                          <w:r w:rsidR="008814B4">
                            <w:rPr>
                              <w:rFonts w:cs="B Nazanin" w:hint="cs"/>
                              <w:b/>
                              <w:bCs/>
                              <w:rtl/>
                              <w:lang w:bidi="fa-IR"/>
                            </w:rPr>
                            <w:t>1403</w:t>
                          </w:r>
                        </w:p>
                        <w:p w14:paraId="1C855148" w14:textId="3E1396A1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زمان شروع :  </w:t>
                          </w:r>
                          <w:r w:rsidR="008814B4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11 </w:t>
                          </w:r>
                        </w:p>
                        <w:p w14:paraId="418BEADB" w14:textId="0F225E74" w:rsidR="00D90590" w:rsidRDefault="00D90590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وقت:       </w:t>
                          </w:r>
                          <w:r w:rsidR="00A95EE2"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8814B4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90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دقيقه</w:t>
                          </w:r>
                        </w:p>
                        <w:p w14:paraId="6AEF7E09" w14:textId="348E406A" w:rsidR="00BB5075" w:rsidRPr="00BB5075" w:rsidRDefault="00BB5075" w:rsidP="00BB5075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صفحه :  </w:t>
                          </w:r>
                          <w:r w:rsidRPr="00BB5075"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8814B4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4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00C2FC69" w14:textId="092DFB8F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سؤال :    </w:t>
                          </w:r>
                          <w:r w:rsidR="00FA399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16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3C68FC10" w14:textId="77777777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A068C5"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B5A192D" wp14:editId="4D764879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000722" w14:textId="77777777" w:rsidR="00D90590" w:rsidRPr="00BB5075" w:rsidRDefault="00D90590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    بسمه تعالی</w:t>
                                </w:r>
                              </w:p>
                              <w:p w14:paraId="520713E9" w14:textId="4305CE87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اداره </w:t>
                                </w:r>
                                <w:r w:rsidR="00D90590"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کل آموزش و پرورش استان يزد</w:t>
                                </w:r>
                              </w:p>
                              <w:p w14:paraId="7493B8AB" w14:textId="5115BA36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9959643" w14:textId="4CC3F542" w:rsid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 w:rsidR="00A068C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388AA966" w14:textId="4900949F" w:rsidR="0071447D" w:rsidRPr="00BB5075" w:rsidRDefault="0071447D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5A192D" id="Text Box 9" o:spid="_x0000_s1027" type="#_x0000_t202" style="position:absolute;margin-left:151pt;margin-top:1pt;width:261.6pt;height:10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" stroked="f">
                    <v:textbox>
                      <w:txbxContent>
                        <w:p w14:paraId="07000722" w14:textId="77777777" w:rsidR="00D90590" w:rsidRPr="00BB5075" w:rsidRDefault="00D90590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520713E9" w14:textId="4305CE87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 xml:space="preserve">اداره </w:t>
                          </w:r>
                          <w:r w:rsidR="00D90590"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کل آموزش و پرورش استان يزد</w:t>
                          </w:r>
                        </w:p>
                        <w:p w14:paraId="7493B8AB" w14:textId="5115BA36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9959643" w14:textId="4CC3F542" w:rsid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 w:rsidR="00A068C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388AA966" w14:textId="4900949F" w:rsidR="0071447D" w:rsidRPr="00BB5075" w:rsidRDefault="0071447D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31BE96B4" w14:textId="77777777" w:rsidR="00D90590" w:rsidRPr="00E330EF" w:rsidRDefault="00D90590" w:rsidP="00D90590">
          <w:pPr>
            <w:rPr>
              <w:lang w:bidi="fa-IR"/>
            </w:rPr>
          </w:pPr>
        </w:p>
        <w:p w14:paraId="77A84E74" w14:textId="77777777" w:rsidR="00D90590" w:rsidRPr="00E330EF" w:rsidRDefault="00D90590" w:rsidP="00D90590">
          <w:pPr>
            <w:rPr>
              <w:lang w:bidi="fa-IR"/>
            </w:rPr>
          </w:pPr>
        </w:p>
        <w:p w14:paraId="0ED6BAE5" w14:textId="77777777" w:rsidR="00D90590" w:rsidRDefault="00D90590" w:rsidP="00D90590">
          <w:pPr>
            <w:rPr>
              <w:rtl/>
              <w:lang w:bidi="fa-IR"/>
            </w:rPr>
          </w:pPr>
        </w:p>
        <w:p w14:paraId="5ECC9551" w14:textId="77777777" w:rsidR="00D90590" w:rsidRDefault="00D90590" w:rsidP="00D90590">
          <w:pPr>
            <w:rPr>
              <w:rtl/>
              <w:lang w:bidi="fa-IR"/>
            </w:rPr>
          </w:pPr>
        </w:p>
        <w:p w14:paraId="6989321E" w14:textId="77777777" w:rsidR="00D90590" w:rsidRPr="00E330EF" w:rsidRDefault="00D90590" w:rsidP="00D90590">
          <w:pPr>
            <w:rPr>
              <w:lang w:bidi="fa-IR"/>
            </w:rPr>
          </w:pPr>
        </w:p>
        <w:p w14:paraId="4F54A61A" w14:textId="77777777" w:rsidR="00D90590" w:rsidRPr="0021721E" w:rsidRDefault="00D90590" w:rsidP="00D90590">
          <w:pPr>
            <w:bidi/>
            <w:spacing w:line="276" w:lineRule="auto"/>
            <w:rPr>
              <w:rFonts w:asciiTheme="minorHAnsi" w:eastAsiaTheme="minorHAnsi" w:hAnsiTheme="minorHAnsi" w:cs="B Nazanin"/>
              <w:b/>
              <w:bCs/>
              <w:rtl/>
              <w:lang w:bidi="fa-IR"/>
            </w:rPr>
          </w:pPr>
        </w:p>
      </w:tc>
    </w:tr>
  </w:tbl>
  <w:p w14:paraId="118AF8AA" w14:textId="647EA205" w:rsidR="00325DB6" w:rsidRDefault="00A068C5" w:rsidP="00325DB6">
    <w:pPr>
      <w:pStyle w:val="Header"/>
      <w:tabs>
        <w:tab w:val="clear" w:pos="4680"/>
        <w:tab w:val="clear" w:pos="9360"/>
        <w:tab w:val="left" w:pos="5475"/>
      </w:tabs>
    </w:pPr>
    <w:r>
      <w:rPr>
        <w:noProof/>
        <w:lang w:bidi="fa-I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47B5E7" wp14:editId="3C02C582">
              <wp:simplePos x="0" y="0"/>
              <wp:positionH relativeFrom="column">
                <wp:posOffset>5133340</wp:posOffset>
              </wp:positionH>
              <wp:positionV relativeFrom="paragraph">
                <wp:posOffset>-1367155</wp:posOffset>
              </wp:positionV>
              <wp:extent cx="1619250" cy="1323975"/>
              <wp:effectExtent l="0" t="0" r="19050" b="2857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9250" cy="1323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E1AF1C" w14:textId="77777777" w:rsid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 w:rsid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و نام خانوادگی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72A2515F" w14:textId="14F208B9" w:rsidR="00D90590" w:rsidRP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BB5075"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="00BB5075"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="00BB5075"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58189110" w14:textId="1ECA0568" w:rsidR="00D90590" w:rsidRPr="00BB5075" w:rsidRDefault="00D90590" w:rsidP="00BB5075">
                          <w:pPr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011E4BFA" w14:textId="5AA6C68E" w:rsidR="00A068C5" w:rsidRPr="00193E61" w:rsidRDefault="00D90590" w:rsidP="00A068C5">
                          <w:pPr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 w:rsidR="00193E61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>هفتم</w:t>
                          </w:r>
                        </w:p>
                        <w:p w14:paraId="308E9246" w14:textId="1E0D590F" w:rsidR="00D90590" w:rsidRPr="00A068C5" w:rsidRDefault="00D90590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A068C5" w:rsidRPr="00A068C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نام کلاس:</w:t>
                          </w:r>
                          <w:r w:rsidRPr="00A068C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                                                    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47B5E7" id="Text Box 7" o:spid="_x0000_s1028" type="#_x0000_t202" style="position:absolute;margin-left:404.2pt;margin-top:-107.65pt;width:127.5pt;height:10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" strokecolor="white">
              <v:textbox>
                <w:txbxContent>
                  <w:p w14:paraId="3DE1AF1C" w14:textId="77777777" w:rsidR="00BB5075" w:rsidRDefault="00D90590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نام</w:t>
                    </w:r>
                    <w:r w:rsid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و نام خانوادگی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:     </w:t>
                    </w:r>
                  </w:p>
                  <w:p w14:paraId="72A2515F" w14:textId="14F208B9" w:rsidR="00D90590" w:rsidRPr="00BB5075" w:rsidRDefault="00D90590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BB5075" w:rsidRPr="00BB5075"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  <w:t>کد مل</w:t>
                    </w:r>
                    <w:r w:rsidR="00BB5075"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ی</w:t>
                    </w:r>
                    <w:r w:rsidR="00BB5075" w:rsidRPr="00BB5075"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  <w:t xml:space="preserve"> :                                                                         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                                    </w:t>
                    </w:r>
                  </w:p>
                  <w:p w14:paraId="58189110" w14:textId="1ECA0568" w:rsidR="00D90590" w:rsidRPr="00BB5075" w:rsidRDefault="00D90590" w:rsidP="00BB5075">
                    <w:pPr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نام پدر:                                                                                                         </w:t>
                    </w:r>
                  </w:p>
                  <w:p w14:paraId="011E4BFA" w14:textId="5AA6C68E" w:rsidR="00A068C5" w:rsidRPr="00193E61" w:rsidRDefault="00D90590" w:rsidP="00A068C5">
                    <w:pPr>
                      <w:bidi/>
                      <w:spacing w:line="264" w:lineRule="auto"/>
                      <w:rPr>
                        <w:rFonts w:cs="B Nazanin"/>
                        <w:b/>
                        <w:bCs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پایه </w:t>
                    </w:r>
                    <w:r w:rsidRPr="00BB5075">
                      <w:rPr>
                        <w:rFonts w:cs="B Nazanin" w:hint="cs"/>
                        <w:b/>
                        <w:bCs/>
                        <w:sz w:val="32"/>
                        <w:szCs w:val="28"/>
                        <w:rtl/>
                      </w:rPr>
                      <w:t>:</w:t>
                    </w:r>
                    <w:r w:rsidRPr="00BB5075">
                      <w:rPr>
                        <w:rFonts w:cs="B Titr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</w:t>
                    </w:r>
                    <w:r w:rsidR="00193E61">
                      <w:rPr>
                        <w:rFonts w:cs="B Nazanin" w:hint="cs"/>
                        <w:b/>
                        <w:bCs/>
                        <w:rtl/>
                      </w:rPr>
                      <w:t>هفتم</w:t>
                    </w:r>
                  </w:p>
                  <w:p w14:paraId="308E9246" w14:textId="1E0D590F" w:rsidR="00D90590" w:rsidRPr="00A068C5" w:rsidRDefault="00D90590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</w:rPr>
                    </w:pPr>
                    <w:r w:rsidRPr="00A068C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A068C5" w:rsidRPr="00A068C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نام کلاس:</w:t>
                    </w:r>
                    <w:r w:rsidRPr="00A068C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                                                                                                                                                 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62F5B"/>
    <w:multiLevelType w:val="hybridMultilevel"/>
    <w:tmpl w:val="33083AE0"/>
    <w:lvl w:ilvl="0" w:tplc="2B7A54B6">
      <w:start w:val="1"/>
      <w:numFmt w:val="decimal"/>
      <w:lvlText w:val="%1)"/>
      <w:lvlJc w:val="left"/>
      <w:pPr>
        <w:ind w:left="8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4" w:hanging="360"/>
      </w:pPr>
    </w:lvl>
    <w:lvl w:ilvl="2" w:tplc="0409001B" w:tentative="1">
      <w:start w:val="1"/>
      <w:numFmt w:val="lowerRoman"/>
      <w:lvlText w:val="%3."/>
      <w:lvlJc w:val="right"/>
      <w:pPr>
        <w:ind w:left="2244" w:hanging="180"/>
      </w:pPr>
    </w:lvl>
    <w:lvl w:ilvl="3" w:tplc="0409000F" w:tentative="1">
      <w:start w:val="1"/>
      <w:numFmt w:val="decimal"/>
      <w:lvlText w:val="%4."/>
      <w:lvlJc w:val="left"/>
      <w:pPr>
        <w:ind w:left="2964" w:hanging="360"/>
      </w:pPr>
    </w:lvl>
    <w:lvl w:ilvl="4" w:tplc="04090019" w:tentative="1">
      <w:start w:val="1"/>
      <w:numFmt w:val="lowerLetter"/>
      <w:lvlText w:val="%5."/>
      <w:lvlJc w:val="left"/>
      <w:pPr>
        <w:ind w:left="3684" w:hanging="360"/>
      </w:pPr>
    </w:lvl>
    <w:lvl w:ilvl="5" w:tplc="0409001B" w:tentative="1">
      <w:start w:val="1"/>
      <w:numFmt w:val="lowerRoman"/>
      <w:lvlText w:val="%6."/>
      <w:lvlJc w:val="right"/>
      <w:pPr>
        <w:ind w:left="4404" w:hanging="180"/>
      </w:pPr>
    </w:lvl>
    <w:lvl w:ilvl="6" w:tplc="0409000F" w:tentative="1">
      <w:start w:val="1"/>
      <w:numFmt w:val="decimal"/>
      <w:lvlText w:val="%7."/>
      <w:lvlJc w:val="left"/>
      <w:pPr>
        <w:ind w:left="5124" w:hanging="360"/>
      </w:pPr>
    </w:lvl>
    <w:lvl w:ilvl="7" w:tplc="04090019" w:tentative="1">
      <w:start w:val="1"/>
      <w:numFmt w:val="lowerLetter"/>
      <w:lvlText w:val="%8."/>
      <w:lvlJc w:val="left"/>
      <w:pPr>
        <w:ind w:left="5844" w:hanging="360"/>
      </w:pPr>
    </w:lvl>
    <w:lvl w:ilvl="8" w:tplc="04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1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5123960">
    <w:abstractNumId w:val="1"/>
  </w:num>
  <w:num w:numId="2" w16cid:durableId="397289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2671"/>
    <w:rsid w:val="0001315C"/>
    <w:rsid w:val="000131B1"/>
    <w:rsid w:val="00015F4D"/>
    <w:rsid w:val="00020040"/>
    <w:rsid w:val="00020587"/>
    <w:rsid w:val="00025441"/>
    <w:rsid w:val="000272C7"/>
    <w:rsid w:val="00032553"/>
    <w:rsid w:val="00032E57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3238"/>
    <w:rsid w:val="000D46D4"/>
    <w:rsid w:val="000D481E"/>
    <w:rsid w:val="000D7705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5114"/>
    <w:rsid w:val="00105FB6"/>
    <w:rsid w:val="00106681"/>
    <w:rsid w:val="00106C10"/>
    <w:rsid w:val="001104D2"/>
    <w:rsid w:val="0011205C"/>
    <w:rsid w:val="001170AC"/>
    <w:rsid w:val="001202D7"/>
    <w:rsid w:val="001218EB"/>
    <w:rsid w:val="00133901"/>
    <w:rsid w:val="0013413A"/>
    <w:rsid w:val="001341B6"/>
    <w:rsid w:val="00134701"/>
    <w:rsid w:val="001354F3"/>
    <w:rsid w:val="00137125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7776E"/>
    <w:rsid w:val="0018015C"/>
    <w:rsid w:val="00180409"/>
    <w:rsid w:val="00180B2D"/>
    <w:rsid w:val="00186F40"/>
    <w:rsid w:val="001878A1"/>
    <w:rsid w:val="00190C12"/>
    <w:rsid w:val="00193832"/>
    <w:rsid w:val="00193E61"/>
    <w:rsid w:val="001946FB"/>
    <w:rsid w:val="00195B33"/>
    <w:rsid w:val="001969AA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73E8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2517A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46954"/>
    <w:rsid w:val="00255FCC"/>
    <w:rsid w:val="00263E3C"/>
    <w:rsid w:val="002643D7"/>
    <w:rsid w:val="0027319C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B0080"/>
    <w:rsid w:val="002B557D"/>
    <w:rsid w:val="002B7303"/>
    <w:rsid w:val="002C0100"/>
    <w:rsid w:val="002C19EE"/>
    <w:rsid w:val="002C762D"/>
    <w:rsid w:val="002D38A6"/>
    <w:rsid w:val="002D4F3C"/>
    <w:rsid w:val="002E0002"/>
    <w:rsid w:val="002E117D"/>
    <w:rsid w:val="002E1242"/>
    <w:rsid w:val="002E1EE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3D35"/>
    <w:rsid w:val="00306DA3"/>
    <w:rsid w:val="003125DD"/>
    <w:rsid w:val="0031360F"/>
    <w:rsid w:val="00317B9E"/>
    <w:rsid w:val="00325DB6"/>
    <w:rsid w:val="00326A9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90BC4"/>
    <w:rsid w:val="00391B35"/>
    <w:rsid w:val="00391BF9"/>
    <w:rsid w:val="0039413D"/>
    <w:rsid w:val="003944B2"/>
    <w:rsid w:val="00396262"/>
    <w:rsid w:val="003A1BB7"/>
    <w:rsid w:val="003A3A7A"/>
    <w:rsid w:val="003A5D01"/>
    <w:rsid w:val="003B1476"/>
    <w:rsid w:val="003B60F9"/>
    <w:rsid w:val="003B7AAA"/>
    <w:rsid w:val="003C0DEA"/>
    <w:rsid w:val="003C5E12"/>
    <w:rsid w:val="003C6524"/>
    <w:rsid w:val="003D64EB"/>
    <w:rsid w:val="003E1EDA"/>
    <w:rsid w:val="003E3272"/>
    <w:rsid w:val="003E54C9"/>
    <w:rsid w:val="003E582A"/>
    <w:rsid w:val="003E6DAA"/>
    <w:rsid w:val="003F11CF"/>
    <w:rsid w:val="003F617D"/>
    <w:rsid w:val="00400873"/>
    <w:rsid w:val="004022E3"/>
    <w:rsid w:val="0040336B"/>
    <w:rsid w:val="00404447"/>
    <w:rsid w:val="00411BCB"/>
    <w:rsid w:val="0041596E"/>
    <w:rsid w:val="00416DA9"/>
    <w:rsid w:val="00421CB5"/>
    <w:rsid w:val="00424517"/>
    <w:rsid w:val="004323ED"/>
    <w:rsid w:val="00435F92"/>
    <w:rsid w:val="00437E8B"/>
    <w:rsid w:val="00443F27"/>
    <w:rsid w:val="004457C8"/>
    <w:rsid w:val="00446A3F"/>
    <w:rsid w:val="00453046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C0A55"/>
    <w:rsid w:val="004C453B"/>
    <w:rsid w:val="004C5213"/>
    <w:rsid w:val="004C6B87"/>
    <w:rsid w:val="004D1955"/>
    <w:rsid w:val="004D4418"/>
    <w:rsid w:val="004D7A67"/>
    <w:rsid w:val="004D7B38"/>
    <w:rsid w:val="004E1797"/>
    <w:rsid w:val="004E26D9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19CD"/>
    <w:rsid w:val="00513D4B"/>
    <w:rsid w:val="005156DF"/>
    <w:rsid w:val="0051715B"/>
    <w:rsid w:val="00517FE4"/>
    <w:rsid w:val="00522585"/>
    <w:rsid w:val="00525EF9"/>
    <w:rsid w:val="00540756"/>
    <w:rsid w:val="005440B0"/>
    <w:rsid w:val="005444B1"/>
    <w:rsid w:val="0054738F"/>
    <w:rsid w:val="00554E3B"/>
    <w:rsid w:val="005575CE"/>
    <w:rsid w:val="00560731"/>
    <w:rsid w:val="005624AA"/>
    <w:rsid w:val="005637CA"/>
    <w:rsid w:val="0057049F"/>
    <w:rsid w:val="005711B1"/>
    <w:rsid w:val="00572EC5"/>
    <w:rsid w:val="00572F0A"/>
    <w:rsid w:val="005812AC"/>
    <w:rsid w:val="00582934"/>
    <w:rsid w:val="0058461D"/>
    <w:rsid w:val="00590852"/>
    <w:rsid w:val="00594CD0"/>
    <w:rsid w:val="005956DC"/>
    <w:rsid w:val="00596384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7CCE"/>
    <w:rsid w:val="00691EBD"/>
    <w:rsid w:val="006942FF"/>
    <w:rsid w:val="00695D3E"/>
    <w:rsid w:val="006966B7"/>
    <w:rsid w:val="006A0288"/>
    <w:rsid w:val="006A1EEC"/>
    <w:rsid w:val="006A3114"/>
    <w:rsid w:val="006A3F4E"/>
    <w:rsid w:val="006B2CD8"/>
    <w:rsid w:val="006B509F"/>
    <w:rsid w:val="006B5AAF"/>
    <w:rsid w:val="006B6C7C"/>
    <w:rsid w:val="006C03CD"/>
    <w:rsid w:val="006C0652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066FD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321A"/>
    <w:rsid w:val="007848CC"/>
    <w:rsid w:val="007863F7"/>
    <w:rsid w:val="00790420"/>
    <w:rsid w:val="00796551"/>
    <w:rsid w:val="007A1581"/>
    <w:rsid w:val="007A6D3A"/>
    <w:rsid w:val="007A73B3"/>
    <w:rsid w:val="007B1E09"/>
    <w:rsid w:val="007B21B9"/>
    <w:rsid w:val="007B2E4C"/>
    <w:rsid w:val="007B62B7"/>
    <w:rsid w:val="007B74A4"/>
    <w:rsid w:val="007B76CC"/>
    <w:rsid w:val="007C181F"/>
    <w:rsid w:val="007C2775"/>
    <w:rsid w:val="007C675F"/>
    <w:rsid w:val="007D1D2B"/>
    <w:rsid w:val="007E0101"/>
    <w:rsid w:val="007E0348"/>
    <w:rsid w:val="007E2AF9"/>
    <w:rsid w:val="007E62B3"/>
    <w:rsid w:val="007E6CBC"/>
    <w:rsid w:val="007E6EC5"/>
    <w:rsid w:val="007F2366"/>
    <w:rsid w:val="007F3155"/>
    <w:rsid w:val="007F37B6"/>
    <w:rsid w:val="007F48DA"/>
    <w:rsid w:val="007F600A"/>
    <w:rsid w:val="00800978"/>
    <w:rsid w:val="00805C27"/>
    <w:rsid w:val="0081216E"/>
    <w:rsid w:val="00815C8E"/>
    <w:rsid w:val="008171FD"/>
    <w:rsid w:val="0081779A"/>
    <w:rsid w:val="00821EE1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552BB"/>
    <w:rsid w:val="00860584"/>
    <w:rsid w:val="00862C40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4B4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D7992"/>
    <w:rsid w:val="008E2C12"/>
    <w:rsid w:val="008E30C5"/>
    <w:rsid w:val="008E426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7D1B"/>
    <w:rsid w:val="009402E9"/>
    <w:rsid w:val="009432BB"/>
    <w:rsid w:val="00943581"/>
    <w:rsid w:val="0094549D"/>
    <w:rsid w:val="00947277"/>
    <w:rsid w:val="00951036"/>
    <w:rsid w:val="00952F67"/>
    <w:rsid w:val="0095786F"/>
    <w:rsid w:val="00960376"/>
    <w:rsid w:val="009606E2"/>
    <w:rsid w:val="00964511"/>
    <w:rsid w:val="00965D79"/>
    <w:rsid w:val="009671E9"/>
    <w:rsid w:val="00970C7B"/>
    <w:rsid w:val="00972818"/>
    <w:rsid w:val="00972BFB"/>
    <w:rsid w:val="00973A8E"/>
    <w:rsid w:val="0097424E"/>
    <w:rsid w:val="0097606B"/>
    <w:rsid w:val="009806EE"/>
    <w:rsid w:val="009820BC"/>
    <w:rsid w:val="00986160"/>
    <w:rsid w:val="0099119F"/>
    <w:rsid w:val="00991819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269"/>
    <w:rsid w:val="009E0BD1"/>
    <w:rsid w:val="009E1015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0A0"/>
    <w:rsid w:val="00A03395"/>
    <w:rsid w:val="00A068C5"/>
    <w:rsid w:val="00A06A50"/>
    <w:rsid w:val="00A0711E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4606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68E3"/>
    <w:rsid w:val="00AA7A99"/>
    <w:rsid w:val="00AA7C28"/>
    <w:rsid w:val="00AB0B15"/>
    <w:rsid w:val="00AB1053"/>
    <w:rsid w:val="00AB5CBC"/>
    <w:rsid w:val="00AB6667"/>
    <w:rsid w:val="00AC670E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E58"/>
    <w:rsid w:val="00B01C53"/>
    <w:rsid w:val="00B02C81"/>
    <w:rsid w:val="00B03040"/>
    <w:rsid w:val="00B031AB"/>
    <w:rsid w:val="00B106C3"/>
    <w:rsid w:val="00B13424"/>
    <w:rsid w:val="00B15CB6"/>
    <w:rsid w:val="00B22043"/>
    <w:rsid w:val="00B24A08"/>
    <w:rsid w:val="00B26678"/>
    <w:rsid w:val="00B27AF5"/>
    <w:rsid w:val="00B30E19"/>
    <w:rsid w:val="00B3311F"/>
    <w:rsid w:val="00B35E6F"/>
    <w:rsid w:val="00B36CDA"/>
    <w:rsid w:val="00B401F5"/>
    <w:rsid w:val="00B4270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90979"/>
    <w:rsid w:val="00B9108C"/>
    <w:rsid w:val="00B9241A"/>
    <w:rsid w:val="00B9533B"/>
    <w:rsid w:val="00B95AD8"/>
    <w:rsid w:val="00BA1738"/>
    <w:rsid w:val="00BA2050"/>
    <w:rsid w:val="00BA3BEA"/>
    <w:rsid w:val="00BA44BD"/>
    <w:rsid w:val="00BB04DA"/>
    <w:rsid w:val="00BB180D"/>
    <w:rsid w:val="00BB4B3A"/>
    <w:rsid w:val="00BB5075"/>
    <w:rsid w:val="00BB700F"/>
    <w:rsid w:val="00BC3172"/>
    <w:rsid w:val="00BC4A55"/>
    <w:rsid w:val="00BC6F49"/>
    <w:rsid w:val="00BD2A30"/>
    <w:rsid w:val="00BD4052"/>
    <w:rsid w:val="00BE6431"/>
    <w:rsid w:val="00BF1144"/>
    <w:rsid w:val="00BF2037"/>
    <w:rsid w:val="00BF21CD"/>
    <w:rsid w:val="00BF2F9A"/>
    <w:rsid w:val="00BF3926"/>
    <w:rsid w:val="00BF4668"/>
    <w:rsid w:val="00C032DC"/>
    <w:rsid w:val="00C0705A"/>
    <w:rsid w:val="00C07B6A"/>
    <w:rsid w:val="00C10B0A"/>
    <w:rsid w:val="00C11DBD"/>
    <w:rsid w:val="00C13099"/>
    <w:rsid w:val="00C13BF4"/>
    <w:rsid w:val="00C151DC"/>
    <w:rsid w:val="00C1584C"/>
    <w:rsid w:val="00C163AA"/>
    <w:rsid w:val="00C167A1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161F"/>
    <w:rsid w:val="00C42559"/>
    <w:rsid w:val="00C4472A"/>
    <w:rsid w:val="00C47139"/>
    <w:rsid w:val="00C52280"/>
    <w:rsid w:val="00C55324"/>
    <w:rsid w:val="00C57518"/>
    <w:rsid w:val="00C577D4"/>
    <w:rsid w:val="00C6074A"/>
    <w:rsid w:val="00C607CD"/>
    <w:rsid w:val="00C6347B"/>
    <w:rsid w:val="00C6381B"/>
    <w:rsid w:val="00C77E50"/>
    <w:rsid w:val="00C80F99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C080D"/>
    <w:rsid w:val="00CC39B1"/>
    <w:rsid w:val="00CC39C8"/>
    <w:rsid w:val="00CD2A3D"/>
    <w:rsid w:val="00CD3504"/>
    <w:rsid w:val="00CD3CCD"/>
    <w:rsid w:val="00CD656D"/>
    <w:rsid w:val="00CD6C82"/>
    <w:rsid w:val="00CE2955"/>
    <w:rsid w:val="00CE30B0"/>
    <w:rsid w:val="00CE6315"/>
    <w:rsid w:val="00CE71C2"/>
    <w:rsid w:val="00CE7F91"/>
    <w:rsid w:val="00CF0405"/>
    <w:rsid w:val="00CF0E42"/>
    <w:rsid w:val="00CF2B39"/>
    <w:rsid w:val="00CF5E44"/>
    <w:rsid w:val="00CF651D"/>
    <w:rsid w:val="00CF6910"/>
    <w:rsid w:val="00D06418"/>
    <w:rsid w:val="00D07BF2"/>
    <w:rsid w:val="00D07D5D"/>
    <w:rsid w:val="00D07E7F"/>
    <w:rsid w:val="00D10B43"/>
    <w:rsid w:val="00D1330B"/>
    <w:rsid w:val="00D20F4B"/>
    <w:rsid w:val="00D222E5"/>
    <w:rsid w:val="00D2470C"/>
    <w:rsid w:val="00D250B4"/>
    <w:rsid w:val="00D27670"/>
    <w:rsid w:val="00D27CCB"/>
    <w:rsid w:val="00D32A25"/>
    <w:rsid w:val="00D40CEB"/>
    <w:rsid w:val="00D41EE0"/>
    <w:rsid w:val="00D46DD2"/>
    <w:rsid w:val="00D50379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85D17"/>
    <w:rsid w:val="00D90590"/>
    <w:rsid w:val="00D906A4"/>
    <w:rsid w:val="00D90C9A"/>
    <w:rsid w:val="00D95441"/>
    <w:rsid w:val="00D96158"/>
    <w:rsid w:val="00DA0E57"/>
    <w:rsid w:val="00DA1357"/>
    <w:rsid w:val="00DA474E"/>
    <w:rsid w:val="00DA518B"/>
    <w:rsid w:val="00DA5B3F"/>
    <w:rsid w:val="00DA6F55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F1F14"/>
    <w:rsid w:val="00DF3311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1546"/>
    <w:rsid w:val="00E61557"/>
    <w:rsid w:val="00E6450C"/>
    <w:rsid w:val="00E65B10"/>
    <w:rsid w:val="00E67D5D"/>
    <w:rsid w:val="00E71391"/>
    <w:rsid w:val="00E71BE8"/>
    <w:rsid w:val="00E71FD6"/>
    <w:rsid w:val="00E72BCE"/>
    <w:rsid w:val="00E80E28"/>
    <w:rsid w:val="00E83531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D8"/>
    <w:rsid w:val="00EB4B67"/>
    <w:rsid w:val="00EB61BB"/>
    <w:rsid w:val="00EB6CA2"/>
    <w:rsid w:val="00EB7613"/>
    <w:rsid w:val="00EC3281"/>
    <w:rsid w:val="00EC4F62"/>
    <w:rsid w:val="00ED0146"/>
    <w:rsid w:val="00ED0C0B"/>
    <w:rsid w:val="00ED281B"/>
    <w:rsid w:val="00ED2C5F"/>
    <w:rsid w:val="00ED32F2"/>
    <w:rsid w:val="00ED5986"/>
    <w:rsid w:val="00EF6263"/>
    <w:rsid w:val="00F03685"/>
    <w:rsid w:val="00F104C5"/>
    <w:rsid w:val="00F128C6"/>
    <w:rsid w:val="00F132B6"/>
    <w:rsid w:val="00F132EC"/>
    <w:rsid w:val="00F1349A"/>
    <w:rsid w:val="00F13D8A"/>
    <w:rsid w:val="00F140DC"/>
    <w:rsid w:val="00F177A2"/>
    <w:rsid w:val="00F2007F"/>
    <w:rsid w:val="00F202CC"/>
    <w:rsid w:val="00F2225C"/>
    <w:rsid w:val="00F2327B"/>
    <w:rsid w:val="00F25D14"/>
    <w:rsid w:val="00F303F8"/>
    <w:rsid w:val="00F34162"/>
    <w:rsid w:val="00F35771"/>
    <w:rsid w:val="00F403D8"/>
    <w:rsid w:val="00F4372D"/>
    <w:rsid w:val="00F46333"/>
    <w:rsid w:val="00F4795C"/>
    <w:rsid w:val="00F47E9C"/>
    <w:rsid w:val="00F50E8D"/>
    <w:rsid w:val="00F55692"/>
    <w:rsid w:val="00F64A74"/>
    <w:rsid w:val="00F728E7"/>
    <w:rsid w:val="00F74E26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3995"/>
    <w:rsid w:val="00FA4A97"/>
    <w:rsid w:val="00FA4BF2"/>
    <w:rsid w:val="00FA65A6"/>
    <w:rsid w:val="00FB1E43"/>
    <w:rsid w:val="00FB58C6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65A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oleObject" Target="embeddings/oleObject30.bin"/><Relationship Id="rId84" Type="http://schemas.openxmlformats.org/officeDocument/2006/relationships/footer" Target="footer1.xml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wmf"/><Relationship Id="rId74" Type="http://schemas.openxmlformats.org/officeDocument/2006/relationships/oleObject" Target="embeddings/oleObject33.bin"/><Relationship Id="rId79" Type="http://schemas.openxmlformats.org/officeDocument/2006/relationships/oleObject" Target="embeddings/oleObject34.bin"/><Relationship Id="rId5" Type="http://schemas.openxmlformats.org/officeDocument/2006/relationships/webSettings" Target="webSettings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wmf"/><Relationship Id="rId56" Type="http://schemas.openxmlformats.org/officeDocument/2006/relationships/image" Target="media/image25.wmf"/><Relationship Id="rId64" Type="http://schemas.openxmlformats.org/officeDocument/2006/relationships/image" Target="media/image29.wmf"/><Relationship Id="rId69" Type="http://schemas.openxmlformats.org/officeDocument/2006/relationships/image" Target="media/image32.wmf"/><Relationship Id="rId77" Type="http://schemas.openxmlformats.org/officeDocument/2006/relationships/image" Target="media/image37.jpeg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2.bin"/><Relationship Id="rId80" Type="http://schemas.openxmlformats.org/officeDocument/2006/relationships/image" Target="media/image39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46" Type="http://schemas.openxmlformats.org/officeDocument/2006/relationships/image" Target="media/image20.wmf"/><Relationship Id="rId59" Type="http://schemas.openxmlformats.org/officeDocument/2006/relationships/oleObject" Target="embeddings/oleObject26.bin"/><Relationship Id="rId67" Type="http://schemas.openxmlformats.org/officeDocument/2006/relationships/image" Target="media/image31.wmf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54" Type="http://schemas.openxmlformats.org/officeDocument/2006/relationships/image" Target="media/image24.wmf"/><Relationship Id="rId62" Type="http://schemas.openxmlformats.org/officeDocument/2006/relationships/image" Target="media/image28.wmf"/><Relationship Id="rId70" Type="http://schemas.openxmlformats.org/officeDocument/2006/relationships/oleObject" Target="embeddings/oleObject31.bin"/><Relationship Id="rId75" Type="http://schemas.openxmlformats.org/officeDocument/2006/relationships/image" Target="media/image35.jp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44" Type="http://schemas.openxmlformats.org/officeDocument/2006/relationships/image" Target="media/image19.wmf"/><Relationship Id="rId52" Type="http://schemas.openxmlformats.org/officeDocument/2006/relationships/image" Target="media/image23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9.bin"/><Relationship Id="rId73" Type="http://schemas.openxmlformats.org/officeDocument/2006/relationships/image" Target="media/image34.wmf"/><Relationship Id="rId78" Type="http://schemas.openxmlformats.org/officeDocument/2006/relationships/image" Target="media/image38.wmf"/><Relationship Id="rId81" Type="http://schemas.openxmlformats.org/officeDocument/2006/relationships/image" Target="media/image40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6.jpg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0.jpg"/><Relationship Id="rId61" Type="http://schemas.openxmlformats.org/officeDocument/2006/relationships/oleObject" Target="embeddings/oleObject27.bin"/><Relationship Id="rId8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5FD6BC-4B7A-4495-BF06-8A6F9E9AC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45</TotalTime>
  <Pages>1</Pages>
  <Words>675</Words>
  <Characters>3851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4517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saeed eskandary</cp:lastModifiedBy>
  <cp:revision>20</cp:revision>
  <cp:lastPrinted>2025-01-04T05:01:00Z</cp:lastPrinted>
  <dcterms:created xsi:type="dcterms:W3CDTF">2024-12-25T19:24:00Z</dcterms:created>
  <dcterms:modified xsi:type="dcterms:W3CDTF">2025-01-04T05:01:00Z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