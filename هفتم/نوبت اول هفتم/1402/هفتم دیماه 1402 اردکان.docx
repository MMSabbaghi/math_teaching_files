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E491E" w14:textId="4A8E19FA" w:rsidR="00D90590" w:rsidRDefault="00D90590" w:rsidP="009B2674">
      <w:pPr>
        <w:bidi/>
        <w:ind w:left="-821" w:right="-450"/>
        <w:jc w:val="center"/>
        <w:rPr>
          <w:rFonts w:ascii="Arial" w:hAnsi="Arial"/>
          <w:b/>
          <w:bCs/>
          <w:rtl/>
        </w:rPr>
      </w:pPr>
      <w:r>
        <w:rPr>
          <w:rFonts w:ascii="Arial" w:hAnsi="Arial" w:hint="cs"/>
          <w:bCs/>
          <w:rtl/>
        </w:rPr>
        <w:t xml:space="preserve">« </w:t>
      </w:r>
      <w:r w:rsidRPr="002456EE">
        <w:rPr>
          <w:rFonts w:ascii="Arial" w:hAnsi="Arial" w:hint="cs"/>
          <w:bCs/>
          <w:rtl/>
        </w:rPr>
        <w:t>دانش آموزان عزيز،</w:t>
      </w:r>
      <w:r>
        <w:rPr>
          <w:rFonts w:ascii="Arial" w:hAnsi="Arial"/>
          <w:bCs/>
        </w:rPr>
        <w:t xml:space="preserve"> </w:t>
      </w:r>
      <w:r w:rsidRPr="002456EE">
        <w:rPr>
          <w:rFonts w:ascii="Arial" w:hAnsi="Arial" w:hint="cs"/>
          <w:bCs/>
          <w:rtl/>
        </w:rPr>
        <w:t>سؤالات زير</w:t>
      </w:r>
      <w:r>
        <w:rPr>
          <w:rFonts w:ascii="Arial" w:hAnsi="Arial"/>
          <w:bCs/>
        </w:rPr>
        <w:t xml:space="preserve"> </w:t>
      </w:r>
      <w:r w:rsidRPr="002456EE">
        <w:rPr>
          <w:rFonts w:ascii="Arial" w:hAnsi="Arial" w:hint="cs"/>
          <w:bCs/>
          <w:rtl/>
        </w:rPr>
        <w:t>را</w:t>
      </w:r>
      <w:r>
        <w:rPr>
          <w:rFonts w:ascii="Arial" w:hAnsi="Arial"/>
          <w:bCs/>
        </w:rPr>
        <w:t xml:space="preserve"> </w:t>
      </w:r>
      <w:r w:rsidRPr="002456EE">
        <w:rPr>
          <w:rFonts w:ascii="Arial" w:hAnsi="Arial" w:hint="cs"/>
          <w:bCs/>
          <w:rtl/>
        </w:rPr>
        <w:t>به دقّت بخوانيد و با توکّل به خدا وآرامش خاطر پاسخ دهيد</w:t>
      </w:r>
      <w:r>
        <w:rPr>
          <w:rFonts w:ascii="Arial" w:hAnsi="Arial" w:hint="cs"/>
          <w:bCs/>
          <w:rtl/>
        </w:rPr>
        <w:t xml:space="preserve"> »</w:t>
      </w:r>
    </w:p>
    <w:p w14:paraId="2DF64796" w14:textId="77777777" w:rsidR="00D90590" w:rsidRPr="00E94E9F" w:rsidRDefault="00D90590" w:rsidP="00D90590">
      <w:pPr>
        <w:bidi/>
        <w:ind w:left="-835"/>
        <w:rPr>
          <w:sz w:val="10"/>
          <w:szCs w:val="10"/>
          <w:rtl/>
        </w:r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CF651D" w:rsidRPr="00424517" w14:paraId="18EECB8B" w14:textId="77777777" w:rsidTr="00BB5075">
        <w:trPr>
          <w:cantSplit/>
          <w:trHeight w:val="768"/>
        </w:trPr>
        <w:tc>
          <w:tcPr>
            <w:tcW w:w="11065" w:type="dxa"/>
            <w:gridSpan w:val="3"/>
            <w:tcBorders>
              <w:top w:val="thinThickSmallGap" w:sz="12" w:space="0" w:color="auto"/>
              <w:bottom w:val="thickThinSmallGap" w:sz="12" w:space="0" w:color="auto"/>
            </w:tcBorders>
            <w:vAlign w:val="center"/>
          </w:tcPr>
          <w:p w14:paraId="420A439B" w14:textId="7D9DBE9F" w:rsidR="00BB5075" w:rsidRPr="00BB5075" w:rsidRDefault="00BB5075" w:rsidP="00BB5075">
            <w:pPr>
              <w:bidi/>
              <w:spacing w:line="276" w:lineRule="auto"/>
              <w:rPr>
                <w:rFonts w:cs="B Zar"/>
                <w:b/>
                <w:bCs/>
                <w:sz w:val="8"/>
                <w:szCs w:val="6"/>
                <w:rtl/>
              </w:rPr>
            </w:pPr>
          </w:p>
          <w:p w14:paraId="1ABEDC44" w14:textId="00EA8131" w:rsidR="00BB5075" w:rsidRPr="00283286" w:rsidRDefault="00CD5089" w:rsidP="00BB5075">
            <w:pPr>
              <w:bidi/>
              <w:spacing w:line="276" w:lineRule="auto"/>
              <w:rPr>
                <w:rFonts w:cs="B Zar"/>
                <w:b/>
                <w:bCs/>
                <w:noProof/>
                <w:szCs w:val="22"/>
                <w:rtl/>
              </w:rPr>
            </w:pPr>
            <w:r w:rsidRPr="00CD5089">
              <w:rPr>
                <w:rFonts w:cs="B Zar"/>
                <w:bCs/>
                <w:noProof/>
                <w:sz w:val="22"/>
                <w:szCs w:val="20"/>
                <w:rtl/>
                <w:lang w:bidi="ar-SA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667F3998" wp14:editId="0BACE0AB">
                      <wp:simplePos x="0" y="0"/>
                      <wp:positionH relativeFrom="column">
                        <wp:posOffset>3350895</wp:posOffset>
                      </wp:positionH>
                      <wp:positionV relativeFrom="paragraph">
                        <wp:posOffset>6350</wp:posOffset>
                      </wp:positionV>
                      <wp:extent cx="2953385" cy="207645"/>
                      <wp:effectExtent l="0" t="0" r="18415" b="20955"/>
                      <wp:wrapNone/>
                      <wp:docPr id="1056260629" name="Group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953385" cy="207645"/>
                                <a:chOff x="5037" y="3819"/>
                                <a:chExt cx="5113" cy="291"/>
                              </a:xfrm>
                            </wpg:grpSpPr>
                            <wps:wsp>
                              <wps:cNvPr id="836839697" name="Rectangle 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10" y="3819"/>
                                  <a:ext cx="114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1701988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37" y="3819"/>
                                  <a:ext cx="2420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A1558F" id="Group 82" o:spid="_x0000_s1026" style="position:absolute;margin-left:263.85pt;margin-top:.5pt;width:232.55pt;height:16.35pt;z-index:251668480" coordorigin="5037,3819" coordsize="5113,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">
                      <v:rect id="Rectangle 83" o:spid="_x0000_s1027" style="position:absolute;left:9010;top:3819;width:114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"/>
                      <v:rect id="Rectangle 84" o:spid="_x0000_s1028" style="position:absolute;left:5037;top:3819;width:2420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"/>
                    </v:group>
                  </w:pict>
                </mc:Fallback>
              </mc:AlternateContent>
            </w:r>
            <w:r w:rsidR="00BB5075" w:rsidRPr="00CD5089">
              <w:rPr>
                <w:rFonts w:cs="B Zar" w:hint="cs"/>
                <w:bCs/>
                <w:sz w:val="22"/>
                <w:szCs w:val="20"/>
                <w:rtl/>
              </w:rPr>
              <w:t>نمره با عدد</w:t>
            </w:r>
            <w:r w:rsidR="00BB5075" w:rsidRPr="00E9123F">
              <w:rPr>
                <w:rFonts w:cs="B Zar" w:hint="cs"/>
                <w:bCs/>
                <w:sz w:val="20"/>
                <w:szCs w:val="18"/>
                <w:rtl/>
              </w:rPr>
              <w:t xml:space="preserve">                                     </w:t>
            </w:r>
            <w:r w:rsidR="00BB5075" w:rsidRPr="00CD5089">
              <w:rPr>
                <w:rFonts w:cs="B Zar" w:hint="cs"/>
                <w:bCs/>
                <w:sz w:val="22"/>
                <w:szCs w:val="20"/>
                <w:rtl/>
              </w:rPr>
              <w:t>نمره با حروف</w:t>
            </w:r>
            <w:r w:rsidR="00BB5075" w:rsidRPr="00CD5089">
              <w:rPr>
                <w:rFonts w:cs="B Zar" w:hint="cs"/>
                <w:bCs/>
                <w:sz w:val="20"/>
                <w:szCs w:val="18"/>
                <w:rtl/>
              </w:rPr>
              <w:t xml:space="preserve">                                                          </w:t>
            </w:r>
            <w:r w:rsidR="000D36E2" w:rsidRPr="00CD5089">
              <w:rPr>
                <w:rFonts w:cs="B Zar" w:hint="cs"/>
                <w:bCs/>
                <w:sz w:val="20"/>
                <w:szCs w:val="18"/>
                <w:rtl/>
              </w:rPr>
              <w:t xml:space="preserve"> </w:t>
            </w:r>
            <w:r w:rsidR="00E13CE7" w:rsidRPr="00CD5089">
              <w:rPr>
                <w:rFonts w:cs="B Zar" w:hint="cs"/>
                <w:bCs/>
                <w:sz w:val="20"/>
                <w:szCs w:val="18"/>
                <w:rtl/>
              </w:rPr>
              <w:t xml:space="preserve">    </w:t>
            </w:r>
            <w:r w:rsidR="00BB5075" w:rsidRPr="00371AEE">
              <w:rPr>
                <w:rFonts w:cs="B Zar" w:hint="cs"/>
                <w:bCs/>
                <w:noProof/>
                <w:szCs w:val="22"/>
                <w:rtl/>
              </w:rPr>
              <w:t xml:space="preserve">نام و نام خانوادگی </w:t>
            </w:r>
            <w:r w:rsidR="00BB5075">
              <w:rPr>
                <w:rFonts w:cs="B Zar" w:hint="cs"/>
                <w:bCs/>
                <w:noProof/>
                <w:szCs w:val="22"/>
                <w:rtl/>
              </w:rPr>
              <w:t xml:space="preserve">مصحح :             </w:t>
            </w:r>
            <w:r w:rsidR="000D36E2">
              <w:rPr>
                <w:rFonts w:cs="B Zar" w:hint="cs"/>
                <w:bCs/>
                <w:noProof/>
                <w:szCs w:val="22"/>
                <w:rtl/>
              </w:rPr>
              <w:t xml:space="preserve">       </w:t>
            </w:r>
            <w:r w:rsidR="00BB5075">
              <w:rPr>
                <w:rFonts w:cs="B Zar" w:hint="cs"/>
                <w:bCs/>
                <w:noProof/>
                <w:szCs w:val="22"/>
                <w:rtl/>
              </w:rPr>
              <w:t xml:space="preserve">         </w:t>
            </w:r>
            <w:r w:rsidR="00BB5075" w:rsidRPr="00371AEE">
              <w:rPr>
                <w:rFonts w:cs="B Zar" w:hint="cs"/>
                <w:bCs/>
                <w:noProof/>
                <w:szCs w:val="22"/>
                <w:rtl/>
              </w:rPr>
              <w:t xml:space="preserve">  امضاء </w:t>
            </w:r>
            <w:r w:rsidR="00BB5075">
              <w:rPr>
                <w:rFonts w:cs="B Zar" w:hint="cs"/>
                <w:bCs/>
                <w:noProof/>
                <w:szCs w:val="22"/>
                <w:rtl/>
              </w:rPr>
              <w:t xml:space="preserve">                            </w:t>
            </w:r>
          </w:p>
          <w:p w14:paraId="21035C0B" w14:textId="33739374" w:rsidR="00A757BA" w:rsidRPr="003E2ADB" w:rsidRDefault="00A757BA" w:rsidP="00BB5075">
            <w:pPr>
              <w:bidi/>
              <w:spacing w:line="276" w:lineRule="auto"/>
              <w:rPr>
                <w:b/>
              </w:rPr>
            </w:pPr>
          </w:p>
        </w:tc>
      </w:tr>
      <w:tr w:rsidR="00B45E69" w:rsidRPr="00424517" w14:paraId="693B5A5F" w14:textId="77777777" w:rsidTr="00A757BA">
        <w:trPr>
          <w:cantSplit/>
          <w:trHeight w:val="403"/>
        </w:trPr>
        <w:tc>
          <w:tcPr>
            <w:tcW w:w="676" w:type="dxa"/>
            <w:tcBorders>
              <w:top w:val="thinThickSmallGap" w:sz="12" w:space="0" w:color="auto"/>
              <w:bottom w:val="thickThinSmallGap" w:sz="12" w:space="0" w:color="auto"/>
              <w:right w:val="thinThickSmallGap" w:sz="12" w:space="0" w:color="auto"/>
            </w:tcBorders>
            <w:vAlign w:val="center"/>
          </w:tcPr>
          <w:p w14:paraId="1C035A28" w14:textId="44D08918" w:rsidR="00B45E69" w:rsidRPr="00A757BA" w:rsidRDefault="00B45E69" w:rsidP="003E2ADB">
            <w:pPr>
              <w:bidi/>
              <w:rPr>
                <w:rFonts w:cs="B Titr"/>
                <w:sz w:val="20"/>
                <w:szCs w:val="20"/>
                <w:rtl/>
              </w:rPr>
            </w:pPr>
            <w:r w:rsidRPr="00A757BA">
              <w:rPr>
                <w:rFonts w:cs="B Titr"/>
                <w:sz w:val="20"/>
                <w:szCs w:val="20"/>
                <w:rtl/>
              </w:rPr>
              <w:t>ردیف</w:t>
            </w:r>
          </w:p>
        </w:tc>
        <w:tc>
          <w:tcPr>
            <w:tcW w:w="9713" w:type="dxa"/>
            <w:tcBorders>
              <w:top w:val="thinThickSmallGap" w:sz="12" w:space="0" w:color="auto"/>
              <w:left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  <w:vAlign w:val="center"/>
          </w:tcPr>
          <w:p w14:paraId="47A66F05" w14:textId="77777777" w:rsidR="00B45E69" w:rsidRPr="00A757BA" w:rsidRDefault="00DD11EF" w:rsidP="00A757BA">
            <w:pPr>
              <w:bidi/>
              <w:jc w:val="center"/>
              <w:rPr>
                <w:rFonts w:cs="B Titr"/>
                <w:b/>
                <w:bCs/>
                <w:sz w:val="20"/>
                <w:szCs w:val="20"/>
                <w:rtl/>
              </w:rPr>
            </w:pPr>
            <w:r w:rsidRPr="00A757BA">
              <w:rPr>
                <w:rFonts w:cs="B Titr" w:hint="cs"/>
                <w:bCs/>
                <w:sz w:val="20"/>
                <w:szCs w:val="20"/>
                <w:rtl/>
              </w:rPr>
              <w:t>سوالات</w:t>
            </w:r>
          </w:p>
        </w:tc>
        <w:tc>
          <w:tcPr>
            <w:tcW w:w="676" w:type="dxa"/>
            <w:tcBorders>
              <w:top w:val="thinThick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56FDFF63" w14:textId="77777777" w:rsidR="00B45E69" w:rsidRPr="00A757BA" w:rsidRDefault="00B45E69" w:rsidP="00A757BA">
            <w:pPr>
              <w:bidi/>
              <w:jc w:val="center"/>
              <w:rPr>
                <w:rFonts w:cs="B Titr"/>
                <w:sz w:val="20"/>
                <w:szCs w:val="20"/>
                <w:rtl/>
              </w:rPr>
            </w:pPr>
            <w:r w:rsidRPr="00A757BA">
              <w:rPr>
                <w:rFonts w:cs="B Titr"/>
                <w:sz w:val="20"/>
                <w:szCs w:val="20"/>
                <w:rtl/>
              </w:rPr>
              <w:t>بارم</w:t>
            </w:r>
          </w:p>
        </w:tc>
      </w:tr>
      <w:tr w:rsidR="007F37B6" w:rsidRPr="005B3F55" w14:paraId="78098B7D" w14:textId="77777777" w:rsidTr="006A69A6">
        <w:trPr>
          <w:trHeight w:val="2752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412A2F6" w14:textId="306D66A5" w:rsidR="003E1EDA" w:rsidRPr="003E2ADB" w:rsidRDefault="003E2ADB" w:rsidP="003E2ADB">
            <w:pPr>
              <w:bidi/>
              <w:jc w:val="center"/>
              <w:rPr>
                <w:rStyle w:val="Strong"/>
                <w:rFonts w:asciiTheme="majorBidi" w:hAnsiTheme="majorBidi" w:cstheme="majorBidi"/>
                <w:b w:val="0"/>
                <w:bCs w:val="0"/>
                <w:sz w:val="24"/>
              </w:rPr>
            </w:pPr>
            <w:r w:rsidRPr="003E2ADB">
              <w:rPr>
                <w:rStyle w:val="Strong"/>
                <w:rFonts w:asciiTheme="majorBidi" w:hAnsiTheme="majorBidi" w:cstheme="majorBidi"/>
                <w:b w:val="0"/>
                <w:bCs w:val="0"/>
                <w:rtl/>
              </w:rPr>
              <w:t>1</w:t>
            </w:r>
          </w:p>
          <w:p w14:paraId="58062CC1" w14:textId="594C4073" w:rsidR="003E2ADB" w:rsidRDefault="003E2ADB" w:rsidP="003E2ADB">
            <w:pPr>
              <w:bidi/>
              <w:jc w:val="center"/>
              <w:rPr>
                <w:rStyle w:val="Strong"/>
                <w:b w:val="0"/>
                <w:bCs w:val="0"/>
                <w:sz w:val="24"/>
                <w:rtl/>
              </w:rPr>
            </w:pPr>
          </w:p>
          <w:p w14:paraId="5D51534B" w14:textId="77777777" w:rsidR="00454824" w:rsidRPr="003E2ADB" w:rsidRDefault="00454824" w:rsidP="00454824">
            <w:pPr>
              <w:bidi/>
              <w:jc w:val="center"/>
              <w:rPr>
                <w:rStyle w:val="Strong"/>
                <w:b w:val="0"/>
                <w:bCs w:val="0"/>
                <w:sz w:val="24"/>
              </w:rPr>
            </w:pPr>
          </w:p>
          <w:p w14:paraId="2B104967" w14:textId="3405CDEA" w:rsidR="003E2ADB" w:rsidRDefault="003E2ADB" w:rsidP="003E2ADB">
            <w:pPr>
              <w:bidi/>
              <w:jc w:val="center"/>
              <w:rPr>
                <w:rStyle w:val="Strong"/>
                <w:b w:val="0"/>
                <w:bCs w:val="0"/>
                <w:sz w:val="24"/>
                <w:rtl/>
              </w:rPr>
            </w:pPr>
          </w:p>
          <w:p w14:paraId="5DB9475F" w14:textId="5DD4AED3" w:rsidR="009034B9" w:rsidRDefault="009034B9" w:rsidP="009034B9">
            <w:pPr>
              <w:bidi/>
              <w:jc w:val="center"/>
              <w:rPr>
                <w:rStyle w:val="Strong"/>
                <w:b w:val="0"/>
                <w:bCs w:val="0"/>
                <w:sz w:val="24"/>
                <w:rtl/>
              </w:rPr>
            </w:pPr>
          </w:p>
          <w:p w14:paraId="4343CEEF" w14:textId="77777777" w:rsidR="0052310E" w:rsidRPr="003E2ADB" w:rsidRDefault="0052310E" w:rsidP="0052310E">
            <w:pPr>
              <w:bidi/>
              <w:jc w:val="center"/>
              <w:rPr>
                <w:rStyle w:val="Strong"/>
                <w:b w:val="0"/>
                <w:bCs w:val="0"/>
                <w:sz w:val="24"/>
              </w:rPr>
            </w:pPr>
          </w:p>
          <w:p w14:paraId="703E358C" w14:textId="77777777" w:rsidR="003E2ADB" w:rsidRPr="003E2ADB" w:rsidRDefault="003E2ADB" w:rsidP="003E2ADB">
            <w:pPr>
              <w:bidi/>
              <w:jc w:val="center"/>
              <w:rPr>
                <w:rStyle w:val="Strong"/>
                <w:b w:val="0"/>
                <w:bCs w:val="0"/>
                <w:sz w:val="24"/>
              </w:rPr>
            </w:pPr>
          </w:p>
          <w:p w14:paraId="19715145" w14:textId="77777777" w:rsidR="003E2ADB" w:rsidRPr="003E2ADB" w:rsidRDefault="003E2ADB" w:rsidP="003E2ADB">
            <w:pPr>
              <w:bidi/>
              <w:jc w:val="center"/>
              <w:rPr>
                <w:rStyle w:val="Strong"/>
                <w:b w:val="0"/>
                <w:bCs w:val="0"/>
                <w:sz w:val="24"/>
              </w:rPr>
            </w:pPr>
          </w:p>
          <w:p w14:paraId="2506CD73" w14:textId="2B478CE6" w:rsidR="003E2ADB" w:rsidRPr="003E2ADB" w:rsidRDefault="003E2ADB" w:rsidP="00454824">
            <w:pPr>
              <w:bidi/>
              <w:rPr>
                <w:rStyle w:val="Strong"/>
                <w:b w:val="0"/>
                <w:bCs w:val="0"/>
                <w:sz w:val="24"/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9E0956E" w14:textId="6AFB62BF" w:rsidR="00F604E3" w:rsidRPr="00282DB8" w:rsidRDefault="00E47941" w:rsidP="00273570">
            <w:pPr>
              <w:bidi/>
              <w:spacing w:line="360" w:lineRule="auto"/>
              <w:jc w:val="both"/>
              <w:rPr>
                <w:rFonts w:asciiTheme="majorBidi" w:hAnsiTheme="majorBidi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>عبارات درست را با (ص) و عبارات نادرست با  (غ) مشخص کنید.</w:t>
            </w:r>
          </w:p>
          <w:p w14:paraId="4F0726D1" w14:textId="49082821" w:rsidR="00F604E3" w:rsidRPr="00282DB8" w:rsidRDefault="00F45E92" w:rsidP="00273570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</w:rPr>
            </w:pPr>
            <w:r w:rsidRPr="00282DB8">
              <w:rPr>
                <w:rFonts w:ascii="Comic Sans MS" w:hAnsi="Comic Sans MS"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889DB12" wp14:editId="17E12817">
                      <wp:simplePos x="0" y="0"/>
                      <wp:positionH relativeFrom="column">
                        <wp:posOffset>1160780</wp:posOffset>
                      </wp:positionH>
                      <wp:positionV relativeFrom="paragraph">
                        <wp:posOffset>4763</wp:posOffset>
                      </wp:positionV>
                      <wp:extent cx="266700" cy="257175"/>
                      <wp:effectExtent l="0" t="0" r="19050" b="28575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57175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F3CC61" id="Rectangle 3" o:spid="_x0000_s1026" style="position:absolute;margin-left:91.4pt;margin-top:.4pt;width:21pt;height:2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" fillcolor="white [3201]" strokecolor="black [3213]" strokeweight="1pt"/>
                  </w:pict>
                </mc:Fallback>
              </mc:AlternateContent>
            </w:r>
            <w:r w:rsidR="0033183E" w:rsidRPr="00282DB8">
              <w:rPr>
                <w:rFonts w:ascii="Comic Sans MS" w:hAnsi="Comic Sans MS"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98948FD" wp14:editId="70AF81DD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378790</wp:posOffset>
                      </wp:positionV>
                      <wp:extent cx="266700" cy="257175"/>
                      <wp:effectExtent l="0" t="0" r="19050" b="28575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571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1EB33B" id="Rectangle 4" o:spid="_x0000_s1026" style="position:absolute;margin-left:91.85pt;margin-top:29.85pt;width:21pt;height:20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F604E3"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>الف) قرینه</w:t>
            </w:r>
            <w:r w:rsidR="00CB6E48"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 xml:space="preserve"> قرینه</w:t>
            </w:r>
            <w:r w:rsidR="00BB2746">
              <w:rPr>
                <w:rFonts w:asciiTheme="majorBidi" w:hAnsiTheme="majorBidi" w:hint="cs"/>
                <w:bCs/>
                <w:sz w:val="26"/>
                <w:szCs w:val="26"/>
                <w:rtl/>
              </w:rPr>
              <w:t xml:space="preserve"> هر عدد با خود عدد برابر است</w:t>
            </w:r>
            <w:r w:rsidR="00273570">
              <w:rPr>
                <w:rFonts w:asciiTheme="majorBidi" w:hAnsiTheme="majorBidi"/>
                <w:bCs/>
                <w:sz w:val="26"/>
                <w:szCs w:val="26"/>
              </w:rPr>
              <w:t>.</w:t>
            </w:r>
          </w:p>
          <w:p w14:paraId="44A9CCE6" w14:textId="6007AEED" w:rsidR="000C651D" w:rsidRPr="00282DB8" w:rsidRDefault="000C651D" w:rsidP="00273570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ب) مساحت مستطیل به طو</w:t>
            </w:r>
            <w:r w:rsidR="0067039F">
              <w:rPr>
                <w:rFonts w:ascii="Comic Sans MS" w:hAnsi="Comic Sans MS" w:hint="cs"/>
                <w:bCs/>
                <w:sz w:val="26"/>
                <w:szCs w:val="26"/>
                <w:rtl/>
              </w:rPr>
              <w:t>ل</w:t>
            </w:r>
            <w:r w:rsidRPr="0067039F">
              <w:rPr>
                <w:rFonts w:ascii="Cambria Math" w:hAnsi="Cambria Math" w:hint="cs"/>
                <w:noProof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6"/>
                  <w:szCs w:val="26"/>
                </w:rPr>
                <m:t>a</m:t>
              </m:r>
            </m:oMath>
            <w:r w:rsidR="00CB6E48" w:rsidRPr="00282DB8">
              <w:rPr>
                <w:rFonts w:ascii="Comic Sans MS" w:hAnsi="Comic Sans MS"/>
                <w:bCs/>
                <w:sz w:val="26"/>
                <w:szCs w:val="26"/>
              </w:rPr>
              <w:t xml:space="preserve"> </w:t>
            </w: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و عرض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6"/>
                  <w:szCs w:val="26"/>
                </w:rPr>
                <m:t>b</m:t>
              </m:r>
            </m:oMath>
            <w:r w:rsidR="00CB6E48" w:rsidRPr="00DE6493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CB6E48"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برابر با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a+b</m:t>
              </m:r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</m:oMath>
            <w:r w:rsidR="007F00D8"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است</w:t>
            </w:r>
            <w:r w:rsidR="007F00D8" w:rsidRPr="007F00D8">
              <w:rPr>
                <w:rFonts w:asciiTheme="majorBidi" w:hAnsiTheme="majorBidi"/>
                <w:bCs/>
                <w:sz w:val="26"/>
                <w:szCs w:val="26"/>
              </w:rPr>
              <w:t>.</w:t>
            </w:r>
          </w:p>
          <w:p w14:paraId="1C4C74C3" w14:textId="54BBEB99" w:rsidR="00CB6E48" w:rsidRPr="00BB2746" w:rsidRDefault="0033183E" w:rsidP="00273570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="Comic Sans MS" w:hAnsi="Comic Sans MS"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C9037D9" wp14:editId="6D107A33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26988</wp:posOffset>
                      </wp:positionV>
                      <wp:extent cx="266700" cy="257175"/>
                      <wp:effectExtent l="0" t="0" r="19050" b="28575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571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63B7E971" w14:textId="7FBCE1E7" w:rsidR="00DE6493" w:rsidRDefault="00DE6493" w:rsidP="00DE6493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9037D9" id="Rectangle 5" o:spid="_x0000_s1026" style="position:absolute;left:0;text-align:left;margin-left:91.85pt;margin-top:2.15pt;width:21pt;height:20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" fillcolor="window" strokecolor="windowText" strokeweight="1pt">
                      <v:textbox>
                        <w:txbxContent>
                          <w:p w14:paraId="63B7E971" w14:textId="7FBCE1E7" w:rsidR="00DE6493" w:rsidRDefault="00DE6493" w:rsidP="00DE6493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B6E48" w:rsidRPr="00BB2746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ج) جمله </w:t>
            </w:r>
            <w:r w:rsidR="003D0C14">
              <w:rPr>
                <w:rFonts w:ascii="Comic Sans MS" w:hAnsi="Comic Sans MS" w:hint="cs"/>
                <w:bCs/>
                <w:sz w:val="26"/>
                <w:szCs w:val="26"/>
                <w:rtl/>
              </w:rPr>
              <w:t>های</w:t>
            </w:r>
            <w:r w:rsidR="00FA4239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w:r w:rsidR="00BB32CD" w:rsidRPr="00BB32CD">
              <w:rPr>
                <w:rFonts w:ascii="Comic Sans MS" w:hAnsi="Comic Sans MS"/>
                <w:bCs/>
                <w:position w:val="-10"/>
                <w:sz w:val="26"/>
                <w:szCs w:val="26"/>
              </w:rPr>
              <w:object w:dxaOrig="1200" w:dyaOrig="300" w14:anchorId="54058758">
                <v:shape id="_x0000_i1026" type="#_x0000_t75" style="width:60pt;height:15pt" o:ole="">
                  <v:imagedata r:id="rId8" o:title=""/>
                </v:shape>
                <o:OLEObject Type="Embed" ProgID="Equation.DSMT4" ShapeID="_x0000_i1026" DrawAspect="Content" ObjectID="_1766244929" r:id="rId9"/>
              </w:object>
            </w:r>
            <w:r w:rsidR="003D0C14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w:r w:rsidR="003D0C14">
              <w:rPr>
                <w:rFonts w:ascii="Comic Sans MS" w:hAnsi="Comic Sans MS"/>
                <w:bCs/>
                <w:sz w:val="26"/>
                <w:szCs w:val="26"/>
              </w:rPr>
              <w:t xml:space="preserve"> </w:t>
            </w:r>
            <w:r w:rsidR="003D0C14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متشابه هستند</w:t>
            </w:r>
            <w:r w:rsidR="00273570" w:rsidRPr="007F00D8">
              <w:rPr>
                <w:rFonts w:asciiTheme="majorBidi" w:hAnsiTheme="majorBidi"/>
                <w:bCs/>
                <w:sz w:val="26"/>
                <w:szCs w:val="26"/>
              </w:rPr>
              <w:t>.</w:t>
            </w:r>
          </w:p>
          <w:p w14:paraId="4C8AC38A" w14:textId="33CBAF68" w:rsidR="00F604E3" w:rsidRPr="004C2E96" w:rsidRDefault="00F45E92" w:rsidP="00273570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BB2746">
              <w:rPr>
                <w:rFonts w:ascii="Comic Sans MS" w:hAnsi="Comic Sans MS"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C8DA973" wp14:editId="6CEB4A55">
                      <wp:simplePos x="0" y="0"/>
                      <wp:positionH relativeFrom="column">
                        <wp:posOffset>1163955</wp:posOffset>
                      </wp:positionH>
                      <wp:positionV relativeFrom="paragraph">
                        <wp:posOffset>20638</wp:posOffset>
                      </wp:positionV>
                      <wp:extent cx="266700" cy="257175"/>
                      <wp:effectExtent l="0" t="0" r="19050" b="28575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571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37FB3E" id="Rectangle 6" o:spid="_x0000_s1026" style="position:absolute;margin-left:91.65pt;margin-top:1.65pt;width:21pt;height:2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" fillcolor="window" strokecolor="windowText" strokeweight="1pt"/>
                  </w:pict>
                </mc:Fallback>
              </mc:AlternateContent>
            </w:r>
            <w:r w:rsidR="00282DB8"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د) </w:t>
            </w:r>
            <w:r w:rsid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چ</w:t>
            </w:r>
            <w:r w:rsidR="00BB2746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ند ضلعی که هیچ زاویه بزرگ تر از </w:t>
            </w:r>
            <w:r w:rsidR="00282DB8" w:rsidRPr="00D428FB">
              <w:rPr>
                <w:rFonts w:ascii="Comic Sans MS" w:hAnsi="Comic Sans MS" w:hint="cs"/>
                <w:bCs/>
                <w:sz w:val="28"/>
                <w:szCs w:val="28"/>
                <w:rtl/>
              </w:rPr>
              <w:t>180</w:t>
            </w:r>
            <w:r w:rsidR="00BB2746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درجه</w:t>
            </w:r>
            <w:r w:rsid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ندارد</w:t>
            </w:r>
            <w:r w:rsidR="00483E9F">
              <w:rPr>
                <w:rFonts w:ascii="Comic Sans MS" w:hAnsi="Comic Sans MS" w:hint="cs"/>
                <w:bCs/>
                <w:sz w:val="26"/>
                <w:szCs w:val="26"/>
                <w:rtl/>
              </w:rPr>
              <w:t>،</w:t>
            </w:r>
            <w:r w:rsid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محدب نامیده می شود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7C5D07" w14:textId="50B3347C" w:rsidR="007F37B6" w:rsidRPr="009034B9" w:rsidRDefault="009034B9" w:rsidP="00513D4B">
            <w:pPr>
              <w:bidi/>
              <w:jc w:val="center"/>
              <w:rPr>
                <w:rStyle w:val="Strong"/>
                <w:sz w:val="22"/>
                <w:szCs w:val="22"/>
                <w:rtl/>
              </w:rPr>
            </w:pPr>
            <w:r w:rsidRPr="009034B9">
              <w:rPr>
                <w:rStyle w:val="Strong"/>
                <w:rFonts w:hint="cs"/>
                <w:sz w:val="24"/>
                <w:rtl/>
              </w:rPr>
              <w:t>1</w:t>
            </w:r>
          </w:p>
        </w:tc>
      </w:tr>
      <w:tr w:rsidR="000650A7" w:rsidRPr="005B3F55" w14:paraId="4383BE7E" w14:textId="77777777" w:rsidTr="00043853">
        <w:trPr>
          <w:trHeight w:val="851"/>
        </w:trPr>
        <w:tc>
          <w:tcPr>
            <w:tcW w:w="676" w:type="dxa"/>
            <w:tcBorders>
              <w:bottom w:val="single" w:sz="6" w:space="0" w:color="auto"/>
              <w:right w:val="thinThickSmallGap" w:sz="12" w:space="0" w:color="auto"/>
            </w:tcBorders>
            <w:vAlign w:val="center"/>
          </w:tcPr>
          <w:p w14:paraId="45686E27" w14:textId="0397150A" w:rsidR="009034B9" w:rsidRDefault="009034B9" w:rsidP="009034B9">
            <w:pPr>
              <w:bidi/>
              <w:jc w:val="center"/>
              <w:rPr>
                <w:rtl/>
              </w:rPr>
            </w:pPr>
            <w:r>
              <w:rPr>
                <w:rFonts w:hint="cs"/>
                <w:b/>
                <w:bCs/>
                <w:sz w:val="24"/>
                <w:rtl/>
              </w:rPr>
              <w:t>2</w:t>
            </w:r>
          </w:p>
          <w:p w14:paraId="5F16C1D0" w14:textId="43B2FB6E" w:rsidR="009034B9" w:rsidRDefault="00483E9F" w:rsidP="0052310E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 </w:t>
            </w:r>
          </w:p>
          <w:p w14:paraId="7A556FBA" w14:textId="1B669173" w:rsidR="00483E9F" w:rsidRDefault="00483E9F" w:rsidP="00483E9F">
            <w:pPr>
              <w:bidi/>
              <w:jc w:val="center"/>
              <w:rPr>
                <w:rtl/>
              </w:rPr>
            </w:pPr>
          </w:p>
          <w:p w14:paraId="48E6AE76" w14:textId="77777777" w:rsidR="0052310E" w:rsidRDefault="0052310E" w:rsidP="0052310E">
            <w:pPr>
              <w:bidi/>
              <w:jc w:val="center"/>
              <w:rPr>
                <w:rtl/>
              </w:rPr>
            </w:pPr>
          </w:p>
          <w:p w14:paraId="7B93A8A6" w14:textId="77777777" w:rsidR="009034B9" w:rsidRDefault="009034B9" w:rsidP="009034B9">
            <w:pPr>
              <w:bidi/>
              <w:jc w:val="center"/>
              <w:rPr>
                <w:rtl/>
              </w:rPr>
            </w:pPr>
          </w:p>
          <w:p w14:paraId="1AD1067D" w14:textId="07163FA1" w:rsidR="009034B9" w:rsidRPr="00A52935" w:rsidRDefault="009034B9" w:rsidP="009034B9">
            <w:pPr>
              <w:bidi/>
              <w:jc w:val="center"/>
              <w:rPr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6" w:space="0" w:color="auto"/>
              <w:right w:val="thickThinSmallGap" w:sz="12" w:space="0" w:color="auto"/>
            </w:tcBorders>
          </w:tcPr>
          <w:p w14:paraId="28BE54CE" w14:textId="36D11D4D" w:rsidR="00EC4F62" w:rsidRPr="00AB1298" w:rsidRDefault="005170A9" w:rsidP="004C2E96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>در جای خالی عدد یا کلمه مناسب بنویسید</w:t>
            </w:r>
            <w:r w:rsidR="00273570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4DED0AE1" w14:textId="462547C9" w:rsidR="005170A9" w:rsidRPr="00AB1298" w:rsidRDefault="00DE6493" w:rsidP="006E5DE1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Cs/>
                <w:sz w:val="26"/>
                <w:szCs w:val="26"/>
                <w:rtl/>
              </w:rPr>
              <w:t>الف)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rFonts w:hint="cs"/>
                <w:bCs/>
                <w:sz w:val="26"/>
                <w:szCs w:val="26"/>
                <w:rtl/>
              </w:rPr>
              <w:t>حاصل</w:t>
            </w:r>
            <w:r w:rsidR="00A12FEE">
              <w:rPr>
                <w:rFonts w:hint="cs"/>
                <w:bCs/>
                <w:sz w:val="26"/>
                <w:szCs w:val="26"/>
                <w:rtl/>
              </w:rPr>
              <w:t xml:space="preserve"> جمع</w:t>
            </w:r>
            <w:r>
              <w:rPr>
                <w:rFonts w:hint="cs"/>
                <w:bCs/>
                <w:sz w:val="26"/>
                <w:szCs w:val="26"/>
                <w:rtl/>
              </w:rPr>
              <w:t xml:space="preserve"> هر عدد با قرینه اش</w:t>
            </w:r>
            <w:r w:rsidR="005170A9" w:rsidRPr="00AB1298">
              <w:rPr>
                <w:rFonts w:hint="cs"/>
                <w:bCs/>
                <w:sz w:val="26"/>
                <w:szCs w:val="26"/>
                <w:rtl/>
              </w:rPr>
              <w:t xml:space="preserve"> برابر با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>...............</w:t>
            </w:r>
            <w:r w:rsidR="005170A9" w:rsidRPr="00AB1298">
              <w:rPr>
                <w:rFonts w:hint="cs"/>
                <w:bCs/>
                <w:sz w:val="26"/>
                <w:szCs w:val="26"/>
                <w:rtl/>
              </w:rPr>
              <w:t xml:space="preserve"> است.</w:t>
            </w:r>
          </w:p>
          <w:p w14:paraId="04551028" w14:textId="4C829454" w:rsidR="005170A9" w:rsidRPr="00AB1298" w:rsidRDefault="005170A9" w:rsidP="006E5DE1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 xml:space="preserve">ب)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 xml:space="preserve">روی محور، بین دو عدد </w:t>
            </w:r>
            <w:r w:rsidR="001743B9" w:rsidRPr="001743B9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4</w:t>
            </w:r>
            <w:r w:rsidR="001743B9" w:rsidRPr="00B42BC7">
              <w:rPr>
                <w:rFonts w:ascii="Cambria Math" w:eastAsiaTheme="minorEastAsia" w:hAnsi="Cambria Math" w:hint="cs"/>
                <w:bCs/>
                <w:sz w:val="28"/>
                <w:szCs w:val="28"/>
                <w:rtl/>
              </w:rPr>
              <w:t>-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 xml:space="preserve"> و </w:t>
            </w:r>
            <w:r w:rsidR="001743B9" w:rsidRPr="001743B9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3</w:t>
            </w:r>
            <w:r w:rsidR="001743B9" w:rsidRPr="00B42BC7">
              <w:rPr>
                <w:rFonts w:ascii="Cambria Math" w:hAnsi="Cambria Math"/>
                <w:sz w:val="22"/>
                <w:szCs w:val="22"/>
              </w:rPr>
              <w:t>+</w:t>
            </w:r>
            <w:r w:rsidR="001743B9" w:rsidRPr="00B42BC7">
              <w:rPr>
                <w:rFonts w:hint="cs"/>
                <w:bCs/>
                <w:sz w:val="28"/>
                <w:szCs w:val="28"/>
                <w:rtl/>
              </w:rPr>
              <w:t xml:space="preserve">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>............... عدد صحیح وجود دارد.</w:t>
            </w:r>
            <w:r w:rsidR="008E27F9">
              <w:rPr>
                <w:rFonts w:hint="cs"/>
                <w:bCs/>
                <w:sz w:val="26"/>
                <w:szCs w:val="26"/>
                <w:rtl/>
              </w:rPr>
              <w:t xml:space="preserve"> </w:t>
            </w:r>
          </w:p>
          <w:p w14:paraId="6B3E9444" w14:textId="30A74EA4" w:rsidR="001743B9" w:rsidRDefault="005C4C71" w:rsidP="001743B9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 xml:space="preserve">ج) </w:t>
            </w:r>
            <w:r w:rsidR="001743B9">
              <w:rPr>
                <w:rFonts w:hint="cs"/>
                <w:bCs/>
                <w:sz w:val="26"/>
                <w:szCs w:val="26"/>
                <w:rtl/>
              </w:rPr>
              <w:t>حاصل عبارت</w:t>
            </w:r>
            <w:r w:rsidR="00E400BA">
              <w:rPr>
                <w:rFonts w:hint="cs"/>
                <w:bCs/>
                <w:sz w:val="26"/>
                <w:szCs w:val="26"/>
                <w:rtl/>
              </w:rPr>
              <w:t xml:space="preserve"> </w:t>
            </w:r>
            <w:r w:rsidR="00E400BA" w:rsidRPr="00D428FB">
              <w:rPr>
                <w:rFonts w:hint="cs"/>
                <w:bCs/>
                <w:sz w:val="28"/>
                <w:szCs w:val="28"/>
                <w:rtl/>
              </w:rPr>
              <w:t>5 2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  <w:sz w:val="22"/>
                  <w:szCs w:val="22"/>
                </w:rPr>
                <m:t>×</m:t>
              </m:r>
            </m:oMath>
            <w:r w:rsidR="00E400BA" w:rsidRPr="00B42BC7">
              <w:rPr>
                <w:rFonts w:asciiTheme="minorHAnsi" w:eastAsiaTheme="minorEastAsia" w:hAnsiTheme="minorHAnsi" w:hint="cs"/>
                <w:b/>
                <w:bCs/>
                <w:i/>
                <w:sz w:val="28"/>
                <w:szCs w:val="28"/>
                <w:rtl/>
              </w:rPr>
              <w:t>-</w:t>
            </w:r>
            <w:r w:rsidR="00E400BA" w:rsidRPr="00D428FB">
              <w:rPr>
                <w:rFonts w:hint="cs"/>
                <w:bCs/>
                <w:sz w:val="28"/>
                <w:szCs w:val="28"/>
                <w:rtl/>
              </w:rPr>
              <w:t xml:space="preserve">3 </w:t>
            </w:r>
            <w:r w:rsidR="00E400BA">
              <w:rPr>
                <w:rFonts w:hint="cs"/>
                <w:bCs/>
                <w:sz w:val="26"/>
                <w:szCs w:val="26"/>
                <w:rtl/>
              </w:rPr>
              <w:t>برابر با ............... است.</w:t>
            </w:r>
          </w:p>
          <w:p w14:paraId="19A56204" w14:textId="451F86FD" w:rsidR="007319C2" w:rsidRPr="007319C2" w:rsidRDefault="005C4C71" w:rsidP="007319C2">
            <w:pPr>
              <w:tabs>
                <w:tab w:val="left" w:pos="225"/>
                <w:tab w:val="right" w:pos="9497"/>
              </w:tabs>
              <w:bidi/>
              <w:spacing w:line="276" w:lineRule="auto"/>
              <w:rPr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>د</w:t>
            </w:r>
            <w:r w:rsidR="00DE6493">
              <w:rPr>
                <w:rFonts w:hint="cs"/>
                <w:bCs/>
                <w:sz w:val="26"/>
                <w:szCs w:val="26"/>
                <w:rtl/>
              </w:rPr>
              <w:t xml:space="preserve">) از دو نقطه </w:t>
            </w:r>
            <w:r w:rsidR="00E400BA">
              <w:rPr>
                <w:rFonts w:hint="cs"/>
                <w:bCs/>
                <w:sz w:val="26"/>
                <w:szCs w:val="26"/>
                <w:rtl/>
              </w:rPr>
              <w:t>...............</w:t>
            </w:r>
            <w:r w:rsidR="00DE6493">
              <w:rPr>
                <w:rFonts w:hint="cs"/>
                <w:bCs/>
                <w:sz w:val="26"/>
                <w:szCs w:val="26"/>
                <w:rtl/>
              </w:rPr>
              <w:t xml:space="preserve"> خط راست می گذرد</w:t>
            </w:r>
            <w:r w:rsidR="007F00D8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</w:tc>
        <w:tc>
          <w:tcPr>
            <w:tcW w:w="676" w:type="dxa"/>
            <w:tcBorders>
              <w:left w:val="thickThinSmallGap" w:sz="12" w:space="0" w:color="auto"/>
              <w:bottom w:val="single" w:sz="6" w:space="0" w:color="auto"/>
            </w:tcBorders>
            <w:vAlign w:val="center"/>
          </w:tcPr>
          <w:p w14:paraId="78ADEDAB" w14:textId="478769C4" w:rsidR="000650A7" w:rsidRPr="009034B9" w:rsidRDefault="009034B9" w:rsidP="00AB1298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 w:rsidRPr="009034B9">
              <w:rPr>
                <w:rStyle w:val="Strong"/>
                <w:rFonts w:hint="cs"/>
                <w:b w:val="0"/>
                <w:sz w:val="24"/>
                <w:rtl/>
              </w:rPr>
              <w:t>1</w:t>
            </w:r>
          </w:p>
        </w:tc>
      </w:tr>
      <w:tr w:rsidR="002C19EE" w:rsidRPr="005B3F55" w14:paraId="7F39929C" w14:textId="77777777" w:rsidTr="008A2F24">
        <w:trPr>
          <w:trHeight w:val="5831"/>
        </w:trPr>
        <w:tc>
          <w:tcPr>
            <w:tcW w:w="676" w:type="dxa"/>
            <w:tcBorders>
              <w:top w:val="single" w:sz="6" w:space="0" w:color="auto"/>
              <w:right w:val="thinThickSmallGap" w:sz="12" w:space="0" w:color="auto"/>
            </w:tcBorders>
            <w:vAlign w:val="center"/>
          </w:tcPr>
          <w:p w14:paraId="564C092B" w14:textId="6C0A2D62" w:rsidR="009034B9" w:rsidRPr="009034B9" w:rsidRDefault="009034B9" w:rsidP="009034B9">
            <w:pPr>
              <w:bidi/>
              <w:jc w:val="center"/>
              <w:rPr>
                <w:rStyle w:val="Strong"/>
                <w:b w:val="0"/>
                <w:rtl/>
              </w:rPr>
            </w:pPr>
            <w:r w:rsidRPr="009034B9">
              <w:rPr>
                <w:rStyle w:val="Strong"/>
                <w:rFonts w:hint="cs"/>
                <w:b w:val="0"/>
                <w:sz w:val="24"/>
                <w:rtl/>
              </w:rPr>
              <w:t>3</w:t>
            </w:r>
          </w:p>
          <w:p w14:paraId="5A96BC57" w14:textId="77777777" w:rsidR="0052310E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  <w:p w14:paraId="0542D8A8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38C0344A" w14:textId="371397AC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5AE80F2" w14:textId="12958721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D6DADD8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407A1DE2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517293B1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8BA6F21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61565C80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C0863DD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49BDE449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2F23F5B7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4A8EC53D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567A483F" w14:textId="77777777" w:rsidR="009034B9" w:rsidRDefault="009034B9" w:rsidP="009034B9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2D9CFDCE" w14:textId="41C24FC0" w:rsidR="009034B9" w:rsidRPr="00A52935" w:rsidRDefault="009034B9" w:rsidP="009034B9">
            <w:pPr>
              <w:bidi/>
              <w:jc w:val="center"/>
              <w:rPr>
                <w:rStyle w:val="Strong"/>
                <w:b w:val="0"/>
                <w:bCs w:val="0"/>
                <w:rtl/>
              </w:rPr>
            </w:pPr>
          </w:p>
        </w:tc>
        <w:tc>
          <w:tcPr>
            <w:tcW w:w="9713" w:type="dxa"/>
            <w:tcBorders>
              <w:top w:val="single" w:sz="6" w:space="0" w:color="auto"/>
              <w:left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</w:tcPr>
          <w:p w14:paraId="7623A610" w14:textId="77777777" w:rsidR="00DE6493" w:rsidRPr="002E5D37" w:rsidRDefault="00DE6493" w:rsidP="007319C2">
            <w:pPr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گزینه صحیح را انتخاب کنید.</w:t>
            </w:r>
          </w:p>
          <w:p w14:paraId="261871FE" w14:textId="07CB855E" w:rsidR="00DE6493" w:rsidRPr="002E5D37" w:rsidRDefault="00DE6493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الف) به چند حالت، می توان دو عدد صحیح نوشت که حاصل ضرب آن </w:t>
            </w:r>
            <w:r w:rsidR="00483E9F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1</w:t>
            </w: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2 باشد</w:t>
            </w:r>
            <w:r w:rsidR="0015368B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3F580BE8" w14:textId="624F0874" w:rsidR="009B59A1" w:rsidRPr="005E71BF" w:rsidRDefault="005E71BF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="Comic Sans MS" w:eastAsiaTheme="minorHAnsi" w:hAnsi="Comic Sans MS"/>
                <w:b/>
                <w:bCs/>
                <w:sz w:val="28"/>
                <w:szCs w:val="28"/>
                <w:rtl/>
              </w:rPr>
            </w:pP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80C9B1" wp14:editId="730FA289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40640</wp:posOffset>
                      </wp:positionV>
                      <wp:extent cx="161925" cy="161925"/>
                      <wp:effectExtent l="0" t="0" r="28575" b="28575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582A21" id="Rectangle 11" o:spid="_x0000_s1026" style="position:absolute;margin-left:154.1pt;margin-top:3.2pt;width:12.75pt;height:12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2226990" wp14:editId="39DB6412">
                      <wp:simplePos x="0" y="0"/>
                      <wp:positionH relativeFrom="column">
                        <wp:posOffset>3014345</wp:posOffset>
                      </wp:positionH>
                      <wp:positionV relativeFrom="paragraph">
                        <wp:posOffset>40640</wp:posOffset>
                      </wp:positionV>
                      <wp:extent cx="161925" cy="161925"/>
                      <wp:effectExtent l="0" t="0" r="28575" b="2857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4C4FA1" id="Rectangle 10" o:spid="_x0000_s1026" style="position:absolute;margin-left:237.35pt;margin-top:3.2pt;width:12.75pt;height:12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hh7aw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" fillcolor="window" strokecolor="windowText" strokeweight="1pt"/>
                  </w:pict>
                </mc:Fallback>
              </mc:AlternateContent>
            </w:r>
            <w:r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DC5C0A2" wp14:editId="309ADB95">
                      <wp:simplePos x="0" y="0"/>
                      <wp:positionH relativeFrom="column">
                        <wp:posOffset>4062095</wp:posOffset>
                      </wp:positionH>
                      <wp:positionV relativeFrom="paragraph">
                        <wp:posOffset>40640</wp:posOffset>
                      </wp:positionV>
                      <wp:extent cx="161925" cy="161925"/>
                      <wp:effectExtent l="0" t="0" r="28575" b="2857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DA7D8C" id="Rectangle 2" o:spid="_x0000_s1026" style="position:absolute;margin-left:319.85pt;margin-top:3.2pt;width:12.75pt;height:12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" fillcolor="window" strokecolor="windowText" strokeweight="1pt"/>
                  </w:pict>
                </mc:Fallback>
              </mc:AlternateContent>
            </w:r>
            <w:r w:rsidR="00306A0B" w:rsidRPr="005E71BF">
              <w:rPr>
                <w:rFonts w:ascii="Comic Sans MS" w:eastAsiaTheme="minorHAnsi" w:hAnsi="Comic Sans MS"/>
                <w:b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FA3A3AB" wp14:editId="3FE6C330">
                      <wp:simplePos x="0" y="0"/>
                      <wp:positionH relativeFrom="column">
                        <wp:posOffset>5139055</wp:posOffset>
                      </wp:positionH>
                      <wp:positionV relativeFrom="paragraph">
                        <wp:posOffset>51435</wp:posOffset>
                      </wp:positionV>
                      <wp:extent cx="161925" cy="161925"/>
                      <wp:effectExtent l="0" t="0" r="28575" b="28575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AC807B" id="Rectangle 1" o:spid="_x0000_s1026" style="position:absolute;margin-left:404.65pt;margin-top:4.05pt;width:12.75pt;height:12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" fillcolor="white [3201]" strokecolor="black [3200]" strokeweight="1pt"/>
                  </w:pict>
                </mc:Fallback>
              </mc:AlternateConten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>3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    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 w:rsidR="00330CC5"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4</w:t>
            </w:r>
            <w:r w:rsidR="007A69B1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7A69B1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A69B1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</w:t>
            </w:r>
            <w:r w:rsidR="006476D5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6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2E5D37"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8</w:t>
            </w:r>
          </w:p>
          <w:p w14:paraId="72FCB8CC" w14:textId="312CFE60" w:rsidR="002E5D37" w:rsidRDefault="002E5D37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ب) عبارت </w:t>
            </w:r>
            <w:r w:rsidR="0029236E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جبری </w:t>
            </w:r>
            <w:r w:rsidR="0029236E" w:rsidRPr="00A15C2E">
              <w:rPr>
                <w:rFonts w:asciiTheme="minorHAnsi" w:eastAsiaTheme="minorHAnsi" w:hAnsiTheme="minorHAnsi" w:hint="cs"/>
                <w:bCs/>
                <w:sz w:val="18"/>
                <w:szCs w:val="18"/>
                <w:rtl/>
              </w:rPr>
              <w:t>((</w:t>
            </w:r>
            <w:r w:rsidR="0029236E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3 واحد کمتر از 5 برابر عددی </w:t>
            </w:r>
            <w:r w:rsidR="0029236E" w:rsidRPr="00A15C2E">
              <w:rPr>
                <w:rFonts w:asciiTheme="minorHAnsi" w:eastAsiaTheme="minorHAnsi" w:hAnsiTheme="minorHAnsi" w:hint="cs"/>
                <w:bCs/>
                <w:sz w:val="18"/>
                <w:szCs w:val="18"/>
                <w:rtl/>
              </w:rPr>
              <w:t>))</w:t>
            </w:r>
            <w:r w:rsidR="0029236E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کدام گزینه است</w:t>
            </w:r>
            <w:r w:rsidR="0015368B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4A37A26C" w14:textId="561CA83F" w:rsidR="00BB32CD" w:rsidRDefault="00BB32CD" w:rsidP="00BB32CD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Cs/>
                <w:sz w:val="26"/>
                <w:szCs w:val="26"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BE9CEAB" wp14:editId="5258B642">
                      <wp:simplePos x="0" y="0"/>
                      <wp:positionH relativeFrom="column">
                        <wp:posOffset>5062220</wp:posOffset>
                      </wp:positionH>
                      <wp:positionV relativeFrom="paragraph">
                        <wp:posOffset>60960</wp:posOffset>
                      </wp:positionV>
                      <wp:extent cx="161925" cy="161925"/>
                      <wp:effectExtent l="0" t="0" r="28575" b="2857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4D8EFA" id="Rectangle 12" o:spid="_x0000_s1026" style="position:absolute;left:0;text-align:left;margin-left:398.6pt;margin-top:4.8pt;width:12.75pt;height:12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" fillcolor="window" strokecolor="windowText" strokeweight="1pt"/>
                  </w:pict>
                </mc:Fallback>
              </mc:AlternateContent>
            </w:r>
            <w:r w:rsidR="004239BF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4CAFCA1" wp14:editId="3457C774">
                      <wp:simplePos x="0" y="0"/>
                      <wp:positionH relativeFrom="column">
                        <wp:posOffset>2995190</wp:posOffset>
                      </wp:positionH>
                      <wp:positionV relativeFrom="paragraph">
                        <wp:posOffset>68580</wp:posOffset>
                      </wp:positionV>
                      <wp:extent cx="161925" cy="161925"/>
                      <wp:effectExtent l="0" t="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9941A7" id="Rectangle 14" o:spid="_x0000_s1026" style="position:absolute;left:0;text-align:left;margin-left:235.85pt;margin-top:5.4pt;width:12.75pt;height:12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" fillcolor="window" strokecolor="windowText" strokeweight="1pt"/>
                  </w:pict>
                </mc:Fallback>
              </mc:AlternateContent>
            </w:r>
            <w:r w:rsidR="004239BF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7A14A76" wp14:editId="4B76AD46">
                      <wp:simplePos x="0" y="0"/>
                      <wp:positionH relativeFrom="column">
                        <wp:posOffset>4062095</wp:posOffset>
                      </wp:positionH>
                      <wp:positionV relativeFrom="paragraph">
                        <wp:posOffset>61700</wp:posOffset>
                      </wp:positionV>
                      <wp:extent cx="161925" cy="161925"/>
                      <wp:effectExtent l="0" t="0" r="28575" b="28575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8F7561" id="Rectangle 13" o:spid="_x0000_s1026" style="position:absolute;margin-left:319.85pt;margin-top:4.85pt;width:12.75pt;height:12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" fillcolor="window" strokecolor="windowText" strokeweight="1pt"/>
                  </w:pict>
                </mc:Fallback>
              </mc:AlternateContent>
            </w:r>
            <w:r w:rsidR="005E71BF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40E7DD59" wp14:editId="22E230DF">
                      <wp:simplePos x="0" y="0"/>
                      <wp:positionH relativeFrom="column">
                        <wp:posOffset>1947545</wp:posOffset>
                      </wp:positionH>
                      <wp:positionV relativeFrom="paragraph">
                        <wp:posOffset>66040</wp:posOffset>
                      </wp:positionV>
                      <wp:extent cx="161925" cy="161925"/>
                      <wp:effectExtent l="0" t="0" r="28575" b="2857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ED0D9C" id="Rectangle 15" o:spid="_x0000_s1026" style="position:absolute;margin-left:153.35pt;margin-top:5.2pt;width:12.75pt;height:12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PQbA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EB3AEB">
              <w:rPr>
                <w:rFonts w:ascii="Comic Sans MS" w:eastAsiaTheme="minorHAnsi" w:hAnsi="Comic Sans MS"/>
                <w:bCs/>
                <w:sz w:val="26"/>
                <w:szCs w:val="26"/>
                <w:rtl/>
              </w:rPr>
              <w:t xml:space="preserve">    </w:t>
            </w:r>
            <w:r w:rsidR="004239BF">
              <w:rPr>
                <w:rFonts w:ascii="Comic Sans MS" w:eastAsiaTheme="minorHAnsi" w:hAnsi="Comic Sans MS"/>
                <w:bCs/>
                <w:sz w:val="26"/>
                <w:szCs w:val="26"/>
              </w:rPr>
              <w:t xml:space="preserve"> </w:t>
            </w:r>
            <w:r w:rsidR="0029236E" w:rsidRPr="007225ED">
              <w:rPr>
                <w:rFonts w:ascii="Comic Sans MS" w:eastAsiaTheme="minorHAnsi" w:hAnsi="Comic Sans MS"/>
                <w:bCs/>
                <w:sz w:val="26"/>
                <w:szCs w:val="26"/>
                <w:rtl/>
              </w:rPr>
              <w:t xml:space="preserve"> </w:t>
            </w:r>
            <w:r w:rsidR="0029236E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5336AEE8">
                <v:shape id="_x0000_i1118" type="#_x0000_t75" style="width:36.75pt;height:12.75pt" o:ole="">
                  <v:imagedata r:id="rId10" o:title=""/>
                </v:shape>
                <o:OLEObject Type="Embed" ProgID="Equation.DSMT4" ShapeID="_x0000_i1118" DrawAspect="Content" ObjectID="_1766244930" r:id="rId11"/>
              </w:object>
            </w:r>
            <w:r w:rsidR="00F601BD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EB3AEB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</w:t>
            </w:r>
            <w:r w:rsidR="00EB3AEB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29236E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      </w:t>
            </w:r>
            <w:r w:rsidR="004239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5534F013">
                <v:shape id="_x0000_i1119" type="#_x0000_t75" style="width:36.75pt;height:12.75pt" o:ole="">
                  <v:imagedata r:id="rId12" o:title=""/>
                </v:shape>
                <o:OLEObject Type="Embed" ProgID="Equation.DSMT4" ShapeID="_x0000_i1119" DrawAspect="Content" ObjectID="_1766244931" r:id="rId13"/>
              </w:object>
            </w:r>
            <w:r w:rsidR="0029236E"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7A69B1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77ADA2F2">
                <v:shape id="_x0000_i1120" type="#_x0000_t75" style="width:36.75pt;height:12.75pt" o:ole="">
                  <v:imagedata r:id="rId14" o:title=""/>
                </v:shape>
                <o:OLEObject Type="Embed" ProgID="Equation.DSMT4" ShapeID="_x0000_i1120" DrawAspect="Content" ObjectID="_1766244932" r:id="rId15"/>
              </w:object>
            </w:r>
            <w:r w:rsidR="00EB3AEB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60482B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60482B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4D5767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60482B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="0060482B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1453F214">
                <v:shape id="_x0000_i1121" type="#_x0000_t75" style="width:36.75pt;height:12.75pt" o:ole="">
                  <v:imagedata r:id="rId16" o:title=""/>
                </v:shape>
                <o:OLEObject Type="Embed" ProgID="Equation.DSMT4" ShapeID="_x0000_i1121" DrawAspect="Content" ObjectID="_1766244933" r:id="rId17"/>
              </w:object>
            </w:r>
          </w:p>
          <w:p w14:paraId="0ECA7548" w14:textId="2A4A102F" w:rsidR="00330CC5" w:rsidRPr="006E5DE1" w:rsidRDefault="00330CC5" w:rsidP="00BB32CD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6E5DE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ج) میانگین دو عدد 9 و </w:t>
            </w:r>
            <w:r w:rsidR="00BB32CD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15- </w:t>
            </w:r>
            <w:r w:rsidRPr="006E5DE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کدام گزینه است</w:t>
            </w:r>
            <w:r w:rsidR="00D60B4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1CBC26B8" w14:textId="044F1C9C" w:rsidR="004C2E96" w:rsidRDefault="00710A2F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3A3216AF" wp14:editId="5A7997B4">
                      <wp:simplePos x="0" y="0"/>
                      <wp:positionH relativeFrom="column">
                        <wp:posOffset>4068750</wp:posOffset>
                      </wp:positionH>
                      <wp:positionV relativeFrom="paragraph">
                        <wp:posOffset>71120</wp:posOffset>
                      </wp:positionV>
                      <wp:extent cx="161925" cy="161925"/>
                      <wp:effectExtent l="0" t="0" r="28575" b="2857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9197C" id="Rectangle 18" o:spid="_x0000_s1026" style="position:absolute;margin-left:320.35pt;margin-top:5.6pt;width:12.75pt;height:12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8A51C3F" wp14:editId="05BDB32E">
                      <wp:simplePos x="0" y="0"/>
                      <wp:positionH relativeFrom="column">
                        <wp:posOffset>2995295</wp:posOffset>
                      </wp:positionH>
                      <wp:positionV relativeFrom="paragraph">
                        <wp:posOffset>71120</wp:posOffset>
                      </wp:positionV>
                      <wp:extent cx="161925" cy="161925"/>
                      <wp:effectExtent l="0" t="0" r="28575" b="28575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ABBCEE" id="Rectangle 19" o:spid="_x0000_s1026" style="position:absolute;margin-left:235.85pt;margin-top:5.6pt;width:12.75pt;height:12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4D5767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71228E3" wp14:editId="598F9692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60960</wp:posOffset>
                      </wp:positionV>
                      <wp:extent cx="161925" cy="161925"/>
                      <wp:effectExtent l="0" t="0" r="28575" b="2857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CBBFF2" id="Rectangle 20" o:spid="_x0000_s1026" style="position:absolute;margin-left:154.1pt;margin-top:4.8pt;width:12.75pt;height:12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60482B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A53EE62" wp14:editId="749034FB">
                      <wp:simplePos x="0" y="0"/>
                      <wp:positionH relativeFrom="column">
                        <wp:posOffset>5157470</wp:posOffset>
                      </wp:positionH>
                      <wp:positionV relativeFrom="paragraph">
                        <wp:posOffset>71755</wp:posOffset>
                      </wp:positionV>
                      <wp:extent cx="161925" cy="161925"/>
                      <wp:effectExtent l="0" t="0" r="28575" b="28575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540FA4" id="Rectangle 16" o:spid="_x0000_s1026" style="position:absolute;margin-left:406.1pt;margin-top:5.65pt;width:12.75pt;height:12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A69B1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BB32CD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>6</w:t>
            </w:r>
            <w:r w:rsidR="00EB3AE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     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 </w:t>
            </w:r>
            <w:r w:rsidR="007A69B1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6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D60B47" w:rsidRPr="00B42BC7">
              <w:rPr>
                <w:rFonts w:ascii="Cambria Math" w:eastAsiaTheme="minorEastAsia" w:hAnsi="Cambria Math" w:hint="cs"/>
                <w:bCs/>
                <w:sz w:val="28"/>
                <w:szCs w:val="28"/>
                <w:rtl/>
              </w:rPr>
              <w:t>-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</w:t>
            </w:r>
            <w:r w:rsidR="00EB3AE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</w: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6476D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A69B1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</w:t>
            </w:r>
            <w:r w:rsidR="007A69B1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151AFF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BB32CD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>3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                </w:t>
            </w:r>
            <w:r w:rsidR="006476D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000B6">
              <w:rPr>
                <w:rFonts w:ascii="Comic Sans MS" w:eastAsiaTheme="minorEastAsia" w:hAnsi="Comic Sans MS"/>
                <w:bCs/>
                <w:sz w:val="28"/>
                <w:szCs w:val="28"/>
              </w:rPr>
              <w:t xml:space="preserve"> </w:t>
            </w:r>
            <w:r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60482B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330CC5">
              <w:rPr>
                <w:rFonts w:ascii="Comic Sans MS" w:eastAsiaTheme="minorEastAsia" w:hAnsi="Comic Sans MS" w:hint="cs"/>
                <w:bCs/>
                <w:sz w:val="28"/>
                <w:szCs w:val="28"/>
                <w:rtl/>
              </w:rPr>
              <w:t xml:space="preserve"> 3</w:t>
            </w:r>
            <w:r w:rsidR="00D60B47" w:rsidRPr="00B871AC">
              <w:rPr>
                <w:rFonts w:ascii="Cambria Math" w:eastAsiaTheme="minorEastAsia" w:hAnsi="Cambria Math"/>
                <w:bCs/>
                <w:sz w:val="28"/>
                <w:szCs w:val="28"/>
                <w:rtl/>
              </w:rPr>
              <w:t>-</w:t>
            </w:r>
            <w:r w:rsidR="009B59A1"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</w:p>
          <w:p w14:paraId="310EFAC8" w14:textId="678C7CCB" w:rsidR="004C2E96" w:rsidRPr="006E5DE1" w:rsidRDefault="004C2E96" w:rsidP="007319C2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6E5DE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د) روی خطی 6 نقطه گذاشتیم چند پاره خط بوجود می آید</w:t>
            </w:r>
            <w:r w:rsidR="00A15C2E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48913A65" w14:textId="7CA3BED1" w:rsidR="008A2F24" w:rsidRPr="008A2F24" w:rsidRDefault="00192ECD" w:rsidP="008A2F24">
            <w:pPr>
              <w:tabs>
                <w:tab w:val="left" w:pos="2237"/>
                <w:tab w:val="left" w:pos="4097"/>
                <w:tab w:val="left" w:pos="6617"/>
              </w:tabs>
              <w:bidi/>
              <w:spacing w:line="360" w:lineRule="auto"/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3AAAA3" wp14:editId="5B4D6822">
                      <wp:simplePos x="0" y="0"/>
                      <wp:positionH relativeFrom="column">
                        <wp:posOffset>5157470</wp:posOffset>
                      </wp:positionH>
                      <wp:positionV relativeFrom="paragraph">
                        <wp:posOffset>67310</wp:posOffset>
                      </wp:positionV>
                      <wp:extent cx="161925" cy="161925"/>
                      <wp:effectExtent l="0" t="0" r="28575" b="2857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0563DE" id="Rectangle 21" o:spid="_x0000_s1026" style="position:absolute;margin-left:406.1pt;margin-top:5.3pt;width:12.75pt;height:12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834123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9C8CAEA" wp14:editId="43A0D05F">
                      <wp:simplePos x="0" y="0"/>
                      <wp:positionH relativeFrom="column">
                        <wp:posOffset>3004820</wp:posOffset>
                      </wp:positionH>
                      <wp:positionV relativeFrom="paragraph">
                        <wp:posOffset>62535</wp:posOffset>
                      </wp:positionV>
                      <wp:extent cx="161925" cy="161925"/>
                      <wp:effectExtent l="0" t="0" r="28575" b="28575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469A3B" id="Rectangle 23" o:spid="_x0000_s1026" style="position:absolute;margin-left:236.6pt;margin-top:4.9pt;width:12.75pt;height:12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834123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4DCAD4B" wp14:editId="0B669532">
                      <wp:simplePos x="0" y="0"/>
                      <wp:positionH relativeFrom="column">
                        <wp:posOffset>4071620</wp:posOffset>
                      </wp:positionH>
                      <wp:positionV relativeFrom="paragraph">
                        <wp:posOffset>61595</wp:posOffset>
                      </wp:positionV>
                      <wp:extent cx="161925" cy="161925"/>
                      <wp:effectExtent l="0" t="0" r="28575" b="28575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AAAFD8" id="Rectangle 22" o:spid="_x0000_s1026" style="position:absolute;margin-left:320.6pt;margin-top:4.85pt;width:12.75pt;height:12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834123"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11CAC050" wp14:editId="797659FB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53340</wp:posOffset>
                      </wp:positionV>
                      <wp:extent cx="161925" cy="161925"/>
                      <wp:effectExtent l="0" t="0" r="28575" b="28575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B1419B" id="Rectangle 24" o:spid="_x0000_s1026" style="position:absolute;margin-left:154.1pt;margin-top:4.2pt;width:12.75pt;height:12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" fillcolor="window" strokecolor="windowText" strokeweight="1pt"/>
                  </w:pict>
                </mc:Fallback>
              </mc:AlternateContent>
            </w:r>
            <w:r w:rsidR="004C2E96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  </w:t>
            </w:r>
            <w:r w:rsidR="0033183E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</w:t>
            </w:r>
            <w:r w:rsidR="004C2E96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  </w:t>
            </w:r>
            <w:r w:rsidR="0033183E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</w:t>
            </w:r>
            <w:r w:rsidR="004C2E96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  </w:t>
            </w:r>
            <w:r w:rsidR="004C2E96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10            </w:t>
            </w:r>
            <w:r w:rsidR="0033183E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 </w:t>
            </w:r>
            <w:r w:rsid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="004C2E96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15          </w:t>
            </w:r>
            <w:r w:rsidR="0033183E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 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4D5767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18          </w:t>
            </w:r>
            <w:r w:rsidR="0033183E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 w:rsidR="004C2E96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 w:rsidR="00710A2F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   </w:t>
            </w:r>
            <w:r w:rsidR="004C2E96" w:rsidRPr="0033183E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21</w:t>
            </w:r>
          </w:p>
        </w:tc>
        <w:tc>
          <w:tcPr>
            <w:tcW w:w="676" w:type="dxa"/>
            <w:tcBorders>
              <w:top w:val="single" w:sz="6" w:space="0" w:color="auto"/>
              <w:left w:val="thickThinSmallGap" w:sz="12" w:space="0" w:color="auto"/>
            </w:tcBorders>
            <w:vAlign w:val="center"/>
          </w:tcPr>
          <w:p w14:paraId="0C25AC4E" w14:textId="77777777" w:rsidR="00483E9F" w:rsidRPr="009034B9" w:rsidRDefault="00483E9F" w:rsidP="00483E9F">
            <w:pPr>
              <w:bidi/>
              <w:rPr>
                <w:rStyle w:val="Strong"/>
                <w:b w:val="0"/>
                <w:sz w:val="24"/>
                <w:rtl/>
              </w:rPr>
            </w:pPr>
          </w:p>
          <w:p w14:paraId="0C178549" w14:textId="45F76814" w:rsidR="009034B9" w:rsidRDefault="009034B9" w:rsidP="009034B9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0BC06B05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0BA15E9D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3C6065E3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5A3458F6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7C84DFC0" w14:textId="77777777" w:rsidR="000F71D3" w:rsidRDefault="000F71D3" w:rsidP="00483E9F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B72404C" w14:textId="70BBAB86" w:rsidR="000F71D3" w:rsidRPr="00483E9F" w:rsidRDefault="00483E9F" w:rsidP="00483E9F">
            <w:pPr>
              <w:bidi/>
              <w:jc w:val="center"/>
              <w:rPr>
                <w:rStyle w:val="Strong"/>
                <w:sz w:val="22"/>
                <w:szCs w:val="22"/>
                <w:rtl/>
              </w:rPr>
            </w:pPr>
            <w:r w:rsidRPr="00483E9F">
              <w:rPr>
                <w:rStyle w:val="Strong"/>
                <w:rFonts w:hint="cs"/>
                <w:sz w:val="24"/>
                <w:rtl/>
              </w:rPr>
              <w:t>2</w:t>
            </w:r>
          </w:p>
          <w:p w14:paraId="067AA213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3F3268F8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53076594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2B0A86B3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1F85A5E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31F3377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D3DF7BC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5F85BA86" w14:textId="77777777" w:rsidR="000F71D3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2FCDA4D7" w14:textId="15A6088E" w:rsidR="000F71D3" w:rsidRPr="005B3F55" w:rsidRDefault="000F71D3" w:rsidP="000F71D3">
            <w:pPr>
              <w:bidi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</w:tc>
      </w:tr>
    </w:tbl>
    <w:p w14:paraId="44B26C87" w14:textId="77777777" w:rsidR="009B36EB" w:rsidRDefault="009B36EB" w:rsidP="00513D4B">
      <w:pPr>
        <w:bidi/>
        <w:jc w:val="center"/>
        <w:rPr>
          <w:rStyle w:val="Strong"/>
          <w:b w:val="0"/>
          <w:rtl/>
        </w:rPr>
        <w:sectPr w:rsidR="009B36EB" w:rsidSect="00C83497">
          <w:headerReference w:type="even" r:id="rId18"/>
          <w:headerReference w:type="default" r:id="rId19"/>
          <w:footerReference w:type="default" r:id="rId20"/>
          <w:pgSz w:w="11907" w:h="16839" w:code="9"/>
          <w:pgMar w:top="72" w:right="1210" w:bottom="288" w:left="806" w:header="346" w:footer="0" w:gutter="0"/>
          <w:cols w:space="708"/>
          <w:docGrid w:linePitch="360"/>
        </w:sect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BB5075" w:rsidRPr="005B3F55" w14:paraId="11E71D85" w14:textId="77777777" w:rsidTr="006A69A6">
        <w:trPr>
          <w:trHeight w:val="1889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310EEDC" w14:textId="5A09CAB5" w:rsidR="00864935" w:rsidRPr="00864935" w:rsidRDefault="00864935" w:rsidP="00513D4B">
            <w:pPr>
              <w:bidi/>
              <w:jc w:val="center"/>
              <w:rPr>
                <w:rStyle w:val="Strong"/>
                <w:b w:val="0"/>
                <w:rtl/>
              </w:rPr>
            </w:pPr>
            <w:r w:rsidRPr="00864935">
              <w:rPr>
                <w:rStyle w:val="Strong"/>
                <w:rFonts w:hint="cs"/>
                <w:b w:val="0"/>
                <w:rtl/>
              </w:rPr>
              <w:lastRenderedPageBreak/>
              <w:t>4</w:t>
            </w:r>
          </w:p>
          <w:p w14:paraId="4F9CAF1E" w14:textId="2AE942A7" w:rsidR="00864935" w:rsidRDefault="00864935" w:rsidP="00864935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1AF76C12" w14:textId="77777777" w:rsidR="0052310E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  <w:p w14:paraId="4539F243" w14:textId="77777777" w:rsidR="00864935" w:rsidRDefault="00864935" w:rsidP="00864935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642C21D1" w14:textId="5666BF5E" w:rsidR="00BB5075" w:rsidRPr="00A52935" w:rsidRDefault="00BB5075" w:rsidP="00864935">
            <w:pPr>
              <w:bidi/>
              <w:jc w:val="center"/>
              <w:rPr>
                <w:rStyle w:val="Strong"/>
                <w:b w:val="0"/>
                <w:bCs w:val="0"/>
                <w:rtl/>
              </w:rPr>
            </w:pPr>
          </w:p>
        </w:tc>
        <w:tc>
          <w:tcPr>
            <w:tcW w:w="9713" w:type="dxa"/>
            <w:tcBorders>
              <w:top w:val="thinThickLargeGap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50D0234" w14:textId="58A67D43" w:rsidR="00BB5075" w:rsidRPr="00C83497" w:rsidRDefault="00A02F26" w:rsidP="00273D8A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کشاورزی</w:t>
            </w:r>
            <w:r w:rsidR="00BB32CD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w:r w:rsidR="00BB32CD" w:rsidRPr="00BB32CD">
              <w:rPr>
                <w:rFonts w:ascii="Comic Sans MS" w:hAnsi="Comic Sans MS"/>
                <w:bCs/>
                <w:position w:val="-20"/>
                <w:sz w:val="26"/>
                <w:szCs w:val="26"/>
              </w:rPr>
              <w:object w:dxaOrig="240" w:dyaOrig="540" w14:anchorId="11C68224">
                <v:shape id="_x0000_i1031" type="#_x0000_t75" style="width:12pt;height:27pt" o:ole="">
                  <v:imagedata r:id="rId21" o:title=""/>
                </v:shape>
                <o:OLEObject Type="Embed" ProgID="Equation.DSMT4" ShapeID="_x0000_i1031" DrawAspect="Content" ObjectID="_1766244934" r:id="rId22"/>
              </w:object>
            </w:r>
            <w:r w:rsidRPr="0035076B">
              <w:rPr>
                <w:rFonts w:ascii="Cambria Math" w:hAnsi="Cambria Math" w:hint="cs"/>
                <w:i/>
                <w:rtl/>
              </w:rPr>
              <w:t xml:space="preserve"> 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زمین خود را گندم </w:t>
            </w:r>
            <w:r w:rsidRPr="00C83497">
              <w:rPr>
                <w:rFonts w:ascii="Comic Sans MS" w:hAnsi="Comic Sans MS"/>
                <w:bCs/>
                <w:sz w:val="26"/>
                <w:szCs w:val="26"/>
                <w:rtl/>
              </w:rPr>
              <w:t>و</w:t>
            </w:r>
            <w:r w:rsidR="00BB32CD" w:rsidRPr="00BB32CD">
              <w:rPr>
                <w:rFonts w:ascii="Comic Sans MS" w:hAnsi="Comic Sans MS"/>
                <w:bCs/>
                <w:position w:val="-20"/>
                <w:sz w:val="26"/>
                <w:szCs w:val="26"/>
              </w:rPr>
              <w:object w:dxaOrig="240" w:dyaOrig="540" w14:anchorId="39B8B958">
                <v:shape id="_x0000_i1032" type="#_x0000_t75" style="width:12pt;height:27pt" o:ole="">
                  <v:imagedata r:id="rId23" o:title=""/>
                </v:shape>
                <o:OLEObject Type="Embed" ProgID="Equation.DSMT4" ShapeID="_x0000_i1032" DrawAspect="Content" ObjectID="_1766244935" r:id="rId24"/>
              </w:object>
            </w:r>
            <w:r w:rsidRPr="0035076B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76206" w:rsidRPr="0035076B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زمین را جو کاشته است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اگر مساحت قسمتی که در آن چیزی کاشته نشده </w:t>
            </w:r>
            <w:r w:rsidR="00EE2B8C"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است</w:t>
            </w:r>
            <w:r w:rsidR="00864935">
              <w:rPr>
                <w:rFonts w:ascii="Comic Sans MS" w:hAnsi="Comic Sans MS" w:hint="cs"/>
                <w:bCs/>
                <w:sz w:val="26"/>
                <w:szCs w:val="26"/>
                <w:rtl/>
              </w:rPr>
              <w:t>،</w:t>
            </w:r>
            <w:r w:rsidR="00EE2B8C"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14 هکتار باشد</w:t>
            </w:r>
            <w:r w:rsidR="00864935">
              <w:rPr>
                <w:rFonts w:ascii="Comic Sans MS" w:hAnsi="Comic Sans MS" w:hint="cs"/>
                <w:bCs/>
                <w:sz w:val="26"/>
                <w:szCs w:val="26"/>
                <w:rtl/>
              </w:rPr>
              <w:t>.</w:t>
            </w:r>
            <w:r w:rsidR="00EE2B8C"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کل زمین چند هکتار است؟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</w:p>
          <w:p w14:paraId="0C1A2C5D" w14:textId="7958F71D" w:rsidR="00EE2B8C" w:rsidRPr="004323ED" w:rsidRDefault="00EE2B8C" w:rsidP="00034DFD">
            <w:pPr>
              <w:bidi/>
              <w:spacing w:line="276" w:lineRule="auto"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324B2AA" w14:textId="36C84BCC" w:rsidR="00BB5075" w:rsidRPr="00D20123" w:rsidRDefault="00E756E4" w:rsidP="00513D4B">
            <w:pPr>
              <w:bidi/>
              <w:jc w:val="center"/>
              <w:rPr>
                <w:rStyle w:val="Strong"/>
                <w:b w:val="0"/>
                <w:sz w:val="22"/>
                <w:szCs w:val="22"/>
                <w:rtl/>
              </w:rPr>
            </w:pPr>
            <w:r w:rsidRPr="00D20123">
              <w:rPr>
                <w:rStyle w:val="Strong"/>
                <w:rFonts w:hint="cs"/>
                <w:b w:val="0"/>
                <w:sz w:val="24"/>
                <w:rtl/>
              </w:rPr>
              <w:t>1</w:t>
            </w:r>
          </w:p>
        </w:tc>
      </w:tr>
      <w:tr w:rsidR="00BB5075" w:rsidRPr="005B3F55" w14:paraId="1E6BE931" w14:textId="77777777" w:rsidTr="00D372EA">
        <w:trPr>
          <w:trHeight w:val="1295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4A6D505" w14:textId="77777777" w:rsidR="00BB5075" w:rsidRPr="00970BD3" w:rsidRDefault="00546DAC" w:rsidP="00513D4B">
            <w:pPr>
              <w:bidi/>
              <w:jc w:val="center"/>
              <w:rPr>
                <w:rStyle w:val="Strong"/>
                <w:b w:val="0"/>
                <w:rtl/>
              </w:rPr>
            </w:pPr>
            <w:r w:rsidRPr="00970BD3">
              <w:rPr>
                <w:rStyle w:val="Strong"/>
                <w:rFonts w:hint="cs"/>
                <w:b w:val="0"/>
                <w:rtl/>
              </w:rPr>
              <w:t>5</w:t>
            </w:r>
          </w:p>
          <w:p w14:paraId="78C4756D" w14:textId="77777777" w:rsidR="00970BD3" w:rsidRDefault="00970BD3" w:rsidP="0052310E">
            <w:pPr>
              <w:bidi/>
              <w:rPr>
                <w:rStyle w:val="Strong"/>
                <w:bCs w:val="0"/>
                <w:rtl/>
              </w:rPr>
            </w:pPr>
          </w:p>
          <w:p w14:paraId="77C48033" w14:textId="77777777" w:rsidR="0052310E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  <w:p w14:paraId="46659292" w14:textId="23D9DB73" w:rsidR="0052310E" w:rsidRPr="00A52935" w:rsidRDefault="0052310E" w:rsidP="0052310E">
            <w:pPr>
              <w:bidi/>
              <w:rPr>
                <w:rStyle w:val="Strong"/>
                <w:b w:val="0"/>
                <w:bCs w:val="0"/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right w:val="thickThinSmallGap" w:sz="12" w:space="0" w:color="auto"/>
            </w:tcBorders>
          </w:tcPr>
          <w:p w14:paraId="530139D6" w14:textId="315BB43A" w:rsidR="00BB5075" w:rsidRPr="00846CCA" w:rsidRDefault="005A417D" w:rsidP="00846CCA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حاصل عبارت مقابل را به دست آورید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41B4CEF5" w14:textId="2BD7C9A3" w:rsidR="00A5776B" w:rsidRPr="00A5776B" w:rsidRDefault="0076793A" w:rsidP="00BB32CD">
            <w:pPr>
              <w:spacing w:line="276" w:lineRule="auto"/>
              <w:rPr>
                <w:rFonts w:ascii="Comic Sans MS" w:eastAsiaTheme="minorHAnsi" w:hAnsi="Comic Sans MS"/>
                <w:sz w:val="28"/>
                <w:szCs w:val="28"/>
              </w:rPr>
            </w:pPr>
            <w:r w:rsidRPr="00BB32CD">
              <w:rPr>
                <w:rFonts w:ascii="Comic Sans MS" w:eastAsiaTheme="minorHAnsi" w:hAnsi="Comic Sans MS"/>
                <w:position w:val="-20"/>
                <w:sz w:val="28"/>
                <w:szCs w:val="28"/>
              </w:rPr>
              <w:object w:dxaOrig="2580" w:dyaOrig="540" w14:anchorId="7EE484F2">
                <v:shape id="_x0000_i1033" type="#_x0000_t75" style="width:129pt;height:27pt" o:ole="">
                  <v:imagedata r:id="rId25" o:title=""/>
                </v:shape>
                <o:OLEObject Type="Embed" ProgID="Equation.DSMT4" ShapeID="_x0000_i1033" DrawAspect="Content" ObjectID="_1766244936" r:id="rId26"/>
              </w:objec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7472FB" w14:textId="5AB72776" w:rsidR="00BB5075" w:rsidRPr="00970BD3" w:rsidRDefault="00A43B94" w:rsidP="00513D4B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 w:rsidRPr="00970BD3">
              <w:rPr>
                <w:rStyle w:val="Strong"/>
                <w:rFonts w:hint="cs"/>
                <w:b w:val="0"/>
                <w:sz w:val="24"/>
                <w:rtl/>
              </w:rPr>
              <w:t>75/0</w:t>
            </w:r>
          </w:p>
        </w:tc>
      </w:tr>
      <w:tr w:rsidR="00BB5075" w:rsidRPr="005B3F55" w14:paraId="14C65E9A" w14:textId="77777777" w:rsidTr="00094970">
        <w:trPr>
          <w:trHeight w:val="3005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D684E7A" w14:textId="77777777" w:rsidR="005052C6" w:rsidRPr="005052C6" w:rsidRDefault="005052C6" w:rsidP="005052C6">
            <w:pPr>
              <w:bidi/>
              <w:jc w:val="center"/>
              <w:rPr>
                <w:b/>
                <w:bCs/>
                <w:rtl/>
              </w:rPr>
            </w:pPr>
            <w:r w:rsidRPr="005052C6">
              <w:rPr>
                <w:rFonts w:hint="cs"/>
                <w:b/>
                <w:bCs/>
                <w:rtl/>
              </w:rPr>
              <w:t>6</w:t>
            </w:r>
          </w:p>
          <w:p w14:paraId="5B041B71" w14:textId="500E406C" w:rsidR="005052C6" w:rsidRDefault="005052C6" w:rsidP="005052C6">
            <w:pPr>
              <w:bidi/>
              <w:rPr>
                <w:rtl/>
              </w:rPr>
            </w:pPr>
          </w:p>
          <w:p w14:paraId="4DCA5B6E" w14:textId="20F9A025" w:rsidR="0052310E" w:rsidRDefault="0052310E" w:rsidP="0052310E">
            <w:pPr>
              <w:bidi/>
              <w:rPr>
                <w:rtl/>
              </w:rPr>
            </w:pPr>
          </w:p>
          <w:p w14:paraId="2381685C" w14:textId="77777777" w:rsidR="0052310E" w:rsidRDefault="0052310E" w:rsidP="0052310E">
            <w:pPr>
              <w:bidi/>
              <w:rPr>
                <w:rtl/>
              </w:rPr>
            </w:pPr>
          </w:p>
          <w:p w14:paraId="055CE60B" w14:textId="77777777" w:rsidR="005052C6" w:rsidRDefault="005052C6" w:rsidP="005052C6">
            <w:pPr>
              <w:bidi/>
              <w:rPr>
                <w:rtl/>
              </w:rPr>
            </w:pPr>
          </w:p>
          <w:p w14:paraId="79159E6C" w14:textId="77777777" w:rsidR="005052C6" w:rsidRDefault="005052C6" w:rsidP="005052C6">
            <w:pPr>
              <w:bidi/>
              <w:rPr>
                <w:rtl/>
              </w:rPr>
            </w:pPr>
          </w:p>
          <w:p w14:paraId="34B24B9A" w14:textId="77777777" w:rsidR="005052C6" w:rsidRDefault="005052C6" w:rsidP="005052C6">
            <w:pPr>
              <w:bidi/>
              <w:rPr>
                <w:rtl/>
              </w:rPr>
            </w:pPr>
          </w:p>
          <w:p w14:paraId="438E0382" w14:textId="77777777" w:rsidR="005052C6" w:rsidRDefault="005052C6" w:rsidP="005052C6">
            <w:pPr>
              <w:bidi/>
              <w:rPr>
                <w:rtl/>
              </w:rPr>
            </w:pPr>
          </w:p>
          <w:p w14:paraId="643761EC" w14:textId="77777777" w:rsidR="005052C6" w:rsidRDefault="005052C6" w:rsidP="005052C6">
            <w:pPr>
              <w:bidi/>
              <w:rPr>
                <w:rtl/>
              </w:rPr>
            </w:pPr>
          </w:p>
          <w:p w14:paraId="25AD3473" w14:textId="3A2979EE" w:rsidR="005052C6" w:rsidRPr="005052C6" w:rsidRDefault="005052C6" w:rsidP="005052C6">
            <w:pPr>
              <w:bidi/>
              <w:rPr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6F4993F" w14:textId="64B03043" w:rsidR="00BB5075" w:rsidRPr="00A068CA" w:rsidRDefault="00000A74" w:rsidP="00846CCA">
            <w:pPr>
              <w:tabs>
                <w:tab w:val="left" w:pos="5888"/>
              </w:tabs>
              <w:bidi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79737BA3" wp14:editId="38C650CC">
                      <wp:simplePos x="0" y="0"/>
                      <wp:positionH relativeFrom="column">
                        <wp:posOffset>843692</wp:posOffset>
                      </wp:positionH>
                      <wp:positionV relativeFrom="paragraph">
                        <wp:posOffset>246380</wp:posOffset>
                      </wp:positionV>
                      <wp:extent cx="136525" cy="142240"/>
                      <wp:effectExtent l="0" t="0" r="15875" b="10160"/>
                      <wp:wrapNone/>
                      <wp:docPr id="59" name="Oval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C428F4" id="Oval 59" o:spid="_x0000_s1026" style="position:absolute;margin-left:66.45pt;margin-top:19.4pt;width:10.75pt;height:11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" fillcolor="window" strokecolor="windowText" strokeweight="1.5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4F2C7F6C" wp14:editId="09D44DDD">
                      <wp:simplePos x="0" y="0"/>
                      <wp:positionH relativeFrom="column">
                        <wp:posOffset>619537</wp:posOffset>
                      </wp:positionH>
                      <wp:positionV relativeFrom="paragraph">
                        <wp:posOffset>245110</wp:posOffset>
                      </wp:positionV>
                      <wp:extent cx="136525" cy="142240"/>
                      <wp:effectExtent l="0" t="0" r="15875" b="10160"/>
                      <wp:wrapNone/>
                      <wp:docPr id="57" name="Oval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12ABFA" id="Oval 57" o:spid="_x0000_s1026" style="position:absolute;margin-left:48.8pt;margin-top:19.3pt;width:10.75pt;height:11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" fillcolor="window" strokecolor="windowText" strokeweight="1.5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4D914B0B" wp14:editId="2DE1313F">
                      <wp:simplePos x="0" y="0"/>
                      <wp:positionH relativeFrom="column">
                        <wp:posOffset>391383</wp:posOffset>
                      </wp:positionH>
                      <wp:positionV relativeFrom="paragraph">
                        <wp:posOffset>242570</wp:posOffset>
                      </wp:positionV>
                      <wp:extent cx="136525" cy="142240"/>
                      <wp:effectExtent l="0" t="0" r="15875" b="10160"/>
                      <wp:wrapNone/>
                      <wp:docPr id="53" name="Oval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6A4FCD" id="Oval 53" o:spid="_x0000_s1026" style="position:absolute;margin-left:30.8pt;margin-top:19.1pt;width:10.75pt;height:11.2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" fillcolor="window" strokecolor="windowText" strokeweight="1.5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4543AED" wp14:editId="18BE4A65">
                      <wp:simplePos x="0" y="0"/>
                      <wp:positionH relativeFrom="column">
                        <wp:posOffset>156845</wp:posOffset>
                      </wp:positionH>
                      <wp:positionV relativeFrom="paragraph">
                        <wp:posOffset>247427</wp:posOffset>
                      </wp:positionV>
                      <wp:extent cx="136525" cy="142240"/>
                      <wp:effectExtent l="0" t="0" r="15875" b="10160"/>
                      <wp:wrapNone/>
                      <wp:docPr id="17" name="Oval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8DF22B" id="Oval 17" o:spid="_x0000_s1026" style="position:absolute;margin-left:12.35pt;margin-top:19.5pt;width:10.75pt;height:11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" fillcolor="white [3201]" strokecolor="black [3200]" strokeweight="1.5pt"/>
                  </w:pict>
                </mc:Fallback>
              </mc:AlternateContent>
            </w:r>
            <w:r w:rsidR="00034DFD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الف)</w:t>
            </w:r>
            <w:r w:rsidR="00FA59C8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با توجه به دایره های سیاه و سفید، تساوی جمع بنویسید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F4DC1A2" w14:textId="649F5357" w:rsidR="00FA59C8" w:rsidRDefault="00617479" w:rsidP="00A068CA">
            <w:pPr>
              <w:tabs>
                <w:tab w:val="center" w:pos="4748"/>
                <w:tab w:val="left" w:pos="7209"/>
                <w:tab w:val="right" w:pos="9497"/>
              </w:tabs>
              <w:bidi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061F9331" wp14:editId="51249467">
                      <wp:simplePos x="0" y="0"/>
                      <wp:positionH relativeFrom="column">
                        <wp:posOffset>1329055</wp:posOffset>
                      </wp:positionH>
                      <wp:positionV relativeFrom="paragraph">
                        <wp:posOffset>239172</wp:posOffset>
                      </wp:positionV>
                      <wp:extent cx="136525" cy="142240"/>
                      <wp:effectExtent l="0" t="0" r="15875" b="10160"/>
                      <wp:wrapNone/>
                      <wp:docPr id="452" name="Oval 4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2EC4B6" id="Oval 452" o:spid="_x0000_s1026" style="position:absolute;margin-left:104.65pt;margin-top:18.85pt;width:10.75pt;height:11.2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0EDC211D" wp14:editId="4F4D18C1">
                      <wp:simplePos x="0" y="0"/>
                      <wp:positionH relativeFrom="column">
                        <wp:posOffset>1092200</wp:posOffset>
                      </wp:positionH>
                      <wp:positionV relativeFrom="paragraph">
                        <wp:posOffset>242570</wp:posOffset>
                      </wp:positionV>
                      <wp:extent cx="136525" cy="142240"/>
                      <wp:effectExtent l="0" t="0" r="15875" b="10160"/>
                      <wp:wrapNone/>
                      <wp:docPr id="451" name="Oval 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62D2048" id="Oval 451" o:spid="_x0000_s1026" style="position:absolute;margin-left:86pt;margin-top:19.1pt;width:10.75pt;height:11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44FF3817" wp14:editId="48AE27F0">
                      <wp:simplePos x="0" y="0"/>
                      <wp:positionH relativeFrom="column">
                        <wp:posOffset>854075</wp:posOffset>
                      </wp:positionH>
                      <wp:positionV relativeFrom="paragraph">
                        <wp:posOffset>241523</wp:posOffset>
                      </wp:positionV>
                      <wp:extent cx="136525" cy="142240"/>
                      <wp:effectExtent l="0" t="0" r="15875" b="10160"/>
                      <wp:wrapNone/>
                      <wp:docPr id="450" name="Oval 4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8850B62" id="Oval 450" o:spid="_x0000_s1026" style="position:absolute;margin-left:67.25pt;margin-top:19pt;width:10.75pt;height:11.2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1772B5CE" wp14:editId="500F97CF">
                      <wp:simplePos x="0" y="0"/>
                      <wp:positionH relativeFrom="column">
                        <wp:posOffset>621030</wp:posOffset>
                      </wp:positionH>
                      <wp:positionV relativeFrom="paragraph">
                        <wp:posOffset>247238</wp:posOffset>
                      </wp:positionV>
                      <wp:extent cx="136525" cy="142240"/>
                      <wp:effectExtent l="0" t="0" r="15875" b="10160"/>
                      <wp:wrapNone/>
                      <wp:docPr id="449" name="Oval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56DED6" id="Oval 449" o:spid="_x0000_s1026" style="position:absolute;margin-left:48.9pt;margin-top:19.45pt;width:10.75pt;height:11.2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14477120" wp14:editId="270A1E79">
                      <wp:simplePos x="0" y="0"/>
                      <wp:positionH relativeFrom="column">
                        <wp:posOffset>394970</wp:posOffset>
                      </wp:positionH>
                      <wp:positionV relativeFrom="paragraph">
                        <wp:posOffset>250413</wp:posOffset>
                      </wp:positionV>
                      <wp:extent cx="136525" cy="142240"/>
                      <wp:effectExtent l="0" t="0" r="15875" b="10160"/>
                      <wp:wrapNone/>
                      <wp:docPr id="448" name="Oval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782C0CF" id="Oval 448" o:spid="_x0000_s1026" style="position:absolute;margin-left:31.1pt;margin-top:19.7pt;width:10.75pt;height:11.2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" fillcolor="windowText" strokeweight="2pt"/>
                  </w:pict>
                </mc:Fallback>
              </mc:AlternateContent>
            </w:r>
            <w:r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1995326A" wp14:editId="3CFC20F2">
                      <wp:simplePos x="0" y="0"/>
                      <wp:positionH relativeFrom="column">
                        <wp:posOffset>158750</wp:posOffset>
                      </wp:positionH>
                      <wp:positionV relativeFrom="paragraph">
                        <wp:posOffset>248508</wp:posOffset>
                      </wp:positionV>
                      <wp:extent cx="136525" cy="142240"/>
                      <wp:effectExtent l="0" t="0" r="15875" b="10160"/>
                      <wp:wrapNone/>
                      <wp:docPr id="60" name="Oval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525" cy="142240"/>
                              </a:xfrm>
                              <a:prstGeom prst="ellipse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E0767A" id="Oval 60" o:spid="_x0000_s1026" style="position:absolute;margin-left:12.5pt;margin-top:19.55pt;width:10.75pt;height:11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" fillcolor="black [3200]" strokecolor="black [1600]" strokeweight="2pt"/>
                  </w:pict>
                </mc:Fallback>
              </mc:AlternateContent>
            </w:r>
            <w:r w:rsidR="008E123C"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  <w:r w:rsidR="008E123C"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  <w:r w:rsidR="00A068CA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</w:t>
            </w:r>
            <w:r w:rsidR="00A068CA"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</w:p>
          <w:tbl>
            <w:tblPr>
              <w:tblStyle w:val="TableGrid"/>
              <w:tblpPr w:leftFromText="180" w:rightFromText="180" w:vertAnchor="text" w:horzAnchor="page" w:tblpX="515" w:tblpY="1141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17"/>
              <w:gridCol w:w="900"/>
            </w:tblGrid>
            <w:tr w:rsidR="00221326" w14:paraId="0458E9B3" w14:textId="77777777" w:rsidTr="00221326">
              <w:trPr>
                <w:trHeight w:val="282"/>
              </w:trPr>
              <w:tc>
                <w:tcPr>
                  <w:tcW w:w="717" w:type="dxa"/>
                </w:tcPr>
                <w:p w14:paraId="3C3B9BD3" w14:textId="77777777" w:rsidR="00221326" w:rsidRPr="00636178" w:rsidRDefault="00221326" w:rsidP="00221326">
                  <w:pPr>
                    <w:tabs>
                      <w:tab w:val="left" w:pos="5888"/>
                    </w:tabs>
                    <w:bidi/>
                    <w:rPr>
                      <w:rFonts w:ascii="Comic Sans MS" w:hAnsi="Comic Sans MS"/>
                      <w:b/>
                      <w:bCs/>
                      <w:sz w:val="26"/>
                      <w:szCs w:val="26"/>
                      <w:rtl/>
                    </w:rPr>
                  </w:pPr>
                  <w:r w:rsidRPr="00636178">
                    <w:rPr>
                      <w:rFonts w:ascii="Comic Sans MS" w:hAnsi="Comic Sans MS" w:hint="cs"/>
                      <w:bCs/>
                      <w:sz w:val="26"/>
                      <w:szCs w:val="26"/>
                      <w:rtl/>
                    </w:rPr>
                    <w:t>یکان</w:t>
                  </w:r>
                </w:p>
              </w:tc>
              <w:tc>
                <w:tcPr>
                  <w:tcW w:w="900" w:type="dxa"/>
                </w:tcPr>
                <w:p w14:paraId="55D5C0F9" w14:textId="77777777" w:rsidR="00221326" w:rsidRDefault="00221326" w:rsidP="00221326">
                  <w:pPr>
                    <w:tabs>
                      <w:tab w:val="left" w:pos="5888"/>
                    </w:tabs>
                    <w:bidi/>
                    <w:jc w:val="center"/>
                    <w:rPr>
                      <w:rFonts w:ascii="Comic Sans MS" w:hAnsi="Comic Sans MS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hAnsi="Comic Sans MS" w:hint="cs"/>
                      <w:bCs/>
                      <w:sz w:val="28"/>
                      <w:szCs w:val="28"/>
                      <w:rtl/>
                    </w:rPr>
                    <w:t>دهگان</w:t>
                  </w:r>
                </w:p>
              </w:tc>
            </w:tr>
            <w:tr w:rsidR="00221326" w14:paraId="7832962F" w14:textId="77777777" w:rsidTr="00221326">
              <w:trPr>
                <w:trHeight w:val="683"/>
              </w:trPr>
              <w:tc>
                <w:tcPr>
                  <w:tcW w:w="717" w:type="dxa"/>
                </w:tcPr>
                <w:p w14:paraId="620A3850" w14:textId="4EE781FF" w:rsidR="00221326" w:rsidRPr="005052C6" w:rsidRDefault="0076793A" w:rsidP="00221326">
                  <w:pPr>
                    <w:tabs>
                      <w:tab w:val="left" w:pos="5888"/>
                    </w:tabs>
                    <w:jc w:val="center"/>
                    <w:rPr>
                      <w:rFonts w:ascii="Comic Sans MS" w:eastAsiaTheme="minorEastAsia" w:hAnsi="Comic Sans MS"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9</w:t>
                  </w:r>
                </w:p>
                <w:p w14:paraId="3D1F4F6C" w14:textId="40C19ECD" w:rsidR="00221326" w:rsidRPr="005052C6" w:rsidRDefault="0076793A" w:rsidP="00221326">
                  <w:pPr>
                    <w:tabs>
                      <w:tab w:val="left" w:pos="5888"/>
                    </w:tabs>
                    <w:jc w:val="center"/>
                    <w:rPr>
                      <w:rFonts w:ascii="Comic Sans MS" w:eastAsiaTheme="minorEastAsia" w:hAnsi="Comic Sans MS"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5</w:t>
                  </w:r>
                </w:p>
              </w:tc>
              <w:tc>
                <w:tcPr>
                  <w:tcW w:w="900" w:type="dxa"/>
                </w:tcPr>
                <w:p w14:paraId="7536AD76" w14:textId="2EED68E8" w:rsidR="00221326" w:rsidRPr="0080278D" w:rsidRDefault="00221326" w:rsidP="00221326">
                  <w:pPr>
                    <w:tabs>
                      <w:tab w:val="left" w:pos="5888"/>
                    </w:tabs>
                    <w:jc w:val="center"/>
                    <w:rPr>
                      <w:rFonts w:ascii="Comic Sans MS" w:hAnsi="Comic Sans MS"/>
                      <w:sz w:val="28"/>
                      <w:szCs w:val="28"/>
                    </w:rPr>
                  </w:pPr>
                  <m:oMath>
                    <m:r>
                      <w:rPr>
                        <w:rFonts w:ascii="Cambria Math" w:eastAsiaTheme="minorHAnsi" w:hAnsi="Cambria Math"/>
                      </w:rPr>
                      <m:t>+</m:t>
                    </m:r>
                  </m:oMath>
                  <w:r w:rsidR="0076793A"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3</w:t>
                  </w:r>
                </w:p>
                <w:p w14:paraId="4DA96FCB" w14:textId="5B2B93DC" w:rsidR="00221326" w:rsidRPr="0080278D" w:rsidRDefault="00221326" w:rsidP="00221326">
                  <w:pPr>
                    <w:tabs>
                      <w:tab w:val="left" w:pos="5888"/>
                    </w:tabs>
                    <w:jc w:val="center"/>
                    <w:rPr>
                      <w:rFonts w:ascii="Comic Sans MS" w:hAnsi="Comic Sans MS"/>
                      <w:sz w:val="28"/>
                      <w:szCs w:val="28"/>
                      <w:rtl/>
                    </w:rPr>
                  </w:pPr>
                  <w:r w:rsidRPr="005052C6"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8</w:t>
                  </w:r>
                </w:p>
              </w:tc>
            </w:tr>
          </w:tbl>
          <w:p w14:paraId="7C95307B" w14:textId="6C42A1A0" w:rsidR="00FA59C8" w:rsidRDefault="00617479" w:rsidP="00617479">
            <w:pPr>
              <w:tabs>
                <w:tab w:val="center" w:pos="4748"/>
                <w:tab w:val="left" w:pos="5888"/>
                <w:tab w:val="left" w:pos="6458"/>
              </w:tabs>
              <w:bidi/>
              <w:rPr>
                <w:rFonts w:ascii="Comic Sans MS" w:hAnsi="Comic Sans MS"/>
                <w:b/>
                <w:bCs/>
                <w:sz w:val="28"/>
                <w:szCs w:val="28"/>
              </w:rPr>
            </w:pPr>
            <w:r>
              <w:rPr>
                <w:rFonts w:ascii="Comic Sans MS" w:eastAsiaTheme="minorHAnsi" w:hAnsi="Comic Sans MS"/>
                <w:sz w:val="28"/>
                <w:szCs w:val="28"/>
                <w:rtl/>
              </w:rPr>
              <w:tab/>
            </w:r>
            <w:r w:rsidR="00A068CA" w:rsidRPr="00A068CA">
              <w:rPr>
                <w:rFonts w:ascii="Comic Sans MS" w:eastAsiaTheme="minorHAnsi" w:hAnsi="Comic Sans MS"/>
                <w:sz w:val="28"/>
                <w:szCs w:val="28"/>
                <w:rtl/>
              </w:rPr>
              <w:t xml:space="preserve"> </w:t>
            </w:r>
            <w:r w:rsidR="00A068CA"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>.........</w:t>
            </w:r>
            <w:r w:rsidR="00651E12" w:rsidRPr="00B052D4">
              <w:rPr>
                <w:rFonts w:ascii="Cambria Math" w:hAnsi="Cambria Math"/>
                <w:b/>
                <w:sz w:val="28"/>
                <w:szCs w:val="28"/>
              </w:rPr>
              <w:t>=</w:t>
            </w:r>
            <w:r w:rsidR="00A068CA"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 xml:space="preserve"> .........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oMath>
            <w:r w:rsidR="00A068CA"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>.........</w:t>
            </w:r>
            <w:r w:rsidR="00000A74">
              <w:rPr>
                <w:rFonts w:asciiTheme="minorHAnsi" w:eastAsiaTheme="minorHAnsi" w:hAnsiTheme="minorHAnsi" w:hint="cs"/>
                <w:noProof/>
                <w:sz w:val="28"/>
                <w:szCs w:val="28"/>
                <w:rtl/>
                <w:lang w:bidi="ar-SA"/>
              </w:rPr>
              <w:t xml:space="preserve"> </w:t>
            </w:r>
            <w:r>
              <w:rPr>
                <w:rFonts w:asciiTheme="minorHAnsi" w:eastAsiaTheme="minorHAnsi" w:hAnsiTheme="minorHAnsi"/>
                <w:noProof/>
                <w:sz w:val="28"/>
                <w:szCs w:val="28"/>
                <w:rtl/>
                <w:lang w:bidi="ar-SA"/>
              </w:rPr>
              <w:tab/>
            </w:r>
            <w:r>
              <w:rPr>
                <w:rFonts w:asciiTheme="minorHAnsi" w:eastAsiaTheme="minorHAnsi" w:hAnsiTheme="minorHAnsi"/>
                <w:noProof/>
                <w:sz w:val="28"/>
                <w:szCs w:val="28"/>
                <w:rtl/>
                <w:lang w:bidi="ar-SA"/>
              </w:rPr>
              <w:tab/>
            </w:r>
          </w:p>
          <w:p w14:paraId="47C42519" w14:textId="0E806C46" w:rsidR="00636178" w:rsidRPr="00636178" w:rsidRDefault="00636178" w:rsidP="00636178">
            <w:pPr>
              <w:bidi/>
              <w:rPr>
                <w:rFonts w:ascii="Comic Sans MS" w:hAnsi="Comic Sans MS"/>
                <w:sz w:val="28"/>
                <w:szCs w:val="28"/>
              </w:rPr>
            </w:pPr>
          </w:p>
          <w:p w14:paraId="3ACF1EB0" w14:textId="4908E3CD" w:rsidR="00636178" w:rsidRPr="00846CCA" w:rsidRDefault="00636178" w:rsidP="00636178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ب) با استفاده از جدول</w:t>
            </w:r>
            <w:r w:rsidR="00243642">
              <w:rPr>
                <w:rFonts w:ascii="Comic Sans MS" w:hAnsi="Comic Sans MS" w:hint="cs"/>
                <w:bCs/>
                <w:sz w:val="26"/>
                <w:szCs w:val="26"/>
                <w:rtl/>
              </w:rPr>
              <w:t>،</w: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حاصل عبارت را به دست آورید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669FEF47" w14:textId="31D435FD" w:rsidR="00636178" w:rsidRPr="002102E6" w:rsidRDefault="00DA6CB3" w:rsidP="0078150B">
            <w:pPr>
              <w:tabs>
                <w:tab w:val="left" w:pos="5888"/>
              </w:tabs>
              <w:bidi/>
              <w:jc w:val="right"/>
              <w:rPr>
                <w:rFonts w:ascii="Comic Sans MS" w:hAnsi="Comic Sans MS"/>
                <w:b/>
                <w:bCs/>
                <w:rtl/>
              </w:rPr>
            </w:pPr>
            <w:r>
              <w:rPr>
                <w:rFonts w:ascii="Comic Sans MS" w:hAnsi="Comic Sans MS"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4C53E922" wp14:editId="540BC906">
                      <wp:simplePos x="0" y="0"/>
                      <wp:positionH relativeFrom="column">
                        <wp:posOffset>13731</wp:posOffset>
                      </wp:positionH>
                      <wp:positionV relativeFrom="paragraph">
                        <wp:posOffset>442595</wp:posOffset>
                      </wp:positionV>
                      <wp:extent cx="272729" cy="554009"/>
                      <wp:effectExtent l="0" t="0" r="0" b="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2729" cy="5540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C57E82" w14:textId="1E045D57" w:rsidR="00845EC6" w:rsidRPr="00116F6D" w:rsidRDefault="00845EC6">
                                  <w:p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  <w:r w:rsidRPr="00116F6D">
                                    <w:rPr>
                                      <w:rFonts w:ascii="Cambria Math" w:eastAsiaTheme="minorEastAsia" w:hAnsi="Cambria Math" w:hint="cs"/>
                                      <w:bCs/>
                                      <w:i/>
                                      <w:sz w:val="32"/>
                                      <w:szCs w:val="32"/>
                                      <w:rtl/>
                                    </w:rPr>
                                    <w:t>-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C53E92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2" o:spid="_x0000_s1027" type="#_x0000_t202" style="position:absolute;margin-left:1.1pt;margin-top:34.85pt;width:21.45pt;height:43.6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" filled="f" stroked="f" strokeweight=".5pt">
                      <v:textbox>
                        <w:txbxContent>
                          <w:p w14:paraId="73C57E82" w14:textId="1E045D57" w:rsidR="00845EC6" w:rsidRPr="00116F6D" w:rsidRDefault="00845EC6">
                            <w:p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32"/>
                                <w:szCs w:val="32"/>
                                <w:rtl/>
                              </w:rPr>
                            </w:pPr>
                            <w:r w:rsidRPr="00116F6D">
                              <w:rPr>
                                <w:rFonts w:ascii="Cambria Math" w:eastAsiaTheme="minorEastAsia" w:hAnsi="Cambria Math" w:hint="cs"/>
                                <w:bCs/>
                                <w:i/>
                                <w:sz w:val="32"/>
                                <w:szCs w:val="32"/>
                                <w:rtl/>
                              </w:rPr>
                              <w:t>-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8150B" w:rsidRPr="0078150B">
              <w:rPr>
                <w:rFonts w:ascii="Comic Sans MS" w:hAnsi="Comic Sans MS"/>
                <w:bCs/>
                <w:rtl/>
              </w:rPr>
              <w:br/>
            </w:r>
            <w:r w:rsidR="0078150B">
              <w:rPr>
                <w:rFonts w:ascii="Comic Sans MS" w:hAnsi="Comic Sans MS" w:hint="cs"/>
                <w:bCs/>
                <w:rtl/>
              </w:rPr>
              <w:t xml:space="preserve">             </w:t>
            </w:r>
          </w:p>
          <w:p w14:paraId="20AB610C" w14:textId="16B78F6F" w:rsidR="00636178" w:rsidRDefault="00636178" w:rsidP="00636178">
            <w:pPr>
              <w:tabs>
                <w:tab w:val="left" w:pos="5888"/>
              </w:tabs>
              <w:bidi/>
              <w:jc w:val="center"/>
              <w:rPr>
                <w:rFonts w:ascii="Comic Sans MS" w:hAnsi="Comic Sans MS"/>
                <w:b/>
                <w:bCs/>
                <w:sz w:val="28"/>
                <w:szCs w:val="28"/>
              </w:rPr>
            </w:pPr>
          </w:p>
          <w:p w14:paraId="69B6C334" w14:textId="39919D68" w:rsidR="00636178" w:rsidRDefault="002102E6" w:rsidP="00636178">
            <w:pPr>
              <w:tabs>
                <w:tab w:val="left" w:pos="5888"/>
              </w:tabs>
              <w:bidi/>
              <w:jc w:val="center"/>
              <w:rPr>
                <w:rFonts w:ascii="Comic Sans MS" w:hAnsi="Comic Sans MS"/>
                <w:b/>
                <w:bCs/>
                <w:sz w:val="28"/>
                <w:szCs w:val="28"/>
                <w:rtl/>
              </w:rPr>
            </w:pPr>
            <w:r>
              <w:rPr>
                <w:rFonts w:ascii="Comic Sans MS" w:hAnsi="Comic Sans MS"/>
                <w:bCs/>
                <w:sz w:val="28"/>
                <w:szCs w:val="28"/>
              </w:rPr>
              <w:t xml:space="preserve">                    </w:t>
            </w:r>
            <w:r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                                         </w:t>
            </w:r>
          </w:p>
          <w:p w14:paraId="00C1D428" w14:textId="79622694" w:rsidR="00636178" w:rsidRPr="00A068CA" w:rsidRDefault="002102E6" w:rsidP="00636178">
            <w:pPr>
              <w:tabs>
                <w:tab w:val="left" w:pos="5888"/>
              </w:tabs>
              <w:bidi/>
              <w:jc w:val="center"/>
              <w:rPr>
                <w:rFonts w:ascii="Comic Sans MS" w:eastAsiaTheme="minorHAnsi" w:hAnsi="Comic Sans MS" w:cstheme="majorBidi"/>
                <w:sz w:val="20"/>
                <w:szCs w:val="20"/>
                <w:rtl/>
              </w:rPr>
            </w:pPr>
            <w:r>
              <w:rPr>
                <w:rFonts w:ascii="Comic Sans MS" w:eastAsiaTheme="minorHAnsi" w:hAnsi="Comic Sans MS" w:cstheme="majorBidi" w:hint="cs"/>
                <w:sz w:val="20"/>
                <w:szCs w:val="20"/>
                <w:rtl/>
              </w:rPr>
              <w:t xml:space="preserve">                                                          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1B313F54" w14:textId="110DD528" w:rsidR="00BB5075" w:rsidRPr="005052C6" w:rsidRDefault="00A43B94" w:rsidP="00513D4B">
            <w:pPr>
              <w:bidi/>
              <w:jc w:val="center"/>
              <w:rPr>
                <w:rStyle w:val="Strong"/>
                <w:b w:val="0"/>
                <w:sz w:val="24"/>
                <w:rtl/>
              </w:rPr>
            </w:pPr>
            <w:r w:rsidRPr="005052C6">
              <w:rPr>
                <w:rStyle w:val="Strong"/>
                <w:rFonts w:hint="cs"/>
                <w:b w:val="0"/>
                <w:sz w:val="24"/>
                <w:rtl/>
              </w:rPr>
              <w:t>75/0</w:t>
            </w:r>
          </w:p>
          <w:p w14:paraId="4B5739CE" w14:textId="77777777" w:rsidR="00A43B94" w:rsidRDefault="00A43B94" w:rsidP="00A43B94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6C5167D4" w14:textId="77777777" w:rsidR="00A43B94" w:rsidRDefault="00A43B94" w:rsidP="00A43B94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0A09219C" w14:textId="77777777" w:rsidR="00A43B94" w:rsidRDefault="00A43B94" w:rsidP="00A43B94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1B5B1F3D" w14:textId="77777777" w:rsidR="00A43B94" w:rsidRDefault="00A43B94" w:rsidP="00A43B94">
            <w:pPr>
              <w:bidi/>
              <w:jc w:val="center"/>
              <w:rPr>
                <w:rStyle w:val="Strong"/>
                <w:b w:val="0"/>
                <w:bCs w:val="0"/>
                <w:sz w:val="22"/>
                <w:szCs w:val="22"/>
                <w:rtl/>
              </w:rPr>
            </w:pPr>
          </w:p>
          <w:p w14:paraId="26F4B4BC" w14:textId="11CA182B" w:rsidR="00A43B94" w:rsidRPr="005052C6" w:rsidRDefault="00A43B94" w:rsidP="00A43B94">
            <w:pPr>
              <w:bidi/>
              <w:jc w:val="center"/>
              <w:rPr>
                <w:rStyle w:val="Strong"/>
                <w:b w:val="0"/>
                <w:sz w:val="22"/>
                <w:szCs w:val="22"/>
                <w:rtl/>
              </w:rPr>
            </w:pPr>
            <w:r w:rsidRPr="005052C6">
              <w:rPr>
                <w:rStyle w:val="Strong"/>
                <w:rFonts w:hint="cs"/>
                <w:b w:val="0"/>
                <w:sz w:val="24"/>
                <w:rtl/>
              </w:rPr>
              <w:t>75/0</w:t>
            </w:r>
          </w:p>
        </w:tc>
      </w:tr>
      <w:tr w:rsidR="00BB5075" w:rsidRPr="005B3F55" w14:paraId="15D62F4D" w14:textId="77777777" w:rsidTr="00292548">
        <w:trPr>
          <w:trHeight w:val="1979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7E7F22FD" w14:textId="71A5FFCD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7</w:t>
            </w:r>
          </w:p>
          <w:p w14:paraId="68E4B086" w14:textId="77777777" w:rsidR="0052310E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  <w:p w14:paraId="6878B09B" w14:textId="77777777" w:rsidR="0026302F" w:rsidRDefault="0026302F" w:rsidP="0026302F">
            <w:pPr>
              <w:bidi/>
              <w:rPr>
                <w:rStyle w:val="Strong"/>
                <w:bCs w:val="0"/>
                <w:rtl/>
              </w:rPr>
            </w:pPr>
          </w:p>
          <w:p w14:paraId="12EAD37B" w14:textId="368D5EC0" w:rsidR="0052310E" w:rsidRPr="0026302F" w:rsidRDefault="0052310E" w:rsidP="0052310E">
            <w:pPr>
              <w:bidi/>
              <w:rPr>
                <w:rStyle w:val="Strong"/>
                <w:bCs w:val="0"/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CF076D1" w14:textId="4C12FA89" w:rsidR="00BB5075" w:rsidRPr="00846CCA" w:rsidRDefault="00A724D5" w:rsidP="00CB4DCA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الف)</w:t>
            </w:r>
            <w:r w:rsidR="00E720EB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در جای خالی عدد مناسب بنویسید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0472D725" w14:textId="61BC6F5D" w:rsidR="00CB4DCA" w:rsidRPr="004B1C81" w:rsidRDefault="0080278D" w:rsidP="00AC3BD9">
            <w:pPr>
              <w:rPr>
                <w:rFonts w:ascii="Comic Sans MS" w:hAnsi="Comic Sans MS"/>
                <w:sz w:val="28"/>
                <w:szCs w:val="28"/>
                <w:rtl/>
              </w:rPr>
            </w:pPr>
            <m:oMathPara>
              <m:oMath>
                <m:r>
                  <w:rPr>
                    <w:rFonts w:ascii="Cambria Math" w:eastAsiaTheme="minorHAnsi" w:hAnsi="Cambria Math"/>
                  </w:rPr>
                  <m:t>-</m:t>
                </m:r>
              </m:oMath>
            </m:oMathPara>
          </w:p>
          <w:p w14:paraId="15093308" w14:textId="19E910CC" w:rsidR="004B1C81" w:rsidRPr="00292548" w:rsidRDefault="004B1C81" w:rsidP="00292548">
            <w:pPr>
              <w:rPr>
                <w:rFonts w:asciiTheme="minorHAnsi" w:eastAsiaTheme="minorHAnsi" w:hAnsiTheme="minorHAnsi"/>
                <w:sz w:val="28"/>
                <w:szCs w:val="28"/>
              </w:rPr>
            </w:pPr>
            <w:r w:rsidRPr="00B871AC">
              <w:rPr>
                <w:rFonts w:ascii="Cambria Math" w:hAnsi="Cambria Math"/>
                <w:sz w:val="28"/>
                <w:szCs w:val="28"/>
              </w:rPr>
              <w:t xml:space="preserve"> </w:t>
            </w:r>
            <w:r w:rsidRPr="00B871AC">
              <w:rPr>
                <w:rFonts w:ascii="Cambria Math" w:hAnsi="Cambria Math"/>
                <w:b/>
                <w:bCs/>
                <w:sz w:val="28"/>
                <w:szCs w:val="28"/>
                <w:rtl/>
              </w:rPr>
              <w:t>3</w:t>
            </w:r>
            <w:r w:rsidR="00B871AC" w:rsidRPr="00B42BC7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="00495653" w:rsidRPr="00CA1A98">
              <w:rPr>
                <w:rFonts w:ascii="Cambria Math" w:hAnsi="Cambria Math"/>
                <w:sz w:val="22"/>
                <w:szCs w:val="22"/>
              </w:rPr>
              <w:t>+</w:t>
            </w:r>
            <w:r w:rsidRPr="00B871AC">
              <w:rPr>
                <w:rFonts w:ascii="Cambria Math" w:hAnsi="Cambria Math"/>
                <w:b/>
                <w:bCs/>
                <w:sz w:val="28"/>
                <w:szCs w:val="28"/>
              </w:rPr>
              <w:t xml:space="preserve"> </w:t>
            </w:r>
            <w:r w:rsidR="00FE4417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 xml:space="preserve"> </w:t>
            </w:r>
            <w:r w:rsidR="00B871AC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(</w:t>
            </w:r>
            <w:r w:rsidR="00B871AC">
              <w:rPr>
                <w:rFonts w:ascii="Comic Sans MS" w:hAnsi="Comic Sans MS" w:hint="cs"/>
                <w:bCs/>
                <w:sz w:val="28"/>
                <w:szCs w:val="28"/>
                <w:rtl/>
              </w:rPr>
              <w:t>.....)</w:t>
            </w:r>
            <w:r w:rsidR="00B871AC"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 w:rsidR="00AE710C">
              <w:rPr>
                <w:rFonts w:ascii="Cambria Math" w:hAnsi="Cambria Math"/>
                <w:b/>
                <w:bCs/>
                <w:sz w:val="28"/>
                <w:szCs w:val="28"/>
              </w:rPr>
              <w:t xml:space="preserve"> </w:t>
            </w:r>
            <w:r w:rsidR="00AE710C" w:rsidRPr="00CA1A98">
              <w:rPr>
                <w:rFonts w:ascii="Cambria Math" w:hAnsi="Cambria Math"/>
                <w:sz w:val="22"/>
                <w:szCs w:val="22"/>
              </w:rPr>
              <w:t>+</w:t>
            </w:r>
            <w:r w:rsidR="00B871AC" w:rsidRPr="004C23F7">
              <w:rPr>
                <w:rFonts w:ascii="Comic Sans MS" w:eastAsiaTheme="minorEastAsia" w:hAnsi="Comic Sans MS"/>
                <w:bCs/>
                <w:sz w:val="28"/>
                <w:szCs w:val="28"/>
                <w:rtl/>
              </w:rPr>
              <w:t>5</w:t>
            </w:r>
            <w:r w:rsidR="00531773">
              <w:rPr>
                <w:rFonts w:ascii="Comic Sans MS" w:eastAsiaTheme="minorEastAsia" w:hAnsi="Comic Sans MS"/>
                <w:bCs/>
                <w:sz w:val="28"/>
                <w:szCs w:val="28"/>
              </w:rPr>
              <w:t xml:space="preserve">    </w:t>
            </w:r>
            <w:r w:rsidR="00531773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(</w:t>
            </w:r>
            <w:r w:rsidR="00531773">
              <w:rPr>
                <w:rFonts w:ascii="Comic Sans MS" w:hAnsi="Comic Sans MS" w:hint="cs"/>
                <w:bCs/>
                <w:sz w:val="28"/>
                <w:szCs w:val="28"/>
                <w:rtl/>
              </w:rPr>
              <w:t>.....)</w:t>
            </w:r>
            <w:r w:rsidR="00CA1A98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76793A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                        </w:t>
            </w:r>
            <w:r w:rsidR="00CA1A98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   </w:t>
            </w:r>
            <w:r w:rsidR="00531773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="00531773" w:rsidRPr="0080278D">
              <w:rPr>
                <w:rFonts w:asciiTheme="minorHAnsi" w:eastAsiaTheme="minorHAnsi" w:hAnsiTheme="minorHAnsi"/>
                <w:sz w:val="28"/>
                <w:szCs w:val="28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HAnsi" w:hAnsi="Cambria Math"/>
                  <w:sz w:val="4"/>
                  <w:szCs w:val="28"/>
                  <w:rtl/>
                </w:rPr>
                <m:t>÷</m:t>
              </m:r>
            </m:oMath>
            <w:r w:rsidR="00531773" w:rsidRPr="0080278D">
              <w:rPr>
                <w:rFonts w:eastAsiaTheme="minorHAnsi"/>
                <w:sz w:val="28"/>
                <w:szCs w:val="28"/>
              </w:rPr>
              <w:t xml:space="preserve"> </w:t>
            </w:r>
            <w:r w:rsidR="00531773">
              <w:rPr>
                <w:rFonts w:eastAsiaTheme="minorHAnsi" w:hint="cs"/>
                <w:sz w:val="28"/>
                <w:szCs w:val="28"/>
                <w:rtl/>
              </w:rPr>
              <w:t xml:space="preserve"> </w:t>
            </w:r>
            <w:r w:rsidR="00531773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(2</w:t>
            </w:r>
            <w:r w:rsidR="00CA1A98" w:rsidRPr="00B42BC7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="00531773">
              <w:rPr>
                <w:rFonts w:ascii="Comic Sans MS" w:hAnsi="Comic Sans MS" w:hint="cs"/>
                <w:bCs/>
                <w:sz w:val="28"/>
                <w:szCs w:val="28"/>
                <w:rtl/>
              </w:rPr>
              <w:t>)</w:t>
            </w:r>
            <w:r w:rsidR="00531773"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 w:rsidR="00531773" w:rsidRPr="007319C2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7</w:t>
            </w:r>
            <w:r w:rsidR="00531773" w:rsidRPr="00B42BC7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="00531773"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</w:t>
            </w:r>
          </w:p>
          <w:p w14:paraId="2A270E4B" w14:textId="1F5FA9F1" w:rsidR="00A724D5" w:rsidRPr="00846CCA" w:rsidRDefault="004E2D99" w:rsidP="00463E15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58650A">
              <w:rPr>
                <w:rFonts w:ascii="Comic Sans MS" w:hAnsi="Comic Sans MS" w:hint="cs"/>
                <w:bCs/>
                <w:sz w:val="28"/>
                <w:szCs w:val="28"/>
                <w:rtl/>
              </w:rPr>
              <w:t>ب</w: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) </w:t>
            </w:r>
            <w:r w:rsidR="00463E15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در جای خالی علامت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&lt;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&gt;</m:t>
              </m:r>
            </m:oMath>
            <w:r w:rsidR="00463E15"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بگذارید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55BFC4E3" w14:textId="08A345B0" w:rsidR="0058650A" w:rsidRPr="00292548" w:rsidRDefault="00CA1A98" w:rsidP="00AC3BD9">
            <w:pPr>
              <w:rPr>
                <w:rFonts w:asciiTheme="minorHAnsi" w:eastAsiaTheme="minorHAnsi" w:hAnsiTheme="minorHAnsi"/>
                <w:iCs/>
                <w:sz w:val="28"/>
                <w:szCs w:val="28"/>
              </w:rPr>
            </w:pP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7755D75" wp14:editId="4EF2A2A4">
                      <wp:simplePos x="0" y="0"/>
                      <wp:positionH relativeFrom="column">
                        <wp:posOffset>201501</wp:posOffset>
                      </wp:positionH>
                      <wp:positionV relativeFrom="paragraph">
                        <wp:posOffset>81280</wp:posOffset>
                      </wp:positionV>
                      <wp:extent cx="161925" cy="161925"/>
                      <wp:effectExtent l="0" t="0" r="28575" b="28575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798F85" id="Rectangle 29" o:spid="_x0000_s1026" style="position:absolute;margin-left:15.85pt;margin-top:6.4pt;width:12.75pt;height:12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" fillcolor="window" strokecolor="windowText" strokeweight="1pt"/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b/>
                <w:bCs/>
                <w:noProof/>
                <w:sz w:val="26"/>
                <w:szCs w:val="26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78180F11" wp14:editId="7AB5138D">
                      <wp:simplePos x="0" y="0"/>
                      <wp:positionH relativeFrom="column">
                        <wp:posOffset>2307590</wp:posOffset>
                      </wp:positionH>
                      <wp:positionV relativeFrom="paragraph">
                        <wp:posOffset>90376</wp:posOffset>
                      </wp:positionV>
                      <wp:extent cx="161925" cy="161925"/>
                      <wp:effectExtent l="0" t="0" r="28575" b="2857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A24A7D" id="Rectangle 32" o:spid="_x0000_s1026" style="position:absolute;margin-left:181.7pt;margin-top:7.1pt;width:12.75pt;height:12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" fillcolor="window" strokecolor="windowText" strokeweight="1pt"/>
                  </w:pict>
                </mc:Fallback>
              </mc:AlternateContent>
            </w:r>
            <w:r w:rsidR="00292548">
              <w:rPr>
                <w:rFonts w:ascii="Comic Sans MS" w:hAnsi="Comic Sans MS"/>
                <w:sz w:val="28"/>
                <w:szCs w:val="28"/>
              </w:rPr>
              <w:t xml:space="preserve"> </w:t>
            </w:r>
            <w:r w:rsidR="0058650A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</w:t>
            </w:r>
            <w:r w:rsidRPr="00675E02">
              <w:rPr>
                <w:rFonts w:asciiTheme="minorHAnsi" w:eastAsiaTheme="minorEastAsia" w:hAnsiTheme="minorHAnsi"/>
                <w:b/>
                <w:bCs/>
                <w:iCs/>
                <w:sz w:val="16"/>
                <w:szCs w:val="16"/>
              </w:rPr>
              <w:t>o</w:t>
            </w:r>
            <w:r>
              <w:rPr>
                <w:rFonts w:asciiTheme="minorHAnsi" w:eastAsiaTheme="minorEastAsia" w:hAnsiTheme="minorHAnsi" w:hint="cs"/>
                <w:b/>
                <w:bCs/>
                <w:iCs/>
                <w:sz w:val="16"/>
                <w:szCs w:val="16"/>
                <w:rtl/>
              </w:rPr>
              <w:t xml:space="preserve"> </w:t>
            </w:r>
            <w:r w:rsidR="0058650A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 </w:t>
            </w:r>
            <w:r w:rsidR="00866F1D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</w:t>
            </w:r>
            <w:r w:rsidR="00AC3BD9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 </w:t>
            </w:r>
            <w:r w:rsidRPr="00524AFF">
              <w:rPr>
                <w:rFonts w:ascii="Comic Sans MS" w:hAnsi="Comic Sans MS" w:hint="cs"/>
                <w:b/>
                <w:bCs/>
                <w:sz w:val="28"/>
                <w:szCs w:val="28"/>
                <w:rtl/>
              </w:rPr>
              <w:t>13</w:t>
            </w:r>
            <w:r w:rsidRPr="00CA1A98">
              <w:rPr>
                <w:rFonts w:ascii="Comic Sans MS" w:hAnsi="Comic Sans MS" w:hint="cs"/>
                <w:b/>
                <w:bCs/>
                <w:sz w:val="32"/>
                <w:szCs w:val="32"/>
                <w:rtl/>
              </w:rPr>
              <w:t>-</w:t>
            </w:r>
            <w:r>
              <w:rPr>
                <w:rFonts w:ascii="Comic Sans MS" w:hAnsi="Comic Sans MS" w:hint="cs"/>
                <w:b/>
                <w:bCs/>
                <w:sz w:val="28"/>
                <w:szCs w:val="28"/>
                <w:rtl/>
              </w:rPr>
              <w:t xml:space="preserve"> </w:t>
            </w:r>
            <w:r w:rsidR="0058650A" w:rsidRPr="0080278D">
              <w:rPr>
                <w:rFonts w:ascii="Comic Sans MS" w:hAnsi="Comic Sans MS"/>
                <w:sz w:val="28"/>
                <w:szCs w:val="28"/>
              </w:rPr>
              <w:t xml:space="preserve"> </w:t>
            </w:r>
            <w:r w:rsidR="0058650A" w:rsidRPr="0080278D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            </w:t>
            </w:r>
            <w:r w:rsidR="00AC3BD9" w:rsidRPr="0080278D">
              <w:rPr>
                <w:rFonts w:asciiTheme="minorHAnsi" w:eastAsiaTheme="minorEastAsia" w:hAnsiTheme="minorHAnsi" w:hint="cs"/>
                <w:iCs/>
                <w:sz w:val="26"/>
                <w:szCs w:val="26"/>
                <w:rtl/>
              </w:rPr>
              <w:t xml:space="preserve">        </w:t>
            </w:r>
            <w:r w:rsidR="00292548">
              <w:rPr>
                <w:rFonts w:asciiTheme="minorHAnsi" w:eastAsiaTheme="minorEastAsia" w:hAnsiTheme="minorHAnsi"/>
                <w:i/>
                <w:sz w:val="26"/>
                <w:szCs w:val="26"/>
              </w:rPr>
              <w:t xml:space="preserve">   </w:t>
            </w:r>
            <w:r w:rsidR="00292548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(</w:t>
            </w:r>
            <w:r w:rsidR="00292548" w:rsidRPr="007319C2">
              <w:rPr>
                <w:rFonts w:asciiTheme="minorHAnsi" w:eastAsiaTheme="minorEastAsia" w:hAnsiTheme="minorHAnsi" w:hint="cs"/>
                <w:b/>
                <w:bCs/>
                <w:i/>
                <w:sz w:val="28"/>
                <w:szCs w:val="28"/>
                <w:rtl/>
              </w:rPr>
              <w:t>6</w:t>
            </w:r>
            <w:r w:rsidR="00292548">
              <w:rPr>
                <w:rFonts w:asciiTheme="minorHAnsi" w:eastAsiaTheme="minorEastAsia" w:hAnsiTheme="minorHAnsi" w:hint="cs"/>
                <w:i/>
                <w:sz w:val="26"/>
                <w:szCs w:val="26"/>
                <w:rtl/>
              </w:rPr>
              <w:t xml:space="preserve"> </w:t>
            </w:r>
            <w:r w:rsidR="00292548" w:rsidRPr="00B42BC7">
              <w:rPr>
                <w:rFonts w:asciiTheme="minorHAnsi" w:eastAsiaTheme="minorEastAsia" w:hAnsiTheme="minorHAnsi" w:hint="cs"/>
                <w:b/>
                <w:bCs/>
                <w:i/>
                <w:sz w:val="32"/>
                <w:szCs w:val="32"/>
                <w:rtl/>
              </w:rPr>
              <w:t>-</w:t>
            </w:r>
            <w:r w:rsidR="00292548" w:rsidRPr="004F362B">
              <w:rPr>
                <w:rFonts w:ascii="Comic Sans MS" w:hAnsi="Comic Sans MS" w:hint="cs"/>
                <w:bCs/>
                <w:sz w:val="28"/>
                <w:szCs w:val="28"/>
                <w:rtl/>
              </w:rPr>
              <w:t>)</w:t>
            </w:r>
            <w:r w:rsidR="00292548">
              <w:rPr>
                <w:rFonts w:asciiTheme="minorHAnsi" w:eastAsiaTheme="minorEastAsia" w:hAnsiTheme="minorHAnsi" w:hint="cs"/>
                <w:i/>
                <w:sz w:val="26"/>
                <w:szCs w:val="26"/>
                <w:rtl/>
              </w:rPr>
              <w:t xml:space="preserve"> </w:t>
            </w:r>
            <w:r w:rsidR="00292548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</w:t>
            </w:r>
            <w:r w:rsidR="004F362B" w:rsidRPr="00B42BC7">
              <w:rPr>
                <w:rFonts w:asciiTheme="minorHAnsi" w:eastAsiaTheme="minorEastAsia" w:hAnsiTheme="minorHAnsi" w:hint="cs"/>
                <w:b/>
                <w:bCs/>
                <w:i/>
                <w:sz w:val="32"/>
                <w:szCs w:val="32"/>
                <w:rtl/>
              </w:rPr>
              <w:t>-</w:t>
            </w:r>
            <w:r w:rsidR="004F362B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</w:t>
            </w:r>
            <w:r w:rsidR="004F362B" w:rsidRPr="00CA1A98">
              <w:rPr>
                <w:rFonts w:asciiTheme="minorHAnsi" w:eastAsiaTheme="minorEastAsia" w:hAnsiTheme="minorHAnsi"/>
                <w:b/>
                <w:bCs/>
                <w:iCs/>
                <w:sz w:val="18"/>
                <w:szCs w:val="18"/>
              </w:rPr>
              <w:t>o</w:t>
            </w:r>
            <w:r w:rsidR="004F362B">
              <w:rPr>
                <w:rFonts w:asciiTheme="minorHAnsi" w:eastAsiaTheme="minorEastAsia" w:hAnsiTheme="minorHAnsi"/>
                <w:iCs/>
                <w:sz w:val="26"/>
                <w:szCs w:val="26"/>
              </w:rPr>
              <w:t xml:space="preserve">        </w:t>
            </w:r>
            <w:r w:rsidR="004F362B" w:rsidRPr="00CA1A98">
              <w:rPr>
                <w:rFonts w:asciiTheme="minorHAnsi" w:eastAsiaTheme="minorEastAsia" w:hAnsiTheme="minorHAnsi"/>
                <w:b/>
                <w:bCs/>
                <w:iCs/>
                <w:sz w:val="18"/>
                <w:szCs w:val="18"/>
              </w:rPr>
              <w:t>o</w:t>
            </w:r>
            <w:r w:rsidR="004F362B">
              <w:rPr>
                <w:rFonts w:asciiTheme="minorHAnsi" w:eastAsiaTheme="minorEastAsia" w:hAnsiTheme="minorHAnsi" w:hint="cs"/>
                <w:i/>
                <w:sz w:val="26"/>
                <w:szCs w:val="26"/>
                <w:rtl/>
              </w:rPr>
              <w:t xml:space="preserve"> </w:t>
            </w:r>
            <w:r w:rsidR="004F362B" w:rsidRPr="00574663">
              <w:rPr>
                <w:rFonts w:ascii="Comic Sans MS" w:hAnsi="Comic Sans MS" w:hint="cs"/>
                <w:bCs/>
                <w:sz w:val="28"/>
                <w:szCs w:val="28"/>
                <w:rtl/>
              </w:rPr>
              <w:t>(</w:t>
            </w:r>
            <w:r w:rsidR="004F362B" w:rsidRPr="007319C2">
              <w:rPr>
                <w:rFonts w:asciiTheme="minorHAnsi" w:eastAsiaTheme="minorEastAsia" w:hAnsiTheme="minorHAnsi" w:hint="cs"/>
                <w:b/>
                <w:bCs/>
                <w:i/>
                <w:sz w:val="28"/>
                <w:szCs w:val="28"/>
                <w:rtl/>
              </w:rPr>
              <w:t>6</w:t>
            </w:r>
            <w:r w:rsidR="004F362B">
              <w:rPr>
                <w:rFonts w:asciiTheme="minorHAnsi" w:eastAsiaTheme="minorEastAsia" w:hAnsiTheme="minorHAnsi" w:hint="cs"/>
                <w:i/>
                <w:sz w:val="26"/>
                <w:szCs w:val="26"/>
                <w:rtl/>
              </w:rPr>
              <w:t xml:space="preserve"> </w:t>
            </w:r>
            <w:r w:rsidR="004F362B" w:rsidRPr="00B42BC7">
              <w:rPr>
                <w:rFonts w:asciiTheme="minorHAnsi" w:eastAsiaTheme="minorEastAsia" w:hAnsiTheme="minorHAnsi" w:hint="cs"/>
                <w:b/>
                <w:bCs/>
                <w:i/>
                <w:sz w:val="32"/>
                <w:szCs w:val="32"/>
                <w:rtl/>
              </w:rPr>
              <w:t>-</w:t>
            </w:r>
            <w:r w:rsidR="004F362B" w:rsidRPr="004F362B">
              <w:rPr>
                <w:rFonts w:ascii="Comic Sans MS" w:hAnsi="Comic Sans MS" w:hint="cs"/>
                <w:bCs/>
                <w:sz w:val="28"/>
                <w:szCs w:val="28"/>
                <w:rtl/>
              </w:rPr>
              <w:t>)</w:t>
            </w:r>
            <w:r w:rsidR="004F362B" w:rsidRPr="004F362B">
              <w:rPr>
                <w:rFonts w:asciiTheme="minorHAnsi" w:eastAsiaTheme="minorEastAsia" w:hAnsiTheme="minorHAnsi" w:hint="cs"/>
                <w:b/>
                <w:bCs/>
                <w:i/>
                <w:sz w:val="28"/>
                <w:szCs w:val="28"/>
                <w:rtl/>
              </w:rPr>
              <w:t xml:space="preserve"> </w:t>
            </w:r>
            <w:r w:rsidR="004F362B" w:rsidRPr="00B42BC7">
              <w:rPr>
                <w:rFonts w:asciiTheme="minorHAnsi" w:eastAsiaTheme="minorEastAsia" w:hAnsiTheme="minorHAnsi" w:hint="cs"/>
                <w:b/>
                <w:bCs/>
                <w:i/>
                <w:sz w:val="32"/>
                <w:szCs w:val="32"/>
                <w:rtl/>
              </w:rPr>
              <w:t>-</w:t>
            </w:r>
            <w:r w:rsidR="004F362B" w:rsidRPr="004F362B">
              <w:rPr>
                <w:rFonts w:asciiTheme="minorHAnsi" w:eastAsiaTheme="minorEastAsia" w:hAnsiTheme="minorHAnsi" w:hint="cs"/>
                <w:i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8F122F0" w14:textId="7F0B92CF" w:rsidR="00BB5075" w:rsidRPr="004B1C81" w:rsidRDefault="00A43B94" w:rsidP="00513D4B">
            <w:pPr>
              <w:bidi/>
              <w:jc w:val="center"/>
              <w:rPr>
                <w:rStyle w:val="Strong"/>
                <w:b w:val="0"/>
                <w:sz w:val="22"/>
                <w:szCs w:val="22"/>
                <w:rtl/>
              </w:rPr>
            </w:pPr>
            <w:r w:rsidRPr="004B1C81">
              <w:rPr>
                <w:rStyle w:val="Strong"/>
                <w:rFonts w:hint="cs"/>
                <w:b w:val="0"/>
                <w:sz w:val="24"/>
                <w:rtl/>
              </w:rPr>
              <w:t>1</w:t>
            </w:r>
          </w:p>
        </w:tc>
      </w:tr>
      <w:tr w:rsidR="00BA277E" w:rsidRPr="005B3F55" w14:paraId="267A1481" w14:textId="77777777" w:rsidTr="007D0FB4">
        <w:trPr>
          <w:trHeight w:val="2456"/>
        </w:trPr>
        <w:tc>
          <w:tcPr>
            <w:tcW w:w="676" w:type="dxa"/>
            <w:tcBorders>
              <w:top w:val="single" w:sz="4" w:space="0" w:color="auto"/>
              <w:right w:val="thinThickSmallGap" w:sz="12" w:space="0" w:color="auto"/>
            </w:tcBorders>
            <w:vAlign w:val="center"/>
          </w:tcPr>
          <w:p w14:paraId="5F4D7095" w14:textId="77777777" w:rsidR="00BA277E" w:rsidRPr="00D16535" w:rsidRDefault="00D16535" w:rsidP="00D16535">
            <w:pPr>
              <w:bidi/>
              <w:jc w:val="center"/>
              <w:rPr>
                <w:rStyle w:val="Strong"/>
                <w:rtl/>
              </w:rPr>
            </w:pPr>
            <w:r w:rsidRPr="00D16535">
              <w:rPr>
                <w:rStyle w:val="Strong"/>
                <w:rFonts w:hint="cs"/>
                <w:rtl/>
              </w:rPr>
              <w:t>8</w:t>
            </w:r>
          </w:p>
          <w:p w14:paraId="3F973F98" w14:textId="77777777" w:rsidR="00D16535" w:rsidRDefault="00D16535" w:rsidP="00D16535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68C4A3E0" w14:textId="085342E1" w:rsidR="00D16535" w:rsidRDefault="00D16535" w:rsidP="00D16535">
            <w:pPr>
              <w:bidi/>
              <w:rPr>
                <w:rtl/>
              </w:rPr>
            </w:pPr>
          </w:p>
          <w:p w14:paraId="07587B04" w14:textId="77777777" w:rsidR="0052310E" w:rsidRDefault="0052310E" w:rsidP="0052310E">
            <w:pPr>
              <w:bidi/>
              <w:rPr>
                <w:rtl/>
              </w:rPr>
            </w:pPr>
          </w:p>
          <w:p w14:paraId="6E4C1E96" w14:textId="77777777" w:rsidR="0052310E" w:rsidRDefault="0052310E" w:rsidP="0052310E">
            <w:pPr>
              <w:bidi/>
              <w:rPr>
                <w:rtl/>
              </w:rPr>
            </w:pPr>
          </w:p>
          <w:p w14:paraId="361DCEC0" w14:textId="5ACFBB2A" w:rsidR="0052310E" w:rsidRPr="00D16535" w:rsidRDefault="0052310E" w:rsidP="0052310E">
            <w:pPr>
              <w:bidi/>
              <w:rPr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95FCB24" w14:textId="310ED8AC" w:rsidR="00BA277E" w:rsidRDefault="00BA277E" w:rsidP="008C43BF">
            <w:pPr>
              <w:bidi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حاصل عبارت</w:t>
            </w:r>
            <w:r w:rsidR="00B42BC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ها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را به دست آورید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5B64572" w14:textId="6C65C762" w:rsidR="0076793A" w:rsidRDefault="0076793A" w:rsidP="0076793A">
            <w:pPr>
              <w:tabs>
                <w:tab w:val="left" w:pos="5460"/>
                <w:tab w:val="left" w:pos="6480"/>
                <w:tab w:val="left" w:pos="7127"/>
                <w:tab w:val="right" w:pos="9497"/>
              </w:tabs>
              <w:bidi/>
              <w:spacing w:line="360" w:lineRule="auto"/>
              <w:rPr>
                <w:rFonts w:ascii="Cambria Math" w:hAnsi="Cambria Math"/>
                <w:b/>
                <w:bCs/>
                <w:sz w:val="28"/>
                <w:szCs w:val="28"/>
              </w:rPr>
            </w:pPr>
            <w:r>
              <w:rPr>
                <w:rFonts w:ascii="Cambria Math" w:hAnsi="Cambria Math"/>
                <w:b/>
                <w:bCs/>
                <w:sz w:val="28"/>
                <w:szCs w:val="28"/>
              </w:rPr>
              <w:tab/>
              <w:t xml:space="preserve">      </w:t>
            </w:r>
            <w:r>
              <w:rPr>
                <w:rFonts w:ascii="Cambria Math" w:hAnsi="Cambria Math"/>
                <w:b/>
                <w:bCs/>
                <w:sz w:val="28"/>
                <w:szCs w:val="28"/>
              </w:rPr>
              <w:tab/>
              <w:t xml:space="preserve"> </w:t>
            </w:r>
            <w:r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 xml:space="preserve">          </w:t>
            </w:r>
            <w:r>
              <w:rPr>
                <w:rFonts w:ascii="Cambria Math" w:hAnsi="Cambria Math"/>
                <w:b/>
                <w:bCs/>
                <w:sz w:val="28"/>
                <w:szCs w:val="28"/>
              </w:rPr>
              <w:tab/>
              <w:t xml:space="preserve">     </w:t>
            </w:r>
            <w:r w:rsidRPr="0076793A">
              <w:rPr>
                <w:rFonts w:ascii="Cambria Math" w:hAnsi="Cambria Math"/>
                <w:b/>
                <w:bCs/>
                <w:position w:val="-14"/>
                <w:sz w:val="28"/>
                <w:szCs w:val="28"/>
              </w:rPr>
              <w:object w:dxaOrig="1300" w:dyaOrig="420" w14:anchorId="5E7D511A">
                <v:shape id="_x0000_i1034" type="#_x0000_t75" style="width:65.25pt;height:21pt" o:ole="">
                  <v:imagedata r:id="rId27" o:title=""/>
                </v:shape>
                <o:OLEObject Type="Embed" ProgID="Equation.DSMT4" ShapeID="_x0000_i1034" DrawAspect="Content" ObjectID="_1766244937" r:id="rId28"/>
              </w:object>
            </w:r>
          </w:p>
          <w:p w14:paraId="6ED31333" w14:textId="5B5434A3" w:rsidR="009554B4" w:rsidRDefault="0076793A" w:rsidP="0076793A">
            <w:pPr>
              <w:tabs>
                <w:tab w:val="left" w:pos="6480"/>
              </w:tabs>
              <w:bidi/>
              <w:spacing w:line="360" w:lineRule="auto"/>
              <w:jc w:val="center"/>
              <w:rPr>
                <w:rFonts w:cs="Calibri"/>
                <w:sz w:val="8"/>
                <w:rtl/>
              </w:rPr>
            </w:pPr>
            <w:r>
              <w:rPr>
                <w:rFonts w:cs="Calibri" w:hint="cs"/>
                <w:sz w:val="8"/>
                <w:rtl/>
              </w:rPr>
              <w:t xml:space="preserve">                                                                                                                                     </w:t>
            </w:r>
            <w:r w:rsidRPr="0076793A">
              <w:rPr>
                <w:rFonts w:cs="Calibri"/>
                <w:position w:val="-14"/>
                <w:sz w:val="8"/>
              </w:rPr>
              <w:object w:dxaOrig="1640" w:dyaOrig="420" w14:anchorId="67D344EC">
                <v:shape id="_x0000_i1035" type="#_x0000_t75" style="width:81.75pt;height:21pt" o:ole="">
                  <v:imagedata r:id="rId29" o:title=""/>
                </v:shape>
                <o:OLEObject Type="Embed" ProgID="Equation.DSMT4" ShapeID="_x0000_i1035" DrawAspect="Content" ObjectID="_1766244938" r:id="rId30"/>
              </w:object>
            </w:r>
          </w:p>
          <w:p w14:paraId="105C9344" w14:textId="77777777" w:rsidR="0033392C" w:rsidRPr="009554B4" w:rsidRDefault="0033392C" w:rsidP="0033392C">
            <w:pPr>
              <w:tabs>
                <w:tab w:val="left" w:pos="6480"/>
              </w:tabs>
              <w:bidi/>
              <w:spacing w:line="360" w:lineRule="auto"/>
              <w:jc w:val="center"/>
              <w:rPr>
                <w:rFonts w:cs="Calibri"/>
                <w:sz w:val="8"/>
              </w:rPr>
            </w:pPr>
          </w:p>
          <w:p w14:paraId="309165C8" w14:textId="15931F8A" w:rsidR="00026B9E" w:rsidRPr="00E30E35" w:rsidRDefault="00026B9E" w:rsidP="0033392C">
            <w:pPr>
              <w:tabs>
                <w:tab w:val="left" w:pos="2295"/>
              </w:tabs>
              <w:spacing w:line="360" w:lineRule="auto"/>
              <w:jc w:val="center"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 w:rsidRPr="00026B9E">
              <w:rPr>
                <w:rFonts w:asciiTheme="minorHAnsi" w:eastAsiaTheme="minorHAnsi" w:hAnsiTheme="minorHAnsi"/>
                <w:position w:val="-14"/>
                <w:sz w:val="28"/>
                <w:szCs w:val="28"/>
              </w:rPr>
              <w:object w:dxaOrig="1719" w:dyaOrig="420" w14:anchorId="3A347926">
                <v:shape id="_x0000_i1036" type="#_x0000_t75" style="width:86.25pt;height:21pt" o:ole="">
                  <v:imagedata r:id="rId31" o:title=""/>
                </v:shape>
                <o:OLEObject Type="Embed" ProgID="Equation.DSMT4" ShapeID="_x0000_i1036" DrawAspect="Content" ObjectID="_1766244939" r:id="rId32"/>
              </w:object>
            </w:r>
            <w:r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                                                                                                           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4FA6ED0" w14:textId="4C96FD8E" w:rsidR="00BA277E" w:rsidRPr="0052310E" w:rsidRDefault="00052B62" w:rsidP="00513D4B">
            <w:pPr>
              <w:bidi/>
              <w:jc w:val="center"/>
              <w:rPr>
                <w:rStyle w:val="Strong"/>
                <w:sz w:val="24"/>
                <w:rtl/>
              </w:rPr>
            </w:pPr>
            <w:r w:rsidRPr="0052310E">
              <w:rPr>
                <w:rStyle w:val="Strong"/>
                <w:rFonts w:hint="cs"/>
                <w:sz w:val="24"/>
                <w:rtl/>
              </w:rPr>
              <w:t>5/1</w:t>
            </w:r>
          </w:p>
        </w:tc>
      </w:tr>
      <w:tr w:rsidR="00C40322" w:rsidRPr="005B3F55" w14:paraId="08E3F90F" w14:textId="77777777" w:rsidTr="00B756DA">
        <w:trPr>
          <w:trHeight w:val="1295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C18F7E7" w14:textId="77777777" w:rsidR="00C40322" w:rsidRDefault="00C40322" w:rsidP="007D0FB4">
            <w:pPr>
              <w:bidi/>
              <w:jc w:val="center"/>
              <w:rPr>
                <w:rStyle w:val="Strong"/>
                <w:rtl/>
              </w:rPr>
            </w:pPr>
            <w:r w:rsidRPr="008C43BF">
              <w:rPr>
                <w:rStyle w:val="Strong"/>
                <w:rFonts w:hint="cs"/>
                <w:rtl/>
              </w:rPr>
              <w:t>9</w:t>
            </w:r>
          </w:p>
          <w:p w14:paraId="5B99AE3F" w14:textId="59EEE01F" w:rsidR="007D0FB4" w:rsidRPr="007D0FB4" w:rsidRDefault="007D0FB4" w:rsidP="007D0FB4">
            <w:pPr>
              <w:bidi/>
              <w:rPr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1571DD8" w14:textId="6A6294B8" w:rsidR="00C40322" w:rsidRPr="00094970" w:rsidRDefault="00C40322" w:rsidP="005B3F55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دمای هوای یزد </w:t>
            </w:r>
            <w:r w:rsidR="0033392C">
              <w:rPr>
                <w:rFonts w:ascii="Comic Sans MS" w:hAnsi="Comic Sans MS" w:hint="cs"/>
                <w:bCs/>
                <w:sz w:val="26"/>
                <w:szCs w:val="26"/>
                <w:rtl/>
              </w:rPr>
              <w:t>10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+</m:t>
              </m:r>
            </m:oMath>
            <w:r>
              <w:rPr>
                <w:rFonts w:ascii="Comic Sans MS" w:hAnsi="Comic Sans MS"/>
              </w:rPr>
              <w:t xml:space="preserve">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درجه</w:t>
            </w:r>
            <w:r w:rsidR="0033392C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بالای صفر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و دمای هوای شیرکوه 8 </w:t>
            </w:r>
            <w:r>
              <w:rPr>
                <w:rFonts w:ascii="Comic Sans MS" w:hAnsi="Comic Sans MS"/>
              </w:rPr>
              <w:t xml:space="preserve">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درجه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زیر صفر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است</w:t>
            </w:r>
            <w:r w:rsidR="00F93A85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31BE8200" w14:textId="740BD760" w:rsidR="00B756DA" w:rsidRPr="00B756DA" w:rsidRDefault="0033392C" w:rsidP="00B756DA">
            <w:pPr>
              <w:tabs>
                <w:tab w:val="left" w:pos="8428"/>
                <w:tab w:val="right" w:pos="9497"/>
              </w:tabs>
              <w:spacing w:line="276" w:lineRule="auto"/>
              <w:jc w:val="right"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دمای </w:t>
            </w:r>
            <w:r w:rsidR="00C40322"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شیرکوه چند درجه از یزد سردتر است ؟</w:t>
            </w:r>
            <w:r w:rsidR="00C40322">
              <w:rPr>
                <w:rFonts w:asciiTheme="minorHAnsi" w:eastAsiaTheme="minorHAnsi" w:hAnsiTheme="minorHAnsi"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48E0F0A" w14:textId="352B6D5A" w:rsidR="00C40322" w:rsidRPr="0052310E" w:rsidRDefault="00C40322" w:rsidP="00513D4B">
            <w:pPr>
              <w:bidi/>
              <w:jc w:val="center"/>
              <w:rPr>
                <w:rStyle w:val="Strong"/>
                <w:sz w:val="24"/>
                <w:rtl/>
              </w:rPr>
            </w:pPr>
            <w:r w:rsidRPr="0052310E">
              <w:rPr>
                <w:rStyle w:val="Strong"/>
                <w:rFonts w:hint="cs"/>
                <w:sz w:val="24"/>
                <w:rtl/>
              </w:rPr>
              <w:t>5/0</w:t>
            </w:r>
          </w:p>
        </w:tc>
      </w:tr>
      <w:tr w:rsidR="00B756DA" w:rsidRPr="005B3F55" w14:paraId="7210E72F" w14:textId="77777777" w:rsidTr="00B756DA">
        <w:trPr>
          <w:trHeight w:val="64"/>
        </w:trPr>
        <w:tc>
          <w:tcPr>
            <w:tcW w:w="676" w:type="dxa"/>
            <w:tcBorders>
              <w:top w:val="single" w:sz="4" w:space="0" w:color="auto"/>
              <w:right w:val="thinThickSmallGap" w:sz="12" w:space="0" w:color="auto"/>
            </w:tcBorders>
            <w:vAlign w:val="center"/>
          </w:tcPr>
          <w:p w14:paraId="4C4AE521" w14:textId="71F9B2DC" w:rsidR="00B756DA" w:rsidRPr="006C49C1" w:rsidRDefault="006C49C1" w:rsidP="006C49C1">
            <w:pPr>
              <w:bidi/>
              <w:jc w:val="center"/>
              <w:rPr>
                <w:rStyle w:val="Strong"/>
                <w:rtl/>
              </w:rPr>
            </w:pPr>
            <w:r w:rsidRPr="006C49C1">
              <w:rPr>
                <w:rStyle w:val="Strong"/>
                <w:rFonts w:hint="cs"/>
                <w:rtl/>
              </w:rPr>
              <w:t>10</w:t>
            </w:r>
          </w:p>
          <w:p w14:paraId="134F9876" w14:textId="77777777" w:rsidR="006C49C1" w:rsidRDefault="006C49C1" w:rsidP="006C49C1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19050E13" w14:textId="22A4B78A" w:rsidR="006C49C1" w:rsidRDefault="006C49C1" w:rsidP="006C49C1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2421E527" w14:textId="77777777" w:rsidR="007D0FB4" w:rsidRDefault="007D0FB4" w:rsidP="007D0FB4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69FBEB92" w14:textId="77777777" w:rsidR="006C49C1" w:rsidRDefault="006C49C1" w:rsidP="006C49C1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3223ED1B" w14:textId="77777777" w:rsidR="00B756DA" w:rsidRPr="008C43BF" w:rsidRDefault="00B756DA" w:rsidP="008C43BF">
            <w:pPr>
              <w:bidi/>
              <w:rPr>
                <w:rStyle w:val="Strong"/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right w:val="thickThinSmallGap" w:sz="12" w:space="0" w:color="auto"/>
            </w:tcBorders>
          </w:tcPr>
          <w:p w14:paraId="3B9EABD3" w14:textId="77777777" w:rsidR="00B756DA" w:rsidRPr="00A31221" w:rsidRDefault="00B756DA" w:rsidP="00B756DA">
            <w:pPr>
              <w:bidi/>
              <w:spacing w:line="360" w:lineRule="auto"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الف) جمله </w:t>
            </w:r>
            <m:oMath>
              <m:r>
                <w:rPr>
                  <w:rFonts w:ascii="Cambria Math" w:eastAsiaTheme="minorHAnsi" w:hAnsi="Cambria Math"/>
                  <w:sz w:val="26"/>
                  <w:szCs w:val="26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n</m:t>
              </m:r>
              <m:r>
                <w:rPr>
                  <w:rFonts w:ascii="Cambria Math" w:eastAsiaTheme="minorHAnsi" w:hAnsi="Cambria Math" w:hint="cs"/>
                  <w:sz w:val="26"/>
                  <w:szCs w:val="26"/>
                  <w:rtl/>
                </w:rPr>
                <m:t xml:space="preserve"> </m:t>
              </m:r>
            </m:oMath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ام الگوی مقابل بنویسید سپس جمله دهم آن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51328C54" w14:textId="787FD34A" w:rsidR="00B756DA" w:rsidRPr="00C40322" w:rsidRDefault="00B756DA" w:rsidP="006C49C1">
            <w:pPr>
              <w:tabs>
                <w:tab w:val="center" w:pos="4748"/>
                <w:tab w:val="left" w:pos="5571"/>
                <w:tab w:val="left" w:pos="7575"/>
                <w:tab w:val="left" w:pos="8342"/>
              </w:tabs>
              <w:bidi/>
              <w:spacing w:line="360" w:lineRule="auto"/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</w:pPr>
            <w:r>
              <w:rPr>
                <w:rFonts w:ascii="Comic Sans MS" w:eastAsiaTheme="minorHAnsi" w:hAnsi="Comic Sans MS" w:hint="cs"/>
                <w:bCs/>
                <w:rtl/>
              </w:rPr>
              <w:t xml:space="preserve">                        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                 .............. </w:t>
            </w:r>
            <w:r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جمله دهم                 ............... </w:t>
            </w:r>
            <w:r w:rsidRPr="00B871AC">
              <w:rPr>
                <w:rFonts w:ascii="Cambria Math" w:hAnsi="Cambria Math"/>
                <w:b/>
                <w:bCs/>
                <w:sz w:val="24"/>
              </w:rPr>
              <w:t xml:space="preserve"> </w:t>
            </w:r>
            <w:r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omic Sans MS" w:eastAsiaTheme="minorHAnsi" w:hAnsi="Comic Sans MS" w:hint="cs"/>
                <w:bCs/>
                <w:rtl/>
              </w:rPr>
              <w:t>جمله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4"/>
                </w:rPr>
                <m:t>n</m:t>
              </m:r>
              <m:r>
                <w:rPr>
                  <w:rFonts w:ascii="Cambria Math" w:eastAsiaTheme="minorEastAsia" w:hAnsi="Cambria Math"/>
                  <w:sz w:val="24"/>
                </w:rPr>
                <m:t xml:space="preserve"> </m:t>
              </m:r>
            </m:oMath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ام</w:t>
            </w:r>
            <w:r w:rsidR="006C49C1">
              <w:rPr>
                <w:rFonts w:ascii="Cambria Math" w:hAnsi="Cambria Math"/>
                <w:b/>
                <w:bCs/>
                <w:sz w:val="24"/>
                <w:rtl/>
              </w:rPr>
              <w:tab/>
            </w:r>
            <w:r w:rsidR="006C49C1"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        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...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11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8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 w:rsidR="006C49C1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/>
                <w:bCs/>
                <w:sz w:val="4"/>
                <w:szCs w:val="28"/>
              </w:rPr>
              <w:t xml:space="preserve"> 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5</w:t>
            </w:r>
            <w:r>
              <w:rPr>
                <w:rFonts w:ascii="Comic Sans MS" w:eastAsiaTheme="minorHAnsi" w:hAnsi="Comic Sans MS"/>
                <w:bCs/>
                <w:sz w:val="4"/>
                <w:szCs w:val="28"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 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           </w:t>
            </w:r>
            <w:r w:rsidRPr="00524AFF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 xml:space="preserve">               </w:t>
            </w:r>
          </w:p>
          <w:p w14:paraId="274BEF97" w14:textId="1BC58AC9" w:rsidR="00B756DA" w:rsidRPr="00B756DA" w:rsidRDefault="00B756DA" w:rsidP="00B756DA">
            <w:pPr>
              <w:bidi/>
              <w:spacing w:line="360" w:lineRule="auto"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  <w:r w:rsidRPr="00BD77A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ب) هزینه ورودی یک شهر بازی 10000 تومان است و هزینه بلیط هر وسیله بازی 20000 تومان است. هزینه خرید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sz w:val="28"/>
                  <w:szCs w:val="28"/>
                </w:rPr>
                <m:t xml:space="preserve">  </m:t>
              </m:r>
              <m:r>
                <m:rPr>
                  <m:sty m:val="bi"/>
                </m:rPr>
                <w:rPr>
                  <w:rFonts w:ascii="Cambria Math" w:eastAsiaTheme="minorHAnsi" w:hAnsi="Cambria Math"/>
                  <w:sz w:val="28"/>
                  <w:szCs w:val="28"/>
                </w:rPr>
                <m:t>a</m:t>
              </m:r>
              <m:r>
                <w:rPr>
                  <w:rFonts w:ascii="Cambria Math" w:eastAsiaTheme="minorHAnsi" w:hAnsi="Cambria Math"/>
                  <w:sz w:val="28"/>
                  <w:szCs w:val="28"/>
                </w:rPr>
                <m:t xml:space="preserve"> </m:t>
              </m:r>
            </m:oMath>
            <w:r w:rsidRPr="00BD77A1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بلیط به صورت جبری بنویسید.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48A1BB69" w14:textId="44DD2618" w:rsidR="006C49C1" w:rsidRDefault="006C49C1" w:rsidP="006C49C1">
            <w:pPr>
              <w:bidi/>
              <w:rPr>
                <w:rStyle w:val="Strong"/>
                <w:sz w:val="24"/>
                <w:rtl/>
              </w:rPr>
            </w:pPr>
          </w:p>
          <w:p w14:paraId="4F70180D" w14:textId="58C6FECC" w:rsidR="006C49C1" w:rsidRDefault="006C49C1" w:rsidP="006C49C1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75/0</w:t>
            </w:r>
          </w:p>
          <w:p w14:paraId="341798BD" w14:textId="77777777" w:rsidR="006C49C1" w:rsidRDefault="006C49C1" w:rsidP="006C49C1">
            <w:pPr>
              <w:bidi/>
              <w:rPr>
                <w:rStyle w:val="Strong"/>
                <w:sz w:val="24"/>
                <w:rtl/>
              </w:rPr>
            </w:pPr>
          </w:p>
          <w:p w14:paraId="0E03AD47" w14:textId="77777777" w:rsidR="006C49C1" w:rsidRDefault="006C49C1" w:rsidP="006C49C1">
            <w:pPr>
              <w:bidi/>
              <w:rPr>
                <w:rStyle w:val="Strong"/>
                <w:sz w:val="24"/>
                <w:rtl/>
              </w:rPr>
            </w:pPr>
          </w:p>
          <w:p w14:paraId="2E8E9CD0" w14:textId="77777777" w:rsidR="006C49C1" w:rsidRDefault="006C49C1" w:rsidP="006C49C1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5/0</w:t>
            </w:r>
          </w:p>
          <w:p w14:paraId="273331F9" w14:textId="55300723" w:rsidR="006C49C1" w:rsidRPr="0052310E" w:rsidRDefault="006C49C1" w:rsidP="006C49C1">
            <w:pPr>
              <w:bidi/>
              <w:jc w:val="center"/>
              <w:rPr>
                <w:rStyle w:val="Strong"/>
                <w:sz w:val="24"/>
                <w:rtl/>
              </w:rPr>
            </w:pPr>
          </w:p>
        </w:tc>
      </w:tr>
    </w:tbl>
    <w:p w14:paraId="55287E28" w14:textId="77777777" w:rsidR="00B756DA" w:rsidRDefault="00B756DA" w:rsidP="0052310E">
      <w:pPr>
        <w:bidi/>
        <w:rPr>
          <w:rStyle w:val="Strong"/>
          <w:rtl/>
        </w:rPr>
        <w:sectPr w:rsidR="00B756DA" w:rsidSect="00C83497">
          <w:headerReference w:type="default" r:id="rId33"/>
          <w:pgSz w:w="11907" w:h="16839" w:code="9"/>
          <w:pgMar w:top="72" w:right="1210" w:bottom="288" w:left="806" w:header="346" w:footer="0" w:gutter="0"/>
          <w:cols w:space="708"/>
          <w:docGrid w:linePitch="360"/>
        </w:sectPr>
      </w:pPr>
    </w:p>
    <w:tbl>
      <w:tblPr>
        <w:bidiVisual/>
        <w:tblW w:w="11065" w:type="dxa"/>
        <w:tblInd w:w="-843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AC529B" w:rsidRPr="005B3F55" w14:paraId="6A7B4E37" w14:textId="77777777" w:rsidTr="007E1807">
        <w:trPr>
          <w:trHeight w:val="2829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338D8AD" w14:textId="77777777" w:rsidR="00AC529B" w:rsidRPr="007E1807" w:rsidRDefault="007E1807" w:rsidP="007E1807">
            <w:pPr>
              <w:bidi/>
              <w:jc w:val="center"/>
              <w:rPr>
                <w:b/>
                <w:bCs/>
                <w:rtl/>
              </w:rPr>
            </w:pPr>
            <w:r w:rsidRPr="007E1807">
              <w:rPr>
                <w:rFonts w:hint="cs"/>
                <w:b/>
                <w:bCs/>
                <w:rtl/>
              </w:rPr>
              <w:lastRenderedPageBreak/>
              <w:t>11</w:t>
            </w:r>
          </w:p>
          <w:p w14:paraId="4612FA0D" w14:textId="77777777" w:rsidR="007E1807" w:rsidRDefault="007E1807" w:rsidP="007E1807">
            <w:pPr>
              <w:bidi/>
              <w:rPr>
                <w:rtl/>
              </w:rPr>
            </w:pPr>
          </w:p>
          <w:p w14:paraId="2E6E158E" w14:textId="77777777" w:rsidR="007E1807" w:rsidRDefault="007E1807" w:rsidP="007E1807">
            <w:pPr>
              <w:bidi/>
              <w:rPr>
                <w:rtl/>
              </w:rPr>
            </w:pPr>
          </w:p>
          <w:p w14:paraId="6BFCA568" w14:textId="1A96C9D1" w:rsidR="007E1807" w:rsidRDefault="007E1807" w:rsidP="007E1807">
            <w:pPr>
              <w:bidi/>
              <w:rPr>
                <w:rtl/>
              </w:rPr>
            </w:pPr>
          </w:p>
          <w:p w14:paraId="25C92694" w14:textId="30D9B277" w:rsidR="00E83FEC" w:rsidRDefault="00E83FEC" w:rsidP="00E83FEC">
            <w:pPr>
              <w:bidi/>
              <w:rPr>
                <w:rtl/>
              </w:rPr>
            </w:pPr>
          </w:p>
          <w:p w14:paraId="2AA049A3" w14:textId="77777777" w:rsidR="00E83FEC" w:rsidRDefault="00E83FEC" w:rsidP="00E83FEC">
            <w:pPr>
              <w:bidi/>
              <w:rPr>
                <w:rtl/>
              </w:rPr>
            </w:pPr>
          </w:p>
          <w:p w14:paraId="19942951" w14:textId="77777777" w:rsidR="007E1807" w:rsidRDefault="007E1807" w:rsidP="007E1807">
            <w:pPr>
              <w:bidi/>
              <w:rPr>
                <w:rtl/>
              </w:rPr>
            </w:pPr>
          </w:p>
          <w:p w14:paraId="35E50CCD" w14:textId="77777777" w:rsidR="007E1807" w:rsidRDefault="007E1807" w:rsidP="007E1807">
            <w:pPr>
              <w:bidi/>
              <w:rPr>
                <w:rtl/>
              </w:rPr>
            </w:pPr>
          </w:p>
          <w:p w14:paraId="4060805C" w14:textId="6401D8BF" w:rsidR="007E1807" w:rsidRPr="008C43BF" w:rsidRDefault="007E1807" w:rsidP="007E1807">
            <w:pPr>
              <w:bidi/>
              <w:rPr>
                <w:rtl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3BECDD" w14:textId="22EF3FB3" w:rsidR="00AC529B" w:rsidRPr="003D5534" w:rsidRDefault="00AC529B" w:rsidP="00C40322">
            <w:pPr>
              <w:bidi/>
              <w:spacing w:line="276" w:lineRule="auto"/>
              <w:rPr>
                <w:rFonts w:asciiTheme="minorHAnsi" w:eastAsiaTheme="minorHAnsi" w:hAnsiTheme="minorHAnsi"/>
                <w:b/>
                <w:bCs/>
                <w:sz w:val="28"/>
                <w:szCs w:val="28"/>
                <w:rtl/>
              </w:rPr>
            </w:pPr>
            <w:r w:rsidRPr="00272D10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الف) عبارت جبری زیر را ساده کنید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272D10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</w:t>
            </w:r>
          </w:p>
          <w:p w14:paraId="36776D49" w14:textId="3EEF2BD4" w:rsidR="00AC529B" w:rsidRDefault="00AC529B" w:rsidP="0033392C">
            <w:pPr>
              <w:tabs>
                <w:tab w:val="left" w:pos="6855"/>
              </w:tabs>
              <w:spacing w:line="276" w:lineRule="auto"/>
              <w:rPr>
                <w:rFonts w:asciiTheme="minorHAnsi" w:eastAsiaTheme="minorEastAsia" w:hAnsiTheme="minorHAnsi"/>
                <w:sz w:val="28"/>
                <w:szCs w:val="28"/>
                <w:rtl/>
              </w:rPr>
            </w:pPr>
            <w:r w:rsidRPr="00091157">
              <w:rPr>
                <w:rFonts w:asciiTheme="minorHAnsi" w:eastAsiaTheme="minorEastAsia" w:hAnsiTheme="minorHAnsi" w:hint="cs"/>
                <w:b/>
                <w:sz w:val="28"/>
                <w:szCs w:val="28"/>
                <w:rtl/>
              </w:rPr>
              <w:t xml:space="preserve"> </w:t>
            </w:r>
            <w:r>
              <w:rPr>
                <w:rFonts w:asciiTheme="minorHAnsi" w:eastAsiaTheme="minorEastAsia" w:hAnsiTheme="minorHAnsi" w:hint="cs"/>
                <w:sz w:val="28"/>
                <w:szCs w:val="28"/>
                <w:rtl/>
              </w:rPr>
              <w:t xml:space="preserve"> </w:t>
            </w:r>
            <w:r w:rsidR="002D599A" w:rsidRPr="002D599A">
              <w:rPr>
                <w:rFonts w:asciiTheme="minorHAnsi" w:eastAsiaTheme="minorEastAsia" w:hAnsiTheme="minorHAnsi"/>
                <w:position w:val="-14"/>
                <w:sz w:val="28"/>
                <w:szCs w:val="28"/>
              </w:rPr>
              <w:object w:dxaOrig="2600" w:dyaOrig="420" w14:anchorId="4326B2E3">
                <v:shape id="_x0000_i1037" type="#_x0000_t75" style="width:129.75pt;height:21pt" o:ole="">
                  <v:imagedata r:id="rId34" o:title=""/>
                </v:shape>
                <o:OLEObject Type="Embed" ProgID="Equation.DSMT4" ShapeID="_x0000_i1037" DrawAspect="Content" ObjectID="_1766244940" r:id="rId35"/>
              </w:object>
            </w:r>
          </w:p>
          <w:p w14:paraId="33B34646" w14:textId="49D7EB09" w:rsidR="00AC529B" w:rsidRPr="00E079B3" w:rsidRDefault="00AC529B" w:rsidP="00E079B3">
            <w:pPr>
              <w:spacing w:line="276" w:lineRule="auto"/>
              <w:rPr>
                <w:rFonts w:asciiTheme="minorHAnsi" w:eastAsiaTheme="minorEastAsia" w:hAnsiTheme="minorHAnsi"/>
                <w:sz w:val="28"/>
                <w:szCs w:val="28"/>
                <w:rtl/>
              </w:rPr>
            </w:pPr>
          </w:p>
          <w:p w14:paraId="5EFA077A" w14:textId="77777777" w:rsidR="002D599A" w:rsidRDefault="00AC529B" w:rsidP="002D599A">
            <w:pPr>
              <w:tabs>
                <w:tab w:val="left" w:pos="7667"/>
              </w:tabs>
              <w:bidi/>
              <w:spacing w:line="276" w:lineRule="auto"/>
              <w:rPr>
                <w:rFonts w:asciiTheme="minorHAnsi" w:eastAsiaTheme="minorEastAsia" w:hAnsiTheme="minorHAnsi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>ب) مقدار عددی عبارت زیر به ازای</w:t>
            </w:r>
            <w:r w:rsidR="009D2E69">
              <w:rPr>
                <w:rFonts w:asciiTheme="minorHAnsi" w:eastAsiaTheme="minorEastAsia" w:hAnsiTheme="minorHAnsi"/>
                <w:bCs/>
                <w:sz w:val="26"/>
                <w:szCs w:val="26"/>
              </w:rPr>
              <w:t xml:space="preserve"> </w:t>
            </w:r>
            <w:r w:rsidRPr="00B227EC">
              <w:rPr>
                <w:rFonts w:asciiTheme="minorHAnsi" w:eastAsiaTheme="minorEastAsia" w:hAnsiTheme="minorHAnsi" w:hint="cs"/>
                <w:bCs/>
                <w:sz w:val="28"/>
                <w:szCs w:val="28"/>
                <w:rtl/>
              </w:rPr>
              <w:t>3</w:t>
            </w:r>
            <w:r w:rsidR="007C3BD9" w:rsidRPr="007C0EAB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Pr="00B227EC">
              <w:rPr>
                <w:rFonts w:asciiTheme="minorHAnsi" w:eastAsiaTheme="minorEastAsia" w:hAnsiTheme="minorHAnsi" w:hint="cs"/>
                <w:bCs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=</m:t>
              </m:r>
            </m:oMath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b</m:t>
              </m:r>
            </m:oMath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 و </w:t>
            </w:r>
            <w:r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2</w:t>
            </w:r>
            <w:r>
              <w:rPr>
                <w:rFonts w:asciiTheme="minorHAnsi" w:eastAsiaTheme="minorEastAsia" w:hAnsiTheme="minorHAnsi"/>
                <w:bCs/>
                <w:sz w:val="26"/>
                <w:szCs w:val="26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a</m:t>
              </m:r>
            </m:oMath>
            <w:r>
              <w:rPr>
                <w:rFonts w:ascii="Comic Sans MS" w:eastAsiaTheme="minorEastAsia" w:hAnsi="Comic Sans MS"/>
                <w:bCs/>
                <w:sz w:val="26"/>
                <w:szCs w:val="26"/>
              </w:rPr>
              <w:t xml:space="preserve"> </w:t>
            </w:r>
            <w:r w:rsidRPr="00091157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ambria Math" w:hAnsi="Cambria Math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>بدست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2D599A">
              <w:rPr>
                <w:rFonts w:asciiTheme="minorHAnsi" w:eastAsiaTheme="minorEastAsia" w:hAnsiTheme="minorHAnsi"/>
                <w:bCs/>
                <w:sz w:val="26"/>
                <w:szCs w:val="26"/>
                <w:rtl/>
              </w:rPr>
              <w:tab/>
            </w:r>
          </w:p>
          <w:p w14:paraId="1510298B" w14:textId="3FF3E271" w:rsidR="00AC529B" w:rsidRDefault="002D599A" w:rsidP="002D599A">
            <w:pPr>
              <w:tabs>
                <w:tab w:val="left" w:pos="7667"/>
              </w:tabs>
              <w:bidi/>
              <w:spacing w:line="276" w:lineRule="auto"/>
              <w:rPr>
                <w:rFonts w:asciiTheme="minorHAnsi" w:eastAsiaTheme="minorEastAsia" w:hAnsiTheme="minorHAnsi"/>
                <w:bCs/>
                <w:sz w:val="26"/>
                <w:szCs w:val="26"/>
              </w:rPr>
            </w:pP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                                                                                                                                         </w:t>
            </w:r>
            <w:r w:rsidRPr="002D599A">
              <w:rPr>
                <w:rFonts w:asciiTheme="minorHAnsi" w:eastAsiaTheme="minorEastAsia" w:hAnsiTheme="minorHAnsi"/>
                <w:bCs/>
                <w:position w:val="-14"/>
                <w:sz w:val="26"/>
                <w:szCs w:val="26"/>
              </w:rPr>
              <w:object w:dxaOrig="1540" w:dyaOrig="420" w14:anchorId="7E559DCE">
                <v:shape id="_x0000_i1038" type="#_x0000_t75" style="width:77.25pt;height:21pt" o:ole="">
                  <v:imagedata r:id="rId36" o:title=""/>
                </v:shape>
                <o:OLEObject Type="Embed" ProgID="Equation.DSMT4" ShapeID="_x0000_i1038" DrawAspect="Content" ObjectID="_1766244941" r:id="rId37"/>
              </w:object>
            </w:r>
          </w:p>
          <w:p w14:paraId="19BC07C9" w14:textId="4FFC072A" w:rsidR="00933E0A" w:rsidRPr="002D599A" w:rsidRDefault="00933E0A" w:rsidP="002D599A">
            <w:pPr>
              <w:bidi/>
              <w:spacing w:line="276" w:lineRule="auto"/>
              <w:jc w:val="right"/>
              <w:rPr>
                <w:rFonts w:ascii="Cambria Math" w:hAnsi="Cambria Math"/>
                <w:b/>
                <w:sz w:val="28"/>
                <w:szCs w:val="28"/>
              </w:rPr>
            </w:pPr>
          </w:p>
          <w:p w14:paraId="51292AFA" w14:textId="749866F8" w:rsidR="00933E0A" w:rsidRPr="00AC529B" w:rsidRDefault="00933E0A" w:rsidP="002D599A">
            <w:pPr>
              <w:bidi/>
              <w:spacing w:line="276" w:lineRule="auto"/>
              <w:rPr>
                <w:rFonts w:ascii="Cambria Math" w:hAnsi="Cambria Math"/>
                <w:b/>
                <w:sz w:val="28"/>
                <w:szCs w:val="28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0BFBEAA" w14:textId="77777777" w:rsidR="00AC529B" w:rsidRDefault="00AC529B" w:rsidP="00AC529B">
            <w:pPr>
              <w:bidi/>
              <w:jc w:val="center"/>
              <w:rPr>
                <w:rStyle w:val="Strong"/>
                <w:sz w:val="24"/>
                <w:rtl/>
              </w:rPr>
            </w:pPr>
          </w:p>
          <w:p w14:paraId="5AF46B59" w14:textId="1DB9ECD7" w:rsidR="00AC529B" w:rsidRPr="0052310E" w:rsidRDefault="00AC529B" w:rsidP="00AC529B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1</w:t>
            </w:r>
          </w:p>
          <w:p w14:paraId="4A458BE8" w14:textId="5ADF8A49" w:rsidR="00AC529B" w:rsidRDefault="00AC529B" w:rsidP="00E126B1">
            <w:pPr>
              <w:bidi/>
              <w:jc w:val="center"/>
              <w:rPr>
                <w:rStyle w:val="Strong"/>
                <w:sz w:val="24"/>
                <w:rtl/>
              </w:rPr>
            </w:pPr>
          </w:p>
          <w:p w14:paraId="4CC8FD4B" w14:textId="55A9F9DD" w:rsidR="00AC529B" w:rsidRDefault="00AC529B" w:rsidP="00AC529B">
            <w:pPr>
              <w:bidi/>
              <w:jc w:val="center"/>
              <w:rPr>
                <w:rStyle w:val="Strong"/>
                <w:sz w:val="24"/>
                <w:rtl/>
              </w:rPr>
            </w:pPr>
          </w:p>
          <w:p w14:paraId="74E38865" w14:textId="77777777" w:rsidR="00AC529B" w:rsidRPr="0052310E" w:rsidRDefault="00AC529B" w:rsidP="00AC529B">
            <w:pPr>
              <w:bidi/>
              <w:jc w:val="center"/>
              <w:rPr>
                <w:rStyle w:val="Strong"/>
                <w:sz w:val="24"/>
                <w:rtl/>
              </w:rPr>
            </w:pPr>
          </w:p>
          <w:p w14:paraId="69152AC1" w14:textId="5A12FE89" w:rsidR="00AC529B" w:rsidRPr="0052310E" w:rsidRDefault="00AC529B" w:rsidP="00E126B1">
            <w:pPr>
              <w:bidi/>
              <w:jc w:val="center"/>
              <w:rPr>
                <w:rStyle w:val="Strong"/>
                <w:sz w:val="24"/>
                <w:rtl/>
              </w:rPr>
            </w:pPr>
            <w:r>
              <w:rPr>
                <w:rStyle w:val="Strong"/>
                <w:rFonts w:hint="cs"/>
                <w:sz w:val="24"/>
                <w:rtl/>
              </w:rPr>
              <w:t>1</w:t>
            </w:r>
          </w:p>
          <w:p w14:paraId="2CACA04E" w14:textId="77777777" w:rsidR="00AC529B" w:rsidRDefault="00AC529B" w:rsidP="007E1807">
            <w:pPr>
              <w:bidi/>
              <w:rPr>
                <w:rStyle w:val="Strong"/>
                <w:sz w:val="24"/>
                <w:rtl/>
              </w:rPr>
            </w:pPr>
          </w:p>
          <w:p w14:paraId="3362A5B1" w14:textId="2CCFF592" w:rsidR="00AC529B" w:rsidRPr="00052B62" w:rsidRDefault="00AC529B" w:rsidP="00AC529B">
            <w:pPr>
              <w:bidi/>
              <w:rPr>
                <w:rStyle w:val="Strong"/>
                <w:sz w:val="22"/>
                <w:szCs w:val="22"/>
                <w:rtl/>
              </w:rPr>
            </w:pPr>
          </w:p>
        </w:tc>
      </w:tr>
      <w:tr w:rsidR="006C68DD" w:rsidRPr="005B3F55" w14:paraId="13CF5719" w14:textId="77777777" w:rsidTr="00CE6464">
        <w:trPr>
          <w:trHeight w:val="2537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DEE9BE2" w14:textId="5620949A" w:rsidR="0052310E" w:rsidRPr="0052310E" w:rsidRDefault="008A2F24" w:rsidP="00513D4B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12</w:t>
            </w:r>
          </w:p>
          <w:p w14:paraId="58E6340A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1FC1E4B5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1318EC7A" w14:textId="66DA79AF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667B130D" w14:textId="77777777" w:rsidR="00E83FEC" w:rsidRDefault="00E83FEC" w:rsidP="00E83FEC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B3BF397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1780D650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5937379D" w14:textId="77777777" w:rsid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8F04D8A" w14:textId="3AF1A8A5" w:rsidR="0052310E" w:rsidRPr="0052310E" w:rsidRDefault="0052310E" w:rsidP="0052310E">
            <w:pPr>
              <w:bidi/>
              <w:jc w:val="center"/>
              <w:rPr>
                <w:rStyle w:val="Strong"/>
                <w:bCs w:val="0"/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496A662" w14:textId="57FA43D8" w:rsidR="00F9094F" w:rsidRPr="00642DBC" w:rsidRDefault="00F9094F" w:rsidP="00F9094F">
            <w:pPr>
              <w:bidi/>
              <w:rPr>
                <w:rStyle w:val="Strong"/>
                <w:sz w:val="26"/>
                <w:szCs w:val="26"/>
                <w:rtl/>
              </w:rPr>
            </w:pPr>
            <w:r w:rsidRPr="00642DBC">
              <w:rPr>
                <w:rStyle w:val="Strong"/>
                <w:rFonts w:hint="cs"/>
                <w:sz w:val="26"/>
                <w:szCs w:val="26"/>
                <w:rtl/>
              </w:rPr>
              <w:t>الف) معادلات زیر را حل کنید</w:t>
            </w:r>
            <w:r w:rsidR="002753B3" w:rsidRPr="00642DBC">
              <w:rPr>
                <w:rFonts w:hint="cs"/>
                <w:sz w:val="26"/>
                <w:szCs w:val="26"/>
                <w:rtl/>
              </w:rPr>
              <w:t>.</w:t>
            </w:r>
            <w:r w:rsidRPr="00642DBC">
              <w:rPr>
                <w:rStyle w:val="Strong"/>
                <w:rFonts w:hint="cs"/>
                <w:sz w:val="26"/>
                <w:szCs w:val="26"/>
                <w:rtl/>
              </w:rPr>
              <w:t xml:space="preserve"> ( با راه حل)</w:t>
            </w:r>
            <w:r w:rsidR="0071564D">
              <w:rPr>
                <w:rStyle w:val="Strong"/>
                <w:rFonts w:hint="cs"/>
                <w:sz w:val="26"/>
                <w:szCs w:val="26"/>
                <w:rtl/>
              </w:rPr>
              <w:t xml:space="preserve">                                                                              </w:t>
            </w:r>
          </w:p>
          <w:p w14:paraId="182BBB9E" w14:textId="282B949A" w:rsidR="00F9094F" w:rsidRDefault="002D599A" w:rsidP="002D599A">
            <w:pPr>
              <w:tabs>
                <w:tab w:val="left" w:pos="2597"/>
                <w:tab w:val="left" w:pos="7292"/>
              </w:tabs>
              <w:bidi/>
              <w:rPr>
                <w:rStyle w:val="Strong"/>
                <w:sz w:val="26"/>
                <w:szCs w:val="26"/>
              </w:rPr>
            </w:pPr>
            <w:r>
              <w:rPr>
                <w:rStyle w:val="Strong"/>
                <w:sz w:val="26"/>
                <w:szCs w:val="26"/>
                <w:rtl/>
              </w:rPr>
              <w:tab/>
            </w:r>
            <w:r w:rsidRPr="002D599A">
              <w:rPr>
                <w:rStyle w:val="Strong"/>
                <w:sz w:val="26"/>
                <w:szCs w:val="26"/>
              </w:rPr>
              <w:object w:dxaOrig="1560" w:dyaOrig="260" w14:anchorId="4720DE91">
                <v:shape id="_x0000_i1039" type="#_x0000_t75" style="width:78pt;height:12.75pt" o:ole="">
                  <v:imagedata r:id="rId38" o:title=""/>
                </v:shape>
                <o:OLEObject Type="Embed" ProgID="Equation.DSMT4" ShapeID="_x0000_i1039" DrawAspect="Content" ObjectID="_1766244942" r:id="rId39"/>
              </w:object>
            </w:r>
            <w:r>
              <w:rPr>
                <w:rStyle w:val="Strong"/>
                <w:sz w:val="26"/>
                <w:szCs w:val="26"/>
              </w:rPr>
              <w:tab/>
            </w:r>
            <w:r w:rsidRPr="002D599A">
              <w:rPr>
                <w:rStyle w:val="Strong"/>
                <w:sz w:val="26"/>
                <w:szCs w:val="26"/>
              </w:rPr>
              <w:object w:dxaOrig="900" w:dyaOrig="300" w14:anchorId="3E74AFB2">
                <v:shape id="_x0000_i1040" type="#_x0000_t75" style="width:45pt;height:15pt" o:ole="">
                  <v:imagedata r:id="rId40" o:title=""/>
                </v:shape>
                <o:OLEObject Type="Embed" ProgID="Equation.DSMT4" ShapeID="_x0000_i1040" DrawAspect="Content" ObjectID="_1766244943" r:id="rId41"/>
              </w:object>
            </w:r>
          </w:p>
          <w:p w14:paraId="5098D575" w14:textId="1828EA66" w:rsidR="00F9094F" w:rsidRDefault="00F9094F" w:rsidP="00F9094F">
            <w:pPr>
              <w:bidi/>
              <w:rPr>
                <w:rStyle w:val="Strong"/>
                <w:sz w:val="26"/>
                <w:szCs w:val="26"/>
              </w:rPr>
            </w:pPr>
          </w:p>
          <w:p w14:paraId="259985A2" w14:textId="38E809A5" w:rsidR="001F025A" w:rsidRDefault="001F025A" w:rsidP="001F025A">
            <w:pPr>
              <w:bidi/>
              <w:rPr>
                <w:rStyle w:val="Strong"/>
                <w:sz w:val="26"/>
                <w:szCs w:val="26"/>
                <w:rtl/>
              </w:rPr>
            </w:pPr>
          </w:p>
          <w:p w14:paraId="4E2BFD2D" w14:textId="77777777" w:rsidR="007E1807" w:rsidRDefault="007E1807" w:rsidP="007E1807">
            <w:pPr>
              <w:bidi/>
              <w:rPr>
                <w:rStyle w:val="Strong"/>
                <w:sz w:val="26"/>
                <w:szCs w:val="26"/>
                <w:rtl/>
              </w:rPr>
            </w:pPr>
          </w:p>
          <w:p w14:paraId="7ABBA139" w14:textId="5CD82ABD" w:rsidR="00D902C9" w:rsidRDefault="009471F9" w:rsidP="00D902C9">
            <w:pPr>
              <w:bidi/>
              <w:rPr>
                <w:rStyle w:val="Strong"/>
                <w:sz w:val="26"/>
                <w:szCs w:val="26"/>
              </w:rPr>
            </w:pPr>
            <w:r w:rsidRPr="00F9094F">
              <w:rPr>
                <w:rStyle w:val="Strong"/>
                <w:rFonts w:hint="cs"/>
                <w:sz w:val="26"/>
                <w:szCs w:val="26"/>
                <w:rtl/>
              </w:rPr>
              <w:t>ب)</w:t>
            </w:r>
            <w:r w:rsidR="00D902C9">
              <w:rPr>
                <w:rStyle w:val="Strong"/>
                <w:rFonts w:hint="cs"/>
                <w:sz w:val="26"/>
                <w:szCs w:val="26"/>
                <w:rtl/>
              </w:rPr>
              <w:t xml:space="preserve"> برای مسئله زیر فقط معادله بنویسید.</w:t>
            </w:r>
          </w:p>
          <w:p w14:paraId="5C576DBE" w14:textId="4C949241" w:rsidR="000F1973" w:rsidRDefault="009471F9" w:rsidP="00D902C9">
            <w:pPr>
              <w:bidi/>
              <w:rPr>
                <w:rStyle w:val="Strong"/>
                <w:sz w:val="22"/>
                <w:szCs w:val="22"/>
              </w:rPr>
            </w:pPr>
            <w:r w:rsidRPr="00F9094F">
              <w:rPr>
                <w:rStyle w:val="Strong"/>
                <w:rFonts w:hint="cs"/>
                <w:sz w:val="26"/>
                <w:szCs w:val="26"/>
                <w:rtl/>
              </w:rPr>
              <w:t xml:space="preserve">دو زاویه متمم اند، یکی </w:t>
            </w:r>
            <w:r w:rsidR="00F9094F" w:rsidRPr="00F9094F">
              <w:rPr>
                <w:rStyle w:val="Strong"/>
                <w:rFonts w:hint="cs"/>
                <w:sz w:val="26"/>
                <w:szCs w:val="26"/>
                <w:rtl/>
              </w:rPr>
              <w:t>از زاویه ها 4 برابر دیگری است</w:t>
            </w:r>
            <w:r w:rsidR="00CB7829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F9094F" w:rsidRPr="00F9094F">
              <w:rPr>
                <w:rStyle w:val="Strong"/>
                <w:rFonts w:hint="cs"/>
                <w:sz w:val="26"/>
                <w:szCs w:val="26"/>
                <w:rtl/>
              </w:rPr>
              <w:t xml:space="preserve"> اندازه هر زاویه چند درجه است</w:t>
            </w:r>
            <w:r w:rsidR="00CB7829">
              <w:rPr>
                <w:rStyle w:val="Strong"/>
                <w:rFonts w:hint="cs"/>
                <w:sz w:val="26"/>
                <w:szCs w:val="26"/>
                <w:rtl/>
              </w:rPr>
              <w:t>؟</w:t>
            </w:r>
          </w:p>
          <w:p w14:paraId="47AD8561" w14:textId="77777777" w:rsidR="007E1807" w:rsidRDefault="007E1807" w:rsidP="001F025A">
            <w:pPr>
              <w:bidi/>
              <w:rPr>
                <w:rStyle w:val="Strong"/>
                <w:sz w:val="26"/>
                <w:szCs w:val="26"/>
                <w:rtl/>
              </w:rPr>
            </w:pPr>
          </w:p>
          <w:p w14:paraId="31C04A00" w14:textId="055C797E" w:rsidR="00F9094F" w:rsidRPr="00F9094F" w:rsidRDefault="00F320E0" w:rsidP="007E1807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3E5E277" wp14:editId="0EB6C619">
                      <wp:simplePos x="0" y="0"/>
                      <wp:positionH relativeFrom="column">
                        <wp:posOffset>1286510</wp:posOffset>
                      </wp:positionH>
                      <wp:positionV relativeFrom="paragraph">
                        <wp:posOffset>242418</wp:posOffset>
                      </wp:positionV>
                      <wp:extent cx="207010" cy="240665"/>
                      <wp:effectExtent l="0" t="0" r="0" b="6985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27D3EE" w14:textId="2570D8E2" w:rsidR="00327C5E" w:rsidRPr="00327C5E" w:rsidRDefault="00AE3184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280676D1" wp14:editId="0E5C7ECE">
                                            <wp:extent cx="24130" cy="3175"/>
                                            <wp:effectExtent l="0" t="0" r="0" b="0"/>
                                            <wp:docPr id="836839737" name="Picture 836839737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E5E277" id="Text Box 39" o:spid="_x0000_s1028" type="#_x0000_t202" style="position:absolute;left:0;text-align:left;margin-left:101.3pt;margin-top:19.1pt;width:16.3pt;height:18.9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" filled="f" stroked="f">
                      <v:textbox>
                        <w:txbxContent>
                          <w:p w14:paraId="4D27D3EE" w14:textId="2570D8E2" w:rsidR="00327C5E" w:rsidRPr="00327C5E" w:rsidRDefault="00AE3184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280676D1" wp14:editId="0E5C7ECE">
                                      <wp:extent cx="24130" cy="3175"/>
                                      <wp:effectExtent l="0" t="0" r="0" b="0"/>
                                      <wp:docPr id="836839737" name="Picture 83683973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40EF6B38" w14:textId="0B1852B3" w:rsidR="006C68DD" w:rsidRDefault="00243D2A" w:rsidP="00513D4B">
            <w:pPr>
              <w:bidi/>
              <w:jc w:val="center"/>
              <w:rPr>
                <w:rStyle w:val="Strong"/>
                <w:rtl/>
              </w:rPr>
            </w:pPr>
            <w:r w:rsidRPr="00243D2A">
              <w:rPr>
                <w:rStyle w:val="Strong"/>
                <w:rFonts w:hint="cs"/>
                <w:rtl/>
              </w:rPr>
              <w:t>25/1</w:t>
            </w:r>
          </w:p>
          <w:p w14:paraId="2CFC1A1C" w14:textId="77777777" w:rsidR="00243D2A" w:rsidRDefault="00243D2A" w:rsidP="00243D2A">
            <w:pPr>
              <w:bidi/>
              <w:jc w:val="center"/>
              <w:rPr>
                <w:rStyle w:val="Strong"/>
                <w:rtl/>
              </w:rPr>
            </w:pPr>
          </w:p>
          <w:p w14:paraId="4B40B7C4" w14:textId="77777777" w:rsidR="00243D2A" w:rsidRDefault="00243D2A" w:rsidP="00243D2A">
            <w:pPr>
              <w:bidi/>
              <w:jc w:val="center"/>
              <w:rPr>
                <w:rStyle w:val="Strong"/>
                <w:rtl/>
              </w:rPr>
            </w:pPr>
          </w:p>
          <w:p w14:paraId="38E3BCD0" w14:textId="784D90C9" w:rsidR="00243D2A" w:rsidRPr="00243D2A" w:rsidRDefault="00243D2A" w:rsidP="00243D2A">
            <w:pPr>
              <w:bidi/>
              <w:jc w:val="center"/>
              <w:rPr>
                <w:rStyle w:val="Strong"/>
                <w:rtl/>
              </w:rPr>
            </w:pPr>
            <w:r>
              <w:rPr>
                <w:rStyle w:val="Strong"/>
                <w:rFonts w:hint="cs"/>
                <w:rtl/>
              </w:rPr>
              <w:t>5/0</w:t>
            </w:r>
          </w:p>
        </w:tc>
      </w:tr>
      <w:tr w:rsidR="005F3AB8" w:rsidRPr="005B3F55" w14:paraId="685879E9" w14:textId="77777777" w:rsidTr="00CE6464">
        <w:trPr>
          <w:trHeight w:val="2591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00394C" w14:textId="145A8D2D" w:rsidR="0052310E" w:rsidRPr="0052310E" w:rsidRDefault="0052310E" w:rsidP="0052310E">
            <w:pPr>
              <w:bidi/>
              <w:jc w:val="center"/>
              <w:rPr>
                <w:rStyle w:val="Strong"/>
                <w:rtl/>
              </w:rPr>
            </w:pPr>
            <w:r w:rsidRPr="0052310E">
              <w:rPr>
                <w:rStyle w:val="Strong"/>
                <w:rFonts w:hint="cs"/>
                <w:rtl/>
              </w:rPr>
              <w:t>13</w:t>
            </w:r>
          </w:p>
          <w:p w14:paraId="5C66800F" w14:textId="43A0E003" w:rsidR="005F3AB8" w:rsidRDefault="005F3AB8" w:rsidP="00192ECD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0DBEAC08" w14:textId="77777777" w:rsidR="00E83FEC" w:rsidRDefault="00E83FEC" w:rsidP="00E83FEC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69C55534" w14:textId="42B58860" w:rsidR="0052310E" w:rsidRDefault="0052310E" w:rsidP="0052310E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493DA384" w14:textId="77777777" w:rsidR="00243D2A" w:rsidRDefault="00243D2A" w:rsidP="00243D2A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2B68C94F" w14:textId="77777777" w:rsidR="0052310E" w:rsidRDefault="0052310E" w:rsidP="0052310E">
            <w:pPr>
              <w:bidi/>
              <w:rPr>
                <w:rStyle w:val="Strong"/>
                <w:b w:val="0"/>
                <w:bCs w:val="0"/>
                <w:rtl/>
              </w:rPr>
            </w:pPr>
          </w:p>
          <w:p w14:paraId="1A30468D" w14:textId="526297DD" w:rsidR="0052310E" w:rsidRDefault="0052310E" w:rsidP="0052310E">
            <w:pPr>
              <w:bidi/>
              <w:rPr>
                <w:rStyle w:val="Strong"/>
                <w:b w:val="0"/>
                <w:bCs w:val="0"/>
              </w:rPr>
            </w:pP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595139D" w14:textId="039D5A72" w:rsidR="005F3AB8" w:rsidRDefault="00547E47" w:rsidP="001F025A">
            <w:pPr>
              <w:bidi/>
              <w:rPr>
                <w:rStyle w:val="Strong"/>
                <w:sz w:val="26"/>
                <w:szCs w:val="26"/>
                <w:rtl/>
              </w:rPr>
            </w:pPr>
            <w:r w:rsidRPr="00364215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74AC640C" wp14:editId="46A38B00">
                      <wp:simplePos x="0" y="0"/>
                      <wp:positionH relativeFrom="column">
                        <wp:posOffset>975249</wp:posOffset>
                      </wp:positionH>
                      <wp:positionV relativeFrom="paragraph">
                        <wp:posOffset>133350</wp:posOffset>
                      </wp:positionV>
                      <wp:extent cx="207010" cy="240665"/>
                      <wp:effectExtent l="0" t="0" r="0" b="6985"/>
                      <wp:wrapNone/>
                      <wp:docPr id="836839727" name="Text Box 8368397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38B0728" w14:textId="42F534C6" w:rsidR="00364215" w:rsidRPr="00AE3184" w:rsidRDefault="00364215" w:rsidP="00364215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 w:rsidRPr="00AE3184"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AC640C" id="Text Box 836839727" o:spid="_x0000_s1029" type="#_x0000_t202" style="position:absolute;left:0;text-align:left;margin-left:76.8pt;margin-top:10.5pt;width:16.3pt;height:18.9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" filled="f" stroked="f">
                      <v:textbox>
                        <w:txbxContent>
                          <w:p w14:paraId="338B0728" w14:textId="42F534C6" w:rsidR="00364215" w:rsidRPr="00AE3184" w:rsidRDefault="00364215" w:rsidP="00364215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E3184">
                              <w:rPr>
                                <w:rFonts w:ascii="Cambria Math" w:eastAsiaTheme="minorEastAsia" w:hAnsi="Cambria Math"/>
                                <w:b/>
                                <w:bCs/>
                                <w:sz w:val="20"/>
                                <w:szCs w:val="20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025A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165668D3" wp14:editId="1A802B10">
                      <wp:simplePos x="0" y="0"/>
                      <wp:positionH relativeFrom="column">
                        <wp:posOffset>202717</wp:posOffset>
                      </wp:positionH>
                      <wp:positionV relativeFrom="paragraph">
                        <wp:posOffset>191135</wp:posOffset>
                      </wp:positionV>
                      <wp:extent cx="207010" cy="240665"/>
                      <wp:effectExtent l="0" t="0" r="0" b="698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C21638" w14:textId="777529D2" w:rsidR="005F3AB8" w:rsidRPr="00AE3184" w:rsidRDefault="00AE3184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5668D3" id="Text Box 43" o:spid="_x0000_s1030" type="#_x0000_t202" style="position:absolute;left:0;text-align:left;margin-left:15.95pt;margin-top:15.05pt;width:16.3pt;height:18.9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" filled="f" stroked="f">
                      <v:textbox>
                        <w:txbxContent>
                          <w:p w14:paraId="1EC21638" w14:textId="777529D2" w:rsidR="005F3AB8" w:rsidRPr="00AE3184" w:rsidRDefault="00AE3184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025A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11D935F5" wp14:editId="4200B4C4">
                      <wp:simplePos x="0" y="0"/>
                      <wp:positionH relativeFrom="column">
                        <wp:posOffset>1453515</wp:posOffset>
                      </wp:positionH>
                      <wp:positionV relativeFrom="paragraph">
                        <wp:posOffset>214478</wp:posOffset>
                      </wp:positionV>
                      <wp:extent cx="207010" cy="240665"/>
                      <wp:effectExtent l="0" t="0" r="0" b="698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692F0" w14:textId="46372FCD" w:rsidR="005F3AB8" w:rsidRPr="00AE3184" w:rsidRDefault="00AE3184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y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935F5" id="Text Box 41" o:spid="_x0000_s1031" type="#_x0000_t202" style="position:absolute;left:0;text-align:left;margin-left:114.45pt;margin-top:16.9pt;width:16.3pt;height:18.9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" filled="f" stroked="f">
                      <v:textbox>
                        <w:txbxContent>
                          <w:p w14:paraId="3DC692F0" w14:textId="46372FCD" w:rsidR="005F3AB8" w:rsidRPr="00AE3184" w:rsidRDefault="00AE3184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025A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6235E6C4" wp14:editId="3023A6A2">
                      <wp:simplePos x="0" y="0"/>
                      <wp:positionH relativeFrom="column">
                        <wp:posOffset>126365</wp:posOffset>
                      </wp:positionH>
                      <wp:positionV relativeFrom="paragraph">
                        <wp:posOffset>171755</wp:posOffset>
                      </wp:positionV>
                      <wp:extent cx="1229360" cy="1155700"/>
                      <wp:effectExtent l="38100" t="38100" r="46990" b="63500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29360" cy="11557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5C7CA9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7" o:spid="_x0000_s1026" type="#_x0000_t32" style="position:absolute;margin-left:9.95pt;margin-top:13.5pt;width:96.8pt;height:91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" strokecolor="black [3040]" strokeweight="1.5pt">
                      <v:stroke startarrow="block" endarrow="block"/>
                    </v:shape>
                  </w:pict>
                </mc:Fallback>
              </mc:AlternateContent>
            </w:r>
            <w:r w:rsidR="005F3AB8">
              <w:rPr>
                <w:rStyle w:val="Strong"/>
                <w:rFonts w:hint="cs"/>
                <w:sz w:val="26"/>
                <w:szCs w:val="26"/>
                <w:rtl/>
              </w:rPr>
              <w:t xml:space="preserve">با توجه به شکل مقابل:                                                                                               </w:t>
            </w:r>
          </w:p>
          <w:p w14:paraId="479B396D" w14:textId="2864B599" w:rsidR="005F3AB8" w:rsidRDefault="005F3AB8" w:rsidP="003D5534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305ED701" wp14:editId="3A9785A6">
                      <wp:simplePos x="0" y="0"/>
                      <wp:positionH relativeFrom="column">
                        <wp:posOffset>398145</wp:posOffset>
                      </wp:positionH>
                      <wp:positionV relativeFrom="paragraph">
                        <wp:posOffset>103200</wp:posOffset>
                      </wp:positionV>
                      <wp:extent cx="1104900" cy="0"/>
                      <wp:effectExtent l="0" t="76200" r="19050" b="95250"/>
                      <wp:wrapNone/>
                      <wp:docPr id="34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0490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EBBCD3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4" o:spid="_x0000_s1026" type="#_x0000_t32" style="position:absolute;left:0;text-align:left;margin-left:31.35pt;margin-top:8.15pt;width:87pt;height:0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" strokecolor="black [3040]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>الف) نام یک پاره خط بنویسید</w:t>
            </w:r>
            <w:r w:rsidR="002753B3"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                                                                                 </w:t>
            </w:r>
            <m:oMath>
              <m:r>
                <w:rPr>
                  <w:rStyle w:val="Strong"/>
                  <w:rFonts w:ascii="Cambria Math" w:hAnsi="Cambria Math"/>
                  <w:sz w:val="26"/>
                  <w:szCs w:val="26"/>
                </w:rPr>
                <m:t xml:space="preserve"> </m:t>
              </m:r>
            </m:oMath>
          </w:p>
          <w:p w14:paraId="524B966D" w14:textId="4F4A1DE0" w:rsidR="005F3AB8" w:rsidRDefault="00642DBC" w:rsidP="00476A44">
            <w:pPr>
              <w:tabs>
                <w:tab w:val="left" w:pos="7032"/>
              </w:tabs>
              <w:bidi/>
              <w:rPr>
                <w:rStyle w:val="Strong"/>
                <w:sz w:val="26"/>
                <w:szCs w:val="26"/>
              </w:rPr>
            </w:pPr>
            <w:r w:rsidRPr="00642DBC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702A7456" wp14:editId="5143E036">
                      <wp:simplePos x="0" y="0"/>
                      <wp:positionH relativeFrom="column">
                        <wp:posOffset>353695</wp:posOffset>
                      </wp:positionH>
                      <wp:positionV relativeFrom="paragraph">
                        <wp:posOffset>177580</wp:posOffset>
                      </wp:positionV>
                      <wp:extent cx="207010" cy="240665"/>
                      <wp:effectExtent l="0" t="0" r="0" b="6985"/>
                      <wp:wrapNone/>
                      <wp:docPr id="480" name="Text Box 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A32842E" w14:textId="2E82771B" w:rsidR="00642DBC" w:rsidRPr="00F45029" w:rsidRDefault="00AE3184" w:rsidP="00642DBC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5892076" wp14:editId="33C8FEC5">
                                            <wp:extent cx="24130" cy="3175"/>
                                            <wp:effectExtent l="0" t="0" r="0" b="0"/>
                                            <wp:docPr id="836839738" name="Picture 836839738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2A7456" id="Text Box 480" o:spid="_x0000_s1032" type="#_x0000_t202" style="position:absolute;left:0;text-align:left;margin-left:27.85pt;margin-top:14pt;width:16.3pt;height:18.9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" filled="f" stroked="f">
                      <v:textbox>
                        <w:txbxContent>
                          <w:p w14:paraId="1A32842E" w14:textId="2E82771B" w:rsidR="00642DBC" w:rsidRPr="00F45029" w:rsidRDefault="00AE3184" w:rsidP="00642DBC">
                            <w:pPr>
                              <w:bidi/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35892076" wp14:editId="33C8FEC5">
                                      <wp:extent cx="24130" cy="3175"/>
                                      <wp:effectExtent l="0" t="0" r="0" b="0"/>
                                      <wp:docPr id="836839738" name="Picture 83683973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3AB8">
              <w:rPr>
                <w:rStyle w:val="Strong"/>
                <w:rFonts w:hint="cs"/>
                <w:sz w:val="26"/>
                <w:szCs w:val="26"/>
                <w:rtl/>
              </w:rPr>
              <w:t>ب) نام یک نیم خط بنویسید</w:t>
            </w:r>
            <w:r w:rsidR="002753B3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5F3AB8">
              <w:rPr>
                <w:rStyle w:val="Strong"/>
                <w:sz w:val="26"/>
                <w:szCs w:val="26"/>
                <w:rtl/>
              </w:rPr>
              <w:tab/>
            </w:r>
          </w:p>
          <w:p w14:paraId="63742010" w14:textId="6C93A507" w:rsidR="005F3AB8" w:rsidRDefault="001F025A" w:rsidP="00476A44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3F7FE938" wp14:editId="2965FAA9">
                      <wp:simplePos x="0" y="0"/>
                      <wp:positionH relativeFrom="column">
                        <wp:posOffset>167107</wp:posOffset>
                      </wp:positionH>
                      <wp:positionV relativeFrom="paragraph">
                        <wp:posOffset>105690</wp:posOffset>
                      </wp:positionV>
                      <wp:extent cx="207010" cy="240665"/>
                      <wp:effectExtent l="0" t="0" r="0" b="6985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C52589C" w14:textId="7A43842B" w:rsidR="005F3AB8" w:rsidRPr="00AE3184" w:rsidRDefault="00AE3184" w:rsidP="001858C2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B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7FE938" id="Text Box 45" o:spid="_x0000_s1033" type="#_x0000_t202" style="position:absolute;left:0;text-align:left;margin-left:13.15pt;margin-top:8.3pt;width:16.3pt;height:18.9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" filled="f" stroked="f">
                      <v:textbox>
                        <w:txbxContent>
                          <w:p w14:paraId="5C52589C" w14:textId="7A43842B" w:rsidR="005F3AB8" w:rsidRPr="00AE3184" w:rsidRDefault="00AE3184" w:rsidP="001858C2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B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3AB8">
              <w:rPr>
                <w:rStyle w:val="Strong"/>
                <w:rFonts w:hint="cs"/>
                <w:sz w:val="26"/>
                <w:szCs w:val="26"/>
                <w:rtl/>
              </w:rPr>
              <w:t xml:space="preserve">ج) </w:t>
            </w:r>
            <w:r w:rsidR="00642DBC">
              <w:rPr>
                <w:rStyle w:val="Strong"/>
                <w:rFonts w:hint="cs"/>
                <w:sz w:val="26"/>
                <w:szCs w:val="26"/>
                <w:rtl/>
              </w:rPr>
              <w:t>زاویه</w:t>
            </w:r>
            <w:r w:rsidR="00642DBC">
              <w:rPr>
                <w:rStyle w:val="Strong"/>
                <w:sz w:val="26"/>
                <w:szCs w:val="26"/>
              </w:rPr>
              <w:t xml:space="preserve"> </w:t>
            </w:r>
            <w:r w:rsidR="00642DBC">
              <w:rPr>
                <w:rStyle w:val="Strong"/>
                <w:rFonts w:hint="cs"/>
                <w:sz w:val="26"/>
                <w:szCs w:val="26"/>
                <w:rtl/>
              </w:rPr>
              <w:t xml:space="preserve"> </w:t>
            </w:r>
            <w:r w:rsidR="004078DE" w:rsidRPr="004078DE">
              <w:rPr>
                <w:bCs/>
                <w:position w:val="-14"/>
                <w:sz w:val="28"/>
                <w:szCs w:val="28"/>
              </w:rPr>
              <w:object w:dxaOrig="380" w:dyaOrig="440" w14:anchorId="30DA8FE5">
                <v:shape id="_x0000_i1041" type="#_x0000_t75" style="width:18.75pt;height:21.75pt" o:ole="">
                  <v:imagedata r:id="rId43" o:title=""/>
                </v:shape>
                <o:OLEObject Type="Embed" ProgID="Equation.DSMT4" ShapeID="_x0000_i1041" DrawAspect="Content" ObjectID="_1766244944" r:id="rId44"/>
              </w:object>
            </w:r>
            <w:r w:rsidR="00642DBC">
              <w:rPr>
                <w:rFonts w:hint="cs"/>
                <w:bCs/>
                <w:sz w:val="28"/>
                <w:szCs w:val="28"/>
                <w:rtl/>
              </w:rPr>
              <w:t xml:space="preserve">  </w:t>
            </w:r>
            <w:r w:rsidR="00642DBC" w:rsidRPr="00AC01C7">
              <w:rPr>
                <w:rFonts w:hint="cs"/>
                <w:bCs/>
                <w:sz w:val="26"/>
                <w:szCs w:val="26"/>
                <w:rtl/>
              </w:rPr>
              <w:t>با سه حرف بنویسید</w:t>
            </w:r>
            <w:r w:rsidR="00642DBC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642DBC">
              <w:rPr>
                <w:rFonts w:ascii="Comic Sans MS" w:hAnsi="Comic Sans MS"/>
                <w:bCs/>
                <w:noProof/>
                <w:sz w:val="28"/>
                <w:szCs w:val="28"/>
              </w:rPr>
              <w:t xml:space="preserve"> </w:t>
            </w:r>
            <w:r w:rsidR="00642DBC">
              <w:rPr>
                <w:rStyle w:val="Strong"/>
                <w:rFonts w:hint="cs"/>
                <w:sz w:val="26"/>
                <w:szCs w:val="26"/>
                <w:rtl/>
              </w:rPr>
              <w:t xml:space="preserve"> </w:t>
            </w:r>
          </w:p>
          <w:p w14:paraId="6E882B54" w14:textId="7E767204" w:rsidR="005F3AB8" w:rsidRDefault="005F3AB8" w:rsidP="00547E47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603B5908" wp14:editId="5D7D4317">
                      <wp:simplePos x="0" y="0"/>
                      <wp:positionH relativeFrom="column">
                        <wp:posOffset>-33020</wp:posOffset>
                      </wp:positionH>
                      <wp:positionV relativeFrom="paragraph">
                        <wp:posOffset>206223</wp:posOffset>
                      </wp:positionV>
                      <wp:extent cx="207010" cy="224155"/>
                      <wp:effectExtent l="0" t="0" r="0" b="444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241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4C8B63E" w14:textId="6E5F3224" w:rsidR="005F3AB8" w:rsidRPr="00AE3184" w:rsidRDefault="00AE3184" w:rsidP="001858C2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3B5908" id="Text Box 47" o:spid="_x0000_s1034" type="#_x0000_t202" style="position:absolute;margin-left:-2.6pt;margin-top:16.25pt;width:16.3pt;height:17.6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" filled="f" stroked="f">
                      <v:textbox>
                        <w:txbxContent>
                          <w:p w14:paraId="44C8B63E" w14:textId="6E5F3224" w:rsidR="005F3AB8" w:rsidRPr="00AE3184" w:rsidRDefault="00AE3184" w:rsidP="001858C2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92180F1" w14:textId="52080B46" w:rsidR="007E1807" w:rsidRDefault="00933E0A" w:rsidP="00010764">
            <w:pPr>
              <w:bidi/>
              <w:rPr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1652D1E6" wp14:editId="78417758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112313</wp:posOffset>
                      </wp:positionV>
                      <wp:extent cx="207010" cy="240665"/>
                      <wp:effectExtent l="0" t="0" r="0" b="698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40D441C" w14:textId="632C6DE3" w:rsidR="005F3AB8" w:rsidRPr="00AE3184" w:rsidRDefault="00AE3184" w:rsidP="001858C2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52D1E6" id="Text Box 46" o:spid="_x0000_s1035" type="#_x0000_t202" style="position:absolute;left:0;text-align:left;margin-left:20.95pt;margin-top:8.85pt;width:16.3pt;height:18.9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" filled="f" stroked="f">
                      <v:textbox>
                        <w:txbxContent>
                          <w:p w14:paraId="440D441C" w14:textId="632C6DE3" w:rsidR="005F3AB8" w:rsidRPr="00AE3184" w:rsidRDefault="00AE3184" w:rsidP="001858C2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90F579A" w14:textId="7633960A" w:rsidR="00010764" w:rsidRPr="00010764" w:rsidRDefault="00010764" w:rsidP="007E1807">
            <w:pPr>
              <w:bidi/>
              <w:rPr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6CA09A9D" w14:textId="48F9EE42" w:rsidR="005F3AB8" w:rsidRPr="00243D2A" w:rsidRDefault="001F025A" w:rsidP="00513D4B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5B9E3E78" wp14:editId="28AD7877">
                      <wp:simplePos x="0" y="0"/>
                      <wp:positionH relativeFrom="column">
                        <wp:posOffset>284480</wp:posOffset>
                      </wp:positionH>
                      <wp:positionV relativeFrom="paragraph">
                        <wp:posOffset>144145</wp:posOffset>
                      </wp:positionV>
                      <wp:extent cx="1104900" cy="0"/>
                      <wp:effectExtent l="38100" t="0" r="57150" b="571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11049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9487DA" id="Straight Arrow Connector 36" o:spid="_x0000_s1026" type="#_x0000_t32" style="position:absolute;margin-left:22.4pt;margin-top:11.35pt;width:87pt;height:0;rotation:90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" strokeweight="1.5pt">
                      <v:stroke endarrow="block"/>
                    </v:shape>
                  </w:pict>
                </mc:Fallback>
              </mc:AlternateContent>
            </w:r>
            <w:r w:rsidR="005F3AB8" w:rsidRPr="00243D2A">
              <w:rPr>
                <w:rStyle w:val="Strong"/>
                <w:b w:val="0"/>
                <w:rtl/>
              </w:rPr>
              <w:t>0</w:t>
            </w:r>
            <w:r w:rsidR="005F3AB8" w:rsidRPr="00243D2A">
              <w:rPr>
                <w:rStyle w:val="Strong"/>
                <w:b w:val="0"/>
              </w:rPr>
              <w:t>/</w:t>
            </w:r>
            <w:r w:rsidR="00243D2A" w:rsidRPr="00243D2A">
              <w:rPr>
                <w:rStyle w:val="Strong"/>
                <w:rFonts w:hint="cs"/>
                <w:b w:val="0"/>
                <w:rtl/>
              </w:rPr>
              <w:t>75/0</w:t>
            </w:r>
          </w:p>
        </w:tc>
      </w:tr>
      <w:tr w:rsidR="005F3AB8" w:rsidRPr="005B3F55" w14:paraId="4F933710" w14:textId="77777777" w:rsidTr="00D93A85">
        <w:trPr>
          <w:trHeight w:val="3698"/>
        </w:trPr>
        <w:tc>
          <w:tcPr>
            <w:tcW w:w="676" w:type="dxa"/>
            <w:tcBorders>
              <w:top w:val="single" w:sz="4" w:space="0" w:color="auto"/>
              <w:bottom w:val="thinThickSmallGap" w:sz="12" w:space="0" w:color="auto"/>
              <w:right w:val="thinThickSmallGap" w:sz="12" w:space="0" w:color="auto"/>
            </w:tcBorders>
            <w:vAlign w:val="center"/>
          </w:tcPr>
          <w:p w14:paraId="44B84955" w14:textId="77777777" w:rsidR="005F3AB8" w:rsidRPr="0052310E" w:rsidRDefault="0052310E" w:rsidP="0052310E">
            <w:pPr>
              <w:bidi/>
              <w:jc w:val="center"/>
              <w:rPr>
                <w:b/>
                <w:bCs/>
                <w:rtl/>
              </w:rPr>
            </w:pPr>
            <w:r w:rsidRPr="0052310E">
              <w:rPr>
                <w:rFonts w:hint="cs"/>
                <w:b/>
                <w:bCs/>
                <w:rtl/>
              </w:rPr>
              <w:t>14</w:t>
            </w:r>
          </w:p>
          <w:p w14:paraId="37B32603" w14:textId="6FFE0720" w:rsidR="0052310E" w:rsidRDefault="0052310E" w:rsidP="0052310E">
            <w:pPr>
              <w:bidi/>
              <w:rPr>
                <w:rtl/>
              </w:rPr>
            </w:pPr>
          </w:p>
          <w:p w14:paraId="7F643DB9" w14:textId="77777777" w:rsidR="00E83FEC" w:rsidRDefault="00E83FEC" w:rsidP="00E83FEC">
            <w:pPr>
              <w:bidi/>
              <w:rPr>
                <w:rtl/>
              </w:rPr>
            </w:pPr>
          </w:p>
          <w:p w14:paraId="3D499912" w14:textId="77777777" w:rsidR="0052310E" w:rsidRDefault="0052310E" w:rsidP="0052310E">
            <w:pPr>
              <w:bidi/>
              <w:rPr>
                <w:rtl/>
              </w:rPr>
            </w:pPr>
          </w:p>
          <w:p w14:paraId="584D6EAC" w14:textId="77777777" w:rsidR="0052310E" w:rsidRDefault="0052310E" w:rsidP="0052310E">
            <w:pPr>
              <w:bidi/>
              <w:rPr>
                <w:rtl/>
              </w:rPr>
            </w:pPr>
          </w:p>
          <w:p w14:paraId="444786CF" w14:textId="77777777" w:rsidR="0052310E" w:rsidRDefault="0052310E" w:rsidP="0052310E">
            <w:pPr>
              <w:bidi/>
              <w:rPr>
                <w:rtl/>
              </w:rPr>
            </w:pPr>
          </w:p>
          <w:p w14:paraId="5FF81845" w14:textId="77777777" w:rsidR="0052310E" w:rsidRDefault="0052310E" w:rsidP="0052310E">
            <w:pPr>
              <w:bidi/>
              <w:rPr>
                <w:rtl/>
              </w:rPr>
            </w:pPr>
          </w:p>
          <w:p w14:paraId="6B7C54F2" w14:textId="070B84F3" w:rsidR="0052310E" w:rsidRPr="00192ECD" w:rsidRDefault="0052310E" w:rsidP="0052310E">
            <w:pPr>
              <w:bidi/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thinThickSmallGap" w:sz="12" w:space="0" w:color="auto"/>
              <w:right w:val="thickThinSmallGap" w:sz="12" w:space="0" w:color="auto"/>
            </w:tcBorders>
          </w:tcPr>
          <w:p w14:paraId="0265C6D6" w14:textId="7EF6CE40" w:rsidR="001729B9" w:rsidRDefault="00217D61" w:rsidP="00E0593F">
            <w:pPr>
              <w:bidi/>
              <w:spacing w:line="276" w:lineRule="auto"/>
              <w:rPr>
                <w:bCs/>
                <w:noProof/>
                <w:sz w:val="26"/>
                <w:szCs w:val="26"/>
                <w:rtl/>
                <w:lang w:val="fa-IR"/>
              </w:rPr>
            </w:pPr>
            <w:r w:rsidRPr="00642DBC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371979F9" wp14:editId="179BDAF5">
                      <wp:simplePos x="0" y="0"/>
                      <wp:positionH relativeFrom="column">
                        <wp:posOffset>4101744</wp:posOffset>
                      </wp:positionH>
                      <wp:positionV relativeFrom="paragraph">
                        <wp:posOffset>145415</wp:posOffset>
                      </wp:positionV>
                      <wp:extent cx="146685" cy="273050"/>
                      <wp:effectExtent l="0" t="0" r="0" b="0"/>
                      <wp:wrapNone/>
                      <wp:docPr id="836839731" name="Text Box 8368397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E44AFA4" w14:textId="7BFA4604" w:rsidR="00642DBC" w:rsidRPr="00CF20E6" w:rsidRDefault="00AE3184" w:rsidP="00642DBC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3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F7700E2" wp14:editId="33699B3F">
                                            <wp:extent cx="24130" cy="3175"/>
                                            <wp:effectExtent l="0" t="0" r="0" b="0"/>
                                            <wp:docPr id="1001701978" name="Picture 1001701978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1979F9" id="Text Box 836839731" o:spid="_x0000_s1036" type="#_x0000_t202" style="position:absolute;left:0;text-align:left;margin-left:322.95pt;margin-top:11.45pt;width:11.5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" filled="f" stroked="f">
                      <v:textbox>
                        <w:txbxContent>
                          <w:p w14:paraId="2E44AFA4" w14:textId="7BFA4604" w:rsidR="00642DBC" w:rsidRPr="00CF20E6" w:rsidRDefault="00AE3184" w:rsidP="00642DBC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3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1F7700E2" wp14:editId="33699B3F">
                                      <wp:extent cx="24130" cy="3175"/>
                                      <wp:effectExtent l="0" t="0" r="0" b="0"/>
                                      <wp:docPr id="1001701978" name="Picture 100170197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18F50412" wp14:editId="36840E4E">
                      <wp:simplePos x="0" y="0"/>
                      <wp:positionH relativeFrom="column">
                        <wp:posOffset>1740179</wp:posOffset>
                      </wp:positionH>
                      <wp:positionV relativeFrom="paragraph">
                        <wp:posOffset>16510</wp:posOffset>
                      </wp:positionV>
                      <wp:extent cx="4349750" cy="355600"/>
                      <wp:effectExtent l="0" t="0" r="0" b="6350"/>
                      <wp:wrapNone/>
                      <wp:docPr id="1056260686" name="Text Box 10562606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49750" cy="355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7F3CF9" w14:textId="3C43FACC" w:rsidR="001729B9" w:rsidRDefault="001729B9" w:rsidP="00CF20E6">
                                  <w:pPr>
                                    <w:bidi/>
                                    <w:rPr>
                                      <w:b/>
                                      <w:bCs/>
                                      <w:i/>
                                      <w:noProof/>
                                      <w:sz w:val="26"/>
                                      <w:szCs w:val="26"/>
                                      <w:rtl/>
                                    </w:rPr>
                                  </w:pPr>
                                  <w:r>
                                    <w:rPr>
                                      <w:rFonts w:hint="cs"/>
                                      <w:bCs/>
                                      <w:noProof/>
                                      <w:sz w:val="26"/>
                                      <w:szCs w:val="26"/>
                                      <w:rtl/>
                                      <w:lang w:val="fa-IR"/>
                                    </w:rPr>
                                    <w:t>الف) در شکل مقابل، اگر</w:t>
                                  </w:r>
                                  <w:r w:rsidR="00CF20E6">
                                    <w:rPr>
                                      <w:rFonts w:hint="cs"/>
                                      <w:bCs/>
                                      <w:noProof/>
                                      <w:sz w:val="26"/>
                                      <w:szCs w:val="26"/>
                                      <w:rtl/>
                                      <w:lang w:val="fa-IR"/>
                                    </w:rPr>
                                    <w:t xml:space="preserve"> 40</w:t>
                                  </w:r>
                                  <w:r>
                                    <w:rPr>
                                      <w:rFonts w:cs="bna" w:hint="cs"/>
                                      <w:bCs/>
                                      <w:noProof/>
                                      <w:sz w:val="26"/>
                                      <w:szCs w:val="26"/>
                                      <w:rtl/>
                                      <w:lang w:val="fa-IR"/>
                                    </w:rPr>
                                    <w:t xml:space="preserve"> </w:t>
                                  </w:r>
                                  <w:r w:rsidRPr="00AE3184">
                                    <w:rPr>
                                      <w:rFonts w:cs="bna" w:hint="cs"/>
                                      <w:noProof/>
                                      <w:sz w:val="26"/>
                                      <w:szCs w:val="26"/>
                                      <w:rtl/>
                                      <w:lang w:val="fa-IR"/>
                                    </w:rPr>
                                    <w:t xml:space="preserve"> </w:t>
                                  </w:r>
                                  <m:oMath>
                                    <m:r>
                                      <w:rPr>
                                        <w:rFonts w:ascii="Cambria Math" w:hAnsi="Cambria Math" w:cs="Cambria Math" w:hint="cs"/>
                                        <w:noProof/>
                                        <w:sz w:val="28"/>
                                        <w:szCs w:val="28"/>
                                        <w:rtl/>
                                        <w:lang w:val="fa-IR"/>
                                      </w:rPr>
                                      <m:t>=</m:t>
                                    </m:r>
                                  </m:oMath>
                                  <w:r w:rsidRPr="00AE3184">
                                    <w:rPr>
                                      <w:rFonts w:hint="cs"/>
                                      <w:iCs/>
                                      <w:noProof/>
                                      <w:sz w:val="32"/>
                                      <w:szCs w:val="32"/>
                                      <w:rtl/>
                                    </w:rPr>
                                    <w:t xml:space="preserve"> </w:t>
                                  </w:r>
                                  <m:oMath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  <w:lang w:val="fa-IR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Cambria Math"/>
                                            <w:noProof/>
                                            <w:sz w:val="28"/>
                                            <w:szCs w:val="28"/>
                                            <w:rtl/>
                                            <w:lang w:val="fa-IR"/>
                                          </w:rPr>
                                          <m:t>O</m:t>
                                        </m:r>
                                      </m:e>
                                    </m:acc>
                                  </m:oMath>
                                  <w:r>
                                    <w:rPr>
                                      <w:rFonts w:hint="cs"/>
                                      <w:iCs/>
                                      <w:noProof/>
                                      <w:sz w:val="40"/>
                                      <w:szCs w:val="40"/>
                                      <w:rtl/>
                                    </w:rPr>
                                    <w:t xml:space="preserve"> </w:t>
                                  </w:r>
                                  <w:r w:rsidRPr="00C8187B">
                                    <w:rPr>
                                      <w:rFonts w:hint="cs"/>
                                      <w:bCs/>
                                      <w:i/>
                                      <w:noProof/>
                                      <w:sz w:val="26"/>
                                      <w:szCs w:val="26"/>
                                      <w:rtl/>
                                    </w:rPr>
                                    <w:t>باشد اندازه زاویه های زیر را بنویسید</w:t>
                                  </w:r>
                                  <w:r>
                                    <w:rPr>
                                      <w:rFonts w:hint="cs"/>
                                      <w:bCs/>
                                      <w:sz w:val="26"/>
                                      <w:szCs w:val="26"/>
                                      <w:rtl/>
                                    </w:rPr>
                                    <w:t>.</w:t>
                                  </w:r>
                                </w:p>
                                <w:p w14:paraId="33D81DB3" w14:textId="149B74D0" w:rsidR="001729B9" w:rsidRDefault="00CF20E6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1111111111111111111111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F50412" id="Text Box 1056260686" o:spid="_x0000_s1037" type="#_x0000_t202" style="position:absolute;left:0;text-align:left;margin-left:137pt;margin-top:1.3pt;width:342.5pt;height:2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" filled="f" stroked="f" strokeweight=".5pt">
                      <v:textbox>
                        <w:txbxContent>
                          <w:p w14:paraId="647F3CF9" w14:textId="3C43FACC" w:rsidR="001729B9" w:rsidRDefault="001729B9" w:rsidP="00CF20E6">
                            <w:pPr>
                              <w:bidi/>
                              <w:rPr>
                                <w:b/>
                                <w:bCs/>
                                <w:i/>
                                <w:noProof/>
                                <w:sz w:val="26"/>
                                <w:szCs w:val="2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Cs/>
                                <w:noProof/>
                                <w:sz w:val="26"/>
                                <w:szCs w:val="26"/>
                                <w:rtl/>
                                <w:lang w:val="fa-IR"/>
                              </w:rPr>
                              <w:t>الف) در شکل مقابل، اگر</w:t>
                            </w:r>
                            <w:r w:rsidR="00CF20E6">
                              <w:rPr>
                                <w:rFonts w:hint="cs"/>
                                <w:bCs/>
                                <w:noProof/>
                                <w:sz w:val="26"/>
                                <w:szCs w:val="26"/>
                                <w:rtl/>
                                <w:lang w:val="fa-IR"/>
                              </w:rPr>
                              <w:t xml:space="preserve"> 40</w:t>
                            </w:r>
                            <w:r>
                              <w:rPr>
                                <w:rFonts w:cs="bna" w:hint="cs"/>
                                <w:bCs/>
                                <w:noProof/>
                                <w:sz w:val="26"/>
                                <w:szCs w:val="26"/>
                                <w:rtl/>
                                <w:lang w:val="fa-IR"/>
                              </w:rPr>
                              <w:t xml:space="preserve"> </w:t>
                            </w:r>
                            <w:r w:rsidRPr="00AE3184">
                              <w:rPr>
                                <w:rFonts w:cs="bna" w:hint="cs"/>
                                <w:noProof/>
                                <w:sz w:val="26"/>
                                <w:szCs w:val="26"/>
                                <w:rtl/>
                                <w:lang w:val="fa-IR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 w:cs="Cambria Math" w:hint="cs"/>
                                  <w:noProof/>
                                  <w:sz w:val="28"/>
                                  <w:szCs w:val="28"/>
                                  <w:rtl/>
                                  <w:lang w:val="fa-IR"/>
                                </w:rPr>
                                <m:t>=</m:t>
                              </m:r>
                            </m:oMath>
                            <w:r w:rsidRPr="00AE3184">
                              <w:rPr>
                                <w:rFonts w:hint="cs"/>
                                <w:iCs/>
                                <w:noProof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  <w:lang w:val="fa-IR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Cambria Math"/>
                                      <w:noProof/>
                                      <w:sz w:val="28"/>
                                      <w:szCs w:val="28"/>
                                      <w:rtl/>
                                      <w:lang w:val="fa-IR"/>
                                    </w:rPr>
                                    <m:t>O</m:t>
                                  </m:r>
                                </m:e>
                              </m:acc>
                            </m:oMath>
                            <w:r>
                              <w:rPr>
                                <w:rFonts w:hint="cs"/>
                                <w:iCs/>
                                <w:noProof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C8187B">
                              <w:rPr>
                                <w:rFonts w:hint="cs"/>
                                <w:bCs/>
                                <w:i/>
                                <w:noProof/>
                                <w:sz w:val="26"/>
                                <w:szCs w:val="26"/>
                                <w:rtl/>
                              </w:rPr>
                              <w:t>باشد اندازه زاویه های زیر را بنویسید</w:t>
                            </w:r>
                            <w:r>
                              <w:rPr>
                                <w:rFonts w:hint="cs"/>
                                <w:bCs/>
                                <w:sz w:val="26"/>
                                <w:szCs w:val="26"/>
                                <w:rtl/>
                              </w:rPr>
                              <w:t>.</w:t>
                            </w:r>
                          </w:p>
                          <w:p w14:paraId="33D81DB3" w14:textId="149B74D0" w:rsidR="001729B9" w:rsidRDefault="00CF20E6">
                            <w:r>
                              <w:rPr>
                                <w:rFonts w:hint="cs"/>
                                <w:rtl/>
                              </w:rPr>
                              <w:t>1111111111111111111111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7F5AD50C" wp14:editId="4B06C816">
                      <wp:simplePos x="0" y="0"/>
                      <wp:positionH relativeFrom="column">
                        <wp:posOffset>4507865</wp:posOffset>
                      </wp:positionH>
                      <wp:positionV relativeFrom="paragraph">
                        <wp:posOffset>7341</wp:posOffset>
                      </wp:positionV>
                      <wp:extent cx="189865" cy="189865"/>
                      <wp:effectExtent l="0" t="0" r="0" b="0"/>
                      <wp:wrapNone/>
                      <wp:docPr id="836839729" name="Text Box 836839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865" cy="1898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BCC59A" w14:textId="707F56F6" w:rsidR="00E0593F" w:rsidRPr="00E0593F" w:rsidRDefault="00E0593F">
                                  <w:pPr>
                                    <w:rPr>
                                      <w:sz w:val="10"/>
                                      <w:szCs w:val="36"/>
                                    </w:rPr>
                                  </w:pPr>
                                  <w:r w:rsidRPr="00E0593F">
                                    <w:rPr>
                                      <w:sz w:val="10"/>
                                      <w:szCs w:val="36"/>
                                    </w:rP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5AD50C" id="Text Box 836839729" o:spid="_x0000_s1038" type="#_x0000_t202" style="position:absolute;left:0;text-align:left;margin-left:354.95pt;margin-top:.6pt;width:14.95pt;height:14.9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" filled="f" stroked="f" strokeweight=".5pt">
                      <v:textbox>
                        <w:txbxContent>
                          <w:p w14:paraId="10BCC59A" w14:textId="707F56F6" w:rsidR="00E0593F" w:rsidRPr="00E0593F" w:rsidRDefault="00E0593F">
                            <w:pPr>
                              <w:rPr>
                                <w:sz w:val="10"/>
                                <w:szCs w:val="36"/>
                              </w:rPr>
                            </w:pPr>
                            <w:r w:rsidRPr="00E0593F">
                              <w:rPr>
                                <w:sz w:val="10"/>
                                <w:szCs w:val="36"/>
                              </w:rPr>
                              <w:t>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5559680" w14:textId="5C4C1EFD" w:rsidR="005F3AB8" w:rsidRDefault="00F45029" w:rsidP="001729B9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60425FBD" wp14:editId="3B0B95FB">
                      <wp:simplePos x="0" y="0"/>
                      <wp:positionH relativeFrom="column">
                        <wp:posOffset>676687</wp:posOffset>
                      </wp:positionH>
                      <wp:positionV relativeFrom="paragraph">
                        <wp:posOffset>234315</wp:posOffset>
                      </wp:positionV>
                      <wp:extent cx="207010" cy="293370"/>
                      <wp:effectExtent l="0" t="0" r="0" b="0"/>
                      <wp:wrapNone/>
                      <wp:docPr id="230" name="Text Box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93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984DE51" w14:textId="73EA509B" w:rsidR="005F3AB8" w:rsidRPr="00F45029" w:rsidRDefault="008567EE" w:rsidP="00B37347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o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25FBD" id="Text Box 230" o:spid="_x0000_s1039" type="#_x0000_t202" style="position:absolute;left:0;text-align:left;margin-left:53.3pt;margin-top:18.45pt;width:16.3pt;height:23.1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" filled="f" stroked="f">
                      <v:textbox>
                        <w:txbxContent>
                          <w:p w14:paraId="7984DE51" w14:textId="73EA509B" w:rsidR="005F3AB8" w:rsidRPr="00F45029" w:rsidRDefault="008567EE" w:rsidP="00B37347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Cs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o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729B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3254655B" wp14:editId="0DB08491">
                      <wp:simplePos x="0" y="0"/>
                      <wp:positionH relativeFrom="column">
                        <wp:posOffset>1442085</wp:posOffset>
                      </wp:positionH>
                      <wp:positionV relativeFrom="paragraph">
                        <wp:posOffset>16964</wp:posOffset>
                      </wp:positionV>
                      <wp:extent cx="207010" cy="240665"/>
                      <wp:effectExtent l="0" t="0" r="0" b="6985"/>
                      <wp:wrapNone/>
                      <wp:docPr id="212" name="Text Box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F82C8B2" w14:textId="148A7756" w:rsidR="005F3AB8" w:rsidRPr="00327C5E" w:rsidRDefault="00AE3184" w:rsidP="00844F51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x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68246EA3" wp14:editId="58B56477">
                                            <wp:extent cx="24130" cy="3175"/>
                                            <wp:effectExtent l="0" t="0" r="0" b="0"/>
                                            <wp:docPr id="1056260730" name="Picture 105626073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54655B" id="Text Box 212" o:spid="_x0000_s1040" type="#_x0000_t202" style="position:absolute;left:0;text-align:left;margin-left:113.55pt;margin-top:1.35pt;width:16.3pt;height:18.9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" filled="f" stroked="f">
                      <v:textbox>
                        <w:txbxContent>
                          <w:p w14:paraId="2F82C8B2" w14:textId="148A7756" w:rsidR="005F3AB8" w:rsidRPr="00327C5E" w:rsidRDefault="00AE3184" w:rsidP="00844F51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x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68246EA3" wp14:editId="58B56477">
                                      <wp:extent cx="24130" cy="3175"/>
                                      <wp:effectExtent l="0" t="0" r="0" b="0"/>
                                      <wp:docPr id="1056260730" name="Picture 10562607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729B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4383EEEE" wp14:editId="07FF5429">
                      <wp:simplePos x="0" y="0"/>
                      <wp:positionH relativeFrom="column">
                        <wp:posOffset>146050</wp:posOffset>
                      </wp:positionH>
                      <wp:positionV relativeFrom="paragraph">
                        <wp:posOffset>181610</wp:posOffset>
                      </wp:positionV>
                      <wp:extent cx="1353185" cy="1032510"/>
                      <wp:effectExtent l="38100" t="38100" r="56515" b="53340"/>
                      <wp:wrapNone/>
                      <wp:docPr id="209" name="Straight Arrow Connector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53185" cy="10325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FD8143" id="Straight Arrow Connector 209" o:spid="_x0000_s1026" type="#_x0000_t32" style="position:absolute;margin-left:11.5pt;margin-top:14.3pt;width:106.55pt;height:81.3pt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" strokeweight="1.5pt">
                      <v:stroke startarrow="block" endarrow="block"/>
                    </v:shape>
                  </w:pict>
                </mc:Fallback>
              </mc:AlternateContent>
            </w:r>
          </w:p>
          <w:p w14:paraId="1C3896B8" w14:textId="5E85DD86" w:rsidR="005F3AB8" w:rsidRPr="00C8187B" w:rsidRDefault="00217D61" w:rsidP="004620E6">
            <w:pPr>
              <w:spacing w:line="276" w:lineRule="auto"/>
              <w:jc w:val="center"/>
              <w:rPr>
                <w:i/>
                <w:iCs/>
                <w:noProof/>
                <w:sz w:val="32"/>
                <w:szCs w:val="32"/>
                <w:rtl/>
              </w:rPr>
            </w:pPr>
            <w:r w:rsidRPr="007E242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 wp14:anchorId="0A942AA6" wp14:editId="58A0D544">
                      <wp:simplePos x="0" y="0"/>
                      <wp:positionH relativeFrom="column">
                        <wp:posOffset>4465599</wp:posOffset>
                      </wp:positionH>
                      <wp:positionV relativeFrom="paragraph">
                        <wp:posOffset>68580</wp:posOffset>
                      </wp:positionV>
                      <wp:extent cx="146685" cy="269875"/>
                      <wp:effectExtent l="0" t="0" r="0" b="0"/>
                      <wp:wrapNone/>
                      <wp:docPr id="1001701999" name="Text Box 10017019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69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07C9404" w14:textId="339B82AF" w:rsidR="007E2428" w:rsidRPr="00F45029" w:rsidRDefault="00AE3184" w:rsidP="007E2428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291A9C37" wp14:editId="7CE7A2FF">
                                            <wp:extent cx="24130" cy="3175"/>
                                            <wp:effectExtent l="0" t="0" r="0" b="0"/>
                                            <wp:docPr id="1056260731" name="Picture 105626073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942AA6" id="Text Box 1001701999" o:spid="_x0000_s1041" type="#_x0000_t202" style="position:absolute;left:0;text-align:left;margin-left:351.6pt;margin-top:5.4pt;width:11.55pt;height:21.2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" filled="f" stroked="f">
                      <v:textbox>
                        <w:txbxContent>
                          <w:p w14:paraId="707C9404" w14:textId="339B82AF" w:rsidR="007E2428" w:rsidRPr="00F45029" w:rsidRDefault="00AE3184" w:rsidP="007E2428">
                            <w:pPr>
                              <w:bidi/>
                              <w:rPr>
                                <w:rFonts w:ascii="Comic Sans MS" w:hAnsi="Comic Sans MS"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291A9C37" wp14:editId="7CE7A2FF">
                                      <wp:extent cx="24130" cy="3175"/>
                                      <wp:effectExtent l="0" t="0" r="0" b="0"/>
                                      <wp:docPr id="1056260731" name="Picture 105626073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E242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111CF5FE" wp14:editId="3E236D86">
                      <wp:simplePos x="0" y="0"/>
                      <wp:positionH relativeFrom="column">
                        <wp:posOffset>3458566</wp:posOffset>
                      </wp:positionH>
                      <wp:positionV relativeFrom="paragraph">
                        <wp:posOffset>74295</wp:posOffset>
                      </wp:positionV>
                      <wp:extent cx="146685" cy="285007"/>
                      <wp:effectExtent l="0" t="0" r="0" b="1270"/>
                      <wp:wrapNone/>
                      <wp:docPr id="1001701997" name="Text Box 10017019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850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301FD99" w14:textId="4DC7B2F7" w:rsidR="007E2428" w:rsidRPr="00F45029" w:rsidRDefault="00AE3184" w:rsidP="007E2428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7E6A92E5" wp14:editId="599263DD">
                                            <wp:extent cx="24130" cy="3175"/>
                                            <wp:effectExtent l="0" t="0" r="0" b="0"/>
                                            <wp:docPr id="1056260732" name="Picture 105626073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1CF5FE" id="Text Box 1001701997" o:spid="_x0000_s1042" type="#_x0000_t202" style="position:absolute;left:0;text-align:left;margin-left:272.35pt;margin-top:5.85pt;width:11.55pt;height:22.4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" filled="f" stroked="f">
                      <v:textbox>
                        <w:txbxContent>
                          <w:p w14:paraId="0301FD99" w14:textId="4DC7B2F7" w:rsidR="007E2428" w:rsidRPr="00F45029" w:rsidRDefault="00AE3184" w:rsidP="007E2428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7E6A92E5" wp14:editId="599263DD">
                                      <wp:extent cx="24130" cy="3175"/>
                                      <wp:effectExtent l="0" t="0" r="0" b="0"/>
                                      <wp:docPr id="1056260732" name="Picture 105626073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B388D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793E0C22" wp14:editId="509033FF">
                      <wp:simplePos x="0" y="0"/>
                      <wp:positionH relativeFrom="column">
                        <wp:posOffset>1536065</wp:posOffset>
                      </wp:positionH>
                      <wp:positionV relativeFrom="paragraph">
                        <wp:posOffset>251048</wp:posOffset>
                      </wp:positionV>
                      <wp:extent cx="207010" cy="240665"/>
                      <wp:effectExtent l="0" t="0" r="0" b="6985"/>
                      <wp:wrapNone/>
                      <wp:docPr id="218" name="Text Box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7523DE0" w14:textId="57650A7D" w:rsidR="005F3AB8" w:rsidRPr="00327C5E" w:rsidRDefault="003D1096" w:rsidP="00844F51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y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E7F0DE4" wp14:editId="7B44C3E2">
                                            <wp:extent cx="24130" cy="3175"/>
                                            <wp:effectExtent l="0" t="0" r="0" b="0"/>
                                            <wp:docPr id="1001701952" name="Picture 100170195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3E0C22" id="Text Box 218" o:spid="_x0000_s1043" type="#_x0000_t202" style="position:absolute;left:0;text-align:left;margin-left:120.95pt;margin-top:19.75pt;width:16.3pt;height:18.9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" filled="f" stroked="f">
                      <v:textbox>
                        <w:txbxContent>
                          <w:p w14:paraId="77523DE0" w14:textId="57650A7D" w:rsidR="005F3AB8" w:rsidRPr="00327C5E" w:rsidRDefault="003D1096" w:rsidP="00844F51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4E7F0DE4" wp14:editId="7B44C3E2">
                                      <wp:extent cx="24130" cy="3175"/>
                                      <wp:effectExtent l="0" t="0" r="0" b="0"/>
                                      <wp:docPr id="1001701952" name="Picture 100170195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029" w:rsidRPr="007E242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7949E5F9" wp14:editId="6CA9109A">
                      <wp:simplePos x="0" y="0"/>
                      <wp:positionH relativeFrom="column">
                        <wp:posOffset>2421222</wp:posOffset>
                      </wp:positionH>
                      <wp:positionV relativeFrom="paragraph">
                        <wp:posOffset>69405</wp:posOffset>
                      </wp:positionV>
                      <wp:extent cx="146685" cy="285007"/>
                      <wp:effectExtent l="0" t="0" r="0" b="1270"/>
                      <wp:wrapNone/>
                      <wp:docPr id="1001701992" name="Text Box 10017019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850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8607BE3" w14:textId="7D22DCC0" w:rsidR="007E2428" w:rsidRPr="00327C5E" w:rsidRDefault="00AE3184" w:rsidP="007E2428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87D7E79" wp14:editId="2169949E">
                                            <wp:extent cx="24130" cy="3175"/>
                                            <wp:effectExtent l="0" t="0" r="0" b="0"/>
                                            <wp:docPr id="1056260733" name="Picture 105626073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49E5F9" id="Text Box 1001701992" o:spid="_x0000_s1044" type="#_x0000_t202" style="position:absolute;left:0;text-align:left;margin-left:190.65pt;margin-top:5.45pt;width:11.55pt;height:22.4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" filled="f" stroked="f">
                      <v:textbox>
                        <w:txbxContent>
                          <w:p w14:paraId="28607BE3" w14:textId="7D22DCC0" w:rsidR="007E2428" w:rsidRPr="00327C5E" w:rsidRDefault="00AE3184" w:rsidP="007E2428">
                            <w:pPr>
                              <w:bidi/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187D7E79" wp14:editId="2169949E">
                                      <wp:extent cx="24130" cy="3175"/>
                                      <wp:effectExtent l="0" t="0" r="0" b="0"/>
                                      <wp:docPr id="1056260733" name="Picture 105626073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0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49B3A3AE" wp14:editId="28925670">
                      <wp:simplePos x="0" y="0"/>
                      <wp:positionH relativeFrom="column">
                        <wp:posOffset>1048797</wp:posOffset>
                      </wp:positionH>
                      <wp:positionV relativeFrom="paragraph">
                        <wp:posOffset>128270</wp:posOffset>
                      </wp:positionV>
                      <wp:extent cx="207010" cy="284480"/>
                      <wp:effectExtent l="0" t="0" r="0" b="1270"/>
                      <wp:wrapNone/>
                      <wp:docPr id="223" name="Text Box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844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A21DDE5" w14:textId="5D270581" w:rsidR="005F3AB8" w:rsidRPr="00F45029" w:rsidRDefault="00E70C3E" w:rsidP="00844F51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5FB69EE" wp14:editId="691B973D">
                                            <wp:extent cx="24130" cy="3175"/>
                                            <wp:effectExtent l="0" t="0" r="0" b="0"/>
                                            <wp:docPr id="1056260734" name="Picture 105626073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B3A3AE" id="Text Box 223" o:spid="_x0000_s1045" type="#_x0000_t202" style="position:absolute;left:0;text-align:left;margin-left:82.6pt;margin-top:10.1pt;width:16.3pt;height:22.4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" filled="f" stroked="f">
                      <v:textbox>
                        <w:txbxContent>
                          <w:p w14:paraId="4A21DDE5" w14:textId="5D270581" w:rsidR="005F3AB8" w:rsidRPr="00F45029" w:rsidRDefault="00E70C3E" w:rsidP="00844F51">
                            <w:pPr>
                              <w:bidi/>
                              <w:rPr>
                                <w:rFonts w:ascii="Comic Sans MS" w:hAnsi="Comic Sans MS"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15FB69EE" wp14:editId="691B973D">
                                      <wp:extent cx="24130" cy="3175"/>
                                      <wp:effectExtent l="0" t="0" r="0" b="0"/>
                                      <wp:docPr id="1056260734" name="Picture 10562607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0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6682D0A8" wp14:editId="77031AF6">
                      <wp:simplePos x="0" y="0"/>
                      <wp:positionH relativeFrom="column">
                        <wp:posOffset>691292</wp:posOffset>
                      </wp:positionH>
                      <wp:positionV relativeFrom="paragraph">
                        <wp:posOffset>116840</wp:posOffset>
                      </wp:positionV>
                      <wp:extent cx="207010" cy="294104"/>
                      <wp:effectExtent l="0" t="0" r="0" b="0"/>
                      <wp:wrapNone/>
                      <wp:docPr id="228" name="Text Box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941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693462C" w14:textId="320EB52E" w:rsidR="005F3AB8" w:rsidRPr="003D1096" w:rsidRDefault="003D1096" w:rsidP="00B3734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5AF7BB8F" wp14:editId="6CE331EA">
                                            <wp:extent cx="24130" cy="3175"/>
                                            <wp:effectExtent l="0" t="0" r="0" b="0"/>
                                            <wp:docPr id="1056260735" name="Picture 105626073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82D0A8" id="Text Box 228" o:spid="_x0000_s1046" type="#_x0000_t202" style="position:absolute;left:0;text-align:left;margin-left:54.45pt;margin-top:9.2pt;width:16.3pt;height:23.1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" filled="f" stroked="f">
                      <v:textbox>
                        <w:txbxContent>
                          <w:p w14:paraId="0693462C" w14:textId="320EB52E" w:rsidR="005F3AB8" w:rsidRPr="003D1096" w:rsidRDefault="003D1096" w:rsidP="00B3734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5AF7BB8F" wp14:editId="6CE331EA">
                                      <wp:extent cx="24130" cy="3175"/>
                                      <wp:effectExtent l="0" t="0" r="0" b="0"/>
                                      <wp:docPr id="1056260735" name="Picture 105626073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3AB8">
              <w:rPr>
                <w:i/>
                <w:iCs/>
                <w:noProof/>
                <w:sz w:val="32"/>
                <w:szCs w:val="32"/>
              </w:rPr>
              <w:t xml:space="preserve">                            </w:t>
            </w:r>
            <w:r w:rsidR="005F3AB8">
              <w:rPr>
                <w:rFonts w:hint="cs"/>
                <w:i/>
                <w:iCs/>
                <w:noProof/>
                <w:sz w:val="32"/>
                <w:szCs w:val="32"/>
                <w:rtl/>
              </w:rPr>
              <w:t xml:space="preserve">  </w:t>
            </w:r>
            <m:oMath>
              <m:acc>
                <m:accPr>
                  <m:ctrlPr>
                    <w:rPr>
                      <w:rFonts w:ascii="Cambria Math" w:hAnsi="Cambria Math"/>
                      <w:b/>
                      <w:bCs/>
                      <w:noProof/>
                      <w:sz w:val="28"/>
                      <w:szCs w:val="28"/>
                      <w:lang w:val="fa-IR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noProof/>
                      <w:sz w:val="28"/>
                      <w:szCs w:val="28"/>
                      <w:rtl/>
                      <w:lang w:val="fa-IR"/>
                    </w:rPr>
                    <m:t>O</m:t>
                  </m:r>
                </m:e>
              </m:acc>
            </m:oMath>
            <w:r w:rsidR="005F3AB8">
              <w:rPr>
                <w:i/>
                <w:iCs/>
                <w:noProof/>
                <w:sz w:val="32"/>
                <w:szCs w:val="32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=</m:t>
              </m:r>
            </m:oMath>
            <w:r w:rsidR="005F3AB8">
              <w:rPr>
                <w:iCs/>
                <w:noProof/>
                <w:sz w:val="32"/>
                <w:szCs w:val="32"/>
              </w:rPr>
              <w:t xml:space="preserve">  </w:t>
            </w:r>
            <w:r w:rsidR="001863DD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 w:rsidR="005F3AB8">
              <w:rPr>
                <w:iCs/>
                <w:noProof/>
                <w:sz w:val="32"/>
                <w:szCs w:val="32"/>
              </w:rPr>
              <w:t xml:space="preserve"> </w:t>
            </w:r>
            <w:r w:rsidR="00D660E3">
              <w:rPr>
                <w:rFonts w:hint="cs"/>
                <w:iCs/>
                <w:noProof/>
                <w:sz w:val="32"/>
                <w:szCs w:val="32"/>
                <w:rtl/>
              </w:rPr>
              <w:t xml:space="preserve">      </w:t>
            </w:r>
            <w:r w:rsidR="005F3AB8">
              <w:rPr>
                <w:iCs/>
                <w:noProof/>
                <w:sz w:val="32"/>
                <w:szCs w:val="32"/>
              </w:rPr>
              <w:t xml:space="preserve">   </w:t>
            </w:r>
            <w:bookmarkStart w:id="1" w:name="_Hlk154355064"/>
            <m:oMath>
              <m:acc>
                <m:accPr>
                  <m:ctrlPr>
                    <w:rPr>
                      <w:rFonts w:ascii="Cambria Math" w:hAnsi="Cambria Math"/>
                      <w:noProof/>
                      <w:sz w:val="28"/>
                      <w:szCs w:val="28"/>
                      <w:lang w:val="fa-IR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noProof/>
                      <w:sz w:val="28"/>
                      <w:szCs w:val="28"/>
                      <w:rtl/>
                      <w:lang w:val="fa-IR"/>
                    </w:rPr>
                    <m:t>O</m:t>
                  </m:r>
                </m:e>
              </m:acc>
              <w:bookmarkEnd w:id="1"/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=</m:t>
              </m:r>
            </m:oMath>
            <w:r w:rsidR="005F3AB8">
              <w:rPr>
                <w:noProof/>
                <w:sz w:val="28"/>
                <w:szCs w:val="28"/>
              </w:rPr>
              <w:t xml:space="preserve"> </w:t>
            </w:r>
            <w:r w:rsidR="001863DD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 w:rsidR="005F3AB8">
              <w:rPr>
                <w:noProof/>
                <w:sz w:val="28"/>
                <w:szCs w:val="28"/>
              </w:rPr>
              <w:t xml:space="preserve"> </w:t>
            </w:r>
            <w:r w:rsidR="00D660E3">
              <w:rPr>
                <w:rFonts w:hint="cs"/>
                <w:noProof/>
                <w:sz w:val="28"/>
                <w:szCs w:val="28"/>
                <w:rtl/>
              </w:rPr>
              <w:t xml:space="preserve">        </w:t>
            </w:r>
            <w:r w:rsidR="005F3AB8">
              <w:rPr>
                <w:noProof/>
                <w:sz w:val="28"/>
                <w:szCs w:val="28"/>
              </w:rPr>
              <w:t xml:space="preserve">  </w:t>
            </w:r>
            <m:oMath>
              <m:acc>
                <m:accPr>
                  <m:ctrlPr>
                    <w:rPr>
                      <w:rFonts w:ascii="Cambria Math" w:hAnsi="Cambria Math"/>
                      <w:noProof/>
                      <w:sz w:val="28"/>
                      <w:szCs w:val="28"/>
                      <w:lang w:val="fa-IR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noProof/>
                      <w:sz w:val="28"/>
                      <w:szCs w:val="28"/>
                      <w:rtl/>
                      <w:lang w:val="fa-IR"/>
                    </w:rPr>
                    <m:t>O</m:t>
                  </m:r>
                </m:e>
              </m:acc>
            </m:oMath>
            <w:r w:rsidR="007E2428">
              <w:rPr>
                <w:rFonts w:hint="cs"/>
                <w:i/>
                <w:iCs/>
                <w:noProof/>
                <w:sz w:val="32"/>
                <w:szCs w:val="32"/>
                <w:rtl/>
              </w:rPr>
              <w:t xml:space="preserve"> </w:t>
            </w:r>
            <w:r w:rsidR="005F3AB8" w:rsidRPr="00076A91">
              <w:rPr>
                <w:rFonts w:ascii="Cambria Math" w:eastAsiaTheme="minorEastAsia" w:hAnsi="Cambria Math"/>
                <w:b/>
                <w:bCs/>
                <w:iCs/>
                <w:sz w:val="28"/>
                <w:szCs w:val="28"/>
              </w:rPr>
              <w:t>=</w:t>
            </w:r>
            <w:r w:rsidR="005F3AB8">
              <w:rPr>
                <w:iCs/>
                <w:noProof/>
                <w:sz w:val="32"/>
                <w:szCs w:val="32"/>
              </w:rPr>
              <w:t xml:space="preserve"> </w:t>
            </w:r>
            <w:r w:rsidR="001863DD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</w:p>
          <w:p w14:paraId="6C23EFE6" w14:textId="335854D3" w:rsidR="007E1807" w:rsidRDefault="00930E04" w:rsidP="007E1807">
            <w:pPr>
              <w:bidi/>
              <w:spacing w:line="276" w:lineRule="auto"/>
              <w:rPr>
                <w:iCs/>
                <w:noProof/>
                <w:sz w:val="32"/>
                <w:szCs w:val="32"/>
                <w:rtl/>
              </w:rPr>
            </w:pPr>
            <w:r w:rsidRPr="00E0593F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2C280CFC" wp14:editId="5C5116C2">
                      <wp:simplePos x="0" y="0"/>
                      <wp:positionH relativeFrom="column">
                        <wp:posOffset>212090</wp:posOffset>
                      </wp:positionH>
                      <wp:positionV relativeFrom="paragraph">
                        <wp:posOffset>153342</wp:posOffset>
                      </wp:positionV>
                      <wp:extent cx="189865" cy="183515"/>
                      <wp:effectExtent l="0" t="0" r="0" b="0"/>
                      <wp:wrapNone/>
                      <wp:docPr id="836839730" name="Text Box 8368397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865" cy="183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DAF55B" w14:textId="77777777" w:rsidR="00E0593F" w:rsidRPr="00F45029" w:rsidRDefault="00E0593F" w:rsidP="00E0593F">
                                  <w:pPr>
                                    <w:rPr>
                                      <w:sz w:val="10"/>
                                      <w:szCs w:val="36"/>
                                    </w:rPr>
                                  </w:pPr>
                                  <w:r w:rsidRPr="00F45029">
                                    <w:rPr>
                                      <w:sz w:val="10"/>
                                      <w:szCs w:val="36"/>
                                    </w:rP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280CFC" id="Text Box 836839730" o:spid="_x0000_s1047" type="#_x0000_t202" style="position:absolute;left:0;text-align:left;margin-left:16.7pt;margin-top:12.05pt;width:14.95pt;height:14.4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" filled="f" stroked="f" strokeweight=".5pt">
                      <v:textbox>
                        <w:txbxContent>
                          <w:p w14:paraId="02DAF55B" w14:textId="77777777" w:rsidR="00E0593F" w:rsidRPr="00F45029" w:rsidRDefault="00E0593F" w:rsidP="00E0593F">
                            <w:pPr>
                              <w:rPr>
                                <w:sz w:val="10"/>
                                <w:szCs w:val="36"/>
                              </w:rPr>
                            </w:pPr>
                            <w:r w:rsidRPr="00F45029">
                              <w:rPr>
                                <w:sz w:val="10"/>
                                <w:szCs w:val="36"/>
                              </w:rPr>
                              <w:t>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27AC9335" wp14:editId="2FC0452A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154633</wp:posOffset>
                      </wp:positionV>
                      <wp:extent cx="403225" cy="332105"/>
                      <wp:effectExtent l="0" t="0" r="0" b="0"/>
                      <wp:wrapNone/>
                      <wp:docPr id="250" name="Text Box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3225" cy="3321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5598547" w14:textId="6F5C25BB" w:rsidR="005F3AB8" w:rsidRPr="00F45029" w:rsidRDefault="00E0593F" w:rsidP="008F22DD">
                                  <w:pP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F45029">
                                    <w:rPr>
                                      <w:rFonts w:ascii="Comic Sans MS" w:hAnsi="Comic Sans MS" w:hint="cs"/>
                                      <w:b/>
                                      <w:sz w:val="28"/>
                                      <w:szCs w:val="28"/>
                                      <w:rtl/>
                                    </w:rPr>
                                    <w:t>400000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AC9335" id="Text Box 250" o:spid="_x0000_s1048" type="#_x0000_t202" style="position:absolute;left:0;text-align:left;margin-left:6.15pt;margin-top:12.2pt;width:31.75pt;height:26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" filled="f" stroked="f">
                      <v:textbox>
                        <w:txbxContent>
                          <w:p w14:paraId="05598547" w14:textId="6F5C25BB" w:rsidR="005F3AB8" w:rsidRPr="00F45029" w:rsidRDefault="00E0593F" w:rsidP="008F22DD">
                            <w:pP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</w:pPr>
                            <w:r w:rsidRPr="00F45029">
                              <w:rPr>
                                <w:rFonts w:ascii="Comic Sans MS" w:hAnsi="Comic Sans MS" w:hint="cs"/>
                                <w:b/>
                                <w:sz w:val="28"/>
                                <w:szCs w:val="28"/>
                                <w:rtl/>
                              </w:rPr>
                              <w:t>400000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B388D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194B73A0" wp14:editId="04862AE7">
                      <wp:simplePos x="0" y="0"/>
                      <wp:positionH relativeFrom="column">
                        <wp:posOffset>892175</wp:posOffset>
                      </wp:positionH>
                      <wp:positionV relativeFrom="paragraph">
                        <wp:posOffset>113337</wp:posOffset>
                      </wp:positionV>
                      <wp:extent cx="112815" cy="121912"/>
                      <wp:effectExtent l="0" t="0" r="20955" b="12065"/>
                      <wp:wrapNone/>
                      <wp:docPr id="227" name="Rectangle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815" cy="121912"/>
                              </a:xfrm>
                              <a:prstGeom prst="rect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136334" id="Rectangle 227" o:spid="_x0000_s1026" style="position:absolute;margin-left:70.25pt;margin-top:8.9pt;width:8.9pt;height:9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" fillcolor="white [3201]" strokecolor="black [3200]" strokeweight="1pt"/>
                  </w:pict>
                </mc:Fallback>
              </mc:AlternateContent>
            </w:r>
            <w:r w:rsidR="00F450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6DCCC1A3" wp14:editId="1085CEF8">
                      <wp:simplePos x="0" y="0"/>
                      <wp:positionH relativeFrom="column">
                        <wp:posOffset>614045</wp:posOffset>
                      </wp:positionH>
                      <wp:positionV relativeFrom="paragraph">
                        <wp:posOffset>191135</wp:posOffset>
                      </wp:positionV>
                      <wp:extent cx="207010" cy="296545"/>
                      <wp:effectExtent l="0" t="0" r="0" b="8255"/>
                      <wp:wrapNone/>
                      <wp:docPr id="237" name="Text Box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965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072833D" w14:textId="10C0D7A7" w:rsidR="005F3AB8" w:rsidRPr="003D1096" w:rsidRDefault="003D1096" w:rsidP="008F22DD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728FAA05" wp14:editId="0C7A80AC">
                                            <wp:extent cx="24130" cy="3175"/>
                                            <wp:effectExtent l="0" t="0" r="0" b="0"/>
                                            <wp:docPr id="1001701953" name="Picture 100170195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CCC1A3" id="Text Box 237" o:spid="_x0000_s1049" type="#_x0000_t202" style="position:absolute;left:0;text-align:left;margin-left:48.35pt;margin-top:15.05pt;width:16.3pt;height:23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" filled="f" stroked="f">
                      <v:textbox>
                        <w:txbxContent>
                          <w:p w14:paraId="2072833D" w14:textId="10C0D7A7" w:rsidR="005F3AB8" w:rsidRPr="003D1096" w:rsidRDefault="003D1096" w:rsidP="008F22DD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728FAA05" wp14:editId="0C7A80AC">
                                      <wp:extent cx="24130" cy="3175"/>
                                      <wp:effectExtent l="0" t="0" r="0" b="0"/>
                                      <wp:docPr id="1001701953" name="Picture 100170195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0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0F17E53A" wp14:editId="5EBADFDE">
                      <wp:simplePos x="0" y="0"/>
                      <wp:positionH relativeFrom="column">
                        <wp:posOffset>415892</wp:posOffset>
                      </wp:positionH>
                      <wp:positionV relativeFrom="paragraph">
                        <wp:posOffset>59723</wp:posOffset>
                      </wp:positionV>
                      <wp:extent cx="207010" cy="320040"/>
                      <wp:effectExtent l="0" t="0" r="0" b="3810"/>
                      <wp:wrapNone/>
                      <wp:docPr id="232" name="Text Box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320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26A8402" w14:textId="00AEFC4F" w:rsidR="005F3AB8" w:rsidRPr="00F45029" w:rsidRDefault="003D1096" w:rsidP="008F22DD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3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A12C249" wp14:editId="7CB437FE">
                                            <wp:extent cx="24130" cy="3175"/>
                                            <wp:effectExtent l="0" t="0" r="0" b="0"/>
                                            <wp:docPr id="1001701954" name="Picture 100170195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7E53A" id="Text Box 232" o:spid="_x0000_s1050" type="#_x0000_t202" style="position:absolute;left:0;text-align:left;margin-left:32.75pt;margin-top:4.7pt;width:16.3pt;height:25.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" filled="f" stroked="f">
                      <v:textbox>
                        <w:txbxContent>
                          <w:p w14:paraId="526A8402" w14:textId="00AEFC4F" w:rsidR="005F3AB8" w:rsidRPr="00F45029" w:rsidRDefault="003D1096" w:rsidP="008F22DD">
                            <w:pPr>
                              <w:bidi/>
                              <w:rPr>
                                <w:rFonts w:ascii="Comic Sans MS" w:hAnsi="Comic Sans MS"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3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3A12C249" wp14:editId="7CB437FE">
                                      <wp:extent cx="24130" cy="3175"/>
                                      <wp:effectExtent l="0" t="0" r="0" b="0"/>
                                      <wp:docPr id="1001701954" name="Picture 100170195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3AB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688D920D" wp14:editId="0814EC66">
                      <wp:simplePos x="0" y="0"/>
                      <wp:positionH relativeFrom="column">
                        <wp:posOffset>895406</wp:posOffset>
                      </wp:positionH>
                      <wp:positionV relativeFrom="paragraph">
                        <wp:posOffset>116205</wp:posOffset>
                      </wp:positionV>
                      <wp:extent cx="7951" cy="620202"/>
                      <wp:effectExtent l="38100" t="0" r="68580" b="46990"/>
                      <wp:wrapNone/>
                      <wp:docPr id="211" name="Straight Arrow Connector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951" cy="620202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62F1C6" id="Straight Arrow Connector 211" o:spid="_x0000_s1026" type="#_x0000_t32" style="position:absolute;margin-left:70.5pt;margin-top:9.15pt;width:.65pt;height:48.8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" strokecolor="black [3040]" strokeweight="1.5pt">
                      <v:stroke endarrow="block"/>
                    </v:shape>
                  </w:pict>
                </mc:Fallback>
              </mc:AlternateContent>
            </w:r>
            <w:r w:rsidR="005F3AB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116AA6C7" wp14:editId="25BDC040">
                      <wp:simplePos x="0" y="0"/>
                      <wp:positionH relativeFrom="column">
                        <wp:posOffset>93676</wp:posOffset>
                      </wp:positionH>
                      <wp:positionV relativeFrom="paragraph">
                        <wp:posOffset>88265</wp:posOffset>
                      </wp:positionV>
                      <wp:extent cx="1488550" cy="45719"/>
                      <wp:effectExtent l="38100" t="76200" r="0" b="88265"/>
                      <wp:wrapNone/>
                      <wp:docPr id="210" name="Straight Arrow Connector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8855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FE896C" id="Straight Arrow Connector 210" o:spid="_x0000_s1026" type="#_x0000_t32" style="position:absolute;margin-left:7.4pt;margin-top:6.95pt;width:117.2pt;height:3.6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" strokeweight="1.5pt">
                      <v:stroke startarrow="block" endarrow="block"/>
                    </v:shape>
                  </w:pict>
                </mc:Fallback>
              </mc:AlternateContent>
            </w:r>
          </w:p>
          <w:p w14:paraId="0D2EC261" w14:textId="7390116D" w:rsidR="007E1807" w:rsidRDefault="00EF55FC" w:rsidP="007E1807">
            <w:pPr>
              <w:bidi/>
              <w:spacing w:line="276" w:lineRule="auto"/>
              <w:rPr>
                <w:iCs/>
                <w:noProof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10F4D565" wp14:editId="5EB234ED">
                      <wp:simplePos x="0" y="0"/>
                      <wp:positionH relativeFrom="column">
                        <wp:posOffset>553</wp:posOffset>
                      </wp:positionH>
                      <wp:positionV relativeFrom="paragraph">
                        <wp:posOffset>257175</wp:posOffset>
                      </wp:positionV>
                      <wp:extent cx="207010" cy="240665"/>
                      <wp:effectExtent l="0" t="0" r="0" b="6985"/>
                      <wp:wrapNone/>
                      <wp:docPr id="243" name="Text Box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92936EC" w14:textId="2CA0D7CE" w:rsidR="005F3AB8" w:rsidRPr="00DB7D1F" w:rsidRDefault="00DB7D1F" w:rsidP="008F22DD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u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D210D88" wp14:editId="3810E3C3">
                                            <wp:extent cx="24130" cy="3175"/>
                                            <wp:effectExtent l="0" t="0" r="0" b="0"/>
                                            <wp:docPr id="1001701955" name="Picture 100170195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F4D565" id="Text Box 243" o:spid="_x0000_s1051" type="#_x0000_t202" style="position:absolute;left:0;text-align:left;margin-left:.05pt;margin-top:20.25pt;width:16.3pt;height:18.9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" filled="f" stroked="f">
                      <v:textbox>
                        <w:txbxContent>
                          <w:p w14:paraId="392936EC" w14:textId="2CA0D7CE" w:rsidR="005F3AB8" w:rsidRPr="00DB7D1F" w:rsidRDefault="00DB7D1F" w:rsidP="008F22DD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3D210D88" wp14:editId="3810E3C3">
                                      <wp:extent cx="24130" cy="3175"/>
                                      <wp:effectExtent l="0" t="0" r="0" b="0"/>
                                      <wp:docPr id="1001701955" name="Picture 100170195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5DCC0BE9" wp14:editId="53533F88">
                      <wp:simplePos x="0" y="0"/>
                      <wp:positionH relativeFrom="column">
                        <wp:posOffset>786130</wp:posOffset>
                      </wp:positionH>
                      <wp:positionV relativeFrom="paragraph">
                        <wp:posOffset>326943</wp:posOffset>
                      </wp:positionV>
                      <wp:extent cx="207010" cy="240665"/>
                      <wp:effectExtent l="0" t="0" r="0" b="6985"/>
                      <wp:wrapNone/>
                      <wp:docPr id="241" name="Text Box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3A349F2" w14:textId="2745BD93" w:rsidR="005F3AB8" w:rsidRPr="00327C5E" w:rsidRDefault="00DB7D1F" w:rsidP="008F22DD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3C65A9A" wp14:editId="5B8EA46E">
                                            <wp:extent cx="24130" cy="3175"/>
                                            <wp:effectExtent l="0" t="0" r="0" b="0"/>
                                            <wp:docPr id="1001701956" name="Picture 100170195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CC0BE9" id="Text Box 241" o:spid="_x0000_s1052" type="#_x0000_t202" style="position:absolute;left:0;text-align:left;margin-left:61.9pt;margin-top:25.75pt;width:16.3pt;height:18.9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" filled="f" stroked="f">
                      <v:textbox>
                        <w:txbxContent>
                          <w:p w14:paraId="13A349F2" w14:textId="2745BD93" w:rsidR="005F3AB8" w:rsidRPr="00327C5E" w:rsidRDefault="00DB7D1F" w:rsidP="008F22DD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33C65A9A" wp14:editId="5B8EA46E">
                                      <wp:extent cx="24130" cy="3175"/>
                                      <wp:effectExtent l="0" t="0" r="0" b="0"/>
                                      <wp:docPr id="1001701956" name="Picture 100170195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A5CB2B2" w14:textId="2F505671" w:rsidR="007E1807" w:rsidRDefault="007E1807" w:rsidP="007E1807">
            <w:pPr>
              <w:bidi/>
              <w:rPr>
                <w:iCs/>
                <w:noProof/>
                <w:sz w:val="32"/>
                <w:szCs w:val="32"/>
                <w:rtl/>
              </w:rPr>
            </w:pPr>
          </w:p>
          <w:p w14:paraId="1BD3A6B3" w14:textId="3AFAB44C" w:rsidR="00D93A85" w:rsidRPr="00B756DA" w:rsidRDefault="00D93A85" w:rsidP="00D93A85">
            <w:pPr>
              <w:bidi/>
              <w:rPr>
                <w:iCs/>
                <w:noProof/>
                <w:sz w:val="32"/>
                <w:szCs w:val="32"/>
                <w:rtl/>
              </w:rPr>
            </w:pP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thinThickSmallGap" w:sz="12" w:space="0" w:color="auto"/>
            </w:tcBorders>
            <w:vAlign w:val="center"/>
          </w:tcPr>
          <w:p w14:paraId="603A8E8E" w14:textId="79EE6ADA" w:rsidR="006B388D" w:rsidRDefault="006B388D" w:rsidP="006B388D">
            <w:pPr>
              <w:bidi/>
              <w:rPr>
                <w:rFonts w:cs="bna"/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2EAD5DEE" w14:textId="27728BB8" w:rsidR="005F3AB8" w:rsidRDefault="006B388D" w:rsidP="00912493">
            <w:pPr>
              <w:bidi/>
              <w:jc w:val="center"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7AC3F630" wp14:editId="76E091FE">
                      <wp:simplePos x="0" y="0"/>
                      <wp:positionH relativeFrom="column">
                        <wp:posOffset>347980</wp:posOffset>
                      </wp:positionH>
                      <wp:positionV relativeFrom="paragraph">
                        <wp:posOffset>121920</wp:posOffset>
                      </wp:positionV>
                      <wp:extent cx="207010" cy="240665"/>
                      <wp:effectExtent l="0" t="0" r="0" b="6985"/>
                      <wp:wrapNone/>
                      <wp:docPr id="245" name="Text Box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22E3384" w14:textId="05C0B12D" w:rsidR="005F3AB8" w:rsidRPr="00327C5E" w:rsidRDefault="00DB7D1F" w:rsidP="008F22DD">
                                  <w:pPr>
                                    <w:rPr>
                                      <w:rFonts w:ascii="Comic Sans MS" w:hAnsi="Comic Sans MS"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0"/>
                                          <w:szCs w:val="20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735C657" wp14:editId="2506CE26">
                                            <wp:extent cx="24130" cy="3175"/>
                                            <wp:effectExtent l="0" t="0" r="0" b="0"/>
                                            <wp:docPr id="1001701958" name="Picture 1001701958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C3F630" id="Text Box 245" o:spid="_x0000_s1053" type="#_x0000_t202" style="position:absolute;left:0;text-align:left;margin-left:27.4pt;margin-top:9.6pt;width:16.3pt;height:18.9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" filled="f" stroked="f">
                      <v:textbox>
                        <w:txbxContent>
                          <w:p w14:paraId="122E3384" w14:textId="05C0B12D" w:rsidR="005F3AB8" w:rsidRPr="00327C5E" w:rsidRDefault="00DB7D1F" w:rsidP="008F22DD">
                            <w:pPr>
                              <w:rPr>
                                <w:rFonts w:ascii="Comic Sans MS" w:hAnsi="Comic Sans MS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0"/>
                                    <w:szCs w:val="20"/>
                                    <w:lang w:bidi="ar-SA"/>
                                  </w:rPr>
                                  <w:drawing>
                                    <wp:inline distT="0" distB="0" distL="0" distR="0" wp14:anchorId="3735C657" wp14:editId="2506CE26">
                                      <wp:extent cx="24130" cy="3175"/>
                                      <wp:effectExtent l="0" t="0" r="0" b="0"/>
                                      <wp:docPr id="1001701958" name="Picture 100170195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val="fa-IR"/>
              </w:rPr>
              <w:t>75/0</w:t>
            </w:r>
          </w:p>
          <w:p w14:paraId="0F47F335" w14:textId="0DB3ADD1" w:rsidR="006B388D" w:rsidRDefault="006B388D" w:rsidP="006B388D">
            <w:pPr>
              <w:bidi/>
              <w:jc w:val="center"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4FDD3D0F" w14:textId="481BE0B8" w:rsidR="006B388D" w:rsidRPr="006B388D" w:rsidRDefault="006B388D" w:rsidP="006B388D">
            <w:pPr>
              <w:bidi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21AEF254" w14:textId="3EC4AE78" w:rsidR="005F3AB8" w:rsidRDefault="005F3AB8" w:rsidP="00912493">
            <w:pPr>
              <w:bidi/>
              <w:jc w:val="center"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</w:tc>
      </w:tr>
    </w:tbl>
    <w:p w14:paraId="01CE88F0" w14:textId="77777777" w:rsidR="00B756DA" w:rsidRDefault="00B756DA" w:rsidP="00E83FEC">
      <w:pPr>
        <w:bidi/>
        <w:rPr>
          <w:rStyle w:val="Strong"/>
          <w:b w:val="0"/>
          <w:rtl/>
        </w:rPr>
        <w:sectPr w:rsidR="00B756DA" w:rsidSect="00C83497">
          <w:headerReference w:type="default" r:id="rId45"/>
          <w:pgSz w:w="11907" w:h="16839" w:code="9"/>
          <w:pgMar w:top="72" w:right="1210" w:bottom="288" w:left="806" w:header="346" w:footer="0" w:gutter="0"/>
          <w:cols w:space="708"/>
          <w:docGrid w:linePitch="360"/>
        </w:sectPr>
      </w:pPr>
    </w:p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E83EF1" w:rsidRPr="005B3F55" w14:paraId="2B5C93A2" w14:textId="77777777" w:rsidTr="00BD5F7F">
        <w:trPr>
          <w:trHeight w:val="2753"/>
        </w:trPr>
        <w:tc>
          <w:tcPr>
            <w:tcW w:w="676" w:type="dxa"/>
            <w:tcBorders>
              <w:top w:val="thinThickSmallGap" w:sz="12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48E6DB6" w14:textId="0D7CA4E4" w:rsidR="00E532C0" w:rsidRDefault="00E532C0" w:rsidP="00E83FEC">
            <w:pPr>
              <w:bidi/>
              <w:rPr>
                <w:rStyle w:val="Strong"/>
                <w:b w:val="0"/>
                <w:rtl/>
              </w:rPr>
            </w:pPr>
          </w:p>
          <w:p w14:paraId="13833A93" w14:textId="77777777" w:rsidR="0002511D" w:rsidRPr="008E613F" w:rsidRDefault="0002511D" w:rsidP="0002511D">
            <w:pPr>
              <w:bidi/>
              <w:jc w:val="center"/>
              <w:rPr>
                <w:rStyle w:val="Strong"/>
                <w:b w:val="0"/>
                <w:rtl/>
              </w:rPr>
            </w:pPr>
            <w:r w:rsidRPr="008E613F">
              <w:rPr>
                <w:rStyle w:val="Strong"/>
                <w:rFonts w:hint="cs"/>
                <w:b w:val="0"/>
                <w:rtl/>
              </w:rPr>
              <w:t>15</w:t>
            </w:r>
          </w:p>
          <w:p w14:paraId="76E5F661" w14:textId="77777777" w:rsidR="00E83FEC" w:rsidRDefault="00E83FEC" w:rsidP="00E83FEC">
            <w:pPr>
              <w:bidi/>
              <w:rPr>
                <w:rStyle w:val="Strong"/>
                <w:b w:val="0"/>
                <w:rtl/>
              </w:rPr>
            </w:pPr>
          </w:p>
          <w:p w14:paraId="5DF1A61B" w14:textId="77777777" w:rsidR="003E3C2A" w:rsidRPr="0052310E" w:rsidRDefault="003E3C2A" w:rsidP="003E3C2A">
            <w:pPr>
              <w:bidi/>
              <w:jc w:val="center"/>
              <w:rPr>
                <w:rStyle w:val="Strong"/>
                <w:b w:val="0"/>
                <w:rtl/>
              </w:rPr>
            </w:pPr>
          </w:p>
          <w:p w14:paraId="41419088" w14:textId="77777777" w:rsidR="00E83FEC" w:rsidRDefault="00E83FEC" w:rsidP="00E83FEC">
            <w:pPr>
              <w:bidi/>
              <w:rPr>
                <w:rtl/>
              </w:rPr>
            </w:pPr>
          </w:p>
          <w:p w14:paraId="52A2F6E5" w14:textId="52B85F69" w:rsidR="0052310E" w:rsidRDefault="0052310E" w:rsidP="0052310E">
            <w:pPr>
              <w:bidi/>
              <w:rPr>
                <w:rtl/>
              </w:rPr>
            </w:pPr>
          </w:p>
          <w:p w14:paraId="5374C3AA" w14:textId="77777777" w:rsidR="0032583C" w:rsidRDefault="0032583C" w:rsidP="00192ECD">
            <w:pPr>
              <w:bidi/>
            </w:pPr>
          </w:p>
          <w:p w14:paraId="75535396" w14:textId="77777777" w:rsidR="00E83EF1" w:rsidRDefault="00E83EF1" w:rsidP="00192ECD">
            <w:pPr>
              <w:bidi/>
              <w:rPr>
                <w:rStyle w:val="Strong"/>
                <w:b w:val="0"/>
                <w:bCs w:val="0"/>
              </w:rPr>
            </w:pPr>
          </w:p>
        </w:tc>
        <w:tc>
          <w:tcPr>
            <w:tcW w:w="9713" w:type="dxa"/>
            <w:tcBorders>
              <w:top w:val="thinThickSmallGap" w:sz="12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08FDF2C" w14:textId="0B199701" w:rsidR="00E83EF1" w:rsidRDefault="005E358E" w:rsidP="00010764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41C13EF7" wp14:editId="16D85B25">
                      <wp:simplePos x="0" y="0"/>
                      <wp:positionH relativeFrom="column">
                        <wp:posOffset>519859</wp:posOffset>
                      </wp:positionH>
                      <wp:positionV relativeFrom="paragraph">
                        <wp:posOffset>119380</wp:posOffset>
                      </wp:positionV>
                      <wp:extent cx="207010" cy="240665"/>
                      <wp:effectExtent l="0" t="0" r="0" b="6985"/>
                      <wp:wrapNone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87D3D9B" w14:textId="5D3DBC3D" w:rsidR="00645DDA" w:rsidRPr="00A56FB2" w:rsidRDefault="00A56FB2" w:rsidP="00645DDA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C13EF7" id="Text Box 198" o:spid="_x0000_s1054" type="#_x0000_t202" style="position:absolute;left:0;text-align:left;margin-left:40.95pt;margin-top:9.4pt;width:16.3pt;height:18.9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" filled="f" stroked="f">
                      <v:textbox>
                        <w:txbxContent>
                          <w:p w14:paraId="087D3D9B" w14:textId="5D3DBC3D" w:rsidR="00645DDA" w:rsidRPr="00A56FB2" w:rsidRDefault="00A56FB2" w:rsidP="00645DDA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2493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788C0A78" wp14:editId="052D54BD">
                      <wp:simplePos x="0" y="0"/>
                      <wp:positionH relativeFrom="column">
                        <wp:posOffset>351361</wp:posOffset>
                      </wp:positionH>
                      <wp:positionV relativeFrom="paragraph">
                        <wp:posOffset>124460</wp:posOffset>
                      </wp:positionV>
                      <wp:extent cx="207010" cy="240665"/>
                      <wp:effectExtent l="0" t="0" r="0" b="6985"/>
                      <wp:wrapNone/>
                      <wp:docPr id="204" name="Text Box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8DD6D59" w14:textId="6597456B" w:rsidR="004F02AB" w:rsidRPr="00A56FB2" w:rsidRDefault="00A56FB2" w:rsidP="004F02AB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E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8C0A78" id="Text Box 204" o:spid="_x0000_s1055" type="#_x0000_t202" style="position:absolute;left:0;text-align:left;margin-left:27.65pt;margin-top:9.8pt;width:16.3pt;height:18.9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" filled="f" stroked="f">
                      <v:textbox>
                        <w:txbxContent>
                          <w:p w14:paraId="28DD6D59" w14:textId="6597456B" w:rsidR="004F02AB" w:rsidRPr="00A56FB2" w:rsidRDefault="00A56FB2" w:rsidP="004F02AB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561D" w:rsidRPr="0095561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دو شکل مقابل، هم نهشت هستند</w:t>
            </w:r>
            <w:r w:rsidR="002753B3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="0095561D" w:rsidRPr="0095561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تساوی اجزای متناظر را کامل کنید</w:t>
            </w:r>
            <w:r w:rsidR="002753B3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CB3EAED" w14:textId="4A92707D" w:rsidR="0095561D" w:rsidRPr="0095561D" w:rsidRDefault="00912493" w:rsidP="0095561D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23DEB0A3" wp14:editId="37189646">
                      <wp:simplePos x="0" y="0"/>
                      <wp:positionH relativeFrom="column">
                        <wp:posOffset>160494</wp:posOffset>
                      </wp:positionH>
                      <wp:positionV relativeFrom="paragraph">
                        <wp:posOffset>69850</wp:posOffset>
                      </wp:positionV>
                      <wp:extent cx="335280" cy="529590"/>
                      <wp:effectExtent l="0" t="0" r="26670" b="22860"/>
                      <wp:wrapNone/>
                      <wp:docPr id="194" name="Straight Connector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35280" cy="52959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BB564CD" id="Straight Connector 194" o:spid="_x0000_s1026" style="position:absolute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5.5pt" to="39.05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" strokecolor="black [3040]" strokeweight="1.5pt"/>
                  </w:pict>
                </mc:Fallback>
              </mc:AlternateContent>
            </w: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3E88A2D9" wp14:editId="4549DD70">
                      <wp:simplePos x="0" y="0"/>
                      <wp:positionH relativeFrom="column">
                        <wp:posOffset>464024</wp:posOffset>
                      </wp:positionH>
                      <wp:positionV relativeFrom="paragraph">
                        <wp:posOffset>67310</wp:posOffset>
                      </wp:positionV>
                      <wp:extent cx="36195" cy="1134745"/>
                      <wp:effectExtent l="0" t="0" r="20955" b="27305"/>
                      <wp:wrapNone/>
                      <wp:docPr id="193" name="Straight Connector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195" cy="1134745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B92A9D5" id="Straight Connector 193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55pt,5.3pt" to="39.4pt,9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" strokecolor="black [3040]" strokeweight="1.5pt"/>
                  </w:pict>
                </mc:Fallback>
              </mc:AlternateContent>
            </w: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50C561EA" wp14:editId="3DC0DBA4">
                      <wp:simplePos x="0" y="0"/>
                      <wp:positionH relativeFrom="column">
                        <wp:posOffset>579594</wp:posOffset>
                      </wp:positionH>
                      <wp:positionV relativeFrom="paragraph">
                        <wp:posOffset>70485</wp:posOffset>
                      </wp:positionV>
                      <wp:extent cx="59690" cy="1135380"/>
                      <wp:effectExtent l="0" t="0" r="35560" b="26670"/>
                      <wp:wrapNone/>
                      <wp:docPr id="48" name="Straight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690" cy="113538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D3021EF" id="Straight Connector 4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65pt,5.55pt" to="50.35pt,9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" strokecolor="black [3040]" strokeweight="1.5pt"/>
                  </w:pict>
                </mc:Fallback>
              </mc:AlternateContent>
            </w:r>
            <w:r w:rsidR="00E94E5E"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247B11A2" wp14:editId="2AB70722">
                      <wp:simplePos x="0" y="0"/>
                      <wp:positionH relativeFrom="column">
                        <wp:posOffset>642459</wp:posOffset>
                      </wp:positionH>
                      <wp:positionV relativeFrom="paragraph">
                        <wp:posOffset>70485</wp:posOffset>
                      </wp:positionV>
                      <wp:extent cx="281706" cy="522102"/>
                      <wp:effectExtent l="0" t="0" r="23495" b="30480"/>
                      <wp:wrapNone/>
                      <wp:docPr id="49" name="Straight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81706" cy="522102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B935A2" id="Straight Connector 49" o:spid="_x0000_s1026" style="position:absolute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6pt,5.55pt" to="72.8pt,4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" strokecolor="black [3040]" strokeweight="1.5pt"/>
                  </w:pict>
                </mc:Fallback>
              </mc:AlternateContent>
            </w:r>
          </w:p>
          <w:p w14:paraId="4A717007" w14:textId="5B4843C4" w:rsidR="00E83EF1" w:rsidRDefault="005E358E" w:rsidP="0095561D">
            <w:pPr>
              <w:tabs>
                <w:tab w:val="left" w:pos="5372"/>
              </w:tabs>
              <w:bidi/>
              <w:rPr>
                <w:iCs/>
                <w:noProof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342A14EA" wp14:editId="4A99740D">
                      <wp:simplePos x="0" y="0"/>
                      <wp:positionH relativeFrom="column">
                        <wp:posOffset>-38306</wp:posOffset>
                      </wp:positionH>
                      <wp:positionV relativeFrom="paragraph">
                        <wp:posOffset>185420</wp:posOffset>
                      </wp:positionV>
                      <wp:extent cx="207010" cy="240665"/>
                      <wp:effectExtent l="0" t="0" r="0" b="6985"/>
                      <wp:wrapNone/>
                      <wp:docPr id="205" name="Text Box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4474F07" w14:textId="7E19B56E" w:rsidR="004F02AB" w:rsidRPr="00A56FB2" w:rsidRDefault="00A56FB2" w:rsidP="004F02AB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F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2A14EA" id="Text Box 205" o:spid="_x0000_s1056" type="#_x0000_t202" style="position:absolute;left:0;text-align:left;margin-left:-3pt;margin-top:14.6pt;width:16.3pt;height:18.9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" filled="f" stroked="f">
                      <v:textbox>
                        <w:txbxContent>
                          <w:p w14:paraId="04474F07" w14:textId="7E19B56E" w:rsidR="004F02AB" w:rsidRPr="00A56FB2" w:rsidRDefault="00A56FB2" w:rsidP="004F02AB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F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F5C68"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1CAEC41E" wp14:editId="7C05E23F">
                      <wp:simplePos x="0" y="0"/>
                      <wp:positionH relativeFrom="column">
                        <wp:posOffset>2959735</wp:posOffset>
                      </wp:positionH>
                      <wp:positionV relativeFrom="paragraph">
                        <wp:posOffset>54610</wp:posOffset>
                      </wp:positionV>
                      <wp:extent cx="1114425" cy="342900"/>
                      <wp:effectExtent l="0" t="0" r="0" b="0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1442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28FA5D" w14:textId="0A205BD7" w:rsidR="0095561D" w:rsidRPr="006F5C68" w:rsidRDefault="00000000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w:pPr>
                                  <m:oMath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A</m:t>
                                        </m:r>
                                      </m:e>
                                    </m:acc>
                                  </m:oMath>
                                  <w:r w:rsidR="006F5C68">
                                    <w:rPr>
                                      <w:rFonts w:ascii="Comic Sans MS" w:hAnsi="Comic Sans MS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95561D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95561D" w:rsidRPr="006F5C68">
                                    <w:rPr>
                                      <w:rFonts w:ascii="Comic Sans MS" w:hAnsi="Comic Sans MS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E42D4C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AEC41E" id="Text Box 61" o:spid="_x0000_s1057" type="#_x0000_t202" style="position:absolute;left:0;text-align:left;margin-left:233.05pt;margin-top:4.3pt;width:87.75pt;height:2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" filled="f" stroked="f" strokeweight=".5pt">
                      <v:textbox>
                        <w:txbxContent>
                          <w:p w14:paraId="0F28FA5D" w14:textId="0A205BD7" w:rsidR="0095561D" w:rsidRPr="006F5C68" w:rsidRDefault="00000000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</m:acc>
                            </m:oMath>
                            <w:r w:rsidR="006F5C68">
                              <w:rPr>
                                <w:rFonts w:ascii="Comic Sans MS" w:hAnsi="Comic Sans MS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5561D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95561D" w:rsidRPr="006F5C68">
                              <w:rPr>
                                <w:rFonts w:ascii="Comic Sans MS" w:hAnsi="Comic Sans MS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42D4C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2493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1B8FF80" wp14:editId="08C58EB0">
                      <wp:simplePos x="0" y="0"/>
                      <wp:positionH relativeFrom="column">
                        <wp:posOffset>873599</wp:posOffset>
                      </wp:positionH>
                      <wp:positionV relativeFrom="paragraph">
                        <wp:posOffset>194310</wp:posOffset>
                      </wp:positionV>
                      <wp:extent cx="207010" cy="240665"/>
                      <wp:effectExtent l="0" t="0" r="0" b="6985"/>
                      <wp:wrapNone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BEC6D5D" w14:textId="012BB143" w:rsidR="00A815F6" w:rsidRPr="00A56FB2" w:rsidRDefault="00A56FB2" w:rsidP="00A815F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B</m:t>
                                    </m:r>
                                  </m:oMath>
                                  <w:r w:rsidR="00A815F6" w:rsidRPr="00A56FB2"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B8FF80" id="Text Box 201" o:spid="_x0000_s1058" type="#_x0000_t202" style="position:absolute;left:0;text-align:left;margin-left:68.8pt;margin-top:15.3pt;width:16.3pt;height:18.9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" filled="f" stroked="f">
                      <v:textbox>
                        <w:txbxContent>
                          <w:p w14:paraId="2BEC6D5D" w14:textId="012BB143" w:rsidR="00A815F6" w:rsidRPr="00A56FB2" w:rsidRDefault="00A56FB2" w:rsidP="00A815F6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B</m:t>
                              </m:r>
                            </m:oMath>
                            <w:r w:rsidR="00A815F6" w:rsidRPr="00A56FB2"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561D"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5CE41E12" wp14:editId="1DFFBCE6">
                      <wp:simplePos x="0" y="0"/>
                      <wp:positionH relativeFrom="column">
                        <wp:posOffset>4112260</wp:posOffset>
                      </wp:positionH>
                      <wp:positionV relativeFrom="paragraph">
                        <wp:posOffset>54610</wp:posOffset>
                      </wp:positionV>
                      <wp:extent cx="1209675" cy="342900"/>
                      <wp:effectExtent l="0" t="0" r="0" b="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96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AC30D" w14:textId="62D5A1D0" w:rsidR="0095561D" w:rsidRPr="006F5C68" w:rsidRDefault="00000000" w:rsidP="0095561D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m:oMath>
                                    <m:bar>
                                      <m:barPr>
                                        <m:pos m:val="top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ba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AB</m:t>
                                        </m:r>
                                      </m:e>
                                    </m:bar>
                                  </m:oMath>
                                  <w:r w:rsidR="0095561D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95561D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95561D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E42D4C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E41E12" id="Text Box 63" o:spid="_x0000_s1059" type="#_x0000_t202" style="position:absolute;left:0;text-align:left;margin-left:323.8pt;margin-top:4.3pt;width:95.25pt;height:2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" filled="f" stroked="f" strokeweight=".5pt">
                      <v:textbox>
                        <w:txbxContent>
                          <w:p w14:paraId="176AC30D" w14:textId="62D5A1D0" w:rsidR="0095561D" w:rsidRPr="006F5C68" w:rsidRDefault="00000000" w:rsidP="0095561D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</w:pPr>
                            <m:oMath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AB</m:t>
                                  </m:r>
                                </m:e>
                              </m:bar>
                            </m:oMath>
                            <w:r w:rsidR="0095561D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5561D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95561D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42D4C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561D">
              <w:rPr>
                <w:iCs/>
                <w:noProof/>
                <w:sz w:val="32"/>
                <w:szCs w:val="32"/>
                <w:rtl/>
              </w:rPr>
              <w:tab/>
            </w:r>
          </w:p>
          <w:p w14:paraId="7CE39C99" w14:textId="176765CC" w:rsidR="00E83EF1" w:rsidRDefault="005E358E" w:rsidP="00130BEF">
            <w:pPr>
              <w:bidi/>
              <w:rPr>
                <w:iCs/>
                <w:noProof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55285B2" wp14:editId="76FE778D">
                      <wp:simplePos x="0" y="0"/>
                      <wp:positionH relativeFrom="column">
                        <wp:posOffset>-62436</wp:posOffset>
                      </wp:positionH>
                      <wp:positionV relativeFrom="paragraph">
                        <wp:posOffset>281940</wp:posOffset>
                      </wp:positionV>
                      <wp:extent cx="207010" cy="240665"/>
                      <wp:effectExtent l="0" t="0" r="0" b="6985"/>
                      <wp:wrapNone/>
                      <wp:docPr id="206" name="Text Box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3A962CF" w14:textId="625060FA" w:rsidR="004F02AB" w:rsidRPr="00A56FB2" w:rsidRDefault="00A56FB2" w:rsidP="004F02AB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K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5285B2" id="Text Box 206" o:spid="_x0000_s1060" type="#_x0000_t202" style="position:absolute;left:0;text-align:left;margin-left:-4.9pt;margin-top:22.2pt;width:16.3pt;height:18.9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" filled="f" stroked="f">
                      <v:textbox>
                        <w:txbxContent>
                          <w:p w14:paraId="53A962CF" w14:textId="625060FA" w:rsidR="004F02AB" w:rsidRPr="00A56FB2" w:rsidRDefault="00A56FB2" w:rsidP="004F02AB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F5C68"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7F970B35" wp14:editId="1B3D5EAD">
                      <wp:simplePos x="0" y="0"/>
                      <wp:positionH relativeFrom="column">
                        <wp:posOffset>2976245</wp:posOffset>
                      </wp:positionH>
                      <wp:positionV relativeFrom="paragraph">
                        <wp:posOffset>144145</wp:posOffset>
                      </wp:positionV>
                      <wp:extent cx="1019175" cy="342900"/>
                      <wp:effectExtent l="0" t="0" r="0" b="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91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66538F" w14:textId="4FFE3160" w:rsidR="0095561D" w:rsidRPr="006F5C68" w:rsidRDefault="00000000" w:rsidP="0095561D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w:pPr>
                                  <m:oMath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C</m:t>
                                        </m:r>
                                      </m:e>
                                    </m:acc>
                                  </m:oMath>
                                  <w:r w:rsidR="0095561D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2650BC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95561D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95561D" w:rsidRPr="006F5C68"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="00E42D4C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970B35" id="Text Box 62" o:spid="_x0000_s1061" type="#_x0000_t202" style="position:absolute;left:0;text-align:left;margin-left:234.35pt;margin-top:11.35pt;width:80.25pt;height:2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" filled="f" stroked="f" strokeweight=".5pt">
                      <v:textbox>
                        <w:txbxContent>
                          <w:p w14:paraId="7466538F" w14:textId="4FFE3160" w:rsidR="0095561D" w:rsidRPr="006F5C68" w:rsidRDefault="00000000" w:rsidP="0095561D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e>
                              </m:acc>
                            </m:oMath>
                            <w:r w:rsidR="0095561D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50BC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5561D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95561D" w:rsidRPr="006F5C68">
                              <w:rPr>
                                <w:rFonts w:ascii="Cambria Math" w:hAnsi="Cambria Math"/>
                                <w:bCs/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42D4C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2493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15A4965C" wp14:editId="1C65CF78">
                      <wp:simplePos x="0" y="0"/>
                      <wp:positionH relativeFrom="column">
                        <wp:posOffset>862169</wp:posOffset>
                      </wp:positionH>
                      <wp:positionV relativeFrom="paragraph">
                        <wp:posOffset>292735</wp:posOffset>
                      </wp:positionV>
                      <wp:extent cx="207010" cy="240665"/>
                      <wp:effectExtent l="0" t="0" r="0" b="6985"/>
                      <wp:wrapNone/>
                      <wp:docPr id="202" name="Text Box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9C04BE1" w14:textId="6D4E8572" w:rsidR="00A815F6" w:rsidRPr="00A56FB2" w:rsidRDefault="00A56FB2" w:rsidP="00A815F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C</m:t>
                                    </m:r>
                                  </m:oMath>
                                  <w:r w:rsidR="00A815F6" w:rsidRPr="00A56FB2"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A4965C" id="Text Box 202" o:spid="_x0000_s1062" type="#_x0000_t202" style="position:absolute;left:0;text-align:left;margin-left:67.9pt;margin-top:23.05pt;width:16.3pt;height:18.9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" filled="f" stroked="f">
                      <v:textbox>
                        <w:txbxContent>
                          <w:p w14:paraId="19C04BE1" w14:textId="6D4E8572" w:rsidR="00A815F6" w:rsidRPr="00A56FB2" w:rsidRDefault="00A56FB2" w:rsidP="00A815F6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oMath>
                            <w:r w:rsidR="00A815F6" w:rsidRPr="00A56FB2"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2493"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E1CAFBA" wp14:editId="08D4E00D">
                      <wp:simplePos x="0" y="0"/>
                      <wp:positionH relativeFrom="column">
                        <wp:posOffset>159859</wp:posOffset>
                      </wp:positionH>
                      <wp:positionV relativeFrom="paragraph">
                        <wp:posOffset>35560</wp:posOffset>
                      </wp:positionV>
                      <wp:extent cx="0" cy="377190"/>
                      <wp:effectExtent l="0" t="0" r="38100" b="22860"/>
                      <wp:wrapNone/>
                      <wp:docPr id="197" name="Straight Connector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719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73CE08D" id="Straight Connector 197" o:spid="_x0000_s1026" style="position:absolute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pt,2.8pt" to="12.6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" strokecolor="black [3040]" strokeweight="1.5pt"/>
                  </w:pict>
                </mc:Fallback>
              </mc:AlternateContent>
            </w:r>
            <w:r w:rsidR="00912493"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46E80C4D" wp14:editId="69A401B3">
                      <wp:simplePos x="0" y="0"/>
                      <wp:positionH relativeFrom="column">
                        <wp:posOffset>921859</wp:posOffset>
                      </wp:positionH>
                      <wp:positionV relativeFrom="paragraph">
                        <wp:posOffset>24130</wp:posOffset>
                      </wp:positionV>
                      <wp:extent cx="1905" cy="384810"/>
                      <wp:effectExtent l="0" t="0" r="36195" b="34290"/>
                      <wp:wrapNone/>
                      <wp:docPr id="50" name="Straight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05" cy="38481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897976A" id="Straight Connector 50" o:spid="_x0000_s1026" style="position:absolute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6pt,1.9pt" to="72.75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" strokecolor="black [3040]" strokeweight="1.5pt"/>
                  </w:pict>
                </mc:Fallback>
              </mc:AlternateContent>
            </w:r>
            <w:r w:rsidR="0095561D">
              <w:rPr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09C93FF0" wp14:editId="53E22BF5">
                      <wp:simplePos x="0" y="0"/>
                      <wp:positionH relativeFrom="column">
                        <wp:posOffset>4131309</wp:posOffset>
                      </wp:positionH>
                      <wp:positionV relativeFrom="paragraph">
                        <wp:posOffset>144145</wp:posOffset>
                      </wp:positionV>
                      <wp:extent cx="1209675" cy="342900"/>
                      <wp:effectExtent l="0" t="0" r="0" b="0"/>
                      <wp:wrapNone/>
                      <wp:docPr id="192" name="Text Box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96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BDD988" w14:textId="779DCAFA" w:rsidR="0095561D" w:rsidRPr="0095561D" w:rsidRDefault="00000000" w:rsidP="0095561D">
                                  <w:pPr>
                                    <w:rPr>
                                      <w:rFonts w:ascii="Cambria Math" w:hAnsi="Cambria Math"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m:oMath>
                                    <m:bar>
                                      <m:barPr>
                                        <m:pos m:val="top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noProof/>
                                            <w:sz w:val="28"/>
                                            <w:szCs w:val="28"/>
                                          </w:rPr>
                                        </m:ctrlPr>
                                      </m:ba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noProof/>
                                            <w:sz w:val="28"/>
                                            <w:szCs w:val="28"/>
                                          </w:rPr>
                                          <m:t>EH</m:t>
                                        </m:r>
                                      </m:e>
                                    </m:bar>
                                  </m:oMath>
                                  <w:r w:rsidR="0095561D" w:rsidRPr="0095561D">
                                    <w:rPr>
                                      <w:rFonts w:ascii="Cambria Math" w:hAnsi="Cambria Math"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="0095561D" w:rsidRPr="006C3D4F"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t>=</w:t>
                                  </w:r>
                                  <w:r w:rsidR="0095561D">
                                    <w:rPr>
                                      <w:rFonts w:ascii="Cambria Math" w:hAnsi="Cambria Math"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="00E42D4C">
                                    <w:rPr>
                                      <w:rFonts w:ascii="Cambria Math" w:hAnsi="Cambria Math" w:hint="cs"/>
                                      <w:b/>
                                      <w:bCs/>
                                      <w:sz w:val="24"/>
                                      <w:rtl/>
                                    </w:rPr>
                                    <w:t>......</w:t>
                                  </w:r>
                                  <w:r w:rsidR="0095561D" w:rsidRPr="0095561D">
                                    <w:rPr>
                                      <w:rFonts w:ascii="Cambria Math" w:hAnsi="Cambria Math"/>
                                      <w:i/>
                                      <w:iCs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C93FF0" id="Text Box 192" o:spid="_x0000_s1063" type="#_x0000_t202" style="position:absolute;left:0;text-align:left;margin-left:325.3pt;margin-top:11.35pt;width:95.25pt;height:2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" filled="f" stroked="f" strokeweight=".5pt">
                      <v:textbox>
                        <w:txbxContent>
                          <w:p w14:paraId="34BDD988" w14:textId="779DCAFA" w:rsidR="0095561D" w:rsidRPr="0095561D" w:rsidRDefault="00000000" w:rsidP="0095561D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</w:pPr>
                            <m:oMath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8"/>
                                      <w:szCs w:val="28"/>
                                    </w:rPr>
                                    <m:t>EH</m:t>
                                  </m:r>
                                </m:e>
                              </m:bar>
                            </m:oMath>
                            <w:r w:rsidR="0095561D" w:rsidRPr="0095561D">
                              <w:rPr>
                                <w:rFonts w:ascii="Cambria Math" w:hAnsi="Cambria Math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95561D" w:rsidRPr="006C3D4F">
                              <w:rPr>
                                <w:rFonts w:ascii="Cambria Math" w:hAnsi="Cambria Math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t>=</w:t>
                            </w:r>
                            <w:r w:rsidR="0095561D">
                              <w:rPr>
                                <w:rFonts w:ascii="Cambria Math" w:hAnsi="Cambria Math"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E42D4C">
                              <w:rPr>
                                <w:rFonts w:ascii="Cambria Math" w:hAnsi="Cambria Math" w:hint="cs"/>
                                <w:b/>
                                <w:bCs/>
                                <w:sz w:val="24"/>
                                <w:rtl/>
                              </w:rPr>
                              <w:t>......</w:t>
                            </w:r>
                            <w:r w:rsidR="0095561D" w:rsidRPr="0095561D">
                              <w:rPr>
                                <w:rFonts w:ascii="Cambria Math" w:hAnsi="Cambria Math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2FB948A" w14:textId="127BAB38" w:rsidR="00E83EF1" w:rsidRPr="00A815F6" w:rsidRDefault="00912493" w:rsidP="00645DDA">
            <w:pPr>
              <w:tabs>
                <w:tab w:val="left" w:pos="7555"/>
              </w:tabs>
              <w:bidi/>
              <w:rPr>
                <w:i/>
                <w:noProof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45B41FFF" wp14:editId="26BD407B">
                      <wp:simplePos x="0" y="0"/>
                      <wp:positionH relativeFrom="column">
                        <wp:posOffset>474819</wp:posOffset>
                      </wp:positionH>
                      <wp:positionV relativeFrom="paragraph">
                        <wp:posOffset>290830</wp:posOffset>
                      </wp:positionV>
                      <wp:extent cx="207010" cy="240665"/>
                      <wp:effectExtent l="0" t="0" r="0" b="6985"/>
                      <wp:wrapNone/>
                      <wp:docPr id="203" name="Text Box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1DCC4AF" w14:textId="39B3DA0D" w:rsidR="00A815F6" w:rsidRPr="00A56FB2" w:rsidRDefault="00A56FB2" w:rsidP="00A815F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D</m:t>
                                    </m:r>
                                  </m:oMath>
                                  <w:r w:rsidR="00A815F6" w:rsidRPr="00A56FB2"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B41FFF" id="Text Box 203" o:spid="_x0000_s1064" type="#_x0000_t202" style="position:absolute;left:0;text-align:left;margin-left:37.4pt;margin-top:22.9pt;width:16.3pt;height:18.9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" filled="f" stroked="f">
                      <v:textbox>
                        <w:txbxContent>
                          <w:p w14:paraId="21DCC4AF" w14:textId="39B3DA0D" w:rsidR="00A815F6" w:rsidRPr="00A56FB2" w:rsidRDefault="00A56FB2" w:rsidP="00A815F6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D</m:t>
                              </m:r>
                            </m:oMath>
                            <w:r w:rsidR="00A815F6" w:rsidRPr="00A56FB2"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3FCE382A" wp14:editId="455F666E">
                      <wp:simplePos x="0" y="0"/>
                      <wp:positionH relativeFrom="column">
                        <wp:posOffset>156684</wp:posOffset>
                      </wp:positionH>
                      <wp:positionV relativeFrom="paragraph">
                        <wp:posOffset>109220</wp:posOffset>
                      </wp:positionV>
                      <wp:extent cx="306705" cy="220980"/>
                      <wp:effectExtent l="0" t="0" r="36195" b="26670"/>
                      <wp:wrapNone/>
                      <wp:docPr id="196" name="Straight Connector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6705" cy="22098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81A8F88" id="Straight Connector 196" o:spid="_x0000_s1026" style="position:absolute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35pt,8.6pt" to="36.5pt,2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" strokeweight="1.5pt"/>
                  </w:pict>
                </mc:Fallback>
              </mc:AlternateContent>
            </w:r>
            <w:r>
              <w:rPr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093AE080" wp14:editId="77E96931">
                      <wp:simplePos x="0" y="0"/>
                      <wp:positionH relativeFrom="column">
                        <wp:posOffset>582769</wp:posOffset>
                      </wp:positionH>
                      <wp:positionV relativeFrom="paragraph">
                        <wp:posOffset>101600</wp:posOffset>
                      </wp:positionV>
                      <wp:extent cx="340995" cy="240030"/>
                      <wp:effectExtent l="0" t="0" r="20955" b="26670"/>
                      <wp:wrapNone/>
                      <wp:docPr id="51" name="Straight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0995" cy="24003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5F404F2" id="Straight Connector 51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pt,8pt" to="72.75pt,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" strokeweight="1.5pt"/>
                  </w:pict>
                </mc:Fallback>
              </mc:AlternateContent>
            </w:r>
            <w:r w:rsidR="004F02AB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327924ED" wp14:editId="507577D5">
                      <wp:simplePos x="0" y="0"/>
                      <wp:positionH relativeFrom="column">
                        <wp:posOffset>254429</wp:posOffset>
                      </wp:positionH>
                      <wp:positionV relativeFrom="paragraph">
                        <wp:posOffset>295883</wp:posOffset>
                      </wp:positionV>
                      <wp:extent cx="65785" cy="240665"/>
                      <wp:effectExtent l="38100" t="0" r="29845" b="6985"/>
                      <wp:wrapNone/>
                      <wp:docPr id="207" name="Text Box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785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1F1E482" w14:textId="0DF16060" w:rsidR="004F02AB" w:rsidRPr="00A56FB2" w:rsidRDefault="00A56FB2" w:rsidP="004F02AB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H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7924ED" id="Text Box 207" o:spid="_x0000_s1065" type="#_x0000_t202" style="position:absolute;left:0;text-align:left;margin-left:20.05pt;margin-top:23.3pt;width:5.2pt;height:18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" filled="f" stroked="f">
                      <v:textbox>
                        <w:txbxContent>
                          <w:p w14:paraId="61F1E482" w14:textId="0DF16060" w:rsidR="004F02AB" w:rsidRPr="00A56FB2" w:rsidRDefault="00A56FB2" w:rsidP="004F02AB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H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45DDA">
              <w:rPr>
                <w:iCs/>
                <w:noProof/>
                <w:sz w:val="32"/>
                <w:szCs w:val="32"/>
                <w:rtl/>
              </w:rPr>
              <w:tab/>
            </w:r>
          </w:p>
          <w:p w14:paraId="18BAA718" w14:textId="545B6DB5" w:rsidR="005E358E" w:rsidRPr="009B36EB" w:rsidRDefault="005E358E" w:rsidP="005E358E">
            <w:pPr>
              <w:bidi/>
              <w:rPr>
                <w:sz w:val="32"/>
                <w:szCs w:val="32"/>
                <w:rtl/>
              </w:rPr>
            </w:pPr>
          </w:p>
        </w:tc>
        <w:tc>
          <w:tcPr>
            <w:tcW w:w="676" w:type="dxa"/>
            <w:tcBorders>
              <w:top w:val="thinThickSmallGap" w:sz="12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5B3CA574" w14:textId="0E2B6EF2" w:rsidR="00E83EF1" w:rsidRPr="00D36F45" w:rsidRDefault="00D36F45" w:rsidP="00DB70B7">
            <w:pPr>
              <w:bidi/>
              <w:jc w:val="center"/>
              <w:rPr>
                <w:bCs/>
                <w:noProof/>
                <w:sz w:val="24"/>
                <w:rtl/>
                <w:lang w:val="fa-IR"/>
              </w:rPr>
            </w:pPr>
            <w:r w:rsidRPr="00D36F45">
              <w:rPr>
                <w:rFonts w:hint="cs"/>
                <w:bCs/>
                <w:noProof/>
                <w:sz w:val="24"/>
                <w:rtl/>
                <w:lang w:val="fa-IR"/>
              </w:rPr>
              <w:t>1</w:t>
            </w:r>
          </w:p>
          <w:p w14:paraId="4BA8F219" w14:textId="40A44734" w:rsidR="00DB70B7" w:rsidRDefault="00DB70B7" w:rsidP="00DB70B7">
            <w:pPr>
              <w:bidi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</w:p>
        </w:tc>
      </w:tr>
      <w:tr w:rsidR="0095561D" w:rsidRPr="005B3F55" w14:paraId="5574E299" w14:textId="77777777" w:rsidTr="00BD5F7F">
        <w:trPr>
          <w:trHeight w:val="2987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4E80597C" w14:textId="321783CA" w:rsidR="0095561D" w:rsidRPr="00524AFF" w:rsidRDefault="008A2F24" w:rsidP="00524AFF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16</w:t>
            </w:r>
          </w:p>
          <w:p w14:paraId="6D1D997A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456C05EE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2B0525D4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45FBCFB5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3407CACE" w14:textId="77777777" w:rsid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  <w:p w14:paraId="3E0DDDFA" w14:textId="685C326F" w:rsidR="00524AFF" w:rsidRPr="00524AFF" w:rsidRDefault="00524AFF" w:rsidP="00524AFF">
            <w:pPr>
              <w:bidi/>
              <w:rPr>
                <w:rStyle w:val="Strong"/>
                <w:bCs w:val="0"/>
                <w:rtl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4B22BCEE" w14:textId="37871908" w:rsidR="0095561D" w:rsidRPr="00192ECD" w:rsidRDefault="00B81C99" w:rsidP="0092362B">
            <w:pPr>
              <w:bidi/>
              <w:spacing w:line="360" w:lineRule="auto"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670909BE" wp14:editId="0C2EFD61">
                      <wp:simplePos x="0" y="0"/>
                      <wp:positionH relativeFrom="column">
                        <wp:posOffset>29921</wp:posOffset>
                      </wp:positionH>
                      <wp:positionV relativeFrom="paragraph">
                        <wp:posOffset>385953</wp:posOffset>
                      </wp:positionV>
                      <wp:extent cx="323850" cy="256032"/>
                      <wp:effectExtent l="0" t="0" r="0" b="0"/>
                      <wp:wrapNone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560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8F6F8C8" w14:textId="7A9447FD" w:rsidR="004B2DD4" w:rsidRPr="003840DB" w:rsidRDefault="004B2DD4" w:rsidP="004B2DD4">
                                  <w:pPr>
                                    <w:rPr>
                                      <w:rFonts w:ascii="Comic Sans MS" w:hAnsi="Comic Sans MS"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AB5A900" wp14:editId="36213CBE">
                                            <wp:extent cx="24130" cy="3175"/>
                                            <wp:effectExtent l="0" t="0" r="0" b="0"/>
                                            <wp:docPr id="836839728" name="Picture 836839728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909BE" id="Text Box 199" o:spid="_x0000_s1066" type="#_x0000_t202" style="position:absolute;left:0;text-align:left;margin-left:2.35pt;margin-top:30.4pt;width:25.5pt;height:20.1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" filled="f" stroked="f">
                      <v:textbox>
                        <w:txbxContent>
                          <w:p w14:paraId="18F6F8C8" w14:textId="7A9447FD" w:rsidR="004B2DD4" w:rsidRPr="003840DB" w:rsidRDefault="004B2DD4" w:rsidP="004B2DD4">
                            <w:pPr>
                              <w:rPr>
                                <w:rFonts w:ascii="Comic Sans MS" w:hAnsi="Comic Sans MS"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4AB5A900" wp14:editId="36213CBE">
                                      <wp:extent cx="24130" cy="3175"/>
                                      <wp:effectExtent l="0" t="0" r="0" b="0"/>
                                      <wp:docPr id="836839728" name="Picture 83683972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54824" w:rsidRPr="00454824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4244E6C1" wp14:editId="19567368">
                      <wp:simplePos x="0" y="0"/>
                      <wp:positionH relativeFrom="column">
                        <wp:posOffset>651713</wp:posOffset>
                      </wp:positionH>
                      <wp:positionV relativeFrom="paragraph">
                        <wp:posOffset>385953</wp:posOffset>
                      </wp:positionV>
                      <wp:extent cx="323850" cy="226771"/>
                      <wp:effectExtent l="0" t="0" r="0" b="1905"/>
                      <wp:wrapNone/>
                      <wp:docPr id="498" name="Text Box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267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E74F624" w14:textId="38E9C4E4" w:rsidR="00454824" w:rsidRPr="003840DB" w:rsidRDefault="00454824" w:rsidP="00454824">
                                  <w:pPr>
                                    <w:rPr>
                                      <w:rFonts w:ascii="Comic Sans MS" w:hAnsi="Comic Sans MS"/>
                                      <w:sz w:val="32"/>
                                      <w:szCs w:val="32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813C741" wp14:editId="49CFCBF9">
                                            <wp:extent cx="24130" cy="3175"/>
                                            <wp:effectExtent l="0" t="0" r="0" b="0"/>
                                            <wp:docPr id="836839732" name="Picture 83683973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B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44E6C1" id="Text Box 498" o:spid="_x0000_s1067" type="#_x0000_t202" style="position:absolute;left:0;text-align:left;margin-left:51.3pt;margin-top:30.4pt;width:25.5pt;height:17.8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" filled="f" stroked="f">
                      <v:textbox>
                        <w:txbxContent>
                          <w:p w14:paraId="6E74F624" w14:textId="38E9C4E4" w:rsidR="00454824" w:rsidRPr="003840DB" w:rsidRDefault="00454824" w:rsidP="00454824">
                            <w:pP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1813C741" wp14:editId="49CFCBF9">
                                      <wp:extent cx="24130" cy="3175"/>
                                      <wp:effectExtent l="0" t="0" r="0" b="0"/>
                                      <wp:docPr id="836839732" name="Picture 83683973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B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377BFB95" wp14:editId="3EEFAA69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309880</wp:posOffset>
                      </wp:positionV>
                      <wp:extent cx="45085" cy="45085"/>
                      <wp:effectExtent l="0" t="0" r="12065" b="12065"/>
                      <wp:wrapNone/>
                      <wp:docPr id="38" name="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508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C07E80" id="Oval 38" o:spid="_x0000_s1026" style="position:absolute;margin-left:13.3pt;margin-top:24.4pt;width:3.55pt;height:3.5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" fillcolor="black [3200]" strokecolor="black [1600]" strokeweight="2pt"/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536D6DBB" wp14:editId="0B695776">
                      <wp:simplePos x="0" y="0"/>
                      <wp:positionH relativeFrom="column">
                        <wp:posOffset>2016760</wp:posOffset>
                      </wp:positionH>
                      <wp:positionV relativeFrom="paragraph">
                        <wp:posOffset>333264</wp:posOffset>
                      </wp:positionV>
                      <wp:extent cx="45085" cy="45085"/>
                      <wp:effectExtent l="0" t="0" r="12065" b="12065"/>
                      <wp:wrapNone/>
                      <wp:docPr id="42" name="Ova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5085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A62E6F" id="Oval 42" o:spid="_x0000_s1026" style="position:absolute;margin-left:158.8pt;margin-top:26.25pt;width:3.55pt;height:3.5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" fillcolor="windowText" strokeweight="2pt"/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5F21AE96" wp14:editId="634D111F">
                      <wp:simplePos x="0" y="0"/>
                      <wp:positionH relativeFrom="column">
                        <wp:posOffset>1397635</wp:posOffset>
                      </wp:positionH>
                      <wp:positionV relativeFrom="paragraph">
                        <wp:posOffset>323739</wp:posOffset>
                      </wp:positionV>
                      <wp:extent cx="45085" cy="45085"/>
                      <wp:effectExtent l="0" t="0" r="12065" b="12065"/>
                      <wp:wrapNone/>
                      <wp:docPr id="44" name="Ova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5085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4BDE96" id="Oval 44" o:spid="_x0000_s1026" style="position:absolute;margin-left:110.05pt;margin-top:25.5pt;width:3.55pt;height:3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" fillcolor="windowText" strokeweight="2pt"/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0FE88760" wp14:editId="1E96C880">
                      <wp:simplePos x="0" y="0"/>
                      <wp:positionH relativeFrom="column">
                        <wp:posOffset>789940</wp:posOffset>
                      </wp:positionH>
                      <wp:positionV relativeFrom="paragraph">
                        <wp:posOffset>317500</wp:posOffset>
                      </wp:positionV>
                      <wp:extent cx="45085" cy="45085"/>
                      <wp:effectExtent l="0" t="0" r="12065" b="12065"/>
                      <wp:wrapNone/>
                      <wp:docPr id="195" name="Oval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 flipV="1">
                                <a:off x="0" y="0"/>
                                <a:ext cx="45085" cy="45085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solidFill>
                                  <a:sysClr val="windowText" lastClr="000000">
                                    <a:shade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568563" id="Oval 195" o:spid="_x0000_s1026" style="position:absolute;margin-left:62.2pt;margin-top:25pt;width:3.55pt;height:3.55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" fillcolor="windowText" strokeweight="2pt"/>
                  </w:pict>
                </mc:Fallback>
              </mc:AlternateContent>
            </w:r>
            <w:r w:rsidR="004461A9">
              <w:rPr>
                <w:rFonts w:hint="cs"/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02A5847C" wp14:editId="1996A21B">
                      <wp:simplePos x="0" y="0"/>
                      <wp:positionH relativeFrom="column">
                        <wp:posOffset>175260</wp:posOffset>
                      </wp:positionH>
                      <wp:positionV relativeFrom="paragraph">
                        <wp:posOffset>334645</wp:posOffset>
                      </wp:positionV>
                      <wp:extent cx="2505075" cy="28575"/>
                      <wp:effectExtent l="0" t="0" r="28575" b="28575"/>
                      <wp:wrapNone/>
                      <wp:docPr id="35" name="Straight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05075" cy="28575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1C446B7" id="Straight Connector 35" o:spid="_x0000_s1026" style="position:absolute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8pt,26.35pt" to="211.05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" strokecolor="black [3040]" strokeweight="1pt"/>
                  </w:pict>
                </mc:Fallback>
              </mc:AlternateContent>
            </w:r>
            <w:r w:rsidR="004461A9">
              <w:rPr>
                <w:rFonts w:ascii="Comic Sans MS" w:hAnsi="Comic Sans MS"/>
                <w:iCs/>
                <w:noProof/>
                <w:sz w:val="32"/>
                <w:szCs w:val="32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57DDB05C" wp14:editId="42D5A3D9">
                      <wp:simplePos x="0" y="0"/>
                      <wp:positionH relativeFrom="column">
                        <wp:posOffset>2656840</wp:posOffset>
                      </wp:positionH>
                      <wp:positionV relativeFrom="paragraph">
                        <wp:posOffset>334645</wp:posOffset>
                      </wp:positionV>
                      <wp:extent cx="45085" cy="47625"/>
                      <wp:effectExtent l="0" t="0" r="12065" b="28575"/>
                      <wp:wrapNone/>
                      <wp:docPr id="40" name="Oval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5085" cy="4762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397FC9" id="Oval 40" o:spid="_x0000_s1026" style="position:absolute;margin-left:209.2pt;margin-top:26.35pt;width:3.55pt;height:3.7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" fillcolor="black [3200]" strokecolor="black [1600]" strokeweight="2pt"/>
                  </w:pict>
                </mc:Fallback>
              </mc:AlternateContent>
            </w:r>
            <w:r w:rsidR="00192ECD" w:rsidRPr="00192EC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در شکل مقابل، پاره خط ها برابرند</w:t>
            </w:r>
            <w:r w:rsidR="00B859B4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717FF83E" w14:textId="33B5272C" w:rsidR="004F45C0" w:rsidRDefault="00B81C99" w:rsidP="0092362B">
            <w:pPr>
              <w:bidi/>
              <w:spacing w:line="360" w:lineRule="auto"/>
              <w:rPr>
                <w:b/>
                <w:bCs/>
                <w:i/>
                <w:noProof/>
                <w:sz w:val="26"/>
                <w:szCs w:val="26"/>
              </w:rPr>
            </w:pPr>
            <w:r w:rsidRPr="00454824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0621F49B" wp14:editId="3822243C">
                      <wp:simplePos x="0" y="0"/>
                      <wp:positionH relativeFrom="column">
                        <wp:posOffset>2509774</wp:posOffset>
                      </wp:positionH>
                      <wp:positionV relativeFrom="paragraph">
                        <wp:posOffset>15469</wp:posOffset>
                      </wp:positionV>
                      <wp:extent cx="323850" cy="233959"/>
                      <wp:effectExtent l="0" t="0" r="0" b="0"/>
                      <wp:wrapNone/>
                      <wp:docPr id="509" name="Text Box 5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3395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B669774" w14:textId="3F8CB742" w:rsidR="00454824" w:rsidRPr="003840DB" w:rsidRDefault="00454824" w:rsidP="00454824">
                                  <w:pPr>
                                    <w:rPr>
                                      <w:rFonts w:ascii="Comic Sans MS" w:hAnsi="Comic Sans MS"/>
                                      <w:sz w:val="18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9CCFEA1" wp14:editId="585136E3">
                                            <wp:extent cx="24130" cy="3175"/>
                                            <wp:effectExtent l="0" t="0" r="0" b="0"/>
                                            <wp:docPr id="836839734" name="Picture 83683973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E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21F49B" id="Text Box 509" o:spid="_x0000_s1068" type="#_x0000_t202" style="position:absolute;left:0;text-align:left;margin-left:197.6pt;margin-top:1.2pt;width:25.5pt;height:18.4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" filled="f" stroked="f">
                      <v:textbox>
                        <w:txbxContent>
                          <w:p w14:paraId="1B669774" w14:textId="3F8CB742" w:rsidR="00454824" w:rsidRPr="003840DB" w:rsidRDefault="00454824" w:rsidP="00454824">
                            <w:pPr>
                              <w:rPr>
                                <w:rFonts w:ascii="Comic Sans MS" w:hAnsi="Comic Sans MS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49CCFEA1" wp14:editId="585136E3">
                                      <wp:extent cx="24130" cy="3175"/>
                                      <wp:effectExtent l="0" t="0" r="0" b="0"/>
                                      <wp:docPr id="836839734" name="Picture 8368397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4824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001C2192" wp14:editId="23D2BB8B">
                      <wp:simplePos x="0" y="0"/>
                      <wp:positionH relativeFrom="column">
                        <wp:posOffset>1880667</wp:posOffset>
                      </wp:positionH>
                      <wp:positionV relativeFrom="paragraph">
                        <wp:posOffset>8153</wp:posOffset>
                      </wp:positionV>
                      <wp:extent cx="323850" cy="270663"/>
                      <wp:effectExtent l="0" t="0" r="0" b="0"/>
                      <wp:wrapNone/>
                      <wp:docPr id="507" name="Text Box 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706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CF1D59E" w14:textId="48D8E4B1" w:rsidR="00454824" w:rsidRPr="00B81C99" w:rsidRDefault="00454824" w:rsidP="00454824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/>
                                      <w:iCs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iCs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49D0D7B" wp14:editId="681ADD8E">
                                            <wp:extent cx="24130" cy="3175"/>
                                            <wp:effectExtent l="0" t="0" r="0" b="0"/>
                                            <wp:docPr id="836839735" name="Picture 83683973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D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C2192" id="Text Box 507" o:spid="_x0000_s1069" type="#_x0000_t202" style="position:absolute;left:0;text-align:left;margin-left:148.1pt;margin-top:.65pt;width:25.5pt;height:21.3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" filled="f" stroked="f">
                      <v:textbox>
                        <w:txbxContent>
                          <w:p w14:paraId="6CF1D59E" w14:textId="48D8E4B1" w:rsidR="00454824" w:rsidRPr="00B81C99" w:rsidRDefault="00454824" w:rsidP="00454824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/>
                                <w:iCs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149D0D7B" wp14:editId="681ADD8E">
                                      <wp:extent cx="24130" cy="3175"/>
                                      <wp:effectExtent l="0" t="0" r="0" b="0"/>
                                      <wp:docPr id="836839735" name="Picture 83683973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D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4824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42536580" wp14:editId="3B9D7BDF">
                      <wp:simplePos x="0" y="0"/>
                      <wp:positionH relativeFrom="column">
                        <wp:posOffset>1251560</wp:posOffset>
                      </wp:positionH>
                      <wp:positionV relativeFrom="paragraph">
                        <wp:posOffset>8152</wp:posOffset>
                      </wp:positionV>
                      <wp:extent cx="323850" cy="248717"/>
                      <wp:effectExtent l="0" t="0" r="0" b="0"/>
                      <wp:wrapNone/>
                      <wp:docPr id="505" name="Text Box 5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3850" cy="2487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A49B8DE" w14:textId="73D8CEE8" w:rsidR="00454824" w:rsidRPr="00B81C99" w:rsidRDefault="00454824" w:rsidP="00454824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noProof/>
                                          <w:sz w:val="8"/>
                                          <w:szCs w:val="36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394602DA" wp14:editId="4DE835BE">
                                            <wp:extent cx="24130" cy="3175"/>
                                            <wp:effectExtent l="0" t="0" r="0" b="0"/>
                                            <wp:docPr id="836839736" name="Picture 83683973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536580" id="Text Box 505" o:spid="_x0000_s1070" type="#_x0000_t202" style="position:absolute;left:0;text-align:left;margin-left:98.55pt;margin-top:.65pt;width:25.5pt;height:19.6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" filled="f" stroked="f">
                      <v:textbox>
                        <w:txbxContent>
                          <w:p w14:paraId="3A49B8DE" w14:textId="73D8CEE8" w:rsidR="00454824" w:rsidRPr="00B81C99" w:rsidRDefault="00454824" w:rsidP="00454824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b/>
                                    <w:bCs/>
                                    <w:noProof/>
                                    <w:sz w:val="8"/>
                                    <w:szCs w:val="36"/>
                                    <w:lang w:bidi="ar-SA"/>
                                  </w:rPr>
                                  <w:drawing>
                                    <wp:inline distT="0" distB="0" distL="0" distR="0" wp14:anchorId="394602DA" wp14:editId="4DE835BE">
                                      <wp:extent cx="24130" cy="3175"/>
                                      <wp:effectExtent l="0" t="0" r="0" b="0"/>
                                      <wp:docPr id="836839736" name="Picture 83683973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C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92ECD" w:rsidRPr="00192ECD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الف) باتوجه به شکل رابطه ها را کامل کنید</w:t>
            </w:r>
            <w:r w:rsidR="00B859B4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612E285A" w14:textId="507E8102" w:rsidR="00192ECD" w:rsidRPr="001A691C" w:rsidRDefault="00D74BAF" w:rsidP="00D74BAF">
            <w:pPr>
              <w:tabs>
                <w:tab w:val="center" w:pos="4748"/>
                <w:tab w:val="right" w:pos="9497"/>
              </w:tabs>
              <w:bidi/>
              <w:spacing w:line="360" w:lineRule="auto"/>
              <w:jc w:val="right"/>
              <w:rPr>
                <w:rFonts w:ascii="Comic Sans MS" w:hAnsi="Comic Sans MS"/>
                <w:b/>
                <w:bCs/>
                <w:i/>
                <w:iCs/>
                <w:noProof/>
                <w:sz w:val="28"/>
                <w:szCs w:val="28"/>
              </w:rPr>
            </w:pPr>
            <w:r>
              <w:rPr>
                <w:rFonts w:ascii="Cambria Math" w:hAnsi="Cambria Math"/>
                <w:b/>
                <w:bCs/>
                <w:sz w:val="28"/>
                <w:szCs w:val="28"/>
              </w:rPr>
              <w:tab/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...... </w:t>
            </w:r>
            <w:r w:rsidRPr="003840DB">
              <w:rPr>
                <w:rFonts w:ascii="Cambria Math" w:hAnsi="Cambria Math"/>
                <w:b/>
                <w:bCs/>
                <w:iCs/>
                <w:sz w:val="28"/>
                <w:szCs w:val="28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Cs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AB</m:t>
                  </m:r>
                </m:e>
              </m:bar>
            </m:oMath>
            <w:r>
              <w:rPr>
                <w:sz w:val="28"/>
                <w:szCs w:val="28"/>
              </w:rPr>
              <w:t xml:space="preserve"> </w:t>
            </w:r>
            <w:r w:rsidR="00982849">
              <w:rPr>
                <w:sz w:val="28"/>
                <w:szCs w:val="28"/>
              </w:rPr>
              <w:t>+</w:t>
            </w:r>
            <w:r>
              <w:rPr>
                <w:sz w:val="28"/>
                <w:szCs w:val="28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BC</m:t>
                  </m:r>
                </m:e>
              </m:bar>
            </m:oMath>
            <w:r>
              <w:rPr>
                <w:sz w:val="28"/>
                <w:szCs w:val="28"/>
              </w:rPr>
              <w:t xml:space="preserve"> +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CD</m:t>
                  </m:r>
                </m:e>
              </m:bar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=</m:t>
              </m:r>
            </m:oMath>
            <w:r w:rsidR="00982849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w:r w:rsidR="00982849">
              <w:rPr>
                <w:rStyle w:val="Strong"/>
                <w:rFonts w:ascii="Cambria Math" w:hAnsi="Cambria Math"/>
                <w:bCs w:val="0"/>
              </w:rPr>
              <w:t xml:space="preserve">                                                                                                                                      </w:t>
            </w:r>
            <w:r w:rsidR="00CE6464">
              <w:rPr>
                <w:rStyle w:val="Strong"/>
                <w:rFonts w:ascii="Cambria Math" w:hAnsi="Cambria Math" w:hint="cs"/>
                <w:bCs w:val="0"/>
                <w:rtl/>
              </w:rPr>
              <w:t xml:space="preserve">            </w:t>
            </w:r>
            <w:r w:rsidR="00982849">
              <w:rPr>
                <w:rStyle w:val="Strong"/>
                <w:rFonts w:ascii="Cambria Math" w:hAnsi="Cambria Math"/>
                <w:bCs w:val="0"/>
              </w:rPr>
              <w:t xml:space="preserve"> </w:t>
            </w:r>
            <w:r w:rsidR="00192ECD" w:rsidRPr="006F5C68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w:r w:rsidR="00E42D4C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 w:rsidR="00192ECD" w:rsidRPr="006F5C68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=</m:t>
              </m:r>
            </m:oMath>
            <w:r w:rsidR="001A691C"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</w:t>
            </w:r>
            <w:r w:rsidR="001A691C">
              <w:rPr>
                <w:rFonts w:ascii="Cambria Math" w:hAnsi="Cambria Math"/>
                <w:b/>
                <w:bCs/>
                <w:sz w:val="24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DE</m:t>
                  </m:r>
                </m:e>
              </m:bar>
            </m:oMath>
            <w:r w:rsidR="001A691C" w:rsidRPr="001A691C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-</w:t>
            </w:r>
            <w:r w:rsidR="001A691C">
              <w:rPr>
                <w:rStyle w:val="Strong"/>
                <w:rFonts w:ascii="Cambria Math" w:hAnsi="Cambria Math" w:hint="cs"/>
                <w:bCs w:val="0"/>
                <w:rtl/>
              </w:rPr>
              <w:t xml:space="preserve"> </w:t>
            </w:r>
            <w:r w:rsidR="001A691C">
              <w:rPr>
                <w:rStyle w:val="Strong"/>
                <w:rFonts w:ascii="Cambria Math" w:hAnsi="Cambria Math"/>
                <w:bCs w:val="0"/>
              </w:rPr>
              <w:t xml:space="preserve">       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AE</m:t>
                  </m:r>
                </m:e>
              </m:bar>
            </m:oMath>
          </w:p>
          <w:p w14:paraId="30BE57EC" w14:textId="3A2BDB75" w:rsidR="003A11A8" w:rsidRPr="002650BC" w:rsidRDefault="003A11A8" w:rsidP="0092362B">
            <w:pPr>
              <w:bidi/>
              <w:spacing w:line="360" w:lineRule="auto"/>
              <w:rPr>
                <w:rFonts w:ascii="Cambria Math" w:hAnsi="Cambria Math"/>
                <w:b/>
                <w:bCs/>
                <w:i/>
                <w:noProof/>
                <w:sz w:val="26"/>
                <w:szCs w:val="26"/>
                <w:rtl/>
              </w:rPr>
            </w:pPr>
            <w:r w:rsidRPr="003A11A8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ب) در جای خالی عدد مناسب بگذارید</w:t>
            </w:r>
            <w:r w:rsidR="00B859B4"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35099FCE" w14:textId="0E6A347F" w:rsidR="0095561D" w:rsidRPr="0092362B" w:rsidRDefault="003A11A8" w:rsidP="0092362B">
            <w:pPr>
              <w:bidi/>
              <w:spacing w:line="360" w:lineRule="auto"/>
              <w:jc w:val="right"/>
              <w:rPr>
                <w:rFonts w:ascii="Cambria Math" w:hAnsi="Cambria Math"/>
                <w:b/>
                <w:bCs/>
                <w:iCs/>
                <w:noProof/>
                <w:sz w:val="26"/>
                <w:szCs w:val="26"/>
              </w:rPr>
            </w:pPr>
            <w:r w:rsidRPr="002650BC">
              <w:rPr>
                <w:rFonts w:ascii="Cambria Math" w:hAnsi="Cambria Math"/>
                <w:bCs/>
                <w:i/>
                <w:noProof/>
                <w:sz w:val="26"/>
                <w:szCs w:val="26"/>
              </w:rPr>
              <w:t xml:space="preserve">  </w:t>
            </w:r>
            <w:r w:rsidR="00B561F0" w:rsidRPr="002650BC">
              <w:rPr>
                <w:rFonts w:ascii="Cambria Math" w:hAnsi="Cambria Math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6"/>
                      <w:szCs w:val="26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6"/>
                      <w:szCs w:val="26"/>
                    </w:rPr>
                    <m:t>CE</m:t>
                  </m:r>
                </m:e>
              </m:bar>
            </m:oMath>
            <w:r w:rsidR="00B561F0" w:rsidRPr="002650BC">
              <w:rPr>
                <w:rFonts w:ascii="Cambria Math" w:hAnsi="Cambria Math"/>
                <w:bCs/>
                <w:i/>
                <w:noProof/>
                <w:sz w:val="26"/>
                <w:szCs w:val="26"/>
                <w:rtl/>
              </w:rPr>
              <w:t xml:space="preserve">  </w:t>
            </w:r>
            <w:r w:rsidR="00D74BAF">
              <w:rPr>
                <w:rFonts w:ascii="Cambria Math" w:hAnsi="Cambria Math" w:hint="cs"/>
                <w:b/>
                <w:bCs/>
                <w:sz w:val="24"/>
                <w:rtl/>
              </w:rPr>
              <w:t>......</w:t>
            </w:r>
            <w:r w:rsidR="00D74BAF">
              <w:rPr>
                <w:rFonts w:ascii="Cambria Math" w:hAnsi="Cambria Math"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w:r w:rsidR="00D74BAF" w:rsidRPr="00D74BAF">
              <w:rPr>
                <w:rFonts w:ascii="Cambria Math" w:hAnsi="Cambria Math"/>
                <w:noProof/>
                <w:sz w:val="28"/>
                <w:szCs w:val="28"/>
              </w:rPr>
              <w:t>=</w:t>
            </w:r>
            <w:r w:rsidR="00D74BAF">
              <w:rPr>
                <w:rFonts w:ascii="Cambria Math" w:hAnsi="Cambria Math"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b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AE</m:t>
                  </m:r>
                </m:e>
              </m:bar>
            </m:oMath>
            <w:r w:rsidR="00D74BAF">
              <w:rPr>
                <w:rFonts w:ascii="Cambria Math" w:hAnsi="Cambria Math" w:hint="cs"/>
                <w:b/>
                <w:iCs/>
                <w:noProof/>
                <w:sz w:val="28"/>
                <w:szCs w:val="28"/>
                <w:rtl/>
              </w:rPr>
              <w:t xml:space="preserve">                      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AD</m:t>
                  </m:r>
                </m:e>
              </m:bar>
            </m:oMath>
            <w:r w:rsidR="00D74BAF" w:rsidRPr="00D74BAF">
              <w:rPr>
                <w:rFonts w:ascii="Cambria Math" w:hAnsi="Cambria Math" w:hint="cs"/>
                <w:b/>
                <w:i/>
                <w:noProof/>
                <w:sz w:val="28"/>
                <w:szCs w:val="28"/>
                <w:rtl/>
              </w:rPr>
              <w:t xml:space="preserve"> </w:t>
            </w:r>
            <w:r w:rsidR="003C2389">
              <w:rPr>
                <w:rFonts w:ascii="Cambria Math" w:hAnsi="Cambria Math" w:hint="cs"/>
                <w:b/>
                <w:i/>
                <w:noProof/>
                <w:sz w:val="28"/>
                <w:szCs w:val="28"/>
                <w:rtl/>
              </w:rPr>
              <w:t xml:space="preserve"> </w:t>
            </w:r>
            <w:r w:rsidR="00D74BAF" w:rsidRPr="00D74BAF">
              <w:rPr>
                <w:rFonts w:ascii="Cambria Math" w:hAnsi="Cambria Math" w:hint="cs"/>
                <w:b/>
                <w:i/>
                <w:noProof/>
                <w:sz w:val="28"/>
                <w:szCs w:val="28"/>
                <w:rtl/>
              </w:rPr>
              <w:t>......</w:t>
            </w:r>
            <w:r w:rsidR="00D74BAF">
              <w:rPr>
                <w:rFonts w:ascii="Cambria Math" w:hAnsi="Cambria Math" w:hint="cs"/>
                <w:b/>
                <w:iCs/>
                <w:noProof/>
                <w:sz w:val="28"/>
                <w:szCs w:val="28"/>
                <w:rtl/>
              </w:rPr>
              <w:t xml:space="preserve"> </w:t>
            </w:r>
            <w:r w:rsidR="00B561F0" w:rsidRPr="002650BC">
              <w:rPr>
                <w:rFonts w:ascii="Cambria Math" w:hAnsi="Cambria Math"/>
                <w:bCs/>
                <w:iCs/>
                <w:noProof/>
                <w:sz w:val="28"/>
                <w:szCs w:val="28"/>
              </w:rPr>
              <w:t xml:space="preserve">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  <w:b/>
                      <w:i/>
                      <w:iCs/>
                      <w:noProof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AB</m:t>
                  </m:r>
                </m:e>
              </m:bar>
              <m:r>
                <m:rPr>
                  <m:sty m:val="bi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 xml:space="preserve"> </m:t>
              </m:r>
            </m:oMath>
            <w:r w:rsidR="00D74BAF">
              <w:rPr>
                <w:rFonts w:ascii="Cambria Math" w:hAnsi="Cambria Math"/>
                <w:bCs/>
                <w:iCs/>
                <w:noProof/>
                <w:sz w:val="28"/>
                <w:szCs w:val="28"/>
              </w:rPr>
              <w:t>=</w:t>
            </w: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4D446F76" w14:textId="2F195EB8" w:rsidR="0095561D" w:rsidRDefault="00010764" w:rsidP="00513D4B">
            <w:pPr>
              <w:bidi/>
              <w:jc w:val="center"/>
              <w:rPr>
                <w:b/>
                <w:bCs/>
                <w:noProof/>
                <w:sz w:val="26"/>
                <w:szCs w:val="26"/>
                <w:rtl/>
                <w:lang w:val="fa-IR"/>
              </w:rPr>
            </w:pPr>
            <w:r w:rsidRPr="00010764">
              <w:rPr>
                <w:rFonts w:hint="cs"/>
                <w:b/>
                <w:bCs/>
                <w:noProof/>
                <w:sz w:val="24"/>
                <w:rtl/>
                <w:lang w:val="fa-IR"/>
              </w:rPr>
              <w:t>1</w:t>
            </w:r>
          </w:p>
        </w:tc>
      </w:tr>
      <w:tr w:rsidR="0092362B" w:rsidRPr="005B3F55" w14:paraId="667C4E30" w14:textId="77777777" w:rsidTr="00CE6464">
        <w:trPr>
          <w:trHeight w:val="3095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1E9406E" w14:textId="2F6A2208" w:rsidR="0092362B" w:rsidRPr="00524AFF" w:rsidRDefault="008A2F24" w:rsidP="00A6737B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17</w:t>
            </w:r>
          </w:p>
          <w:p w14:paraId="5E096DE0" w14:textId="77777777" w:rsidR="00524AFF" w:rsidRDefault="00524AFF" w:rsidP="00524AFF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7F1AA7F9" w14:textId="631B6E52" w:rsidR="00524AFF" w:rsidRDefault="00524AFF" w:rsidP="00524AFF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2E643355" w14:textId="551211CE" w:rsidR="00A6737B" w:rsidRDefault="00A6737B" w:rsidP="00A6737B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3141E214" w14:textId="77777777" w:rsidR="00A6737B" w:rsidRDefault="00A6737B" w:rsidP="00A6737B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06855425" w14:textId="77777777" w:rsidR="00524AFF" w:rsidRDefault="00524AFF" w:rsidP="00524AFF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60B197CA" w14:textId="77777777" w:rsidR="00524AFF" w:rsidRDefault="00524AFF" w:rsidP="00524AFF">
            <w:pPr>
              <w:bidi/>
              <w:jc w:val="center"/>
              <w:rPr>
                <w:rStyle w:val="Strong"/>
                <w:bCs w:val="0"/>
                <w:rtl/>
              </w:rPr>
            </w:pPr>
          </w:p>
          <w:p w14:paraId="44D7783D" w14:textId="181912E0" w:rsidR="00524AFF" w:rsidRDefault="00524AFF" w:rsidP="00524AFF">
            <w:pPr>
              <w:bidi/>
              <w:jc w:val="center"/>
              <w:rPr>
                <w:rStyle w:val="Strong"/>
                <w:b w:val="0"/>
                <w:bCs w:val="0"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EF65B80" w14:textId="6B519D2E" w:rsidR="0092362B" w:rsidRPr="0092362B" w:rsidRDefault="0092362B" w:rsidP="00130BEF">
            <w:pPr>
              <w:bidi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با توجه به شکل ها، نوع هر تبدیل را مشخص کنید</w:t>
            </w:r>
            <w:r w:rsidR="00B859B4"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( تقارن </w:t>
            </w:r>
            <w:r w:rsidRPr="0092362B">
              <w:rPr>
                <w:rFonts w:ascii="Arial" w:hAnsi="Arial" w:cs="Arial" w:hint="cs"/>
                <w:i/>
                <w:noProof/>
                <w:sz w:val="26"/>
                <w:szCs w:val="26"/>
                <w:rtl/>
              </w:rPr>
              <w:t>–</w:t>
            </w:r>
            <w:r>
              <w:rPr>
                <w:rFonts w:ascii="Arial" w:hAnsi="Arial" w:cs="Arial"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انتقال </w:t>
            </w:r>
            <w:r w:rsidRPr="0092362B">
              <w:rPr>
                <w:rFonts w:ascii="Arial" w:hAnsi="Arial" w:cs="Arial" w:hint="cs"/>
                <w:i/>
                <w:noProof/>
                <w:sz w:val="26"/>
                <w:szCs w:val="26"/>
                <w:rtl/>
              </w:rPr>
              <w:t>–</w:t>
            </w:r>
            <w:r w:rsidRPr="0092362B">
              <w:rPr>
                <w:rFonts w:hint="cs"/>
                <w:bCs/>
                <w:i/>
                <w:noProof/>
                <w:sz w:val="28"/>
                <w:szCs w:val="28"/>
                <w:rtl/>
              </w:rPr>
              <w:t xml:space="preserve"> </w:t>
            </w:r>
            <w:r w:rsidRPr="0092362B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دوران )</w:t>
            </w:r>
          </w:p>
          <w:tbl>
            <w:tblPr>
              <w:tblStyle w:val="TableGrid"/>
              <w:tblpPr w:leftFromText="180" w:rightFromText="180" w:vertAnchor="text" w:horzAnchor="page" w:tblpX="511" w:tblpY="177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42"/>
              <w:gridCol w:w="442"/>
              <w:gridCol w:w="442"/>
              <w:gridCol w:w="442"/>
              <w:gridCol w:w="442"/>
              <w:gridCol w:w="442"/>
              <w:gridCol w:w="442"/>
              <w:gridCol w:w="442"/>
              <w:gridCol w:w="442"/>
            </w:tblGrid>
            <w:tr w:rsidR="00EA4D45" w14:paraId="160543FD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264EAB9F" w14:textId="4B3D790A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31AAD35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217397CF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6A939399" w14:textId="526CA42F" w:rsidR="00EA4D45" w:rsidRDefault="000F0F83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9968" behindDoc="0" locked="0" layoutInCell="1" allowOverlap="1" wp14:anchorId="2CE37E62" wp14:editId="6D997152">
                            <wp:simplePos x="0" y="0"/>
                            <wp:positionH relativeFrom="column">
                              <wp:posOffset>-73304</wp:posOffset>
                            </wp:positionH>
                            <wp:positionV relativeFrom="paragraph">
                              <wp:posOffset>265024</wp:posOffset>
                            </wp:positionV>
                            <wp:extent cx="291414" cy="280822"/>
                            <wp:effectExtent l="19050" t="19050" r="33020" b="24130"/>
                            <wp:wrapNone/>
                            <wp:docPr id="1056260636" name="Straight Connector 105626063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91414" cy="280822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5FC41436" id="Straight Connector 1056260636" o:spid="_x0000_s1026" style="position:absolute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75pt,20.85pt" to="17.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3A9245A6" w14:textId="6B59F5B0" w:rsidR="00EA4D45" w:rsidRDefault="00623A16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1232" behindDoc="0" locked="0" layoutInCell="1" allowOverlap="1" wp14:anchorId="2364F6AF" wp14:editId="329D5365">
                            <wp:simplePos x="0" y="0"/>
                            <wp:positionH relativeFrom="column">
                              <wp:posOffset>-61756</wp:posOffset>
                            </wp:positionH>
                            <wp:positionV relativeFrom="paragraph">
                              <wp:posOffset>256540</wp:posOffset>
                            </wp:positionV>
                            <wp:extent cx="245110" cy="279400"/>
                            <wp:effectExtent l="0" t="0" r="0" b="6350"/>
                            <wp:wrapNone/>
                            <wp:docPr id="1056260647" name="Text Box 10562606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45110" cy="279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16C984F5" w14:textId="0C5670FC" w:rsidR="00623A16" w:rsidRPr="00273278" w:rsidRDefault="00273278" w:rsidP="00623A16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bCs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B</m:t>
                                            </m:r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364F6AF" id="Text Box 1056260647" o:spid="_x0000_s1071" type="#_x0000_t202" style="position:absolute;margin-left:-4.85pt;margin-top:20.2pt;width:19.3pt;height:22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" filled="f" stroked="f">
                            <v:textbox>
                              <w:txbxContent>
                                <w:p w14:paraId="16C984F5" w14:textId="0C5670FC" w:rsidR="00623A16" w:rsidRPr="00273278" w:rsidRDefault="00273278" w:rsidP="00623A1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B</m:t>
                                      </m:r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1886CED1" w14:textId="0996702C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06B8F5C8" w14:textId="78C9B237" w:rsidR="00EA4D45" w:rsidRDefault="00363DAF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8944" behindDoc="0" locked="0" layoutInCell="1" allowOverlap="1" wp14:anchorId="6CC6D719" wp14:editId="5895263A">
                            <wp:simplePos x="0" y="0"/>
                            <wp:positionH relativeFrom="column">
                              <wp:posOffset>201651</wp:posOffset>
                            </wp:positionH>
                            <wp:positionV relativeFrom="paragraph">
                              <wp:posOffset>265740</wp:posOffset>
                            </wp:positionV>
                            <wp:extent cx="574074" cy="0"/>
                            <wp:effectExtent l="0" t="19050" r="35560" b="19050"/>
                            <wp:wrapNone/>
                            <wp:docPr id="1056260635" name="Straight Connector 105626063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574074" cy="0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0D516291" id="Straight Connector 1056260635" o:spid="_x0000_s1026" style="position:absolute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9pt,20.9pt" to="61.1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00B9A292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6C9E7542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</w:tr>
            <w:tr w:rsidR="00EA4D45" w14:paraId="23DBB9F6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630E0C36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2CF76283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298B0ED6" w14:textId="559211D2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56C4FA03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5DB82FDC" w14:textId="54DB0D09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7E1104E7" w14:textId="627FC952" w:rsidR="00EA4D45" w:rsidRDefault="00363DAF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7920" behindDoc="0" locked="0" layoutInCell="1" allowOverlap="1" wp14:anchorId="389E04DD" wp14:editId="6CE8656C">
                            <wp:simplePos x="0" y="0"/>
                            <wp:positionH relativeFrom="column">
                              <wp:posOffset>-70208</wp:posOffset>
                            </wp:positionH>
                            <wp:positionV relativeFrom="paragraph">
                              <wp:posOffset>-1874</wp:posOffset>
                            </wp:positionV>
                            <wp:extent cx="5590" cy="270451"/>
                            <wp:effectExtent l="19050" t="19050" r="33020" b="15875"/>
                            <wp:wrapNone/>
                            <wp:docPr id="1056260634" name="Straight Connector 10562606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5590" cy="270451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371867D7" id="Straight Connector 1056260634" o:spid="_x0000_s1026" style="position:absolute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55pt,-.15pt" to="-5.1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6DF60707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12789427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6D85258" w14:textId="4A0001AE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</w:tr>
            <w:tr w:rsidR="00EA4D45" w14:paraId="238FB49F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3F79CA7D" w14:textId="19D8DDAC" w:rsidR="00EA4D45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4064" behindDoc="0" locked="0" layoutInCell="1" allowOverlap="1" wp14:anchorId="11978851" wp14:editId="2A87BEB8">
                            <wp:simplePos x="0" y="0"/>
                            <wp:positionH relativeFrom="column">
                              <wp:posOffset>203911</wp:posOffset>
                            </wp:positionH>
                            <wp:positionV relativeFrom="paragraph">
                              <wp:posOffset>266750</wp:posOffset>
                            </wp:positionV>
                            <wp:extent cx="0" cy="271119"/>
                            <wp:effectExtent l="19050" t="0" r="19050" b="34290"/>
                            <wp:wrapNone/>
                            <wp:docPr id="1056260641" name="Straight Connector 105626064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271119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41E14B24" id="Straight Connector 1056260641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05pt,21pt" to="16.05pt,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3E59F91F" w14:textId="4601FED0" w:rsidR="00EA4D45" w:rsidRDefault="00623A16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3280" behindDoc="0" locked="0" layoutInCell="1" allowOverlap="1" wp14:anchorId="56B11DF2" wp14:editId="34AC74A2">
                            <wp:simplePos x="0" y="0"/>
                            <wp:positionH relativeFrom="column">
                              <wp:posOffset>-58894</wp:posOffset>
                            </wp:positionH>
                            <wp:positionV relativeFrom="paragraph">
                              <wp:posOffset>254000</wp:posOffset>
                            </wp:positionV>
                            <wp:extent cx="245110" cy="279400"/>
                            <wp:effectExtent l="0" t="0" r="0" b="6350"/>
                            <wp:wrapNone/>
                            <wp:docPr id="1056260648" name="Text Box 10562606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45110" cy="279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42F2C386" w14:textId="0D0D86A9" w:rsidR="00623A16" w:rsidRPr="00273278" w:rsidRDefault="00273278" w:rsidP="00623A16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bCs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C</m:t>
                                            </m:r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6B11DF2" id="Text Box 1056260648" o:spid="_x0000_s1072" type="#_x0000_t202" style="position:absolute;margin-left:-4.65pt;margin-top:20pt;width:19.3pt;height:2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" filled="f" stroked="f">
                            <v:textbox>
                              <w:txbxContent>
                                <w:p w14:paraId="42F2C386" w14:textId="0D0D86A9" w:rsidR="00623A16" w:rsidRPr="00273278" w:rsidRDefault="00273278" w:rsidP="00623A1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F34C9"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3040" behindDoc="0" locked="0" layoutInCell="1" allowOverlap="1" wp14:anchorId="07C12D40" wp14:editId="570331E2">
                            <wp:simplePos x="0" y="0"/>
                            <wp:positionH relativeFrom="column">
                              <wp:posOffset>-67742</wp:posOffset>
                            </wp:positionH>
                            <wp:positionV relativeFrom="paragraph">
                              <wp:posOffset>266421</wp:posOffset>
                            </wp:positionV>
                            <wp:extent cx="566192" cy="6883"/>
                            <wp:effectExtent l="19050" t="19050" r="24765" b="31750"/>
                            <wp:wrapNone/>
                            <wp:docPr id="1056260640" name="Straight Connector 10562606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566192" cy="6883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2928BA62" id="Straight Connector 1056260640" o:spid="_x0000_s1026" style="position:absolute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35pt,21pt" to="39.25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1CB700B1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3A24564" w14:textId="1F5B4CE6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734CE4EB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67F6F22C" w14:textId="497A62DB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07B563EB" w14:textId="0FEE1983" w:rsidR="00EA4D45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0992" behindDoc="0" locked="0" layoutInCell="1" allowOverlap="1" wp14:anchorId="014A7B84" wp14:editId="309D8C6F">
                            <wp:simplePos x="0" y="0"/>
                            <wp:positionH relativeFrom="column">
                              <wp:posOffset>194462</wp:posOffset>
                            </wp:positionH>
                            <wp:positionV relativeFrom="paragraph">
                              <wp:posOffset>-254</wp:posOffset>
                            </wp:positionV>
                            <wp:extent cx="869747" cy="10211"/>
                            <wp:effectExtent l="19050" t="19050" r="26035" b="27940"/>
                            <wp:wrapNone/>
                            <wp:docPr id="1056260637" name="Straight Connector 10562606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869747" cy="10211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378F286D" id="Straight Connector 1056260637" o:spid="_x0000_s1026" style="position:absolute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3pt,0" to="83.8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54C6F15B" w14:textId="21E6CEA0" w:rsidR="00EA4D45" w:rsidRDefault="00623A16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9184" behindDoc="0" locked="0" layoutInCell="1" allowOverlap="1" wp14:anchorId="3161EF99" wp14:editId="2721564B">
                            <wp:simplePos x="0" y="0"/>
                            <wp:positionH relativeFrom="column">
                              <wp:posOffset>-65405</wp:posOffset>
                            </wp:positionH>
                            <wp:positionV relativeFrom="paragraph">
                              <wp:posOffset>255109</wp:posOffset>
                            </wp:positionV>
                            <wp:extent cx="245110" cy="279400"/>
                            <wp:effectExtent l="0" t="0" r="0" b="6350"/>
                            <wp:wrapNone/>
                            <wp:docPr id="1056260644" name="Text Box 10562606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45110" cy="279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7E19E689" w14:textId="55B5FAEB" w:rsidR="00623A16" w:rsidRPr="00273278" w:rsidRDefault="00273278" w:rsidP="00623A16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bCs/>
                                            <w:iCs/>
                                            <w:sz w:val="28"/>
                                            <w:szCs w:val="28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A</m:t>
                                            </m:r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161EF99" id="Text Box 1056260644" o:spid="_x0000_s1073" type="#_x0000_t202" style="position:absolute;margin-left:-5.15pt;margin-top:20.1pt;width:19.3pt;height:22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" filled="f" stroked="f">
                            <v:textbox>
                              <w:txbxContent>
                                <w:p w14:paraId="7E19E689" w14:textId="55B5FAEB" w:rsidR="00623A16" w:rsidRPr="00273278" w:rsidRDefault="00273278" w:rsidP="00623A1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6F2618BB" w14:textId="6C6531ED" w:rsidR="00EA4D45" w:rsidRDefault="0009717E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5872" behindDoc="0" locked="0" layoutInCell="1" allowOverlap="1" wp14:anchorId="1A45D699" wp14:editId="44F8382A">
                            <wp:simplePos x="0" y="0"/>
                            <wp:positionH relativeFrom="column">
                              <wp:posOffset>-62865</wp:posOffset>
                            </wp:positionH>
                            <wp:positionV relativeFrom="paragraph">
                              <wp:posOffset>252730</wp:posOffset>
                            </wp:positionV>
                            <wp:extent cx="3810" cy="285750"/>
                            <wp:effectExtent l="19050" t="19050" r="34290" b="19050"/>
                            <wp:wrapNone/>
                            <wp:docPr id="229" name="Straight Connector 2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3810" cy="285750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2876117B" id="Straight Connector 229" o:spid="_x0000_s1026" style="position:absolute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4.95pt,19.9pt" to="-4.65pt,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" strokecolor="black [3040]" strokeweight="2.25pt"/>
                        </w:pict>
                      </mc:Fallback>
                    </mc:AlternateContent>
                  </w:r>
                </w:p>
              </w:tc>
            </w:tr>
            <w:tr w:rsidR="00EA4D45" w14:paraId="5B625869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5B1106CF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73F253E" w14:textId="32A1DB9D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0C848089" w14:textId="0CA1D3C6" w:rsidR="00EA4D45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2016" behindDoc="0" locked="0" layoutInCell="1" allowOverlap="1" wp14:anchorId="027BF30E" wp14:editId="018F7097">
                            <wp:simplePos x="0" y="0"/>
                            <wp:positionH relativeFrom="column">
                              <wp:posOffset>-57844</wp:posOffset>
                            </wp:positionH>
                            <wp:positionV relativeFrom="paragraph">
                              <wp:posOffset>-7480</wp:posOffset>
                            </wp:positionV>
                            <wp:extent cx="281075" cy="261885"/>
                            <wp:effectExtent l="19050" t="19050" r="24130" b="24130"/>
                            <wp:wrapNone/>
                            <wp:docPr id="1056260638" name="Straight Connector 105626063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H="1">
                                      <a:off x="0" y="0"/>
                                      <a:ext cx="281075" cy="261885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59E6389E" id="Straight Connector 1056260638" o:spid="_x0000_s1026" style="position:absolute;flip:x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55pt,-.6pt" to="17.6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5243C669" w14:textId="064C6705" w:rsidR="00EA4D45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5088" behindDoc="0" locked="0" layoutInCell="1" allowOverlap="1" wp14:anchorId="3C18CCFC" wp14:editId="76DEEF59">
                            <wp:simplePos x="0" y="0"/>
                            <wp:positionH relativeFrom="column">
                              <wp:posOffset>213531</wp:posOffset>
                            </wp:positionH>
                            <wp:positionV relativeFrom="paragraph">
                              <wp:posOffset>253377</wp:posOffset>
                            </wp:positionV>
                            <wp:extent cx="839131" cy="11325"/>
                            <wp:effectExtent l="19050" t="19050" r="37465" b="27305"/>
                            <wp:wrapNone/>
                            <wp:docPr id="1056260642" name="Straight Connector 105626064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839131" cy="11325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446F951D" id="Straight Connector 1056260642" o:spid="_x0000_s1026" style="position:absolute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8pt,19.95pt" to="82.85pt,2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0D1F7E4B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0C3CB60D" w14:textId="77777777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1020CA0C" w14:textId="200A078A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4848" behindDoc="0" locked="0" layoutInCell="1" allowOverlap="1" wp14:anchorId="3041CB17" wp14:editId="619126C3">
                            <wp:simplePos x="0" y="0"/>
                            <wp:positionH relativeFrom="column">
                              <wp:posOffset>-64331</wp:posOffset>
                            </wp:positionH>
                            <wp:positionV relativeFrom="paragraph">
                              <wp:posOffset>-5075</wp:posOffset>
                            </wp:positionV>
                            <wp:extent cx="265443" cy="271551"/>
                            <wp:effectExtent l="19050" t="19050" r="20320" b="33655"/>
                            <wp:wrapNone/>
                            <wp:docPr id="226" name="Straight Connector 2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65443" cy="271551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626E5DD9" id="Straight Connector 226" o:spid="_x0000_s1026" style="position:absolute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05pt,-.4pt" to="15.85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" strokecolor="black [3040]" strokeweight="2.25pt"/>
                        </w:pict>
                      </mc:Fallback>
                    </mc:AlternateContent>
                  </w:r>
                </w:p>
              </w:tc>
              <w:tc>
                <w:tcPr>
                  <w:tcW w:w="442" w:type="dxa"/>
                </w:tcPr>
                <w:p w14:paraId="54F3E01C" w14:textId="2B2E14F5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2AE98364" w14:textId="195B8BA6" w:rsidR="00EA4D45" w:rsidRDefault="00EA4D45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  <w:r>
                    <w:rPr>
                      <w:rFonts w:hint="cs"/>
                      <w:b/>
                      <w:bCs/>
                      <w:i/>
                      <w:noProof/>
                      <w:sz w:val="26"/>
                      <w:szCs w:val="26"/>
                      <w:rtl/>
                      <w:lang w:bidi="ar-SA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56896" behindDoc="0" locked="0" layoutInCell="1" allowOverlap="1" wp14:anchorId="62B18F4C" wp14:editId="1888EEC5">
                            <wp:simplePos x="0" y="0"/>
                            <wp:positionH relativeFrom="column">
                              <wp:posOffset>-68735</wp:posOffset>
                            </wp:positionH>
                            <wp:positionV relativeFrom="paragraph">
                              <wp:posOffset>260943</wp:posOffset>
                            </wp:positionV>
                            <wp:extent cx="842211" cy="6167"/>
                            <wp:effectExtent l="19050" t="19050" r="34290" b="32385"/>
                            <wp:wrapNone/>
                            <wp:docPr id="231" name="Straight Connector 2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842211" cy="6167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5DB39B31" id="Straight Connector 231" o:spid="_x0000_s1026" style="position:absolute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4pt,20.55pt" to="60.9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" strokecolor="black [3040]" strokeweight="2.25pt"/>
                        </w:pict>
                      </mc:Fallback>
                    </mc:AlternateContent>
                  </w:r>
                </w:p>
              </w:tc>
            </w:tr>
            <w:tr w:rsidR="00CF34C9" w14:paraId="7739580B" w14:textId="77777777" w:rsidTr="00EA4D45">
              <w:trPr>
                <w:trHeight w:val="260"/>
              </w:trPr>
              <w:tc>
                <w:tcPr>
                  <w:tcW w:w="442" w:type="dxa"/>
                </w:tcPr>
                <w:p w14:paraId="534ED003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118EE5D9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321478BF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5668F2BB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1334C461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6A5E8BE9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482A5F35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  <w:lang w:val="fa-IR"/>
                    </w:rPr>
                  </w:pPr>
                </w:p>
              </w:tc>
              <w:tc>
                <w:tcPr>
                  <w:tcW w:w="442" w:type="dxa"/>
                </w:tcPr>
                <w:p w14:paraId="1C934DDF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</w:rPr>
                  </w:pPr>
                </w:p>
              </w:tc>
              <w:tc>
                <w:tcPr>
                  <w:tcW w:w="442" w:type="dxa"/>
                </w:tcPr>
                <w:p w14:paraId="5A1F20C7" w14:textId="77777777" w:rsidR="00CF34C9" w:rsidRDefault="00CF34C9" w:rsidP="00EA4D45">
                  <w:pPr>
                    <w:bidi/>
                    <w:jc w:val="right"/>
                    <w:rPr>
                      <w:b/>
                      <w:bCs/>
                      <w:i/>
                      <w:noProof/>
                      <w:sz w:val="26"/>
                      <w:szCs w:val="26"/>
                      <w:rtl/>
                      <w:lang w:val="fa-IR"/>
                    </w:rPr>
                  </w:pPr>
                </w:p>
              </w:tc>
            </w:tr>
          </w:tbl>
          <w:p w14:paraId="585484F3" w14:textId="56BBCA0E" w:rsidR="0092362B" w:rsidRDefault="00E92804" w:rsidP="00EA4D45">
            <w:pPr>
              <w:bidi/>
              <w:jc w:val="right"/>
              <w:rPr>
                <w:b/>
                <w:bCs/>
                <w:i/>
                <w:noProof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2ECDFE6A" wp14:editId="583CAC92">
                      <wp:simplePos x="0" y="0"/>
                      <wp:positionH relativeFrom="column">
                        <wp:posOffset>4008755</wp:posOffset>
                      </wp:positionH>
                      <wp:positionV relativeFrom="paragraph">
                        <wp:posOffset>270840</wp:posOffset>
                      </wp:positionV>
                      <wp:extent cx="320675" cy="286385"/>
                      <wp:effectExtent l="0" t="0" r="0" b="0"/>
                      <wp:wrapNone/>
                      <wp:docPr id="1056260658" name="Text Box 10562606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675" cy="2863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A3B5C6" w14:textId="1A5E9BDA" w:rsidR="0009717E" w:rsidRPr="00BB6A87" w:rsidRDefault="0009717E">
                                  <w:pPr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BB6A87"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DFE6A" id="Text Box 1056260658" o:spid="_x0000_s1074" type="#_x0000_t202" style="position:absolute;margin-left:315.65pt;margin-top:21.35pt;width:25.25pt;height:22.55pt;z-index:251885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bXKHAIAADM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" filled="f" stroked="f" strokeweight=".5pt">
                      <v:textbox>
                        <w:txbxContent>
                          <w:p w14:paraId="23A3B5C6" w14:textId="1A5E9BDA" w:rsidR="0009717E" w:rsidRPr="00BB6A87" w:rsidRDefault="0009717E">
                            <w:pPr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</w:pPr>
                            <w:r w:rsidRPr="00BB6A87"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15011CF2" wp14:editId="2AB52EF0">
                      <wp:simplePos x="0" y="0"/>
                      <wp:positionH relativeFrom="column">
                        <wp:posOffset>3326130</wp:posOffset>
                      </wp:positionH>
                      <wp:positionV relativeFrom="paragraph">
                        <wp:posOffset>272745</wp:posOffset>
                      </wp:positionV>
                      <wp:extent cx="245110" cy="279400"/>
                      <wp:effectExtent l="0" t="0" r="0" b="6350"/>
                      <wp:wrapNone/>
                      <wp:docPr id="1056260656" name="Text Box 10562606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36E6190" w14:textId="214D52E0" w:rsidR="0009717E" w:rsidRPr="00BB6A87" w:rsidRDefault="00BB6A87" w:rsidP="0009717E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011CF2" id="Text Box 1056260656" o:spid="_x0000_s1075" type="#_x0000_t202" style="position:absolute;margin-left:261.9pt;margin-top:21.5pt;width:19.3pt;height:2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" filled="f" stroked="f">
                      <v:textbox>
                        <w:txbxContent>
                          <w:p w14:paraId="736E6190" w14:textId="214D52E0" w:rsidR="0009717E" w:rsidRPr="00BB6A87" w:rsidRDefault="00BB6A87" w:rsidP="0009717E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3A16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06D3340C" wp14:editId="03D6751F">
                      <wp:simplePos x="0" y="0"/>
                      <wp:positionH relativeFrom="column">
                        <wp:posOffset>8838565</wp:posOffset>
                      </wp:positionH>
                      <wp:positionV relativeFrom="paragraph">
                        <wp:posOffset>1270</wp:posOffset>
                      </wp:positionV>
                      <wp:extent cx="207010" cy="240665"/>
                      <wp:effectExtent l="0" t="0" r="0" b="6985"/>
                      <wp:wrapNone/>
                      <wp:docPr id="1056260643" name="Text Box 10562606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406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91955DE" w14:textId="77777777" w:rsidR="00623A16" w:rsidRPr="00A815F6" w:rsidRDefault="00623A16" w:rsidP="00623A16">
                                  <w:pPr>
                                    <w:rPr>
                                      <w:rFonts w:ascii="Comic Sans MS" w:hAnsi="Comic Sans MS"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D3340C" id="Text Box 1056260643" o:spid="_x0000_s1076" type="#_x0000_t202" style="position:absolute;margin-left:695.95pt;margin-top:.1pt;width:16.3pt;height:18.9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" filled="f" stroked="f">
                      <v:textbox>
                        <w:txbxContent>
                          <w:p w14:paraId="691955DE" w14:textId="77777777" w:rsidR="00623A16" w:rsidRPr="00A815F6" w:rsidRDefault="00623A16" w:rsidP="00623A16">
                            <w:pPr>
                              <w:rPr>
                                <w:rFonts w:ascii="Comic Sans MS" w:hAnsi="Comic Sans MS"/>
                                <w:iCs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F34C9">
              <w:rPr>
                <w:rFonts w:hint="cs"/>
                <w:b/>
                <w:bCs/>
                <w:i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70876591" wp14:editId="5557E81F">
                      <wp:simplePos x="0" y="0"/>
                      <wp:positionH relativeFrom="column">
                        <wp:posOffset>265430</wp:posOffset>
                      </wp:positionH>
                      <wp:positionV relativeFrom="paragraph">
                        <wp:posOffset>915391</wp:posOffset>
                      </wp:positionV>
                      <wp:extent cx="577215" cy="6985"/>
                      <wp:effectExtent l="19050" t="19050" r="32385" b="31115"/>
                      <wp:wrapNone/>
                      <wp:docPr id="225" name="Straight Connector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7215" cy="6985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9E27109" id="Straight Connector 225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9pt,72.1pt" to="66.35pt,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" strokecolor="black [3040]" strokeweight="2.25pt"/>
                  </w:pict>
                </mc:Fallback>
              </mc:AlternateContent>
            </w:r>
          </w:p>
          <w:p w14:paraId="705575E3" w14:textId="77777777" w:rsidR="0009717E" w:rsidRDefault="00E92804" w:rsidP="00A6737B">
            <w:pPr>
              <w:tabs>
                <w:tab w:val="left" w:pos="2912"/>
                <w:tab w:val="left" w:pos="3784"/>
              </w:tabs>
              <w:bidi/>
              <w:rPr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3C707E5D" wp14:editId="2870E081">
                      <wp:simplePos x="0" y="0"/>
                      <wp:positionH relativeFrom="column">
                        <wp:posOffset>4024201</wp:posOffset>
                      </wp:positionH>
                      <wp:positionV relativeFrom="paragraph">
                        <wp:posOffset>670560</wp:posOffset>
                      </wp:positionV>
                      <wp:extent cx="262890" cy="321310"/>
                      <wp:effectExtent l="0" t="0" r="3810" b="2540"/>
                      <wp:wrapNone/>
                      <wp:docPr id="1056260671" name="Text Box 10562606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2890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0539AF" w14:textId="0DA21FE9" w:rsidR="00E92804" w:rsidRPr="00BB6A87" w:rsidRDefault="00E92804">
                                  <w:pPr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BB6A87"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707E5D" id="Text Box 1056260671" o:spid="_x0000_s1077" type="#_x0000_t202" style="position:absolute;left:0;text-align:left;margin-left:316.85pt;margin-top:52.8pt;width:20.7pt;height:25.3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" fillcolor="white [3201]" stroked="f" strokeweight=".5pt">
                      <v:textbox>
                        <w:txbxContent>
                          <w:p w14:paraId="1D0539AF" w14:textId="0DA21FE9" w:rsidR="00E92804" w:rsidRPr="00BB6A87" w:rsidRDefault="00E92804">
                            <w:pPr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</w:pPr>
                            <w:r w:rsidRPr="00BB6A87"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15A86C65" wp14:editId="0D617647">
                      <wp:simplePos x="0" y="0"/>
                      <wp:positionH relativeFrom="column">
                        <wp:posOffset>3646477</wp:posOffset>
                      </wp:positionH>
                      <wp:positionV relativeFrom="paragraph">
                        <wp:posOffset>823595</wp:posOffset>
                      </wp:positionV>
                      <wp:extent cx="387350" cy="6985"/>
                      <wp:effectExtent l="0" t="57150" r="31750" b="88265"/>
                      <wp:wrapNone/>
                      <wp:docPr id="836839680" name="Straight Arrow Connector 8368396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7350" cy="698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8DD593" id="Straight Arrow Connector 836839680" o:spid="_x0000_s1026" type="#_x0000_t32" style="position:absolute;margin-left:287.1pt;margin-top:64.85pt;width:30.5pt;height:.5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" strokecolor="black [3040]" strokeweight="1pt">
                      <v:stroke endarrow="block"/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4F646DD6" wp14:editId="6F034B38">
                      <wp:simplePos x="0" y="0"/>
                      <wp:positionH relativeFrom="column">
                        <wp:posOffset>3348355</wp:posOffset>
                      </wp:positionH>
                      <wp:positionV relativeFrom="paragraph">
                        <wp:posOffset>661363</wp:posOffset>
                      </wp:positionV>
                      <wp:extent cx="245110" cy="279400"/>
                      <wp:effectExtent l="0" t="0" r="0" b="6350"/>
                      <wp:wrapNone/>
                      <wp:docPr id="1056260652" name="Text Box 10562606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81589B4" w14:textId="45A38CB7" w:rsidR="0009717E" w:rsidRPr="00BB6A87" w:rsidRDefault="00BB6A87" w:rsidP="00623A16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646DD6" id="Text Box 1056260652" o:spid="_x0000_s1078" type="#_x0000_t202" style="position:absolute;left:0;text-align:left;margin-left:263.65pt;margin-top:52.1pt;width:19.3pt;height:22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" filled="f" stroked="f">
                      <v:textbox>
                        <w:txbxContent>
                          <w:p w14:paraId="581589B4" w14:textId="45A38CB7" w:rsidR="0009717E" w:rsidRPr="00BB6A87" w:rsidRDefault="00BB6A87" w:rsidP="00623A16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42329C61" wp14:editId="6C69A3D8">
                      <wp:simplePos x="0" y="0"/>
                      <wp:positionH relativeFrom="column">
                        <wp:posOffset>3627120</wp:posOffset>
                      </wp:positionH>
                      <wp:positionV relativeFrom="paragraph">
                        <wp:posOffset>169875</wp:posOffset>
                      </wp:positionV>
                      <wp:extent cx="381635" cy="0"/>
                      <wp:effectExtent l="0" t="76200" r="18415" b="95250"/>
                      <wp:wrapNone/>
                      <wp:docPr id="1056260649" name="Straight Arrow Connector 10562606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63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305A41" id="Straight Arrow Connector 1056260649" o:spid="_x0000_s1026" type="#_x0000_t32" style="position:absolute;margin-left:285.6pt;margin-top:13.4pt;width:30.05pt;height:0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" strokecolor="black [3040]" strokeweight="1pt">
                      <v:stroke endarrow="block"/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43F2D907" wp14:editId="2BBF8317">
                      <wp:simplePos x="0" y="0"/>
                      <wp:positionH relativeFrom="column">
                        <wp:posOffset>4012260</wp:posOffset>
                      </wp:positionH>
                      <wp:positionV relativeFrom="paragraph">
                        <wp:posOffset>349885</wp:posOffset>
                      </wp:positionV>
                      <wp:extent cx="347980" cy="368300"/>
                      <wp:effectExtent l="0" t="0" r="0" b="0"/>
                      <wp:wrapNone/>
                      <wp:docPr id="1056260665" name="Text Box 10562606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7980" cy="368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E1FEAE3" w14:textId="3718DA3F" w:rsidR="0009717E" w:rsidRPr="00BB6A87" w:rsidRDefault="0009717E">
                                  <w:pPr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BB6A87"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F2D907" id="Text Box 1056260665" o:spid="_x0000_s1079" type="#_x0000_t202" style="position:absolute;left:0;text-align:left;margin-left:315.95pt;margin-top:27.55pt;width:27.4pt;height:2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" fillcolor="white [3201]" stroked="f" strokeweight=".5pt">
                      <v:textbox>
                        <w:txbxContent>
                          <w:p w14:paraId="0E1FEAE3" w14:textId="3718DA3F" w:rsidR="0009717E" w:rsidRPr="00BB6A87" w:rsidRDefault="0009717E">
                            <w:pPr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</w:pPr>
                            <w:r w:rsidRPr="00BB6A87"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0CF1F5A4" wp14:editId="6D14D94D">
                      <wp:simplePos x="0" y="0"/>
                      <wp:positionH relativeFrom="column">
                        <wp:posOffset>3329075</wp:posOffset>
                      </wp:positionH>
                      <wp:positionV relativeFrom="paragraph">
                        <wp:posOffset>329870</wp:posOffset>
                      </wp:positionV>
                      <wp:extent cx="307239" cy="329184"/>
                      <wp:effectExtent l="0" t="0" r="0" b="0"/>
                      <wp:wrapNone/>
                      <wp:docPr id="1056260669" name="Text Box 10562606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239" cy="32918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AFD546" w14:textId="6B87423D" w:rsidR="0009717E" w:rsidRPr="00BB6A87" w:rsidRDefault="0009717E">
                                  <w:pPr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BB6A87">
                                    <w:rPr>
                                      <w:rFonts w:ascii="Cambria Math" w:hAnsi="Cambria Math"/>
                                      <w:b/>
                                      <w:sz w:val="28"/>
                                      <w:szCs w:val="28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F1F5A4" id="Text Box 1056260669" o:spid="_x0000_s1080" type="#_x0000_t202" style="position:absolute;left:0;text-align:left;margin-left:262.15pt;margin-top:25.95pt;width:24.2pt;height:25.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" fillcolor="white [3201]" stroked="f" strokeweight=".5pt">
                      <v:textbox>
                        <w:txbxContent>
                          <w:p w14:paraId="43AFD546" w14:textId="6B87423D" w:rsidR="0009717E" w:rsidRPr="00BB6A87" w:rsidRDefault="0009717E">
                            <w:pPr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</w:pPr>
                            <w:r w:rsidRPr="00BB6A87">
                              <w:rPr>
                                <w:rFonts w:ascii="Cambria Math" w:hAnsi="Cambria Math"/>
                                <w:b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52CBE848" wp14:editId="53E157E8">
                      <wp:simplePos x="0" y="0"/>
                      <wp:positionH relativeFrom="column">
                        <wp:posOffset>3629000</wp:posOffset>
                      </wp:positionH>
                      <wp:positionV relativeFrom="paragraph">
                        <wp:posOffset>498119</wp:posOffset>
                      </wp:positionV>
                      <wp:extent cx="402336" cy="0"/>
                      <wp:effectExtent l="0" t="76200" r="17145" b="95250"/>
                      <wp:wrapNone/>
                      <wp:docPr id="1056260668" name="Straight Arrow Connector 10562606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2336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F20655" id="Straight Arrow Connector 1056260668" o:spid="_x0000_s1026" type="#_x0000_t32" style="position:absolute;margin-left:285.75pt;margin-top:39.2pt;width:31.7pt;height:0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" strokecolor="black [3040]" strokeweight="1pt">
                      <v:stroke endarrow="block"/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7A17253F" wp14:editId="06F63FB8">
                      <wp:simplePos x="0" y="0"/>
                      <wp:positionH relativeFrom="column">
                        <wp:posOffset>9102725</wp:posOffset>
                      </wp:positionH>
                      <wp:positionV relativeFrom="paragraph">
                        <wp:posOffset>306070</wp:posOffset>
                      </wp:positionV>
                      <wp:extent cx="245110" cy="279400"/>
                      <wp:effectExtent l="0" t="0" r="0" b="6350"/>
                      <wp:wrapNone/>
                      <wp:docPr id="1056260657" name="Text Box 1056260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76FE97C" w14:textId="77777777" w:rsidR="0009717E" w:rsidRPr="00623A16" w:rsidRDefault="0009717E" w:rsidP="0009717E">
                                  <w:pPr>
                                    <w:rPr>
                                      <w:rFonts w:ascii="Comic Sans MS" w:hAnsi="Comic Sans MS"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7253F" id="Text Box 1056260657" o:spid="_x0000_s1081" type="#_x0000_t202" style="position:absolute;left:0;text-align:left;margin-left:716.75pt;margin-top:24.1pt;width:19.3pt;height:2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" filled="f" stroked="f">
                      <v:textbox>
                        <w:txbxContent>
                          <w:p w14:paraId="076FE97C" w14:textId="77777777" w:rsidR="0009717E" w:rsidRPr="00623A16" w:rsidRDefault="0009717E" w:rsidP="0009717E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sz w:val="26"/>
                <w:szCs w:val="26"/>
                <w:rtl/>
              </w:rPr>
              <w:tab/>
            </w:r>
            <w:r w:rsidR="0009717E">
              <w:rPr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445DD860" wp14:editId="2FF7208E">
                      <wp:simplePos x="0" y="0"/>
                      <wp:positionH relativeFrom="column">
                        <wp:posOffset>8813800</wp:posOffset>
                      </wp:positionH>
                      <wp:positionV relativeFrom="paragraph">
                        <wp:posOffset>229870</wp:posOffset>
                      </wp:positionV>
                      <wp:extent cx="382137" cy="0"/>
                      <wp:effectExtent l="0" t="76200" r="18415" b="95250"/>
                      <wp:wrapNone/>
                      <wp:docPr id="1056260667" name="Straight Arrow Connector 10562606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213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61CEBA" id="Straight Arrow Connector 1056260667" o:spid="_x0000_s1026" type="#_x0000_t32" style="position:absolute;margin-left:694pt;margin-top:18.1pt;width:30.1pt;height:0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">
                      <v:stroke endarrow="block"/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1B0A514F" wp14:editId="36A8AF98">
                      <wp:simplePos x="0" y="0"/>
                      <wp:positionH relativeFrom="column">
                        <wp:posOffset>8722360</wp:posOffset>
                      </wp:positionH>
                      <wp:positionV relativeFrom="paragraph">
                        <wp:posOffset>1270</wp:posOffset>
                      </wp:positionV>
                      <wp:extent cx="320675" cy="286385"/>
                      <wp:effectExtent l="0" t="0" r="0" b="0"/>
                      <wp:wrapNone/>
                      <wp:docPr id="1056260661" name="Text Box 1056260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675" cy="2863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0E6DA6" w14:textId="77777777" w:rsidR="0009717E" w:rsidRPr="0009717E" w:rsidRDefault="0009717E" w:rsidP="0009717E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09717E">
                                    <w:rPr>
                                      <w:rFonts w:ascii="Cambria Math" w:hAnsi="Cambria Math"/>
                                      <w:bCs/>
                                      <w:sz w:val="28"/>
                                      <w:szCs w:val="28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0A514F" id="Text Box 1056260661" o:spid="_x0000_s1082" type="#_x0000_t202" style="position:absolute;left:0;text-align:left;margin-left:686.8pt;margin-top:.1pt;width:25.25pt;height:22.5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SCEHAIAADM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" filled="f" stroked="f" strokeweight=".5pt">
                      <v:textbox>
                        <w:txbxContent>
                          <w:p w14:paraId="560E6DA6" w14:textId="77777777" w:rsidR="0009717E" w:rsidRPr="0009717E" w:rsidRDefault="0009717E" w:rsidP="0009717E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9717E">
                              <w:rPr>
                                <w:rFonts w:ascii="Cambria Math" w:hAnsi="Cambria Math"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sz w:val="26"/>
                <w:szCs w:val="26"/>
                <w:rtl/>
              </w:rPr>
              <w:tab/>
            </w:r>
            <w:r w:rsidR="0009717E">
              <w:rPr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92736" behindDoc="0" locked="0" layoutInCell="1" allowOverlap="1" wp14:anchorId="46CA5FF6" wp14:editId="0065230E">
                      <wp:simplePos x="0" y="0"/>
                      <wp:positionH relativeFrom="column">
                        <wp:posOffset>8661400</wp:posOffset>
                      </wp:positionH>
                      <wp:positionV relativeFrom="paragraph">
                        <wp:posOffset>77470</wp:posOffset>
                      </wp:positionV>
                      <wp:extent cx="382137" cy="0"/>
                      <wp:effectExtent l="0" t="76200" r="18415" b="95250"/>
                      <wp:wrapNone/>
                      <wp:docPr id="1056260666" name="Straight Arrow Connector 10562606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213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B0D030A" id="Straight Arrow Connector 1056260666" o:spid="_x0000_s1026" type="#_x0000_t32" style="position:absolute;margin-left:682pt;margin-top:6.1pt;width:30.1pt;height:0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">
                      <v:stroke endarrow="block"/>
                    </v:shape>
                  </w:pict>
                </mc:Fallback>
              </mc:AlternateConten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66944A61" wp14:editId="42FE727A">
                      <wp:simplePos x="0" y="0"/>
                      <wp:positionH relativeFrom="column">
                        <wp:posOffset>8950325</wp:posOffset>
                      </wp:positionH>
                      <wp:positionV relativeFrom="paragraph">
                        <wp:posOffset>153670</wp:posOffset>
                      </wp:positionV>
                      <wp:extent cx="245110" cy="279400"/>
                      <wp:effectExtent l="0" t="0" r="0" b="6350"/>
                      <wp:wrapNone/>
                      <wp:docPr id="1056260653" name="Text Box 1056260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BB52B14" w14:textId="77777777" w:rsidR="0009717E" w:rsidRPr="00623A16" w:rsidRDefault="0009717E" w:rsidP="0009717E">
                                  <w:pPr>
                                    <w:rPr>
                                      <w:rFonts w:ascii="Comic Sans MS" w:hAnsi="Comic Sans MS"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944A61" id="Text Box 1056260653" o:spid="_x0000_s1083" type="#_x0000_t202" style="position:absolute;left:0;text-align:left;margin-left:704.75pt;margin-top:12.1pt;width:19.3pt;height:2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" filled="f" stroked="f">
                      <v:textbox>
                        <w:txbxContent>
                          <w:p w14:paraId="1BB52B14" w14:textId="77777777" w:rsidR="0009717E" w:rsidRPr="00623A16" w:rsidRDefault="0009717E" w:rsidP="0009717E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sz w:val="26"/>
                <w:szCs w:val="26"/>
              </w:rPr>
              <w:t xml:space="preserve"> </w:t>
            </w:r>
            <w:r w:rsidR="0009717E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1EE2ABAE" wp14:editId="367A9A79">
                      <wp:simplePos x="0" y="0"/>
                      <wp:positionH relativeFrom="column">
                        <wp:posOffset>8797925</wp:posOffset>
                      </wp:positionH>
                      <wp:positionV relativeFrom="paragraph">
                        <wp:posOffset>1270</wp:posOffset>
                      </wp:positionV>
                      <wp:extent cx="245110" cy="279400"/>
                      <wp:effectExtent l="0" t="0" r="0" b="6350"/>
                      <wp:wrapNone/>
                      <wp:docPr id="1056260651" name="Text Box 10562606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110" cy="27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AE26B7B" w14:textId="77777777" w:rsidR="0009717E" w:rsidRPr="00623A16" w:rsidRDefault="0009717E" w:rsidP="0009717E">
                                  <w:pPr>
                                    <w:rPr>
                                      <w:rFonts w:ascii="Comic Sans MS" w:hAnsi="Comic Sans MS"/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E2ABAE" id="Text Box 1056260651" o:spid="_x0000_s1084" type="#_x0000_t202" style="position:absolute;left:0;text-align:left;margin-left:692.75pt;margin-top:.1pt;width:19.3pt;height:2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" filled="f" stroked="f">
                      <v:textbox>
                        <w:txbxContent>
                          <w:p w14:paraId="0AE26B7B" w14:textId="77777777" w:rsidR="0009717E" w:rsidRPr="00623A16" w:rsidRDefault="0009717E" w:rsidP="0009717E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717E">
              <w:rPr>
                <w:sz w:val="26"/>
                <w:szCs w:val="26"/>
              </w:rPr>
              <w:t xml:space="preserve"> </w:t>
            </w:r>
          </w:p>
          <w:p w14:paraId="0816A7DC" w14:textId="77777777" w:rsidR="00A6737B" w:rsidRP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  <w:p w14:paraId="6D8B3FD6" w14:textId="77777777" w:rsidR="00A6737B" w:rsidRP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  <w:p w14:paraId="7B556096" w14:textId="77777777" w:rsidR="00A6737B" w:rsidRP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  <w:p w14:paraId="39514D83" w14:textId="77777777" w:rsid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  <w:p w14:paraId="192C9EB2" w14:textId="7BE3D32C" w:rsidR="00A6737B" w:rsidRPr="00A6737B" w:rsidRDefault="00A6737B" w:rsidP="00A6737B">
            <w:pPr>
              <w:bidi/>
              <w:rPr>
                <w:sz w:val="26"/>
                <w:szCs w:val="26"/>
                <w:rtl/>
              </w:rPr>
            </w:pP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71F0B45E" w14:textId="02511E80" w:rsid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7127B43A" w14:textId="77777777" w:rsid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1F26868E" w14:textId="53345956" w:rsidR="00A6737B" w:rsidRPr="00F67831" w:rsidRDefault="00A6737B" w:rsidP="00A6737B">
            <w:pPr>
              <w:bidi/>
              <w:rPr>
                <w:bCs/>
                <w:noProof/>
                <w:sz w:val="24"/>
                <w:rtl/>
                <w:lang w:val="fa-IR"/>
              </w:rPr>
            </w:pPr>
            <w:r w:rsidRPr="00F67831">
              <w:rPr>
                <w:rFonts w:hint="cs"/>
                <w:bCs/>
                <w:noProof/>
                <w:sz w:val="24"/>
                <w:rtl/>
                <w:lang w:val="fa-IR"/>
              </w:rPr>
              <w:t>75/0</w:t>
            </w:r>
          </w:p>
          <w:p w14:paraId="6388A8F4" w14:textId="77777777" w:rsid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388C5788" w14:textId="77777777" w:rsid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  <w:p w14:paraId="5FD0C0AB" w14:textId="0CC68FEE" w:rsidR="00A6737B" w:rsidRPr="00A6737B" w:rsidRDefault="00A6737B" w:rsidP="00A6737B">
            <w:pPr>
              <w:bidi/>
              <w:rPr>
                <w:bCs/>
                <w:noProof/>
                <w:sz w:val="26"/>
                <w:szCs w:val="26"/>
                <w:rtl/>
                <w:lang w:val="fa-IR"/>
              </w:rPr>
            </w:pPr>
          </w:p>
        </w:tc>
      </w:tr>
      <w:tr w:rsidR="00A6737B" w:rsidRPr="005B3F55" w14:paraId="3C1C2FC2" w14:textId="77777777" w:rsidTr="00E15F3A">
        <w:trPr>
          <w:trHeight w:val="2177"/>
        </w:trPr>
        <w:tc>
          <w:tcPr>
            <w:tcW w:w="676" w:type="dxa"/>
            <w:tcBorders>
              <w:top w:val="single" w:sz="4" w:space="0" w:color="auto"/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42B5D840" w14:textId="01FED0FC" w:rsidR="00A6737B" w:rsidRDefault="00A6737B" w:rsidP="00A6737B">
            <w:pPr>
              <w:bidi/>
              <w:jc w:val="center"/>
              <w:rPr>
                <w:rStyle w:val="Strong"/>
                <w:b w:val="0"/>
                <w:rtl/>
              </w:rPr>
            </w:pPr>
            <w:r>
              <w:rPr>
                <w:rStyle w:val="Strong"/>
                <w:rFonts w:hint="cs"/>
                <w:b w:val="0"/>
                <w:rtl/>
              </w:rPr>
              <w:t>18</w:t>
            </w:r>
          </w:p>
          <w:p w14:paraId="000F936E" w14:textId="1988ADE4" w:rsidR="00A6737B" w:rsidRDefault="00A6737B" w:rsidP="00A6737B">
            <w:pPr>
              <w:bidi/>
              <w:rPr>
                <w:rStyle w:val="Strong"/>
                <w:b w:val="0"/>
                <w:rtl/>
              </w:rPr>
            </w:pPr>
          </w:p>
          <w:p w14:paraId="2B83D49A" w14:textId="7B7FEA70" w:rsidR="00336306" w:rsidRDefault="00336306" w:rsidP="00336306">
            <w:pPr>
              <w:bidi/>
              <w:rPr>
                <w:rStyle w:val="Strong"/>
                <w:b w:val="0"/>
                <w:rtl/>
              </w:rPr>
            </w:pPr>
          </w:p>
          <w:p w14:paraId="7551CA5D" w14:textId="77777777" w:rsidR="00336306" w:rsidRDefault="00336306" w:rsidP="00336306">
            <w:pPr>
              <w:bidi/>
              <w:rPr>
                <w:rStyle w:val="Strong"/>
                <w:b w:val="0"/>
                <w:rtl/>
              </w:rPr>
            </w:pPr>
          </w:p>
          <w:p w14:paraId="034AAEAA" w14:textId="77777777" w:rsidR="00A6737B" w:rsidRDefault="00A6737B" w:rsidP="00A6737B">
            <w:pPr>
              <w:bidi/>
              <w:rPr>
                <w:rStyle w:val="Strong"/>
                <w:b w:val="0"/>
                <w:rtl/>
              </w:rPr>
            </w:pPr>
          </w:p>
          <w:p w14:paraId="3E596C7A" w14:textId="70979C0E" w:rsidR="00A6737B" w:rsidRPr="00524AFF" w:rsidRDefault="00A6737B" w:rsidP="00A6737B">
            <w:pPr>
              <w:bidi/>
              <w:rPr>
                <w:rStyle w:val="Strong"/>
                <w:b w:val="0"/>
              </w:rPr>
            </w:pPr>
          </w:p>
        </w:tc>
        <w:tc>
          <w:tcPr>
            <w:tcW w:w="9713" w:type="dxa"/>
            <w:tcBorders>
              <w:top w:val="single" w:sz="4" w:space="0" w:color="auto"/>
              <w:left w:val="thinThickSmallGap" w:sz="12" w:space="0" w:color="auto"/>
              <w:bottom w:val="nil"/>
              <w:right w:val="thickThinSmallGap" w:sz="12" w:space="0" w:color="auto"/>
            </w:tcBorders>
          </w:tcPr>
          <w:p w14:paraId="48BE95FD" w14:textId="73121B5C" w:rsidR="00A6737B" w:rsidRPr="00A6737B" w:rsidRDefault="00A6737B" w:rsidP="00A6737B">
            <w:pPr>
              <w:bidi/>
              <w:rPr>
                <w:b/>
                <w:bCs/>
                <w:sz w:val="26"/>
                <w:szCs w:val="26"/>
                <w:rtl/>
              </w:rPr>
            </w:pPr>
            <w:r w:rsidRPr="00A6737B">
              <w:rPr>
                <w:rFonts w:hint="cs"/>
                <w:b/>
                <w:bCs/>
                <w:sz w:val="26"/>
                <w:szCs w:val="26"/>
                <w:rtl/>
              </w:rPr>
              <w:t>با نوشتن دو رابطه از شکل مقابل، نتیجه بگیرید که دو زاویه متقابل به رأس برابرند.</w:t>
            </w:r>
          </w:p>
          <w:p w14:paraId="528CE3ED" w14:textId="104BE788" w:rsidR="00A6737B" w:rsidRDefault="00E15F3A" w:rsidP="00A6737B">
            <w:pPr>
              <w:bidi/>
              <w:rPr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7420EA03" wp14:editId="5D8BCE9F">
                      <wp:simplePos x="0" y="0"/>
                      <wp:positionH relativeFrom="column">
                        <wp:posOffset>264444</wp:posOffset>
                      </wp:positionH>
                      <wp:positionV relativeFrom="paragraph">
                        <wp:posOffset>202669</wp:posOffset>
                      </wp:positionV>
                      <wp:extent cx="1984366" cy="709684"/>
                      <wp:effectExtent l="38100" t="38100" r="54610" b="71755"/>
                      <wp:wrapNone/>
                      <wp:docPr id="1001701974" name="Straight Arrow Connector 10017019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4366" cy="70968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31103E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001701974" o:spid="_x0000_s1026" type="#_x0000_t32" style="position:absolute;margin-left:20.8pt;margin-top:15.95pt;width:156.25pt;height:55.9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" strokeweight="1.5pt">
                      <v:stroke startarrow="block" endarrow="block"/>
                    </v:shape>
                  </w:pict>
                </mc:Fallback>
              </mc:AlternateContent>
            </w:r>
            <w:r w:rsidR="00D36F45">
              <w:rPr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040ED2E1" wp14:editId="042CE074">
                      <wp:simplePos x="0" y="0"/>
                      <wp:positionH relativeFrom="column">
                        <wp:posOffset>3787191</wp:posOffset>
                      </wp:positionH>
                      <wp:positionV relativeFrom="paragraph">
                        <wp:posOffset>205029</wp:posOffset>
                      </wp:positionV>
                      <wp:extent cx="359028" cy="790470"/>
                      <wp:effectExtent l="0" t="0" r="0" b="0"/>
                      <wp:wrapNone/>
                      <wp:docPr id="1001701983" name="Text Box 10017019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028" cy="7904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CEB5ED" w14:textId="51DA4BB9" w:rsidR="00D83D03" w:rsidRPr="00D83D03" w:rsidRDefault="00D83D03">
                                  <w:pPr>
                                    <w:rPr>
                                      <w:sz w:val="20"/>
                                      <w:szCs w:val="72"/>
                                    </w:rPr>
                                  </w:pPr>
                                  <w:r w:rsidRPr="00D83D03">
                                    <w:rPr>
                                      <w:rFonts w:hint="cs"/>
                                      <w:sz w:val="20"/>
                                      <w:szCs w:val="72"/>
                                      <w:rtl/>
                                    </w:rPr>
                                    <w:t>{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0ED2E1" id="Text Box 1001701983" o:spid="_x0000_s1085" type="#_x0000_t202" style="position:absolute;left:0;text-align:left;margin-left:298.2pt;margin-top:16.15pt;width:28.25pt;height:62.25pt;z-index:25195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CHoHAIAADMEAAAOAAAAZHJzL2Uyb0RvYy54bWysU01vGyEQvVfqf0Dc6107dhKvvI7cRK4q&#10;WUkkp8oZs+BFYhkK2Lvur+/A+ktpT1UvMDDDfLz3mD10jSZ74bwCU9LhIKdEGA6VMtuS/nhbfrmn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" filled="f" stroked="f" strokeweight=".5pt">
                      <v:textbox>
                        <w:txbxContent>
                          <w:p w14:paraId="1ACEB5ED" w14:textId="51DA4BB9" w:rsidR="00D83D03" w:rsidRPr="00D83D03" w:rsidRDefault="00D83D03">
                            <w:pPr>
                              <w:rPr>
                                <w:sz w:val="20"/>
                                <w:szCs w:val="72"/>
                              </w:rPr>
                            </w:pPr>
                            <w:r w:rsidRPr="00D83D03">
                              <w:rPr>
                                <w:rFonts w:hint="cs"/>
                                <w:sz w:val="20"/>
                                <w:szCs w:val="72"/>
                                <w:rtl/>
                              </w:rPr>
                              <w:t>{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D2BDDEB" w14:textId="21A2E84F" w:rsidR="004F0DA0" w:rsidRDefault="00E15F3A" w:rsidP="009C50D7">
            <w:pPr>
              <w:tabs>
                <w:tab w:val="left" w:pos="582"/>
              </w:tabs>
              <w:bidi/>
              <w:rPr>
                <w:sz w:val="26"/>
                <w:szCs w:val="26"/>
                <w:rtl/>
              </w:rPr>
            </w:pPr>
            <w:r w:rsidRPr="00D710E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290EA831" wp14:editId="4C995571">
                      <wp:simplePos x="0" y="0"/>
                      <wp:positionH relativeFrom="column">
                        <wp:posOffset>1499870</wp:posOffset>
                      </wp:positionH>
                      <wp:positionV relativeFrom="paragraph">
                        <wp:posOffset>125412</wp:posOffset>
                      </wp:positionV>
                      <wp:extent cx="207010" cy="321310"/>
                      <wp:effectExtent l="0" t="0" r="0" b="2540"/>
                      <wp:wrapNone/>
                      <wp:docPr id="1001701981" name="Text Box 10017019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3213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C45C8B8" w14:textId="59C42906" w:rsidR="00D710E7" w:rsidRPr="00F45029" w:rsidRDefault="00677126" w:rsidP="00D710E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4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3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F7A3CCF" wp14:editId="1F7BC364">
                                            <wp:extent cx="24130" cy="3175"/>
                                            <wp:effectExtent l="0" t="0" r="0" b="0"/>
                                            <wp:docPr id="1001701969" name="Picture 100170196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0EA831" id="Text Box 1001701981" o:spid="_x0000_s1086" type="#_x0000_t202" style="position:absolute;left:0;text-align:left;margin-left:118.1pt;margin-top:9.85pt;width:16.3pt;height:25.3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" filled="f" stroked="f">
                      <v:textbox>
                        <w:txbxContent>
                          <w:p w14:paraId="7C45C8B8" w14:textId="59C42906" w:rsidR="00D710E7" w:rsidRPr="00F45029" w:rsidRDefault="00677126" w:rsidP="00D710E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3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4F7A3CCF" wp14:editId="1F7BC364">
                                      <wp:extent cx="24130" cy="3175"/>
                                      <wp:effectExtent l="0" t="0" r="0" b="0"/>
                                      <wp:docPr id="1001701969" name="Picture 100170196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710E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10116391" wp14:editId="03828296">
                      <wp:simplePos x="0" y="0"/>
                      <wp:positionH relativeFrom="column">
                        <wp:posOffset>1136332</wp:posOffset>
                      </wp:positionH>
                      <wp:positionV relativeFrom="paragraph">
                        <wp:posOffset>15240</wp:posOffset>
                      </wp:positionV>
                      <wp:extent cx="207010" cy="264160"/>
                      <wp:effectExtent l="0" t="0" r="0" b="2540"/>
                      <wp:wrapNone/>
                      <wp:docPr id="1001701979" name="Text Box 10017019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641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8455193" w14:textId="6081A3B5" w:rsidR="00D710E7" w:rsidRPr="00F45029" w:rsidRDefault="00677126" w:rsidP="00D710E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1138B17B" wp14:editId="46FD67F7">
                                            <wp:extent cx="24130" cy="3175"/>
                                            <wp:effectExtent l="0" t="0" r="0" b="0"/>
                                            <wp:docPr id="1001701971" name="Picture 100170197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116391" id="Text Box 1001701979" o:spid="_x0000_s1087" type="#_x0000_t202" style="position:absolute;left:0;text-align:left;margin-left:89.45pt;margin-top:1.2pt;width:16.3pt;height:20.8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" filled="f" stroked="f">
                      <v:textbox>
                        <w:txbxContent>
                          <w:p w14:paraId="58455193" w14:textId="6081A3B5" w:rsidR="00D710E7" w:rsidRPr="00F45029" w:rsidRDefault="00677126" w:rsidP="00D710E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1138B17B" wp14:editId="46FD67F7">
                                      <wp:extent cx="24130" cy="3175"/>
                                      <wp:effectExtent l="0" t="0" r="0" b="0"/>
                                      <wp:docPr id="1001701971" name="Picture 100170197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710E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7A8E95D2" wp14:editId="7C5F35E7">
                      <wp:simplePos x="0" y="0"/>
                      <wp:positionH relativeFrom="column">
                        <wp:posOffset>798830</wp:posOffset>
                      </wp:positionH>
                      <wp:positionV relativeFrom="paragraph">
                        <wp:posOffset>144462</wp:posOffset>
                      </wp:positionV>
                      <wp:extent cx="207010" cy="273050"/>
                      <wp:effectExtent l="0" t="0" r="0" b="0"/>
                      <wp:wrapNone/>
                      <wp:docPr id="1001701977" name="Text Box 10017019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010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FFBE9D2" w14:textId="68BB7A69" w:rsidR="00D710E7" w:rsidRPr="00F45029" w:rsidRDefault="009C2476" w:rsidP="00D710E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630E7AB5" wp14:editId="3D866538">
                                            <wp:extent cx="24130" cy="3175"/>
                                            <wp:effectExtent l="0" t="0" r="0" b="0"/>
                                            <wp:docPr id="1001701970" name="Picture 100170197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8E95D2" id="Text Box 1001701977" o:spid="_x0000_s1088" type="#_x0000_t202" style="position:absolute;left:0;text-align:left;margin-left:62.9pt;margin-top:11.35pt;width:16.3pt;height:21.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" filled="f" stroked="f">
                      <v:textbox>
                        <w:txbxContent>
                          <w:p w14:paraId="7FFBE9D2" w14:textId="68BB7A69" w:rsidR="00D710E7" w:rsidRPr="00F45029" w:rsidRDefault="009C2476" w:rsidP="00D710E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630E7AB5" wp14:editId="3D866538">
                                      <wp:extent cx="24130" cy="3175"/>
                                      <wp:effectExtent l="0" t="0" r="0" b="0"/>
                                      <wp:docPr id="1001701970" name="Picture 100170197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4940088A" wp14:editId="6DC0C8E1">
                      <wp:simplePos x="0" y="0"/>
                      <wp:positionH relativeFrom="column">
                        <wp:posOffset>312211</wp:posOffset>
                      </wp:positionH>
                      <wp:positionV relativeFrom="paragraph">
                        <wp:posOffset>33257</wp:posOffset>
                      </wp:positionV>
                      <wp:extent cx="1921984" cy="548630"/>
                      <wp:effectExtent l="38100" t="57150" r="21590" b="80645"/>
                      <wp:wrapNone/>
                      <wp:docPr id="1001701975" name="Straight Arrow Connector 10017019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921984" cy="548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2FDE93" id="Straight Arrow Connector 1001701975" o:spid="_x0000_s1026" type="#_x0000_t32" style="position:absolute;margin-left:24.6pt;margin-top:2.6pt;width:151.35pt;height:43.2pt;flip:x y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" strokeweight="1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061E2C4A" wp14:editId="55EAF486">
                      <wp:simplePos x="0" y="0"/>
                      <wp:positionH relativeFrom="column">
                        <wp:posOffset>4549775</wp:posOffset>
                      </wp:positionH>
                      <wp:positionV relativeFrom="paragraph">
                        <wp:posOffset>186055</wp:posOffset>
                      </wp:positionV>
                      <wp:extent cx="369570" cy="397510"/>
                      <wp:effectExtent l="0" t="0" r="0" b="254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9570" cy="397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3A1316" w14:textId="441F4842" w:rsidR="008B5F29" w:rsidRDefault="008B5F29"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sz w:val="28"/>
                                          <w:szCs w:val="28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1E2C4A" id="Text Box 54" o:spid="_x0000_s1089" type="#_x0000_t202" style="position:absolute;left:0;text-align:left;margin-left:358.25pt;margin-top:14.65pt;width:29.1pt;height:31.3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" filled="f" stroked="f" strokeweight=".5pt">
                      <v:textbox>
                        <w:txbxContent>
                          <w:p w14:paraId="523A1316" w14:textId="441F4842" w:rsidR="008B5F29" w:rsidRDefault="008B5F29"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noProof/>
                                    <w:sz w:val="28"/>
                                    <w:szCs w:val="28"/>
                                  </w:rPr>
                                  <m:t>=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B5F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442E1FE5" wp14:editId="50296DEF">
                      <wp:simplePos x="0" y="0"/>
                      <wp:positionH relativeFrom="column">
                        <wp:posOffset>4789170</wp:posOffset>
                      </wp:positionH>
                      <wp:positionV relativeFrom="paragraph">
                        <wp:posOffset>171450</wp:posOffset>
                      </wp:positionV>
                      <wp:extent cx="313690" cy="343535"/>
                      <wp:effectExtent l="0" t="0" r="0" b="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690" cy="3435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CA26D95" w14:textId="62868482" w:rsidR="008B5F29" w:rsidRPr="007C4058" w:rsidRDefault="00000000" w:rsidP="008B5F29">
                                  <w:pPr>
                                    <w:bidi/>
                                    <w:rPr>
                                      <w:b/>
                                      <w:bCs/>
                                    </w:rPr>
                                  </w:pPr>
                                  <m:oMathPara>
                                    <m:oMath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noProof/>
                                              <w:sz w:val="28"/>
                                              <w:szCs w:val="28"/>
                                              <w:lang w:val="fa-IR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 w:cs="Cambria Math"/>
                                              <w:noProof/>
                                              <w:sz w:val="28"/>
                                              <w:szCs w:val="28"/>
                                              <w:rtl/>
                                              <w:lang w:val="fa-IR"/>
                                            </w:rPr>
                                            <m:t>O</m:t>
                                          </m:r>
                                        </m:e>
                                      </m:acc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2E1FE5" id="Text Box 55" o:spid="_x0000_s1090" type="#_x0000_t202" style="position:absolute;left:0;text-align:left;margin-left:377.1pt;margin-top:13.5pt;width:24.7pt;height:27.0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" filled="f" stroked="f" strokeweight=".5pt">
                      <v:textbox>
                        <w:txbxContent>
                          <w:p w14:paraId="3CA26D95" w14:textId="62868482" w:rsidR="008B5F29" w:rsidRPr="007C4058" w:rsidRDefault="00000000" w:rsidP="008B5F29">
                            <w:pPr>
                              <w:bidi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noProof/>
                                        <w:sz w:val="28"/>
                                        <w:szCs w:val="28"/>
                                        <w:lang w:val="fa-IR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Cambria Math"/>
                                        <w:noProof/>
                                        <w:sz w:val="28"/>
                                        <w:szCs w:val="28"/>
                                        <w:rtl/>
                                        <w:lang w:val="fa-IR"/>
                                      </w:rPr>
                                      <m:t>O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E2428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39BAD5DE" wp14:editId="4BBAB76A">
                      <wp:simplePos x="0" y="0"/>
                      <wp:positionH relativeFrom="column">
                        <wp:posOffset>4350385</wp:posOffset>
                      </wp:positionH>
                      <wp:positionV relativeFrom="paragraph">
                        <wp:posOffset>167310</wp:posOffset>
                      </wp:positionV>
                      <wp:extent cx="313690" cy="343535"/>
                      <wp:effectExtent l="0" t="0" r="0" b="0"/>
                      <wp:wrapNone/>
                      <wp:docPr id="1001701987" name="Text Box 10017019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3690" cy="3435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4CD10E" w14:textId="7B244DC2" w:rsidR="007E2428" w:rsidRPr="007C4058" w:rsidRDefault="00000000" w:rsidP="007E2428">
                                  <w:pPr>
                                    <w:bidi/>
                                    <w:rPr>
                                      <w:b/>
                                      <w:bCs/>
                                    </w:rPr>
                                  </w:pPr>
                                  <m:oMathPara>
                                    <m:oMath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noProof/>
                                              <w:sz w:val="28"/>
                                              <w:szCs w:val="28"/>
                                              <w:lang w:val="fa-IR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 w:cs="Cambria Math"/>
                                              <w:noProof/>
                                              <w:sz w:val="28"/>
                                              <w:szCs w:val="28"/>
                                              <w:rtl/>
                                              <w:lang w:val="fa-IR"/>
                                            </w:rPr>
                                            <m:t>O</m:t>
                                          </m:r>
                                        </m:e>
                                      </m:acc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BAD5DE" id="Text Box 1001701987" o:spid="_x0000_s1091" type="#_x0000_t202" style="position:absolute;left:0;text-align:left;margin-left:342.55pt;margin-top:13.15pt;width:24.7pt;height:27.0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" filled="f" stroked="f" strokeweight=".5pt">
                      <v:textbox>
                        <w:txbxContent>
                          <w:p w14:paraId="394CD10E" w14:textId="7B244DC2" w:rsidR="007E2428" w:rsidRPr="007C4058" w:rsidRDefault="00000000" w:rsidP="007E2428">
                            <w:pPr>
                              <w:bidi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noProof/>
                                        <w:sz w:val="28"/>
                                        <w:szCs w:val="28"/>
                                        <w:lang w:val="fa-IR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Cambria Math"/>
                                        <w:noProof/>
                                        <w:sz w:val="28"/>
                                        <w:szCs w:val="28"/>
                                        <w:rtl/>
                                        <w:lang w:val="fa-IR"/>
                                      </w:rPr>
                                      <m:t>O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6F45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30C80360" wp14:editId="01B6EA88">
                      <wp:simplePos x="0" y="0"/>
                      <wp:positionH relativeFrom="column">
                        <wp:posOffset>3915740</wp:posOffset>
                      </wp:positionH>
                      <wp:positionV relativeFrom="paragraph">
                        <wp:posOffset>37465</wp:posOffset>
                      </wp:positionV>
                      <wp:extent cx="639519" cy="465615"/>
                      <wp:effectExtent l="0" t="0" r="0" b="0"/>
                      <wp:wrapNone/>
                      <wp:docPr id="1001701986" name="Text Box 10017019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9519" cy="465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56AFA1" w14:textId="77777777" w:rsidR="007E2428" w:rsidRPr="007E2428" w:rsidRDefault="007E2428" w:rsidP="007E2428">
                                  <w:pPr>
                                    <w:bidi/>
                                    <w:rPr>
                                      <w:bCs/>
                                      <w:i/>
                                      <w:noProof/>
                                      <w:sz w:val="42"/>
                                      <w:szCs w:val="56"/>
                                      <w:rtl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 w:cs="Arial" w:hint="cs"/>
                                          <w:noProof/>
                                          <w:sz w:val="56"/>
                                          <w:szCs w:val="56"/>
                                          <w:rtl/>
                                        </w:rPr>
                                        <m:t>→</m:t>
                                      </m:r>
                                    </m:oMath>
                                  </m:oMathPara>
                                </w:p>
                                <w:p w14:paraId="3F8F2874" w14:textId="77777777" w:rsidR="007E2428" w:rsidRDefault="007E242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80360" id="Text Box 1001701986" o:spid="_x0000_s1092" type="#_x0000_t202" style="position:absolute;left:0;text-align:left;margin-left:308.35pt;margin-top:2.95pt;width:50.35pt;height:36.6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" filled="f" stroked="f" strokeweight=".5pt">
                      <v:textbox>
                        <w:txbxContent>
                          <w:p w14:paraId="7056AFA1" w14:textId="77777777" w:rsidR="007E2428" w:rsidRPr="007E2428" w:rsidRDefault="007E2428" w:rsidP="007E2428">
                            <w:pPr>
                              <w:bidi/>
                              <w:rPr>
                                <w:bCs/>
                                <w:i/>
                                <w:noProof/>
                                <w:sz w:val="42"/>
                                <w:szCs w:val="56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Arial" w:hint="cs"/>
                                    <w:noProof/>
                                    <w:sz w:val="56"/>
                                    <w:szCs w:val="56"/>
                                    <w:rtl/>
                                  </w:rPr>
                                  <m:t>→</m:t>
                                </m:r>
                              </m:oMath>
                            </m:oMathPara>
                          </w:p>
                          <w:p w14:paraId="3F8F2874" w14:textId="77777777" w:rsidR="007E2428" w:rsidRDefault="007E2428"/>
                        </w:txbxContent>
                      </v:textbox>
                    </v:shape>
                  </w:pict>
                </mc:Fallback>
              </mc:AlternateContent>
            </w:r>
            <w:r w:rsidR="009C50D7">
              <w:rPr>
                <w:sz w:val="26"/>
                <w:szCs w:val="26"/>
                <w:rtl/>
              </w:rPr>
              <w:tab/>
            </w:r>
            <w:r w:rsidR="00D36F45">
              <w:rPr>
                <w:rFonts w:hint="cs"/>
                <w:sz w:val="26"/>
                <w:szCs w:val="26"/>
                <w:rtl/>
              </w:rPr>
              <w:t xml:space="preserve">                                            </w:t>
            </w:r>
            <w:r w:rsidR="00D36F45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>.........................</w:t>
            </w:r>
          </w:p>
          <w:p w14:paraId="3449BE8E" w14:textId="62B6A40C" w:rsidR="00A6737B" w:rsidRDefault="00E15F3A" w:rsidP="00D36F45">
            <w:pPr>
              <w:tabs>
                <w:tab w:val="left" w:pos="3355"/>
                <w:tab w:val="left" w:pos="4267"/>
              </w:tabs>
              <w:bidi/>
              <w:rPr>
                <w:bCs/>
                <w:i/>
                <w:noProof/>
                <w:sz w:val="26"/>
                <w:szCs w:val="26"/>
                <w:rtl/>
              </w:rPr>
            </w:pPr>
            <w:r w:rsidRPr="008B5F29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2AE69FB1" wp14:editId="15ED423F">
                      <wp:simplePos x="0" y="0"/>
                      <wp:positionH relativeFrom="column">
                        <wp:posOffset>4913630</wp:posOffset>
                      </wp:positionH>
                      <wp:positionV relativeFrom="paragraph">
                        <wp:posOffset>20320</wp:posOffset>
                      </wp:positionV>
                      <wp:extent cx="146685" cy="263525"/>
                      <wp:effectExtent l="0" t="0" r="0" b="3175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" cy="263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3580A6D" w14:textId="52E9F09D" w:rsidR="008B5F29" w:rsidRPr="007C0EAB" w:rsidRDefault="00677126" w:rsidP="008B5F29">
                                  <w:pPr>
                                    <w:bidi/>
                                    <w:rPr>
                                      <w:rFonts w:ascii="Comic Sans MS" w:hAnsi="Comic Sans MS"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3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0DB258B1" wp14:editId="0E014077">
                                            <wp:extent cx="24130" cy="3175"/>
                                            <wp:effectExtent l="0" t="0" r="0" b="0"/>
                                            <wp:docPr id="1001701972" name="Picture 100170197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E69FB1" id="Text Box 56" o:spid="_x0000_s1093" type="#_x0000_t202" style="position:absolute;left:0;text-align:left;margin-left:386.9pt;margin-top:1.6pt;width:11.55pt;height:20.7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" filled="f" stroked="f">
                      <v:textbox>
                        <w:txbxContent>
                          <w:p w14:paraId="33580A6D" w14:textId="52E9F09D" w:rsidR="008B5F29" w:rsidRPr="007C0EAB" w:rsidRDefault="00677126" w:rsidP="008B5F29">
                            <w:pPr>
                              <w:bidi/>
                              <w:rPr>
                                <w:rFonts w:ascii="Comic Sans MS" w:hAnsi="Comic Sans MS"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3</m:t>
                                </m:r>
                                <m: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0DB258B1" wp14:editId="0E014077">
                                      <wp:extent cx="24130" cy="3175"/>
                                      <wp:effectExtent l="0" t="0" r="0" b="0"/>
                                      <wp:docPr id="1001701972" name="Picture 100170197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C50D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allowOverlap="1" wp14:anchorId="49F420BC" wp14:editId="4EDCB33B">
                      <wp:simplePos x="0" y="0"/>
                      <wp:positionH relativeFrom="column">
                        <wp:posOffset>4473575</wp:posOffset>
                      </wp:positionH>
                      <wp:positionV relativeFrom="paragraph">
                        <wp:posOffset>21285</wp:posOffset>
                      </wp:positionV>
                      <wp:extent cx="262255" cy="273050"/>
                      <wp:effectExtent l="0" t="0" r="0" b="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2255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D576275" w14:textId="2022E21E" w:rsidR="009C50D7" w:rsidRPr="007C0EAB" w:rsidRDefault="00677126" w:rsidP="009C50D7">
                                  <w:pPr>
                                    <w:bidi/>
                                    <w:rPr>
                                      <w:rFonts w:ascii="Comic Sans MS" w:hAnsi="Comic Sans MS"/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rtl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noProof/>
                                          <w:sz w:val="28"/>
                                          <w:szCs w:val="28"/>
                                          <w:lang w:bidi="ar-SA"/>
                                        </w:rPr>
                                        <w:drawing>
                                          <wp:inline distT="0" distB="0" distL="0" distR="0" wp14:anchorId="44631998" wp14:editId="28D9C306">
                                            <wp:extent cx="24130" cy="3175"/>
                                            <wp:effectExtent l="0" t="0" r="0" b="0"/>
                                            <wp:docPr id="1001701973" name="Picture 100170197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4130" cy="3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F420BC" id="Text Box 33" o:spid="_x0000_s1094" type="#_x0000_t202" style="position:absolute;left:0;text-align:left;margin-left:352.25pt;margin-top:1.7pt;width:20.65pt;height:21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" filled="f" stroked="f">
                      <v:textbox>
                        <w:txbxContent>
                          <w:p w14:paraId="3D576275" w14:textId="2022E21E" w:rsidR="009C50D7" w:rsidRPr="007C0EAB" w:rsidRDefault="00677126" w:rsidP="009C50D7">
                            <w:pPr>
                              <w:bidi/>
                              <w:rPr>
                                <w:rFonts w:ascii="Comic Sans MS" w:hAnsi="Comic Sans MS"/>
                                <w:bCs/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rtl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  <w:bCs/>
                                    <w:i/>
                                    <w:noProof/>
                                    <w:sz w:val="28"/>
                                    <w:szCs w:val="28"/>
                                    <w:lang w:bidi="ar-SA"/>
                                  </w:rPr>
                                  <w:drawing>
                                    <wp:inline distT="0" distB="0" distL="0" distR="0" wp14:anchorId="44631998" wp14:editId="28D9C306">
                                      <wp:extent cx="24130" cy="3175"/>
                                      <wp:effectExtent l="0" t="0" r="0" b="0"/>
                                      <wp:docPr id="1001701973" name="Picture 100170197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4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130" cy="3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6F45" w:rsidRPr="00D710E7">
              <w:rPr>
                <w:rFonts w:hint="cs"/>
                <w:b/>
                <w:bCs/>
                <w:noProof/>
                <w:sz w:val="26"/>
                <w:szCs w:val="26"/>
                <w:rtl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6EFA7F7A" wp14:editId="13C04CA2">
                      <wp:simplePos x="0" y="0"/>
                      <wp:positionH relativeFrom="column">
                        <wp:posOffset>1115060</wp:posOffset>
                      </wp:positionH>
                      <wp:positionV relativeFrom="paragraph">
                        <wp:posOffset>9195</wp:posOffset>
                      </wp:positionV>
                      <wp:extent cx="238125" cy="361950"/>
                      <wp:effectExtent l="0" t="0" r="0" b="0"/>
                      <wp:wrapNone/>
                      <wp:docPr id="1001701976" name="Text Box 10017019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361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664D82C" w14:textId="25FCAC9E" w:rsidR="00D710E7" w:rsidRPr="00477B23" w:rsidRDefault="00477B23" w:rsidP="00D710E7">
                                  <w:pPr>
                                    <w:rPr>
                                      <w:rFonts w:ascii="Comic Sans MS" w:hAnsi="Comic Sans MS"/>
                                      <w:b/>
                                      <w:bCs/>
                                      <w:iCs/>
                                      <w:sz w:val="40"/>
                                      <w:szCs w:val="4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40"/>
                                          <w:szCs w:val="40"/>
                                        </w:rPr>
                                        <m:t>o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FA7F7A" id="Text Box 1001701976" o:spid="_x0000_s1095" type="#_x0000_t202" style="position:absolute;left:0;text-align:left;margin-left:87.8pt;margin-top:.7pt;width:18.75pt;height:28.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" filled="f" stroked="f">
                      <v:textbox>
                        <w:txbxContent>
                          <w:p w14:paraId="3664D82C" w14:textId="25FCAC9E" w:rsidR="00D710E7" w:rsidRPr="00477B23" w:rsidRDefault="00477B23" w:rsidP="00D710E7">
                            <w:pPr>
                              <w:rPr>
                                <w:rFonts w:ascii="Comic Sans MS" w:hAnsi="Comic Sans MS"/>
                                <w:b/>
                                <w:bCs/>
                                <w:iCs/>
                                <w:sz w:val="40"/>
                                <w:szCs w:val="4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40"/>
                                    <w:szCs w:val="40"/>
                                  </w:rPr>
                                  <m:t>o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6F45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                                                          </w:t>
            </w:r>
            <w:r w:rsidR="004F0DA0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 </w:t>
            </w:r>
            <w:r w:rsidR="00D36F45">
              <w:rPr>
                <w:rFonts w:hint="cs"/>
                <w:bCs/>
                <w:i/>
                <w:noProof/>
                <w:sz w:val="26"/>
                <w:szCs w:val="26"/>
                <w:rtl/>
              </w:rPr>
              <w:t xml:space="preserve">......................... </w:t>
            </w:r>
          </w:p>
          <w:p w14:paraId="07A363DC" w14:textId="74BF8AD8" w:rsidR="00E15F3A" w:rsidRPr="0092362B" w:rsidRDefault="004F0DA0" w:rsidP="00E15F3A">
            <w:pPr>
              <w:tabs>
                <w:tab w:val="left" w:pos="3355"/>
              </w:tabs>
              <w:bidi/>
              <w:rPr>
                <w:bCs/>
                <w:i/>
                <w:noProof/>
                <w:sz w:val="26"/>
                <w:szCs w:val="26"/>
                <w:rtl/>
              </w:rPr>
            </w:pPr>
            <w:r>
              <w:rPr>
                <w:bCs/>
                <w:i/>
                <w:noProof/>
                <w:sz w:val="26"/>
                <w:szCs w:val="26"/>
                <w:rtl/>
              </w:rPr>
              <w:tab/>
            </w:r>
          </w:p>
        </w:tc>
        <w:tc>
          <w:tcPr>
            <w:tcW w:w="676" w:type="dxa"/>
            <w:tcBorders>
              <w:top w:val="single" w:sz="4" w:space="0" w:color="auto"/>
              <w:left w:val="thickThinSmallGap" w:sz="12" w:space="0" w:color="auto"/>
              <w:bottom w:val="single" w:sz="4" w:space="0" w:color="auto"/>
            </w:tcBorders>
            <w:vAlign w:val="center"/>
          </w:tcPr>
          <w:p w14:paraId="223A92BD" w14:textId="23E149E5" w:rsidR="00A6737B" w:rsidRPr="00F67831" w:rsidRDefault="00A6737B" w:rsidP="00A6737B">
            <w:pPr>
              <w:bidi/>
              <w:jc w:val="center"/>
              <w:rPr>
                <w:bCs/>
                <w:noProof/>
                <w:sz w:val="24"/>
                <w:rtl/>
                <w:lang w:val="fa-IR"/>
              </w:rPr>
            </w:pPr>
            <w:r w:rsidRPr="00F67831">
              <w:rPr>
                <w:rFonts w:hint="cs"/>
                <w:bCs/>
                <w:noProof/>
                <w:sz w:val="24"/>
                <w:rtl/>
                <w:lang w:val="fa-IR"/>
              </w:rPr>
              <w:t>5/0</w:t>
            </w:r>
          </w:p>
        </w:tc>
      </w:tr>
      <w:tr w:rsidR="004F1D69" w:rsidRPr="005B3F55" w14:paraId="175F1A06" w14:textId="77777777" w:rsidTr="00A6737B">
        <w:trPr>
          <w:trHeight w:val="291"/>
        </w:trPr>
        <w:tc>
          <w:tcPr>
            <w:tcW w:w="10389" w:type="dxa"/>
            <w:gridSpan w:val="2"/>
            <w:tcBorders>
              <w:top w:val="thinThickSmallGap" w:sz="12" w:space="0" w:color="auto"/>
              <w:bottom w:val="thickThinSmallGap" w:sz="12" w:space="0" w:color="auto"/>
              <w:right w:val="thickThinSmallGap" w:sz="12" w:space="0" w:color="auto"/>
            </w:tcBorders>
          </w:tcPr>
          <w:p w14:paraId="144D2444" w14:textId="55045C0B" w:rsidR="004F1D69" w:rsidRPr="00A6737B" w:rsidRDefault="00010764" w:rsidP="00010764">
            <w:pPr>
              <w:bidi/>
              <w:ind w:left="-126"/>
              <w:jc w:val="right"/>
              <w:rPr>
                <w:rStyle w:val="Strong"/>
                <w:sz w:val="8"/>
                <w:rtl/>
              </w:rPr>
            </w:pPr>
            <w:r>
              <w:rPr>
                <w:rFonts w:ascii="Arial" w:hAnsi="Arial" w:hint="cs"/>
                <w:sz w:val="8"/>
                <w:rtl/>
              </w:rPr>
              <w:t xml:space="preserve">   </w:t>
            </w:r>
            <w:r w:rsidR="00A6737B" w:rsidRPr="00010764">
              <w:rPr>
                <w:rFonts w:ascii="Arial" w:hAnsi="Arial" w:hint="cs"/>
                <w:b/>
                <w:bCs/>
                <w:sz w:val="8"/>
                <w:rtl/>
              </w:rPr>
              <w:t>«</w:t>
            </w:r>
            <w:r w:rsidRPr="00010764">
              <w:rPr>
                <w:rFonts w:ascii="Arial" w:hAnsi="Arial" w:hint="cs"/>
                <w:b/>
                <w:bCs/>
                <w:sz w:val="8"/>
                <w:rtl/>
              </w:rPr>
              <w:t xml:space="preserve"> موفق باشید. </w:t>
            </w:r>
            <w:r w:rsidR="00A6737B" w:rsidRPr="00010764">
              <w:rPr>
                <w:rFonts w:ascii="Arial" w:hAnsi="Arial" w:hint="cs"/>
                <w:b/>
                <w:bCs/>
                <w:sz w:val="8"/>
                <w:rtl/>
              </w:rPr>
              <w:t>»</w:t>
            </w:r>
            <w:r w:rsidR="00A6737B" w:rsidRPr="00A6737B">
              <w:rPr>
                <w:rFonts w:ascii="Arial" w:hAnsi="Arial" w:hint="cs"/>
                <w:sz w:val="8"/>
                <w:rtl/>
              </w:rPr>
              <w:t xml:space="preserve">                                                   </w:t>
            </w:r>
            <w:r>
              <w:rPr>
                <w:rFonts w:ascii="Arial" w:hAnsi="Arial" w:hint="cs"/>
                <w:sz w:val="8"/>
                <w:rtl/>
              </w:rPr>
              <w:t xml:space="preserve">        </w:t>
            </w:r>
            <w:r w:rsidR="00A6737B" w:rsidRPr="00A6737B">
              <w:rPr>
                <w:rFonts w:ascii="Arial" w:hAnsi="Arial" w:hint="cs"/>
                <w:sz w:val="8"/>
                <w:rtl/>
              </w:rPr>
              <w:t xml:space="preserve">     </w:t>
            </w:r>
            <w:r w:rsidR="004F1D69" w:rsidRPr="00A6737B">
              <w:rPr>
                <w:rStyle w:val="Strong"/>
                <w:rFonts w:hint="cs"/>
                <w:sz w:val="8"/>
                <w:rtl/>
              </w:rPr>
              <w:t>جمع بارم</w:t>
            </w:r>
          </w:p>
        </w:tc>
        <w:tc>
          <w:tcPr>
            <w:tcW w:w="676" w:type="dxa"/>
            <w:tcBorders>
              <w:top w:val="thickThinSmallGap" w:sz="12" w:space="0" w:color="auto"/>
              <w:left w:val="thickThinSmallGap" w:sz="12" w:space="0" w:color="auto"/>
              <w:bottom w:val="thickThinSmallGap" w:sz="12" w:space="0" w:color="auto"/>
            </w:tcBorders>
            <w:vAlign w:val="center"/>
          </w:tcPr>
          <w:p w14:paraId="6E74F16F" w14:textId="7264838C" w:rsidR="004F1D69" w:rsidRPr="00010764" w:rsidRDefault="00010764" w:rsidP="0057049F">
            <w:pPr>
              <w:bidi/>
              <w:jc w:val="center"/>
              <w:rPr>
                <w:rStyle w:val="Strong"/>
                <w:sz w:val="22"/>
                <w:szCs w:val="22"/>
                <w:rtl/>
              </w:rPr>
            </w:pPr>
            <w:r w:rsidRPr="00010764">
              <w:rPr>
                <w:rStyle w:val="Strong"/>
                <w:rFonts w:hint="cs"/>
                <w:sz w:val="24"/>
                <w:rtl/>
              </w:rPr>
              <w:t>20</w:t>
            </w:r>
          </w:p>
        </w:tc>
      </w:tr>
    </w:tbl>
    <w:p w14:paraId="367624D5" w14:textId="5DA0DBAB" w:rsidR="002C762D" w:rsidRPr="006E084A" w:rsidRDefault="002C762D" w:rsidP="00883F10">
      <w:pPr>
        <w:bidi/>
        <w:rPr>
          <w:sz w:val="28"/>
          <w:szCs w:val="28"/>
        </w:rPr>
      </w:pPr>
    </w:p>
    <w:sectPr w:rsidR="002C762D" w:rsidRPr="006E084A" w:rsidSect="00C83497">
      <w:headerReference w:type="default" r:id="rId46"/>
      <w:pgSz w:w="11907" w:h="16839" w:code="9"/>
      <w:pgMar w:top="72" w:right="1210" w:bottom="288" w:left="806" w:header="346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C475D" w14:textId="77777777" w:rsidR="008D63EC" w:rsidRDefault="008D63EC" w:rsidP="001B4C7C">
      <w:r>
        <w:separator/>
      </w:r>
    </w:p>
  </w:endnote>
  <w:endnote w:type="continuationSeparator" w:id="0">
    <w:p w14:paraId="288474D8" w14:textId="77777777" w:rsidR="008D63EC" w:rsidRDefault="008D63EC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CEBFD565-D893-461D-9525-3EA3022F97B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FE87D7D-3AD9-4F50-8947-D96B464843AD}"/>
    <w:embedBold r:id="rId3" w:fontKey="{85D3FC27-E522-4EF9-8776-E314EBB139AC}"/>
    <w:embedItalic r:id="rId4" w:fontKey="{ABBD81D4-40A9-4CDE-AE38-CF48EB8D0F42}"/>
    <w:embedBoldItalic r:id="rId5" w:fontKey="{D271BD95-9E1F-49F3-B951-746D3F61E79D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6" w:fontKey="{EEB1E66F-46D9-45E9-946B-BB320E362546}"/>
    <w:embedBold r:id="rId7" w:fontKey="{92168CC6-4D3A-4215-AD83-099A161ED868}"/>
    <w:embedItalic r:id="rId8" w:fontKey="{5D13F097-10ED-499D-A682-C99AEA5858A1}"/>
    <w:embedBoldItalic r:id="rId9" w:fontKey="{61B1A7B5-D057-407F-9059-9FE0C93263E7}"/>
  </w:font>
  <w:font w:name="bn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DF1C06E-6366-4D10-8498-0C32D29F7B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81ADF7E-B895-4B90-90DF-37A678A2973E}"/>
    <w:embedBold r:id="rId12" w:fontKey="{4F5B8FC9-F1CA-473F-BEC3-6BEC23C98E7F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3" w:fontKey="{3D41FD84-66C5-434F-8AF9-C4B76239FE74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A8EFBBA9-AE54-4348-A02E-0302B2A501E8}"/>
    <w:embedBold r:id="rId15" w:fontKey="{583A97FC-4DFB-4146-9525-D3FF1FB91B5A}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16" w:fontKey="{81371BD0-B45C-47DC-BBC7-50DC707C1BE5}"/>
    <w:embedBold r:id="rId17" w:fontKey="{8B94A78B-BFBA-4D11-8DC4-BFA96C33DC16}"/>
    <w:embedBoldItalic r:id="rId18" w:fontKey="{3665EF86-8C86-4F39-986E-BED56E787A5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889B7AD6-78E0-4541-89FB-21DB3AA4C7CA}"/>
    <w:embedBold r:id="rId20" w:fontKey="{00564256-37D6-4FBB-977F-73DCE845268F}"/>
    <w:embedItalic r:id="rId21" w:fontKey="{41F8F1D4-B8DD-42DE-BA86-897B7F1232A3}"/>
    <w:embedBoldItalic r:id="rId22" w:fontKey="{08D7CBF3-1EA4-4EBB-90F7-97FFC33E455D}"/>
  </w:font>
  <w:font w:name="Titr">
    <w:altName w:val="Courier New"/>
    <w:charset w:val="B2"/>
    <w:family w:val="auto"/>
    <w:pitch w:val="variable"/>
    <w:sig w:usb0="00002000" w:usb1="00000000" w:usb2="00000000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inorHAnsi" w:eastAsiaTheme="minorEastAsia" w:hAnsiTheme="minorHAnsi"/>
        <w:sz w:val="20"/>
        <w:szCs w:val="20"/>
      </w:rPr>
      <w:id w:val="1101760473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/>
        <w:noProof/>
        <w:color w:val="4F81BD" w:themeColor="accent1"/>
        <w:sz w:val="36"/>
        <w:szCs w:val="36"/>
      </w:rPr>
    </w:sdtEndPr>
    <w:sdtContent>
      <w:p w14:paraId="344898C4" w14:textId="1336C9DC" w:rsidR="00122502" w:rsidRPr="007319C2" w:rsidRDefault="00122502" w:rsidP="007319C2">
        <w:pPr>
          <w:pStyle w:val="Footer"/>
          <w:jc w:val="center"/>
          <w:rPr>
            <w:rFonts w:asciiTheme="majorHAnsi" w:eastAsiaTheme="majorEastAsia" w:hAnsiTheme="majorHAnsi"/>
            <w:color w:val="4F81BD" w:themeColor="accent1"/>
            <w:sz w:val="36"/>
            <w:szCs w:val="36"/>
          </w:rPr>
        </w:pPr>
        <w:r w:rsidRPr="007319C2">
          <w:rPr>
            <w:rFonts w:asciiTheme="minorHAnsi" w:eastAsiaTheme="minorEastAsia" w:hAnsiTheme="minorHAnsi"/>
            <w:b/>
            <w:bCs/>
            <w:sz w:val="12"/>
            <w:szCs w:val="12"/>
          </w:rPr>
          <w:fldChar w:fldCharType="begin"/>
        </w:r>
        <w:r w:rsidRPr="007319C2">
          <w:rPr>
            <w:b/>
            <w:bCs/>
            <w:sz w:val="8"/>
            <w:szCs w:val="14"/>
          </w:rPr>
          <w:instrText xml:space="preserve"> PAGE   \* MERGEFORMAT </w:instrText>
        </w:r>
        <w:r w:rsidRPr="007319C2">
          <w:rPr>
            <w:rFonts w:asciiTheme="minorHAnsi" w:eastAsiaTheme="minorEastAsia" w:hAnsiTheme="minorHAnsi"/>
            <w:b/>
            <w:bCs/>
            <w:sz w:val="12"/>
            <w:szCs w:val="12"/>
          </w:rPr>
          <w:fldChar w:fldCharType="separate"/>
        </w:r>
        <w:r w:rsidR="00217D61" w:rsidRPr="00217D61">
          <w:rPr>
            <w:rFonts w:asciiTheme="majorHAnsi" w:eastAsiaTheme="majorEastAsia" w:hAnsiTheme="majorHAnsi"/>
            <w:b/>
            <w:bCs/>
            <w:noProof/>
            <w:sz w:val="22"/>
            <w:szCs w:val="22"/>
            <w:rtl/>
          </w:rPr>
          <w:t>3</w:t>
        </w:r>
        <w:r w:rsidRPr="007319C2">
          <w:rPr>
            <w:rFonts w:asciiTheme="majorHAnsi" w:eastAsiaTheme="majorEastAsia" w:hAnsiTheme="majorHAnsi"/>
            <w:b/>
            <w:bCs/>
            <w:noProof/>
            <w:sz w:val="22"/>
            <w:szCs w:val="22"/>
          </w:rPr>
          <w:fldChar w:fldCharType="end"/>
        </w:r>
        <w:r w:rsidRPr="007319C2">
          <w:rPr>
            <w:rFonts w:asciiTheme="majorHAnsi" w:eastAsiaTheme="majorEastAsia" w:hAnsiTheme="majorHAnsi" w:hint="cs"/>
            <w:b/>
            <w:bCs/>
            <w:noProof/>
            <w:sz w:val="22"/>
            <w:szCs w:val="22"/>
            <w:rtl/>
          </w:rPr>
          <w:t xml:space="preserve">صفحه </w:t>
        </w:r>
      </w:p>
    </w:sdtContent>
  </w:sdt>
  <w:p w14:paraId="3B8DD31C" w14:textId="63EA72F2" w:rsidR="00122502" w:rsidRDefault="00122502" w:rsidP="00122502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DC54B1" w14:textId="77777777" w:rsidR="008D63EC" w:rsidRDefault="008D63EC" w:rsidP="001B4C7C">
      <w:r>
        <w:separator/>
      </w:r>
    </w:p>
  </w:footnote>
  <w:footnote w:type="continuationSeparator" w:id="0">
    <w:p w14:paraId="5E407AA8" w14:textId="77777777" w:rsidR="008D63EC" w:rsidRDefault="008D63EC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bidiVisual/>
      <w:tblW w:w="11075" w:type="dxa"/>
      <w:tblInd w:w="-862" w:type="dxa"/>
      <w:tblBorders>
        <w:top w:val="thinThickSmallGap" w:sz="12" w:space="0" w:color="auto"/>
        <w:left w:val="thinThickSmallGap" w:sz="12" w:space="0" w:color="auto"/>
        <w:bottom w:val="thinThickSmallGap" w:sz="12" w:space="0" w:color="auto"/>
        <w:right w:val="thinThickSmallGap" w:sz="12" w:space="0" w:color="auto"/>
        <w:insideH w:val="thinThickSmallGap" w:sz="12" w:space="0" w:color="auto"/>
        <w:insideV w:val="thinThickSmallGap" w:sz="12" w:space="0" w:color="auto"/>
      </w:tblBorders>
      <w:tblLook w:val="04A0" w:firstRow="1" w:lastRow="0" w:firstColumn="1" w:lastColumn="0" w:noHBand="0" w:noVBand="1"/>
    </w:tblPr>
    <w:tblGrid>
      <w:gridCol w:w="11075"/>
    </w:tblGrid>
    <w:tr w:rsidR="00D90590" w:rsidRPr="008A3F50" w14:paraId="7D752149" w14:textId="77777777" w:rsidTr="00A323E0">
      <w:trPr>
        <w:cantSplit/>
        <w:trHeight w:val="2113"/>
      </w:trPr>
      <w:tc>
        <w:tcPr>
          <w:tcW w:w="11075" w:type="dxa"/>
        </w:tcPr>
        <w:p w14:paraId="312D4BB8" w14:textId="1117386F" w:rsidR="00D90590" w:rsidRDefault="00A068C5" w:rsidP="00D90590">
          <w:pPr>
            <w:pStyle w:val="Header"/>
            <w:tabs>
              <w:tab w:val="left" w:pos="8088"/>
            </w:tabs>
          </w:pPr>
          <w:bookmarkStart w:id="0" w:name="_Hlk154356698"/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B5A192D" wp14:editId="691A94D9">
                    <wp:simplePos x="0" y="0"/>
                    <wp:positionH relativeFrom="column">
                      <wp:posOffset>1917700</wp:posOffset>
                    </wp:positionH>
                    <wp:positionV relativeFrom="paragraph">
                      <wp:posOffset>12700</wp:posOffset>
                    </wp:positionV>
                    <wp:extent cx="3322320" cy="1304925"/>
                    <wp:effectExtent l="0" t="0" r="0" b="9525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22320" cy="13049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000722" w14:textId="77777777" w:rsidR="00D90590" w:rsidRPr="00BB5075" w:rsidRDefault="00D90590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 xml:space="preserve">     بسمه تعالی</w:t>
                                </w:r>
                              </w:p>
                              <w:p w14:paraId="520713E9" w14:textId="4305CE87" w:rsidR="00D90590" w:rsidRP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Titr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 xml:space="preserve">اداره </w:t>
                                </w:r>
                                <w:r w:rsidR="00D90590"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کل آموزش و پرورش استان يزد</w:t>
                                </w:r>
                              </w:p>
                              <w:p w14:paraId="7493B8AB" w14:textId="5115BA36" w:rsidR="00D90590" w:rsidRP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>مد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ر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ت</w:t>
                                </w: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 xml:space="preserve"> آموزش و پرورش شهرستان اردکان</w:t>
                                </w:r>
                              </w:p>
                              <w:p w14:paraId="49959643" w14:textId="4CC3F542" w:rsidR="00BB5075" w:rsidRDefault="00BB5075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>دب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رستان</w:t>
                                </w: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 xml:space="preserve"> دوره </w:t>
                                </w:r>
                                <w:r w:rsidR="00A068C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اول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................</w:t>
                                </w:r>
                              </w:p>
                              <w:p w14:paraId="388AA966" w14:textId="4900949F" w:rsidR="0071447D" w:rsidRPr="00BB5075" w:rsidRDefault="0071447D" w:rsidP="0071447D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Cs w:val="22"/>
                                    <w:rtl/>
                                  </w:rPr>
                                </w:pPr>
                                <w:r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مهر آموزشگاه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5A192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96" type="#_x0000_t202" style="position:absolute;margin-left:151pt;margin-top:1pt;width:261.6pt;height:102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" stroked="f">
                    <v:textbox>
                      <w:txbxContent>
                        <w:p w14:paraId="07000722" w14:textId="77777777" w:rsidR="00D90590" w:rsidRPr="00BB5075" w:rsidRDefault="00D90590" w:rsidP="0071447D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 xml:space="preserve">     بسمه تعالی</w:t>
                          </w:r>
                        </w:p>
                        <w:p w14:paraId="520713E9" w14:textId="4305CE87" w:rsidR="00D90590" w:rsidRP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rFonts w:cs="Titr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 xml:space="preserve">اداره </w:t>
                          </w:r>
                          <w:r w:rsidR="00D90590"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کل آموزش و پرورش استان يزد</w:t>
                          </w:r>
                        </w:p>
                        <w:p w14:paraId="7493B8AB" w14:textId="5115BA36" w:rsidR="00D90590" w:rsidRP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>مد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ر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ت</w:t>
                          </w: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 xml:space="preserve"> آموزش و پرورش شهرستان اردکان</w:t>
                          </w:r>
                        </w:p>
                        <w:p w14:paraId="49959643" w14:textId="4CC3F542" w:rsidR="00BB5075" w:rsidRDefault="00BB5075" w:rsidP="0071447D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>دب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رستان</w:t>
                          </w: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 xml:space="preserve"> دوره </w:t>
                          </w:r>
                          <w:r w:rsidR="00A068C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اول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................</w:t>
                          </w:r>
                        </w:p>
                        <w:p w14:paraId="388AA966" w14:textId="4900949F" w:rsidR="0071447D" w:rsidRPr="00BB5075" w:rsidRDefault="0071447D" w:rsidP="0071447D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Cs w:val="22"/>
                              <w:rtl/>
                            </w:rPr>
                          </w:pPr>
                          <w:r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مهر آموزشگاه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BB5075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AE368C5" wp14:editId="273ED0AC">
                    <wp:simplePos x="0" y="0"/>
                    <wp:positionH relativeFrom="column">
                      <wp:posOffset>-15875</wp:posOffset>
                    </wp:positionH>
                    <wp:positionV relativeFrom="paragraph">
                      <wp:posOffset>3175</wp:posOffset>
                    </wp:positionV>
                    <wp:extent cx="1704975" cy="1314450"/>
                    <wp:effectExtent l="0" t="0" r="28575" b="19050"/>
                    <wp:wrapNone/>
                    <wp:docPr id="8" name="Text Box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04975" cy="1314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4D8A25" w14:textId="5B829D37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درس : 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ریاضی</w:t>
                                </w:r>
                              </w:p>
                              <w:p w14:paraId="66B95873" w14:textId="61AC79F3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تاريخ امتحان : </w:t>
                                </w:r>
                                <w:r w:rsidR="00A95EE2"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16</w:t>
                                </w:r>
                                <w:r w:rsidRPr="00BB5075">
                                  <w:rPr>
                                    <w:bCs/>
                                    <w:rtl/>
                                  </w:rPr>
                                  <w:t>/</w:t>
                                </w:r>
                                <w:r w:rsidR="00BB5075" w:rsidRPr="00BB5075">
                                  <w:rPr>
                                    <w:rFonts w:hint="cs"/>
                                    <w:bCs/>
                                    <w:rtl/>
                                  </w:rPr>
                                  <w:t>10</w:t>
                                </w:r>
                                <w:r w:rsidRPr="00BB5075">
                                  <w:rPr>
                                    <w:bCs/>
                                    <w:rtl/>
                                  </w:rPr>
                                  <w:t>/140</w:t>
                                </w:r>
                                <w:r w:rsidR="00DE3129" w:rsidRPr="00BB5075">
                                  <w:rPr>
                                    <w:rFonts w:hint="cs"/>
                                    <w:bCs/>
                                    <w:rtl/>
                                  </w:rPr>
                                  <w:t>2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rtl/>
                                  </w:rPr>
                                  <w:t xml:space="preserve">  </w:t>
                                </w:r>
                              </w:p>
                              <w:p w14:paraId="1C855148" w14:textId="3CC2C22B" w:rsidR="00D90590" w:rsidRPr="00BB5075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زمان شروع :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11 صبح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418BEADB" w14:textId="169FAF6F" w:rsidR="00D90590" w:rsidRDefault="00D90590" w:rsidP="00BB5075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وقت: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90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دقيقه</w:t>
                                </w:r>
                              </w:p>
                              <w:p w14:paraId="6AEF7E09" w14:textId="4F4ECF48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ind w:right="709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تعداد صفحه :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4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صفحه  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cs="B Titr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00C2FC69" w14:textId="5D2C1C0C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تعداد سؤال :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="009A1782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18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سوال</w:t>
                                </w:r>
                              </w:p>
                              <w:p w14:paraId="3C68FC10" w14:textId="77777777" w:rsidR="00BB5075" w:rsidRPr="00BB5075" w:rsidRDefault="00BB5075" w:rsidP="00BB5075">
                                <w:pPr>
                                  <w:bidi/>
                                  <w:spacing w:line="216" w:lineRule="auto"/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E368C5" id="Text Box 8" o:spid="_x0000_s1097" type="#_x0000_t202" style="position:absolute;margin-left:-1.25pt;margin-top:.25pt;width:134.25pt;height:10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" strokecolor="white">
                    <v:textbox>
                      <w:txbxContent>
                        <w:p w14:paraId="114D8A25" w14:textId="5B829D37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نام درس : 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ریاضی</w:t>
                          </w:r>
                        </w:p>
                        <w:p w14:paraId="66B95873" w14:textId="61AC79F3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تاريخ امتحان : </w:t>
                          </w:r>
                          <w:r w:rsidR="00A95EE2"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16</w:t>
                          </w:r>
                          <w:r w:rsidRPr="00BB5075">
                            <w:rPr>
                              <w:bCs/>
                              <w:rtl/>
                            </w:rPr>
                            <w:t>/</w:t>
                          </w:r>
                          <w:r w:rsidR="00BB5075" w:rsidRPr="00BB5075">
                            <w:rPr>
                              <w:rFonts w:hint="cs"/>
                              <w:bCs/>
                              <w:rtl/>
                            </w:rPr>
                            <w:t>10</w:t>
                          </w:r>
                          <w:r w:rsidRPr="00BB5075">
                            <w:rPr>
                              <w:bCs/>
                              <w:rtl/>
                            </w:rPr>
                            <w:t>/140</w:t>
                          </w:r>
                          <w:r w:rsidR="00DE3129" w:rsidRPr="00BB5075">
                            <w:rPr>
                              <w:rFonts w:hint="cs"/>
                              <w:bCs/>
                              <w:rtl/>
                            </w:rPr>
                            <w:t>2</w:t>
                          </w:r>
                          <w:r w:rsidR="009A1782">
                            <w:rPr>
                              <w:rFonts w:hint="cs"/>
                              <w:bCs/>
                              <w:rtl/>
                            </w:rPr>
                            <w:t xml:space="preserve">  </w:t>
                          </w:r>
                        </w:p>
                        <w:p w14:paraId="1C855148" w14:textId="3CC2C22B" w:rsidR="00D90590" w:rsidRPr="00BB5075" w:rsidRDefault="00D90590" w:rsidP="00BB5075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زمان شروع :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11 صبح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418BEADB" w14:textId="169FAF6F" w:rsidR="00D90590" w:rsidRDefault="00D90590" w:rsidP="00BB5075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وقت: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90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دقيقه</w:t>
                          </w:r>
                        </w:p>
                        <w:p w14:paraId="6AEF7E09" w14:textId="4F4ECF48" w:rsidR="00BB5075" w:rsidRPr="00BB5075" w:rsidRDefault="00BB5075" w:rsidP="00BB5075">
                          <w:pPr>
                            <w:bidi/>
                            <w:spacing w:line="216" w:lineRule="auto"/>
                            <w:ind w:right="709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تعداد صفحه :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4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صفحه  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cs="B Titr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00C2FC69" w14:textId="5D2C1C0C" w:rsidR="00BB5075" w:rsidRPr="00BB5075" w:rsidRDefault="00BB5075" w:rsidP="00BB5075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تعداد سؤال :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18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>سوال</w:t>
                          </w:r>
                        </w:p>
                        <w:p w14:paraId="3C68FC10" w14:textId="77777777" w:rsidR="00BB5075" w:rsidRPr="00BB5075" w:rsidRDefault="00BB5075" w:rsidP="00BB5075">
                          <w:pPr>
                            <w:bidi/>
                            <w:spacing w:line="216" w:lineRule="auto"/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31BE96B4" w14:textId="77777777" w:rsidR="00D90590" w:rsidRPr="00E330EF" w:rsidRDefault="00D90590" w:rsidP="00D90590"/>
        <w:p w14:paraId="77A84E74" w14:textId="77777777" w:rsidR="00D90590" w:rsidRPr="00E330EF" w:rsidRDefault="00D90590" w:rsidP="00D90590"/>
        <w:p w14:paraId="0ED6BAE5" w14:textId="77777777" w:rsidR="00D90590" w:rsidRDefault="00D90590" w:rsidP="00D90590">
          <w:pPr>
            <w:rPr>
              <w:rtl/>
            </w:rPr>
          </w:pPr>
        </w:p>
        <w:p w14:paraId="5ECC9551" w14:textId="77777777" w:rsidR="00D90590" w:rsidRDefault="00D90590" w:rsidP="00D90590">
          <w:pPr>
            <w:rPr>
              <w:rtl/>
            </w:rPr>
          </w:pPr>
        </w:p>
        <w:p w14:paraId="6989321E" w14:textId="77777777" w:rsidR="00D90590" w:rsidRPr="00E330EF" w:rsidRDefault="00D90590" w:rsidP="00D90590"/>
        <w:p w14:paraId="4F54A61A" w14:textId="7235B2BF" w:rsidR="00D90590" w:rsidRPr="0021721E" w:rsidRDefault="00D90590" w:rsidP="00D90590">
          <w:pPr>
            <w:bidi/>
            <w:spacing w:line="276" w:lineRule="auto"/>
            <w:rPr>
              <w:rFonts w:asciiTheme="minorHAnsi" w:eastAsiaTheme="minorHAnsi" w:hAnsiTheme="minorHAnsi"/>
              <w:b/>
              <w:bCs/>
              <w:rtl/>
            </w:rPr>
          </w:pPr>
        </w:p>
      </w:tc>
    </w:tr>
  </w:tbl>
  <w:bookmarkEnd w:id="0"/>
  <w:p w14:paraId="118AF8AA" w14:textId="249A23C2" w:rsidR="00325DB6" w:rsidRDefault="00A068C5" w:rsidP="00325DB6">
    <w:pPr>
      <w:pStyle w:val="Header"/>
      <w:tabs>
        <w:tab w:val="clear" w:pos="4680"/>
        <w:tab w:val="clear" w:pos="9360"/>
        <w:tab w:val="left" w:pos="5475"/>
      </w:tabs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47B5E7" wp14:editId="3C02C582">
              <wp:simplePos x="0" y="0"/>
              <wp:positionH relativeFrom="column">
                <wp:posOffset>5133340</wp:posOffset>
              </wp:positionH>
              <wp:positionV relativeFrom="paragraph">
                <wp:posOffset>-1367155</wp:posOffset>
              </wp:positionV>
              <wp:extent cx="1619250" cy="1323975"/>
              <wp:effectExtent l="0" t="0" r="19050" b="28575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9250" cy="1323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E1AF1C" w14:textId="77777777" w:rsidR="00BB5075" w:rsidRDefault="00D90590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نام</w:t>
                          </w:r>
                          <w:r w:rsid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و نام خانوادگی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:     </w:t>
                          </w:r>
                        </w:p>
                        <w:p w14:paraId="72A2515F" w14:textId="14F208B9" w:rsidR="00D90590" w:rsidRPr="00BB5075" w:rsidRDefault="00D90590" w:rsidP="00BB5075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BB5075"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>کد مل</w:t>
                          </w:r>
                          <w:r w:rsidR="00BB5075"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ی</w:t>
                          </w:r>
                          <w:r w:rsidR="00BB5075"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 xml:space="preserve"> :                                                                        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</w:t>
                          </w:r>
                        </w:p>
                        <w:p w14:paraId="58189110" w14:textId="1ECA0568" w:rsidR="00D90590" w:rsidRPr="00BB5075" w:rsidRDefault="00D90590" w:rsidP="00BB5075">
                          <w:pPr>
                            <w:bidi/>
                            <w:spacing w:line="264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نام پدر:                                                                                                         </w:t>
                          </w:r>
                        </w:p>
                        <w:p w14:paraId="011E4BFA" w14:textId="6B4681D8" w:rsidR="00A068C5" w:rsidRDefault="00D90590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پایه </w:t>
                          </w:r>
                          <w:r w:rsidRPr="00BB5075">
                            <w:rPr>
                              <w:rFonts w:hint="cs"/>
                              <w:bCs/>
                              <w:sz w:val="32"/>
                              <w:szCs w:val="28"/>
                              <w:rtl/>
                            </w:rPr>
                            <w:t>:</w:t>
                          </w:r>
                          <w:r w:rsidRPr="00BB5075">
                            <w:rPr>
                              <w:rFonts w:cs="B Titr"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9A1782" w:rsidRP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هفتم</w:t>
                          </w:r>
                          <w:r w:rsidRPr="009A1782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308E9246" w14:textId="1E0D590F" w:rsidR="00D90590" w:rsidRPr="00A068C5" w:rsidRDefault="00D90590" w:rsidP="00A068C5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A068C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="00A068C5" w:rsidRPr="00A068C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نام کلاس:</w:t>
                          </w:r>
                          <w:r w:rsidRPr="00A068C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                                                                                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47B5E7" id="Text Box 7" o:spid="_x0000_s1098" type="#_x0000_t202" style="position:absolute;margin-left:404.2pt;margin-top:-107.65pt;width:127.5pt;height:104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" strokecolor="white">
              <v:textbox>
                <w:txbxContent>
                  <w:p w14:paraId="3DE1AF1C" w14:textId="77777777" w:rsidR="00BB5075" w:rsidRDefault="00D90590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>نام</w:t>
                    </w:r>
                    <w:r w:rsid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و نام خانوادگی</w:t>
                    </w: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:     </w:t>
                    </w:r>
                  </w:p>
                  <w:p w14:paraId="72A2515F" w14:textId="14F208B9" w:rsidR="00D90590" w:rsidRPr="00BB5075" w:rsidRDefault="00D90590" w:rsidP="00BB5075">
                    <w:pPr>
                      <w:tabs>
                        <w:tab w:val="left" w:pos="8088"/>
                      </w:tabs>
                      <w:bidi/>
                      <w:spacing w:line="264" w:lineRule="auto"/>
                      <w:rPr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="00BB5075" w:rsidRPr="00BB5075">
                      <w:rPr>
                        <w:bCs/>
                        <w:sz w:val="22"/>
                        <w:szCs w:val="22"/>
                        <w:rtl/>
                      </w:rPr>
                      <w:t>کد مل</w:t>
                    </w:r>
                    <w:r w:rsidR="00BB5075"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>ی</w:t>
                    </w:r>
                    <w:r w:rsidR="00BB5075" w:rsidRPr="00BB5075">
                      <w:rPr>
                        <w:bCs/>
                        <w:sz w:val="22"/>
                        <w:szCs w:val="22"/>
                        <w:rtl/>
                      </w:rPr>
                      <w:t xml:space="preserve"> :                                                                         </w:t>
                    </w: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                                     </w:t>
                    </w:r>
                  </w:p>
                  <w:p w14:paraId="58189110" w14:textId="1ECA0568" w:rsidR="00D90590" w:rsidRPr="00BB5075" w:rsidRDefault="00D90590" w:rsidP="00BB5075">
                    <w:pPr>
                      <w:bidi/>
                      <w:spacing w:line="264" w:lineRule="auto"/>
                      <w:rPr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نام پدر:                                                                                                         </w:t>
                    </w:r>
                  </w:p>
                  <w:p w14:paraId="011E4BFA" w14:textId="6B4681D8" w:rsidR="00A068C5" w:rsidRDefault="00D90590" w:rsidP="00A068C5">
                    <w:pPr>
                      <w:bidi/>
                      <w:spacing w:line="264" w:lineRule="auto"/>
                      <w:rPr>
                        <w:rFonts w:cs="B Titr"/>
                        <w:b/>
                        <w:bCs/>
                        <w:sz w:val="22"/>
                        <w:szCs w:val="22"/>
                        <w:rtl/>
                      </w:rPr>
                    </w:pPr>
                    <w:r w:rsidRPr="00BB507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پایه </w:t>
                    </w:r>
                    <w:r w:rsidRPr="00BB5075">
                      <w:rPr>
                        <w:rFonts w:hint="cs"/>
                        <w:bCs/>
                        <w:sz w:val="32"/>
                        <w:szCs w:val="28"/>
                        <w:rtl/>
                      </w:rPr>
                      <w:t>:</w:t>
                    </w:r>
                    <w:r w:rsidRPr="00BB5075">
                      <w:rPr>
                        <w:rFonts w:cs="B Titr" w:hint="cs"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="009A1782" w:rsidRPr="009A1782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>هفتم</w:t>
                    </w:r>
                    <w:r w:rsidRPr="009A1782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</w:p>
                  <w:p w14:paraId="308E9246" w14:textId="1E0D590F" w:rsidR="00D90590" w:rsidRPr="00A068C5" w:rsidRDefault="00D90590" w:rsidP="00A068C5">
                    <w:pPr>
                      <w:bidi/>
                      <w:spacing w:line="264" w:lineRule="auto"/>
                      <w:rPr>
                        <w:rFonts w:cs="B Titr"/>
                        <w:b/>
                        <w:bCs/>
                        <w:sz w:val="22"/>
                        <w:szCs w:val="22"/>
                      </w:rPr>
                    </w:pPr>
                    <w:r w:rsidRPr="00A068C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</w:t>
                    </w:r>
                    <w:r w:rsidR="00A068C5" w:rsidRPr="00A068C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>نام کلاس:</w:t>
                    </w:r>
                    <w:r w:rsidRPr="00A068C5">
                      <w:rPr>
                        <w:rFonts w:hint="cs"/>
                        <w:bCs/>
                        <w:sz w:val="22"/>
                        <w:szCs w:val="22"/>
                        <w:rtl/>
                      </w:rPr>
                      <w:t xml:space="preserve">                                                                                                                                                   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A6730" w14:textId="77777777" w:rsidR="00BF446D" w:rsidRDefault="00BF446D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bidiVisual/>
      <w:tblW w:w="11075" w:type="dxa"/>
      <w:tblInd w:w="-862" w:type="dxa"/>
      <w:tblBorders>
        <w:top w:val="thinThickSmallGap" w:sz="12" w:space="0" w:color="auto"/>
        <w:left w:val="thinThickSmallGap" w:sz="12" w:space="0" w:color="auto"/>
        <w:bottom w:val="thinThickSmallGap" w:sz="12" w:space="0" w:color="auto"/>
        <w:right w:val="thinThickSmallGap" w:sz="12" w:space="0" w:color="auto"/>
        <w:insideH w:val="thinThickSmallGap" w:sz="12" w:space="0" w:color="auto"/>
        <w:insideV w:val="thinThickSmallGap" w:sz="12" w:space="0" w:color="auto"/>
      </w:tblBorders>
      <w:tblLook w:val="04A0" w:firstRow="1" w:lastRow="0" w:firstColumn="1" w:lastColumn="0" w:noHBand="0" w:noVBand="1"/>
    </w:tblPr>
    <w:tblGrid>
      <w:gridCol w:w="11075"/>
    </w:tblGrid>
    <w:tr w:rsidR="00B756DA" w:rsidRPr="008A3F50" w14:paraId="61F9BD2B" w14:textId="77777777" w:rsidTr="00CE6464">
      <w:trPr>
        <w:cantSplit/>
        <w:trHeight w:val="1830"/>
      </w:trPr>
      <w:tc>
        <w:tcPr>
          <w:tcW w:w="11075" w:type="dxa"/>
        </w:tcPr>
        <w:p w14:paraId="2F47C941" w14:textId="77777777" w:rsidR="00B756DA" w:rsidRDefault="00B756DA" w:rsidP="00B756DA">
          <w:pPr>
            <w:pStyle w:val="Header"/>
            <w:tabs>
              <w:tab w:val="left" w:pos="8088"/>
            </w:tabs>
          </w:pPr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44DAF7AF" wp14:editId="1F5CBEFB">
                    <wp:simplePos x="0" y="0"/>
                    <wp:positionH relativeFrom="column">
                      <wp:posOffset>1917700</wp:posOffset>
                    </wp:positionH>
                    <wp:positionV relativeFrom="paragraph">
                      <wp:posOffset>12700</wp:posOffset>
                    </wp:positionV>
                    <wp:extent cx="3322320" cy="1304925"/>
                    <wp:effectExtent l="0" t="0" r="0" b="9525"/>
                    <wp:wrapNone/>
                    <wp:docPr id="836839707" name="Text Box 83683970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22320" cy="13049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333D39" w14:textId="77777777" w:rsidR="00B756DA" w:rsidRPr="00BB5075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 xml:space="preserve">     بسمه تعالی</w:t>
                                </w:r>
                              </w:p>
                              <w:p w14:paraId="6BC0A705" w14:textId="77777777" w:rsidR="00B756DA" w:rsidRPr="00BB5075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rFonts w:cs="Titr"/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اداره کل آموزش و پرورش استان يزد</w:t>
                                </w:r>
                              </w:p>
                              <w:p w14:paraId="58D459A2" w14:textId="77777777" w:rsidR="00B756DA" w:rsidRPr="00BB5075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>مد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ر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ت</w:t>
                                </w: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 xml:space="preserve"> آموزش و پرورش شهرستان اردکان</w:t>
                                </w:r>
                              </w:p>
                              <w:p w14:paraId="657F8E91" w14:textId="77777777" w:rsidR="00B756DA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>دب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Cs/>
                                    <w:sz w:val="28"/>
                                    <w:rtl/>
                                  </w:rPr>
                                  <w:t>رستان</w:t>
                                </w:r>
                                <w:r w:rsidRPr="00BB5075">
                                  <w:rPr>
                                    <w:bCs/>
                                    <w:sz w:val="28"/>
                                    <w:rtl/>
                                  </w:rPr>
                                  <w:t xml:space="preserve"> دوره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اول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................</w:t>
                                </w:r>
                              </w:p>
                              <w:p w14:paraId="698D2E09" w14:textId="77777777" w:rsidR="00B756DA" w:rsidRPr="00BB5075" w:rsidRDefault="00B756DA" w:rsidP="00B756DA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Cs w:val="22"/>
                                    <w:rtl/>
                                  </w:rPr>
                                </w:pPr>
                                <w:r>
                                  <w:rPr>
                                    <w:rFonts w:hint="cs"/>
                                    <w:bCs/>
                                    <w:sz w:val="28"/>
                                    <w:rtl/>
                                  </w:rPr>
                                  <w:t>مهر آموزشگاه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4DAF7A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36839707" o:spid="_x0000_s1099" type="#_x0000_t202" style="position:absolute;margin-left:151pt;margin-top:1pt;width:261.6pt;height:10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" stroked="f">
                    <v:textbox>
                      <w:txbxContent>
                        <w:p w14:paraId="7F333D39" w14:textId="77777777" w:rsidR="00B756DA" w:rsidRPr="00BB5075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 xml:space="preserve">     بسمه تعالی</w:t>
                          </w:r>
                        </w:p>
                        <w:p w14:paraId="6BC0A705" w14:textId="77777777" w:rsidR="00B756DA" w:rsidRPr="00BB5075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rFonts w:cs="Titr"/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اداره کل آموزش و پرورش استان يزد</w:t>
                          </w:r>
                        </w:p>
                        <w:p w14:paraId="58D459A2" w14:textId="77777777" w:rsidR="00B756DA" w:rsidRPr="00BB5075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>مد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ر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ت</w:t>
                          </w: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 xml:space="preserve"> آموزش و پرورش شهرستان اردکان</w:t>
                          </w:r>
                        </w:p>
                        <w:p w14:paraId="657F8E91" w14:textId="77777777" w:rsidR="00B756DA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>دب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Cs/>
                              <w:sz w:val="28"/>
                              <w:rtl/>
                            </w:rPr>
                            <w:t>رستان</w:t>
                          </w:r>
                          <w:r w:rsidRPr="00BB5075">
                            <w:rPr>
                              <w:bCs/>
                              <w:sz w:val="28"/>
                              <w:rtl/>
                            </w:rPr>
                            <w:t xml:space="preserve"> دوره </w:t>
                          </w:r>
                          <w:r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اول</w:t>
                          </w:r>
                          <w:r w:rsidRPr="00BB5075"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................</w:t>
                          </w:r>
                        </w:p>
                        <w:p w14:paraId="698D2E09" w14:textId="77777777" w:rsidR="00B756DA" w:rsidRPr="00BB5075" w:rsidRDefault="00B756DA" w:rsidP="00B756DA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Cs w:val="22"/>
                              <w:rtl/>
                            </w:rPr>
                          </w:pPr>
                          <w:r>
                            <w:rPr>
                              <w:rFonts w:hint="cs"/>
                              <w:bCs/>
                              <w:sz w:val="28"/>
                              <w:rtl/>
                            </w:rPr>
                            <w:t>مهر آموزشگاه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441764D2" wp14:editId="5083AAA0">
                    <wp:simplePos x="0" y="0"/>
                    <wp:positionH relativeFrom="column">
                      <wp:posOffset>-15875</wp:posOffset>
                    </wp:positionH>
                    <wp:positionV relativeFrom="paragraph">
                      <wp:posOffset>3175</wp:posOffset>
                    </wp:positionV>
                    <wp:extent cx="1704975" cy="1314450"/>
                    <wp:effectExtent l="0" t="0" r="28575" b="19050"/>
                    <wp:wrapNone/>
                    <wp:docPr id="836839708" name="Text Box 83683970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04975" cy="1314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2BF58B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درس : 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ریاضی</w:t>
                                </w:r>
                              </w:p>
                              <w:p w14:paraId="7977D35F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تاريخ امتحان : 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16</w:t>
                                </w:r>
                                <w:r w:rsidRPr="00BB5075">
                                  <w:rPr>
                                    <w:bCs/>
                                    <w:rtl/>
                                  </w:rPr>
                                  <w:t>/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rtl/>
                                  </w:rPr>
                                  <w:t>10</w:t>
                                </w:r>
                                <w:r w:rsidRPr="00BB5075">
                                  <w:rPr>
                                    <w:bCs/>
                                    <w:rtl/>
                                  </w:rPr>
                                  <w:t>/140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rtl/>
                                  </w:rPr>
                                  <w:t>2</w:t>
                                </w:r>
                                <w:r>
                                  <w:rPr>
                                    <w:rFonts w:hint="cs"/>
                                    <w:bCs/>
                                    <w:rtl/>
                                  </w:rPr>
                                  <w:t xml:space="preserve">  </w:t>
                                </w:r>
                              </w:p>
                              <w:p w14:paraId="04F4E9B6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زمان شروع :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11 صبح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42B6AAE2" w14:textId="77777777" w:rsidR="00B756DA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وقت: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90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دقيقه</w:t>
                                </w:r>
                              </w:p>
                              <w:p w14:paraId="74C669AE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ind w:right="709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تعداد صفحه :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4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صفحه  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cs="B Titr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7AD12048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تعداد سؤال :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18</w:t>
                                </w:r>
                                <w:r w:rsidRPr="00BB5075">
                                  <w:rPr>
                                    <w:rFonts w:hint="cs"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سوال</w:t>
                                </w:r>
                              </w:p>
                              <w:p w14:paraId="43D075E6" w14:textId="77777777" w:rsidR="00B756DA" w:rsidRPr="00BB5075" w:rsidRDefault="00B756DA" w:rsidP="00B756DA">
                                <w:pPr>
                                  <w:bidi/>
                                  <w:spacing w:line="216" w:lineRule="auto"/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41764D2" id="Text Box 836839708" o:spid="_x0000_s1100" type="#_x0000_t202" style="position:absolute;margin-left:-1.25pt;margin-top:.25pt;width:134.25pt;height:10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" strokecolor="white">
                    <v:textbox>
                      <w:txbxContent>
                        <w:p w14:paraId="682BF58B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نام درس : 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ریاضی</w:t>
                          </w:r>
                        </w:p>
                        <w:p w14:paraId="7977D35F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تاريخ امتحان : 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16</w:t>
                          </w:r>
                          <w:r w:rsidRPr="00BB5075">
                            <w:rPr>
                              <w:bCs/>
                              <w:rtl/>
                            </w:rPr>
                            <w:t>/</w:t>
                          </w:r>
                          <w:r w:rsidRPr="00BB5075">
                            <w:rPr>
                              <w:rFonts w:hint="cs"/>
                              <w:bCs/>
                              <w:rtl/>
                            </w:rPr>
                            <w:t>10</w:t>
                          </w:r>
                          <w:r w:rsidRPr="00BB5075">
                            <w:rPr>
                              <w:bCs/>
                              <w:rtl/>
                            </w:rPr>
                            <w:t>/140</w:t>
                          </w:r>
                          <w:r w:rsidRPr="00BB5075">
                            <w:rPr>
                              <w:rFonts w:hint="cs"/>
                              <w:bCs/>
                              <w:rtl/>
                            </w:rPr>
                            <w:t>2</w:t>
                          </w:r>
                          <w:r>
                            <w:rPr>
                              <w:rFonts w:hint="cs"/>
                              <w:bCs/>
                              <w:rtl/>
                            </w:rPr>
                            <w:t xml:space="preserve">  </w:t>
                          </w:r>
                        </w:p>
                        <w:p w14:paraId="04F4E9B6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زمان شروع :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11 صبح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42B6AAE2" w14:textId="77777777" w:rsidR="00B756DA" w:rsidRDefault="00B756DA" w:rsidP="00B756DA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وقت: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90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دقيقه</w:t>
                          </w:r>
                        </w:p>
                        <w:p w14:paraId="74C669AE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ind w:right="709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تعداد صفحه :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4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صفحه  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cs="B Titr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7AD12048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تعداد سؤال :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>18</w:t>
                          </w:r>
                          <w:r w:rsidRPr="00BB5075">
                            <w:rPr>
                              <w:rFonts w:hint="cs"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bCs/>
                              <w:sz w:val="22"/>
                              <w:szCs w:val="22"/>
                              <w:rtl/>
                            </w:rPr>
                            <w:t>سوال</w:t>
                          </w:r>
                        </w:p>
                        <w:p w14:paraId="43D075E6" w14:textId="77777777" w:rsidR="00B756DA" w:rsidRPr="00BB5075" w:rsidRDefault="00B756DA" w:rsidP="00B756DA">
                          <w:pPr>
                            <w:bidi/>
                            <w:spacing w:line="216" w:lineRule="auto"/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70008E23" w14:textId="77777777" w:rsidR="00B756DA" w:rsidRPr="00E330EF" w:rsidRDefault="00B756DA" w:rsidP="00B756DA"/>
        <w:p w14:paraId="6059D883" w14:textId="77777777" w:rsidR="00B756DA" w:rsidRPr="00E330EF" w:rsidRDefault="00B756DA" w:rsidP="00B756DA"/>
        <w:p w14:paraId="5469ECBB" w14:textId="77777777" w:rsidR="00B756DA" w:rsidRDefault="00B756DA" w:rsidP="00B756DA">
          <w:pPr>
            <w:tabs>
              <w:tab w:val="left" w:pos="8088"/>
            </w:tabs>
            <w:bidi/>
            <w:spacing w:line="264" w:lineRule="auto"/>
            <w:rPr>
              <w:b/>
              <w:bCs/>
              <w:sz w:val="22"/>
              <w:szCs w:val="22"/>
              <w:rtl/>
            </w:rPr>
          </w:pPr>
          <w:r w:rsidRPr="00BB5075">
            <w:rPr>
              <w:rFonts w:hint="cs"/>
              <w:bCs/>
              <w:sz w:val="22"/>
              <w:szCs w:val="22"/>
              <w:rtl/>
            </w:rPr>
            <w:t>نام</w:t>
          </w:r>
          <w:r>
            <w:rPr>
              <w:rFonts w:hint="cs"/>
              <w:bCs/>
              <w:sz w:val="22"/>
              <w:szCs w:val="22"/>
              <w:rtl/>
            </w:rPr>
            <w:t xml:space="preserve"> و نام خانوادگی</w:t>
          </w:r>
          <w:r w:rsidRPr="00BB5075">
            <w:rPr>
              <w:rFonts w:hint="cs"/>
              <w:bCs/>
              <w:sz w:val="22"/>
              <w:szCs w:val="22"/>
              <w:rtl/>
            </w:rPr>
            <w:t xml:space="preserve"> :     </w:t>
          </w:r>
        </w:p>
        <w:p w14:paraId="7EAB9A45" w14:textId="77777777" w:rsidR="00B756DA" w:rsidRPr="00BB5075" w:rsidRDefault="00B756DA" w:rsidP="00B756DA">
          <w:pPr>
            <w:tabs>
              <w:tab w:val="left" w:pos="8088"/>
            </w:tabs>
            <w:bidi/>
            <w:spacing w:line="264" w:lineRule="auto"/>
            <w:rPr>
              <w:b/>
              <w:bCs/>
              <w:sz w:val="22"/>
              <w:szCs w:val="22"/>
              <w:rtl/>
            </w:rPr>
          </w:pPr>
          <w:r w:rsidRPr="00BB5075">
            <w:rPr>
              <w:rFonts w:hint="cs"/>
              <w:bCs/>
              <w:sz w:val="22"/>
              <w:szCs w:val="22"/>
              <w:rtl/>
            </w:rPr>
            <w:t xml:space="preserve"> </w:t>
          </w:r>
          <w:r w:rsidRPr="00BB5075">
            <w:rPr>
              <w:bCs/>
              <w:sz w:val="22"/>
              <w:szCs w:val="22"/>
              <w:rtl/>
            </w:rPr>
            <w:t>کد مل</w:t>
          </w:r>
          <w:r w:rsidRPr="00BB5075">
            <w:rPr>
              <w:rFonts w:hint="cs"/>
              <w:bCs/>
              <w:sz w:val="22"/>
              <w:szCs w:val="22"/>
              <w:rtl/>
            </w:rPr>
            <w:t>ی</w:t>
          </w:r>
          <w:r w:rsidRPr="00BB5075">
            <w:rPr>
              <w:bCs/>
              <w:sz w:val="22"/>
              <w:szCs w:val="22"/>
              <w:rtl/>
            </w:rPr>
            <w:t xml:space="preserve"> :                                                                         </w:t>
          </w:r>
          <w:r w:rsidRPr="00BB5075">
            <w:rPr>
              <w:rFonts w:hint="cs"/>
              <w:bCs/>
              <w:sz w:val="22"/>
              <w:szCs w:val="22"/>
              <w:rtl/>
            </w:rPr>
            <w:t xml:space="preserve">                                      </w:t>
          </w:r>
        </w:p>
        <w:p w14:paraId="184A4F31" w14:textId="77777777" w:rsidR="00B756DA" w:rsidRPr="00BB5075" w:rsidRDefault="00B756DA" w:rsidP="00B756DA">
          <w:pPr>
            <w:bidi/>
            <w:spacing w:line="264" w:lineRule="auto"/>
            <w:rPr>
              <w:b/>
              <w:bCs/>
              <w:sz w:val="22"/>
              <w:szCs w:val="22"/>
              <w:rtl/>
            </w:rPr>
          </w:pPr>
          <w:r w:rsidRPr="00BB5075">
            <w:rPr>
              <w:rFonts w:hint="cs"/>
              <w:bCs/>
              <w:sz w:val="22"/>
              <w:szCs w:val="22"/>
              <w:rtl/>
            </w:rPr>
            <w:t xml:space="preserve">نام پدر:                                                                                                         </w:t>
          </w:r>
        </w:p>
        <w:p w14:paraId="75CCC3AB" w14:textId="77777777" w:rsidR="00B756DA" w:rsidRDefault="00B756DA" w:rsidP="00B756DA">
          <w:pPr>
            <w:bidi/>
            <w:spacing w:line="264" w:lineRule="auto"/>
            <w:rPr>
              <w:rFonts w:cs="B Titr"/>
              <w:b/>
              <w:bCs/>
              <w:sz w:val="22"/>
              <w:szCs w:val="22"/>
              <w:rtl/>
            </w:rPr>
          </w:pPr>
          <w:r w:rsidRPr="00BB5075">
            <w:rPr>
              <w:rFonts w:hint="cs"/>
              <w:bCs/>
              <w:sz w:val="22"/>
              <w:szCs w:val="22"/>
              <w:rtl/>
            </w:rPr>
            <w:t xml:space="preserve">پایه </w:t>
          </w:r>
          <w:r w:rsidRPr="00BB5075">
            <w:rPr>
              <w:rFonts w:hint="cs"/>
              <w:bCs/>
              <w:sz w:val="32"/>
              <w:szCs w:val="28"/>
              <w:rtl/>
            </w:rPr>
            <w:t>:</w:t>
          </w:r>
          <w:r w:rsidRPr="00BB5075">
            <w:rPr>
              <w:rFonts w:cs="B Titr" w:hint="cs"/>
              <w:bCs/>
              <w:sz w:val="22"/>
              <w:szCs w:val="22"/>
              <w:rtl/>
            </w:rPr>
            <w:t xml:space="preserve"> </w:t>
          </w:r>
          <w:r w:rsidRPr="009A1782">
            <w:rPr>
              <w:rFonts w:hint="cs"/>
              <w:bCs/>
              <w:sz w:val="22"/>
              <w:szCs w:val="22"/>
              <w:rtl/>
            </w:rPr>
            <w:t xml:space="preserve">هفتم </w:t>
          </w:r>
        </w:p>
        <w:p w14:paraId="4AB02149" w14:textId="7501933F" w:rsidR="00B756DA" w:rsidRPr="00B756DA" w:rsidRDefault="00B756DA" w:rsidP="00B756DA">
          <w:pPr>
            <w:bidi/>
            <w:spacing w:line="264" w:lineRule="auto"/>
            <w:rPr>
              <w:rFonts w:cs="B Titr"/>
              <w:b/>
              <w:bCs/>
              <w:sz w:val="22"/>
              <w:szCs w:val="22"/>
              <w:rtl/>
            </w:rPr>
          </w:pPr>
          <w:r w:rsidRPr="00A068C5">
            <w:rPr>
              <w:rFonts w:hint="cs"/>
              <w:bCs/>
              <w:sz w:val="22"/>
              <w:szCs w:val="22"/>
              <w:rtl/>
            </w:rPr>
            <w:t xml:space="preserve"> نام کلاس:                                                                                                                                                   </w:t>
          </w:r>
        </w:p>
      </w:tc>
    </w:tr>
  </w:tbl>
  <w:p w14:paraId="0AB82CD3" w14:textId="77777777" w:rsidR="00B756DA" w:rsidRPr="00B756DA" w:rsidRDefault="00B756DA" w:rsidP="00B756D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4520D" w14:textId="77777777" w:rsidR="00B756DA" w:rsidRPr="00B756DA" w:rsidRDefault="00B756DA" w:rsidP="00B756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8pt;visibility:visible;mso-wrap-style:square" o:bullet="t">
        <v:imagedata r:id="rId1" o:title=""/>
      </v:shape>
    </w:pict>
  </w:numPicBullet>
  <w:abstractNum w:abstractNumId="0" w15:restartNumberingAfterBreak="0">
    <w:nsid w:val="11A76D96"/>
    <w:multiLevelType w:val="hybridMultilevel"/>
    <w:tmpl w:val="1CA65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1C6303"/>
    <w:multiLevelType w:val="hybridMultilevel"/>
    <w:tmpl w:val="542448CE"/>
    <w:lvl w:ilvl="0" w:tplc="2688A7C2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BB2DFB"/>
    <w:multiLevelType w:val="hybridMultilevel"/>
    <w:tmpl w:val="96AA9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C486C"/>
    <w:multiLevelType w:val="hybridMultilevel"/>
    <w:tmpl w:val="326A8E22"/>
    <w:lvl w:ilvl="0" w:tplc="9022FEB0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674E40"/>
    <w:multiLevelType w:val="hybridMultilevel"/>
    <w:tmpl w:val="6DDC0B60"/>
    <w:lvl w:ilvl="0" w:tplc="B6347AEE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E6101E"/>
    <w:multiLevelType w:val="hybridMultilevel"/>
    <w:tmpl w:val="23583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E113F5"/>
    <w:multiLevelType w:val="hybridMultilevel"/>
    <w:tmpl w:val="D40EBB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5B4FCA"/>
    <w:multiLevelType w:val="hybridMultilevel"/>
    <w:tmpl w:val="721AD04E"/>
    <w:lvl w:ilvl="0" w:tplc="9DDA3000">
      <w:start w:val="1"/>
      <w:numFmt w:val="bullet"/>
      <w:lvlText w:val=""/>
      <w:lvlJc w:val="righ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7824196">
    <w:abstractNumId w:val="7"/>
  </w:num>
  <w:num w:numId="2" w16cid:durableId="1066607325">
    <w:abstractNumId w:val="5"/>
  </w:num>
  <w:num w:numId="3" w16cid:durableId="2137332258">
    <w:abstractNumId w:val="6"/>
  </w:num>
  <w:num w:numId="4" w16cid:durableId="120921571">
    <w:abstractNumId w:val="0"/>
  </w:num>
  <w:num w:numId="5" w16cid:durableId="1070421385">
    <w:abstractNumId w:val="2"/>
  </w:num>
  <w:num w:numId="6" w16cid:durableId="308173391">
    <w:abstractNumId w:val="8"/>
  </w:num>
  <w:num w:numId="7" w16cid:durableId="1195463639">
    <w:abstractNumId w:val="1"/>
  </w:num>
  <w:num w:numId="8" w16cid:durableId="589848077">
    <w:abstractNumId w:val="3"/>
  </w:num>
  <w:num w:numId="9" w16cid:durableId="4127078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0641"/>
    <w:rsid w:val="00000A74"/>
    <w:rsid w:val="000019B5"/>
    <w:rsid w:val="0000267F"/>
    <w:rsid w:val="000027B4"/>
    <w:rsid w:val="0000414D"/>
    <w:rsid w:val="00005D0D"/>
    <w:rsid w:val="00006674"/>
    <w:rsid w:val="00006C7C"/>
    <w:rsid w:val="00010764"/>
    <w:rsid w:val="00012671"/>
    <w:rsid w:val="0001315C"/>
    <w:rsid w:val="000131B1"/>
    <w:rsid w:val="00015F4D"/>
    <w:rsid w:val="00017F7A"/>
    <w:rsid w:val="00020040"/>
    <w:rsid w:val="0002511D"/>
    <w:rsid w:val="00025441"/>
    <w:rsid w:val="00026B9E"/>
    <w:rsid w:val="000272C7"/>
    <w:rsid w:val="00032553"/>
    <w:rsid w:val="00034DFD"/>
    <w:rsid w:val="00035FFC"/>
    <w:rsid w:val="00036082"/>
    <w:rsid w:val="00036F4A"/>
    <w:rsid w:val="00040843"/>
    <w:rsid w:val="00040990"/>
    <w:rsid w:val="00040D12"/>
    <w:rsid w:val="00040EC5"/>
    <w:rsid w:val="0004137A"/>
    <w:rsid w:val="00041DA9"/>
    <w:rsid w:val="00043853"/>
    <w:rsid w:val="00044D1A"/>
    <w:rsid w:val="00046487"/>
    <w:rsid w:val="00052B62"/>
    <w:rsid w:val="000555DF"/>
    <w:rsid w:val="00056869"/>
    <w:rsid w:val="00057E21"/>
    <w:rsid w:val="00061CB0"/>
    <w:rsid w:val="00064DA7"/>
    <w:rsid w:val="000650A7"/>
    <w:rsid w:val="00066331"/>
    <w:rsid w:val="000668C7"/>
    <w:rsid w:val="00071296"/>
    <w:rsid w:val="00072D8F"/>
    <w:rsid w:val="00076A91"/>
    <w:rsid w:val="0007720D"/>
    <w:rsid w:val="00084556"/>
    <w:rsid w:val="0008508F"/>
    <w:rsid w:val="0008767E"/>
    <w:rsid w:val="00087C73"/>
    <w:rsid w:val="00091157"/>
    <w:rsid w:val="000911A3"/>
    <w:rsid w:val="0009313F"/>
    <w:rsid w:val="0009487E"/>
    <w:rsid w:val="00094970"/>
    <w:rsid w:val="000954B7"/>
    <w:rsid w:val="0009717E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C5343"/>
    <w:rsid w:val="000C651D"/>
    <w:rsid w:val="000D36E2"/>
    <w:rsid w:val="000D46D4"/>
    <w:rsid w:val="000D481E"/>
    <w:rsid w:val="000D6776"/>
    <w:rsid w:val="000E1271"/>
    <w:rsid w:val="000E2779"/>
    <w:rsid w:val="000E2AB8"/>
    <w:rsid w:val="000E2D4A"/>
    <w:rsid w:val="000E354A"/>
    <w:rsid w:val="000E3A66"/>
    <w:rsid w:val="000E3AE5"/>
    <w:rsid w:val="000E4EA1"/>
    <w:rsid w:val="000E5F38"/>
    <w:rsid w:val="000E624F"/>
    <w:rsid w:val="000E7682"/>
    <w:rsid w:val="000F0F83"/>
    <w:rsid w:val="000F1973"/>
    <w:rsid w:val="000F416B"/>
    <w:rsid w:val="000F5E01"/>
    <w:rsid w:val="000F71D3"/>
    <w:rsid w:val="001012B0"/>
    <w:rsid w:val="0010268E"/>
    <w:rsid w:val="001029A4"/>
    <w:rsid w:val="00106681"/>
    <w:rsid w:val="00106C10"/>
    <w:rsid w:val="001104D2"/>
    <w:rsid w:val="0011205C"/>
    <w:rsid w:val="00116F6D"/>
    <w:rsid w:val="001170AC"/>
    <w:rsid w:val="001202D7"/>
    <w:rsid w:val="001218EB"/>
    <w:rsid w:val="00122502"/>
    <w:rsid w:val="00130BEF"/>
    <w:rsid w:val="0013413A"/>
    <w:rsid w:val="001341B6"/>
    <w:rsid w:val="00134701"/>
    <w:rsid w:val="00137125"/>
    <w:rsid w:val="0014163D"/>
    <w:rsid w:val="00151AFF"/>
    <w:rsid w:val="0015368B"/>
    <w:rsid w:val="00153A31"/>
    <w:rsid w:val="00154636"/>
    <w:rsid w:val="0015712B"/>
    <w:rsid w:val="001618C1"/>
    <w:rsid w:val="00162666"/>
    <w:rsid w:val="00162B99"/>
    <w:rsid w:val="00163FB7"/>
    <w:rsid w:val="00164118"/>
    <w:rsid w:val="00166A65"/>
    <w:rsid w:val="00167284"/>
    <w:rsid w:val="0017023C"/>
    <w:rsid w:val="00170BEC"/>
    <w:rsid w:val="00170EEE"/>
    <w:rsid w:val="00171D5E"/>
    <w:rsid w:val="001729B9"/>
    <w:rsid w:val="001729FF"/>
    <w:rsid w:val="001743B9"/>
    <w:rsid w:val="00174B46"/>
    <w:rsid w:val="0017625D"/>
    <w:rsid w:val="00180083"/>
    <w:rsid w:val="0018015C"/>
    <w:rsid w:val="00180409"/>
    <w:rsid w:val="00180B2D"/>
    <w:rsid w:val="001858C2"/>
    <w:rsid w:val="001863DD"/>
    <w:rsid w:val="00186F40"/>
    <w:rsid w:val="001878A1"/>
    <w:rsid w:val="00190C12"/>
    <w:rsid w:val="00192ECD"/>
    <w:rsid w:val="00193832"/>
    <w:rsid w:val="001946FB"/>
    <w:rsid w:val="00195B33"/>
    <w:rsid w:val="0019700F"/>
    <w:rsid w:val="001A054E"/>
    <w:rsid w:val="001A27AC"/>
    <w:rsid w:val="001A42BD"/>
    <w:rsid w:val="001A454A"/>
    <w:rsid w:val="001A691C"/>
    <w:rsid w:val="001B1BB1"/>
    <w:rsid w:val="001B1C67"/>
    <w:rsid w:val="001B34E7"/>
    <w:rsid w:val="001B4C7C"/>
    <w:rsid w:val="001B6276"/>
    <w:rsid w:val="001B7AC3"/>
    <w:rsid w:val="001B7F53"/>
    <w:rsid w:val="001C0336"/>
    <w:rsid w:val="001C0346"/>
    <w:rsid w:val="001C7977"/>
    <w:rsid w:val="001C7EA9"/>
    <w:rsid w:val="001D1CC7"/>
    <w:rsid w:val="001D3721"/>
    <w:rsid w:val="001D3873"/>
    <w:rsid w:val="001D5667"/>
    <w:rsid w:val="001D6700"/>
    <w:rsid w:val="001E019A"/>
    <w:rsid w:val="001E0D32"/>
    <w:rsid w:val="001E166D"/>
    <w:rsid w:val="001E7990"/>
    <w:rsid w:val="001F025A"/>
    <w:rsid w:val="001F6633"/>
    <w:rsid w:val="001F6FAE"/>
    <w:rsid w:val="002015F0"/>
    <w:rsid w:val="0020192E"/>
    <w:rsid w:val="002034FB"/>
    <w:rsid w:val="00204110"/>
    <w:rsid w:val="00204975"/>
    <w:rsid w:val="00205D05"/>
    <w:rsid w:val="002065F5"/>
    <w:rsid w:val="00207CE9"/>
    <w:rsid w:val="00210218"/>
    <w:rsid w:val="002102E6"/>
    <w:rsid w:val="00213369"/>
    <w:rsid w:val="0021721E"/>
    <w:rsid w:val="002178F6"/>
    <w:rsid w:val="00217D61"/>
    <w:rsid w:val="002212B9"/>
    <w:rsid w:val="00221326"/>
    <w:rsid w:val="00222AE9"/>
    <w:rsid w:val="00222ECD"/>
    <w:rsid w:val="002337CE"/>
    <w:rsid w:val="00233E62"/>
    <w:rsid w:val="00234FBD"/>
    <w:rsid w:val="0023617E"/>
    <w:rsid w:val="002364F4"/>
    <w:rsid w:val="0023790B"/>
    <w:rsid w:val="00237CCF"/>
    <w:rsid w:val="00240690"/>
    <w:rsid w:val="00242ACA"/>
    <w:rsid w:val="00243642"/>
    <w:rsid w:val="00243D2A"/>
    <w:rsid w:val="0024634A"/>
    <w:rsid w:val="00255FCC"/>
    <w:rsid w:val="00261E25"/>
    <w:rsid w:val="0026302F"/>
    <w:rsid w:val="00263E3C"/>
    <w:rsid w:val="002643D7"/>
    <w:rsid w:val="002650BC"/>
    <w:rsid w:val="00272D10"/>
    <w:rsid w:val="00273278"/>
    <w:rsid w:val="00273570"/>
    <w:rsid w:val="00273D8A"/>
    <w:rsid w:val="002753B3"/>
    <w:rsid w:val="0027675E"/>
    <w:rsid w:val="002767F6"/>
    <w:rsid w:val="00276C24"/>
    <w:rsid w:val="00276E60"/>
    <w:rsid w:val="0027793E"/>
    <w:rsid w:val="002808ED"/>
    <w:rsid w:val="0028276E"/>
    <w:rsid w:val="00282DB8"/>
    <w:rsid w:val="00290195"/>
    <w:rsid w:val="0029192B"/>
    <w:rsid w:val="0029236E"/>
    <w:rsid w:val="00292548"/>
    <w:rsid w:val="00292BB0"/>
    <w:rsid w:val="00293DEA"/>
    <w:rsid w:val="00295C98"/>
    <w:rsid w:val="002A0DEE"/>
    <w:rsid w:val="002A1603"/>
    <w:rsid w:val="002A1E4B"/>
    <w:rsid w:val="002A3CFA"/>
    <w:rsid w:val="002A4CC6"/>
    <w:rsid w:val="002B0080"/>
    <w:rsid w:val="002B1685"/>
    <w:rsid w:val="002B557D"/>
    <w:rsid w:val="002B7303"/>
    <w:rsid w:val="002C0100"/>
    <w:rsid w:val="002C19EE"/>
    <w:rsid w:val="002C6462"/>
    <w:rsid w:val="002C762D"/>
    <w:rsid w:val="002D4F3C"/>
    <w:rsid w:val="002D599A"/>
    <w:rsid w:val="002D74DD"/>
    <w:rsid w:val="002E0002"/>
    <w:rsid w:val="002E117D"/>
    <w:rsid w:val="002E495A"/>
    <w:rsid w:val="002E5CE0"/>
    <w:rsid w:val="002E5D37"/>
    <w:rsid w:val="002E5DAF"/>
    <w:rsid w:val="002E6906"/>
    <w:rsid w:val="002E6B9D"/>
    <w:rsid w:val="002E6D86"/>
    <w:rsid w:val="002F0B80"/>
    <w:rsid w:val="002F145E"/>
    <w:rsid w:val="002F3EB6"/>
    <w:rsid w:val="002F4924"/>
    <w:rsid w:val="002F4B9A"/>
    <w:rsid w:val="002F4D57"/>
    <w:rsid w:val="002F5ADB"/>
    <w:rsid w:val="002F6248"/>
    <w:rsid w:val="002F72E9"/>
    <w:rsid w:val="003013D2"/>
    <w:rsid w:val="00306A0B"/>
    <w:rsid w:val="00306DA3"/>
    <w:rsid w:val="0031000C"/>
    <w:rsid w:val="003117AB"/>
    <w:rsid w:val="003125DD"/>
    <w:rsid w:val="0031360F"/>
    <w:rsid w:val="00315289"/>
    <w:rsid w:val="0032583C"/>
    <w:rsid w:val="00325DB6"/>
    <w:rsid w:val="0032746C"/>
    <w:rsid w:val="00327C5E"/>
    <w:rsid w:val="00330CBB"/>
    <w:rsid w:val="00330CC5"/>
    <w:rsid w:val="00331240"/>
    <w:rsid w:val="003315C9"/>
    <w:rsid w:val="0033183E"/>
    <w:rsid w:val="0033284C"/>
    <w:rsid w:val="0033392C"/>
    <w:rsid w:val="003345C1"/>
    <w:rsid w:val="00336306"/>
    <w:rsid w:val="003369E9"/>
    <w:rsid w:val="00337A8D"/>
    <w:rsid w:val="00341C29"/>
    <w:rsid w:val="00343E20"/>
    <w:rsid w:val="003444B9"/>
    <w:rsid w:val="003465EA"/>
    <w:rsid w:val="003469C6"/>
    <w:rsid w:val="0035076B"/>
    <w:rsid w:val="003544D7"/>
    <w:rsid w:val="00356449"/>
    <w:rsid w:val="00363DAF"/>
    <w:rsid w:val="00363E4C"/>
    <w:rsid w:val="00364215"/>
    <w:rsid w:val="0036777C"/>
    <w:rsid w:val="00371AEE"/>
    <w:rsid w:val="003729CB"/>
    <w:rsid w:val="00372DBA"/>
    <w:rsid w:val="00380F82"/>
    <w:rsid w:val="00381272"/>
    <w:rsid w:val="00382745"/>
    <w:rsid w:val="00383555"/>
    <w:rsid w:val="003840DB"/>
    <w:rsid w:val="0038591E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1A8"/>
    <w:rsid w:val="003A1BB7"/>
    <w:rsid w:val="003A1E90"/>
    <w:rsid w:val="003A3A7A"/>
    <w:rsid w:val="003A709A"/>
    <w:rsid w:val="003B1476"/>
    <w:rsid w:val="003B60F9"/>
    <w:rsid w:val="003C0A5E"/>
    <w:rsid w:val="003C2389"/>
    <w:rsid w:val="003C5E12"/>
    <w:rsid w:val="003C6524"/>
    <w:rsid w:val="003D0C14"/>
    <w:rsid w:val="003D1096"/>
    <w:rsid w:val="003D5534"/>
    <w:rsid w:val="003D64EB"/>
    <w:rsid w:val="003E1EDA"/>
    <w:rsid w:val="003E2ADB"/>
    <w:rsid w:val="003E3272"/>
    <w:rsid w:val="003E3C2A"/>
    <w:rsid w:val="003E54C9"/>
    <w:rsid w:val="003E582A"/>
    <w:rsid w:val="003E6DAA"/>
    <w:rsid w:val="003F1C07"/>
    <w:rsid w:val="003F617D"/>
    <w:rsid w:val="004022E3"/>
    <w:rsid w:val="0040336B"/>
    <w:rsid w:val="00404447"/>
    <w:rsid w:val="00404CCD"/>
    <w:rsid w:val="004078DE"/>
    <w:rsid w:val="0041162B"/>
    <w:rsid w:val="00411BCB"/>
    <w:rsid w:val="00416646"/>
    <w:rsid w:val="00416DA9"/>
    <w:rsid w:val="004210D3"/>
    <w:rsid w:val="004239BF"/>
    <w:rsid w:val="00424517"/>
    <w:rsid w:val="0042749C"/>
    <w:rsid w:val="00431FE1"/>
    <w:rsid w:val="004323ED"/>
    <w:rsid w:val="00435F92"/>
    <w:rsid w:val="00437D42"/>
    <w:rsid w:val="00443F27"/>
    <w:rsid w:val="004457C8"/>
    <w:rsid w:val="004461A9"/>
    <w:rsid w:val="00446A3F"/>
    <w:rsid w:val="004515CD"/>
    <w:rsid w:val="004522F8"/>
    <w:rsid w:val="00454824"/>
    <w:rsid w:val="00454A77"/>
    <w:rsid w:val="00455A4C"/>
    <w:rsid w:val="00456388"/>
    <w:rsid w:val="00456EA2"/>
    <w:rsid w:val="004620E6"/>
    <w:rsid w:val="00463E15"/>
    <w:rsid w:val="00465E88"/>
    <w:rsid w:val="004667EC"/>
    <w:rsid w:val="00467D85"/>
    <w:rsid w:val="00471BEB"/>
    <w:rsid w:val="00471C6A"/>
    <w:rsid w:val="00472697"/>
    <w:rsid w:val="0047424A"/>
    <w:rsid w:val="004756BE"/>
    <w:rsid w:val="00475ACD"/>
    <w:rsid w:val="00476A44"/>
    <w:rsid w:val="00476B04"/>
    <w:rsid w:val="004772F7"/>
    <w:rsid w:val="00477B23"/>
    <w:rsid w:val="00481F04"/>
    <w:rsid w:val="00483E9F"/>
    <w:rsid w:val="004856A0"/>
    <w:rsid w:val="0049163B"/>
    <w:rsid w:val="00494DB5"/>
    <w:rsid w:val="00495653"/>
    <w:rsid w:val="004964BA"/>
    <w:rsid w:val="00497D5B"/>
    <w:rsid w:val="004A11AF"/>
    <w:rsid w:val="004A1828"/>
    <w:rsid w:val="004A475E"/>
    <w:rsid w:val="004A5570"/>
    <w:rsid w:val="004A6223"/>
    <w:rsid w:val="004B1C81"/>
    <w:rsid w:val="004B2DD4"/>
    <w:rsid w:val="004B629E"/>
    <w:rsid w:val="004C0A55"/>
    <w:rsid w:val="004C23F7"/>
    <w:rsid w:val="004C2E96"/>
    <w:rsid w:val="004C453B"/>
    <w:rsid w:val="004C6B87"/>
    <w:rsid w:val="004D1955"/>
    <w:rsid w:val="004D4418"/>
    <w:rsid w:val="004D5767"/>
    <w:rsid w:val="004D7A67"/>
    <w:rsid w:val="004D7B38"/>
    <w:rsid w:val="004E1797"/>
    <w:rsid w:val="004E2791"/>
    <w:rsid w:val="004E2D99"/>
    <w:rsid w:val="004E7007"/>
    <w:rsid w:val="004F02AB"/>
    <w:rsid w:val="004F04C0"/>
    <w:rsid w:val="004F0DA0"/>
    <w:rsid w:val="004F1D69"/>
    <w:rsid w:val="004F1F0A"/>
    <w:rsid w:val="004F2C22"/>
    <w:rsid w:val="004F362B"/>
    <w:rsid w:val="004F45C0"/>
    <w:rsid w:val="00501633"/>
    <w:rsid w:val="00502A40"/>
    <w:rsid w:val="00502C38"/>
    <w:rsid w:val="00503305"/>
    <w:rsid w:val="00503A2B"/>
    <w:rsid w:val="005040F6"/>
    <w:rsid w:val="0050518F"/>
    <w:rsid w:val="005052C6"/>
    <w:rsid w:val="0050549C"/>
    <w:rsid w:val="0050643F"/>
    <w:rsid w:val="005124AD"/>
    <w:rsid w:val="00513D4B"/>
    <w:rsid w:val="005156DF"/>
    <w:rsid w:val="00516CB4"/>
    <w:rsid w:val="005170A9"/>
    <w:rsid w:val="0051715B"/>
    <w:rsid w:val="0051763F"/>
    <w:rsid w:val="00517FE4"/>
    <w:rsid w:val="00522585"/>
    <w:rsid w:val="0052310E"/>
    <w:rsid w:val="00524AFF"/>
    <w:rsid w:val="00525EF9"/>
    <w:rsid w:val="00531773"/>
    <w:rsid w:val="005330C9"/>
    <w:rsid w:val="00541978"/>
    <w:rsid w:val="005440B0"/>
    <w:rsid w:val="005444B1"/>
    <w:rsid w:val="00546DAC"/>
    <w:rsid w:val="0054738F"/>
    <w:rsid w:val="00547E47"/>
    <w:rsid w:val="00554E3B"/>
    <w:rsid w:val="00560731"/>
    <w:rsid w:val="005637CA"/>
    <w:rsid w:val="0057049F"/>
    <w:rsid w:val="005711B1"/>
    <w:rsid w:val="0057210C"/>
    <w:rsid w:val="00572EC5"/>
    <w:rsid w:val="00572F0A"/>
    <w:rsid w:val="00574663"/>
    <w:rsid w:val="005812AC"/>
    <w:rsid w:val="00582934"/>
    <w:rsid w:val="0058650A"/>
    <w:rsid w:val="00590852"/>
    <w:rsid w:val="00591027"/>
    <w:rsid w:val="00594CD0"/>
    <w:rsid w:val="005956DC"/>
    <w:rsid w:val="005A17BA"/>
    <w:rsid w:val="005A417D"/>
    <w:rsid w:val="005A4B39"/>
    <w:rsid w:val="005A782B"/>
    <w:rsid w:val="005B03D1"/>
    <w:rsid w:val="005B3F55"/>
    <w:rsid w:val="005B58F6"/>
    <w:rsid w:val="005B6E19"/>
    <w:rsid w:val="005B735A"/>
    <w:rsid w:val="005C4C71"/>
    <w:rsid w:val="005C5073"/>
    <w:rsid w:val="005D08F6"/>
    <w:rsid w:val="005D7220"/>
    <w:rsid w:val="005E1B0B"/>
    <w:rsid w:val="005E358E"/>
    <w:rsid w:val="005E71BF"/>
    <w:rsid w:val="005F1478"/>
    <w:rsid w:val="005F32E3"/>
    <w:rsid w:val="005F3AB8"/>
    <w:rsid w:val="005F7C6F"/>
    <w:rsid w:val="00602AF2"/>
    <w:rsid w:val="0060458F"/>
    <w:rsid w:val="0060482B"/>
    <w:rsid w:val="00606094"/>
    <w:rsid w:val="006062F7"/>
    <w:rsid w:val="0061025E"/>
    <w:rsid w:val="00611594"/>
    <w:rsid w:val="006134E4"/>
    <w:rsid w:val="00617479"/>
    <w:rsid w:val="006222FF"/>
    <w:rsid w:val="00623677"/>
    <w:rsid w:val="00623A16"/>
    <w:rsid w:val="00624E4E"/>
    <w:rsid w:val="00625B13"/>
    <w:rsid w:val="00625BA5"/>
    <w:rsid w:val="00630F34"/>
    <w:rsid w:val="0063181D"/>
    <w:rsid w:val="006322D2"/>
    <w:rsid w:val="00632B13"/>
    <w:rsid w:val="00635FC8"/>
    <w:rsid w:val="00636178"/>
    <w:rsid w:val="006405FA"/>
    <w:rsid w:val="00642DBC"/>
    <w:rsid w:val="00643320"/>
    <w:rsid w:val="006438CA"/>
    <w:rsid w:val="00645DDA"/>
    <w:rsid w:val="006476D5"/>
    <w:rsid w:val="006511FA"/>
    <w:rsid w:val="00651E12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67D86"/>
    <w:rsid w:val="0067039F"/>
    <w:rsid w:val="00671DFD"/>
    <w:rsid w:val="00675E02"/>
    <w:rsid w:val="00677126"/>
    <w:rsid w:val="00677491"/>
    <w:rsid w:val="006854A4"/>
    <w:rsid w:val="00687CCE"/>
    <w:rsid w:val="006916F7"/>
    <w:rsid w:val="006942FF"/>
    <w:rsid w:val="00695D3E"/>
    <w:rsid w:val="006966B7"/>
    <w:rsid w:val="006A3114"/>
    <w:rsid w:val="006A3F4E"/>
    <w:rsid w:val="006A4D44"/>
    <w:rsid w:val="006A69A6"/>
    <w:rsid w:val="006B2CD8"/>
    <w:rsid w:val="006B388D"/>
    <w:rsid w:val="006B509F"/>
    <w:rsid w:val="006B5AAF"/>
    <w:rsid w:val="006B6C7C"/>
    <w:rsid w:val="006C0652"/>
    <w:rsid w:val="006C3D4F"/>
    <w:rsid w:val="006C49C1"/>
    <w:rsid w:val="006C6449"/>
    <w:rsid w:val="006C68DD"/>
    <w:rsid w:val="006D3668"/>
    <w:rsid w:val="006D4D38"/>
    <w:rsid w:val="006D573D"/>
    <w:rsid w:val="006E084A"/>
    <w:rsid w:val="006E262B"/>
    <w:rsid w:val="006E2BA2"/>
    <w:rsid w:val="006E3493"/>
    <w:rsid w:val="006E5DE1"/>
    <w:rsid w:val="006E6141"/>
    <w:rsid w:val="006E6D23"/>
    <w:rsid w:val="006F19D0"/>
    <w:rsid w:val="006F5C68"/>
    <w:rsid w:val="006F6697"/>
    <w:rsid w:val="006F66D2"/>
    <w:rsid w:val="007000B6"/>
    <w:rsid w:val="00700F18"/>
    <w:rsid w:val="007020A5"/>
    <w:rsid w:val="00702591"/>
    <w:rsid w:val="00703DF5"/>
    <w:rsid w:val="00704FE0"/>
    <w:rsid w:val="00710A2F"/>
    <w:rsid w:val="00710C3B"/>
    <w:rsid w:val="00710D2F"/>
    <w:rsid w:val="00713FF1"/>
    <w:rsid w:val="0071447D"/>
    <w:rsid w:val="00714FC7"/>
    <w:rsid w:val="0071564D"/>
    <w:rsid w:val="0071779A"/>
    <w:rsid w:val="0072004C"/>
    <w:rsid w:val="007225ED"/>
    <w:rsid w:val="00723016"/>
    <w:rsid w:val="00724714"/>
    <w:rsid w:val="0072491C"/>
    <w:rsid w:val="007259A9"/>
    <w:rsid w:val="007264A4"/>
    <w:rsid w:val="007319C2"/>
    <w:rsid w:val="00731DC4"/>
    <w:rsid w:val="00732CB9"/>
    <w:rsid w:val="00733436"/>
    <w:rsid w:val="007363B4"/>
    <w:rsid w:val="00741964"/>
    <w:rsid w:val="007442E1"/>
    <w:rsid w:val="00745976"/>
    <w:rsid w:val="00745DA5"/>
    <w:rsid w:val="00746413"/>
    <w:rsid w:val="00747157"/>
    <w:rsid w:val="00747579"/>
    <w:rsid w:val="007479C4"/>
    <w:rsid w:val="00750659"/>
    <w:rsid w:val="00750D43"/>
    <w:rsid w:val="00753D7A"/>
    <w:rsid w:val="0075681C"/>
    <w:rsid w:val="00757F17"/>
    <w:rsid w:val="0076408D"/>
    <w:rsid w:val="0076793A"/>
    <w:rsid w:val="00775163"/>
    <w:rsid w:val="007755FA"/>
    <w:rsid w:val="00776206"/>
    <w:rsid w:val="007808CF"/>
    <w:rsid w:val="0078150B"/>
    <w:rsid w:val="00781D44"/>
    <w:rsid w:val="00781FA9"/>
    <w:rsid w:val="007848CC"/>
    <w:rsid w:val="007863F7"/>
    <w:rsid w:val="00790420"/>
    <w:rsid w:val="00796551"/>
    <w:rsid w:val="007A1581"/>
    <w:rsid w:val="007A2E71"/>
    <w:rsid w:val="007A593C"/>
    <w:rsid w:val="007A69B1"/>
    <w:rsid w:val="007A6A44"/>
    <w:rsid w:val="007A6D3A"/>
    <w:rsid w:val="007A73B3"/>
    <w:rsid w:val="007B1E09"/>
    <w:rsid w:val="007B2E4C"/>
    <w:rsid w:val="007B62B7"/>
    <w:rsid w:val="007B74A4"/>
    <w:rsid w:val="007B76CC"/>
    <w:rsid w:val="007C0EAB"/>
    <w:rsid w:val="007C181F"/>
    <w:rsid w:val="007C2775"/>
    <w:rsid w:val="007C3BD9"/>
    <w:rsid w:val="007C4058"/>
    <w:rsid w:val="007C7E50"/>
    <w:rsid w:val="007D0FB4"/>
    <w:rsid w:val="007D151B"/>
    <w:rsid w:val="007D1D2B"/>
    <w:rsid w:val="007E0101"/>
    <w:rsid w:val="007E0348"/>
    <w:rsid w:val="007E1807"/>
    <w:rsid w:val="007E2428"/>
    <w:rsid w:val="007E2AF9"/>
    <w:rsid w:val="007E62B3"/>
    <w:rsid w:val="007E6CBC"/>
    <w:rsid w:val="007E6EC5"/>
    <w:rsid w:val="007E72ED"/>
    <w:rsid w:val="007E7947"/>
    <w:rsid w:val="007F00D8"/>
    <w:rsid w:val="007F2366"/>
    <w:rsid w:val="007F3155"/>
    <w:rsid w:val="007F37B6"/>
    <w:rsid w:val="007F600A"/>
    <w:rsid w:val="00800978"/>
    <w:rsid w:val="0080278D"/>
    <w:rsid w:val="00803710"/>
    <w:rsid w:val="00804B61"/>
    <w:rsid w:val="00805A73"/>
    <w:rsid w:val="00805C27"/>
    <w:rsid w:val="0081216E"/>
    <w:rsid w:val="00812175"/>
    <w:rsid w:val="00815C8E"/>
    <w:rsid w:val="008171FD"/>
    <w:rsid w:val="0081779A"/>
    <w:rsid w:val="008177B0"/>
    <w:rsid w:val="00821EE1"/>
    <w:rsid w:val="00824C40"/>
    <w:rsid w:val="00830F0E"/>
    <w:rsid w:val="008319B2"/>
    <w:rsid w:val="0083214D"/>
    <w:rsid w:val="00834123"/>
    <w:rsid w:val="00834C3D"/>
    <w:rsid w:val="00840378"/>
    <w:rsid w:val="008419D9"/>
    <w:rsid w:val="0084207A"/>
    <w:rsid w:val="00844F45"/>
    <w:rsid w:val="00844F51"/>
    <w:rsid w:val="00845EC6"/>
    <w:rsid w:val="008468D2"/>
    <w:rsid w:val="00846CCA"/>
    <w:rsid w:val="00847155"/>
    <w:rsid w:val="008471F2"/>
    <w:rsid w:val="00847F9A"/>
    <w:rsid w:val="008531E2"/>
    <w:rsid w:val="008533CF"/>
    <w:rsid w:val="0085486D"/>
    <w:rsid w:val="008550C7"/>
    <w:rsid w:val="008567EE"/>
    <w:rsid w:val="00860584"/>
    <w:rsid w:val="00863AAF"/>
    <w:rsid w:val="00864935"/>
    <w:rsid w:val="00866F1D"/>
    <w:rsid w:val="008679EC"/>
    <w:rsid w:val="00870149"/>
    <w:rsid w:val="00872AE3"/>
    <w:rsid w:val="00873CFD"/>
    <w:rsid w:val="0087452E"/>
    <w:rsid w:val="00876B7D"/>
    <w:rsid w:val="00877132"/>
    <w:rsid w:val="00877F1E"/>
    <w:rsid w:val="00880416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2F24"/>
    <w:rsid w:val="008A3310"/>
    <w:rsid w:val="008A55D1"/>
    <w:rsid w:val="008B0BA0"/>
    <w:rsid w:val="008B1195"/>
    <w:rsid w:val="008B3129"/>
    <w:rsid w:val="008B372A"/>
    <w:rsid w:val="008B4F1F"/>
    <w:rsid w:val="008B5F29"/>
    <w:rsid w:val="008B74DF"/>
    <w:rsid w:val="008B7A76"/>
    <w:rsid w:val="008C065A"/>
    <w:rsid w:val="008C15C9"/>
    <w:rsid w:val="008C32A4"/>
    <w:rsid w:val="008C43BF"/>
    <w:rsid w:val="008C6402"/>
    <w:rsid w:val="008D1F49"/>
    <w:rsid w:val="008D2F74"/>
    <w:rsid w:val="008D55CF"/>
    <w:rsid w:val="008D5C42"/>
    <w:rsid w:val="008D63EC"/>
    <w:rsid w:val="008D6FF3"/>
    <w:rsid w:val="008D767B"/>
    <w:rsid w:val="008E123C"/>
    <w:rsid w:val="008E27F9"/>
    <w:rsid w:val="008E2C12"/>
    <w:rsid w:val="008E426E"/>
    <w:rsid w:val="008E44DF"/>
    <w:rsid w:val="008E613F"/>
    <w:rsid w:val="008F186C"/>
    <w:rsid w:val="008F22DD"/>
    <w:rsid w:val="008F74E0"/>
    <w:rsid w:val="00902DE1"/>
    <w:rsid w:val="009034B9"/>
    <w:rsid w:val="0090417A"/>
    <w:rsid w:val="0090445D"/>
    <w:rsid w:val="00904AC1"/>
    <w:rsid w:val="00907A87"/>
    <w:rsid w:val="00910FA7"/>
    <w:rsid w:val="00911E92"/>
    <w:rsid w:val="00912493"/>
    <w:rsid w:val="0091311B"/>
    <w:rsid w:val="0091459E"/>
    <w:rsid w:val="0092105B"/>
    <w:rsid w:val="009211C7"/>
    <w:rsid w:val="0092206E"/>
    <w:rsid w:val="00922A9D"/>
    <w:rsid w:val="0092362B"/>
    <w:rsid w:val="009267EA"/>
    <w:rsid w:val="00926ACD"/>
    <w:rsid w:val="00927137"/>
    <w:rsid w:val="009275CD"/>
    <w:rsid w:val="00930B2B"/>
    <w:rsid w:val="00930E04"/>
    <w:rsid w:val="009310D1"/>
    <w:rsid w:val="00932497"/>
    <w:rsid w:val="00933E0A"/>
    <w:rsid w:val="00937D1B"/>
    <w:rsid w:val="009402E9"/>
    <w:rsid w:val="009432BB"/>
    <w:rsid w:val="00943581"/>
    <w:rsid w:val="00943EF9"/>
    <w:rsid w:val="0094549D"/>
    <w:rsid w:val="009471F9"/>
    <w:rsid w:val="00947277"/>
    <w:rsid w:val="00952923"/>
    <w:rsid w:val="00952F67"/>
    <w:rsid w:val="009554B4"/>
    <w:rsid w:val="0095561D"/>
    <w:rsid w:val="0095786F"/>
    <w:rsid w:val="00960376"/>
    <w:rsid w:val="009606E2"/>
    <w:rsid w:val="0096616D"/>
    <w:rsid w:val="009671E9"/>
    <w:rsid w:val="00970AAF"/>
    <w:rsid w:val="00970BD3"/>
    <w:rsid w:val="00970C7B"/>
    <w:rsid w:val="00972818"/>
    <w:rsid w:val="00972BFB"/>
    <w:rsid w:val="00973A8E"/>
    <w:rsid w:val="0097424E"/>
    <w:rsid w:val="0097606B"/>
    <w:rsid w:val="009806EE"/>
    <w:rsid w:val="00982849"/>
    <w:rsid w:val="00986160"/>
    <w:rsid w:val="0099119F"/>
    <w:rsid w:val="00993137"/>
    <w:rsid w:val="00993221"/>
    <w:rsid w:val="0099513C"/>
    <w:rsid w:val="009956E9"/>
    <w:rsid w:val="009A1782"/>
    <w:rsid w:val="009A3FB3"/>
    <w:rsid w:val="009A6AA0"/>
    <w:rsid w:val="009B0DF1"/>
    <w:rsid w:val="009B0EA0"/>
    <w:rsid w:val="009B2503"/>
    <w:rsid w:val="009B2674"/>
    <w:rsid w:val="009B36EB"/>
    <w:rsid w:val="009B59A1"/>
    <w:rsid w:val="009C1BC7"/>
    <w:rsid w:val="009C2476"/>
    <w:rsid w:val="009C50D7"/>
    <w:rsid w:val="009C5412"/>
    <w:rsid w:val="009C548E"/>
    <w:rsid w:val="009C5A8F"/>
    <w:rsid w:val="009D01B5"/>
    <w:rsid w:val="009D055D"/>
    <w:rsid w:val="009D2E69"/>
    <w:rsid w:val="009D3127"/>
    <w:rsid w:val="009D68BE"/>
    <w:rsid w:val="009E0BD1"/>
    <w:rsid w:val="009E24FC"/>
    <w:rsid w:val="009E2BCB"/>
    <w:rsid w:val="009E413F"/>
    <w:rsid w:val="009E5F2C"/>
    <w:rsid w:val="009F42D1"/>
    <w:rsid w:val="009F5F08"/>
    <w:rsid w:val="009F6EF9"/>
    <w:rsid w:val="00A00088"/>
    <w:rsid w:val="00A011BF"/>
    <w:rsid w:val="00A025B2"/>
    <w:rsid w:val="00A02F26"/>
    <w:rsid w:val="00A03395"/>
    <w:rsid w:val="00A068C5"/>
    <w:rsid w:val="00A068CA"/>
    <w:rsid w:val="00A06A50"/>
    <w:rsid w:val="00A12C13"/>
    <w:rsid w:val="00A12FEE"/>
    <w:rsid w:val="00A13968"/>
    <w:rsid w:val="00A15C2E"/>
    <w:rsid w:val="00A2013F"/>
    <w:rsid w:val="00A22892"/>
    <w:rsid w:val="00A231C8"/>
    <w:rsid w:val="00A24CEF"/>
    <w:rsid w:val="00A255BA"/>
    <w:rsid w:val="00A25B27"/>
    <w:rsid w:val="00A26AFF"/>
    <w:rsid w:val="00A31221"/>
    <w:rsid w:val="00A323E0"/>
    <w:rsid w:val="00A33B6E"/>
    <w:rsid w:val="00A345A6"/>
    <w:rsid w:val="00A36E80"/>
    <w:rsid w:val="00A40188"/>
    <w:rsid w:val="00A434C9"/>
    <w:rsid w:val="00A43B94"/>
    <w:rsid w:val="00A46F97"/>
    <w:rsid w:val="00A518FD"/>
    <w:rsid w:val="00A525F3"/>
    <w:rsid w:val="00A52935"/>
    <w:rsid w:val="00A5538D"/>
    <w:rsid w:val="00A5650D"/>
    <w:rsid w:val="00A56B8A"/>
    <w:rsid w:val="00A56FB2"/>
    <w:rsid w:val="00A5776B"/>
    <w:rsid w:val="00A610FA"/>
    <w:rsid w:val="00A6192A"/>
    <w:rsid w:val="00A65838"/>
    <w:rsid w:val="00A6737B"/>
    <w:rsid w:val="00A71C80"/>
    <w:rsid w:val="00A724D5"/>
    <w:rsid w:val="00A72CD1"/>
    <w:rsid w:val="00A73932"/>
    <w:rsid w:val="00A74D17"/>
    <w:rsid w:val="00A757BA"/>
    <w:rsid w:val="00A75F3E"/>
    <w:rsid w:val="00A804C7"/>
    <w:rsid w:val="00A815F6"/>
    <w:rsid w:val="00A83131"/>
    <w:rsid w:val="00A84AA5"/>
    <w:rsid w:val="00A940DD"/>
    <w:rsid w:val="00A95502"/>
    <w:rsid w:val="00A95EE2"/>
    <w:rsid w:val="00A968B9"/>
    <w:rsid w:val="00A974F3"/>
    <w:rsid w:val="00AA0BAA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1298"/>
    <w:rsid w:val="00AB5CBC"/>
    <w:rsid w:val="00AB6667"/>
    <w:rsid w:val="00AC01C7"/>
    <w:rsid w:val="00AC1F43"/>
    <w:rsid w:val="00AC3BD9"/>
    <w:rsid w:val="00AC529B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3184"/>
    <w:rsid w:val="00AE6FCB"/>
    <w:rsid w:val="00AE710C"/>
    <w:rsid w:val="00AE7277"/>
    <w:rsid w:val="00AE7D2A"/>
    <w:rsid w:val="00AF7E58"/>
    <w:rsid w:val="00B01C53"/>
    <w:rsid w:val="00B03040"/>
    <w:rsid w:val="00B031AB"/>
    <w:rsid w:val="00B052D4"/>
    <w:rsid w:val="00B106C3"/>
    <w:rsid w:val="00B13424"/>
    <w:rsid w:val="00B14018"/>
    <w:rsid w:val="00B15CB6"/>
    <w:rsid w:val="00B227EC"/>
    <w:rsid w:val="00B23849"/>
    <w:rsid w:val="00B24A08"/>
    <w:rsid w:val="00B26678"/>
    <w:rsid w:val="00B27AF5"/>
    <w:rsid w:val="00B30E19"/>
    <w:rsid w:val="00B343A1"/>
    <w:rsid w:val="00B35E6F"/>
    <w:rsid w:val="00B36CDA"/>
    <w:rsid w:val="00B37347"/>
    <w:rsid w:val="00B401F5"/>
    <w:rsid w:val="00B4270D"/>
    <w:rsid w:val="00B42BC7"/>
    <w:rsid w:val="00B457E5"/>
    <w:rsid w:val="00B45E69"/>
    <w:rsid w:val="00B51C8F"/>
    <w:rsid w:val="00B52935"/>
    <w:rsid w:val="00B539F3"/>
    <w:rsid w:val="00B53EAA"/>
    <w:rsid w:val="00B55A9D"/>
    <w:rsid w:val="00B561B7"/>
    <w:rsid w:val="00B561F0"/>
    <w:rsid w:val="00B615FC"/>
    <w:rsid w:val="00B61949"/>
    <w:rsid w:val="00B62AA5"/>
    <w:rsid w:val="00B62F21"/>
    <w:rsid w:val="00B6464C"/>
    <w:rsid w:val="00B662B0"/>
    <w:rsid w:val="00B66B03"/>
    <w:rsid w:val="00B66EC3"/>
    <w:rsid w:val="00B66ECE"/>
    <w:rsid w:val="00B756DA"/>
    <w:rsid w:val="00B76556"/>
    <w:rsid w:val="00B76CF2"/>
    <w:rsid w:val="00B80525"/>
    <w:rsid w:val="00B81C99"/>
    <w:rsid w:val="00B859B4"/>
    <w:rsid w:val="00B871AC"/>
    <w:rsid w:val="00B90979"/>
    <w:rsid w:val="00B9108C"/>
    <w:rsid w:val="00B92B5D"/>
    <w:rsid w:val="00B9533B"/>
    <w:rsid w:val="00B95AD8"/>
    <w:rsid w:val="00BA1738"/>
    <w:rsid w:val="00BA2050"/>
    <w:rsid w:val="00BA277E"/>
    <w:rsid w:val="00BA3BEA"/>
    <w:rsid w:val="00BA44BD"/>
    <w:rsid w:val="00BA50FA"/>
    <w:rsid w:val="00BB04DA"/>
    <w:rsid w:val="00BB180D"/>
    <w:rsid w:val="00BB2746"/>
    <w:rsid w:val="00BB27C7"/>
    <w:rsid w:val="00BB32CD"/>
    <w:rsid w:val="00BB5075"/>
    <w:rsid w:val="00BB6A87"/>
    <w:rsid w:val="00BB700F"/>
    <w:rsid w:val="00BC3172"/>
    <w:rsid w:val="00BC4A55"/>
    <w:rsid w:val="00BC6F49"/>
    <w:rsid w:val="00BD20C2"/>
    <w:rsid w:val="00BD2A30"/>
    <w:rsid w:val="00BD4052"/>
    <w:rsid w:val="00BD5F7F"/>
    <w:rsid w:val="00BD77A1"/>
    <w:rsid w:val="00BE6431"/>
    <w:rsid w:val="00BF1144"/>
    <w:rsid w:val="00BF19E9"/>
    <w:rsid w:val="00BF2037"/>
    <w:rsid w:val="00BF21CD"/>
    <w:rsid w:val="00BF27AE"/>
    <w:rsid w:val="00BF2F9A"/>
    <w:rsid w:val="00BF3926"/>
    <w:rsid w:val="00BF446D"/>
    <w:rsid w:val="00BF4668"/>
    <w:rsid w:val="00BF758A"/>
    <w:rsid w:val="00C032DC"/>
    <w:rsid w:val="00C0705A"/>
    <w:rsid w:val="00C0752B"/>
    <w:rsid w:val="00C11DBD"/>
    <w:rsid w:val="00C13099"/>
    <w:rsid w:val="00C131DC"/>
    <w:rsid w:val="00C13BF4"/>
    <w:rsid w:val="00C151DC"/>
    <w:rsid w:val="00C15528"/>
    <w:rsid w:val="00C1584C"/>
    <w:rsid w:val="00C173F0"/>
    <w:rsid w:val="00C22FD1"/>
    <w:rsid w:val="00C262D7"/>
    <w:rsid w:val="00C26712"/>
    <w:rsid w:val="00C26D11"/>
    <w:rsid w:val="00C277F9"/>
    <w:rsid w:val="00C31B41"/>
    <w:rsid w:val="00C328FC"/>
    <w:rsid w:val="00C352B7"/>
    <w:rsid w:val="00C354A4"/>
    <w:rsid w:val="00C36D47"/>
    <w:rsid w:val="00C40322"/>
    <w:rsid w:val="00C40CA7"/>
    <w:rsid w:val="00C415AB"/>
    <w:rsid w:val="00C42559"/>
    <w:rsid w:val="00C42618"/>
    <w:rsid w:val="00C44000"/>
    <w:rsid w:val="00C4472A"/>
    <w:rsid w:val="00C447BE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87B"/>
    <w:rsid w:val="00C81C2F"/>
    <w:rsid w:val="00C8332F"/>
    <w:rsid w:val="00C83497"/>
    <w:rsid w:val="00C839D2"/>
    <w:rsid w:val="00C841DC"/>
    <w:rsid w:val="00C844F0"/>
    <w:rsid w:val="00C8464C"/>
    <w:rsid w:val="00C868E1"/>
    <w:rsid w:val="00C913A8"/>
    <w:rsid w:val="00C91BB8"/>
    <w:rsid w:val="00C9287B"/>
    <w:rsid w:val="00CA0831"/>
    <w:rsid w:val="00CA1A98"/>
    <w:rsid w:val="00CA3B1C"/>
    <w:rsid w:val="00CA452E"/>
    <w:rsid w:val="00CA5A46"/>
    <w:rsid w:val="00CB4DCA"/>
    <w:rsid w:val="00CB5ABF"/>
    <w:rsid w:val="00CB6E48"/>
    <w:rsid w:val="00CB7829"/>
    <w:rsid w:val="00CC39B1"/>
    <w:rsid w:val="00CC39C8"/>
    <w:rsid w:val="00CD2A3D"/>
    <w:rsid w:val="00CD3CCD"/>
    <w:rsid w:val="00CD5089"/>
    <w:rsid w:val="00CD656D"/>
    <w:rsid w:val="00CD6C82"/>
    <w:rsid w:val="00CE2955"/>
    <w:rsid w:val="00CE30B0"/>
    <w:rsid w:val="00CE6464"/>
    <w:rsid w:val="00CE71C2"/>
    <w:rsid w:val="00CF0405"/>
    <w:rsid w:val="00CF0E42"/>
    <w:rsid w:val="00CF20E6"/>
    <w:rsid w:val="00CF2B39"/>
    <w:rsid w:val="00CF34C9"/>
    <w:rsid w:val="00CF5E44"/>
    <w:rsid w:val="00CF651D"/>
    <w:rsid w:val="00CF6910"/>
    <w:rsid w:val="00D03C24"/>
    <w:rsid w:val="00D06418"/>
    <w:rsid w:val="00D07BF2"/>
    <w:rsid w:val="00D07D5D"/>
    <w:rsid w:val="00D10B43"/>
    <w:rsid w:val="00D12F7D"/>
    <w:rsid w:val="00D1330B"/>
    <w:rsid w:val="00D16535"/>
    <w:rsid w:val="00D20123"/>
    <w:rsid w:val="00D20CE2"/>
    <w:rsid w:val="00D20F4B"/>
    <w:rsid w:val="00D222E5"/>
    <w:rsid w:val="00D2470C"/>
    <w:rsid w:val="00D250B4"/>
    <w:rsid w:val="00D265C0"/>
    <w:rsid w:val="00D27670"/>
    <w:rsid w:val="00D27CCB"/>
    <w:rsid w:val="00D30417"/>
    <w:rsid w:val="00D32A25"/>
    <w:rsid w:val="00D367B1"/>
    <w:rsid w:val="00D36F45"/>
    <w:rsid w:val="00D372EA"/>
    <w:rsid w:val="00D40CEB"/>
    <w:rsid w:val="00D41EE0"/>
    <w:rsid w:val="00D428FB"/>
    <w:rsid w:val="00D42D19"/>
    <w:rsid w:val="00D46DD2"/>
    <w:rsid w:val="00D556BC"/>
    <w:rsid w:val="00D60B47"/>
    <w:rsid w:val="00D622F8"/>
    <w:rsid w:val="00D660E3"/>
    <w:rsid w:val="00D66FA3"/>
    <w:rsid w:val="00D677A6"/>
    <w:rsid w:val="00D700A3"/>
    <w:rsid w:val="00D710E7"/>
    <w:rsid w:val="00D71A9B"/>
    <w:rsid w:val="00D72066"/>
    <w:rsid w:val="00D7475D"/>
    <w:rsid w:val="00D74BAF"/>
    <w:rsid w:val="00D75A22"/>
    <w:rsid w:val="00D75AB2"/>
    <w:rsid w:val="00D77B73"/>
    <w:rsid w:val="00D83D03"/>
    <w:rsid w:val="00D83D83"/>
    <w:rsid w:val="00D84536"/>
    <w:rsid w:val="00D84656"/>
    <w:rsid w:val="00D84F91"/>
    <w:rsid w:val="00D85986"/>
    <w:rsid w:val="00D902C9"/>
    <w:rsid w:val="00D90590"/>
    <w:rsid w:val="00D906A4"/>
    <w:rsid w:val="00D90C9A"/>
    <w:rsid w:val="00D93A85"/>
    <w:rsid w:val="00D95441"/>
    <w:rsid w:val="00D96158"/>
    <w:rsid w:val="00DA0E57"/>
    <w:rsid w:val="00DA1357"/>
    <w:rsid w:val="00DA2F09"/>
    <w:rsid w:val="00DA311A"/>
    <w:rsid w:val="00DA474E"/>
    <w:rsid w:val="00DA518B"/>
    <w:rsid w:val="00DA5B3F"/>
    <w:rsid w:val="00DA6CB3"/>
    <w:rsid w:val="00DB161A"/>
    <w:rsid w:val="00DB1F04"/>
    <w:rsid w:val="00DB21F9"/>
    <w:rsid w:val="00DB53ED"/>
    <w:rsid w:val="00DB70B7"/>
    <w:rsid w:val="00DB7D1F"/>
    <w:rsid w:val="00DC0C3F"/>
    <w:rsid w:val="00DC1DE7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1A"/>
    <w:rsid w:val="00DE2390"/>
    <w:rsid w:val="00DE2F36"/>
    <w:rsid w:val="00DE3129"/>
    <w:rsid w:val="00DE39AA"/>
    <w:rsid w:val="00DE6493"/>
    <w:rsid w:val="00DE740E"/>
    <w:rsid w:val="00DF1F14"/>
    <w:rsid w:val="00DF214E"/>
    <w:rsid w:val="00DF3311"/>
    <w:rsid w:val="00DF5E89"/>
    <w:rsid w:val="00E01982"/>
    <w:rsid w:val="00E02D90"/>
    <w:rsid w:val="00E0382F"/>
    <w:rsid w:val="00E052B8"/>
    <w:rsid w:val="00E056B6"/>
    <w:rsid w:val="00E0593F"/>
    <w:rsid w:val="00E079B3"/>
    <w:rsid w:val="00E07F33"/>
    <w:rsid w:val="00E11BBF"/>
    <w:rsid w:val="00E126B1"/>
    <w:rsid w:val="00E131A7"/>
    <w:rsid w:val="00E13CE7"/>
    <w:rsid w:val="00E1484F"/>
    <w:rsid w:val="00E15F3A"/>
    <w:rsid w:val="00E15F42"/>
    <w:rsid w:val="00E21501"/>
    <w:rsid w:val="00E249E6"/>
    <w:rsid w:val="00E25EAD"/>
    <w:rsid w:val="00E30E35"/>
    <w:rsid w:val="00E33DB0"/>
    <w:rsid w:val="00E34580"/>
    <w:rsid w:val="00E35361"/>
    <w:rsid w:val="00E35C49"/>
    <w:rsid w:val="00E3765B"/>
    <w:rsid w:val="00E400BA"/>
    <w:rsid w:val="00E42D4C"/>
    <w:rsid w:val="00E4487D"/>
    <w:rsid w:val="00E475C4"/>
    <w:rsid w:val="00E47941"/>
    <w:rsid w:val="00E50490"/>
    <w:rsid w:val="00E51095"/>
    <w:rsid w:val="00E5321A"/>
    <w:rsid w:val="00E532C0"/>
    <w:rsid w:val="00E535D5"/>
    <w:rsid w:val="00E54293"/>
    <w:rsid w:val="00E54811"/>
    <w:rsid w:val="00E5495B"/>
    <w:rsid w:val="00E600D2"/>
    <w:rsid w:val="00E6450C"/>
    <w:rsid w:val="00E65B10"/>
    <w:rsid w:val="00E67D5D"/>
    <w:rsid w:val="00E70409"/>
    <w:rsid w:val="00E70C3E"/>
    <w:rsid w:val="00E71391"/>
    <w:rsid w:val="00E71BE8"/>
    <w:rsid w:val="00E720EB"/>
    <w:rsid w:val="00E72BCE"/>
    <w:rsid w:val="00E73F6E"/>
    <w:rsid w:val="00E756E4"/>
    <w:rsid w:val="00E76CEA"/>
    <w:rsid w:val="00E77A9C"/>
    <w:rsid w:val="00E80680"/>
    <w:rsid w:val="00E80E28"/>
    <w:rsid w:val="00E80F19"/>
    <w:rsid w:val="00E83D33"/>
    <w:rsid w:val="00E83EF1"/>
    <w:rsid w:val="00E83FEC"/>
    <w:rsid w:val="00E863B6"/>
    <w:rsid w:val="00E86E51"/>
    <w:rsid w:val="00E87257"/>
    <w:rsid w:val="00E9123F"/>
    <w:rsid w:val="00E91F3C"/>
    <w:rsid w:val="00E92804"/>
    <w:rsid w:val="00E93FE1"/>
    <w:rsid w:val="00E94E5E"/>
    <w:rsid w:val="00E94E9F"/>
    <w:rsid w:val="00E95EAE"/>
    <w:rsid w:val="00E9619C"/>
    <w:rsid w:val="00EA030C"/>
    <w:rsid w:val="00EA4D45"/>
    <w:rsid w:val="00EA5EE6"/>
    <w:rsid w:val="00EB3AEB"/>
    <w:rsid w:val="00EB48D8"/>
    <w:rsid w:val="00EB4B67"/>
    <w:rsid w:val="00EB5C3F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419C"/>
    <w:rsid w:val="00ED5986"/>
    <w:rsid w:val="00EE2B8C"/>
    <w:rsid w:val="00EF55FC"/>
    <w:rsid w:val="00EF5F78"/>
    <w:rsid w:val="00EF6263"/>
    <w:rsid w:val="00F03685"/>
    <w:rsid w:val="00F04713"/>
    <w:rsid w:val="00F104C5"/>
    <w:rsid w:val="00F128C6"/>
    <w:rsid w:val="00F132B6"/>
    <w:rsid w:val="00F132EC"/>
    <w:rsid w:val="00F1349A"/>
    <w:rsid w:val="00F13AB7"/>
    <w:rsid w:val="00F13D8A"/>
    <w:rsid w:val="00F140DC"/>
    <w:rsid w:val="00F177A2"/>
    <w:rsid w:val="00F2007F"/>
    <w:rsid w:val="00F21DB8"/>
    <w:rsid w:val="00F2225C"/>
    <w:rsid w:val="00F2327B"/>
    <w:rsid w:val="00F25D14"/>
    <w:rsid w:val="00F262D2"/>
    <w:rsid w:val="00F320E0"/>
    <w:rsid w:val="00F34162"/>
    <w:rsid w:val="00F35771"/>
    <w:rsid w:val="00F403D8"/>
    <w:rsid w:val="00F4372D"/>
    <w:rsid w:val="00F45029"/>
    <w:rsid w:val="00F45E92"/>
    <w:rsid w:val="00F46333"/>
    <w:rsid w:val="00F4795C"/>
    <w:rsid w:val="00F47E9C"/>
    <w:rsid w:val="00F51808"/>
    <w:rsid w:val="00F53ECF"/>
    <w:rsid w:val="00F55E9E"/>
    <w:rsid w:val="00F5724C"/>
    <w:rsid w:val="00F601BD"/>
    <w:rsid w:val="00F604E3"/>
    <w:rsid w:val="00F67831"/>
    <w:rsid w:val="00F74E26"/>
    <w:rsid w:val="00F77230"/>
    <w:rsid w:val="00F80DBB"/>
    <w:rsid w:val="00F8256D"/>
    <w:rsid w:val="00F82BD8"/>
    <w:rsid w:val="00F8595B"/>
    <w:rsid w:val="00F85FB8"/>
    <w:rsid w:val="00F9094F"/>
    <w:rsid w:val="00F917B6"/>
    <w:rsid w:val="00F92F40"/>
    <w:rsid w:val="00F93457"/>
    <w:rsid w:val="00F93A85"/>
    <w:rsid w:val="00F941F3"/>
    <w:rsid w:val="00F94798"/>
    <w:rsid w:val="00F95323"/>
    <w:rsid w:val="00F95468"/>
    <w:rsid w:val="00F954E7"/>
    <w:rsid w:val="00F95B2C"/>
    <w:rsid w:val="00F96640"/>
    <w:rsid w:val="00F96DFC"/>
    <w:rsid w:val="00FA0605"/>
    <w:rsid w:val="00FA212E"/>
    <w:rsid w:val="00FA4239"/>
    <w:rsid w:val="00FA4A97"/>
    <w:rsid w:val="00FA4BF2"/>
    <w:rsid w:val="00FA59C8"/>
    <w:rsid w:val="00FA65A6"/>
    <w:rsid w:val="00FB1E43"/>
    <w:rsid w:val="00FB58C6"/>
    <w:rsid w:val="00FB5996"/>
    <w:rsid w:val="00FC1A59"/>
    <w:rsid w:val="00FC288B"/>
    <w:rsid w:val="00FC37BF"/>
    <w:rsid w:val="00FC7236"/>
    <w:rsid w:val="00FC7E1F"/>
    <w:rsid w:val="00FD1218"/>
    <w:rsid w:val="00FD5CA2"/>
    <w:rsid w:val="00FD6865"/>
    <w:rsid w:val="00FD6DBB"/>
    <w:rsid w:val="00FD6FAD"/>
    <w:rsid w:val="00FE0F00"/>
    <w:rsid w:val="00FE1634"/>
    <w:rsid w:val="00FE1FEB"/>
    <w:rsid w:val="00FE4417"/>
    <w:rsid w:val="00FE7893"/>
    <w:rsid w:val="00FE78E5"/>
    <w:rsid w:val="00FF1929"/>
    <w:rsid w:val="00FF2444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9D9D706"/>
  <w15:docId w15:val="{0C6D21DB-6715-4FEE-8381-107C193F4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bna" w:eastAsia="Times New Roman" w:hAnsi="bna" w:cs="B Nazanin"/>
        <w:sz w:val="2"/>
        <w:szCs w:val="24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756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NoSpacing">
    <w:name w:val="No Spacing"/>
    <w:link w:val="NoSpacingChar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paragraph" w:styleId="Title">
    <w:name w:val="Title"/>
    <w:basedOn w:val="Normal"/>
    <w:next w:val="Normal"/>
    <w:link w:val="TitleChar"/>
    <w:qFormat/>
    <w:rsid w:val="00A02F2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A02F26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Subtitle">
    <w:name w:val="Subtitle"/>
    <w:basedOn w:val="Normal"/>
    <w:next w:val="Normal"/>
    <w:link w:val="SubtitleChar"/>
    <w:qFormat/>
    <w:rsid w:val="00A02F2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A02F2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bidi="ar-SA"/>
    </w:rPr>
  </w:style>
  <w:style w:type="character" w:styleId="IntenseEmphasis">
    <w:name w:val="Intense Emphasis"/>
    <w:basedOn w:val="DefaultParagraphFont"/>
    <w:uiPriority w:val="21"/>
    <w:qFormat/>
    <w:rsid w:val="00A02F26"/>
    <w:rPr>
      <w:i/>
      <w:iCs/>
      <w:color w:val="4F81BD" w:themeColor="accent1"/>
    </w:rPr>
  </w:style>
  <w:style w:type="character" w:styleId="BookTitle">
    <w:name w:val="Book Title"/>
    <w:basedOn w:val="DefaultParagraphFont"/>
    <w:uiPriority w:val="33"/>
    <w:qFormat/>
    <w:rsid w:val="00A02F26"/>
    <w:rPr>
      <w:b/>
      <w:bCs/>
      <w:i/>
      <w:iCs/>
      <w:spacing w:val="5"/>
    </w:rPr>
  </w:style>
  <w:style w:type="character" w:styleId="CommentReference">
    <w:name w:val="annotation reference"/>
    <w:basedOn w:val="DefaultParagraphFont"/>
    <w:semiHidden/>
    <w:unhideWhenUsed/>
    <w:rsid w:val="0078150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78150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78150B"/>
    <w:rPr>
      <w:lang w:bidi="ar-S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7815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78150B"/>
    <w:rPr>
      <w:b/>
      <w:bCs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122502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26" Type="http://schemas.openxmlformats.org/officeDocument/2006/relationships/oleObject" Target="embeddings/oleObject8.bin"/><Relationship Id="rId39" Type="http://schemas.openxmlformats.org/officeDocument/2006/relationships/oleObject" Target="embeddings/oleObject14.bin"/><Relationship Id="rId3" Type="http://schemas.openxmlformats.org/officeDocument/2006/relationships/styles" Target="styles.xml"/><Relationship Id="rId21" Type="http://schemas.openxmlformats.org/officeDocument/2006/relationships/image" Target="media/image7.wmf"/><Relationship Id="rId34" Type="http://schemas.openxmlformats.org/officeDocument/2006/relationships/image" Target="media/image13.wmf"/><Relationship Id="rId42" Type="http://schemas.openxmlformats.org/officeDocument/2006/relationships/image" Target="media/image17.em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25" Type="http://schemas.openxmlformats.org/officeDocument/2006/relationships/image" Target="media/image9.wmf"/><Relationship Id="rId33" Type="http://schemas.openxmlformats.org/officeDocument/2006/relationships/header" Target="header3.xml"/><Relationship Id="rId38" Type="http://schemas.openxmlformats.org/officeDocument/2006/relationships/image" Target="media/image15.wmf"/><Relationship Id="rId46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footer" Target="footer1.xml"/><Relationship Id="rId29" Type="http://schemas.openxmlformats.org/officeDocument/2006/relationships/image" Target="media/image11.wmf"/><Relationship Id="rId41" Type="http://schemas.openxmlformats.org/officeDocument/2006/relationships/oleObject" Target="embeddings/oleObject1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oleObject" Target="embeddings/oleObject13.bin"/><Relationship Id="rId40" Type="http://schemas.openxmlformats.org/officeDocument/2006/relationships/image" Target="media/image16.wmf"/><Relationship Id="rId45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wmf"/><Relationship Id="rId28" Type="http://schemas.openxmlformats.org/officeDocument/2006/relationships/oleObject" Target="embeddings/oleObject9.bin"/><Relationship Id="rId36" Type="http://schemas.openxmlformats.org/officeDocument/2006/relationships/image" Target="media/image14.wmf"/><Relationship Id="rId10" Type="http://schemas.openxmlformats.org/officeDocument/2006/relationships/image" Target="media/image3.wmf"/><Relationship Id="rId19" Type="http://schemas.openxmlformats.org/officeDocument/2006/relationships/header" Target="header2.xml"/><Relationship Id="rId31" Type="http://schemas.openxmlformats.org/officeDocument/2006/relationships/image" Target="media/image12.wmf"/><Relationship Id="rId44" Type="http://schemas.openxmlformats.org/officeDocument/2006/relationships/oleObject" Target="embeddings/oleObject1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wmf"/><Relationship Id="rId22" Type="http://schemas.openxmlformats.org/officeDocument/2006/relationships/oleObject" Target="embeddings/oleObject6.bin"/><Relationship Id="rId27" Type="http://schemas.openxmlformats.org/officeDocument/2006/relationships/image" Target="media/image10.wmf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2.bin"/><Relationship Id="rId43" Type="http://schemas.openxmlformats.org/officeDocument/2006/relationships/image" Target="media/image18.wmf"/><Relationship Id="rId48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6AE79A-7990-41D9-BB01-F2797F14A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79</TotalTime>
  <Pages>4</Pages>
  <Words>837</Words>
  <Characters>4772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Sazeh</dc:creator>
  <cp:keywords/>
  <dc:description/>
  <cp:lastModifiedBy>kargar</cp:lastModifiedBy>
  <cp:revision>22</cp:revision>
  <cp:lastPrinted>2023-12-25T20:35:00Z</cp:lastPrinted>
  <dcterms:created xsi:type="dcterms:W3CDTF">2023-12-26T19:23:00Z</dcterms:created>
  <dcterms:modified xsi:type="dcterms:W3CDTF">2024-01-08T15:19:00Z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