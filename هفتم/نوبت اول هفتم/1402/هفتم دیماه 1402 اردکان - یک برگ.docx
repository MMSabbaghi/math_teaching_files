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5149"/>
        <w:gridCol w:w="4564"/>
        <w:gridCol w:w="676"/>
      </w:tblGrid>
      <w:tr w:rsidR="00E05286" w:rsidRPr="005B3F55" w14:paraId="4540D654" w14:textId="77777777" w:rsidTr="00E05286">
        <w:trPr>
          <w:trHeight w:val="397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3C12B04C" w14:textId="56150473" w:rsidR="00E05286" w:rsidRPr="003E2ADB" w:rsidRDefault="00E05286" w:rsidP="00E05286">
            <w:pPr>
              <w:bidi/>
              <w:jc w:val="center"/>
              <w:rPr>
                <w:rStyle w:val="Strong"/>
                <w:rFonts w:asciiTheme="majorBidi" w:hAnsiTheme="majorBidi" w:cstheme="majorBidi"/>
                <w:b w:val="0"/>
                <w:bCs w:val="0"/>
                <w:rtl/>
              </w:rPr>
            </w:pPr>
            <w:r>
              <w:rPr>
                <w:rStyle w:val="Strong"/>
                <w:rFonts w:asciiTheme="majorBidi" w:hAnsiTheme="majorBidi" w:cstheme="majorBidi" w:hint="cs"/>
                <w:b w:val="0"/>
                <w:bCs w:val="0"/>
                <w:rtl/>
              </w:rPr>
              <w:t>1</w:t>
            </w:r>
          </w:p>
        </w:tc>
        <w:tc>
          <w:tcPr>
            <w:tcW w:w="9713" w:type="dxa"/>
            <w:gridSpan w:val="2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3063D69" w14:textId="77777777" w:rsidR="00E05286" w:rsidRPr="00282DB8" w:rsidRDefault="00E05286" w:rsidP="00E05286">
            <w:pPr>
              <w:bidi/>
              <w:jc w:val="both"/>
              <w:rPr>
                <w:rFonts w:asciiTheme="majorBidi" w:hAnsiTheme="majorBidi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عبارات درست را با (ص) و عبارات نادرست با  (غ) مشخص کنید.</w:t>
            </w:r>
          </w:p>
          <w:p w14:paraId="416EBC10" w14:textId="77777777" w:rsidR="00E05286" w:rsidRPr="00282DB8" w:rsidRDefault="00E05286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الف) قرینه قرینه</w:t>
            </w:r>
            <w:r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هر عدد با خود عدد برابر است</w:t>
            </w:r>
            <w:r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  <w:p w14:paraId="50318043" w14:textId="77777777" w:rsidR="00E05286" w:rsidRPr="00282DB8" w:rsidRDefault="00E05286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مساحت مستطیل به طو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ل</w:t>
            </w:r>
            <w:r w:rsidRPr="0067039F">
              <w:rPr>
                <w:rFonts w:ascii="Cambria Math" w:hAnsi="Cambria Math" w:hint="cs"/>
                <w:noProof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a</m:t>
              </m:r>
            </m:oMath>
            <w:r w:rsidRPr="00282DB8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و عرض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b</m:t>
              </m:r>
            </m:oMath>
            <w:r w:rsidRPr="00DE649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برابر با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a+b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  <w:p w14:paraId="16126B00" w14:textId="77777777" w:rsidR="00E05286" w:rsidRPr="00BB2746" w:rsidRDefault="00E05286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ج) جمله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های </w:t>
            </w:r>
            <w:r w:rsidRPr="00BB32CD">
              <w:rPr>
                <w:rFonts w:ascii="Comic Sans MS" w:hAnsi="Comic Sans MS"/>
                <w:bCs/>
                <w:position w:val="-10"/>
                <w:sz w:val="26"/>
                <w:szCs w:val="26"/>
              </w:rPr>
              <w:object w:dxaOrig="1200" w:dyaOrig="300" w14:anchorId="636B3612">
                <v:shape id="_x0000_i1026" type="#_x0000_t75" style="width:60pt;height:15pt" o:ole="">
                  <v:imagedata r:id="rId8" o:title=""/>
                </v:shape>
                <o:OLEObject Type="Embed" ProgID="Equation.DSMT4" ShapeID="_x0000_i1026" DrawAspect="Content" ObjectID="_1796271106" r:id="rId9"/>
              </w:objec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متشابه هستند</w:t>
            </w:r>
            <w:r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  <w:p w14:paraId="340238FD" w14:textId="5B9F9E9D" w:rsidR="00E05286" w:rsidRPr="004C2E96" w:rsidRDefault="00E05286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د)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چند ضلعی که هیچ زاویه بزرگ تر از </w:t>
            </w:r>
            <w:r w:rsidRPr="00D428FB">
              <w:rPr>
                <w:rFonts w:ascii="Comic Sans MS" w:hAnsi="Comic Sans MS" w:hint="cs"/>
                <w:bCs/>
                <w:sz w:val="28"/>
                <w:szCs w:val="28"/>
                <w:rtl/>
              </w:rPr>
              <w:t>180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درجه ندارد، محدب نامیده می شود.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511288" w14:textId="4E303E8C" w:rsidR="00E05286" w:rsidRPr="009034B9" w:rsidRDefault="00E05286" w:rsidP="00513D4B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0650A7" w:rsidRPr="005B3F55" w14:paraId="4383BE7E" w14:textId="77777777" w:rsidTr="00043853">
        <w:trPr>
          <w:trHeight w:val="851"/>
        </w:trPr>
        <w:tc>
          <w:tcPr>
            <w:tcW w:w="676" w:type="dxa"/>
            <w:tcBorders>
              <w:bottom w:val="single" w:sz="6" w:space="0" w:color="auto"/>
              <w:right w:val="thinThickSmallGap" w:sz="12" w:space="0" w:color="auto"/>
            </w:tcBorders>
            <w:vAlign w:val="center"/>
          </w:tcPr>
          <w:p w14:paraId="45686E27" w14:textId="0397150A" w:rsidR="009034B9" w:rsidRDefault="009034B9" w:rsidP="009034B9">
            <w:pPr>
              <w:bidi/>
              <w:jc w:val="center"/>
              <w:rPr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2</w:t>
            </w:r>
          </w:p>
          <w:p w14:paraId="5F16C1D0" w14:textId="43B2FB6E" w:rsidR="009034B9" w:rsidRDefault="00483E9F" w:rsidP="0052310E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</w:p>
          <w:p w14:paraId="7A556FBA" w14:textId="1B669173" w:rsidR="00483E9F" w:rsidRDefault="00483E9F" w:rsidP="00483E9F">
            <w:pPr>
              <w:bidi/>
              <w:jc w:val="center"/>
              <w:rPr>
                <w:rtl/>
              </w:rPr>
            </w:pPr>
          </w:p>
          <w:p w14:paraId="48E6AE76" w14:textId="77777777" w:rsidR="0052310E" w:rsidRDefault="0052310E" w:rsidP="0052310E">
            <w:pPr>
              <w:bidi/>
              <w:jc w:val="center"/>
              <w:rPr>
                <w:rtl/>
              </w:rPr>
            </w:pPr>
          </w:p>
          <w:p w14:paraId="7B93A8A6" w14:textId="77777777" w:rsidR="009034B9" w:rsidRDefault="009034B9" w:rsidP="009034B9">
            <w:pPr>
              <w:bidi/>
              <w:jc w:val="center"/>
              <w:rPr>
                <w:rtl/>
              </w:rPr>
            </w:pPr>
          </w:p>
          <w:p w14:paraId="1AD1067D" w14:textId="07163FA1" w:rsidR="009034B9" w:rsidRPr="00A52935" w:rsidRDefault="009034B9" w:rsidP="009034B9">
            <w:pPr>
              <w:bidi/>
              <w:jc w:val="center"/>
              <w:rPr>
                <w:rtl/>
              </w:rPr>
            </w:pP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28BE54CE" w14:textId="36D11D4D" w:rsidR="00EC4F62" w:rsidRPr="00AB1298" w:rsidRDefault="005170A9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در جای خالی عدد یا کلمه مناسب بنویسید</w:t>
            </w:r>
            <w:r w:rsidR="00273570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DED0AE1" w14:textId="462547C9" w:rsidR="005170A9" w:rsidRPr="00AB1298" w:rsidRDefault="00DE6493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Cs/>
                <w:sz w:val="26"/>
                <w:szCs w:val="26"/>
                <w:rtl/>
              </w:rPr>
              <w:t>الف)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rFonts w:hint="cs"/>
                <w:bCs/>
                <w:sz w:val="26"/>
                <w:szCs w:val="26"/>
                <w:rtl/>
              </w:rPr>
              <w:t>حاصل</w:t>
            </w:r>
            <w:r w:rsidR="00A12FEE">
              <w:rPr>
                <w:rFonts w:hint="cs"/>
                <w:bCs/>
                <w:sz w:val="26"/>
                <w:szCs w:val="26"/>
                <w:rtl/>
              </w:rPr>
              <w:t xml:space="preserve"> جمع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 هر عدد با قرینه اش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برابر با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است.</w:t>
            </w:r>
          </w:p>
          <w:p w14:paraId="04551028" w14:textId="4C829454" w:rsidR="005170A9" w:rsidRPr="00AB1298" w:rsidRDefault="005170A9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ب)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روی محور، بین دو عدد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="001743B9"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 و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3</w:t>
            </w:r>
            <w:r w:rsidR="001743B9" w:rsidRPr="00B42BC7">
              <w:rPr>
                <w:rFonts w:ascii="Cambria Math" w:hAnsi="Cambria Math"/>
                <w:sz w:val="22"/>
                <w:szCs w:val="22"/>
              </w:rPr>
              <w:t>+</w:t>
            </w:r>
            <w:r w:rsidR="001743B9" w:rsidRPr="00B42BC7">
              <w:rPr>
                <w:rFonts w:hint="cs"/>
                <w:bCs/>
                <w:sz w:val="28"/>
                <w:szCs w:val="28"/>
                <w:rtl/>
              </w:rPr>
              <w:t xml:space="preserve">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 عدد صحیح وجود دارد.</w:t>
            </w:r>
            <w:r w:rsidR="008E27F9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</w:p>
          <w:p w14:paraId="6B3E9444" w14:textId="30A74EA4" w:rsidR="001743B9" w:rsidRDefault="005C4C71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ج)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حاصل عبارت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>5 2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2"/>
                  <w:szCs w:val="22"/>
                </w:rPr>
                <m:t>×</m:t>
              </m:r>
            </m:oMath>
            <w:r w:rsidR="00E400BA" w:rsidRPr="00B42BC7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-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 xml:space="preserve">3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برابر با ............... است.</w:t>
            </w:r>
          </w:p>
          <w:p w14:paraId="19A56204" w14:textId="451F86FD" w:rsidR="007319C2" w:rsidRPr="007319C2" w:rsidRDefault="005C4C71" w:rsidP="00E05286">
            <w:pPr>
              <w:tabs>
                <w:tab w:val="left" w:pos="225"/>
                <w:tab w:val="right" w:pos="9497"/>
              </w:tabs>
              <w:bidi/>
              <w:rPr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) از دو نقطه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 خط راست می گذرد</w:t>
            </w:r>
            <w:r w:rsidR="007F00D8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6" w:space="0" w:color="auto"/>
            </w:tcBorders>
            <w:vAlign w:val="center"/>
          </w:tcPr>
          <w:p w14:paraId="78ADEDAB" w14:textId="478769C4" w:rsidR="000650A7" w:rsidRPr="009034B9" w:rsidRDefault="009034B9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034B9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E05286" w:rsidRPr="005B3F55" w14:paraId="25B2FEDF" w14:textId="77777777" w:rsidTr="00E05286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0CF9FED3" w14:textId="6286851F" w:rsidR="00E05286" w:rsidRDefault="00E05286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3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A0D09E" w14:textId="77777777" w:rsidR="00E05286" w:rsidRPr="002E5D37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به چند حالت، می توان دو عدد صحیح نوشت که حاصل ضرب آن 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1</w:t>
            </w: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2 باشد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177005DB" w14:textId="77777777" w:rsidR="00E05286" w:rsidRPr="005E71BF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="Comic Sans MS" w:eastAsiaTheme="minorHAnsi" w:hAnsi="Comic Sans MS"/>
                <w:b/>
                <w:bCs/>
                <w:sz w:val="28"/>
                <w:szCs w:val="28"/>
                <w:rtl/>
              </w:rPr>
            </w:pP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1280" behindDoc="0" locked="0" layoutInCell="1" allowOverlap="1" wp14:anchorId="3A993240" wp14:editId="6185488B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36B51E" id="Rectangle 11" o:spid="_x0000_s1026" style="position:absolute;left:0;text-align:left;margin-left:154.1pt;margin-top:3.2pt;width:12.75pt;height:12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U0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30D3972B" wp14:editId="513CDFA0">
                      <wp:simplePos x="0" y="0"/>
                      <wp:positionH relativeFrom="column">
                        <wp:posOffset>3014345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8EB061" id="Rectangle 10" o:spid="_x0000_s1026" style="position:absolute;left:0;text-align:left;margin-left:237.35pt;margin-top:3.2pt;width:12.75pt;height:12.7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hh7aw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00923491" wp14:editId="275BE2E1">
                      <wp:simplePos x="0" y="0"/>
                      <wp:positionH relativeFrom="column">
                        <wp:posOffset>4062095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285F53" id="Rectangle 2" o:spid="_x0000_s1026" style="position:absolute;left:0;text-align:left;margin-left:319.85pt;margin-top:3.2pt;width:12.75pt;height:12.7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hjawIAAP0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3F9F104B" wp14:editId="0B1B9ED8">
                      <wp:simplePos x="0" y="0"/>
                      <wp:positionH relativeFrom="column">
                        <wp:posOffset>5139055</wp:posOffset>
                      </wp:positionH>
                      <wp:positionV relativeFrom="paragraph">
                        <wp:posOffset>51435</wp:posOffset>
                      </wp:positionV>
                      <wp:extent cx="161925" cy="161925"/>
                      <wp:effectExtent l="0" t="0" r="28575" b="2857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DCD554" id="Rectangle 1" o:spid="_x0000_s1026" style="position:absolute;left:0;text-align:left;margin-left:404.65pt;margin-top:4.05pt;width:12.75pt;height:12.7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" fillcolor="white [3201]" strokecolor="black [3200]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>3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6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8</w:t>
            </w:r>
          </w:p>
          <w:p w14:paraId="3F9D6ED6" w14:textId="77777777" w:rsidR="00E05286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ب) عبارت جبری </w:t>
            </w:r>
            <w:r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((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3 واحد کمتر از 5 برابر عددی </w:t>
            </w:r>
            <w:r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))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کدام گزینه است؟</w:t>
            </w:r>
            <w:bookmarkStart w:id="0" w:name="_GoBack"/>
            <w:bookmarkEnd w:id="0"/>
          </w:p>
          <w:p w14:paraId="15B1DE23" w14:textId="69E884E4" w:rsidR="00E05286" w:rsidRDefault="00E22060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Cs/>
                <w:sz w:val="26"/>
                <w:szCs w:val="26"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455D9211" wp14:editId="07D4E439">
                      <wp:simplePos x="0" y="0"/>
                      <wp:positionH relativeFrom="column">
                        <wp:posOffset>1747520</wp:posOffset>
                      </wp:positionH>
                      <wp:positionV relativeFrom="paragraph">
                        <wp:posOffset>66040</wp:posOffset>
                      </wp:positionV>
                      <wp:extent cx="161925" cy="161925"/>
                      <wp:effectExtent l="0" t="0" r="28575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F16900" id="Rectangle 15" o:spid="_x0000_s1026" style="position:absolute;left:0;text-align:left;margin-left:137.6pt;margin-top:5.2pt;width:12.75pt;height:12.7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PQ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23CB7AE6" wp14:editId="2364B639">
                      <wp:simplePos x="0" y="0"/>
                      <wp:positionH relativeFrom="column">
                        <wp:posOffset>2794635</wp:posOffset>
                      </wp:positionH>
                      <wp:positionV relativeFrom="paragraph">
                        <wp:posOffset>68580</wp:posOffset>
                      </wp:positionV>
                      <wp:extent cx="161925" cy="161925"/>
                      <wp:effectExtent l="0" t="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F4E754" id="Rectangle 14" o:spid="_x0000_s1026" style="position:absolute;left:0;text-align:left;margin-left:220.05pt;margin-top:5.4pt;width:12.75pt;height:12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E05286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58796FEF" wp14:editId="3B13B2D1">
                      <wp:simplePos x="0" y="0"/>
                      <wp:positionH relativeFrom="column">
                        <wp:posOffset>5062220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F12636" id="Rectangle 12" o:spid="_x0000_s1026" style="position:absolute;left:0;text-align:left;margin-left:398.6pt;margin-top:4.8pt;width:12.75pt;height:12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OPkaw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="00E05286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577855C8" wp14:editId="7DBFC67A">
                      <wp:simplePos x="0" y="0"/>
                      <wp:positionH relativeFrom="column">
                        <wp:posOffset>4062095</wp:posOffset>
                      </wp:positionH>
                      <wp:positionV relativeFrom="paragraph">
                        <wp:posOffset>61700</wp:posOffset>
                      </wp:positionV>
                      <wp:extent cx="161925" cy="161925"/>
                      <wp:effectExtent l="0" t="0" r="28575" b="2857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3DEC0" id="Rectangle 13" o:spid="_x0000_s1026" style="position:absolute;left:0;text-align:left;margin-left:319.85pt;margin-top:4.85pt;width:12.75pt;height:12.7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x6r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" fillcolor="window" strokecolor="windowText" strokeweight="1pt"/>
                  </w:pict>
                </mc:Fallback>
              </mc:AlternateContent>
            </w:r>
            <w:r w:rsidR="00E05286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   </w:t>
            </w:r>
            <w:r w:rsidR="00E05286">
              <w:rPr>
                <w:rFonts w:ascii="Comic Sans MS" w:eastAsiaTheme="minorHAnsi" w:hAnsi="Comic Sans MS"/>
                <w:bCs/>
                <w:sz w:val="26"/>
                <w:szCs w:val="26"/>
              </w:rPr>
              <w:t xml:space="preserve"> </w:t>
            </w:r>
            <w:r w:rsidR="00E05286" w:rsidRPr="007225ED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</w:t>
            </w:r>
            <w:r w:rsidR="00E05286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E05286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EE867B5">
                <v:shape id="_x0000_i1027" type="#_x0000_t75" style="width:36pt;height:12.75pt" o:ole="">
                  <v:imagedata r:id="rId10" o:title=""/>
                </v:shape>
                <o:OLEObject Type="Embed" ProgID="Equation.DSMT4" ShapeID="_x0000_i1027" DrawAspect="Content" ObjectID="_1796271107" r:id="rId11"/>
              </w:object>
            </w:r>
            <w:r w:rsidR="00E05286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E05286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 w:rsidR="00E05286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</w:t>
            </w:r>
            <w:r w:rsidR="00E05286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E05286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E05286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     </w:t>
            </w:r>
            <w:r w:rsidR="00E05286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14DF7B86">
                <v:shape id="_x0000_i1028" type="#_x0000_t75" style="width:36pt;height:12.75pt" o:ole="">
                  <v:imagedata r:id="rId12" o:title=""/>
                </v:shape>
                <o:OLEObject Type="Embed" ProgID="Equation.DSMT4" ShapeID="_x0000_i1028" DrawAspect="Content" ObjectID="_1796271108" r:id="rId13"/>
              </w:object>
            </w:r>
            <w:r w:rsidR="00E05286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E05286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E05286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C928551">
                <v:shape id="_x0000_i1029" type="#_x0000_t75" style="width:36pt;height:12.75pt" o:ole="">
                  <v:imagedata r:id="rId14" o:title=""/>
                </v:shape>
                <o:OLEObject Type="Embed" ProgID="Equation.DSMT4" ShapeID="_x0000_i1029" DrawAspect="Content" ObjectID="_1796271109" r:id="rId15"/>
              </w:object>
            </w:r>
            <w:r w:rsidR="00E05286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E05286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E05286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E05286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E05286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="00E05286"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7C1152C2">
                <v:shape id="_x0000_i1030" type="#_x0000_t75" style="width:36pt;height:12.75pt" o:ole="">
                  <v:imagedata r:id="rId16" o:title=""/>
                </v:shape>
                <o:OLEObject Type="Embed" ProgID="Equation.DSMT4" ShapeID="_x0000_i1030" DrawAspect="Content" ObjectID="_1796271110" r:id="rId17"/>
              </w:object>
            </w:r>
          </w:p>
          <w:p w14:paraId="63A3A8BF" w14:textId="77777777" w:rsidR="00E05286" w:rsidRPr="006E5DE1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ج) میانگین دو عدد 9 و 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15- </w:t>
            </w: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کدام گزینه است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188DA4E5" w14:textId="77777777" w:rsidR="00E05286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308FAC32" wp14:editId="16AA0EEE">
                      <wp:simplePos x="0" y="0"/>
                      <wp:positionH relativeFrom="column">
                        <wp:posOffset>4068750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D5D858" id="Rectangle 18" o:spid="_x0000_s1026" style="position:absolute;left:0;text-align:left;margin-left:320.35pt;margin-top:5.6pt;width:12.75pt;height:12.7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7E4230E9" wp14:editId="150B6F72">
                      <wp:simplePos x="0" y="0"/>
                      <wp:positionH relativeFrom="column">
                        <wp:posOffset>2995295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CFF883" id="Rectangle 19" o:spid="_x0000_s1026" style="position:absolute;left:0;text-align:left;margin-left:235.85pt;margin-top:5.6pt;width:12.75pt;height:12.7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66491921" wp14:editId="72BF179E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ADF9B" id="Rectangle 20" o:spid="_x0000_s1026" style="position:absolute;left:0;text-align:left;margin-left:154.1pt;margin-top:4.8pt;width:12.75pt;height:12.7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Ma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07E8D9C7" wp14:editId="27F9F2E0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71755</wp:posOffset>
                      </wp:positionV>
                      <wp:extent cx="161925" cy="161925"/>
                      <wp:effectExtent l="0" t="0" r="28575" b="2857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848E23" id="Rectangle 16" o:spid="_x0000_s1026" style="position:absolute;left:0;text-align:left;margin-left:406.1pt;margin-top:5.65pt;width:12.75pt;height:12.7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6                        6 </w:t>
            </w:r>
            <w:r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            3                  </w:t>
            </w:r>
            <w:r>
              <w:rPr>
                <w:rFonts w:ascii="Comic Sans MS" w:eastAsiaTheme="minorEastAsia" w:hAnsi="Comic Sans MS"/>
                <w:bCs/>
                <w:sz w:val="28"/>
                <w:szCs w:val="28"/>
              </w:rPr>
              <w:t xml:space="preserve">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3</w:t>
            </w:r>
            <w:r w:rsidRPr="00B871AC">
              <w:rPr>
                <w:rFonts w:ascii="Cambria Math" w:eastAsiaTheme="minorEastAsia" w:hAnsi="Cambria Math"/>
                <w:bCs/>
                <w:sz w:val="28"/>
                <w:szCs w:val="28"/>
                <w:rtl/>
              </w:rPr>
              <w:t>-</w:t>
            </w:r>
            <w:r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p w14:paraId="0CFBA230" w14:textId="77777777" w:rsidR="00E05286" w:rsidRPr="006E5DE1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د) روی خطی 6 نقطه گذاشتیم چند پاره خط بوجود می آید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6DB190A2" w14:textId="2C89B95F" w:rsidR="00E05286" w:rsidRPr="00AB1298" w:rsidRDefault="00E05286" w:rsidP="00E05286">
            <w:pPr>
              <w:tabs>
                <w:tab w:val="left" w:pos="225"/>
                <w:tab w:val="right" w:pos="9497"/>
              </w:tabs>
              <w:bidi/>
              <w:rPr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50A3CF3E" wp14:editId="3AE73332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67310</wp:posOffset>
                      </wp:positionV>
                      <wp:extent cx="161925" cy="161925"/>
                      <wp:effectExtent l="0" t="0" r="28575" b="285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F1318B" id="Rectangle 21" o:spid="_x0000_s1026" style="position:absolute;left:0;text-align:left;margin-left:406.1pt;margin-top:5.3pt;width:12.75pt;height:12.7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F5V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6F35E234" wp14:editId="52A3EB5E">
                      <wp:simplePos x="0" y="0"/>
                      <wp:positionH relativeFrom="column">
                        <wp:posOffset>3004820</wp:posOffset>
                      </wp:positionH>
                      <wp:positionV relativeFrom="paragraph">
                        <wp:posOffset>62535</wp:posOffset>
                      </wp:positionV>
                      <wp:extent cx="161925" cy="161925"/>
                      <wp:effectExtent l="0" t="0" r="28575" b="2857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227219" id="Rectangle 23" o:spid="_x0000_s1026" style="position:absolute;left:0;text-align:left;margin-left:236.6pt;margin-top:4.9pt;width:12.75pt;height:12.7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qXK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3A343194" wp14:editId="758945B2">
                      <wp:simplePos x="0" y="0"/>
                      <wp:positionH relativeFrom="column">
                        <wp:posOffset>4071620</wp:posOffset>
                      </wp:positionH>
                      <wp:positionV relativeFrom="paragraph">
                        <wp:posOffset>61595</wp:posOffset>
                      </wp:positionV>
                      <wp:extent cx="161925" cy="161925"/>
                      <wp:effectExtent l="0" t="0" r="28575" b="2857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BEB680" id="Rectangle 22" o:spid="_x0000_s1026" style="position:absolute;left:0;text-align:left;margin-left:320.6pt;margin-top:4.85pt;width:12.75pt;height:12.7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ViFbAIAAP8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740C3B92" wp14:editId="2E43A19F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53340</wp:posOffset>
                      </wp:positionV>
                      <wp:extent cx="161925" cy="161925"/>
                      <wp:effectExtent l="0" t="0" r="28575" b="2857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6B8F17" id="Rectangle 24" o:spid="_x0000_s1026" style="position:absolute;left:0;text-align:left;margin-left:154.1pt;margin-top:4.2pt;width:12.75pt;height:12.7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        </w:t>
            </w:r>
            <w:r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10                  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15               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18          </w:t>
            </w:r>
            <w:r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  </w:t>
            </w:r>
            <w:r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21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068898" w14:textId="5DADE89A" w:rsidR="00E05286" w:rsidRPr="009034B9" w:rsidRDefault="00E05286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2</w:t>
            </w:r>
          </w:p>
        </w:tc>
      </w:tr>
      <w:tr w:rsidR="00E05286" w:rsidRPr="005B3F55" w14:paraId="447032DC" w14:textId="77777777" w:rsidTr="00204F0F">
        <w:trPr>
          <w:trHeight w:val="1435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01A8C397" w14:textId="183FBD25" w:rsidR="00E05286" w:rsidRDefault="00E05286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4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03EE75F" w14:textId="77777777" w:rsidR="00E05286" w:rsidRPr="00C83497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کشاورزی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58444CE9">
                <v:shape id="_x0000_i1031" type="#_x0000_t75" style="width:12pt;height:27pt" o:ole="">
                  <v:imagedata r:id="rId18" o:title=""/>
                </v:shape>
                <o:OLEObject Type="Embed" ProgID="Equation.DSMT4" ShapeID="_x0000_i1031" DrawAspect="Content" ObjectID="_1796271111" r:id="rId19"/>
              </w:object>
            </w:r>
            <w:r w:rsidRPr="0035076B">
              <w:rPr>
                <w:rFonts w:ascii="Cambria Math" w:hAnsi="Cambria Math" w:hint="cs"/>
                <w:i/>
                <w:rtl/>
              </w:rPr>
              <w:t xml:space="preserve">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زمین خود را گندم </w:t>
            </w:r>
            <w:r w:rsidRPr="00C83497">
              <w:rPr>
                <w:rFonts w:ascii="Comic Sans MS" w:hAnsi="Comic Sans MS"/>
                <w:bCs/>
                <w:sz w:val="26"/>
                <w:szCs w:val="26"/>
                <w:rtl/>
              </w:rPr>
              <w:t>و</w:t>
            </w:r>
            <w:r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4F47601C">
                <v:shape id="_x0000_i1032" type="#_x0000_t75" style="width:12pt;height:27pt" o:ole="">
                  <v:imagedata r:id="rId20" o:title=""/>
                </v:shape>
                <o:OLEObject Type="Embed" ProgID="Equation.DSMT4" ShapeID="_x0000_i1032" DrawAspect="Content" ObjectID="_1796271112" r:id="rId21"/>
              </w:object>
            </w:r>
            <w:r w:rsidRPr="0035076B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زمین را جو کاشته است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اگر مساحت قسمتی که در آن چیزی کاشته نشده است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14 هکتار باشد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.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کل زمین چند هکتار است؟ </w:t>
            </w:r>
          </w:p>
          <w:p w14:paraId="42642B7B" w14:textId="77777777" w:rsidR="00E05286" w:rsidRPr="002E5D37" w:rsidRDefault="00E05286" w:rsidP="00E05286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7E4ED4C" w14:textId="49820416" w:rsidR="00E05286" w:rsidRDefault="00E05286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E05286" w:rsidRPr="005B3F55" w14:paraId="10AF57F7" w14:textId="77777777" w:rsidTr="00CE5AB3">
        <w:trPr>
          <w:trHeight w:val="1274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60F28706" w14:textId="640F4200" w:rsidR="00E05286" w:rsidRDefault="00E05286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5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0AF65FA" w14:textId="77777777" w:rsidR="00E05286" w:rsidRPr="00846CCA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 مقابل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332D68F" w14:textId="73E7F5CD" w:rsidR="00E05286" w:rsidRPr="00C83497" w:rsidRDefault="00E05286" w:rsidP="00E05286">
            <w:pPr>
              <w:tabs>
                <w:tab w:val="left" w:pos="5888"/>
              </w:tabs>
              <w:bidi/>
              <w:jc w:val="right"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 w:rsidRPr="00BB32CD">
              <w:rPr>
                <w:rFonts w:ascii="Comic Sans MS" w:eastAsiaTheme="minorHAnsi" w:hAnsi="Comic Sans MS"/>
                <w:position w:val="-20"/>
                <w:sz w:val="28"/>
                <w:szCs w:val="28"/>
              </w:rPr>
              <w:object w:dxaOrig="2580" w:dyaOrig="540" w14:anchorId="10D18386">
                <v:shape id="_x0000_i1033" type="#_x0000_t75" style="width:129pt;height:27pt" o:ole="">
                  <v:imagedata r:id="rId22" o:title=""/>
                </v:shape>
                <o:OLEObject Type="Embed" ProgID="Equation.DSMT4" ShapeID="_x0000_i1033" DrawAspect="Content" ObjectID="_1796271113" r:id="rId23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05DFC92" w14:textId="16F43229" w:rsidR="00E05286" w:rsidRDefault="00E05286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70BD3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</w:tc>
      </w:tr>
      <w:tr w:rsidR="00E05286" w:rsidRPr="005B3F55" w14:paraId="48A1037A" w14:textId="77777777" w:rsidTr="00530E3D">
        <w:trPr>
          <w:trHeight w:val="1844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6F17EC0F" w14:textId="5212A095" w:rsidR="00E05286" w:rsidRDefault="00E05286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6</w:t>
            </w:r>
          </w:p>
        </w:tc>
        <w:tc>
          <w:tcPr>
            <w:tcW w:w="5149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single" w:sz="4" w:space="0" w:color="auto"/>
            </w:tcBorders>
          </w:tcPr>
          <w:p w14:paraId="3E58E300" w14:textId="77777777" w:rsidR="00E05286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 w:hint="cs"/>
                <w:bCs/>
                <w:noProof/>
                <w:sz w:val="26"/>
                <w:szCs w:val="26"/>
                <w:rtl/>
                <w:lang w:val="fa-IR"/>
              </w:rPr>
              <mc:AlternateContent>
                <mc:Choice Requires="wpg">
                  <w:drawing>
                    <wp:anchor distT="0" distB="0" distL="114300" distR="114300" simplePos="0" relativeHeight="252015616" behindDoc="0" locked="0" layoutInCell="1" allowOverlap="1" wp14:anchorId="65D609A7" wp14:editId="739C1039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341630</wp:posOffset>
                      </wp:positionV>
                      <wp:extent cx="1308100" cy="408940"/>
                      <wp:effectExtent l="0" t="0" r="25400" b="10160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8100" cy="408940"/>
                                <a:chOff x="0" y="0"/>
                                <a:chExt cx="1308100" cy="408940"/>
                              </a:xfrm>
                            </wpg:grpSpPr>
                            <wps:wsp>
                              <wps:cNvPr id="17" name="Oval 17"/>
                              <wps:cNvSpPr/>
                              <wps:spPr>
                                <a:xfrm>
                                  <a:off x="0" y="952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Oval 53"/>
                              <wps:cNvSpPr/>
                              <wps:spPr>
                                <a:xfrm>
                                  <a:off x="2286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Oval 57"/>
                              <wps:cNvSpPr/>
                              <wps:spPr>
                                <a:xfrm>
                                  <a:off x="4572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Oval 59"/>
                              <wps:cNvSpPr/>
                              <wps:spPr>
                                <a:xfrm>
                                  <a:off x="6858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Oval 60"/>
                              <wps:cNvSpPr/>
                              <wps:spPr>
                                <a:xfrm>
                                  <a:off x="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ln/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8" name="Oval 448"/>
                              <wps:cNvSpPr/>
                              <wps:spPr>
                                <a:xfrm>
                                  <a:off x="238125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9" name="Oval 449"/>
                              <wps:cNvSpPr/>
                              <wps:spPr>
                                <a:xfrm>
                                  <a:off x="45720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0" name="Oval 450"/>
                              <wps:cNvSpPr/>
                              <wps:spPr>
                                <a:xfrm>
                                  <a:off x="695325" y="25717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1" name="Oval 451"/>
                              <wps:cNvSpPr/>
                              <wps:spPr>
                                <a:xfrm>
                                  <a:off x="93345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2" name="Oval 452"/>
                              <wps:cNvSpPr/>
                              <wps:spPr>
                                <a:xfrm>
                                  <a:off x="1171575" y="25717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740669" id="Group 25" o:spid="_x0000_s1026" style="position:absolute;left:0;text-align:left;margin-left:7.55pt;margin-top:26.9pt;width:103pt;height:32.2pt;z-index:252015616" coordsize="13081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">
                      <v:oval id="Oval 17" o:spid="_x0000_s1027" style="position:absolute;top:95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" fillcolor="white [3201]" strokecolor="black [3200]" strokeweight="1.5pt"/>
                      <v:oval id="Oval 53" o:spid="_x0000_s1028" style="position:absolute;left:2286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" fillcolor="window" strokecolor="windowText" strokeweight="1.5pt"/>
                      <v:oval id="Oval 57" o:spid="_x0000_s1029" style="position:absolute;left:4572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" fillcolor="window" strokecolor="windowText" strokeweight="1.5pt"/>
                      <v:oval id="Oval 59" o:spid="_x0000_s1030" style="position:absolute;left:6858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" fillcolor="window" strokecolor="windowText" strokeweight="1.5pt"/>
                      <v:oval id="Oval 60" o:spid="_x0000_s1031" style="position:absolute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" fillcolor="black [3200]" strokecolor="black [1600]" strokeweight="2pt"/>
                      <v:oval id="Oval 448" o:spid="_x0000_s1032" style="position:absolute;left:2381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" fillcolor="windowText" strokeweight="2pt"/>
                      <v:oval id="Oval 449" o:spid="_x0000_s1033" style="position:absolute;left:4572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" fillcolor="windowText" strokeweight="2pt"/>
                      <v:oval id="Oval 450" o:spid="_x0000_s1034" style="position:absolute;left:6953;top:2571;width:1365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" fillcolor="windowText" strokeweight="2pt"/>
                      <v:oval id="Oval 451" o:spid="_x0000_s1035" style="position:absolute;left:9334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" fillcolor="windowText" strokeweight="2pt"/>
                      <v:oval id="Oval 452" o:spid="_x0000_s1036" style="position:absolute;left:11715;top:2571;width:1366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" fillcolor="windowText" strokeweight="2pt"/>
                    </v:group>
                  </w:pict>
                </mc:Fallback>
              </mc:AlternateConten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 با توجه به دایره های سیاه و سفید، تساوی جمع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Cs/>
                <w:noProof/>
                <w:sz w:val="26"/>
                <w:szCs w:val="26"/>
                <w:rtl/>
                <w:lang w:val="fa-IR"/>
              </w:rPr>
              <w:t xml:space="preserve"> </w:t>
            </w:r>
          </w:p>
          <w:p w14:paraId="3A7A6DBB" w14:textId="77777777" w:rsidR="00E05286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  <w:p w14:paraId="03C7E1E1" w14:textId="05D07CAC" w:rsidR="00BF4121" w:rsidRPr="00846CCA" w:rsidRDefault="00BF4121" w:rsidP="00BF4121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Pr="00B052D4">
              <w:rPr>
                <w:rFonts w:ascii="Cambria Math" w:hAnsi="Cambria Math"/>
                <w:b/>
                <w:sz w:val="28"/>
                <w:szCs w:val="28"/>
              </w:rPr>
              <w:t>=</w:t>
            </w:r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 xml:space="preserve"> .........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oMath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</w:p>
        </w:tc>
        <w:tc>
          <w:tcPr>
            <w:tcW w:w="4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515" w:tblpY="457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17"/>
              <w:gridCol w:w="900"/>
            </w:tblGrid>
            <w:tr w:rsidR="00E05286" w14:paraId="27F78EDA" w14:textId="77777777" w:rsidTr="00E05286">
              <w:trPr>
                <w:trHeight w:val="282"/>
              </w:trPr>
              <w:tc>
                <w:tcPr>
                  <w:tcW w:w="717" w:type="dxa"/>
                </w:tcPr>
                <w:p w14:paraId="3342B271" w14:textId="77777777" w:rsidR="00E05286" w:rsidRPr="00636178" w:rsidRDefault="00E05286" w:rsidP="00E05286">
                  <w:pPr>
                    <w:tabs>
                      <w:tab w:val="left" w:pos="5888"/>
                    </w:tabs>
                    <w:bidi/>
                    <w:rPr>
                      <w:rFonts w:ascii="Comic Sans MS" w:hAnsi="Comic Sans MS"/>
                      <w:b/>
                      <w:bCs/>
                      <w:sz w:val="26"/>
                      <w:szCs w:val="26"/>
                      <w:rtl/>
                    </w:rPr>
                  </w:pPr>
                  <w:r w:rsidRPr="00636178">
                    <w:rPr>
                      <w:rFonts w:ascii="Comic Sans MS" w:hAnsi="Comic Sans MS" w:hint="cs"/>
                      <w:bCs/>
                      <w:sz w:val="26"/>
                      <w:szCs w:val="26"/>
                      <w:rtl/>
                    </w:rPr>
                    <w:t>یکان</w:t>
                  </w:r>
                </w:p>
              </w:tc>
              <w:tc>
                <w:tcPr>
                  <w:tcW w:w="900" w:type="dxa"/>
                </w:tcPr>
                <w:p w14:paraId="20C45B84" w14:textId="77777777" w:rsidR="00E05286" w:rsidRDefault="00E05286" w:rsidP="00E05286">
                  <w:pPr>
                    <w:tabs>
                      <w:tab w:val="left" w:pos="5888"/>
                    </w:tabs>
                    <w:bidi/>
                    <w:jc w:val="center"/>
                    <w:rPr>
                      <w:rFonts w:ascii="Comic Sans MS" w:hAnsi="Comic Sans MS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hAnsi="Comic Sans MS" w:hint="cs"/>
                      <w:bCs/>
                      <w:sz w:val="28"/>
                      <w:szCs w:val="28"/>
                      <w:rtl/>
                    </w:rPr>
                    <w:t>دهگان</w:t>
                  </w:r>
                </w:p>
              </w:tc>
            </w:tr>
            <w:tr w:rsidR="00E05286" w14:paraId="5B855052" w14:textId="77777777" w:rsidTr="00E05286">
              <w:trPr>
                <w:trHeight w:val="683"/>
              </w:trPr>
              <w:tc>
                <w:tcPr>
                  <w:tcW w:w="717" w:type="dxa"/>
                </w:tcPr>
                <w:p w14:paraId="5F300800" w14:textId="77777777" w:rsidR="00E05286" w:rsidRPr="005052C6" w:rsidRDefault="00E05286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9</w:t>
                  </w:r>
                </w:p>
                <w:p w14:paraId="50AFDACA" w14:textId="77777777" w:rsidR="00E05286" w:rsidRPr="005052C6" w:rsidRDefault="00E05286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900" w:type="dxa"/>
                </w:tcPr>
                <w:p w14:paraId="05695BB7" w14:textId="77777777" w:rsidR="00E05286" w:rsidRPr="0080278D" w:rsidRDefault="00E05286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eastAsiaTheme="minorHAnsi" w:hAnsi="Cambria Math"/>
                      </w:rPr>
                      <m:t>+</m:t>
                    </m:r>
                  </m:oMath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3</w:t>
                  </w:r>
                </w:p>
                <w:p w14:paraId="35F03746" w14:textId="77777777" w:rsidR="00E05286" w:rsidRPr="0080278D" w:rsidRDefault="00E05286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  <w:rtl/>
                    </w:rPr>
                  </w:pPr>
                  <w:r w:rsidRPr="005052C6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</w:tr>
          </w:tbl>
          <w:p w14:paraId="6034531E" w14:textId="648C8A4C" w:rsidR="00E05286" w:rsidRPr="00846CCA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06ABAD13" wp14:editId="45275524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497840</wp:posOffset>
                      </wp:positionV>
                      <wp:extent cx="272729" cy="554009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2729" cy="5540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60F387" w14:textId="77777777" w:rsidR="00E05286" w:rsidRPr="00116F6D" w:rsidRDefault="00E05286" w:rsidP="00E05286">
                                  <w:p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  <w:r w:rsidRPr="00116F6D">
                                    <w:rPr>
                                      <w:rFonts w:ascii="Cambria Math" w:eastAsiaTheme="minorEastAsia" w:hAnsi="Cambria Math" w:hint="cs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ABAD1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2" o:spid="_x0000_s1026" type="#_x0000_t202" style="position:absolute;left:0;text-align:left;margin-left:-1.4pt;margin-top:39.2pt;width:21.45pt;height:43.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" filled="f" stroked="f" strokeweight=".5pt">
                      <v:textbox>
                        <w:txbxContent>
                          <w:p w14:paraId="0760F387" w14:textId="77777777" w:rsidR="00E05286" w:rsidRPr="00116F6D" w:rsidRDefault="00E05286" w:rsidP="00E05286">
                            <w:p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</w:pPr>
                            <w:r w:rsidRPr="00116F6D">
                              <w:rPr>
                                <w:rFonts w:ascii="Cambria Math" w:eastAsiaTheme="minorEastAsia" w:hAnsi="Cambria Math" w:hint="cs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  <w:t>-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با استفاده از جدول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حاصل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</w:p>
          <w:p w14:paraId="58BAABBE" w14:textId="3C4EB8F5" w:rsidR="00E05286" w:rsidRPr="00846CCA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</w:p>
          <w:p w14:paraId="699E7F79" w14:textId="3D5565A0" w:rsidR="00E05286" w:rsidRPr="00846CCA" w:rsidRDefault="00E05286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3133E8" w14:textId="57C6E5D4" w:rsidR="00E05286" w:rsidRPr="00970BD3" w:rsidRDefault="00BF4121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5/1</w:t>
            </w:r>
          </w:p>
        </w:tc>
      </w:tr>
      <w:tr w:rsidR="00BF4121" w:rsidRPr="005B3F55" w14:paraId="37FF6C60" w14:textId="77777777" w:rsidTr="009D0B1E">
        <w:trPr>
          <w:trHeight w:val="1106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6008FA54" w14:textId="008DE30E" w:rsidR="00BF4121" w:rsidRDefault="00BF4121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7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5F2C2E2" w14:textId="3B35315F" w:rsidR="00BF4121" w:rsidRPr="009D0B1E" w:rsidRDefault="00BF4121" w:rsidP="009D0B1E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 در جای خالی عدد مناسب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9D0B1E">
              <w:rPr>
                <w:rFonts w:ascii="Comic Sans MS" w:hAnsi="Comic Sans MS"/>
                <w:b/>
                <w:bCs/>
                <w:sz w:val="26"/>
                <w:szCs w:val="26"/>
              </w:rPr>
              <w:t xml:space="preserve">     </w:t>
            </w:r>
            <w:r w:rsidR="009D0B1E"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 w:rsidR="009D0B1E" w:rsidRPr="009D0B1E">
              <w:rPr>
                <w:rFonts w:ascii="Cambria Math" w:hAnsi="Cambria Math"/>
                <w:b/>
                <w:bCs/>
                <w:position w:val="-10"/>
                <w:sz w:val="28"/>
                <w:szCs w:val="28"/>
              </w:rPr>
              <w:object w:dxaOrig="1780" w:dyaOrig="320" w14:anchorId="7B606104">
                <v:shape id="_x0000_i1034" type="#_x0000_t75" style="width:89.25pt;height:15.75pt" o:ole="">
                  <v:imagedata r:id="rId24" o:title=""/>
                </v:shape>
                <o:OLEObject Type="Embed" ProgID="Equation.DSMT4" ShapeID="_x0000_i1034" DrawAspect="Content" ObjectID="_1796271114" r:id="rId25"/>
              </w:object>
            </w:r>
            <w:r w:rsidR="009D0B1E"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                 </w:t>
            </w:r>
            <w:r w:rsidR="009D0B1E" w:rsidRPr="009D0B1E">
              <w:rPr>
                <w:rFonts w:ascii="Cambria Math" w:hAnsi="Cambria Math"/>
                <w:b/>
                <w:bCs/>
                <w:position w:val="-10"/>
                <w:sz w:val="28"/>
                <w:szCs w:val="28"/>
              </w:rPr>
              <w:object w:dxaOrig="1939" w:dyaOrig="320" w14:anchorId="3407B414">
                <v:shape id="_x0000_i1035" type="#_x0000_t75" style="width:97.5pt;height:15.75pt" o:ole="">
                  <v:imagedata r:id="rId26" o:title=""/>
                </v:shape>
                <o:OLEObject Type="Embed" ProgID="Equation.DSMT4" ShapeID="_x0000_i1035" DrawAspect="Content" ObjectID="_1796271115" r:id="rId27"/>
              </w:objec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</w:p>
          <w:p w14:paraId="49317C3D" w14:textId="5839D29F" w:rsidR="00BF4121" w:rsidRPr="009D0B1E" w:rsidRDefault="00BF4121" w:rsidP="009D0B1E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58650A">
              <w:rPr>
                <w:rFonts w:ascii="Comic Sans MS" w:hAnsi="Comic Sans MS" w:hint="cs"/>
                <w:bCs/>
                <w:sz w:val="28"/>
                <w:szCs w:val="28"/>
                <w:rtl/>
              </w:rPr>
              <w:t>ب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) در جای خالی علامت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&lt;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&gt;</m:t>
              </m:r>
            </m:oMath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بگذارید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9D0B1E">
              <w:rPr>
                <w:rFonts w:hint="cs"/>
                <w:bCs/>
                <w:sz w:val="26"/>
                <w:szCs w:val="26"/>
                <w:rtl/>
              </w:rPr>
              <w:t xml:space="preserve">      </w:t>
            </w:r>
            <w:r w:rsidR="009D0B1E"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 w:rsidR="009D0B1E">
              <w:rPr>
                <w:rFonts w:ascii="Vazirmatn" w:hAnsi="Vazirmatn"/>
                <w:sz w:val="28"/>
                <w:szCs w:val="28"/>
              </w:rPr>
              <w:t xml:space="preserve"> </w:t>
            </w:r>
            <w:r w:rsidR="009D0B1E" w:rsidRPr="006B6EB5">
              <w:rPr>
                <w:rFonts w:ascii="Vazirmatn" w:hAnsi="Vazirmatn"/>
                <w:position w:val="-8"/>
                <w:sz w:val="28"/>
                <w:szCs w:val="28"/>
              </w:rPr>
              <w:object w:dxaOrig="1080" w:dyaOrig="380" w14:anchorId="5DF0FB3E">
                <v:shape id="_x0000_i1036" type="#_x0000_t75" style="width:54pt;height:18.75pt" o:ole="">
                  <v:imagedata r:id="rId28" o:title=""/>
                </v:shape>
                <o:OLEObject Type="Embed" ProgID="Equation.DSMT4" ShapeID="_x0000_i1036" DrawAspect="Content" ObjectID="_1796271116" r:id="rId29"/>
              </w:object>
            </w:r>
            <w:r w:rsidR="009D0B1E">
              <w:rPr>
                <w:rFonts w:ascii="Vazirmatn" w:hAnsi="Vazirmatn" w:hint="cs"/>
                <w:sz w:val="28"/>
                <w:szCs w:val="28"/>
                <w:rtl/>
              </w:rPr>
              <w:t xml:space="preserve">                      </w:t>
            </w:r>
            <w:r w:rsidR="009D0B1E" w:rsidRPr="00D57689">
              <w:rPr>
                <w:rFonts w:ascii="Vazirmatn" w:hAnsi="Vazirmatn"/>
                <w:position w:val="-12"/>
                <w:sz w:val="28"/>
                <w:szCs w:val="28"/>
              </w:rPr>
              <w:object w:dxaOrig="2240" w:dyaOrig="420" w14:anchorId="00E362BA">
                <v:shape id="_x0000_i1037" type="#_x0000_t75" style="width:113.25pt;height:21.75pt" o:ole="">
                  <v:imagedata r:id="rId30" o:title=""/>
                </v:shape>
                <o:OLEObject Type="Embed" ProgID="Equation.DSMT4" ShapeID="_x0000_i1037" DrawAspect="Content" ObjectID="_1796271117" r:id="rId31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A77FBB1" w14:textId="5E4C498E" w:rsidR="00BF4121" w:rsidRDefault="00BF4121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9D0B1E" w:rsidRPr="005B3F55" w14:paraId="3B9786A7" w14:textId="77777777" w:rsidTr="00B259AC">
        <w:trPr>
          <w:trHeight w:val="1106"/>
        </w:trPr>
        <w:tc>
          <w:tcPr>
            <w:tcW w:w="676" w:type="dxa"/>
            <w:tcBorders>
              <w:right w:val="thinThickSmallGap" w:sz="12" w:space="0" w:color="auto"/>
            </w:tcBorders>
          </w:tcPr>
          <w:p w14:paraId="54609DCC" w14:textId="23D0FE6F" w:rsidR="009D0B1E" w:rsidRDefault="009D0B1E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8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DA2C7A" w14:textId="77777777" w:rsidR="009D0B1E" w:rsidRDefault="009D0B1E" w:rsidP="009D0B1E">
            <w:pPr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ها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3162"/>
              <w:gridCol w:w="3162"/>
              <w:gridCol w:w="3163"/>
            </w:tblGrid>
            <w:tr w:rsidR="009D0B1E" w14:paraId="737A8323" w14:textId="77777777" w:rsidTr="005A3554">
              <w:tc>
                <w:tcPr>
                  <w:tcW w:w="3162" w:type="dxa"/>
                </w:tcPr>
                <w:p w14:paraId="29E8E91D" w14:textId="77777777" w:rsidR="009D0B1E" w:rsidRDefault="009D0B1E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026B9E">
                    <w:rPr>
                      <w:rFonts w:asciiTheme="minorHAnsi" w:eastAsiaTheme="minorHAnsi" w:hAnsiTheme="minorHAnsi"/>
                      <w:position w:val="-14"/>
                      <w:sz w:val="28"/>
                      <w:szCs w:val="28"/>
                    </w:rPr>
                    <w:object w:dxaOrig="1719" w:dyaOrig="420" w14:anchorId="3F159780">
                      <v:shape id="_x0000_i1038" type="#_x0000_t75" style="width:86.25pt;height:21pt" o:ole="">
                        <v:imagedata r:id="rId32" o:title=""/>
                      </v:shape>
                      <o:OLEObject Type="Embed" ProgID="Equation.DSMT4" ShapeID="_x0000_i1038" DrawAspect="Content" ObjectID="_1796271118" r:id="rId33"/>
                    </w:object>
                  </w:r>
                  <w:r>
                    <w:rPr>
                      <w:rFonts w:asciiTheme="minorHAnsi" w:eastAsiaTheme="minorHAnsi" w:hAnsiTheme="minorHAnsi" w:hint="cs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                      </w:t>
                  </w:r>
                </w:p>
              </w:tc>
              <w:tc>
                <w:tcPr>
                  <w:tcW w:w="3162" w:type="dxa"/>
                </w:tcPr>
                <w:p w14:paraId="6743B821" w14:textId="77777777" w:rsidR="009D0B1E" w:rsidRDefault="009D0B1E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76793A">
                    <w:rPr>
                      <w:rFonts w:ascii="Cambria Math" w:hAnsi="Cambria Math"/>
                      <w:b/>
                      <w:bCs/>
                      <w:position w:val="-14"/>
                      <w:sz w:val="28"/>
                      <w:szCs w:val="28"/>
                    </w:rPr>
                    <w:object w:dxaOrig="1300" w:dyaOrig="420" w14:anchorId="3A61D361">
                      <v:shape id="_x0000_i1039" type="#_x0000_t75" style="width:65.25pt;height:21pt" o:ole="">
                        <v:imagedata r:id="rId34" o:title=""/>
                      </v:shape>
                      <o:OLEObject Type="Embed" ProgID="Equation.DSMT4" ShapeID="_x0000_i1039" DrawAspect="Content" ObjectID="_1796271119" r:id="rId35"/>
                    </w:object>
                  </w:r>
                </w:p>
              </w:tc>
              <w:tc>
                <w:tcPr>
                  <w:tcW w:w="3163" w:type="dxa"/>
                </w:tcPr>
                <w:p w14:paraId="2BFBBC7B" w14:textId="77777777" w:rsidR="009D0B1E" w:rsidRDefault="009D0B1E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76793A">
                    <w:rPr>
                      <w:rFonts w:cs="Calibri"/>
                      <w:position w:val="-14"/>
                      <w:sz w:val="8"/>
                    </w:rPr>
                    <w:object w:dxaOrig="1640" w:dyaOrig="420" w14:anchorId="55F70DD3">
                      <v:shape id="_x0000_i1040" type="#_x0000_t75" style="width:81.75pt;height:21pt" o:ole="">
                        <v:imagedata r:id="rId36" o:title=""/>
                      </v:shape>
                      <o:OLEObject Type="Embed" ProgID="Equation.DSMT4" ShapeID="_x0000_i1040" DrawAspect="Content" ObjectID="_1796271120" r:id="rId37"/>
                    </w:object>
                  </w:r>
                </w:p>
              </w:tc>
            </w:tr>
          </w:tbl>
          <w:p w14:paraId="19927912" w14:textId="77777777" w:rsidR="009D0B1E" w:rsidRPr="00846CCA" w:rsidRDefault="009D0B1E" w:rsidP="009D0B1E">
            <w:pPr>
              <w:bidi/>
              <w:spacing w:line="360" w:lineRule="auto"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33B78D7" w14:textId="7D3A0D9C" w:rsidR="009D0B1E" w:rsidRDefault="009D0B1E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5/1</w:t>
            </w:r>
          </w:p>
        </w:tc>
      </w:tr>
      <w:tr w:rsidR="00B259AC" w:rsidRPr="005B3F55" w14:paraId="71BFBDA5" w14:textId="77777777" w:rsidTr="009D0B1E">
        <w:trPr>
          <w:trHeight w:val="1106"/>
        </w:trPr>
        <w:tc>
          <w:tcPr>
            <w:tcW w:w="676" w:type="dxa"/>
            <w:tcBorders>
              <w:bottom w:val="single" w:sz="6" w:space="0" w:color="auto"/>
              <w:right w:val="thinThickSmallGap" w:sz="12" w:space="0" w:color="auto"/>
            </w:tcBorders>
          </w:tcPr>
          <w:p w14:paraId="27902BA7" w14:textId="7AE0B0E5" w:rsidR="00B259AC" w:rsidRDefault="00B259AC" w:rsidP="00E05286">
            <w:pPr>
              <w:bidi/>
              <w:jc w:val="center"/>
              <w:rPr>
                <w:b/>
                <w:bCs/>
                <w:sz w:val="24"/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9</w:t>
            </w:r>
          </w:p>
        </w:tc>
        <w:tc>
          <w:tcPr>
            <w:tcW w:w="9713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60E7602F" w14:textId="37900096" w:rsidR="00B259AC" w:rsidRPr="00C83497" w:rsidRDefault="00B259AC" w:rsidP="009D0B1E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هوای یزد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10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+</m:t>
              </m:r>
            </m:oMath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بالای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و دمای هوای شیرکوه 8 </w:t>
            </w:r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زیر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است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شیرکوه چند درجه از یزد سردتر است ؟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6" w:space="0" w:color="auto"/>
            </w:tcBorders>
            <w:vAlign w:val="center"/>
          </w:tcPr>
          <w:p w14:paraId="2761E5F5" w14:textId="2A618965" w:rsidR="00B259AC" w:rsidRDefault="00B259AC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>
              <w:rPr>
                <w:rStyle w:val="Strong"/>
                <w:rFonts w:hint="cs"/>
                <w:b w:val="0"/>
                <w:sz w:val="24"/>
                <w:rtl/>
              </w:rPr>
              <w:t>5/0</w:t>
            </w:r>
          </w:p>
        </w:tc>
      </w:tr>
    </w:tbl>
    <w:p w14:paraId="44B26C87" w14:textId="77777777" w:rsidR="009B36EB" w:rsidRDefault="009B36EB" w:rsidP="00A43821">
      <w:pPr>
        <w:bidi/>
        <w:rPr>
          <w:rStyle w:val="Strong"/>
          <w:b w:val="0"/>
          <w:rtl/>
        </w:rPr>
        <w:sectPr w:rsidR="009B36EB" w:rsidSect="00C83497">
          <w:headerReference w:type="even" r:id="rId38"/>
          <w:headerReference w:type="default" r:id="rId39"/>
          <w:footerReference w:type="default" r:id="rId40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A43821" w:rsidRPr="005B3F55" w14:paraId="0EAA12AD" w14:textId="77777777" w:rsidTr="005A3554">
        <w:trPr>
          <w:trHeight w:val="138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1725D5B" w14:textId="77777777" w:rsidR="00A43821" w:rsidRPr="006C49C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lastRenderedPageBreak/>
              <w:t>10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B744F43" w14:textId="77777777" w:rsidR="00A43821" w:rsidRPr="00A31221" w:rsidRDefault="00A43821" w:rsidP="005A3554">
            <w:pPr>
              <w:bidi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جمله </w:t>
            </w:r>
            <m:oMath>
              <m:r>
                <w:rPr>
                  <w:rFonts w:ascii="Cambria Math" w:eastAsiaTheme="minorHAnsi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n</m:t>
              </m:r>
              <m:r>
                <w:rPr>
                  <w:rFonts w:ascii="Cambria Math" w:eastAsiaTheme="minorHAnsi" w:hAnsi="Cambria Math" w:hint="cs"/>
                  <w:sz w:val="26"/>
                  <w:szCs w:val="26"/>
                  <w:rtl/>
                </w:rPr>
                <m:t xml:space="preserve"> </m:t>
              </m:r>
            </m:oMath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ام الگوی مقابل بنویسید سپس جمله دهم آن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1811AA10" w14:textId="0EA0D579" w:rsidR="00A43821" w:rsidRPr="00C40322" w:rsidRDefault="00A43821" w:rsidP="005A3554">
            <w:pPr>
              <w:tabs>
                <w:tab w:val="center" w:pos="4748"/>
                <w:tab w:val="left" w:pos="5571"/>
                <w:tab w:val="left" w:pos="7575"/>
                <w:tab w:val="left" w:pos="8342"/>
              </w:tabs>
              <w:bidi/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</w:pPr>
            <w:r>
              <w:rPr>
                <w:rFonts w:ascii="Comic Sans MS" w:eastAsiaTheme="minorHAnsi" w:hAnsi="Comic Sans MS" w:hint="cs"/>
                <w:bCs/>
                <w:rtl/>
              </w:rPr>
              <w:t xml:space="preserve">                     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..............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جمله دهم     </w:t>
            </w:r>
            <w:r w:rsidR="00060ED2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</w:t>
            </w:r>
            <w:r w:rsidR="00060ED2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............... </w:t>
            </w:r>
            <w:r w:rsidRPr="00B871A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omic Sans MS" w:eastAsiaTheme="minorHAnsi" w:hAnsi="Comic Sans MS" w:hint="cs"/>
                <w:bCs/>
                <w:rtl/>
              </w:rPr>
              <w:t>جمله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</w:rPr>
                <m:t>n</m:t>
              </m:r>
              <m:r>
                <w:rPr>
                  <w:rFonts w:ascii="Cambria Math" w:eastAsiaTheme="minorEastAsia" w:hAnsi="Cambria Math"/>
                  <w:sz w:val="24"/>
                </w:rPr>
                <m:t xml:space="preserve"> </m:t>
              </m:r>
            </m:oMath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ام</w:t>
            </w:r>
            <w:r>
              <w:rPr>
                <w:rFonts w:ascii="Cambria Math" w:hAnsi="Cambria Math"/>
                <w:b/>
                <w:bCs/>
                <w:sz w:val="24"/>
                <w:rtl/>
              </w:rPr>
              <w:tab/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...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11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8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5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         </w:t>
            </w:r>
            <w:r w:rsidRPr="00524AFF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     </w:t>
            </w:r>
          </w:p>
          <w:p w14:paraId="78B5F0CA" w14:textId="77777777" w:rsidR="00A43821" w:rsidRPr="00B756DA" w:rsidRDefault="00A43821" w:rsidP="005A3554">
            <w:pPr>
              <w:bidi/>
              <w:jc w:val="both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ب) هزینه ورودی یک شهر بازی 10000 تومان است و هزینه بلیط هر وسیله بازی 20000 تومان است. هزینه خرید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sz w:val="28"/>
                  <w:szCs w:val="28"/>
                </w:rPr>
                <m:t xml:space="preserve">  </m:t>
              </m:r>
              <m:r>
                <m:rPr>
                  <m:sty m:val="bi"/>
                </m:rPr>
                <w:rPr>
                  <w:rFonts w:ascii="Cambria Math" w:eastAsiaTheme="minorHAnsi" w:hAnsi="Cambria Math"/>
                  <w:sz w:val="28"/>
                  <w:szCs w:val="28"/>
                </w:rPr>
                <m:t>a</m:t>
              </m:r>
              <m:r>
                <w:rPr>
                  <w:rFonts w:ascii="Cambria Math" w:eastAsiaTheme="minorHAnsi" w:hAnsi="Cambria Math"/>
                  <w:sz w:val="28"/>
                  <w:szCs w:val="28"/>
                </w:rPr>
                <m:t xml:space="preserve"> </m:t>
              </m:r>
            </m:oMath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بلیط به صورت جبری بنویسید.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6E3726F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25/1</w:t>
            </w:r>
          </w:p>
        </w:tc>
      </w:tr>
      <w:tr w:rsidR="00A43821" w:rsidRPr="005B3F55" w14:paraId="6167FF86" w14:textId="77777777" w:rsidTr="005A3554">
        <w:trPr>
          <w:trHeight w:val="170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2D9B1E30" w14:textId="77777777" w:rsidR="00A43821" w:rsidRPr="006C49C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11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2E1D8C7" w14:textId="77777777" w:rsidR="00A43821" w:rsidRPr="003D5534" w:rsidRDefault="00A43821" w:rsidP="005A3554">
            <w:pPr>
              <w:bidi/>
              <w:rPr>
                <w:rFonts w:asciiTheme="minorHAnsi" w:eastAsiaTheme="minorHAnsi" w:hAnsiTheme="minorHAnsi"/>
                <w:b/>
                <w:bCs/>
                <w:sz w:val="28"/>
                <w:szCs w:val="28"/>
                <w:rtl/>
              </w:rPr>
            </w:pP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الف) عبارت جبری زیر را ساده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</w:t>
            </w:r>
          </w:p>
          <w:p w14:paraId="1D460CC2" w14:textId="77777777" w:rsidR="00A43821" w:rsidRPr="00E079B3" w:rsidRDefault="00A43821" w:rsidP="005A3554">
            <w:pPr>
              <w:tabs>
                <w:tab w:val="left" w:pos="6855"/>
              </w:tabs>
              <w:rPr>
                <w:rFonts w:asciiTheme="minorHAnsi" w:eastAsiaTheme="minorEastAsia" w:hAnsiTheme="minorHAnsi"/>
                <w:sz w:val="28"/>
                <w:szCs w:val="28"/>
              </w:rPr>
            </w:pPr>
            <w:r w:rsidRPr="00091157">
              <w:rPr>
                <w:rFonts w:asciiTheme="minorHAnsi" w:eastAsiaTheme="minorEastAsia" w:hAnsiTheme="minorHAnsi" w:hint="cs"/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asciiTheme="minorHAnsi" w:eastAsiaTheme="minorEastAsia" w:hAnsiTheme="minorHAnsi" w:hint="cs"/>
                <w:sz w:val="28"/>
                <w:szCs w:val="28"/>
                <w:rtl/>
              </w:rPr>
              <w:t xml:space="preserve"> </w:t>
            </w:r>
            <w:r w:rsidRPr="002D599A">
              <w:rPr>
                <w:rFonts w:asciiTheme="minorHAnsi" w:eastAsiaTheme="minorEastAsia" w:hAnsiTheme="minorHAnsi"/>
                <w:position w:val="-14"/>
                <w:sz w:val="28"/>
                <w:szCs w:val="28"/>
              </w:rPr>
              <w:object w:dxaOrig="2600" w:dyaOrig="420" w14:anchorId="407AF04C">
                <v:shape id="_x0000_i1041" type="#_x0000_t75" style="width:129.75pt;height:21pt" o:ole="">
                  <v:imagedata r:id="rId41" o:title=""/>
                </v:shape>
                <o:OLEObject Type="Embed" ProgID="Equation.DSMT4" ShapeID="_x0000_i1041" DrawAspect="Content" ObjectID="_1796271121" r:id="rId42"/>
              </w:object>
            </w:r>
          </w:p>
          <w:p w14:paraId="23642660" w14:textId="77777777" w:rsidR="00A43821" w:rsidRDefault="00A43821" w:rsidP="005A3554">
            <w:pPr>
              <w:tabs>
                <w:tab w:val="left" w:pos="7667"/>
              </w:tabs>
              <w:bidi/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ب) مقدار عددی عبارت زیر به ازای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>3</w:t>
            </w:r>
            <w:r w:rsidRPr="007C0EAB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=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و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2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oMath>
            <w:r>
              <w:rPr>
                <w:rFonts w:ascii="Comic Sans MS" w:eastAsiaTheme="minorEastAsia" w:hAnsi="Comic Sans MS"/>
                <w:bCs/>
                <w:sz w:val="26"/>
                <w:szCs w:val="26"/>
              </w:rPr>
              <w:t xml:space="preserve"> </w:t>
            </w:r>
            <w:r w:rsidRPr="00091157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  <w:tab/>
            </w:r>
          </w:p>
          <w:p w14:paraId="5420F7AE" w14:textId="77777777" w:rsidR="00A43821" w:rsidRPr="00BF4121" w:rsidRDefault="00A43821" w:rsidP="005A3554">
            <w:pPr>
              <w:tabs>
                <w:tab w:val="left" w:pos="7667"/>
              </w:tabs>
              <w:bidi/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                                                                                                                                        </w:t>
            </w:r>
            <w:r w:rsidRPr="002D599A">
              <w:rPr>
                <w:rFonts w:asciiTheme="minorHAnsi" w:eastAsiaTheme="minorEastAsia" w:hAnsiTheme="minorHAnsi"/>
                <w:bCs/>
                <w:position w:val="-14"/>
                <w:sz w:val="26"/>
                <w:szCs w:val="26"/>
              </w:rPr>
              <w:object w:dxaOrig="1540" w:dyaOrig="420" w14:anchorId="47616BE0">
                <v:shape id="_x0000_i1042" type="#_x0000_t75" style="width:77.25pt;height:21pt" o:ole="">
                  <v:imagedata r:id="rId43" o:title=""/>
                </v:shape>
                <o:OLEObject Type="Embed" ProgID="Equation.DSMT4" ShapeID="_x0000_i1042" DrawAspect="Content" ObjectID="_1796271122" r:id="rId44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</w:tcPr>
          <w:p w14:paraId="0FCAC101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 xml:space="preserve">1 </w:t>
            </w:r>
          </w:p>
          <w:p w14:paraId="705B0154" w14:textId="77777777" w:rsidR="00A43821" w:rsidRDefault="00A43821" w:rsidP="005A3554">
            <w:pPr>
              <w:bidi/>
              <w:rPr>
                <w:rStyle w:val="Strong"/>
                <w:sz w:val="24"/>
                <w:rtl/>
              </w:rPr>
            </w:pPr>
          </w:p>
          <w:p w14:paraId="6E4ED5AB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A43821" w:rsidRPr="005B3F55" w14:paraId="3B6E7C7B" w14:textId="77777777" w:rsidTr="005A3554">
        <w:trPr>
          <w:trHeight w:val="1789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6DC2A200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12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ECDD089" w14:textId="77777777" w:rsidR="00A43821" w:rsidRDefault="00A43821" w:rsidP="005A3554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>الف) معادلات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مقابل </w:t>
            </w: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را حل کنید</w:t>
            </w:r>
            <w:r w:rsidRPr="00642DBC">
              <w:rPr>
                <w:rFonts w:hint="cs"/>
                <w:sz w:val="26"/>
                <w:szCs w:val="26"/>
                <w:rtl/>
              </w:rPr>
              <w:t>.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</w:t>
            </w:r>
            <w:r>
              <w:rPr>
                <w:rStyle w:val="Strong"/>
                <w:sz w:val="26"/>
                <w:szCs w:val="26"/>
              </w:rPr>
              <w:t xml:space="preserve">                 </w:t>
            </w:r>
            <w:r w:rsidRPr="002D599A">
              <w:rPr>
                <w:rStyle w:val="Strong"/>
                <w:sz w:val="26"/>
                <w:szCs w:val="26"/>
              </w:rPr>
              <w:object w:dxaOrig="1560" w:dyaOrig="260" w14:anchorId="7F744929">
                <v:shape id="_x0000_i1043" type="#_x0000_t75" style="width:78pt;height:12.75pt" o:ole="">
                  <v:imagedata r:id="rId45" o:title=""/>
                </v:shape>
                <o:OLEObject Type="Embed" ProgID="Equation.DSMT4" ShapeID="_x0000_i1043" DrawAspect="Content" ObjectID="_1796271123" r:id="rId46"/>
              </w:object>
            </w:r>
            <w:r>
              <w:rPr>
                <w:rStyle w:val="Strong"/>
                <w:sz w:val="26"/>
                <w:szCs w:val="26"/>
              </w:rPr>
              <w:t xml:space="preserve"> </w:t>
            </w:r>
            <w:r>
              <w:rPr>
                <w:rStyle w:val="Strong"/>
                <w:sz w:val="26"/>
                <w:szCs w:val="26"/>
              </w:rPr>
              <w:tab/>
              <w:t xml:space="preserve"> </w:t>
            </w:r>
            <w:r w:rsidRPr="00530E3D">
              <w:rPr>
                <w:rStyle w:val="Strong"/>
                <w:sz w:val="26"/>
                <w:szCs w:val="26"/>
              </w:rPr>
              <w:object w:dxaOrig="999" w:dyaOrig="260" w14:anchorId="2B27B377">
                <v:shape id="_x0000_i1044" type="#_x0000_t75" style="width:50.25pt;height:12.75pt" o:ole="">
                  <v:imagedata r:id="rId47" o:title=""/>
                </v:shape>
                <o:OLEObject Type="Embed" ProgID="Equation.DSMT4" ShapeID="_x0000_i1044" DrawAspect="Content" ObjectID="_1796271124" r:id="rId48"/>
              </w:object>
            </w:r>
          </w:p>
          <w:p w14:paraId="18C5FF66" w14:textId="77777777" w:rsidR="00A43821" w:rsidRPr="009D0B1E" w:rsidRDefault="00A43821" w:rsidP="005A3554">
            <w:pPr>
              <w:bidi/>
              <w:rPr>
                <w:rStyle w:val="Strong"/>
                <w:sz w:val="20"/>
                <w:szCs w:val="20"/>
              </w:rPr>
            </w:pPr>
          </w:p>
          <w:p w14:paraId="7EE3A78B" w14:textId="77777777" w:rsidR="00A43821" w:rsidRDefault="00A43821" w:rsidP="005A3554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7E9F883D" w14:textId="77777777" w:rsidR="00A43821" w:rsidRDefault="00A43821" w:rsidP="005A3554">
            <w:pPr>
              <w:bidi/>
              <w:rPr>
                <w:rStyle w:val="Strong"/>
                <w:sz w:val="26"/>
                <w:szCs w:val="26"/>
              </w:rPr>
            </w:pP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>ب)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برای مسئله زیر فقط معادله بنویسید : .........................................</w:t>
            </w:r>
          </w:p>
          <w:p w14:paraId="493A7908" w14:textId="77777777" w:rsidR="00A43821" w:rsidRPr="00BF4121" w:rsidRDefault="00A43821" w:rsidP="005A3554">
            <w:pPr>
              <w:bidi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noProof/>
                <w:color w:val="000000"/>
                <w:sz w:val="26"/>
                <w:szCs w:val="26"/>
                <w:rtl/>
                <w:lang w:val="fa-IR"/>
              </w:rPr>
              <mc:AlternateContent>
                <mc:Choice Requires="wpg">
                  <w:drawing>
                    <wp:anchor distT="0" distB="0" distL="114300" distR="114300" simplePos="0" relativeHeight="252019712" behindDoc="0" locked="0" layoutInCell="1" allowOverlap="1" wp14:anchorId="52D1008C" wp14:editId="68A8B37A">
                      <wp:simplePos x="0" y="0"/>
                      <wp:positionH relativeFrom="column">
                        <wp:posOffset>61818</wp:posOffset>
                      </wp:positionH>
                      <wp:positionV relativeFrom="paragraph">
                        <wp:posOffset>251477</wp:posOffset>
                      </wp:positionV>
                      <wp:extent cx="1677621" cy="1177964"/>
                      <wp:effectExtent l="0" t="0" r="0" b="3175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7621" cy="1177964"/>
                                <a:chOff x="-72769" y="-122910"/>
                                <a:chExt cx="1677952" cy="1178389"/>
                              </a:xfrm>
                            </wpg:grpSpPr>
                            <wpg:grpSp>
                              <wpg:cNvPr id="30" name="Group 30"/>
                              <wpg:cNvGrpSpPr/>
                              <wpg:grpSpPr>
                                <a:xfrm>
                                  <a:off x="102656" y="-122910"/>
                                  <a:ext cx="1502527" cy="1109651"/>
                                  <a:chOff x="-56377" y="-122984"/>
                                  <a:chExt cx="1503159" cy="1110317"/>
                                </a:xfrm>
                              </wpg:grpSpPr>
                              <wpg:grpSp>
                                <wpg:cNvPr id="31" name="Group 31"/>
                                <wpg:cNvGrpSpPr/>
                                <wpg:grpSpPr>
                                  <a:xfrm>
                                    <a:off x="-56377" y="-122984"/>
                                    <a:ext cx="1503159" cy="1051228"/>
                                    <a:chOff x="1752341" y="-738529"/>
                                    <a:chExt cx="1818444" cy="1274276"/>
                                  </a:xfrm>
                                </wpg:grpSpPr>
                                <wpg:grpSp>
                                  <wpg:cNvPr id="58" name="Group 58"/>
                                  <wpg:cNvGrpSpPr/>
                                  <wpg:grpSpPr>
                                    <a:xfrm>
                                      <a:off x="1752341" y="-738529"/>
                                      <a:ext cx="1818444" cy="1274276"/>
                                      <a:chOff x="3676921" y="-635162"/>
                                      <a:chExt cx="1818443" cy="1274276"/>
                                    </a:xfrm>
                                  </wpg:grpSpPr>
                                  <wps:wsp>
                                    <wps:cNvPr id="453" name="Straight Arrow Connector 453"/>
                                    <wps:cNvCnPr/>
                                    <wps:spPr>
                                      <a:xfrm flipV="1">
                                        <a:off x="3676921" y="-461712"/>
                                        <a:ext cx="1448038" cy="1100826"/>
                                      </a:xfrm>
                                      <a:prstGeom prst="straightConnector1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  <a:headEnd type="triangle"/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4" name="Text Box 25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99509" y="-403349"/>
                                        <a:ext cx="334989" cy="2903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2EDBF1E5" w14:textId="77777777" w:rsidR="00A43821" w:rsidRPr="001A3703" w:rsidRDefault="00A43821" w:rsidP="00A43821">
                                          <w:pP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</w:pPr>
                                          <w:r w:rsidRPr="00AE34A7">
                                            <w:rPr>
                                              <w:i/>
                                              <w:iCs/>
                                              <w:position w:val="-4"/>
                                              <w:sz w:val="19"/>
                                              <w:szCs w:val="19"/>
                                            </w:rPr>
                                            <w:object w:dxaOrig="260" w:dyaOrig="260" w14:anchorId="3A000C12">
                                              <v:shape id="_x0000_i1046" type="#_x0000_t75" style="width:11.25pt;height:11.25pt" o:ole="">
                                                <v:imagedata r:id="rId49" o:title=""/>
                                              </v:shape>
                                              <o:OLEObject Type="Embed" ProgID="Equation.DSMT4" ShapeID="_x0000_i1046" DrawAspect="Content" ObjectID="_1796271134" r:id="rId50"/>
                                            </w:object>
                                          </w:r>
                                          <w: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71323" tIns="35662" rIns="71323" bIns="35662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5" name="Text Box 25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68637" y="173738"/>
                                        <a:ext cx="334989" cy="2903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755B2625" w14:textId="77777777" w:rsidR="00A43821" w:rsidRPr="001A3703" w:rsidRDefault="00A43821" w:rsidP="00A43821">
                                          <w:pP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</w:pPr>
                                          <w:r w:rsidRPr="00AE34A7">
                                            <w:rPr>
                                              <w:i/>
                                              <w:iCs/>
                                              <w:position w:val="-4"/>
                                              <w:sz w:val="19"/>
                                              <w:szCs w:val="19"/>
                                            </w:rPr>
                                            <w:object w:dxaOrig="255" w:dyaOrig="255" w14:anchorId="46DBB27C">
                                              <v:shape id="_x0000_i1048" type="#_x0000_t75" style="width:9.75pt;height:9.75pt" o:ole="">
                                                <v:imagedata r:id="rId51" o:title=""/>
                                              </v:shape>
                                              <o:OLEObject Type="Embed" ProgID="Equation.DSMT4" ShapeID="_x0000_i1048" DrawAspect="Content" ObjectID="_1796271135" r:id="rId52"/>
                                            </w:object>
                                          </w:r>
                                          <w: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71323" tIns="35662" rIns="71323" bIns="35662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6" name="Text Box 25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160374" y="-334804"/>
                                        <a:ext cx="334990" cy="2903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7AC6E4D3" w14:textId="77777777" w:rsidR="00A43821" w:rsidRPr="001A3703" w:rsidRDefault="00A43821" w:rsidP="00A43821">
                                          <w:pP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</w:pPr>
                                          <w:r w:rsidRPr="00AE34A7">
                                            <w:rPr>
                                              <w:i/>
                                              <w:iCs/>
                                              <w:position w:val="-10"/>
                                              <w:sz w:val="19"/>
                                              <w:szCs w:val="19"/>
                                            </w:rPr>
                                            <w:object w:dxaOrig="255" w:dyaOrig="255" w14:anchorId="44D3573F">
                                              <v:shape id="_x0000_i1050" type="#_x0000_t75" style="width:12pt;height:12pt" o:ole="">
                                                <v:imagedata r:id="rId53" o:title=""/>
                                              </v:shape>
                                              <o:OLEObject Type="Embed" ProgID="Equation.DSMT4" ShapeID="_x0000_i1050" DrawAspect="Content" ObjectID="_1796271136" r:id="rId54"/>
                                            </w:object>
                                          </w:r>
                                          <w: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71323" tIns="35662" rIns="71323" bIns="35662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7" name="Text Box 25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028606" y="-635162"/>
                                        <a:ext cx="334988" cy="2903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7012475F" w14:textId="77777777" w:rsidR="00A43821" w:rsidRPr="001A3703" w:rsidRDefault="00A43821" w:rsidP="00A43821">
                                          <w:pP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</w:pPr>
                                          <w:r w:rsidRPr="00AE34A7">
                                            <w:rPr>
                                              <w:i/>
                                              <w:iCs/>
                                              <w:position w:val="-6"/>
                                              <w:sz w:val="19"/>
                                              <w:szCs w:val="19"/>
                                            </w:rPr>
                                            <w:object w:dxaOrig="220" w:dyaOrig="220" w14:anchorId="3B4563CB">
                                              <v:shape id="_x0000_i1052" type="#_x0000_t75" style="width:9pt;height:9pt" o:ole="">
                                                <v:imagedata r:id="rId55" o:title=""/>
                                              </v:shape>
                                              <o:OLEObject Type="Embed" ProgID="Equation.DSMT4" ShapeID="_x0000_i1052" DrawAspect="Content" ObjectID="_1796271137" r:id="rId56"/>
                                            </w:object>
                                          </w:r>
                                          <w: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71323" tIns="35662" rIns="71323" bIns="35662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8" name="Text Box 25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00495" y="-435339"/>
                                        <a:ext cx="334989" cy="2903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74666D0D" w14:textId="77777777" w:rsidR="00A43821" w:rsidRPr="001A3703" w:rsidRDefault="00A43821" w:rsidP="00A43821">
                                          <w:pP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</w:rPr>
                                          </w:pPr>
                                          <w:r w:rsidRPr="00FA7038">
                                            <w:rPr>
                                              <w:i/>
                                              <w:iCs/>
                                              <w:position w:val="-6"/>
                                              <w:sz w:val="19"/>
                                              <w:szCs w:val="19"/>
                                            </w:rPr>
                                            <w:object w:dxaOrig="260" w:dyaOrig="279" w14:anchorId="0849058B">
                                              <v:shape id="_x0000_i1054" type="#_x0000_t75" style="width:12pt;height:10.5pt" o:ole="">
                                                <v:imagedata r:id="rId57" o:title=""/>
                                              </v:shape>
                                              <o:OLEObject Type="Embed" ProgID="Equation.DSMT4" ShapeID="_x0000_i1054" DrawAspect="Content" ObjectID="_1796271138" r:id="rId58"/>
                                            </w:object>
                                          </w:r>
                                          <w:r>
                                            <w:rPr>
                                              <w:i/>
                                              <w:iCs/>
                                              <w:sz w:val="19"/>
                                              <w:szCs w:val="19"/>
                                              <w:rtl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71323" tIns="35662" rIns="71323" bIns="35662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59" name="Text Box 459"/>
                                  <wps:cNvSpPr txBox="1"/>
                                  <wps:spPr>
                                    <a:xfrm>
                                      <a:off x="2035924" y="-110218"/>
                                      <a:ext cx="346368" cy="436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727779" w14:textId="77777777" w:rsidR="00A43821" w:rsidRPr="00396C91" w:rsidRDefault="00A43821" w:rsidP="00A43821">
                                        <w:pPr>
                                          <w:rPr>
                                            <w:rFonts w:cs="0 Nazanin Bold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396C91">
                                          <w:rPr>
                                            <w:rFonts w:cs="0 Nazanin Bold" w:hint="cs"/>
                                            <w:b/>
                                            <w:bCs/>
                                            <w:sz w:val="20"/>
                                            <w:szCs w:val="20"/>
                                            <w:rtl/>
                                          </w:rPr>
                                          <w:t>۱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60" name="Straight Arrow Connector 460"/>
                                <wps:cNvCnPr/>
                                <wps:spPr>
                                  <a:xfrm>
                                    <a:off x="243839" y="238063"/>
                                    <a:ext cx="0" cy="74927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61" name="Straight Arrow Connector 461"/>
                                <wps:cNvCnPr/>
                                <wps:spPr>
                                  <a:xfrm>
                                    <a:off x="238169" y="237186"/>
                                    <a:ext cx="1002921" cy="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62" name="Text Box 25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0300" y="816085"/>
                                  <a:ext cx="238106" cy="2393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D4368D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396C91">
                                      <w:rPr>
                                        <w:i/>
                                        <w:iCs/>
                                        <w:position w:val="-6"/>
                                        <w:sz w:val="19"/>
                                        <w:szCs w:val="19"/>
                                      </w:rPr>
                                      <w:object w:dxaOrig="220" w:dyaOrig="220" w14:anchorId="7A5E1839">
                                        <v:shape id="_x0000_i1056" type="#_x0000_t75" style="width:9.75pt;height:9.75pt" o:ole="">
                                          <v:imagedata r:id="rId59" o:title=""/>
                                        </v:shape>
                                        <o:OLEObject Type="Embed" ProgID="Equation.DSMT4" ShapeID="_x0000_i1056" DrawAspect="Content" ObjectID="_1796271139" r:id="rId60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71323" tIns="35662" rIns="71323" bIns="35662" anchor="t" anchorCtr="0" upright="1">
                                <a:noAutofit/>
                              </wps:bodyPr>
                            </wps:wsp>
                            <wps:wsp>
                              <wps:cNvPr id="463" name="Text Box 25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2769" y="754777"/>
                                  <a:ext cx="276727" cy="23939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5D9A99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396C91">
                                      <w:rPr>
                                        <w:i/>
                                        <w:iCs/>
                                        <w:position w:val="-6"/>
                                        <w:sz w:val="19"/>
                                        <w:szCs w:val="19"/>
                                      </w:rPr>
                                      <w:object w:dxaOrig="180" w:dyaOrig="260" w14:anchorId="163D6BCF">
                                        <v:shape id="_x0000_i1058" type="#_x0000_t75" style="width:8.25pt;height:12pt" o:ole="">
                                          <v:imagedata r:id="rId61" o:title=""/>
                                        </v:shape>
                                        <o:OLEObject Type="Embed" ProgID="Equation.DSMT4" ShapeID="_x0000_i1058" DrawAspect="Content" ObjectID="_1796271140" r:id="rId62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71323" tIns="35662" rIns="71323" bIns="35662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D1008C" id="Group 28" o:spid="_x0000_s1027" style="position:absolute;left:0;text-align:left;margin-left:4.85pt;margin-top:19.8pt;width:132.1pt;height:92.75pt;z-index:252019712;mso-width-relative:margin;mso-height-relative:margin" coordorigin="-727,-1229" coordsize="16779,11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">
                      <v:group id="Group 30" o:spid="_x0000_s1028" style="position:absolute;left:1026;top:-1229;width:15025;height:11096" coordorigin="-563,-1229" coordsize="15031,11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group id="Group 31" o:spid="_x0000_s1029" style="position:absolute;left:-563;top:-1229;width:15030;height:10511" coordorigin="17523,-7385" coordsize="18184,1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  <v:group id="Group 58" o:spid="_x0000_s1030" style="position:absolute;left:17523;top:-7385;width:18184;height:12742" coordorigin="36769,-6351" coordsize="18184,1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Straight Arrow Connector 453" o:spid="_x0000_s1031" type="#_x0000_t32" style="position:absolute;left:36769;top:-4617;width:14480;height:110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" strokecolor="black [3213]" strokeweight="1.5pt">
                              <v:stroke startarrow="block" endarrow="block"/>
                            </v:shape>
                            <v:shape id="Text Box 255" o:spid="_x0000_s1032" type="#_x0000_t202" style="position:absolute;left:37995;top:-4033;width:3349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" filled="f" stroked="f">
                              <v:textbox inset="1.98119mm,.99061mm,1.98119mm,.99061mm">
                                <w:txbxContent>
                                  <w:p w14:paraId="2EDBF1E5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AE34A7">
                                      <w:rPr>
                                        <w:i/>
                                        <w:iCs/>
                                        <w:position w:val="-4"/>
                                        <w:sz w:val="19"/>
                                        <w:szCs w:val="19"/>
                                      </w:rPr>
                                      <w:object w:dxaOrig="260" w:dyaOrig="260" w14:anchorId="3A000C12">
                                        <v:shape id="_x0000_i1046" type="#_x0000_t75" style="width:11.25pt;height:11.25pt" o:ole="">
                                          <v:imagedata r:id="rId49" o:title=""/>
                                        </v:shape>
                                        <o:OLEObject Type="Embed" ProgID="Equation.DSMT4" ShapeID="_x0000_i1046" DrawAspect="Content" ObjectID="_1796271134" r:id="rId63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55" o:spid="_x0000_s1033" type="#_x0000_t202" style="position:absolute;left:37686;top:1737;width:3350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" filled="f" stroked="f">
                              <v:textbox inset="1.98119mm,.99061mm,1.98119mm,.99061mm">
                                <w:txbxContent>
                                  <w:p w14:paraId="755B2625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AE34A7">
                                      <w:rPr>
                                        <w:i/>
                                        <w:iCs/>
                                        <w:position w:val="-4"/>
                                        <w:sz w:val="19"/>
                                        <w:szCs w:val="19"/>
                                      </w:rPr>
                                      <w:object w:dxaOrig="255" w:dyaOrig="255" w14:anchorId="46DBB27C">
                                        <v:shape id="_x0000_i1048" type="#_x0000_t75" style="width:9.75pt;height:9.75pt" o:ole="">
                                          <v:imagedata r:id="rId51" o:title=""/>
                                        </v:shape>
                                        <o:OLEObject Type="Embed" ProgID="Equation.DSMT4" ShapeID="_x0000_i1048" DrawAspect="Content" ObjectID="_1796271135" r:id="rId64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55" o:spid="_x0000_s1034" type="#_x0000_t202" style="position:absolute;left:51603;top:-3348;width:3350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" filled="f" stroked="f">
                              <v:textbox inset="1.98119mm,.99061mm,1.98119mm,.99061mm">
                                <w:txbxContent>
                                  <w:p w14:paraId="7AC6E4D3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AE34A7">
                                      <w:rPr>
                                        <w:i/>
                                        <w:iCs/>
                                        <w:position w:val="-10"/>
                                        <w:sz w:val="19"/>
                                        <w:szCs w:val="19"/>
                                      </w:rPr>
                                      <w:object w:dxaOrig="255" w:dyaOrig="255" w14:anchorId="44D3573F">
                                        <v:shape id="_x0000_i1050" type="#_x0000_t75" style="width:12pt;height:12pt" o:ole="">
                                          <v:imagedata r:id="rId53" o:title=""/>
                                        </v:shape>
                                        <o:OLEObject Type="Embed" ProgID="Equation.DSMT4" ShapeID="_x0000_i1050" DrawAspect="Content" ObjectID="_1796271136" r:id="rId65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55" o:spid="_x0000_s1035" type="#_x0000_t202" style="position:absolute;left:50286;top:-6351;width:3349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" filled="f" stroked="f">
                              <v:textbox inset="1.98119mm,.99061mm,1.98119mm,.99061mm">
                                <w:txbxContent>
                                  <w:p w14:paraId="7012475F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</w:pPr>
                                    <w:r w:rsidRPr="00AE34A7">
                                      <w:rPr>
                                        <w:i/>
                                        <w:iCs/>
                                        <w:position w:val="-6"/>
                                        <w:sz w:val="19"/>
                                        <w:szCs w:val="19"/>
                                      </w:rPr>
                                      <w:object w:dxaOrig="220" w:dyaOrig="220" w14:anchorId="3B4563CB">
                                        <v:shape id="_x0000_i1052" type="#_x0000_t75" style="width:9pt;height:9pt" o:ole="">
                                          <v:imagedata r:id="rId55" o:title=""/>
                                        </v:shape>
                                        <o:OLEObject Type="Embed" ProgID="Equation.DSMT4" ShapeID="_x0000_i1052" DrawAspect="Content" ObjectID="_1796271137" r:id="rId66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55" o:spid="_x0000_s1036" type="#_x0000_t202" style="position:absolute;left:46004;top:-4353;width:3350;height:2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" filled="f" stroked="f">
                              <v:textbox inset="1.98119mm,.99061mm,1.98119mm,.99061mm">
                                <w:txbxContent>
                                  <w:p w14:paraId="74666D0D" w14:textId="77777777" w:rsidR="00A43821" w:rsidRPr="001A3703" w:rsidRDefault="00A43821" w:rsidP="00A43821">
                                    <w:pP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</w:rPr>
                                    </w:pPr>
                                    <w:r w:rsidRPr="00FA7038">
                                      <w:rPr>
                                        <w:i/>
                                        <w:iCs/>
                                        <w:position w:val="-6"/>
                                        <w:sz w:val="19"/>
                                        <w:szCs w:val="19"/>
                                      </w:rPr>
                                      <w:object w:dxaOrig="260" w:dyaOrig="279" w14:anchorId="0849058B">
                                        <v:shape id="_x0000_i1054" type="#_x0000_t75" style="width:12pt;height:10.5pt" o:ole="">
                                          <v:imagedata r:id="rId57" o:title=""/>
                                        </v:shape>
                                        <o:OLEObject Type="Embed" ProgID="Equation.DSMT4" ShapeID="_x0000_i1054" DrawAspect="Content" ObjectID="_1796271138" r:id="rId67"/>
                                      </w:objec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19"/>
                                        <w:szCs w:val="19"/>
                                        <w:rtl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459" o:spid="_x0000_s1037" type="#_x0000_t202" style="position:absolute;left:20359;top:-1102;width:3463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y8H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IZzLwfHAAAA3AAA&#10;AA8AAAAAAAAAAAAAAAAABwIAAGRycy9kb3ducmV2LnhtbFBLBQYAAAAAAwADALcAAAD7AgAAAAA=&#10;" filled="f" stroked="f" strokeweight=".5pt">
                            <v:textbox>
                              <w:txbxContent>
                                <w:p w14:paraId="18727779" w14:textId="77777777" w:rsidR="00A43821" w:rsidRPr="00396C91" w:rsidRDefault="00A43821" w:rsidP="00A43821">
                                  <w:pPr>
                                    <w:rPr>
                                      <w:rFonts w:cs="0 Nazanin Bold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396C91">
                                    <w:rPr>
                                      <w:rFonts w:cs="0 Nazanin Bold" w:hint="cs"/>
                                      <w:b/>
                                      <w:bCs/>
                                      <w:sz w:val="20"/>
                                      <w:szCs w:val="20"/>
                                      <w:rtl/>
                                    </w:rPr>
                                    <w:t>۱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Straight Arrow Connector 460" o:spid="_x0000_s1038" type="#_x0000_t32" style="position:absolute;left:2438;top:2380;width:0;height:74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" strokecolor="black [3213]" strokeweight="1.5pt">
                          <v:stroke endarrow="block"/>
                        </v:shape>
                        <v:shape id="Straight Arrow Connector 461" o:spid="_x0000_s1039" type="#_x0000_t32" style="position:absolute;left:2381;top:2371;width:100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" strokecolor="black [3213]" strokeweight="1.5pt">
                          <v:stroke endarrow="block"/>
                        </v:shape>
                      </v:group>
                      <v:shape id="Text Box 255" o:spid="_x0000_s1040" type="#_x0000_t202" style="position:absolute;left:4203;top:8160;width:2381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" filled="f" stroked="f">
                        <v:textbox inset="1.98119mm,.99061mm,1.98119mm,.99061mm">
                          <w:txbxContent>
                            <w:p w14:paraId="06D4368D" w14:textId="77777777" w:rsidR="00A43821" w:rsidRPr="001A3703" w:rsidRDefault="00A43821" w:rsidP="00A43821">
                              <w:pPr>
                                <w:rPr>
                                  <w:i/>
                                  <w:iCs/>
                                  <w:sz w:val="19"/>
                                  <w:szCs w:val="19"/>
                                  <w:rtl/>
                                </w:rPr>
                              </w:pPr>
                              <w:r w:rsidRPr="00396C91">
                                <w:rPr>
                                  <w:i/>
                                  <w:iCs/>
                                  <w:position w:val="-6"/>
                                  <w:sz w:val="19"/>
                                  <w:szCs w:val="19"/>
                                </w:rPr>
                                <w:object w:dxaOrig="220" w:dyaOrig="220" w14:anchorId="7A5E1839">
                                  <v:shape id="_x0000_i1056" type="#_x0000_t75" style="width:9.75pt;height:9.75pt" o:ole="">
                                    <v:imagedata r:id="rId59" o:title=""/>
                                  </v:shape>
                                  <o:OLEObject Type="Embed" ProgID="Equation.DSMT4" ShapeID="_x0000_i1056" DrawAspect="Content" ObjectID="_1796271139" r:id="rId68"/>
                                </w:object>
                              </w:r>
                              <w:r>
                                <w:rPr>
                                  <w:i/>
                                  <w:iCs/>
                                  <w:sz w:val="19"/>
                                  <w:szCs w:val="19"/>
                                  <w:rtl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255" o:spid="_x0000_s1041" type="#_x0000_t202" style="position:absolute;left:-727;top:7547;width:2766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" filled="f" stroked="f">
                        <v:textbox inset="1.98119mm,.99061mm,1.98119mm,.99061mm">
                          <w:txbxContent>
                            <w:p w14:paraId="4D5D9A99" w14:textId="77777777" w:rsidR="00A43821" w:rsidRPr="001A3703" w:rsidRDefault="00A43821" w:rsidP="00A43821">
                              <w:pPr>
                                <w:rPr>
                                  <w:i/>
                                  <w:iCs/>
                                  <w:sz w:val="19"/>
                                  <w:szCs w:val="19"/>
                                  <w:rtl/>
                                </w:rPr>
                              </w:pPr>
                              <w:r w:rsidRPr="00396C91">
                                <w:rPr>
                                  <w:i/>
                                  <w:iCs/>
                                  <w:position w:val="-6"/>
                                  <w:sz w:val="19"/>
                                  <w:szCs w:val="19"/>
                                </w:rPr>
                                <w:object w:dxaOrig="180" w:dyaOrig="260" w14:anchorId="163D6BCF">
                                  <v:shape id="_x0000_i1058" type="#_x0000_t75" style="width:8.25pt;height:12pt" o:ole="">
                                    <v:imagedata r:id="rId61" o:title=""/>
                                  </v:shape>
                                  <o:OLEObject Type="Embed" ProgID="Equation.DSMT4" ShapeID="_x0000_i1058" DrawAspect="Content" ObjectID="_1796271140" r:id="rId69"/>
                                </w:object>
                              </w:r>
                              <w:r>
                                <w:rPr>
                                  <w:i/>
                                  <w:iCs/>
                                  <w:sz w:val="19"/>
                                  <w:szCs w:val="19"/>
                                  <w:rtl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>دو زاویه متمم اند، یکی از زاویه ها 4 برابر دیگری است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 xml:space="preserve"> اندازه هر زاویه چند درجه است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>؟</w:t>
            </w:r>
            <w:r>
              <w:rPr>
                <w:rStyle w:val="Strong"/>
                <w:rFonts w:hint="cs"/>
                <w:sz w:val="22"/>
                <w:szCs w:val="22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</w:tcPr>
          <w:p w14:paraId="6341FEE5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25/1</w:t>
            </w:r>
          </w:p>
          <w:p w14:paraId="75DC92F8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29FF36FF" w14:textId="77777777" w:rsidR="00A43821" w:rsidRDefault="00A43821" w:rsidP="005A3554">
            <w:pPr>
              <w:bidi/>
              <w:rPr>
                <w:rStyle w:val="Strong"/>
                <w:sz w:val="24"/>
                <w:rtl/>
              </w:rPr>
            </w:pPr>
          </w:p>
          <w:p w14:paraId="3EED94B3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5/0</w:t>
            </w:r>
          </w:p>
        </w:tc>
      </w:tr>
      <w:tr w:rsidR="00A43821" w:rsidRPr="005B3F55" w14:paraId="3E548492" w14:textId="77777777" w:rsidTr="005A3554">
        <w:trPr>
          <w:trHeight w:val="1786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18AA5247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13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9232E3B" w14:textId="77777777" w:rsidR="00A43821" w:rsidRDefault="00A43821" w:rsidP="005A355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با توجه به شکل مقابل:                                                                                               </w:t>
            </w:r>
          </w:p>
          <w:p w14:paraId="35B16F5E" w14:textId="77777777" w:rsidR="00A43821" w:rsidRDefault="00A43821" w:rsidP="005A355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Style w:val="Strong"/>
                <w:rFonts w:hint="cs"/>
                <w:sz w:val="26"/>
                <w:szCs w:val="26"/>
                <w:rtl/>
              </w:rPr>
              <w:t>الف) نام یک پاره خط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                     </w:t>
            </w:r>
            <m:oMath>
              <m:r>
                <w:rPr>
                  <w:rStyle w:val="Strong"/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</w:p>
          <w:p w14:paraId="730A2C22" w14:textId="77777777" w:rsidR="00A43821" w:rsidRDefault="00A43821" w:rsidP="005A3554">
            <w:pPr>
              <w:tabs>
                <w:tab w:val="left" w:pos="7032"/>
              </w:tabs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Style w:val="Strong"/>
                <w:rFonts w:hint="cs"/>
                <w:sz w:val="26"/>
                <w:szCs w:val="26"/>
                <w:rtl/>
              </w:rPr>
              <w:t>ب) نام یک نیم خط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Style w:val="Strong"/>
                <w:sz w:val="26"/>
                <w:szCs w:val="26"/>
                <w:rtl/>
              </w:rPr>
              <w:tab/>
            </w:r>
          </w:p>
          <w:p w14:paraId="684BFD06" w14:textId="77777777" w:rsidR="00A43821" w:rsidRPr="00642DBC" w:rsidRDefault="00A43821" w:rsidP="005A355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Style w:val="Strong"/>
                <w:rFonts w:hint="cs"/>
                <w:sz w:val="26"/>
                <w:szCs w:val="26"/>
                <w:rtl/>
              </w:rPr>
              <w:t>ج) زاویه</w:t>
            </w:r>
            <w:r>
              <w:rPr>
                <w:rStyle w:val="Strong"/>
                <w:sz w:val="26"/>
                <w:szCs w:val="26"/>
              </w:rPr>
              <w:t xml:space="preserve"> 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  <w:r w:rsidRPr="004078DE">
              <w:rPr>
                <w:bCs/>
                <w:position w:val="-14"/>
                <w:sz w:val="28"/>
                <w:szCs w:val="28"/>
              </w:rPr>
              <w:object w:dxaOrig="380" w:dyaOrig="440" w14:anchorId="2D1CA297">
                <v:shape id="_x0000_i1059" type="#_x0000_t75" style="width:18.75pt;height:21.75pt" o:ole="">
                  <v:imagedata r:id="rId70" o:title=""/>
                </v:shape>
                <o:OLEObject Type="Embed" ProgID="Equation.DSMT4" ShapeID="_x0000_i1059" DrawAspect="Content" ObjectID="_1796271125" r:id="rId71"/>
              </w:object>
            </w:r>
            <w:r>
              <w:rPr>
                <w:rFonts w:hint="cs"/>
                <w:bCs/>
                <w:sz w:val="28"/>
                <w:szCs w:val="28"/>
                <w:rtl/>
              </w:rPr>
              <w:t xml:space="preserve">  </w:t>
            </w:r>
            <w:r w:rsidRPr="00AC01C7">
              <w:rPr>
                <w:rFonts w:hint="cs"/>
                <w:bCs/>
                <w:sz w:val="26"/>
                <w:szCs w:val="26"/>
                <w:rtl/>
              </w:rPr>
              <w:t>با سه حرف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/>
                <w:bCs/>
                <w:noProof/>
                <w:sz w:val="28"/>
                <w:szCs w:val="28"/>
              </w:rPr>
              <w:t xml:space="preserve"> 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4636C5F1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</w:tc>
      </w:tr>
      <w:tr w:rsidR="00A43821" w:rsidRPr="005B3F55" w14:paraId="272BFAFF" w14:textId="77777777" w:rsidTr="005A3554">
        <w:trPr>
          <w:trHeight w:val="1913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4B6E9C98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14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D7A5EF7" w14:textId="77777777" w:rsidR="00A43821" w:rsidRDefault="00A43821" w:rsidP="005A3554">
            <w:pPr>
              <w:jc w:val="right"/>
              <w:rPr>
                <w:rFonts w:cs="0 Nazanin Bold"/>
                <w:b/>
                <w:bCs/>
                <w:noProof/>
                <w:color w:val="000000"/>
                <w:sz w:val="26"/>
                <w:szCs w:val="26"/>
                <w:rtl/>
              </w:rPr>
            </w:pPr>
            <w:r>
              <w:rPr>
                <w:rStyle w:val="Strong"/>
                <w:noProof/>
                <w:sz w:val="26"/>
                <w:szCs w:val="26"/>
              </w:rPr>
              <w:drawing>
                <wp:anchor distT="0" distB="0" distL="114300" distR="114300" simplePos="0" relativeHeight="252025856" behindDoc="0" locked="0" layoutInCell="1" allowOverlap="1" wp14:anchorId="4E6D2F6C" wp14:editId="4DC1321A">
                  <wp:simplePos x="0" y="0"/>
                  <wp:positionH relativeFrom="column">
                    <wp:posOffset>60053</wp:posOffset>
                  </wp:positionH>
                  <wp:positionV relativeFrom="paragraph">
                    <wp:posOffset>-33201</wp:posOffset>
                  </wp:positionV>
                  <wp:extent cx="1570959" cy="1251857"/>
                  <wp:effectExtent l="0" t="0" r="0" b="0"/>
                  <wp:wrapNone/>
                  <wp:docPr id="474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86" cy="12594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967F2">
              <w:rPr>
                <w:rFonts w:cs="0 Nazanin Bold" w:hint="cs"/>
                <w:b/>
                <w:bCs/>
                <w:noProof/>
                <w:color w:val="000000"/>
                <w:sz w:val="26"/>
                <w:szCs w:val="26"/>
                <w:rtl/>
                <w:lang w:val="fa-IR"/>
              </w:rPr>
              <w:t>در</w:t>
            </w:r>
            <w:r w:rsidRPr="008967F2">
              <w:rPr>
                <w:rFonts w:cs="0 Nazanin Bold" w:hint="cs"/>
                <w:b/>
                <w:bCs/>
                <w:noProof/>
                <w:color w:val="000000"/>
                <w:sz w:val="26"/>
                <w:szCs w:val="26"/>
                <w:rtl/>
              </w:rPr>
              <w:t xml:space="preserve"> شکل مقابل اگر اندازه </w:t>
            </w:r>
            <w:r w:rsidRPr="008967F2">
              <w:rPr>
                <w:rFonts w:cs="0 Nazanin Bold"/>
                <w:b/>
                <w:bCs/>
                <w:noProof/>
                <w:color w:val="000000"/>
                <w:position w:val="-14"/>
                <w:sz w:val="26"/>
                <w:szCs w:val="26"/>
              </w:rPr>
              <w:object w:dxaOrig="1040" w:dyaOrig="520" w14:anchorId="3E9643D6">
                <v:shape id="_x0000_i1060" type="#_x0000_t75" style="width:53.25pt;height:26.25pt" o:ole="">
                  <v:imagedata r:id="rId73" o:title=""/>
                </v:shape>
                <o:OLEObject Type="Embed" ProgID="Equation.DSMT4" ShapeID="_x0000_i1060" DrawAspect="Content" ObjectID="_1796271126" r:id="rId74"/>
              </w:object>
            </w:r>
            <w:r w:rsidRPr="008967F2">
              <w:rPr>
                <w:rFonts w:cs="0 Nazanin Bold" w:hint="cs"/>
                <w:b/>
                <w:bCs/>
                <w:noProof/>
                <w:color w:val="000000"/>
                <w:sz w:val="26"/>
                <w:szCs w:val="26"/>
                <w:rtl/>
              </w:rPr>
              <w:t xml:space="preserve"> باشد اندازه زاویه های زیر را بنویسید.</w:t>
            </w:r>
          </w:p>
          <w:p w14:paraId="0A9A0B37" w14:textId="77777777" w:rsidR="00A43821" w:rsidRDefault="00A43821" w:rsidP="005A3554">
            <w:pPr>
              <w:jc w:val="right"/>
              <w:rPr>
                <w:rFonts w:cs="0 Nazanin Bold"/>
                <w:b/>
                <w:bCs/>
                <w:noProof/>
                <w:color w:val="000000"/>
                <w:sz w:val="26"/>
                <w:szCs w:val="26"/>
                <w:rtl/>
              </w:rPr>
            </w:pPr>
          </w:p>
          <w:p w14:paraId="52ACFC98" w14:textId="77777777" w:rsidR="00A43821" w:rsidRPr="008967F2" w:rsidRDefault="00A43821" w:rsidP="005A3554">
            <w:pPr>
              <w:jc w:val="right"/>
              <w:rPr>
                <w:rFonts w:cs="0 Nazanin Bold"/>
                <w:b/>
                <w:bCs/>
                <w:noProof/>
                <w:color w:val="000000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val="fa-IR"/>
              </w:rPr>
              <w:t xml:space="preserve">          </w:t>
            </w:r>
            <w:r w:rsidRPr="008967F2">
              <w:rPr>
                <w:rFonts w:cs="0 Nazanin Bold"/>
                <w:b/>
                <w:bCs/>
                <w:noProof/>
                <w:color w:val="000000"/>
                <w:position w:val="-14"/>
                <w:sz w:val="26"/>
                <w:szCs w:val="26"/>
              </w:rPr>
              <w:object w:dxaOrig="1400" w:dyaOrig="460" w14:anchorId="25B53F70">
                <v:shape id="_x0000_i1061" type="#_x0000_t75" style="width:71.25pt;height:23.25pt" o:ole="">
                  <v:imagedata r:id="rId75" o:title=""/>
                </v:shape>
                <o:OLEObject Type="Embed" ProgID="Equation.DSMT4" ShapeID="_x0000_i1061" DrawAspect="Content" ObjectID="_1796271127" r:id="rId76"/>
              </w:object>
            </w:r>
            <w:r>
              <w:rPr>
                <w:rFonts w:cs="0 Nazanin Bold"/>
                <w:b/>
                <w:bCs/>
                <w:noProof/>
                <w:color w:val="000000"/>
                <w:sz w:val="26"/>
                <w:szCs w:val="26"/>
              </w:rPr>
              <w:t xml:space="preserve">  </w:t>
            </w:r>
            <w:r w:rsidRPr="008967F2">
              <w:rPr>
                <w:rFonts w:cs="0 Nazanin Bold"/>
                <w:b/>
                <w:bCs/>
                <w:noProof/>
                <w:color w:val="000000"/>
                <w:position w:val="-14"/>
                <w:sz w:val="26"/>
                <w:szCs w:val="26"/>
              </w:rPr>
              <w:object w:dxaOrig="1460" w:dyaOrig="460" w14:anchorId="354F653C">
                <v:shape id="_x0000_i1062" type="#_x0000_t75" style="width:74.25pt;height:23.25pt" o:ole="">
                  <v:imagedata r:id="rId77" o:title=""/>
                </v:shape>
                <o:OLEObject Type="Embed" ProgID="Equation.DSMT4" ShapeID="_x0000_i1062" DrawAspect="Content" ObjectID="_1796271128" r:id="rId78"/>
              </w:object>
            </w:r>
            <w:r>
              <w:rPr>
                <w:rFonts w:cs="0 Nazanin Bold"/>
                <w:b/>
                <w:bCs/>
                <w:noProof/>
                <w:color w:val="000000"/>
                <w:sz w:val="26"/>
                <w:szCs w:val="26"/>
              </w:rPr>
              <w:t xml:space="preserve">               </w:t>
            </w:r>
            <w:r w:rsidRPr="008967F2">
              <w:rPr>
                <w:rFonts w:cs="0 Nazanin Bold"/>
                <w:b/>
                <w:bCs/>
                <w:noProof/>
                <w:color w:val="000000"/>
                <w:position w:val="-14"/>
                <w:sz w:val="26"/>
                <w:szCs w:val="26"/>
              </w:rPr>
              <w:object w:dxaOrig="1460" w:dyaOrig="460" w14:anchorId="41EB7574">
                <v:shape id="_x0000_i1063" type="#_x0000_t75" style="width:74.25pt;height:23.25pt" o:ole="">
                  <v:imagedata r:id="rId79" o:title=""/>
                </v:shape>
                <o:OLEObject Type="Embed" ProgID="Equation.DSMT4" ShapeID="_x0000_i1063" DrawAspect="Content" ObjectID="_1796271129" r:id="rId80"/>
              </w:object>
            </w:r>
            <w:r>
              <w:rPr>
                <w:rFonts w:cs="0 Nazanin Bold"/>
                <w:b/>
                <w:bCs/>
                <w:noProof/>
                <w:color w:val="000000"/>
                <w:sz w:val="26"/>
                <w:szCs w:val="26"/>
              </w:rPr>
              <w:t xml:space="preserve">  </w:t>
            </w:r>
          </w:p>
          <w:p w14:paraId="51633539" w14:textId="77777777" w:rsidR="00A43821" w:rsidRPr="006D1FA8" w:rsidRDefault="00A43821" w:rsidP="005A3554">
            <w:pPr>
              <w:rPr>
                <w:rFonts w:cs="0 Nazanin Bold"/>
                <w:b/>
                <w:bCs/>
                <w:noProof/>
                <w:color w:val="000000"/>
                <w:sz w:val="10"/>
                <w:szCs w:val="10"/>
                <w:rtl/>
              </w:rPr>
            </w:pPr>
          </w:p>
          <w:p w14:paraId="65FDBC06" w14:textId="77777777" w:rsidR="00A43821" w:rsidRDefault="00A43821" w:rsidP="005A3554">
            <w:pPr>
              <w:rPr>
                <w:rStyle w:val="Strong"/>
                <w:sz w:val="26"/>
                <w:szCs w:val="26"/>
              </w:rPr>
            </w:pPr>
            <w:r>
              <w:rPr>
                <w:b/>
                <w:bCs/>
                <w:i/>
                <w:noProof/>
                <w:sz w:val="26"/>
                <w:szCs w:val="26"/>
              </w:rPr>
              <w:drawing>
                <wp:anchor distT="0" distB="0" distL="114300" distR="114300" simplePos="0" relativeHeight="252024832" behindDoc="0" locked="0" layoutInCell="1" allowOverlap="1" wp14:anchorId="07ABF08E" wp14:editId="6A383AA5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183424</wp:posOffset>
                  </wp:positionV>
                  <wp:extent cx="930910" cy="1257300"/>
                  <wp:effectExtent l="0" t="0" r="2540" b="0"/>
                  <wp:wrapNone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910" cy="1257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967F2">
              <w:rPr>
                <w:rFonts w:cs="0 Nazanin Bold" w:hint="cs"/>
                <w:b/>
                <w:bCs/>
                <w:noProof/>
                <w:color w:val="000000"/>
                <w:sz w:val="26"/>
                <w:szCs w:val="26"/>
                <w:rtl/>
              </w:rPr>
              <w:t xml:space="preserve">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22316BC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</w:tc>
      </w:tr>
      <w:tr w:rsidR="00A43821" w:rsidRPr="005B3F55" w14:paraId="24CA2CB1" w14:textId="77777777" w:rsidTr="005A3554">
        <w:trPr>
          <w:trHeight w:val="1828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5D48D42A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15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E002CB1" w14:textId="77777777" w:rsidR="00A43821" w:rsidRPr="0095561D" w:rsidRDefault="00A43821" w:rsidP="005A3554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 شکل مقابل، هم نهشت هستند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تساوی اجزای متناظر را کامل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7BF6F8B" w14:textId="77777777" w:rsidR="00A43821" w:rsidRDefault="00A43821" w:rsidP="005A3554">
            <w:pPr>
              <w:tabs>
                <w:tab w:val="left" w:pos="5372"/>
              </w:tabs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0A2EBB97" wp14:editId="3DDF35B2">
                      <wp:simplePos x="0" y="0"/>
                      <wp:positionH relativeFrom="column">
                        <wp:posOffset>2959735</wp:posOffset>
                      </wp:positionH>
                      <wp:positionV relativeFrom="paragraph">
                        <wp:posOffset>54610</wp:posOffset>
                      </wp:positionV>
                      <wp:extent cx="1114425" cy="342900"/>
                      <wp:effectExtent l="0" t="0" r="0" b="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144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0B47A" w14:textId="77777777" w:rsidR="00A43821" w:rsidRPr="006F5C68" w:rsidRDefault="00E22877" w:rsidP="00A43821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</m:t>
                                        </m:r>
                                      </m:e>
                                    </m:acc>
                                  </m:oMath>
                                  <w:r w:rsidR="00A43821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A43821" w:rsidRPr="006F5C68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EBB97" id="Text Box 61" o:spid="_x0000_s1042" type="#_x0000_t202" style="position:absolute;left:0;text-align:left;margin-left:233.05pt;margin-top:4.3pt;width:87.75pt;height:2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" filled="f" stroked="f" strokeweight=".5pt">
                      <v:textbox>
                        <w:txbxContent>
                          <w:p w14:paraId="1B00B47A" w14:textId="77777777" w:rsidR="00A43821" w:rsidRPr="006F5C68" w:rsidRDefault="00E22877" w:rsidP="00A43821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</m:acc>
                            </m:oMath>
                            <w:r w:rsidR="00A43821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A43821" w:rsidRPr="006F5C68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371BBD17" wp14:editId="3E31E383">
                      <wp:simplePos x="0" y="0"/>
                      <wp:positionH relativeFrom="column">
                        <wp:posOffset>4112260</wp:posOffset>
                      </wp:positionH>
                      <wp:positionV relativeFrom="paragraph">
                        <wp:posOffset>54610</wp:posOffset>
                      </wp:positionV>
                      <wp:extent cx="1209675" cy="342900"/>
                      <wp:effectExtent l="0" t="0" r="0" b="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187E72" w14:textId="77777777" w:rsidR="00A43821" w:rsidRPr="006F5C68" w:rsidRDefault="00E22877" w:rsidP="00A43821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AB</m:t>
                                        </m:r>
                                      </m:e>
                                    </m:bar>
                                  </m:oMath>
                                  <w:r w:rsidR="00A43821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A43821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BBD17" id="Text Box 63" o:spid="_x0000_s1043" type="#_x0000_t202" style="position:absolute;left:0;text-align:left;margin-left:323.8pt;margin-top:4.3pt;width:95.25pt;height:2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" filled="f" stroked="f" strokeweight=".5pt">
                      <v:textbox>
                        <w:txbxContent>
                          <w:p w14:paraId="05187E72" w14:textId="77777777" w:rsidR="00A43821" w:rsidRPr="006F5C68" w:rsidRDefault="00E22877" w:rsidP="00A43821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AB</m:t>
                                  </m:r>
                                </m:e>
                              </m:bar>
                            </m:oMath>
                            <w:r w:rsidR="00A43821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A43821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Cs/>
                <w:noProof/>
                <w:sz w:val="32"/>
                <w:szCs w:val="32"/>
                <w:rtl/>
              </w:rPr>
              <w:tab/>
            </w:r>
          </w:p>
          <w:p w14:paraId="06272142" w14:textId="77777777" w:rsidR="00A43821" w:rsidRPr="00C227C2" w:rsidRDefault="00A43821" w:rsidP="005A3554">
            <w:pPr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1AF1EF5C" wp14:editId="4E785CEF">
                      <wp:simplePos x="0" y="0"/>
                      <wp:positionH relativeFrom="column">
                        <wp:posOffset>2976245</wp:posOffset>
                      </wp:positionH>
                      <wp:positionV relativeFrom="paragraph">
                        <wp:posOffset>144145</wp:posOffset>
                      </wp:positionV>
                      <wp:extent cx="1019175" cy="342900"/>
                      <wp:effectExtent l="0" t="0" r="0" b="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B791E4" w14:textId="77777777" w:rsidR="00A43821" w:rsidRPr="006F5C68" w:rsidRDefault="00E22877" w:rsidP="00A43821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C</m:t>
                                        </m:r>
                                      </m:e>
                                    </m:acc>
                                  </m:oMath>
                                  <w:r w:rsidR="00A43821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A43821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A43821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F1EF5C" id="Text Box 62" o:spid="_x0000_s1044" type="#_x0000_t202" style="position:absolute;left:0;text-align:left;margin-left:234.35pt;margin-top:11.35pt;width:80.25pt;height:2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" filled="f" stroked="f" strokeweight=".5pt">
                      <v:textbox>
                        <w:txbxContent>
                          <w:p w14:paraId="17B791E4" w14:textId="77777777" w:rsidR="00A43821" w:rsidRPr="006F5C68" w:rsidRDefault="00E22877" w:rsidP="00A43821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</m:acc>
                            </m:oMath>
                            <w:r w:rsidR="00A43821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A43821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43821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7A9225B8" wp14:editId="53BE0F6F">
                      <wp:simplePos x="0" y="0"/>
                      <wp:positionH relativeFrom="column">
                        <wp:posOffset>4131309</wp:posOffset>
                      </wp:positionH>
                      <wp:positionV relativeFrom="paragraph">
                        <wp:posOffset>144145</wp:posOffset>
                      </wp:positionV>
                      <wp:extent cx="1209675" cy="342900"/>
                      <wp:effectExtent l="0" t="0" r="0" b="0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648D53" w14:textId="77777777" w:rsidR="00A43821" w:rsidRPr="0095561D" w:rsidRDefault="00E22877" w:rsidP="00A43821">
                                  <w:pPr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EH</m:t>
                                        </m:r>
                                      </m:e>
                                    </m:bar>
                                  </m:oMath>
                                  <w:r w:rsidR="00A43821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A43821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A43821">
                                    <w:rPr>
                                      <w:rFonts w:ascii="Cambria Math" w:hAnsi="Cambria Math"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A43821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  <w:r w:rsidR="00A43821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9225B8" id="Text Box 192" o:spid="_x0000_s1045" type="#_x0000_t202" style="position:absolute;left:0;text-align:left;margin-left:325.3pt;margin-top:11.35pt;width:95.25pt;height:2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" filled="f" stroked="f" strokeweight=".5pt">
                      <v:textbox>
                        <w:txbxContent>
                          <w:p w14:paraId="78648D53" w14:textId="77777777" w:rsidR="00A43821" w:rsidRPr="0095561D" w:rsidRDefault="00E22877" w:rsidP="00A43821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EH</m:t>
                                  </m:r>
                                </m:e>
                              </m:bar>
                            </m:oMath>
                            <w:r w:rsidR="00A43821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43821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A43821">
                              <w:rPr>
                                <w:rFonts w:ascii="Cambria Math" w:hAnsi="Cambria Math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43821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  <w:r w:rsidR="00A43821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339AE6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A43821" w:rsidRPr="005B3F55" w14:paraId="3B14B683" w14:textId="77777777" w:rsidTr="005A3554">
        <w:trPr>
          <w:trHeight w:val="181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7B21528C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16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868B34E" w14:textId="77777777" w:rsidR="00A43821" w:rsidRDefault="00A43821" w:rsidP="005A3554">
            <w:pPr>
              <w:bidi/>
              <w:spacing w:line="360" w:lineRule="auto"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Cs/>
                <w:i/>
                <w:noProof/>
                <w:sz w:val="26"/>
                <w:szCs w:val="26"/>
                <w:rtl/>
                <w:lang w:val="fa-IR"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3D62FE73" wp14:editId="19C8558D">
                      <wp:simplePos x="0" y="0"/>
                      <wp:positionH relativeFrom="column">
                        <wp:posOffset>41698</wp:posOffset>
                      </wp:positionH>
                      <wp:positionV relativeFrom="paragraph">
                        <wp:posOffset>125437</wp:posOffset>
                      </wp:positionV>
                      <wp:extent cx="2804500" cy="358180"/>
                      <wp:effectExtent l="0" t="0" r="0" b="3810"/>
                      <wp:wrapNone/>
                      <wp:docPr id="475" name="Group 4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04500" cy="358180"/>
                                <a:chOff x="0" y="0"/>
                                <a:chExt cx="2804500" cy="358180"/>
                              </a:xfrm>
                            </wpg:grpSpPr>
                            <wps:wsp>
                              <wps:cNvPr id="35" name="Straight Connector 35"/>
                              <wps:cNvCnPr/>
                              <wps:spPr>
                                <a:xfrm>
                                  <a:off x="144856" y="24143"/>
                                  <a:ext cx="2505075" cy="28575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Oval 38"/>
                              <wps:cNvSpPr/>
                              <wps:spPr>
                                <a:xfrm>
                                  <a:off x="138820" y="0"/>
                                  <a:ext cx="45085" cy="4508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" name="Oval 40"/>
                              <wps:cNvSpPr/>
                              <wps:spPr>
                                <a:xfrm flipH="1">
                                  <a:off x="2625505" y="24143"/>
                                  <a:ext cx="45085" cy="4762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Oval 42"/>
                              <wps:cNvSpPr/>
                              <wps:spPr>
                                <a:xfrm>
                                  <a:off x="1985727" y="21125"/>
                                  <a:ext cx="45085" cy="45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Oval 44"/>
                              <wps:cNvSpPr/>
                              <wps:spPr>
                                <a:xfrm>
                                  <a:off x="1367073" y="12072"/>
                                  <a:ext cx="45085" cy="45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" name="Oval 195"/>
                              <wps:cNvSpPr/>
                              <wps:spPr>
                                <a:xfrm flipH="1" flipV="1">
                                  <a:off x="760491" y="6036"/>
                                  <a:ext cx="45085" cy="45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9" name="Text Box 199"/>
                              <wps:cNvSpPr txBox="1"/>
                              <wps:spPr>
                                <a:xfrm>
                                  <a:off x="0" y="75446"/>
                                  <a:ext cx="323850" cy="2560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448E9D84" w14:textId="77777777" w:rsidR="00A43821" w:rsidRPr="003840DB" w:rsidRDefault="00A43821" w:rsidP="00A43821">
                                    <w:pPr>
                                      <w:rPr>
                                        <w:rFonts w:ascii="Comic Sans MS" w:hAnsi="Comic Sans MS"/>
                                        <w:sz w:val="24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8"/>
                                            <w:szCs w:val="36"/>
                                            <w:lang w:bidi="ar-SA"/>
                                          </w:rPr>
                                          <w:drawing>
                                            <wp:inline distT="0" distB="0" distL="0" distR="0" wp14:anchorId="2E3DAE3E" wp14:editId="0F523979">
                                              <wp:extent cx="24130" cy="3175"/>
                                              <wp:effectExtent l="0" t="0" r="0" b="0"/>
                                              <wp:docPr id="491" name="Picture 49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4130" cy="31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</w:rPr>
                                          <m:t>A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8" name="Text Box 498"/>
                              <wps:cNvSpPr txBox="1"/>
                              <wps:spPr>
                                <a:xfrm>
                                  <a:off x="621671" y="75446"/>
                                  <a:ext cx="323850" cy="2267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60738C3B" w14:textId="77777777" w:rsidR="00A43821" w:rsidRPr="003840DB" w:rsidRDefault="00A43821" w:rsidP="00A43821">
                                    <w:pPr>
                                      <w:rPr>
                                        <w:rFonts w:ascii="Comic Sans MS" w:hAnsi="Comic Sans MS"/>
                                        <w:sz w:val="32"/>
                                        <w:szCs w:val="32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8"/>
                                            <w:szCs w:val="36"/>
                                            <w:lang w:bidi="ar-SA"/>
                                          </w:rPr>
                                          <w:drawing>
                                            <wp:inline distT="0" distB="0" distL="0" distR="0" wp14:anchorId="4BD792E4" wp14:editId="282B1E67">
                                              <wp:extent cx="24130" cy="3175"/>
                                              <wp:effectExtent l="0" t="0" r="0" b="0"/>
                                              <wp:docPr id="492" name="Picture 492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4130" cy="31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</w:rPr>
                                          <m:t>B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5" name="Text Box 505"/>
                              <wps:cNvSpPr txBox="1"/>
                              <wps:spPr>
                                <a:xfrm>
                                  <a:off x="1222218" y="87517"/>
                                  <a:ext cx="323850" cy="2487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193A2CA3" w14:textId="77777777" w:rsidR="00A43821" w:rsidRPr="00B81C99" w:rsidRDefault="00A43821" w:rsidP="00A43821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bCs/>
                                        <w:sz w:val="24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noProof/>
                                            <w:sz w:val="8"/>
                                            <w:szCs w:val="36"/>
                                            <w:lang w:bidi="ar-SA"/>
                                          </w:rPr>
                                          <w:drawing>
                                            <wp:inline distT="0" distB="0" distL="0" distR="0" wp14:anchorId="67CF2D2C" wp14:editId="1204E786">
                                              <wp:extent cx="24130" cy="3175"/>
                                              <wp:effectExtent l="0" t="0" r="0" b="0"/>
                                              <wp:docPr id="493" name="Picture 493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4130" cy="31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</w:rPr>
                                          <m:t>C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7" name="Text Box 507"/>
                              <wps:cNvSpPr txBox="1"/>
                              <wps:spPr>
                                <a:xfrm>
                                  <a:off x="1849925" y="87517"/>
                                  <a:ext cx="323850" cy="2706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6132C0CA" w14:textId="77777777" w:rsidR="00A43821" w:rsidRPr="00B81C99" w:rsidRDefault="00A43821" w:rsidP="00A43821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bCs/>
                                        <w:i/>
                                        <w:iCs/>
                                        <w:sz w:val="24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  <w:noProof/>
                                            <w:sz w:val="8"/>
                                            <w:szCs w:val="36"/>
                                            <w:lang w:bidi="ar-SA"/>
                                          </w:rPr>
                                          <w:drawing>
                                            <wp:inline distT="0" distB="0" distL="0" distR="0" wp14:anchorId="731AFFAA" wp14:editId="6DCF0761">
                                              <wp:extent cx="24130" cy="3175"/>
                                              <wp:effectExtent l="0" t="0" r="0" b="0"/>
                                              <wp:docPr id="494" name="Picture 49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4130" cy="31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</w:rPr>
                                          <m:t>D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" name="Text Box 509"/>
                              <wps:cNvSpPr txBox="1"/>
                              <wps:spPr>
                                <a:xfrm>
                                  <a:off x="2480650" y="96571"/>
                                  <a:ext cx="323850" cy="2339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3A5B005C" w14:textId="77777777" w:rsidR="00A43821" w:rsidRPr="003840DB" w:rsidRDefault="00A43821" w:rsidP="00A43821">
                                    <w:pPr>
                                      <w:rPr>
                                        <w:rFonts w:ascii="Comic Sans MS" w:hAnsi="Comic Sans MS"/>
                                        <w:sz w:val="18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8"/>
                                            <w:szCs w:val="36"/>
                                            <w:lang w:bidi="ar-SA"/>
                                          </w:rPr>
                                          <w:drawing>
                                            <wp:inline distT="0" distB="0" distL="0" distR="0" wp14:anchorId="5029A775" wp14:editId="690A0BC4">
                                              <wp:extent cx="24130" cy="3175"/>
                                              <wp:effectExtent l="0" t="0" r="0" b="0"/>
                                              <wp:docPr id="495" name="Picture 49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4130" cy="31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</w:rPr>
                                          <m:t>E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D62FE73" id="Group 475" o:spid="_x0000_s1046" style="position:absolute;left:0;text-align:left;margin-left:3.3pt;margin-top:9.9pt;width:220.85pt;height:28.2pt;z-index:252026880" coordsize="28045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">
                      <v:line id="Straight Connector 35" o:spid="_x0000_s1047" style="position:absolute;visibility:visible;mso-wrap-style:square" from="1448,241" to="26499,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" strokecolor="black [3040]" strokeweight="1pt"/>
                      <v:oval id="Oval 38" o:spid="_x0000_s1048" style="position:absolute;left:1388;width:451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" fillcolor="black [3200]" strokecolor="black [1600]" strokeweight="2pt"/>
                      <v:oval id="Oval 40" o:spid="_x0000_s1049" style="position:absolute;left:26255;top:241;width:450;height:4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" fillcolor="black [3200]" strokecolor="black [1600]" strokeweight="2pt"/>
                      <v:oval id="Oval 42" o:spid="_x0000_s1050" style="position:absolute;left:19857;top:211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" fillcolor="windowText" strokeweight="2pt"/>
                      <v:oval id="Oval 44" o:spid="_x0000_s1051" style="position:absolute;left:13670;top:120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" fillcolor="windowText" strokeweight="2pt"/>
                      <v:oval id="Oval 195" o:spid="_x0000_s1052" style="position:absolute;left:7604;top:60;width:451;height:451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" fillcolor="windowText" strokeweight="2pt"/>
                      <v:shape id="Text Box 199" o:spid="_x0000_s1053" type="#_x0000_t202" style="position:absolute;top:754;width:3238;height: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      <v:textbox>
                          <w:txbxContent>
                            <w:p w14:paraId="448E9D84" w14:textId="77777777" w:rsidR="00A43821" w:rsidRPr="003840DB" w:rsidRDefault="00A43821" w:rsidP="00A43821">
                              <w:pPr>
                                <w:rPr>
                                  <w:rFonts w:ascii="Comic Sans MS" w:hAnsi="Comic Sans MS"/>
                                  <w:sz w:val="24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8"/>
                                      <w:szCs w:val="36"/>
                                      <w:lang w:bidi="ar-SA"/>
                                    </w:rPr>
                                    <w:drawing>
                                      <wp:inline distT="0" distB="0" distL="0" distR="0" wp14:anchorId="2E3DAE3E" wp14:editId="0F523979">
                                        <wp:extent cx="24130" cy="3175"/>
                                        <wp:effectExtent l="0" t="0" r="0" b="0"/>
                                        <wp:docPr id="491" name="Picture 49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30" cy="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498" o:spid="_x0000_s1054" type="#_x0000_t202" style="position:absolute;left:6216;top:754;width:3239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iXl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" filled="f" stroked="f">
                        <v:textbox>
                          <w:txbxContent>
                            <w:p w14:paraId="60738C3B" w14:textId="77777777" w:rsidR="00A43821" w:rsidRPr="003840DB" w:rsidRDefault="00A43821" w:rsidP="00A43821">
                              <w:pPr>
                                <w:rPr>
                                  <w:rFonts w:ascii="Comic Sans MS" w:hAnsi="Comic Sans MS"/>
                                  <w:sz w:val="32"/>
                                  <w:szCs w:val="32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8"/>
                                      <w:szCs w:val="36"/>
                                      <w:lang w:bidi="ar-SA"/>
                                    </w:rPr>
                                    <w:drawing>
                                      <wp:inline distT="0" distB="0" distL="0" distR="0" wp14:anchorId="4BD792E4" wp14:editId="282B1E67">
                                        <wp:extent cx="24130" cy="3175"/>
                                        <wp:effectExtent l="0" t="0" r="0" b="0"/>
                                        <wp:docPr id="492" name="Picture 49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30" cy="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505" o:spid="_x0000_s1055" type="#_x0000_t202" style="position:absolute;left:12222;top:875;width:3238;height:2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" filled="f" stroked="f">
                        <v:textbox>
                          <w:txbxContent>
                            <w:p w14:paraId="193A2CA3" w14:textId="77777777" w:rsidR="00A43821" w:rsidRPr="00B81C99" w:rsidRDefault="00A43821" w:rsidP="00A43821">
                              <w:pPr>
                                <w:rPr>
                                  <w:rFonts w:ascii="Comic Sans MS" w:hAnsi="Comic Sans MS"/>
                                  <w:b/>
                                  <w:bCs/>
                                  <w:sz w:val="24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8"/>
                                      <w:szCs w:val="36"/>
                                      <w:lang w:bidi="ar-SA"/>
                                    </w:rPr>
                                    <w:drawing>
                                      <wp:inline distT="0" distB="0" distL="0" distR="0" wp14:anchorId="67CF2D2C" wp14:editId="1204E786">
                                        <wp:extent cx="24130" cy="3175"/>
                                        <wp:effectExtent l="0" t="0" r="0" b="0"/>
                                        <wp:docPr id="493" name="Picture 49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30" cy="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C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507" o:spid="_x0000_s1056" type="#_x0000_t202" style="position:absolute;left:18499;top:875;width:323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" filled="f" stroked="f">
                        <v:textbox>
                          <w:txbxContent>
                            <w:p w14:paraId="6132C0CA" w14:textId="77777777" w:rsidR="00A43821" w:rsidRPr="00B81C99" w:rsidRDefault="00A43821" w:rsidP="00A43821">
                              <w:pPr>
                                <w:rPr>
                                  <w:rFonts w:ascii="Comic Sans MS" w:hAnsi="Comic Sans MS"/>
                                  <w:b/>
                                  <w:bCs/>
                                  <w:i/>
                                  <w:iCs/>
                                  <w:sz w:val="24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sz w:val="8"/>
                                      <w:szCs w:val="36"/>
                                      <w:lang w:bidi="ar-SA"/>
                                    </w:rPr>
                                    <w:drawing>
                                      <wp:inline distT="0" distB="0" distL="0" distR="0" wp14:anchorId="731AFFAA" wp14:editId="6DCF0761">
                                        <wp:extent cx="24130" cy="3175"/>
                                        <wp:effectExtent l="0" t="0" r="0" b="0"/>
                                        <wp:docPr id="494" name="Picture 49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30" cy="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D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Text Box 509" o:spid="_x0000_s1057" type="#_x0000_t202" style="position:absolute;left:24806;top:965;width:3239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RpkwgAAANw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" filled="f" stroked="f">
                        <v:textbox>
                          <w:txbxContent>
                            <w:p w14:paraId="3A5B005C" w14:textId="77777777" w:rsidR="00A43821" w:rsidRPr="003840DB" w:rsidRDefault="00A43821" w:rsidP="00A43821">
                              <w:pPr>
                                <w:rPr>
                                  <w:rFonts w:ascii="Comic Sans MS" w:hAnsi="Comic Sans MS"/>
                                  <w:sz w:val="18"/>
                                  <w:szCs w:val="18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8"/>
                                      <w:szCs w:val="36"/>
                                      <w:lang w:bidi="ar-SA"/>
                                    </w:rPr>
                                    <w:drawing>
                                      <wp:inline distT="0" distB="0" distL="0" distR="0" wp14:anchorId="5029A775" wp14:editId="690A0BC4">
                                        <wp:extent cx="24130" cy="3175"/>
                                        <wp:effectExtent l="0" t="0" r="0" b="0"/>
                                        <wp:docPr id="495" name="Picture 49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130" cy="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E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در شکل مقابل، پاره خط ها برابرند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3B38748" w14:textId="77777777" w:rsidR="00A43821" w:rsidRPr="009D0B1E" w:rsidRDefault="00A43821" w:rsidP="005A3554">
            <w:pPr>
              <w:bidi/>
              <w:spacing w:line="360" w:lineRule="auto"/>
              <w:rPr>
                <w:b/>
                <w:bCs/>
                <w:i/>
                <w:noProof/>
                <w:sz w:val="8"/>
                <w:szCs w:val="6"/>
                <w:rtl/>
              </w:rPr>
            </w:pPr>
          </w:p>
          <w:p w14:paraId="4959CE17" w14:textId="77777777" w:rsidR="00A43821" w:rsidRPr="009D0B1E" w:rsidRDefault="00A43821" w:rsidP="005A3554">
            <w:pPr>
              <w:bidi/>
              <w:spacing w:line="276" w:lineRule="auto"/>
              <w:rPr>
                <w:b/>
                <w:bCs/>
                <w:i/>
                <w:noProof/>
                <w:sz w:val="26"/>
                <w:szCs w:val="26"/>
              </w:rPr>
            </w:pPr>
            <w:r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الف) باتوجه به شکل رابطه ها را کامل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hint="cs"/>
                <w:b/>
                <w:bCs/>
                <w:i/>
                <w:noProof/>
                <w:sz w:val="26"/>
                <w:szCs w:val="26"/>
                <w:rtl/>
              </w:rPr>
              <w:t xml:space="preserve">  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...... </w:t>
            </w:r>
            <w:r w:rsidRPr="003840DB">
              <w:rPr>
                <w:rFonts w:ascii="Cambria Math" w:hAnsi="Cambria Math"/>
                <w:b/>
                <w:bCs/>
                <w:iCs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AB</m:t>
                  </m:r>
                </m:e>
              </m:bar>
            </m:oMath>
            <w:r>
              <w:rPr>
                <w:sz w:val="28"/>
                <w:szCs w:val="28"/>
              </w:rPr>
              <w:t xml:space="preserve"> +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BC</m:t>
                  </m:r>
                </m:e>
              </m:bar>
            </m:oMath>
            <w:r>
              <w:rPr>
                <w:sz w:val="28"/>
                <w:szCs w:val="28"/>
              </w:rPr>
              <w:t xml:space="preserve"> +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CD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>
              <w:rPr>
                <w:rStyle w:val="Strong"/>
                <w:rFonts w:ascii="Cambria Math" w:hAnsi="Cambria Math"/>
                <w:bCs w:val="0"/>
              </w:rPr>
              <w:t xml:space="preserve">                                                                                                                                      </w:t>
            </w:r>
            <w:r>
              <w:rPr>
                <w:rStyle w:val="Strong"/>
                <w:rFonts w:ascii="Cambria Math" w:hAnsi="Cambria Math" w:hint="cs"/>
                <w:bCs w:val="0"/>
                <w:rtl/>
              </w:rPr>
              <w:t xml:space="preserve">            </w:t>
            </w:r>
            <w:r>
              <w:rPr>
                <w:rStyle w:val="Strong"/>
                <w:rFonts w:ascii="Cambria Math" w:hAnsi="Cambria Math"/>
                <w:bCs w:val="0"/>
              </w:rPr>
              <w:t xml:space="preserve"> </w:t>
            </w:r>
            <w:r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  <w:r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DE</m:t>
                  </m:r>
                </m:e>
              </m:bar>
            </m:oMath>
            <w:r w:rsidRPr="001A691C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-</w:t>
            </w:r>
            <w:r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>
              <w:rPr>
                <w:rStyle w:val="Strong"/>
                <w:rFonts w:ascii="Cambria Math" w:hAnsi="Cambria Math"/>
                <w:bCs w:val="0"/>
              </w:rPr>
              <w:t xml:space="preserve">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</w:p>
          <w:p w14:paraId="154428CB" w14:textId="77777777" w:rsidR="00A43821" w:rsidRPr="009D0B1E" w:rsidRDefault="00A43821" w:rsidP="005A3554">
            <w:pPr>
              <w:bidi/>
              <w:spacing w:line="276" w:lineRule="auto"/>
              <w:rPr>
                <w:rFonts w:ascii="Cambria Math" w:hAnsi="Cambria Math"/>
                <w:b/>
                <w:bCs/>
                <w:i/>
                <w:noProof/>
                <w:sz w:val="26"/>
                <w:szCs w:val="26"/>
              </w:rPr>
            </w:pPr>
            <w:r w:rsidRPr="003A11A8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ب) در جای خالی عدد مناسب بگذارید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ambria Math" w:hAnsi="Cambria Math" w:hint="cs"/>
                <w:b/>
                <w:bCs/>
                <w:i/>
                <w:noProof/>
                <w:sz w:val="26"/>
                <w:szCs w:val="26"/>
                <w:rtl/>
              </w:rPr>
              <w:t xml:space="preserve">                    </w:t>
            </w:r>
            <w:r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</w:rPr>
              <w:t xml:space="preserve">  </w:t>
            </w:r>
            <w:r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6"/>
                      <w:szCs w:val="26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6"/>
                      <w:szCs w:val="26"/>
                    </w:rPr>
                    <m:t>CE</m:t>
                  </m:r>
                </m:e>
              </m:bar>
            </m:oMath>
            <w:r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Pr="00D74BAF">
              <w:rPr>
                <w:rFonts w:ascii="Cambria Math" w:hAnsi="Cambria Math"/>
                <w:noProof/>
                <w:sz w:val="28"/>
                <w:szCs w:val="28"/>
              </w:rPr>
              <w:t>=</w:t>
            </w:r>
            <w:r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  <w:r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              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AD</m:t>
                  </m:r>
                </m:e>
              </m:bar>
            </m:oMath>
            <w:r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>......</w:t>
            </w:r>
            <w:r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</w:t>
            </w:r>
            <w:r w:rsidRPr="002650BC"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AB</m:t>
                  </m:r>
                </m:e>
              </m:bar>
              <m:r>
                <m:rPr>
                  <m:sty m:val="bi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 xml:space="preserve"> </m:t>
              </m:r>
            </m:oMath>
            <w:r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>=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2DD9E74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A43821" w:rsidRPr="005B3F55" w14:paraId="0E18B21D" w14:textId="77777777" w:rsidTr="005A3554">
        <w:trPr>
          <w:trHeight w:val="1351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</w:tcPr>
          <w:p w14:paraId="24AA887F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17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D433FDC" w14:textId="77777777" w:rsidR="00A43821" w:rsidRPr="00A6737B" w:rsidRDefault="00A43821" w:rsidP="005A3554">
            <w:pPr>
              <w:bidi/>
              <w:rPr>
                <w:b/>
                <w:bCs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2027904" behindDoc="0" locked="0" layoutInCell="1" allowOverlap="1" wp14:anchorId="3586B88C" wp14:editId="0C62A0CA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207554</wp:posOffset>
                  </wp:positionV>
                  <wp:extent cx="1785892" cy="704526"/>
                  <wp:effectExtent l="0" t="0" r="5080" b="635"/>
                  <wp:wrapNone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892" cy="7045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737B">
              <w:rPr>
                <w:rFonts w:hint="cs"/>
                <w:b/>
                <w:bCs/>
                <w:sz w:val="26"/>
                <w:szCs w:val="26"/>
                <w:rtl/>
              </w:rPr>
              <w:t>با نوشتن دو رابطه از شکل مقابل، نتیجه بگیرید که دو زاویه متقابل به رأس برابرند.</w:t>
            </w:r>
            <w:r>
              <w:rPr>
                <w:noProof/>
                <w:sz w:val="26"/>
                <w:szCs w:val="26"/>
                <w:rtl/>
                <w:lang w:val="ar-SA" w:bidi="ar-SA"/>
              </w:rPr>
              <w:t xml:space="preserve"> </w:t>
            </w:r>
          </w:p>
          <w:p w14:paraId="57F5BEF3" w14:textId="77777777" w:rsidR="00A43821" w:rsidRPr="008831E6" w:rsidRDefault="00A43821" w:rsidP="005A3554">
            <w:pPr>
              <w:bidi/>
              <w:rPr>
                <w:rtl/>
              </w:rPr>
            </w:pPr>
            <w:r>
              <w:rPr>
                <w:b/>
                <w:bCs/>
                <w:noProof/>
                <w:sz w:val="26"/>
                <w:szCs w:val="26"/>
              </w:rPr>
              <w:t xml:space="preserve">  </w:t>
            </w:r>
            <w:r w:rsidRPr="00B259AC">
              <w:rPr>
                <w:b/>
                <w:bCs/>
                <w:noProof/>
                <w:position w:val="-34"/>
                <w:sz w:val="26"/>
                <w:szCs w:val="26"/>
              </w:rPr>
              <w:object w:dxaOrig="4000" w:dyaOrig="840" w14:anchorId="0105C800">
                <v:shape id="_x0000_i1064" type="#_x0000_t75" style="width:199.5pt;height:45pt" o:ole="">
                  <v:imagedata r:id="rId84" o:title=""/>
                </v:shape>
                <o:OLEObject Type="Embed" ProgID="Equation.DSMT4" ShapeID="_x0000_i1064" DrawAspect="Content" ObjectID="_1796271130" r:id="rId85"/>
              </w:object>
            </w:r>
            <w:r w:rsidRPr="00D12A27">
              <w:rPr>
                <w:b/>
                <w:bCs/>
                <w:noProof/>
                <w:sz w:val="26"/>
                <w:szCs w:val="26"/>
              </w:rPr>
              <w:t xml:space="preserve">   </w:t>
            </w:r>
            <w:r>
              <w:rPr>
                <w:b/>
                <w:bCs/>
                <w:noProof/>
                <w:sz w:val="26"/>
                <w:szCs w:val="26"/>
              </w:rPr>
              <w:t xml:space="preserve">       </w:t>
            </w:r>
            <w:r w:rsidRPr="00D12A27">
              <w:rPr>
                <w:b/>
                <w:bCs/>
                <w:noProof/>
                <w:sz w:val="26"/>
                <w:szCs w:val="26"/>
              </w:rPr>
              <w:t xml:space="preserve">     </w:t>
            </w:r>
            <w:r>
              <w:rPr>
                <w:b/>
                <w:bCs/>
                <w:noProof/>
                <w:sz w:val="26"/>
                <w:szCs w:val="26"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9AB5CED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</w:tc>
      </w:tr>
      <w:tr w:rsidR="00A43821" w:rsidRPr="005B3F55" w14:paraId="763B0F90" w14:textId="77777777" w:rsidTr="005A3554">
        <w:trPr>
          <w:trHeight w:val="1555"/>
        </w:trPr>
        <w:tc>
          <w:tcPr>
            <w:tcW w:w="676" w:type="dxa"/>
            <w:tcBorders>
              <w:top w:val="single" w:sz="4" w:space="0" w:color="auto"/>
              <w:right w:val="thinThickSmallGap" w:sz="12" w:space="0" w:color="auto"/>
            </w:tcBorders>
          </w:tcPr>
          <w:p w14:paraId="6475B6FC" w14:textId="77777777" w:rsidR="00A43821" w:rsidRDefault="00A43821" w:rsidP="005A3554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18</w:t>
            </w: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right w:val="thickThinSmallGap" w:sz="12" w:space="0" w:color="auto"/>
            </w:tcBorders>
          </w:tcPr>
          <w:p w14:paraId="12F9C115" w14:textId="77777777" w:rsidR="00A43821" w:rsidRDefault="00A43821" w:rsidP="005A3554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val="fa-IR"/>
              </w:rPr>
              <w:drawing>
                <wp:anchor distT="0" distB="0" distL="114300" distR="114300" simplePos="0" relativeHeight="252028928" behindDoc="0" locked="0" layoutInCell="1" allowOverlap="1" wp14:anchorId="3EBF1543" wp14:editId="439F87CD">
                  <wp:simplePos x="0" y="0"/>
                  <wp:positionH relativeFrom="column">
                    <wp:posOffset>-4167</wp:posOffset>
                  </wp:positionH>
                  <wp:positionV relativeFrom="paragraph">
                    <wp:posOffset>47171</wp:posOffset>
                  </wp:positionV>
                  <wp:extent cx="1592127" cy="852309"/>
                  <wp:effectExtent l="0" t="0" r="8255" b="5080"/>
                  <wp:wrapNone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B50CCCD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127" cy="85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با توجه به شکل ها، نوع هر تبدیل را مشخص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( تقارن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>
              <w:rPr>
                <w:rFonts w:ascii="Arial" w:hAnsi="Arial" w:cs="Arial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انتقال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 w:rsidRPr="0092362B">
              <w:rPr>
                <w:rFonts w:hint="cs"/>
                <w:bCs/>
                <w:i/>
                <w:noProof/>
                <w:sz w:val="28"/>
                <w:szCs w:val="28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دوران )</w:t>
            </w:r>
          </w:p>
          <w:p w14:paraId="12710CD0" w14:textId="77777777" w:rsidR="00A43821" w:rsidRPr="0092362B" w:rsidRDefault="00A43821" w:rsidP="005A3554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</w:p>
          <w:p w14:paraId="1605344C" w14:textId="77777777" w:rsidR="00A43821" w:rsidRPr="00A6737B" w:rsidRDefault="00A43821" w:rsidP="005A3554">
            <w:pPr>
              <w:bidi/>
              <w:rPr>
                <w:b/>
                <w:bCs/>
                <w:sz w:val="26"/>
                <w:szCs w:val="26"/>
                <w:rtl/>
              </w:rPr>
            </w:pPr>
            <w:r>
              <w:rPr>
                <w:b/>
                <w:bCs/>
                <w:sz w:val="26"/>
                <w:szCs w:val="26"/>
              </w:rPr>
              <w:t xml:space="preserve">     </w:t>
            </w:r>
            <w:r w:rsidRPr="00B259AC">
              <w:rPr>
                <w:b/>
                <w:bCs/>
                <w:position w:val="-6"/>
                <w:sz w:val="26"/>
                <w:szCs w:val="26"/>
              </w:rPr>
              <w:object w:dxaOrig="1620" w:dyaOrig="460" w14:anchorId="55D647D8">
                <v:shape id="_x0000_i1065" type="#_x0000_t75" style="width:81.75pt;height:22.5pt" o:ole="">
                  <v:imagedata r:id="rId87" o:title=""/>
                </v:shape>
                <o:OLEObject Type="Embed" ProgID="Equation.DSMT4" ShapeID="_x0000_i1065" DrawAspect="Content" ObjectID="_1796271131" r:id="rId88"/>
              </w:object>
            </w:r>
            <w:r>
              <w:rPr>
                <w:b/>
                <w:bCs/>
                <w:sz w:val="26"/>
                <w:szCs w:val="26"/>
              </w:rPr>
              <w:t xml:space="preserve">               </w:t>
            </w:r>
            <w:r w:rsidRPr="00D12A27">
              <w:rPr>
                <w:b/>
                <w:bCs/>
                <w:position w:val="-6"/>
                <w:sz w:val="26"/>
                <w:szCs w:val="26"/>
              </w:rPr>
              <w:object w:dxaOrig="1640" w:dyaOrig="460" w14:anchorId="188F0AE1">
                <v:shape id="_x0000_i1066" type="#_x0000_t75" style="width:83.25pt;height:22.5pt" o:ole="">
                  <v:imagedata r:id="rId89" o:title=""/>
                </v:shape>
                <o:OLEObject Type="Embed" ProgID="Equation.DSMT4" ShapeID="_x0000_i1066" DrawAspect="Content" ObjectID="_1796271132" r:id="rId90"/>
              </w:object>
            </w:r>
            <w:r>
              <w:rPr>
                <w:b/>
                <w:bCs/>
                <w:sz w:val="26"/>
                <w:szCs w:val="26"/>
              </w:rPr>
              <w:t xml:space="preserve">            </w:t>
            </w:r>
            <w:r w:rsidRPr="00D12A27">
              <w:rPr>
                <w:b/>
                <w:bCs/>
                <w:position w:val="-6"/>
                <w:sz w:val="26"/>
                <w:szCs w:val="26"/>
              </w:rPr>
              <w:object w:dxaOrig="1620" w:dyaOrig="460" w14:anchorId="42A11DC6">
                <v:shape id="_x0000_i1067" type="#_x0000_t75" style="width:81.75pt;height:22.5pt" o:ole="">
                  <v:imagedata r:id="rId91" o:title=""/>
                </v:shape>
                <o:OLEObject Type="Embed" ProgID="Equation.DSMT4" ShapeID="_x0000_i1067" DrawAspect="Content" ObjectID="_1796271133" r:id="rId92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0B40BF1" w14:textId="77777777" w:rsidR="00A43821" w:rsidRDefault="00A43821" w:rsidP="005A3554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</w:tc>
      </w:tr>
    </w:tbl>
    <w:p w14:paraId="354B8C4E" w14:textId="77777777" w:rsidR="00B259AC" w:rsidRPr="005D0958" w:rsidRDefault="00B259AC" w:rsidP="00A43821">
      <w:pPr>
        <w:tabs>
          <w:tab w:val="left" w:pos="1953"/>
        </w:tabs>
        <w:bidi/>
        <w:rPr>
          <w:sz w:val="8"/>
          <w:szCs w:val="2"/>
        </w:rPr>
      </w:pPr>
    </w:p>
    <w:sectPr w:rsidR="00B259AC" w:rsidRPr="005D0958" w:rsidSect="00C83497">
      <w:headerReference w:type="default" r:id="rId93"/>
      <w:pgSz w:w="11907" w:h="16839" w:code="9"/>
      <w:pgMar w:top="72" w:right="1210" w:bottom="288" w:left="806" w:header="34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F64D45" w14:textId="77777777" w:rsidR="00E22877" w:rsidRDefault="00E22877" w:rsidP="001B4C7C">
      <w:r>
        <w:separator/>
      </w:r>
    </w:p>
  </w:endnote>
  <w:endnote w:type="continuationSeparator" w:id="0">
    <w:p w14:paraId="0A50EDF8" w14:textId="77777777" w:rsidR="00E22877" w:rsidRDefault="00E22877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  <w:embedRegular r:id="rId1" w:fontKey="{2A979219-2FCD-4BA0-9B3A-94E08FB3BC8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678E81E-68CF-4323-B1C2-12864EEA7DD8}"/>
    <w:embedBold r:id="rId3" w:fontKey="{66B8B7E1-85BD-4CED-A9C4-02735EC37AF2}"/>
    <w:embedItalic r:id="rId4" w:fontKey="{A6FD111A-8506-4F00-B8ED-0195C76311A1}"/>
    <w:embedBoldItalic r:id="rId5" w:fontKey="{7CD3423A-318A-4F99-9EAA-A030D7517DB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0C26CBF8-2E80-47AD-89BE-A3582D3761ED}"/>
    <w:embedBold r:id="rId7" w:fontKey="{CABD01BA-CF0F-4E64-AD60-3FFCAFF0F1CF}"/>
    <w:embedItalic r:id="rId8" w:fontKey="{FAB9C91B-729E-4C9E-863A-D9F90E087E24}"/>
    <w:embedBoldItalic r:id="rId9" w:fontKey="{A0FB59EC-CADD-4B0E-AB6A-237C0231042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FE56287-9961-4E66-B4D1-F3AAE483A369}"/>
    <w:embedBold r:id="rId11" w:fontKey="{B5BEBCD3-FAC3-481E-B08A-8C04524D8BA1}"/>
    <w:embedItalic r:id="rId12" w:fontKey="{E8EADC50-19F7-493E-8220-E45CEFFFE95D}"/>
    <w:embedBoldItalic r:id="rId13" w:fontKey="{618991F7-721C-4827-AF4D-A1FE558A6F5F}"/>
  </w:font>
  <w:font w:name="bn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78B339D2-39D5-4FDB-AEB0-7871437297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8957B2B8-655F-4ED1-846F-3B0DC3ECB060}"/>
    <w:embedItalic r:id="rId16" w:fontKey="{2571062F-7BDF-4ACD-A0C9-8455CDD4008A}"/>
  </w:font>
  <w:font w:name="Comic Sans MS">
    <w:panose1 w:val="030F0902030302060204"/>
    <w:charset w:val="00"/>
    <w:family w:val="script"/>
    <w:pitch w:val="variable"/>
    <w:sig w:usb0="00000287" w:usb1="00000013" w:usb2="00000000" w:usb3="00000000" w:csb0="0000009F" w:csb1="00000000"/>
    <w:embedRegular r:id="rId17" w:fontKey="{133E2DC1-8213-463E-8DE9-E575F0F307BB}"/>
    <w:embedBold r:id="rId18" w:fontKey="{131DFADC-80D7-4EDC-99AF-32915E121335}"/>
    <w:embedBoldItalic r:id="rId19" w:fontKey="{2E052525-7A4F-4050-A2FB-8377DB30ACB8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20" w:fontKey="{0C5BA139-526B-46B2-AC7C-97E796C918B7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21" w:fontKey="{2CDDB9E0-78B2-4D6C-A9D0-E693D728B1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4898C4" w14:textId="35D51E9E" w:rsidR="00122502" w:rsidRPr="007319C2" w:rsidRDefault="00122502" w:rsidP="00204F0F">
    <w:pPr>
      <w:pStyle w:val="Footer"/>
      <w:rPr>
        <w:rFonts w:asciiTheme="majorHAnsi" w:eastAsiaTheme="majorEastAsia" w:hAnsiTheme="majorHAnsi"/>
        <w:color w:val="4F81BD" w:themeColor="accent1"/>
        <w:sz w:val="36"/>
        <w:szCs w:val="36"/>
      </w:rPr>
    </w:pPr>
  </w:p>
  <w:p w14:paraId="3B8DD31C" w14:textId="63EA72F2" w:rsidR="00122502" w:rsidRDefault="00122502" w:rsidP="0012250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C5BB78" w14:textId="77777777" w:rsidR="00E22877" w:rsidRDefault="00E22877" w:rsidP="001B4C7C">
      <w:r>
        <w:separator/>
      </w:r>
    </w:p>
  </w:footnote>
  <w:footnote w:type="continuationSeparator" w:id="0">
    <w:p w14:paraId="326388D9" w14:textId="77777777" w:rsidR="00E22877" w:rsidRDefault="00E22877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2CB64870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4520D" w14:textId="77777777" w:rsidR="00B756DA" w:rsidRPr="00B756DA" w:rsidRDefault="00B756DA" w:rsidP="00B756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8pt;visibility:visible" o:bullet="t">
        <v:imagedata r:id="rId1" o:title=""/>
      </v:shape>
    </w:pict>
  </w:numPicBullet>
  <w:abstractNum w:abstractNumId="0" w15:restartNumberingAfterBreak="0">
    <w:nsid w:val="11A76D96"/>
    <w:multiLevelType w:val="hybridMultilevel"/>
    <w:tmpl w:val="1CA65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C6303"/>
    <w:multiLevelType w:val="hybridMultilevel"/>
    <w:tmpl w:val="542448CE"/>
    <w:lvl w:ilvl="0" w:tplc="2688A7C2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B2DFB"/>
    <w:multiLevelType w:val="hybridMultilevel"/>
    <w:tmpl w:val="96AA9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C486C"/>
    <w:multiLevelType w:val="hybridMultilevel"/>
    <w:tmpl w:val="326A8E22"/>
    <w:lvl w:ilvl="0" w:tplc="9022FEB0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17651B"/>
    <w:multiLevelType w:val="hybridMultilevel"/>
    <w:tmpl w:val="2E0E51B4"/>
    <w:lvl w:ilvl="0" w:tplc="032E3E30">
      <w:start w:val="2"/>
      <w:numFmt w:val="bullet"/>
      <w:lvlText w:val="−"/>
      <w:lvlJc w:val="left"/>
      <w:pPr>
        <w:ind w:left="720" w:hanging="360"/>
      </w:pPr>
      <w:rPr>
        <w:rFonts w:ascii="Cambria Math" w:eastAsiaTheme="minorHAnsi" w:hAnsi="Cambria Math" w:cs="B Nazanin" w:hint="default"/>
        <w:i/>
        <w:sz w:val="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674E40"/>
    <w:multiLevelType w:val="hybridMultilevel"/>
    <w:tmpl w:val="6DDC0B60"/>
    <w:lvl w:ilvl="0" w:tplc="B6347AEE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E6101E"/>
    <w:multiLevelType w:val="hybridMultilevel"/>
    <w:tmpl w:val="23583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E113F5"/>
    <w:multiLevelType w:val="hybridMultilevel"/>
    <w:tmpl w:val="D40EB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5B4FCA"/>
    <w:multiLevelType w:val="hybridMultilevel"/>
    <w:tmpl w:val="721AD04E"/>
    <w:lvl w:ilvl="0" w:tplc="9DDA3000">
      <w:start w:val="1"/>
      <w:numFmt w:val="bullet"/>
      <w:lvlText w:val=""/>
      <w:lvlJc w:val="righ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0641"/>
    <w:rsid w:val="00000A74"/>
    <w:rsid w:val="000019B5"/>
    <w:rsid w:val="0000267F"/>
    <w:rsid w:val="000027B4"/>
    <w:rsid w:val="0000414D"/>
    <w:rsid w:val="00005D0D"/>
    <w:rsid w:val="00006674"/>
    <w:rsid w:val="00006C7C"/>
    <w:rsid w:val="00010764"/>
    <w:rsid w:val="00012671"/>
    <w:rsid w:val="0001315C"/>
    <w:rsid w:val="000131B1"/>
    <w:rsid w:val="00015F4D"/>
    <w:rsid w:val="00017F7A"/>
    <w:rsid w:val="00020040"/>
    <w:rsid w:val="0002511D"/>
    <w:rsid w:val="00025441"/>
    <w:rsid w:val="00026B9E"/>
    <w:rsid w:val="000272C7"/>
    <w:rsid w:val="00032553"/>
    <w:rsid w:val="00034DFD"/>
    <w:rsid w:val="00035FFC"/>
    <w:rsid w:val="00036082"/>
    <w:rsid w:val="00036F4A"/>
    <w:rsid w:val="00040843"/>
    <w:rsid w:val="00040990"/>
    <w:rsid w:val="00040D12"/>
    <w:rsid w:val="00040EC5"/>
    <w:rsid w:val="0004137A"/>
    <w:rsid w:val="00041DA9"/>
    <w:rsid w:val="00043853"/>
    <w:rsid w:val="00044D1A"/>
    <w:rsid w:val="00046487"/>
    <w:rsid w:val="00052B62"/>
    <w:rsid w:val="000555DF"/>
    <w:rsid w:val="00056869"/>
    <w:rsid w:val="00057E21"/>
    <w:rsid w:val="00060ED2"/>
    <w:rsid w:val="00061CB0"/>
    <w:rsid w:val="00062B01"/>
    <w:rsid w:val="00064DA7"/>
    <w:rsid w:val="000650A7"/>
    <w:rsid w:val="00066331"/>
    <w:rsid w:val="000668C7"/>
    <w:rsid w:val="00071296"/>
    <w:rsid w:val="00072D8F"/>
    <w:rsid w:val="00076A91"/>
    <w:rsid w:val="0007720D"/>
    <w:rsid w:val="00084556"/>
    <w:rsid w:val="0008508F"/>
    <w:rsid w:val="0008767E"/>
    <w:rsid w:val="00087C73"/>
    <w:rsid w:val="00091157"/>
    <w:rsid w:val="000911A3"/>
    <w:rsid w:val="0009313F"/>
    <w:rsid w:val="0009487E"/>
    <w:rsid w:val="00094970"/>
    <w:rsid w:val="000954B7"/>
    <w:rsid w:val="0009717E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5343"/>
    <w:rsid w:val="000C651D"/>
    <w:rsid w:val="000D36E2"/>
    <w:rsid w:val="000D46D4"/>
    <w:rsid w:val="000D481E"/>
    <w:rsid w:val="000D6776"/>
    <w:rsid w:val="000E1271"/>
    <w:rsid w:val="000E2779"/>
    <w:rsid w:val="000E2AB8"/>
    <w:rsid w:val="000E2D4A"/>
    <w:rsid w:val="000E354A"/>
    <w:rsid w:val="000E3A66"/>
    <w:rsid w:val="000E3AE5"/>
    <w:rsid w:val="000E4EA1"/>
    <w:rsid w:val="000E5F38"/>
    <w:rsid w:val="000E624F"/>
    <w:rsid w:val="000E7682"/>
    <w:rsid w:val="000F0F83"/>
    <w:rsid w:val="000F1973"/>
    <w:rsid w:val="000F416B"/>
    <w:rsid w:val="000F5E01"/>
    <w:rsid w:val="000F71D3"/>
    <w:rsid w:val="001012B0"/>
    <w:rsid w:val="0010268E"/>
    <w:rsid w:val="001029A4"/>
    <w:rsid w:val="00106681"/>
    <w:rsid w:val="00106C10"/>
    <w:rsid w:val="001104D2"/>
    <w:rsid w:val="0011205C"/>
    <w:rsid w:val="00116F6D"/>
    <w:rsid w:val="001170AC"/>
    <w:rsid w:val="001202D7"/>
    <w:rsid w:val="001218EB"/>
    <w:rsid w:val="00122502"/>
    <w:rsid w:val="00130BEF"/>
    <w:rsid w:val="0013413A"/>
    <w:rsid w:val="001341B6"/>
    <w:rsid w:val="00134701"/>
    <w:rsid w:val="00137125"/>
    <w:rsid w:val="0014163D"/>
    <w:rsid w:val="00151AFF"/>
    <w:rsid w:val="0015368B"/>
    <w:rsid w:val="00153A31"/>
    <w:rsid w:val="00154636"/>
    <w:rsid w:val="0015712B"/>
    <w:rsid w:val="001618C1"/>
    <w:rsid w:val="00162666"/>
    <w:rsid w:val="00162B99"/>
    <w:rsid w:val="00163FB7"/>
    <w:rsid w:val="00164118"/>
    <w:rsid w:val="00166A65"/>
    <w:rsid w:val="00167284"/>
    <w:rsid w:val="0017023C"/>
    <w:rsid w:val="00170BEC"/>
    <w:rsid w:val="00170EEE"/>
    <w:rsid w:val="00171D5E"/>
    <w:rsid w:val="001729B9"/>
    <w:rsid w:val="001729FF"/>
    <w:rsid w:val="001743B9"/>
    <w:rsid w:val="00174B46"/>
    <w:rsid w:val="0017625D"/>
    <w:rsid w:val="00180083"/>
    <w:rsid w:val="0018015C"/>
    <w:rsid w:val="00180409"/>
    <w:rsid w:val="00180B2D"/>
    <w:rsid w:val="001858C2"/>
    <w:rsid w:val="001863DD"/>
    <w:rsid w:val="00186F40"/>
    <w:rsid w:val="001878A1"/>
    <w:rsid w:val="00190C12"/>
    <w:rsid w:val="00192ECD"/>
    <w:rsid w:val="00193832"/>
    <w:rsid w:val="001946FB"/>
    <w:rsid w:val="00195B33"/>
    <w:rsid w:val="0019700F"/>
    <w:rsid w:val="001A054E"/>
    <w:rsid w:val="001A27AC"/>
    <w:rsid w:val="001A42BD"/>
    <w:rsid w:val="001A454A"/>
    <w:rsid w:val="001A691C"/>
    <w:rsid w:val="001B1BB1"/>
    <w:rsid w:val="001B1C67"/>
    <w:rsid w:val="001B34E7"/>
    <w:rsid w:val="001B4C7C"/>
    <w:rsid w:val="001B6276"/>
    <w:rsid w:val="001B7AC3"/>
    <w:rsid w:val="001B7F53"/>
    <w:rsid w:val="001C0336"/>
    <w:rsid w:val="001C0346"/>
    <w:rsid w:val="001C7977"/>
    <w:rsid w:val="001C7EA9"/>
    <w:rsid w:val="001D1CC7"/>
    <w:rsid w:val="001D3721"/>
    <w:rsid w:val="001D3873"/>
    <w:rsid w:val="001D5667"/>
    <w:rsid w:val="001D6700"/>
    <w:rsid w:val="001E019A"/>
    <w:rsid w:val="001E0D32"/>
    <w:rsid w:val="001E166D"/>
    <w:rsid w:val="001E7990"/>
    <w:rsid w:val="001F025A"/>
    <w:rsid w:val="001F6633"/>
    <w:rsid w:val="001F6FAE"/>
    <w:rsid w:val="002015F0"/>
    <w:rsid w:val="0020192E"/>
    <w:rsid w:val="002034FB"/>
    <w:rsid w:val="00204110"/>
    <w:rsid w:val="00204975"/>
    <w:rsid w:val="00204F0F"/>
    <w:rsid w:val="00205D05"/>
    <w:rsid w:val="002065F5"/>
    <w:rsid w:val="00207CE9"/>
    <w:rsid w:val="00210218"/>
    <w:rsid w:val="002102E6"/>
    <w:rsid w:val="00213369"/>
    <w:rsid w:val="0021721E"/>
    <w:rsid w:val="002178F6"/>
    <w:rsid w:val="00217D61"/>
    <w:rsid w:val="002212B9"/>
    <w:rsid w:val="00221326"/>
    <w:rsid w:val="00222AE9"/>
    <w:rsid w:val="00222ECD"/>
    <w:rsid w:val="002337CE"/>
    <w:rsid w:val="00233E62"/>
    <w:rsid w:val="00234FBD"/>
    <w:rsid w:val="0023617E"/>
    <w:rsid w:val="002364F4"/>
    <w:rsid w:val="0023790B"/>
    <w:rsid w:val="00237CCF"/>
    <w:rsid w:val="00240690"/>
    <w:rsid w:val="00242ACA"/>
    <w:rsid w:val="00243642"/>
    <w:rsid w:val="00243D2A"/>
    <w:rsid w:val="0024634A"/>
    <w:rsid w:val="00255FCC"/>
    <w:rsid w:val="00261E25"/>
    <w:rsid w:val="0026302F"/>
    <w:rsid w:val="00263E3C"/>
    <w:rsid w:val="002643D7"/>
    <w:rsid w:val="002650BC"/>
    <w:rsid w:val="00272D10"/>
    <w:rsid w:val="00273278"/>
    <w:rsid w:val="00273570"/>
    <w:rsid w:val="00273D8A"/>
    <w:rsid w:val="002753B3"/>
    <w:rsid w:val="0027675E"/>
    <w:rsid w:val="002767F6"/>
    <w:rsid w:val="00276C24"/>
    <w:rsid w:val="00276E60"/>
    <w:rsid w:val="0027793E"/>
    <w:rsid w:val="002808ED"/>
    <w:rsid w:val="0028276E"/>
    <w:rsid w:val="00282DB8"/>
    <w:rsid w:val="00290195"/>
    <w:rsid w:val="0029192B"/>
    <w:rsid w:val="0029236E"/>
    <w:rsid w:val="00292548"/>
    <w:rsid w:val="00292BB0"/>
    <w:rsid w:val="00293DEA"/>
    <w:rsid w:val="00295C98"/>
    <w:rsid w:val="002A0DEE"/>
    <w:rsid w:val="002A1603"/>
    <w:rsid w:val="002A1E4B"/>
    <w:rsid w:val="002A3CFA"/>
    <w:rsid w:val="002A4CC6"/>
    <w:rsid w:val="002B0080"/>
    <w:rsid w:val="002B1685"/>
    <w:rsid w:val="002B557D"/>
    <w:rsid w:val="002B7303"/>
    <w:rsid w:val="002C0100"/>
    <w:rsid w:val="002C19EE"/>
    <w:rsid w:val="002C6462"/>
    <w:rsid w:val="002C762D"/>
    <w:rsid w:val="002D4F3C"/>
    <w:rsid w:val="002D599A"/>
    <w:rsid w:val="002D74DD"/>
    <w:rsid w:val="002E0002"/>
    <w:rsid w:val="002E117D"/>
    <w:rsid w:val="002E495A"/>
    <w:rsid w:val="002E5CE0"/>
    <w:rsid w:val="002E5D37"/>
    <w:rsid w:val="002E5DAF"/>
    <w:rsid w:val="002E6906"/>
    <w:rsid w:val="002E6B9D"/>
    <w:rsid w:val="002E6D86"/>
    <w:rsid w:val="002F0B80"/>
    <w:rsid w:val="002F145E"/>
    <w:rsid w:val="002F3EB6"/>
    <w:rsid w:val="002F4924"/>
    <w:rsid w:val="002F4B9A"/>
    <w:rsid w:val="002F4D57"/>
    <w:rsid w:val="002F5ADB"/>
    <w:rsid w:val="002F6248"/>
    <w:rsid w:val="002F72E9"/>
    <w:rsid w:val="003013D2"/>
    <w:rsid w:val="00306A0B"/>
    <w:rsid w:val="00306DA3"/>
    <w:rsid w:val="0031000C"/>
    <w:rsid w:val="003117AB"/>
    <w:rsid w:val="003125DD"/>
    <w:rsid w:val="0031360F"/>
    <w:rsid w:val="00315289"/>
    <w:rsid w:val="0032583C"/>
    <w:rsid w:val="00325DB6"/>
    <w:rsid w:val="0032746C"/>
    <w:rsid w:val="00327C5E"/>
    <w:rsid w:val="00330CBB"/>
    <w:rsid w:val="00330CC5"/>
    <w:rsid w:val="00331240"/>
    <w:rsid w:val="003315C9"/>
    <w:rsid w:val="0033183E"/>
    <w:rsid w:val="0033284C"/>
    <w:rsid w:val="0033392C"/>
    <w:rsid w:val="003345C1"/>
    <w:rsid w:val="00336306"/>
    <w:rsid w:val="003369E9"/>
    <w:rsid w:val="00337A8D"/>
    <w:rsid w:val="00341C29"/>
    <w:rsid w:val="00343E20"/>
    <w:rsid w:val="003444B9"/>
    <w:rsid w:val="003465EA"/>
    <w:rsid w:val="003469C6"/>
    <w:rsid w:val="0035076B"/>
    <w:rsid w:val="003544D7"/>
    <w:rsid w:val="00356449"/>
    <w:rsid w:val="00363DAF"/>
    <w:rsid w:val="00363E4C"/>
    <w:rsid w:val="00364215"/>
    <w:rsid w:val="0036777C"/>
    <w:rsid w:val="00371AEE"/>
    <w:rsid w:val="003729CB"/>
    <w:rsid w:val="00372DBA"/>
    <w:rsid w:val="00380F82"/>
    <w:rsid w:val="00381272"/>
    <w:rsid w:val="00382745"/>
    <w:rsid w:val="00383555"/>
    <w:rsid w:val="003840DB"/>
    <w:rsid w:val="0038591E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1A8"/>
    <w:rsid w:val="003A1BB7"/>
    <w:rsid w:val="003A1E90"/>
    <w:rsid w:val="003A3A7A"/>
    <w:rsid w:val="003A709A"/>
    <w:rsid w:val="003B1476"/>
    <w:rsid w:val="003B60F9"/>
    <w:rsid w:val="003C0A5E"/>
    <w:rsid w:val="003C2389"/>
    <w:rsid w:val="003C5E12"/>
    <w:rsid w:val="003C6524"/>
    <w:rsid w:val="003D0C14"/>
    <w:rsid w:val="003D1096"/>
    <w:rsid w:val="003D5534"/>
    <w:rsid w:val="003D64EB"/>
    <w:rsid w:val="003E1EDA"/>
    <w:rsid w:val="003E2ADB"/>
    <w:rsid w:val="003E3272"/>
    <w:rsid w:val="003E3C2A"/>
    <w:rsid w:val="003E54C9"/>
    <w:rsid w:val="003E582A"/>
    <w:rsid w:val="003E6DAA"/>
    <w:rsid w:val="003F1C07"/>
    <w:rsid w:val="003F617D"/>
    <w:rsid w:val="004022E3"/>
    <w:rsid w:val="0040336B"/>
    <w:rsid w:val="00404447"/>
    <w:rsid w:val="00404CCD"/>
    <w:rsid w:val="004078DE"/>
    <w:rsid w:val="0041162B"/>
    <w:rsid w:val="00411BCB"/>
    <w:rsid w:val="00416646"/>
    <w:rsid w:val="00416DA9"/>
    <w:rsid w:val="004210D3"/>
    <w:rsid w:val="004239BF"/>
    <w:rsid w:val="00424517"/>
    <w:rsid w:val="0042749C"/>
    <w:rsid w:val="00431FE1"/>
    <w:rsid w:val="004323ED"/>
    <w:rsid w:val="00435F92"/>
    <w:rsid w:val="00437D42"/>
    <w:rsid w:val="00443F27"/>
    <w:rsid w:val="004457C8"/>
    <w:rsid w:val="004461A9"/>
    <w:rsid w:val="00446A3F"/>
    <w:rsid w:val="004515CD"/>
    <w:rsid w:val="004522F8"/>
    <w:rsid w:val="00454824"/>
    <w:rsid w:val="00454A77"/>
    <w:rsid w:val="00455A4C"/>
    <w:rsid w:val="00456388"/>
    <w:rsid w:val="00456EA2"/>
    <w:rsid w:val="004620E6"/>
    <w:rsid w:val="00463E15"/>
    <w:rsid w:val="00465E88"/>
    <w:rsid w:val="004667EC"/>
    <w:rsid w:val="00467D85"/>
    <w:rsid w:val="00471BEB"/>
    <w:rsid w:val="00471C6A"/>
    <w:rsid w:val="00472697"/>
    <w:rsid w:val="0047424A"/>
    <w:rsid w:val="004756BE"/>
    <w:rsid w:val="00475ACD"/>
    <w:rsid w:val="00476A44"/>
    <w:rsid w:val="00476B04"/>
    <w:rsid w:val="004772F7"/>
    <w:rsid w:val="00477B23"/>
    <w:rsid w:val="00481F04"/>
    <w:rsid w:val="00483E9F"/>
    <w:rsid w:val="004856A0"/>
    <w:rsid w:val="0049163B"/>
    <w:rsid w:val="00494DB5"/>
    <w:rsid w:val="00495653"/>
    <w:rsid w:val="004964BA"/>
    <w:rsid w:val="00497D5B"/>
    <w:rsid w:val="004A11AF"/>
    <w:rsid w:val="004A1828"/>
    <w:rsid w:val="004A475E"/>
    <w:rsid w:val="004A5570"/>
    <w:rsid w:val="004A6223"/>
    <w:rsid w:val="004B1C81"/>
    <w:rsid w:val="004B2DD4"/>
    <w:rsid w:val="004B629E"/>
    <w:rsid w:val="004C0A55"/>
    <w:rsid w:val="004C23F7"/>
    <w:rsid w:val="004C2E96"/>
    <w:rsid w:val="004C453B"/>
    <w:rsid w:val="004C6B87"/>
    <w:rsid w:val="004D1955"/>
    <w:rsid w:val="004D4418"/>
    <w:rsid w:val="004D5767"/>
    <w:rsid w:val="004D7A67"/>
    <w:rsid w:val="004D7B38"/>
    <w:rsid w:val="004E1797"/>
    <w:rsid w:val="004E2791"/>
    <w:rsid w:val="004E2D99"/>
    <w:rsid w:val="004E7007"/>
    <w:rsid w:val="004F02AB"/>
    <w:rsid w:val="004F04C0"/>
    <w:rsid w:val="004F0DA0"/>
    <w:rsid w:val="004F1D69"/>
    <w:rsid w:val="004F1F0A"/>
    <w:rsid w:val="004F2C22"/>
    <w:rsid w:val="004F362B"/>
    <w:rsid w:val="004F45C0"/>
    <w:rsid w:val="00501633"/>
    <w:rsid w:val="00502A40"/>
    <w:rsid w:val="00502C38"/>
    <w:rsid w:val="00503305"/>
    <w:rsid w:val="00503A2B"/>
    <w:rsid w:val="005040F6"/>
    <w:rsid w:val="0050518F"/>
    <w:rsid w:val="005052C6"/>
    <w:rsid w:val="0050549C"/>
    <w:rsid w:val="0050643F"/>
    <w:rsid w:val="005124AD"/>
    <w:rsid w:val="00513D4B"/>
    <w:rsid w:val="005156DF"/>
    <w:rsid w:val="00516CB4"/>
    <w:rsid w:val="005170A9"/>
    <w:rsid w:val="0051715B"/>
    <w:rsid w:val="0051763F"/>
    <w:rsid w:val="00517FE4"/>
    <w:rsid w:val="00522585"/>
    <w:rsid w:val="0052310E"/>
    <w:rsid w:val="005242CC"/>
    <w:rsid w:val="00524AFF"/>
    <w:rsid w:val="00525EF9"/>
    <w:rsid w:val="00530E3D"/>
    <w:rsid w:val="00531773"/>
    <w:rsid w:val="005330C9"/>
    <w:rsid w:val="00541978"/>
    <w:rsid w:val="005440B0"/>
    <w:rsid w:val="005444B1"/>
    <w:rsid w:val="00546DAC"/>
    <w:rsid w:val="0054738F"/>
    <w:rsid w:val="00547E47"/>
    <w:rsid w:val="00554E3B"/>
    <w:rsid w:val="00560731"/>
    <w:rsid w:val="005637CA"/>
    <w:rsid w:val="0057049F"/>
    <w:rsid w:val="005711B1"/>
    <w:rsid w:val="0057210C"/>
    <w:rsid w:val="00572EC5"/>
    <w:rsid w:val="00572F0A"/>
    <w:rsid w:val="00574663"/>
    <w:rsid w:val="005812AC"/>
    <w:rsid w:val="00582934"/>
    <w:rsid w:val="0058650A"/>
    <w:rsid w:val="00590852"/>
    <w:rsid w:val="00591027"/>
    <w:rsid w:val="00594CD0"/>
    <w:rsid w:val="005956DC"/>
    <w:rsid w:val="005A17BA"/>
    <w:rsid w:val="005A417D"/>
    <w:rsid w:val="005A4B39"/>
    <w:rsid w:val="005A782B"/>
    <w:rsid w:val="005B03D1"/>
    <w:rsid w:val="005B3F55"/>
    <w:rsid w:val="005B58F6"/>
    <w:rsid w:val="005B6E19"/>
    <w:rsid w:val="005B735A"/>
    <w:rsid w:val="005C4C71"/>
    <w:rsid w:val="005C5073"/>
    <w:rsid w:val="005D08F6"/>
    <w:rsid w:val="005D0958"/>
    <w:rsid w:val="005D7220"/>
    <w:rsid w:val="005E1B0B"/>
    <w:rsid w:val="005E358E"/>
    <w:rsid w:val="005E71BF"/>
    <w:rsid w:val="005F1478"/>
    <w:rsid w:val="005F32E3"/>
    <w:rsid w:val="005F3AB8"/>
    <w:rsid w:val="005F7C6F"/>
    <w:rsid w:val="00602AF2"/>
    <w:rsid w:val="0060458F"/>
    <w:rsid w:val="0060482B"/>
    <w:rsid w:val="00606094"/>
    <w:rsid w:val="006062F7"/>
    <w:rsid w:val="0061025E"/>
    <w:rsid w:val="00611594"/>
    <w:rsid w:val="006134E4"/>
    <w:rsid w:val="0061536C"/>
    <w:rsid w:val="00617479"/>
    <w:rsid w:val="006222FF"/>
    <w:rsid w:val="00623677"/>
    <w:rsid w:val="00623A16"/>
    <w:rsid w:val="00624E4E"/>
    <w:rsid w:val="00625B13"/>
    <w:rsid w:val="00625BA5"/>
    <w:rsid w:val="00630F34"/>
    <w:rsid w:val="0063181D"/>
    <w:rsid w:val="006322D2"/>
    <w:rsid w:val="00632B13"/>
    <w:rsid w:val="00635FC8"/>
    <w:rsid w:val="00636178"/>
    <w:rsid w:val="006405FA"/>
    <w:rsid w:val="00642DBC"/>
    <w:rsid w:val="00643320"/>
    <w:rsid w:val="006438CA"/>
    <w:rsid w:val="00645DDA"/>
    <w:rsid w:val="006476D5"/>
    <w:rsid w:val="006511FA"/>
    <w:rsid w:val="00651E12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86"/>
    <w:rsid w:val="0067039F"/>
    <w:rsid w:val="00671DFD"/>
    <w:rsid w:val="00675E02"/>
    <w:rsid w:val="00677126"/>
    <w:rsid w:val="00677491"/>
    <w:rsid w:val="006854A4"/>
    <w:rsid w:val="00687CCE"/>
    <w:rsid w:val="006916F7"/>
    <w:rsid w:val="006942FF"/>
    <w:rsid w:val="00695D3E"/>
    <w:rsid w:val="006966B7"/>
    <w:rsid w:val="006A3114"/>
    <w:rsid w:val="006A3F4E"/>
    <w:rsid w:val="006A4D44"/>
    <w:rsid w:val="006A69A6"/>
    <w:rsid w:val="006B2CD8"/>
    <w:rsid w:val="006B388D"/>
    <w:rsid w:val="006B509F"/>
    <w:rsid w:val="006B5AAF"/>
    <w:rsid w:val="006B6C7C"/>
    <w:rsid w:val="006C0652"/>
    <w:rsid w:val="006C3D4F"/>
    <w:rsid w:val="006C49C1"/>
    <w:rsid w:val="006C6449"/>
    <w:rsid w:val="006C68DD"/>
    <w:rsid w:val="006D3668"/>
    <w:rsid w:val="006D4D38"/>
    <w:rsid w:val="006D573D"/>
    <w:rsid w:val="006E084A"/>
    <w:rsid w:val="006E262B"/>
    <w:rsid w:val="006E2BA2"/>
    <w:rsid w:val="006E3493"/>
    <w:rsid w:val="006E5DE1"/>
    <w:rsid w:val="006E6141"/>
    <w:rsid w:val="006E6D23"/>
    <w:rsid w:val="006F19D0"/>
    <w:rsid w:val="006F5C68"/>
    <w:rsid w:val="006F6697"/>
    <w:rsid w:val="006F66D2"/>
    <w:rsid w:val="007000B6"/>
    <w:rsid w:val="00700F18"/>
    <w:rsid w:val="007020A5"/>
    <w:rsid w:val="00702591"/>
    <w:rsid w:val="00703DF5"/>
    <w:rsid w:val="00704FE0"/>
    <w:rsid w:val="00710A2F"/>
    <w:rsid w:val="00710C3B"/>
    <w:rsid w:val="00710D2F"/>
    <w:rsid w:val="00713FF1"/>
    <w:rsid w:val="0071447D"/>
    <w:rsid w:val="00714FC7"/>
    <w:rsid w:val="0071564D"/>
    <w:rsid w:val="0071779A"/>
    <w:rsid w:val="0072004C"/>
    <w:rsid w:val="007225ED"/>
    <w:rsid w:val="00723016"/>
    <w:rsid w:val="00724714"/>
    <w:rsid w:val="0072491C"/>
    <w:rsid w:val="007259A9"/>
    <w:rsid w:val="007264A4"/>
    <w:rsid w:val="007319C2"/>
    <w:rsid w:val="00731DC4"/>
    <w:rsid w:val="00732CB9"/>
    <w:rsid w:val="00733436"/>
    <w:rsid w:val="007363B4"/>
    <w:rsid w:val="00741964"/>
    <w:rsid w:val="007442E1"/>
    <w:rsid w:val="00745976"/>
    <w:rsid w:val="00745DA5"/>
    <w:rsid w:val="00746413"/>
    <w:rsid w:val="00747157"/>
    <w:rsid w:val="00747579"/>
    <w:rsid w:val="007479C4"/>
    <w:rsid w:val="00750659"/>
    <w:rsid w:val="00750D43"/>
    <w:rsid w:val="00753D7A"/>
    <w:rsid w:val="0075681C"/>
    <w:rsid w:val="00757F17"/>
    <w:rsid w:val="0076408D"/>
    <w:rsid w:val="0076793A"/>
    <w:rsid w:val="00775163"/>
    <w:rsid w:val="007755FA"/>
    <w:rsid w:val="00776206"/>
    <w:rsid w:val="007808CF"/>
    <w:rsid w:val="0078150B"/>
    <w:rsid w:val="00781D44"/>
    <w:rsid w:val="00781FA9"/>
    <w:rsid w:val="007848CC"/>
    <w:rsid w:val="007863F7"/>
    <w:rsid w:val="00790420"/>
    <w:rsid w:val="00796551"/>
    <w:rsid w:val="007A1581"/>
    <w:rsid w:val="007A2E71"/>
    <w:rsid w:val="007A593C"/>
    <w:rsid w:val="007A69B1"/>
    <w:rsid w:val="007A6A44"/>
    <w:rsid w:val="007A6D3A"/>
    <w:rsid w:val="007A73B3"/>
    <w:rsid w:val="007B1E09"/>
    <w:rsid w:val="007B2E4C"/>
    <w:rsid w:val="007B62B7"/>
    <w:rsid w:val="007B74A4"/>
    <w:rsid w:val="007B76CC"/>
    <w:rsid w:val="007C0EAB"/>
    <w:rsid w:val="007C181F"/>
    <w:rsid w:val="007C2775"/>
    <w:rsid w:val="007C3BD9"/>
    <w:rsid w:val="007C4058"/>
    <w:rsid w:val="007C7E50"/>
    <w:rsid w:val="007D0FB4"/>
    <w:rsid w:val="007D151B"/>
    <w:rsid w:val="007D1D2B"/>
    <w:rsid w:val="007E0101"/>
    <w:rsid w:val="007E0348"/>
    <w:rsid w:val="007E1807"/>
    <w:rsid w:val="007E2428"/>
    <w:rsid w:val="007E2AF9"/>
    <w:rsid w:val="007E62B3"/>
    <w:rsid w:val="007E6CBC"/>
    <w:rsid w:val="007E6EC5"/>
    <w:rsid w:val="007E72ED"/>
    <w:rsid w:val="007E7947"/>
    <w:rsid w:val="007F00D8"/>
    <w:rsid w:val="007F2366"/>
    <w:rsid w:val="007F3155"/>
    <w:rsid w:val="007F37B6"/>
    <w:rsid w:val="007F600A"/>
    <w:rsid w:val="00800978"/>
    <w:rsid w:val="0080278D"/>
    <w:rsid w:val="00803710"/>
    <w:rsid w:val="00804B61"/>
    <w:rsid w:val="00805A73"/>
    <w:rsid w:val="00805C27"/>
    <w:rsid w:val="0081216E"/>
    <w:rsid w:val="00812175"/>
    <w:rsid w:val="00815C8E"/>
    <w:rsid w:val="008171FD"/>
    <w:rsid w:val="0081779A"/>
    <w:rsid w:val="008177B0"/>
    <w:rsid w:val="00821EE1"/>
    <w:rsid w:val="00824C40"/>
    <w:rsid w:val="00830F0E"/>
    <w:rsid w:val="008319B2"/>
    <w:rsid w:val="0083214D"/>
    <w:rsid w:val="00834123"/>
    <w:rsid w:val="00834C3D"/>
    <w:rsid w:val="00840378"/>
    <w:rsid w:val="008419D9"/>
    <w:rsid w:val="0084207A"/>
    <w:rsid w:val="00844F45"/>
    <w:rsid w:val="00844F51"/>
    <w:rsid w:val="00845EC6"/>
    <w:rsid w:val="008468D2"/>
    <w:rsid w:val="00846CCA"/>
    <w:rsid w:val="00847155"/>
    <w:rsid w:val="008471F2"/>
    <w:rsid w:val="00847F9A"/>
    <w:rsid w:val="008531E2"/>
    <w:rsid w:val="008533CF"/>
    <w:rsid w:val="0085486D"/>
    <w:rsid w:val="008550C7"/>
    <w:rsid w:val="008567EE"/>
    <w:rsid w:val="00860584"/>
    <w:rsid w:val="00863AAF"/>
    <w:rsid w:val="00864935"/>
    <w:rsid w:val="00866F1D"/>
    <w:rsid w:val="008679EC"/>
    <w:rsid w:val="00870149"/>
    <w:rsid w:val="00872AE3"/>
    <w:rsid w:val="00873CFD"/>
    <w:rsid w:val="0087452E"/>
    <w:rsid w:val="00876B7D"/>
    <w:rsid w:val="00877132"/>
    <w:rsid w:val="00877F1E"/>
    <w:rsid w:val="00880416"/>
    <w:rsid w:val="00881FB4"/>
    <w:rsid w:val="008831E6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2F24"/>
    <w:rsid w:val="008A3310"/>
    <w:rsid w:val="008A55D1"/>
    <w:rsid w:val="008B0BA0"/>
    <w:rsid w:val="008B1195"/>
    <w:rsid w:val="008B3129"/>
    <w:rsid w:val="008B372A"/>
    <w:rsid w:val="008B4F1F"/>
    <w:rsid w:val="008B5F29"/>
    <w:rsid w:val="008B74DF"/>
    <w:rsid w:val="008B7A76"/>
    <w:rsid w:val="008C065A"/>
    <w:rsid w:val="008C15C9"/>
    <w:rsid w:val="008C32A4"/>
    <w:rsid w:val="008C43BF"/>
    <w:rsid w:val="008C6402"/>
    <w:rsid w:val="008D1F49"/>
    <w:rsid w:val="008D2F74"/>
    <w:rsid w:val="008D55CF"/>
    <w:rsid w:val="008D5C42"/>
    <w:rsid w:val="008D63EC"/>
    <w:rsid w:val="008D6FF3"/>
    <w:rsid w:val="008D767B"/>
    <w:rsid w:val="008E123C"/>
    <w:rsid w:val="008E27F9"/>
    <w:rsid w:val="008E2C12"/>
    <w:rsid w:val="008E426E"/>
    <w:rsid w:val="008E44DF"/>
    <w:rsid w:val="008E613F"/>
    <w:rsid w:val="008F186C"/>
    <w:rsid w:val="008F22DD"/>
    <w:rsid w:val="008F74E0"/>
    <w:rsid w:val="00902DE1"/>
    <w:rsid w:val="009034B9"/>
    <w:rsid w:val="0090417A"/>
    <w:rsid w:val="0090445D"/>
    <w:rsid w:val="00904AC1"/>
    <w:rsid w:val="00907A87"/>
    <w:rsid w:val="00910FA7"/>
    <w:rsid w:val="00911E92"/>
    <w:rsid w:val="00912493"/>
    <w:rsid w:val="0091311B"/>
    <w:rsid w:val="0091459E"/>
    <w:rsid w:val="0092105B"/>
    <w:rsid w:val="009211C7"/>
    <w:rsid w:val="0092206E"/>
    <w:rsid w:val="00922A9D"/>
    <w:rsid w:val="0092362B"/>
    <w:rsid w:val="009267EA"/>
    <w:rsid w:val="00926ACD"/>
    <w:rsid w:val="00927137"/>
    <w:rsid w:val="009275CD"/>
    <w:rsid w:val="00930B2B"/>
    <w:rsid w:val="00930E04"/>
    <w:rsid w:val="009310D1"/>
    <w:rsid w:val="00932497"/>
    <w:rsid w:val="00933E0A"/>
    <w:rsid w:val="00937D1B"/>
    <w:rsid w:val="009402E9"/>
    <w:rsid w:val="009432BB"/>
    <w:rsid w:val="00943581"/>
    <w:rsid w:val="00943EF9"/>
    <w:rsid w:val="0094549D"/>
    <w:rsid w:val="009471F9"/>
    <w:rsid w:val="00947277"/>
    <w:rsid w:val="00951399"/>
    <w:rsid w:val="00952923"/>
    <w:rsid w:val="00952F67"/>
    <w:rsid w:val="009554B4"/>
    <w:rsid w:val="0095561D"/>
    <w:rsid w:val="0095786F"/>
    <w:rsid w:val="00960376"/>
    <w:rsid w:val="009606E2"/>
    <w:rsid w:val="0096616D"/>
    <w:rsid w:val="009671E9"/>
    <w:rsid w:val="00970AAF"/>
    <w:rsid w:val="00970BD3"/>
    <w:rsid w:val="00970C7B"/>
    <w:rsid w:val="00972818"/>
    <w:rsid w:val="00972BFB"/>
    <w:rsid w:val="00973A8E"/>
    <w:rsid w:val="0097424E"/>
    <w:rsid w:val="0097606B"/>
    <w:rsid w:val="009806EE"/>
    <w:rsid w:val="00982849"/>
    <w:rsid w:val="00986160"/>
    <w:rsid w:val="0099119F"/>
    <w:rsid w:val="00993137"/>
    <w:rsid w:val="00993221"/>
    <w:rsid w:val="0099513C"/>
    <w:rsid w:val="009956E9"/>
    <w:rsid w:val="0099607E"/>
    <w:rsid w:val="009A1782"/>
    <w:rsid w:val="009A3FB3"/>
    <w:rsid w:val="009A6AA0"/>
    <w:rsid w:val="009B0DF1"/>
    <w:rsid w:val="009B0EA0"/>
    <w:rsid w:val="009B2503"/>
    <w:rsid w:val="009B2674"/>
    <w:rsid w:val="009B36EB"/>
    <w:rsid w:val="009B59A1"/>
    <w:rsid w:val="009C1BC7"/>
    <w:rsid w:val="009C2476"/>
    <w:rsid w:val="009C50D7"/>
    <w:rsid w:val="009C5412"/>
    <w:rsid w:val="009C548E"/>
    <w:rsid w:val="009C5A8F"/>
    <w:rsid w:val="009D01B5"/>
    <w:rsid w:val="009D055D"/>
    <w:rsid w:val="009D0B1E"/>
    <w:rsid w:val="009D2E69"/>
    <w:rsid w:val="009D3127"/>
    <w:rsid w:val="009D68BE"/>
    <w:rsid w:val="009E0BD1"/>
    <w:rsid w:val="009E24FC"/>
    <w:rsid w:val="009E2BCB"/>
    <w:rsid w:val="009E413F"/>
    <w:rsid w:val="009E5F2C"/>
    <w:rsid w:val="009F42D1"/>
    <w:rsid w:val="009F5F08"/>
    <w:rsid w:val="009F6EF9"/>
    <w:rsid w:val="00A00088"/>
    <w:rsid w:val="00A011BF"/>
    <w:rsid w:val="00A025B2"/>
    <w:rsid w:val="00A02F26"/>
    <w:rsid w:val="00A03395"/>
    <w:rsid w:val="00A068C5"/>
    <w:rsid w:val="00A068CA"/>
    <w:rsid w:val="00A06A50"/>
    <w:rsid w:val="00A12C13"/>
    <w:rsid w:val="00A12FEE"/>
    <w:rsid w:val="00A13968"/>
    <w:rsid w:val="00A15C2E"/>
    <w:rsid w:val="00A2013F"/>
    <w:rsid w:val="00A22892"/>
    <w:rsid w:val="00A231C8"/>
    <w:rsid w:val="00A24CEF"/>
    <w:rsid w:val="00A255BA"/>
    <w:rsid w:val="00A25B27"/>
    <w:rsid w:val="00A26AFF"/>
    <w:rsid w:val="00A31221"/>
    <w:rsid w:val="00A323E0"/>
    <w:rsid w:val="00A33B6E"/>
    <w:rsid w:val="00A345A6"/>
    <w:rsid w:val="00A36E80"/>
    <w:rsid w:val="00A40188"/>
    <w:rsid w:val="00A434C9"/>
    <w:rsid w:val="00A43821"/>
    <w:rsid w:val="00A43B94"/>
    <w:rsid w:val="00A46F97"/>
    <w:rsid w:val="00A518FD"/>
    <w:rsid w:val="00A525F3"/>
    <w:rsid w:val="00A52935"/>
    <w:rsid w:val="00A5538D"/>
    <w:rsid w:val="00A5650D"/>
    <w:rsid w:val="00A56B8A"/>
    <w:rsid w:val="00A56FB2"/>
    <w:rsid w:val="00A5776B"/>
    <w:rsid w:val="00A610FA"/>
    <w:rsid w:val="00A6192A"/>
    <w:rsid w:val="00A65838"/>
    <w:rsid w:val="00A6737B"/>
    <w:rsid w:val="00A71C80"/>
    <w:rsid w:val="00A724D5"/>
    <w:rsid w:val="00A72CD1"/>
    <w:rsid w:val="00A73932"/>
    <w:rsid w:val="00A74D17"/>
    <w:rsid w:val="00A757BA"/>
    <w:rsid w:val="00A75F3E"/>
    <w:rsid w:val="00A804C7"/>
    <w:rsid w:val="00A815F6"/>
    <w:rsid w:val="00A83131"/>
    <w:rsid w:val="00A84AA5"/>
    <w:rsid w:val="00A940DD"/>
    <w:rsid w:val="00A95502"/>
    <w:rsid w:val="00A95EE2"/>
    <w:rsid w:val="00A968B9"/>
    <w:rsid w:val="00A974F3"/>
    <w:rsid w:val="00AA0BAA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1298"/>
    <w:rsid w:val="00AB5CBC"/>
    <w:rsid w:val="00AB6667"/>
    <w:rsid w:val="00AC01C7"/>
    <w:rsid w:val="00AC1F43"/>
    <w:rsid w:val="00AC3BD9"/>
    <w:rsid w:val="00AC529B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3184"/>
    <w:rsid w:val="00AE6FCB"/>
    <w:rsid w:val="00AE710C"/>
    <w:rsid w:val="00AE7277"/>
    <w:rsid w:val="00AE7D2A"/>
    <w:rsid w:val="00AF1BE7"/>
    <w:rsid w:val="00AF7E58"/>
    <w:rsid w:val="00B01C53"/>
    <w:rsid w:val="00B03040"/>
    <w:rsid w:val="00B031AB"/>
    <w:rsid w:val="00B052D4"/>
    <w:rsid w:val="00B106C3"/>
    <w:rsid w:val="00B13424"/>
    <w:rsid w:val="00B14018"/>
    <w:rsid w:val="00B15CB6"/>
    <w:rsid w:val="00B227EC"/>
    <w:rsid w:val="00B23849"/>
    <w:rsid w:val="00B24A08"/>
    <w:rsid w:val="00B259AC"/>
    <w:rsid w:val="00B26678"/>
    <w:rsid w:val="00B27AF5"/>
    <w:rsid w:val="00B30E19"/>
    <w:rsid w:val="00B343A1"/>
    <w:rsid w:val="00B35E6F"/>
    <w:rsid w:val="00B36CDA"/>
    <w:rsid w:val="00B37347"/>
    <w:rsid w:val="00B401F5"/>
    <w:rsid w:val="00B4270D"/>
    <w:rsid w:val="00B42BC7"/>
    <w:rsid w:val="00B457E5"/>
    <w:rsid w:val="00B45E69"/>
    <w:rsid w:val="00B51C8F"/>
    <w:rsid w:val="00B52935"/>
    <w:rsid w:val="00B539F3"/>
    <w:rsid w:val="00B53EAA"/>
    <w:rsid w:val="00B55A9D"/>
    <w:rsid w:val="00B561B7"/>
    <w:rsid w:val="00B561F0"/>
    <w:rsid w:val="00B615FC"/>
    <w:rsid w:val="00B61949"/>
    <w:rsid w:val="00B62AA5"/>
    <w:rsid w:val="00B62F21"/>
    <w:rsid w:val="00B6464C"/>
    <w:rsid w:val="00B662B0"/>
    <w:rsid w:val="00B66B03"/>
    <w:rsid w:val="00B66EC3"/>
    <w:rsid w:val="00B66ECE"/>
    <w:rsid w:val="00B756DA"/>
    <w:rsid w:val="00B76556"/>
    <w:rsid w:val="00B76CF2"/>
    <w:rsid w:val="00B80525"/>
    <w:rsid w:val="00B81C99"/>
    <w:rsid w:val="00B859B4"/>
    <w:rsid w:val="00B871AC"/>
    <w:rsid w:val="00B90979"/>
    <w:rsid w:val="00B9108C"/>
    <w:rsid w:val="00B92B5D"/>
    <w:rsid w:val="00B9533B"/>
    <w:rsid w:val="00B95AD8"/>
    <w:rsid w:val="00BA1738"/>
    <w:rsid w:val="00BA2050"/>
    <w:rsid w:val="00BA277E"/>
    <w:rsid w:val="00BA3BEA"/>
    <w:rsid w:val="00BA44BD"/>
    <w:rsid w:val="00BA50FA"/>
    <w:rsid w:val="00BB04DA"/>
    <w:rsid w:val="00BB180D"/>
    <w:rsid w:val="00BB2746"/>
    <w:rsid w:val="00BB27C7"/>
    <w:rsid w:val="00BB32CD"/>
    <w:rsid w:val="00BB5075"/>
    <w:rsid w:val="00BB6A87"/>
    <w:rsid w:val="00BB700F"/>
    <w:rsid w:val="00BC3172"/>
    <w:rsid w:val="00BC4A55"/>
    <w:rsid w:val="00BC6F49"/>
    <w:rsid w:val="00BD20C2"/>
    <w:rsid w:val="00BD2A30"/>
    <w:rsid w:val="00BD4052"/>
    <w:rsid w:val="00BD5F7F"/>
    <w:rsid w:val="00BD77A1"/>
    <w:rsid w:val="00BE6431"/>
    <w:rsid w:val="00BF1144"/>
    <w:rsid w:val="00BF19E9"/>
    <w:rsid w:val="00BF2037"/>
    <w:rsid w:val="00BF21CD"/>
    <w:rsid w:val="00BF27AE"/>
    <w:rsid w:val="00BF2F9A"/>
    <w:rsid w:val="00BF3926"/>
    <w:rsid w:val="00BF4121"/>
    <w:rsid w:val="00BF446D"/>
    <w:rsid w:val="00BF4668"/>
    <w:rsid w:val="00BF758A"/>
    <w:rsid w:val="00C032DC"/>
    <w:rsid w:val="00C0705A"/>
    <w:rsid w:val="00C0752B"/>
    <w:rsid w:val="00C11DBD"/>
    <w:rsid w:val="00C13099"/>
    <w:rsid w:val="00C131DC"/>
    <w:rsid w:val="00C13BF4"/>
    <w:rsid w:val="00C151DC"/>
    <w:rsid w:val="00C15528"/>
    <w:rsid w:val="00C1584C"/>
    <w:rsid w:val="00C173F0"/>
    <w:rsid w:val="00C227C2"/>
    <w:rsid w:val="00C22FD1"/>
    <w:rsid w:val="00C262D7"/>
    <w:rsid w:val="00C26712"/>
    <w:rsid w:val="00C26D11"/>
    <w:rsid w:val="00C277F9"/>
    <w:rsid w:val="00C31B41"/>
    <w:rsid w:val="00C328FC"/>
    <w:rsid w:val="00C352B7"/>
    <w:rsid w:val="00C354A4"/>
    <w:rsid w:val="00C36D47"/>
    <w:rsid w:val="00C40322"/>
    <w:rsid w:val="00C40CA7"/>
    <w:rsid w:val="00C415AB"/>
    <w:rsid w:val="00C42559"/>
    <w:rsid w:val="00C42618"/>
    <w:rsid w:val="00C44000"/>
    <w:rsid w:val="00C4472A"/>
    <w:rsid w:val="00C447BE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87B"/>
    <w:rsid w:val="00C81C2F"/>
    <w:rsid w:val="00C8332F"/>
    <w:rsid w:val="00C83497"/>
    <w:rsid w:val="00C839D2"/>
    <w:rsid w:val="00C841DC"/>
    <w:rsid w:val="00C844F0"/>
    <w:rsid w:val="00C8464C"/>
    <w:rsid w:val="00C868E1"/>
    <w:rsid w:val="00C913A8"/>
    <w:rsid w:val="00C91BB8"/>
    <w:rsid w:val="00C9287B"/>
    <w:rsid w:val="00CA0831"/>
    <w:rsid w:val="00CA1A98"/>
    <w:rsid w:val="00CA3B1C"/>
    <w:rsid w:val="00CA452E"/>
    <w:rsid w:val="00CA5A46"/>
    <w:rsid w:val="00CB4DCA"/>
    <w:rsid w:val="00CB5ABF"/>
    <w:rsid w:val="00CB6E48"/>
    <w:rsid w:val="00CB7829"/>
    <w:rsid w:val="00CC159C"/>
    <w:rsid w:val="00CC39B1"/>
    <w:rsid w:val="00CC39C8"/>
    <w:rsid w:val="00CD2A3D"/>
    <w:rsid w:val="00CD3CCD"/>
    <w:rsid w:val="00CD5089"/>
    <w:rsid w:val="00CD656D"/>
    <w:rsid w:val="00CD6C82"/>
    <w:rsid w:val="00CE2955"/>
    <w:rsid w:val="00CE30B0"/>
    <w:rsid w:val="00CE5AB3"/>
    <w:rsid w:val="00CE6464"/>
    <w:rsid w:val="00CE71C2"/>
    <w:rsid w:val="00CF0405"/>
    <w:rsid w:val="00CF0E42"/>
    <w:rsid w:val="00CF20E6"/>
    <w:rsid w:val="00CF2B39"/>
    <w:rsid w:val="00CF34C9"/>
    <w:rsid w:val="00CF5E44"/>
    <w:rsid w:val="00CF651D"/>
    <w:rsid w:val="00CF6910"/>
    <w:rsid w:val="00D03C24"/>
    <w:rsid w:val="00D06418"/>
    <w:rsid w:val="00D07BF2"/>
    <w:rsid w:val="00D07D5D"/>
    <w:rsid w:val="00D10B43"/>
    <w:rsid w:val="00D12F7D"/>
    <w:rsid w:val="00D1330B"/>
    <w:rsid w:val="00D16535"/>
    <w:rsid w:val="00D20123"/>
    <w:rsid w:val="00D20CE2"/>
    <w:rsid w:val="00D20F4B"/>
    <w:rsid w:val="00D222E5"/>
    <w:rsid w:val="00D2470C"/>
    <w:rsid w:val="00D250B4"/>
    <w:rsid w:val="00D265C0"/>
    <w:rsid w:val="00D27670"/>
    <w:rsid w:val="00D27CCB"/>
    <w:rsid w:val="00D30417"/>
    <w:rsid w:val="00D32A25"/>
    <w:rsid w:val="00D367B1"/>
    <w:rsid w:val="00D36F45"/>
    <w:rsid w:val="00D372EA"/>
    <w:rsid w:val="00D40CEB"/>
    <w:rsid w:val="00D41EE0"/>
    <w:rsid w:val="00D428FB"/>
    <w:rsid w:val="00D42D19"/>
    <w:rsid w:val="00D46DD2"/>
    <w:rsid w:val="00D556BC"/>
    <w:rsid w:val="00D60B47"/>
    <w:rsid w:val="00D622F8"/>
    <w:rsid w:val="00D660E3"/>
    <w:rsid w:val="00D66FA3"/>
    <w:rsid w:val="00D677A6"/>
    <w:rsid w:val="00D700A3"/>
    <w:rsid w:val="00D710E7"/>
    <w:rsid w:val="00D71A9B"/>
    <w:rsid w:val="00D72066"/>
    <w:rsid w:val="00D7475D"/>
    <w:rsid w:val="00D74BAF"/>
    <w:rsid w:val="00D75A22"/>
    <w:rsid w:val="00D75AB2"/>
    <w:rsid w:val="00D77B73"/>
    <w:rsid w:val="00D820A4"/>
    <w:rsid w:val="00D83D03"/>
    <w:rsid w:val="00D83D83"/>
    <w:rsid w:val="00D84536"/>
    <w:rsid w:val="00D84656"/>
    <w:rsid w:val="00D84F91"/>
    <w:rsid w:val="00D85986"/>
    <w:rsid w:val="00D902C9"/>
    <w:rsid w:val="00D90590"/>
    <w:rsid w:val="00D906A4"/>
    <w:rsid w:val="00D90C9A"/>
    <w:rsid w:val="00D93A85"/>
    <w:rsid w:val="00D95441"/>
    <w:rsid w:val="00D96158"/>
    <w:rsid w:val="00DA0E57"/>
    <w:rsid w:val="00DA1357"/>
    <w:rsid w:val="00DA2F09"/>
    <w:rsid w:val="00DA311A"/>
    <w:rsid w:val="00DA474E"/>
    <w:rsid w:val="00DA518B"/>
    <w:rsid w:val="00DA5B3F"/>
    <w:rsid w:val="00DA6CB3"/>
    <w:rsid w:val="00DB161A"/>
    <w:rsid w:val="00DB1F04"/>
    <w:rsid w:val="00DB21F9"/>
    <w:rsid w:val="00DB53ED"/>
    <w:rsid w:val="00DB70B7"/>
    <w:rsid w:val="00DB7D1F"/>
    <w:rsid w:val="00DC0C3F"/>
    <w:rsid w:val="00DC1DE7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1A"/>
    <w:rsid w:val="00DE2390"/>
    <w:rsid w:val="00DE2F36"/>
    <w:rsid w:val="00DE3129"/>
    <w:rsid w:val="00DE39AA"/>
    <w:rsid w:val="00DE6493"/>
    <w:rsid w:val="00DE740E"/>
    <w:rsid w:val="00DF1F14"/>
    <w:rsid w:val="00DF214E"/>
    <w:rsid w:val="00DF3311"/>
    <w:rsid w:val="00DF5E89"/>
    <w:rsid w:val="00E01982"/>
    <w:rsid w:val="00E02D90"/>
    <w:rsid w:val="00E0382F"/>
    <w:rsid w:val="00E05286"/>
    <w:rsid w:val="00E052B8"/>
    <w:rsid w:val="00E056B6"/>
    <w:rsid w:val="00E0593F"/>
    <w:rsid w:val="00E079B3"/>
    <w:rsid w:val="00E07F33"/>
    <w:rsid w:val="00E11BBF"/>
    <w:rsid w:val="00E126B1"/>
    <w:rsid w:val="00E131A7"/>
    <w:rsid w:val="00E13CE7"/>
    <w:rsid w:val="00E1484F"/>
    <w:rsid w:val="00E15F3A"/>
    <w:rsid w:val="00E15F42"/>
    <w:rsid w:val="00E21501"/>
    <w:rsid w:val="00E22060"/>
    <w:rsid w:val="00E22877"/>
    <w:rsid w:val="00E249E6"/>
    <w:rsid w:val="00E25EAD"/>
    <w:rsid w:val="00E30E35"/>
    <w:rsid w:val="00E33DB0"/>
    <w:rsid w:val="00E34580"/>
    <w:rsid w:val="00E35361"/>
    <w:rsid w:val="00E35C49"/>
    <w:rsid w:val="00E3765B"/>
    <w:rsid w:val="00E400BA"/>
    <w:rsid w:val="00E42D4C"/>
    <w:rsid w:val="00E4487D"/>
    <w:rsid w:val="00E475C4"/>
    <w:rsid w:val="00E47941"/>
    <w:rsid w:val="00E50490"/>
    <w:rsid w:val="00E51095"/>
    <w:rsid w:val="00E5321A"/>
    <w:rsid w:val="00E532C0"/>
    <w:rsid w:val="00E535D5"/>
    <w:rsid w:val="00E54293"/>
    <w:rsid w:val="00E54811"/>
    <w:rsid w:val="00E5495B"/>
    <w:rsid w:val="00E600D2"/>
    <w:rsid w:val="00E6450C"/>
    <w:rsid w:val="00E65B10"/>
    <w:rsid w:val="00E67D5D"/>
    <w:rsid w:val="00E70409"/>
    <w:rsid w:val="00E70C3E"/>
    <w:rsid w:val="00E71391"/>
    <w:rsid w:val="00E71BE8"/>
    <w:rsid w:val="00E720EB"/>
    <w:rsid w:val="00E72BCE"/>
    <w:rsid w:val="00E73F6E"/>
    <w:rsid w:val="00E756E4"/>
    <w:rsid w:val="00E76CEA"/>
    <w:rsid w:val="00E77A9C"/>
    <w:rsid w:val="00E80680"/>
    <w:rsid w:val="00E80E28"/>
    <w:rsid w:val="00E80F19"/>
    <w:rsid w:val="00E83D33"/>
    <w:rsid w:val="00E83EF1"/>
    <w:rsid w:val="00E83FEC"/>
    <w:rsid w:val="00E863B6"/>
    <w:rsid w:val="00E86E51"/>
    <w:rsid w:val="00E87257"/>
    <w:rsid w:val="00E9123F"/>
    <w:rsid w:val="00E91F3C"/>
    <w:rsid w:val="00E92804"/>
    <w:rsid w:val="00E93FE1"/>
    <w:rsid w:val="00E94E5E"/>
    <w:rsid w:val="00E94E9F"/>
    <w:rsid w:val="00E95EAE"/>
    <w:rsid w:val="00E9619C"/>
    <w:rsid w:val="00EA030C"/>
    <w:rsid w:val="00EA4D45"/>
    <w:rsid w:val="00EA5EE6"/>
    <w:rsid w:val="00EB3AEB"/>
    <w:rsid w:val="00EB48D8"/>
    <w:rsid w:val="00EB4B67"/>
    <w:rsid w:val="00EB5C3F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419C"/>
    <w:rsid w:val="00ED5986"/>
    <w:rsid w:val="00EE2B8C"/>
    <w:rsid w:val="00EF55FC"/>
    <w:rsid w:val="00EF5F78"/>
    <w:rsid w:val="00EF6263"/>
    <w:rsid w:val="00F03685"/>
    <w:rsid w:val="00F04713"/>
    <w:rsid w:val="00F104C5"/>
    <w:rsid w:val="00F128C6"/>
    <w:rsid w:val="00F132B6"/>
    <w:rsid w:val="00F132EC"/>
    <w:rsid w:val="00F1349A"/>
    <w:rsid w:val="00F13AB7"/>
    <w:rsid w:val="00F13D8A"/>
    <w:rsid w:val="00F140DC"/>
    <w:rsid w:val="00F177A2"/>
    <w:rsid w:val="00F2007F"/>
    <w:rsid w:val="00F21DB8"/>
    <w:rsid w:val="00F2225C"/>
    <w:rsid w:val="00F2327B"/>
    <w:rsid w:val="00F25D14"/>
    <w:rsid w:val="00F262D2"/>
    <w:rsid w:val="00F320E0"/>
    <w:rsid w:val="00F34162"/>
    <w:rsid w:val="00F35771"/>
    <w:rsid w:val="00F403D8"/>
    <w:rsid w:val="00F4372D"/>
    <w:rsid w:val="00F45029"/>
    <w:rsid w:val="00F45E92"/>
    <w:rsid w:val="00F46333"/>
    <w:rsid w:val="00F4795C"/>
    <w:rsid w:val="00F47E9C"/>
    <w:rsid w:val="00F51808"/>
    <w:rsid w:val="00F53ECF"/>
    <w:rsid w:val="00F55E9E"/>
    <w:rsid w:val="00F5724C"/>
    <w:rsid w:val="00F601BD"/>
    <w:rsid w:val="00F604E3"/>
    <w:rsid w:val="00F67831"/>
    <w:rsid w:val="00F74E26"/>
    <w:rsid w:val="00F77230"/>
    <w:rsid w:val="00F80DBB"/>
    <w:rsid w:val="00F8256D"/>
    <w:rsid w:val="00F82BD8"/>
    <w:rsid w:val="00F8595B"/>
    <w:rsid w:val="00F85FB8"/>
    <w:rsid w:val="00F9094F"/>
    <w:rsid w:val="00F917B6"/>
    <w:rsid w:val="00F92F40"/>
    <w:rsid w:val="00F93457"/>
    <w:rsid w:val="00F93A85"/>
    <w:rsid w:val="00F941F3"/>
    <w:rsid w:val="00F94798"/>
    <w:rsid w:val="00F95323"/>
    <w:rsid w:val="00F95468"/>
    <w:rsid w:val="00F954E7"/>
    <w:rsid w:val="00F95B2C"/>
    <w:rsid w:val="00F96640"/>
    <w:rsid w:val="00F96DFC"/>
    <w:rsid w:val="00FA0605"/>
    <w:rsid w:val="00FA212E"/>
    <w:rsid w:val="00FA4239"/>
    <w:rsid w:val="00FA4A97"/>
    <w:rsid w:val="00FA4BF2"/>
    <w:rsid w:val="00FA59C8"/>
    <w:rsid w:val="00FA65A6"/>
    <w:rsid w:val="00FB1E43"/>
    <w:rsid w:val="00FB58C6"/>
    <w:rsid w:val="00FB5996"/>
    <w:rsid w:val="00FC1A59"/>
    <w:rsid w:val="00FC288B"/>
    <w:rsid w:val="00FC37BF"/>
    <w:rsid w:val="00FC7236"/>
    <w:rsid w:val="00FC7E1F"/>
    <w:rsid w:val="00FD1218"/>
    <w:rsid w:val="00FD5CA2"/>
    <w:rsid w:val="00FD6865"/>
    <w:rsid w:val="00FD6DBB"/>
    <w:rsid w:val="00FD6FAD"/>
    <w:rsid w:val="00FE0F00"/>
    <w:rsid w:val="00FE1634"/>
    <w:rsid w:val="00FE1FEB"/>
    <w:rsid w:val="00FE4417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C58E560A-8C78-4CEA-A846-88D2F60A6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na" w:eastAsia="Times New Roman" w:hAnsi="bna" w:cs="B Nazanin"/>
        <w:sz w:val="2"/>
        <w:szCs w:val="24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62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link w:val="NoSpacingChar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paragraph" w:styleId="Title">
    <w:name w:val="Title"/>
    <w:basedOn w:val="Normal"/>
    <w:next w:val="Normal"/>
    <w:link w:val="TitleChar"/>
    <w:qFormat/>
    <w:rsid w:val="00A02F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02F26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qFormat/>
    <w:rsid w:val="00A02F2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02F2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ar-SA"/>
    </w:rPr>
  </w:style>
  <w:style w:type="character" w:styleId="IntenseEmphasis">
    <w:name w:val="Intense Emphasis"/>
    <w:basedOn w:val="DefaultParagraphFont"/>
    <w:uiPriority w:val="21"/>
    <w:qFormat/>
    <w:rsid w:val="00A02F26"/>
    <w:rPr>
      <w:i/>
      <w:iCs/>
      <w:color w:val="4F81BD" w:themeColor="accent1"/>
    </w:rPr>
  </w:style>
  <w:style w:type="character" w:styleId="BookTitle">
    <w:name w:val="Book Title"/>
    <w:basedOn w:val="DefaultParagraphFont"/>
    <w:uiPriority w:val="33"/>
    <w:qFormat/>
    <w:rsid w:val="00A02F26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semiHidden/>
    <w:unhideWhenUsed/>
    <w:rsid w:val="0078150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78150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78150B"/>
    <w:rPr>
      <w:lang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781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78150B"/>
    <w:rPr>
      <w:b/>
      <w:bCs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22502"/>
    <w:rPr>
      <w:rFonts w:asciiTheme="minorHAnsi" w:eastAsiaTheme="minorHAnsi" w:hAnsiTheme="minorHAnsi" w:cstheme="minorBidi"/>
      <w:sz w:val="22"/>
      <w:szCs w:val="22"/>
    </w:rPr>
  </w:style>
  <w:style w:type="table" w:styleId="PlainTable5">
    <w:name w:val="Plain Table 5"/>
    <w:basedOn w:val="TableNormal"/>
    <w:uiPriority w:val="45"/>
    <w:rsid w:val="00BF412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0.wmf"/><Relationship Id="rId63" Type="http://schemas.openxmlformats.org/officeDocument/2006/relationships/oleObject" Target="embeddings/oleObject27.bin"/><Relationship Id="rId68" Type="http://schemas.openxmlformats.org/officeDocument/2006/relationships/oleObject" Target="embeddings/oleObject32.bin"/><Relationship Id="rId84" Type="http://schemas.openxmlformats.org/officeDocument/2006/relationships/image" Target="media/image37.wmf"/><Relationship Id="rId89" Type="http://schemas.openxmlformats.org/officeDocument/2006/relationships/image" Target="media/image40.wmf"/><Relationship Id="rId16" Type="http://schemas.openxmlformats.org/officeDocument/2006/relationships/image" Target="media/image6.wmf"/><Relationship Id="rId11" Type="http://schemas.openxmlformats.org/officeDocument/2006/relationships/oleObject" Target="embeddings/oleObject2.bin"/><Relationship Id="rId32" Type="http://schemas.openxmlformats.org/officeDocument/2006/relationships/image" Target="media/image14.wmf"/><Relationship Id="rId37" Type="http://schemas.openxmlformats.org/officeDocument/2006/relationships/oleObject" Target="embeddings/oleObject15.bin"/><Relationship Id="rId53" Type="http://schemas.openxmlformats.org/officeDocument/2006/relationships/image" Target="media/image23.wmf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3.wmf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theme" Target="theme/theme1.xml"/><Relationship Id="rId22" Type="http://schemas.openxmlformats.org/officeDocument/2006/relationships/image" Target="media/image9.wmf"/><Relationship Id="rId27" Type="http://schemas.openxmlformats.org/officeDocument/2006/relationships/oleObject" Target="embeddings/oleObject10.bin"/><Relationship Id="rId43" Type="http://schemas.openxmlformats.org/officeDocument/2006/relationships/image" Target="media/image18.wmf"/><Relationship Id="rId48" Type="http://schemas.openxmlformats.org/officeDocument/2006/relationships/oleObject" Target="embeddings/oleObject19.bin"/><Relationship Id="rId64" Type="http://schemas.openxmlformats.org/officeDocument/2006/relationships/oleObject" Target="embeddings/oleObject28.bin"/><Relationship Id="rId69" Type="http://schemas.openxmlformats.org/officeDocument/2006/relationships/oleObject" Target="embeddings/oleObject33.bin"/><Relationship Id="rId8" Type="http://schemas.openxmlformats.org/officeDocument/2006/relationships/image" Target="media/image2.wmf"/><Relationship Id="rId51" Type="http://schemas.openxmlformats.org/officeDocument/2006/relationships/image" Target="media/image22.wmf"/><Relationship Id="rId72" Type="http://schemas.openxmlformats.org/officeDocument/2006/relationships/image" Target="media/image29.png"/><Relationship Id="rId80" Type="http://schemas.openxmlformats.org/officeDocument/2006/relationships/oleObject" Target="embeddings/oleObject38.bin"/><Relationship Id="rId85" Type="http://schemas.openxmlformats.org/officeDocument/2006/relationships/oleObject" Target="embeddings/oleObject39.bin"/><Relationship Id="rId93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header" Target="header1.xml"/><Relationship Id="rId46" Type="http://schemas.openxmlformats.org/officeDocument/2006/relationships/oleObject" Target="embeddings/oleObject18.bin"/><Relationship Id="rId59" Type="http://schemas.openxmlformats.org/officeDocument/2006/relationships/image" Target="media/image26.wmf"/><Relationship Id="rId67" Type="http://schemas.openxmlformats.org/officeDocument/2006/relationships/oleObject" Target="embeddings/oleObject31.bin"/><Relationship Id="rId20" Type="http://schemas.openxmlformats.org/officeDocument/2006/relationships/image" Target="media/image8.wmf"/><Relationship Id="rId41" Type="http://schemas.openxmlformats.org/officeDocument/2006/relationships/image" Target="media/image17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image" Target="media/image28.wmf"/><Relationship Id="rId75" Type="http://schemas.openxmlformats.org/officeDocument/2006/relationships/image" Target="media/image31.wmf"/><Relationship Id="rId83" Type="http://schemas.openxmlformats.org/officeDocument/2006/relationships/image" Target="media/image36.png"/><Relationship Id="rId88" Type="http://schemas.openxmlformats.org/officeDocument/2006/relationships/oleObject" Target="embeddings/oleObject40.bin"/><Relationship Id="rId91" Type="http://schemas.openxmlformats.org/officeDocument/2006/relationships/image" Target="media/image41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image" Target="media/image21.wmf"/><Relationship Id="rId57" Type="http://schemas.openxmlformats.org/officeDocument/2006/relationships/image" Target="media/image25.wmf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9.bin"/><Relationship Id="rId73" Type="http://schemas.openxmlformats.org/officeDocument/2006/relationships/image" Target="media/image30.wmf"/><Relationship Id="rId78" Type="http://schemas.openxmlformats.org/officeDocument/2006/relationships/oleObject" Target="embeddings/oleObject37.bin"/><Relationship Id="rId81" Type="http://schemas.openxmlformats.org/officeDocument/2006/relationships/image" Target="media/image34.png"/><Relationship Id="rId86" Type="http://schemas.openxmlformats.org/officeDocument/2006/relationships/image" Target="media/image3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header" Target="header2.xml"/><Relationship Id="rId34" Type="http://schemas.openxmlformats.org/officeDocument/2006/relationships/image" Target="media/image15.wmf"/><Relationship Id="rId50" Type="http://schemas.openxmlformats.org/officeDocument/2006/relationships/oleObject" Target="embeddings/oleObject20.bin"/><Relationship Id="rId55" Type="http://schemas.openxmlformats.org/officeDocument/2006/relationships/image" Target="media/image24.wmf"/><Relationship Id="rId76" Type="http://schemas.openxmlformats.org/officeDocument/2006/relationships/oleObject" Target="embeddings/oleObject36.bin"/><Relationship Id="rId7" Type="http://schemas.openxmlformats.org/officeDocument/2006/relationships/endnotes" Target="endnotes.xml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wmf"/><Relationship Id="rId40" Type="http://schemas.openxmlformats.org/officeDocument/2006/relationships/footer" Target="footer1.xml"/><Relationship Id="rId45" Type="http://schemas.openxmlformats.org/officeDocument/2006/relationships/image" Target="media/image19.wmf"/><Relationship Id="rId66" Type="http://schemas.openxmlformats.org/officeDocument/2006/relationships/oleObject" Target="embeddings/oleObject30.bin"/><Relationship Id="rId87" Type="http://schemas.openxmlformats.org/officeDocument/2006/relationships/image" Target="media/image39.wmf"/><Relationship Id="rId61" Type="http://schemas.openxmlformats.org/officeDocument/2006/relationships/image" Target="media/image27.wmf"/><Relationship Id="rId82" Type="http://schemas.openxmlformats.org/officeDocument/2006/relationships/image" Target="media/image35.emf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30" Type="http://schemas.openxmlformats.org/officeDocument/2006/relationships/image" Target="media/image13.wmf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3.bin"/><Relationship Id="rId77" Type="http://schemas.openxmlformats.org/officeDocument/2006/relationships/image" Target="media/image32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348180-0018-493E-97A5-933D52093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162</TotalTime>
  <Pages>2</Pages>
  <Words>704</Words>
  <Characters>4013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4708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Sazeh</dc:creator>
  <cp:keywords/>
  <dc:description/>
  <cp:lastModifiedBy>M.Mahdi Sabbaghi</cp:lastModifiedBy>
  <cp:revision>11</cp:revision>
  <cp:lastPrinted>2024-12-21T03:50:00Z</cp:lastPrinted>
  <dcterms:created xsi:type="dcterms:W3CDTF">2023-12-26T19:23:00Z</dcterms:created>
  <dcterms:modified xsi:type="dcterms:W3CDTF">2024-12-21T03:55:00Z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