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0772" w:type="dxa"/>
        <w:tblInd w:w="-673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4"/>
        <w:gridCol w:w="5354"/>
        <w:gridCol w:w="4854"/>
      </w:tblGrid>
      <w:tr w:rsidR="005A4742" w:rsidRPr="005B3F55" w14:paraId="4540D654" w14:textId="77777777" w:rsidTr="005F390B">
        <w:trPr>
          <w:trHeight w:val="397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3C12B04C" w14:textId="56150473" w:rsidR="005A4742" w:rsidRPr="005F390B" w:rsidRDefault="005A4742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rStyle w:val="Strong"/>
                <w:rFonts w:asciiTheme="majorBidi" w:hAnsiTheme="majorBidi" w:cstheme="majorBidi"/>
                <w:b w:val="0"/>
                <w:bCs w:val="0"/>
                <w:rtl/>
              </w:rPr>
            </w:pPr>
            <w:r w:rsidRPr="005F390B">
              <w:rPr>
                <w:rStyle w:val="Strong"/>
                <w:rFonts w:asciiTheme="majorBidi" w:hAnsiTheme="majorBidi" w:cstheme="majorBidi" w:hint="cs"/>
                <w:b w:val="0"/>
                <w:bCs w:val="0"/>
                <w:rtl/>
              </w:rPr>
              <w:t>1</w:t>
            </w:r>
          </w:p>
        </w:tc>
        <w:tc>
          <w:tcPr>
            <w:tcW w:w="10208" w:type="dxa"/>
            <w:gridSpan w:val="2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3063D69" w14:textId="77777777" w:rsidR="005A4742" w:rsidRPr="00282DB8" w:rsidRDefault="005A4742" w:rsidP="00E05286">
            <w:pPr>
              <w:bidi/>
              <w:jc w:val="both"/>
              <w:rPr>
                <w:rFonts w:asciiTheme="majorBidi" w:hAnsiTheme="majorBidi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Theme="majorBidi" w:hAnsiTheme="majorBidi" w:hint="cs"/>
                <w:bCs/>
                <w:sz w:val="26"/>
                <w:szCs w:val="26"/>
                <w:rtl/>
              </w:rPr>
              <w:t>عبارات درست را با (ص) و عبارات نادرست با  (غ) مشخص کنید.</w:t>
            </w:r>
          </w:p>
          <w:p w14:paraId="416EBC10" w14:textId="77777777" w:rsidR="005A4742" w:rsidRPr="00282DB8" w:rsidRDefault="005A4742" w:rsidP="00E05286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Theme="majorBidi" w:hAnsiTheme="majorBidi" w:hint="cs"/>
                <w:bCs/>
                <w:sz w:val="26"/>
                <w:szCs w:val="26"/>
                <w:rtl/>
              </w:rPr>
              <w:t>الف) قرینه قرینه</w:t>
            </w:r>
            <w:r>
              <w:rPr>
                <w:rFonts w:asciiTheme="majorBidi" w:hAnsiTheme="majorBidi" w:hint="cs"/>
                <w:bCs/>
                <w:sz w:val="26"/>
                <w:szCs w:val="26"/>
                <w:rtl/>
              </w:rPr>
              <w:t xml:space="preserve"> هر عدد با خود عدد برابر است</w:t>
            </w:r>
            <w:r>
              <w:rPr>
                <w:rFonts w:asciiTheme="majorBidi" w:hAnsiTheme="majorBidi"/>
                <w:bCs/>
                <w:sz w:val="26"/>
                <w:szCs w:val="26"/>
              </w:rPr>
              <w:t>.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(           )</w:t>
            </w:r>
          </w:p>
          <w:p w14:paraId="50318043" w14:textId="77777777" w:rsidR="005A4742" w:rsidRPr="00282DB8" w:rsidRDefault="005A4742" w:rsidP="00E05286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ب) مساحت مستطیل به طو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>ل</w:t>
            </w:r>
            <w:r w:rsidRPr="0067039F">
              <w:rPr>
                <w:rFonts w:ascii="Cambria Math" w:hAnsi="Cambria Math" w:hint="cs"/>
                <w:noProof/>
                <w:sz w:val="28"/>
                <w:szCs w:val="28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sz w:val="26"/>
                  <w:szCs w:val="26"/>
                </w:rPr>
                <m:t>a</m:t>
              </m:r>
            </m:oMath>
            <w:r w:rsidRPr="00282DB8">
              <w:rPr>
                <w:rFonts w:ascii="Comic Sans MS" w:hAnsi="Comic Sans MS"/>
                <w:bCs/>
                <w:sz w:val="26"/>
                <w:szCs w:val="26"/>
              </w:rPr>
              <w:t xml:space="preserve"> </w:t>
            </w:r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و عرض </w:t>
            </w:r>
            <m:oMath>
              <m:r>
                <m:rPr>
                  <m:sty m:val="bi"/>
                </m:rPr>
                <w:rPr>
                  <w:rFonts w:ascii="Cambria Math" w:hAnsi="Cambria Math"/>
                  <w:noProof/>
                  <w:sz w:val="26"/>
                  <w:szCs w:val="26"/>
                </w:rPr>
                <m:t>b</m:t>
              </m:r>
            </m:oMath>
            <w:r w:rsidRPr="00DE6493"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</w:t>
            </w:r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برابر با</w:t>
            </w:r>
            <m:oMath>
              <m:r>
                <w:rPr>
                  <w:rFonts w:ascii="Cambria Math" w:hAnsi="Cambria Math"/>
                  <w:sz w:val="26"/>
                  <w:szCs w:val="26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a+b</m:t>
              </m:r>
              <m:r>
                <w:rPr>
                  <w:rFonts w:ascii="Cambria Math" w:hAnsi="Cambria Math"/>
                  <w:sz w:val="26"/>
                  <w:szCs w:val="26"/>
                </w:rPr>
                <m:t xml:space="preserve"> </m:t>
              </m:r>
            </m:oMath>
            <w:r w:rsidRPr="00282DB8">
              <w:rPr>
                <w:rFonts w:ascii="Comic Sans MS" w:hAnsi="Comic Sans MS" w:hint="cs"/>
                <w:bCs/>
                <w:sz w:val="26"/>
                <w:szCs w:val="26"/>
                <w:rtl/>
              </w:rPr>
              <w:t>است</w:t>
            </w:r>
            <w:r w:rsidRPr="007F00D8">
              <w:rPr>
                <w:rFonts w:asciiTheme="majorBidi" w:hAnsiTheme="majorBidi"/>
                <w:bCs/>
                <w:sz w:val="26"/>
                <w:szCs w:val="26"/>
              </w:rPr>
              <w:t>.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(           )</w:t>
            </w:r>
          </w:p>
          <w:p w14:paraId="340238FD" w14:textId="321B7F9E" w:rsidR="005A4742" w:rsidRPr="004C2E96" w:rsidRDefault="005A4742" w:rsidP="005A4742">
            <w:pPr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BB2746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ج) جمله 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های </w:t>
            </w:r>
            <w:r w:rsidRPr="00BB32CD">
              <w:rPr>
                <w:rFonts w:ascii="Comic Sans MS" w:hAnsi="Comic Sans MS"/>
                <w:bCs/>
                <w:position w:val="-10"/>
                <w:sz w:val="26"/>
                <w:szCs w:val="26"/>
              </w:rPr>
              <w:object w:dxaOrig="1200" w:dyaOrig="300" w14:anchorId="636B3612">
                <v:shape id="_x0000_i1026" type="#_x0000_t75" style="width:60pt;height:15pt" o:ole="">
                  <v:imagedata r:id="rId8" o:title=""/>
                </v:shape>
                <o:OLEObject Type="Embed" ProgID="Equation.DSMT4" ShapeID="_x0000_i1026" DrawAspect="Content" ObjectID="_1825307975" r:id="rId9"/>
              </w:objec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ascii="Comic Sans MS" w:hAnsi="Comic Sans MS"/>
                <w:bCs/>
                <w:sz w:val="26"/>
                <w:szCs w:val="26"/>
              </w:rPr>
              <w:t xml:space="preserve"> 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متشابه هستند</w:t>
            </w:r>
            <w:r w:rsidRPr="007F00D8">
              <w:rPr>
                <w:rFonts w:asciiTheme="majorBidi" w:hAnsiTheme="majorBidi"/>
                <w:bCs/>
                <w:sz w:val="26"/>
                <w:szCs w:val="26"/>
              </w:rPr>
              <w:t>.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(           )</w:t>
            </w:r>
          </w:p>
        </w:tc>
      </w:tr>
      <w:tr w:rsidR="005A4742" w:rsidRPr="005B3F55" w14:paraId="4383BE7E" w14:textId="77777777" w:rsidTr="005F390B">
        <w:trPr>
          <w:trHeight w:val="1170"/>
        </w:trPr>
        <w:tc>
          <w:tcPr>
            <w:tcW w:w="564" w:type="dxa"/>
            <w:tcBorders>
              <w:bottom w:val="single" w:sz="6" w:space="0" w:color="auto"/>
              <w:right w:val="thinThickSmallGap" w:sz="12" w:space="0" w:color="auto"/>
            </w:tcBorders>
            <w:vAlign w:val="center"/>
          </w:tcPr>
          <w:p w14:paraId="45686E27" w14:textId="0397150A" w:rsidR="005A4742" w:rsidRDefault="005A4742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rtl/>
              </w:rPr>
            </w:pPr>
            <w:r w:rsidRPr="005F390B">
              <w:rPr>
                <w:rFonts w:hint="cs"/>
                <w:b/>
                <w:bCs/>
                <w:sz w:val="24"/>
                <w:rtl/>
              </w:rPr>
              <w:t>2</w:t>
            </w:r>
          </w:p>
          <w:p w14:paraId="5F16C1D0" w14:textId="071D84B5" w:rsidR="005A4742" w:rsidRDefault="005A4742" w:rsidP="005F390B">
            <w:pPr>
              <w:bidi/>
              <w:ind w:left="114"/>
              <w:rPr>
                <w:rtl/>
              </w:rPr>
            </w:pPr>
          </w:p>
          <w:p w14:paraId="1AD1067D" w14:textId="07163FA1" w:rsidR="005A4742" w:rsidRPr="00A52935" w:rsidRDefault="005A4742" w:rsidP="005A4742">
            <w:pPr>
              <w:bidi/>
              <w:rPr>
                <w:rtl/>
              </w:rPr>
            </w:pP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6" w:space="0" w:color="auto"/>
              <w:right w:val="thickThinSmallGap" w:sz="12" w:space="0" w:color="auto"/>
            </w:tcBorders>
          </w:tcPr>
          <w:p w14:paraId="28BE54CE" w14:textId="36D11D4D" w:rsidR="005A4742" w:rsidRPr="00AB1298" w:rsidRDefault="005A4742" w:rsidP="00E05286">
            <w:pPr>
              <w:tabs>
                <w:tab w:val="left" w:pos="225"/>
                <w:tab w:val="right" w:pos="9497"/>
              </w:tabs>
              <w:bidi/>
              <w:rPr>
                <w:b/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>در جای خالی عدد یا کلمه مناسب بنویسید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4DED0AE1" w14:textId="462547C9" w:rsidR="005A4742" w:rsidRPr="00AB1298" w:rsidRDefault="005A4742" w:rsidP="00E05286">
            <w:pPr>
              <w:tabs>
                <w:tab w:val="left" w:pos="225"/>
                <w:tab w:val="right" w:pos="9497"/>
              </w:tabs>
              <w:bidi/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Cs/>
                <w:sz w:val="26"/>
                <w:szCs w:val="26"/>
                <w:rtl/>
              </w:rPr>
              <w:t>الف)</w:t>
            </w:r>
            <w:r>
              <w:rPr>
                <w:bCs/>
                <w:sz w:val="26"/>
                <w:szCs w:val="26"/>
              </w:rPr>
              <w:t xml:space="preserve"> </w:t>
            </w:r>
            <w:r>
              <w:rPr>
                <w:rFonts w:hint="cs"/>
                <w:bCs/>
                <w:sz w:val="26"/>
                <w:szCs w:val="26"/>
                <w:rtl/>
              </w:rPr>
              <w:t>حاصل جمع هر عدد با قرینه اش</w:t>
            </w:r>
            <w:r w:rsidRPr="00AB1298">
              <w:rPr>
                <w:rFonts w:hint="cs"/>
                <w:bCs/>
                <w:sz w:val="26"/>
                <w:szCs w:val="26"/>
                <w:rtl/>
              </w:rPr>
              <w:t xml:space="preserve"> برابر با </w:t>
            </w:r>
            <w:r>
              <w:rPr>
                <w:rFonts w:hint="cs"/>
                <w:bCs/>
                <w:sz w:val="26"/>
                <w:szCs w:val="26"/>
                <w:rtl/>
              </w:rPr>
              <w:t>...............</w:t>
            </w:r>
            <w:r w:rsidRPr="00AB1298">
              <w:rPr>
                <w:rFonts w:hint="cs"/>
                <w:bCs/>
                <w:sz w:val="26"/>
                <w:szCs w:val="26"/>
                <w:rtl/>
              </w:rPr>
              <w:t xml:space="preserve"> است.</w:t>
            </w:r>
          </w:p>
          <w:p w14:paraId="19A56204" w14:textId="303228CA" w:rsidR="005A4742" w:rsidRPr="005A4742" w:rsidRDefault="005A4742" w:rsidP="00A91970">
            <w:pPr>
              <w:tabs>
                <w:tab w:val="left" w:pos="225"/>
                <w:tab w:val="right" w:pos="9497"/>
              </w:tabs>
              <w:bidi/>
              <w:rPr>
                <w:b/>
                <w:bCs/>
                <w:sz w:val="26"/>
                <w:szCs w:val="26"/>
                <w:rtl/>
              </w:rPr>
            </w:pPr>
            <w:r w:rsidRPr="00AB1298">
              <w:rPr>
                <w:rFonts w:hint="cs"/>
                <w:bCs/>
                <w:sz w:val="26"/>
                <w:szCs w:val="26"/>
                <w:rtl/>
              </w:rPr>
              <w:t xml:space="preserve">ب) </w:t>
            </w:r>
            <w:r>
              <w:rPr>
                <w:rFonts w:hint="cs"/>
                <w:bCs/>
                <w:sz w:val="26"/>
                <w:szCs w:val="26"/>
                <w:rtl/>
              </w:rPr>
              <w:t>رو</w:t>
            </w:r>
            <w:bookmarkStart w:id="0" w:name="_GoBack"/>
            <w:bookmarkEnd w:id="0"/>
            <w:r>
              <w:rPr>
                <w:rFonts w:hint="cs"/>
                <w:bCs/>
                <w:sz w:val="26"/>
                <w:szCs w:val="26"/>
                <w:rtl/>
              </w:rPr>
              <w:t xml:space="preserve">ی محور، </w:t>
            </w:r>
            <w:r w:rsidR="00EE7D42">
              <w:rPr>
                <w:rFonts w:hint="cs"/>
                <w:bCs/>
                <w:sz w:val="26"/>
                <w:szCs w:val="26"/>
                <w:rtl/>
              </w:rPr>
              <w:t xml:space="preserve">تعداد اعداد صحیح </w:t>
            </w:r>
            <w:r>
              <w:rPr>
                <w:rFonts w:hint="cs"/>
                <w:bCs/>
                <w:sz w:val="26"/>
                <w:szCs w:val="26"/>
                <w:rtl/>
              </w:rPr>
              <w:t xml:space="preserve">بین دو عدد </w:t>
            </w:r>
            <w:r w:rsidRPr="001743B9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4</w:t>
            </w:r>
            <w:r w:rsidRPr="00B42BC7">
              <w:rPr>
                <w:rFonts w:ascii="Cambria Math" w:eastAsiaTheme="minorEastAsia" w:hAnsi="Cambria Math" w:hint="cs"/>
                <w:bCs/>
                <w:sz w:val="28"/>
                <w:szCs w:val="28"/>
                <w:rtl/>
              </w:rPr>
              <w:t>-</w:t>
            </w:r>
            <w:r>
              <w:rPr>
                <w:rFonts w:hint="cs"/>
                <w:bCs/>
                <w:sz w:val="26"/>
                <w:szCs w:val="26"/>
                <w:rtl/>
              </w:rPr>
              <w:t xml:space="preserve"> و </w:t>
            </w:r>
            <w:r w:rsidRPr="001743B9"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3</w:t>
            </w:r>
            <w:r w:rsidRPr="00B42BC7">
              <w:rPr>
                <w:rFonts w:ascii="Cambria Math" w:hAnsi="Cambria Math"/>
                <w:sz w:val="22"/>
                <w:szCs w:val="22"/>
              </w:rPr>
              <w:t>+</w:t>
            </w:r>
            <w:r w:rsidRPr="00B42BC7">
              <w:rPr>
                <w:rFonts w:hint="cs"/>
                <w:bCs/>
                <w:sz w:val="28"/>
                <w:szCs w:val="28"/>
                <w:rtl/>
              </w:rPr>
              <w:t xml:space="preserve"> </w:t>
            </w:r>
            <w:r w:rsidR="00EE7D42">
              <w:rPr>
                <w:rFonts w:hint="cs"/>
                <w:bCs/>
                <w:sz w:val="26"/>
                <w:szCs w:val="26"/>
                <w:rtl/>
              </w:rPr>
              <w:t xml:space="preserve"> برابر است با </w:t>
            </w:r>
            <w:r>
              <w:rPr>
                <w:rFonts w:hint="cs"/>
                <w:bCs/>
                <w:sz w:val="26"/>
                <w:szCs w:val="26"/>
                <w:rtl/>
              </w:rPr>
              <w:t>..............</w:t>
            </w:r>
          </w:p>
        </w:tc>
      </w:tr>
      <w:tr w:rsidR="005A4742" w:rsidRPr="005B3F55" w14:paraId="25B2FEDF" w14:textId="77777777" w:rsidTr="005F390B">
        <w:trPr>
          <w:trHeight w:val="851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0CF9FED3" w14:textId="6286851F" w:rsidR="005A4742" w:rsidRPr="005F390B" w:rsidRDefault="005A4742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  <w:r w:rsidRPr="005F390B">
              <w:rPr>
                <w:rFonts w:hint="cs"/>
                <w:b/>
                <w:bCs/>
                <w:sz w:val="24"/>
                <w:rtl/>
              </w:rPr>
              <w:t>3</w:t>
            </w: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A0D09E" w14:textId="77777777" w:rsidR="005A4742" w:rsidRPr="002E5D37" w:rsidRDefault="005A4742" w:rsidP="00E2223E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 w:rsidRPr="002E5D3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الف) به چند حالت، می توان دو عدد صحیح نوشت که حاصل ضرب آن </w:t>
            </w: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1</w:t>
            </w:r>
            <w:r w:rsidRPr="002E5D37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2 باشد</w:t>
            </w: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؟</w:t>
            </w:r>
          </w:p>
          <w:p w14:paraId="177005DB" w14:textId="2D0948B8" w:rsidR="005A4742" w:rsidRPr="005E71BF" w:rsidRDefault="005A4742" w:rsidP="00E2223E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="Comic Sans MS" w:eastAsiaTheme="minorHAnsi" w:hAnsi="Comic Sans MS"/>
                <w:b/>
                <w:bCs/>
                <w:sz w:val="28"/>
                <w:szCs w:val="28"/>
                <w:rtl/>
              </w:rPr>
            </w:pP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>3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    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>4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6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 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  </w:t>
            </w:r>
            <w:r w:rsidRPr="005E71BF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8</w:t>
            </w:r>
          </w:p>
          <w:p w14:paraId="3F9D6ED6" w14:textId="77777777" w:rsidR="005A4742" w:rsidRDefault="005A4742" w:rsidP="00E2223E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b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ب) عبارت جبری </w:t>
            </w:r>
            <w:r w:rsidRPr="00A15C2E">
              <w:rPr>
                <w:rFonts w:asciiTheme="minorHAnsi" w:eastAsiaTheme="minorHAnsi" w:hAnsiTheme="minorHAnsi" w:hint="cs"/>
                <w:bCs/>
                <w:sz w:val="18"/>
                <w:szCs w:val="18"/>
                <w:rtl/>
              </w:rPr>
              <w:t>((</w:t>
            </w: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3 واحد کمتر از 5 برابر عددی </w:t>
            </w:r>
            <w:r w:rsidRPr="00A15C2E">
              <w:rPr>
                <w:rFonts w:asciiTheme="minorHAnsi" w:eastAsiaTheme="minorHAnsi" w:hAnsiTheme="minorHAnsi" w:hint="cs"/>
                <w:bCs/>
                <w:sz w:val="18"/>
                <w:szCs w:val="18"/>
                <w:rtl/>
              </w:rPr>
              <w:t>))</w:t>
            </w: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کدام گزینه است؟</w:t>
            </w:r>
          </w:p>
          <w:p w14:paraId="15B1DE23" w14:textId="4C8722F2" w:rsidR="005A4742" w:rsidRDefault="005A4742" w:rsidP="00E2223E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bCs/>
                <w:sz w:val="26"/>
                <w:szCs w:val="26"/>
              </w:rPr>
            </w:pPr>
            <w:r>
              <w:rPr>
                <w:rFonts w:ascii="Comic Sans MS" w:eastAsiaTheme="minorHAnsi" w:hAnsi="Comic Sans MS"/>
                <w:bCs/>
                <w:sz w:val="26"/>
                <w:szCs w:val="26"/>
                <w:rtl/>
              </w:rPr>
              <w:t xml:space="preserve">    </w:t>
            </w:r>
            <w:r>
              <w:rPr>
                <w:rFonts w:ascii="Comic Sans MS" w:eastAsiaTheme="minorHAnsi" w:hAnsi="Comic Sans MS"/>
                <w:bCs/>
                <w:sz w:val="26"/>
                <w:szCs w:val="26"/>
              </w:rPr>
              <w:t xml:space="preserve"> </w:t>
            </w:r>
            <w:r w:rsidRPr="007225ED">
              <w:rPr>
                <w:rFonts w:ascii="Comic Sans MS" w:eastAsiaTheme="minorHAnsi" w:hAnsi="Comic Sans MS"/>
                <w:bCs/>
                <w:sz w:val="26"/>
                <w:szCs w:val="26"/>
                <w:rtl/>
              </w:rPr>
              <w:t xml:space="preserve"> </w:t>
            </w:r>
            <w:r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5EE867B5">
                <v:shape id="_x0000_i1027" type="#_x0000_t75" style="width:36pt;height:12.75pt" o:ole="">
                  <v:imagedata r:id="rId10" o:title=""/>
                </v:shape>
                <o:OLEObject Type="Embed" ProgID="Equation.DSMT4" ShapeID="_x0000_i1027" DrawAspect="Content" ObjectID="_1825307976" r:id="rId11"/>
              </w:object>
            </w:r>
            <w:r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</w:rPr>
              <w:t xml:space="preserve">         </w:t>
            </w:r>
            <w:r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14DF7B86">
                <v:shape id="_x0000_i1028" type="#_x0000_t75" style="width:36pt;height:12.75pt" o:ole="">
                  <v:imagedata r:id="rId12" o:title=""/>
                </v:shape>
                <o:OLEObject Type="Embed" ProgID="Equation.DSMT4" ShapeID="_x0000_i1028" DrawAspect="Content" ObjectID="_1825307977" r:id="rId13"/>
              </w:object>
            </w:r>
            <w:r w:rsidRPr="007225ED"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5C928551">
                <v:shape id="_x0000_i1029" type="#_x0000_t75" style="width:36pt;height:12.75pt" o:ole="">
                  <v:imagedata r:id="rId14" o:title=""/>
                </v:shape>
                <o:OLEObject Type="Embed" ProgID="Equation.DSMT4" ShapeID="_x0000_i1029" DrawAspect="Content" ObjectID="_1825307978" r:id="rId15"/>
              </w:objec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</w:t>
            </w:r>
            <w:r>
              <w:rPr>
                <w:rFonts w:ascii="Comic Sans MS" w:eastAsiaTheme="minorHAnsi" w:hAnsi="Comic Sans MS"/>
                <w:bCs/>
                <w:sz w:val="28"/>
                <w:szCs w:val="28"/>
                <w:rtl/>
              </w:rPr>
              <w:t xml:space="preserve">   </w:t>
            </w:r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    </w:t>
            </w:r>
            <w:r w:rsidRPr="00BB32CD">
              <w:rPr>
                <w:rFonts w:ascii="Comic Sans MS" w:eastAsiaTheme="minorHAnsi" w:hAnsi="Comic Sans MS"/>
                <w:bCs/>
                <w:position w:val="-6"/>
                <w:sz w:val="28"/>
                <w:szCs w:val="28"/>
              </w:rPr>
              <w:object w:dxaOrig="740" w:dyaOrig="260" w14:anchorId="7C1152C2">
                <v:shape id="_x0000_i1030" type="#_x0000_t75" style="width:36pt;height:12.75pt" o:ole="">
                  <v:imagedata r:id="rId16" o:title=""/>
                </v:shape>
                <o:OLEObject Type="Embed" ProgID="Equation.DSMT4" ShapeID="_x0000_i1030" DrawAspect="Content" ObjectID="_1825307979" r:id="rId17"/>
              </w:object>
            </w:r>
          </w:p>
          <w:p w14:paraId="63A3A8BF" w14:textId="77777777" w:rsidR="005A4742" w:rsidRPr="00E2223E" w:rsidRDefault="005A4742" w:rsidP="00E2223E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b/>
                <w:bCs/>
                <w:sz w:val="24"/>
                <w:rtl/>
              </w:rPr>
            </w:pPr>
            <w:r w:rsidRPr="00E2223E">
              <w:rPr>
                <w:rFonts w:asciiTheme="minorHAnsi" w:eastAsiaTheme="minorHAnsi" w:hAnsiTheme="minorHAnsi" w:hint="cs"/>
                <w:bCs/>
                <w:sz w:val="24"/>
                <w:rtl/>
              </w:rPr>
              <w:t>ج) میانگین دو عدد 9 و 15- کدام گزینه است؟</w:t>
            </w:r>
          </w:p>
          <w:p w14:paraId="2B74992D" w14:textId="77777777" w:rsidR="005A4742" w:rsidRDefault="005A4742" w:rsidP="00E2223E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 w:rsidRPr="00E2223E">
              <w:rPr>
                <w:rFonts w:ascii="Comic Sans MS" w:eastAsiaTheme="minorEastAsia" w:hAnsi="Comic Sans MS" w:hint="cs"/>
                <w:bCs/>
                <w:sz w:val="24"/>
                <w:rtl/>
              </w:rPr>
              <w:t xml:space="preserve">             6                        6 </w:t>
            </w:r>
            <w:r w:rsidRPr="00E2223E">
              <w:rPr>
                <w:rFonts w:ascii="Cambria Math" w:eastAsiaTheme="minorEastAsia" w:hAnsi="Cambria Math" w:hint="cs"/>
                <w:bCs/>
                <w:sz w:val="24"/>
                <w:rtl/>
              </w:rPr>
              <w:t>-</w:t>
            </w:r>
            <w:r w:rsidRPr="00E2223E">
              <w:rPr>
                <w:rFonts w:ascii="Comic Sans MS" w:eastAsiaTheme="minorEastAsia" w:hAnsi="Comic Sans MS" w:hint="cs"/>
                <w:bCs/>
                <w:sz w:val="24"/>
                <w:rtl/>
              </w:rPr>
              <w:t xml:space="preserve">                         3                  </w:t>
            </w:r>
            <w:r w:rsidRPr="00E2223E">
              <w:rPr>
                <w:rFonts w:ascii="Comic Sans MS" w:eastAsiaTheme="minorEastAsia" w:hAnsi="Comic Sans MS"/>
                <w:bCs/>
                <w:sz w:val="24"/>
              </w:rPr>
              <w:t xml:space="preserve"> </w:t>
            </w:r>
            <w:r w:rsidRPr="00E2223E">
              <w:rPr>
                <w:rFonts w:ascii="Comic Sans MS" w:eastAsiaTheme="minorEastAsia" w:hAnsi="Comic Sans MS" w:hint="cs"/>
                <w:bCs/>
                <w:sz w:val="24"/>
                <w:rtl/>
              </w:rPr>
              <w:t xml:space="preserve">   3</w:t>
            </w:r>
            <w:r w:rsidRPr="00E2223E">
              <w:rPr>
                <w:rFonts w:ascii="Cambria Math" w:eastAsiaTheme="minorEastAsia" w:hAnsi="Cambria Math"/>
                <w:bCs/>
                <w:sz w:val="24"/>
                <w:rtl/>
              </w:rPr>
              <w:t>-</w:t>
            </w:r>
            <w:r>
              <w:rPr>
                <w:rFonts w:asciiTheme="minorHAnsi" w:eastAsiaTheme="minorHAnsi" w:hAnsiTheme="minorHAnsi"/>
                <w:sz w:val="28"/>
                <w:szCs w:val="28"/>
                <w:rtl/>
              </w:rPr>
              <w:tab/>
            </w:r>
          </w:p>
          <w:p w14:paraId="71FD978B" w14:textId="2DFA711A" w:rsidR="00E2223E" w:rsidRPr="00E2223E" w:rsidRDefault="00E2223E" w:rsidP="00E2223E">
            <w:pPr>
              <w:bidi/>
              <w:rPr>
                <w:b/>
                <w:bCs/>
                <w:sz w:val="24"/>
                <w:rtl/>
              </w:rPr>
            </w:pPr>
            <w:r w:rsidRPr="00E2223E">
              <w:rPr>
                <w:rFonts w:asciiTheme="minorHAnsi" w:eastAsiaTheme="minorHAnsi" w:hAnsiTheme="minorHAnsi" w:hint="cs"/>
                <w:b/>
                <w:bCs/>
                <w:sz w:val="24"/>
                <w:rtl/>
              </w:rPr>
              <w:t xml:space="preserve">د) </w:t>
            </w:r>
            <w:r w:rsidRPr="00E2223E">
              <w:rPr>
                <w:rFonts w:hint="cs"/>
                <w:b/>
                <w:bCs/>
                <w:sz w:val="24"/>
                <w:rtl/>
              </w:rPr>
              <w:t>ضریب</w:t>
            </w:r>
            <w:r>
              <w:rPr>
                <w:rFonts w:hint="cs"/>
                <w:b/>
                <w:bCs/>
                <w:sz w:val="24"/>
                <w:rtl/>
              </w:rPr>
              <w:t xml:space="preserve"> عددی</w:t>
            </w:r>
            <w:r w:rsidRPr="00E2223E">
              <w:rPr>
                <w:rFonts w:hint="cs"/>
                <w:b/>
                <w:bCs/>
                <w:sz w:val="24"/>
                <w:rtl/>
              </w:rPr>
              <w:t xml:space="preserve"> عبارت </w:t>
            </w:r>
            <w:r w:rsidRPr="00E2223E">
              <w:rPr>
                <w:rFonts w:asciiTheme="majorBidi" w:hAnsiTheme="majorBidi"/>
                <w:b/>
                <w:bCs/>
                <w:color w:val="000000" w:themeColor="text1"/>
                <w:position w:val="-28"/>
                <w:sz w:val="24"/>
              </w:rPr>
              <w:object w:dxaOrig="400" w:dyaOrig="720" w14:anchorId="5659242F">
                <v:shape id="_x0000_i1047" type="#_x0000_t75" style="width:18.75pt;height:30.75pt" o:ole="">
                  <v:imagedata r:id="rId18" o:title=""/>
                </v:shape>
                <o:OLEObject Type="Embed" ProgID="Equation.DSMT4" ShapeID="_x0000_i1047" DrawAspect="Content" ObjectID="_1825307980" r:id="rId19"/>
              </w:object>
            </w:r>
            <w:r w:rsidRPr="00E2223E">
              <w:rPr>
                <w:rFonts w:hint="cs"/>
                <w:b/>
                <w:bCs/>
                <w:sz w:val="24"/>
                <w:rtl/>
              </w:rPr>
              <w:t xml:space="preserve"> با کدام گزینه برابر است ؟</w:t>
            </w:r>
          </w:p>
          <w:p w14:paraId="6DB190A2" w14:textId="3BF9914A" w:rsidR="00E2223E" w:rsidRPr="005A4742" w:rsidRDefault="00016BFF" w:rsidP="00E2223E">
            <w:pPr>
              <w:tabs>
                <w:tab w:val="left" w:pos="2237"/>
                <w:tab w:val="left" w:pos="4097"/>
                <w:tab w:val="left" w:pos="6617"/>
              </w:tabs>
              <w:bidi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b/>
                <w:bCs/>
                <w:sz w:val="24"/>
                <w:rtl/>
              </w:rPr>
              <w:t xml:space="preserve">          </w:t>
            </w:r>
            <w:r w:rsidR="00E2223E" w:rsidRPr="00E2223E">
              <w:rPr>
                <w:rFonts w:asciiTheme="majorBidi" w:hAnsiTheme="majorBidi" w:hint="cs"/>
                <w:b/>
                <w:bCs/>
                <w:sz w:val="24"/>
                <w:rtl/>
              </w:rPr>
              <w:t xml:space="preserve"> </w:t>
            </w:r>
            <w:r w:rsidR="00E2223E" w:rsidRPr="00E2223E">
              <w:rPr>
                <w:rFonts w:asciiTheme="majorBidi" w:hAnsiTheme="majorBidi"/>
                <w:b/>
                <w:bCs/>
                <w:color w:val="000000" w:themeColor="text1"/>
                <w:sz w:val="24"/>
              </w:rPr>
              <w:t xml:space="preserve"> </w:t>
            </w:r>
            <w:r w:rsidR="00E2223E" w:rsidRPr="00E2223E">
              <w:rPr>
                <w:rFonts w:asciiTheme="majorBidi" w:hAnsiTheme="majorBidi"/>
                <w:b/>
                <w:bCs/>
                <w:color w:val="000000" w:themeColor="text1"/>
                <w:position w:val="-6"/>
                <w:sz w:val="24"/>
              </w:rPr>
              <w:object w:dxaOrig="220" w:dyaOrig="279" w14:anchorId="34CDFB50">
                <v:shape id="_x0000_i1048" type="#_x0000_t75" style="width:11.25pt;height:12.75pt" o:ole="">
                  <v:imagedata r:id="rId20" o:title=""/>
                </v:shape>
                <o:OLEObject Type="Embed" ProgID="Equation.DSMT4" ShapeID="_x0000_i1048" DrawAspect="Content" ObjectID="_1825307981" r:id="rId21"/>
              </w:object>
            </w:r>
            <w:r w:rsidR="00E2223E" w:rsidRPr="00E2223E">
              <w:rPr>
                <w:rFonts w:asciiTheme="majorBidi" w:hAnsiTheme="majorBidi"/>
                <w:b/>
                <w:bCs/>
                <w:sz w:val="24"/>
                <w:rtl/>
              </w:rPr>
              <w:t xml:space="preserve"> </w:t>
            </w:r>
            <w:r w:rsidR="00E2223E" w:rsidRPr="00E2223E">
              <w:rPr>
                <w:rFonts w:asciiTheme="majorBidi" w:hAnsiTheme="majorBidi" w:hint="cs"/>
                <w:b/>
                <w:bCs/>
                <w:sz w:val="24"/>
                <w:rtl/>
              </w:rPr>
              <w:t xml:space="preserve">                     </w:t>
            </w:r>
            <w:r w:rsidR="00E2223E" w:rsidRPr="00E2223E">
              <w:rPr>
                <w:rFonts w:asciiTheme="majorBidi" w:hAnsiTheme="majorBidi"/>
                <w:b/>
                <w:bCs/>
                <w:position w:val="-6"/>
                <w:sz w:val="24"/>
              </w:rPr>
              <w:object w:dxaOrig="200" w:dyaOrig="279" w14:anchorId="5D2EF68A">
                <v:shape id="_x0000_i1049" type="#_x0000_t75" style="width:9.75pt;height:14.25pt" o:ole="">
                  <v:imagedata r:id="rId22" o:title=""/>
                </v:shape>
                <o:OLEObject Type="Embed" ProgID="Equation.DSMT4" ShapeID="_x0000_i1049" DrawAspect="Content" ObjectID="_1825307982" r:id="rId23"/>
              </w:object>
            </w:r>
            <w:r w:rsidR="00E2223E" w:rsidRPr="00E2223E">
              <w:rPr>
                <w:rFonts w:asciiTheme="majorBidi" w:hAnsiTheme="majorBidi"/>
                <w:b/>
                <w:bCs/>
                <w:sz w:val="24"/>
                <w:rtl/>
              </w:rPr>
              <w:t xml:space="preserve"> </w:t>
            </w:r>
            <w:r w:rsidR="00E2223E" w:rsidRPr="00E2223E">
              <w:rPr>
                <w:rFonts w:asciiTheme="majorBidi" w:hAnsiTheme="majorBidi" w:hint="cs"/>
                <w:b/>
                <w:bCs/>
                <w:sz w:val="24"/>
                <w:rtl/>
              </w:rPr>
              <w:t xml:space="preserve">                 </w:t>
            </w:r>
            <w:r>
              <w:rPr>
                <w:rFonts w:asciiTheme="majorBidi" w:hAnsiTheme="majorBidi" w:hint="cs"/>
                <w:b/>
                <w:bCs/>
                <w:sz w:val="24"/>
                <w:rtl/>
              </w:rPr>
              <w:t xml:space="preserve">      </w:t>
            </w:r>
            <w:r w:rsidR="00E2223E" w:rsidRPr="00E2223E">
              <w:rPr>
                <w:rFonts w:asciiTheme="majorBidi" w:hAnsiTheme="majorBidi" w:hint="cs"/>
                <w:b/>
                <w:bCs/>
                <w:sz w:val="24"/>
                <w:rtl/>
              </w:rPr>
              <w:t xml:space="preserve">  </w:t>
            </w:r>
            <w:r w:rsidR="00E2223E" w:rsidRPr="00E2223E">
              <w:rPr>
                <w:rFonts w:asciiTheme="majorBidi" w:hAnsiTheme="majorBidi"/>
                <w:b/>
                <w:bCs/>
                <w:position w:val="-28"/>
                <w:sz w:val="24"/>
              </w:rPr>
              <w:object w:dxaOrig="260" w:dyaOrig="720" w14:anchorId="6DB4FB19">
                <v:shape id="_x0000_i1050" type="#_x0000_t75" style="width:9.75pt;height:29.25pt" o:ole="">
                  <v:imagedata r:id="rId24" o:title=""/>
                </v:shape>
                <o:OLEObject Type="Embed" ProgID="Equation.DSMT4" ShapeID="_x0000_i1050" DrawAspect="Content" ObjectID="_1825307983" r:id="rId25"/>
              </w:object>
            </w:r>
            <w:r w:rsidR="00E2223E" w:rsidRPr="00E2223E">
              <w:rPr>
                <w:rFonts w:asciiTheme="majorBidi" w:hAnsiTheme="majorBidi"/>
                <w:b/>
                <w:bCs/>
                <w:sz w:val="24"/>
                <w:rtl/>
              </w:rPr>
              <w:t xml:space="preserve"> </w:t>
            </w:r>
            <w:r w:rsidR="00E2223E" w:rsidRPr="00E2223E">
              <w:rPr>
                <w:rFonts w:asciiTheme="majorBidi" w:hAnsiTheme="majorBidi" w:hint="cs"/>
                <w:b/>
                <w:bCs/>
                <w:sz w:val="24"/>
                <w:rtl/>
              </w:rPr>
              <w:t xml:space="preserve">            </w:t>
            </w:r>
            <w:r>
              <w:rPr>
                <w:rFonts w:asciiTheme="majorBidi" w:hAnsiTheme="majorBidi" w:hint="cs"/>
                <w:b/>
                <w:bCs/>
                <w:sz w:val="24"/>
                <w:rtl/>
              </w:rPr>
              <w:t xml:space="preserve"> </w:t>
            </w:r>
            <w:r w:rsidR="00E2223E" w:rsidRPr="00E2223E">
              <w:rPr>
                <w:rFonts w:asciiTheme="majorBidi" w:hAnsiTheme="majorBidi" w:hint="cs"/>
                <w:b/>
                <w:bCs/>
                <w:sz w:val="24"/>
                <w:rtl/>
              </w:rPr>
              <w:t xml:space="preserve">        </w:t>
            </w:r>
            <w:r w:rsidR="00E2223E" w:rsidRPr="00E2223E">
              <w:rPr>
                <w:rFonts w:asciiTheme="majorBidi" w:hAnsiTheme="majorBidi"/>
                <w:b/>
                <w:bCs/>
                <w:color w:val="000000" w:themeColor="text1"/>
                <w:position w:val="-28"/>
                <w:sz w:val="24"/>
              </w:rPr>
              <w:object w:dxaOrig="260" w:dyaOrig="720" w14:anchorId="5311EEA8">
                <v:shape id="_x0000_i1051" type="#_x0000_t75" style="width:9.75pt;height:27pt" o:ole="">
                  <v:imagedata r:id="rId26" o:title=""/>
                </v:shape>
                <o:OLEObject Type="Embed" ProgID="Equation.DSMT4" ShapeID="_x0000_i1051" DrawAspect="Content" ObjectID="_1825307984" r:id="rId27"/>
              </w:object>
            </w:r>
            <w:r w:rsidR="00E2223E" w:rsidRPr="00E2223E">
              <w:rPr>
                <w:rFonts w:asciiTheme="majorBidi" w:hAnsiTheme="majorBidi" w:hint="cs"/>
                <w:b/>
                <w:bCs/>
                <w:sz w:val="24"/>
                <w:rtl/>
              </w:rPr>
              <w:t xml:space="preserve"> </w:t>
            </w:r>
          </w:p>
        </w:tc>
      </w:tr>
      <w:tr w:rsidR="005A4742" w:rsidRPr="005B3F55" w14:paraId="447032DC" w14:textId="77777777" w:rsidTr="005F390B">
        <w:trPr>
          <w:trHeight w:val="1435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01A8C397" w14:textId="183FBD25" w:rsidR="005A4742" w:rsidRPr="005F390B" w:rsidRDefault="005A4742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  <w:r w:rsidRPr="005F390B">
              <w:rPr>
                <w:rFonts w:hint="cs"/>
                <w:b/>
                <w:bCs/>
                <w:sz w:val="24"/>
                <w:rtl/>
              </w:rPr>
              <w:t>4</w:t>
            </w: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487EA3E0" w14:textId="77777777" w:rsidR="005A4742" w:rsidRDefault="00424B61" w:rsidP="00424B61">
            <w:pPr>
              <w:tabs>
                <w:tab w:val="left" w:pos="2237"/>
                <w:tab w:val="left" w:pos="4097"/>
                <w:tab w:val="left" w:pos="6617"/>
              </w:tabs>
              <w:bidi/>
              <w:jc w:val="both"/>
              <w:rPr>
                <w:rFonts w:asciiTheme="minorHAnsi" w:eastAsiaTheme="minorHAnsi" w:hAnsiTheme="minorHAnsi"/>
                <w:bCs/>
                <w:sz w:val="26"/>
                <w:szCs w:val="26"/>
                <w:rtl/>
              </w:rPr>
            </w:pPr>
            <w:r w:rsidRPr="00F52C0F">
              <w:rPr>
                <w:rFonts w:ascii="IPT.Nazanin" w:hAnsi="IPT.Nazanin" w:hint="cs"/>
                <w:b/>
                <w:bCs/>
                <w:rtl/>
              </w:rPr>
              <w:t xml:space="preserve">فاطمه </w:t>
            </w:r>
            <w:r w:rsidRPr="00F52C0F">
              <w:rPr>
                <w:rFonts w:ascii="IPT.Nazanin" w:hAnsi="IPT.Nazanin"/>
                <w:b/>
                <w:bCs/>
                <w:position w:val="-22"/>
              </w:rPr>
              <w:object w:dxaOrig="240" w:dyaOrig="580" w14:anchorId="11BC89D5">
                <v:shape id="_x0000_i1031" type="#_x0000_t75" style="width:11.25pt;height:30pt" o:ole="">
                  <v:imagedata r:id="rId28" o:title=""/>
                </v:shape>
                <o:OLEObject Type="Embed" ProgID="Equation.DSMT4" ShapeID="_x0000_i1031" DrawAspect="Content" ObjectID="_1825307985" r:id="rId29"/>
              </w:object>
            </w:r>
            <w:r w:rsidRPr="00F52C0F">
              <w:rPr>
                <w:rFonts w:ascii="IPT.Nazanin" w:hAnsi="IPT.Nazanin" w:hint="cs"/>
                <w:b/>
                <w:bCs/>
                <w:rtl/>
              </w:rPr>
              <w:t xml:space="preserve">  پولش را مداد و </w:t>
            </w:r>
            <w:r w:rsidRPr="00F52C0F">
              <w:rPr>
                <w:rFonts w:ascii="IPT.Nazanin" w:hAnsi="IPT.Nazanin"/>
                <w:b/>
                <w:bCs/>
                <w:position w:val="-22"/>
              </w:rPr>
              <w:object w:dxaOrig="260" w:dyaOrig="600" w14:anchorId="090062A9">
                <v:shape id="_x0000_i1032" type="#_x0000_t75" style="width:12.75pt;height:30.75pt" o:ole="">
                  <v:imagedata r:id="rId30" o:title=""/>
                </v:shape>
                <o:OLEObject Type="Embed" ProgID="Equation.DSMT4" ShapeID="_x0000_i1032" DrawAspect="Content" ObjectID="_1825307986" r:id="rId31"/>
              </w:object>
            </w:r>
            <w:r w:rsidRPr="00F52C0F">
              <w:rPr>
                <w:rFonts w:ascii="IPT.Nazanin" w:hAnsi="IPT.Nazanin" w:hint="cs"/>
                <w:b/>
                <w:bCs/>
                <w:rtl/>
              </w:rPr>
              <w:t xml:space="preserve"> پولش را کتاب داستان خریده است و برایش </w:t>
            </w:r>
            <w:r>
              <w:rPr>
                <w:rFonts w:ascii="IPT.Nazanin" w:hAnsi="IPT.Nazanin" w:hint="cs"/>
                <w:b/>
                <w:bCs/>
                <w:rtl/>
              </w:rPr>
              <w:t>500</w:t>
            </w:r>
            <w:r w:rsidRPr="00F52C0F">
              <w:rPr>
                <w:rFonts w:ascii="IPT.Nazanin" w:hAnsi="IPT.Nazanin" w:hint="cs"/>
                <w:b/>
                <w:bCs/>
                <w:rtl/>
              </w:rPr>
              <w:t xml:space="preserve"> تومان باقی مانده است. او در  ابتدا چقدر پول</w:t>
            </w:r>
            <w:r w:rsidRPr="00F52C0F">
              <w:rPr>
                <w:rFonts w:hint="cs"/>
                <w:b/>
                <w:bCs/>
                <w:rtl/>
              </w:rPr>
              <w:t xml:space="preserve"> داشته است؟</w:t>
            </w:r>
          </w:p>
          <w:p w14:paraId="64BB939C" w14:textId="77777777" w:rsidR="00424B61" w:rsidRDefault="00424B61" w:rsidP="00424B61">
            <w:pPr>
              <w:tabs>
                <w:tab w:val="left" w:pos="2237"/>
                <w:tab w:val="left" w:pos="4097"/>
                <w:tab w:val="left" w:pos="6617"/>
              </w:tabs>
              <w:bidi/>
              <w:jc w:val="both"/>
              <w:rPr>
                <w:rFonts w:asciiTheme="minorHAnsi" w:eastAsiaTheme="minorHAnsi" w:hAnsiTheme="minorHAnsi"/>
                <w:bCs/>
                <w:sz w:val="26"/>
                <w:szCs w:val="26"/>
                <w:rtl/>
              </w:rPr>
            </w:pPr>
          </w:p>
          <w:p w14:paraId="42642B7B" w14:textId="3D619C72" w:rsidR="00424B61" w:rsidRPr="002E5D37" w:rsidRDefault="00424B61" w:rsidP="00424B61">
            <w:pPr>
              <w:tabs>
                <w:tab w:val="left" w:pos="2237"/>
                <w:tab w:val="left" w:pos="4097"/>
                <w:tab w:val="left" w:pos="6617"/>
              </w:tabs>
              <w:bidi/>
              <w:jc w:val="both"/>
              <w:rPr>
                <w:rFonts w:asciiTheme="minorHAnsi" w:eastAsiaTheme="minorHAnsi" w:hAnsiTheme="minorHAnsi"/>
                <w:bCs/>
                <w:sz w:val="26"/>
                <w:szCs w:val="26"/>
                <w:rtl/>
              </w:rPr>
            </w:pPr>
          </w:p>
        </w:tc>
      </w:tr>
      <w:tr w:rsidR="005A4742" w:rsidRPr="005B3F55" w14:paraId="10AF57F7" w14:textId="77777777" w:rsidTr="005F390B">
        <w:trPr>
          <w:trHeight w:val="1274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60F28706" w14:textId="640F4200" w:rsidR="005A4742" w:rsidRPr="005F390B" w:rsidRDefault="005A4742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  <w:r w:rsidRPr="005F390B">
              <w:rPr>
                <w:rFonts w:hint="cs"/>
                <w:b/>
                <w:bCs/>
                <w:sz w:val="24"/>
                <w:rtl/>
              </w:rPr>
              <w:t>5</w:t>
            </w: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0AF65FA" w14:textId="77777777" w:rsidR="005A4742" w:rsidRPr="00846CCA" w:rsidRDefault="005A4742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حاصل عبارت مقابل را به 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5332D68F" w14:textId="73E7F5CD" w:rsidR="005A4742" w:rsidRPr="00C83497" w:rsidRDefault="005A4742" w:rsidP="00E05286">
            <w:pPr>
              <w:tabs>
                <w:tab w:val="left" w:pos="5888"/>
              </w:tabs>
              <w:bidi/>
              <w:jc w:val="right"/>
              <w:rPr>
                <w:rFonts w:ascii="Comic Sans MS" w:hAnsi="Comic Sans MS"/>
                <w:bCs/>
                <w:sz w:val="26"/>
                <w:szCs w:val="26"/>
                <w:rtl/>
              </w:rPr>
            </w:pPr>
            <w:r w:rsidRPr="00BB32CD">
              <w:rPr>
                <w:rFonts w:ascii="Comic Sans MS" w:eastAsiaTheme="minorHAnsi" w:hAnsi="Comic Sans MS"/>
                <w:position w:val="-20"/>
                <w:sz w:val="28"/>
                <w:szCs w:val="28"/>
              </w:rPr>
              <w:object w:dxaOrig="2580" w:dyaOrig="540" w14:anchorId="10D18386">
                <v:shape id="_x0000_i1033" type="#_x0000_t75" style="width:129pt;height:27pt" o:ole="">
                  <v:imagedata r:id="rId32" o:title=""/>
                </v:shape>
                <o:OLEObject Type="Embed" ProgID="Equation.DSMT4" ShapeID="_x0000_i1033" DrawAspect="Content" ObjectID="_1825307987" r:id="rId33"/>
              </w:object>
            </w:r>
          </w:p>
        </w:tc>
      </w:tr>
      <w:tr w:rsidR="004F359C" w:rsidRPr="005B3F55" w14:paraId="7BDBED4E" w14:textId="77777777" w:rsidTr="005F390B">
        <w:trPr>
          <w:trHeight w:val="1274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6360D057" w14:textId="77777777" w:rsidR="004F359C" w:rsidRPr="005F390B" w:rsidRDefault="004F359C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3F2BD6BA" w14:textId="77777777" w:rsidR="004F359C" w:rsidRPr="00303426" w:rsidRDefault="004F359C" w:rsidP="004F359C">
            <w:pPr>
              <w:bidi/>
              <w:rPr>
                <w:b/>
                <w:bCs/>
                <w:rtl/>
              </w:rPr>
            </w:pPr>
            <w:r w:rsidRPr="00303426">
              <w:rPr>
                <w:rFonts w:hint="cs"/>
                <w:b/>
                <w:bCs/>
                <w:rtl/>
              </w:rPr>
              <w:t>باغچه ای مستطیلی به طول 6 و عرض 4 متر داریم؛ اگر به فاصله 2 متر از هر طرف باغچه نرده بکشیم برای دور تا دور باغچه چقدر نرده لازم داریم؟</w:t>
            </w:r>
          </w:p>
          <w:p w14:paraId="142573E6" w14:textId="77777777" w:rsidR="004F359C" w:rsidRPr="00846CCA" w:rsidRDefault="004F359C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</w:p>
        </w:tc>
      </w:tr>
      <w:tr w:rsidR="005A4742" w:rsidRPr="005B3F55" w14:paraId="48A1037A" w14:textId="77777777" w:rsidTr="005F390B">
        <w:trPr>
          <w:trHeight w:val="1998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6F17EC0F" w14:textId="5212A095" w:rsidR="005A4742" w:rsidRPr="005F390B" w:rsidRDefault="005A4742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  <w:r w:rsidRPr="005F390B">
              <w:rPr>
                <w:rFonts w:hint="cs"/>
                <w:b/>
                <w:bCs/>
                <w:sz w:val="24"/>
                <w:rtl/>
              </w:rPr>
              <w:t>6</w:t>
            </w:r>
          </w:p>
        </w:tc>
        <w:tc>
          <w:tcPr>
            <w:tcW w:w="5354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single" w:sz="4" w:space="0" w:color="auto"/>
            </w:tcBorders>
          </w:tcPr>
          <w:p w14:paraId="3E58E300" w14:textId="77777777" w:rsidR="005A4742" w:rsidRDefault="005A4742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  <w:r>
              <w:rPr>
                <w:rFonts w:ascii="Comic Sans MS" w:hAnsi="Comic Sans MS" w:hint="cs"/>
                <w:bCs/>
                <w:noProof/>
                <w:sz w:val="26"/>
                <w:szCs w:val="26"/>
                <w:rtl/>
                <w:lang w:val="fa-IR"/>
              </w:rPr>
              <mc:AlternateContent>
                <mc:Choice Requires="wpg">
                  <w:drawing>
                    <wp:anchor distT="0" distB="0" distL="114300" distR="114300" simplePos="0" relativeHeight="252047360" behindDoc="0" locked="0" layoutInCell="1" allowOverlap="1" wp14:anchorId="65D609A7" wp14:editId="739C1039">
                      <wp:simplePos x="0" y="0"/>
                      <wp:positionH relativeFrom="column">
                        <wp:posOffset>95885</wp:posOffset>
                      </wp:positionH>
                      <wp:positionV relativeFrom="paragraph">
                        <wp:posOffset>341630</wp:posOffset>
                      </wp:positionV>
                      <wp:extent cx="1308100" cy="408940"/>
                      <wp:effectExtent l="0" t="0" r="25400" b="10160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8100" cy="408940"/>
                                <a:chOff x="0" y="0"/>
                                <a:chExt cx="1308100" cy="408940"/>
                              </a:xfrm>
                            </wpg:grpSpPr>
                            <wps:wsp>
                              <wps:cNvPr id="17" name="Oval 17"/>
                              <wps:cNvSpPr/>
                              <wps:spPr>
                                <a:xfrm>
                                  <a:off x="0" y="9525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" name="Oval 53"/>
                              <wps:cNvSpPr/>
                              <wps:spPr>
                                <a:xfrm>
                                  <a:off x="228600" y="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" name="Oval 57"/>
                              <wps:cNvSpPr/>
                              <wps:spPr>
                                <a:xfrm>
                                  <a:off x="457200" y="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" name="Oval 59"/>
                              <wps:cNvSpPr/>
                              <wps:spPr>
                                <a:xfrm>
                                  <a:off x="685800" y="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Oval 60"/>
                              <wps:cNvSpPr/>
                              <wps:spPr>
                                <a:xfrm>
                                  <a:off x="0" y="26670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ln/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8" name="Oval 448"/>
                              <wps:cNvSpPr/>
                              <wps:spPr>
                                <a:xfrm>
                                  <a:off x="238125" y="26670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9" name="Oval 449"/>
                              <wps:cNvSpPr/>
                              <wps:spPr>
                                <a:xfrm>
                                  <a:off x="457200" y="26670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0" name="Oval 450"/>
                              <wps:cNvSpPr/>
                              <wps:spPr>
                                <a:xfrm>
                                  <a:off x="695325" y="257175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1" name="Oval 451"/>
                              <wps:cNvSpPr/>
                              <wps:spPr>
                                <a:xfrm>
                                  <a:off x="933450" y="266700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2" name="Oval 452"/>
                              <wps:cNvSpPr/>
                              <wps:spPr>
                                <a:xfrm>
                                  <a:off x="1171575" y="257175"/>
                                  <a:ext cx="136525" cy="1422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ysClr val="windowText" lastClr="000000"/>
                                </a:solidFill>
                                <a:ln w="25400" cap="flat" cmpd="sng" algn="ctr">
                                  <a:solidFill>
                                    <a:sysClr val="windowText" lastClr="000000">
                                      <a:shade val="50000"/>
                                    </a:sys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28063D6" id="Group 25" o:spid="_x0000_s1026" style="position:absolute;left:0;text-align:left;margin-left:7.55pt;margin-top:26.9pt;width:103pt;height:32.2pt;z-index:252047360" coordsize="13081,4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">
                      <v:oval id="Oval 17" o:spid="_x0000_s1027" style="position:absolute;top:95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" fillcolor="white [3201]" strokecolor="black [3200]" strokeweight="1.5pt"/>
                      <v:oval id="Oval 53" o:spid="_x0000_s1028" style="position:absolute;left:2286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" fillcolor="window" strokecolor="windowText" strokeweight="1.5pt"/>
                      <v:oval id="Oval 57" o:spid="_x0000_s1029" style="position:absolute;left:4572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" fillcolor="window" strokecolor="windowText" strokeweight="1.5pt"/>
                      <v:oval id="Oval 59" o:spid="_x0000_s1030" style="position:absolute;left:6858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" fillcolor="window" strokecolor="windowText" strokeweight="1.5pt"/>
                      <v:oval id="Oval 60" o:spid="_x0000_s1031" style="position:absolute;top:2667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" fillcolor="black [3200]" strokecolor="black [1600]" strokeweight="2pt"/>
                      <v:oval id="Oval 448" o:spid="_x0000_s1032" style="position:absolute;left:2381;top:2667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" fillcolor="windowText" strokeweight="2pt"/>
                      <v:oval id="Oval 449" o:spid="_x0000_s1033" style="position:absolute;left:4572;top:2667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" fillcolor="windowText" strokeweight="2pt"/>
                      <v:oval id="Oval 450" o:spid="_x0000_s1034" style="position:absolute;left:6953;top:2571;width:1365;height:1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" fillcolor="windowText" strokeweight="2pt"/>
                      <v:oval id="Oval 451" o:spid="_x0000_s1035" style="position:absolute;left:9334;top:2667;width:136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" fillcolor="windowText" strokeweight="2pt"/>
                      <v:oval id="Oval 452" o:spid="_x0000_s1036" style="position:absolute;left:11715;top:2571;width:1366;height:1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" fillcolor="windowText" strokeweight="2pt"/>
                    </v:group>
                  </w:pict>
                </mc:Fallback>
              </mc:AlternateConten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الف) با توجه به دایره های سیاه و سفید، تساوی جمع بنویسید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ascii="Comic Sans MS" w:hAnsi="Comic Sans MS" w:hint="cs"/>
                <w:bCs/>
                <w:noProof/>
                <w:sz w:val="26"/>
                <w:szCs w:val="26"/>
                <w:rtl/>
                <w:lang w:val="fa-IR"/>
              </w:rPr>
              <w:t xml:space="preserve"> </w:t>
            </w:r>
          </w:p>
          <w:p w14:paraId="3A7A6DBB" w14:textId="77777777" w:rsidR="005A4742" w:rsidRDefault="005A4742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</w:p>
          <w:p w14:paraId="03C7E1E1" w14:textId="05D07CAC" w:rsidR="005A4742" w:rsidRPr="00846CCA" w:rsidRDefault="005A4742" w:rsidP="00BF4121">
            <w:pPr>
              <w:tabs>
                <w:tab w:val="left" w:pos="5888"/>
              </w:tabs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  <w:r>
              <w:rPr>
                <w:rFonts w:ascii="Comic Sans MS" w:hAnsi="Comic Sans MS" w:hint="cs"/>
                <w:bCs/>
                <w:sz w:val="28"/>
                <w:szCs w:val="28"/>
                <w:rtl/>
              </w:rPr>
              <w:t xml:space="preserve">     </w:t>
            </w:r>
            <w:r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>.........</w:t>
            </w:r>
            <w:r w:rsidRPr="00B052D4">
              <w:rPr>
                <w:rFonts w:ascii="Cambria Math" w:hAnsi="Cambria Math"/>
                <w:b/>
                <w:sz w:val="28"/>
                <w:szCs w:val="28"/>
              </w:rPr>
              <w:t>=</w:t>
            </w:r>
            <w:r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 xml:space="preserve"> .........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oMath>
            <w:r w:rsidRPr="00A068CA">
              <w:rPr>
                <w:rFonts w:ascii="Comic Sans MS" w:hAnsi="Comic Sans MS"/>
                <w:bCs/>
                <w:sz w:val="28"/>
                <w:szCs w:val="28"/>
                <w:rtl/>
              </w:rPr>
              <w:t>.........</w:t>
            </w:r>
          </w:p>
        </w:tc>
        <w:tc>
          <w:tcPr>
            <w:tcW w:w="4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hickThinSmallGap" w:sz="12" w:space="0" w:color="auto"/>
            </w:tcBorders>
          </w:tcPr>
          <w:tbl>
            <w:tblPr>
              <w:tblStyle w:val="TableGrid"/>
              <w:tblpPr w:leftFromText="180" w:rightFromText="180" w:vertAnchor="text" w:horzAnchor="page" w:tblpX="515" w:tblpY="457"/>
              <w:tblOverlap w:val="never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17"/>
              <w:gridCol w:w="900"/>
            </w:tblGrid>
            <w:tr w:rsidR="005A4742" w14:paraId="27F78EDA" w14:textId="77777777" w:rsidTr="00E05286">
              <w:trPr>
                <w:trHeight w:val="282"/>
              </w:trPr>
              <w:tc>
                <w:tcPr>
                  <w:tcW w:w="717" w:type="dxa"/>
                </w:tcPr>
                <w:p w14:paraId="3342B271" w14:textId="77777777" w:rsidR="005A4742" w:rsidRPr="00636178" w:rsidRDefault="005A4742" w:rsidP="00E05286">
                  <w:pPr>
                    <w:tabs>
                      <w:tab w:val="left" w:pos="5888"/>
                    </w:tabs>
                    <w:bidi/>
                    <w:rPr>
                      <w:rFonts w:ascii="Comic Sans MS" w:hAnsi="Comic Sans MS"/>
                      <w:b/>
                      <w:bCs/>
                      <w:sz w:val="26"/>
                      <w:szCs w:val="26"/>
                      <w:rtl/>
                    </w:rPr>
                  </w:pPr>
                  <w:r w:rsidRPr="00636178">
                    <w:rPr>
                      <w:rFonts w:ascii="Comic Sans MS" w:hAnsi="Comic Sans MS" w:hint="cs"/>
                      <w:bCs/>
                      <w:sz w:val="26"/>
                      <w:szCs w:val="26"/>
                      <w:rtl/>
                    </w:rPr>
                    <w:t>یکان</w:t>
                  </w:r>
                </w:p>
              </w:tc>
              <w:tc>
                <w:tcPr>
                  <w:tcW w:w="900" w:type="dxa"/>
                </w:tcPr>
                <w:p w14:paraId="20C45B84" w14:textId="77777777" w:rsidR="005A4742" w:rsidRDefault="005A4742" w:rsidP="00E05286">
                  <w:pPr>
                    <w:tabs>
                      <w:tab w:val="left" w:pos="5888"/>
                    </w:tabs>
                    <w:bidi/>
                    <w:jc w:val="center"/>
                    <w:rPr>
                      <w:rFonts w:ascii="Comic Sans MS" w:hAnsi="Comic Sans MS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hAnsi="Comic Sans MS" w:hint="cs"/>
                      <w:bCs/>
                      <w:sz w:val="28"/>
                      <w:szCs w:val="28"/>
                      <w:rtl/>
                    </w:rPr>
                    <w:t>دهگان</w:t>
                  </w:r>
                </w:p>
              </w:tc>
            </w:tr>
            <w:tr w:rsidR="005A4742" w14:paraId="5B855052" w14:textId="77777777" w:rsidTr="00E05286">
              <w:trPr>
                <w:trHeight w:val="683"/>
              </w:trPr>
              <w:tc>
                <w:tcPr>
                  <w:tcW w:w="717" w:type="dxa"/>
                </w:tcPr>
                <w:p w14:paraId="5F300800" w14:textId="77777777" w:rsidR="005A4742" w:rsidRPr="005052C6" w:rsidRDefault="005A4742" w:rsidP="00E05286">
                  <w:pPr>
                    <w:tabs>
                      <w:tab w:val="left" w:pos="5888"/>
                    </w:tabs>
                    <w:jc w:val="center"/>
                    <w:rPr>
                      <w:rFonts w:ascii="Comic Sans MS" w:eastAsiaTheme="minorEastAsia" w:hAnsi="Comic Sans MS"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9</w:t>
                  </w:r>
                </w:p>
                <w:p w14:paraId="50AFDACA" w14:textId="77777777" w:rsidR="005A4742" w:rsidRPr="005052C6" w:rsidRDefault="005A4742" w:rsidP="00E05286">
                  <w:pPr>
                    <w:tabs>
                      <w:tab w:val="left" w:pos="5888"/>
                    </w:tabs>
                    <w:jc w:val="center"/>
                    <w:rPr>
                      <w:rFonts w:ascii="Comic Sans MS" w:eastAsiaTheme="minorEastAsia" w:hAnsi="Comic Sans MS"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5</w:t>
                  </w:r>
                </w:p>
              </w:tc>
              <w:tc>
                <w:tcPr>
                  <w:tcW w:w="900" w:type="dxa"/>
                </w:tcPr>
                <w:p w14:paraId="05695BB7" w14:textId="77777777" w:rsidR="005A4742" w:rsidRPr="0080278D" w:rsidRDefault="005A4742" w:rsidP="00E05286">
                  <w:pPr>
                    <w:tabs>
                      <w:tab w:val="left" w:pos="5888"/>
                    </w:tabs>
                    <w:jc w:val="center"/>
                    <w:rPr>
                      <w:rFonts w:ascii="Comic Sans MS" w:hAnsi="Comic Sans MS"/>
                      <w:sz w:val="28"/>
                      <w:szCs w:val="28"/>
                    </w:rPr>
                  </w:pPr>
                  <m:oMath>
                    <m:r>
                      <w:rPr>
                        <w:rFonts w:ascii="Cambria Math" w:eastAsiaTheme="minorHAnsi" w:hAnsi="Cambria Math"/>
                      </w:rPr>
                      <m:t>+</m:t>
                    </m:r>
                  </m:oMath>
                  <w:r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3</w:t>
                  </w:r>
                </w:p>
                <w:p w14:paraId="35F03746" w14:textId="77777777" w:rsidR="005A4742" w:rsidRPr="0080278D" w:rsidRDefault="005A4742" w:rsidP="00E05286">
                  <w:pPr>
                    <w:tabs>
                      <w:tab w:val="left" w:pos="5888"/>
                    </w:tabs>
                    <w:jc w:val="center"/>
                    <w:rPr>
                      <w:rFonts w:ascii="Comic Sans MS" w:hAnsi="Comic Sans MS"/>
                      <w:sz w:val="28"/>
                      <w:szCs w:val="28"/>
                      <w:rtl/>
                    </w:rPr>
                  </w:pPr>
                  <w:r w:rsidRPr="005052C6">
                    <w:rPr>
                      <w:rFonts w:ascii="Comic Sans MS" w:eastAsiaTheme="minorEastAsia" w:hAnsi="Comic Sans MS" w:hint="cs"/>
                      <w:bCs/>
                      <w:sz w:val="28"/>
                      <w:szCs w:val="28"/>
                      <w:rtl/>
                    </w:rPr>
                    <w:t>8</w:t>
                  </w:r>
                </w:p>
              </w:tc>
            </w:tr>
          </w:tbl>
          <w:p w14:paraId="6034531E" w14:textId="648C8A4C" w:rsidR="005A4742" w:rsidRPr="00846CCA" w:rsidRDefault="005A4742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>
              <w:rPr>
                <w:rFonts w:ascii="Comic Sans MS" w:hAnsi="Comic Sans MS"/>
                <w:b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2048384" behindDoc="0" locked="0" layoutInCell="1" allowOverlap="1" wp14:anchorId="06ABAD13" wp14:editId="45275524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497840</wp:posOffset>
                      </wp:positionV>
                      <wp:extent cx="272729" cy="554009"/>
                      <wp:effectExtent l="0" t="0" r="0" b="0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2729" cy="5540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60F387" w14:textId="77777777" w:rsidR="005A4742" w:rsidRPr="00116F6D" w:rsidRDefault="005A4742" w:rsidP="00E05286">
                                  <w:pPr>
                                    <w:rPr>
                                      <w:rFonts w:ascii="Cambria Math" w:eastAsiaTheme="minorEastAsia" w:hAnsi="Cambria Math"/>
                                      <w:bCs/>
                                      <w:i/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  <w:r w:rsidRPr="00116F6D">
                                    <w:rPr>
                                      <w:rFonts w:ascii="Cambria Math" w:eastAsiaTheme="minorEastAsia" w:hAnsi="Cambria Math" w:hint="cs"/>
                                      <w:bCs/>
                                      <w:i/>
                                      <w:sz w:val="32"/>
                                      <w:szCs w:val="32"/>
                                      <w:rtl/>
                                    </w:rPr>
                                    <w:t>-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ABAD1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2" o:spid="_x0000_s1026" type="#_x0000_t202" style="position:absolute;left:0;text-align:left;margin-left:-1.4pt;margin-top:39.2pt;width:21.45pt;height:43.6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" filled="f" stroked="f" strokeweight=".5pt">
                      <v:textbox>
                        <w:txbxContent>
                          <w:p w14:paraId="0760F387" w14:textId="77777777" w:rsidR="005A4742" w:rsidRPr="00116F6D" w:rsidRDefault="005A4742" w:rsidP="00E05286">
                            <w:pPr>
                              <w:rPr>
                                <w:rFonts w:ascii="Cambria Math" w:eastAsiaTheme="minorEastAsia" w:hAnsi="Cambria Math"/>
                                <w:bCs/>
                                <w:i/>
                                <w:sz w:val="32"/>
                                <w:szCs w:val="32"/>
                                <w:rtl/>
                              </w:rPr>
                            </w:pPr>
                            <w:r w:rsidRPr="00116F6D">
                              <w:rPr>
                                <w:rFonts w:ascii="Cambria Math" w:eastAsiaTheme="minorEastAsia" w:hAnsi="Cambria Math" w:hint="cs"/>
                                <w:bCs/>
                                <w:i/>
                                <w:sz w:val="32"/>
                                <w:szCs w:val="32"/>
                                <w:rtl/>
                              </w:rPr>
                              <w:t>-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ب) با استفاده از جدول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>،</w: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حاصل را به 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</w:t>
            </w:r>
          </w:p>
          <w:p w14:paraId="58BAABBE" w14:textId="3C4EB8F5" w:rsidR="005A4742" w:rsidRPr="00846CCA" w:rsidRDefault="005A4742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</w:p>
          <w:p w14:paraId="699E7F79" w14:textId="3D5565A0" w:rsidR="005A4742" w:rsidRPr="00846CCA" w:rsidRDefault="005A4742" w:rsidP="00E05286">
            <w:pPr>
              <w:tabs>
                <w:tab w:val="left" w:pos="5888"/>
              </w:tabs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</w:p>
        </w:tc>
      </w:tr>
      <w:tr w:rsidR="005A4742" w:rsidRPr="005B3F55" w14:paraId="37FF6C60" w14:textId="77777777" w:rsidTr="005F390B">
        <w:trPr>
          <w:trHeight w:val="1106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6008FA54" w14:textId="008DE30E" w:rsidR="005A4742" w:rsidRPr="005F390B" w:rsidRDefault="005A4742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  <w:r w:rsidRPr="005F390B">
              <w:rPr>
                <w:rFonts w:hint="cs"/>
                <w:b/>
                <w:bCs/>
                <w:sz w:val="24"/>
                <w:rtl/>
              </w:rPr>
              <w:lastRenderedPageBreak/>
              <w:t>7</w:t>
            </w: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5F2C2E2" w14:textId="3B35315F" w:rsidR="005A4742" w:rsidRPr="009D0B1E" w:rsidRDefault="005A4742" w:rsidP="009D0B1E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</w:rPr>
            </w:pP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>الف) در جای خالی عدد مناسب بنویسید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ascii="Comic Sans MS" w:hAnsi="Comic Sans MS"/>
                <w:b/>
                <w:bCs/>
                <w:sz w:val="26"/>
                <w:szCs w:val="26"/>
              </w:rPr>
              <w:t xml:space="preserve">     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</w:t>
            </w:r>
            <w:r w:rsidRPr="009D0B1E">
              <w:rPr>
                <w:rFonts w:ascii="Cambria Math" w:hAnsi="Cambria Math"/>
                <w:b/>
                <w:bCs/>
                <w:position w:val="-10"/>
                <w:sz w:val="28"/>
                <w:szCs w:val="28"/>
              </w:rPr>
              <w:object w:dxaOrig="1780" w:dyaOrig="320" w14:anchorId="7B606104">
                <v:shape id="_x0000_i1034" type="#_x0000_t75" style="width:89.25pt;height:15.75pt" o:ole="">
                  <v:imagedata r:id="rId34" o:title=""/>
                </v:shape>
                <o:OLEObject Type="Embed" ProgID="Equation.DSMT4" ShapeID="_x0000_i1034" DrawAspect="Content" ObjectID="_1825307988" r:id="rId35"/>
              </w:objec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                 </w:t>
            </w:r>
            <w:r w:rsidRPr="009D0B1E">
              <w:rPr>
                <w:rFonts w:ascii="Cambria Math" w:hAnsi="Cambria Math"/>
                <w:b/>
                <w:bCs/>
                <w:position w:val="-10"/>
                <w:sz w:val="28"/>
                <w:szCs w:val="28"/>
              </w:rPr>
              <w:object w:dxaOrig="1939" w:dyaOrig="320" w14:anchorId="3407B414">
                <v:shape id="_x0000_i1035" type="#_x0000_t75" style="width:97.5pt;height:15.75pt" o:ole="">
                  <v:imagedata r:id="rId36" o:title=""/>
                </v:shape>
                <o:OLEObject Type="Embed" ProgID="Equation.DSMT4" ShapeID="_x0000_i1035" DrawAspect="Content" ObjectID="_1825307989" r:id="rId37"/>
              </w:objec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</w:t>
            </w:r>
          </w:p>
          <w:p w14:paraId="49317C3D" w14:textId="5839D29F" w:rsidR="005A4742" w:rsidRPr="009D0B1E" w:rsidRDefault="005A4742" w:rsidP="009D0B1E">
            <w:pPr>
              <w:bidi/>
              <w:spacing w:line="360" w:lineRule="auto"/>
              <w:rPr>
                <w:rFonts w:ascii="Comic Sans MS" w:hAnsi="Comic Sans MS"/>
                <w:b/>
                <w:bCs/>
                <w:sz w:val="26"/>
                <w:szCs w:val="26"/>
                <w:rtl/>
              </w:rPr>
            </w:pPr>
            <w:r w:rsidRPr="0058650A">
              <w:rPr>
                <w:rFonts w:ascii="Comic Sans MS" w:hAnsi="Comic Sans MS" w:hint="cs"/>
                <w:bCs/>
                <w:sz w:val="28"/>
                <w:szCs w:val="28"/>
                <w:rtl/>
              </w:rPr>
              <w:t>ب</w:t>
            </w:r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) در جای خالی علامت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&lt;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rtl/>
                </w:rPr>
                <m:t>&gt;</m:t>
              </m:r>
            </m:oMath>
            <w:r w:rsidRPr="00846CCA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بگذارید</w:t>
            </w:r>
            <w:r>
              <w:rPr>
                <w:rFonts w:hint="cs"/>
                <w:bCs/>
                <w:sz w:val="26"/>
                <w:szCs w:val="26"/>
                <w:rtl/>
              </w:rPr>
              <w:t xml:space="preserve">.      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ascii="Vazirmatn" w:hAnsi="Vazirmatn"/>
                <w:sz w:val="28"/>
                <w:szCs w:val="28"/>
              </w:rPr>
              <w:t xml:space="preserve"> </w:t>
            </w:r>
            <w:r w:rsidRPr="006B6EB5">
              <w:rPr>
                <w:rFonts w:ascii="Vazirmatn" w:hAnsi="Vazirmatn"/>
                <w:position w:val="-8"/>
                <w:sz w:val="28"/>
                <w:szCs w:val="28"/>
              </w:rPr>
              <w:object w:dxaOrig="1080" w:dyaOrig="380" w14:anchorId="5DF0FB3E">
                <v:shape id="_x0000_i1036" type="#_x0000_t75" style="width:54pt;height:18.75pt" o:ole="">
                  <v:imagedata r:id="rId38" o:title=""/>
                </v:shape>
                <o:OLEObject Type="Embed" ProgID="Equation.DSMT4" ShapeID="_x0000_i1036" DrawAspect="Content" ObjectID="_1825307990" r:id="rId39"/>
              </w:object>
            </w:r>
            <w:r>
              <w:rPr>
                <w:rFonts w:ascii="Vazirmatn" w:hAnsi="Vazirmatn" w:hint="cs"/>
                <w:sz w:val="28"/>
                <w:szCs w:val="28"/>
                <w:rtl/>
              </w:rPr>
              <w:t xml:space="preserve">                      </w:t>
            </w:r>
            <w:r w:rsidRPr="00D57689">
              <w:rPr>
                <w:rFonts w:ascii="Vazirmatn" w:hAnsi="Vazirmatn"/>
                <w:position w:val="-12"/>
                <w:sz w:val="28"/>
                <w:szCs w:val="28"/>
              </w:rPr>
              <w:object w:dxaOrig="2240" w:dyaOrig="420" w14:anchorId="00E362BA">
                <v:shape id="_x0000_i1037" type="#_x0000_t75" style="width:113.25pt;height:21.75pt" o:ole="">
                  <v:imagedata r:id="rId40" o:title=""/>
                </v:shape>
                <o:OLEObject Type="Embed" ProgID="Equation.DSMT4" ShapeID="_x0000_i1037" DrawAspect="Content" ObjectID="_1825307991" r:id="rId41"/>
              </w:object>
            </w:r>
          </w:p>
        </w:tc>
      </w:tr>
      <w:tr w:rsidR="005A4742" w:rsidRPr="005B3F55" w14:paraId="3B9786A7" w14:textId="77777777" w:rsidTr="005F390B">
        <w:trPr>
          <w:trHeight w:val="1106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54609DCC" w14:textId="23D0FE6F" w:rsidR="005A4742" w:rsidRPr="005F390B" w:rsidRDefault="005A4742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  <w:r w:rsidRPr="005F390B">
              <w:rPr>
                <w:rFonts w:hint="cs"/>
                <w:b/>
                <w:bCs/>
                <w:sz w:val="24"/>
                <w:rtl/>
              </w:rPr>
              <w:t>8</w:t>
            </w: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1DA2C7A" w14:textId="77777777" w:rsidR="005A4742" w:rsidRDefault="005A4742" w:rsidP="009D0B1E">
            <w:pPr>
              <w:bidi/>
              <w:rPr>
                <w:rFonts w:asciiTheme="minorHAnsi" w:eastAsiaTheme="minorHAnsi" w:hAnsiTheme="minorHAnsi"/>
                <w:sz w:val="28"/>
                <w:szCs w:val="28"/>
                <w:rtl/>
              </w:rPr>
            </w:pP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>حاصل عبارت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ها</w:t>
            </w:r>
            <w:r w:rsidRPr="00C83497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را به 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tbl>
            <w:tblPr>
              <w:tblStyle w:val="PlainTable5"/>
              <w:bidiVisual/>
              <w:tblW w:w="0" w:type="auto"/>
              <w:tblLayout w:type="fixed"/>
              <w:tblLook w:val="0600" w:firstRow="0" w:lastRow="0" w:firstColumn="0" w:lastColumn="0" w:noHBand="1" w:noVBand="1"/>
            </w:tblPr>
            <w:tblGrid>
              <w:gridCol w:w="3162"/>
              <w:gridCol w:w="3162"/>
              <w:gridCol w:w="3163"/>
            </w:tblGrid>
            <w:tr w:rsidR="005A4742" w14:paraId="737A8323" w14:textId="77777777" w:rsidTr="005A3554">
              <w:tc>
                <w:tcPr>
                  <w:tcW w:w="3162" w:type="dxa"/>
                </w:tcPr>
                <w:p w14:paraId="29E8E91D" w14:textId="77777777" w:rsidR="005A4742" w:rsidRDefault="005A4742" w:rsidP="009D0B1E">
                  <w:pPr>
                    <w:bidi/>
                    <w:jc w:val="right"/>
                    <w:rPr>
                      <w:rFonts w:asciiTheme="minorHAnsi" w:eastAsiaTheme="minorHAnsi" w:hAnsiTheme="minorHAnsi"/>
                      <w:sz w:val="28"/>
                      <w:szCs w:val="28"/>
                      <w:rtl/>
                    </w:rPr>
                  </w:pPr>
                  <w:r w:rsidRPr="00026B9E">
                    <w:rPr>
                      <w:rFonts w:asciiTheme="minorHAnsi" w:eastAsiaTheme="minorHAnsi" w:hAnsiTheme="minorHAnsi"/>
                      <w:position w:val="-14"/>
                      <w:sz w:val="28"/>
                      <w:szCs w:val="28"/>
                    </w:rPr>
                    <w:object w:dxaOrig="1719" w:dyaOrig="420" w14:anchorId="3F159780">
                      <v:shape id="_x0000_i1038" type="#_x0000_t75" style="width:86.25pt;height:21pt" o:ole="">
                        <v:imagedata r:id="rId42" o:title=""/>
                      </v:shape>
                      <o:OLEObject Type="Embed" ProgID="Equation.DSMT4" ShapeID="_x0000_i1038" DrawAspect="Content" ObjectID="_1825307992" r:id="rId43"/>
                    </w:object>
                  </w:r>
                  <w:r>
                    <w:rPr>
                      <w:rFonts w:asciiTheme="minorHAnsi" w:eastAsiaTheme="minorHAnsi" w:hAnsiTheme="minorHAnsi" w:hint="cs"/>
                      <w:sz w:val="28"/>
                      <w:szCs w:val="28"/>
                      <w:rtl/>
                    </w:rPr>
                    <w:t xml:space="preserve">                                                                                                            </w:t>
                  </w:r>
                </w:p>
              </w:tc>
              <w:tc>
                <w:tcPr>
                  <w:tcW w:w="3162" w:type="dxa"/>
                </w:tcPr>
                <w:p w14:paraId="6743B821" w14:textId="77777777" w:rsidR="005A4742" w:rsidRDefault="005A4742" w:rsidP="009D0B1E">
                  <w:pPr>
                    <w:bidi/>
                    <w:jc w:val="right"/>
                    <w:rPr>
                      <w:rFonts w:asciiTheme="minorHAnsi" w:eastAsiaTheme="minorHAnsi" w:hAnsiTheme="minorHAnsi"/>
                      <w:sz w:val="28"/>
                      <w:szCs w:val="28"/>
                      <w:rtl/>
                    </w:rPr>
                  </w:pPr>
                  <w:r w:rsidRPr="0076793A">
                    <w:rPr>
                      <w:rFonts w:ascii="Cambria Math" w:hAnsi="Cambria Math"/>
                      <w:b/>
                      <w:bCs/>
                      <w:position w:val="-14"/>
                      <w:sz w:val="28"/>
                      <w:szCs w:val="28"/>
                    </w:rPr>
                    <w:object w:dxaOrig="1300" w:dyaOrig="420" w14:anchorId="3A61D361">
                      <v:shape id="_x0000_i1039" type="#_x0000_t75" style="width:65.25pt;height:21pt" o:ole="">
                        <v:imagedata r:id="rId44" o:title=""/>
                      </v:shape>
                      <o:OLEObject Type="Embed" ProgID="Equation.DSMT4" ShapeID="_x0000_i1039" DrawAspect="Content" ObjectID="_1825307993" r:id="rId45"/>
                    </w:object>
                  </w:r>
                </w:p>
              </w:tc>
              <w:tc>
                <w:tcPr>
                  <w:tcW w:w="3163" w:type="dxa"/>
                </w:tcPr>
                <w:p w14:paraId="2BFBBC7B" w14:textId="77777777" w:rsidR="005A4742" w:rsidRDefault="005A4742" w:rsidP="009D0B1E">
                  <w:pPr>
                    <w:bidi/>
                    <w:jc w:val="right"/>
                    <w:rPr>
                      <w:rFonts w:asciiTheme="minorHAnsi" w:eastAsiaTheme="minorHAnsi" w:hAnsiTheme="minorHAnsi"/>
                      <w:sz w:val="28"/>
                      <w:szCs w:val="28"/>
                      <w:rtl/>
                    </w:rPr>
                  </w:pPr>
                  <w:r w:rsidRPr="0076793A">
                    <w:rPr>
                      <w:rFonts w:cs="Calibri"/>
                      <w:position w:val="-14"/>
                      <w:sz w:val="8"/>
                    </w:rPr>
                    <w:object w:dxaOrig="1640" w:dyaOrig="420" w14:anchorId="55F70DD3">
                      <v:shape id="_x0000_i1040" type="#_x0000_t75" style="width:81.75pt;height:21pt" o:ole="">
                        <v:imagedata r:id="rId46" o:title=""/>
                      </v:shape>
                      <o:OLEObject Type="Embed" ProgID="Equation.DSMT4" ShapeID="_x0000_i1040" DrawAspect="Content" ObjectID="_1825307994" r:id="rId47"/>
                    </w:object>
                  </w:r>
                </w:p>
              </w:tc>
            </w:tr>
          </w:tbl>
          <w:p w14:paraId="19927912" w14:textId="77777777" w:rsidR="005A4742" w:rsidRPr="00846CCA" w:rsidRDefault="005A4742" w:rsidP="009D0B1E">
            <w:pPr>
              <w:bidi/>
              <w:spacing w:line="360" w:lineRule="auto"/>
              <w:rPr>
                <w:rFonts w:ascii="Comic Sans MS" w:hAnsi="Comic Sans MS"/>
                <w:bCs/>
                <w:sz w:val="26"/>
                <w:szCs w:val="26"/>
                <w:rtl/>
              </w:rPr>
            </w:pPr>
          </w:p>
        </w:tc>
      </w:tr>
      <w:tr w:rsidR="005A4742" w:rsidRPr="005B3F55" w14:paraId="71BFBDA5" w14:textId="77777777" w:rsidTr="005F390B">
        <w:trPr>
          <w:trHeight w:val="1106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27902BA7" w14:textId="7AE0B0E5" w:rsidR="005A4742" w:rsidRPr="005F390B" w:rsidRDefault="005A4742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  <w:r w:rsidRPr="005F390B">
              <w:rPr>
                <w:rFonts w:hint="cs"/>
                <w:b/>
                <w:bCs/>
                <w:sz w:val="24"/>
                <w:rtl/>
              </w:rPr>
              <w:t>9</w:t>
            </w: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0E7602F" w14:textId="37900096" w:rsidR="005A4742" w:rsidRPr="00C83497" w:rsidRDefault="005A4742" w:rsidP="009D0B1E">
            <w:pPr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دمای هوای یزد 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>10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+</m:t>
              </m:r>
            </m:oMath>
            <w:r>
              <w:rPr>
                <w:rFonts w:ascii="Comic Sans MS" w:hAnsi="Comic Sans MS"/>
              </w:rPr>
              <w:t xml:space="preserve"> 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درجه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بالای صفر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و دمای هوای شیرکوه 8 </w:t>
            </w:r>
            <w:r>
              <w:rPr>
                <w:rFonts w:ascii="Comic Sans MS" w:hAnsi="Comic Sans MS"/>
              </w:rPr>
              <w:t xml:space="preserve"> 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درجه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زیر صفر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 است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ascii="Comic Sans MS" w:hAnsi="Comic Sans MS" w:hint="cs"/>
                <w:b/>
                <w:bCs/>
                <w:sz w:val="26"/>
                <w:szCs w:val="26"/>
                <w:rtl/>
              </w:rPr>
              <w:t xml:space="preserve"> </w:t>
            </w: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دمای </w:t>
            </w:r>
            <w:r w:rsidRPr="00094970">
              <w:rPr>
                <w:rFonts w:ascii="Comic Sans MS" w:hAnsi="Comic Sans MS" w:hint="cs"/>
                <w:bCs/>
                <w:sz w:val="26"/>
                <w:szCs w:val="26"/>
                <w:rtl/>
              </w:rPr>
              <w:t>شیرکوه چند درجه از یزد سردتر است ؟</w:t>
            </w:r>
          </w:p>
        </w:tc>
      </w:tr>
      <w:tr w:rsidR="005F390B" w:rsidRPr="005B3F55" w14:paraId="7AA99028" w14:textId="77777777" w:rsidTr="005F390B">
        <w:trPr>
          <w:trHeight w:val="1106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0EBFB900" w14:textId="77777777" w:rsidR="005F390B" w:rsidRPr="005F390B" w:rsidRDefault="005F390B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CEB5106" w14:textId="12267158" w:rsidR="005F390B" w:rsidRPr="00A31221" w:rsidRDefault="005F390B" w:rsidP="005F390B">
            <w:pPr>
              <w:bidi/>
              <w:rPr>
                <w:rFonts w:asciiTheme="minorHAnsi" w:eastAsiaTheme="minorHAnsi" w:hAnsiTheme="minorHAnsi"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جمله </w:t>
            </w:r>
            <m:oMath>
              <m:r>
                <w:rPr>
                  <w:rFonts w:ascii="Cambria Math" w:eastAsiaTheme="minorHAnsi" w:hAnsi="Cambria Math"/>
                  <w:sz w:val="26"/>
                  <w:szCs w:val="26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n</m:t>
              </m:r>
              <m:r>
                <w:rPr>
                  <w:rFonts w:ascii="Cambria Math" w:eastAsiaTheme="minorHAnsi" w:hAnsi="Cambria Math" w:hint="cs"/>
                  <w:sz w:val="26"/>
                  <w:szCs w:val="26"/>
                  <w:rtl/>
                </w:rPr>
                <m:t xml:space="preserve"> </m:t>
              </m:r>
            </m:oMath>
            <w:r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ام الگوی مقابل بنویسید سپس جمله دهم آن را به 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</w:p>
          <w:p w14:paraId="6C28F771" w14:textId="1A904838" w:rsidR="005F390B" w:rsidRPr="00094970" w:rsidRDefault="005F390B" w:rsidP="005F390B">
            <w:pPr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  <w:r>
              <w:rPr>
                <w:rFonts w:ascii="Comic Sans MS" w:eastAsiaTheme="minorHAnsi" w:hAnsi="Comic Sans MS" w:hint="cs"/>
                <w:bCs/>
                <w:rtl/>
              </w:rPr>
              <w:t xml:space="preserve">                        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      .............. </w:t>
            </w:r>
            <w:r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جمله دهم                      ............... </w:t>
            </w:r>
            <w:r w:rsidRPr="00B871AC">
              <w:rPr>
                <w:rFonts w:ascii="Cambria Math" w:hAnsi="Cambria Math"/>
                <w:b/>
                <w:bCs/>
                <w:sz w:val="24"/>
              </w:rPr>
              <w:t xml:space="preserve"> </w:t>
            </w:r>
            <w:r w:rsidRPr="00B052D4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omic Sans MS" w:eastAsiaTheme="minorHAnsi" w:hAnsi="Comic Sans MS" w:hint="cs"/>
                <w:bCs/>
                <w:rtl/>
              </w:rPr>
              <w:t>جمله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4"/>
                </w:rPr>
                <m:t>n</m:t>
              </m:r>
              <m:r>
                <w:rPr>
                  <w:rFonts w:ascii="Cambria Math" w:eastAsiaTheme="minorEastAsia" w:hAnsi="Cambria Math"/>
                  <w:sz w:val="24"/>
                </w:rPr>
                <m:t xml:space="preserve"> </m:t>
              </m:r>
            </m:oMath>
            <w:r>
              <w:rPr>
                <w:rFonts w:ascii="Comic Sans MS" w:eastAsiaTheme="minorHAnsi" w:hAnsi="Comic Sans MS" w:hint="cs"/>
                <w:bCs/>
                <w:sz w:val="28"/>
                <w:szCs w:val="28"/>
                <w:rtl/>
              </w:rPr>
              <w:t xml:space="preserve"> ام</w:t>
            </w:r>
            <w:r>
              <w:rPr>
                <w:rFonts w:ascii="Cambria Math" w:hAnsi="Cambria Math"/>
                <w:b/>
                <w:bCs/>
                <w:sz w:val="24"/>
                <w:rtl/>
              </w:rPr>
              <w:tab/>
            </w:r>
            <w:r>
              <w:rPr>
                <w:rFonts w:ascii="Cambria Math" w:hAnsi="Cambria Math" w:hint="cs"/>
                <w:b/>
                <w:bCs/>
                <w:sz w:val="24"/>
                <w:rtl/>
              </w:rPr>
              <w:t xml:space="preserve">            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...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11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>
              <w:rPr>
                <w:rFonts w:ascii="Comic Sans MS" w:eastAsiaTheme="minorHAnsi" w:hAnsi="Comic Sans MS" w:hint="cs"/>
                <w:bCs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8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،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/>
                <w:bCs/>
                <w:sz w:val="4"/>
                <w:szCs w:val="28"/>
              </w:rPr>
              <w:t xml:space="preserve">  </w:t>
            </w:r>
            <w:r w:rsidRPr="00943EF9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>5</w:t>
            </w:r>
            <w:r>
              <w:rPr>
                <w:rFonts w:ascii="Comic Sans MS" w:eastAsiaTheme="minorHAnsi" w:hAnsi="Comic Sans MS"/>
                <w:bCs/>
                <w:sz w:val="4"/>
                <w:szCs w:val="28"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 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</w:t>
            </w:r>
            <w:r w:rsidRPr="00524AFF">
              <w:rPr>
                <w:rFonts w:ascii="Comic Sans MS" w:eastAsiaTheme="minorHAnsi" w:hAnsi="Comic Sans MS" w:hint="cs"/>
                <w:bCs/>
                <w:sz w:val="4"/>
                <w:szCs w:val="28"/>
                <w:rtl/>
              </w:rPr>
              <w:t xml:space="preserve">            </w:t>
            </w:r>
            <w:r w:rsidRPr="00524AFF"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 xml:space="preserve">              </w:t>
            </w:r>
          </w:p>
        </w:tc>
      </w:tr>
      <w:tr w:rsidR="005F390B" w:rsidRPr="005B3F55" w14:paraId="467C510F" w14:textId="77777777" w:rsidTr="005F390B">
        <w:trPr>
          <w:trHeight w:val="1106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2717B69A" w14:textId="77777777" w:rsidR="005F390B" w:rsidRPr="005F390B" w:rsidRDefault="005F390B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11F44E95" w14:textId="77777777" w:rsidR="005F390B" w:rsidRPr="003D5534" w:rsidRDefault="005F390B" w:rsidP="005F390B">
            <w:pPr>
              <w:bidi/>
              <w:rPr>
                <w:rFonts w:asciiTheme="minorHAnsi" w:eastAsiaTheme="minorHAnsi" w:hAnsiTheme="minorHAnsi"/>
                <w:b/>
                <w:bCs/>
                <w:sz w:val="28"/>
                <w:szCs w:val="28"/>
                <w:rtl/>
              </w:rPr>
            </w:pPr>
            <w:r w:rsidRPr="00272D10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>الف) عبارت جبری زیر را ساده کنید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 w:rsidRPr="00272D10">
              <w:rPr>
                <w:rFonts w:asciiTheme="minorHAnsi" w:eastAsiaTheme="minorHAnsi" w:hAnsiTheme="minorHAnsi" w:hint="cs"/>
                <w:bCs/>
                <w:sz w:val="26"/>
                <w:szCs w:val="26"/>
                <w:rtl/>
              </w:rPr>
              <w:t xml:space="preserve"> </w:t>
            </w:r>
          </w:p>
          <w:p w14:paraId="64775B48" w14:textId="77777777" w:rsidR="005F390B" w:rsidRPr="00E079B3" w:rsidRDefault="005F390B" w:rsidP="005F390B">
            <w:pPr>
              <w:tabs>
                <w:tab w:val="left" w:pos="6855"/>
              </w:tabs>
              <w:rPr>
                <w:rFonts w:asciiTheme="minorHAnsi" w:eastAsiaTheme="minorEastAsia" w:hAnsiTheme="minorHAnsi"/>
                <w:sz w:val="28"/>
                <w:szCs w:val="28"/>
              </w:rPr>
            </w:pPr>
            <w:r w:rsidRPr="00091157">
              <w:rPr>
                <w:rFonts w:asciiTheme="minorHAnsi" w:eastAsiaTheme="minorEastAsia" w:hAnsiTheme="minorHAnsi" w:hint="cs"/>
                <w:b/>
                <w:sz w:val="28"/>
                <w:szCs w:val="28"/>
                <w:rtl/>
              </w:rPr>
              <w:t xml:space="preserve"> </w:t>
            </w:r>
            <w:r>
              <w:rPr>
                <w:rFonts w:asciiTheme="minorHAnsi" w:eastAsiaTheme="minorEastAsia" w:hAnsiTheme="minorHAnsi" w:hint="cs"/>
                <w:sz w:val="28"/>
                <w:szCs w:val="28"/>
                <w:rtl/>
              </w:rPr>
              <w:t xml:space="preserve"> </w:t>
            </w:r>
            <w:r w:rsidRPr="002D599A">
              <w:rPr>
                <w:rFonts w:asciiTheme="minorHAnsi" w:eastAsiaTheme="minorEastAsia" w:hAnsiTheme="minorHAnsi"/>
                <w:position w:val="-14"/>
                <w:sz w:val="28"/>
                <w:szCs w:val="28"/>
              </w:rPr>
              <w:object w:dxaOrig="2600" w:dyaOrig="420" w14:anchorId="72DA1396">
                <v:shape id="_x0000_i1041" type="#_x0000_t75" style="width:129.75pt;height:21pt" o:ole="">
                  <v:imagedata r:id="rId48" o:title=""/>
                </v:shape>
                <o:OLEObject Type="Embed" ProgID="Equation.DSMT4" ShapeID="_x0000_i1041" DrawAspect="Content" ObjectID="_1825307995" r:id="rId49"/>
              </w:object>
            </w:r>
          </w:p>
          <w:p w14:paraId="51F5B8FD" w14:textId="77777777" w:rsidR="005F390B" w:rsidRDefault="005F390B" w:rsidP="005F390B">
            <w:pPr>
              <w:tabs>
                <w:tab w:val="left" w:pos="7667"/>
              </w:tabs>
              <w:bidi/>
              <w:rPr>
                <w:rFonts w:asciiTheme="minorHAnsi" w:eastAsiaTheme="minorEastAsia" w:hAnsiTheme="minorHAnsi"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>ب) مقدار عددی عبارت زیر به ازای</w:t>
            </w:r>
            <w:r>
              <w:rPr>
                <w:rFonts w:asciiTheme="minorHAnsi" w:eastAsiaTheme="minorEastAsia" w:hAnsiTheme="minorHAnsi"/>
                <w:bCs/>
                <w:sz w:val="26"/>
                <w:szCs w:val="26"/>
              </w:rPr>
              <w:t xml:space="preserve"> </w:t>
            </w:r>
            <w:r w:rsidRPr="00B227EC">
              <w:rPr>
                <w:rFonts w:asciiTheme="minorHAnsi" w:eastAsiaTheme="minorEastAsia" w:hAnsiTheme="minorHAnsi" w:hint="cs"/>
                <w:bCs/>
                <w:sz w:val="28"/>
                <w:szCs w:val="28"/>
                <w:rtl/>
              </w:rPr>
              <w:t>3</w:t>
            </w:r>
            <w:r w:rsidRPr="007C0EAB">
              <w:rPr>
                <w:rFonts w:ascii="Cambria Math" w:hAnsi="Cambria Math" w:hint="cs"/>
                <w:b/>
                <w:bCs/>
                <w:sz w:val="32"/>
                <w:szCs w:val="32"/>
                <w:rtl/>
              </w:rPr>
              <w:t>-</w:t>
            </w:r>
            <w:r w:rsidRPr="00B227EC">
              <w:rPr>
                <w:rFonts w:asciiTheme="minorHAnsi" w:eastAsiaTheme="minorEastAsia" w:hAnsiTheme="minorHAnsi" w:hint="cs"/>
                <w:bCs/>
                <w:sz w:val="28"/>
                <w:szCs w:val="28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=</m:t>
              </m:r>
            </m:oMath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b</m:t>
              </m:r>
            </m:oMath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 و </w:t>
            </w:r>
            <w:r>
              <w:rPr>
                <w:rFonts w:ascii="Cambria Math" w:hAnsi="Cambria Math" w:hint="cs"/>
                <w:b/>
                <w:bCs/>
                <w:sz w:val="28"/>
                <w:szCs w:val="28"/>
                <w:rtl/>
              </w:rPr>
              <w:t>2</w:t>
            </w:r>
            <w:r>
              <w:rPr>
                <w:rFonts w:asciiTheme="minorHAnsi" w:eastAsiaTheme="minorEastAsia" w:hAnsiTheme="minorHAnsi"/>
                <w:bCs/>
                <w:sz w:val="26"/>
                <w:szCs w:val="26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a</m:t>
              </m:r>
            </m:oMath>
            <w:r>
              <w:rPr>
                <w:rFonts w:ascii="Comic Sans MS" w:eastAsiaTheme="minorEastAsia" w:hAnsi="Comic Sans MS"/>
                <w:bCs/>
                <w:sz w:val="26"/>
                <w:szCs w:val="26"/>
              </w:rPr>
              <w:t xml:space="preserve"> </w:t>
            </w:r>
            <w:r w:rsidRPr="00091157">
              <w:rPr>
                <w:rFonts w:ascii="Cambria Math" w:hAnsi="Cambria Math"/>
                <w:b/>
                <w:bCs/>
                <w:sz w:val="28"/>
                <w:szCs w:val="28"/>
              </w:rPr>
              <w:t>=</w:t>
            </w:r>
            <w:r>
              <w:rPr>
                <w:rFonts w:ascii="Cambria Math" w:hAnsi="Cambria Math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>بدست آورید</w:t>
            </w:r>
            <w:r>
              <w:rPr>
                <w:rFonts w:hint="cs"/>
                <w:bCs/>
                <w:sz w:val="26"/>
                <w:szCs w:val="26"/>
                <w:rtl/>
              </w:rPr>
              <w:t>.</w:t>
            </w:r>
            <w:r>
              <w:rPr>
                <w:rFonts w:asciiTheme="minorHAnsi" w:eastAsiaTheme="minorEastAsia" w:hAnsiTheme="minorHAnsi"/>
                <w:bCs/>
                <w:sz w:val="26"/>
                <w:szCs w:val="26"/>
                <w:rtl/>
              </w:rPr>
              <w:tab/>
            </w:r>
          </w:p>
          <w:p w14:paraId="53C4F874" w14:textId="5AC6A7F6" w:rsidR="005F390B" w:rsidRPr="00094970" w:rsidRDefault="005F390B" w:rsidP="005F390B">
            <w:pPr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  <w:r>
              <w:rPr>
                <w:rFonts w:asciiTheme="minorHAnsi" w:eastAsiaTheme="minorEastAsia" w:hAnsiTheme="minorHAnsi" w:hint="cs"/>
                <w:bCs/>
                <w:sz w:val="26"/>
                <w:szCs w:val="26"/>
                <w:rtl/>
              </w:rPr>
              <w:t xml:space="preserve">                                                                                                                                          </w:t>
            </w:r>
            <w:r w:rsidRPr="002D599A">
              <w:rPr>
                <w:rFonts w:asciiTheme="minorHAnsi" w:eastAsiaTheme="minorEastAsia" w:hAnsiTheme="minorHAnsi"/>
                <w:bCs/>
                <w:position w:val="-14"/>
                <w:sz w:val="26"/>
                <w:szCs w:val="26"/>
              </w:rPr>
              <w:object w:dxaOrig="1540" w:dyaOrig="420" w14:anchorId="332E4AB2">
                <v:shape id="_x0000_i1042" type="#_x0000_t75" style="width:77.25pt;height:21pt" o:ole="">
                  <v:imagedata r:id="rId50" o:title=""/>
                </v:shape>
                <o:OLEObject Type="Embed" ProgID="Equation.DSMT4" ShapeID="_x0000_i1042" DrawAspect="Content" ObjectID="_1825307996" r:id="rId51"/>
              </w:object>
            </w:r>
          </w:p>
        </w:tc>
      </w:tr>
      <w:tr w:rsidR="005F390B" w:rsidRPr="005B3F55" w14:paraId="3427D707" w14:textId="77777777" w:rsidTr="004F359C">
        <w:trPr>
          <w:trHeight w:val="1106"/>
        </w:trPr>
        <w:tc>
          <w:tcPr>
            <w:tcW w:w="564" w:type="dxa"/>
            <w:tcBorders>
              <w:right w:val="thinThickSmallGap" w:sz="12" w:space="0" w:color="auto"/>
            </w:tcBorders>
          </w:tcPr>
          <w:p w14:paraId="5377BF98" w14:textId="77777777" w:rsidR="005F390B" w:rsidRPr="005F390B" w:rsidRDefault="005F390B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03C592EC" w14:textId="77777777" w:rsidR="005F390B" w:rsidRDefault="005F390B" w:rsidP="005F390B">
            <w:pPr>
              <w:bidi/>
              <w:rPr>
                <w:rStyle w:val="Strong"/>
                <w:sz w:val="26"/>
                <w:szCs w:val="26"/>
                <w:rtl/>
              </w:rPr>
            </w:pPr>
            <w:r w:rsidRPr="00642DBC">
              <w:rPr>
                <w:rStyle w:val="Strong"/>
                <w:rFonts w:hint="cs"/>
                <w:sz w:val="26"/>
                <w:szCs w:val="26"/>
                <w:rtl/>
              </w:rPr>
              <w:t>معادلات</w: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 زیر</w:t>
            </w:r>
            <w:r w:rsidRPr="00642DBC">
              <w:rPr>
                <w:rStyle w:val="Strong"/>
                <w:rFonts w:hint="cs"/>
                <w:sz w:val="26"/>
                <w:szCs w:val="26"/>
                <w:rtl/>
              </w:rPr>
              <w:t xml:space="preserve"> را حل کنید</w:t>
            </w:r>
            <w:r w:rsidRPr="00642DBC">
              <w:rPr>
                <w:rFonts w:hint="cs"/>
                <w:sz w:val="26"/>
                <w:szCs w:val="26"/>
                <w:rtl/>
              </w:rPr>
              <w:t>.</w:t>
            </w: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                           </w:t>
            </w:r>
          </w:p>
          <w:p w14:paraId="4DA22416" w14:textId="77777777" w:rsidR="005F390B" w:rsidRDefault="005F390B" w:rsidP="005F390B">
            <w:pPr>
              <w:bidi/>
              <w:rPr>
                <w:rStyle w:val="Strong"/>
                <w:sz w:val="26"/>
                <w:szCs w:val="26"/>
                <w:rtl/>
              </w:rPr>
            </w:pPr>
            <w:r>
              <w:rPr>
                <w:rStyle w:val="Strong"/>
                <w:rFonts w:hint="cs"/>
                <w:sz w:val="26"/>
                <w:szCs w:val="26"/>
                <w:rtl/>
              </w:rPr>
              <w:t xml:space="preserve">                                                             </w:t>
            </w:r>
            <w:r>
              <w:rPr>
                <w:rStyle w:val="Strong"/>
                <w:sz w:val="26"/>
                <w:szCs w:val="26"/>
              </w:rPr>
              <w:t xml:space="preserve">                 </w:t>
            </w:r>
            <w:r w:rsidRPr="002D599A">
              <w:rPr>
                <w:rStyle w:val="Strong"/>
                <w:sz w:val="26"/>
                <w:szCs w:val="26"/>
              </w:rPr>
              <w:object w:dxaOrig="1560" w:dyaOrig="260" w14:anchorId="01464EA0">
                <v:shape id="_x0000_i1043" type="#_x0000_t75" style="width:78pt;height:12.75pt" o:ole="">
                  <v:imagedata r:id="rId52" o:title=""/>
                </v:shape>
                <o:OLEObject Type="Embed" ProgID="Equation.DSMT4" ShapeID="_x0000_i1043" DrawAspect="Content" ObjectID="_1825307997" r:id="rId53"/>
              </w:object>
            </w:r>
            <w:r>
              <w:rPr>
                <w:rStyle w:val="Strong"/>
                <w:sz w:val="26"/>
                <w:szCs w:val="26"/>
              </w:rPr>
              <w:t xml:space="preserve">                                            </w:t>
            </w:r>
            <w:r w:rsidRPr="00530E3D">
              <w:rPr>
                <w:rStyle w:val="Strong"/>
                <w:sz w:val="26"/>
                <w:szCs w:val="26"/>
              </w:rPr>
              <w:object w:dxaOrig="999" w:dyaOrig="260" w14:anchorId="01430939">
                <v:shape id="_x0000_i1044" type="#_x0000_t75" style="width:50.25pt;height:12.75pt" o:ole="">
                  <v:imagedata r:id="rId54" o:title=""/>
                </v:shape>
                <o:OLEObject Type="Embed" ProgID="Equation.DSMT4" ShapeID="_x0000_i1044" DrawAspect="Content" ObjectID="_1825307998" r:id="rId55"/>
              </w:object>
            </w:r>
          </w:p>
          <w:p w14:paraId="02D885B6" w14:textId="77777777" w:rsidR="005F390B" w:rsidRDefault="005F390B" w:rsidP="009D0B1E">
            <w:pPr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</w:p>
          <w:p w14:paraId="37DF05C2" w14:textId="77777777" w:rsidR="004939EE" w:rsidRDefault="004939EE" w:rsidP="004939EE">
            <w:pPr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</w:p>
          <w:p w14:paraId="1924F4EA" w14:textId="77777777" w:rsidR="004939EE" w:rsidRPr="00244C00" w:rsidRDefault="004939EE" w:rsidP="004939EE">
            <w:pPr>
              <w:tabs>
                <w:tab w:val="left" w:pos="624"/>
              </w:tabs>
              <w:bidi/>
              <w:spacing w:line="276" w:lineRule="auto"/>
              <w:rPr>
                <w:rFonts w:ascii="Vazirmatn" w:hAnsi="Vazirmatn"/>
                <w:b/>
                <w:bCs/>
                <w:rtl/>
              </w:rPr>
            </w:pPr>
            <w:r>
              <w:rPr>
                <w:rFonts w:ascii="Comic Sans MS" w:hAnsi="Comic Sans MS" w:hint="cs"/>
                <w:bCs/>
                <w:sz w:val="26"/>
                <w:szCs w:val="26"/>
                <w:rtl/>
              </w:rPr>
              <w:t xml:space="preserve">ب) </w:t>
            </w:r>
            <w:r w:rsidRPr="00244C00">
              <w:rPr>
                <w:rFonts w:ascii="Vazirmatn" w:hAnsi="Vazirmatn"/>
                <w:b/>
                <w:bCs/>
                <w:rtl/>
              </w:rPr>
              <w:t>برا</w:t>
            </w:r>
            <w:r w:rsidRPr="00244C00">
              <w:rPr>
                <w:rFonts w:ascii="Vazirmatn" w:hAnsi="Vazirmatn" w:hint="cs"/>
                <w:b/>
                <w:bCs/>
                <w:rtl/>
              </w:rPr>
              <w:t>ی</w:t>
            </w:r>
            <w:r w:rsidRPr="00244C00">
              <w:rPr>
                <w:rFonts w:ascii="Vazirmatn" w:hAnsi="Vazirmatn"/>
                <w:b/>
                <w:bCs/>
                <w:rtl/>
              </w:rPr>
              <w:t xml:space="preserve"> مساله</w:t>
            </w:r>
            <w:r w:rsidRPr="00244C00">
              <w:rPr>
                <w:rFonts w:ascii="Vazirmatn" w:hAnsi="Vazirmatn" w:hint="cs"/>
                <w:b/>
                <w:bCs/>
                <w:rtl/>
              </w:rPr>
              <w:t xml:space="preserve"> های</w:t>
            </w:r>
            <w:r w:rsidRPr="00244C00">
              <w:rPr>
                <w:rFonts w:ascii="Vazirmatn" w:hAnsi="Vazirmatn"/>
                <w:b/>
                <w:bCs/>
                <w:rtl/>
              </w:rPr>
              <w:t xml:space="preserve"> ز</w:t>
            </w:r>
            <w:r w:rsidRPr="00244C00">
              <w:rPr>
                <w:rFonts w:ascii="Vazirmatn" w:hAnsi="Vazirmatn" w:hint="cs"/>
                <w:b/>
                <w:bCs/>
                <w:rtl/>
              </w:rPr>
              <w:t>ی</w:t>
            </w:r>
            <w:r w:rsidRPr="00244C00">
              <w:rPr>
                <w:rFonts w:ascii="Vazirmatn" w:hAnsi="Vazirmatn" w:hint="eastAsia"/>
                <w:b/>
                <w:bCs/>
                <w:rtl/>
              </w:rPr>
              <w:t>ر</w:t>
            </w:r>
            <w:r w:rsidRPr="00244C00">
              <w:rPr>
                <w:rFonts w:ascii="Vazirmatn" w:hAnsi="Vazirmatn"/>
                <w:b/>
                <w:bCs/>
                <w:rtl/>
              </w:rPr>
              <w:t xml:space="preserve"> فقط </w:t>
            </w:r>
            <w:r w:rsidRPr="00244C00">
              <w:rPr>
                <w:rFonts w:ascii="Vazirmatn" w:hAnsi="Vazirmatn" w:hint="cs"/>
                <w:b/>
                <w:bCs/>
                <w:rtl/>
              </w:rPr>
              <w:t>ی</w:t>
            </w:r>
            <w:r w:rsidRPr="00244C00">
              <w:rPr>
                <w:rFonts w:ascii="Vazirmatn" w:hAnsi="Vazirmatn" w:hint="eastAsia"/>
                <w:b/>
                <w:bCs/>
                <w:rtl/>
              </w:rPr>
              <w:t>ک</w:t>
            </w:r>
            <w:r w:rsidRPr="00244C00">
              <w:rPr>
                <w:rFonts w:ascii="Vazirmatn" w:hAnsi="Vazirmatn"/>
                <w:b/>
                <w:bCs/>
                <w:rtl/>
              </w:rPr>
              <w:t xml:space="preserve"> معادله بنو</w:t>
            </w:r>
            <w:r w:rsidRPr="00244C00">
              <w:rPr>
                <w:rFonts w:ascii="Vazirmatn" w:hAnsi="Vazirmatn" w:hint="cs"/>
                <w:b/>
                <w:bCs/>
                <w:rtl/>
              </w:rPr>
              <w:t>ی</w:t>
            </w:r>
            <w:r w:rsidRPr="00244C00">
              <w:rPr>
                <w:rFonts w:ascii="Vazirmatn" w:hAnsi="Vazirmatn" w:hint="eastAsia"/>
                <w:b/>
                <w:bCs/>
                <w:rtl/>
              </w:rPr>
              <w:t>س</w:t>
            </w:r>
            <w:r w:rsidRPr="00244C00">
              <w:rPr>
                <w:rFonts w:ascii="Vazirmatn" w:hAnsi="Vazirmatn" w:hint="cs"/>
                <w:b/>
                <w:bCs/>
                <w:rtl/>
              </w:rPr>
              <w:t>ی</w:t>
            </w:r>
            <w:r w:rsidRPr="00244C00">
              <w:rPr>
                <w:rFonts w:ascii="Vazirmatn" w:hAnsi="Vazirmatn" w:hint="eastAsia"/>
                <w:b/>
                <w:bCs/>
                <w:rtl/>
              </w:rPr>
              <w:t>د</w:t>
            </w:r>
            <w:r w:rsidRPr="00244C00">
              <w:rPr>
                <w:rFonts w:ascii="Vazirmatn" w:hAnsi="Vazirmatn" w:hint="cs"/>
                <w:b/>
                <w:bCs/>
                <w:rtl/>
              </w:rPr>
              <w:t>.</w:t>
            </w:r>
          </w:p>
          <w:p w14:paraId="23D618F0" w14:textId="7F67AD05" w:rsidR="004939EE" w:rsidRPr="004939EE" w:rsidRDefault="004939EE" w:rsidP="004939EE">
            <w:pPr>
              <w:tabs>
                <w:tab w:val="left" w:pos="624"/>
              </w:tabs>
              <w:bidi/>
              <w:spacing w:line="276" w:lineRule="auto"/>
              <w:rPr>
                <w:rFonts w:ascii="Vazirmatn" w:hAnsi="Vazirmatn"/>
                <w:b/>
                <w:bCs/>
                <w:rtl/>
              </w:rPr>
            </w:pPr>
            <w:r w:rsidRPr="00244C00">
              <w:rPr>
                <w:rFonts w:ascii="Vazirmatn" w:hAnsi="Vazirmatn" w:hint="eastAsia"/>
                <w:b/>
                <w:bCs/>
                <w:rtl/>
              </w:rPr>
              <w:t>«</w:t>
            </w:r>
            <w:r>
              <w:rPr>
                <w:rStyle w:val="Strong"/>
                <w:rFonts w:hint="cs"/>
                <w:rtl/>
              </w:rPr>
              <w:t xml:space="preserve"> </w:t>
            </w:r>
            <w:r>
              <w:rPr>
                <w:rFonts w:hint="cs"/>
                <w:b/>
                <w:bCs/>
                <w:rtl/>
              </w:rPr>
              <w:t>فاطمه کتاب داستانی را در 5 ساعت مطالعه کرد و 5 صفحه از آن باقی ماند اگر کتاب 80 صفحه داشته باشد فاطمه در هر ساعت چند صفحه مطالعه کرده است</w:t>
            </w:r>
            <w:r w:rsidRPr="00244C00">
              <w:rPr>
                <w:rStyle w:val="Strong"/>
                <w:rFonts w:hint="cs"/>
                <w:rtl/>
              </w:rPr>
              <w:t>؟</w:t>
            </w:r>
            <w:r w:rsidRPr="00244C00">
              <w:rPr>
                <w:rFonts w:ascii="Vazirmatn" w:hAnsi="Vazirmatn"/>
                <w:b/>
                <w:bCs/>
                <w:rtl/>
              </w:rPr>
              <w:t>»</w:t>
            </w:r>
          </w:p>
          <w:p w14:paraId="33FE0C3A" w14:textId="3C2CAE3C" w:rsidR="004939EE" w:rsidRPr="00094970" w:rsidRDefault="004939EE" w:rsidP="004939EE">
            <w:pPr>
              <w:bidi/>
              <w:rPr>
                <w:rFonts w:ascii="Comic Sans MS" w:hAnsi="Comic Sans MS"/>
                <w:bCs/>
                <w:sz w:val="26"/>
                <w:szCs w:val="26"/>
                <w:rtl/>
              </w:rPr>
            </w:pPr>
          </w:p>
        </w:tc>
      </w:tr>
      <w:tr w:rsidR="004F359C" w:rsidRPr="005B3F55" w14:paraId="0FF29020" w14:textId="77777777" w:rsidTr="005F390B">
        <w:trPr>
          <w:trHeight w:val="1106"/>
        </w:trPr>
        <w:tc>
          <w:tcPr>
            <w:tcW w:w="564" w:type="dxa"/>
            <w:tcBorders>
              <w:bottom w:val="single" w:sz="6" w:space="0" w:color="auto"/>
              <w:right w:val="thinThickSmallGap" w:sz="12" w:space="0" w:color="auto"/>
            </w:tcBorders>
          </w:tcPr>
          <w:p w14:paraId="2EF6A160" w14:textId="77777777" w:rsidR="004F359C" w:rsidRPr="005F390B" w:rsidRDefault="004F359C" w:rsidP="005F390B">
            <w:pPr>
              <w:pStyle w:val="ListParagraph"/>
              <w:numPr>
                <w:ilvl w:val="0"/>
                <w:numId w:val="11"/>
              </w:numPr>
              <w:jc w:val="center"/>
              <w:rPr>
                <w:b/>
                <w:bCs/>
                <w:sz w:val="24"/>
                <w:rtl/>
              </w:rPr>
            </w:pPr>
          </w:p>
        </w:tc>
        <w:tc>
          <w:tcPr>
            <w:tcW w:w="10208" w:type="dxa"/>
            <w:gridSpan w:val="2"/>
            <w:tcBorders>
              <w:top w:val="single" w:sz="4" w:space="0" w:color="auto"/>
              <w:left w:val="thinThickSmallGap" w:sz="12" w:space="0" w:color="auto"/>
              <w:bottom w:val="single" w:sz="6" w:space="0" w:color="auto"/>
              <w:right w:val="thickThinSmallGap" w:sz="12" w:space="0" w:color="auto"/>
            </w:tcBorders>
          </w:tcPr>
          <w:p w14:paraId="5FE9EFE4" w14:textId="77777777" w:rsidR="004F359C" w:rsidRPr="00244C00" w:rsidRDefault="004F359C" w:rsidP="004F359C">
            <w:pPr>
              <w:tabs>
                <w:tab w:val="left" w:pos="624"/>
              </w:tabs>
              <w:bidi/>
              <w:spacing w:line="276" w:lineRule="auto"/>
              <w:rPr>
                <w:rFonts w:ascii="Vazirmatn" w:hAnsi="Vazirmatn"/>
                <w:b/>
                <w:bCs/>
                <w:rtl/>
              </w:rPr>
            </w:pPr>
            <w:r w:rsidRPr="00244C00">
              <w:rPr>
                <w:rFonts w:asciiTheme="majorBidi" w:hAnsiTheme="majorBidi" w:hint="cs"/>
                <w:b/>
                <w:bCs/>
                <w:rtl/>
              </w:rPr>
              <w:t>آیا</w:t>
            </w:r>
            <w:r w:rsidRPr="00244C00">
              <w:rPr>
                <w:rFonts w:asciiTheme="majorBidi" w:hAnsiTheme="majorBidi"/>
                <w:b/>
                <w:bCs/>
                <w:position w:val="-6"/>
              </w:rPr>
              <w:object w:dxaOrig="639" w:dyaOrig="279" w14:anchorId="4D9F99B7">
                <v:shape id="_x0000_i1045" type="#_x0000_t75" style="width:33pt;height:14.25pt" o:ole="">
                  <v:imagedata r:id="rId56" o:title=""/>
                </v:shape>
                <o:OLEObject Type="Embed" ProgID="Equation.DSMT4" ShapeID="_x0000_i1045" DrawAspect="Content" ObjectID="_1825307999" r:id="rId57"/>
              </w:object>
            </w:r>
            <w:r w:rsidRPr="00244C00">
              <w:rPr>
                <w:rFonts w:ascii="Vazirmatn" w:hAnsi="Vazirmatn" w:hint="cs"/>
                <w:b/>
                <w:bCs/>
                <w:rtl/>
              </w:rPr>
              <w:t xml:space="preserve"> جواب معادله های زیر است ؟  (با راه حل)                   </w:t>
            </w:r>
          </w:p>
          <w:p w14:paraId="4699A8EE" w14:textId="2CA4EADA" w:rsidR="004F359C" w:rsidRPr="00642DBC" w:rsidRDefault="004F359C" w:rsidP="004F359C">
            <w:pPr>
              <w:bidi/>
              <w:jc w:val="right"/>
              <w:rPr>
                <w:rStyle w:val="Strong"/>
                <w:sz w:val="26"/>
                <w:szCs w:val="26"/>
                <w:rtl/>
              </w:rPr>
            </w:pPr>
            <w:r w:rsidRPr="00244C00">
              <w:rPr>
                <w:rFonts w:ascii="Vazirmatn" w:hAnsi="Vazirmatn" w:hint="cs"/>
                <w:rtl/>
              </w:rPr>
              <w:t xml:space="preserve"> </w:t>
            </w:r>
            <w:r>
              <w:t xml:space="preserve">    </w:t>
            </w:r>
            <w:r w:rsidRPr="00244C00">
              <w:rPr>
                <w:position w:val="-6"/>
              </w:rPr>
              <w:object w:dxaOrig="1500" w:dyaOrig="279" w14:anchorId="7ED8D82B">
                <v:shape id="_x0000_i1046" type="#_x0000_t75" style="width:85.5pt;height:14.25pt" o:ole="">
                  <v:imagedata r:id="rId58" o:title=""/>
                </v:shape>
                <o:OLEObject Type="Embed" ProgID="Equation.DSMT4" ShapeID="_x0000_i1046" DrawAspect="Content" ObjectID="_1825308000" r:id="rId59"/>
              </w:object>
            </w:r>
          </w:p>
        </w:tc>
      </w:tr>
    </w:tbl>
    <w:p w14:paraId="44B26C87" w14:textId="77777777" w:rsidR="009B36EB" w:rsidRDefault="009B36EB" w:rsidP="00A43821">
      <w:pPr>
        <w:bidi/>
        <w:rPr>
          <w:rStyle w:val="Strong"/>
          <w:b w:val="0"/>
        </w:rPr>
        <w:sectPr w:rsidR="009B36EB" w:rsidSect="00C83497">
          <w:headerReference w:type="even" r:id="rId60"/>
          <w:headerReference w:type="default" r:id="rId61"/>
          <w:footerReference w:type="default" r:id="rId62"/>
          <w:pgSz w:w="11907" w:h="16839" w:code="9"/>
          <w:pgMar w:top="72" w:right="1210" w:bottom="288" w:left="806" w:header="346" w:footer="0" w:gutter="0"/>
          <w:cols w:space="708"/>
          <w:docGrid w:linePitch="360"/>
        </w:sectPr>
      </w:pPr>
    </w:p>
    <w:p w14:paraId="354B8C4E" w14:textId="77777777" w:rsidR="00B259AC" w:rsidRPr="005D0958" w:rsidRDefault="00B259AC" w:rsidP="00A43821">
      <w:pPr>
        <w:tabs>
          <w:tab w:val="left" w:pos="1953"/>
        </w:tabs>
        <w:bidi/>
        <w:rPr>
          <w:sz w:val="8"/>
          <w:szCs w:val="2"/>
        </w:rPr>
      </w:pPr>
    </w:p>
    <w:sectPr w:rsidR="00B259AC" w:rsidRPr="005D0958" w:rsidSect="00C83497">
      <w:headerReference w:type="default" r:id="rId63"/>
      <w:pgSz w:w="11907" w:h="16839" w:code="9"/>
      <w:pgMar w:top="72" w:right="1210" w:bottom="288" w:left="806" w:header="346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B648FD" w14:textId="77777777" w:rsidR="0079346F" w:rsidRDefault="0079346F" w:rsidP="001B4C7C">
      <w:r>
        <w:separator/>
      </w:r>
    </w:p>
  </w:endnote>
  <w:endnote w:type="continuationSeparator" w:id="0">
    <w:p w14:paraId="33F3C592" w14:textId="77777777" w:rsidR="0079346F" w:rsidRDefault="0079346F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ahel SemiBold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1" w:fontKey="{6FEFD4CE-615B-4422-9385-F146FE3476E3}"/>
    <w:embedBold r:id="rId2" w:fontKey="{DC60BCB5-5312-4F9B-9865-2A137F073DE1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3" w:fontKey="{B593605E-1B7C-4FAC-8CE8-05A80E61101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E8BC9074-95B8-4CFE-91F2-57C3A639A029}"/>
    <w:embedBold r:id="rId5" w:fontKey="{5C6D4150-C4B2-41FB-9F4E-8427259F85F9}"/>
    <w:embedItalic r:id="rId6" w:fontKey="{D4994F23-ED44-4EAC-9EA4-F01DF9880A76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7" w:fontKey="{69DD5DCA-4151-4533-A34A-1DDDACD3B8B2}"/>
    <w:embedBold r:id="rId8" w:fontKey="{D20D556F-5129-4479-95DB-A8E3EA53806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96435AF-0CAB-4058-83A3-17A28EABD25C}"/>
    <w:embedBold r:id="rId10" w:fontKey="{B7501A43-D703-4AA0-AE3D-615C81EC5B61}"/>
    <w:embedItalic r:id="rId11" w:fontKey="{06D5ECAE-C041-4C25-8583-D28E90ED2B57}"/>
    <w:embedBoldItalic r:id="rId12" w:fontKey="{52F59EB9-A2D1-4721-8741-7E6F0A8F73BA}"/>
  </w:font>
  <w:font w:name="bn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A8149306-E98D-4F48-8003-7C75427CE61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13C17006-7094-47CB-8AD8-0FE8007C0803}"/>
    <w:embedItalic r:id="rId15" w:fontKey="{C82B348C-0167-4E75-B367-506EEDA85C09}"/>
  </w:font>
  <w:font w:name="Comic Sans MS">
    <w:panose1 w:val="030F0902030302060204"/>
    <w:charset w:val="00"/>
    <w:family w:val="script"/>
    <w:pitch w:val="variable"/>
    <w:sig w:usb0="00000287" w:usb1="00000013" w:usb2="00000000" w:usb3="00000000" w:csb0="0000009F" w:csb1="00000000"/>
    <w:embedRegular r:id="rId16" w:fontKey="{99208EAE-7B54-4A64-BB3D-36002EF98B33}"/>
    <w:embedBold r:id="rId17" w:fontKey="{441BB46C-0623-498E-B423-7763570A898B}"/>
  </w:font>
  <w:font w:name="IPT.Nazanin">
    <w:altName w:val="Symbol"/>
    <w:charset w:val="02"/>
    <w:family w:val="auto"/>
    <w:pitch w:val="variable"/>
    <w:sig w:usb0="00000000" w:usb1="10000000" w:usb2="00000000" w:usb3="00000000" w:csb0="80000000" w:csb1="00000000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8" w:fontKey="{779E197C-1EE0-4FEA-AAB4-FFFDE712A3A8}"/>
    <w:embedBold r:id="rId19" w:fontKey="{55902264-DDA7-419F-BFCE-9F5F15726DDC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20" w:fontKey="{E0B4EB81-AB22-43B2-BEDA-F5C34CCDE3E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4898C4" w14:textId="35D51E9E" w:rsidR="00122502" w:rsidRPr="007319C2" w:rsidRDefault="00122502" w:rsidP="00204F0F">
    <w:pPr>
      <w:pStyle w:val="Footer"/>
      <w:rPr>
        <w:rFonts w:asciiTheme="majorHAnsi" w:eastAsiaTheme="majorEastAsia" w:hAnsiTheme="majorHAnsi"/>
        <w:color w:val="4F81BD" w:themeColor="accent1"/>
        <w:sz w:val="36"/>
        <w:szCs w:val="36"/>
      </w:rPr>
    </w:pPr>
  </w:p>
  <w:p w14:paraId="3B8DD31C" w14:textId="63EA72F2" w:rsidR="00122502" w:rsidRDefault="00122502" w:rsidP="00122502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780DF3" w14:textId="77777777" w:rsidR="0079346F" w:rsidRDefault="0079346F" w:rsidP="001B4C7C">
      <w:r>
        <w:separator/>
      </w:r>
    </w:p>
  </w:footnote>
  <w:footnote w:type="continuationSeparator" w:id="0">
    <w:p w14:paraId="65571DA2" w14:textId="77777777" w:rsidR="0079346F" w:rsidRDefault="0079346F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10774" w:type="dxa"/>
      <w:tblInd w:w="-289" w:type="dxa"/>
      <w:tblLook w:val="04A0" w:firstRow="1" w:lastRow="0" w:firstColumn="1" w:lastColumn="0" w:noHBand="0" w:noVBand="1"/>
    </w:tblPr>
    <w:tblGrid>
      <w:gridCol w:w="10774"/>
    </w:tblGrid>
    <w:tr w:rsidR="005F390B" w14:paraId="70B0AF8A" w14:textId="77777777" w:rsidTr="005F390B">
      <w:tc>
        <w:tcPr>
          <w:tcW w:w="10774" w:type="dxa"/>
          <w:tc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</w:tcBorders>
        </w:tcPr>
        <w:p w14:paraId="30BFF640" w14:textId="548C0FB2" w:rsidR="005F390B" w:rsidRDefault="005F390B" w:rsidP="005F390B">
          <w:pPr>
            <w:pStyle w:val="Header"/>
            <w:tabs>
              <w:tab w:val="left" w:pos="8088"/>
            </w:tabs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9761D1D" wp14:editId="5067BBAA">
                    <wp:simplePos x="0" y="0"/>
                    <wp:positionH relativeFrom="column">
                      <wp:posOffset>5071110</wp:posOffset>
                    </wp:positionH>
                    <wp:positionV relativeFrom="paragraph">
                      <wp:posOffset>5715</wp:posOffset>
                    </wp:positionV>
                    <wp:extent cx="1619250" cy="1076325"/>
                    <wp:effectExtent l="0" t="0" r="19050" b="28575"/>
                    <wp:wrapNone/>
                    <wp:docPr id="7" name="Text Box 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19250" cy="10763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DCBCD5" w14:textId="77777777" w:rsidR="005F390B" w:rsidRDefault="005F390B" w:rsidP="005F390B">
                                <w:pPr>
                                  <w:tabs>
                                    <w:tab w:val="left" w:pos="8088"/>
                                  </w:tabs>
                                  <w:bidi/>
                                  <w:spacing w:line="264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نام</w:t>
                                </w:r>
                                <w:r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و نام خانوادگی</w:t>
                                </w: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:     </w:t>
                                </w:r>
                              </w:p>
                              <w:p w14:paraId="0644FDAB" w14:textId="77777777" w:rsidR="005F390B" w:rsidRPr="00BB5075" w:rsidRDefault="005F390B" w:rsidP="005F390B">
                                <w:pPr>
                                  <w:tabs>
                                    <w:tab w:val="left" w:pos="8088"/>
                                  </w:tabs>
                                  <w:bidi/>
                                  <w:spacing w:line="264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  <w:r w:rsidRPr="00BB5075"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کد مل</w:t>
                                </w: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:                                                                         </w:t>
                                </w: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                                    </w:t>
                                </w:r>
                              </w:p>
                              <w:p w14:paraId="1FC43328" w14:textId="77777777" w:rsidR="005F390B" w:rsidRPr="00BB5075" w:rsidRDefault="005F390B" w:rsidP="005F390B">
                                <w:pPr>
                                  <w:bidi/>
                                  <w:spacing w:line="264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نام پدر:                                                                                                         </w:t>
                                </w:r>
                              </w:p>
                              <w:p w14:paraId="44EB5B8D" w14:textId="77777777" w:rsidR="005F390B" w:rsidRPr="00193E61" w:rsidRDefault="005F390B" w:rsidP="005F390B">
                                <w:pPr>
                                  <w:bidi/>
                                  <w:spacing w:line="264" w:lineRule="auto"/>
                                  <w:rPr>
                                    <w:b/>
                                    <w:bCs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پایه </w:t>
                                </w: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32"/>
                                    <w:szCs w:val="28"/>
                                    <w:rtl/>
                                  </w:rPr>
                                  <w:t>:</w:t>
                                </w:r>
                                <w:r w:rsidRPr="00BB5075">
                                  <w:rPr>
                                    <w:rFonts w:cs="B Titr"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hint="cs"/>
                                    <w:b/>
                                    <w:bCs/>
                                    <w:rtl/>
                                  </w:rPr>
                                  <w:t>هفتم</w:t>
                                </w:r>
                              </w:p>
                              <w:p w14:paraId="1423F7C8" w14:textId="77777777" w:rsidR="005F390B" w:rsidRPr="00A068C5" w:rsidRDefault="005F390B" w:rsidP="005F390B">
                                <w:pPr>
                                  <w:bidi/>
                                  <w:spacing w:line="264" w:lineRule="auto"/>
                                  <w:rPr>
                                    <w:rFonts w:cs="B Titr"/>
                                    <w:b/>
                                    <w:bCs/>
                                    <w:sz w:val="22"/>
                                    <w:szCs w:val="22"/>
                                  </w:rPr>
                                </w:pPr>
                                <w:r w:rsidRPr="00A068C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761D1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" o:spid="_x0000_s1027" type="#_x0000_t202" style="position:absolute;margin-left:399.3pt;margin-top:.45pt;width:127.5pt;height:8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" strokecolor="white">
                    <v:textbox>
                      <w:txbxContent>
                        <w:p w14:paraId="43DCBCD5" w14:textId="77777777" w:rsidR="005F390B" w:rsidRDefault="005F390B" w:rsidP="005F390B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نام</w:t>
                          </w:r>
                          <w:r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و نام خانوادگی</w:t>
                          </w: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:     </w:t>
                          </w:r>
                        </w:p>
                        <w:p w14:paraId="0644FDAB" w14:textId="77777777" w:rsidR="005F390B" w:rsidRPr="00BB5075" w:rsidRDefault="005F390B" w:rsidP="005F390B">
                          <w:pPr>
                            <w:tabs>
                              <w:tab w:val="left" w:pos="8088"/>
                            </w:tabs>
                            <w:bidi/>
                            <w:spacing w:line="264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  <w:r w:rsidRPr="00BB5075"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کد مل</w:t>
                          </w: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>ی</w:t>
                          </w:r>
                          <w:r w:rsidRPr="00BB5075"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:                                                                         </w:t>
                          </w: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                                   </w:t>
                          </w:r>
                        </w:p>
                        <w:p w14:paraId="1FC43328" w14:textId="77777777" w:rsidR="005F390B" w:rsidRPr="00BB5075" w:rsidRDefault="005F390B" w:rsidP="005F390B">
                          <w:pPr>
                            <w:bidi/>
                            <w:spacing w:line="264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نام پدر:                                                                                                         </w:t>
                          </w:r>
                        </w:p>
                        <w:p w14:paraId="44EB5B8D" w14:textId="77777777" w:rsidR="005F390B" w:rsidRPr="00193E61" w:rsidRDefault="005F390B" w:rsidP="005F390B">
                          <w:pPr>
                            <w:bidi/>
                            <w:spacing w:line="264" w:lineRule="auto"/>
                            <w:rPr>
                              <w:b/>
                              <w:bCs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پایه </w:t>
                          </w:r>
                          <w:r w:rsidRPr="00BB5075">
                            <w:rPr>
                              <w:rFonts w:hint="cs"/>
                              <w:b/>
                              <w:bCs/>
                              <w:sz w:val="32"/>
                              <w:szCs w:val="28"/>
                              <w:rtl/>
                            </w:rPr>
                            <w:t>:</w:t>
                          </w:r>
                          <w:r w:rsidRPr="00BB5075">
                            <w:rPr>
                              <w:rFonts w:cs="B Titr"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</w:t>
                          </w:r>
                          <w:r>
                            <w:rPr>
                              <w:rFonts w:hint="cs"/>
                              <w:b/>
                              <w:bCs/>
                              <w:rtl/>
                            </w:rPr>
                            <w:t>هفتم</w:t>
                          </w:r>
                        </w:p>
                        <w:p w14:paraId="1423F7C8" w14:textId="77777777" w:rsidR="005F390B" w:rsidRPr="00A068C5" w:rsidRDefault="005F390B" w:rsidP="005F390B">
                          <w:pPr>
                            <w:bidi/>
                            <w:spacing w:line="264" w:lineRule="auto"/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</w:rPr>
                          </w:pPr>
                          <w:r w:rsidRPr="00A068C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8FCFF42" wp14:editId="5CD96AEE">
                    <wp:simplePos x="0" y="0"/>
                    <wp:positionH relativeFrom="column">
                      <wp:posOffset>1918335</wp:posOffset>
                    </wp:positionH>
                    <wp:positionV relativeFrom="paragraph">
                      <wp:posOffset>12700</wp:posOffset>
                    </wp:positionV>
                    <wp:extent cx="3322320" cy="1076325"/>
                    <wp:effectExtent l="0" t="0" r="0" b="9525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22320" cy="10763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D0F1F7C" w14:textId="77777777" w:rsidR="005F390B" w:rsidRPr="002157A0" w:rsidRDefault="005F390B" w:rsidP="005F390B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  </w:t>
                                </w: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اداره کل آموزش و پرورش استان يزد</w:t>
                                </w:r>
                              </w:p>
                              <w:p w14:paraId="383791D1" w14:textId="77777777" w:rsidR="005F390B" w:rsidRPr="00BB5075" w:rsidRDefault="005F390B" w:rsidP="005F390B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  <w:t>مد</w:t>
                                </w: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ر</w:t>
                                </w: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ت</w:t>
                                </w:r>
                                <w:r w:rsidRPr="00BB5075"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آموزش و پرورش شهرستان اردکان</w:t>
                                </w:r>
                              </w:p>
                              <w:p w14:paraId="46E1DA7D" w14:textId="77777777" w:rsidR="005F390B" w:rsidRDefault="005F390B" w:rsidP="005F390B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</w:pPr>
                                <w:r w:rsidRPr="00BB5075"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  <w:t>دب</w:t>
                                </w: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ی</w:t>
                                </w:r>
                                <w:r w:rsidRPr="00BB5075">
                                  <w:rPr>
                                    <w:rFonts w:hint="eastAsia"/>
                                    <w:b/>
                                    <w:bCs/>
                                    <w:sz w:val="28"/>
                                    <w:rtl/>
                                  </w:rPr>
                                  <w:t>رستان</w:t>
                                </w:r>
                                <w:r w:rsidRPr="00BB5075">
                                  <w:rPr>
                                    <w:b/>
                                    <w:bCs/>
                                    <w:sz w:val="28"/>
                                    <w:rtl/>
                                  </w:rPr>
                                  <w:t xml:space="preserve"> دوره </w:t>
                                </w:r>
                                <w:r>
                                  <w:rPr>
                                    <w:rFonts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اول</w:t>
                                </w: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................</w:t>
                                </w:r>
                              </w:p>
                              <w:p w14:paraId="6187C5E6" w14:textId="77777777" w:rsidR="005F390B" w:rsidRPr="00BB5075" w:rsidRDefault="005F390B" w:rsidP="005F390B">
                                <w:pPr>
                                  <w:bidi/>
                                  <w:ind w:left="-210"/>
                                  <w:jc w:val="center"/>
                                  <w:rPr>
                                    <w:b/>
                                    <w:bCs/>
                                    <w:szCs w:val="22"/>
                                    <w:rtl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sz w:val="28"/>
                                    <w:rtl/>
                                  </w:rPr>
                                  <w:t>مهر آموزشگاه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8FCFF42" id="Text Box 9" o:spid="_x0000_s1028" type="#_x0000_t202" style="position:absolute;margin-left:151.05pt;margin-top:1pt;width:261.6pt;height:84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" stroked="f">
                    <v:textbox>
                      <w:txbxContent>
                        <w:p w14:paraId="2D0F1F7C" w14:textId="77777777" w:rsidR="005F390B" w:rsidRPr="002157A0" w:rsidRDefault="005F390B" w:rsidP="005F390B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/>
                              <w:bCs/>
                              <w:sz w:val="28"/>
                              <w:rtl/>
                            </w:rPr>
                            <w:t xml:space="preserve">   </w:t>
                          </w:r>
                          <w:r w:rsidRPr="00BB5075">
                            <w:rPr>
                              <w:rFonts w:hint="cs"/>
                              <w:b/>
                              <w:bCs/>
                              <w:sz w:val="28"/>
                              <w:rtl/>
                            </w:rPr>
                            <w:t>اداره کل آموزش و پرورش استان يزد</w:t>
                          </w:r>
                        </w:p>
                        <w:p w14:paraId="383791D1" w14:textId="77777777" w:rsidR="005F390B" w:rsidRPr="00BB5075" w:rsidRDefault="005F390B" w:rsidP="005F390B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b/>
                              <w:bCs/>
                              <w:sz w:val="28"/>
                              <w:rtl/>
                            </w:rPr>
                            <w:t>مد</w:t>
                          </w:r>
                          <w:r w:rsidRPr="00BB5075">
                            <w:rPr>
                              <w:rFonts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/>
                              <w:bCs/>
                              <w:sz w:val="28"/>
                              <w:rtl/>
                            </w:rPr>
                            <w:t>ر</w:t>
                          </w:r>
                          <w:r w:rsidRPr="00BB5075">
                            <w:rPr>
                              <w:rFonts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/>
                              <w:bCs/>
                              <w:sz w:val="28"/>
                              <w:rtl/>
                            </w:rPr>
                            <w:t>ت</w:t>
                          </w:r>
                          <w:r w:rsidRPr="00BB5075">
                            <w:rPr>
                              <w:b/>
                              <w:bCs/>
                              <w:sz w:val="28"/>
                              <w:rtl/>
                            </w:rPr>
                            <w:t xml:space="preserve"> آموزش و پرورش شهرستان اردکان</w:t>
                          </w:r>
                        </w:p>
                        <w:p w14:paraId="46E1DA7D" w14:textId="77777777" w:rsidR="005F390B" w:rsidRDefault="005F390B" w:rsidP="005F390B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 w:val="28"/>
                              <w:rtl/>
                            </w:rPr>
                          </w:pPr>
                          <w:r w:rsidRPr="00BB5075">
                            <w:rPr>
                              <w:b/>
                              <w:bCs/>
                              <w:sz w:val="28"/>
                              <w:rtl/>
                            </w:rPr>
                            <w:t>دب</w:t>
                          </w:r>
                          <w:r w:rsidRPr="00BB5075">
                            <w:rPr>
                              <w:rFonts w:hint="cs"/>
                              <w:b/>
                              <w:bCs/>
                              <w:sz w:val="28"/>
                              <w:rtl/>
                            </w:rPr>
                            <w:t>ی</w:t>
                          </w:r>
                          <w:r w:rsidRPr="00BB5075">
                            <w:rPr>
                              <w:rFonts w:hint="eastAsia"/>
                              <w:b/>
                              <w:bCs/>
                              <w:sz w:val="28"/>
                              <w:rtl/>
                            </w:rPr>
                            <w:t>رستان</w:t>
                          </w:r>
                          <w:r w:rsidRPr="00BB5075">
                            <w:rPr>
                              <w:b/>
                              <w:bCs/>
                              <w:sz w:val="28"/>
                              <w:rtl/>
                            </w:rPr>
                            <w:t xml:space="preserve"> دوره </w:t>
                          </w:r>
                          <w:r>
                            <w:rPr>
                              <w:rFonts w:hint="cs"/>
                              <w:b/>
                              <w:bCs/>
                              <w:sz w:val="28"/>
                              <w:rtl/>
                            </w:rPr>
                            <w:t>اول</w:t>
                          </w:r>
                          <w:r w:rsidRPr="00BB5075">
                            <w:rPr>
                              <w:rFonts w:hint="cs"/>
                              <w:b/>
                              <w:bCs/>
                              <w:sz w:val="28"/>
                              <w:rtl/>
                            </w:rPr>
                            <w:t>................</w:t>
                          </w:r>
                        </w:p>
                        <w:p w14:paraId="6187C5E6" w14:textId="77777777" w:rsidR="005F390B" w:rsidRPr="00BB5075" w:rsidRDefault="005F390B" w:rsidP="005F390B">
                          <w:pPr>
                            <w:bidi/>
                            <w:ind w:left="-210"/>
                            <w:jc w:val="center"/>
                            <w:rPr>
                              <w:b/>
                              <w:bCs/>
                              <w:szCs w:val="22"/>
                              <w:rtl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sz w:val="28"/>
                              <w:rtl/>
                            </w:rPr>
                            <w:t>مهر آموزشگاه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4F56CC17" w14:textId="1C42F96E" w:rsidR="005F390B" w:rsidRPr="00E330EF" w:rsidRDefault="0076473E" w:rsidP="005F390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44AA843" wp14:editId="646F92EA">
                    <wp:simplePos x="0" y="0"/>
                    <wp:positionH relativeFrom="column">
                      <wp:posOffset>175260</wp:posOffset>
                    </wp:positionH>
                    <wp:positionV relativeFrom="paragraph">
                      <wp:posOffset>16510</wp:posOffset>
                    </wp:positionV>
                    <wp:extent cx="1836420" cy="1076325"/>
                    <wp:effectExtent l="0" t="0" r="11430" b="28575"/>
                    <wp:wrapNone/>
                    <wp:docPr id="8" name="Text Box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836420" cy="10763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E5790A" w14:textId="77777777" w:rsidR="005F390B" w:rsidRPr="00BB5075" w:rsidRDefault="005F390B" w:rsidP="005F390B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نام درس : </w:t>
                                </w:r>
                                <w:r w:rsidRPr="0022517A">
                                  <w:rPr>
                                    <w:rFonts w:hint="cs"/>
                                    <w:b/>
                                    <w:bCs/>
                                    <w:rtl/>
                                  </w:rPr>
                                  <w:t xml:space="preserve"> ریاضی</w:t>
                                </w:r>
                              </w:p>
                              <w:p w14:paraId="7861561D" w14:textId="01F0768C" w:rsidR="005F390B" w:rsidRPr="00BB5075" w:rsidRDefault="005F390B" w:rsidP="005F390B">
                                <w:pPr>
                                  <w:bidi/>
                                  <w:spacing w:line="216" w:lineRule="auto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تاريخ امتحان : </w:t>
                                </w:r>
                                <w:r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آذر 1402</w:t>
                                </w: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   </w:t>
                                </w:r>
                              </w:p>
                              <w:p w14:paraId="49317C70" w14:textId="77777777" w:rsidR="005F390B" w:rsidRPr="00BB5075" w:rsidRDefault="005F390B" w:rsidP="005F390B">
                                <w:pPr>
                                  <w:bidi/>
                                  <w:spacing w:line="216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زمان شروع :  </w:t>
                                </w:r>
                              </w:p>
                              <w:p w14:paraId="0A7FAFBB" w14:textId="77777777" w:rsidR="005F390B" w:rsidRDefault="005F390B" w:rsidP="005F390B">
                                <w:pPr>
                                  <w:bidi/>
                                  <w:spacing w:line="216" w:lineRule="auto"/>
                                  <w:rPr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وقت:        </w:t>
                                </w:r>
                              </w:p>
                              <w:p w14:paraId="5F8540A5" w14:textId="77777777" w:rsidR="005F390B" w:rsidRPr="00BB5075" w:rsidRDefault="005F390B" w:rsidP="005F390B">
                                <w:pPr>
                                  <w:bidi/>
                                  <w:spacing w:line="216" w:lineRule="auto"/>
                                  <w:ind w:right="709"/>
                                  <w:rPr>
                                    <w:sz w:val="22"/>
                                    <w:szCs w:val="22"/>
                                    <w:rtl/>
                                  </w:rPr>
                                </w:pPr>
                                <w:r w:rsidRPr="00BB5075">
                                  <w:rPr>
                                    <w:rFonts w:hint="cs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تعداد صفحه :  </w:t>
                                </w:r>
                                <w:r w:rsidRPr="00BB5075">
                                  <w:rPr>
                                    <w:rFonts w:cs="B Titr"/>
                                    <w:b/>
                                    <w:bCs/>
                                    <w:sz w:val="22"/>
                                    <w:szCs w:val="22"/>
                                    <w:rtl/>
                                  </w:rPr>
                                  <w:t xml:space="preserve"> </w:t>
                                </w:r>
                              </w:p>
                              <w:p w14:paraId="160DDE20" w14:textId="77777777" w:rsidR="005F390B" w:rsidRPr="00BB5075" w:rsidRDefault="005F390B" w:rsidP="005F390B">
                                <w:pPr>
                                  <w:bidi/>
                                  <w:spacing w:line="216" w:lineRule="auto"/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44AA843" id="Text Box 8" o:spid="_x0000_s1029" type="#_x0000_t202" style="position:absolute;margin-left:13.8pt;margin-top:1.3pt;width:144.6pt;height:84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" strokecolor="white">
                    <v:textbox>
                      <w:txbxContent>
                        <w:p w14:paraId="42E5790A" w14:textId="77777777" w:rsidR="005F390B" w:rsidRPr="00BB5075" w:rsidRDefault="005F390B" w:rsidP="005F390B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نام درس : </w:t>
                          </w:r>
                          <w:r w:rsidRPr="0022517A">
                            <w:rPr>
                              <w:rFonts w:hint="cs"/>
                              <w:b/>
                              <w:bCs/>
                              <w:rtl/>
                            </w:rPr>
                            <w:t xml:space="preserve"> ریاضی</w:t>
                          </w:r>
                        </w:p>
                        <w:p w14:paraId="7861561D" w14:textId="01F0768C" w:rsidR="005F390B" w:rsidRPr="00BB5075" w:rsidRDefault="005F390B" w:rsidP="005F390B">
                          <w:pPr>
                            <w:bidi/>
                            <w:spacing w:line="216" w:lineRule="auto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تاريخ امتحان : </w:t>
                          </w:r>
                          <w:r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آذر 1402</w:t>
                          </w: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   </w:t>
                          </w:r>
                        </w:p>
                        <w:p w14:paraId="49317C70" w14:textId="77777777" w:rsidR="005F390B" w:rsidRPr="00BB5075" w:rsidRDefault="005F390B" w:rsidP="005F390B">
                          <w:pPr>
                            <w:bidi/>
                            <w:spacing w:line="216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زمان شروع :  </w:t>
                          </w:r>
                        </w:p>
                        <w:p w14:paraId="0A7FAFBB" w14:textId="77777777" w:rsidR="005F390B" w:rsidRDefault="005F390B" w:rsidP="005F390B">
                          <w:pPr>
                            <w:bidi/>
                            <w:spacing w:line="216" w:lineRule="auto"/>
                            <w:rPr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وقت:        </w:t>
                          </w:r>
                        </w:p>
                        <w:p w14:paraId="5F8540A5" w14:textId="77777777" w:rsidR="005F390B" w:rsidRPr="00BB5075" w:rsidRDefault="005F390B" w:rsidP="005F390B">
                          <w:pPr>
                            <w:bidi/>
                            <w:spacing w:line="216" w:lineRule="auto"/>
                            <w:ind w:right="709"/>
                            <w:rPr>
                              <w:sz w:val="22"/>
                              <w:szCs w:val="22"/>
                              <w:rtl/>
                            </w:rPr>
                          </w:pPr>
                          <w:r w:rsidRPr="00BB5075">
                            <w:rPr>
                              <w:rFonts w:hint="cs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تعداد صفحه :  </w:t>
                          </w:r>
                          <w:r w:rsidRPr="00BB5075">
                            <w:rPr>
                              <w:rFonts w:cs="B Titr"/>
                              <w:b/>
                              <w:bCs/>
                              <w:sz w:val="22"/>
                              <w:szCs w:val="22"/>
                              <w:rtl/>
                            </w:rPr>
                            <w:t xml:space="preserve"> </w:t>
                          </w:r>
                        </w:p>
                        <w:p w14:paraId="160DDE20" w14:textId="77777777" w:rsidR="005F390B" w:rsidRPr="00BB5075" w:rsidRDefault="005F390B" w:rsidP="005F390B">
                          <w:pPr>
                            <w:bidi/>
                            <w:spacing w:line="216" w:lineRule="auto"/>
                            <w:rPr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4FE07C33" w14:textId="77777777" w:rsidR="005F390B" w:rsidRPr="00E330EF" w:rsidRDefault="005F390B" w:rsidP="005F390B"/>
        <w:p w14:paraId="7209954E" w14:textId="77777777" w:rsidR="005F390B" w:rsidRDefault="005F390B" w:rsidP="005F390B">
          <w:pPr>
            <w:rPr>
              <w:rtl/>
            </w:rPr>
          </w:pPr>
        </w:p>
        <w:p w14:paraId="74B1B6F0" w14:textId="77777777" w:rsidR="005F390B" w:rsidRDefault="005F390B" w:rsidP="005F390B">
          <w:pPr>
            <w:rPr>
              <w:rtl/>
            </w:rPr>
          </w:pPr>
        </w:p>
        <w:p w14:paraId="4B435214" w14:textId="77777777" w:rsidR="005F390B" w:rsidRPr="005F390B" w:rsidRDefault="005F390B" w:rsidP="00424B61">
          <w:pPr>
            <w:rPr>
              <w:sz w:val="84"/>
              <w:szCs w:val="740"/>
            </w:rPr>
          </w:pPr>
        </w:p>
      </w:tc>
    </w:tr>
  </w:tbl>
  <w:p w14:paraId="118AF8AA" w14:textId="2CB64870" w:rsidR="00325DB6" w:rsidRPr="00424B61" w:rsidRDefault="00325DB6" w:rsidP="00424B6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4520D" w14:textId="77777777" w:rsidR="00B756DA" w:rsidRPr="00B756DA" w:rsidRDefault="00B756DA" w:rsidP="00B756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25pt;height:18pt;visibility:visible" o:bullet="t">
        <v:imagedata r:id="rId1" o:title=""/>
      </v:shape>
    </w:pict>
  </w:numPicBullet>
  <w:abstractNum w:abstractNumId="0" w15:restartNumberingAfterBreak="0">
    <w:nsid w:val="099A01E1"/>
    <w:multiLevelType w:val="hybridMultilevel"/>
    <w:tmpl w:val="8A42AC7C"/>
    <w:lvl w:ilvl="0" w:tplc="1640F8A2">
      <w:start w:val="1"/>
      <w:numFmt w:val="decimal"/>
      <w:lvlText w:val="%1"/>
      <w:lvlJc w:val="center"/>
      <w:pPr>
        <w:ind w:left="474" w:hanging="360"/>
      </w:pPr>
      <w:rPr>
        <w:rFonts w:ascii="Sahel SemiBold" w:hAnsi="Sahel SemiBold" w:cs="Sahel SemiBold" w:hint="default"/>
        <w:bCs/>
        <w:iCs w:val="0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194" w:hanging="360"/>
      </w:pPr>
    </w:lvl>
    <w:lvl w:ilvl="2" w:tplc="0409001B" w:tentative="1">
      <w:start w:val="1"/>
      <w:numFmt w:val="lowerRoman"/>
      <w:lvlText w:val="%3."/>
      <w:lvlJc w:val="right"/>
      <w:pPr>
        <w:ind w:left="1914" w:hanging="180"/>
      </w:pPr>
    </w:lvl>
    <w:lvl w:ilvl="3" w:tplc="0409000F" w:tentative="1">
      <w:start w:val="1"/>
      <w:numFmt w:val="decimal"/>
      <w:lvlText w:val="%4."/>
      <w:lvlJc w:val="left"/>
      <w:pPr>
        <w:ind w:left="2634" w:hanging="360"/>
      </w:pPr>
    </w:lvl>
    <w:lvl w:ilvl="4" w:tplc="04090019" w:tentative="1">
      <w:start w:val="1"/>
      <w:numFmt w:val="lowerLetter"/>
      <w:lvlText w:val="%5."/>
      <w:lvlJc w:val="left"/>
      <w:pPr>
        <w:ind w:left="3354" w:hanging="360"/>
      </w:pPr>
    </w:lvl>
    <w:lvl w:ilvl="5" w:tplc="0409001B" w:tentative="1">
      <w:start w:val="1"/>
      <w:numFmt w:val="lowerRoman"/>
      <w:lvlText w:val="%6."/>
      <w:lvlJc w:val="right"/>
      <w:pPr>
        <w:ind w:left="4074" w:hanging="180"/>
      </w:pPr>
    </w:lvl>
    <w:lvl w:ilvl="6" w:tplc="0409000F" w:tentative="1">
      <w:start w:val="1"/>
      <w:numFmt w:val="decimal"/>
      <w:lvlText w:val="%7."/>
      <w:lvlJc w:val="left"/>
      <w:pPr>
        <w:ind w:left="4794" w:hanging="360"/>
      </w:pPr>
    </w:lvl>
    <w:lvl w:ilvl="7" w:tplc="04090019" w:tentative="1">
      <w:start w:val="1"/>
      <w:numFmt w:val="lowerLetter"/>
      <w:lvlText w:val="%8."/>
      <w:lvlJc w:val="left"/>
      <w:pPr>
        <w:ind w:left="5514" w:hanging="360"/>
      </w:pPr>
    </w:lvl>
    <w:lvl w:ilvl="8" w:tplc="0409001B" w:tentative="1">
      <w:start w:val="1"/>
      <w:numFmt w:val="lowerRoman"/>
      <w:lvlText w:val="%9."/>
      <w:lvlJc w:val="right"/>
      <w:pPr>
        <w:ind w:left="6234" w:hanging="180"/>
      </w:pPr>
    </w:lvl>
  </w:abstractNum>
  <w:abstractNum w:abstractNumId="1" w15:restartNumberingAfterBreak="0">
    <w:nsid w:val="11A76D96"/>
    <w:multiLevelType w:val="hybridMultilevel"/>
    <w:tmpl w:val="1CA65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1C6303"/>
    <w:multiLevelType w:val="hybridMultilevel"/>
    <w:tmpl w:val="542448CE"/>
    <w:lvl w:ilvl="0" w:tplc="2688A7C2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BB2DFB"/>
    <w:multiLevelType w:val="hybridMultilevel"/>
    <w:tmpl w:val="96AA9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CC486C"/>
    <w:multiLevelType w:val="hybridMultilevel"/>
    <w:tmpl w:val="326A8E22"/>
    <w:lvl w:ilvl="0" w:tplc="9022FEB0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17651B"/>
    <w:multiLevelType w:val="hybridMultilevel"/>
    <w:tmpl w:val="2E0E51B4"/>
    <w:lvl w:ilvl="0" w:tplc="032E3E30">
      <w:start w:val="2"/>
      <w:numFmt w:val="bullet"/>
      <w:lvlText w:val="−"/>
      <w:lvlJc w:val="left"/>
      <w:pPr>
        <w:ind w:left="720" w:hanging="360"/>
      </w:pPr>
      <w:rPr>
        <w:rFonts w:ascii="Cambria Math" w:eastAsiaTheme="minorHAnsi" w:hAnsi="Cambria Math" w:cs="B Nazanin" w:hint="default"/>
        <w:i/>
        <w:sz w:val="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674E40"/>
    <w:multiLevelType w:val="hybridMultilevel"/>
    <w:tmpl w:val="6DDC0B60"/>
    <w:lvl w:ilvl="0" w:tplc="B6347AEE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E6101E"/>
    <w:multiLevelType w:val="hybridMultilevel"/>
    <w:tmpl w:val="23583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E113F5"/>
    <w:multiLevelType w:val="hybridMultilevel"/>
    <w:tmpl w:val="D40EBB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5B4FCA"/>
    <w:multiLevelType w:val="hybridMultilevel"/>
    <w:tmpl w:val="721AD04E"/>
    <w:lvl w:ilvl="0" w:tplc="9DDA3000">
      <w:start w:val="1"/>
      <w:numFmt w:val="bullet"/>
      <w:lvlText w:val=""/>
      <w:lvlJc w:val="righ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8"/>
  </w:num>
  <w:num w:numId="4">
    <w:abstractNumId w:val="1"/>
  </w:num>
  <w:num w:numId="5">
    <w:abstractNumId w:val="3"/>
  </w:num>
  <w:num w:numId="6">
    <w:abstractNumId w:val="10"/>
  </w:num>
  <w:num w:numId="7">
    <w:abstractNumId w:val="2"/>
  </w:num>
  <w:num w:numId="8">
    <w:abstractNumId w:val="4"/>
  </w:num>
  <w:num w:numId="9">
    <w:abstractNumId w:val="6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0641"/>
    <w:rsid w:val="00000A74"/>
    <w:rsid w:val="000019B5"/>
    <w:rsid w:val="0000267F"/>
    <w:rsid w:val="000027B4"/>
    <w:rsid w:val="0000414D"/>
    <w:rsid w:val="00005D0D"/>
    <w:rsid w:val="00006674"/>
    <w:rsid w:val="00006C7C"/>
    <w:rsid w:val="00010764"/>
    <w:rsid w:val="00012671"/>
    <w:rsid w:val="0001315C"/>
    <w:rsid w:val="000131B1"/>
    <w:rsid w:val="00015F4D"/>
    <w:rsid w:val="00016BFF"/>
    <w:rsid w:val="00017F7A"/>
    <w:rsid w:val="00020040"/>
    <w:rsid w:val="0002511D"/>
    <w:rsid w:val="00025441"/>
    <w:rsid w:val="00026B9E"/>
    <w:rsid w:val="000272C7"/>
    <w:rsid w:val="00032553"/>
    <w:rsid w:val="00034DFD"/>
    <w:rsid w:val="00035FFC"/>
    <w:rsid w:val="00036082"/>
    <w:rsid w:val="00036F4A"/>
    <w:rsid w:val="00040843"/>
    <w:rsid w:val="00040990"/>
    <w:rsid w:val="00040D12"/>
    <w:rsid w:val="00040EC5"/>
    <w:rsid w:val="0004137A"/>
    <w:rsid w:val="00041DA9"/>
    <w:rsid w:val="00043853"/>
    <w:rsid w:val="00044D1A"/>
    <w:rsid w:val="00046487"/>
    <w:rsid w:val="00052B62"/>
    <w:rsid w:val="000555DF"/>
    <w:rsid w:val="00056869"/>
    <w:rsid w:val="00057E21"/>
    <w:rsid w:val="00060ED2"/>
    <w:rsid w:val="00061CB0"/>
    <w:rsid w:val="00062B01"/>
    <w:rsid w:val="00064DA7"/>
    <w:rsid w:val="000650A7"/>
    <w:rsid w:val="00066331"/>
    <w:rsid w:val="000668C7"/>
    <w:rsid w:val="00071296"/>
    <w:rsid w:val="00072D8F"/>
    <w:rsid w:val="00076A91"/>
    <w:rsid w:val="0007720D"/>
    <w:rsid w:val="00084556"/>
    <w:rsid w:val="0008508F"/>
    <w:rsid w:val="0008767E"/>
    <w:rsid w:val="00087C73"/>
    <w:rsid w:val="00091157"/>
    <w:rsid w:val="000911A3"/>
    <w:rsid w:val="0009313F"/>
    <w:rsid w:val="0009487E"/>
    <w:rsid w:val="00094970"/>
    <w:rsid w:val="000954B7"/>
    <w:rsid w:val="0009717E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C5343"/>
    <w:rsid w:val="000C651D"/>
    <w:rsid w:val="000D36E2"/>
    <w:rsid w:val="000D46D4"/>
    <w:rsid w:val="000D481E"/>
    <w:rsid w:val="000D6776"/>
    <w:rsid w:val="000E1271"/>
    <w:rsid w:val="000E2779"/>
    <w:rsid w:val="000E2AB8"/>
    <w:rsid w:val="000E2D4A"/>
    <w:rsid w:val="000E354A"/>
    <w:rsid w:val="000E3A66"/>
    <w:rsid w:val="000E3AE5"/>
    <w:rsid w:val="000E4EA1"/>
    <w:rsid w:val="000E5F38"/>
    <w:rsid w:val="000E624F"/>
    <w:rsid w:val="000E7682"/>
    <w:rsid w:val="000F0F83"/>
    <w:rsid w:val="000F1973"/>
    <w:rsid w:val="000F416B"/>
    <w:rsid w:val="000F5E01"/>
    <w:rsid w:val="000F71D3"/>
    <w:rsid w:val="001012B0"/>
    <w:rsid w:val="0010268E"/>
    <w:rsid w:val="001029A4"/>
    <w:rsid w:val="00106681"/>
    <w:rsid w:val="00106C10"/>
    <w:rsid w:val="001104D2"/>
    <w:rsid w:val="0011205C"/>
    <w:rsid w:val="00116F6D"/>
    <w:rsid w:val="001170AC"/>
    <w:rsid w:val="001202D7"/>
    <w:rsid w:val="001218EB"/>
    <w:rsid w:val="00122502"/>
    <w:rsid w:val="00130BEF"/>
    <w:rsid w:val="0013413A"/>
    <w:rsid w:val="001341B6"/>
    <w:rsid w:val="00134701"/>
    <w:rsid w:val="00137125"/>
    <w:rsid w:val="0014163D"/>
    <w:rsid w:val="00151AFF"/>
    <w:rsid w:val="0015368B"/>
    <w:rsid w:val="00153A31"/>
    <w:rsid w:val="00154636"/>
    <w:rsid w:val="0015712B"/>
    <w:rsid w:val="001618C1"/>
    <w:rsid w:val="00162666"/>
    <w:rsid w:val="00162B99"/>
    <w:rsid w:val="00163FB7"/>
    <w:rsid w:val="00164118"/>
    <w:rsid w:val="00166A65"/>
    <w:rsid w:val="00167284"/>
    <w:rsid w:val="0017023C"/>
    <w:rsid w:val="00170BEC"/>
    <w:rsid w:val="00170EEE"/>
    <w:rsid w:val="00171D5E"/>
    <w:rsid w:val="001729B9"/>
    <w:rsid w:val="001729FF"/>
    <w:rsid w:val="001743B9"/>
    <w:rsid w:val="00174B46"/>
    <w:rsid w:val="0017625D"/>
    <w:rsid w:val="00180083"/>
    <w:rsid w:val="0018015C"/>
    <w:rsid w:val="00180409"/>
    <w:rsid w:val="00180B2D"/>
    <w:rsid w:val="001858C2"/>
    <w:rsid w:val="001863DD"/>
    <w:rsid w:val="00186F40"/>
    <w:rsid w:val="001878A1"/>
    <w:rsid w:val="00190C12"/>
    <w:rsid w:val="00191487"/>
    <w:rsid w:val="00192ECD"/>
    <w:rsid w:val="00193832"/>
    <w:rsid w:val="001946FB"/>
    <w:rsid w:val="00195B33"/>
    <w:rsid w:val="0019700F"/>
    <w:rsid w:val="001A054E"/>
    <w:rsid w:val="001A27AC"/>
    <w:rsid w:val="001A42BD"/>
    <w:rsid w:val="001A454A"/>
    <w:rsid w:val="001A691C"/>
    <w:rsid w:val="001B1BB1"/>
    <w:rsid w:val="001B1C67"/>
    <w:rsid w:val="001B34E7"/>
    <w:rsid w:val="001B4C7C"/>
    <w:rsid w:val="001B6276"/>
    <w:rsid w:val="001B7AC3"/>
    <w:rsid w:val="001B7F53"/>
    <w:rsid w:val="001C0336"/>
    <w:rsid w:val="001C0346"/>
    <w:rsid w:val="001C7977"/>
    <w:rsid w:val="001C7EA9"/>
    <w:rsid w:val="001D1CC7"/>
    <w:rsid w:val="001D3721"/>
    <w:rsid w:val="001D3873"/>
    <w:rsid w:val="001D5667"/>
    <w:rsid w:val="001D6700"/>
    <w:rsid w:val="001E019A"/>
    <w:rsid w:val="001E0D32"/>
    <w:rsid w:val="001E166D"/>
    <w:rsid w:val="001E7990"/>
    <w:rsid w:val="001F025A"/>
    <w:rsid w:val="001F35AA"/>
    <w:rsid w:val="001F6633"/>
    <w:rsid w:val="001F6FAE"/>
    <w:rsid w:val="002015F0"/>
    <w:rsid w:val="0020192E"/>
    <w:rsid w:val="002034FB"/>
    <w:rsid w:val="00204110"/>
    <w:rsid w:val="00204975"/>
    <w:rsid w:val="00204F0F"/>
    <w:rsid w:val="00205D05"/>
    <w:rsid w:val="002065F5"/>
    <w:rsid w:val="00207CE9"/>
    <w:rsid w:val="00210218"/>
    <w:rsid w:val="002102E6"/>
    <w:rsid w:val="00213369"/>
    <w:rsid w:val="0021721E"/>
    <w:rsid w:val="002178F6"/>
    <w:rsid w:val="00217D61"/>
    <w:rsid w:val="002212B9"/>
    <w:rsid w:val="00221326"/>
    <w:rsid w:val="00222AE9"/>
    <w:rsid w:val="00222ECD"/>
    <w:rsid w:val="002337CE"/>
    <w:rsid w:val="00233E62"/>
    <w:rsid w:val="00234FBD"/>
    <w:rsid w:val="0023617E"/>
    <w:rsid w:val="002364F4"/>
    <w:rsid w:val="0023790B"/>
    <w:rsid w:val="00237CCF"/>
    <w:rsid w:val="00240690"/>
    <w:rsid w:val="00242ACA"/>
    <w:rsid w:val="00243642"/>
    <w:rsid w:val="00243D2A"/>
    <w:rsid w:val="0024634A"/>
    <w:rsid w:val="00255FCC"/>
    <w:rsid w:val="00261E25"/>
    <w:rsid w:val="0026302F"/>
    <w:rsid w:val="00263E3C"/>
    <w:rsid w:val="002643D7"/>
    <w:rsid w:val="002650BC"/>
    <w:rsid w:val="00272D10"/>
    <w:rsid w:val="00273278"/>
    <w:rsid w:val="00273570"/>
    <w:rsid w:val="00273D8A"/>
    <w:rsid w:val="002753B3"/>
    <w:rsid w:val="0027675E"/>
    <w:rsid w:val="002767F6"/>
    <w:rsid w:val="00276C24"/>
    <w:rsid w:val="00276E60"/>
    <w:rsid w:val="0027793E"/>
    <w:rsid w:val="002808ED"/>
    <w:rsid w:val="0028276E"/>
    <w:rsid w:val="00282DB8"/>
    <w:rsid w:val="00290195"/>
    <w:rsid w:val="0029192B"/>
    <w:rsid w:val="0029236E"/>
    <w:rsid w:val="00292548"/>
    <w:rsid w:val="00292BB0"/>
    <w:rsid w:val="00293DEA"/>
    <w:rsid w:val="00295C98"/>
    <w:rsid w:val="002A0DEE"/>
    <w:rsid w:val="002A1603"/>
    <w:rsid w:val="002A1E4B"/>
    <w:rsid w:val="002A3CFA"/>
    <w:rsid w:val="002A4CC6"/>
    <w:rsid w:val="002B0080"/>
    <w:rsid w:val="002B1685"/>
    <w:rsid w:val="002B557D"/>
    <w:rsid w:val="002B7303"/>
    <w:rsid w:val="002C0100"/>
    <w:rsid w:val="002C19EE"/>
    <w:rsid w:val="002C6462"/>
    <w:rsid w:val="002C762D"/>
    <w:rsid w:val="002D4F3C"/>
    <w:rsid w:val="002D599A"/>
    <w:rsid w:val="002D74DD"/>
    <w:rsid w:val="002E0002"/>
    <w:rsid w:val="002E117D"/>
    <w:rsid w:val="002E495A"/>
    <w:rsid w:val="002E5CE0"/>
    <w:rsid w:val="002E5D37"/>
    <w:rsid w:val="002E5DAF"/>
    <w:rsid w:val="002E6906"/>
    <w:rsid w:val="002E6B9D"/>
    <w:rsid w:val="002E6D86"/>
    <w:rsid w:val="002F0B80"/>
    <w:rsid w:val="002F145E"/>
    <w:rsid w:val="002F3EB6"/>
    <w:rsid w:val="002F4924"/>
    <w:rsid w:val="002F4B9A"/>
    <w:rsid w:val="002F4D57"/>
    <w:rsid w:val="002F5ADB"/>
    <w:rsid w:val="002F6248"/>
    <w:rsid w:val="002F72E9"/>
    <w:rsid w:val="003013D2"/>
    <w:rsid w:val="00301613"/>
    <w:rsid w:val="00306A0B"/>
    <w:rsid w:val="00306DA3"/>
    <w:rsid w:val="0031000C"/>
    <w:rsid w:val="003117AB"/>
    <w:rsid w:val="003125DD"/>
    <w:rsid w:val="0031360F"/>
    <w:rsid w:val="00315289"/>
    <w:rsid w:val="0032583C"/>
    <w:rsid w:val="00325DB6"/>
    <w:rsid w:val="0032746C"/>
    <w:rsid w:val="00327C5E"/>
    <w:rsid w:val="00330CBB"/>
    <w:rsid w:val="00330CC5"/>
    <w:rsid w:val="00331240"/>
    <w:rsid w:val="003315C9"/>
    <w:rsid w:val="0033183E"/>
    <w:rsid w:val="0033284C"/>
    <w:rsid w:val="0033392C"/>
    <w:rsid w:val="003345C1"/>
    <w:rsid w:val="00336306"/>
    <w:rsid w:val="003369E9"/>
    <w:rsid w:val="00337A8D"/>
    <w:rsid w:val="00341C29"/>
    <w:rsid w:val="00343E20"/>
    <w:rsid w:val="003444B9"/>
    <w:rsid w:val="003465EA"/>
    <w:rsid w:val="003469C6"/>
    <w:rsid w:val="0035076B"/>
    <w:rsid w:val="003544D7"/>
    <w:rsid w:val="00356449"/>
    <w:rsid w:val="00363DAF"/>
    <w:rsid w:val="00363E4C"/>
    <w:rsid w:val="00364215"/>
    <w:rsid w:val="0036777C"/>
    <w:rsid w:val="00371AEE"/>
    <w:rsid w:val="003729CB"/>
    <w:rsid w:val="00372DBA"/>
    <w:rsid w:val="00380F82"/>
    <w:rsid w:val="00381272"/>
    <w:rsid w:val="00382745"/>
    <w:rsid w:val="00383555"/>
    <w:rsid w:val="003840DB"/>
    <w:rsid w:val="0038591E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1A8"/>
    <w:rsid w:val="003A1BB7"/>
    <w:rsid w:val="003A1E90"/>
    <w:rsid w:val="003A3A7A"/>
    <w:rsid w:val="003A709A"/>
    <w:rsid w:val="003B1476"/>
    <w:rsid w:val="003B60F9"/>
    <w:rsid w:val="003C0A5E"/>
    <w:rsid w:val="003C2389"/>
    <w:rsid w:val="003C5E12"/>
    <w:rsid w:val="003C6524"/>
    <w:rsid w:val="003D0C14"/>
    <w:rsid w:val="003D1096"/>
    <w:rsid w:val="003D5534"/>
    <w:rsid w:val="003D64EB"/>
    <w:rsid w:val="003E1EDA"/>
    <w:rsid w:val="003E2ADB"/>
    <w:rsid w:val="003E3272"/>
    <w:rsid w:val="003E3C2A"/>
    <w:rsid w:val="003E54C9"/>
    <w:rsid w:val="003E582A"/>
    <w:rsid w:val="003E6DAA"/>
    <w:rsid w:val="003F1C07"/>
    <w:rsid w:val="003F617D"/>
    <w:rsid w:val="004022E3"/>
    <w:rsid w:val="0040336B"/>
    <w:rsid w:val="00404447"/>
    <w:rsid w:val="00404CCD"/>
    <w:rsid w:val="004078DE"/>
    <w:rsid w:val="0041162B"/>
    <w:rsid w:val="00411BCB"/>
    <w:rsid w:val="00416646"/>
    <w:rsid w:val="00416DA9"/>
    <w:rsid w:val="004210D3"/>
    <w:rsid w:val="004239BF"/>
    <w:rsid w:val="00424517"/>
    <w:rsid w:val="00424B61"/>
    <w:rsid w:val="0042749C"/>
    <w:rsid w:val="00431FE1"/>
    <w:rsid w:val="004323ED"/>
    <w:rsid w:val="00435F92"/>
    <w:rsid w:val="00437D42"/>
    <w:rsid w:val="00443F27"/>
    <w:rsid w:val="004457C8"/>
    <w:rsid w:val="004461A9"/>
    <w:rsid w:val="00446A3F"/>
    <w:rsid w:val="004515CD"/>
    <w:rsid w:val="004522F8"/>
    <w:rsid w:val="00454824"/>
    <w:rsid w:val="00454A77"/>
    <w:rsid w:val="00455A4C"/>
    <w:rsid w:val="00456388"/>
    <w:rsid w:val="00456EA2"/>
    <w:rsid w:val="004620E6"/>
    <w:rsid w:val="00463E15"/>
    <w:rsid w:val="00465E88"/>
    <w:rsid w:val="004667EC"/>
    <w:rsid w:val="00467D85"/>
    <w:rsid w:val="00471BEB"/>
    <w:rsid w:val="00471C6A"/>
    <w:rsid w:val="00472697"/>
    <w:rsid w:val="0047424A"/>
    <w:rsid w:val="004756BE"/>
    <w:rsid w:val="00475ACD"/>
    <w:rsid w:val="00476A44"/>
    <w:rsid w:val="00476B04"/>
    <w:rsid w:val="004772F7"/>
    <w:rsid w:val="00477B23"/>
    <w:rsid w:val="00481F04"/>
    <w:rsid w:val="00483E9F"/>
    <w:rsid w:val="004856A0"/>
    <w:rsid w:val="0049163B"/>
    <w:rsid w:val="004939EE"/>
    <w:rsid w:val="00494DB5"/>
    <w:rsid w:val="00495653"/>
    <w:rsid w:val="004964BA"/>
    <w:rsid w:val="00497D5B"/>
    <w:rsid w:val="004A11AF"/>
    <w:rsid w:val="004A1828"/>
    <w:rsid w:val="004A475E"/>
    <w:rsid w:val="004A5570"/>
    <w:rsid w:val="004A6223"/>
    <w:rsid w:val="004B1C81"/>
    <w:rsid w:val="004B2DD4"/>
    <w:rsid w:val="004B629E"/>
    <w:rsid w:val="004C0A55"/>
    <w:rsid w:val="004C23F7"/>
    <w:rsid w:val="004C2E96"/>
    <w:rsid w:val="004C453B"/>
    <w:rsid w:val="004C6B87"/>
    <w:rsid w:val="004D1955"/>
    <w:rsid w:val="004D4418"/>
    <w:rsid w:val="004D5767"/>
    <w:rsid w:val="004D7A67"/>
    <w:rsid w:val="004D7B38"/>
    <w:rsid w:val="004E1797"/>
    <w:rsid w:val="004E2791"/>
    <w:rsid w:val="004E2D99"/>
    <w:rsid w:val="004E7007"/>
    <w:rsid w:val="004F02AB"/>
    <w:rsid w:val="004F04C0"/>
    <w:rsid w:val="004F0DA0"/>
    <w:rsid w:val="004F1D69"/>
    <w:rsid w:val="004F1F0A"/>
    <w:rsid w:val="004F2C22"/>
    <w:rsid w:val="004F359C"/>
    <w:rsid w:val="004F362B"/>
    <w:rsid w:val="004F45C0"/>
    <w:rsid w:val="00501633"/>
    <w:rsid w:val="00502A40"/>
    <w:rsid w:val="00502C38"/>
    <w:rsid w:val="00503305"/>
    <w:rsid w:val="00503A2B"/>
    <w:rsid w:val="005040F6"/>
    <w:rsid w:val="0050518F"/>
    <w:rsid w:val="005052C6"/>
    <w:rsid w:val="0050549C"/>
    <w:rsid w:val="0050643F"/>
    <w:rsid w:val="005124AD"/>
    <w:rsid w:val="00513D4B"/>
    <w:rsid w:val="005156DF"/>
    <w:rsid w:val="00516CB4"/>
    <w:rsid w:val="005170A9"/>
    <w:rsid w:val="0051715B"/>
    <w:rsid w:val="0051763F"/>
    <w:rsid w:val="00517FE4"/>
    <w:rsid w:val="00522585"/>
    <w:rsid w:val="0052310E"/>
    <w:rsid w:val="005242CC"/>
    <w:rsid w:val="00524AFF"/>
    <w:rsid w:val="00525EF9"/>
    <w:rsid w:val="00530E3D"/>
    <w:rsid w:val="00531773"/>
    <w:rsid w:val="005330C9"/>
    <w:rsid w:val="00541978"/>
    <w:rsid w:val="00543087"/>
    <w:rsid w:val="005440B0"/>
    <w:rsid w:val="005444B1"/>
    <w:rsid w:val="00546DAC"/>
    <w:rsid w:val="0054738F"/>
    <w:rsid w:val="00547E47"/>
    <w:rsid w:val="00554E3B"/>
    <w:rsid w:val="00560731"/>
    <w:rsid w:val="005637CA"/>
    <w:rsid w:val="0057049F"/>
    <w:rsid w:val="005711B1"/>
    <w:rsid w:val="0057210C"/>
    <w:rsid w:val="00572EC5"/>
    <w:rsid w:val="00572F0A"/>
    <w:rsid w:val="00574663"/>
    <w:rsid w:val="005812AC"/>
    <w:rsid w:val="0058168C"/>
    <w:rsid w:val="00582934"/>
    <w:rsid w:val="0058650A"/>
    <w:rsid w:val="00590852"/>
    <w:rsid w:val="00591027"/>
    <w:rsid w:val="00594CD0"/>
    <w:rsid w:val="005956DC"/>
    <w:rsid w:val="005A17BA"/>
    <w:rsid w:val="005A417D"/>
    <w:rsid w:val="005A4742"/>
    <w:rsid w:val="005A4B39"/>
    <w:rsid w:val="005A782B"/>
    <w:rsid w:val="005B03D1"/>
    <w:rsid w:val="005B3F55"/>
    <w:rsid w:val="005B58F6"/>
    <w:rsid w:val="005B6E19"/>
    <w:rsid w:val="005B735A"/>
    <w:rsid w:val="005C4C71"/>
    <w:rsid w:val="005C5073"/>
    <w:rsid w:val="005D08F6"/>
    <w:rsid w:val="005D0958"/>
    <w:rsid w:val="005D7220"/>
    <w:rsid w:val="005E1B0B"/>
    <w:rsid w:val="005E358E"/>
    <w:rsid w:val="005E71BF"/>
    <w:rsid w:val="005F1478"/>
    <w:rsid w:val="005F32E3"/>
    <w:rsid w:val="005F390B"/>
    <w:rsid w:val="005F3AB8"/>
    <w:rsid w:val="005F7C6F"/>
    <w:rsid w:val="00602AF2"/>
    <w:rsid w:val="0060458F"/>
    <w:rsid w:val="0060482B"/>
    <w:rsid w:val="00606094"/>
    <w:rsid w:val="006062F7"/>
    <w:rsid w:val="0061025E"/>
    <w:rsid w:val="00611594"/>
    <w:rsid w:val="006134E4"/>
    <w:rsid w:val="0061536C"/>
    <w:rsid w:val="00617479"/>
    <w:rsid w:val="006222FF"/>
    <w:rsid w:val="00623677"/>
    <w:rsid w:val="00623A16"/>
    <w:rsid w:val="00624E4E"/>
    <w:rsid w:val="00625B13"/>
    <w:rsid w:val="00625BA5"/>
    <w:rsid w:val="00630F34"/>
    <w:rsid w:val="0063181D"/>
    <w:rsid w:val="006322D2"/>
    <w:rsid w:val="00632B13"/>
    <w:rsid w:val="00635FC8"/>
    <w:rsid w:val="00636178"/>
    <w:rsid w:val="006405FA"/>
    <w:rsid w:val="00642DBC"/>
    <w:rsid w:val="00643320"/>
    <w:rsid w:val="006438CA"/>
    <w:rsid w:val="00645DDA"/>
    <w:rsid w:val="006476D5"/>
    <w:rsid w:val="006511FA"/>
    <w:rsid w:val="00651E12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67D86"/>
    <w:rsid w:val="0067039F"/>
    <w:rsid w:val="00671DFD"/>
    <w:rsid w:val="00675E02"/>
    <w:rsid w:val="00677126"/>
    <w:rsid w:val="00677491"/>
    <w:rsid w:val="006854A4"/>
    <w:rsid w:val="00687CCE"/>
    <w:rsid w:val="006916F7"/>
    <w:rsid w:val="006942FF"/>
    <w:rsid w:val="00695D3E"/>
    <w:rsid w:val="006966B7"/>
    <w:rsid w:val="006A3114"/>
    <w:rsid w:val="006A3F4E"/>
    <w:rsid w:val="006A4D44"/>
    <w:rsid w:val="006A69A6"/>
    <w:rsid w:val="006B2CD8"/>
    <w:rsid w:val="006B388D"/>
    <w:rsid w:val="006B509F"/>
    <w:rsid w:val="006B5AAF"/>
    <w:rsid w:val="006B6C7C"/>
    <w:rsid w:val="006C0652"/>
    <w:rsid w:val="006C20E3"/>
    <w:rsid w:val="006C3D4F"/>
    <w:rsid w:val="006C49C1"/>
    <w:rsid w:val="006C6449"/>
    <w:rsid w:val="006C68DD"/>
    <w:rsid w:val="006D3668"/>
    <w:rsid w:val="006D4D38"/>
    <w:rsid w:val="006D573D"/>
    <w:rsid w:val="006E084A"/>
    <w:rsid w:val="006E262B"/>
    <w:rsid w:val="006E2BA2"/>
    <w:rsid w:val="006E3493"/>
    <w:rsid w:val="006E5DE1"/>
    <w:rsid w:val="006E6141"/>
    <w:rsid w:val="006E6D23"/>
    <w:rsid w:val="006F19D0"/>
    <w:rsid w:val="006F5C68"/>
    <w:rsid w:val="006F6697"/>
    <w:rsid w:val="006F66D2"/>
    <w:rsid w:val="007000B6"/>
    <w:rsid w:val="00700F18"/>
    <w:rsid w:val="007020A5"/>
    <w:rsid w:val="00702591"/>
    <w:rsid w:val="00703DF5"/>
    <w:rsid w:val="00704FE0"/>
    <w:rsid w:val="00710A2F"/>
    <w:rsid w:val="00710C3B"/>
    <w:rsid w:val="00710D2F"/>
    <w:rsid w:val="00713FF1"/>
    <w:rsid w:val="0071447D"/>
    <w:rsid w:val="00714FC7"/>
    <w:rsid w:val="0071564D"/>
    <w:rsid w:val="0071779A"/>
    <w:rsid w:val="0072004C"/>
    <w:rsid w:val="007225ED"/>
    <w:rsid w:val="00723016"/>
    <w:rsid w:val="00724714"/>
    <w:rsid w:val="0072491C"/>
    <w:rsid w:val="007259A9"/>
    <w:rsid w:val="007264A4"/>
    <w:rsid w:val="007319C2"/>
    <w:rsid w:val="00731DC4"/>
    <w:rsid w:val="00732CB9"/>
    <w:rsid w:val="00733436"/>
    <w:rsid w:val="007363B4"/>
    <w:rsid w:val="00741964"/>
    <w:rsid w:val="007442E1"/>
    <w:rsid w:val="00745976"/>
    <w:rsid w:val="00745DA5"/>
    <w:rsid w:val="00746413"/>
    <w:rsid w:val="00747157"/>
    <w:rsid w:val="00747579"/>
    <w:rsid w:val="007479C4"/>
    <w:rsid w:val="00750659"/>
    <w:rsid w:val="00750D43"/>
    <w:rsid w:val="00753D7A"/>
    <w:rsid w:val="0075681C"/>
    <w:rsid w:val="00757F17"/>
    <w:rsid w:val="0076408D"/>
    <w:rsid w:val="0076473E"/>
    <w:rsid w:val="0076793A"/>
    <w:rsid w:val="00775163"/>
    <w:rsid w:val="007755FA"/>
    <w:rsid w:val="00776206"/>
    <w:rsid w:val="007808CF"/>
    <w:rsid w:val="0078150B"/>
    <w:rsid w:val="00781D44"/>
    <w:rsid w:val="00781FA9"/>
    <w:rsid w:val="007848CC"/>
    <w:rsid w:val="007863F7"/>
    <w:rsid w:val="00790420"/>
    <w:rsid w:val="0079346F"/>
    <w:rsid w:val="00796551"/>
    <w:rsid w:val="007A1581"/>
    <w:rsid w:val="007A2E71"/>
    <w:rsid w:val="007A593C"/>
    <w:rsid w:val="007A69B1"/>
    <w:rsid w:val="007A6A44"/>
    <w:rsid w:val="007A6D3A"/>
    <w:rsid w:val="007A73B3"/>
    <w:rsid w:val="007B1E09"/>
    <w:rsid w:val="007B2E4C"/>
    <w:rsid w:val="007B62B7"/>
    <w:rsid w:val="007B74A4"/>
    <w:rsid w:val="007B76CC"/>
    <w:rsid w:val="007C0EAB"/>
    <w:rsid w:val="007C181F"/>
    <w:rsid w:val="007C2775"/>
    <w:rsid w:val="007C3BD9"/>
    <w:rsid w:val="007C4058"/>
    <w:rsid w:val="007C7E50"/>
    <w:rsid w:val="007D0FB4"/>
    <w:rsid w:val="007D151B"/>
    <w:rsid w:val="007D1D2B"/>
    <w:rsid w:val="007E0101"/>
    <w:rsid w:val="007E0348"/>
    <w:rsid w:val="007E1807"/>
    <w:rsid w:val="007E2428"/>
    <w:rsid w:val="007E2AF9"/>
    <w:rsid w:val="007E62B3"/>
    <w:rsid w:val="007E6CBC"/>
    <w:rsid w:val="007E6EC5"/>
    <w:rsid w:val="007E72ED"/>
    <w:rsid w:val="007E7947"/>
    <w:rsid w:val="007F00D8"/>
    <w:rsid w:val="007F2366"/>
    <w:rsid w:val="007F3155"/>
    <w:rsid w:val="007F37B6"/>
    <w:rsid w:val="007F600A"/>
    <w:rsid w:val="0080056A"/>
    <w:rsid w:val="00800978"/>
    <w:rsid w:val="0080278D"/>
    <w:rsid w:val="00803710"/>
    <w:rsid w:val="00804B61"/>
    <w:rsid w:val="00805A73"/>
    <w:rsid w:val="00805C27"/>
    <w:rsid w:val="0081216E"/>
    <w:rsid w:val="00812175"/>
    <w:rsid w:val="00815C8E"/>
    <w:rsid w:val="008171FD"/>
    <w:rsid w:val="0081779A"/>
    <w:rsid w:val="008177B0"/>
    <w:rsid w:val="00821EE1"/>
    <w:rsid w:val="00824C40"/>
    <w:rsid w:val="00830F0E"/>
    <w:rsid w:val="008319B2"/>
    <w:rsid w:val="0083214D"/>
    <w:rsid w:val="00834123"/>
    <w:rsid w:val="00834C3D"/>
    <w:rsid w:val="00840378"/>
    <w:rsid w:val="008419D9"/>
    <w:rsid w:val="0084207A"/>
    <w:rsid w:val="00844F45"/>
    <w:rsid w:val="00844F51"/>
    <w:rsid w:val="00845EC6"/>
    <w:rsid w:val="008468D2"/>
    <w:rsid w:val="00846CCA"/>
    <w:rsid w:val="00847155"/>
    <w:rsid w:val="008471F2"/>
    <w:rsid w:val="00847F9A"/>
    <w:rsid w:val="008531E2"/>
    <w:rsid w:val="008533CF"/>
    <w:rsid w:val="0085486D"/>
    <w:rsid w:val="008550C7"/>
    <w:rsid w:val="008567EE"/>
    <w:rsid w:val="00860584"/>
    <w:rsid w:val="00863AAF"/>
    <w:rsid w:val="00864935"/>
    <w:rsid w:val="00866F1D"/>
    <w:rsid w:val="008679EC"/>
    <w:rsid w:val="00870149"/>
    <w:rsid w:val="00872AE3"/>
    <w:rsid w:val="00873CFD"/>
    <w:rsid w:val="0087452E"/>
    <w:rsid w:val="00876B7D"/>
    <w:rsid w:val="00877132"/>
    <w:rsid w:val="00877F1E"/>
    <w:rsid w:val="00880416"/>
    <w:rsid w:val="00881FB4"/>
    <w:rsid w:val="008831E6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2F24"/>
    <w:rsid w:val="008A3310"/>
    <w:rsid w:val="008A55D1"/>
    <w:rsid w:val="008B0BA0"/>
    <w:rsid w:val="008B1195"/>
    <w:rsid w:val="008B3129"/>
    <w:rsid w:val="008B372A"/>
    <w:rsid w:val="008B4F1F"/>
    <w:rsid w:val="008B5F29"/>
    <w:rsid w:val="008B74DF"/>
    <w:rsid w:val="008B7A76"/>
    <w:rsid w:val="008C065A"/>
    <w:rsid w:val="008C15C9"/>
    <w:rsid w:val="008C32A4"/>
    <w:rsid w:val="008C43BF"/>
    <w:rsid w:val="008C6402"/>
    <w:rsid w:val="008D1F49"/>
    <w:rsid w:val="008D2F74"/>
    <w:rsid w:val="008D55CF"/>
    <w:rsid w:val="008D5C42"/>
    <w:rsid w:val="008D63EC"/>
    <w:rsid w:val="008D6FF3"/>
    <w:rsid w:val="008D767B"/>
    <w:rsid w:val="008E123C"/>
    <w:rsid w:val="008E27F9"/>
    <w:rsid w:val="008E2C12"/>
    <w:rsid w:val="008E426E"/>
    <w:rsid w:val="008E44DF"/>
    <w:rsid w:val="008E613F"/>
    <w:rsid w:val="008F186C"/>
    <w:rsid w:val="008F22DD"/>
    <w:rsid w:val="008F74E0"/>
    <w:rsid w:val="00902DE1"/>
    <w:rsid w:val="009034B9"/>
    <w:rsid w:val="0090417A"/>
    <w:rsid w:val="0090445D"/>
    <w:rsid w:val="00904AC1"/>
    <w:rsid w:val="00907A87"/>
    <w:rsid w:val="00910FA7"/>
    <w:rsid w:val="00911E92"/>
    <w:rsid w:val="00912493"/>
    <w:rsid w:val="0091311B"/>
    <w:rsid w:val="0091459E"/>
    <w:rsid w:val="0092105B"/>
    <w:rsid w:val="009211C7"/>
    <w:rsid w:val="0092206E"/>
    <w:rsid w:val="00922A9D"/>
    <w:rsid w:val="0092362B"/>
    <w:rsid w:val="009267EA"/>
    <w:rsid w:val="00926ACD"/>
    <w:rsid w:val="00927137"/>
    <w:rsid w:val="009275CD"/>
    <w:rsid w:val="00930B2B"/>
    <w:rsid w:val="00930E04"/>
    <w:rsid w:val="009310D1"/>
    <w:rsid w:val="00932497"/>
    <w:rsid w:val="00933E0A"/>
    <w:rsid w:val="00937D1B"/>
    <w:rsid w:val="009402E9"/>
    <w:rsid w:val="009432BB"/>
    <w:rsid w:val="00943581"/>
    <w:rsid w:val="00943EF9"/>
    <w:rsid w:val="0094549D"/>
    <w:rsid w:val="009471F9"/>
    <w:rsid w:val="00947277"/>
    <w:rsid w:val="00951399"/>
    <w:rsid w:val="00952923"/>
    <w:rsid w:val="00952F67"/>
    <w:rsid w:val="009554B4"/>
    <w:rsid w:val="0095561D"/>
    <w:rsid w:val="0095786F"/>
    <w:rsid w:val="00960376"/>
    <w:rsid w:val="009606E2"/>
    <w:rsid w:val="0096616D"/>
    <w:rsid w:val="009671E9"/>
    <w:rsid w:val="00970AAF"/>
    <w:rsid w:val="00970BD3"/>
    <w:rsid w:val="00970C7B"/>
    <w:rsid w:val="00972818"/>
    <w:rsid w:val="00972BFB"/>
    <w:rsid w:val="00973A8E"/>
    <w:rsid w:val="0097424E"/>
    <w:rsid w:val="0097606B"/>
    <w:rsid w:val="009806EE"/>
    <w:rsid w:val="00982849"/>
    <w:rsid w:val="00986160"/>
    <w:rsid w:val="0099119F"/>
    <w:rsid w:val="00993137"/>
    <w:rsid w:val="00993221"/>
    <w:rsid w:val="0099513C"/>
    <w:rsid w:val="009956E9"/>
    <w:rsid w:val="0099607E"/>
    <w:rsid w:val="009A1782"/>
    <w:rsid w:val="009A3FB3"/>
    <w:rsid w:val="009A6AA0"/>
    <w:rsid w:val="009B0DF1"/>
    <w:rsid w:val="009B0EA0"/>
    <w:rsid w:val="009B2503"/>
    <w:rsid w:val="009B2674"/>
    <w:rsid w:val="009B36EB"/>
    <w:rsid w:val="009B59A1"/>
    <w:rsid w:val="009C1BC7"/>
    <w:rsid w:val="009C2476"/>
    <w:rsid w:val="009C50D7"/>
    <w:rsid w:val="009C5412"/>
    <w:rsid w:val="009C548E"/>
    <w:rsid w:val="009C5A8F"/>
    <w:rsid w:val="009D01B5"/>
    <w:rsid w:val="009D055D"/>
    <w:rsid w:val="009D0B1E"/>
    <w:rsid w:val="009D2E69"/>
    <w:rsid w:val="009D3127"/>
    <w:rsid w:val="009D68BE"/>
    <w:rsid w:val="009E0BD1"/>
    <w:rsid w:val="009E24FC"/>
    <w:rsid w:val="009E2BCB"/>
    <w:rsid w:val="009E413F"/>
    <w:rsid w:val="009E5F2C"/>
    <w:rsid w:val="009F42D1"/>
    <w:rsid w:val="009F5F08"/>
    <w:rsid w:val="009F6EF9"/>
    <w:rsid w:val="00A00088"/>
    <w:rsid w:val="00A011BF"/>
    <w:rsid w:val="00A025B2"/>
    <w:rsid w:val="00A02F26"/>
    <w:rsid w:val="00A03395"/>
    <w:rsid w:val="00A068C5"/>
    <w:rsid w:val="00A068CA"/>
    <w:rsid w:val="00A06A50"/>
    <w:rsid w:val="00A12C13"/>
    <w:rsid w:val="00A12FEE"/>
    <w:rsid w:val="00A13968"/>
    <w:rsid w:val="00A15C2E"/>
    <w:rsid w:val="00A2013F"/>
    <w:rsid w:val="00A22892"/>
    <w:rsid w:val="00A231C8"/>
    <w:rsid w:val="00A24CEF"/>
    <w:rsid w:val="00A255BA"/>
    <w:rsid w:val="00A25B27"/>
    <w:rsid w:val="00A26AFF"/>
    <w:rsid w:val="00A31221"/>
    <w:rsid w:val="00A323E0"/>
    <w:rsid w:val="00A33B6E"/>
    <w:rsid w:val="00A345A6"/>
    <w:rsid w:val="00A36E80"/>
    <w:rsid w:val="00A40188"/>
    <w:rsid w:val="00A434C9"/>
    <w:rsid w:val="00A43821"/>
    <w:rsid w:val="00A43B94"/>
    <w:rsid w:val="00A46F97"/>
    <w:rsid w:val="00A518FD"/>
    <w:rsid w:val="00A525F3"/>
    <w:rsid w:val="00A52935"/>
    <w:rsid w:val="00A5538D"/>
    <w:rsid w:val="00A5650D"/>
    <w:rsid w:val="00A56B8A"/>
    <w:rsid w:val="00A56FB2"/>
    <w:rsid w:val="00A5776B"/>
    <w:rsid w:val="00A610FA"/>
    <w:rsid w:val="00A6192A"/>
    <w:rsid w:val="00A65838"/>
    <w:rsid w:val="00A6737B"/>
    <w:rsid w:val="00A71C80"/>
    <w:rsid w:val="00A724D5"/>
    <w:rsid w:val="00A72CD1"/>
    <w:rsid w:val="00A73932"/>
    <w:rsid w:val="00A74D17"/>
    <w:rsid w:val="00A757BA"/>
    <w:rsid w:val="00A75F3E"/>
    <w:rsid w:val="00A804C7"/>
    <w:rsid w:val="00A815F6"/>
    <w:rsid w:val="00A83131"/>
    <w:rsid w:val="00A84AA5"/>
    <w:rsid w:val="00A91970"/>
    <w:rsid w:val="00A940DD"/>
    <w:rsid w:val="00A95502"/>
    <w:rsid w:val="00A95EE2"/>
    <w:rsid w:val="00A968B9"/>
    <w:rsid w:val="00A974F3"/>
    <w:rsid w:val="00AA0BAA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1298"/>
    <w:rsid w:val="00AB5CBC"/>
    <w:rsid w:val="00AB6667"/>
    <w:rsid w:val="00AC01C7"/>
    <w:rsid w:val="00AC1F43"/>
    <w:rsid w:val="00AC3BD9"/>
    <w:rsid w:val="00AC529B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3184"/>
    <w:rsid w:val="00AE6FCB"/>
    <w:rsid w:val="00AE710C"/>
    <w:rsid w:val="00AE7277"/>
    <w:rsid w:val="00AE7D2A"/>
    <w:rsid w:val="00AF1BE7"/>
    <w:rsid w:val="00AF7E58"/>
    <w:rsid w:val="00B01C53"/>
    <w:rsid w:val="00B03040"/>
    <w:rsid w:val="00B031AB"/>
    <w:rsid w:val="00B052D4"/>
    <w:rsid w:val="00B106C3"/>
    <w:rsid w:val="00B13424"/>
    <w:rsid w:val="00B14018"/>
    <w:rsid w:val="00B15CB6"/>
    <w:rsid w:val="00B227EC"/>
    <w:rsid w:val="00B23849"/>
    <w:rsid w:val="00B24A08"/>
    <w:rsid w:val="00B259AC"/>
    <w:rsid w:val="00B26678"/>
    <w:rsid w:val="00B27AF5"/>
    <w:rsid w:val="00B30E19"/>
    <w:rsid w:val="00B343A1"/>
    <w:rsid w:val="00B35E6F"/>
    <w:rsid w:val="00B36CDA"/>
    <w:rsid w:val="00B37347"/>
    <w:rsid w:val="00B401F5"/>
    <w:rsid w:val="00B4270D"/>
    <w:rsid w:val="00B42BC7"/>
    <w:rsid w:val="00B457E5"/>
    <w:rsid w:val="00B45E69"/>
    <w:rsid w:val="00B51C8F"/>
    <w:rsid w:val="00B52935"/>
    <w:rsid w:val="00B539F3"/>
    <w:rsid w:val="00B53EAA"/>
    <w:rsid w:val="00B55A9D"/>
    <w:rsid w:val="00B561B7"/>
    <w:rsid w:val="00B561F0"/>
    <w:rsid w:val="00B615FC"/>
    <w:rsid w:val="00B61949"/>
    <w:rsid w:val="00B62AA5"/>
    <w:rsid w:val="00B62F21"/>
    <w:rsid w:val="00B6464C"/>
    <w:rsid w:val="00B662B0"/>
    <w:rsid w:val="00B66B03"/>
    <w:rsid w:val="00B66EC3"/>
    <w:rsid w:val="00B66ECE"/>
    <w:rsid w:val="00B756DA"/>
    <w:rsid w:val="00B76556"/>
    <w:rsid w:val="00B76CF2"/>
    <w:rsid w:val="00B80525"/>
    <w:rsid w:val="00B81C99"/>
    <w:rsid w:val="00B859B4"/>
    <w:rsid w:val="00B871AC"/>
    <w:rsid w:val="00B90979"/>
    <w:rsid w:val="00B9108C"/>
    <w:rsid w:val="00B92B5D"/>
    <w:rsid w:val="00B9533B"/>
    <w:rsid w:val="00B95AD8"/>
    <w:rsid w:val="00BA1738"/>
    <w:rsid w:val="00BA2050"/>
    <w:rsid w:val="00BA277E"/>
    <w:rsid w:val="00BA3BEA"/>
    <w:rsid w:val="00BA44BD"/>
    <w:rsid w:val="00BA50FA"/>
    <w:rsid w:val="00BB04DA"/>
    <w:rsid w:val="00BB180D"/>
    <w:rsid w:val="00BB2746"/>
    <w:rsid w:val="00BB27C7"/>
    <w:rsid w:val="00BB32CD"/>
    <w:rsid w:val="00BB5075"/>
    <w:rsid w:val="00BB6A87"/>
    <w:rsid w:val="00BB700F"/>
    <w:rsid w:val="00BC3172"/>
    <w:rsid w:val="00BC4A55"/>
    <w:rsid w:val="00BC6F49"/>
    <w:rsid w:val="00BD20C2"/>
    <w:rsid w:val="00BD2A30"/>
    <w:rsid w:val="00BD4052"/>
    <w:rsid w:val="00BD5F7F"/>
    <w:rsid w:val="00BD77A1"/>
    <w:rsid w:val="00BE6431"/>
    <w:rsid w:val="00BF1144"/>
    <w:rsid w:val="00BF19E9"/>
    <w:rsid w:val="00BF2037"/>
    <w:rsid w:val="00BF21CD"/>
    <w:rsid w:val="00BF27AE"/>
    <w:rsid w:val="00BF2F9A"/>
    <w:rsid w:val="00BF3926"/>
    <w:rsid w:val="00BF4121"/>
    <w:rsid w:val="00BF446D"/>
    <w:rsid w:val="00BF4668"/>
    <w:rsid w:val="00BF758A"/>
    <w:rsid w:val="00C032DC"/>
    <w:rsid w:val="00C0705A"/>
    <w:rsid w:val="00C0752B"/>
    <w:rsid w:val="00C11DBD"/>
    <w:rsid w:val="00C13099"/>
    <w:rsid w:val="00C131DC"/>
    <w:rsid w:val="00C13BF4"/>
    <w:rsid w:val="00C151DC"/>
    <w:rsid w:val="00C15528"/>
    <w:rsid w:val="00C1584C"/>
    <w:rsid w:val="00C173F0"/>
    <w:rsid w:val="00C227C2"/>
    <w:rsid w:val="00C22FD1"/>
    <w:rsid w:val="00C262D7"/>
    <w:rsid w:val="00C26712"/>
    <w:rsid w:val="00C26D11"/>
    <w:rsid w:val="00C277F9"/>
    <w:rsid w:val="00C31B41"/>
    <w:rsid w:val="00C328FC"/>
    <w:rsid w:val="00C352B7"/>
    <w:rsid w:val="00C354A4"/>
    <w:rsid w:val="00C36D47"/>
    <w:rsid w:val="00C40322"/>
    <w:rsid w:val="00C40CA7"/>
    <w:rsid w:val="00C415AB"/>
    <w:rsid w:val="00C42559"/>
    <w:rsid w:val="00C42618"/>
    <w:rsid w:val="00C44000"/>
    <w:rsid w:val="00C4472A"/>
    <w:rsid w:val="00C447BE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87B"/>
    <w:rsid w:val="00C81C2F"/>
    <w:rsid w:val="00C8332F"/>
    <w:rsid w:val="00C83497"/>
    <w:rsid w:val="00C839D2"/>
    <w:rsid w:val="00C841DC"/>
    <w:rsid w:val="00C844F0"/>
    <w:rsid w:val="00C8464C"/>
    <w:rsid w:val="00C868E1"/>
    <w:rsid w:val="00C913A8"/>
    <w:rsid w:val="00C91BB8"/>
    <w:rsid w:val="00C9287B"/>
    <w:rsid w:val="00CA0831"/>
    <w:rsid w:val="00CA1A98"/>
    <w:rsid w:val="00CA3B1C"/>
    <w:rsid w:val="00CA452E"/>
    <w:rsid w:val="00CA5A46"/>
    <w:rsid w:val="00CB4DCA"/>
    <w:rsid w:val="00CB5ABF"/>
    <w:rsid w:val="00CB6E48"/>
    <w:rsid w:val="00CB7829"/>
    <w:rsid w:val="00CC159C"/>
    <w:rsid w:val="00CC39B1"/>
    <w:rsid w:val="00CC39C8"/>
    <w:rsid w:val="00CD2A3D"/>
    <w:rsid w:val="00CD3CCD"/>
    <w:rsid w:val="00CD5089"/>
    <w:rsid w:val="00CD656D"/>
    <w:rsid w:val="00CD6C82"/>
    <w:rsid w:val="00CE2955"/>
    <w:rsid w:val="00CE30B0"/>
    <w:rsid w:val="00CE5AB3"/>
    <w:rsid w:val="00CE6464"/>
    <w:rsid w:val="00CE71C2"/>
    <w:rsid w:val="00CF0405"/>
    <w:rsid w:val="00CF0E42"/>
    <w:rsid w:val="00CF20E6"/>
    <w:rsid w:val="00CF2B39"/>
    <w:rsid w:val="00CF34C9"/>
    <w:rsid w:val="00CF5E44"/>
    <w:rsid w:val="00CF651D"/>
    <w:rsid w:val="00CF6910"/>
    <w:rsid w:val="00D03C24"/>
    <w:rsid w:val="00D06418"/>
    <w:rsid w:val="00D07BF2"/>
    <w:rsid w:val="00D07D5D"/>
    <w:rsid w:val="00D10B43"/>
    <w:rsid w:val="00D12F7D"/>
    <w:rsid w:val="00D1330B"/>
    <w:rsid w:val="00D16535"/>
    <w:rsid w:val="00D20123"/>
    <w:rsid w:val="00D20CE2"/>
    <w:rsid w:val="00D20F4B"/>
    <w:rsid w:val="00D222E5"/>
    <w:rsid w:val="00D2470C"/>
    <w:rsid w:val="00D250B4"/>
    <w:rsid w:val="00D265C0"/>
    <w:rsid w:val="00D27670"/>
    <w:rsid w:val="00D27CCB"/>
    <w:rsid w:val="00D30417"/>
    <w:rsid w:val="00D32A25"/>
    <w:rsid w:val="00D367B1"/>
    <w:rsid w:val="00D36F45"/>
    <w:rsid w:val="00D372EA"/>
    <w:rsid w:val="00D40CEB"/>
    <w:rsid w:val="00D41EE0"/>
    <w:rsid w:val="00D428FB"/>
    <w:rsid w:val="00D42D19"/>
    <w:rsid w:val="00D46DD2"/>
    <w:rsid w:val="00D556BC"/>
    <w:rsid w:val="00D60B47"/>
    <w:rsid w:val="00D622F8"/>
    <w:rsid w:val="00D660E3"/>
    <w:rsid w:val="00D66FA3"/>
    <w:rsid w:val="00D677A6"/>
    <w:rsid w:val="00D700A3"/>
    <w:rsid w:val="00D710E7"/>
    <w:rsid w:val="00D71A9B"/>
    <w:rsid w:val="00D72066"/>
    <w:rsid w:val="00D7475D"/>
    <w:rsid w:val="00D74BAF"/>
    <w:rsid w:val="00D75A22"/>
    <w:rsid w:val="00D75AB2"/>
    <w:rsid w:val="00D77B73"/>
    <w:rsid w:val="00D820A4"/>
    <w:rsid w:val="00D83D03"/>
    <w:rsid w:val="00D83D83"/>
    <w:rsid w:val="00D84536"/>
    <w:rsid w:val="00D84656"/>
    <w:rsid w:val="00D84F91"/>
    <w:rsid w:val="00D85986"/>
    <w:rsid w:val="00D902C9"/>
    <w:rsid w:val="00D90590"/>
    <w:rsid w:val="00D906A4"/>
    <w:rsid w:val="00D90C9A"/>
    <w:rsid w:val="00D93A85"/>
    <w:rsid w:val="00D95441"/>
    <w:rsid w:val="00D96158"/>
    <w:rsid w:val="00DA0E57"/>
    <w:rsid w:val="00DA1357"/>
    <w:rsid w:val="00DA2F09"/>
    <w:rsid w:val="00DA311A"/>
    <w:rsid w:val="00DA474E"/>
    <w:rsid w:val="00DA518B"/>
    <w:rsid w:val="00DA5B3F"/>
    <w:rsid w:val="00DA6CB3"/>
    <w:rsid w:val="00DB161A"/>
    <w:rsid w:val="00DB1F04"/>
    <w:rsid w:val="00DB21F9"/>
    <w:rsid w:val="00DB53ED"/>
    <w:rsid w:val="00DB70B7"/>
    <w:rsid w:val="00DB7D1F"/>
    <w:rsid w:val="00DC0C3F"/>
    <w:rsid w:val="00DC1DE7"/>
    <w:rsid w:val="00DC2E8B"/>
    <w:rsid w:val="00DC35CE"/>
    <w:rsid w:val="00DC3AFF"/>
    <w:rsid w:val="00DC71D1"/>
    <w:rsid w:val="00DC77DF"/>
    <w:rsid w:val="00DD11EF"/>
    <w:rsid w:val="00DD55B1"/>
    <w:rsid w:val="00DD7063"/>
    <w:rsid w:val="00DD7EF7"/>
    <w:rsid w:val="00DE231A"/>
    <w:rsid w:val="00DE2390"/>
    <w:rsid w:val="00DE2F36"/>
    <w:rsid w:val="00DE3129"/>
    <w:rsid w:val="00DE39AA"/>
    <w:rsid w:val="00DE6493"/>
    <w:rsid w:val="00DE740E"/>
    <w:rsid w:val="00DF1F14"/>
    <w:rsid w:val="00DF214E"/>
    <w:rsid w:val="00DF3311"/>
    <w:rsid w:val="00DF5E89"/>
    <w:rsid w:val="00E01982"/>
    <w:rsid w:val="00E02D90"/>
    <w:rsid w:val="00E0382F"/>
    <w:rsid w:val="00E05286"/>
    <w:rsid w:val="00E052B8"/>
    <w:rsid w:val="00E056B6"/>
    <w:rsid w:val="00E0593F"/>
    <w:rsid w:val="00E079B3"/>
    <w:rsid w:val="00E07F33"/>
    <w:rsid w:val="00E11BBF"/>
    <w:rsid w:val="00E126B1"/>
    <w:rsid w:val="00E131A7"/>
    <w:rsid w:val="00E13CE7"/>
    <w:rsid w:val="00E1484F"/>
    <w:rsid w:val="00E15F3A"/>
    <w:rsid w:val="00E15F42"/>
    <w:rsid w:val="00E21501"/>
    <w:rsid w:val="00E22060"/>
    <w:rsid w:val="00E2223E"/>
    <w:rsid w:val="00E22877"/>
    <w:rsid w:val="00E249E6"/>
    <w:rsid w:val="00E25EAD"/>
    <w:rsid w:val="00E30E35"/>
    <w:rsid w:val="00E33DB0"/>
    <w:rsid w:val="00E34580"/>
    <w:rsid w:val="00E35361"/>
    <w:rsid w:val="00E35C49"/>
    <w:rsid w:val="00E3765B"/>
    <w:rsid w:val="00E400BA"/>
    <w:rsid w:val="00E42D4C"/>
    <w:rsid w:val="00E4487D"/>
    <w:rsid w:val="00E475C4"/>
    <w:rsid w:val="00E47941"/>
    <w:rsid w:val="00E50490"/>
    <w:rsid w:val="00E51095"/>
    <w:rsid w:val="00E5321A"/>
    <w:rsid w:val="00E532C0"/>
    <w:rsid w:val="00E535D5"/>
    <w:rsid w:val="00E54293"/>
    <w:rsid w:val="00E54811"/>
    <w:rsid w:val="00E5495B"/>
    <w:rsid w:val="00E600D2"/>
    <w:rsid w:val="00E6450C"/>
    <w:rsid w:val="00E65B10"/>
    <w:rsid w:val="00E67D5D"/>
    <w:rsid w:val="00E70409"/>
    <w:rsid w:val="00E70C3E"/>
    <w:rsid w:val="00E71391"/>
    <w:rsid w:val="00E71BE8"/>
    <w:rsid w:val="00E720EB"/>
    <w:rsid w:val="00E72BCE"/>
    <w:rsid w:val="00E73F6E"/>
    <w:rsid w:val="00E756E4"/>
    <w:rsid w:val="00E76CEA"/>
    <w:rsid w:val="00E77A9C"/>
    <w:rsid w:val="00E80680"/>
    <w:rsid w:val="00E80E28"/>
    <w:rsid w:val="00E80F19"/>
    <w:rsid w:val="00E83D33"/>
    <w:rsid w:val="00E83EF1"/>
    <w:rsid w:val="00E83FEC"/>
    <w:rsid w:val="00E863B6"/>
    <w:rsid w:val="00E86E51"/>
    <w:rsid w:val="00E87257"/>
    <w:rsid w:val="00E9123F"/>
    <w:rsid w:val="00E91F3C"/>
    <w:rsid w:val="00E92804"/>
    <w:rsid w:val="00E93FE1"/>
    <w:rsid w:val="00E94E5E"/>
    <w:rsid w:val="00E94E9F"/>
    <w:rsid w:val="00E95EAE"/>
    <w:rsid w:val="00E9619C"/>
    <w:rsid w:val="00EA030C"/>
    <w:rsid w:val="00EA4D45"/>
    <w:rsid w:val="00EA5EE6"/>
    <w:rsid w:val="00EA75EB"/>
    <w:rsid w:val="00EB3AEB"/>
    <w:rsid w:val="00EB48D8"/>
    <w:rsid w:val="00EB4B67"/>
    <w:rsid w:val="00EB5C3F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419C"/>
    <w:rsid w:val="00ED5986"/>
    <w:rsid w:val="00EE2B8C"/>
    <w:rsid w:val="00EE7D42"/>
    <w:rsid w:val="00EF55FC"/>
    <w:rsid w:val="00EF5F78"/>
    <w:rsid w:val="00EF6263"/>
    <w:rsid w:val="00F03685"/>
    <w:rsid w:val="00F04713"/>
    <w:rsid w:val="00F104C5"/>
    <w:rsid w:val="00F128C6"/>
    <w:rsid w:val="00F132B6"/>
    <w:rsid w:val="00F132EC"/>
    <w:rsid w:val="00F1349A"/>
    <w:rsid w:val="00F13AB7"/>
    <w:rsid w:val="00F13D8A"/>
    <w:rsid w:val="00F140DC"/>
    <w:rsid w:val="00F177A2"/>
    <w:rsid w:val="00F2007F"/>
    <w:rsid w:val="00F21DB8"/>
    <w:rsid w:val="00F2225C"/>
    <w:rsid w:val="00F2327B"/>
    <w:rsid w:val="00F25D14"/>
    <w:rsid w:val="00F262D2"/>
    <w:rsid w:val="00F320E0"/>
    <w:rsid w:val="00F34162"/>
    <w:rsid w:val="00F35771"/>
    <w:rsid w:val="00F403D8"/>
    <w:rsid w:val="00F4372D"/>
    <w:rsid w:val="00F45029"/>
    <w:rsid w:val="00F45E92"/>
    <w:rsid w:val="00F46333"/>
    <w:rsid w:val="00F4795C"/>
    <w:rsid w:val="00F47E9C"/>
    <w:rsid w:val="00F51808"/>
    <w:rsid w:val="00F53ECF"/>
    <w:rsid w:val="00F55E9E"/>
    <w:rsid w:val="00F5724C"/>
    <w:rsid w:val="00F601BD"/>
    <w:rsid w:val="00F604E3"/>
    <w:rsid w:val="00F67831"/>
    <w:rsid w:val="00F74E26"/>
    <w:rsid w:val="00F77230"/>
    <w:rsid w:val="00F80DBB"/>
    <w:rsid w:val="00F8256D"/>
    <w:rsid w:val="00F82BD8"/>
    <w:rsid w:val="00F8595B"/>
    <w:rsid w:val="00F85FB8"/>
    <w:rsid w:val="00F9094F"/>
    <w:rsid w:val="00F917B6"/>
    <w:rsid w:val="00F92F40"/>
    <w:rsid w:val="00F93457"/>
    <w:rsid w:val="00F93A85"/>
    <w:rsid w:val="00F941F3"/>
    <w:rsid w:val="00F94798"/>
    <w:rsid w:val="00F95323"/>
    <w:rsid w:val="00F95468"/>
    <w:rsid w:val="00F954E7"/>
    <w:rsid w:val="00F95B2C"/>
    <w:rsid w:val="00F96640"/>
    <w:rsid w:val="00F96DFC"/>
    <w:rsid w:val="00FA0605"/>
    <w:rsid w:val="00FA212E"/>
    <w:rsid w:val="00FA4239"/>
    <w:rsid w:val="00FA4A97"/>
    <w:rsid w:val="00FA4BF2"/>
    <w:rsid w:val="00FA59C8"/>
    <w:rsid w:val="00FA65A6"/>
    <w:rsid w:val="00FB1E43"/>
    <w:rsid w:val="00FB58C6"/>
    <w:rsid w:val="00FB5996"/>
    <w:rsid w:val="00FC1A59"/>
    <w:rsid w:val="00FC288B"/>
    <w:rsid w:val="00FC37BF"/>
    <w:rsid w:val="00FC7236"/>
    <w:rsid w:val="00FC7E1F"/>
    <w:rsid w:val="00FD1218"/>
    <w:rsid w:val="00FD5CA2"/>
    <w:rsid w:val="00FD6865"/>
    <w:rsid w:val="00FD6DBB"/>
    <w:rsid w:val="00FD6FAD"/>
    <w:rsid w:val="00FE0F00"/>
    <w:rsid w:val="00FE1634"/>
    <w:rsid w:val="00FE1FEB"/>
    <w:rsid w:val="00FE4417"/>
    <w:rsid w:val="00FE7893"/>
    <w:rsid w:val="00FE78E5"/>
    <w:rsid w:val="00FF1929"/>
    <w:rsid w:val="00FF2444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C58E560A-8C78-4CEA-A846-88D2F60A6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bna" w:eastAsia="Times New Roman" w:hAnsi="bna" w:cs="B Nazanin"/>
        <w:sz w:val="2"/>
        <w:szCs w:val="24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F39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NoSpacing">
    <w:name w:val="No Spacing"/>
    <w:link w:val="NoSpacingChar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  <w:style w:type="paragraph" w:styleId="Title">
    <w:name w:val="Title"/>
    <w:basedOn w:val="Normal"/>
    <w:next w:val="Normal"/>
    <w:link w:val="TitleChar"/>
    <w:qFormat/>
    <w:rsid w:val="00A02F2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A02F26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Subtitle">
    <w:name w:val="Subtitle"/>
    <w:basedOn w:val="Normal"/>
    <w:next w:val="Normal"/>
    <w:link w:val="SubtitleChar"/>
    <w:qFormat/>
    <w:rsid w:val="00A02F2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A02F2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bidi="ar-SA"/>
    </w:rPr>
  </w:style>
  <w:style w:type="character" w:styleId="IntenseEmphasis">
    <w:name w:val="Intense Emphasis"/>
    <w:basedOn w:val="DefaultParagraphFont"/>
    <w:uiPriority w:val="21"/>
    <w:qFormat/>
    <w:rsid w:val="00A02F26"/>
    <w:rPr>
      <w:i/>
      <w:iCs/>
      <w:color w:val="4F81BD" w:themeColor="accent1"/>
    </w:rPr>
  </w:style>
  <w:style w:type="character" w:styleId="BookTitle">
    <w:name w:val="Book Title"/>
    <w:basedOn w:val="DefaultParagraphFont"/>
    <w:uiPriority w:val="33"/>
    <w:qFormat/>
    <w:rsid w:val="00A02F26"/>
    <w:rPr>
      <w:b/>
      <w:bCs/>
      <w:i/>
      <w:iCs/>
      <w:spacing w:val="5"/>
    </w:rPr>
  </w:style>
  <w:style w:type="character" w:styleId="CommentReference">
    <w:name w:val="annotation reference"/>
    <w:basedOn w:val="DefaultParagraphFont"/>
    <w:semiHidden/>
    <w:unhideWhenUsed/>
    <w:rsid w:val="0078150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78150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78150B"/>
    <w:rPr>
      <w:lang w:bidi="ar-S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7815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78150B"/>
    <w:rPr>
      <w:b/>
      <w:bCs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122502"/>
    <w:rPr>
      <w:rFonts w:asciiTheme="minorHAnsi" w:eastAsiaTheme="minorHAnsi" w:hAnsiTheme="minorHAnsi" w:cstheme="minorBidi"/>
      <w:sz w:val="22"/>
      <w:szCs w:val="22"/>
    </w:rPr>
  </w:style>
  <w:style w:type="table" w:styleId="PlainTable5">
    <w:name w:val="Plain Table 5"/>
    <w:basedOn w:val="TableNormal"/>
    <w:uiPriority w:val="45"/>
    <w:rsid w:val="00BF412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wmf"/><Relationship Id="rId21" Type="http://schemas.openxmlformats.org/officeDocument/2006/relationships/oleObject" Target="embeddings/oleObject7.bin"/><Relationship Id="rId34" Type="http://schemas.openxmlformats.org/officeDocument/2006/relationships/image" Target="media/image15.wmf"/><Relationship Id="rId42" Type="http://schemas.openxmlformats.org/officeDocument/2006/relationships/image" Target="media/image19.wmf"/><Relationship Id="rId47" Type="http://schemas.openxmlformats.org/officeDocument/2006/relationships/oleObject" Target="embeddings/oleObject20.bin"/><Relationship Id="rId50" Type="http://schemas.openxmlformats.org/officeDocument/2006/relationships/image" Target="media/image23.wmf"/><Relationship Id="rId55" Type="http://schemas.openxmlformats.org/officeDocument/2006/relationships/oleObject" Target="embeddings/oleObject24.bin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2.bin"/><Relationship Id="rId24" Type="http://schemas.openxmlformats.org/officeDocument/2006/relationships/image" Target="media/image10.wmf"/><Relationship Id="rId32" Type="http://schemas.openxmlformats.org/officeDocument/2006/relationships/image" Target="media/image14.wmf"/><Relationship Id="rId37" Type="http://schemas.openxmlformats.org/officeDocument/2006/relationships/oleObject" Target="embeddings/oleObject15.bin"/><Relationship Id="rId40" Type="http://schemas.openxmlformats.org/officeDocument/2006/relationships/image" Target="media/image18.wmf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wmf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oleObject" Target="embeddings/oleObject6.bin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oleObject" Target="embeddings/oleObject10.bin"/><Relationship Id="rId30" Type="http://schemas.openxmlformats.org/officeDocument/2006/relationships/image" Target="media/image13.wmf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wmf"/><Relationship Id="rId56" Type="http://schemas.openxmlformats.org/officeDocument/2006/relationships/image" Target="media/image26.wmf"/><Relationship Id="rId64" Type="http://schemas.openxmlformats.org/officeDocument/2006/relationships/fontTable" Target="fontTable.xml"/><Relationship Id="rId8" Type="http://schemas.openxmlformats.org/officeDocument/2006/relationships/image" Target="media/image2.wmf"/><Relationship Id="rId51" Type="http://schemas.openxmlformats.org/officeDocument/2006/relationships/oleObject" Target="embeddings/oleObject22.bin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wmf"/><Relationship Id="rId46" Type="http://schemas.openxmlformats.org/officeDocument/2006/relationships/image" Target="media/image21.wmf"/><Relationship Id="rId59" Type="http://schemas.openxmlformats.org/officeDocument/2006/relationships/oleObject" Target="embeddings/oleObject26.bin"/><Relationship Id="rId20" Type="http://schemas.openxmlformats.org/officeDocument/2006/relationships/image" Target="media/image8.wmf"/><Relationship Id="rId41" Type="http://schemas.openxmlformats.org/officeDocument/2006/relationships/oleObject" Target="embeddings/oleObject17.bin"/><Relationship Id="rId54" Type="http://schemas.openxmlformats.org/officeDocument/2006/relationships/image" Target="media/image25.wmf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wmf"/><Relationship Id="rId36" Type="http://schemas.openxmlformats.org/officeDocument/2006/relationships/image" Target="media/image16.wmf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44" Type="http://schemas.openxmlformats.org/officeDocument/2006/relationships/image" Target="media/image20.wmf"/><Relationship Id="rId52" Type="http://schemas.openxmlformats.org/officeDocument/2006/relationships/image" Target="media/image24.wmf"/><Relationship Id="rId60" Type="http://schemas.openxmlformats.org/officeDocument/2006/relationships/header" Target="header1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7.wmf"/><Relationship Id="rId39" Type="http://schemas.openxmlformats.org/officeDocument/2006/relationships/oleObject" Target="embeddings/oleObject16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7BE40E-EDA5-4052-A4C6-DCEF85FB0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امتحانی.dot</Template>
  <TotalTime>183</TotalTime>
  <Pages>3</Pages>
  <Words>509</Words>
  <Characters>2906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3409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Sazeh</dc:creator>
  <cp:keywords/>
  <dc:description/>
  <cp:lastModifiedBy>M.Mahdi Sabbaghi</cp:lastModifiedBy>
  <cp:revision>24</cp:revision>
  <cp:lastPrinted>2024-12-21T03:50:00Z</cp:lastPrinted>
  <dcterms:created xsi:type="dcterms:W3CDTF">2023-12-26T19:23:00Z</dcterms:created>
  <dcterms:modified xsi:type="dcterms:W3CDTF">2025-11-22T05:41:00Z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