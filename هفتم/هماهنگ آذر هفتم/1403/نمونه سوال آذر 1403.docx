
<file path=[Content_Types].xml><?xml version="1.0" encoding="utf-8"?>
<Types xmlns="http://schemas.openxmlformats.org/package/2006/content-types">
  <Default Extension="bin" ContentType="application/vnd.openxmlformats-officedocument.oleObject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F64796" w14:textId="77777777" w:rsidR="00D90590" w:rsidRPr="00B405ED" w:rsidRDefault="00D90590" w:rsidP="00364BE1">
      <w:pPr>
        <w:bidi/>
        <w:rPr>
          <w:sz w:val="2"/>
          <w:szCs w:val="2"/>
          <w:rtl/>
          <w:lang w:bidi="fa-IR"/>
        </w:rPr>
      </w:pPr>
    </w:p>
    <w:tbl>
      <w:tblPr>
        <w:bidiVisual/>
        <w:tblW w:w="10958" w:type="dxa"/>
        <w:tblInd w:w="-818" w:type="dxa"/>
        <w:tblBorders>
          <w:top w:val="thinThickSmallGap" w:sz="12" w:space="0" w:color="auto"/>
          <w:left w:val="thickThinSmallGap" w:sz="12" w:space="0" w:color="auto"/>
          <w:bottom w:val="thickThinSmallGap" w:sz="12" w:space="0" w:color="auto"/>
          <w:right w:val="thinThickSmallGap" w:sz="12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76"/>
        <w:gridCol w:w="10282"/>
      </w:tblGrid>
      <w:tr w:rsidR="00364BE1" w:rsidRPr="00E02227" w14:paraId="78098B7D" w14:textId="77777777" w:rsidTr="00303426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2506CD73" w14:textId="1D8C480D" w:rsidR="00364BE1" w:rsidRPr="00303426" w:rsidRDefault="00364BE1" w:rsidP="00303426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cs="B Nazanin"/>
                <w:b/>
                <w:bCs/>
                <w:rtl/>
              </w:rPr>
            </w:pPr>
            <w:r w:rsidRPr="00303426">
              <w:rPr>
                <w:rFonts w:cs="B Nazanin" w:hint="cs"/>
                <w:b/>
                <w:bCs/>
                <w:rtl/>
              </w:rPr>
              <w:t>1</w:t>
            </w:r>
          </w:p>
        </w:tc>
        <w:tc>
          <w:tcPr>
            <w:tcW w:w="10282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C597D82" w14:textId="77777777" w:rsidR="00364BE1" w:rsidRPr="00E02227" w:rsidRDefault="00364BE1" w:rsidP="00E87257">
            <w:pPr>
              <w:bidi/>
              <w:spacing w:line="276" w:lineRule="auto"/>
              <w:jc w:val="both"/>
              <w:rPr>
                <w:rFonts w:asciiTheme="majorBidi" w:hAnsiTheme="majorBidi" w:cs="B Nazanin"/>
                <w:bCs/>
                <w:rtl/>
              </w:rPr>
            </w:pPr>
            <w:r w:rsidRPr="00E02227">
              <w:rPr>
                <w:rFonts w:asciiTheme="majorBidi" w:hAnsiTheme="majorBidi" w:cs="B Nazanin" w:hint="cs"/>
                <w:bCs/>
                <w:rtl/>
              </w:rPr>
              <w:t xml:space="preserve">درستی یا نادرستی هر یک از عبارتهای زیر را مشخص کنید. </w:t>
            </w:r>
          </w:p>
          <w:tbl>
            <w:tblPr>
              <w:tblStyle w:val="TableGrid"/>
              <w:bidiVisual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5871"/>
              <w:gridCol w:w="1843"/>
              <w:gridCol w:w="1773"/>
            </w:tblGrid>
            <w:tr w:rsidR="00364BE1" w:rsidRPr="00E02227" w14:paraId="2EF099E9" w14:textId="77777777" w:rsidTr="004E26D9">
              <w:tc>
                <w:tcPr>
                  <w:tcW w:w="5871" w:type="dxa"/>
                </w:tcPr>
                <w:p w14:paraId="6E7B1181" w14:textId="6A7A3A0F" w:rsidR="00364BE1" w:rsidRPr="00E02227" w:rsidRDefault="00364BE1" w:rsidP="00421CB5">
                  <w:pPr>
                    <w:bidi/>
                    <w:spacing w:line="276" w:lineRule="auto"/>
                    <w:jc w:val="both"/>
                    <w:rPr>
                      <w:rFonts w:asciiTheme="majorBidi" w:hAnsiTheme="majorBidi" w:cs="B Nazanin"/>
                      <w:bCs/>
                      <w:rtl/>
                    </w:rPr>
                  </w:pPr>
                  <w:r w:rsidRPr="00E02227">
                    <w:rPr>
                      <w:rFonts w:asciiTheme="majorBidi" w:hAnsiTheme="majorBidi" w:cs="B Nazanin" w:hint="cs"/>
                      <w:bCs/>
                      <w:rtl/>
                    </w:rPr>
                    <w:t xml:space="preserve">الف) عدد </w:t>
                  </w:r>
                  <w:r w:rsidRPr="00E02227">
                    <w:rPr>
                      <w:rFonts w:asciiTheme="majorBidi" w:hAnsiTheme="majorBidi" w:cs="B Nazanin"/>
                      <w:bCs/>
                      <w:position w:val="-14"/>
                    </w:rPr>
                    <w:object w:dxaOrig="460" w:dyaOrig="400" w14:anchorId="337625BC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i1025" type="#_x0000_t75" style="width:22.5pt;height:19.5pt" o:ole="">
                        <v:imagedata r:id="rId8" o:title=""/>
                      </v:shape>
                      <o:OLEObject Type="Embed" ProgID="Equation.DSMT4" ShapeID="_x0000_i1025" DrawAspect="Content" ObjectID="_1825308287" r:id="rId9"/>
                    </w:object>
                  </w:r>
                  <w:r w:rsidRPr="00E02227">
                    <w:rPr>
                      <w:rFonts w:asciiTheme="majorBidi" w:hAnsiTheme="majorBidi" w:cs="B Nazanin"/>
                      <w:bCs/>
                      <w:rtl/>
                    </w:rPr>
                    <w:t xml:space="preserve"> </w:t>
                  </w:r>
                  <w:r w:rsidRPr="00E02227">
                    <w:rPr>
                      <w:rFonts w:asciiTheme="majorBidi" w:hAnsiTheme="majorBidi" w:cs="B Nazanin" w:hint="cs"/>
                      <w:bCs/>
                      <w:rtl/>
                    </w:rPr>
                    <w:t>بزرگترین عدد صحیح منفی است.</w:t>
                  </w:r>
                </w:p>
              </w:tc>
              <w:tc>
                <w:tcPr>
                  <w:tcW w:w="1843" w:type="dxa"/>
                </w:tcPr>
                <w:p w14:paraId="025B6213" w14:textId="2B24C397" w:rsidR="00364BE1" w:rsidRPr="00E02227" w:rsidRDefault="00364BE1" w:rsidP="004E26D9">
                  <w:pPr>
                    <w:bidi/>
                    <w:spacing w:line="276" w:lineRule="auto"/>
                    <w:jc w:val="center"/>
                    <w:rPr>
                      <w:rFonts w:asciiTheme="majorBidi" w:hAnsiTheme="majorBidi" w:cs="B Nazanin"/>
                      <w:bCs/>
                      <w:rtl/>
                    </w:rPr>
                  </w:pPr>
                  <w:r w:rsidRPr="00E02227">
                    <w:rPr>
                      <w:rFonts w:asciiTheme="majorBidi" w:hAnsiTheme="majorBidi" w:cs="B Nazanin" w:hint="cs"/>
                      <w:bCs/>
                      <w:rtl/>
                    </w:rPr>
                    <w:t xml:space="preserve">درست </w:t>
                  </w:r>
                  <w:r w:rsidRPr="00E02227">
                    <w:rPr>
                      <w:rFonts w:ascii="Arial" w:hAnsi="Arial" w:cs="Arial" w:hint="cs"/>
                      <w:bCs/>
                      <w:rtl/>
                    </w:rPr>
                    <w:t>□</w:t>
                  </w:r>
                </w:p>
              </w:tc>
              <w:tc>
                <w:tcPr>
                  <w:tcW w:w="1773" w:type="dxa"/>
                </w:tcPr>
                <w:p w14:paraId="06CE2F13" w14:textId="199EDEC5" w:rsidR="00364BE1" w:rsidRPr="00E02227" w:rsidRDefault="00364BE1" w:rsidP="004E26D9">
                  <w:pPr>
                    <w:bidi/>
                    <w:spacing w:line="276" w:lineRule="auto"/>
                    <w:jc w:val="center"/>
                    <w:rPr>
                      <w:rFonts w:asciiTheme="majorBidi" w:hAnsiTheme="majorBidi" w:cs="B Nazanin"/>
                      <w:bCs/>
                      <w:rtl/>
                    </w:rPr>
                  </w:pPr>
                  <w:r w:rsidRPr="00E02227">
                    <w:rPr>
                      <w:rFonts w:asciiTheme="majorBidi" w:hAnsiTheme="majorBidi" w:cs="B Nazanin" w:hint="cs"/>
                      <w:bCs/>
                      <w:rtl/>
                    </w:rPr>
                    <w:t>نادرست</w:t>
                  </w:r>
                  <w:r w:rsidRPr="00E02227">
                    <w:rPr>
                      <w:rFonts w:ascii="Arial" w:hAnsi="Arial" w:cs="Arial" w:hint="cs"/>
                      <w:bCs/>
                      <w:rtl/>
                    </w:rPr>
                    <w:t>□</w:t>
                  </w:r>
                </w:p>
              </w:tc>
            </w:tr>
            <w:tr w:rsidR="00364BE1" w:rsidRPr="00E02227" w14:paraId="458B0B7A" w14:textId="77777777" w:rsidTr="004E26D9">
              <w:tc>
                <w:tcPr>
                  <w:tcW w:w="5871" w:type="dxa"/>
                </w:tcPr>
                <w:p w14:paraId="5F4D5E58" w14:textId="5661B086" w:rsidR="00364BE1" w:rsidRPr="00E02227" w:rsidRDefault="00364BE1" w:rsidP="00421CB5">
                  <w:pPr>
                    <w:bidi/>
                    <w:spacing w:line="276" w:lineRule="auto"/>
                    <w:jc w:val="both"/>
                    <w:rPr>
                      <w:rFonts w:asciiTheme="majorBidi" w:hAnsiTheme="majorBidi" w:cs="B Nazanin"/>
                      <w:bCs/>
                      <w:rtl/>
                    </w:rPr>
                  </w:pPr>
                  <w:r w:rsidRPr="00E02227">
                    <w:rPr>
                      <w:rFonts w:asciiTheme="majorBidi" w:hAnsiTheme="majorBidi" w:cs="B Nazanin" w:hint="cs"/>
                      <w:bCs/>
                      <w:rtl/>
                    </w:rPr>
                    <w:t xml:space="preserve">ب) محیط یک مربع به ضلع </w:t>
                  </w:r>
                  <w:r w:rsidRPr="00E02227">
                    <w:rPr>
                      <w:rFonts w:asciiTheme="majorBidi" w:hAnsiTheme="majorBidi" w:cs="B Nazanin"/>
                      <w:bCs/>
                      <w:position w:val="-6"/>
                    </w:rPr>
                    <w:object w:dxaOrig="200" w:dyaOrig="220" w14:anchorId="406E73F8">
                      <v:shape id="_x0000_i1026" type="#_x0000_t75" style="width:10.5pt;height:10.5pt" o:ole="">
                        <v:imagedata r:id="rId10" o:title=""/>
                      </v:shape>
                      <o:OLEObject Type="Embed" ProgID="Equation.DSMT4" ShapeID="_x0000_i1026" DrawAspect="Content" ObjectID="_1825308288" r:id="rId11"/>
                    </w:object>
                  </w:r>
                  <w:r w:rsidRPr="00E02227">
                    <w:rPr>
                      <w:rFonts w:asciiTheme="majorBidi" w:hAnsiTheme="majorBidi" w:cs="B Nazanin"/>
                      <w:bCs/>
                      <w:rtl/>
                    </w:rPr>
                    <w:t xml:space="preserve"> </w:t>
                  </w:r>
                  <w:r w:rsidRPr="00E02227">
                    <w:rPr>
                      <w:rFonts w:asciiTheme="majorBidi" w:hAnsiTheme="majorBidi" w:cs="B Nazanin" w:hint="cs"/>
                      <w:bCs/>
                      <w:rtl/>
                      <w:lang w:bidi="fa-IR"/>
                    </w:rPr>
                    <w:t>به صورت جبری</w:t>
                  </w:r>
                  <w:r w:rsidRPr="00E02227">
                    <w:rPr>
                      <w:rFonts w:asciiTheme="majorBidi" w:hAnsiTheme="majorBidi" w:cs="B Nazanin"/>
                      <w:bCs/>
                      <w:position w:val="-6"/>
                      <w:lang w:bidi="fa-IR"/>
                    </w:rPr>
                    <w:object w:dxaOrig="540" w:dyaOrig="260" w14:anchorId="6863C3F6">
                      <v:shape id="_x0000_i1027" type="#_x0000_t75" style="width:27pt;height:13.5pt" o:ole="">
                        <v:imagedata r:id="rId12" o:title=""/>
                      </v:shape>
                      <o:OLEObject Type="Embed" ProgID="Equation.DSMT4" ShapeID="_x0000_i1027" DrawAspect="Content" ObjectID="_1825308289" r:id="rId13"/>
                    </w:object>
                  </w:r>
                  <w:r w:rsidRPr="00E02227">
                    <w:rPr>
                      <w:rFonts w:asciiTheme="majorBidi" w:hAnsiTheme="majorBidi" w:cs="B Nazanin"/>
                      <w:bCs/>
                      <w:rtl/>
                      <w:lang w:bidi="fa-IR"/>
                    </w:rPr>
                    <w:t xml:space="preserve"> </w:t>
                  </w:r>
                  <w:r w:rsidRPr="00E02227">
                    <w:rPr>
                      <w:rFonts w:asciiTheme="majorBidi" w:hAnsiTheme="majorBidi" w:cs="B Nazanin" w:hint="cs"/>
                      <w:bCs/>
                      <w:rtl/>
                      <w:lang w:bidi="fa-IR"/>
                    </w:rPr>
                    <w:t>می باشد.</w:t>
                  </w:r>
                </w:p>
              </w:tc>
              <w:tc>
                <w:tcPr>
                  <w:tcW w:w="1843" w:type="dxa"/>
                </w:tcPr>
                <w:p w14:paraId="36293757" w14:textId="7F0380A9" w:rsidR="00364BE1" w:rsidRPr="00E02227" w:rsidRDefault="00364BE1" w:rsidP="004E26D9">
                  <w:pPr>
                    <w:bidi/>
                    <w:spacing w:line="276" w:lineRule="auto"/>
                    <w:jc w:val="center"/>
                    <w:rPr>
                      <w:rFonts w:asciiTheme="majorBidi" w:hAnsiTheme="majorBidi" w:cs="B Nazanin"/>
                      <w:bCs/>
                      <w:rtl/>
                    </w:rPr>
                  </w:pPr>
                  <w:r w:rsidRPr="00E02227">
                    <w:rPr>
                      <w:rFonts w:asciiTheme="majorBidi" w:hAnsiTheme="majorBidi" w:cs="B Nazanin" w:hint="cs"/>
                      <w:bCs/>
                      <w:rtl/>
                    </w:rPr>
                    <w:t xml:space="preserve">درست </w:t>
                  </w:r>
                  <w:r w:rsidRPr="00E02227">
                    <w:rPr>
                      <w:rFonts w:ascii="Arial" w:hAnsi="Arial" w:cs="Arial" w:hint="cs"/>
                      <w:bCs/>
                      <w:rtl/>
                    </w:rPr>
                    <w:t>□</w:t>
                  </w:r>
                </w:p>
              </w:tc>
              <w:tc>
                <w:tcPr>
                  <w:tcW w:w="1773" w:type="dxa"/>
                </w:tcPr>
                <w:p w14:paraId="663CCCD6" w14:textId="446BD001" w:rsidR="00364BE1" w:rsidRPr="00E02227" w:rsidRDefault="00364BE1" w:rsidP="004E26D9">
                  <w:pPr>
                    <w:bidi/>
                    <w:spacing w:line="276" w:lineRule="auto"/>
                    <w:jc w:val="center"/>
                    <w:rPr>
                      <w:rFonts w:asciiTheme="majorBidi" w:hAnsiTheme="majorBidi" w:cs="B Nazanin"/>
                      <w:bCs/>
                      <w:rtl/>
                    </w:rPr>
                  </w:pPr>
                  <w:r w:rsidRPr="00E02227">
                    <w:rPr>
                      <w:rFonts w:asciiTheme="majorBidi" w:hAnsiTheme="majorBidi" w:cs="B Nazanin" w:hint="cs"/>
                      <w:bCs/>
                      <w:rtl/>
                    </w:rPr>
                    <w:t>نادرست</w:t>
                  </w:r>
                  <w:r w:rsidRPr="00E02227">
                    <w:rPr>
                      <w:rFonts w:ascii="Arial" w:hAnsi="Arial" w:cs="Arial" w:hint="cs"/>
                      <w:bCs/>
                      <w:rtl/>
                    </w:rPr>
                    <w:t>□</w:t>
                  </w:r>
                </w:p>
              </w:tc>
            </w:tr>
          </w:tbl>
          <w:p w14:paraId="4C8AC38A" w14:textId="5F68C5E0" w:rsidR="00364BE1" w:rsidRPr="00E02227" w:rsidRDefault="00364BE1" w:rsidP="00421CB5">
            <w:pPr>
              <w:bidi/>
              <w:spacing w:line="276" w:lineRule="auto"/>
              <w:jc w:val="both"/>
              <w:rPr>
                <w:rFonts w:asciiTheme="majorBidi" w:hAnsiTheme="majorBidi" w:cs="B Nazanin"/>
                <w:b/>
                <w:rtl/>
              </w:rPr>
            </w:pPr>
          </w:p>
        </w:tc>
      </w:tr>
      <w:tr w:rsidR="00364BE1" w:rsidRPr="00E02227" w14:paraId="4383BE7E" w14:textId="77777777" w:rsidTr="00303426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1AD1067D" w14:textId="28D02948" w:rsidR="00364BE1" w:rsidRPr="00303426" w:rsidRDefault="00364BE1" w:rsidP="00303426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cs="B Nazanin"/>
                <w:rtl/>
              </w:rPr>
            </w:pPr>
            <w:r w:rsidRPr="00303426">
              <w:rPr>
                <w:rFonts w:cs="B Nazanin" w:hint="cs"/>
                <w:rtl/>
              </w:rPr>
              <w:t>2</w:t>
            </w:r>
          </w:p>
        </w:tc>
        <w:tc>
          <w:tcPr>
            <w:tcW w:w="10282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582DE6C" w14:textId="77777777" w:rsidR="00364BE1" w:rsidRPr="00E02227" w:rsidRDefault="00364BE1" w:rsidP="00EC4F62">
            <w:pPr>
              <w:tabs>
                <w:tab w:val="left" w:pos="225"/>
                <w:tab w:val="right" w:pos="9497"/>
              </w:tabs>
              <w:bidi/>
              <w:rPr>
                <w:rFonts w:cs="B Nazanin"/>
                <w:bCs/>
                <w:rtl/>
              </w:rPr>
            </w:pPr>
            <w:r w:rsidRPr="00E02227">
              <w:rPr>
                <w:rFonts w:cs="B Nazanin" w:hint="cs"/>
                <w:bCs/>
                <w:rtl/>
              </w:rPr>
              <w:t>در جاهای خالی عدد یا عبارت مناسب بنویسید.</w:t>
            </w:r>
          </w:p>
          <w:p w14:paraId="70DADDA0" w14:textId="669AD6B1" w:rsidR="00364BE1" w:rsidRPr="00E02227" w:rsidRDefault="00364BE1" w:rsidP="00364BE1">
            <w:pPr>
              <w:tabs>
                <w:tab w:val="left" w:pos="225"/>
                <w:tab w:val="right" w:pos="9497"/>
              </w:tabs>
              <w:bidi/>
              <w:rPr>
                <w:rFonts w:cs="B Nazanin"/>
                <w:bCs/>
                <w:rtl/>
                <w:lang w:bidi="fa-IR"/>
              </w:rPr>
            </w:pPr>
            <w:r w:rsidRPr="00E02227">
              <w:rPr>
                <w:rFonts w:cs="B Nazanin" w:hint="cs"/>
                <w:bCs/>
                <w:rtl/>
              </w:rPr>
              <w:t xml:space="preserve">الف) حاصل عبارت </w:t>
            </w:r>
            <w:r w:rsidRPr="00E02227">
              <w:rPr>
                <w:rFonts w:cs="B Nazanin"/>
                <w:bCs/>
                <w:position w:val="-16"/>
              </w:rPr>
              <w:object w:dxaOrig="1180" w:dyaOrig="460" w14:anchorId="689B905B">
                <v:shape id="_x0000_i1028" type="#_x0000_t75" style="width:58.5pt;height:22.5pt" o:ole="">
                  <v:imagedata r:id="rId14" o:title=""/>
                </v:shape>
                <o:OLEObject Type="Embed" ProgID="Equation.DSMT4" ShapeID="_x0000_i1028" DrawAspect="Content" ObjectID="_1825308290" r:id="rId15"/>
              </w:object>
            </w:r>
            <w:r w:rsidRPr="00E02227">
              <w:rPr>
                <w:rFonts w:cs="B Nazanin"/>
                <w:bCs/>
                <w:rtl/>
              </w:rPr>
              <w:t xml:space="preserve"> </w:t>
            </w:r>
            <w:r w:rsidRPr="00E02227">
              <w:rPr>
                <w:rFonts w:cs="B Nazanin" w:hint="cs"/>
                <w:bCs/>
                <w:rtl/>
              </w:rPr>
              <w:t xml:space="preserve"> برابر با .............</w:t>
            </w:r>
            <w:r w:rsidR="0028418C">
              <w:rPr>
                <w:rFonts w:cs="B Nazanin" w:hint="cs"/>
                <w:bCs/>
                <w:rtl/>
              </w:rPr>
              <w:t xml:space="preserve"> </w:t>
            </w:r>
            <w:r w:rsidRPr="00E02227">
              <w:rPr>
                <w:rFonts w:cs="B Nazanin" w:hint="cs"/>
                <w:bCs/>
                <w:rtl/>
              </w:rPr>
              <w:t>می باشد.</w:t>
            </w:r>
          </w:p>
          <w:p w14:paraId="19A56204" w14:textId="6D53BA60" w:rsidR="00364BE1" w:rsidRPr="00E02227" w:rsidRDefault="00C778D3" w:rsidP="00364BE1">
            <w:pPr>
              <w:tabs>
                <w:tab w:val="left" w:pos="225"/>
                <w:tab w:val="right" w:pos="9497"/>
              </w:tabs>
              <w:bidi/>
              <w:rPr>
                <w:rFonts w:cs="B Nazanin"/>
                <w:bCs/>
                <w:rtl/>
                <w:lang w:bidi="fa-IR"/>
              </w:rPr>
            </w:pPr>
            <w:r>
              <w:rPr>
                <w:rFonts w:cs="B Nazanin" w:hint="cs"/>
                <w:bCs/>
                <w:rtl/>
              </w:rPr>
              <w:t>ب</w:t>
            </w:r>
            <w:bookmarkStart w:id="0" w:name="_GoBack"/>
            <w:bookmarkEnd w:id="0"/>
            <w:r w:rsidR="00364BE1" w:rsidRPr="00E02227">
              <w:rPr>
                <w:rFonts w:cs="B Nazanin" w:hint="cs"/>
                <w:bCs/>
                <w:rtl/>
              </w:rPr>
              <w:t xml:space="preserve">) عبارتهای </w:t>
            </w:r>
            <w:r w:rsidR="00364BE1" w:rsidRPr="00E02227">
              <w:rPr>
                <w:rFonts w:cs="B Nazanin"/>
                <w:bCs/>
                <w:position w:val="-12"/>
              </w:rPr>
              <w:object w:dxaOrig="480" w:dyaOrig="340" w14:anchorId="7472F5A5">
                <v:shape id="_x0000_i1029" type="#_x0000_t75" style="width:24pt;height:16.5pt" o:ole="">
                  <v:imagedata r:id="rId16" o:title=""/>
                </v:shape>
                <o:OLEObject Type="Embed" ProgID="Equation.DSMT4" ShapeID="_x0000_i1029" DrawAspect="Content" ObjectID="_1825308291" r:id="rId17"/>
              </w:object>
            </w:r>
            <w:r w:rsidR="00364BE1" w:rsidRPr="00E02227">
              <w:rPr>
                <w:rFonts w:cs="B Nazanin"/>
                <w:bCs/>
                <w:rtl/>
              </w:rPr>
              <w:t xml:space="preserve"> </w:t>
            </w:r>
            <w:r w:rsidR="00364BE1" w:rsidRPr="00E02227">
              <w:rPr>
                <w:rFonts w:cs="B Nazanin" w:hint="cs"/>
                <w:bCs/>
                <w:rtl/>
              </w:rPr>
              <w:t xml:space="preserve"> و </w:t>
            </w:r>
            <w:r w:rsidR="00364BE1" w:rsidRPr="00E02227">
              <w:rPr>
                <w:rFonts w:cs="B Nazanin"/>
                <w:bCs/>
                <w:position w:val="-12"/>
              </w:rPr>
              <w:object w:dxaOrig="740" w:dyaOrig="340" w14:anchorId="29E4FA84">
                <v:shape id="_x0000_i1030" type="#_x0000_t75" style="width:37.5pt;height:16.5pt" o:ole="">
                  <v:imagedata r:id="rId18" o:title=""/>
                </v:shape>
                <o:OLEObject Type="Embed" ProgID="Equation.DSMT4" ShapeID="_x0000_i1030" DrawAspect="Content" ObjectID="_1825308292" r:id="rId19"/>
              </w:object>
            </w:r>
            <w:r w:rsidR="00364BE1" w:rsidRPr="00E02227">
              <w:rPr>
                <w:rFonts w:cs="B Nazanin"/>
                <w:bCs/>
                <w:rtl/>
              </w:rPr>
              <w:t xml:space="preserve"> </w:t>
            </w:r>
            <w:r w:rsidR="00364BE1" w:rsidRPr="00E02227">
              <w:rPr>
                <w:rFonts w:cs="B Nazanin" w:hint="cs"/>
                <w:bCs/>
                <w:rtl/>
                <w:lang w:bidi="fa-IR"/>
              </w:rPr>
              <w:t xml:space="preserve"> دو عبارت جبری .................. هستند.</w:t>
            </w:r>
          </w:p>
        </w:tc>
      </w:tr>
      <w:tr w:rsidR="00364BE1" w:rsidRPr="00E02227" w14:paraId="7F39929C" w14:textId="77777777" w:rsidTr="00303426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2D9CFDCE" w14:textId="35299C74" w:rsidR="00364BE1" w:rsidRPr="00303426" w:rsidRDefault="00364BE1" w:rsidP="00303426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rtl/>
              </w:rPr>
            </w:pPr>
            <w:r w:rsidRPr="00303426">
              <w:rPr>
                <w:rStyle w:val="Strong"/>
                <w:rFonts w:cs="B Nazanin" w:hint="cs"/>
                <w:b w:val="0"/>
                <w:bCs w:val="0"/>
                <w:rtl/>
              </w:rPr>
              <w:t>3</w:t>
            </w:r>
          </w:p>
        </w:tc>
        <w:tc>
          <w:tcPr>
            <w:tcW w:w="10282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99F73A4" w14:textId="0BF5EB98" w:rsidR="00364BE1" w:rsidRPr="00E02227" w:rsidRDefault="00364BE1" w:rsidP="00A0711E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E02227">
              <w:rPr>
                <w:rFonts w:asciiTheme="minorHAnsi" w:eastAsiaTheme="minorHAnsi" w:hAnsiTheme="minorHAnsi" w:cs="B Nazanin" w:hint="cs"/>
                <w:rtl/>
                <w:lang w:bidi="fa-IR"/>
              </w:rPr>
              <w:t xml:space="preserve">الف) </w:t>
            </w:r>
            <w:r w:rsidRPr="00E02227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کدام یک از گزینه های زیر صحیح است.</w:t>
            </w:r>
          </w:p>
          <w:p w14:paraId="450430BF" w14:textId="77777777" w:rsidR="00364BE1" w:rsidRPr="00E02227" w:rsidRDefault="00364BE1" w:rsidP="00A0711E">
            <w:pPr>
              <w:pStyle w:val="ListParagraph"/>
              <w:numPr>
                <w:ilvl w:val="0"/>
                <w:numId w:val="2"/>
              </w:numPr>
              <w:rPr>
                <w:rFonts w:cs="B Nazanin"/>
                <w:b/>
                <w:bCs/>
                <w:sz w:val="24"/>
                <w:szCs w:val="24"/>
              </w:rPr>
            </w:pPr>
            <w:r w:rsidRPr="00E02227">
              <w:rPr>
                <w:rFonts w:cs="B Nazanin"/>
                <w:b/>
                <w:bCs/>
                <w:position w:val="-14"/>
                <w:sz w:val="24"/>
                <w:szCs w:val="24"/>
              </w:rPr>
              <w:object w:dxaOrig="1760" w:dyaOrig="420" w14:anchorId="5B98BC82">
                <v:shape id="_x0000_i1031" type="#_x0000_t75" style="width:88.5pt;height:21pt" o:ole="">
                  <v:imagedata r:id="rId20" o:title=""/>
                </v:shape>
                <o:OLEObject Type="Embed" ProgID="Equation.DSMT4" ShapeID="_x0000_i1031" DrawAspect="Content" ObjectID="_1825308293" r:id="rId21"/>
              </w:object>
            </w:r>
            <w:r w:rsidRPr="00E02227">
              <w:rPr>
                <w:rFonts w:cs="B Nazanin"/>
                <w:b/>
                <w:bCs/>
                <w:sz w:val="24"/>
                <w:szCs w:val="24"/>
                <w:rtl/>
              </w:rPr>
              <w:t xml:space="preserve"> </w:t>
            </w:r>
            <w:r w:rsidRPr="00E02227">
              <w:rPr>
                <w:rFonts w:cs="B Nazanin" w:hint="cs"/>
                <w:b/>
                <w:bCs/>
                <w:sz w:val="24"/>
                <w:szCs w:val="24"/>
                <w:rtl/>
              </w:rPr>
              <w:t xml:space="preserve">      2) </w:t>
            </w:r>
            <w:r w:rsidRPr="00E02227">
              <w:rPr>
                <w:rFonts w:cs="B Nazanin"/>
                <w:b/>
                <w:bCs/>
                <w:position w:val="-14"/>
                <w:sz w:val="24"/>
                <w:szCs w:val="24"/>
              </w:rPr>
              <w:object w:dxaOrig="1840" w:dyaOrig="420" w14:anchorId="42864D0B">
                <v:shape id="_x0000_i1032" type="#_x0000_t75" style="width:91.5pt;height:21pt" o:ole="">
                  <v:imagedata r:id="rId22" o:title=""/>
                </v:shape>
                <o:OLEObject Type="Embed" ProgID="Equation.DSMT4" ShapeID="_x0000_i1032" DrawAspect="Content" ObjectID="_1825308294" r:id="rId23"/>
              </w:object>
            </w:r>
            <w:r w:rsidRPr="00E02227">
              <w:rPr>
                <w:rFonts w:cs="B Nazanin"/>
                <w:b/>
                <w:bCs/>
                <w:sz w:val="24"/>
                <w:szCs w:val="24"/>
                <w:rtl/>
              </w:rPr>
              <w:t xml:space="preserve"> </w:t>
            </w:r>
            <w:r w:rsidRPr="00E02227">
              <w:rPr>
                <w:rFonts w:cs="B Nazanin" w:hint="cs"/>
                <w:b/>
                <w:bCs/>
                <w:sz w:val="24"/>
                <w:szCs w:val="24"/>
                <w:rtl/>
              </w:rPr>
              <w:t xml:space="preserve">     3)</w:t>
            </w:r>
            <w:r w:rsidRPr="00E02227">
              <w:rPr>
                <w:rFonts w:cs="B Nazanin"/>
                <w:b/>
                <w:bCs/>
                <w:sz w:val="24"/>
                <w:szCs w:val="24"/>
              </w:rPr>
              <w:t xml:space="preserve"> </w:t>
            </w:r>
            <w:r w:rsidRPr="00E02227">
              <w:rPr>
                <w:rFonts w:cs="B Nazanin" w:hint="cs"/>
                <w:b/>
                <w:bCs/>
                <w:sz w:val="24"/>
                <w:szCs w:val="24"/>
                <w:rtl/>
              </w:rPr>
              <w:t xml:space="preserve"> </w:t>
            </w:r>
            <w:r w:rsidRPr="00E02227">
              <w:rPr>
                <w:rFonts w:cs="B Nazanin"/>
                <w:b/>
                <w:bCs/>
                <w:position w:val="-6"/>
                <w:sz w:val="24"/>
                <w:szCs w:val="24"/>
              </w:rPr>
              <w:object w:dxaOrig="1300" w:dyaOrig="279" w14:anchorId="35295973">
                <v:shape id="_x0000_i1033" type="#_x0000_t75" style="width:64.5pt;height:13.5pt" o:ole="">
                  <v:imagedata r:id="rId24" o:title=""/>
                </v:shape>
                <o:OLEObject Type="Embed" ProgID="Equation.DSMT4" ShapeID="_x0000_i1033" DrawAspect="Content" ObjectID="_1825308295" r:id="rId25"/>
              </w:object>
            </w:r>
            <w:r w:rsidRPr="00E02227">
              <w:rPr>
                <w:rFonts w:cs="B Nazanin" w:hint="cs"/>
                <w:b/>
                <w:bCs/>
                <w:sz w:val="24"/>
                <w:szCs w:val="24"/>
                <w:rtl/>
              </w:rPr>
              <w:t xml:space="preserve">      </w:t>
            </w:r>
            <w:r w:rsidRPr="00E02227">
              <w:rPr>
                <w:rFonts w:cs="B Nazanin"/>
                <w:b/>
                <w:bCs/>
                <w:sz w:val="24"/>
                <w:szCs w:val="24"/>
              </w:rPr>
              <w:t xml:space="preserve"> </w:t>
            </w:r>
            <w:r w:rsidRPr="00E02227">
              <w:rPr>
                <w:rFonts w:cs="B Nazanin" w:hint="cs"/>
                <w:b/>
                <w:bCs/>
                <w:sz w:val="24"/>
                <w:szCs w:val="24"/>
                <w:rtl/>
              </w:rPr>
              <w:t>4)</w:t>
            </w:r>
            <w:r w:rsidRPr="00E02227">
              <w:rPr>
                <w:rFonts w:cs="B Nazanin"/>
                <w:b/>
                <w:bCs/>
                <w:position w:val="-14"/>
                <w:sz w:val="24"/>
                <w:szCs w:val="24"/>
              </w:rPr>
              <w:object w:dxaOrig="1800" w:dyaOrig="420" w14:anchorId="28AE3032">
                <v:shape id="_x0000_i1034" type="#_x0000_t75" style="width:90pt;height:21pt" o:ole="">
                  <v:imagedata r:id="rId26" o:title=""/>
                </v:shape>
                <o:OLEObject Type="Embed" ProgID="Equation.DSMT4" ShapeID="_x0000_i1034" DrawAspect="Content" ObjectID="_1825308296" r:id="rId27"/>
              </w:object>
            </w:r>
            <w:r w:rsidRPr="00E02227">
              <w:rPr>
                <w:rFonts w:cs="B Nazanin"/>
                <w:b/>
                <w:bCs/>
                <w:sz w:val="24"/>
                <w:szCs w:val="24"/>
                <w:rtl/>
              </w:rPr>
              <w:t xml:space="preserve"> </w:t>
            </w:r>
          </w:p>
          <w:p w14:paraId="73CE35DA" w14:textId="77777777" w:rsidR="00364BE1" w:rsidRPr="00E02227" w:rsidRDefault="00364BE1" w:rsidP="00CD3504">
            <w:pPr>
              <w:bidi/>
              <w:jc w:val="both"/>
              <w:rPr>
                <w:rFonts w:cs="B Nazanin"/>
                <w:b/>
                <w:bCs/>
                <w:rtl/>
                <w:lang w:bidi="fa-IR"/>
              </w:rPr>
            </w:pPr>
            <w:r w:rsidRPr="00E02227">
              <w:rPr>
                <w:rFonts w:cs="B Nazanin" w:hint="cs"/>
                <w:b/>
                <w:bCs/>
                <w:rtl/>
              </w:rPr>
              <w:t xml:space="preserve">ب) جمله پنجم الگوی </w:t>
            </w:r>
            <w:r w:rsidRPr="00E02227">
              <w:rPr>
                <w:rFonts w:cs="B Nazanin"/>
                <w:b/>
                <w:bCs/>
                <w:position w:val="-28"/>
              </w:rPr>
              <w:object w:dxaOrig="999" w:dyaOrig="720" w14:anchorId="0853C36C">
                <v:shape id="_x0000_i1035" type="#_x0000_t75" style="width:49.5pt;height:36pt" o:ole="">
                  <v:imagedata r:id="rId28" o:title=""/>
                </v:shape>
                <o:OLEObject Type="Embed" ProgID="Equation.DSMT4" ShapeID="_x0000_i1035" DrawAspect="Content" ObjectID="_1825308297" r:id="rId29"/>
              </w:object>
            </w:r>
            <w:r w:rsidRPr="00E02227">
              <w:rPr>
                <w:rFonts w:cs="B Nazanin"/>
                <w:b/>
                <w:bCs/>
                <w:rtl/>
              </w:rPr>
              <w:t xml:space="preserve"> </w:t>
            </w:r>
            <w:r w:rsidRPr="00E02227">
              <w:rPr>
                <w:rFonts w:cs="B Nazanin" w:hint="cs"/>
                <w:b/>
                <w:bCs/>
                <w:rtl/>
                <w:lang w:bidi="fa-IR"/>
              </w:rPr>
              <w:t xml:space="preserve"> کدام است؟</w:t>
            </w:r>
          </w:p>
          <w:p w14:paraId="3CD80678" w14:textId="78E15A14" w:rsidR="00364BE1" w:rsidRPr="00E02227" w:rsidRDefault="00364BE1" w:rsidP="00E02227">
            <w:pPr>
              <w:bidi/>
              <w:jc w:val="both"/>
              <w:rPr>
                <w:rFonts w:cs="B Nazanin"/>
                <w:b/>
                <w:bCs/>
                <w:rtl/>
                <w:lang w:bidi="fa-IR"/>
              </w:rPr>
            </w:pPr>
            <w:r w:rsidRPr="00E02227">
              <w:rPr>
                <w:rFonts w:cs="B Nazanin" w:hint="cs"/>
                <w:b/>
                <w:bCs/>
                <w:rtl/>
                <w:lang w:bidi="fa-IR"/>
              </w:rPr>
              <w:t xml:space="preserve">1) </w:t>
            </w:r>
            <w:r w:rsidRPr="00E02227">
              <w:rPr>
                <w:rFonts w:cs="B Nazanin"/>
                <w:b/>
                <w:bCs/>
                <w:position w:val="-28"/>
                <w:lang w:bidi="fa-IR"/>
              </w:rPr>
              <w:object w:dxaOrig="380" w:dyaOrig="720" w14:anchorId="4FB0B04F">
                <v:shape id="_x0000_i1036" type="#_x0000_t75" style="width:19.5pt;height:36pt" o:ole="">
                  <v:imagedata r:id="rId30" o:title=""/>
                </v:shape>
                <o:OLEObject Type="Embed" ProgID="Equation.DSMT4" ShapeID="_x0000_i1036" DrawAspect="Content" ObjectID="_1825308298" r:id="rId31"/>
              </w:object>
            </w:r>
            <w:r w:rsidRPr="00E02227">
              <w:rPr>
                <w:rFonts w:cs="B Nazanin"/>
                <w:b/>
                <w:bCs/>
                <w:rtl/>
                <w:lang w:bidi="fa-IR"/>
              </w:rPr>
              <w:t xml:space="preserve"> </w:t>
            </w:r>
            <w:r w:rsidRPr="00E02227">
              <w:rPr>
                <w:rFonts w:cs="B Nazanin" w:hint="cs"/>
                <w:b/>
                <w:bCs/>
                <w:rtl/>
                <w:lang w:bidi="fa-IR"/>
              </w:rPr>
              <w:t xml:space="preserve">                      2) </w:t>
            </w:r>
            <w:r w:rsidRPr="00E02227">
              <w:rPr>
                <w:rFonts w:cs="B Nazanin"/>
                <w:b/>
                <w:bCs/>
                <w:position w:val="-6"/>
                <w:lang w:bidi="fa-IR"/>
              </w:rPr>
              <w:object w:dxaOrig="200" w:dyaOrig="279" w14:anchorId="1F8C9DF5">
                <v:shape id="_x0000_i1037" type="#_x0000_t75" style="width:10.5pt;height:13.5pt" o:ole="">
                  <v:imagedata r:id="rId32" o:title=""/>
                </v:shape>
                <o:OLEObject Type="Embed" ProgID="Equation.DSMT4" ShapeID="_x0000_i1037" DrawAspect="Content" ObjectID="_1825308299" r:id="rId33"/>
              </w:object>
            </w:r>
            <w:r w:rsidRPr="00E02227">
              <w:rPr>
                <w:rFonts w:cs="B Nazanin"/>
                <w:b/>
                <w:bCs/>
                <w:rtl/>
                <w:lang w:bidi="fa-IR"/>
              </w:rPr>
              <w:t xml:space="preserve"> </w:t>
            </w:r>
            <w:r w:rsidRPr="00E02227">
              <w:rPr>
                <w:rFonts w:cs="B Nazanin" w:hint="cs"/>
                <w:b/>
                <w:bCs/>
                <w:rtl/>
                <w:lang w:bidi="fa-IR"/>
              </w:rPr>
              <w:t xml:space="preserve">                        3) </w:t>
            </w:r>
            <w:r w:rsidRPr="00E02227">
              <w:rPr>
                <w:rFonts w:cs="B Nazanin"/>
                <w:b/>
                <w:bCs/>
                <w:position w:val="-28"/>
                <w:lang w:bidi="fa-IR"/>
              </w:rPr>
              <w:object w:dxaOrig="380" w:dyaOrig="720" w14:anchorId="206ACFB0">
                <v:shape id="_x0000_i1038" type="#_x0000_t75" style="width:19.5pt;height:36pt" o:ole="">
                  <v:imagedata r:id="rId34" o:title=""/>
                </v:shape>
                <o:OLEObject Type="Embed" ProgID="Equation.DSMT4" ShapeID="_x0000_i1038" DrawAspect="Content" ObjectID="_1825308300" r:id="rId35"/>
              </w:object>
            </w:r>
            <w:r w:rsidRPr="00E02227">
              <w:rPr>
                <w:rFonts w:cs="B Nazanin"/>
                <w:b/>
                <w:bCs/>
                <w:rtl/>
                <w:lang w:bidi="fa-IR"/>
              </w:rPr>
              <w:t xml:space="preserve"> </w:t>
            </w:r>
            <w:r w:rsidRPr="00E02227">
              <w:rPr>
                <w:rFonts w:cs="B Nazanin" w:hint="cs"/>
                <w:b/>
                <w:bCs/>
                <w:rtl/>
                <w:lang w:bidi="fa-IR"/>
              </w:rPr>
              <w:t xml:space="preserve">                           4) </w:t>
            </w:r>
            <w:r w:rsidRPr="00E02227">
              <w:rPr>
                <w:rFonts w:cs="B Nazanin"/>
                <w:b/>
                <w:bCs/>
                <w:position w:val="-28"/>
                <w:lang w:bidi="fa-IR"/>
              </w:rPr>
              <w:object w:dxaOrig="340" w:dyaOrig="720" w14:anchorId="133FF1B4">
                <v:shape id="_x0000_i1039" type="#_x0000_t75" style="width:16.5pt;height:36pt" o:ole="">
                  <v:imagedata r:id="rId36" o:title=""/>
                </v:shape>
                <o:OLEObject Type="Embed" ProgID="Equation.DSMT4" ShapeID="_x0000_i1039" DrawAspect="Content" ObjectID="_1825308301" r:id="rId37"/>
              </w:object>
            </w:r>
            <w:r w:rsidRPr="00E02227">
              <w:rPr>
                <w:rFonts w:cs="B Nazanin"/>
                <w:b/>
                <w:bCs/>
                <w:rtl/>
                <w:lang w:bidi="fa-IR"/>
              </w:rPr>
              <w:t xml:space="preserve"> </w:t>
            </w:r>
          </w:p>
          <w:p w14:paraId="5C1DBF55" w14:textId="7E66CB55" w:rsidR="00364BE1" w:rsidRPr="00E02227" w:rsidRDefault="00F155BE" w:rsidP="005624AA">
            <w:pPr>
              <w:bidi/>
              <w:jc w:val="both"/>
              <w:rPr>
                <w:rFonts w:cs="Arial"/>
                <w:b/>
                <w:bCs/>
                <w:rtl/>
                <w:lang w:bidi="fa-IR"/>
              </w:rPr>
            </w:pPr>
            <w:r>
              <w:rPr>
                <w:rFonts w:cs="B Nazanin" w:hint="cs"/>
                <w:b/>
                <w:bCs/>
                <w:rtl/>
                <w:lang w:bidi="fa-IR"/>
              </w:rPr>
              <w:t>پ</w:t>
            </w:r>
            <w:r w:rsidR="00364BE1" w:rsidRPr="00E02227">
              <w:rPr>
                <w:rFonts w:cs="B Nazanin" w:hint="cs"/>
                <w:b/>
                <w:bCs/>
                <w:rtl/>
                <w:lang w:bidi="fa-IR"/>
              </w:rPr>
              <w:t xml:space="preserve">) مقدار عبارت </w:t>
            </w:r>
            <w:r w:rsidR="00364BE1" w:rsidRPr="00E02227">
              <w:rPr>
                <w:rFonts w:cs="B Nazanin"/>
                <w:b/>
                <w:bCs/>
                <w:position w:val="-4"/>
                <w:lang w:bidi="fa-IR"/>
              </w:rPr>
              <w:object w:dxaOrig="200" w:dyaOrig="300" w14:anchorId="6CD0D1F1">
                <v:shape id="_x0000_i1040" type="#_x0000_t75" style="width:10.5pt;height:15pt" o:ole="">
                  <v:imagedata r:id="rId38" o:title=""/>
                </v:shape>
                <o:OLEObject Type="Embed" ProgID="Equation.DSMT4" ShapeID="_x0000_i1040" DrawAspect="Content" ObjectID="_1825308302" r:id="rId39"/>
              </w:object>
            </w:r>
            <w:r w:rsidR="00364BE1" w:rsidRPr="00E02227">
              <w:rPr>
                <w:rFonts w:cs="B Nazanin"/>
                <w:b/>
                <w:bCs/>
                <w:rtl/>
                <w:lang w:bidi="fa-IR"/>
              </w:rPr>
              <w:t xml:space="preserve"> </w:t>
            </w:r>
            <w:r w:rsidR="00364BE1" w:rsidRPr="00E02227">
              <w:rPr>
                <w:rFonts w:cs="B Nazanin"/>
                <w:b/>
                <w:bCs/>
                <w:position w:val="-6"/>
                <w:lang w:bidi="fa-IR"/>
              </w:rPr>
              <w:object w:dxaOrig="900" w:dyaOrig="279" w14:anchorId="76FD0B5C">
                <v:shape id="_x0000_i1041" type="#_x0000_t75" style="width:45pt;height:13.5pt" o:ole="">
                  <v:imagedata r:id="rId40" o:title=""/>
                </v:shape>
                <o:OLEObject Type="Embed" ProgID="Equation.DSMT4" ShapeID="_x0000_i1041" DrawAspect="Content" ObjectID="_1825308303" r:id="rId41"/>
              </w:object>
            </w:r>
            <w:r w:rsidR="00364BE1" w:rsidRPr="00E02227">
              <w:rPr>
                <w:rFonts w:cs="B Nazanin"/>
                <w:b/>
                <w:bCs/>
                <w:rtl/>
                <w:lang w:bidi="fa-IR"/>
              </w:rPr>
              <w:t xml:space="preserve"> </w:t>
            </w:r>
            <w:r w:rsidR="00364BE1" w:rsidRPr="00E02227">
              <w:rPr>
                <w:rFonts w:cs="B Nazanin" w:hint="cs"/>
                <w:b/>
                <w:bCs/>
                <w:rtl/>
                <w:lang w:bidi="fa-IR"/>
              </w:rPr>
              <w:t xml:space="preserve">به ازای </w:t>
            </w:r>
            <w:r w:rsidR="00364BE1" w:rsidRPr="00E02227">
              <w:rPr>
                <w:rFonts w:cs="B Nazanin"/>
                <w:b/>
                <w:bCs/>
                <w:position w:val="-6"/>
                <w:lang w:bidi="fa-IR"/>
              </w:rPr>
              <w:object w:dxaOrig="620" w:dyaOrig="279" w14:anchorId="65F7D2C5">
                <v:shape id="_x0000_i1042" type="#_x0000_t75" style="width:31.5pt;height:13.5pt" o:ole="">
                  <v:imagedata r:id="rId42" o:title=""/>
                </v:shape>
                <o:OLEObject Type="Embed" ProgID="Equation.DSMT4" ShapeID="_x0000_i1042" DrawAspect="Content" ObjectID="_1825308304" r:id="rId43"/>
              </w:object>
            </w:r>
            <w:r w:rsidR="00364BE1" w:rsidRPr="00E02227">
              <w:rPr>
                <w:rFonts w:cs="B Nazanin"/>
                <w:b/>
                <w:bCs/>
                <w:rtl/>
                <w:lang w:bidi="fa-IR"/>
              </w:rPr>
              <w:t xml:space="preserve"> </w:t>
            </w:r>
            <w:r w:rsidR="00364BE1" w:rsidRPr="00E02227">
              <w:rPr>
                <w:rFonts w:cs="B Nazanin" w:hint="cs"/>
                <w:b/>
                <w:bCs/>
                <w:rtl/>
                <w:lang w:bidi="fa-IR"/>
              </w:rPr>
              <w:t xml:space="preserve"> برابر است با </w:t>
            </w:r>
            <w:r w:rsidR="00364BE1" w:rsidRPr="00E02227">
              <w:rPr>
                <w:rFonts w:cs="Arial" w:hint="cs"/>
                <w:b/>
                <w:bCs/>
                <w:rtl/>
                <w:lang w:bidi="fa-IR"/>
              </w:rPr>
              <w:t>:</w:t>
            </w:r>
          </w:p>
          <w:p w14:paraId="683C49AB" w14:textId="4CB7976A" w:rsidR="00357D24" w:rsidRPr="00357D24" w:rsidRDefault="00364BE1" w:rsidP="00357D24">
            <w:pPr>
              <w:bidi/>
              <w:jc w:val="both"/>
              <w:rPr>
                <w:rFonts w:cs="B Nazanin"/>
                <w:b/>
                <w:bCs/>
                <w:sz w:val="22"/>
                <w:szCs w:val="22"/>
                <w:rtl/>
                <w:lang w:bidi="fa-IR"/>
              </w:rPr>
            </w:pPr>
            <w:r w:rsidRPr="00E02227">
              <w:rPr>
                <w:rFonts w:cs="B Nazanin" w:hint="cs"/>
                <w:b/>
                <w:bCs/>
                <w:rtl/>
                <w:lang w:bidi="fa-IR"/>
              </w:rPr>
              <w:t>1)</w:t>
            </w:r>
            <w:r w:rsidRPr="00E02227">
              <w:rPr>
                <w:rFonts w:cs="Arial" w:hint="cs"/>
                <w:b/>
                <w:bCs/>
                <w:rtl/>
                <w:lang w:bidi="fa-IR"/>
              </w:rPr>
              <w:t xml:space="preserve"> </w:t>
            </w:r>
            <w:r w:rsidRPr="00E02227">
              <w:rPr>
                <w:rFonts w:cs="Arial"/>
                <w:b/>
                <w:bCs/>
                <w:position w:val="-6"/>
                <w:lang w:bidi="fa-IR"/>
              </w:rPr>
              <w:object w:dxaOrig="420" w:dyaOrig="279" w14:anchorId="67CEB84D">
                <v:shape id="_x0000_i1043" type="#_x0000_t75" style="width:21pt;height:13.5pt" o:ole="">
                  <v:imagedata r:id="rId44" o:title=""/>
                </v:shape>
                <o:OLEObject Type="Embed" ProgID="Equation.DSMT4" ShapeID="_x0000_i1043" DrawAspect="Content" ObjectID="_1825308305" r:id="rId45"/>
              </w:object>
            </w:r>
            <w:r w:rsidRPr="00E02227">
              <w:rPr>
                <w:rFonts w:cs="Arial"/>
                <w:b/>
                <w:bCs/>
                <w:rtl/>
                <w:lang w:bidi="fa-IR"/>
              </w:rPr>
              <w:t xml:space="preserve"> </w:t>
            </w:r>
            <w:r w:rsidRPr="00E02227">
              <w:rPr>
                <w:rFonts w:cs="Arial" w:hint="cs"/>
                <w:b/>
                <w:bCs/>
                <w:rtl/>
                <w:lang w:bidi="fa-IR"/>
              </w:rPr>
              <w:t xml:space="preserve">                2</w:t>
            </w:r>
            <w:r w:rsidRPr="00E02227">
              <w:rPr>
                <w:rFonts w:cs="Arial"/>
                <w:b/>
                <w:bCs/>
                <w:lang w:bidi="fa-IR"/>
              </w:rPr>
              <w:t>(</w:t>
            </w:r>
            <w:r w:rsidRPr="00E02227">
              <w:rPr>
                <w:rFonts w:cs="Arial" w:hint="cs"/>
                <w:b/>
                <w:bCs/>
                <w:rtl/>
                <w:lang w:bidi="fa-IR"/>
              </w:rPr>
              <w:t xml:space="preserve"> </w:t>
            </w:r>
            <w:r w:rsidRPr="00E02227">
              <w:rPr>
                <w:rFonts w:cs="Arial"/>
                <w:b/>
                <w:bCs/>
                <w:position w:val="-6"/>
                <w:lang w:bidi="fa-IR"/>
              </w:rPr>
              <w:object w:dxaOrig="360" w:dyaOrig="279" w14:anchorId="62663344">
                <v:shape id="_x0000_i1044" type="#_x0000_t75" style="width:18pt;height:13.5pt" o:ole="">
                  <v:imagedata r:id="rId46" o:title=""/>
                </v:shape>
                <o:OLEObject Type="Embed" ProgID="Equation.DSMT4" ShapeID="_x0000_i1044" DrawAspect="Content" ObjectID="_1825308306" r:id="rId47"/>
              </w:object>
            </w:r>
            <w:r w:rsidRPr="00E02227">
              <w:rPr>
                <w:rFonts w:cs="Arial"/>
                <w:b/>
                <w:bCs/>
                <w:rtl/>
                <w:lang w:bidi="fa-IR"/>
              </w:rPr>
              <w:t xml:space="preserve"> </w:t>
            </w:r>
            <w:r w:rsidRPr="00E02227">
              <w:rPr>
                <w:rFonts w:cs="Arial" w:hint="cs"/>
                <w:b/>
                <w:bCs/>
                <w:rtl/>
                <w:lang w:bidi="fa-IR"/>
              </w:rPr>
              <w:t xml:space="preserve">                </w:t>
            </w:r>
            <w:r w:rsidRPr="00E02227">
              <w:rPr>
                <w:rFonts w:cs="B Nazanin" w:hint="cs"/>
                <w:b/>
                <w:bCs/>
                <w:rtl/>
                <w:lang w:bidi="fa-IR"/>
              </w:rPr>
              <w:t>3) 10                               4) 4</w:t>
            </w:r>
          </w:p>
          <w:p w14:paraId="6BE31942" w14:textId="5AF83B60" w:rsidR="00357D24" w:rsidRDefault="00F155BE" w:rsidP="00357D24">
            <w:pPr>
              <w:framePr w:hSpace="180" w:wrap="around" w:vAnchor="text" w:hAnchor="margin" w:y="-228"/>
              <w:bidi/>
              <w:rPr>
                <w:rFonts w:cs="B Nazanin"/>
                <w:b/>
                <w:bCs/>
                <w:rtl/>
              </w:rPr>
            </w:pPr>
            <w:r>
              <w:rPr>
                <w:rFonts w:cs="B Nazanin" w:hint="cs"/>
                <w:b/>
                <w:bCs/>
                <w:rtl/>
              </w:rPr>
              <w:t>ت</w:t>
            </w:r>
            <w:r w:rsidR="00357D24">
              <w:rPr>
                <w:rFonts w:cs="B Nazanin" w:hint="cs"/>
                <w:b/>
                <w:bCs/>
                <w:rtl/>
              </w:rPr>
              <w:t>) برای نوشتن تمام حالت های ممکن در یک مسأله از راهبرد ................................. استفاده می کنیم.</w:t>
            </w:r>
          </w:p>
          <w:p w14:paraId="3F580BE8" w14:textId="64B93A98" w:rsidR="00F155BE" w:rsidRPr="00735D6F" w:rsidRDefault="00357D24" w:rsidP="00735D6F">
            <w:pPr>
              <w:bidi/>
              <w:jc w:val="both"/>
              <w:rPr>
                <w:rFonts w:cs="B Nazanin"/>
                <w:b/>
                <w:bCs/>
                <w:sz w:val="22"/>
                <w:szCs w:val="22"/>
                <w:rtl/>
                <w:lang w:bidi="fa-IR"/>
              </w:rPr>
            </w:pPr>
            <w:r>
              <w:rPr>
                <w:rFonts w:cs="B Nazanin" w:hint="cs"/>
                <w:b/>
                <w:bCs/>
                <w:rtl/>
              </w:rPr>
              <w:t xml:space="preserve">  1</w:t>
            </w:r>
            <w:r w:rsidRPr="001909D9">
              <w:rPr>
                <w:rFonts w:cs="B Nazanin" w:hint="cs"/>
                <w:b/>
                <w:bCs/>
                <w:rtl/>
              </w:rPr>
              <w:t xml:space="preserve">) </w:t>
            </w:r>
            <w:r>
              <w:rPr>
                <w:rFonts w:cs="B Nazanin" w:hint="cs"/>
                <w:b/>
                <w:bCs/>
                <w:rtl/>
              </w:rPr>
              <w:t>الگویابی</w:t>
            </w:r>
            <w:r w:rsidRPr="001909D9">
              <w:rPr>
                <w:rFonts w:cs="B Nazanin" w:hint="cs"/>
                <w:b/>
                <w:bCs/>
                <w:rtl/>
              </w:rPr>
              <w:t xml:space="preserve">                                 2) </w:t>
            </w:r>
            <w:r>
              <w:rPr>
                <w:rFonts w:cs="B Nazanin" w:hint="cs"/>
                <w:b/>
                <w:bCs/>
                <w:rtl/>
              </w:rPr>
              <w:t>الگوسازی</w:t>
            </w:r>
            <w:r w:rsidRPr="001909D9">
              <w:rPr>
                <w:rFonts w:cs="B Nazanin" w:hint="cs"/>
                <w:b/>
                <w:bCs/>
                <w:rtl/>
              </w:rPr>
              <w:t xml:space="preserve">                              3) </w:t>
            </w:r>
            <w:r>
              <w:rPr>
                <w:rFonts w:cs="B Nazanin" w:hint="cs"/>
                <w:b/>
                <w:bCs/>
                <w:rtl/>
              </w:rPr>
              <w:t>حدس و آزمایش</w:t>
            </w:r>
            <w:r w:rsidRPr="001909D9">
              <w:rPr>
                <w:rFonts w:cs="B Nazanin" w:hint="cs"/>
                <w:b/>
                <w:bCs/>
                <w:rtl/>
              </w:rPr>
              <w:t xml:space="preserve">                         4) </w:t>
            </w:r>
            <w:r>
              <w:rPr>
                <w:rFonts w:cs="B Nazanin" w:hint="cs"/>
                <w:b/>
                <w:bCs/>
                <w:rtl/>
              </w:rPr>
              <w:t>زیرمسأله</w:t>
            </w:r>
          </w:p>
        </w:tc>
      </w:tr>
      <w:tr w:rsidR="00364BE1" w:rsidRPr="00E02227" w14:paraId="11E71D85" w14:textId="77777777" w:rsidTr="00E44BAF">
        <w:trPr>
          <w:trHeight w:val="903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642C21D1" w14:textId="6E06E0F8" w:rsidR="00364BE1" w:rsidRPr="00303426" w:rsidRDefault="00364BE1" w:rsidP="00303426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</w:rPr>
            </w:pPr>
            <w:r w:rsidRPr="00303426">
              <w:rPr>
                <w:rStyle w:val="Strong"/>
                <w:rFonts w:cs="B Nazanin" w:hint="cs"/>
                <w:b w:val="0"/>
                <w:bCs w:val="0"/>
                <w:rtl/>
              </w:rPr>
              <w:t>4</w:t>
            </w:r>
          </w:p>
        </w:tc>
        <w:tc>
          <w:tcPr>
            <w:tcW w:w="10282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54DC8413" w14:textId="7B953FFF" w:rsidR="00364BE1" w:rsidRDefault="00364BE1" w:rsidP="00964511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E02227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دو جمله بعدی الگوهای زیر را بنویسید. </w:t>
            </w:r>
          </w:p>
          <w:p w14:paraId="27C50C6E" w14:textId="77777777" w:rsidR="00E44BAF" w:rsidRPr="00E44BAF" w:rsidRDefault="00E44BAF" w:rsidP="00E44BAF">
            <w:pPr>
              <w:bidi/>
              <w:rPr>
                <w:rFonts w:asciiTheme="minorHAnsi" w:eastAsiaTheme="minorHAnsi" w:hAnsiTheme="minorHAnsi" w:cs="B Nazanin"/>
                <w:b/>
                <w:bCs/>
                <w:sz w:val="6"/>
                <w:szCs w:val="6"/>
                <w:rtl/>
                <w:lang w:bidi="fa-IR"/>
              </w:rPr>
            </w:pPr>
          </w:p>
          <w:p w14:paraId="0C1A2C5D" w14:textId="18E6BEA8" w:rsidR="00364BE1" w:rsidRPr="00E02227" w:rsidRDefault="00303426" w:rsidP="00364BE1">
            <w:pPr>
              <w:bidi/>
              <w:jc w:val="right"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C24337">
              <w:rPr>
                <w:position w:val="-10"/>
              </w:rPr>
              <w:object w:dxaOrig="2200" w:dyaOrig="300" w14:anchorId="0EBA4B13">
                <v:shape id="_x0000_i1045" type="#_x0000_t75" style="width:111pt;height:14.25pt" o:ole="">
                  <v:imagedata r:id="rId48" o:title=""/>
                </v:shape>
                <o:OLEObject Type="Embed" ProgID="Equation.DSMT4" ShapeID="_x0000_i1045" DrawAspect="Content" ObjectID="_1825308307" r:id="rId49"/>
              </w:object>
            </w:r>
            <w:r>
              <w:t xml:space="preserve">             </w:t>
            </w:r>
            <w:r w:rsidRPr="00C24337">
              <w:rPr>
                <w:position w:val="-10"/>
              </w:rPr>
              <w:object w:dxaOrig="1900" w:dyaOrig="300" w14:anchorId="7F438EAB">
                <v:shape id="_x0000_i1046" type="#_x0000_t75" style="width:96pt;height:14.25pt" o:ole="">
                  <v:imagedata r:id="rId50" o:title=""/>
                </v:shape>
                <o:OLEObject Type="Embed" ProgID="Equation.DSMT4" ShapeID="_x0000_i1046" DrawAspect="Content" ObjectID="_1825308308" r:id="rId51"/>
              </w:object>
            </w:r>
            <w:r w:rsidRPr="00C24337">
              <w:rPr>
                <w:rFonts w:cs="B Nazanin"/>
                <w:b/>
                <w:bCs/>
              </w:rPr>
              <w:t xml:space="preserve">                   </w:t>
            </w:r>
            <w:r w:rsidRPr="00C24337">
              <w:rPr>
                <w:position w:val="-10"/>
              </w:rPr>
              <w:object w:dxaOrig="2079" w:dyaOrig="300" w14:anchorId="5DC5331A">
                <v:shape id="_x0000_i1047" type="#_x0000_t75" style="width:104.25pt;height:14.25pt" o:ole="">
                  <v:imagedata r:id="rId52" o:title=""/>
                </v:shape>
                <o:OLEObject Type="Embed" ProgID="Equation.DSMT4" ShapeID="_x0000_i1047" DrawAspect="Content" ObjectID="_1825308309" r:id="rId53"/>
              </w:object>
            </w:r>
            <w:r w:rsidRPr="00C24337">
              <w:rPr>
                <w:rFonts w:cs="B Nazanin"/>
                <w:b/>
                <w:bCs/>
              </w:rPr>
              <w:t xml:space="preserve">              </w:t>
            </w:r>
            <w:r w:rsidRPr="00C24337">
              <w:rPr>
                <w:rFonts w:cs="B Nazanin" w:hint="cs"/>
                <w:b/>
                <w:bCs/>
                <w:rtl/>
                <w:lang w:bidi="fa-IR"/>
              </w:rPr>
              <w:t xml:space="preserve">                       </w:t>
            </w:r>
          </w:p>
        </w:tc>
      </w:tr>
      <w:tr w:rsidR="00364BE1" w:rsidRPr="00E02227" w14:paraId="1E6BE931" w14:textId="77777777" w:rsidTr="00303426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46659292" w14:textId="60C518F5" w:rsidR="00364BE1" w:rsidRPr="00303426" w:rsidRDefault="00364BE1" w:rsidP="00303426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rtl/>
              </w:rPr>
            </w:pPr>
            <w:r w:rsidRPr="00303426">
              <w:rPr>
                <w:rStyle w:val="Strong"/>
                <w:rFonts w:cs="B Nazanin" w:hint="cs"/>
                <w:b w:val="0"/>
                <w:bCs w:val="0"/>
                <w:rtl/>
              </w:rPr>
              <w:t>5</w:t>
            </w:r>
          </w:p>
        </w:tc>
        <w:tc>
          <w:tcPr>
            <w:tcW w:w="10282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6282DDC4" w14:textId="77777777" w:rsidR="00364BE1" w:rsidRPr="00E02227" w:rsidRDefault="00364BE1" w:rsidP="005B3F55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E02227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توپی را از ارتفاع 80 متری رها می کنیم. این توپ پس از هر بار زمین خوردن</w:t>
            </w:r>
            <w:r w:rsidRPr="00E02227">
              <w:rPr>
                <w:rFonts w:asciiTheme="minorHAnsi" w:eastAsiaTheme="minorHAnsi" w:hAnsiTheme="minorHAnsi" w:cs="B Nazanin"/>
                <w:b/>
                <w:bCs/>
                <w:position w:val="-28"/>
                <w:lang w:bidi="fa-IR"/>
              </w:rPr>
              <w:object w:dxaOrig="240" w:dyaOrig="720" w14:anchorId="39BF937D">
                <v:shape id="_x0000_i1048" type="#_x0000_t75" style="width:12pt;height:36pt" o:ole="">
                  <v:imagedata r:id="rId54" o:title=""/>
                </v:shape>
                <o:OLEObject Type="Embed" ProgID="Equation.DSMT4" ShapeID="_x0000_i1048" DrawAspect="Content" ObjectID="_1825308310" r:id="rId55"/>
              </w:object>
            </w:r>
            <w:r w:rsidRPr="00E02227"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  <w:t xml:space="preserve"> </w:t>
            </w:r>
            <w:r w:rsidRPr="00E02227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ارتفاع قبلی خود بالا می رود. این توپ پس از اینکه چهار بار به زمین برخورد می کند، چند متر از پایین به بالا حرکت کرده است؟</w:t>
            </w:r>
          </w:p>
          <w:p w14:paraId="17678A4D" w14:textId="77777777" w:rsidR="00364BE1" w:rsidRPr="00E02227" w:rsidRDefault="00364BE1" w:rsidP="00F202CC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</w:p>
          <w:p w14:paraId="5261395F" w14:textId="77777777" w:rsidR="00364BE1" w:rsidRPr="00E02227" w:rsidRDefault="00364BE1" w:rsidP="00F202CC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</w:p>
          <w:p w14:paraId="41B4CEF5" w14:textId="78499DC2" w:rsidR="00364BE1" w:rsidRPr="00E02227" w:rsidRDefault="00364BE1" w:rsidP="00F202CC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</w:p>
        </w:tc>
      </w:tr>
      <w:tr w:rsidR="00364BE1" w:rsidRPr="00E02227" w14:paraId="14C65E9A" w14:textId="77777777" w:rsidTr="00303426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25AD3473" w14:textId="3CF28DC9" w:rsidR="00364BE1" w:rsidRPr="00303426" w:rsidRDefault="00364BE1" w:rsidP="00303426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rtl/>
              </w:rPr>
            </w:pPr>
            <w:r w:rsidRPr="00303426">
              <w:rPr>
                <w:rStyle w:val="Strong"/>
                <w:rFonts w:cs="B Nazanin" w:hint="cs"/>
                <w:rtl/>
              </w:rPr>
              <w:t>6</w:t>
            </w:r>
          </w:p>
        </w:tc>
        <w:tc>
          <w:tcPr>
            <w:tcW w:w="10282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2CE19893" w14:textId="77777777" w:rsidR="00364BE1" w:rsidRPr="00E02227" w:rsidRDefault="00364BE1" w:rsidP="00964511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E02227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علی و پدر و مادرش برای صرف شام به یک رستوران رفتند. توجه علی به مدل متفاوت میزهای رستوران جلب شد. بعضی از آنها چهار پایه و برخی سه پایه بودند. اگر تعداد کل میزها 14 و تعداد کل پایه ها 48 تا باشد، در این رستوران چند چهارپایه و چند سه پایه وجود دارد؟ </w:t>
            </w:r>
          </w:p>
          <w:p w14:paraId="2255D29C" w14:textId="77777777" w:rsidR="00364BE1" w:rsidRPr="00E02227" w:rsidRDefault="00364BE1" w:rsidP="00F202CC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</w:p>
          <w:p w14:paraId="00C1D428" w14:textId="77777777" w:rsidR="00364BE1" w:rsidRPr="00E02227" w:rsidRDefault="00364BE1" w:rsidP="005B3F55">
            <w:pPr>
              <w:bidi/>
              <w:rPr>
                <w:rFonts w:asciiTheme="minorHAnsi" w:eastAsiaTheme="minorHAnsi" w:hAnsiTheme="minorHAnsi" w:cs="B Nazanin"/>
                <w:rtl/>
                <w:lang w:bidi="fa-IR"/>
              </w:rPr>
            </w:pPr>
          </w:p>
        </w:tc>
      </w:tr>
      <w:tr w:rsidR="00364BE1" w:rsidRPr="00E02227" w14:paraId="15D62F4D" w14:textId="77777777" w:rsidTr="00303426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12EAD37B" w14:textId="40363B4D" w:rsidR="00364BE1" w:rsidRPr="00303426" w:rsidRDefault="00364BE1" w:rsidP="00303426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rtl/>
              </w:rPr>
            </w:pPr>
            <w:r w:rsidRPr="00303426">
              <w:rPr>
                <w:rStyle w:val="Strong"/>
                <w:rFonts w:cs="B Nazanin" w:hint="cs"/>
                <w:rtl/>
              </w:rPr>
              <w:t>7</w:t>
            </w:r>
          </w:p>
        </w:tc>
        <w:tc>
          <w:tcPr>
            <w:tcW w:w="10282" w:type="dxa"/>
            <w:tcBorders>
              <w:left w:val="thinThickSmallGap" w:sz="12" w:space="0" w:color="auto"/>
              <w:right w:val="thickThinSmallGap" w:sz="12" w:space="0" w:color="auto"/>
            </w:tcBorders>
          </w:tcPr>
          <w:tbl>
            <w:tblPr>
              <w:tblStyle w:val="TableGrid"/>
              <w:tblpPr w:leftFromText="180" w:rightFromText="180" w:vertAnchor="text" w:horzAnchor="margin" w:tblpXSpec="center" w:tblpY="-1668"/>
              <w:tblOverlap w:val="never"/>
              <w:bidiVisual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4743"/>
              <w:gridCol w:w="4744"/>
            </w:tblGrid>
            <w:tr w:rsidR="00364BE1" w:rsidRPr="00E02227" w14:paraId="45038FD7" w14:textId="77777777" w:rsidTr="00364BE1">
              <w:tc>
                <w:tcPr>
                  <w:tcW w:w="4743" w:type="dxa"/>
                </w:tcPr>
                <w:p w14:paraId="08A6121C" w14:textId="77777777" w:rsidR="00364BE1" w:rsidRPr="00E02227" w:rsidRDefault="00364BE1" w:rsidP="00364BE1">
                  <w:pPr>
                    <w:bidi/>
                    <w:rPr>
                      <w:rFonts w:asciiTheme="minorHAnsi" w:eastAsiaTheme="minorHAnsi" w:hAnsiTheme="minorHAnsi" w:cs="B Nazanin"/>
                      <w:b/>
                      <w:bCs/>
                      <w:rtl/>
                      <w:lang w:bidi="fa-IR"/>
                    </w:rPr>
                  </w:pPr>
                  <w:r w:rsidRPr="00E02227">
                    <w:rPr>
                      <w:rFonts w:asciiTheme="minorHAnsi" w:eastAsiaTheme="minorHAnsi" w:hAnsiTheme="minorHAnsi" w:cs="B Nazanin" w:hint="cs"/>
                      <w:b/>
                      <w:bCs/>
                      <w:rtl/>
                      <w:lang w:bidi="fa-IR"/>
                    </w:rPr>
                    <w:t>الف) گسترده عدد مقابل را بنویسید.</w:t>
                  </w:r>
                </w:p>
              </w:tc>
              <w:tc>
                <w:tcPr>
                  <w:tcW w:w="4744" w:type="dxa"/>
                </w:tcPr>
                <w:p w14:paraId="6611695A" w14:textId="77777777" w:rsidR="00364BE1" w:rsidRPr="00E02227" w:rsidRDefault="00364BE1" w:rsidP="00364BE1">
                  <w:pPr>
                    <w:bidi/>
                    <w:jc w:val="right"/>
                    <w:rPr>
                      <w:rFonts w:asciiTheme="minorHAnsi" w:eastAsiaTheme="minorHAnsi" w:hAnsiTheme="minorHAnsi" w:cs="B Nazanin"/>
                      <w:b/>
                      <w:bCs/>
                      <w:rtl/>
                      <w:lang w:bidi="fa-IR"/>
                    </w:rPr>
                  </w:pPr>
                  <w:r w:rsidRPr="00E02227">
                    <w:rPr>
                      <w:rFonts w:asciiTheme="minorHAnsi" w:eastAsiaTheme="minorHAnsi" w:hAnsiTheme="minorHAnsi" w:cs="B Nazanin"/>
                      <w:b/>
                      <w:bCs/>
                      <w:position w:val="-6"/>
                      <w:lang w:bidi="fa-IR"/>
                    </w:rPr>
                    <w:object w:dxaOrig="660" w:dyaOrig="279" w14:anchorId="547498AD">
                      <v:shape id="_x0000_i1049" type="#_x0000_t75" style="width:33pt;height:13.5pt" o:ole="">
                        <v:imagedata r:id="rId56" o:title=""/>
                      </v:shape>
                      <o:OLEObject Type="Embed" ProgID="Equation.DSMT4" ShapeID="_x0000_i1049" DrawAspect="Content" ObjectID="_1825308311" r:id="rId57"/>
                    </w:object>
                  </w:r>
                </w:p>
              </w:tc>
            </w:tr>
            <w:tr w:rsidR="00364BE1" w:rsidRPr="00E02227" w14:paraId="70C4458A" w14:textId="77777777" w:rsidTr="00364BE1">
              <w:tc>
                <w:tcPr>
                  <w:tcW w:w="4743" w:type="dxa"/>
                </w:tcPr>
                <w:p w14:paraId="34B20565" w14:textId="77777777" w:rsidR="00364BE1" w:rsidRPr="00E02227" w:rsidRDefault="00364BE1" w:rsidP="00364BE1">
                  <w:pPr>
                    <w:bidi/>
                    <w:rPr>
                      <w:rFonts w:asciiTheme="minorHAnsi" w:eastAsiaTheme="minorHAnsi" w:hAnsiTheme="minorHAnsi" w:cs="B Nazanin"/>
                      <w:b/>
                      <w:bCs/>
                      <w:rtl/>
                      <w:lang w:bidi="fa-IR"/>
                    </w:rPr>
                  </w:pPr>
                  <w:r w:rsidRPr="00E02227">
                    <w:rPr>
                      <w:rFonts w:asciiTheme="minorHAnsi" w:eastAsiaTheme="minorHAnsi" w:hAnsiTheme="minorHAnsi" w:cs="B Nazanin" w:hint="cs"/>
                      <w:b/>
                      <w:bCs/>
                      <w:rtl/>
                      <w:lang w:bidi="fa-IR"/>
                    </w:rPr>
                    <w:t>ب) برای جمع مقابل یک محور رسم کنید.</w:t>
                  </w:r>
                </w:p>
                <w:p w14:paraId="2C85C8D0" w14:textId="77777777" w:rsidR="00364BE1" w:rsidRPr="00E02227" w:rsidRDefault="00364BE1" w:rsidP="00364BE1">
                  <w:pPr>
                    <w:bidi/>
                    <w:rPr>
                      <w:rFonts w:asciiTheme="minorHAnsi" w:eastAsiaTheme="minorHAnsi" w:hAnsiTheme="minorHAnsi" w:cs="B Nazanin"/>
                      <w:b/>
                      <w:bCs/>
                      <w:rtl/>
                      <w:lang w:bidi="fa-IR"/>
                    </w:rPr>
                  </w:pPr>
                </w:p>
              </w:tc>
              <w:tc>
                <w:tcPr>
                  <w:tcW w:w="4744" w:type="dxa"/>
                </w:tcPr>
                <w:p w14:paraId="2375943A" w14:textId="77777777" w:rsidR="00364BE1" w:rsidRPr="00E02227" w:rsidRDefault="00364BE1" w:rsidP="00364BE1">
                  <w:pPr>
                    <w:bidi/>
                    <w:jc w:val="right"/>
                    <w:rPr>
                      <w:rFonts w:asciiTheme="minorHAnsi" w:eastAsiaTheme="minorHAnsi" w:hAnsiTheme="minorHAnsi" w:cs="B Nazanin"/>
                      <w:b/>
                      <w:bCs/>
                      <w:rtl/>
                      <w:lang w:bidi="fa-IR"/>
                    </w:rPr>
                  </w:pPr>
                  <w:r w:rsidRPr="00E02227">
                    <w:rPr>
                      <w:rFonts w:asciiTheme="minorHAnsi" w:eastAsiaTheme="minorHAnsi" w:hAnsiTheme="minorHAnsi" w:cs="B Nazanin"/>
                      <w:b/>
                      <w:bCs/>
                      <w:position w:val="-6"/>
                      <w:lang w:bidi="fa-IR"/>
                    </w:rPr>
                    <w:object w:dxaOrig="980" w:dyaOrig="279" w14:anchorId="1812146B">
                      <v:shape id="_x0000_i1050" type="#_x0000_t75" style="width:49.5pt;height:13.5pt" o:ole="">
                        <v:imagedata r:id="rId58" o:title=""/>
                      </v:shape>
                      <o:OLEObject Type="Embed" ProgID="Equation.DSMT4" ShapeID="_x0000_i1050" DrawAspect="Content" ObjectID="_1825308312" r:id="rId59"/>
                    </w:object>
                  </w:r>
                  <w:r w:rsidRPr="00E02227">
                    <w:rPr>
                      <w:rFonts w:asciiTheme="minorHAnsi" w:eastAsiaTheme="minorHAnsi" w:hAnsiTheme="minorHAnsi" w:cs="B Nazanin"/>
                      <w:b/>
                      <w:bCs/>
                      <w:rtl/>
                      <w:lang w:bidi="fa-IR"/>
                    </w:rPr>
                    <w:t xml:space="preserve"> </w:t>
                  </w:r>
                </w:p>
              </w:tc>
            </w:tr>
            <w:tr w:rsidR="00364BE1" w:rsidRPr="00E02227" w14:paraId="417384AD" w14:textId="77777777" w:rsidTr="00364BE1">
              <w:tc>
                <w:tcPr>
                  <w:tcW w:w="4743" w:type="dxa"/>
                </w:tcPr>
                <w:p w14:paraId="34ACC27C" w14:textId="77777777" w:rsidR="00364BE1" w:rsidRPr="00E02227" w:rsidRDefault="00364BE1" w:rsidP="00364BE1">
                  <w:pPr>
                    <w:bidi/>
                    <w:rPr>
                      <w:rFonts w:asciiTheme="minorHAnsi" w:eastAsiaTheme="minorHAnsi" w:hAnsiTheme="minorHAnsi" w:cs="B Nazanin"/>
                      <w:b/>
                      <w:bCs/>
                      <w:rtl/>
                      <w:lang w:bidi="fa-IR"/>
                    </w:rPr>
                  </w:pPr>
                  <w:r w:rsidRPr="00E02227">
                    <w:rPr>
                      <w:rFonts w:asciiTheme="minorHAnsi" w:eastAsiaTheme="minorHAnsi" w:hAnsiTheme="minorHAnsi" w:cs="B Nazanin" w:hint="cs"/>
                      <w:b/>
                      <w:bCs/>
                      <w:rtl/>
                      <w:lang w:bidi="fa-IR"/>
                    </w:rPr>
                    <w:t>ج) عدد قبل و عدد بعد از عدد مقابل را بنویسید.</w:t>
                  </w:r>
                </w:p>
              </w:tc>
              <w:tc>
                <w:tcPr>
                  <w:tcW w:w="4744" w:type="dxa"/>
                </w:tcPr>
                <w:p w14:paraId="62ADD28E" w14:textId="77777777" w:rsidR="00364BE1" w:rsidRPr="00E02227" w:rsidRDefault="00364BE1" w:rsidP="00364BE1">
                  <w:pPr>
                    <w:bidi/>
                    <w:jc w:val="right"/>
                    <w:rPr>
                      <w:rFonts w:asciiTheme="minorHAnsi" w:eastAsiaTheme="minorHAnsi" w:hAnsiTheme="minorHAnsi" w:cs="B Nazanin"/>
                      <w:b/>
                      <w:bCs/>
                      <w:rtl/>
                      <w:lang w:bidi="fa-IR"/>
                    </w:rPr>
                  </w:pPr>
                  <m:oMath>
                    <m:r>
                      <m:rPr>
                        <m:nor/>
                      </m:rPr>
                      <w:rPr>
                        <w:rFonts w:ascii="Cambria Math" w:eastAsiaTheme="minorHAnsi" w:hAnsi="Cambria Math" w:cs="B Nazanin" w:hint="cs"/>
                        <w:b/>
                        <w:bCs/>
                        <w:rtl/>
                        <w:lang w:bidi="fa-IR"/>
                      </w:rPr>
                      <m:t>....... ، -341 ، .......</m:t>
                    </m:r>
                  </m:oMath>
                  <w:r w:rsidRPr="00E02227">
                    <w:rPr>
                      <w:rFonts w:asciiTheme="minorHAnsi" w:eastAsiaTheme="minorHAnsi" w:hAnsiTheme="minorHAnsi" w:cs="B Nazanin" w:hint="cs"/>
                      <w:b/>
                      <w:bCs/>
                      <w:rtl/>
                      <w:lang w:bidi="fa-IR"/>
                    </w:rPr>
                    <w:t xml:space="preserve">     </w:t>
                  </w:r>
                </w:p>
              </w:tc>
            </w:tr>
          </w:tbl>
          <w:p w14:paraId="55BFC4E3" w14:textId="389C26C9" w:rsidR="00364BE1" w:rsidRPr="00E02227" w:rsidRDefault="00364BE1" w:rsidP="000C3238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</w:p>
        </w:tc>
      </w:tr>
      <w:tr w:rsidR="00364BE1" w:rsidRPr="00E02227" w14:paraId="267A1481" w14:textId="77777777" w:rsidTr="00BE6011">
        <w:trPr>
          <w:trHeight w:val="1312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361DCEC0" w14:textId="407AD85B" w:rsidR="00364BE1" w:rsidRPr="00303426" w:rsidRDefault="00364BE1" w:rsidP="00303426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rtl/>
              </w:rPr>
            </w:pPr>
            <w:r w:rsidRPr="00303426">
              <w:rPr>
                <w:rStyle w:val="Strong"/>
                <w:rFonts w:cs="B Nazanin" w:hint="cs"/>
                <w:rtl/>
              </w:rPr>
              <w:lastRenderedPageBreak/>
              <w:t>8</w:t>
            </w:r>
          </w:p>
        </w:tc>
        <w:tc>
          <w:tcPr>
            <w:tcW w:w="10282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30DA901F" w14:textId="63CEAAFF" w:rsidR="00364BE1" w:rsidRDefault="00364BE1" w:rsidP="005B3F55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E02227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حاصل عبارتهای مقابل را به دست آورید.</w:t>
            </w:r>
          </w:p>
          <w:tbl>
            <w:tblPr>
              <w:tblStyle w:val="PlainTable5"/>
              <w:bidiVisual/>
              <w:tblW w:w="0" w:type="auto"/>
              <w:tblLayout w:type="fixed"/>
              <w:tblLook w:val="0600" w:firstRow="0" w:lastRow="0" w:firstColumn="0" w:lastColumn="0" w:noHBand="1" w:noVBand="1"/>
            </w:tblPr>
            <w:tblGrid>
              <w:gridCol w:w="5028"/>
              <w:gridCol w:w="5028"/>
            </w:tblGrid>
            <w:tr w:rsidR="00BE6011" w14:paraId="413B3BF5" w14:textId="77777777" w:rsidTr="00BE6011">
              <w:trPr>
                <w:trHeight w:val="567"/>
              </w:trPr>
              <w:tc>
                <w:tcPr>
                  <w:tcW w:w="5028" w:type="dxa"/>
                </w:tcPr>
                <w:p w14:paraId="6BA213CB" w14:textId="4BC793DC" w:rsidR="00BE6011" w:rsidRDefault="00BE6011" w:rsidP="00BE6011">
                  <w:pPr>
                    <w:bidi/>
                    <w:jc w:val="right"/>
                    <w:rPr>
                      <w:rFonts w:asciiTheme="minorHAnsi" w:eastAsiaTheme="minorHAnsi" w:hAnsiTheme="minorHAnsi" w:cs="B Nazanin"/>
                      <w:b/>
                      <w:bCs/>
                      <w:rtl/>
                      <w:lang w:bidi="fa-IR"/>
                    </w:rPr>
                  </w:pPr>
                  <w:r w:rsidRPr="00E02227">
                    <w:rPr>
                      <w:rFonts w:asciiTheme="minorHAnsi" w:eastAsiaTheme="minorHAnsi" w:hAnsiTheme="minorHAnsi" w:cs="B Nazanin"/>
                      <w:b/>
                      <w:bCs/>
                      <w:position w:val="-16"/>
                      <w:lang w:bidi="fa-IR"/>
                    </w:rPr>
                    <w:object w:dxaOrig="2299" w:dyaOrig="460" w14:anchorId="1877ECE4">
                      <v:shape id="_x0000_i1051" type="#_x0000_t75" style="width:102pt;height:20.25pt" o:ole="">
                        <v:imagedata r:id="rId60" o:title=""/>
                      </v:shape>
                      <o:OLEObject Type="Embed" ProgID="Equation.DSMT4" ShapeID="_x0000_i1051" DrawAspect="Content" ObjectID="_1825308313" r:id="rId61"/>
                    </w:object>
                  </w:r>
                </w:p>
              </w:tc>
              <w:tc>
                <w:tcPr>
                  <w:tcW w:w="5028" w:type="dxa"/>
                </w:tcPr>
                <w:p w14:paraId="43DE4649" w14:textId="7107D95D" w:rsidR="00BE6011" w:rsidRDefault="00BE6011" w:rsidP="00BE6011">
                  <w:pPr>
                    <w:bidi/>
                    <w:jc w:val="right"/>
                    <w:rPr>
                      <w:rFonts w:asciiTheme="minorHAnsi" w:eastAsiaTheme="minorHAnsi" w:hAnsiTheme="minorHAnsi" w:cs="B Nazanin"/>
                      <w:b/>
                      <w:bCs/>
                      <w:rtl/>
                      <w:lang w:bidi="fa-IR"/>
                    </w:rPr>
                  </w:pPr>
                  <w:r w:rsidRPr="00E02227">
                    <w:rPr>
                      <w:rFonts w:asciiTheme="minorHAnsi" w:eastAsiaTheme="minorHAnsi" w:hAnsiTheme="minorHAnsi" w:cs="B Nazanin"/>
                      <w:b/>
                      <w:bCs/>
                      <w:position w:val="-14"/>
                      <w:lang w:bidi="fa-IR"/>
                    </w:rPr>
                    <w:object w:dxaOrig="1440" w:dyaOrig="420" w14:anchorId="666FFB48">
                      <v:shape id="_x0000_i1052" type="#_x0000_t75" style="width:64.5pt;height:18.75pt" o:ole="">
                        <v:imagedata r:id="rId62" o:title=""/>
                      </v:shape>
                      <o:OLEObject Type="Embed" ProgID="Equation.DSMT4" ShapeID="_x0000_i1052" DrawAspect="Content" ObjectID="_1825308314" r:id="rId63"/>
                    </w:object>
                  </w:r>
                </w:p>
              </w:tc>
            </w:tr>
            <w:tr w:rsidR="00BE6011" w14:paraId="14CBDAC6" w14:textId="77777777" w:rsidTr="00BE6011">
              <w:trPr>
                <w:trHeight w:val="567"/>
              </w:trPr>
              <w:tc>
                <w:tcPr>
                  <w:tcW w:w="5028" w:type="dxa"/>
                </w:tcPr>
                <w:p w14:paraId="76201653" w14:textId="77777777" w:rsidR="00BE6011" w:rsidRPr="00E02227" w:rsidRDefault="00BE6011" w:rsidP="00BE6011">
                  <w:pPr>
                    <w:bidi/>
                    <w:jc w:val="center"/>
                    <w:rPr>
                      <w:rFonts w:asciiTheme="minorHAnsi" w:eastAsiaTheme="minorHAnsi" w:hAnsiTheme="minorHAnsi" w:cs="B Nazanin"/>
                      <w:b/>
                      <w:bCs/>
                      <w:lang w:bidi="fa-IR"/>
                    </w:rPr>
                  </w:pPr>
                </w:p>
              </w:tc>
              <w:tc>
                <w:tcPr>
                  <w:tcW w:w="5028" w:type="dxa"/>
                </w:tcPr>
                <w:p w14:paraId="480577A5" w14:textId="3D75988D" w:rsidR="00BE6011" w:rsidRPr="00E02227" w:rsidRDefault="00BE6011" w:rsidP="00BE6011">
                  <w:pPr>
                    <w:bidi/>
                    <w:jc w:val="right"/>
                    <w:rPr>
                      <w:rFonts w:asciiTheme="minorHAnsi" w:eastAsiaTheme="minorHAnsi" w:hAnsiTheme="minorHAnsi" w:cs="B Nazanin"/>
                      <w:b/>
                      <w:bCs/>
                      <w:lang w:bidi="fa-IR"/>
                    </w:rPr>
                  </w:pPr>
                  <w:r w:rsidRPr="00E02227">
                    <w:rPr>
                      <w:rFonts w:asciiTheme="minorHAnsi" w:eastAsiaTheme="minorHAnsi" w:hAnsiTheme="minorHAnsi" w:cs="B Nazanin"/>
                      <w:b/>
                      <w:bCs/>
                      <w:position w:val="-16"/>
                      <w:lang w:bidi="fa-IR"/>
                    </w:rPr>
                    <w:object w:dxaOrig="3739" w:dyaOrig="460" w14:anchorId="16AE72C4">
                      <v:shape id="_x0000_i1053" type="#_x0000_t75" style="width:168.75pt;height:20.25pt" o:ole="">
                        <v:imagedata r:id="rId64" o:title=""/>
                      </v:shape>
                      <o:OLEObject Type="Embed" ProgID="Equation.DSMT4" ShapeID="_x0000_i1053" DrawAspect="Content" ObjectID="_1825308315" r:id="rId65"/>
                    </w:object>
                  </w:r>
                </w:p>
              </w:tc>
            </w:tr>
          </w:tbl>
          <w:p w14:paraId="309165C8" w14:textId="3B30E4D1" w:rsidR="00364BE1" w:rsidRPr="00E02227" w:rsidRDefault="00364BE1" w:rsidP="00E71FD6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</w:p>
        </w:tc>
      </w:tr>
      <w:tr w:rsidR="00364BE1" w:rsidRPr="00E02227" w14:paraId="08E3F90F" w14:textId="77777777" w:rsidTr="00303426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5B99AE3F" w14:textId="4EDA34F3" w:rsidR="00364BE1" w:rsidRPr="00303426" w:rsidRDefault="00364BE1" w:rsidP="00303426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rtl/>
              </w:rPr>
            </w:pPr>
            <w:r w:rsidRPr="00303426">
              <w:rPr>
                <w:rStyle w:val="Strong"/>
                <w:rFonts w:cs="B Nazanin" w:hint="cs"/>
                <w:rtl/>
              </w:rPr>
              <w:t>9</w:t>
            </w:r>
          </w:p>
        </w:tc>
        <w:tc>
          <w:tcPr>
            <w:tcW w:w="10282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8A0F554" w14:textId="77777777" w:rsidR="00364BE1" w:rsidRPr="00E02227" w:rsidRDefault="00364BE1" w:rsidP="005B3F55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E02227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زهرا یک دماسنج خریده است. او در یک روز زمستانی، با دماسنج دمای هوای اتاق و حیاط را اندازه گرفت. دمای اتاق 24 درجه بالای صفر و دمای حیاط 3 درجه زیر صفر بود. دمای حیاط چند درجه از دمای اتاق زهرا سردتر است؟ </w:t>
            </w:r>
          </w:p>
          <w:p w14:paraId="57C533EC" w14:textId="77777777" w:rsidR="00364BE1" w:rsidRPr="00E02227" w:rsidRDefault="00364BE1" w:rsidP="008D7992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</w:p>
          <w:p w14:paraId="31BE8200" w14:textId="72CDAF26" w:rsidR="00364BE1" w:rsidRPr="00E02227" w:rsidRDefault="00364BE1" w:rsidP="00364BE1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</w:p>
        </w:tc>
      </w:tr>
      <w:tr w:rsidR="00364BE1" w:rsidRPr="00E02227" w14:paraId="3AF6C23C" w14:textId="77777777" w:rsidTr="00303426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714E00FF" w14:textId="6302A2C4" w:rsidR="00364BE1" w:rsidRPr="00303426" w:rsidRDefault="00364BE1" w:rsidP="00303426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rtl/>
              </w:rPr>
            </w:pPr>
            <w:r w:rsidRPr="00303426">
              <w:rPr>
                <w:rStyle w:val="Strong"/>
                <w:rFonts w:cs="B Nazanin" w:hint="cs"/>
                <w:rtl/>
              </w:rPr>
              <w:t>10</w:t>
            </w:r>
          </w:p>
        </w:tc>
        <w:tc>
          <w:tcPr>
            <w:tcW w:w="10282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267A8F2A" w14:textId="1AD76CAC" w:rsidR="00364BE1" w:rsidRPr="00E02227" w:rsidRDefault="00364BE1" w:rsidP="005B3F55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E02227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الف) جمله </w:t>
            </w:r>
            <w:r w:rsidRPr="00E02227">
              <w:rPr>
                <w:rFonts w:asciiTheme="minorHAnsi" w:eastAsiaTheme="minorHAnsi" w:hAnsiTheme="minorHAnsi" w:cs="B Nazanin"/>
                <w:b/>
                <w:bCs/>
                <w:position w:val="-6"/>
                <w:lang w:bidi="fa-IR"/>
              </w:rPr>
              <w:object w:dxaOrig="220" w:dyaOrig="240" w14:anchorId="3F03BE9B">
                <v:shape id="_x0000_i1054" type="#_x0000_t75" style="width:10.5pt;height:12pt" o:ole="">
                  <v:imagedata r:id="rId66" o:title=""/>
                </v:shape>
                <o:OLEObject Type="Embed" ProgID="Equation.DSMT4" ShapeID="_x0000_i1054" DrawAspect="Content" ObjectID="_1825308316" r:id="rId67"/>
              </w:object>
            </w:r>
            <w:r w:rsidRPr="00E02227"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  <w:t xml:space="preserve"> </w:t>
            </w:r>
            <w:r w:rsidRPr="00E02227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ام الگوی</w:t>
            </w:r>
            <m:oMath>
              <m:r>
                <m:rPr>
                  <m:nor/>
                </m:rPr>
                <w:rPr>
                  <w:rFonts w:ascii="Cambria Math" w:eastAsiaTheme="minorHAnsi" w:hAnsi="Cambria Math" w:cs="B Nazanin" w:hint="cs"/>
                  <w:b/>
                  <w:bCs/>
                  <w:rtl/>
                  <w:lang w:bidi="fa-IR"/>
                </w:rPr>
                <m:t xml:space="preserve">7، 10 ،13 ، 16 ، .....    </m:t>
              </m:r>
            </m:oMath>
            <w:r w:rsidRPr="00E02227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   را به دست آورید.</w:t>
            </w:r>
          </w:p>
          <w:p w14:paraId="686F68DB" w14:textId="77777777" w:rsidR="00364BE1" w:rsidRPr="00E02227" w:rsidRDefault="00364BE1" w:rsidP="000D7705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E02227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ب) جمله سی ام الگوی بالا چقدر است؟</w:t>
            </w:r>
          </w:p>
          <w:p w14:paraId="2E370CB8" w14:textId="77777777" w:rsidR="00364BE1" w:rsidRPr="00E02227" w:rsidRDefault="00364BE1" w:rsidP="000D7705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</w:p>
          <w:p w14:paraId="58DEBFA9" w14:textId="77777777" w:rsidR="00364BE1" w:rsidRPr="00E02227" w:rsidRDefault="00364BE1" w:rsidP="000D7705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E02227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ج) جمله چندم الگوی بالا برابر 64 می باشد؟</w:t>
            </w:r>
          </w:p>
          <w:p w14:paraId="5889295A" w14:textId="66840C6B" w:rsidR="00364BE1" w:rsidRPr="00E02227" w:rsidRDefault="00364BE1" w:rsidP="000D7705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</w:p>
        </w:tc>
      </w:tr>
      <w:tr w:rsidR="00364BE1" w:rsidRPr="00E02227" w14:paraId="2BBB43CE" w14:textId="77777777" w:rsidTr="00303426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4128E462" w14:textId="782436E4" w:rsidR="00364BE1" w:rsidRPr="00303426" w:rsidRDefault="00364BE1" w:rsidP="00303426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rtl/>
              </w:rPr>
            </w:pPr>
            <w:r w:rsidRPr="00303426">
              <w:rPr>
                <w:rStyle w:val="Strong"/>
                <w:rFonts w:cs="B Nazanin" w:hint="cs"/>
                <w:rtl/>
              </w:rPr>
              <w:t>11</w:t>
            </w:r>
          </w:p>
        </w:tc>
        <w:tc>
          <w:tcPr>
            <w:tcW w:w="10282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CDBFF50" w14:textId="2DDA661D" w:rsidR="00364BE1" w:rsidRPr="00E02227" w:rsidRDefault="007A1928" w:rsidP="005B3F55">
            <w:pPr>
              <w:bidi/>
              <w:rPr>
                <w:rFonts w:asciiTheme="minorHAnsi" w:eastAsiaTheme="minorHAnsi" w:hAnsiTheme="minorHAnsi" w:cs="B Nazanin"/>
                <w:b/>
                <w:bCs/>
                <w:noProof/>
                <w:rtl/>
                <w:lang w:val="fa-IR" w:bidi="fa-IR"/>
              </w:rPr>
            </w:pPr>
            <w:r w:rsidRPr="00E02227">
              <w:rPr>
                <w:rFonts w:asciiTheme="minorHAnsi" w:eastAsiaTheme="minorHAnsi" w:hAnsiTheme="minorHAnsi" w:cs="B Nazanin" w:hint="cs"/>
                <w:b/>
                <w:bCs/>
                <w:noProof/>
                <w:rtl/>
                <w:lang w:val="fa-IR" w:bidi="fa-IR"/>
              </w:rPr>
              <w:drawing>
                <wp:anchor distT="0" distB="0" distL="114300" distR="114300" simplePos="0" relativeHeight="251658240" behindDoc="0" locked="0" layoutInCell="1" allowOverlap="1" wp14:anchorId="277296AC" wp14:editId="4646C549">
                  <wp:simplePos x="0" y="0"/>
                  <wp:positionH relativeFrom="column">
                    <wp:posOffset>116205</wp:posOffset>
                  </wp:positionH>
                  <wp:positionV relativeFrom="paragraph">
                    <wp:posOffset>22225</wp:posOffset>
                  </wp:positionV>
                  <wp:extent cx="1571041" cy="900455"/>
                  <wp:effectExtent l="0" t="0" r="0" b="0"/>
                  <wp:wrapNone/>
                  <wp:docPr id="16746513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4651353" name="Picture 1674651353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1041" cy="900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364BE1" w:rsidRPr="00E02227">
              <w:rPr>
                <w:rFonts w:asciiTheme="minorHAnsi" w:eastAsiaTheme="minorHAnsi" w:hAnsiTheme="minorHAnsi" w:cs="B Nazanin" w:hint="cs"/>
                <w:b/>
                <w:bCs/>
                <w:noProof/>
                <w:rtl/>
                <w:lang w:val="fa-IR" w:bidi="fa-IR"/>
              </w:rPr>
              <w:t>محیط شکل مقابل را بصورت عبارت جبری به دست آورید.</w:t>
            </w:r>
          </w:p>
          <w:p w14:paraId="668DCEA8" w14:textId="49A2620F" w:rsidR="007A1928" w:rsidRPr="00E02227" w:rsidRDefault="007A1928" w:rsidP="00F303F8">
            <w:pPr>
              <w:bidi/>
              <w:jc w:val="center"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</w:p>
          <w:p w14:paraId="06D0575C" w14:textId="77777777" w:rsidR="007A1928" w:rsidRPr="00E02227" w:rsidRDefault="007A1928" w:rsidP="007A1928">
            <w:pPr>
              <w:bidi/>
              <w:jc w:val="center"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</w:p>
          <w:p w14:paraId="58CE6169" w14:textId="693DE6E9" w:rsidR="00364BE1" w:rsidRPr="00E02227" w:rsidRDefault="00364BE1" w:rsidP="007A1928">
            <w:pPr>
              <w:bidi/>
              <w:jc w:val="center"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E02227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                                                                                                                </w:t>
            </w:r>
          </w:p>
        </w:tc>
      </w:tr>
      <w:tr w:rsidR="00D61DB3" w:rsidRPr="00E02227" w14:paraId="46106B99" w14:textId="77777777" w:rsidTr="00D61DB3">
        <w:trPr>
          <w:trHeight w:val="158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643D6971" w14:textId="77777777" w:rsidR="00D61DB3" w:rsidRPr="00303426" w:rsidRDefault="00D61DB3" w:rsidP="00303426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rtl/>
              </w:rPr>
            </w:pPr>
          </w:p>
        </w:tc>
        <w:tc>
          <w:tcPr>
            <w:tcW w:w="10282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2F465B5B" w14:textId="77777777" w:rsidR="00D61DB3" w:rsidRPr="00D61DB3" w:rsidRDefault="00D61DB3" w:rsidP="00D61DB3">
            <w:pPr>
              <w:bidi/>
              <w:rPr>
                <w:rFonts w:asciiTheme="majorBidi" w:hAnsiTheme="majorBidi" w:cs="B Nazanin"/>
                <w:b/>
                <w:bCs/>
                <w:color w:val="000000" w:themeColor="text1"/>
              </w:rPr>
            </w:pPr>
            <w:r w:rsidRPr="00D61DB3">
              <w:rPr>
                <w:rFonts w:asciiTheme="majorBidi" w:hAnsiTheme="majorBidi" w:cs="B Nazanin" w:hint="cs"/>
                <w:b/>
                <w:bCs/>
                <w:color w:val="000000" w:themeColor="text1"/>
                <w:rtl/>
              </w:rPr>
              <w:t>عبارات جبری زیر را ساده کنید.</w:t>
            </w:r>
          </w:p>
          <w:p w14:paraId="392B8980" w14:textId="2CD58C42" w:rsidR="00D61DB3" w:rsidRPr="009F27E5" w:rsidRDefault="00D61DB3" w:rsidP="00D61DB3">
            <w:pPr>
              <w:bidi/>
              <w:spacing w:line="480" w:lineRule="auto"/>
              <w:jc w:val="right"/>
              <w:rPr>
                <w:rFonts w:asciiTheme="majorBidi" w:hAnsiTheme="majorBidi"/>
                <w:color w:val="000000" w:themeColor="text1"/>
                <w:sz w:val="28"/>
                <w:szCs w:val="28"/>
                <w:lang w:bidi="fa-IR"/>
              </w:rPr>
            </w:pPr>
            <w:r w:rsidRPr="009F27E5">
              <w:rPr>
                <w:rFonts w:asciiTheme="majorBidi" w:hAnsiTheme="majorBidi"/>
                <w:color w:val="000000" w:themeColor="text1"/>
                <w:position w:val="-6"/>
                <w:sz w:val="28"/>
                <w:szCs w:val="28"/>
                <w:lang w:bidi="fa-IR"/>
              </w:rPr>
              <w:object w:dxaOrig="2220" w:dyaOrig="279" w14:anchorId="3B889F19">
                <v:shape id="_x0000_i1055" type="#_x0000_t75" style="width:111pt;height:15pt" o:ole="">
                  <v:imagedata r:id="rId69" o:title=""/>
                </v:shape>
                <o:OLEObject Type="Embed" ProgID="Equation.DSMT4" ShapeID="_x0000_i1055" DrawAspect="Content" ObjectID="_1825308317" r:id="rId70"/>
              </w:object>
            </w:r>
          </w:p>
          <w:p w14:paraId="2303062B" w14:textId="1E3F69BE" w:rsidR="00D61DB3" w:rsidRPr="00E02227" w:rsidRDefault="00D61DB3" w:rsidP="00D61DB3">
            <w:pPr>
              <w:bidi/>
              <w:jc w:val="right"/>
              <w:rPr>
                <w:rFonts w:asciiTheme="minorHAnsi" w:eastAsiaTheme="minorHAnsi" w:hAnsiTheme="minorHAnsi" w:cs="B Nazanin"/>
                <w:b/>
                <w:bCs/>
                <w:noProof/>
                <w:rtl/>
                <w:lang w:val="fa-IR" w:bidi="fa-IR"/>
              </w:rPr>
            </w:pPr>
            <w:r w:rsidRPr="009F27E5">
              <w:rPr>
                <w:rFonts w:asciiTheme="majorBidi" w:hAnsiTheme="majorBidi"/>
                <w:color w:val="000000" w:themeColor="text1"/>
                <w:position w:val="-12"/>
                <w:sz w:val="28"/>
                <w:szCs w:val="28"/>
              </w:rPr>
              <w:object w:dxaOrig="2740" w:dyaOrig="360" w14:anchorId="6E257D57">
                <v:shape id="_x0000_i1056" type="#_x0000_t75" style="width:138pt;height:17.25pt" o:ole="">
                  <v:imagedata r:id="rId71" o:title=""/>
                </v:shape>
                <o:OLEObject Type="Embed" ProgID="Equation.DSMT4" ShapeID="_x0000_i1056" DrawAspect="Content" ObjectID="_1825308318" r:id="rId72"/>
              </w:object>
            </w:r>
            <w:r w:rsidRPr="009F27E5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 </w:t>
            </w:r>
          </w:p>
        </w:tc>
      </w:tr>
      <w:tr w:rsidR="00364BE1" w:rsidRPr="00E02227" w14:paraId="13CF5719" w14:textId="77777777" w:rsidTr="00303426">
        <w:trPr>
          <w:trHeight w:val="851"/>
        </w:trPr>
        <w:tc>
          <w:tcPr>
            <w:tcW w:w="676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08F04D8A" w14:textId="20AA8A71" w:rsidR="00364BE1" w:rsidRPr="00303426" w:rsidRDefault="00364BE1" w:rsidP="00303426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rtl/>
              </w:rPr>
            </w:pPr>
            <w:r w:rsidRPr="00303426">
              <w:rPr>
                <w:rStyle w:val="Strong"/>
                <w:rFonts w:cs="B Nazanin" w:hint="cs"/>
                <w:rtl/>
              </w:rPr>
              <w:t>12</w:t>
            </w:r>
          </w:p>
        </w:tc>
        <w:tc>
          <w:tcPr>
            <w:tcW w:w="10282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658C6B8B" w14:textId="6A6488A1" w:rsidR="00364BE1" w:rsidRPr="00E02227" w:rsidRDefault="00364BE1" w:rsidP="000F1973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E02227">
              <w:rPr>
                <w:rStyle w:val="Strong"/>
                <w:rFonts w:cs="B Nazanin" w:hint="cs"/>
                <w:rtl/>
                <w:lang w:bidi="fa-IR"/>
              </w:rPr>
              <w:t xml:space="preserve">جدول مقابل را کامل کنید. </w:t>
            </w:r>
          </w:p>
          <w:p w14:paraId="31C04A00" w14:textId="59B6C6FE" w:rsidR="00364BE1" w:rsidRPr="00E02227" w:rsidRDefault="007A1928" w:rsidP="00735D6F">
            <w:pPr>
              <w:bidi/>
              <w:jc w:val="right"/>
              <w:rPr>
                <w:rStyle w:val="Strong"/>
                <w:rFonts w:cs="B Nazanin"/>
                <w:lang w:bidi="fa-IR"/>
              </w:rPr>
            </w:pPr>
            <w:r w:rsidRPr="00E02227">
              <w:rPr>
                <w:rStyle w:val="Strong"/>
                <w:rFonts w:cs="B Nazanin"/>
                <w:lang w:bidi="fa-IR"/>
              </w:rPr>
              <w:object w:dxaOrig="5500" w:dyaOrig="859" w14:anchorId="205D8EF1">
                <v:shape id="_x0000_i1057" type="#_x0000_t75" style="width:274.5pt;height:43.5pt" o:ole="">
                  <v:imagedata r:id="rId73" o:title=""/>
                </v:shape>
                <o:OLEObject Type="Embed" ProgID="Equation.DSMT4" ShapeID="_x0000_i1057" DrawAspect="Content" ObjectID="_1825308319" r:id="rId74"/>
              </w:object>
            </w:r>
            <w:r w:rsidR="00364BE1" w:rsidRPr="00E02227">
              <w:rPr>
                <w:rStyle w:val="Strong"/>
                <w:rFonts w:cs="B Nazanin"/>
                <w:rtl/>
                <w:lang w:bidi="fa-IR"/>
              </w:rPr>
              <w:t xml:space="preserve"> </w:t>
            </w:r>
          </w:p>
        </w:tc>
      </w:tr>
      <w:tr w:rsidR="00364BE1" w:rsidRPr="00E02227" w14:paraId="69547F01" w14:textId="77777777" w:rsidTr="002913EE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3A629AA8" w14:textId="77777777" w:rsidR="00364BE1" w:rsidRPr="00303426" w:rsidRDefault="00364BE1" w:rsidP="00303426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rtl/>
              </w:rPr>
            </w:pPr>
            <w:r w:rsidRPr="00303426">
              <w:rPr>
                <w:rStyle w:val="Strong"/>
                <w:rFonts w:cs="B Nazanin" w:hint="cs"/>
                <w:rtl/>
              </w:rPr>
              <w:t>13</w:t>
            </w:r>
          </w:p>
          <w:p w14:paraId="22843CC7" w14:textId="77777777" w:rsidR="00364BE1" w:rsidRPr="00E02227" w:rsidRDefault="00364BE1" w:rsidP="00303426">
            <w:pPr>
              <w:bidi/>
              <w:jc w:val="center"/>
              <w:rPr>
                <w:rStyle w:val="Strong"/>
                <w:rFonts w:cs="B Nazanin"/>
                <w:rtl/>
                <w:lang w:bidi="fa-IR"/>
              </w:rPr>
            </w:pPr>
          </w:p>
          <w:p w14:paraId="3481A0F6" w14:textId="1604BE87" w:rsidR="00364BE1" w:rsidRPr="00E02227" w:rsidRDefault="00364BE1" w:rsidP="00303426">
            <w:pPr>
              <w:bidi/>
              <w:jc w:val="center"/>
              <w:rPr>
                <w:rStyle w:val="Strong"/>
                <w:rFonts w:cs="B Nazanin"/>
                <w:rtl/>
                <w:lang w:bidi="fa-IR"/>
              </w:rPr>
            </w:pPr>
          </w:p>
        </w:tc>
        <w:tc>
          <w:tcPr>
            <w:tcW w:w="10282" w:type="dxa"/>
            <w:tcBorders>
              <w:left w:val="thinThickSmallGap" w:sz="12" w:space="0" w:color="auto"/>
              <w:right w:val="thickThinSmallGap" w:sz="12" w:space="0" w:color="auto"/>
            </w:tcBorders>
          </w:tcPr>
          <w:tbl>
            <w:tblPr>
              <w:tblStyle w:val="TableGrid"/>
              <w:tblpPr w:leftFromText="180" w:rightFromText="180" w:vertAnchor="page" w:horzAnchor="margin" w:tblpXSpec="center" w:tblpY="136"/>
              <w:tblOverlap w:val="never"/>
              <w:bidiVisual/>
              <w:tblW w:w="9487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4743"/>
              <w:gridCol w:w="4744"/>
            </w:tblGrid>
            <w:tr w:rsidR="00364BE1" w:rsidRPr="00E02227" w14:paraId="21BBB69C" w14:textId="77777777" w:rsidTr="00735D6F">
              <w:trPr>
                <w:trHeight w:val="993"/>
              </w:trPr>
              <w:tc>
                <w:tcPr>
                  <w:tcW w:w="4743" w:type="dxa"/>
                </w:tcPr>
                <w:p w14:paraId="2BC10040" w14:textId="77777777" w:rsidR="00364BE1" w:rsidRPr="00E02227" w:rsidRDefault="00364BE1" w:rsidP="000F1973">
                  <w:pPr>
                    <w:bidi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02227">
                    <w:rPr>
                      <w:rStyle w:val="Strong"/>
                      <w:rFonts w:cs="B Nazanin" w:hint="cs"/>
                      <w:rtl/>
                      <w:lang w:bidi="fa-IR"/>
                    </w:rPr>
                    <w:t>الف) معادله مقابل را حل کنید.</w:t>
                  </w:r>
                </w:p>
                <w:p w14:paraId="1B1F5837" w14:textId="77777777" w:rsidR="00364BE1" w:rsidRPr="00E02227" w:rsidRDefault="00364BE1" w:rsidP="00105114">
                  <w:pPr>
                    <w:bidi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</w:p>
                <w:p w14:paraId="1D1BCFDE" w14:textId="39593C30" w:rsidR="00364BE1" w:rsidRPr="00E02227" w:rsidRDefault="00364BE1" w:rsidP="00105FB6">
                  <w:pPr>
                    <w:bidi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</w:p>
              </w:tc>
              <w:tc>
                <w:tcPr>
                  <w:tcW w:w="4744" w:type="dxa"/>
                </w:tcPr>
                <w:p w14:paraId="4F022E6C" w14:textId="55A492FB" w:rsidR="00364BE1" w:rsidRPr="00E02227" w:rsidRDefault="00364BE1" w:rsidP="00C607CD">
                  <w:pPr>
                    <w:bidi/>
                    <w:jc w:val="right"/>
                    <w:rPr>
                      <w:rStyle w:val="Strong"/>
                      <w:rFonts w:cs="B Nazanin"/>
                      <w:lang w:bidi="fa-IR"/>
                    </w:rPr>
                  </w:pPr>
                  <w:r w:rsidRPr="00E02227">
                    <w:rPr>
                      <w:rStyle w:val="Strong"/>
                      <w:rFonts w:cs="B Nazanin"/>
                      <w:lang w:bidi="fa-IR"/>
                    </w:rPr>
                    <w:object w:dxaOrig="1939" w:dyaOrig="279" w14:anchorId="6C4DB5FA">
                      <v:shape id="_x0000_i1058" type="#_x0000_t75" style="width:97.5pt;height:13.5pt" o:ole="">
                        <v:imagedata r:id="rId75" o:title=""/>
                      </v:shape>
                      <o:OLEObject Type="Embed" ProgID="Equation.DSMT4" ShapeID="_x0000_i1058" DrawAspect="Content" ObjectID="_1825308320" r:id="rId76"/>
                    </w:object>
                  </w:r>
                  <w:r w:rsidRPr="00E02227">
                    <w:rPr>
                      <w:rStyle w:val="Strong"/>
                      <w:rFonts w:cs="B Nazanin"/>
                      <w:rtl/>
                      <w:lang w:bidi="fa-IR"/>
                    </w:rPr>
                    <w:t xml:space="preserve"> </w:t>
                  </w:r>
                </w:p>
              </w:tc>
            </w:tr>
          </w:tbl>
          <w:p w14:paraId="10F82633" w14:textId="27D962FA" w:rsidR="00364BE1" w:rsidRPr="00E02227" w:rsidRDefault="00364BE1" w:rsidP="000F1973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E02227">
              <w:rPr>
                <w:rStyle w:val="Strong"/>
                <w:rFonts w:cs="B Nazanin" w:hint="cs"/>
                <w:rtl/>
                <w:lang w:bidi="fa-IR"/>
              </w:rPr>
              <w:t>ب)برای مسأله زیر فقط یک معادله بنویسید.</w:t>
            </w:r>
          </w:p>
          <w:p w14:paraId="282A7B9D" w14:textId="501C4AAC" w:rsidR="00364BE1" w:rsidRDefault="00364BE1" w:rsidP="00364BE1">
            <w:pPr>
              <w:bidi/>
              <w:rPr>
                <w:rStyle w:val="Strong"/>
                <w:rFonts w:cs="Cambria"/>
                <w:rtl/>
                <w:lang w:bidi="fa-IR"/>
              </w:rPr>
            </w:pPr>
            <w:r w:rsidRPr="00E02227">
              <w:rPr>
                <w:rStyle w:val="Strong"/>
                <w:rFonts w:cs="Cambria" w:hint="cs"/>
                <w:rtl/>
                <w:lang w:bidi="fa-IR"/>
              </w:rPr>
              <w:t xml:space="preserve">« </w:t>
            </w:r>
            <w:r w:rsidRPr="00E02227">
              <w:rPr>
                <w:rStyle w:val="Strong"/>
                <w:rFonts w:cs="B Nazanin" w:hint="cs"/>
                <w:rtl/>
                <w:lang w:bidi="fa-IR"/>
              </w:rPr>
              <w:t>ندا برای خرید دو کیف 120000  تومان به فروشنده داد و 4000  تومان پس گرفت. قیمت هر کیف چقدر است؟</w:t>
            </w:r>
            <w:r w:rsidRPr="00E02227">
              <w:rPr>
                <w:rStyle w:val="Strong"/>
                <w:rFonts w:cs="Cambria" w:hint="cs"/>
                <w:rtl/>
                <w:lang w:bidi="fa-IR"/>
              </w:rPr>
              <w:t>»</w:t>
            </w:r>
          </w:p>
          <w:p w14:paraId="6C08BE2E" w14:textId="26EBA266" w:rsidR="00364BE1" w:rsidRPr="00E02227" w:rsidRDefault="00364BE1" w:rsidP="00105114">
            <w:pPr>
              <w:bidi/>
              <w:rPr>
                <w:rStyle w:val="Strong"/>
                <w:rFonts w:cs="B Nazanin"/>
                <w:rtl/>
                <w:lang w:bidi="fa-IR"/>
              </w:rPr>
            </w:pPr>
          </w:p>
        </w:tc>
      </w:tr>
      <w:tr w:rsidR="002913EE" w:rsidRPr="00E02227" w14:paraId="0D746106" w14:textId="77777777" w:rsidTr="009A1569">
        <w:trPr>
          <w:trHeight w:val="1450"/>
        </w:trPr>
        <w:tc>
          <w:tcPr>
            <w:tcW w:w="676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10263123" w14:textId="77777777" w:rsidR="002913EE" w:rsidRPr="00303426" w:rsidRDefault="002913EE" w:rsidP="00303426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rtl/>
              </w:rPr>
            </w:pPr>
          </w:p>
        </w:tc>
        <w:tc>
          <w:tcPr>
            <w:tcW w:w="10282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697EC8AF" w14:textId="313E579D" w:rsidR="002913EE" w:rsidRPr="00244C00" w:rsidRDefault="002913EE" w:rsidP="002913EE">
            <w:pPr>
              <w:tabs>
                <w:tab w:val="left" w:pos="624"/>
              </w:tabs>
              <w:bidi/>
              <w:spacing w:line="276" w:lineRule="auto"/>
              <w:rPr>
                <w:rFonts w:ascii="Vazirmatn" w:hAnsi="Vazirmatn" w:cs="B Nazanin"/>
                <w:b/>
                <w:bCs/>
                <w:rtl/>
                <w:lang w:bidi="fa-IR"/>
              </w:rPr>
            </w:pPr>
            <w:r w:rsidRPr="00244C00">
              <w:rPr>
                <w:rFonts w:asciiTheme="majorBidi" w:hAnsiTheme="majorBidi" w:cs="B Nazanin" w:hint="cs"/>
                <w:b/>
                <w:bCs/>
                <w:rtl/>
                <w:lang w:bidi="fa-IR"/>
              </w:rPr>
              <w:t>آیا</w:t>
            </w:r>
            <w:r w:rsidRPr="00244C00">
              <w:rPr>
                <w:rFonts w:asciiTheme="majorBidi" w:hAnsiTheme="majorBidi" w:cs="B Nazanin"/>
                <w:b/>
                <w:bCs/>
                <w:position w:val="-6"/>
                <w:lang w:bidi="fa-IR"/>
              </w:rPr>
              <w:object w:dxaOrig="580" w:dyaOrig="279" w14:anchorId="44BAD29C">
                <v:shape id="_x0000_i1059" type="#_x0000_t75" style="width:30pt;height:14.25pt" o:ole="">
                  <v:imagedata r:id="rId77" o:title=""/>
                </v:shape>
                <o:OLEObject Type="Embed" ProgID="Equation.DSMT4" ShapeID="_x0000_i1059" DrawAspect="Content" ObjectID="_1825308321" r:id="rId78"/>
              </w:object>
            </w:r>
            <w:r w:rsidRPr="00244C00">
              <w:rPr>
                <w:rFonts w:ascii="Vazirmatn" w:hAnsi="Vazirmatn" w:cs="B Nazanin" w:hint="cs"/>
                <w:b/>
                <w:bCs/>
                <w:rtl/>
                <w:lang w:bidi="fa-IR"/>
              </w:rPr>
              <w:t xml:space="preserve"> جواب معادله های زیر است ؟  (با راه حل)                   </w:t>
            </w:r>
          </w:p>
          <w:p w14:paraId="2437D85E" w14:textId="4A31CE75" w:rsidR="002913EE" w:rsidRPr="00E02227" w:rsidRDefault="002913EE" w:rsidP="002913EE">
            <w:pPr>
              <w:bidi/>
              <w:jc w:val="right"/>
              <w:rPr>
                <w:rStyle w:val="Strong"/>
                <w:rFonts w:cs="B Nazanin"/>
                <w:rtl/>
                <w:lang w:bidi="fa-IR"/>
              </w:rPr>
            </w:pPr>
            <w:r>
              <w:rPr>
                <w:rFonts w:cs="B Nazanin"/>
              </w:rPr>
              <w:t xml:space="preserve">    </w:t>
            </w:r>
            <w:r w:rsidR="00BA29CE" w:rsidRPr="002913EE">
              <w:rPr>
                <w:rFonts w:cs="B Nazanin"/>
                <w:position w:val="-28"/>
              </w:rPr>
              <w:object w:dxaOrig="1600" w:dyaOrig="720" w14:anchorId="4E2E83B0">
                <v:shape id="_x0000_i1060" type="#_x0000_t75" style="width:91.5pt;height:36.75pt" o:ole="">
                  <v:imagedata r:id="rId79" o:title=""/>
                </v:shape>
                <o:OLEObject Type="Embed" ProgID="Equation.DSMT4" ShapeID="_x0000_i1060" DrawAspect="Content" ObjectID="_1825308322" r:id="rId80"/>
              </w:object>
            </w:r>
          </w:p>
        </w:tc>
      </w:tr>
    </w:tbl>
    <w:p w14:paraId="367624D5" w14:textId="77777777" w:rsidR="002C762D" w:rsidRPr="00E02227" w:rsidRDefault="002C762D" w:rsidP="00883F10">
      <w:pPr>
        <w:bidi/>
        <w:rPr>
          <w:lang w:bidi="fa-IR"/>
        </w:rPr>
      </w:pPr>
    </w:p>
    <w:sectPr w:rsidR="002C762D" w:rsidRPr="00E02227" w:rsidSect="002E1EED">
      <w:headerReference w:type="even" r:id="rId81"/>
      <w:headerReference w:type="default" r:id="rId82"/>
      <w:footerReference w:type="default" r:id="rId83"/>
      <w:pgSz w:w="11907" w:h="16839" w:code="9"/>
      <w:pgMar w:top="68" w:right="1208" w:bottom="284" w:left="811" w:header="34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F193B00" w14:textId="77777777" w:rsidR="00674664" w:rsidRDefault="00674664" w:rsidP="001B4C7C">
      <w:r>
        <w:separator/>
      </w:r>
    </w:p>
  </w:endnote>
  <w:endnote w:type="continuationSeparator" w:id="0">
    <w:p w14:paraId="3971B181" w14:textId="77777777" w:rsidR="00674664" w:rsidRDefault="00674664" w:rsidP="001B4C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ahel SemiBold">
    <w:panose1 w:val="020B0603030804020204"/>
    <w:charset w:val="00"/>
    <w:family w:val="swiss"/>
    <w:pitch w:val="variable"/>
    <w:sig w:usb0="80002003" w:usb1="80000000" w:usb2="00000008" w:usb3="00000000" w:csb0="00000041" w:csb1="00000000"/>
    <w:embedRegular r:id="rId1" w:fontKey="{43FFABEF-561E-49CD-8DD8-82D007A0A294}"/>
    <w:embedBold r:id="rId2" w:fontKey="{A5322080-2E46-4746-9257-ADECFC823673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49FAB23D-25C6-448A-B0C5-D18B70428349}"/>
    <w:embedBold r:id="rId4" w:fontKey="{607244A5-5BFB-4DB9-8F0A-0C53CA41DED4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365890B2-0A12-41DF-B731-D2A5A3883FF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A7498ED8-B179-43E5-B0FE-E97828D54564}"/>
    <w:embedBold r:id="rId7" w:fontKey="{0DB329BC-064F-4F72-9190-D06FF54F7340}"/>
    <w:embedItalic r:id="rId8" w:fontKey="{DE4FE86C-7536-4A13-B466-9EF66A2C8398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9" w:fontKey="{9AC34A0B-E446-404A-B9A2-670668BCCE0E}"/>
    <w:embedBold r:id="rId10" w:fontKey="{BB43BC9B-F499-46C5-853B-90CAD8CCBB68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Bold r:id="rId11" w:fontKey="{8041B44A-9201-4018-9AF8-D8054737C223}"/>
  </w:font>
  <w:font w:name="Vazirmatn">
    <w:panose1 w:val="00000000000000000000"/>
    <w:charset w:val="00"/>
    <w:family w:val="auto"/>
    <w:pitch w:val="variable"/>
    <w:sig w:usb0="80002003" w:usb1="80000000" w:usb2="00000008" w:usb3="00000000" w:csb0="00000041" w:csb1="00000000"/>
    <w:embedBold r:id="rId12" w:fontKey="{BE9F7093-F124-42F4-8FF7-EAC3CD7B7641}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  <w:embedBold r:id="rId13" w:fontKey="{72E06661-1545-484C-99E1-666EA4F38F5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68E4EB" w14:textId="2A2C8DFD" w:rsidR="00BB5075" w:rsidRDefault="00BB5075">
    <w:pPr>
      <w:pStyle w:val="Footer"/>
      <w:jc w:val="center"/>
    </w:pPr>
    <w:r>
      <w:rPr>
        <w:rFonts w:hint="cs"/>
        <w:rtl/>
      </w:rPr>
      <w:t xml:space="preserve"> </w:t>
    </w:r>
    <w:sdt>
      <w:sdtPr>
        <w:id w:val="847525492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rPr>
            <w:rFonts w:hint="cs"/>
            <w:noProof/>
            <w:rtl/>
          </w:rPr>
          <w:t xml:space="preserve"> از </w:t>
        </w:r>
        <w:r>
          <w:rPr>
            <w:noProof/>
            <w:rtl/>
          </w:rPr>
          <w:fldChar w:fldCharType="begin"/>
        </w:r>
        <w:r>
          <w:rPr>
            <w:noProof/>
            <w:rtl/>
          </w:rPr>
          <w:instrText xml:space="preserve"> </w:instrText>
        </w:r>
        <w:r>
          <w:rPr>
            <w:noProof/>
          </w:rPr>
          <w:instrText>NUMPAGES   \* MERGEFORMAT</w:instrText>
        </w:r>
        <w:r>
          <w:rPr>
            <w:noProof/>
            <w:rtl/>
          </w:rPr>
          <w:instrText xml:space="preserve"> </w:instrText>
        </w:r>
        <w:r>
          <w:rPr>
            <w:noProof/>
            <w:rtl/>
          </w:rPr>
          <w:fldChar w:fldCharType="separate"/>
        </w:r>
        <w:r>
          <w:rPr>
            <w:noProof/>
          </w:rPr>
          <w:t>1</w:t>
        </w:r>
        <w:r>
          <w:rPr>
            <w:noProof/>
            <w:rtl/>
          </w:rPr>
          <w:fldChar w:fldCharType="end"/>
        </w:r>
      </w:sdtContent>
    </w:sdt>
  </w:p>
  <w:p w14:paraId="22E38FB6" w14:textId="77777777" w:rsidR="004C0A55" w:rsidRDefault="004C0A5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795751F" w14:textId="77777777" w:rsidR="00674664" w:rsidRDefault="00674664" w:rsidP="001B4C7C">
      <w:r>
        <w:separator/>
      </w:r>
    </w:p>
  </w:footnote>
  <w:footnote w:type="continuationSeparator" w:id="0">
    <w:p w14:paraId="3B81EAD9" w14:textId="77777777" w:rsidR="00674664" w:rsidRDefault="00674664" w:rsidP="001B4C7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71C8BC" w14:textId="7C095B62" w:rsidR="00BB5075" w:rsidRDefault="00BB5075" w:rsidP="00BB5075">
    <w:pPr>
      <w:pStyle w:val="Header"/>
      <w:tabs>
        <w:tab w:val="clear" w:pos="4680"/>
        <w:tab w:val="clear" w:pos="9360"/>
        <w:tab w:val="left" w:pos="8535"/>
      </w:tabs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eGrid"/>
      <w:bidiVisual/>
      <w:tblW w:w="11075" w:type="dxa"/>
      <w:tblInd w:w="-862" w:type="dxa"/>
      <w:tblBorders>
        <w:top w:val="thinThickSmallGap" w:sz="12" w:space="0" w:color="auto"/>
        <w:left w:val="thinThickSmallGap" w:sz="12" w:space="0" w:color="auto"/>
        <w:bottom w:val="thinThickSmallGap" w:sz="12" w:space="0" w:color="auto"/>
        <w:right w:val="thinThickSmallGap" w:sz="12" w:space="0" w:color="auto"/>
        <w:insideH w:val="thinThickSmallGap" w:sz="12" w:space="0" w:color="auto"/>
        <w:insideV w:val="thinThickSmallGap" w:sz="12" w:space="0" w:color="auto"/>
      </w:tblBorders>
      <w:tblLook w:val="04A0" w:firstRow="1" w:lastRow="0" w:firstColumn="1" w:lastColumn="0" w:noHBand="0" w:noVBand="1"/>
    </w:tblPr>
    <w:tblGrid>
      <w:gridCol w:w="11075"/>
    </w:tblGrid>
    <w:tr w:rsidR="00D90590" w:rsidRPr="008A3F50" w14:paraId="7D752149" w14:textId="77777777" w:rsidTr="00E02227">
      <w:trPr>
        <w:cantSplit/>
        <w:trHeight w:val="1788"/>
      </w:trPr>
      <w:tc>
        <w:tcPr>
          <w:tcW w:w="11075" w:type="dxa"/>
        </w:tcPr>
        <w:p w14:paraId="312D4BB8" w14:textId="68F0B6BF" w:rsidR="00D90590" w:rsidRDefault="00E02227" w:rsidP="00D90590">
          <w:pPr>
            <w:pStyle w:val="Header"/>
            <w:tabs>
              <w:tab w:val="left" w:pos="8088"/>
            </w:tabs>
            <w:rPr>
              <w:lang w:bidi="fa-IR"/>
            </w:rPr>
          </w:pPr>
          <w:r>
            <w:rPr>
              <w:noProof/>
              <w:lang w:bidi="fa-IR"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5247B5E7" wp14:editId="35632F08">
                    <wp:simplePos x="0" y="0"/>
                    <wp:positionH relativeFrom="column">
                      <wp:posOffset>5309235</wp:posOffset>
                    </wp:positionH>
                    <wp:positionV relativeFrom="paragraph">
                      <wp:posOffset>15240</wp:posOffset>
                    </wp:positionV>
                    <wp:extent cx="1619250" cy="1076325"/>
                    <wp:effectExtent l="0" t="0" r="19050" b="28575"/>
                    <wp:wrapNone/>
                    <wp:docPr id="7" name="Text Box 7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619250" cy="10763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FFFFFF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DE1AF1C" w14:textId="77777777" w:rsidR="00BB5075" w:rsidRDefault="00D90590" w:rsidP="00BB5075">
                                <w:pPr>
                                  <w:tabs>
                                    <w:tab w:val="left" w:pos="8088"/>
                                  </w:tabs>
                                  <w:bidi/>
                                  <w:spacing w:line="264" w:lineRule="auto"/>
                                  <w:rPr>
                                    <w:rFonts w:cs="B Nazanin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>نام</w:t>
                                </w:r>
                                <w:r w:rsidR="00BB5075">
                                  <w:rPr>
                                    <w:rFonts w:cs="B Nazanin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و نام خانوادگی</w:t>
                                </w: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:     </w:t>
                                </w:r>
                              </w:p>
                              <w:p w14:paraId="72A2515F" w14:textId="14F208B9" w:rsidR="00D90590" w:rsidRPr="00BB5075" w:rsidRDefault="00D90590" w:rsidP="00BB5075">
                                <w:pPr>
                                  <w:tabs>
                                    <w:tab w:val="left" w:pos="8088"/>
                                  </w:tabs>
                                  <w:bidi/>
                                  <w:spacing w:line="264" w:lineRule="auto"/>
                                  <w:rPr>
                                    <w:rFonts w:cs="B Nazanin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</w:t>
                                </w:r>
                                <w:r w:rsidR="00BB5075" w:rsidRPr="00BB5075">
                                  <w:rPr>
                                    <w:rFonts w:cs="B Nazanin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>کد مل</w:t>
                                </w:r>
                                <w:r w:rsidR="00BB5075"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>ی</w:t>
                                </w:r>
                                <w:r w:rsidR="00BB5075" w:rsidRPr="00BB5075">
                                  <w:rPr>
                                    <w:rFonts w:cs="B Nazanin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:                                                                         </w:t>
                                </w: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                                     </w:t>
                                </w:r>
                              </w:p>
                              <w:p w14:paraId="58189110" w14:textId="1ECA0568" w:rsidR="00D90590" w:rsidRPr="00BB5075" w:rsidRDefault="00D90590" w:rsidP="00BB5075">
                                <w:pPr>
                                  <w:bidi/>
                                  <w:spacing w:line="264" w:lineRule="auto"/>
                                  <w:rPr>
                                    <w:rFonts w:cs="B Nazanin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نام پدر:                                                                                                         </w:t>
                                </w:r>
                              </w:p>
                              <w:p w14:paraId="011E4BFA" w14:textId="5AA6C68E" w:rsidR="00A068C5" w:rsidRPr="00193E61" w:rsidRDefault="00D90590" w:rsidP="00A068C5">
                                <w:pPr>
                                  <w:bidi/>
                                  <w:spacing w:line="264" w:lineRule="auto"/>
                                  <w:rPr>
                                    <w:rFonts w:cs="B Nazanin"/>
                                    <w:b/>
                                    <w:bCs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پایه </w:t>
                                </w: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sz w:val="32"/>
                                    <w:szCs w:val="28"/>
                                    <w:rtl/>
                                  </w:rPr>
                                  <w:t>:</w:t>
                                </w:r>
                                <w:r w:rsidRPr="00BB5075">
                                  <w:rPr>
                                    <w:rFonts w:cs="B Titr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 </w:t>
                                </w:r>
                                <w:r w:rsidR="00193E61">
                                  <w:rPr>
                                    <w:rFonts w:cs="B Nazanin" w:hint="cs"/>
                                    <w:b/>
                                    <w:bCs/>
                                    <w:rtl/>
                                  </w:rPr>
                                  <w:t>هفتم</w:t>
                                </w:r>
                              </w:p>
                              <w:p w14:paraId="308E9246" w14:textId="3F289A5B" w:rsidR="00D90590" w:rsidRPr="00A068C5" w:rsidRDefault="00D90590" w:rsidP="00A068C5">
                                <w:pPr>
                                  <w:bidi/>
                                  <w:spacing w:line="264" w:lineRule="auto"/>
                                  <w:rPr>
                                    <w:rFonts w:cs="B Titr"/>
                                    <w:b/>
                                    <w:bCs/>
                                    <w:sz w:val="22"/>
                                    <w:szCs w:val="22"/>
                                  </w:rPr>
                                </w:pPr>
                                <w:r w:rsidRPr="00A068C5">
                                  <w:rPr>
                                    <w:rFonts w:cs="B Nazanin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247B5E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7" o:spid="_x0000_s1026" type="#_x0000_t202" style="position:absolute;margin-left:418.05pt;margin-top:1.2pt;width:127.5pt;height:84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" strokecolor="white">
                    <v:textbox>
                      <w:txbxContent>
                        <w:p w14:paraId="3DE1AF1C" w14:textId="77777777" w:rsidR="00BB5075" w:rsidRDefault="00D90590" w:rsidP="00BB5075">
                          <w:pPr>
                            <w:tabs>
                              <w:tab w:val="left" w:pos="8088"/>
                            </w:tabs>
                            <w:bidi/>
                            <w:spacing w:line="264" w:lineRule="auto"/>
                            <w:rPr>
                              <w:rFonts w:cs="B Nazanin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>نام</w:t>
                          </w:r>
                          <w:r w:rsid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 و نام خانوادگی</w:t>
                          </w: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 :     </w:t>
                          </w:r>
                        </w:p>
                        <w:p w14:paraId="72A2515F" w14:textId="14F208B9" w:rsidR="00D90590" w:rsidRPr="00BB5075" w:rsidRDefault="00D90590" w:rsidP="00BB5075">
                          <w:pPr>
                            <w:tabs>
                              <w:tab w:val="left" w:pos="8088"/>
                            </w:tabs>
                            <w:bidi/>
                            <w:spacing w:line="264" w:lineRule="auto"/>
                            <w:rPr>
                              <w:rFonts w:cs="B Nazanin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  <w:r w:rsidR="00BB5075" w:rsidRPr="00BB5075">
                            <w:rPr>
                              <w:rFonts w:cs="B Nazanin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>کد مل</w:t>
                          </w:r>
                          <w:r w:rsidR="00BB5075" w:rsidRP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>ی</w:t>
                          </w:r>
                          <w:r w:rsidR="00BB5075" w:rsidRPr="00BB5075">
                            <w:rPr>
                              <w:rFonts w:cs="B Nazanin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 :                                                                         </w:t>
                          </w: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                                      </w:t>
                          </w:r>
                        </w:p>
                        <w:p w14:paraId="58189110" w14:textId="1ECA0568" w:rsidR="00D90590" w:rsidRPr="00BB5075" w:rsidRDefault="00D90590" w:rsidP="00BB5075">
                          <w:pPr>
                            <w:bidi/>
                            <w:spacing w:line="264" w:lineRule="auto"/>
                            <w:rPr>
                              <w:rFonts w:cs="B Nazanin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نام پدر:                                                                                                         </w:t>
                          </w:r>
                        </w:p>
                        <w:p w14:paraId="011E4BFA" w14:textId="5AA6C68E" w:rsidR="00A068C5" w:rsidRPr="00193E61" w:rsidRDefault="00D90590" w:rsidP="00A068C5">
                          <w:pPr>
                            <w:bidi/>
                            <w:spacing w:line="264" w:lineRule="auto"/>
                            <w:rPr>
                              <w:rFonts w:cs="B Nazanin"/>
                              <w:b/>
                              <w:bCs/>
                              <w:rtl/>
                            </w:rPr>
                          </w:pP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پایه </w:t>
                          </w: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32"/>
                              <w:szCs w:val="28"/>
                              <w:rtl/>
                            </w:rPr>
                            <w:t>:</w:t>
                          </w:r>
                          <w:r w:rsidRPr="00BB5075">
                            <w:rPr>
                              <w:rFonts w:cs="B Titr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  </w:t>
                          </w:r>
                          <w:r w:rsidR="00193E61">
                            <w:rPr>
                              <w:rFonts w:cs="B Nazanin" w:hint="cs"/>
                              <w:b/>
                              <w:bCs/>
                              <w:rtl/>
                            </w:rPr>
                            <w:t>هفتم</w:t>
                          </w:r>
                        </w:p>
                        <w:p w14:paraId="308E9246" w14:textId="3F289A5B" w:rsidR="00D90590" w:rsidRPr="00A068C5" w:rsidRDefault="00D90590" w:rsidP="00A068C5">
                          <w:pPr>
                            <w:bidi/>
                            <w:spacing w:line="264" w:lineRule="auto"/>
                            <w:rPr>
                              <w:rFonts w:cs="B Titr"/>
                              <w:b/>
                              <w:bCs/>
                              <w:sz w:val="22"/>
                              <w:szCs w:val="22"/>
                            </w:rPr>
                          </w:pPr>
                          <w:r w:rsidRPr="00A068C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  <w:lang w:bidi="fa-IR"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2AE368C5" wp14:editId="265A4992">
                    <wp:simplePos x="0" y="0"/>
                    <wp:positionH relativeFrom="column">
                      <wp:posOffset>175260</wp:posOffset>
                    </wp:positionH>
                    <wp:positionV relativeFrom="paragraph">
                      <wp:posOffset>12699</wp:posOffset>
                    </wp:positionV>
                    <wp:extent cx="1836420" cy="1076325"/>
                    <wp:effectExtent l="0" t="0" r="11430" b="28575"/>
                    <wp:wrapNone/>
                    <wp:docPr id="8" name="Text Box 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836420" cy="10763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FFFFFF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14D8A25" w14:textId="3C635DA5" w:rsidR="00D90590" w:rsidRPr="00BB5075" w:rsidRDefault="00D90590" w:rsidP="00BB5075">
                                <w:pPr>
                                  <w:bidi/>
                                  <w:spacing w:line="216" w:lineRule="auto"/>
                                  <w:rPr>
                                    <w:sz w:val="22"/>
                                    <w:szCs w:val="22"/>
                                    <w:rtl/>
                                    <w:lang w:bidi="fa-IR"/>
                                  </w:rPr>
                                </w:pP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نام درس : </w:t>
                                </w:r>
                                <w:r w:rsidRPr="0022517A">
                                  <w:rPr>
                                    <w:rFonts w:cs="B Nazanin" w:hint="cs"/>
                                    <w:b/>
                                    <w:bCs/>
                                    <w:rtl/>
                                  </w:rPr>
                                  <w:t xml:space="preserve"> </w:t>
                                </w:r>
                                <w:r w:rsidR="00193E61" w:rsidRPr="0022517A">
                                  <w:rPr>
                                    <w:rFonts w:cs="B Nazanin" w:hint="cs"/>
                                    <w:b/>
                                    <w:bCs/>
                                    <w:rtl/>
                                    <w:lang w:bidi="fa-IR"/>
                                  </w:rPr>
                                  <w:t>ریاضی</w:t>
                                </w:r>
                              </w:p>
                              <w:p w14:paraId="66B95873" w14:textId="1709F802" w:rsidR="00D90590" w:rsidRPr="00BB5075" w:rsidRDefault="00D90590" w:rsidP="002157A0">
                                <w:pPr>
                                  <w:bidi/>
                                  <w:spacing w:line="216" w:lineRule="auto"/>
                                  <w:rPr>
                                    <w:sz w:val="22"/>
                                    <w:szCs w:val="22"/>
                                    <w:rtl/>
                                    <w:lang w:bidi="fa-IR"/>
                                  </w:rPr>
                                </w:pP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تاريخ امتحان : </w:t>
                                </w:r>
                                <w:r w:rsidR="0095574B">
                                  <w:rPr>
                                    <w:rFonts w:cs="B Nazanin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  <w:lang w:bidi="fa-IR"/>
                                  </w:rPr>
                                  <w:t xml:space="preserve"> آذر 1403</w:t>
                                </w: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</w:t>
                                </w:r>
                                <w:r w:rsidR="00A95EE2"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  </w:t>
                                </w:r>
                              </w:p>
                              <w:p w14:paraId="1C855148" w14:textId="4024033C" w:rsidR="00D90590" w:rsidRPr="00BB5075" w:rsidRDefault="00D90590" w:rsidP="00BB5075">
                                <w:pPr>
                                  <w:bidi/>
                                  <w:spacing w:line="216" w:lineRule="auto"/>
                                  <w:rPr>
                                    <w:rFonts w:cs="B Nazanin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زمان شروع :  </w:t>
                                </w:r>
                              </w:p>
                              <w:p w14:paraId="418BEADB" w14:textId="409CE68B" w:rsidR="00D90590" w:rsidRDefault="00D90590" w:rsidP="00BB5075">
                                <w:pPr>
                                  <w:bidi/>
                                  <w:spacing w:line="216" w:lineRule="auto"/>
                                  <w:rPr>
                                    <w:rFonts w:cs="B Nazanin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وقت:       </w:t>
                                </w:r>
                                <w:r w:rsidR="00A95EE2"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</w:t>
                                </w:r>
                              </w:p>
                              <w:p w14:paraId="6AEF7E09" w14:textId="5E4542DA" w:rsidR="00BB5075" w:rsidRPr="00BB5075" w:rsidRDefault="00BB5075" w:rsidP="00BB5075">
                                <w:pPr>
                                  <w:bidi/>
                                  <w:spacing w:line="216" w:lineRule="auto"/>
                                  <w:ind w:right="709"/>
                                  <w:rPr>
                                    <w:sz w:val="22"/>
                                    <w:szCs w:val="22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تعداد صفحه :  </w:t>
                                </w:r>
                                <w:r w:rsidRPr="00BB5075">
                                  <w:rPr>
                                    <w:rFonts w:cs="B Titr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</w:t>
                                </w:r>
                              </w:p>
                              <w:p w14:paraId="3C68FC10" w14:textId="77777777" w:rsidR="00BB5075" w:rsidRPr="00BB5075" w:rsidRDefault="00BB5075" w:rsidP="00BB5075">
                                <w:pPr>
                                  <w:bidi/>
                                  <w:spacing w:line="216" w:lineRule="auto"/>
                                  <w:rPr>
                                    <w:sz w:val="32"/>
                                    <w:szCs w:val="32"/>
                                    <w:lang w:bidi="fa-IR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2AE368C5" id="Text Box 8" o:spid="_x0000_s1027" type="#_x0000_t202" style="position:absolute;margin-left:13.8pt;margin-top:1pt;width:144.6pt;height:84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" strokecolor="white">
                    <v:textbox>
                      <w:txbxContent>
                        <w:p w14:paraId="114D8A25" w14:textId="3C635DA5" w:rsidR="00D90590" w:rsidRPr="00BB5075" w:rsidRDefault="00D90590" w:rsidP="00BB5075">
                          <w:pPr>
                            <w:bidi/>
                            <w:spacing w:line="216" w:lineRule="auto"/>
                            <w:rPr>
                              <w:sz w:val="22"/>
                              <w:szCs w:val="22"/>
                              <w:rtl/>
                              <w:lang w:bidi="fa-IR"/>
                            </w:rPr>
                          </w:pP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نام درس : </w:t>
                          </w:r>
                          <w:r w:rsidRPr="0022517A">
                            <w:rPr>
                              <w:rFonts w:cs="B Nazanin" w:hint="cs"/>
                              <w:b/>
                              <w:bCs/>
                              <w:rtl/>
                            </w:rPr>
                            <w:t xml:space="preserve"> </w:t>
                          </w:r>
                          <w:r w:rsidR="00193E61" w:rsidRPr="0022517A">
                            <w:rPr>
                              <w:rFonts w:cs="B Nazanin" w:hint="cs"/>
                              <w:b/>
                              <w:bCs/>
                              <w:rtl/>
                              <w:lang w:bidi="fa-IR"/>
                            </w:rPr>
                            <w:t>ریاضی</w:t>
                          </w:r>
                        </w:p>
                        <w:p w14:paraId="66B95873" w14:textId="1709F802" w:rsidR="00D90590" w:rsidRPr="00BB5075" w:rsidRDefault="00D90590" w:rsidP="002157A0">
                          <w:pPr>
                            <w:bidi/>
                            <w:spacing w:line="216" w:lineRule="auto"/>
                            <w:rPr>
                              <w:sz w:val="22"/>
                              <w:szCs w:val="22"/>
                              <w:rtl/>
                              <w:lang w:bidi="fa-IR"/>
                            </w:rPr>
                          </w:pP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تاريخ امتحان : </w:t>
                          </w:r>
                          <w:r w:rsidR="0095574B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  <w:lang w:bidi="fa-IR"/>
                            </w:rPr>
                            <w:t xml:space="preserve"> آذر 1403</w:t>
                          </w: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  <w:r w:rsidR="00A95EE2" w:rsidRP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   </w:t>
                          </w:r>
                        </w:p>
                        <w:p w14:paraId="1C855148" w14:textId="4024033C" w:rsidR="00D90590" w:rsidRPr="00BB5075" w:rsidRDefault="00D90590" w:rsidP="00BB5075">
                          <w:pPr>
                            <w:bidi/>
                            <w:spacing w:line="216" w:lineRule="auto"/>
                            <w:rPr>
                              <w:rFonts w:cs="B Nazanin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زمان شروع :  </w:t>
                          </w:r>
                        </w:p>
                        <w:p w14:paraId="418BEADB" w14:textId="409CE68B" w:rsidR="00D90590" w:rsidRDefault="00D90590" w:rsidP="00BB5075">
                          <w:pPr>
                            <w:bidi/>
                            <w:spacing w:line="216" w:lineRule="auto"/>
                            <w:rPr>
                              <w:rFonts w:cs="B Nazanin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وقت:       </w:t>
                          </w:r>
                          <w:r w:rsidR="00A95EE2" w:rsidRP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</w:p>
                        <w:p w14:paraId="6AEF7E09" w14:textId="5E4542DA" w:rsidR="00BB5075" w:rsidRPr="00BB5075" w:rsidRDefault="00BB5075" w:rsidP="00BB5075">
                          <w:pPr>
                            <w:bidi/>
                            <w:spacing w:line="216" w:lineRule="auto"/>
                            <w:ind w:right="709"/>
                            <w:rPr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تعداد صفحه :  </w:t>
                          </w:r>
                          <w:r w:rsidRPr="00BB5075">
                            <w:rPr>
                              <w:rFonts w:cs="B Titr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</w:p>
                        <w:p w14:paraId="3C68FC10" w14:textId="77777777" w:rsidR="00BB5075" w:rsidRPr="00BB5075" w:rsidRDefault="00BB5075" w:rsidP="00BB5075">
                          <w:pPr>
                            <w:bidi/>
                            <w:spacing w:line="216" w:lineRule="auto"/>
                            <w:rPr>
                              <w:sz w:val="32"/>
                              <w:szCs w:val="32"/>
                              <w:lang w:bidi="fa-IR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  <w:lang w:bidi="fa-IR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6B5A192D" wp14:editId="6ED42045">
                    <wp:simplePos x="0" y="0"/>
                    <wp:positionH relativeFrom="column">
                      <wp:posOffset>1918335</wp:posOffset>
                    </wp:positionH>
                    <wp:positionV relativeFrom="paragraph">
                      <wp:posOffset>12700</wp:posOffset>
                    </wp:positionV>
                    <wp:extent cx="3322320" cy="1076325"/>
                    <wp:effectExtent l="0" t="0" r="0" b="9525"/>
                    <wp:wrapNone/>
                    <wp:docPr id="9" name="Text Box 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322320" cy="10763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20713E9" w14:textId="6EF8B57B" w:rsidR="00D90590" w:rsidRPr="002157A0" w:rsidRDefault="00D90590" w:rsidP="002157A0">
                                <w:pPr>
                                  <w:bidi/>
                                  <w:ind w:left="-210"/>
                                  <w:jc w:val="center"/>
                                  <w:rPr>
                                    <w:rFonts w:cs="B Nazanin"/>
                                    <w:b/>
                                    <w:bCs/>
                                    <w:sz w:val="28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8"/>
                                    <w:rtl/>
                                  </w:rPr>
                                  <w:t xml:space="preserve">   </w:t>
                                </w:r>
                                <w:r w:rsidR="00BB5075"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8"/>
                                    <w:rtl/>
                                  </w:rPr>
                                  <w:t xml:space="preserve">اداره </w:t>
                                </w: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8"/>
                                    <w:rtl/>
                                  </w:rPr>
                                  <w:t>کل آموزش و پرورش استان يزد</w:t>
                                </w:r>
                              </w:p>
                              <w:p w14:paraId="7493B8AB" w14:textId="5115BA36" w:rsidR="00D90590" w:rsidRPr="00BB5075" w:rsidRDefault="00BB5075" w:rsidP="0071447D">
                                <w:pPr>
                                  <w:bidi/>
                                  <w:ind w:left="-210"/>
                                  <w:jc w:val="center"/>
                                  <w:rPr>
                                    <w:rFonts w:cs="B Nazanin"/>
                                    <w:b/>
                                    <w:bCs/>
                                    <w:sz w:val="28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cs="B Nazanin"/>
                                    <w:b/>
                                    <w:bCs/>
                                    <w:sz w:val="28"/>
                                    <w:rtl/>
                                  </w:rPr>
                                  <w:t>مد</w:t>
                                </w: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8"/>
                                    <w:rtl/>
                                  </w:rPr>
                                  <w:t>ی</w:t>
                                </w:r>
                                <w:r w:rsidRPr="00BB5075">
                                  <w:rPr>
                                    <w:rFonts w:cs="B Nazanin" w:hint="eastAsia"/>
                                    <w:b/>
                                    <w:bCs/>
                                    <w:sz w:val="28"/>
                                    <w:rtl/>
                                  </w:rPr>
                                  <w:t>ر</w:t>
                                </w: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8"/>
                                    <w:rtl/>
                                  </w:rPr>
                                  <w:t>ی</w:t>
                                </w:r>
                                <w:r w:rsidRPr="00BB5075">
                                  <w:rPr>
                                    <w:rFonts w:cs="B Nazanin" w:hint="eastAsia"/>
                                    <w:b/>
                                    <w:bCs/>
                                    <w:sz w:val="28"/>
                                    <w:rtl/>
                                  </w:rPr>
                                  <w:t>ت</w:t>
                                </w:r>
                                <w:r w:rsidRPr="00BB5075">
                                  <w:rPr>
                                    <w:rFonts w:cs="B Nazanin"/>
                                    <w:b/>
                                    <w:bCs/>
                                    <w:sz w:val="28"/>
                                    <w:rtl/>
                                  </w:rPr>
                                  <w:t xml:space="preserve"> آموزش و پرورش شهرستان اردکان</w:t>
                                </w:r>
                              </w:p>
                              <w:p w14:paraId="49959643" w14:textId="4CC3F542" w:rsidR="00BB5075" w:rsidRDefault="00BB5075" w:rsidP="0071447D">
                                <w:pPr>
                                  <w:bidi/>
                                  <w:ind w:left="-210"/>
                                  <w:jc w:val="center"/>
                                  <w:rPr>
                                    <w:rFonts w:cs="B Nazanin"/>
                                    <w:b/>
                                    <w:bCs/>
                                    <w:sz w:val="28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cs="B Nazanin"/>
                                    <w:b/>
                                    <w:bCs/>
                                    <w:sz w:val="28"/>
                                    <w:rtl/>
                                  </w:rPr>
                                  <w:t>دب</w:t>
                                </w: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8"/>
                                    <w:rtl/>
                                  </w:rPr>
                                  <w:t>ی</w:t>
                                </w:r>
                                <w:r w:rsidRPr="00BB5075">
                                  <w:rPr>
                                    <w:rFonts w:cs="B Nazanin" w:hint="eastAsia"/>
                                    <w:b/>
                                    <w:bCs/>
                                    <w:sz w:val="28"/>
                                    <w:rtl/>
                                  </w:rPr>
                                  <w:t>رستان</w:t>
                                </w:r>
                                <w:r w:rsidRPr="00BB5075">
                                  <w:rPr>
                                    <w:rFonts w:cs="B Nazanin"/>
                                    <w:b/>
                                    <w:bCs/>
                                    <w:sz w:val="28"/>
                                    <w:rtl/>
                                  </w:rPr>
                                  <w:t xml:space="preserve"> دوره </w:t>
                                </w:r>
                                <w:r w:rsidR="00A068C5">
                                  <w:rPr>
                                    <w:rFonts w:cs="B Nazanin" w:hint="cs"/>
                                    <w:b/>
                                    <w:bCs/>
                                    <w:sz w:val="28"/>
                                    <w:rtl/>
                                  </w:rPr>
                                  <w:t>اول</w:t>
                                </w: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8"/>
                                    <w:rtl/>
                                  </w:rPr>
                                  <w:t>................</w:t>
                                </w:r>
                              </w:p>
                              <w:p w14:paraId="388AA966" w14:textId="4900949F" w:rsidR="0071447D" w:rsidRPr="00BB5075" w:rsidRDefault="0071447D" w:rsidP="0071447D">
                                <w:pPr>
                                  <w:bidi/>
                                  <w:ind w:left="-210"/>
                                  <w:jc w:val="center"/>
                                  <w:rPr>
                                    <w:rFonts w:cs="B Nazanin"/>
                                    <w:b/>
                                    <w:bCs/>
                                    <w:szCs w:val="22"/>
                                    <w:rtl/>
                                  </w:rPr>
                                </w:pPr>
                                <w:r>
                                  <w:rPr>
                                    <w:rFonts w:cs="B Nazanin" w:hint="cs"/>
                                    <w:b/>
                                    <w:bCs/>
                                    <w:sz w:val="28"/>
                                    <w:rtl/>
                                  </w:rPr>
                                  <w:t>مهر آموزشگاه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B5A192D" id="Text Box 9" o:spid="_x0000_s1028" type="#_x0000_t202" style="position:absolute;margin-left:151.05pt;margin-top:1pt;width:261.6pt;height:84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" stroked="f">
                    <v:textbox>
                      <w:txbxContent>
                        <w:p w14:paraId="520713E9" w14:textId="6EF8B57B" w:rsidR="00D90590" w:rsidRPr="002157A0" w:rsidRDefault="00D90590" w:rsidP="002157A0">
                          <w:pPr>
                            <w:bidi/>
                            <w:ind w:left="-210"/>
                            <w:jc w:val="center"/>
                            <w:rPr>
                              <w:rFonts w:cs="B Nazanin"/>
                              <w:b/>
                              <w:bCs/>
                              <w:sz w:val="28"/>
                              <w:rtl/>
                            </w:rPr>
                          </w:pP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8"/>
                              <w:rtl/>
                            </w:rPr>
                            <w:t xml:space="preserve">   </w:t>
                          </w:r>
                          <w:r w:rsidR="00BB5075" w:rsidRPr="00BB5075">
                            <w:rPr>
                              <w:rFonts w:cs="B Nazanin" w:hint="cs"/>
                              <w:b/>
                              <w:bCs/>
                              <w:sz w:val="28"/>
                              <w:rtl/>
                            </w:rPr>
                            <w:t xml:space="preserve">اداره </w:t>
                          </w: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8"/>
                              <w:rtl/>
                            </w:rPr>
                            <w:t>کل آموزش و پرورش استان يزد</w:t>
                          </w:r>
                        </w:p>
                        <w:p w14:paraId="7493B8AB" w14:textId="5115BA36" w:rsidR="00D90590" w:rsidRPr="00BB5075" w:rsidRDefault="00BB5075" w:rsidP="0071447D">
                          <w:pPr>
                            <w:bidi/>
                            <w:ind w:left="-210"/>
                            <w:jc w:val="center"/>
                            <w:rPr>
                              <w:rFonts w:cs="B Nazanin"/>
                              <w:b/>
                              <w:bCs/>
                              <w:sz w:val="28"/>
                              <w:rtl/>
                            </w:rPr>
                          </w:pPr>
                          <w:r w:rsidRPr="00BB5075">
                            <w:rPr>
                              <w:rFonts w:cs="B Nazanin"/>
                              <w:b/>
                              <w:bCs/>
                              <w:sz w:val="28"/>
                              <w:rtl/>
                            </w:rPr>
                            <w:t>مد</w:t>
                          </w: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8"/>
                              <w:rtl/>
                            </w:rPr>
                            <w:t>ی</w:t>
                          </w:r>
                          <w:r w:rsidRPr="00BB5075">
                            <w:rPr>
                              <w:rFonts w:cs="B Nazanin" w:hint="eastAsia"/>
                              <w:b/>
                              <w:bCs/>
                              <w:sz w:val="28"/>
                              <w:rtl/>
                            </w:rPr>
                            <w:t>ر</w:t>
                          </w: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8"/>
                              <w:rtl/>
                            </w:rPr>
                            <w:t>ی</w:t>
                          </w:r>
                          <w:r w:rsidRPr="00BB5075">
                            <w:rPr>
                              <w:rFonts w:cs="B Nazanin" w:hint="eastAsia"/>
                              <w:b/>
                              <w:bCs/>
                              <w:sz w:val="28"/>
                              <w:rtl/>
                            </w:rPr>
                            <w:t>ت</w:t>
                          </w:r>
                          <w:r w:rsidRPr="00BB5075">
                            <w:rPr>
                              <w:rFonts w:cs="B Nazanin"/>
                              <w:b/>
                              <w:bCs/>
                              <w:sz w:val="28"/>
                              <w:rtl/>
                            </w:rPr>
                            <w:t xml:space="preserve"> آموزش و پرورش شهرستان اردکان</w:t>
                          </w:r>
                        </w:p>
                        <w:p w14:paraId="49959643" w14:textId="4CC3F542" w:rsidR="00BB5075" w:rsidRDefault="00BB5075" w:rsidP="0071447D">
                          <w:pPr>
                            <w:bidi/>
                            <w:ind w:left="-210"/>
                            <w:jc w:val="center"/>
                            <w:rPr>
                              <w:rFonts w:cs="B Nazanin"/>
                              <w:b/>
                              <w:bCs/>
                              <w:sz w:val="28"/>
                              <w:rtl/>
                            </w:rPr>
                          </w:pPr>
                          <w:r w:rsidRPr="00BB5075">
                            <w:rPr>
                              <w:rFonts w:cs="B Nazanin"/>
                              <w:b/>
                              <w:bCs/>
                              <w:sz w:val="28"/>
                              <w:rtl/>
                            </w:rPr>
                            <w:t>دب</w:t>
                          </w: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8"/>
                              <w:rtl/>
                            </w:rPr>
                            <w:t>ی</w:t>
                          </w:r>
                          <w:r w:rsidRPr="00BB5075">
                            <w:rPr>
                              <w:rFonts w:cs="B Nazanin" w:hint="eastAsia"/>
                              <w:b/>
                              <w:bCs/>
                              <w:sz w:val="28"/>
                              <w:rtl/>
                            </w:rPr>
                            <w:t>رستان</w:t>
                          </w:r>
                          <w:r w:rsidRPr="00BB5075">
                            <w:rPr>
                              <w:rFonts w:cs="B Nazanin"/>
                              <w:b/>
                              <w:bCs/>
                              <w:sz w:val="28"/>
                              <w:rtl/>
                            </w:rPr>
                            <w:t xml:space="preserve"> دوره </w:t>
                          </w:r>
                          <w:r w:rsidR="00A068C5">
                            <w:rPr>
                              <w:rFonts w:cs="B Nazanin" w:hint="cs"/>
                              <w:b/>
                              <w:bCs/>
                              <w:sz w:val="28"/>
                              <w:rtl/>
                            </w:rPr>
                            <w:t>اول</w:t>
                          </w: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8"/>
                              <w:rtl/>
                            </w:rPr>
                            <w:t>................</w:t>
                          </w:r>
                        </w:p>
                        <w:p w14:paraId="388AA966" w14:textId="4900949F" w:rsidR="0071447D" w:rsidRPr="00BB5075" w:rsidRDefault="0071447D" w:rsidP="0071447D">
                          <w:pPr>
                            <w:bidi/>
                            <w:ind w:left="-210"/>
                            <w:jc w:val="center"/>
                            <w:rPr>
                              <w:rFonts w:cs="B Nazanin"/>
                              <w:b/>
                              <w:bCs/>
                              <w:szCs w:val="22"/>
                              <w:rtl/>
                            </w:rPr>
                          </w:pPr>
                          <w:r>
                            <w:rPr>
                              <w:rFonts w:cs="B Nazanin" w:hint="cs"/>
                              <w:b/>
                              <w:bCs/>
                              <w:sz w:val="28"/>
                              <w:rtl/>
                            </w:rPr>
                            <w:t>مهر آموزشگاه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</w:p>
        <w:p w14:paraId="31BE96B4" w14:textId="77777777" w:rsidR="00D90590" w:rsidRPr="00E330EF" w:rsidRDefault="00D90590" w:rsidP="00D90590">
          <w:pPr>
            <w:rPr>
              <w:lang w:bidi="fa-IR"/>
            </w:rPr>
          </w:pPr>
        </w:p>
        <w:p w14:paraId="77A84E74" w14:textId="77777777" w:rsidR="00D90590" w:rsidRPr="00E330EF" w:rsidRDefault="00D90590" w:rsidP="00D90590">
          <w:pPr>
            <w:rPr>
              <w:lang w:bidi="fa-IR"/>
            </w:rPr>
          </w:pPr>
        </w:p>
        <w:p w14:paraId="0ED6BAE5" w14:textId="77777777" w:rsidR="00D90590" w:rsidRDefault="00D90590" w:rsidP="00D90590">
          <w:pPr>
            <w:rPr>
              <w:rtl/>
              <w:lang w:bidi="fa-IR"/>
            </w:rPr>
          </w:pPr>
        </w:p>
        <w:p w14:paraId="5ECC9551" w14:textId="77777777" w:rsidR="00D90590" w:rsidRDefault="00D90590" w:rsidP="00D90590">
          <w:pPr>
            <w:rPr>
              <w:rtl/>
              <w:lang w:bidi="fa-IR"/>
            </w:rPr>
          </w:pPr>
        </w:p>
        <w:p w14:paraId="4F54A61A" w14:textId="77777777" w:rsidR="00D90590" w:rsidRPr="0021721E" w:rsidRDefault="00D90590" w:rsidP="00D90590">
          <w:pPr>
            <w:bidi/>
            <w:spacing w:line="276" w:lineRule="auto"/>
            <w:rPr>
              <w:rFonts w:asciiTheme="minorHAnsi" w:eastAsiaTheme="minorHAnsi" w:hAnsiTheme="minorHAnsi" w:cs="B Nazanin"/>
              <w:b/>
              <w:bCs/>
              <w:rtl/>
              <w:lang w:bidi="fa-IR"/>
            </w:rPr>
          </w:pPr>
        </w:p>
      </w:tc>
    </w:tr>
  </w:tbl>
  <w:p w14:paraId="118AF8AA" w14:textId="55A653FB" w:rsidR="00325DB6" w:rsidRDefault="00325DB6" w:rsidP="00325DB6">
    <w:pPr>
      <w:pStyle w:val="Header"/>
      <w:tabs>
        <w:tab w:val="clear" w:pos="4680"/>
        <w:tab w:val="clear" w:pos="9360"/>
        <w:tab w:val="left" w:pos="5475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62F5B"/>
    <w:multiLevelType w:val="hybridMultilevel"/>
    <w:tmpl w:val="33083AE0"/>
    <w:lvl w:ilvl="0" w:tplc="2B7A54B6">
      <w:start w:val="1"/>
      <w:numFmt w:val="decimal"/>
      <w:lvlText w:val="%1)"/>
      <w:lvlJc w:val="left"/>
      <w:pPr>
        <w:ind w:left="8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24" w:hanging="360"/>
      </w:pPr>
    </w:lvl>
    <w:lvl w:ilvl="2" w:tplc="0409001B" w:tentative="1">
      <w:start w:val="1"/>
      <w:numFmt w:val="lowerRoman"/>
      <w:lvlText w:val="%3."/>
      <w:lvlJc w:val="right"/>
      <w:pPr>
        <w:ind w:left="2244" w:hanging="180"/>
      </w:pPr>
    </w:lvl>
    <w:lvl w:ilvl="3" w:tplc="0409000F" w:tentative="1">
      <w:start w:val="1"/>
      <w:numFmt w:val="decimal"/>
      <w:lvlText w:val="%4."/>
      <w:lvlJc w:val="left"/>
      <w:pPr>
        <w:ind w:left="2964" w:hanging="360"/>
      </w:pPr>
    </w:lvl>
    <w:lvl w:ilvl="4" w:tplc="04090019" w:tentative="1">
      <w:start w:val="1"/>
      <w:numFmt w:val="lowerLetter"/>
      <w:lvlText w:val="%5."/>
      <w:lvlJc w:val="left"/>
      <w:pPr>
        <w:ind w:left="3684" w:hanging="360"/>
      </w:pPr>
    </w:lvl>
    <w:lvl w:ilvl="5" w:tplc="0409001B" w:tentative="1">
      <w:start w:val="1"/>
      <w:numFmt w:val="lowerRoman"/>
      <w:lvlText w:val="%6."/>
      <w:lvlJc w:val="right"/>
      <w:pPr>
        <w:ind w:left="4404" w:hanging="180"/>
      </w:pPr>
    </w:lvl>
    <w:lvl w:ilvl="6" w:tplc="0409000F" w:tentative="1">
      <w:start w:val="1"/>
      <w:numFmt w:val="decimal"/>
      <w:lvlText w:val="%7."/>
      <w:lvlJc w:val="left"/>
      <w:pPr>
        <w:ind w:left="5124" w:hanging="360"/>
      </w:pPr>
    </w:lvl>
    <w:lvl w:ilvl="7" w:tplc="04090019" w:tentative="1">
      <w:start w:val="1"/>
      <w:numFmt w:val="lowerLetter"/>
      <w:lvlText w:val="%8."/>
      <w:lvlJc w:val="left"/>
      <w:pPr>
        <w:ind w:left="5844" w:hanging="360"/>
      </w:pPr>
    </w:lvl>
    <w:lvl w:ilvl="8" w:tplc="0409001B" w:tentative="1">
      <w:start w:val="1"/>
      <w:numFmt w:val="lowerRoman"/>
      <w:lvlText w:val="%9."/>
      <w:lvlJc w:val="right"/>
      <w:pPr>
        <w:ind w:left="6564" w:hanging="180"/>
      </w:pPr>
    </w:lvl>
  </w:abstractNum>
  <w:abstractNum w:abstractNumId="1" w15:restartNumberingAfterBreak="0">
    <w:nsid w:val="2C6F4E2B"/>
    <w:multiLevelType w:val="hybridMultilevel"/>
    <w:tmpl w:val="368CE738"/>
    <w:lvl w:ilvl="0" w:tplc="3BD83268">
      <w:start w:val="1"/>
      <w:numFmt w:val="decimal"/>
      <w:lvlText w:val="%1)"/>
      <w:lvlJc w:val="left"/>
      <w:pPr>
        <w:ind w:left="360" w:hanging="360"/>
      </w:pPr>
      <w:rPr>
        <w:rFonts w:hint="default"/>
        <w:bCs/>
        <w:iCs w:val="0"/>
        <w:sz w:val="26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6BBA0DAB"/>
    <w:multiLevelType w:val="hybridMultilevel"/>
    <w:tmpl w:val="C240BE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C3F50E4"/>
    <w:multiLevelType w:val="hybridMultilevel"/>
    <w:tmpl w:val="E8C0D220"/>
    <w:lvl w:ilvl="0" w:tplc="C0C61532">
      <w:start w:val="1"/>
      <w:numFmt w:val="decimal"/>
      <w:lvlText w:val="%1"/>
      <w:lvlJc w:val="left"/>
      <w:pPr>
        <w:ind w:left="502" w:hanging="360"/>
      </w:pPr>
      <w:rPr>
        <w:rFonts w:ascii="Sahel SemiBold" w:hAnsi="Sahel SemiBold" w:cs="Sahel SemiBold" w:hint="default"/>
        <w:bCs/>
        <w:iCs w:val="0"/>
        <w:sz w:val="26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37B6"/>
    <w:rsid w:val="000019B5"/>
    <w:rsid w:val="0000267F"/>
    <w:rsid w:val="000027B4"/>
    <w:rsid w:val="0000414D"/>
    <w:rsid w:val="00005D0D"/>
    <w:rsid w:val="00006674"/>
    <w:rsid w:val="00006C7C"/>
    <w:rsid w:val="00012671"/>
    <w:rsid w:val="0001315C"/>
    <w:rsid w:val="000131B1"/>
    <w:rsid w:val="00015F4D"/>
    <w:rsid w:val="00020040"/>
    <w:rsid w:val="00020587"/>
    <w:rsid w:val="00025441"/>
    <w:rsid w:val="000272C7"/>
    <w:rsid w:val="00032553"/>
    <w:rsid w:val="00032E57"/>
    <w:rsid w:val="00035FFC"/>
    <w:rsid w:val="00036082"/>
    <w:rsid w:val="00036F4A"/>
    <w:rsid w:val="00040843"/>
    <w:rsid w:val="00040990"/>
    <w:rsid w:val="00040D12"/>
    <w:rsid w:val="0004137A"/>
    <w:rsid w:val="00044D1A"/>
    <w:rsid w:val="00046487"/>
    <w:rsid w:val="000555DF"/>
    <w:rsid w:val="00056869"/>
    <w:rsid w:val="00057E21"/>
    <w:rsid w:val="00061CB0"/>
    <w:rsid w:val="00064DA7"/>
    <w:rsid w:val="000650A7"/>
    <w:rsid w:val="00066331"/>
    <w:rsid w:val="00072D8F"/>
    <w:rsid w:val="00084556"/>
    <w:rsid w:val="0008508F"/>
    <w:rsid w:val="0008767E"/>
    <w:rsid w:val="00087C73"/>
    <w:rsid w:val="000911A3"/>
    <w:rsid w:val="0009313F"/>
    <w:rsid w:val="0009487E"/>
    <w:rsid w:val="000954B7"/>
    <w:rsid w:val="000A4149"/>
    <w:rsid w:val="000A4CC8"/>
    <w:rsid w:val="000A6BBD"/>
    <w:rsid w:val="000A760E"/>
    <w:rsid w:val="000B067B"/>
    <w:rsid w:val="000B113C"/>
    <w:rsid w:val="000B7BC3"/>
    <w:rsid w:val="000C0CFE"/>
    <w:rsid w:val="000C2528"/>
    <w:rsid w:val="000C3238"/>
    <w:rsid w:val="000D46D4"/>
    <w:rsid w:val="000D481E"/>
    <w:rsid w:val="000D7705"/>
    <w:rsid w:val="000E1271"/>
    <w:rsid w:val="000E2779"/>
    <w:rsid w:val="000E2AB8"/>
    <w:rsid w:val="000E354A"/>
    <w:rsid w:val="000E3A66"/>
    <w:rsid w:val="000E3AE5"/>
    <w:rsid w:val="000E4EA1"/>
    <w:rsid w:val="000E5F38"/>
    <w:rsid w:val="000F1973"/>
    <w:rsid w:val="000F416B"/>
    <w:rsid w:val="0010268E"/>
    <w:rsid w:val="001029A4"/>
    <w:rsid w:val="00105114"/>
    <w:rsid w:val="00105FB6"/>
    <w:rsid w:val="00106681"/>
    <w:rsid w:val="00106C10"/>
    <w:rsid w:val="001104D2"/>
    <w:rsid w:val="0011205C"/>
    <w:rsid w:val="001170AC"/>
    <w:rsid w:val="001202D7"/>
    <w:rsid w:val="001218EB"/>
    <w:rsid w:val="00133901"/>
    <w:rsid w:val="0013413A"/>
    <w:rsid w:val="001341B6"/>
    <w:rsid w:val="00134701"/>
    <w:rsid w:val="001354F3"/>
    <w:rsid w:val="00137125"/>
    <w:rsid w:val="0014163D"/>
    <w:rsid w:val="00154636"/>
    <w:rsid w:val="0015712B"/>
    <w:rsid w:val="00162666"/>
    <w:rsid w:val="00162B99"/>
    <w:rsid w:val="00163FB7"/>
    <w:rsid w:val="00164118"/>
    <w:rsid w:val="00166A65"/>
    <w:rsid w:val="00167284"/>
    <w:rsid w:val="0017023C"/>
    <w:rsid w:val="00170BEC"/>
    <w:rsid w:val="00171D5E"/>
    <w:rsid w:val="001729FF"/>
    <w:rsid w:val="00174B46"/>
    <w:rsid w:val="0017625D"/>
    <w:rsid w:val="0017776E"/>
    <w:rsid w:val="0018015C"/>
    <w:rsid w:val="00180409"/>
    <w:rsid w:val="00180B2D"/>
    <w:rsid w:val="00186F40"/>
    <w:rsid w:val="001878A1"/>
    <w:rsid w:val="00190C12"/>
    <w:rsid w:val="00193832"/>
    <w:rsid w:val="00193E61"/>
    <w:rsid w:val="001946FB"/>
    <w:rsid w:val="00195B33"/>
    <w:rsid w:val="001969AA"/>
    <w:rsid w:val="0019700F"/>
    <w:rsid w:val="001A42BD"/>
    <w:rsid w:val="001A454A"/>
    <w:rsid w:val="001B1BB1"/>
    <w:rsid w:val="001B1C67"/>
    <w:rsid w:val="001B34E7"/>
    <w:rsid w:val="001B4C7C"/>
    <w:rsid w:val="001B6276"/>
    <w:rsid w:val="001B7F53"/>
    <w:rsid w:val="001C0336"/>
    <w:rsid w:val="001C0346"/>
    <w:rsid w:val="001C73E8"/>
    <w:rsid w:val="001C7977"/>
    <w:rsid w:val="001C7EA9"/>
    <w:rsid w:val="001D1CC7"/>
    <w:rsid w:val="001D3721"/>
    <w:rsid w:val="001D5667"/>
    <w:rsid w:val="001D6700"/>
    <w:rsid w:val="001E019A"/>
    <w:rsid w:val="001E0D32"/>
    <w:rsid w:val="001E166D"/>
    <w:rsid w:val="001E7990"/>
    <w:rsid w:val="001F6633"/>
    <w:rsid w:val="001F6FAE"/>
    <w:rsid w:val="002015F0"/>
    <w:rsid w:val="0020192E"/>
    <w:rsid w:val="00204975"/>
    <w:rsid w:val="00205D05"/>
    <w:rsid w:val="00207CE9"/>
    <w:rsid w:val="00213369"/>
    <w:rsid w:val="002157A0"/>
    <w:rsid w:val="0021721E"/>
    <w:rsid w:val="002178F6"/>
    <w:rsid w:val="0022517A"/>
    <w:rsid w:val="002337CE"/>
    <w:rsid w:val="00233E62"/>
    <w:rsid w:val="00234FBD"/>
    <w:rsid w:val="002364F4"/>
    <w:rsid w:val="0023790B"/>
    <w:rsid w:val="00237CCF"/>
    <w:rsid w:val="00240690"/>
    <w:rsid w:val="00242ACA"/>
    <w:rsid w:val="0024634A"/>
    <w:rsid w:val="00246954"/>
    <w:rsid w:val="00255FCC"/>
    <w:rsid w:val="00263E3C"/>
    <w:rsid w:val="002643D7"/>
    <w:rsid w:val="0027319C"/>
    <w:rsid w:val="0027675E"/>
    <w:rsid w:val="002767F6"/>
    <w:rsid w:val="00276C24"/>
    <w:rsid w:val="0027793E"/>
    <w:rsid w:val="002808ED"/>
    <w:rsid w:val="0028276E"/>
    <w:rsid w:val="0028418C"/>
    <w:rsid w:val="00290195"/>
    <w:rsid w:val="002913EE"/>
    <w:rsid w:val="0029192B"/>
    <w:rsid w:val="00292BB0"/>
    <w:rsid w:val="00293DEA"/>
    <w:rsid w:val="002A0DEE"/>
    <w:rsid w:val="002A1E4B"/>
    <w:rsid w:val="002A3CFA"/>
    <w:rsid w:val="002A4CC6"/>
    <w:rsid w:val="002B0080"/>
    <w:rsid w:val="002B557D"/>
    <w:rsid w:val="002B7303"/>
    <w:rsid w:val="002C0100"/>
    <w:rsid w:val="002C19EE"/>
    <w:rsid w:val="002C762D"/>
    <w:rsid w:val="002D38A6"/>
    <w:rsid w:val="002D4F3C"/>
    <w:rsid w:val="002E0002"/>
    <w:rsid w:val="002E117D"/>
    <w:rsid w:val="002E1242"/>
    <w:rsid w:val="002E1EED"/>
    <w:rsid w:val="002E5DAF"/>
    <w:rsid w:val="002E6906"/>
    <w:rsid w:val="002E6D86"/>
    <w:rsid w:val="002F0B80"/>
    <w:rsid w:val="002F145E"/>
    <w:rsid w:val="002F3EB6"/>
    <w:rsid w:val="002F4924"/>
    <w:rsid w:val="002F4D57"/>
    <w:rsid w:val="002F5ADB"/>
    <w:rsid w:val="002F6248"/>
    <w:rsid w:val="003013D2"/>
    <w:rsid w:val="00303426"/>
    <w:rsid w:val="00303D35"/>
    <w:rsid w:val="00306DA3"/>
    <w:rsid w:val="003125DD"/>
    <w:rsid w:val="0031360F"/>
    <w:rsid w:val="00317B9E"/>
    <w:rsid w:val="00325DB6"/>
    <w:rsid w:val="00326A96"/>
    <w:rsid w:val="0032746C"/>
    <w:rsid w:val="00330CBB"/>
    <w:rsid w:val="00331240"/>
    <w:rsid w:val="003315C9"/>
    <w:rsid w:val="0033284C"/>
    <w:rsid w:val="003345C1"/>
    <w:rsid w:val="003369E9"/>
    <w:rsid w:val="00341C29"/>
    <w:rsid w:val="00343E20"/>
    <w:rsid w:val="003444B9"/>
    <w:rsid w:val="003465EA"/>
    <w:rsid w:val="003469C6"/>
    <w:rsid w:val="00356449"/>
    <w:rsid w:val="00357D24"/>
    <w:rsid w:val="00363E4C"/>
    <w:rsid w:val="00364BE1"/>
    <w:rsid w:val="00371AEE"/>
    <w:rsid w:val="003729CB"/>
    <w:rsid w:val="00372DBA"/>
    <w:rsid w:val="00380F82"/>
    <w:rsid w:val="00381272"/>
    <w:rsid w:val="00382745"/>
    <w:rsid w:val="00383555"/>
    <w:rsid w:val="00385997"/>
    <w:rsid w:val="003863F7"/>
    <w:rsid w:val="003864B9"/>
    <w:rsid w:val="00387049"/>
    <w:rsid w:val="00390BC4"/>
    <w:rsid w:val="00391B35"/>
    <w:rsid w:val="00391BF9"/>
    <w:rsid w:val="0039413D"/>
    <w:rsid w:val="003944B2"/>
    <w:rsid w:val="00396262"/>
    <w:rsid w:val="003A1BB7"/>
    <w:rsid w:val="003A3A7A"/>
    <w:rsid w:val="003A5D01"/>
    <w:rsid w:val="003B1476"/>
    <w:rsid w:val="003B60F9"/>
    <w:rsid w:val="003B7AAA"/>
    <w:rsid w:val="003C0DEA"/>
    <w:rsid w:val="003C5E12"/>
    <w:rsid w:val="003C6524"/>
    <w:rsid w:val="003D64EB"/>
    <w:rsid w:val="003E1EDA"/>
    <w:rsid w:val="003E3272"/>
    <w:rsid w:val="003E54C9"/>
    <w:rsid w:val="003E582A"/>
    <w:rsid w:val="003E6DAA"/>
    <w:rsid w:val="003F11CF"/>
    <w:rsid w:val="003F617D"/>
    <w:rsid w:val="00400873"/>
    <w:rsid w:val="004022E3"/>
    <w:rsid w:val="0040336B"/>
    <w:rsid w:val="00404447"/>
    <w:rsid w:val="00411BCB"/>
    <w:rsid w:val="0041596E"/>
    <w:rsid w:val="00416DA9"/>
    <w:rsid w:val="00421CB5"/>
    <w:rsid w:val="00424517"/>
    <w:rsid w:val="004323ED"/>
    <w:rsid w:val="004358DC"/>
    <w:rsid w:val="00435F92"/>
    <w:rsid w:val="00437E8B"/>
    <w:rsid w:val="00443F27"/>
    <w:rsid w:val="004457C8"/>
    <w:rsid w:val="00446A3F"/>
    <w:rsid w:val="00453046"/>
    <w:rsid w:val="00454A77"/>
    <w:rsid w:val="00455A4C"/>
    <w:rsid w:val="00456388"/>
    <w:rsid w:val="00456EA2"/>
    <w:rsid w:val="00465E88"/>
    <w:rsid w:val="004667EC"/>
    <w:rsid w:val="00467D85"/>
    <w:rsid w:val="00471BEB"/>
    <w:rsid w:val="00471C6A"/>
    <w:rsid w:val="00472697"/>
    <w:rsid w:val="0047424A"/>
    <w:rsid w:val="00475ACD"/>
    <w:rsid w:val="004772F7"/>
    <w:rsid w:val="00481F04"/>
    <w:rsid w:val="004856A0"/>
    <w:rsid w:val="0049163B"/>
    <w:rsid w:val="004964BA"/>
    <w:rsid w:val="00497D5B"/>
    <w:rsid w:val="004A11AF"/>
    <w:rsid w:val="004A1828"/>
    <w:rsid w:val="004A475E"/>
    <w:rsid w:val="004A5570"/>
    <w:rsid w:val="004B629E"/>
    <w:rsid w:val="004C0A55"/>
    <w:rsid w:val="004C453B"/>
    <w:rsid w:val="004C5213"/>
    <w:rsid w:val="004C6B87"/>
    <w:rsid w:val="004D101B"/>
    <w:rsid w:val="004D1955"/>
    <w:rsid w:val="004D4418"/>
    <w:rsid w:val="004D7A67"/>
    <w:rsid w:val="004D7B38"/>
    <w:rsid w:val="004E1797"/>
    <w:rsid w:val="004E26D9"/>
    <w:rsid w:val="004E7007"/>
    <w:rsid w:val="004F04C0"/>
    <w:rsid w:val="004F1D69"/>
    <w:rsid w:val="004F1F0A"/>
    <w:rsid w:val="00501633"/>
    <w:rsid w:val="00502A40"/>
    <w:rsid w:val="00502C38"/>
    <w:rsid w:val="00503305"/>
    <w:rsid w:val="00503A2B"/>
    <w:rsid w:val="005040F6"/>
    <w:rsid w:val="0050549C"/>
    <w:rsid w:val="005119CD"/>
    <w:rsid w:val="00513D4B"/>
    <w:rsid w:val="005156DF"/>
    <w:rsid w:val="0051715B"/>
    <w:rsid w:val="00517FE4"/>
    <w:rsid w:val="00522585"/>
    <w:rsid w:val="00525EF9"/>
    <w:rsid w:val="00540756"/>
    <w:rsid w:val="005440B0"/>
    <w:rsid w:val="005444B1"/>
    <w:rsid w:val="0054738F"/>
    <w:rsid w:val="00554E3B"/>
    <w:rsid w:val="005575CE"/>
    <w:rsid w:val="00560731"/>
    <w:rsid w:val="005624AA"/>
    <w:rsid w:val="005637CA"/>
    <w:rsid w:val="0057049F"/>
    <w:rsid w:val="005711B1"/>
    <w:rsid w:val="00572EC5"/>
    <w:rsid w:val="00572F0A"/>
    <w:rsid w:val="005812AC"/>
    <w:rsid w:val="00582934"/>
    <w:rsid w:val="0058461D"/>
    <w:rsid w:val="00590852"/>
    <w:rsid w:val="00594CD0"/>
    <w:rsid w:val="005956DC"/>
    <w:rsid w:val="00596384"/>
    <w:rsid w:val="005A782B"/>
    <w:rsid w:val="005B3F55"/>
    <w:rsid w:val="005B58F6"/>
    <w:rsid w:val="005B6E19"/>
    <w:rsid w:val="005B735A"/>
    <w:rsid w:val="005C5073"/>
    <w:rsid w:val="005D7220"/>
    <w:rsid w:val="005F7C6F"/>
    <w:rsid w:val="00602AF2"/>
    <w:rsid w:val="0060458F"/>
    <w:rsid w:val="00606094"/>
    <w:rsid w:val="006062F7"/>
    <w:rsid w:val="0061025E"/>
    <w:rsid w:val="00611594"/>
    <w:rsid w:val="006134E4"/>
    <w:rsid w:val="006222FF"/>
    <w:rsid w:val="00623677"/>
    <w:rsid w:val="00624E4E"/>
    <w:rsid w:val="00625B13"/>
    <w:rsid w:val="00625BA5"/>
    <w:rsid w:val="0063181D"/>
    <w:rsid w:val="006322D2"/>
    <w:rsid w:val="00632B13"/>
    <w:rsid w:val="00635FC8"/>
    <w:rsid w:val="006405FA"/>
    <w:rsid w:val="00643320"/>
    <w:rsid w:val="006438CA"/>
    <w:rsid w:val="006511FA"/>
    <w:rsid w:val="00652C5B"/>
    <w:rsid w:val="00656195"/>
    <w:rsid w:val="006611B4"/>
    <w:rsid w:val="00663761"/>
    <w:rsid w:val="00664103"/>
    <w:rsid w:val="00665FF7"/>
    <w:rsid w:val="006668DC"/>
    <w:rsid w:val="00666D73"/>
    <w:rsid w:val="0066772E"/>
    <w:rsid w:val="00671DFD"/>
    <w:rsid w:val="00674664"/>
    <w:rsid w:val="006854A4"/>
    <w:rsid w:val="00687CCE"/>
    <w:rsid w:val="00691EBD"/>
    <w:rsid w:val="006942FF"/>
    <w:rsid w:val="00695D3E"/>
    <w:rsid w:val="006966B7"/>
    <w:rsid w:val="006A0288"/>
    <w:rsid w:val="006A1EEC"/>
    <w:rsid w:val="006A3114"/>
    <w:rsid w:val="006A3F4E"/>
    <w:rsid w:val="006B2CD8"/>
    <w:rsid w:val="006B509F"/>
    <w:rsid w:val="006B5AAF"/>
    <w:rsid w:val="006B6C7C"/>
    <w:rsid w:val="006C03CD"/>
    <w:rsid w:val="006C0652"/>
    <w:rsid w:val="006C68DD"/>
    <w:rsid w:val="006D3668"/>
    <w:rsid w:val="006D4D38"/>
    <w:rsid w:val="006E084A"/>
    <w:rsid w:val="006E262B"/>
    <w:rsid w:val="006E2BA2"/>
    <w:rsid w:val="006E3493"/>
    <w:rsid w:val="006E6141"/>
    <w:rsid w:val="006F19D0"/>
    <w:rsid w:val="006F66D2"/>
    <w:rsid w:val="00700F18"/>
    <w:rsid w:val="007020A5"/>
    <w:rsid w:val="00703DF5"/>
    <w:rsid w:val="00704FE0"/>
    <w:rsid w:val="007066FD"/>
    <w:rsid w:val="00710C3B"/>
    <w:rsid w:val="00710D2F"/>
    <w:rsid w:val="00713FF1"/>
    <w:rsid w:val="0071447D"/>
    <w:rsid w:val="00714FC7"/>
    <w:rsid w:val="00715287"/>
    <w:rsid w:val="0071779A"/>
    <w:rsid w:val="00723016"/>
    <w:rsid w:val="00724714"/>
    <w:rsid w:val="0072491C"/>
    <w:rsid w:val="007259A9"/>
    <w:rsid w:val="007264A4"/>
    <w:rsid w:val="00732CB9"/>
    <w:rsid w:val="00733436"/>
    <w:rsid w:val="00735D6F"/>
    <w:rsid w:val="00735DE0"/>
    <w:rsid w:val="007363B4"/>
    <w:rsid w:val="00741964"/>
    <w:rsid w:val="007442E1"/>
    <w:rsid w:val="00745976"/>
    <w:rsid w:val="00746413"/>
    <w:rsid w:val="00747157"/>
    <w:rsid w:val="00747579"/>
    <w:rsid w:val="007479C4"/>
    <w:rsid w:val="00750659"/>
    <w:rsid w:val="00753D7A"/>
    <w:rsid w:val="0075681C"/>
    <w:rsid w:val="00757F17"/>
    <w:rsid w:val="0076408D"/>
    <w:rsid w:val="00775163"/>
    <w:rsid w:val="007755FA"/>
    <w:rsid w:val="00781FA9"/>
    <w:rsid w:val="0078321A"/>
    <w:rsid w:val="007848CC"/>
    <w:rsid w:val="007863F7"/>
    <w:rsid w:val="00790420"/>
    <w:rsid w:val="00796551"/>
    <w:rsid w:val="007A1581"/>
    <w:rsid w:val="007A1928"/>
    <w:rsid w:val="007A6D3A"/>
    <w:rsid w:val="007A73B3"/>
    <w:rsid w:val="007B1E09"/>
    <w:rsid w:val="007B21B9"/>
    <w:rsid w:val="007B2E4C"/>
    <w:rsid w:val="007B62B7"/>
    <w:rsid w:val="007B74A4"/>
    <w:rsid w:val="007B76CC"/>
    <w:rsid w:val="007C181F"/>
    <w:rsid w:val="007C2775"/>
    <w:rsid w:val="007C675F"/>
    <w:rsid w:val="007D1D2B"/>
    <w:rsid w:val="007E0101"/>
    <w:rsid w:val="007E0348"/>
    <w:rsid w:val="007E2AF9"/>
    <w:rsid w:val="007E62B3"/>
    <w:rsid w:val="007E6CBC"/>
    <w:rsid w:val="007E6EC5"/>
    <w:rsid w:val="007F2366"/>
    <w:rsid w:val="007F3155"/>
    <w:rsid w:val="007F37B6"/>
    <w:rsid w:val="007F48DA"/>
    <w:rsid w:val="007F600A"/>
    <w:rsid w:val="00800978"/>
    <w:rsid w:val="00805C27"/>
    <w:rsid w:val="0081216E"/>
    <w:rsid w:val="00815C8E"/>
    <w:rsid w:val="008171FD"/>
    <w:rsid w:val="0081779A"/>
    <w:rsid w:val="00821EE1"/>
    <w:rsid w:val="008319B2"/>
    <w:rsid w:val="0083214D"/>
    <w:rsid w:val="00834C3D"/>
    <w:rsid w:val="00840378"/>
    <w:rsid w:val="008419D9"/>
    <w:rsid w:val="0084207A"/>
    <w:rsid w:val="00844F45"/>
    <w:rsid w:val="008468D2"/>
    <w:rsid w:val="00847155"/>
    <w:rsid w:val="008471F2"/>
    <w:rsid w:val="00847F9A"/>
    <w:rsid w:val="008531E2"/>
    <w:rsid w:val="0085486D"/>
    <w:rsid w:val="008550C7"/>
    <w:rsid w:val="008552BB"/>
    <w:rsid w:val="00860584"/>
    <w:rsid w:val="00862C40"/>
    <w:rsid w:val="00863AAF"/>
    <w:rsid w:val="008679EC"/>
    <w:rsid w:val="00870149"/>
    <w:rsid w:val="00872AE3"/>
    <w:rsid w:val="00873CFD"/>
    <w:rsid w:val="0087452E"/>
    <w:rsid w:val="00876B7D"/>
    <w:rsid w:val="00877132"/>
    <w:rsid w:val="00877F1E"/>
    <w:rsid w:val="008814B4"/>
    <w:rsid w:val="00881FB4"/>
    <w:rsid w:val="00883F10"/>
    <w:rsid w:val="00885DD9"/>
    <w:rsid w:val="00886927"/>
    <w:rsid w:val="00887DD4"/>
    <w:rsid w:val="00891281"/>
    <w:rsid w:val="00893540"/>
    <w:rsid w:val="0089497E"/>
    <w:rsid w:val="008979E0"/>
    <w:rsid w:val="00897B3F"/>
    <w:rsid w:val="008A10F2"/>
    <w:rsid w:val="008A1AC8"/>
    <w:rsid w:val="008A1C86"/>
    <w:rsid w:val="008A55D1"/>
    <w:rsid w:val="008B1195"/>
    <w:rsid w:val="008B372A"/>
    <w:rsid w:val="008B4F1F"/>
    <w:rsid w:val="008B74DF"/>
    <w:rsid w:val="008B7A76"/>
    <w:rsid w:val="008C065A"/>
    <w:rsid w:val="008C15C9"/>
    <w:rsid w:val="008C32A4"/>
    <w:rsid w:val="008D1F49"/>
    <w:rsid w:val="008D2F74"/>
    <w:rsid w:val="008D55CF"/>
    <w:rsid w:val="008D5C42"/>
    <w:rsid w:val="008D6FF3"/>
    <w:rsid w:val="008D767B"/>
    <w:rsid w:val="008D7992"/>
    <w:rsid w:val="008E2C12"/>
    <w:rsid w:val="008E30C5"/>
    <w:rsid w:val="008E426E"/>
    <w:rsid w:val="008F74E0"/>
    <w:rsid w:val="0090417A"/>
    <w:rsid w:val="0090445D"/>
    <w:rsid w:val="00907A87"/>
    <w:rsid w:val="00911E92"/>
    <w:rsid w:val="0091311B"/>
    <w:rsid w:val="0091459E"/>
    <w:rsid w:val="0092105B"/>
    <w:rsid w:val="0092206E"/>
    <w:rsid w:val="00922A9D"/>
    <w:rsid w:val="00926ACD"/>
    <w:rsid w:val="00927137"/>
    <w:rsid w:val="009275CD"/>
    <w:rsid w:val="00930B2B"/>
    <w:rsid w:val="00932497"/>
    <w:rsid w:val="00934920"/>
    <w:rsid w:val="00937D1B"/>
    <w:rsid w:val="009402E9"/>
    <w:rsid w:val="009432BB"/>
    <w:rsid w:val="00943581"/>
    <w:rsid w:val="0094549D"/>
    <w:rsid w:val="00947277"/>
    <w:rsid w:val="00951036"/>
    <w:rsid w:val="00952F67"/>
    <w:rsid w:val="0095574B"/>
    <w:rsid w:val="0095786F"/>
    <w:rsid w:val="00960376"/>
    <w:rsid w:val="009606E2"/>
    <w:rsid w:val="00964511"/>
    <w:rsid w:val="00965D79"/>
    <w:rsid w:val="009671E9"/>
    <w:rsid w:val="00970C7B"/>
    <w:rsid w:val="00972818"/>
    <w:rsid w:val="00972BFB"/>
    <w:rsid w:val="00973A8E"/>
    <w:rsid w:val="0097424E"/>
    <w:rsid w:val="0097606B"/>
    <w:rsid w:val="009806EE"/>
    <w:rsid w:val="009820BC"/>
    <w:rsid w:val="00986160"/>
    <w:rsid w:val="0099119F"/>
    <w:rsid w:val="00991819"/>
    <w:rsid w:val="00993137"/>
    <w:rsid w:val="00993221"/>
    <w:rsid w:val="0099513C"/>
    <w:rsid w:val="009956E9"/>
    <w:rsid w:val="009A1569"/>
    <w:rsid w:val="009A3FB3"/>
    <w:rsid w:val="009B0DF1"/>
    <w:rsid w:val="009B2503"/>
    <w:rsid w:val="009B2674"/>
    <w:rsid w:val="009C1BC7"/>
    <w:rsid w:val="009C5412"/>
    <w:rsid w:val="009C548E"/>
    <w:rsid w:val="009C5A8F"/>
    <w:rsid w:val="009D01B5"/>
    <w:rsid w:val="009D055D"/>
    <w:rsid w:val="009D3127"/>
    <w:rsid w:val="009D68BE"/>
    <w:rsid w:val="009E0269"/>
    <w:rsid w:val="009E0BD1"/>
    <w:rsid w:val="009E1015"/>
    <w:rsid w:val="009E24FC"/>
    <w:rsid w:val="009E2BCB"/>
    <w:rsid w:val="009E413F"/>
    <w:rsid w:val="009E5F2C"/>
    <w:rsid w:val="009F42D1"/>
    <w:rsid w:val="009F6EF9"/>
    <w:rsid w:val="00A00088"/>
    <w:rsid w:val="00A011BF"/>
    <w:rsid w:val="00A025B2"/>
    <w:rsid w:val="00A030A0"/>
    <w:rsid w:val="00A03395"/>
    <w:rsid w:val="00A068C5"/>
    <w:rsid w:val="00A06A50"/>
    <w:rsid w:val="00A0711E"/>
    <w:rsid w:val="00A12C13"/>
    <w:rsid w:val="00A13968"/>
    <w:rsid w:val="00A2013F"/>
    <w:rsid w:val="00A22892"/>
    <w:rsid w:val="00A231C8"/>
    <w:rsid w:val="00A24CEF"/>
    <w:rsid w:val="00A255BA"/>
    <w:rsid w:val="00A25B27"/>
    <w:rsid w:val="00A26AFF"/>
    <w:rsid w:val="00A323E0"/>
    <w:rsid w:val="00A33B6E"/>
    <w:rsid w:val="00A345A6"/>
    <w:rsid w:val="00A36E80"/>
    <w:rsid w:val="00A40188"/>
    <w:rsid w:val="00A44606"/>
    <w:rsid w:val="00A46F97"/>
    <w:rsid w:val="00A518FD"/>
    <w:rsid w:val="00A525F3"/>
    <w:rsid w:val="00A52935"/>
    <w:rsid w:val="00A5538D"/>
    <w:rsid w:val="00A56B8A"/>
    <w:rsid w:val="00A610FA"/>
    <w:rsid w:val="00A6192A"/>
    <w:rsid w:val="00A65838"/>
    <w:rsid w:val="00A71C80"/>
    <w:rsid w:val="00A72CD1"/>
    <w:rsid w:val="00A73932"/>
    <w:rsid w:val="00A74D17"/>
    <w:rsid w:val="00A757BA"/>
    <w:rsid w:val="00A75F3E"/>
    <w:rsid w:val="00A804C7"/>
    <w:rsid w:val="00A84AA5"/>
    <w:rsid w:val="00A940DD"/>
    <w:rsid w:val="00A95502"/>
    <w:rsid w:val="00A95EE2"/>
    <w:rsid w:val="00A968B9"/>
    <w:rsid w:val="00A974F3"/>
    <w:rsid w:val="00AA113D"/>
    <w:rsid w:val="00AA14A6"/>
    <w:rsid w:val="00AA1F8F"/>
    <w:rsid w:val="00AA201A"/>
    <w:rsid w:val="00AA290F"/>
    <w:rsid w:val="00AA3633"/>
    <w:rsid w:val="00AA45CA"/>
    <w:rsid w:val="00AA5417"/>
    <w:rsid w:val="00AA68E3"/>
    <w:rsid w:val="00AA7A99"/>
    <w:rsid w:val="00AA7C28"/>
    <w:rsid w:val="00AB0B15"/>
    <w:rsid w:val="00AB1053"/>
    <w:rsid w:val="00AB5CBC"/>
    <w:rsid w:val="00AB6667"/>
    <w:rsid w:val="00AC670E"/>
    <w:rsid w:val="00AC6FC3"/>
    <w:rsid w:val="00AC7B7B"/>
    <w:rsid w:val="00AC7CBC"/>
    <w:rsid w:val="00AD0236"/>
    <w:rsid w:val="00AD1737"/>
    <w:rsid w:val="00AD2390"/>
    <w:rsid w:val="00AE08F6"/>
    <w:rsid w:val="00AE0ECF"/>
    <w:rsid w:val="00AE2D19"/>
    <w:rsid w:val="00AE6FCB"/>
    <w:rsid w:val="00AE7277"/>
    <w:rsid w:val="00AE7D2A"/>
    <w:rsid w:val="00AF7E58"/>
    <w:rsid w:val="00B01C53"/>
    <w:rsid w:val="00B02C81"/>
    <w:rsid w:val="00B03040"/>
    <w:rsid w:val="00B031AB"/>
    <w:rsid w:val="00B106C3"/>
    <w:rsid w:val="00B13424"/>
    <w:rsid w:val="00B15CB6"/>
    <w:rsid w:val="00B22043"/>
    <w:rsid w:val="00B24A08"/>
    <w:rsid w:val="00B26678"/>
    <w:rsid w:val="00B27AF5"/>
    <w:rsid w:val="00B30E19"/>
    <w:rsid w:val="00B3311F"/>
    <w:rsid w:val="00B35E6F"/>
    <w:rsid w:val="00B36CDA"/>
    <w:rsid w:val="00B401F5"/>
    <w:rsid w:val="00B405ED"/>
    <w:rsid w:val="00B4270D"/>
    <w:rsid w:val="00B457E5"/>
    <w:rsid w:val="00B45E69"/>
    <w:rsid w:val="00B51C8F"/>
    <w:rsid w:val="00B52935"/>
    <w:rsid w:val="00B539F3"/>
    <w:rsid w:val="00B53EAA"/>
    <w:rsid w:val="00B55A9D"/>
    <w:rsid w:val="00B561B7"/>
    <w:rsid w:val="00B615FC"/>
    <w:rsid w:val="00B62AA5"/>
    <w:rsid w:val="00B62F21"/>
    <w:rsid w:val="00B6464C"/>
    <w:rsid w:val="00B662B0"/>
    <w:rsid w:val="00B66B03"/>
    <w:rsid w:val="00B66EC3"/>
    <w:rsid w:val="00B76556"/>
    <w:rsid w:val="00B76CF2"/>
    <w:rsid w:val="00B80525"/>
    <w:rsid w:val="00B90979"/>
    <w:rsid w:val="00B9108C"/>
    <w:rsid w:val="00B9241A"/>
    <w:rsid w:val="00B9533B"/>
    <w:rsid w:val="00B95AD8"/>
    <w:rsid w:val="00BA1738"/>
    <w:rsid w:val="00BA2050"/>
    <w:rsid w:val="00BA29CE"/>
    <w:rsid w:val="00BA3BEA"/>
    <w:rsid w:val="00BA44BD"/>
    <w:rsid w:val="00BB04DA"/>
    <w:rsid w:val="00BB180D"/>
    <w:rsid w:val="00BB4B3A"/>
    <w:rsid w:val="00BB5075"/>
    <w:rsid w:val="00BB700F"/>
    <w:rsid w:val="00BC3172"/>
    <w:rsid w:val="00BC4A55"/>
    <w:rsid w:val="00BC6F49"/>
    <w:rsid w:val="00BD2A30"/>
    <w:rsid w:val="00BD4052"/>
    <w:rsid w:val="00BE6011"/>
    <w:rsid w:val="00BE6431"/>
    <w:rsid w:val="00BF1144"/>
    <w:rsid w:val="00BF2037"/>
    <w:rsid w:val="00BF21CD"/>
    <w:rsid w:val="00BF2517"/>
    <w:rsid w:val="00BF2F9A"/>
    <w:rsid w:val="00BF3926"/>
    <w:rsid w:val="00BF4668"/>
    <w:rsid w:val="00C032DC"/>
    <w:rsid w:val="00C0705A"/>
    <w:rsid w:val="00C07B6A"/>
    <w:rsid w:val="00C10B0A"/>
    <w:rsid w:val="00C11DBD"/>
    <w:rsid w:val="00C13099"/>
    <w:rsid w:val="00C13BF4"/>
    <w:rsid w:val="00C151DC"/>
    <w:rsid w:val="00C1584C"/>
    <w:rsid w:val="00C163AA"/>
    <w:rsid w:val="00C167A1"/>
    <w:rsid w:val="00C173F0"/>
    <w:rsid w:val="00C226FC"/>
    <w:rsid w:val="00C22FD1"/>
    <w:rsid w:val="00C26712"/>
    <w:rsid w:val="00C26D11"/>
    <w:rsid w:val="00C31B41"/>
    <w:rsid w:val="00C328FC"/>
    <w:rsid w:val="00C33246"/>
    <w:rsid w:val="00C354A4"/>
    <w:rsid w:val="00C36D47"/>
    <w:rsid w:val="00C415AB"/>
    <w:rsid w:val="00C4161F"/>
    <w:rsid w:val="00C42559"/>
    <w:rsid w:val="00C4472A"/>
    <w:rsid w:val="00C47139"/>
    <w:rsid w:val="00C52280"/>
    <w:rsid w:val="00C55324"/>
    <w:rsid w:val="00C57518"/>
    <w:rsid w:val="00C577D4"/>
    <w:rsid w:val="00C6074A"/>
    <w:rsid w:val="00C607CD"/>
    <w:rsid w:val="00C6347B"/>
    <w:rsid w:val="00C6381B"/>
    <w:rsid w:val="00C778D3"/>
    <w:rsid w:val="00C77E50"/>
    <w:rsid w:val="00C80F99"/>
    <w:rsid w:val="00C81C2F"/>
    <w:rsid w:val="00C8332F"/>
    <w:rsid w:val="00C839D2"/>
    <w:rsid w:val="00C841DC"/>
    <w:rsid w:val="00C8464C"/>
    <w:rsid w:val="00C868E1"/>
    <w:rsid w:val="00C91BB8"/>
    <w:rsid w:val="00C9287B"/>
    <w:rsid w:val="00CA0831"/>
    <w:rsid w:val="00CA2D68"/>
    <w:rsid w:val="00CA3B1C"/>
    <w:rsid w:val="00CA5A46"/>
    <w:rsid w:val="00CC080D"/>
    <w:rsid w:val="00CC39B1"/>
    <w:rsid w:val="00CC39C8"/>
    <w:rsid w:val="00CD2A3D"/>
    <w:rsid w:val="00CD3504"/>
    <w:rsid w:val="00CD3CCD"/>
    <w:rsid w:val="00CD656D"/>
    <w:rsid w:val="00CD6C82"/>
    <w:rsid w:val="00CE2955"/>
    <w:rsid w:val="00CE30B0"/>
    <w:rsid w:val="00CE6315"/>
    <w:rsid w:val="00CE71C2"/>
    <w:rsid w:val="00CE7F91"/>
    <w:rsid w:val="00CF0405"/>
    <w:rsid w:val="00CF0E42"/>
    <w:rsid w:val="00CF2B39"/>
    <w:rsid w:val="00CF5E44"/>
    <w:rsid w:val="00CF651D"/>
    <w:rsid w:val="00CF6910"/>
    <w:rsid w:val="00D06418"/>
    <w:rsid w:val="00D07BF2"/>
    <w:rsid w:val="00D07D5D"/>
    <w:rsid w:val="00D07E7F"/>
    <w:rsid w:val="00D10B43"/>
    <w:rsid w:val="00D1330B"/>
    <w:rsid w:val="00D20F4B"/>
    <w:rsid w:val="00D222E5"/>
    <w:rsid w:val="00D2470C"/>
    <w:rsid w:val="00D250B4"/>
    <w:rsid w:val="00D27670"/>
    <w:rsid w:val="00D27CCB"/>
    <w:rsid w:val="00D32A25"/>
    <w:rsid w:val="00D40CEB"/>
    <w:rsid w:val="00D41EE0"/>
    <w:rsid w:val="00D46DD2"/>
    <w:rsid w:val="00D50379"/>
    <w:rsid w:val="00D556BC"/>
    <w:rsid w:val="00D60505"/>
    <w:rsid w:val="00D61DB3"/>
    <w:rsid w:val="00D622F8"/>
    <w:rsid w:val="00D66FA3"/>
    <w:rsid w:val="00D677A6"/>
    <w:rsid w:val="00D700A3"/>
    <w:rsid w:val="00D72066"/>
    <w:rsid w:val="00D7475D"/>
    <w:rsid w:val="00D75A22"/>
    <w:rsid w:val="00D75AB2"/>
    <w:rsid w:val="00D77B73"/>
    <w:rsid w:val="00D83D83"/>
    <w:rsid w:val="00D84536"/>
    <w:rsid w:val="00D84656"/>
    <w:rsid w:val="00D84F91"/>
    <w:rsid w:val="00D85986"/>
    <w:rsid w:val="00D85D17"/>
    <w:rsid w:val="00D90590"/>
    <w:rsid w:val="00D906A4"/>
    <w:rsid w:val="00D90C9A"/>
    <w:rsid w:val="00D95441"/>
    <w:rsid w:val="00D96158"/>
    <w:rsid w:val="00DA0E57"/>
    <w:rsid w:val="00DA1357"/>
    <w:rsid w:val="00DA474E"/>
    <w:rsid w:val="00DA518B"/>
    <w:rsid w:val="00DA5B3F"/>
    <w:rsid w:val="00DA6F55"/>
    <w:rsid w:val="00DB1F04"/>
    <w:rsid w:val="00DB53ED"/>
    <w:rsid w:val="00DC0C3F"/>
    <w:rsid w:val="00DC2E8B"/>
    <w:rsid w:val="00DC35CE"/>
    <w:rsid w:val="00DC3AFF"/>
    <w:rsid w:val="00DC71D1"/>
    <w:rsid w:val="00DC77DF"/>
    <w:rsid w:val="00DD11EF"/>
    <w:rsid w:val="00DD55B1"/>
    <w:rsid w:val="00DD7063"/>
    <w:rsid w:val="00DD7EF7"/>
    <w:rsid w:val="00DE2390"/>
    <w:rsid w:val="00DE2F36"/>
    <w:rsid w:val="00DE3129"/>
    <w:rsid w:val="00DE39AA"/>
    <w:rsid w:val="00DF1F14"/>
    <w:rsid w:val="00DF3311"/>
    <w:rsid w:val="00E02227"/>
    <w:rsid w:val="00E02D90"/>
    <w:rsid w:val="00E052B8"/>
    <w:rsid w:val="00E056B6"/>
    <w:rsid w:val="00E07F33"/>
    <w:rsid w:val="00E11BBF"/>
    <w:rsid w:val="00E131A7"/>
    <w:rsid w:val="00E1484F"/>
    <w:rsid w:val="00E15F42"/>
    <w:rsid w:val="00E21501"/>
    <w:rsid w:val="00E249E6"/>
    <w:rsid w:val="00E25EAD"/>
    <w:rsid w:val="00E33DB0"/>
    <w:rsid w:val="00E34580"/>
    <w:rsid w:val="00E35361"/>
    <w:rsid w:val="00E3765B"/>
    <w:rsid w:val="00E4487D"/>
    <w:rsid w:val="00E44BAF"/>
    <w:rsid w:val="00E475C4"/>
    <w:rsid w:val="00E50490"/>
    <w:rsid w:val="00E51095"/>
    <w:rsid w:val="00E5321A"/>
    <w:rsid w:val="00E5495B"/>
    <w:rsid w:val="00E600D2"/>
    <w:rsid w:val="00E61546"/>
    <w:rsid w:val="00E61557"/>
    <w:rsid w:val="00E6450C"/>
    <w:rsid w:val="00E65B10"/>
    <w:rsid w:val="00E67D5D"/>
    <w:rsid w:val="00E71391"/>
    <w:rsid w:val="00E71BE8"/>
    <w:rsid w:val="00E71FD6"/>
    <w:rsid w:val="00E72BCE"/>
    <w:rsid w:val="00E80E28"/>
    <w:rsid w:val="00E83531"/>
    <w:rsid w:val="00E83D33"/>
    <w:rsid w:val="00E863B6"/>
    <w:rsid w:val="00E86E51"/>
    <w:rsid w:val="00E87257"/>
    <w:rsid w:val="00E9123F"/>
    <w:rsid w:val="00E91F3C"/>
    <w:rsid w:val="00E94E9F"/>
    <w:rsid w:val="00E9619C"/>
    <w:rsid w:val="00EA030C"/>
    <w:rsid w:val="00EB4534"/>
    <w:rsid w:val="00EB48D8"/>
    <w:rsid w:val="00EB4B67"/>
    <w:rsid w:val="00EB61BB"/>
    <w:rsid w:val="00EB6CA2"/>
    <w:rsid w:val="00EB7613"/>
    <w:rsid w:val="00EC3281"/>
    <w:rsid w:val="00EC4F62"/>
    <w:rsid w:val="00ED0146"/>
    <w:rsid w:val="00ED0C0B"/>
    <w:rsid w:val="00ED281B"/>
    <w:rsid w:val="00ED2C5F"/>
    <w:rsid w:val="00ED32F2"/>
    <w:rsid w:val="00ED5986"/>
    <w:rsid w:val="00EF6263"/>
    <w:rsid w:val="00EF6B70"/>
    <w:rsid w:val="00F03685"/>
    <w:rsid w:val="00F104C5"/>
    <w:rsid w:val="00F10E3E"/>
    <w:rsid w:val="00F128C6"/>
    <w:rsid w:val="00F132B6"/>
    <w:rsid w:val="00F132EC"/>
    <w:rsid w:val="00F1349A"/>
    <w:rsid w:val="00F13D8A"/>
    <w:rsid w:val="00F140DC"/>
    <w:rsid w:val="00F155BE"/>
    <w:rsid w:val="00F177A2"/>
    <w:rsid w:val="00F2007F"/>
    <w:rsid w:val="00F202CC"/>
    <w:rsid w:val="00F2225C"/>
    <w:rsid w:val="00F2327B"/>
    <w:rsid w:val="00F25D14"/>
    <w:rsid w:val="00F303F8"/>
    <w:rsid w:val="00F34162"/>
    <w:rsid w:val="00F35771"/>
    <w:rsid w:val="00F403D8"/>
    <w:rsid w:val="00F4372D"/>
    <w:rsid w:val="00F46333"/>
    <w:rsid w:val="00F4795C"/>
    <w:rsid w:val="00F47E9C"/>
    <w:rsid w:val="00F50E8D"/>
    <w:rsid w:val="00F55692"/>
    <w:rsid w:val="00F64A74"/>
    <w:rsid w:val="00F728E7"/>
    <w:rsid w:val="00F74E26"/>
    <w:rsid w:val="00F77230"/>
    <w:rsid w:val="00F82BD8"/>
    <w:rsid w:val="00F8595B"/>
    <w:rsid w:val="00F85FB8"/>
    <w:rsid w:val="00F917B6"/>
    <w:rsid w:val="00F92F40"/>
    <w:rsid w:val="00F93457"/>
    <w:rsid w:val="00F94798"/>
    <w:rsid w:val="00F95323"/>
    <w:rsid w:val="00F95468"/>
    <w:rsid w:val="00F954E7"/>
    <w:rsid w:val="00F95B2C"/>
    <w:rsid w:val="00F96DFC"/>
    <w:rsid w:val="00FA0605"/>
    <w:rsid w:val="00FA15BF"/>
    <w:rsid w:val="00FA212E"/>
    <w:rsid w:val="00FA3995"/>
    <w:rsid w:val="00FA4A97"/>
    <w:rsid w:val="00FA4BF2"/>
    <w:rsid w:val="00FA65A6"/>
    <w:rsid w:val="00FB1E43"/>
    <w:rsid w:val="00FB58C6"/>
    <w:rsid w:val="00FC1A59"/>
    <w:rsid w:val="00FC288B"/>
    <w:rsid w:val="00FC37BF"/>
    <w:rsid w:val="00FC7E1F"/>
    <w:rsid w:val="00FD1218"/>
    <w:rsid w:val="00FD5CA2"/>
    <w:rsid w:val="00FD6865"/>
    <w:rsid w:val="00FD6DBB"/>
    <w:rsid w:val="00FD6FAD"/>
    <w:rsid w:val="00FE0F00"/>
    <w:rsid w:val="00FE1634"/>
    <w:rsid w:val="00FE7893"/>
    <w:rsid w:val="00FE78E5"/>
    <w:rsid w:val="00FF165A"/>
    <w:rsid w:val="00FF1929"/>
    <w:rsid w:val="00FF2444"/>
    <w:rsid w:val="00FF50F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/"/>
  <w:listSeparator w:val="؛"/>
  <w14:docId w14:val="59D9D706"/>
  <w15:docId w15:val="{2A945495-8C71-4C24-9298-5F57FC159B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fa-IR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A46F97"/>
    <w:rPr>
      <w:sz w:val="24"/>
      <w:szCs w:val="24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qFormat/>
    <w:rsid w:val="007F37B6"/>
    <w:rPr>
      <w:b/>
      <w:bCs/>
    </w:rPr>
  </w:style>
  <w:style w:type="table" w:styleId="TableGrid">
    <w:name w:val="Table Grid"/>
    <w:basedOn w:val="TableNormal"/>
    <w:rsid w:val="007F37B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1">
    <w:name w:val="style1"/>
    <w:basedOn w:val="Normal"/>
    <w:rsid w:val="007F37B6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1218EB"/>
    <w:pPr>
      <w:bidi/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bidi="fa-IR"/>
    </w:rPr>
  </w:style>
  <w:style w:type="paragraph" w:styleId="NoSpacing">
    <w:name w:val="No Spacing"/>
    <w:uiPriority w:val="1"/>
    <w:qFormat/>
    <w:rsid w:val="008319B2"/>
    <w:pPr>
      <w:bidi/>
    </w:pPr>
    <w:rPr>
      <w:rFonts w:asciiTheme="minorHAnsi" w:eastAsiaTheme="minorHAnsi" w:hAnsiTheme="minorHAnsi" w:cstheme="minorBidi"/>
      <w:sz w:val="22"/>
      <w:szCs w:val="22"/>
    </w:rPr>
  </w:style>
  <w:style w:type="paragraph" w:styleId="BalloonText">
    <w:name w:val="Balloon Text"/>
    <w:basedOn w:val="Normal"/>
    <w:link w:val="BalloonTextChar"/>
    <w:rsid w:val="00B457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B457E5"/>
    <w:rPr>
      <w:rFonts w:ascii="Tahoma" w:hAnsi="Tahoma" w:cs="Tahoma"/>
      <w:sz w:val="16"/>
      <w:szCs w:val="16"/>
      <w:lang w:bidi="ar-SA"/>
    </w:rPr>
  </w:style>
  <w:style w:type="character" w:styleId="PlaceholderText">
    <w:name w:val="Placeholder Text"/>
    <w:basedOn w:val="DefaultParagraphFont"/>
    <w:uiPriority w:val="99"/>
    <w:semiHidden/>
    <w:rsid w:val="00C4472A"/>
    <w:rPr>
      <w:color w:val="808080"/>
    </w:rPr>
  </w:style>
  <w:style w:type="paragraph" w:styleId="Header">
    <w:name w:val="header"/>
    <w:basedOn w:val="Normal"/>
    <w:link w:val="HeaderChar"/>
    <w:uiPriority w:val="99"/>
    <w:rsid w:val="001B4C7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B4C7C"/>
    <w:rPr>
      <w:sz w:val="24"/>
      <w:szCs w:val="24"/>
      <w:lang w:bidi="ar-SA"/>
    </w:rPr>
  </w:style>
  <w:style w:type="paragraph" w:styleId="Footer">
    <w:name w:val="footer"/>
    <w:basedOn w:val="Normal"/>
    <w:link w:val="FooterChar"/>
    <w:uiPriority w:val="99"/>
    <w:rsid w:val="001B4C7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B4C7C"/>
    <w:rPr>
      <w:sz w:val="24"/>
      <w:szCs w:val="24"/>
      <w:lang w:bidi="ar-SA"/>
    </w:rPr>
  </w:style>
  <w:style w:type="table" w:styleId="PlainTable1">
    <w:name w:val="Plain Table 1"/>
    <w:basedOn w:val="TableNormal"/>
    <w:uiPriority w:val="41"/>
    <w:rsid w:val="00364BE1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364BE1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wmf"/><Relationship Id="rId21" Type="http://schemas.openxmlformats.org/officeDocument/2006/relationships/oleObject" Target="embeddings/oleObject7.bin"/><Relationship Id="rId42" Type="http://schemas.openxmlformats.org/officeDocument/2006/relationships/image" Target="media/image18.wmf"/><Relationship Id="rId47" Type="http://schemas.openxmlformats.org/officeDocument/2006/relationships/oleObject" Target="embeddings/oleObject20.bin"/><Relationship Id="rId63" Type="http://schemas.openxmlformats.org/officeDocument/2006/relationships/oleObject" Target="embeddings/oleObject28.bin"/><Relationship Id="rId68" Type="http://schemas.openxmlformats.org/officeDocument/2006/relationships/image" Target="media/image31.jpg"/><Relationship Id="rId84" Type="http://schemas.openxmlformats.org/officeDocument/2006/relationships/fontTable" Target="fontTable.xml"/><Relationship Id="rId16" Type="http://schemas.openxmlformats.org/officeDocument/2006/relationships/image" Target="media/image5.wmf"/><Relationship Id="rId11" Type="http://schemas.openxmlformats.org/officeDocument/2006/relationships/oleObject" Target="embeddings/oleObject2.bin"/><Relationship Id="rId32" Type="http://schemas.openxmlformats.org/officeDocument/2006/relationships/image" Target="media/image13.wmf"/><Relationship Id="rId37" Type="http://schemas.openxmlformats.org/officeDocument/2006/relationships/oleObject" Target="embeddings/oleObject15.bin"/><Relationship Id="rId53" Type="http://schemas.openxmlformats.org/officeDocument/2006/relationships/oleObject" Target="embeddings/oleObject23.bin"/><Relationship Id="rId58" Type="http://schemas.openxmlformats.org/officeDocument/2006/relationships/image" Target="media/image26.wmf"/><Relationship Id="rId74" Type="http://schemas.openxmlformats.org/officeDocument/2006/relationships/oleObject" Target="embeddings/oleObject33.bin"/><Relationship Id="rId79" Type="http://schemas.openxmlformats.org/officeDocument/2006/relationships/image" Target="media/image37.wmf"/><Relationship Id="rId5" Type="http://schemas.openxmlformats.org/officeDocument/2006/relationships/webSettings" Target="webSettings.xml"/><Relationship Id="rId19" Type="http://schemas.openxmlformats.org/officeDocument/2006/relationships/oleObject" Target="embeddings/oleObject6.bin"/><Relationship Id="rId14" Type="http://schemas.openxmlformats.org/officeDocument/2006/relationships/image" Target="media/image4.wmf"/><Relationship Id="rId22" Type="http://schemas.openxmlformats.org/officeDocument/2006/relationships/image" Target="media/image8.wmf"/><Relationship Id="rId27" Type="http://schemas.openxmlformats.org/officeDocument/2006/relationships/oleObject" Target="embeddings/oleObject10.bin"/><Relationship Id="rId30" Type="http://schemas.openxmlformats.org/officeDocument/2006/relationships/image" Target="media/image12.wmf"/><Relationship Id="rId35" Type="http://schemas.openxmlformats.org/officeDocument/2006/relationships/oleObject" Target="embeddings/oleObject14.bin"/><Relationship Id="rId43" Type="http://schemas.openxmlformats.org/officeDocument/2006/relationships/oleObject" Target="embeddings/oleObject18.bin"/><Relationship Id="rId48" Type="http://schemas.openxmlformats.org/officeDocument/2006/relationships/image" Target="media/image21.wmf"/><Relationship Id="rId56" Type="http://schemas.openxmlformats.org/officeDocument/2006/relationships/image" Target="media/image25.wmf"/><Relationship Id="rId64" Type="http://schemas.openxmlformats.org/officeDocument/2006/relationships/image" Target="media/image29.wmf"/><Relationship Id="rId69" Type="http://schemas.openxmlformats.org/officeDocument/2006/relationships/image" Target="media/image32.wmf"/><Relationship Id="rId77" Type="http://schemas.openxmlformats.org/officeDocument/2006/relationships/image" Target="media/image36.wmf"/><Relationship Id="rId8" Type="http://schemas.openxmlformats.org/officeDocument/2006/relationships/image" Target="media/image1.wmf"/><Relationship Id="rId51" Type="http://schemas.openxmlformats.org/officeDocument/2006/relationships/oleObject" Target="embeddings/oleObject22.bin"/><Relationship Id="rId72" Type="http://schemas.openxmlformats.org/officeDocument/2006/relationships/oleObject" Target="embeddings/oleObject32.bin"/><Relationship Id="rId80" Type="http://schemas.openxmlformats.org/officeDocument/2006/relationships/oleObject" Target="embeddings/oleObject36.bin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wmf"/><Relationship Id="rId17" Type="http://schemas.openxmlformats.org/officeDocument/2006/relationships/oleObject" Target="embeddings/oleObject5.bin"/><Relationship Id="rId25" Type="http://schemas.openxmlformats.org/officeDocument/2006/relationships/oleObject" Target="embeddings/oleObject9.bin"/><Relationship Id="rId33" Type="http://schemas.openxmlformats.org/officeDocument/2006/relationships/oleObject" Target="embeddings/oleObject13.bin"/><Relationship Id="rId38" Type="http://schemas.openxmlformats.org/officeDocument/2006/relationships/image" Target="media/image16.wmf"/><Relationship Id="rId46" Type="http://schemas.openxmlformats.org/officeDocument/2006/relationships/image" Target="media/image20.wmf"/><Relationship Id="rId59" Type="http://schemas.openxmlformats.org/officeDocument/2006/relationships/oleObject" Target="embeddings/oleObject26.bin"/><Relationship Id="rId67" Type="http://schemas.openxmlformats.org/officeDocument/2006/relationships/oleObject" Target="embeddings/oleObject30.bin"/><Relationship Id="rId20" Type="http://schemas.openxmlformats.org/officeDocument/2006/relationships/image" Target="media/image7.wmf"/><Relationship Id="rId41" Type="http://schemas.openxmlformats.org/officeDocument/2006/relationships/oleObject" Target="embeddings/oleObject17.bin"/><Relationship Id="rId54" Type="http://schemas.openxmlformats.org/officeDocument/2006/relationships/image" Target="media/image24.wmf"/><Relationship Id="rId62" Type="http://schemas.openxmlformats.org/officeDocument/2006/relationships/image" Target="media/image28.wmf"/><Relationship Id="rId70" Type="http://schemas.openxmlformats.org/officeDocument/2006/relationships/oleObject" Target="embeddings/oleObject31.bin"/><Relationship Id="rId75" Type="http://schemas.openxmlformats.org/officeDocument/2006/relationships/image" Target="media/image35.wmf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8.bin"/><Relationship Id="rId28" Type="http://schemas.openxmlformats.org/officeDocument/2006/relationships/image" Target="media/image11.wmf"/><Relationship Id="rId36" Type="http://schemas.openxmlformats.org/officeDocument/2006/relationships/image" Target="media/image15.wmf"/><Relationship Id="rId49" Type="http://schemas.openxmlformats.org/officeDocument/2006/relationships/oleObject" Target="embeddings/oleObject21.bin"/><Relationship Id="rId57" Type="http://schemas.openxmlformats.org/officeDocument/2006/relationships/oleObject" Target="embeddings/oleObject25.bin"/><Relationship Id="rId10" Type="http://schemas.openxmlformats.org/officeDocument/2006/relationships/image" Target="media/image2.wmf"/><Relationship Id="rId31" Type="http://schemas.openxmlformats.org/officeDocument/2006/relationships/oleObject" Target="embeddings/oleObject12.bin"/><Relationship Id="rId44" Type="http://schemas.openxmlformats.org/officeDocument/2006/relationships/image" Target="media/image19.wmf"/><Relationship Id="rId52" Type="http://schemas.openxmlformats.org/officeDocument/2006/relationships/image" Target="media/image23.wmf"/><Relationship Id="rId60" Type="http://schemas.openxmlformats.org/officeDocument/2006/relationships/image" Target="media/image27.wmf"/><Relationship Id="rId65" Type="http://schemas.openxmlformats.org/officeDocument/2006/relationships/oleObject" Target="embeddings/oleObject29.bin"/><Relationship Id="rId73" Type="http://schemas.openxmlformats.org/officeDocument/2006/relationships/image" Target="media/image34.wmf"/><Relationship Id="rId78" Type="http://schemas.openxmlformats.org/officeDocument/2006/relationships/oleObject" Target="embeddings/oleObject35.bin"/><Relationship Id="rId8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oleObject" Target="embeddings/oleObject3.bin"/><Relationship Id="rId18" Type="http://schemas.openxmlformats.org/officeDocument/2006/relationships/image" Target="media/image6.wmf"/><Relationship Id="rId39" Type="http://schemas.openxmlformats.org/officeDocument/2006/relationships/oleObject" Target="embeddings/oleObject16.bin"/><Relationship Id="rId34" Type="http://schemas.openxmlformats.org/officeDocument/2006/relationships/image" Target="media/image14.wmf"/><Relationship Id="rId50" Type="http://schemas.openxmlformats.org/officeDocument/2006/relationships/image" Target="media/image22.wmf"/><Relationship Id="rId55" Type="http://schemas.openxmlformats.org/officeDocument/2006/relationships/oleObject" Target="embeddings/oleObject24.bin"/><Relationship Id="rId76" Type="http://schemas.openxmlformats.org/officeDocument/2006/relationships/oleObject" Target="embeddings/oleObject34.bin"/><Relationship Id="rId7" Type="http://schemas.openxmlformats.org/officeDocument/2006/relationships/endnotes" Target="endnotes.xml"/><Relationship Id="rId71" Type="http://schemas.openxmlformats.org/officeDocument/2006/relationships/image" Target="media/image33.wmf"/><Relationship Id="rId2" Type="http://schemas.openxmlformats.org/officeDocument/2006/relationships/numbering" Target="numbering.xml"/><Relationship Id="rId29" Type="http://schemas.openxmlformats.org/officeDocument/2006/relationships/oleObject" Target="embeddings/oleObject11.bin"/><Relationship Id="rId24" Type="http://schemas.openxmlformats.org/officeDocument/2006/relationships/image" Target="media/image9.wmf"/><Relationship Id="rId40" Type="http://schemas.openxmlformats.org/officeDocument/2006/relationships/image" Target="media/image17.wmf"/><Relationship Id="rId45" Type="http://schemas.openxmlformats.org/officeDocument/2006/relationships/oleObject" Target="embeddings/oleObject19.bin"/><Relationship Id="rId66" Type="http://schemas.openxmlformats.org/officeDocument/2006/relationships/image" Target="media/image30.wmf"/><Relationship Id="rId61" Type="http://schemas.openxmlformats.org/officeDocument/2006/relationships/oleObject" Target="embeddings/oleObject27.bin"/><Relationship Id="rId82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SazehPardaz\Desktop\&#1587;&#1585;&#1576;&#1585;&#1711;%20&#1575;&#1605;&#1578;&#1581;&#1575;&#1606;&#1740;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8D9173A-88BC-4F68-B028-DEB5418AD5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سربرگ امتحانی.dot</Template>
  <TotalTime>94</TotalTime>
  <Pages>2</Pages>
  <Words>513</Words>
  <Characters>2930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SazehPardazCo.</Company>
  <LinksUpToDate>false</LinksUpToDate>
  <CharactersWithSpaces>3437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Sazeh</dc:creator>
  <cp:lastModifiedBy>M.Mahdi Sabbaghi</cp:lastModifiedBy>
  <cp:revision>44</cp:revision>
  <cp:lastPrinted>2025-11-21T06:40:00Z</cp:lastPrinted>
  <dcterms:created xsi:type="dcterms:W3CDTF">2024-12-25T19:24:00Z</dcterms:created>
  <dcterms:modified xsi:type="dcterms:W3CDTF">2025-11-22T05:48:00Z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