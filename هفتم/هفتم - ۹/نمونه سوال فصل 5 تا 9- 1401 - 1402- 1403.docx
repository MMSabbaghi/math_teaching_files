
<file path=[Content_Types].xml><?xml version="1.0" encoding="utf-8"?>
<Types xmlns="http://schemas.openxmlformats.org/package/2006/content-types">
  <Default Extension="bin" ContentType="application/vnd.openxmlformats-officedocument.oleObject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bidiVisual/>
        <w:tblW w:w="10962" w:type="dxa"/>
        <w:tblInd w:w="-818" w:type="dxa"/>
        <w:tblBorders>
          <w:top w:val="thinThickSmallGap" w:sz="12" w:space="0" w:color="auto"/>
          <w:left w:val="thickThinSmallGap" w:sz="12" w:space="0" w:color="auto"/>
          <w:bottom w:val="thickThinSmallGap" w:sz="12" w:space="0" w:color="auto"/>
          <w:right w:val="thinThickSmallGap" w:sz="12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75"/>
        <w:gridCol w:w="10487"/>
      </w:tblGrid>
      <w:tr w:rsidR="00150DEE" w:rsidRPr="007C7D36" w14:paraId="16FB86C2" w14:textId="77777777" w:rsidTr="00BE6CBB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72A04C8E" w14:textId="77777777" w:rsidR="00150DEE" w:rsidRPr="007C7D36" w:rsidRDefault="00150DEE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8"/>
                <w:szCs w:val="28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079BDB0" w14:textId="77777777" w:rsidR="00150DEE" w:rsidRPr="007C7D36" w:rsidRDefault="00150DEE" w:rsidP="00150DEE">
            <w:pPr>
              <w:bidi/>
              <w:rPr>
                <w:rFonts w:asciiTheme="minorHAnsi" w:eastAsiaTheme="minorHAnsi" w:hAnsiTheme="minorHAnsi" w:cs="B Nazanin"/>
                <w:b/>
                <w:bCs/>
                <w:sz w:val="28"/>
                <w:szCs w:val="28"/>
                <w:rtl/>
                <w:lang w:bidi="fa-IR"/>
              </w:rPr>
            </w:pPr>
            <w:r w:rsidRPr="007C7D36">
              <w:rPr>
                <w:rFonts w:ascii="Shabnam" w:hAnsi="Shabnam" w:cs="B Nazanin" w:hint="cs"/>
                <w:b/>
                <w:bCs/>
                <w:noProof/>
                <w:sz w:val="28"/>
                <w:szCs w:val="28"/>
                <w:rtl/>
                <w:lang w:val="ar-SA"/>
              </w:rPr>
              <mc:AlternateContent>
                <mc:Choice Requires="wpg">
                  <w:drawing>
                    <wp:anchor distT="0" distB="0" distL="114300" distR="114300" simplePos="0" relativeHeight="251692032" behindDoc="0" locked="0" layoutInCell="1" allowOverlap="1" wp14:anchorId="33EDDA5A" wp14:editId="30AF7885">
                      <wp:simplePos x="0" y="0"/>
                      <wp:positionH relativeFrom="column">
                        <wp:posOffset>4042410</wp:posOffset>
                      </wp:positionH>
                      <wp:positionV relativeFrom="paragraph">
                        <wp:posOffset>229870</wp:posOffset>
                      </wp:positionV>
                      <wp:extent cx="386080" cy="541655"/>
                      <wp:effectExtent l="0" t="0" r="0" b="0"/>
                      <wp:wrapNone/>
                      <wp:docPr id="32" name="Group 3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6080" cy="541655"/>
                                <a:chOff x="0" y="0"/>
                                <a:chExt cx="386080" cy="542083"/>
                              </a:xfrm>
                            </wpg:grpSpPr>
                            <wps:wsp>
                              <wps:cNvPr id="33" name="L-Shape 33"/>
                              <wps:cNvSpPr/>
                              <wps:spPr>
                                <a:xfrm rot="8100000">
                                  <a:off x="62230" y="290830"/>
                                  <a:ext cx="251253" cy="251253"/>
                                </a:xfrm>
                                <a:prstGeom prst="corner">
                                  <a:avLst>
                                    <a:gd name="adj1" fmla="val 11291"/>
                                    <a:gd name="adj2" fmla="val 11031"/>
                                  </a:avLst>
                                </a:prstGeom>
                                <a:solidFill>
                                  <a:schemeClr val="tx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9" name="Text Box 39"/>
                              <wps:cNvSpPr txBox="1"/>
                              <wps:spPr>
                                <a:xfrm>
                                  <a:off x="0" y="0"/>
                                  <a:ext cx="386080" cy="3200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7BB4B9AA" w14:textId="77777777" w:rsidR="00150DEE" w:rsidRDefault="00150DEE" w:rsidP="00150DEE">
                                    <w:pPr>
                                      <w:rPr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ascii="Shabnam" w:hAnsi="Shabnam" w:hint="cs"/>
                                        <w:b/>
                                        <w:bCs/>
                                        <w:sz w:val="26"/>
                                        <w:szCs w:val="26"/>
                                        <w:rtl/>
                                        <w:lang w:bidi="fa-IR"/>
                                      </w:rPr>
                                      <w:t>30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3EDDA5A" id="Group 32" o:spid="_x0000_s1026" style="position:absolute;left:0;text-align:left;margin-left:318.3pt;margin-top:18.1pt;width:30.4pt;height:42.65pt;z-index:251692032" coordsize="3860,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">
                      <v:shape id="L-Shape 33" o:spid="_x0000_s1027" style="position:absolute;left:622;top:2908;width:2512;height:2512;rotation:135;visibility:visible;mso-wrap-style:square;v-text-anchor:middle" coordsize="251253,251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" path="m,l27716,r,222884l251253,222884r,28369l,251253,,xe" fillcolor="black [3213]" stroked="f" strokeweight="2pt">
                        <v:path arrowok="t" o:connecttype="custom" o:connectlocs="0,0;27716,0;27716,222884;251253,222884;251253,251253;0,251253;0,0" o:connectangles="0,0,0,0,0,0,0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 Box 39" o:spid="_x0000_s1028" type="#_x0000_t202" style="position:absolute;width:3860;height:3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" filled="f" stroked="f" strokeweight=".5pt">
                        <v:textbox>
                          <w:txbxContent>
                            <w:p w14:paraId="7BB4B9AA" w14:textId="77777777" w:rsidR="00150DEE" w:rsidRDefault="00150DEE" w:rsidP="00150DEE">
                              <w:pPr>
                                <w:rPr>
                                  <w:lang w:bidi="fa-IR"/>
                                </w:rPr>
                              </w:pPr>
                              <w:r>
                                <w:rPr>
                                  <w:rFonts w:ascii="Shabnam" w:hAnsi="Shabnam" w:hint="cs"/>
                                  <w:b/>
                                  <w:bCs/>
                                  <w:sz w:val="26"/>
                                  <w:szCs w:val="26"/>
                                  <w:rtl/>
                                  <w:lang w:bidi="fa-IR"/>
                                </w:rPr>
                                <w:t>30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Pr="007C7D36">
              <w:rPr>
                <w:rFonts w:ascii="Shabnam" w:hAnsi="Shabnam" w:cs="B Nazanin" w:hint="cs"/>
                <w:b/>
                <w:bCs/>
                <w:noProof/>
                <w:sz w:val="28"/>
                <w:szCs w:val="28"/>
                <w:rtl/>
                <w:lang w:val="ar-SA"/>
              </w:rPr>
              <mc:AlternateContent>
                <mc:Choice Requires="wpg">
                  <w:drawing>
                    <wp:anchor distT="0" distB="0" distL="114300" distR="114300" simplePos="0" relativeHeight="251693056" behindDoc="0" locked="0" layoutInCell="1" allowOverlap="1" wp14:anchorId="6059F643" wp14:editId="56AF46FA">
                      <wp:simplePos x="0" y="0"/>
                      <wp:positionH relativeFrom="column">
                        <wp:posOffset>5356860</wp:posOffset>
                      </wp:positionH>
                      <wp:positionV relativeFrom="paragraph">
                        <wp:posOffset>229870</wp:posOffset>
                      </wp:positionV>
                      <wp:extent cx="386080" cy="542083"/>
                      <wp:effectExtent l="0" t="0" r="0" b="0"/>
                      <wp:wrapNone/>
                      <wp:docPr id="40" name="Group 4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6080" cy="542083"/>
                                <a:chOff x="0" y="0"/>
                                <a:chExt cx="386080" cy="542083"/>
                              </a:xfrm>
                            </wpg:grpSpPr>
                            <wps:wsp>
                              <wps:cNvPr id="41" name="L-Shape 41"/>
                              <wps:cNvSpPr/>
                              <wps:spPr>
                                <a:xfrm rot="8100000">
                                  <a:off x="62230" y="290830"/>
                                  <a:ext cx="251253" cy="251253"/>
                                </a:xfrm>
                                <a:prstGeom prst="corner">
                                  <a:avLst>
                                    <a:gd name="adj1" fmla="val 11291"/>
                                    <a:gd name="adj2" fmla="val 11031"/>
                                  </a:avLst>
                                </a:prstGeom>
                                <a:solidFill>
                                  <a:schemeClr val="tx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" name="Text Box 42"/>
                              <wps:cNvSpPr txBox="1"/>
                              <wps:spPr>
                                <a:xfrm>
                                  <a:off x="0" y="0"/>
                                  <a:ext cx="386080" cy="3200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F43A0B9" w14:textId="77777777" w:rsidR="00150DEE" w:rsidRDefault="00150DEE" w:rsidP="00150DEE">
                                    <w:pPr>
                                      <w:rPr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ascii="Shabnam" w:hAnsi="Shabnam" w:hint="cs"/>
                                        <w:b/>
                                        <w:bCs/>
                                        <w:sz w:val="26"/>
                                        <w:szCs w:val="26"/>
                                        <w:rtl/>
                                        <w:lang w:bidi="fa-IR"/>
                                      </w:rPr>
                                      <w:t>12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059F643" id="Group 40" o:spid="_x0000_s1029" style="position:absolute;left:0;text-align:left;margin-left:421.8pt;margin-top:18.1pt;width:30.4pt;height:42.7pt;z-index:251693056" coordsize="3860,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">
                      <v:shape id="L-Shape 41" o:spid="_x0000_s1030" style="position:absolute;left:622;top:2908;width:2512;height:2512;rotation:135;visibility:visible;mso-wrap-style:square;v-text-anchor:middle" coordsize="251253,251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" path="m,l27716,r,222884l251253,222884r,28369l,251253,,xe" fillcolor="black [3213]" stroked="f" strokeweight="2pt">
                        <v:path arrowok="t" o:connecttype="custom" o:connectlocs="0,0;27716,0;27716,222884;251253,222884;251253,251253;0,251253;0,0" o:connectangles="0,0,0,0,0,0,0"/>
                      </v:shape>
                      <v:shape id="Text Box 42" o:spid="_x0000_s1031" type="#_x0000_t202" style="position:absolute;width:3860;height:3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g5+xQAAANs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" filled="f" stroked="f" strokeweight=".5pt">
                        <v:textbox>
                          <w:txbxContent>
                            <w:p w14:paraId="5F43A0B9" w14:textId="77777777" w:rsidR="00150DEE" w:rsidRDefault="00150DEE" w:rsidP="00150DEE">
                              <w:pPr>
                                <w:rPr>
                                  <w:lang w:bidi="fa-IR"/>
                                </w:rPr>
                              </w:pPr>
                              <w:r>
                                <w:rPr>
                                  <w:rFonts w:ascii="Shabnam" w:hAnsi="Shabnam" w:hint="cs"/>
                                  <w:b/>
                                  <w:bCs/>
                                  <w:sz w:val="26"/>
                                  <w:szCs w:val="26"/>
                                  <w:rtl/>
                                  <w:lang w:bidi="fa-IR"/>
                                </w:rPr>
                                <w:t>12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Pr="007C7D36">
              <w:rPr>
                <w:rFonts w:asciiTheme="minorHAnsi" w:eastAsiaTheme="minorHAnsi" w:hAnsiTheme="minorHAnsi" w:cs="B Nazanin" w:hint="cs"/>
                <w:b/>
                <w:bCs/>
                <w:sz w:val="28"/>
                <w:szCs w:val="28"/>
                <w:rtl/>
                <w:lang w:bidi="fa-IR"/>
              </w:rPr>
              <w:t>با استفاده از تجزیه ب م م و ک م م دو عدد 12 و 30 را به دست آورید.</w:t>
            </w:r>
            <w:r w:rsidRPr="007C7D36">
              <w:rPr>
                <w:rFonts w:ascii="Shabnam" w:hAnsi="Shabnam" w:cs="B Nazanin" w:hint="cs"/>
                <w:b/>
                <w:bCs/>
                <w:noProof/>
                <w:sz w:val="28"/>
                <w:szCs w:val="28"/>
                <w:rtl/>
                <w:lang w:val="ar-SA"/>
              </w:rPr>
              <w:t xml:space="preserve"> </w:t>
            </w:r>
          </w:p>
          <w:p w14:paraId="196ED2AB" w14:textId="77777777" w:rsidR="00150DEE" w:rsidRPr="007C7D36" w:rsidRDefault="00150DEE" w:rsidP="00150DEE">
            <w:pPr>
              <w:bidi/>
              <w:jc w:val="center"/>
              <w:rPr>
                <w:rFonts w:asciiTheme="minorHAnsi" w:eastAsiaTheme="minorEastAsia" w:hAnsiTheme="minorHAnsi" w:cs="B Nazanin"/>
                <w:sz w:val="28"/>
                <w:szCs w:val="28"/>
                <w:rtl/>
                <w:lang w:bidi="fa-IR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HAnsi" w:hAnsi="Cambria Math" w:cs="B Nazanin"/>
                    <w:sz w:val="28"/>
                    <w:szCs w:val="28"/>
                    <w:rtl/>
                    <w:lang w:bidi="fa-IR"/>
                  </w:rPr>
                  <m:t>12</m:t>
                </m:r>
                <m:r>
                  <w:rPr>
                    <w:rFonts w:ascii="Cambria Math" w:eastAsiaTheme="minorHAnsi" w:hAnsi="Cambria Math" w:cs="B Nazanin"/>
                    <w:sz w:val="28"/>
                    <w:szCs w:val="28"/>
                    <w:lang w:bidi="fa-IR"/>
                  </w:rPr>
                  <m:t>=</m:t>
                </m:r>
              </m:oMath>
            </m:oMathPara>
          </w:p>
          <w:p w14:paraId="4B94B9C5" w14:textId="77777777" w:rsidR="00150DEE" w:rsidRPr="007C7D36" w:rsidRDefault="00150DEE" w:rsidP="00150DEE">
            <w:pPr>
              <w:bidi/>
              <w:jc w:val="center"/>
              <w:rPr>
                <w:rFonts w:asciiTheme="minorHAnsi" w:eastAsiaTheme="minorEastAsia" w:hAnsiTheme="minorHAnsi" w:cs="B Nazanin"/>
                <w:sz w:val="28"/>
                <w:szCs w:val="28"/>
                <w:rtl/>
                <w:lang w:bidi="fa-IR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HAnsi" w:hAnsi="Cambria Math" w:cs="B Nazanin"/>
                    <w:sz w:val="28"/>
                    <w:szCs w:val="28"/>
                    <w:rtl/>
                    <w:lang w:bidi="fa-IR"/>
                  </w:rPr>
                  <m:t>30</m:t>
                </m:r>
                <m:r>
                  <w:rPr>
                    <w:rFonts w:ascii="Cambria Math" w:eastAsiaTheme="minorHAnsi" w:hAnsi="Cambria Math" w:cs="B Nazanin"/>
                    <w:sz w:val="28"/>
                    <w:szCs w:val="28"/>
                    <w:lang w:bidi="fa-IR"/>
                  </w:rPr>
                  <m:t>=</m:t>
                </m:r>
              </m:oMath>
            </m:oMathPara>
          </w:p>
          <w:p w14:paraId="23A797A1" w14:textId="77777777" w:rsidR="00150DEE" w:rsidRPr="007C7D36" w:rsidRDefault="00150DEE" w:rsidP="00150DEE">
            <w:pPr>
              <w:bidi/>
              <w:rPr>
                <w:rFonts w:asciiTheme="minorHAnsi" w:eastAsiaTheme="minorEastAsia" w:hAnsiTheme="minorHAnsi" w:cs="B Nazanin"/>
                <w:sz w:val="28"/>
                <w:szCs w:val="28"/>
                <w:rtl/>
                <w:lang w:bidi="fa-IR"/>
              </w:rPr>
            </w:pPr>
            <w:r w:rsidRPr="007C7D36">
              <w:rPr>
                <w:rFonts w:asciiTheme="minorHAnsi" w:eastAsiaTheme="minorEastAsia" w:hAnsiTheme="minorHAnsi" w:cs="B Nazanin" w:hint="cs"/>
                <w:sz w:val="28"/>
                <w:szCs w:val="28"/>
                <w:rtl/>
                <w:lang w:bidi="fa-IR"/>
              </w:rPr>
              <w:t xml:space="preserve">                                         </w:t>
            </w:r>
          </w:p>
          <w:p w14:paraId="6F70C5E4" w14:textId="77777777" w:rsidR="00150DEE" w:rsidRPr="007C7D36" w:rsidRDefault="00305795" w:rsidP="00150DEE">
            <w:pPr>
              <w:bidi/>
              <w:jc w:val="center"/>
              <w:rPr>
                <w:rFonts w:asciiTheme="minorHAnsi" w:eastAsiaTheme="minorEastAsia" w:hAnsiTheme="minorHAnsi" w:cs="B Nazanin"/>
                <w:sz w:val="28"/>
                <w:szCs w:val="28"/>
                <w:rtl/>
                <w:lang w:bidi="fa-IR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eastAsiaTheme="minorHAnsi" w:hAnsi="Cambria Math" w:cs="B Nazanin"/>
                        <w:i/>
                        <w:sz w:val="28"/>
                        <w:szCs w:val="28"/>
                        <w:lang w:bidi="fa-IR"/>
                      </w:rPr>
                    </m:ctrlPr>
                  </m:dPr>
                  <m:e>
                    <m:r>
                      <w:rPr>
                        <w:rFonts w:ascii="Cambria Math" w:eastAsiaTheme="minorHAnsi" w:hAnsi="Cambria Math" w:cs="B Nazanin"/>
                        <w:sz w:val="28"/>
                        <w:szCs w:val="28"/>
                        <w:rtl/>
                        <w:lang w:bidi="fa-IR"/>
                      </w:rPr>
                      <m:t>12</m:t>
                    </m:r>
                    <m:r>
                      <w:rPr>
                        <w:rFonts w:ascii="Cambria Math" w:eastAsiaTheme="minorHAnsi" w:hAnsi="Cambria Math" w:cs="B Nazanin"/>
                        <w:sz w:val="28"/>
                        <w:szCs w:val="28"/>
                        <w:lang w:bidi="fa-IR"/>
                      </w:rPr>
                      <m:t xml:space="preserve"> ,</m:t>
                    </m:r>
                    <m:r>
                      <w:rPr>
                        <w:rFonts w:ascii="Cambria Math" w:eastAsiaTheme="minorHAnsi" w:hAnsi="Cambria Math" w:cs="B Nazanin"/>
                        <w:sz w:val="28"/>
                        <w:szCs w:val="28"/>
                        <w:rtl/>
                        <w:lang w:bidi="fa-IR"/>
                      </w:rPr>
                      <m:t>30</m:t>
                    </m:r>
                  </m:e>
                </m:d>
                <m:r>
                  <w:rPr>
                    <w:rFonts w:ascii="Cambria Math" w:eastAsiaTheme="minorHAnsi" w:hAnsi="Cambria Math" w:cs="B Nazanin"/>
                    <w:sz w:val="28"/>
                    <w:szCs w:val="28"/>
                    <w:lang w:bidi="fa-IR"/>
                  </w:rPr>
                  <m:t>=</m:t>
                </m:r>
              </m:oMath>
            </m:oMathPara>
          </w:p>
          <w:p w14:paraId="07E71E86" w14:textId="77777777" w:rsidR="00150DEE" w:rsidRPr="007C7D36" w:rsidRDefault="00305795" w:rsidP="00150DEE">
            <w:pPr>
              <w:tabs>
                <w:tab w:val="center" w:pos="4854"/>
              </w:tabs>
              <w:bidi/>
              <w:rPr>
                <w:rFonts w:cs="B Nazanin"/>
                <w:b/>
                <w:bCs/>
                <w:noProof/>
                <w:sz w:val="28"/>
                <w:szCs w:val="28"/>
                <w:rtl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eastAsiaTheme="minorHAnsi" w:hAnsi="Cambria Math" w:cs="B Nazanin"/>
                        <w:i/>
                        <w:sz w:val="28"/>
                        <w:szCs w:val="28"/>
                        <w:lang w:bidi="fa-IR"/>
                      </w:rPr>
                    </m:ctrlPr>
                  </m:dPr>
                  <m:e>
                    <m:r>
                      <w:rPr>
                        <w:rFonts w:ascii="Cambria Math" w:eastAsiaTheme="minorHAnsi" w:hAnsi="Cambria Math" w:cs="B Nazanin"/>
                        <w:sz w:val="28"/>
                        <w:szCs w:val="28"/>
                        <w:rtl/>
                        <w:lang w:bidi="fa-IR"/>
                      </w:rPr>
                      <m:t>12</m:t>
                    </m:r>
                    <m:r>
                      <w:rPr>
                        <w:rFonts w:ascii="Cambria Math" w:eastAsiaTheme="minorHAnsi" w:hAnsi="Cambria Math" w:cs="B Nazanin"/>
                        <w:sz w:val="28"/>
                        <w:szCs w:val="28"/>
                        <w:lang w:bidi="fa-IR"/>
                      </w:rPr>
                      <m:t xml:space="preserve"> ,</m:t>
                    </m:r>
                    <m:r>
                      <w:rPr>
                        <w:rFonts w:ascii="Cambria Math" w:eastAsiaTheme="minorHAnsi" w:hAnsi="Cambria Math" w:cs="B Nazanin"/>
                        <w:sz w:val="28"/>
                        <w:szCs w:val="28"/>
                        <w:rtl/>
                        <w:lang w:bidi="fa-IR"/>
                      </w:rPr>
                      <m:t>30</m:t>
                    </m:r>
                  </m:e>
                </m:d>
                <m:r>
                  <w:rPr>
                    <w:rFonts w:ascii="Cambria Math" w:eastAsiaTheme="minorHAnsi" w:hAnsi="Cambria Math" w:cs="B Nazanin"/>
                    <w:sz w:val="28"/>
                    <w:szCs w:val="28"/>
                    <w:lang w:bidi="fa-IR"/>
                  </w:rPr>
                  <m:t>=</m:t>
                </m:r>
              </m:oMath>
            </m:oMathPara>
          </w:p>
          <w:p w14:paraId="0AA5D57B" w14:textId="7375C3D8" w:rsidR="00150DEE" w:rsidRPr="00B37334" w:rsidRDefault="00150DEE" w:rsidP="00150DEE">
            <w:pPr>
              <w:tabs>
                <w:tab w:val="center" w:pos="4854"/>
              </w:tabs>
              <w:bidi/>
              <w:rPr>
                <w:rFonts w:cs="B Nazanin"/>
                <w:b/>
                <w:bCs/>
                <w:noProof/>
                <w:sz w:val="6"/>
                <w:szCs w:val="6"/>
                <w:rtl/>
              </w:rPr>
            </w:pPr>
          </w:p>
        </w:tc>
      </w:tr>
      <w:tr w:rsidR="004929F3" w:rsidRPr="007C7D36" w14:paraId="08E3F90F" w14:textId="77777777" w:rsidTr="00BE6CBB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B99AE3F" w14:textId="319E8312" w:rsidR="004929F3" w:rsidRPr="007C7D36" w:rsidRDefault="004929F3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7C7D36">
              <w:rPr>
                <w:rStyle w:val="Strong"/>
                <w:rFonts w:cs="B Nazanin" w:hint="cs"/>
                <w:b w:val="0"/>
                <w:bCs w:val="0"/>
                <w:sz w:val="28"/>
                <w:szCs w:val="28"/>
                <w:rtl/>
              </w:rPr>
              <w:t>10</w:t>
            </w: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1950F70C" w14:textId="647DB9D1" w:rsidR="007B374C" w:rsidRPr="007C7D36" w:rsidRDefault="007B374C" w:rsidP="007B374C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sz w:val="28"/>
                <w:szCs w:val="28"/>
                <w:rtl/>
              </w:rPr>
            </w:pPr>
            <w:r w:rsidRPr="007C7D36">
              <w:rPr>
                <w:rFonts w:cs="B Nazanin" w:hint="cs"/>
                <w:b/>
                <w:bCs/>
                <w:sz w:val="28"/>
                <w:szCs w:val="28"/>
                <w:rtl/>
              </w:rPr>
              <w:t xml:space="preserve">الف) </w:t>
            </w:r>
            <w:r w:rsidRPr="007C7D36">
              <w:rPr>
                <w:rFonts w:eastAsiaTheme="minorEastAsia" w:cs="B Nazanin" w:hint="cs"/>
                <w:b/>
                <w:bCs/>
                <w:sz w:val="28"/>
                <w:szCs w:val="28"/>
                <w:rtl/>
              </w:rPr>
              <w:t xml:space="preserve">حاصل عبارت </w:t>
            </w:r>
            <w:r w:rsidRPr="007C7D36">
              <w:rPr>
                <w:rFonts w:eastAsiaTheme="minorEastAsia" w:cs="B Nazanin"/>
                <w:b/>
                <w:bCs/>
                <w:position w:val="-10"/>
                <w:sz w:val="28"/>
                <w:szCs w:val="28"/>
              </w:rPr>
              <w:object w:dxaOrig="720" w:dyaOrig="320" w14:anchorId="67775366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6.4pt;height:16.2pt" o:ole="">
                  <v:imagedata r:id="rId8" o:title=""/>
                </v:shape>
                <o:OLEObject Type="Embed" ProgID="Equation.DSMT4" ShapeID="_x0000_i1025" DrawAspect="Content" ObjectID="_1808215905" r:id="rId9"/>
              </w:object>
            </w:r>
            <w:r w:rsidRPr="007C7D36">
              <w:rPr>
                <w:rFonts w:eastAsiaTheme="minorEastAsia" w:cs="B Nazanin" w:hint="cs"/>
                <w:b/>
                <w:bCs/>
                <w:sz w:val="28"/>
                <w:szCs w:val="28"/>
                <w:rtl/>
              </w:rPr>
              <w:t xml:space="preserve"> کدام گزینه است؟</w:t>
            </w:r>
          </w:p>
          <w:p w14:paraId="005245A9" w14:textId="0F375165" w:rsidR="007B374C" w:rsidRDefault="007B374C" w:rsidP="007B374C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sz w:val="28"/>
                <w:szCs w:val="28"/>
                <w:rtl/>
                <w:lang w:bidi="fa-IR"/>
              </w:rPr>
            </w:pPr>
            <w:r w:rsidRPr="007C7D36">
              <w:rPr>
                <w:rFonts w:eastAsiaTheme="minorEastAsia" w:cs="B Nazanin" w:hint="cs"/>
                <w:b/>
                <w:bCs/>
                <w:sz w:val="28"/>
                <w:szCs w:val="28"/>
                <w:rtl/>
              </w:rPr>
              <w:t xml:space="preserve">1) </w:t>
            </w:r>
            <w:r w:rsidRPr="007C7D36">
              <w:rPr>
                <w:rFonts w:eastAsiaTheme="minorEastAsia" w:cs="B Nazanin"/>
                <w:b/>
                <w:bCs/>
                <w:position w:val="-6"/>
                <w:sz w:val="28"/>
                <w:szCs w:val="28"/>
              </w:rPr>
              <w:object w:dxaOrig="260" w:dyaOrig="260" w14:anchorId="67C76252">
                <v:shape id="_x0000_i1026" type="#_x0000_t75" style="width:12.95pt;height:12.95pt" o:ole="">
                  <v:imagedata r:id="rId10" o:title=""/>
                </v:shape>
                <o:OLEObject Type="Embed" ProgID="Equation.DSMT4" ShapeID="_x0000_i1026" DrawAspect="Content" ObjectID="_1808215906" r:id="rId11"/>
              </w:object>
            </w:r>
            <w:r w:rsidRPr="007C7D36">
              <w:rPr>
                <w:rFonts w:eastAsiaTheme="minorEastAsia" w:cs="B Nazanin" w:hint="cs"/>
                <w:b/>
                <w:bCs/>
                <w:sz w:val="28"/>
                <w:szCs w:val="28"/>
                <w:rtl/>
              </w:rPr>
              <w:t xml:space="preserve">                     2) </w:t>
            </w:r>
            <w:r w:rsidRPr="007C7D36">
              <w:rPr>
                <w:rFonts w:eastAsiaTheme="minorEastAsia" w:cs="B Nazanin"/>
                <w:b/>
                <w:bCs/>
                <w:position w:val="-6"/>
                <w:sz w:val="28"/>
                <w:szCs w:val="28"/>
              </w:rPr>
              <w:object w:dxaOrig="139" w:dyaOrig="260" w14:anchorId="6713C92A">
                <v:shape id="_x0000_i1027" type="#_x0000_t75" style="width:7.3pt;height:12.95pt" o:ole="">
                  <v:imagedata r:id="rId12" o:title=""/>
                </v:shape>
                <o:OLEObject Type="Embed" ProgID="Equation.DSMT4" ShapeID="_x0000_i1027" DrawAspect="Content" ObjectID="_1808215907" r:id="rId13"/>
              </w:object>
            </w:r>
            <w:r w:rsidRPr="007C7D36">
              <w:rPr>
                <w:rFonts w:eastAsiaTheme="minorEastAsia" w:cs="B Nazanin" w:hint="cs"/>
                <w:b/>
                <w:bCs/>
                <w:sz w:val="28"/>
                <w:szCs w:val="28"/>
                <w:rtl/>
              </w:rPr>
              <w:t xml:space="preserve">                    3) </w:t>
            </w:r>
            <w:r w:rsidRPr="007C7D36">
              <w:rPr>
                <w:rFonts w:eastAsiaTheme="minorEastAsia" w:cs="B Nazanin"/>
                <w:b/>
                <w:bCs/>
                <w:position w:val="-6"/>
                <w:sz w:val="28"/>
                <w:szCs w:val="28"/>
              </w:rPr>
              <w:object w:dxaOrig="180" w:dyaOrig="260" w14:anchorId="7D19473E">
                <v:shape id="_x0000_i1028" type="#_x0000_t75" style="width:8.9pt;height:12.95pt" o:ole="">
                  <v:imagedata r:id="rId14" o:title=""/>
                </v:shape>
                <o:OLEObject Type="Embed" ProgID="Equation.DSMT4" ShapeID="_x0000_i1028" DrawAspect="Content" ObjectID="_1808215908" r:id="rId15"/>
              </w:object>
            </w:r>
            <w:r w:rsidRPr="007C7D36">
              <w:rPr>
                <w:rFonts w:eastAsiaTheme="minorEastAsia" w:cs="B Nazanin" w:hint="cs"/>
                <w:b/>
                <w:bCs/>
                <w:sz w:val="28"/>
                <w:szCs w:val="28"/>
                <w:rtl/>
              </w:rPr>
              <w:t xml:space="preserve">                  4) </w:t>
            </w:r>
            <w:r w:rsidRPr="007C7D36">
              <w:rPr>
                <w:rFonts w:eastAsiaTheme="minorEastAsia" w:cs="B Nazanin"/>
                <w:b/>
                <w:bCs/>
                <w:position w:val="-6"/>
                <w:sz w:val="28"/>
                <w:szCs w:val="28"/>
              </w:rPr>
              <w:object w:dxaOrig="200" w:dyaOrig="260" w14:anchorId="4DCF0072">
                <v:shape id="_x0000_i1029" type="#_x0000_t75" style="width:9.7pt;height:12.95pt" o:ole="">
                  <v:imagedata r:id="rId16" o:title=""/>
                </v:shape>
                <o:OLEObject Type="Embed" ProgID="Equation.DSMT4" ShapeID="_x0000_i1029" DrawAspect="Content" ObjectID="_1808215909" r:id="rId17"/>
              </w:object>
            </w:r>
            <w:r w:rsidRPr="007C7D36">
              <w:rPr>
                <w:rFonts w:eastAsiaTheme="minorEastAsia" w:cs="B Nazanin" w:hint="cs"/>
                <w:b/>
                <w:bCs/>
                <w:sz w:val="28"/>
                <w:szCs w:val="28"/>
                <w:rtl/>
              </w:rPr>
              <w:t xml:space="preserve"> </w:t>
            </w:r>
          </w:p>
          <w:p w14:paraId="4C9D2C66" w14:textId="3AF123D8" w:rsidR="00A258F6" w:rsidRPr="008B221A" w:rsidRDefault="00A258F6" w:rsidP="00A258F6">
            <w:pPr>
              <w:bidi/>
              <w:rPr>
                <w:rFonts w:cs="0 Nazanin Bold"/>
                <w:noProof/>
                <w:sz w:val="28"/>
                <w:szCs w:val="28"/>
                <w:rtl/>
                <w:lang w:bidi="fa-IR"/>
              </w:rPr>
            </w:pPr>
            <w:r w:rsidRPr="008B221A">
              <w:rPr>
                <w:rFonts w:cs="0 Nazanin Bold" w:hint="cs"/>
                <w:noProof/>
                <w:sz w:val="28"/>
                <w:szCs w:val="28"/>
                <w:rtl/>
              </w:rPr>
              <w:t xml:space="preserve">ت) کدام گزینه </w:t>
            </w:r>
            <w:r w:rsidR="008B221A" w:rsidRPr="008B221A">
              <w:rPr>
                <w:rFonts w:cs="0 Nazanin Bold" w:hint="cs"/>
                <w:noProof/>
                <w:sz w:val="28"/>
                <w:szCs w:val="28"/>
                <w:u w:val="single"/>
                <w:rtl/>
              </w:rPr>
              <w:t xml:space="preserve">عدد </w:t>
            </w:r>
            <w:r w:rsidRPr="008B221A">
              <w:rPr>
                <w:rFonts w:cs="0 Nazanin Bold" w:hint="cs"/>
                <w:noProof/>
                <w:sz w:val="28"/>
                <w:szCs w:val="28"/>
                <w:u w:val="single"/>
                <w:rtl/>
              </w:rPr>
              <w:t xml:space="preserve">اول </w:t>
            </w:r>
            <w:r w:rsidRPr="008B221A">
              <w:rPr>
                <w:rFonts w:cs="0 Nazanin Bold" w:hint="cs"/>
                <w:noProof/>
                <w:sz w:val="28"/>
                <w:szCs w:val="28"/>
                <w:rtl/>
              </w:rPr>
              <w:t>است؟</w:t>
            </w:r>
          </w:p>
          <w:p w14:paraId="583A38AD" w14:textId="4EED20E9" w:rsidR="00A258F6" w:rsidRPr="00A258F6" w:rsidRDefault="00A258F6" w:rsidP="00A258F6">
            <w:pPr>
              <w:jc w:val="right"/>
              <w:rPr>
                <w:rFonts w:cs="0 Nazanin Bold"/>
                <w:noProof/>
              </w:rPr>
            </w:pPr>
            <w:r w:rsidRPr="008B221A">
              <w:rPr>
                <w:rFonts w:cs="0 Nazanin Bold" w:hint="cs"/>
                <w:noProof/>
                <w:sz w:val="28"/>
                <w:szCs w:val="28"/>
                <w:rtl/>
              </w:rPr>
              <w:t xml:space="preserve">      </w:t>
            </w:r>
            <w:r w:rsidRPr="008B221A">
              <w:rPr>
                <w:rFonts w:cs="0 Nazanin Bold" w:hint="cs"/>
                <w:sz w:val="28"/>
                <w:szCs w:val="28"/>
                <w:rtl/>
              </w:rPr>
              <w:t>1)</w:t>
            </w:r>
            <w:r w:rsidRPr="008B221A">
              <w:rPr>
                <w:rFonts w:cs="0 Nazanin Bold" w:hint="cs"/>
                <w:noProof/>
                <w:sz w:val="28"/>
                <w:szCs w:val="28"/>
                <w:rtl/>
              </w:rPr>
              <w:t xml:space="preserve">  35                            </w:t>
            </w:r>
            <w:r w:rsidRPr="008B221A">
              <w:rPr>
                <w:rFonts w:cs="0 Nazanin Bold" w:hint="cs"/>
                <w:sz w:val="28"/>
                <w:szCs w:val="28"/>
                <w:rtl/>
              </w:rPr>
              <w:t xml:space="preserve">2) </w:t>
            </w:r>
            <w:r w:rsidRPr="008B221A">
              <w:rPr>
                <w:rFonts w:cs="0 Nazanin Bold" w:hint="cs"/>
                <w:noProof/>
                <w:sz w:val="28"/>
                <w:szCs w:val="28"/>
                <w:rtl/>
              </w:rPr>
              <w:t xml:space="preserve">  81                          </w:t>
            </w:r>
            <w:r w:rsidRPr="008B221A">
              <w:rPr>
                <w:rFonts w:cs="0 Nazanin Bold" w:hint="cs"/>
                <w:sz w:val="28"/>
                <w:szCs w:val="28"/>
                <w:rtl/>
              </w:rPr>
              <w:t xml:space="preserve">3) </w:t>
            </w:r>
            <w:r w:rsidRPr="008B221A">
              <w:rPr>
                <w:rFonts w:cs="0 Nazanin Bold" w:hint="cs"/>
                <w:noProof/>
                <w:sz w:val="28"/>
                <w:szCs w:val="28"/>
                <w:rtl/>
              </w:rPr>
              <w:t xml:space="preserve">  49                       </w:t>
            </w:r>
            <w:r w:rsidRPr="008B221A">
              <w:rPr>
                <w:rFonts w:cs="0 Nazanin Bold" w:hint="cs"/>
                <w:sz w:val="28"/>
                <w:szCs w:val="28"/>
                <w:rtl/>
              </w:rPr>
              <w:t xml:space="preserve">4) </w:t>
            </w:r>
            <w:r w:rsidRPr="008B221A">
              <w:rPr>
                <w:rFonts w:cs="0 Nazanin Bold" w:hint="cs"/>
                <w:noProof/>
                <w:sz w:val="28"/>
                <w:szCs w:val="28"/>
                <w:rtl/>
              </w:rPr>
              <w:t xml:space="preserve">    31</w:t>
            </w:r>
          </w:p>
          <w:p w14:paraId="6B5CEC74" w14:textId="1CF4000F" w:rsidR="000051E2" w:rsidRPr="000051E2" w:rsidRDefault="000051E2" w:rsidP="000051E2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sz w:val="28"/>
                <w:szCs w:val="28"/>
                <w:rtl/>
                <w:lang w:bidi="fa-IR"/>
              </w:rPr>
            </w:pPr>
            <w:r w:rsidRPr="000051E2">
              <w:rPr>
                <w:rFonts w:eastAsiaTheme="minorEastAsia" w:cs="B Nazanin"/>
                <w:b/>
                <w:bCs/>
                <w:sz w:val="28"/>
                <w:szCs w:val="28"/>
                <w:rtl/>
                <w:lang w:bidi="fa-IR"/>
              </w:rPr>
              <w:t>ب) مجموع دو عدد زوج هم</w:t>
            </w:r>
            <w:r w:rsidRPr="000051E2">
              <w:rPr>
                <w:rFonts w:eastAsiaTheme="minorEastAsia" w:cs="B Nazanin" w:hint="cs"/>
                <w:b/>
                <w:bCs/>
                <w:sz w:val="28"/>
                <w:szCs w:val="28"/>
                <w:rtl/>
                <w:lang w:bidi="fa-IR"/>
              </w:rPr>
              <w:t>ی</w:t>
            </w:r>
            <w:r w:rsidRPr="000051E2">
              <w:rPr>
                <w:rFonts w:eastAsiaTheme="minorEastAsia" w:cs="B Nazanin" w:hint="eastAsia"/>
                <w:b/>
                <w:bCs/>
                <w:sz w:val="28"/>
                <w:szCs w:val="28"/>
                <w:rtl/>
                <w:lang w:bidi="fa-IR"/>
              </w:rPr>
              <w:t>شه</w:t>
            </w:r>
            <w:r w:rsidRPr="000051E2">
              <w:rPr>
                <w:rFonts w:eastAsiaTheme="minorEastAsia" w:cs="B Nazanin"/>
                <w:b/>
                <w:bCs/>
                <w:sz w:val="28"/>
                <w:szCs w:val="28"/>
                <w:rtl/>
                <w:lang w:bidi="fa-IR"/>
              </w:rPr>
              <w:t xml:space="preserve"> عدد</w:t>
            </w:r>
            <w:r w:rsidRPr="000051E2">
              <w:rPr>
                <w:rFonts w:eastAsiaTheme="minorEastAsia" w:cs="B Nazanin" w:hint="cs"/>
                <w:b/>
                <w:bCs/>
                <w:sz w:val="28"/>
                <w:szCs w:val="28"/>
                <w:rtl/>
                <w:lang w:bidi="fa-IR"/>
              </w:rPr>
              <w:t>ی</w:t>
            </w:r>
            <w:r w:rsidRPr="000051E2">
              <w:rPr>
                <w:rFonts w:eastAsiaTheme="minorEastAsia" w:cs="B Nazanin"/>
                <w:b/>
                <w:bCs/>
                <w:sz w:val="28"/>
                <w:szCs w:val="28"/>
                <w:rtl/>
                <w:lang w:bidi="fa-IR"/>
              </w:rPr>
              <w:t>............ است</w:t>
            </w:r>
            <w:r w:rsidRPr="000051E2">
              <w:rPr>
                <w:rFonts w:eastAsiaTheme="minorEastAsia" w:cs="B Nazanin"/>
                <w:b/>
                <w:bCs/>
                <w:sz w:val="28"/>
                <w:szCs w:val="28"/>
                <w:lang w:bidi="fa-IR"/>
              </w:rPr>
              <w:t>.</w:t>
            </w:r>
            <w:r w:rsidRPr="000051E2">
              <w:rPr>
                <w:rFonts w:eastAsiaTheme="minorEastAsia" w:cs="B Nazanin"/>
                <w:b/>
                <w:bCs/>
                <w:sz w:val="28"/>
                <w:szCs w:val="28"/>
                <w:lang w:bidi="fa-IR"/>
              </w:rPr>
              <w:tab/>
              <w:t xml:space="preserve">                        </w:t>
            </w:r>
          </w:p>
          <w:p w14:paraId="31BE8200" w14:textId="781DA3CD" w:rsidR="004929F3" w:rsidRPr="007C7D36" w:rsidRDefault="000051E2" w:rsidP="000051E2">
            <w:pPr>
              <w:tabs>
                <w:tab w:val="left" w:pos="5964"/>
              </w:tabs>
              <w:bidi/>
              <w:rPr>
                <w:rFonts w:cs="B Nazanin"/>
                <w:b/>
                <w:bCs/>
                <w:sz w:val="28"/>
                <w:szCs w:val="28"/>
                <w:rtl/>
                <w:lang w:bidi="fa-IR"/>
              </w:rPr>
            </w:pPr>
            <w:r w:rsidRPr="000051E2">
              <w:rPr>
                <w:rFonts w:eastAsiaTheme="minorEastAsia" w:cs="B Nazanin"/>
                <w:b/>
                <w:bCs/>
                <w:sz w:val="28"/>
                <w:szCs w:val="28"/>
                <w:rtl/>
                <w:lang w:bidi="fa-IR"/>
              </w:rPr>
              <w:t xml:space="preserve"> ج)ب.م.م دو عدد </w:t>
            </w:r>
            <w:r w:rsidR="004521CC">
              <w:rPr>
                <w:rFonts w:eastAsiaTheme="minorEastAsia" w:cs="B Nazanin" w:hint="cs"/>
                <w:b/>
                <w:bCs/>
                <w:sz w:val="28"/>
                <w:szCs w:val="28"/>
                <w:rtl/>
                <w:lang w:bidi="fa-IR"/>
              </w:rPr>
              <w:t>اول</w:t>
            </w:r>
            <w:r w:rsidRPr="000051E2">
              <w:rPr>
                <w:rFonts w:eastAsiaTheme="minorEastAsia" w:cs="B Nazanin"/>
                <w:b/>
                <w:bCs/>
                <w:sz w:val="28"/>
                <w:szCs w:val="28"/>
                <w:rtl/>
                <w:lang w:bidi="fa-IR"/>
              </w:rPr>
              <w:t xml:space="preserve"> عدد ....</w:t>
            </w:r>
            <w:r w:rsidR="00EA1BF7">
              <w:rPr>
                <w:rFonts w:eastAsiaTheme="minorEastAsia" w:cs="B Nazanin" w:hint="cs"/>
                <w:b/>
                <w:bCs/>
                <w:sz w:val="28"/>
                <w:szCs w:val="28"/>
                <w:rtl/>
                <w:lang w:bidi="fa-IR"/>
              </w:rPr>
              <w:t>..</w:t>
            </w:r>
            <w:r w:rsidRPr="000051E2">
              <w:rPr>
                <w:rFonts w:eastAsiaTheme="minorEastAsia" w:cs="B Nazanin"/>
                <w:b/>
                <w:bCs/>
                <w:sz w:val="28"/>
                <w:szCs w:val="28"/>
                <w:rtl/>
                <w:lang w:bidi="fa-IR"/>
              </w:rPr>
              <w:t>.......... است .</w:t>
            </w:r>
            <w:r w:rsidRPr="007C7D36">
              <w:rPr>
                <w:rFonts w:ascii="Shabnam" w:hAnsi="Shabnam" w:cs="B Nazanin" w:hint="cs"/>
                <w:b/>
                <w:bCs/>
                <w:noProof/>
                <w:sz w:val="28"/>
                <w:szCs w:val="28"/>
                <w:rtl/>
                <w:lang w:val="ar-SA"/>
              </w:rPr>
              <mc:AlternateContent>
                <mc:Choice Requires="wpg">
                  <w:drawing>
                    <wp:anchor distT="0" distB="0" distL="114300" distR="114300" simplePos="0" relativeHeight="251707392" behindDoc="0" locked="0" layoutInCell="1" allowOverlap="1" wp14:anchorId="16BD6399" wp14:editId="1D42DBA9">
                      <wp:simplePos x="0" y="0"/>
                      <wp:positionH relativeFrom="column">
                        <wp:posOffset>464820</wp:posOffset>
                      </wp:positionH>
                      <wp:positionV relativeFrom="paragraph">
                        <wp:posOffset>268605</wp:posOffset>
                      </wp:positionV>
                      <wp:extent cx="386080" cy="541655"/>
                      <wp:effectExtent l="0" t="0" r="0" b="0"/>
                      <wp:wrapNone/>
                      <wp:docPr id="2" name="Group 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6080" cy="541655"/>
                                <a:chOff x="0" y="0"/>
                                <a:chExt cx="386080" cy="542083"/>
                              </a:xfrm>
                            </wpg:grpSpPr>
                            <wps:wsp>
                              <wps:cNvPr id="3" name="L-Shape 3"/>
                              <wps:cNvSpPr/>
                              <wps:spPr>
                                <a:xfrm rot="8100000">
                                  <a:off x="62230" y="290830"/>
                                  <a:ext cx="251253" cy="251253"/>
                                </a:xfrm>
                                <a:prstGeom prst="corner">
                                  <a:avLst>
                                    <a:gd name="adj1" fmla="val 11291"/>
                                    <a:gd name="adj2" fmla="val 11031"/>
                                  </a:avLst>
                                </a:prstGeom>
                                <a:solidFill>
                                  <a:schemeClr val="tx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" name="Text Box 4"/>
                              <wps:cNvSpPr txBox="1"/>
                              <wps:spPr>
                                <a:xfrm>
                                  <a:off x="0" y="0"/>
                                  <a:ext cx="386080" cy="3200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B9A8DBD" w14:textId="6625FBEC" w:rsidR="007B374C" w:rsidRPr="00F02347" w:rsidRDefault="007B374C" w:rsidP="007B374C">
                                    <w:pPr>
                                      <w:rPr>
                                        <w:rFonts w:cs="B Nazanin"/>
                                        <w:lang w:bidi="fa-IR"/>
                                      </w:rPr>
                                    </w:pPr>
                                    <w:r w:rsidRPr="00F02347">
                                      <w:rPr>
                                        <w:rFonts w:ascii="Shabnam" w:hAnsi="Shabnam" w:cs="B Nazanin" w:hint="cs"/>
                                        <w:b/>
                                        <w:bCs/>
                                        <w:sz w:val="26"/>
                                        <w:szCs w:val="26"/>
                                        <w:rtl/>
                                        <w:lang w:bidi="fa-IR"/>
                                      </w:rPr>
                                      <w:t>3</w:t>
                                    </w:r>
                                    <w:r w:rsidR="00F02347" w:rsidRPr="00F02347">
                                      <w:rPr>
                                        <w:rFonts w:ascii="Shabnam" w:hAnsi="Shabnam" w:cs="B Nazanin" w:hint="cs"/>
                                        <w:b/>
                                        <w:bCs/>
                                        <w:sz w:val="26"/>
                                        <w:szCs w:val="26"/>
                                        <w:rtl/>
                                        <w:lang w:bidi="fa-IR"/>
                                      </w:rPr>
                                      <w:t>6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6BD6399" id="Group 2" o:spid="_x0000_s1032" style="position:absolute;left:0;text-align:left;margin-left:36.6pt;margin-top:21.15pt;width:30.4pt;height:42.65pt;z-index:251707392" coordsize="3860,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">
                      <v:shape id="L-Shape 3" o:spid="_x0000_s1033" style="position:absolute;left:622;top:2908;width:2512;height:2512;rotation:135;visibility:visible;mso-wrap-style:square;v-text-anchor:middle" coordsize="251253,251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" path="m,l27716,r,222884l251253,222884r,28369l,251253,,xe" fillcolor="black [3213]" stroked="f" strokeweight="2pt">
                        <v:path arrowok="t" o:connecttype="custom" o:connectlocs="0,0;27716,0;27716,222884;251253,222884;251253,251253;0,251253;0,0" o:connectangles="0,0,0,0,0,0,0"/>
                      </v:shape>
                      <v:shape id="Text Box 4" o:spid="_x0000_s1034" type="#_x0000_t202" style="position:absolute;width:3860;height:3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" filled="f" stroked="f" strokeweight=".5pt">
                        <v:textbox>
                          <w:txbxContent>
                            <w:p w14:paraId="3B9A8DBD" w14:textId="6625FBEC" w:rsidR="007B374C" w:rsidRPr="00F02347" w:rsidRDefault="007B374C" w:rsidP="007B374C">
                              <w:pPr>
                                <w:rPr>
                                  <w:rFonts w:cs="B Nazanin"/>
                                  <w:lang w:bidi="fa-IR"/>
                                </w:rPr>
                              </w:pPr>
                              <w:r w:rsidRPr="00F02347">
                                <w:rPr>
                                  <w:rFonts w:ascii="Shabnam" w:hAnsi="Shabnam" w:cs="B Nazanin" w:hint="cs"/>
                                  <w:b/>
                                  <w:bCs/>
                                  <w:sz w:val="26"/>
                                  <w:szCs w:val="26"/>
                                  <w:rtl/>
                                  <w:lang w:bidi="fa-IR"/>
                                </w:rPr>
                                <w:t>3</w:t>
                              </w:r>
                              <w:r w:rsidR="00F02347" w:rsidRPr="00F02347">
                                <w:rPr>
                                  <w:rFonts w:ascii="Shabnam" w:hAnsi="Shabnam" w:cs="B Nazanin" w:hint="cs"/>
                                  <w:b/>
                                  <w:bCs/>
                                  <w:sz w:val="26"/>
                                  <w:szCs w:val="26"/>
                                  <w:rtl/>
                                  <w:lang w:bidi="fa-IR"/>
                                </w:rPr>
                                <w:t>6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="004929F3" w:rsidRPr="007C7D36">
              <w:rPr>
                <w:rFonts w:cs="B Nazanin"/>
                <w:b/>
                <w:bCs/>
                <w:sz w:val="28"/>
                <w:szCs w:val="28"/>
                <w:rtl/>
              </w:rPr>
              <w:tab/>
            </w:r>
            <w:r w:rsidR="004929F3" w:rsidRPr="007C7D36">
              <w:rPr>
                <w:rFonts w:cs="B Nazanin" w:hint="cs"/>
                <w:b/>
                <w:bCs/>
                <w:sz w:val="28"/>
                <w:szCs w:val="28"/>
                <w:rtl/>
              </w:rPr>
              <w:t xml:space="preserve">           </w:t>
            </w:r>
          </w:p>
        </w:tc>
      </w:tr>
      <w:tr w:rsidR="000051E2" w:rsidRPr="007C7D36" w14:paraId="0A4CDA55" w14:textId="77777777" w:rsidTr="00BE6CBB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40DFD1B6" w14:textId="77777777" w:rsidR="000051E2" w:rsidRPr="007C7D36" w:rsidRDefault="000051E2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8"/>
                <w:szCs w:val="28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B1FC856" w14:textId="444C258A" w:rsidR="000051E2" w:rsidRPr="007C7D36" w:rsidRDefault="000051E2" w:rsidP="000051E2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sz w:val="28"/>
                <w:szCs w:val="28"/>
                <w:rtl/>
                <w:lang w:bidi="fa-IR"/>
              </w:rPr>
            </w:pPr>
            <w:r w:rsidRPr="007C7D36">
              <w:rPr>
                <w:rFonts w:cs="B Nazanin" w:hint="cs"/>
                <w:b/>
                <w:bCs/>
                <w:sz w:val="28"/>
                <w:szCs w:val="28"/>
                <w:rtl/>
              </w:rPr>
              <w:t>ب)با رسم نمودار درختی عدد 36 را تجزیه کنید و شمارنده های اول آن را  بنویسید.</w:t>
            </w:r>
            <w:r w:rsidRPr="007C7D36">
              <w:rPr>
                <w:rFonts w:cs="B Nazanin"/>
                <w:b/>
                <w:bCs/>
                <w:sz w:val="28"/>
                <w:szCs w:val="28"/>
                <w:rtl/>
              </w:rPr>
              <w:tab/>
            </w:r>
          </w:p>
          <w:p w14:paraId="5202896D" w14:textId="77777777" w:rsidR="000051E2" w:rsidRDefault="000051E2" w:rsidP="000051E2">
            <w:pPr>
              <w:tabs>
                <w:tab w:val="left" w:pos="5964"/>
              </w:tabs>
              <w:bidi/>
              <w:rPr>
                <w:rFonts w:ascii="Shabnam" w:hAnsi="Shabnam" w:cs="B Nazanin"/>
                <w:b/>
                <w:bCs/>
                <w:noProof/>
                <w:sz w:val="28"/>
                <w:szCs w:val="28"/>
                <w:rtl/>
                <w:lang w:val="ar-SA"/>
              </w:rPr>
            </w:pPr>
            <w:r w:rsidRPr="007C7D36">
              <w:rPr>
                <w:rFonts w:cs="B Nazanin" w:hint="cs"/>
                <w:b/>
                <w:bCs/>
                <w:sz w:val="28"/>
                <w:szCs w:val="28"/>
                <w:rtl/>
              </w:rPr>
              <w:t>شمارنده های اول 36 : .................و......................</w:t>
            </w:r>
          </w:p>
          <w:p w14:paraId="42644EEA" w14:textId="41720916" w:rsidR="000051E2" w:rsidRDefault="000051E2" w:rsidP="000051E2">
            <w:pPr>
              <w:tabs>
                <w:tab w:val="left" w:pos="5964"/>
              </w:tabs>
              <w:bidi/>
              <w:rPr>
                <w:rFonts w:ascii="Shabnam" w:hAnsi="Shabnam" w:cs="B Nazanin"/>
                <w:b/>
                <w:bCs/>
                <w:noProof/>
                <w:sz w:val="28"/>
                <w:szCs w:val="28"/>
                <w:rtl/>
                <w:lang w:val="ar-SA"/>
              </w:rPr>
            </w:pPr>
          </w:p>
          <w:p w14:paraId="4ED370FA" w14:textId="77777777" w:rsidR="006F0B90" w:rsidRDefault="006F0B90" w:rsidP="006F0B90">
            <w:pPr>
              <w:tabs>
                <w:tab w:val="left" w:pos="5964"/>
              </w:tabs>
              <w:bidi/>
              <w:rPr>
                <w:rFonts w:ascii="Shabnam" w:hAnsi="Shabnam" w:cs="B Nazanin"/>
                <w:b/>
                <w:bCs/>
                <w:noProof/>
                <w:sz w:val="28"/>
                <w:szCs w:val="28"/>
                <w:rtl/>
                <w:lang w:val="ar-SA"/>
              </w:rPr>
            </w:pPr>
          </w:p>
          <w:p w14:paraId="657D12F3" w14:textId="465EEAD9" w:rsidR="000051E2" w:rsidRPr="007C7D36" w:rsidRDefault="000051E2" w:rsidP="000051E2">
            <w:pPr>
              <w:tabs>
                <w:tab w:val="left" w:pos="5964"/>
              </w:tabs>
              <w:bidi/>
              <w:rPr>
                <w:rFonts w:ascii="Shabnam" w:hAnsi="Shabnam" w:cs="B Nazanin"/>
                <w:b/>
                <w:bCs/>
                <w:noProof/>
                <w:sz w:val="28"/>
                <w:szCs w:val="28"/>
                <w:rtl/>
                <w:lang w:val="ar-SA"/>
              </w:rPr>
            </w:pPr>
          </w:p>
        </w:tc>
      </w:tr>
      <w:tr w:rsidR="00AE3BE3" w:rsidRPr="007C7D36" w14:paraId="12E084A5" w14:textId="77777777" w:rsidTr="00BE6CBB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32A34420" w14:textId="77777777" w:rsidR="00AE3BE3" w:rsidRPr="007C7D36" w:rsidRDefault="00AE3BE3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8"/>
                <w:szCs w:val="28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A4D5AC0" w14:textId="1EE971A8" w:rsidR="00AE3BE3" w:rsidRPr="007C7D36" w:rsidRDefault="00AE3BE3" w:rsidP="00AE3BE3">
            <w:pPr>
              <w:bidi/>
              <w:spacing w:line="360" w:lineRule="auto"/>
              <w:rPr>
                <w:rFonts w:cs="0 Nazanin Bold"/>
                <w:b/>
                <w:bCs/>
                <w:i/>
                <w:noProof/>
                <w:sz w:val="28"/>
                <w:szCs w:val="28"/>
                <w:rtl/>
                <w:lang w:bidi="fa-IR"/>
              </w:rPr>
            </w:pPr>
            <w:r w:rsidRPr="007C7D36">
              <w:rPr>
                <w:rFonts w:cs="0 Nazanin Bold" w:hint="cs"/>
                <w:i/>
                <w:noProof/>
                <w:sz w:val="28"/>
                <w:szCs w:val="28"/>
                <w:rtl/>
              </w:rPr>
              <w:t>الف) شمارنده</w:t>
            </w:r>
            <w:r w:rsidRPr="007C7D36">
              <w:rPr>
                <w:rFonts w:cs="0 Nazanin Bold"/>
                <w:i/>
                <w:noProof/>
                <w:sz w:val="28"/>
                <w:szCs w:val="28"/>
                <w:rtl/>
              </w:rPr>
              <w:softHyphen/>
            </w:r>
            <w:r w:rsidRPr="007C7D36">
              <w:rPr>
                <w:rFonts w:cs="0 Nazanin Bold" w:hint="cs"/>
                <w:i/>
                <w:noProof/>
                <w:sz w:val="28"/>
                <w:szCs w:val="28"/>
                <w:rtl/>
              </w:rPr>
              <w:t xml:space="preserve">های عدد 12  را بنویسید.                                   </w:t>
            </w:r>
          </w:p>
          <w:p w14:paraId="3C7941DD" w14:textId="62E8ADF2" w:rsidR="00AE3BE3" w:rsidRPr="007C7D36" w:rsidRDefault="00AE3BE3" w:rsidP="00AE3BE3">
            <w:pPr>
              <w:bidi/>
              <w:spacing w:line="360" w:lineRule="auto"/>
              <w:rPr>
                <w:rFonts w:cs="0 Nazanin Bold"/>
                <w:b/>
                <w:bCs/>
                <w:i/>
                <w:noProof/>
                <w:sz w:val="28"/>
                <w:szCs w:val="28"/>
                <w:rtl/>
              </w:rPr>
            </w:pPr>
            <w:r w:rsidRPr="007C7D36">
              <w:rPr>
                <w:rFonts w:cs="0 Nazanin Bold" w:hint="cs"/>
                <w:i/>
                <w:noProof/>
                <w:sz w:val="28"/>
                <w:szCs w:val="28"/>
                <w:rtl/>
              </w:rPr>
              <w:t>ب) مضرب های عدد 5 را بنویسید.</w:t>
            </w:r>
          </w:p>
        </w:tc>
      </w:tr>
      <w:tr w:rsidR="002750BA" w:rsidRPr="007C7D36" w14:paraId="20E69739" w14:textId="77777777" w:rsidTr="00BE6CBB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C2A4C2C" w14:textId="77777777" w:rsidR="002750BA" w:rsidRPr="007C7D36" w:rsidRDefault="002750BA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8"/>
                <w:szCs w:val="28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313F29D2" w14:textId="77777777" w:rsidR="002750BA" w:rsidRPr="007C7D36" w:rsidRDefault="002750BA" w:rsidP="002750BA">
            <w:pPr>
              <w:tabs>
                <w:tab w:val="left" w:pos="5964"/>
              </w:tabs>
              <w:bidi/>
              <w:rPr>
                <w:rFonts w:cs="Cambria"/>
                <w:b/>
                <w:bCs/>
                <w:sz w:val="28"/>
                <w:szCs w:val="28"/>
                <w:rtl/>
                <w:lang w:bidi="fa-IR"/>
              </w:rPr>
            </w:pPr>
            <w:r w:rsidRPr="007C7D36">
              <w:rPr>
                <w:rFonts w:cs="B Nazanin" w:hint="cs"/>
                <w:b/>
                <w:bCs/>
                <w:sz w:val="28"/>
                <w:szCs w:val="28"/>
                <w:rtl/>
              </w:rPr>
              <w:t>به س</w:t>
            </w:r>
            <w:r w:rsidRPr="007C7D36">
              <w:rPr>
                <w:rFonts w:cs="B Nazanin" w:hint="cs"/>
                <w:b/>
                <w:bCs/>
                <w:sz w:val="28"/>
                <w:szCs w:val="28"/>
                <w:rtl/>
                <w:lang w:bidi="fa-IR"/>
              </w:rPr>
              <w:t>والات زیر پاسخ دهید</w:t>
            </w:r>
            <w:r w:rsidRPr="007C7D36">
              <w:rPr>
                <w:rFonts w:cs="Cambria" w:hint="cs"/>
                <w:b/>
                <w:bCs/>
                <w:sz w:val="28"/>
                <w:szCs w:val="28"/>
                <w:rtl/>
                <w:lang w:bidi="fa-IR"/>
              </w:rPr>
              <w:t>:</w:t>
            </w:r>
          </w:p>
          <w:p w14:paraId="5F342F42" w14:textId="77777777" w:rsidR="002750BA" w:rsidRPr="007C7D36" w:rsidRDefault="002750BA" w:rsidP="002750BA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sz w:val="28"/>
                <w:szCs w:val="28"/>
                <w:rtl/>
              </w:rPr>
            </w:pPr>
            <w:r w:rsidRPr="007C7D36">
              <w:rPr>
                <w:rFonts w:asciiTheme="minorHAnsi" w:eastAsiaTheme="minorHAnsi" w:hAnsiTheme="minorHAnsi" w:cs="B Nazanin"/>
                <w:b/>
                <w:bCs/>
                <w:sz w:val="28"/>
                <w:szCs w:val="28"/>
                <w:lang w:bidi="fa-IR"/>
              </w:rPr>
              <w:sym w:font="Wingdings" w:char="F076"/>
            </w:r>
            <w:r w:rsidRPr="007C7D36">
              <w:rPr>
                <w:rFonts w:eastAsiaTheme="minorEastAsia" w:cs="B Nazanin" w:hint="cs"/>
                <w:b/>
                <w:bCs/>
                <w:sz w:val="28"/>
                <w:szCs w:val="28"/>
                <w:rtl/>
              </w:rPr>
              <w:t xml:space="preserve"> اگر یک استوانه را موازی قاعده اش برش دهیم، سطح بریده شده به چه شکلی است؟</w:t>
            </w:r>
          </w:p>
          <w:p w14:paraId="7005EC3D" w14:textId="77777777" w:rsidR="002750BA" w:rsidRPr="007C7D36" w:rsidRDefault="002750BA" w:rsidP="002750BA">
            <w:pPr>
              <w:tabs>
                <w:tab w:val="left" w:pos="5964"/>
              </w:tabs>
              <w:bidi/>
              <w:rPr>
                <w:rFonts w:cs="B Nazanin"/>
                <w:bCs/>
                <w:sz w:val="28"/>
                <w:szCs w:val="28"/>
                <w:rtl/>
              </w:rPr>
            </w:pPr>
            <w:r w:rsidRPr="007C7D36">
              <w:rPr>
                <w:rFonts w:asciiTheme="minorHAnsi" w:eastAsiaTheme="minorHAnsi" w:hAnsiTheme="minorHAnsi" w:cs="B Nazanin"/>
                <w:b/>
                <w:bCs/>
                <w:sz w:val="28"/>
                <w:szCs w:val="28"/>
                <w:lang w:bidi="fa-IR"/>
              </w:rPr>
              <w:sym w:font="Wingdings" w:char="F076"/>
            </w:r>
            <w:r w:rsidRPr="007C7D36">
              <w:rPr>
                <w:rFonts w:eastAsiaTheme="minorEastAsia" w:cs="B Nazanin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7C7D36">
              <w:rPr>
                <w:rFonts w:cs="B Nazanin" w:hint="cs"/>
                <w:bCs/>
                <w:sz w:val="28"/>
                <w:szCs w:val="28"/>
                <w:rtl/>
              </w:rPr>
              <w:t>از دوران یک مستطیل حول طول آن چه حجمی حاصل می شود ؟</w:t>
            </w:r>
          </w:p>
          <w:p w14:paraId="5CEB783B" w14:textId="77777777" w:rsidR="002750BA" w:rsidRDefault="002750BA" w:rsidP="002750BA">
            <w:pPr>
              <w:tabs>
                <w:tab w:val="left" w:pos="5964"/>
              </w:tabs>
              <w:bidi/>
              <w:rPr>
                <w:rFonts w:ascii="Shabnam" w:hAnsi="Shabnam" w:cs="B Nazanin"/>
                <w:b/>
                <w:bCs/>
                <w:noProof/>
                <w:sz w:val="28"/>
                <w:szCs w:val="28"/>
                <w:rtl/>
                <w:lang w:val="ar-SA"/>
              </w:rPr>
            </w:pPr>
            <w:r w:rsidRPr="007C7D36">
              <w:rPr>
                <w:rFonts w:asciiTheme="minorHAnsi" w:eastAsiaTheme="minorHAnsi" w:hAnsiTheme="minorHAnsi" w:cs="B Nazanin"/>
                <w:b/>
                <w:bCs/>
                <w:sz w:val="28"/>
                <w:szCs w:val="28"/>
                <w:lang w:bidi="fa-IR"/>
              </w:rPr>
              <w:sym w:font="Wingdings" w:char="F076"/>
            </w:r>
            <w:r w:rsidRPr="007C7D36">
              <w:rPr>
                <w:rFonts w:eastAsiaTheme="minorEastAsia" w:cs="B Nazanin" w:hint="cs"/>
                <w:b/>
                <w:bCs/>
                <w:sz w:val="28"/>
                <w:szCs w:val="28"/>
                <w:rtl/>
              </w:rPr>
              <w:t xml:space="preserve"> منشور شش پهلو چند راس و چند یال دارد؟</w:t>
            </w:r>
          </w:p>
          <w:p w14:paraId="5DB91850" w14:textId="12D05221" w:rsidR="00CB1DB1" w:rsidRPr="00CB1DB1" w:rsidRDefault="00CB1DB1" w:rsidP="00CB1DB1">
            <w:pPr>
              <w:tabs>
                <w:tab w:val="left" w:pos="5964"/>
              </w:tabs>
              <w:bidi/>
              <w:rPr>
                <w:rFonts w:ascii="Shabnam" w:hAnsi="Shabnam" w:cs="B Nazanin"/>
                <w:b/>
                <w:bCs/>
                <w:noProof/>
                <w:sz w:val="22"/>
                <w:szCs w:val="22"/>
                <w:rtl/>
                <w:lang w:val="ar-SA"/>
              </w:rPr>
            </w:pPr>
          </w:p>
        </w:tc>
      </w:tr>
      <w:tr w:rsidR="002750BA" w:rsidRPr="007C7D36" w14:paraId="0814C616" w14:textId="77777777" w:rsidTr="00CB1DB1">
        <w:trPr>
          <w:trHeight w:val="2797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64DF530" w14:textId="77777777" w:rsidR="002750BA" w:rsidRPr="007C7D36" w:rsidRDefault="002750BA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8"/>
                <w:szCs w:val="28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20AD6E7" w14:textId="77777777" w:rsidR="002750BA" w:rsidRPr="007C7D36" w:rsidRDefault="002750BA" w:rsidP="002750BA">
            <w:pPr>
              <w:tabs>
                <w:tab w:val="left" w:pos="7808"/>
              </w:tabs>
              <w:bidi/>
              <w:rPr>
                <w:rFonts w:cs="B Nazanin"/>
                <w:i/>
                <w:noProof/>
                <w:sz w:val="28"/>
                <w:szCs w:val="28"/>
                <w:rtl/>
                <w:lang w:bidi="fa-IR"/>
              </w:rPr>
            </w:pPr>
            <w:r w:rsidRPr="007C7D36">
              <w:rPr>
                <w:rFonts w:ascii="IPT.Nazanin" w:hAnsi="IPT.Nazanin" w:cs="B Nazanin"/>
                <w:noProof/>
                <w:sz w:val="28"/>
                <w:szCs w:val="28"/>
                <w:rtl/>
                <w:lang w:bidi="fa-IR"/>
              </w:rPr>
              <w:drawing>
                <wp:anchor distT="0" distB="0" distL="114300" distR="114300" simplePos="0" relativeHeight="251715584" behindDoc="0" locked="0" layoutInCell="1" allowOverlap="1" wp14:anchorId="1386C25A" wp14:editId="28F19905">
                  <wp:simplePos x="0" y="0"/>
                  <wp:positionH relativeFrom="column">
                    <wp:posOffset>1446972</wp:posOffset>
                  </wp:positionH>
                  <wp:positionV relativeFrom="paragraph">
                    <wp:posOffset>97045</wp:posOffset>
                  </wp:positionV>
                  <wp:extent cx="389756" cy="670891"/>
                  <wp:effectExtent l="0" t="0" r="0" b="0"/>
                  <wp:wrapNone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89756" cy="670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C7D36">
              <w:rPr>
                <w:rFonts w:ascii="IPT.Nazanin" w:hAnsi="IPT.Nazanin" w:cs="B Nazanin"/>
                <w:noProof/>
                <w:sz w:val="28"/>
                <w:szCs w:val="28"/>
                <w:rtl/>
                <w:lang w:bidi="fa-IR"/>
              </w:rPr>
              <w:drawing>
                <wp:anchor distT="0" distB="0" distL="114300" distR="114300" simplePos="0" relativeHeight="251714560" behindDoc="0" locked="0" layoutInCell="1" allowOverlap="1" wp14:anchorId="67D03F5E" wp14:editId="57881840">
                  <wp:simplePos x="0" y="0"/>
                  <wp:positionH relativeFrom="column">
                    <wp:posOffset>215900</wp:posOffset>
                  </wp:positionH>
                  <wp:positionV relativeFrom="paragraph">
                    <wp:posOffset>175978</wp:posOffset>
                  </wp:positionV>
                  <wp:extent cx="632240" cy="569016"/>
                  <wp:effectExtent l="0" t="0" r="0" b="2540"/>
                  <wp:wrapNone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240" cy="569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C7D36">
              <w:rPr>
                <w:rFonts w:ascii="IPT.Nazanin" w:hAnsi="IPT.Nazanin" w:cs="B Nazanin" w:hint="cs"/>
                <w:sz w:val="28"/>
                <w:szCs w:val="28"/>
                <w:rtl/>
                <w:lang w:bidi="fa-IR"/>
              </w:rPr>
              <w:t>الف) نوع هر یک از حجم</w:t>
            </w:r>
            <w:r w:rsidRPr="007C7D36">
              <w:rPr>
                <w:rFonts w:ascii="IPT.Nazanin" w:hAnsi="IPT.Nazanin" w:cs="B Nazanin" w:hint="cs"/>
                <w:sz w:val="28"/>
                <w:szCs w:val="28"/>
                <w:rtl/>
                <w:lang w:bidi="fa-IR"/>
              </w:rPr>
              <w:softHyphen/>
              <w:t>های زیر را مشخص کنید.</w:t>
            </w:r>
            <w:r w:rsidRPr="007C7D36">
              <w:rPr>
                <w:rFonts w:cs="B Nazanin"/>
                <w:noProof/>
                <w:sz w:val="28"/>
                <w:szCs w:val="28"/>
                <w:rtl/>
              </w:rPr>
              <w:t xml:space="preserve"> </w:t>
            </w:r>
          </w:p>
          <w:p w14:paraId="34E33768" w14:textId="77777777" w:rsidR="002750BA" w:rsidRPr="007C7D36" w:rsidRDefault="002750BA" w:rsidP="002750BA">
            <w:pPr>
              <w:tabs>
                <w:tab w:val="left" w:pos="7808"/>
              </w:tabs>
              <w:rPr>
                <w:rFonts w:cs="B Nazanin"/>
                <w:i/>
                <w:noProof/>
                <w:sz w:val="28"/>
                <w:szCs w:val="28"/>
                <w:rtl/>
                <w:lang w:bidi="fa-IR"/>
              </w:rPr>
            </w:pPr>
            <w:r w:rsidRPr="007C7D36">
              <w:rPr>
                <w:rFonts w:cs="B Nazanin"/>
                <w:i/>
                <w:noProof/>
                <w:sz w:val="28"/>
                <w:szCs w:val="28"/>
                <w:rtl/>
                <w:lang w:bidi="fa-IR"/>
              </w:rPr>
              <w:drawing>
                <wp:anchor distT="0" distB="0" distL="114300" distR="114300" simplePos="0" relativeHeight="251717632" behindDoc="0" locked="0" layoutInCell="1" allowOverlap="1" wp14:anchorId="39FAB1B9" wp14:editId="1B173B60">
                  <wp:simplePos x="0" y="0"/>
                  <wp:positionH relativeFrom="column">
                    <wp:posOffset>3230327</wp:posOffset>
                  </wp:positionH>
                  <wp:positionV relativeFrom="paragraph">
                    <wp:posOffset>10022</wp:posOffset>
                  </wp:positionV>
                  <wp:extent cx="546653" cy="449311"/>
                  <wp:effectExtent l="0" t="0" r="6350" b="8255"/>
                  <wp:wrapNone/>
                  <wp:docPr id="30" name="Picture 30" descr="C:\Program Files\Microsoft Office\MEDIA\CAGCAT10\j0299763.wm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Program Files\Microsoft Office\MEDIA\CAGCAT10\j0299763.wm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6653" cy="449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7C7D36">
              <w:rPr>
                <w:rFonts w:cs="B Nazanin" w:hint="cs"/>
                <w:i/>
                <w:noProof/>
                <w:sz w:val="28"/>
                <w:szCs w:val="28"/>
                <w:rtl/>
                <w:lang w:bidi="fa-IR"/>
              </w:rPr>
              <mc:AlternateContent>
                <mc:Choice Requires="wpg">
                  <w:drawing>
                    <wp:anchor distT="0" distB="0" distL="114300" distR="114300" simplePos="0" relativeHeight="251716608" behindDoc="0" locked="0" layoutInCell="1" allowOverlap="1" wp14:anchorId="279EA3DA" wp14:editId="654D8978">
                      <wp:simplePos x="0" y="0"/>
                      <wp:positionH relativeFrom="column">
                        <wp:posOffset>2345828</wp:posOffset>
                      </wp:positionH>
                      <wp:positionV relativeFrom="paragraph">
                        <wp:posOffset>34663</wp:posOffset>
                      </wp:positionV>
                      <wp:extent cx="288290" cy="414655"/>
                      <wp:effectExtent l="57150" t="57150" r="54610" b="4445"/>
                      <wp:wrapNone/>
                      <wp:docPr id="17" name="Group 1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88290" cy="414655"/>
                                <a:chOff x="-28575" y="-9523"/>
                                <a:chExt cx="628650" cy="904873"/>
                              </a:xfrm>
                            </wpg:grpSpPr>
                            <wps:wsp>
                              <wps:cNvPr id="18" name="Rectangle 18"/>
                              <wps:cNvSpPr/>
                              <wps:spPr>
                                <a:xfrm>
                                  <a:off x="47625" y="476250"/>
                                  <a:ext cx="476250" cy="4191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  <a:scene3d>
                                  <a:camera prst="isometricOffAxis2Top"/>
                                  <a:lightRig rig="threePt" dir="t"/>
                                </a:scene3d>
                                <a:sp3d contourW="12700"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" name="Straight Connector 19"/>
                              <wps:cNvCnPr/>
                              <wps:spPr>
                                <a:xfrm flipV="1">
                                  <a:off x="-28575" y="-9523"/>
                                  <a:ext cx="447675" cy="7200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  <a:scene3d>
                                  <a:camera prst="orthographicFront"/>
                                  <a:lightRig rig="threePt" dir="t"/>
                                </a:scene3d>
                                <a:sp3d contourW="12700"/>
                              </wps:spPr>
                              <wps:bodyPr/>
                            </wps:wsp>
                            <wps:wsp>
                              <wps:cNvPr id="23" name="Straight Connector 23"/>
                              <wps:cNvCnPr/>
                              <wps:spPr>
                                <a:xfrm>
                                  <a:off x="419100" y="0"/>
                                  <a:ext cx="0" cy="790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  <a:scene3d>
                                  <a:camera prst="orthographicFront"/>
                                  <a:lightRig rig="threePt" dir="t"/>
                                </a:scene3d>
                                <a:sp3d contourW="12700"/>
                              </wps:spPr>
                              <wps:bodyPr/>
                            </wps:wsp>
                            <wps:wsp>
                              <wps:cNvPr id="24" name="Straight Connector 24"/>
                              <wps:cNvCnPr/>
                              <wps:spPr>
                                <a:xfrm flipH="1">
                                  <a:off x="133350" y="0"/>
                                  <a:ext cx="285751" cy="6000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  <a:scene3d>
                                  <a:camera prst="orthographicFront"/>
                                  <a:lightRig rig="threePt" dir="t"/>
                                </a:scene3d>
                                <a:sp3d contourW="12700"/>
                              </wps:spPr>
                              <wps:bodyPr/>
                            </wps:wsp>
                            <wps:wsp>
                              <wps:cNvPr id="27" name="Straight Connector 27"/>
                              <wps:cNvCnPr/>
                              <wps:spPr>
                                <a:xfrm>
                                  <a:off x="419100" y="0"/>
                                  <a:ext cx="180975" cy="6572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  <a:scene3d>
                                  <a:camera prst="orthographicFront"/>
                                  <a:lightRig rig="threePt" dir="t"/>
                                </a:scene3d>
                                <a:sp3d contourW="12700"/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3C32FBD" id="Group 17" o:spid="_x0000_s1026" style="position:absolute;left:0;text-align:left;margin-left:184.7pt;margin-top:2.75pt;width:22.7pt;height:32.65pt;z-index:251716608;mso-width-relative:margin;mso-height-relative:margin" coordorigin="-285,-95" coordsize="6286,90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">
                      <v:rect id="Rectangle 18" o:spid="_x0000_s1027" style="position:absolute;left:476;top:4762;width:4762;height:4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" filled="f" strokecolor="windowText" strokeweight="1.5pt"/>
                      <v:line id="Straight Connector 19" o:spid="_x0000_s1028" style="position:absolute;flip:y;visibility:visible;mso-wrap-style:square" from="-285,-95" to="4191,71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" strokecolor="windowText" strokeweight="1pt"/>
                      <v:line id="Straight Connector 23" o:spid="_x0000_s1029" style="position:absolute;visibility:visible;mso-wrap-style:square" from="4191,0" to="4191,79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" strokecolor="windowText" strokeweight="1pt"/>
                      <v:line id="Straight Connector 24" o:spid="_x0000_s1030" style="position:absolute;flip:x;visibility:visible;mso-wrap-style:square" from="1333,0" to="4191,60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" strokecolor="windowText" strokeweight="1pt"/>
                      <v:line id="Straight Connector 27" o:spid="_x0000_s1031" style="position:absolute;visibility:visible;mso-wrap-style:square" from="4191,0" to="6000,65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" strokecolor="windowText" strokeweight="1pt"/>
                    </v:group>
                  </w:pict>
                </mc:Fallback>
              </mc:AlternateContent>
            </w:r>
          </w:p>
          <w:p w14:paraId="0BD1624F" w14:textId="77777777" w:rsidR="002750BA" w:rsidRPr="007C7D36" w:rsidRDefault="002750BA" w:rsidP="002750BA">
            <w:pPr>
              <w:tabs>
                <w:tab w:val="left" w:pos="7808"/>
              </w:tabs>
              <w:rPr>
                <w:rFonts w:cs="B Nazanin"/>
                <w:i/>
                <w:noProof/>
                <w:sz w:val="28"/>
                <w:szCs w:val="28"/>
                <w:rtl/>
                <w:lang w:bidi="fa-IR"/>
              </w:rPr>
            </w:pPr>
          </w:p>
          <w:p w14:paraId="7AB515C9" w14:textId="77777777" w:rsidR="002750BA" w:rsidRPr="007C7D36" w:rsidRDefault="002750BA" w:rsidP="002750BA">
            <w:pPr>
              <w:tabs>
                <w:tab w:val="left" w:pos="7359"/>
              </w:tabs>
              <w:bidi/>
              <w:rPr>
                <w:rFonts w:cs="B Nazanin"/>
                <w:b/>
                <w:noProof/>
                <w:sz w:val="28"/>
                <w:szCs w:val="28"/>
                <w:rtl/>
                <w:lang w:bidi="fa-IR"/>
              </w:rPr>
            </w:pPr>
            <w:r w:rsidRPr="007C7D36">
              <w:rPr>
                <w:rFonts w:cs="B Nazanin" w:hint="cs"/>
                <w:b/>
                <w:noProof/>
                <w:sz w:val="28"/>
                <w:szCs w:val="28"/>
                <w:rtl/>
                <w:lang w:bidi="fa-IR"/>
              </w:rPr>
              <mc:AlternateContent>
                <mc:Choice Requires="wpg">
                  <w:drawing>
                    <wp:anchor distT="0" distB="0" distL="114300" distR="114300" simplePos="0" relativeHeight="251718656" behindDoc="0" locked="0" layoutInCell="1" allowOverlap="1" wp14:anchorId="1234E2B7" wp14:editId="6A9FB841">
                      <wp:simplePos x="0" y="0"/>
                      <wp:positionH relativeFrom="column">
                        <wp:posOffset>477686</wp:posOffset>
                      </wp:positionH>
                      <wp:positionV relativeFrom="paragraph">
                        <wp:posOffset>136580</wp:posOffset>
                      </wp:positionV>
                      <wp:extent cx="685800" cy="670064"/>
                      <wp:effectExtent l="0" t="0" r="19050" b="15875"/>
                      <wp:wrapNone/>
                      <wp:docPr id="5" name="Group 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85800" cy="670064"/>
                                <a:chOff x="0" y="0"/>
                                <a:chExt cx="1037039" cy="1013249"/>
                              </a:xfrm>
                            </wpg:grpSpPr>
                            <wps:wsp>
                              <wps:cNvPr id="20" name="Rectangle 20"/>
                              <wps:cNvSpPr/>
                              <wps:spPr>
                                <a:xfrm>
                                  <a:off x="0" y="285008"/>
                                  <a:ext cx="1037039" cy="44532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" name="Oval 21"/>
                              <wps:cNvSpPr/>
                              <wps:spPr>
                                <a:xfrm>
                                  <a:off x="187877" y="0"/>
                                  <a:ext cx="282917" cy="282917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" name="Oval 22"/>
                              <wps:cNvSpPr/>
                              <wps:spPr>
                                <a:xfrm>
                                  <a:off x="187879" y="730332"/>
                                  <a:ext cx="282917" cy="282917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4F6AD9B" id="Group 5" o:spid="_x0000_s1026" style="position:absolute;left:0;text-align:left;margin-left:37.6pt;margin-top:10.75pt;width:54pt;height:52.75pt;z-index:251718656;mso-width-relative:margin;mso-height-relative:margin" coordsize="10370,10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">
                      <v:rect id="Rectangle 20" o:spid="_x0000_s1027" style="position:absolute;top:2850;width:10370;height:44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" filled="f" strokecolor="windowText" strokeweight="1pt"/>
                      <v:oval id="Oval 21" o:spid="_x0000_s1028" style="position:absolute;left:1878;width:2829;height:28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" filled="f" strokecolor="windowText" strokeweight="1pt"/>
                      <v:oval id="Oval 22" o:spid="_x0000_s1029" style="position:absolute;left:1878;top:7303;width:2829;height:28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" filled="f" strokecolor="windowText" strokeweight="1pt"/>
                    </v:group>
                  </w:pict>
                </mc:Fallback>
              </mc:AlternateContent>
            </w:r>
            <w:r w:rsidRPr="007C7D36">
              <w:rPr>
                <w:rFonts w:cs="B Nazanin" w:hint="cs"/>
                <w:b/>
                <w:noProof/>
                <w:sz w:val="28"/>
                <w:szCs w:val="28"/>
                <w:rtl/>
                <w:lang w:bidi="fa-IR"/>
              </w:rPr>
              <mc:AlternateContent>
                <mc:Choice Requires="wpg">
                  <w:drawing>
                    <wp:anchor distT="0" distB="0" distL="114300" distR="114300" simplePos="0" relativeHeight="251719680" behindDoc="0" locked="0" layoutInCell="1" allowOverlap="1" wp14:anchorId="60626D53" wp14:editId="0C6C7287">
                      <wp:simplePos x="0" y="0"/>
                      <wp:positionH relativeFrom="column">
                        <wp:posOffset>2664681</wp:posOffset>
                      </wp:positionH>
                      <wp:positionV relativeFrom="paragraph">
                        <wp:posOffset>245993</wp:posOffset>
                      </wp:positionV>
                      <wp:extent cx="676007" cy="560707"/>
                      <wp:effectExtent l="0" t="0" r="10160" b="10795"/>
                      <wp:wrapNone/>
                      <wp:docPr id="25" name="Group 2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76007" cy="560707"/>
                                <a:chOff x="-402887" y="0"/>
                                <a:chExt cx="942985" cy="781724"/>
                              </a:xfrm>
                            </wpg:grpSpPr>
                            <wps:wsp>
                              <wps:cNvPr id="26" name="Hexagon 26"/>
                              <wps:cNvSpPr/>
                              <wps:spPr>
                                <a:xfrm>
                                  <a:off x="0" y="0"/>
                                  <a:ext cx="273133" cy="235459"/>
                                </a:xfrm>
                                <a:prstGeom prst="hexagon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" name="Hexagon 28"/>
                              <wps:cNvSpPr/>
                              <wps:spPr>
                                <a:xfrm>
                                  <a:off x="11876" y="546265"/>
                                  <a:ext cx="273133" cy="235459"/>
                                </a:xfrm>
                                <a:prstGeom prst="hexagon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" name="Rectangle 29"/>
                              <wps:cNvSpPr/>
                              <wps:spPr>
                                <a:xfrm>
                                  <a:off x="65315" y="237506"/>
                                  <a:ext cx="156964" cy="3113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" name="Rectangle 31"/>
                              <wps:cNvSpPr/>
                              <wps:spPr>
                                <a:xfrm>
                                  <a:off x="221988" y="237506"/>
                                  <a:ext cx="156964" cy="3113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5" name="Rectangle 45"/>
                              <wps:cNvSpPr/>
                              <wps:spPr>
                                <a:xfrm>
                                  <a:off x="383134" y="234951"/>
                                  <a:ext cx="156964" cy="3113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6" name="Rectangle 46"/>
                              <wps:cNvSpPr/>
                              <wps:spPr>
                                <a:xfrm>
                                  <a:off x="-402887" y="237506"/>
                                  <a:ext cx="156964" cy="3113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7" name="Rectangle 47"/>
                              <wps:cNvSpPr/>
                              <wps:spPr>
                                <a:xfrm>
                                  <a:off x="-246214" y="237506"/>
                                  <a:ext cx="156964" cy="3113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8" name="Rectangle 48"/>
                              <wps:cNvSpPr/>
                              <wps:spPr>
                                <a:xfrm>
                                  <a:off x="-91006" y="234951"/>
                                  <a:ext cx="156964" cy="3113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5A85239" id="Group 25" o:spid="_x0000_s1026" style="position:absolute;left:0;text-align:left;margin-left:209.8pt;margin-top:19.35pt;width:53.25pt;height:44.15pt;z-index:251719680;mso-width-relative:margin;mso-height-relative:margin" coordorigin="-4028" coordsize="9429,7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">
                      <v:shapetype id="_x0000_t9" coordsize="21600,21600" o:spt="9" adj="5400" path="m@0,l,10800@0,21600@1,21600,21600,10800@1,xe">
                        <v:stroke joinstyle="miter"/>
                        <v:formulas>
                          <v:f eqn="val #0"/>
                          <v:f eqn="sum width 0 #0"/>
                          <v:f eqn="sum height 0 #0"/>
                          <v:f eqn="prod @0 2929 10000"/>
                          <v:f eqn="sum width 0 @3"/>
                          <v:f eqn="sum height 0 @3"/>
                        </v:formulas>
                        <v:path gradientshapeok="t" o:connecttype="rect" textboxrect="1800,1800,19800,19800;3600,3600,18000,18000;6300,6300,15300,15300"/>
                        <v:handles>
                          <v:h position="#0,topLeft" xrange="0,10800"/>
                        </v:handles>
                      </v:shapetype>
                      <v:shape id="Hexagon 26" o:spid="_x0000_s1027" type="#_x0000_t9" style="position:absolute;width:2731;height:23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" adj="4655" filled="f" strokecolor="windowText" strokeweight="1pt"/>
                      <v:shape id="Hexagon 28" o:spid="_x0000_s1028" type="#_x0000_t9" style="position:absolute;left:118;top:5462;width:2732;height:23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" adj="4655" filled="f" strokecolor="windowText" strokeweight="1pt"/>
                      <v:rect id="Rectangle 29" o:spid="_x0000_s1029" style="position:absolute;left:653;top:2375;width:1569;height:31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" filled="f" strokecolor="windowText" strokeweight="1pt"/>
                      <v:rect id="Rectangle 31" o:spid="_x0000_s1030" style="position:absolute;left:2219;top:2375;width:1570;height:31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" filled="f" strokecolor="windowText" strokeweight="1pt"/>
                      <v:rect id="Rectangle 45" o:spid="_x0000_s1031" style="position:absolute;left:3831;top:2349;width:1569;height:31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" filled="f" strokecolor="windowText" strokeweight="1pt"/>
                      <v:rect id="Rectangle 46" o:spid="_x0000_s1032" style="position:absolute;left:-4028;top:2375;width:1569;height:31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" filled="f" strokecolor="windowText" strokeweight="1pt"/>
                      <v:rect id="Rectangle 47" o:spid="_x0000_s1033" style="position:absolute;left:-2462;top:2375;width:1570;height:31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" filled="f" strokecolor="windowText" strokeweight="1pt"/>
                      <v:rect id="Rectangle 48" o:spid="_x0000_s1034" style="position:absolute;left:-910;top:2349;width:1569;height:31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" filled="f" strokecolor="windowText" strokeweight="1pt"/>
                    </v:group>
                  </w:pict>
                </mc:Fallback>
              </mc:AlternateContent>
            </w:r>
            <w:r w:rsidRPr="007C7D36">
              <w:rPr>
                <w:rFonts w:cs="B Nazanin" w:hint="cs"/>
                <w:i/>
                <w:noProof/>
                <w:sz w:val="28"/>
                <w:szCs w:val="28"/>
                <w:rtl/>
                <w:lang w:bidi="fa-IR"/>
              </w:rPr>
              <w:t xml:space="preserve">ب) </w:t>
            </w:r>
            <w:r w:rsidRPr="007C7D36">
              <w:rPr>
                <w:rFonts w:cs="B Nazanin" w:hint="cs"/>
                <w:noProof/>
                <w:sz w:val="28"/>
                <w:szCs w:val="28"/>
                <w:rtl/>
              </w:rPr>
              <w:t>شکل</w:t>
            </w:r>
            <w:r w:rsidRPr="007C7D36">
              <w:rPr>
                <w:rFonts w:cs="B Nazanin"/>
                <w:noProof/>
                <w:sz w:val="28"/>
                <w:szCs w:val="28"/>
                <w:rtl/>
              </w:rPr>
              <w:softHyphen/>
            </w:r>
            <w:r w:rsidRPr="007C7D36">
              <w:rPr>
                <w:rFonts w:cs="B Nazanin" w:hint="cs"/>
                <w:noProof/>
                <w:sz w:val="28"/>
                <w:szCs w:val="28"/>
                <w:rtl/>
              </w:rPr>
              <w:t>های زیر گسترده چه شکل هایی است؟</w:t>
            </w:r>
          </w:p>
          <w:p w14:paraId="1011BCDA" w14:textId="77777777" w:rsidR="002750BA" w:rsidRPr="007C7D36" w:rsidRDefault="002750BA" w:rsidP="002750BA">
            <w:pPr>
              <w:tabs>
                <w:tab w:val="left" w:pos="7359"/>
              </w:tabs>
              <w:bidi/>
              <w:rPr>
                <w:rFonts w:cs="B Nazanin"/>
                <w:b/>
                <w:bCs/>
                <w:sz w:val="28"/>
                <w:szCs w:val="28"/>
                <w:rtl/>
              </w:rPr>
            </w:pPr>
          </w:p>
          <w:p w14:paraId="07C412E0" w14:textId="77777777" w:rsidR="002750BA" w:rsidRPr="007C7D36" w:rsidRDefault="002750BA" w:rsidP="002750BA">
            <w:pPr>
              <w:tabs>
                <w:tab w:val="left" w:pos="5964"/>
              </w:tabs>
              <w:bidi/>
              <w:rPr>
                <w:rFonts w:cs="B Nazanin"/>
                <w:b/>
                <w:bCs/>
                <w:sz w:val="28"/>
                <w:szCs w:val="28"/>
                <w:rtl/>
              </w:rPr>
            </w:pPr>
          </w:p>
        </w:tc>
      </w:tr>
      <w:tr w:rsidR="002750BA" w:rsidRPr="007C7D36" w14:paraId="0F4973C9" w14:textId="77777777" w:rsidTr="0044632F">
        <w:trPr>
          <w:trHeight w:val="1439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720CDCF" w14:textId="77777777" w:rsidR="002750BA" w:rsidRPr="007C7D36" w:rsidRDefault="002750BA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8"/>
                <w:szCs w:val="28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68D7C354" w14:textId="634B5001" w:rsidR="002750BA" w:rsidRPr="007C7D36" w:rsidRDefault="00E368B8" w:rsidP="002750BA">
            <w:pPr>
              <w:bidi/>
              <w:rPr>
                <w:rFonts w:cs="B Nazanin"/>
                <w:b/>
                <w:bCs/>
                <w:sz w:val="28"/>
                <w:szCs w:val="28"/>
                <w:rtl/>
              </w:rPr>
            </w:pPr>
            <w:r w:rsidRPr="007C7D36">
              <w:rPr>
                <w:rFonts w:asciiTheme="minorHAnsi" w:eastAsiaTheme="minorHAnsi" w:hAnsiTheme="minorHAnsi" w:cs="B Nazanin" w:hint="cs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g">
                  <w:drawing>
                    <wp:anchor distT="0" distB="0" distL="114300" distR="114300" simplePos="0" relativeHeight="251721728" behindDoc="0" locked="0" layoutInCell="1" allowOverlap="1" wp14:anchorId="152F4B81" wp14:editId="37726183">
                      <wp:simplePos x="0" y="0"/>
                      <wp:positionH relativeFrom="column">
                        <wp:posOffset>2805316</wp:posOffset>
                      </wp:positionH>
                      <wp:positionV relativeFrom="paragraph">
                        <wp:posOffset>283821</wp:posOffset>
                      </wp:positionV>
                      <wp:extent cx="1305546" cy="685800"/>
                      <wp:effectExtent l="57150" t="57150" r="47625" b="57150"/>
                      <wp:wrapNone/>
                      <wp:docPr id="118" name="Group 11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05546" cy="685800"/>
                                <a:chOff x="0" y="0"/>
                                <a:chExt cx="1957388" cy="1028700"/>
                              </a:xfrm>
                              <a:solidFill>
                                <a:schemeClr val="bg1"/>
                              </a:solidFill>
                              <a:scene3d>
                                <a:camera prst="obliqueTopRight"/>
                                <a:lightRig rig="threePt" dir="t"/>
                              </a:scene3d>
                            </wpg:grpSpPr>
                            <wpg:grpSp>
                              <wpg:cNvPr id="119" name="Group 119"/>
                              <wpg:cNvGrpSpPr/>
                              <wpg:grpSpPr>
                                <a:xfrm>
                                  <a:off x="0" y="0"/>
                                  <a:ext cx="1957388" cy="1028700"/>
                                  <a:chOff x="0" y="0"/>
                                  <a:chExt cx="2781300" cy="1504950"/>
                                </a:xfrm>
                                <a:grpFill/>
                              </wpg:grpSpPr>
                              <wps:wsp>
                                <wps:cNvPr id="120" name="Cube 120"/>
                                <wps:cNvSpPr/>
                                <wps:spPr>
                                  <a:xfrm>
                                    <a:off x="0" y="581025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1" name="Cube 121"/>
                                <wps:cNvSpPr/>
                                <wps:spPr>
                                  <a:xfrm>
                                    <a:off x="514350" y="581025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2" name="Cube 122"/>
                                <wps:cNvSpPr/>
                                <wps:spPr>
                                  <a:xfrm>
                                    <a:off x="1028700" y="581025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3" name="Cube 123"/>
                                <wps:cNvSpPr/>
                                <wps:spPr>
                                  <a:xfrm>
                                    <a:off x="0" y="0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4" name="Cube 124"/>
                                <wps:cNvSpPr/>
                                <wps:spPr>
                                  <a:xfrm>
                                    <a:off x="2085975" y="581025"/>
                                    <a:ext cx="695325" cy="77152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5" name="Cube 125"/>
                                <wps:cNvSpPr/>
                                <wps:spPr>
                                  <a:xfrm>
                                    <a:off x="1552576" y="581025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6" name="Cube 126"/>
                                <wps:cNvSpPr/>
                                <wps:spPr>
                                  <a:xfrm>
                                    <a:off x="1390650" y="752475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7" name="Cube 127"/>
                                <wps:cNvSpPr/>
                                <wps:spPr>
                                  <a:xfrm>
                                    <a:off x="2072414" y="586141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28" name="Cube 128"/>
                              <wps:cNvSpPr/>
                              <wps:spPr>
                                <a:xfrm>
                                  <a:off x="1343025" y="514350"/>
                                  <a:ext cx="489268" cy="514350"/>
                                </a:xfrm>
                                <a:prstGeom prst="cube">
                                  <a:avLst/>
                                </a:prstGeom>
                                <a:grpFill/>
                                <a:ln w="63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4D72D5B" id="Group 118" o:spid="_x0000_s1026" style="position:absolute;left:0;text-align:left;margin-left:220.9pt;margin-top:22.35pt;width:102.8pt;height:54pt;z-index:251721728;mso-width-relative:margin;mso-height-relative:margin" coordsize="19573,10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">
                      <v:group id="Group 119" o:spid="_x0000_s1027" style="position:absolute;width:19573;height:10287" coordsize="27813,150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6UcxAAAANw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kxX8PhMukJsfAAAA//8DAFBLAQItABQABgAIAAAAIQDb4fbL7gAAAIUBAAATAAAAAAAAAAAA&#10;AAAAAAAAAABbQ29udGVudF9UeXBlc10ueG1sUEsBAi0AFAAGAAgAAAAhAFr0LFu/AAAAFQEAAAsA&#10;AAAAAAAAAAAAAAAAHwEAAF9yZWxzLy5yZWxzUEsBAi0AFAAGAAgAAAAhAF8npRzEAAAA3AAAAA8A&#10;AAAAAAAAAAAAAAAABwIAAGRycy9kb3ducmV2LnhtbFBLBQYAAAAAAwADALcAAAD4AgAAAAA=&#10;">
                        <v:shapetype id="_x0000_t16" coordsize="21600,21600" o:spt="16" adj="5400" path="m@0,l0@0,,21600@1,21600,21600@2,21600,xem0@0nfl@1@0,21600,em@1@0nfl@1,21600e">
                          <v:stroke joinstyle="miter"/>
                          <v:formulas>
                            <v:f eqn="val #0"/>
                            <v:f eqn="sum width 0 #0"/>
                            <v:f eqn="sum height 0 #0"/>
                            <v:f eqn="mid height #0"/>
                            <v:f eqn="prod @1 1 2"/>
                            <v:f eqn="prod @2 1 2"/>
                            <v:f eqn="mid width #0"/>
                          </v:formulas>
                          <v:path o:extrusionok="f" gradientshapeok="t" limo="10800,10800" o:connecttype="custom" o:connectlocs="@6,0;@4,@0;0,@3;@4,21600;@1,@3;21600,@5" o:connectangles="270,270,180,90,0,0" textboxrect="0,@0,@1,21600"/>
                          <v:handles>
                            <v:h position="topLeft,#0" switch="" yrange="0,21600"/>
                          </v:handles>
                          <o:complex v:ext="view"/>
                        </v:shapetype>
                        <v:shape id="Cube 120" o:spid="_x0000_s1028" type="#_x0000_t16" style="position:absolute;top:5810;width:6953;height:7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" filled="f" strokecolor="windowText" strokeweight=".5pt"/>
                        <v:shape id="Cube 121" o:spid="_x0000_s1029" type="#_x0000_t16" style="position:absolute;left:5143;top:5810;width:6953;height:7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" filled="f" strokecolor="windowText" strokeweight=".5pt"/>
                        <v:shape id="Cube 122" o:spid="_x0000_s1030" type="#_x0000_t16" style="position:absolute;left:10287;top:5810;width:6953;height:7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" filled="f" strokecolor="windowText" strokeweight=".5pt"/>
                        <v:shape id="Cube 123" o:spid="_x0000_s1031" type="#_x0000_t16" style="position:absolute;width:6953;height:7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" filled="f" strokecolor="windowText" strokeweight=".5pt"/>
                        <v:shape id="Cube 124" o:spid="_x0000_s1032" type="#_x0000_t16" style="position:absolute;left:20859;top:5810;width:6954;height:7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" filled="f" strokecolor="windowText" strokeweight=".5pt"/>
                        <v:shape id="Cube 125" o:spid="_x0000_s1033" type="#_x0000_t16" style="position:absolute;left:15525;top:5810;width:6954;height:7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" filled="f" strokecolor="windowText" strokeweight=".5pt"/>
                        <v:shape id="Cube 126" o:spid="_x0000_s1034" type="#_x0000_t16" style="position:absolute;left:13906;top:7524;width:6953;height:7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" filled="f" strokecolor="windowText" strokeweight=".5pt"/>
                        <v:shape id="Cube 127" o:spid="_x0000_s1035" type="#_x0000_t16" style="position:absolute;left:20724;top:5861;width:6953;height:7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" filled="f" strokecolor="windowText" strokeweight=".5pt"/>
                      </v:group>
                      <v:shape id="Cube 128" o:spid="_x0000_s1036" type="#_x0000_t16" style="position:absolute;left:13430;top:5143;width:4892;height:5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" filled="f" strokecolor="windowText" strokeweight=".5pt"/>
                    </v:group>
                  </w:pict>
                </mc:Fallback>
              </mc:AlternateContent>
            </w:r>
            <w:r w:rsidR="00CB1DB1" w:rsidRPr="007C7D36">
              <w:rPr>
                <w:rFonts w:cs="B Nazanin"/>
                <w:noProof/>
                <w:sz w:val="28"/>
                <w:szCs w:val="28"/>
                <w:rtl/>
                <w:lang w:bidi="fa-IR"/>
              </w:rPr>
              <w:drawing>
                <wp:anchor distT="0" distB="0" distL="114300" distR="114300" simplePos="0" relativeHeight="251722752" behindDoc="0" locked="0" layoutInCell="1" allowOverlap="1" wp14:anchorId="386D6FAB" wp14:editId="3A13A878">
                  <wp:simplePos x="0" y="0"/>
                  <wp:positionH relativeFrom="column">
                    <wp:posOffset>-50165</wp:posOffset>
                  </wp:positionH>
                  <wp:positionV relativeFrom="paragraph">
                    <wp:posOffset>29969</wp:posOffset>
                  </wp:positionV>
                  <wp:extent cx="2446353" cy="914400"/>
                  <wp:effectExtent l="0" t="0" r="0" b="0"/>
                  <wp:wrapNone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80" t="3570" r="6202" b="25672"/>
                          <a:stretch/>
                        </pic:blipFill>
                        <pic:spPr bwMode="auto">
                          <a:xfrm>
                            <a:off x="0" y="0"/>
                            <a:ext cx="2446353" cy="91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2750BA" w:rsidRPr="007C7D36">
              <w:rPr>
                <w:rFonts w:cs="B Nazanin"/>
                <w:b/>
                <w:bCs/>
                <w:sz w:val="28"/>
                <w:szCs w:val="28"/>
                <w:rtl/>
              </w:rPr>
              <w:t>د</w:t>
            </w:r>
            <w:r w:rsidR="002750BA" w:rsidRPr="007C7D36">
              <w:rPr>
                <w:rFonts w:cs="B Nazanin" w:hint="cs"/>
                <w:b/>
                <w:bCs/>
                <w:sz w:val="28"/>
                <w:szCs w:val="28"/>
                <w:rtl/>
              </w:rPr>
              <w:t>ی</w:t>
            </w:r>
            <w:r w:rsidR="002750BA" w:rsidRPr="007C7D36">
              <w:rPr>
                <w:rFonts w:cs="B Nazanin" w:hint="eastAsia"/>
                <w:b/>
                <w:bCs/>
                <w:sz w:val="28"/>
                <w:szCs w:val="28"/>
                <w:rtl/>
              </w:rPr>
              <w:t>د</w:t>
            </w:r>
            <w:r w:rsidR="002750BA" w:rsidRPr="007C7D36">
              <w:rPr>
                <w:rFonts w:cs="B Nazanin"/>
                <w:b/>
                <w:bCs/>
                <w:sz w:val="28"/>
                <w:szCs w:val="28"/>
                <w:rtl/>
              </w:rPr>
              <w:t xml:space="preserve"> از روبه رو</w:t>
            </w:r>
            <w:r w:rsidR="002750BA" w:rsidRPr="007C7D36">
              <w:rPr>
                <w:rFonts w:cs="B Nazanin" w:hint="cs"/>
                <w:b/>
                <w:bCs/>
                <w:sz w:val="28"/>
                <w:szCs w:val="28"/>
                <w:rtl/>
              </w:rPr>
              <w:t xml:space="preserve"> و سمت راست</w:t>
            </w:r>
            <w:r w:rsidR="002750BA" w:rsidRPr="007C7D36">
              <w:rPr>
                <w:rFonts w:cs="B Nazanin"/>
                <w:b/>
                <w:bCs/>
                <w:sz w:val="28"/>
                <w:szCs w:val="28"/>
                <w:rtl/>
              </w:rPr>
              <w:t xml:space="preserve"> شکل داده شده را رسم کن</w:t>
            </w:r>
            <w:r w:rsidR="002750BA" w:rsidRPr="007C7D36">
              <w:rPr>
                <w:rFonts w:cs="B Nazanin" w:hint="cs"/>
                <w:b/>
                <w:bCs/>
                <w:sz w:val="28"/>
                <w:szCs w:val="28"/>
                <w:rtl/>
              </w:rPr>
              <w:t>ی</w:t>
            </w:r>
            <w:r w:rsidR="002750BA" w:rsidRPr="007C7D36">
              <w:rPr>
                <w:rFonts w:cs="B Nazanin" w:hint="eastAsia"/>
                <w:b/>
                <w:bCs/>
                <w:sz w:val="28"/>
                <w:szCs w:val="28"/>
                <w:rtl/>
              </w:rPr>
              <w:t>د</w:t>
            </w:r>
            <w:r w:rsidR="002750BA" w:rsidRPr="007C7D36">
              <w:rPr>
                <w:rFonts w:cs="B Nazanin"/>
                <w:b/>
                <w:bCs/>
                <w:sz w:val="28"/>
                <w:szCs w:val="28"/>
                <w:rtl/>
              </w:rPr>
              <w:t xml:space="preserve">. </w:t>
            </w:r>
          </w:p>
          <w:p w14:paraId="74F6D6D3" w14:textId="77777777" w:rsidR="002750BA" w:rsidRDefault="002750BA" w:rsidP="002750BA">
            <w:pPr>
              <w:tabs>
                <w:tab w:val="left" w:pos="7808"/>
              </w:tabs>
              <w:bidi/>
              <w:rPr>
                <w:rFonts w:ascii="IPT.Nazanin" w:hAnsi="IPT.Nazanin" w:cs="B Nazanin"/>
                <w:noProof/>
                <w:sz w:val="28"/>
                <w:szCs w:val="28"/>
                <w:rtl/>
                <w:lang w:bidi="fa-IR"/>
              </w:rPr>
            </w:pPr>
          </w:p>
          <w:p w14:paraId="569D2421" w14:textId="77777777" w:rsidR="00CB1DB1" w:rsidRDefault="00CB1DB1" w:rsidP="00CB1DB1">
            <w:pPr>
              <w:tabs>
                <w:tab w:val="left" w:pos="7808"/>
              </w:tabs>
              <w:bidi/>
              <w:rPr>
                <w:rFonts w:ascii="IPT.Nazanin" w:hAnsi="IPT.Nazanin" w:cs="B Nazanin"/>
                <w:noProof/>
                <w:sz w:val="28"/>
                <w:szCs w:val="28"/>
                <w:rtl/>
                <w:lang w:bidi="fa-IR"/>
              </w:rPr>
            </w:pPr>
          </w:p>
          <w:p w14:paraId="208451F9" w14:textId="75C3394C" w:rsidR="00CB1DB1" w:rsidRPr="007C7D36" w:rsidRDefault="00CB1DB1" w:rsidP="00CB1DB1">
            <w:pPr>
              <w:tabs>
                <w:tab w:val="left" w:pos="7808"/>
              </w:tabs>
              <w:bidi/>
              <w:rPr>
                <w:rFonts w:ascii="IPT.Nazanin" w:hAnsi="IPT.Nazanin" w:cs="B Nazanin"/>
                <w:noProof/>
                <w:sz w:val="28"/>
                <w:szCs w:val="28"/>
                <w:rtl/>
                <w:lang w:bidi="fa-IR"/>
              </w:rPr>
            </w:pPr>
          </w:p>
        </w:tc>
      </w:tr>
      <w:tr w:rsidR="00744EFF" w:rsidRPr="007C7D36" w14:paraId="551D21E5" w14:textId="77777777" w:rsidTr="00E368B8">
        <w:trPr>
          <w:trHeight w:val="1856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17C895B6" w14:textId="77777777" w:rsidR="00744EFF" w:rsidRPr="007C7D36" w:rsidRDefault="00744EFF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8"/>
                <w:szCs w:val="28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D6C89D4" w14:textId="2F59F9D9" w:rsidR="00744EFF" w:rsidRPr="007C7D36" w:rsidRDefault="00744EFF" w:rsidP="00744EFF">
            <w:pPr>
              <w:tabs>
                <w:tab w:val="left" w:pos="3862"/>
              </w:tabs>
              <w:bidi/>
              <w:rPr>
                <w:rFonts w:cs="B Nazanin"/>
                <w:b/>
                <w:bCs/>
                <w:sz w:val="28"/>
                <w:szCs w:val="28"/>
                <w:rtl/>
              </w:rPr>
            </w:pPr>
            <w:r w:rsidRPr="007C7D36">
              <w:rPr>
                <w:rFonts w:ascii="Calibri" w:eastAsia="Calibri" w:hAnsi="Calibri" w:cs="B Nazanin"/>
                <w:noProof/>
                <w:sz w:val="28"/>
                <w:szCs w:val="28"/>
              </w:rPr>
              <mc:AlternateContent>
                <mc:Choice Requires="wpg">
                  <w:drawing>
                    <wp:anchor distT="0" distB="0" distL="114300" distR="114300" simplePos="0" relativeHeight="251712512" behindDoc="0" locked="0" layoutInCell="1" allowOverlap="1" wp14:anchorId="3C5058F0" wp14:editId="1F32E12E">
                      <wp:simplePos x="0" y="0"/>
                      <wp:positionH relativeFrom="column">
                        <wp:posOffset>-101275</wp:posOffset>
                      </wp:positionH>
                      <wp:positionV relativeFrom="paragraph">
                        <wp:posOffset>-5715</wp:posOffset>
                      </wp:positionV>
                      <wp:extent cx="931291" cy="1001395"/>
                      <wp:effectExtent l="0" t="0" r="0" b="27305"/>
                      <wp:wrapNone/>
                      <wp:docPr id="38" name="Group 3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31291" cy="1001395"/>
                                <a:chOff x="1819" y="444780"/>
                                <a:chExt cx="1340712" cy="1659705"/>
                              </a:xfrm>
                            </wpg:grpSpPr>
                            <wps:wsp>
                              <wps:cNvPr id="34" name="Cube 34"/>
                              <wps:cNvSpPr/>
                              <wps:spPr>
                                <a:xfrm rot="16200000">
                                  <a:off x="101549" y="1049224"/>
                                  <a:ext cx="1265577" cy="844945"/>
                                </a:xfrm>
                                <a:prstGeom prst="cube">
                                  <a:avLst/>
                                </a:prstGeom>
                                <a:solidFill>
                                  <a:sysClr val="window" lastClr="FFFFFF"/>
                                </a:solidFill>
                                <a:ln w="254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5" name="Text Box 35"/>
                              <wps:cNvSpPr txBox="1"/>
                              <wps:spPr>
                                <a:xfrm>
                                  <a:off x="1819" y="1019174"/>
                                  <a:ext cx="371476" cy="51892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txbx>
                                <w:txbxContent>
                                  <w:p w14:paraId="107D7B8E" w14:textId="77777777" w:rsidR="00744EFF" w:rsidRPr="00A9011A" w:rsidRDefault="00744EFF" w:rsidP="00744EFF">
                                    <w:pPr>
                                      <w:rPr>
                                        <w:rFonts w:cs="B Nazanin"/>
                                        <w:b/>
                                        <w:bCs/>
                                        <w:lang w:bidi="fa-IR"/>
                                      </w:rPr>
                                    </w:pPr>
                                    <w:r w:rsidRPr="00A9011A">
                                      <w:rPr>
                                        <w:rFonts w:cs="B Nazanin" w:hint="cs"/>
                                        <w:b/>
                                        <w:bCs/>
                                        <w:rtl/>
                                        <w:lang w:bidi="fa-IR"/>
                                      </w:rPr>
                                      <w:t>5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6" name="Text Box 36"/>
                              <wps:cNvSpPr txBox="1"/>
                              <wps:spPr>
                                <a:xfrm>
                                  <a:off x="971056" y="575512"/>
                                  <a:ext cx="371475" cy="52537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8F9AC89" w14:textId="77777777" w:rsidR="00744EFF" w:rsidRPr="00A9011A" w:rsidRDefault="00744EFF" w:rsidP="00744EFF">
                                    <w:pPr>
                                      <w:rPr>
                                        <w:rFonts w:cs="B Nazanin"/>
                                        <w:b/>
                                        <w:bCs/>
                                        <w:lang w:bidi="fa-IR"/>
                                      </w:rPr>
                                    </w:pPr>
                                    <w:r w:rsidRPr="00A9011A">
                                      <w:rPr>
                                        <w:rFonts w:cs="B Nazanin" w:hint="cs"/>
                                        <w:b/>
                                        <w:bCs/>
                                        <w:rtl/>
                                        <w:lang w:bidi="fa-IR"/>
                                      </w:rPr>
                                      <w:t>4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7" name="Text Box 37"/>
                              <wps:cNvSpPr txBox="1"/>
                              <wps:spPr>
                                <a:xfrm>
                                  <a:off x="428404" y="444780"/>
                                  <a:ext cx="371476" cy="49516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D5CD537" w14:textId="77777777" w:rsidR="00744EFF" w:rsidRPr="00A9011A" w:rsidRDefault="00744EFF" w:rsidP="00744EFF">
                                    <w:pPr>
                                      <w:rPr>
                                        <w:rFonts w:cs="B Nazanin"/>
                                        <w:b/>
                                        <w:bCs/>
                                        <w:lang w:bidi="fa-IR"/>
                                      </w:rPr>
                                    </w:pPr>
                                    <w:r w:rsidRPr="00A9011A">
                                      <w:rPr>
                                        <w:rFonts w:cs="B Nazanin" w:hint="cs"/>
                                        <w:b/>
                                        <w:bCs/>
                                        <w:rtl/>
                                        <w:lang w:bidi="fa-IR"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C5058F0" id="Group 38" o:spid="_x0000_s1035" style="position:absolute;left:0;text-align:left;margin-left:-7.95pt;margin-top:-.45pt;width:73.35pt;height:78.85pt;z-index:251712512;mso-width-relative:margin;mso-height-relative:margin" coordorigin="18,4447" coordsize="13407,165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">
                      <v:shape id="Cube 34" o:spid="_x0000_s1036" type="#_x0000_t16" style="position:absolute;left:1015;top:10492;width:12655;height:8450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" fillcolor="window" strokecolor="windowText" strokeweight="2pt"/>
                      <v:shape id="Text Box 35" o:spid="_x0000_s1037" type="#_x0000_t202" style="position:absolute;left:18;top:10191;width:3714;height:5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" filled="f" stroked="f" strokeweight="2pt">
                        <v:textbox>
                          <w:txbxContent>
                            <w:p w14:paraId="107D7B8E" w14:textId="77777777" w:rsidR="00744EFF" w:rsidRPr="00A9011A" w:rsidRDefault="00744EFF" w:rsidP="00744EFF">
                              <w:pPr>
                                <w:rPr>
                                  <w:rFonts w:cs="B Nazanin"/>
                                  <w:b/>
                                  <w:bCs/>
                                  <w:lang w:bidi="fa-IR"/>
                                </w:rPr>
                              </w:pPr>
                              <w:r w:rsidRPr="00A9011A">
                                <w:rPr>
                                  <w:rFonts w:cs="B Nazanin" w:hint="cs"/>
                                  <w:b/>
                                  <w:bCs/>
                                  <w:rtl/>
                                  <w:lang w:bidi="fa-IR"/>
                                </w:rPr>
                                <w:t>5</w:t>
                              </w:r>
                            </w:p>
                          </w:txbxContent>
                        </v:textbox>
                      </v:shape>
                      <v:shape id="Text Box 36" o:spid="_x0000_s1038" type="#_x0000_t202" style="position:absolute;left:9710;top:5755;width:3715;height:5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" filled="f" stroked="f" strokeweight=".5pt">
                        <v:textbox>
                          <w:txbxContent>
                            <w:p w14:paraId="38F9AC89" w14:textId="77777777" w:rsidR="00744EFF" w:rsidRPr="00A9011A" w:rsidRDefault="00744EFF" w:rsidP="00744EFF">
                              <w:pPr>
                                <w:rPr>
                                  <w:rFonts w:cs="B Nazanin"/>
                                  <w:b/>
                                  <w:bCs/>
                                  <w:lang w:bidi="fa-IR"/>
                                </w:rPr>
                              </w:pPr>
                              <w:r w:rsidRPr="00A9011A">
                                <w:rPr>
                                  <w:rFonts w:cs="B Nazanin" w:hint="cs"/>
                                  <w:b/>
                                  <w:bCs/>
                                  <w:rtl/>
                                  <w:lang w:bidi="fa-IR"/>
                                </w:rPr>
                                <w:t>4</w:t>
                              </w:r>
                            </w:p>
                          </w:txbxContent>
                        </v:textbox>
                      </v:shape>
                      <v:shape id="Text Box 37" o:spid="_x0000_s1039" type="#_x0000_t202" style="position:absolute;left:4284;top:4447;width:3714;height:4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" filled="f" stroked="f" strokeweight=".5pt">
                        <v:textbox>
                          <w:txbxContent>
                            <w:p w14:paraId="5D5CD537" w14:textId="77777777" w:rsidR="00744EFF" w:rsidRPr="00A9011A" w:rsidRDefault="00744EFF" w:rsidP="00744EFF">
                              <w:pPr>
                                <w:rPr>
                                  <w:rFonts w:cs="B Nazanin"/>
                                  <w:b/>
                                  <w:bCs/>
                                  <w:lang w:bidi="fa-IR"/>
                                </w:rPr>
                              </w:pPr>
                              <w:r w:rsidRPr="00A9011A">
                                <w:rPr>
                                  <w:rFonts w:cs="B Nazanin" w:hint="cs"/>
                                  <w:b/>
                                  <w:bCs/>
                                  <w:rtl/>
                                  <w:lang w:bidi="fa-IR"/>
                                </w:rPr>
                                <w:t>3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Pr="007C7D36">
              <w:rPr>
                <w:rFonts w:cs="B Nazanin" w:hint="cs"/>
                <w:b/>
                <w:bCs/>
                <w:sz w:val="28"/>
                <w:szCs w:val="28"/>
                <w:rtl/>
              </w:rPr>
              <w:t>حجم شکل های زیر را حساب کنید.</w:t>
            </w:r>
            <w:r w:rsidRPr="007C7D36">
              <w:rPr>
                <w:rFonts w:cs="B Nazanin"/>
                <w:b/>
                <w:bCs/>
                <w:sz w:val="28"/>
                <w:szCs w:val="28"/>
                <w:rtl/>
              </w:rPr>
              <w:t xml:space="preserve"> </w:t>
            </w:r>
            <w:r w:rsidRPr="007C7D36">
              <w:rPr>
                <w:rFonts w:eastAsiaTheme="minorEastAsia" w:cs="B Nazanin"/>
                <w:b/>
                <w:bCs/>
                <w:position w:val="-10"/>
                <w:sz w:val="28"/>
                <w:szCs w:val="28"/>
              </w:rPr>
              <w:object w:dxaOrig="740" w:dyaOrig="320" w14:anchorId="178E2E9A">
                <v:shape id="_x0000_i1030" type="#_x0000_t75" style="width:37.2pt;height:16.2pt" o:ole="">
                  <v:imagedata r:id="rId22" o:title=""/>
                </v:shape>
                <o:OLEObject Type="Embed" ProgID="Equation.DSMT4" ShapeID="_x0000_i1030" DrawAspect="Content" ObjectID="_1808215910" r:id="rId23"/>
              </w:object>
            </w:r>
          </w:p>
          <w:p w14:paraId="05241A99" w14:textId="5D031203" w:rsidR="00744EFF" w:rsidRPr="001B3B1C" w:rsidRDefault="00744EFF" w:rsidP="001B3B1C">
            <w:pPr>
              <w:bidi/>
              <w:rPr>
                <w:rFonts w:asciiTheme="minorHAnsi" w:eastAsiaTheme="minorHAnsi" w:hAnsiTheme="minorHAnsi" w:cs="B Nazanin"/>
                <w:sz w:val="28"/>
                <w:szCs w:val="28"/>
                <w:rtl/>
                <w:lang w:bidi="fa-IR"/>
              </w:rPr>
            </w:pPr>
            <w:r w:rsidRPr="007C7D36">
              <w:rPr>
                <w:rFonts w:cs="B Nazanin"/>
                <w:b/>
                <w:bCs/>
                <w:sz w:val="28"/>
                <w:szCs w:val="28"/>
                <w:rtl/>
              </w:rPr>
              <w:tab/>
            </w:r>
            <w:r w:rsidRPr="007C7D36">
              <w:rPr>
                <w:rFonts w:cs="B Nazanin" w:hint="cs"/>
                <w:b/>
                <w:bCs/>
                <w:sz w:val="28"/>
                <w:szCs w:val="28"/>
                <w:rtl/>
              </w:rPr>
              <w:t xml:space="preserve">                                                          </w:t>
            </w:r>
            <w:r w:rsidRPr="007C7D36">
              <w:rPr>
                <w:rFonts w:cs="B Nazanin"/>
                <w:b/>
                <w:bCs/>
                <w:sz w:val="28"/>
                <w:szCs w:val="28"/>
              </w:rPr>
              <w:t xml:space="preserve"> </w:t>
            </w:r>
            <w:r w:rsidRPr="007C7D36">
              <w:rPr>
                <w:rFonts w:cs="B Nazanin"/>
                <w:b/>
                <w:bCs/>
                <w:sz w:val="28"/>
                <w:szCs w:val="28"/>
              </w:rPr>
              <w:object w:dxaOrig="1113" w:dyaOrig="1209" w14:anchorId="449E85BD">
                <v:shape id="_x0000_i1031" type="#_x0000_t75" style="width:55.8pt;height:60.65pt" o:ole="">
                  <v:imagedata r:id="rId24" o:title=""/>
                </v:shape>
                <o:OLEObject Type="Embed" ProgID="FXDraw.Graphic" ShapeID="_x0000_i1031" DrawAspect="Content" ObjectID="_1808215911" r:id="rId25"/>
              </w:object>
            </w:r>
          </w:p>
        </w:tc>
      </w:tr>
      <w:tr w:rsidR="00F2755D" w:rsidRPr="007C7D36" w14:paraId="45EF5585" w14:textId="77777777" w:rsidTr="00BE6CBB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0C6DC1BA" w14:textId="77777777" w:rsidR="00F2755D" w:rsidRPr="007C7D36" w:rsidRDefault="00F2755D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8"/>
                <w:szCs w:val="28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64DD1E55" w14:textId="4737A7D1" w:rsidR="00CF3FA7" w:rsidRDefault="00CF3FA7" w:rsidP="004E4508">
            <w:pPr>
              <w:tabs>
                <w:tab w:val="left" w:pos="7582"/>
              </w:tabs>
              <w:jc w:val="right"/>
              <w:rPr>
                <w:rFonts w:cs="B Nazanin"/>
                <w:b/>
                <w:bCs/>
                <w:sz w:val="28"/>
                <w:szCs w:val="28"/>
                <w:rtl/>
              </w:rPr>
            </w:pPr>
            <w:r w:rsidRPr="007C7D36">
              <w:rPr>
                <w:rFonts w:cs="B Nazanin" w:hint="cs"/>
                <w:b/>
                <w:bCs/>
                <w:sz w:val="28"/>
                <w:szCs w:val="28"/>
                <w:rtl/>
              </w:rPr>
              <w:t>یک استخر به طول 8  و عرض 4 متر داریم؛ اگر ارتفاع استخر 2 متر باشد حجم استخر را حساب کنید. این استخر چند لیتر آب می گیرد؟( نوشتن رابطه الزامی است)</w:t>
            </w:r>
          </w:p>
          <w:p w14:paraId="3D2DD02C" w14:textId="77777777" w:rsidR="006E6B9D" w:rsidRPr="007C7D36" w:rsidRDefault="006E6B9D" w:rsidP="004E4508">
            <w:pPr>
              <w:tabs>
                <w:tab w:val="left" w:pos="7582"/>
              </w:tabs>
              <w:jc w:val="right"/>
              <w:rPr>
                <w:rFonts w:cs="B Nazanin"/>
                <w:b/>
                <w:bCs/>
                <w:sz w:val="28"/>
                <w:szCs w:val="28"/>
                <w:lang w:bidi="fa-IR"/>
              </w:rPr>
            </w:pPr>
          </w:p>
          <w:p w14:paraId="69ADA712" w14:textId="316D850D" w:rsidR="00F2755D" w:rsidRPr="007C7D36" w:rsidRDefault="00F2755D" w:rsidP="00F2755D">
            <w:pPr>
              <w:bidi/>
              <w:rPr>
                <w:rFonts w:cs="B Nazanin"/>
                <w:b/>
                <w:bCs/>
                <w:sz w:val="28"/>
                <w:szCs w:val="28"/>
                <w:rtl/>
                <w:lang w:bidi="fa-IR"/>
              </w:rPr>
            </w:pPr>
          </w:p>
        </w:tc>
      </w:tr>
      <w:tr w:rsidR="004E4508" w:rsidRPr="007C7D36" w14:paraId="37C92A3A" w14:textId="77777777" w:rsidTr="00BE6CBB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6326C3AE" w14:textId="77777777" w:rsidR="004E4508" w:rsidRPr="007C7D36" w:rsidRDefault="004E4508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8"/>
                <w:szCs w:val="28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95F103E" w14:textId="069E870E" w:rsidR="004E4508" w:rsidRDefault="004E4508" w:rsidP="004E4508">
            <w:pPr>
              <w:tabs>
                <w:tab w:val="left" w:pos="7359"/>
              </w:tabs>
              <w:bidi/>
              <w:rPr>
                <w:rFonts w:cs="B Nazanin"/>
                <w:b/>
                <w:bCs/>
                <w:noProof/>
                <w:sz w:val="28"/>
                <w:szCs w:val="28"/>
                <w:rtl/>
                <w:lang w:bidi="fa-IR"/>
              </w:rPr>
            </w:pPr>
            <w:r w:rsidRPr="007C7D36">
              <w:rPr>
                <w:rFonts w:cs="B Nazanin" w:hint="cs"/>
                <w:b/>
                <w:bCs/>
                <w:noProof/>
                <w:sz w:val="28"/>
                <w:szCs w:val="28"/>
                <w:rtl/>
              </w:rPr>
              <w:t>حجم یک منبع استوانه</w:t>
            </w:r>
            <w:r w:rsidRPr="007C7D36">
              <w:rPr>
                <w:rFonts w:cs="B Nazanin" w:hint="cs"/>
                <w:b/>
                <w:bCs/>
                <w:noProof/>
                <w:sz w:val="28"/>
                <w:szCs w:val="28"/>
                <w:rtl/>
              </w:rPr>
              <w:softHyphen/>
              <w:t>ای شکل به شعاع قاعده یک متر و ارتفاع3  متر را حساب کنید.(نوشتن رابطه الزامی است)</w:t>
            </w:r>
          </w:p>
          <w:p w14:paraId="0AAFE3B4" w14:textId="77777777" w:rsidR="002A7393" w:rsidRPr="007C7D36" w:rsidRDefault="002A7393" w:rsidP="002A7393">
            <w:pPr>
              <w:tabs>
                <w:tab w:val="left" w:pos="7359"/>
              </w:tabs>
              <w:bidi/>
              <w:rPr>
                <w:rFonts w:cs="B Nazanin"/>
                <w:b/>
                <w:bCs/>
                <w:noProof/>
                <w:sz w:val="28"/>
                <w:szCs w:val="28"/>
                <w:rtl/>
                <w:lang w:bidi="fa-IR"/>
              </w:rPr>
            </w:pPr>
          </w:p>
          <w:p w14:paraId="612DDECC" w14:textId="77777777" w:rsidR="004E4508" w:rsidRPr="007C7D36" w:rsidRDefault="004E4508" w:rsidP="004E4508">
            <w:pPr>
              <w:tabs>
                <w:tab w:val="left" w:pos="7582"/>
              </w:tabs>
              <w:jc w:val="right"/>
              <w:rPr>
                <w:rFonts w:cs="B Nazanin"/>
                <w:b/>
                <w:bCs/>
                <w:sz w:val="28"/>
                <w:szCs w:val="28"/>
                <w:rtl/>
              </w:rPr>
            </w:pPr>
          </w:p>
        </w:tc>
      </w:tr>
      <w:tr w:rsidR="00B83EF9" w:rsidRPr="007C7D36" w14:paraId="62EC624B" w14:textId="77777777" w:rsidTr="00BE6CBB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56D7EA1" w14:textId="77777777" w:rsidR="00B83EF9" w:rsidRPr="007C7D36" w:rsidRDefault="00B83EF9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8"/>
                <w:szCs w:val="28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5B3BEEDA" w14:textId="77777777" w:rsidR="00B83EF9" w:rsidRDefault="00B83EF9" w:rsidP="004E4508">
            <w:pPr>
              <w:tabs>
                <w:tab w:val="left" w:pos="7359"/>
              </w:tabs>
              <w:bidi/>
              <w:rPr>
                <w:rFonts w:cs="B Nazanin"/>
                <w:b/>
                <w:bCs/>
                <w:noProof/>
                <w:sz w:val="28"/>
                <w:szCs w:val="28"/>
                <w:rtl/>
              </w:rPr>
            </w:pPr>
            <w:r w:rsidRPr="007C7D36">
              <w:rPr>
                <w:rFonts w:cs="B Nazanin" w:hint="cs"/>
                <w:b/>
                <w:bCs/>
                <w:sz w:val="28"/>
                <w:szCs w:val="28"/>
                <w:rtl/>
              </w:rPr>
              <w:t>مساحت کل مکعبی به ضلع 10 سانتی متر چقدر است؟</w:t>
            </w:r>
          </w:p>
          <w:p w14:paraId="2CCE6FAA" w14:textId="77777777" w:rsidR="002A7393" w:rsidRDefault="002A7393" w:rsidP="002A7393">
            <w:pPr>
              <w:tabs>
                <w:tab w:val="left" w:pos="7359"/>
              </w:tabs>
              <w:bidi/>
              <w:rPr>
                <w:rFonts w:cs="B Nazanin"/>
                <w:b/>
                <w:bCs/>
                <w:noProof/>
                <w:sz w:val="28"/>
                <w:szCs w:val="28"/>
                <w:rtl/>
              </w:rPr>
            </w:pPr>
          </w:p>
          <w:p w14:paraId="649FD648" w14:textId="58F0E6AD" w:rsidR="002A7393" w:rsidRPr="007C7D36" w:rsidRDefault="002A7393" w:rsidP="002A7393">
            <w:pPr>
              <w:tabs>
                <w:tab w:val="left" w:pos="7359"/>
              </w:tabs>
              <w:bidi/>
              <w:rPr>
                <w:rFonts w:cs="B Nazanin"/>
                <w:b/>
                <w:bCs/>
                <w:noProof/>
                <w:sz w:val="28"/>
                <w:szCs w:val="28"/>
                <w:rtl/>
              </w:rPr>
            </w:pPr>
          </w:p>
        </w:tc>
      </w:tr>
      <w:tr w:rsidR="00534F77" w:rsidRPr="007C7D36" w14:paraId="15A549EF" w14:textId="77777777" w:rsidTr="00BE6CBB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064EB0C4" w14:textId="77777777" w:rsidR="00534F77" w:rsidRPr="007C7D36" w:rsidRDefault="00534F77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8"/>
                <w:szCs w:val="28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14539A89" w14:textId="79C91CC3" w:rsidR="007C7D36" w:rsidRDefault="007C7D36" w:rsidP="00534F77">
            <w:pPr>
              <w:bidi/>
              <w:rPr>
                <w:rFonts w:cs="B Nazanin"/>
                <w:b/>
                <w:bCs/>
                <w:sz w:val="28"/>
                <w:szCs w:val="28"/>
                <w:rtl/>
              </w:rPr>
            </w:pPr>
            <w:r>
              <w:rPr>
                <w:rFonts w:cs="B Nazanin"/>
                <w:b/>
                <w:bCs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731968" behindDoc="0" locked="0" layoutInCell="1" allowOverlap="1" wp14:anchorId="342EEB86" wp14:editId="7DF57687">
                  <wp:simplePos x="0" y="0"/>
                  <wp:positionH relativeFrom="column">
                    <wp:posOffset>273685</wp:posOffset>
                  </wp:positionH>
                  <wp:positionV relativeFrom="paragraph">
                    <wp:posOffset>16510</wp:posOffset>
                  </wp:positionV>
                  <wp:extent cx="914400" cy="800100"/>
                  <wp:effectExtent l="0" t="0" r="0" b="0"/>
                  <wp:wrapNone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800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 w:rsidR="00534F77" w:rsidRPr="007C7D36">
              <w:rPr>
                <w:rFonts w:cs="B Nazanin" w:hint="cs"/>
                <w:b/>
                <w:bCs/>
                <w:sz w:val="28"/>
                <w:szCs w:val="28"/>
                <w:rtl/>
              </w:rPr>
              <w:t>با نوشتن دستور محاسبه مساحت جانبی شکل های منشوری، مساحت جانبی</w:t>
            </w:r>
          </w:p>
          <w:p w14:paraId="79091F38" w14:textId="77777777" w:rsidR="002A7393" w:rsidRDefault="00534F77" w:rsidP="007C7D36">
            <w:pPr>
              <w:bidi/>
              <w:rPr>
                <w:rFonts w:cs="B Nazanin"/>
                <w:b/>
                <w:bCs/>
                <w:sz w:val="28"/>
                <w:szCs w:val="28"/>
                <w:rtl/>
                <w:lang w:bidi="fa-IR"/>
              </w:rPr>
            </w:pPr>
            <w:r w:rsidRPr="007C7D36">
              <w:rPr>
                <w:rFonts w:cs="B Nazanin" w:hint="cs"/>
                <w:b/>
                <w:bCs/>
                <w:sz w:val="28"/>
                <w:szCs w:val="28"/>
                <w:rtl/>
              </w:rPr>
              <w:t xml:space="preserve"> منشور مقابل را محاسبه کنید.</w:t>
            </w:r>
          </w:p>
          <w:p w14:paraId="05668531" w14:textId="77777777" w:rsidR="002A7393" w:rsidRDefault="002A7393" w:rsidP="002A7393">
            <w:pPr>
              <w:bidi/>
              <w:rPr>
                <w:rFonts w:cs="B Nazanin"/>
                <w:b/>
                <w:bCs/>
                <w:sz w:val="28"/>
                <w:szCs w:val="28"/>
                <w:rtl/>
              </w:rPr>
            </w:pPr>
          </w:p>
          <w:p w14:paraId="13E00ED2" w14:textId="6DFFB242" w:rsidR="00534F77" w:rsidRPr="007C7D36" w:rsidRDefault="00534F77" w:rsidP="002A7393">
            <w:pPr>
              <w:bidi/>
              <w:rPr>
                <w:rFonts w:cs="B Nazanin"/>
                <w:b/>
                <w:bCs/>
                <w:sz w:val="28"/>
                <w:szCs w:val="28"/>
                <w:rtl/>
                <w:lang w:bidi="fa-IR"/>
              </w:rPr>
            </w:pPr>
            <w:r w:rsidRPr="007C7D36">
              <w:rPr>
                <w:rFonts w:cs="B Nazanin"/>
                <w:b/>
                <w:bCs/>
                <w:sz w:val="28"/>
                <w:szCs w:val="28"/>
                <w:rtl/>
              </w:rPr>
              <w:tab/>
            </w:r>
            <w:r w:rsidRPr="007C7D36">
              <w:rPr>
                <w:rFonts w:cs="B Nazanin" w:hint="cs"/>
                <w:b/>
                <w:bCs/>
                <w:sz w:val="28"/>
                <w:szCs w:val="28"/>
                <w:rtl/>
              </w:rPr>
              <w:t xml:space="preserve">                                 </w:t>
            </w:r>
            <w:r w:rsidRPr="007C7D36">
              <w:rPr>
                <w:rFonts w:cs="B Nazanin" w:hint="cs"/>
                <w:b/>
                <w:bCs/>
                <w:sz w:val="28"/>
                <w:szCs w:val="28"/>
                <w:rtl/>
                <w:lang w:bidi="fa-IR"/>
              </w:rPr>
              <w:t xml:space="preserve">            </w:t>
            </w:r>
            <w:r w:rsidR="00B86BE2" w:rsidRPr="007C7D36">
              <w:rPr>
                <w:rFonts w:cs="B Nazanin" w:hint="cs"/>
                <w:b/>
                <w:bCs/>
                <w:sz w:val="28"/>
                <w:szCs w:val="28"/>
                <w:rtl/>
              </w:rPr>
              <w:t xml:space="preserve">                                                                                                </w:t>
            </w:r>
            <w:r w:rsidRPr="007C7D36">
              <w:rPr>
                <w:rFonts w:cs="B Nazanin" w:hint="cs"/>
                <w:b/>
                <w:bCs/>
                <w:sz w:val="28"/>
                <w:szCs w:val="28"/>
                <w:rtl/>
              </w:rPr>
              <w:t xml:space="preserve">         </w:t>
            </w:r>
            <w:r w:rsidRPr="007C7D36">
              <w:rPr>
                <w:rFonts w:cs="B Nazanin"/>
                <w:b/>
                <w:bCs/>
                <w:sz w:val="28"/>
                <w:szCs w:val="28"/>
              </w:rPr>
              <w:t xml:space="preserve">  </w:t>
            </w:r>
            <w:r w:rsidR="007C7D36">
              <w:rPr>
                <w:rFonts w:cs="B Nazanin"/>
                <w:b/>
                <w:bCs/>
                <w:sz w:val="28"/>
                <w:szCs w:val="28"/>
              </w:rPr>
              <w:t xml:space="preserve">   </w:t>
            </w:r>
          </w:p>
        </w:tc>
      </w:tr>
      <w:tr w:rsidR="00534F77" w:rsidRPr="007C7D36" w14:paraId="15B4CCE0" w14:textId="77777777" w:rsidTr="00BE6CBB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3E711BE2" w14:textId="77777777" w:rsidR="00534F77" w:rsidRPr="007C7D36" w:rsidRDefault="00534F77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8"/>
                <w:szCs w:val="28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5AA378FA" w14:textId="49105BFA" w:rsidR="00534F77" w:rsidRDefault="00534F77" w:rsidP="00534F77">
            <w:pPr>
              <w:bidi/>
              <w:rPr>
                <w:rFonts w:asciiTheme="minorHAnsi" w:eastAsiaTheme="minorHAnsi" w:hAnsiTheme="minorHAnsi" w:cs="B Nazanin"/>
                <w:b/>
                <w:bCs/>
                <w:sz w:val="28"/>
                <w:szCs w:val="28"/>
                <w:rtl/>
                <w:lang w:bidi="fa-IR"/>
              </w:rPr>
            </w:pPr>
            <w:r w:rsidRPr="007C7D36">
              <w:rPr>
                <w:rFonts w:asciiTheme="minorHAnsi" w:eastAsiaTheme="minorHAnsi" w:hAnsiTheme="minorHAnsi" w:cs="B Nazanin" w:hint="cs"/>
                <w:b/>
                <w:bCs/>
                <w:sz w:val="28"/>
                <w:szCs w:val="28"/>
                <w:rtl/>
                <w:lang w:bidi="fa-IR"/>
              </w:rPr>
              <w:t>شعاع قاعده استوانه 3 سانتی متر و ارتفاع آن 10سانتی متر است. مساحت جانبی استوانه را به دست آورید.( عدد پی را 3 در نظر بگیرید . نوشتن فرمول الزامیست)</w:t>
            </w:r>
          </w:p>
          <w:p w14:paraId="13A561FC" w14:textId="77777777" w:rsidR="002A7393" w:rsidRPr="007C7D36" w:rsidRDefault="002A7393" w:rsidP="002A7393">
            <w:pPr>
              <w:bidi/>
              <w:rPr>
                <w:rFonts w:asciiTheme="minorHAnsi" w:eastAsiaTheme="minorHAnsi" w:hAnsiTheme="minorHAnsi" w:cs="B Nazanin"/>
                <w:b/>
                <w:bCs/>
                <w:sz w:val="28"/>
                <w:szCs w:val="28"/>
                <w:rtl/>
                <w:lang w:bidi="fa-IR"/>
              </w:rPr>
            </w:pPr>
          </w:p>
          <w:p w14:paraId="14477DE1" w14:textId="5C8AF9F1" w:rsidR="001940A6" w:rsidRPr="007C7D36" w:rsidRDefault="001940A6" w:rsidP="001940A6">
            <w:pPr>
              <w:bidi/>
              <w:rPr>
                <w:rFonts w:asciiTheme="minorHAnsi" w:eastAsiaTheme="minorHAnsi" w:hAnsiTheme="minorHAnsi" w:cs="B Nazanin"/>
                <w:b/>
                <w:bCs/>
                <w:sz w:val="28"/>
                <w:szCs w:val="28"/>
                <w:rtl/>
                <w:lang w:bidi="fa-IR"/>
              </w:rPr>
            </w:pPr>
          </w:p>
        </w:tc>
      </w:tr>
      <w:tr w:rsidR="004929F3" w:rsidRPr="007C7D36" w14:paraId="2BBB43CE" w14:textId="77777777" w:rsidTr="00BE6CBB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4128E462" w14:textId="40266C46" w:rsidR="004929F3" w:rsidRPr="007C7D36" w:rsidRDefault="004929F3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7C7D36">
              <w:rPr>
                <w:rStyle w:val="Strong"/>
                <w:rFonts w:cs="B Nazanin" w:hint="cs"/>
                <w:b w:val="0"/>
                <w:bCs w:val="0"/>
                <w:sz w:val="28"/>
                <w:szCs w:val="28"/>
                <w:rtl/>
              </w:rPr>
              <w:t>12</w:t>
            </w: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B131A2A" w14:textId="1DA433D2" w:rsidR="00930235" w:rsidRPr="007C7D36" w:rsidRDefault="001A5F40" w:rsidP="00667DF9">
            <w:pPr>
              <w:bidi/>
              <w:spacing w:line="360" w:lineRule="auto"/>
              <w:rPr>
                <w:rFonts w:eastAsiaTheme="minorEastAsia" w:cs="B Nazanin"/>
                <w:b/>
                <w:bCs/>
                <w:sz w:val="28"/>
                <w:szCs w:val="28"/>
              </w:rPr>
            </w:pPr>
            <w:r w:rsidRPr="007C7D36">
              <w:rPr>
                <w:rFonts w:asciiTheme="minorHAnsi" w:eastAsiaTheme="minorHAnsi" w:hAnsiTheme="minorHAnsi" w:cs="B Nazanin" w:hint="cs"/>
                <w:b/>
                <w:bCs/>
                <w:sz w:val="28"/>
                <w:szCs w:val="28"/>
                <w:rtl/>
                <w:lang w:bidi="fa-IR"/>
              </w:rPr>
              <w:t>الف</w:t>
            </w:r>
            <w:r w:rsidR="004929F3" w:rsidRPr="007C7D36">
              <w:rPr>
                <w:rFonts w:cs="B Nazanin" w:hint="cs"/>
                <w:b/>
                <w:bCs/>
                <w:sz w:val="28"/>
                <w:szCs w:val="28"/>
                <w:rtl/>
              </w:rPr>
              <w:t>)حاصل عبارت</w:t>
            </w:r>
            <w:r w:rsidR="00930235" w:rsidRPr="007C7D36">
              <w:rPr>
                <w:rFonts w:cs="B Nazanin" w:hint="cs"/>
                <w:b/>
                <w:bCs/>
                <w:sz w:val="28"/>
                <w:szCs w:val="28"/>
                <w:rtl/>
                <w:lang w:bidi="fa-IR"/>
              </w:rPr>
              <w:t xml:space="preserve"> های</w:t>
            </w:r>
            <w:r w:rsidR="004929F3" w:rsidRPr="007C7D36">
              <w:rPr>
                <w:rFonts w:cs="B Nazanin" w:hint="cs"/>
                <w:b/>
                <w:bCs/>
                <w:sz w:val="28"/>
                <w:szCs w:val="28"/>
                <w:rtl/>
              </w:rPr>
              <w:t xml:space="preserve"> زیر را حساب کنید.</w:t>
            </w:r>
            <w:r w:rsidR="004929F3" w:rsidRPr="007C7D36">
              <w:rPr>
                <w:rFonts w:eastAsiaTheme="minorEastAsia" w:cs="B Nazanin"/>
                <w:b/>
                <w:bCs/>
                <w:sz w:val="28"/>
                <w:szCs w:val="28"/>
              </w:rPr>
              <w:t xml:space="preserve"> </w:t>
            </w:r>
          </w:p>
          <w:p w14:paraId="400CA36B" w14:textId="5DD0DA1B" w:rsidR="00930235" w:rsidRPr="007C7D36" w:rsidRDefault="004929F3" w:rsidP="00930235">
            <w:pPr>
              <w:bidi/>
              <w:spacing w:line="360" w:lineRule="auto"/>
              <w:jc w:val="right"/>
              <w:rPr>
                <w:rFonts w:eastAsiaTheme="minorEastAsia" w:cs="B Nazanin"/>
                <w:b/>
                <w:bCs/>
                <w:sz w:val="28"/>
                <w:szCs w:val="28"/>
              </w:rPr>
            </w:pPr>
            <w:r w:rsidRPr="007C7D36">
              <w:rPr>
                <w:rFonts w:eastAsiaTheme="minorEastAsia" w:cs="B Nazanin"/>
                <w:b/>
                <w:bCs/>
                <w:position w:val="-6"/>
                <w:sz w:val="28"/>
                <w:szCs w:val="28"/>
              </w:rPr>
              <w:object w:dxaOrig="1260" w:dyaOrig="320" w14:anchorId="612171B3">
                <v:shape id="_x0000_i1032" type="#_x0000_t75" style="width:63.1pt;height:16.2pt" o:ole="">
                  <v:imagedata r:id="rId27" o:title=""/>
                </v:shape>
                <o:OLEObject Type="Embed" ProgID="Equation.DSMT4" ShapeID="_x0000_i1032" DrawAspect="Content" ObjectID="_1808215912" r:id="rId28"/>
              </w:object>
            </w:r>
            <w:r w:rsidRPr="007C7D36">
              <w:rPr>
                <w:rFonts w:eastAsiaTheme="minorEastAsia" w:cs="B Nazanin"/>
                <w:b/>
                <w:bCs/>
                <w:sz w:val="28"/>
                <w:szCs w:val="28"/>
              </w:rPr>
              <w:t xml:space="preserve">    </w:t>
            </w:r>
            <w:r w:rsidR="00930235" w:rsidRPr="007C7D36">
              <w:rPr>
                <w:rFonts w:eastAsiaTheme="minorEastAsia" w:cs="B Nazanin"/>
                <w:b/>
                <w:bCs/>
                <w:position w:val="-6"/>
                <w:sz w:val="28"/>
                <w:szCs w:val="28"/>
              </w:rPr>
              <w:object w:dxaOrig="1300" w:dyaOrig="320" w14:anchorId="3658F0F0">
                <v:shape id="_x0000_i1033" type="#_x0000_t75" style="width:64.7pt;height:16.2pt" o:ole="">
                  <v:imagedata r:id="rId29" o:title=""/>
                </v:shape>
                <o:OLEObject Type="Embed" ProgID="Equation.DSMT4" ShapeID="_x0000_i1033" DrawAspect="Content" ObjectID="_1808215913" r:id="rId30"/>
              </w:object>
            </w:r>
            <w:r w:rsidR="00930235" w:rsidRPr="007C7D36">
              <w:rPr>
                <w:rFonts w:eastAsiaTheme="minorEastAsia" w:cs="B Nazanin"/>
                <w:b/>
                <w:bCs/>
                <w:sz w:val="28"/>
                <w:szCs w:val="28"/>
              </w:rPr>
              <w:t xml:space="preserve">                                                        </w:t>
            </w:r>
            <w:r w:rsidR="00930235" w:rsidRPr="007C7D36">
              <w:rPr>
                <w:rFonts w:eastAsiaTheme="minorEastAsia" w:cs="B Nazanin" w:hint="cs"/>
                <w:b/>
                <w:bCs/>
                <w:sz w:val="28"/>
                <w:szCs w:val="28"/>
                <w:rtl/>
              </w:rPr>
              <w:t xml:space="preserve">  </w:t>
            </w:r>
          </w:p>
          <w:p w14:paraId="3A2654B4" w14:textId="77777777" w:rsidR="00930235" w:rsidRPr="007C7D36" w:rsidRDefault="001A5F40" w:rsidP="00930235">
            <w:pPr>
              <w:bidi/>
              <w:spacing w:line="360" w:lineRule="auto"/>
              <w:rPr>
                <w:rFonts w:cs="B Nazanin"/>
                <w:b/>
                <w:bCs/>
                <w:sz w:val="28"/>
                <w:szCs w:val="28"/>
                <w:rtl/>
              </w:rPr>
            </w:pPr>
            <w:r w:rsidRPr="007C7D36">
              <w:rPr>
                <w:rFonts w:asciiTheme="minorHAnsi" w:eastAsiaTheme="minorHAnsi" w:hAnsiTheme="minorHAnsi" w:cs="B Nazanin" w:hint="cs"/>
                <w:b/>
                <w:bCs/>
                <w:sz w:val="28"/>
                <w:szCs w:val="28"/>
                <w:rtl/>
                <w:lang w:bidi="fa-IR"/>
              </w:rPr>
              <w:t>ب</w:t>
            </w:r>
            <w:r w:rsidR="004929F3" w:rsidRPr="007C7D36">
              <w:rPr>
                <w:rFonts w:cs="B Nazanin" w:hint="cs"/>
                <w:b/>
                <w:bCs/>
                <w:sz w:val="28"/>
                <w:szCs w:val="28"/>
                <w:rtl/>
              </w:rPr>
              <w:t>) حاصل را به صورت عددی تواندار بنویسید.</w:t>
            </w:r>
            <w:r w:rsidR="00232A52" w:rsidRPr="007C7D36">
              <w:rPr>
                <w:rFonts w:cs="B Nazanin" w:hint="cs"/>
                <w:b/>
                <w:bCs/>
                <w:sz w:val="28"/>
                <w:szCs w:val="28"/>
                <w:rtl/>
              </w:rPr>
              <w:t xml:space="preserve">  </w:t>
            </w:r>
          </w:p>
          <w:p w14:paraId="3D9959EB" w14:textId="6D07D670" w:rsidR="000E5189" w:rsidRPr="007C7D36" w:rsidRDefault="00930235" w:rsidP="00930235">
            <w:pPr>
              <w:bidi/>
              <w:spacing w:line="360" w:lineRule="auto"/>
              <w:jc w:val="center"/>
              <w:rPr>
                <w:rFonts w:cs="B Nazanin"/>
                <w:b/>
                <w:bCs/>
                <w:sz w:val="28"/>
                <w:szCs w:val="28"/>
                <w:rtl/>
              </w:rPr>
            </w:pPr>
            <w:r w:rsidRPr="007C7D36">
              <w:rPr>
                <w:rFonts w:cs="B Nazanin" w:hint="cs"/>
                <w:b/>
                <w:bCs/>
                <w:sz w:val="28"/>
                <w:szCs w:val="28"/>
                <w:rtl/>
              </w:rPr>
              <w:t xml:space="preserve">                                                  </w:t>
            </w:r>
            <m:oMath>
              <m:sSup>
                <m:sSupPr>
                  <m:ctrlPr>
                    <w:rPr>
                      <w:rStyle w:val="Strong"/>
                      <w:rFonts w:ascii="Cambria Math" w:hAnsi="Cambria Math" w:cs="B Nazanin"/>
                      <w:b w:val="0"/>
                      <w:bCs w:val="0"/>
                      <w:i/>
                      <w:sz w:val="28"/>
                      <w:szCs w:val="28"/>
                      <w:lang w:bidi="fa-IR"/>
                    </w:rPr>
                  </m:ctrlPr>
                </m:sSupPr>
                <m:e>
                  <m:r>
                    <w:rPr>
                      <w:rStyle w:val="Strong"/>
                      <w:rFonts w:ascii="Cambria Math" w:hAnsi="Cambria Math" w:cs="B Nazanin"/>
                      <w:sz w:val="28"/>
                      <w:szCs w:val="28"/>
                      <w:rtl/>
                      <w:lang w:bidi="fa-IR"/>
                    </w:rPr>
                    <m:t>3</m:t>
                  </m:r>
                </m:e>
                <m:sup>
                  <m:r>
                    <w:rPr>
                      <w:rStyle w:val="Strong"/>
                      <w:rFonts w:ascii="Cambria Math" w:hAnsi="Cambria Math" w:cs="B Nazanin"/>
                      <w:sz w:val="28"/>
                      <w:szCs w:val="28"/>
                      <w:rtl/>
                      <w:lang w:bidi="fa-IR"/>
                    </w:rPr>
                    <m:t>5</m:t>
                  </m:r>
                </m:sup>
              </m:sSup>
              <m:r>
                <w:rPr>
                  <w:rStyle w:val="Strong"/>
                  <w:rFonts w:ascii="Cambria Math" w:hAnsi="Cambria Math" w:cs="B Nazanin"/>
                  <w:sz w:val="28"/>
                  <w:szCs w:val="28"/>
                  <w:lang w:bidi="fa-IR"/>
                </w:rPr>
                <m:t>×</m:t>
              </m:r>
              <m:sSup>
                <m:sSupPr>
                  <m:ctrlPr>
                    <w:rPr>
                      <w:rStyle w:val="Strong"/>
                      <w:rFonts w:ascii="Cambria Math" w:hAnsi="Cambria Math" w:cs="B Nazanin"/>
                      <w:b w:val="0"/>
                      <w:bCs w:val="0"/>
                      <w:i/>
                      <w:sz w:val="28"/>
                      <w:szCs w:val="28"/>
                      <w:lang w:bidi="fa-IR"/>
                    </w:rPr>
                  </m:ctrlPr>
                </m:sSupPr>
                <m:e>
                  <m:d>
                    <m:dPr>
                      <m:ctrlPr>
                        <w:rPr>
                          <w:rStyle w:val="Strong"/>
                          <w:rFonts w:ascii="Cambria Math" w:hAnsi="Cambria Math" w:cs="B Nazanin"/>
                          <w:b w:val="0"/>
                          <w:bCs w:val="0"/>
                          <w:i/>
                          <w:sz w:val="28"/>
                          <w:szCs w:val="28"/>
                          <w:lang w:bidi="fa-IR"/>
                        </w:rPr>
                      </m:ctrlPr>
                    </m:dPr>
                    <m:e>
                      <m:r>
                        <w:rPr>
                          <w:rStyle w:val="Strong"/>
                          <w:rFonts w:ascii="Cambria Math" w:hAnsi="Cambria Math" w:cs="B Nazanin"/>
                          <w:sz w:val="28"/>
                          <w:szCs w:val="28"/>
                          <w:lang w:bidi="fa-IR"/>
                        </w:rPr>
                        <m:t>-</m:t>
                      </m:r>
                      <m:r>
                        <w:rPr>
                          <w:rStyle w:val="Strong"/>
                          <w:rFonts w:ascii="Cambria Math" w:hAnsi="Cambria Math" w:cs="B Nazanin"/>
                          <w:sz w:val="28"/>
                          <w:szCs w:val="28"/>
                          <w:rtl/>
                          <w:lang w:bidi="fa-IR"/>
                        </w:rPr>
                        <m:t>4</m:t>
                      </m:r>
                    </m:e>
                  </m:d>
                </m:e>
                <m:sup>
                  <m:r>
                    <w:rPr>
                      <w:rStyle w:val="Strong"/>
                      <w:rFonts w:ascii="Cambria Math" w:hAnsi="Cambria Math" w:cs="B Nazanin"/>
                      <w:sz w:val="28"/>
                      <w:szCs w:val="28"/>
                      <w:rtl/>
                      <w:lang w:bidi="fa-IR"/>
                    </w:rPr>
                    <m:t>5</m:t>
                  </m:r>
                </m:sup>
              </m:sSup>
              <m:r>
                <w:rPr>
                  <w:rStyle w:val="Strong"/>
                  <w:rFonts w:ascii="Cambria Math" w:hAnsi="Cambria Math" w:cs="B Nazanin"/>
                  <w:sz w:val="28"/>
                  <w:szCs w:val="28"/>
                  <w:lang w:bidi="fa-IR"/>
                </w:rPr>
                <m:t xml:space="preserve">=              </m:t>
              </m:r>
            </m:oMath>
            <w:r w:rsidR="00232A52" w:rsidRPr="007C7D36">
              <w:rPr>
                <w:rStyle w:val="Strong"/>
                <w:rFonts w:cs="B Nazanin" w:hint="cs"/>
                <w:b w:val="0"/>
                <w:bCs w:val="0"/>
                <w:sz w:val="28"/>
                <w:szCs w:val="28"/>
                <w:rtl/>
                <w:lang w:bidi="fa-IR"/>
              </w:rPr>
              <w:t xml:space="preserve">                             </w:t>
            </w:r>
            <m:oMath>
              <m:sSup>
                <m:sSupPr>
                  <m:ctrlPr>
                    <w:rPr>
                      <w:rStyle w:val="Strong"/>
                      <w:rFonts w:ascii="Cambria Math" w:hAnsi="Cambria Math" w:cs="B Nazanin"/>
                      <w:b w:val="0"/>
                      <w:bCs w:val="0"/>
                      <w:i/>
                      <w:sz w:val="28"/>
                      <w:szCs w:val="28"/>
                      <w:lang w:bidi="fa-IR"/>
                    </w:rPr>
                  </m:ctrlPr>
                </m:sSupPr>
                <m:e>
                  <m:r>
                    <w:rPr>
                      <w:rStyle w:val="Strong"/>
                      <w:rFonts w:ascii="Cambria Math" w:hAnsi="Cambria Math" w:cs="B Nazanin"/>
                      <w:sz w:val="28"/>
                      <w:szCs w:val="28"/>
                      <w:rtl/>
                      <w:lang w:bidi="fa-IR"/>
                    </w:rPr>
                    <m:t>3</m:t>
                  </m:r>
                </m:e>
                <m:sup>
                  <m:r>
                    <w:rPr>
                      <w:rStyle w:val="Strong"/>
                      <w:rFonts w:ascii="Cambria Math" w:hAnsi="Cambria Math" w:cs="B Nazanin"/>
                      <w:sz w:val="28"/>
                      <w:szCs w:val="28"/>
                      <w:rtl/>
                      <w:lang w:bidi="fa-IR"/>
                    </w:rPr>
                    <m:t>7</m:t>
                  </m:r>
                </m:sup>
              </m:sSup>
              <m:r>
                <w:rPr>
                  <w:rStyle w:val="Strong"/>
                  <w:rFonts w:ascii="Cambria Math" w:hAnsi="Cambria Math" w:cs="B Nazanin"/>
                  <w:sz w:val="28"/>
                  <w:szCs w:val="28"/>
                  <w:lang w:bidi="fa-IR"/>
                </w:rPr>
                <m:t>×</m:t>
              </m:r>
              <m:sSup>
                <m:sSupPr>
                  <m:ctrlPr>
                    <w:rPr>
                      <w:rStyle w:val="Strong"/>
                      <w:rFonts w:ascii="Cambria Math" w:hAnsi="Cambria Math" w:cs="B Nazanin"/>
                      <w:b w:val="0"/>
                      <w:bCs w:val="0"/>
                      <w:i/>
                      <w:sz w:val="28"/>
                      <w:szCs w:val="28"/>
                      <w:lang w:bidi="fa-IR"/>
                    </w:rPr>
                  </m:ctrlPr>
                </m:sSupPr>
                <m:e>
                  <m:r>
                    <w:rPr>
                      <w:rStyle w:val="Strong"/>
                      <w:rFonts w:ascii="Cambria Math" w:hAnsi="Cambria Math" w:cs="B Nazanin"/>
                      <w:sz w:val="28"/>
                      <w:szCs w:val="28"/>
                      <w:rtl/>
                      <w:lang w:bidi="fa-IR"/>
                    </w:rPr>
                    <m:t>3</m:t>
                  </m:r>
                </m:e>
                <m:sup>
                  <m:r>
                    <w:rPr>
                      <w:rStyle w:val="Strong"/>
                      <w:rFonts w:ascii="Cambria Math" w:hAnsi="Cambria Math" w:cs="B Nazanin"/>
                      <w:sz w:val="28"/>
                      <w:szCs w:val="28"/>
                      <w:rtl/>
                      <w:lang w:bidi="fa-IR"/>
                    </w:rPr>
                    <m:t>6</m:t>
                  </m:r>
                </m:sup>
              </m:sSup>
              <m:r>
                <w:rPr>
                  <w:rStyle w:val="Strong"/>
                  <w:rFonts w:ascii="Cambria Math" w:hAnsi="Cambria Math" w:cs="B Nazanin"/>
                  <w:sz w:val="28"/>
                  <w:szCs w:val="28"/>
                  <w:lang w:bidi="fa-IR"/>
                </w:rPr>
                <m:t>=</m:t>
              </m:r>
            </m:oMath>
          </w:p>
          <w:p w14:paraId="6A2CC02B" w14:textId="77777777" w:rsidR="008D0CE9" w:rsidRDefault="008D0CE9" w:rsidP="00667DF9">
            <w:pPr>
              <w:tabs>
                <w:tab w:val="left" w:pos="7582"/>
              </w:tabs>
              <w:spacing w:line="360" w:lineRule="auto"/>
              <w:jc w:val="right"/>
              <w:rPr>
                <w:rFonts w:cs="B Nazanin"/>
                <w:b/>
                <w:bCs/>
                <w:sz w:val="28"/>
                <w:szCs w:val="28"/>
                <w:rtl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ج</w:t>
            </w:r>
            <w:r w:rsidR="002E586A" w:rsidRPr="007C7D36"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) </w:t>
            </w:r>
            <w:r w:rsidR="002E586A" w:rsidRPr="007C7D36">
              <w:rPr>
                <w:rFonts w:cs="B Nazanin" w:hint="cs"/>
                <w:b/>
                <w:bCs/>
                <w:sz w:val="28"/>
                <w:szCs w:val="28"/>
                <w:rtl/>
              </w:rPr>
              <w:t xml:space="preserve">مجذور عدد </w:t>
            </w:r>
            <w:r w:rsidR="002E586A" w:rsidRPr="007C7D36">
              <w:rPr>
                <w:rFonts w:eastAsiaTheme="minorEastAsia" w:cs="B Nazanin"/>
                <w:b/>
                <w:bCs/>
                <w:position w:val="-6"/>
                <w:sz w:val="28"/>
                <w:szCs w:val="28"/>
              </w:rPr>
              <w:object w:dxaOrig="420" w:dyaOrig="279" w14:anchorId="413499C5">
                <v:shape id="_x0000_i1034" type="#_x0000_t75" style="width:21.05pt;height:13.75pt" o:ole="">
                  <v:imagedata r:id="rId31" o:title=""/>
                </v:shape>
                <o:OLEObject Type="Embed" ProgID="Equation.DSMT4" ShapeID="_x0000_i1034" DrawAspect="Content" ObjectID="_1808215914" r:id="rId32"/>
              </w:object>
            </w:r>
            <w:r w:rsidR="002E586A" w:rsidRPr="007C7D36">
              <w:rPr>
                <w:rFonts w:cs="B Nazanin" w:hint="cs"/>
                <w:b/>
                <w:bCs/>
                <w:sz w:val="28"/>
                <w:szCs w:val="28"/>
                <w:rtl/>
              </w:rPr>
              <w:t xml:space="preserve">  و مکعب عدد 6 را بنویسید. </w:t>
            </w:r>
          </w:p>
          <w:p w14:paraId="20744706" w14:textId="09B986FC" w:rsidR="008D0CE9" w:rsidRPr="00DF4AFD" w:rsidRDefault="008D0CE9" w:rsidP="008D0CE9">
            <w:pPr>
              <w:tabs>
                <w:tab w:val="left" w:pos="7582"/>
              </w:tabs>
              <w:jc w:val="right"/>
              <w:rPr>
                <w:rFonts w:cs="0 Nazanin Bold"/>
                <w:sz w:val="28"/>
                <w:szCs w:val="28"/>
              </w:rPr>
            </w:pPr>
            <w:r w:rsidRPr="00DF4AFD">
              <w:rPr>
                <w:rFonts w:cs="B Nazanin" w:hint="cs"/>
                <w:b/>
                <w:bCs/>
                <w:sz w:val="28"/>
                <w:szCs w:val="28"/>
                <w:rtl/>
              </w:rPr>
              <w:t xml:space="preserve">د) </w:t>
            </w:r>
            <w:r w:rsidRPr="00DF4AFD">
              <w:rPr>
                <w:rFonts w:cs="0 Nazanin Bold" w:hint="cs"/>
                <w:sz w:val="28"/>
                <w:szCs w:val="28"/>
                <w:rtl/>
              </w:rPr>
              <w:t>علامت مناسب ( &lt;</w:t>
            </w:r>
            <w:r w:rsidRPr="00DF4AFD">
              <w:rPr>
                <w:rFonts w:cs="B Nazanin" w:hint="cs"/>
                <w:sz w:val="28"/>
                <w:szCs w:val="28"/>
                <w:rtl/>
              </w:rPr>
              <w:t>=</w:t>
            </w:r>
            <w:r w:rsidRPr="00DF4AFD">
              <w:rPr>
                <w:rFonts w:cs="0 Nazanin Bold" w:hint="cs"/>
                <w:sz w:val="28"/>
                <w:szCs w:val="28"/>
                <w:rtl/>
              </w:rPr>
              <w:t>&gt; ) بگذارید.</w:t>
            </w:r>
          </w:p>
          <w:p w14:paraId="58CE6169" w14:textId="184A5047" w:rsidR="002E586A" w:rsidRPr="008D0CE9" w:rsidRDefault="008D0CE9" w:rsidP="008D0CE9">
            <w:pPr>
              <w:tabs>
                <w:tab w:val="left" w:pos="7582"/>
              </w:tabs>
              <w:rPr>
                <w:rFonts w:cs="0 Nazanin Bold"/>
              </w:rPr>
            </w:pPr>
            <w:r w:rsidRPr="00F6410A">
              <w:rPr>
                <w:rFonts w:cs="0 Nazanin Bold" w:hint="cs"/>
                <w:rtl/>
              </w:rPr>
              <w:t xml:space="preserve">                                                           </w:t>
            </w:r>
            <w:r w:rsidRPr="00F6410A">
              <w:rPr>
                <w:rFonts w:cs="0 Nazanin Bold"/>
                <w:position w:val="-16"/>
              </w:rPr>
              <w:object w:dxaOrig="1980" w:dyaOrig="540" w14:anchorId="1A4BCFEA">
                <v:shape id="_x0000_i1035" type="#_x0000_t75" style="width:99.5pt;height:27.5pt" o:ole="">
                  <v:imagedata r:id="rId33" o:title=""/>
                </v:shape>
                <o:OLEObject Type="Embed" ProgID="Equation.DSMT4" ShapeID="_x0000_i1035" DrawAspect="Content" ObjectID="_1808215915" r:id="rId34"/>
              </w:object>
            </w:r>
            <w:r w:rsidRPr="00F6410A">
              <w:rPr>
                <w:rFonts w:cs="0 Nazanin Bold"/>
                <w:rtl/>
              </w:rPr>
              <w:t xml:space="preserve"> </w:t>
            </w:r>
            <w:r w:rsidRPr="00F6410A">
              <w:rPr>
                <w:rFonts w:cs="0 Nazanin Bold" w:hint="cs"/>
                <w:rtl/>
              </w:rPr>
              <w:t xml:space="preserve">                                               </w:t>
            </w:r>
            <w:r w:rsidRPr="00F6410A">
              <w:rPr>
                <w:rFonts w:cs="0 Nazanin Bold"/>
                <w:position w:val="-16"/>
              </w:rPr>
              <w:object w:dxaOrig="1040" w:dyaOrig="520" w14:anchorId="6973F469">
                <v:shape id="_x0000_i1036" type="#_x0000_t75" style="width:52.6pt;height:25.9pt" o:ole="">
                  <v:imagedata r:id="rId35" o:title=""/>
                </v:shape>
                <o:OLEObject Type="Embed" ProgID="Equation.DSMT4" ShapeID="_x0000_i1036" DrawAspect="Content" ObjectID="_1808215916" r:id="rId36"/>
              </w:object>
            </w:r>
            <w:r w:rsidRPr="00F6410A">
              <w:rPr>
                <w:rFonts w:cs="0 Nazanin Bold"/>
                <w:rtl/>
              </w:rPr>
              <w:t xml:space="preserve">  </w:t>
            </w:r>
            <w:r w:rsidRPr="00F6410A">
              <w:rPr>
                <w:rFonts w:cs="0 Nazanin Bold" w:hint="cs"/>
                <w:rtl/>
              </w:rPr>
              <w:t xml:space="preserve">     </w:t>
            </w:r>
          </w:p>
        </w:tc>
      </w:tr>
      <w:tr w:rsidR="00667DF9" w:rsidRPr="007C7D36" w14:paraId="44D2BB93" w14:textId="77777777" w:rsidTr="00BE6CBB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1CDE0BB8" w14:textId="77777777" w:rsidR="00667DF9" w:rsidRPr="007C7D36" w:rsidRDefault="00667DF9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8"/>
                <w:szCs w:val="28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59EC97E" w14:textId="36D9F1AB" w:rsidR="00667DF9" w:rsidRPr="007C7D36" w:rsidRDefault="00667DF9" w:rsidP="00667DF9">
            <w:pPr>
              <w:bidi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7C7D36">
              <w:rPr>
                <w:rFonts w:cs="B Nazanin" w:hint="cs"/>
                <w:sz w:val="28"/>
                <w:szCs w:val="28"/>
                <w:rtl/>
              </w:rPr>
              <w:t xml:space="preserve">حاصل عبارت زیر را به ازای </w:t>
            </w:r>
            <w:r w:rsidRPr="007C7D36">
              <w:rPr>
                <w:rFonts w:cs="B Nazanin"/>
                <w:position w:val="-10"/>
                <w:sz w:val="28"/>
                <w:szCs w:val="28"/>
              </w:rPr>
              <w:object w:dxaOrig="1780" w:dyaOrig="320" w14:anchorId="76038010">
                <v:shape id="_x0000_i1037" type="#_x0000_t75" style="width:89pt;height:16.2pt" o:ole="">
                  <v:imagedata r:id="rId37" o:title=""/>
                </v:shape>
                <o:OLEObject Type="Embed" ProgID="Equation.DSMT4" ShapeID="_x0000_i1037" DrawAspect="Content" ObjectID="_1808215917" r:id="rId38"/>
              </w:object>
            </w:r>
            <w:r w:rsidRPr="007C7D36">
              <w:rPr>
                <w:rFonts w:cs="B Nazanin" w:hint="cs"/>
                <w:sz w:val="28"/>
                <w:szCs w:val="28"/>
                <w:rtl/>
              </w:rPr>
              <w:t xml:space="preserve">  بدست آورید.</w:t>
            </w:r>
          </w:p>
          <w:p w14:paraId="4FDCF99F" w14:textId="0BC379BA" w:rsidR="00667DF9" w:rsidRDefault="00667DF9" w:rsidP="00667DF9">
            <w:pPr>
              <w:tabs>
                <w:tab w:val="left" w:pos="7582"/>
              </w:tabs>
              <w:rPr>
                <w:rFonts w:cs="B Nazanin"/>
                <w:sz w:val="28"/>
                <w:szCs w:val="28"/>
              </w:rPr>
            </w:pPr>
            <w:r w:rsidRPr="007C7D36">
              <w:rPr>
                <w:rFonts w:cs="B Nazanin" w:hint="cs"/>
                <w:sz w:val="28"/>
                <w:szCs w:val="28"/>
                <w:rtl/>
              </w:rPr>
              <w:t xml:space="preserve">                                                                                                    </w:t>
            </w:r>
            <w:r w:rsidR="006E6B9D" w:rsidRPr="007C7D36">
              <w:rPr>
                <w:rFonts w:cs="B Nazanin"/>
                <w:position w:val="-10"/>
                <w:sz w:val="28"/>
                <w:szCs w:val="28"/>
              </w:rPr>
              <w:object w:dxaOrig="1400" w:dyaOrig="460" w14:anchorId="6B61388D">
                <v:shape id="_x0000_i1038" type="#_x0000_t75" style="width:70.4pt;height:21.85pt" o:ole="">
                  <v:imagedata r:id="rId39" o:title=""/>
                </v:shape>
                <o:OLEObject Type="Embed" ProgID="Equation.DSMT4" ShapeID="_x0000_i1038" DrawAspect="Content" ObjectID="_1808215918" r:id="rId40"/>
              </w:object>
            </w:r>
            <w:r w:rsidRPr="007C7D36">
              <w:rPr>
                <w:rFonts w:cs="B Nazanin" w:hint="cs"/>
                <w:sz w:val="28"/>
                <w:szCs w:val="28"/>
                <w:rtl/>
              </w:rPr>
              <w:t xml:space="preserve">   </w:t>
            </w:r>
          </w:p>
          <w:p w14:paraId="0D7461A5" w14:textId="354269AE" w:rsidR="006E6B9D" w:rsidRPr="007C7D36" w:rsidRDefault="006E6B9D" w:rsidP="00667DF9">
            <w:pPr>
              <w:tabs>
                <w:tab w:val="left" w:pos="7582"/>
              </w:tabs>
              <w:rPr>
                <w:rFonts w:cs="B Nazanin"/>
                <w:sz w:val="28"/>
                <w:szCs w:val="28"/>
              </w:rPr>
            </w:pPr>
          </w:p>
        </w:tc>
      </w:tr>
      <w:tr w:rsidR="00982612" w:rsidRPr="007C7D36" w14:paraId="7C683388" w14:textId="77777777" w:rsidTr="00E368B8">
        <w:trPr>
          <w:trHeight w:val="2707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70C2BAF8" w14:textId="77777777" w:rsidR="00982612" w:rsidRPr="007C7D36" w:rsidRDefault="00982612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8"/>
                <w:szCs w:val="28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10CEDA59" w14:textId="2B85702E" w:rsidR="00982612" w:rsidRPr="007C7D36" w:rsidRDefault="00CE21B0" w:rsidP="00982612">
            <w:pPr>
              <w:tabs>
                <w:tab w:val="left" w:pos="3156"/>
                <w:tab w:val="left" w:pos="7980"/>
              </w:tabs>
              <w:bidi/>
              <w:rPr>
                <w:rFonts w:cs="B Nazanin"/>
                <w:b/>
                <w:bCs/>
                <w:sz w:val="28"/>
                <w:szCs w:val="28"/>
                <w:rtl/>
                <w:lang w:bidi="fa-IR"/>
              </w:rPr>
            </w:pPr>
            <w:r w:rsidRPr="007C7D36">
              <w:rPr>
                <w:rFonts w:asciiTheme="minorHAnsi" w:eastAsiaTheme="minorHAnsi" w:hAnsiTheme="minorHAnsi" w:cs="B Nazanin" w:hint="cs"/>
                <w:b/>
                <w:bCs/>
                <w:sz w:val="28"/>
                <w:szCs w:val="28"/>
                <w:rtl/>
                <w:lang w:bidi="fa-IR"/>
              </w:rPr>
              <w:t>الف)</w:t>
            </w:r>
            <w:r w:rsidR="00982612" w:rsidRPr="007C7D36">
              <w:rPr>
                <w:rFonts w:cs="B Nazanin" w:hint="cs"/>
                <w:b/>
                <w:bCs/>
                <w:sz w:val="28"/>
                <w:szCs w:val="28"/>
                <w:rtl/>
              </w:rPr>
              <w:t xml:space="preserve"> جذر</w:t>
            </w:r>
            <w:r w:rsidR="009D4D0A" w:rsidRPr="007C7D36">
              <w:rPr>
                <w:rFonts w:cs="B Nazanin" w:hint="cs"/>
                <w:b/>
                <w:bCs/>
                <w:sz w:val="28"/>
                <w:szCs w:val="28"/>
                <w:rtl/>
              </w:rPr>
              <w:t xml:space="preserve">های </w:t>
            </w:r>
            <w:r w:rsidR="00982612" w:rsidRPr="007C7D36">
              <w:rPr>
                <w:rFonts w:cs="B Nazanin" w:hint="cs"/>
                <w:b/>
                <w:bCs/>
                <w:sz w:val="28"/>
                <w:szCs w:val="28"/>
                <w:rtl/>
              </w:rPr>
              <w:t>زیر را حساب کنید.</w:t>
            </w:r>
          </w:p>
          <w:p w14:paraId="6A9B4EFD" w14:textId="160A716B" w:rsidR="00982612" w:rsidRPr="007C7D36" w:rsidRDefault="00982612" w:rsidP="00982612">
            <w:pPr>
              <w:tabs>
                <w:tab w:val="left" w:pos="5615"/>
              </w:tabs>
              <w:bidi/>
              <w:rPr>
                <w:rFonts w:cs="B Nazanin"/>
                <w:b/>
                <w:bCs/>
                <w:sz w:val="28"/>
                <w:szCs w:val="28"/>
                <w:rtl/>
              </w:rPr>
            </w:pPr>
            <w:r w:rsidRPr="007C7D36">
              <w:rPr>
                <w:rFonts w:cs="B Nazanin" w:hint="cs"/>
                <w:b/>
                <w:bCs/>
                <w:sz w:val="28"/>
                <w:szCs w:val="28"/>
                <w:rtl/>
              </w:rPr>
              <w:t xml:space="preserve">                                                                    </w:t>
            </w:r>
            <w:r w:rsidRPr="007C7D36">
              <w:rPr>
                <w:rFonts w:eastAsiaTheme="minorEastAsia" w:cs="B Nazanin"/>
                <w:b/>
                <w:bCs/>
                <w:position w:val="-8"/>
                <w:sz w:val="28"/>
                <w:szCs w:val="28"/>
              </w:rPr>
              <w:object w:dxaOrig="800" w:dyaOrig="360" w14:anchorId="5559CD14">
                <v:shape id="_x0000_i1039" type="#_x0000_t75" style="width:39.65pt;height:17.8pt" o:ole="">
                  <v:imagedata r:id="rId41" o:title=""/>
                </v:shape>
                <o:OLEObject Type="Embed" ProgID="Equation.DSMT4" ShapeID="_x0000_i1039" DrawAspect="Content" ObjectID="_1808215919" r:id="rId42"/>
              </w:object>
            </w:r>
            <w:r w:rsidRPr="007C7D36">
              <w:rPr>
                <w:rFonts w:cs="B Nazanin" w:hint="cs"/>
                <w:b/>
                <w:bCs/>
                <w:sz w:val="28"/>
                <w:szCs w:val="28"/>
                <w:rtl/>
              </w:rPr>
              <w:t xml:space="preserve">                            </w:t>
            </w:r>
            <w:r w:rsidR="008D0CE9">
              <w:rPr>
                <w:rFonts w:cs="B Nazanin" w:hint="cs"/>
                <w:b/>
                <w:bCs/>
                <w:sz w:val="28"/>
                <w:szCs w:val="28"/>
                <w:rtl/>
              </w:rPr>
              <w:t xml:space="preserve">                        </w:t>
            </w:r>
            <w:r w:rsidRPr="007C7D36">
              <w:rPr>
                <w:rFonts w:cs="B Nazanin" w:hint="cs"/>
                <w:b/>
                <w:bCs/>
                <w:sz w:val="28"/>
                <w:szCs w:val="28"/>
                <w:rtl/>
              </w:rPr>
              <w:t xml:space="preserve">         </w:t>
            </w:r>
            <w:r w:rsidRPr="007C7D36">
              <w:rPr>
                <w:rFonts w:eastAsiaTheme="minorEastAsia" w:cs="B Nazanin"/>
                <w:b/>
                <w:bCs/>
                <w:position w:val="-26"/>
                <w:sz w:val="28"/>
                <w:szCs w:val="28"/>
              </w:rPr>
              <w:object w:dxaOrig="720" w:dyaOrig="700" w14:anchorId="711D6C40">
                <v:shape id="_x0000_i1040" type="#_x0000_t75" style="width:36.4pt;height:34.8pt" o:ole="">
                  <v:imagedata r:id="rId43" o:title=""/>
                </v:shape>
                <o:OLEObject Type="Embed" ProgID="Equation.DSMT4" ShapeID="_x0000_i1040" DrawAspect="Content" ObjectID="_1808215920" r:id="rId44"/>
              </w:object>
            </w:r>
          </w:p>
          <w:p w14:paraId="47BD1DF0" w14:textId="1593CF12" w:rsidR="002E586A" w:rsidRPr="007C7D36" w:rsidRDefault="00667DF9" w:rsidP="002E586A">
            <w:pPr>
              <w:tabs>
                <w:tab w:val="left" w:pos="1552"/>
                <w:tab w:val="left" w:pos="7390"/>
              </w:tabs>
              <w:bidi/>
              <w:rPr>
                <w:rStyle w:val="Strong"/>
                <w:rFonts w:cs="B Nazanin"/>
                <w:sz w:val="28"/>
                <w:szCs w:val="28"/>
                <w:rtl/>
                <w:lang w:bidi="fa-IR"/>
              </w:rPr>
            </w:pPr>
            <w:r w:rsidRPr="007C7D36">
              <w:rPr>
                <w:rFonts w:cs="B Nazanin" w:hint="cs"/>
                <w:bCs/>
                <w:sz w:val="28"/>
                <w:szCs w:val="28"/>
                <w:rtl/>
              </w:rPr>
              <w:t>ب</w:t>
            </w:r>
            <w:r w:rsidR="002E586A" w:rsidRPr="007C7D36">
              <w:rPr>
                <w:rFonts w:cs="B Nazanin" w:hint="cs"/>
                <w:bCs/>
                <w:sz w:val="28"/>
                <w:szCs w:val="28"/>
                <w:rtl/>
              </w:rPr>
              <w:t xml:space="preserve">) </w:t>
            </w:r>
            <w:r w:rsidR="002E586A" w:rsidRPr="007C7D36">
              <w:rPr>
                <w:rStyle w:val="Strong"/>
                <w:rFonts w:cs="B Nazanin" w:hint="cs"/>
                <w:sz w:val="28"/>
                <w:szCs w:val="28"/>
                <w:rtl/>
                <w:lang w:bidi="fa-IR"/>
              </w:rPr>
              <w:t xml:space="preserve">با توجه به جدول، مقدار تقریبی </w:t>
            </w:r>
            <w:r w:rsidR="002E586A" w:rsidRPr="007C7D36">
              <w:rPr>
                <w:rFonts w:eastAsiaTheme="minorEastAsia" w:cs="B Nazanin"/>
                <w:b/>
                <w:bCs/>
                <w:position w:val="-8"/>
                <w:sz w:val="28"/>
                <w:szCs w:val="28"/>
              </w:rPr>
              <w:object w:dxaOrig="499" w:dyaOrig="360" w14:anchorId="6C4851F9">
                <v:shape id="_x0000_i1041" type="#_x0000_t75" style="width:25.1pt;height:17.8pt" o:ole="">
                  <v:imagedata r:id="rId45" o:title=""/>
                </v:shape>
                <o:OLEObject Type="Embed" ProgID="Equation.DSMT4" ShapeID="_x0000_i1041" DrawAspect="Content" ObjectID="_1808215921" r:id="rId46"/>
              </w:object>
            </w:r>
            <w:r w:rsidR="002E586A" w:rsidRPr="007C7D36">
              <w:rPr>
                <w:rStyle w:val="Strong"/>
                <w:rFonts w:cs="B Nazanin" w:hint="cs"/>
                <w:sz w:val="28"/>
                <w:szCs w:val="28"/>
                <w:rtl/>
                <w:lang w:bidi="fa-IR"/>
              </w:rPr>
              <w:t xml:space="preserve">را بنویسید.     </w:t>
            </w:r>
            <w:r w:rsidR="002E586A" w:rsidRPr="007C7D36">
              <w:rPr>
                <w:rFonts w:eastAsiaTheme="minorEastAsia" w:cs="B Nazanin"/>
                <w:b/>
                <w:bCs/>
                <w:position w:val="-8"/>
                <w:sz w:val="28"/>
                <w:szCs w:val="28"/>
              </w:rPr>
              <w:object w:dxaOrig="1140" w:dyaOrig="360" w14:anchorId="2D7DA203">
                <v:shape id="_x0000_i1042" type="#_x0000_t75" style="width:56.65pt;height:17.8pt" o:ole="">
                  <v:imagedata r:id="rId47" o:title=""/>
                </v:shape>
                <o:OLEObject Type="Embed" ProgID="Equation.DSMT4" ShapeID="_x0000_i1042" DrawAspect="Content" ObjectID="_1808215922" r:id="rId48"/>
              </w:object>
            </w:r>
          </w:p>
          <w:tbl>
            <w:tblPr>
              <w:tblStyle w:val="TableGrid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580"/>
              <w:gridCol w:w="1580"/>
              <w:gridCol w:w="1580"/>
              <w:gridCol w:w="1580"/>
              <w:gridCol w:w="1581"/>
              <w:gridCol w:w="1581"/>
            </w:tblGrid>
            <w:tr w:rsidR="002E586A" w:rsidRPr="007C7D36" w14:paraId="6B26C876" w14:textId="77777777" w:rsidTr="000158A1">
              <w:tc>
                <w:tcPr>
                  <w:tcW w:w="1580" w:type="dxa"/>
                </w:tcPr>
                <w:p w14:paraId="3905073F" w14:textId="77777777" w:rsidR="002E586A" w:rsidRPr="007C7D3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sz w:val="28"/>
                      <w:szCs w:val="28"/>
                      <w:rtl/>
                      <w:lang w:bidi="fa-IR"/>
                    </w:rPr>
                  </w:pPr>
                  <w:r w:rsidRPr="007C7D36">
                    <w:rPr>
                      <w:rStyle w:val="Strong"/>
                      <w:rFonts w:cs="B Nazanin" w:hint="cs"/>
                      <w:sz w:val="28"/>
                      <w:szCs w:val="28"/>
                      <w:rtl/>
                      <w:lang w:bidi="fa-IR"/>
                    </w:rPr>
                    <w:t>4/5</w:t>
                  </w:r>
                </w:p>
              </w:tc>
              <w:tc>
                <w:tcPr>
                  <w:tcW w:w="1580" w:type="dxa"/>
                </w:tcPr>
                <w:p w14:paraId="10F3D56E" w14:textId="77777777" w:rsidR="002E586A" w:rsidRPr="007C7D3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sz w:val="28"/>
                      <w:szCs w:val="28"/>
                      <w:rtl/>
                      <w:lang w:bidi="fa-IR"/>
                    </w:rPr>
                  </w:pPr>
                  <w:r w:rsidRPr="007C7D36">
                    <w:rPr>
                      <w:rStyle w:val="Strong"/>
                      <w:rFonts w:cs="B Nazanin" w:hint="cs"/>
                      <w:sz w:val="28"/>
                      <w:szCs w:val="28"/>
                      <w:rtl/>
                      <w:lang w:bidi="fa-IR"/>
                    </w:rPr>
                    <w:t>3/5</w:t>
                  </w:r>
                </w:p>
              </w:tc>
              <w:tc>
                <w:tcPr>
                  <w:tcW w:w="1580" w:type="dxa"/>
                </w:tcPr>
                <w:p w14:paraId="754F92C2" w14:textId="77777777" w:rsidR="002E586A" w:rsidRPr="007C7D3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sz w:val="28"/>
                      <w:szCs w:val="28"/>
                      <w:rtl/>
                      <w:lang w:bidi="fa-IR"/>
                    </w:rPr>
                  </w:pPr>
                  <w:r w:rsidRPr="007C7D36">
                    <w:rPr>
                      <w:rStyle w:val="Strong"/>
                      <w:rFonts w:cs="B Nazanin" w:hint="cs"/>
                      <w:sz w:val="28"/>
                      <w:szCs w:val="28"/>
                      <w:rtl/>
                      <w:lang w:bidi="fa-IR"/>
                    </w:rPr>
                    <w:t>2/5</w:t>
                  </w:r>
                </w:p>
              </w:tc>
              <w:tc>
                <w:tcPr>
                  <w:tcW w:w="1580" w:type="dxa"/>
                </w:tcPr>
                <w:p w14:paraId="08BE065B" w14:textId="77777777" w:rsidR="002E586A" w:rsidRPr="007C7D3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sz w:val="28"/>
                      <w:szCs w:val="28"/>
                      <w:rtl/>
                      <w:lang w:bidi="fa-IR"/>
                    </w:rPr>
                  </w:pPr>
                  <w:r w:rsidRPr="007C7D36">
                    <w:rPr>
                      <w:rStyle w:val="Strong"/>
                      <w:rFonts w:cs="B Nazanin" w:hint="cs"/>
                      <w:sz w:val="28"/>
                      <w:szCs w:val="28"/>
                      <w:rtl/>
                      <w:lang w:bidi="fa-IR"/>
                    </w:rPr>
                    <w:t>1/5</w:t>
                  </w:r>
                </w:p>
              </w:tc>
              <w:tc>
                <w:tcPr>
                  <w:tcW w:w="1581" w:type="dxa"/>
                </w:tcPr>
                <w:p w14:paraId="7D06777E" w14:textId="77777777" w:rsidR="002E586A" w:rsidRPr="007C7D3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sz w:val="28"/>
                      <w:szCs w:val="28"/>
                      <w:rtl/>
                      <w:lang w:bidi="fa-IR"/>
                    </w:rPr>
                  </w:pPr>
                  <w:r w:rsidRPr="007C7D36">
                    <w:rPr>
                      <w:rStyle w:val="Strong"/>
                      <w:rFonts w:cs="B Nazanin" w:hint="cs"/>
                      <w:sz w:val="28"/>
                      <w:szCs w:val="28"/>
                      <w:rtl/>
                      <w:lang w:bidi="fa-IR"/>
                    </w:rPr>
                    <w:t>5</w:t>
                  </w:r>
                </w:p>
              </w:tc>
              <w:tc>
                <w:tcPr>
                  <w:tcW w:w="1581" w:type="dxa"/>
                </w:tcPr>
                <w:p w14:paraId="7C2323F1" w14:textId="77777777" w:rsidR="002E586A" w:rsidRPr="007C7D3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sz w:val="28"/>
                      <w:szCs w:val="28"/>
                      <w:rtl/>
                      <w:lang w:bidi="fa-IR"/>
                    </w:rPr>
                  </w:pPr>
                  <w:r w:rsidRPr="007C7D36">
                    <w:rPr>
                      <w:rStyle w:val="Strong"/>
                      <w:rFonts w:cs="B Nazanin" w:hint="cs"/>
                      <w:sz w:val="28"/>
                      <w:szCs w:val="28"/>
                      <w:rtl/>
                      <w:lang w:bidi="fa-IR"/>
                    </w:rPr>
                    <w:t>عدد</w:t>
                  </w:r>
                </w:p>
              </w:tc>
            </w:tr>
            <w:tr w:rsidR="002E586A" w:rsidRPr="007C7D36" w14:paraId="0B995615" w14:textId="77777777" w:rsidTr="000158A1">
              <w:tc>
                <w:tcPr>
                  <w:tcW w:w="1580" w:type="dxa"/>
                </w:tcPr>
                <w:p w14:paraId="49E55712" w14:textId="77777777" w:rsidR="002E586A" w:rsidRPr="007C7D3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sz w:val="28"/>
                      <w:szCs w:val="28"/>
                      <w:rtl/>
                      <w:lang w:bidi="fa-IR"/>
                    </w:rPr>
                  </w:pPr>
                  <w:r w:rsidRPr="007C7D36">
                    <w:rPr>
                      <w:rStyle w:val="Strong"/>
                      <w:rFonts w:cs="B Nazanin" w:hint="cs"/>
                      <w:sz w:val="28"/>
                      <w:szCs w:val="28"/>
                      <w:rtl/>
                      <w:lang w:bidi="fa-IR"/>
                    </w:rPr>
                    <w:t>16/29</w:t>
                  </w:r>
                </w:p>
              </w:tc>
              <w:tc>
                <w:tcPr>
                  <w:tcW w:w="1580" w:type="dxa"/>
                </w:tcPr>
                <w:p w14:paraId="7E4A1F48" w14:textId="77777777" w:rsidR="002E586A" w:rsidRPr="007C7D3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sz w:val="28"/>
                      <w:szCs w:val="28"/>
                      <w:rtl/>
                      <w:lang w:bidi="fa-IR"/>
                    </w:rPr>
                  </w:pPr>
                  <w:r w:rsidRPr="007C7D36">
                    <w:rPr>
                      <w:rStyle w:val="Strong"/>
                      <w:rFonts w:cs="B Nazanin" w:hint="cs"/>
                      <w:sz w:val="28"/>
                      <w:szCs w:val="28"/>
                      <w:rtl/>
                      <w:lang w:bidi="fa-IR"/>
                    </w:rPr>
                    <w:t>09/28</w:t>
                  </w:r>
                </w:p>
              </w:tc>
              <w:tc>
                <w:tcPr>
                  <w:tcW w:w="1580" w:type="dxa"/>
                </w:tcPr>
                <w:p w14:paraId="7C9F13E0" w14:textId="77777777" w:rsidR="002E586A" w:rsidRPr="007C7D3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sz w:val="28"/>
                      <w:szCs w:val="28"/>
                      <w:rtl/>
                      <w:lang w:bidi="fa-IR"/>
                    </w:rPr>
                  </w:pPr>
                  <w:r w:rsidRPr="007C7D36">
                    <w:rPr>
                      <w:rStyle w:val="Strong"/>
                      <w:rFonts w:cs="B Nazanin" w:hint="cs"/>
                      <w:sz w:val="28"/>
                      <w:szCs w:val="28"/>
                      <w:rtl/>
                      <w:lang w:bidi="fa-IR"/>
                    </w:rPr>
                    <w:t>04/27</w:t>
                  </w:r>
                </w:p>
              </w:tc>
              <w:tc>
                <w:tcPr>
                  <w:tcW w:w="1580" w:type="dxa"/>
                </w:tcPr>
                <w:p w14:paraId="7DCA68FD" w14:textId="77777777" w:rsidR="002E586A" w:rsidRPr="007C7D3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sz w:val="28"/>
                      <w:szCs w:val="28"/>
                      <w:rtl/>
                      <w:lang w:bidi="fa-IR"/>
                    </w:rPr>
                  </w:pPr>
                  <w:r w:rsidRPr="007C7D36">
                    <w:rPr>
                      <w:rStyle w:val="Strong"/>
                      <w:rFonts w:cs="B Nazanin" w:hint="cs"/>
                      <w:sz w:val="28"/>
                      <w:szCs w:val="28"/>
                      <w:rtl/>
                      <w:lang w:bidi="fa-IR"/>
                    </w:rPr>
                    <w:t>01/26</w:t>
                  </w:r>
                </w:p>
              </w:tc>
              <w:tc>
                <w:tcPr>
                  <w:tcW w:w="1581" w:type="dxa"/>
                </w:tcPr>
                <w:p w14:paraId="592AB269" w14:textId="77777777" w:rsidR="002E586A" w:rsidRPr="007C7D3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sz w:val="28"/>
                      <w:szCs w:val="28"/>
                      <w:rtl/>
                      <w:lang w:bidi="fa-IR"/>
                    </w:rPr>
                  </w:pPr>
                  <w:r w:rsidRPr="007C7D36">
                    <w:rPr>
                      <w:rStyle w:val="Strong"/>
                      <w:rFonts w:cs="B Nazanin" w:hint="cs"/>
                      <w:sz w:val="28"/>
                      <w:szCs w:val="28"/>
                      <w:rtl/>
                      <w:lang w:bidi="fa-IR"/>
                    </w:rPr>
                    <w:t>25</w:t>
                  </w:r>
                </w:p>
              </w:tc>
              <w:tc>
                <w:tcPr>
                  <w:tcW w:w="1581" w:type="dxa"/>
                </w:tcPr>
                <w:p w14:paraId="560B53C3" w14:textId="77777777" w:rsidR="002E586A" w:rsidRPr="007C7D3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sz w:val="28"/>
                      <w:szCs w:val="28"/>
                      <w:rtl/>
                      <w:lang w:bidi="fa-IR"/>
                    </w:rPr>
                  </w:pPr>
                  <w:r w:rsidRPr="007C7D36">
                    <w:rPr>
                      <w:rStyle w:val="Strong"/>
                      <w:rFonts w:cs="B Nazanin" w:hint="cs"/>
                      <w:sz w:val="28"/>
                      <w:szCs w:val="28"/>
                      <w:rtl/>
                      <w:lang w:bidi="fa-IR"/>
                    </w:rPr>
                    <w:t>مجذور</w:t>
                  </w:r>
                </w:p>
              </w:tc>
            </w:tr>
          </w:tbl>
          <w:p w14:paraId="798B9F38" w14:textId="44081B6E" w:rsidR="003F3F06" w:rsidRPr="007C7D36" w:rsidRDefault="003F3F06" w:rsidP="003F3F06">
            <w:pPr>
              <w:bidi/>
              <w:spacing w:line="276" w:lineRule="auto"/>
              <w:jc w:val="both"/>
              <w:rPr>
                <w:rFonts w:cs="B Nazanin"/>
                <w:bCs/>
                <w:sz w:val="28"/>
                <w:szCs w:val="28"/>
                <w:lang w:bidi="fa-IR"/>
              </w:rPr>
            </w:pPr>
          </w:p>
        </w:tc>
      </w:tr>
      <w:tr w:rsidR="003F3F06" w:rsidRPr="007C7D36" w14:paraId="56907852" w14:textId="77777777" w:rsidTr="00E368B8">
        <w:trPr>
          <w:trHeight w:val="1499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6463B2A7" w14:textId="77777777" w:rsidR="003F3F06" w:rsidRPr="007C7D36" w:rsidRDefault="003F3F06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8"/>
                <w:szCs w:val="28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tbl>
            <w:tblPr>
              <w:tblStyle w:val="TableGrid"/>
              <w:tblpPr w:leftFromText="180" w:rightFromText="180" w:vertAnchor="text" w:horzAnchor="page" w:tblpX="721" w:tblpY="578"/>
              <w:tblOverlap w:val="never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242"/>
              <w:gridCol w:w="1575"/>
              <w:gridCol w:w="1666"/>
            </w:tblGrid>
            <w:tr w:rsidR="003F3F06" w:rsidRPr="007C7D36" w14:paraId="1FA6F1DD" w14:textId="77777777" w:rsidTr="003F3F06">
              <w:tc>
                <w:tcPr>
                  <w:tcW w:w="3242" w:type="dxa"/>
                  <w:vAlign w:val="center"/>
                </w:tcPr>
                <w:p w14:paraId="7CC0454F" w14:textId="77777777" w:rsidR="003F3F06" w:rsidRPr="007C7D36" w:rsidRDefault="003F3F06" w:rsidP="003F3F06">
                  <w:pPr>
                    <w:tabs>
                      <w:tab w:val="left" w:pos="2977"/>
                      <w:tab w:val="left" w:pos="4605"/>
                      <w:tab w:val="left" w:pos="7057"/>
                    </w:tabs>
                    <w:jc w:val="center"/>
                    <w:rPr>
                      <w:rFonts w:ascii="IPT.Nazanin" w:hAnsi="IPT.Nazanin" w:cs="B Nazanin"/>
                      <w:sz w:val="28"/>
                      <w:szCs w:val="28"/>
                      <w:rtl/>
                      <w:lang w:bidi="fa-IR"/>
                    </w:rPr>
                  </w:pPr>
                </w:p>
              </w:tc>
              <w:tc>
                <w:tcPr>
                  <w:tcW w:w="1575" w:type="dxa"/>
                  <w:vAlign w:val="center"/>
                </w:tcPr>
                <w:p w14:paraId="772FED85" w14:textId="77777777" w:rsidR="003F3F06" w:rsidRPr="007C7D36" w:rsidRDefault="003F3F06" w:rsidP="003F3F06">
                  <w:pPr>
                    <w:tabs>
                      <w:tab w:val="left" w:pos="2977"/>
                      <w:tab w:val="left" w:pos="4605"/>
                      <w:tab w:val="left" w:pos="7057"/>
                    </w:tabs>
                    <w:jc w:val="center"/>
                    <w:rPr>
                      <w:rFonts w:ascii="IPT.Nazanin" w:hAnsi="IPT.Nazanin" w:cs="B Nazanin"/>
                      <w:sz w:val="28"/>
                      <w:szCs w:val="28"/>
                      <w:rtl/>
                      <w:lang w:bidi="fa-IR"/>
                    </w:rPr>
                  </w:pPr>
                </w:p>
              </w:tc>
              <w:tc>
                <w:tcPr>
                  <w:tcW w:w="1666" w:type="dxa"/>
                  <w:vAlign w:val="center"/>
                </w:tcPr>
                <w:p w14:paraId="04B7F10B" w14:textId="77777777" w:rsidR="003F3F06" w:rsidRPr="007C7D36" w:rsidRDefault="003F3F06" w:rsidP="003F3F06">
                  <w:pPr>
                    <w:tabs>
                      <w:tab w:val="left" w:pos="2977"/>
                      <w:tab w:val="left" w:pos="4605"/>
                      <w:tab w:val="left" w:pos="7057"/>
                    </w:tabs>
                    <w:jc w:val="center"/>
                    <w:rPr>
                      <w:rFonts w:ascii="IPT.Nazanin" w:hAnsi="IPT.Nazanin" w:cs="B Nazanin"/>
                      <w:sz w:val="28"/>
                      <w:szCs w:val="28"/>
                      <w:rtl/>
                      <w:lang w:bidi="fa-IR"/>
                    </w:rPr>
                  </w:pPr>
                  <w:r w:rsidRPr="007C7D36">
                    <w:rPr>
                      <w:rFonts w:ascii="IPT.Nazanin" w:hAnsi="IPT.Nazanin" w:cs="B Nazanin" w:hint="cs"/>
                      <w:sz w:val="28"/>
                      <w:szCs w:val="28"/>
                      <w:rtl/>
                      <w:lang w:bidi="fa-IR"/>
                    </w:rPr>
                    <w:t>عدد</w:t>
                  </w:r>
                </w:p>
              </w:tc>
            </w:tr>
            <w:tr w:rsidR="003F3F06" w:rsidRPr="007C7D36" w14:paraId="71710691" w14:textId="77777777" w:rsidTr="003F3F06">
              <w:tc>
                <w:tcPr>
                  <w:tcW w:w="3242" w:type="dxa"/>
                  <w:vAlign w:val="center"/>
                </w:tcPr>
                <w:p w14:paraId="62996DF8" w14:textId="77777777" w:rsidR="003F3F06" w:rsidRPr="007C7D36" w:rsidRDefault="003F3F06" w:rsidP="003F3F06">
                  <w:pPr>
                    <w:tabs>
                      <w:tab w:val="left" w:pos="2977"/>
                      <w:tab w:val="left" w:pos="4605"/>
                      <w:tab w:val="left" w:pos="7057"/>
                    </w:tabs>
                    <w:jc w:val="center"/>
                    <w:rPr>
                      <w:rFonts w:ascii="IPT.Nazanin" w:hAnsi="IPT.Nazanin" w:cs="B Nazanin"/>
                      <w:sz w:val="28"/>
                      <w:szCs w:val="28"/>
                      <w:rtl/>
                      <w:lang w:bidi="fa-IR"/>
                    </w:rPr>
                  </w:pPr>
                </w:p>
              </w:tc>
              <w:tc>
                <w:tcPr>
                  <w:tcW w:w="1575" w:type="dxa"/>
                  <w:vAlign w:val="center"/>
                </w:tcPr>
                <w:p w14:paraId="331CB642" w14:textId="77777777" w:rsidR="003F3F06" w:rsidRPr="007C7D36" w:rsidRDefault="003F3F06" w:rsidP="003F3F06">
                  <w:pPr>
                    <w:tabs>
                      <w:tab w:val="left" w:pos="2977"/>
                      <w:tab w:val="left" w:pos="4605"/>
                      <w:tab w:val="left" w:pos="7057"/>
                    </w:tabs>
                    <w:jc w:val="center"/>
                    <w:rPr>
                      <w:rFonts w:ascii="IPT.Nazanin" w:hAnsi="IPT.Nazanin" w:cs="B Nazanin"/>
                      <w:sz w:val="28"/>
                      <w:szCs w:val="28"/>
                      <w:rtl/>
                      <w:lang w:bidi="fa-IR"/>
                    </w:rPr>
                  </w:pPr>
                </w:p>
              </w:tc>
              <w:tc>
                <w:tcPr>
                  <w:tcW w:w="1666" w:type="dxa"/>
                  <w:vAlign w:val="center"/>
                </w:tcPr>
                <w:p w14:paraId="6F88E2C8" w14:textId="77777777" w:rsidR="003F3F06" w:rsidRPr="007C7D36" w:rsidRDefault="003F3F06" w:rsidP="003F3F06">
                  <w:pPr>
                    <w:tabs>
                      <w:tab w:val="left" w:pos="2977"/>
                      <w:tab w:val="left" w:pos="4605"/>
                      <w:tab w:val="left" w:pos="7057"/>
                    </w:tabs>
                    <w:jc w:val="center"/>
                    <w:rPr>
                      <w:rFonts w:ascii="IPT.Nazanin" w:hAnsi="IPT.Nazanin" w:cs="B Nazanin"/>
                      <w:sz w:val="28"/>
                      <w:szCs w:val="28"/>
                      <w:rtl/>
                      <w:lang w:bidi="fa-IR"/>
                    </w:rPr>
                  </w:pPr>
                  <w:r w:rsidRPr="007C7D36">
                    <w:rPr>
                      <w:rFonts w:ascii="IPT.Nazanin" w:hAnsi="IPT.Nazanin" w:cs="B Nazanin" w:hint="cs"/>
                      <w:sz w:val="28"/>
                      <w:szCs w:val="28"/>
                      <w:rtl/>
                      <w:lang w:bidi="fa-IR"/>
                    </w:rPr>
                    <w:t>مجذور</w:t>
                  </w:r>
                </w:p>
              </w:tc>
            </w:tr>
          </w:tbl>
          <w:p w14:paraId="15C1D133" w14:textId="262D1C3B" w:rsidR="003F3F06" w:rsidRPr="007C7D36" w:rsidRDefault="003F3F06" w:rsidP="003F3F06">
            <w:pPr>
              <w:tabs>
                <w:tab w:val="left" w:pos="2977"/>
                <w:tab w:val="left" w:pos="4605"/>
                <w:tab w:val="left" w:pos="8391"/>
              </w:tabs>
              <w:bidi/>
              <w:spacing w:line="360" w:lineRule="auto"/>
              <w:rPr>
                <w:rFonts w:ascii="IPT.Nazanin" w:hAnsi="IPT.Nazanin" w:cs="B Nazanin"/>
                <w:sz w:val="28"/>
                <w:szCs w:val="28"/>
                <w:rtl/>
                <w:lang w:bidi="fa-IR"/>
              </w:rPr>
            </w:pPr>
            <w:r w:rsidRPr="007C7D36">
              <w:rPr>
                <w:rFonts w:ascii="IPT.Nazanin" w:hAnsi="IPT.Nazanin" w:cs="B Nazanin" w:hint="cs"/>
                <w:sz w:val="28"/>
                <w:szCs w:val="28"/>
                <w:rtl/>
                <w:lang w:bidi="fa-IR"/>
              </w:rPr>
              <w:t xml:space="preserve">جذر مقابل  را تا یک رقم اعشار حساب کنید.(با راه حل)                                                   </w:t>
            </w:r>
            <w:r w:rsidRPr="007C7D36">
              <w:rPr>
                <w:rFonts w:ascii="IPT.Nazanin" w:hAnsi="IPT.Nazanin" w:cs="B Nazanin"/>
                <w:sz w:val="28"/>
                <w:szCs w:val="28"/>
                <w:lang w:bidi="fa-IR"/>
              </w:rPr>
              <w:t></w:t>
            </w:r>
            <w:r w:rsidRPr="007C7D36">
              <w:rPr>
                <w:rFonts w:ascii="IPT.Nazanin" w:hAnsi="IPT.Nazanin" w:cs="B Nazanin"/>
                <w:position w:val="-8"/>
                <w:sz w:val="28"/>
                <w:szCs w:val="28"/>
                <w:lang w:bidi="fa-IR"/>
              </w:rPr>
              <w:object w:dxaOrig="800" w:dyaOrig="400" w14:anchorId="2DE71949">
                <v:shape id="_x0000_i1043" type="#_x0000_t75" style="width:39.65pt;height:19.4pt" o:ole="">
                  <v:imagedata r:id="rId49" o:title=""/>
                </v:shape>
                <o:OLEObject Type="Embed" ProgID="Equation.DSMT4" ShapeID="_x0000_i1043" DrawAspect="Content" ObjectID="_1808215923" r:id="rId50"/>
              </w:object>
            </w:r>
            <w:r w:rsidRPr="007C7D36">
              <w:rPr>
                <w:rFonts w:ascii="IPT.Nazanin" w:hAnsi="IPT.Nazanin" w:cs="B Nazanin"/>
                <w:sz w:val="28"/>
                <w:szCs w:val="28"/>
                <w:rtl/>
                <w:lang w:bidi="fa-IR"/>
              </w:rPr>
              <w:t xml:space="preserve"> </w:t>
            </w:r>
          </w:p>
          <w:p w14:paraId="5FC9AA20" w14:textId="77777777" w:rsidR="003F3F06" w:rsidRPr="007C7D36" w:rsidRDefault="003F3F06" w:rsidP="00982612">
            <w:pPr>
              <w:tabs>
                <w:tab w:val="left" w:pos="3156"/>
                <w:tab w:val="left" w:pos="7980"/>
              </w:tabs>
              <w:bidi/>
              <w:rPr>
                <w:rFonts w:asciiTheme="minorHAnsi" w:eastAsiaTheme="minorHAnsi" w:hAnsiTheme="minorHAnsi" w:cs="B Nazanin"/>
                <w:b/>
                <w:bCs/>
                <w:sz w:val="28"/>
                <w:szCs w:val="28"/>
                <w:rtl/>
                <w:lang w:bidi="fa-IR"/>
              </w:rPr>
            </w:pPr>
          </w:p>
        </w:tc>
      </w:tr>
      <w:tr w:rsidR="00667DF9" w:rsidRPr="007C7D36" w14:paraId="379266C9" w14:textId="77777777" w:rsidTr="00C10A56">
        <w:trPr>
          <w:trHeight w:val="1573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33ACEF25" w14:textId="0E63A561" w:rsidR="00667DF9" w:rsidRPr="007C7D36" w:rsidRDefault="003F3F06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7C7D36">
              <w:rPr>
                <w:rStyle w:val="Strong"/>
                <w:rFonts w:cs="B Nazanin"/>
                <w:b w:val="0"/>
                <w:bCs w:val="0"/>
                <w:sz w:val="28"/>
                <w:szCs w:val="28"/>
              </w:rPr>
              <w:t>z</w:t>
            </w: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0A02F57" w14:textId="3A365D2B" w:rsidR="00667DF9" w:rsidRPr="007C7D36" w:rsidRDefault="00667DF9" w:rsidP="00667DF9">
            <w:pPr>
              <w:bidi/>
              <w:rPr>
                <w:rFonts w:asciiTheme="minorHAnsi" w:eastAsiaTheme="minorHAnsi" w:hAnsiTheme="minorHAnsi" w:cs="B Nazanin"/>
                <w:b/>
                <w:bCs/>
                <w:sz w:val="28"/>
                <w:szCs w:val="28"/>
                <w:rtl/>
                <w:lang w:bidi="fa-IR"/>
              </w:rPr>
            </w:pPr>
            <w:r w:rsidRPr="007C7D36">
              <w:rPr>
                <w:rFonts w:asciiTheme="minorHAnsi" w:eastAsiaTheme="minorHAnsi" w:hAnsiTheme="minorHAnsi" w:cs="B Nazanin" w:hint="cs"/>
                <w:b/>
                <w:bCs/>
                <w:sz w:val="28"/>
                <w:szCs w:val="28"/>
                <w:rtl/>
                <w:lang w:bidi="fa-IR"/>
              </w:rPr>
              <w:t>به سوالات زیر پاسخ دهید:</w:t>
            </w:r>
          </w:p>
          <w:p w14:paraId="5C44F4B8" w14:textId="18DBE561" w:rsidR="00667DF9" w:rsidRPr="007C7D36" w:rsidRDefault="00667DF9" w:rsidP="00667DF9">
            <w:pPr>
              <w:bidi/>
              <w:rPr>
                <w:rStyle w:val="Strong"/>
                <w:rFonts w:cs="B Nazanin"/>
                <w:sz w:val="28"/>
                <w:szCs w:val="28"/>
                <w:rtl/>
                <w:lang w:bidi="fa-IR"/>
              </w:rPr>
            </w:pPr>
            <w:r w:rsidRPr="007C7D36">
              <w:rPr>
                <w:rFonts w:asciiTheme="minorHAnsi" w:eastAsiaTheme="minorHAnsi" w:hAnsiTheme="minorHAnsi" w:cs="B Nazanin"/>
                <w:b/>
                <w:bCs/>
                <w:sz w:val="28"/>
                <w:szCs w:val="28"/>
                <w:lang w:bidi="fa-IR"/>
              </w:rPr>
              <w:sym w:font="Wingdings" w:char="F076"/>
            </w:r>
            <w:r w:rsidRPr="007C7D36">
              <w:rPr>
                <w:rStyle w:val="Strong"/>
                <w:rFonts w:cs="B Nazanin" w:hint="cs"/>
                <w:sz w:val="28"/>
                <w:szCs w:val="28"/>
                <w:rtl/>
                <w:lang w:bidi="fa-IR"/>
              </w:rPr>
              <w:t>عدد</w:t>
            </w:r>
            <w:r w:rsidRPr="007C7D36">
              <w:rPr>
                <w:rStyle w:val="Strong"/>
                <w:rFonts w:cs="B Nazanin" w:hint="cs"/>
                <w:b w:val="0"/>
                <w:bCs w:val="0"/>
                <w:sz w:val="28"/>
                <w:szCs w:val="28"/>
                <w:rtl/>
                <w:lang w:bidi="fa-IR"/>
              </w:rPr>
              <w:t xml:space="preserve"> </w:t>
            </w:r>
            <m:oMath>
              <m:rad>
                <m:radPr>
                  <m:degHide m:val="1"/>
                  <m:ctrlPr>
                    <w:rPr>
                      <w:rStyle w:val="Strong"/>
                      <w:rFonts w:ascii="Cambria Math" w:hAnsi="Cambria Math" w:cs="B Nazanin"/>
                      <w:b w:val="0"/>
                      <w:bCs w:val="0"/>
                      <w:i/>
                      <w:sz w:val="28"/>
                      <w:szCs w:val="28"/>
                      <w:lang w:bidi="fa-IR"/>
                    </w:rPr>
                  </m:ctrlPr>
                </m:radPr>
                <m:deg/>
                <m:e>
                  <m:r>
                    <w:rPr>
                      <w:rStyle w:val="Strong"/>
                      <w:rFonts w:ascii="Cambria Math" w:hAnsi="Cambria Math" w:cs="B Nazanin"/>
                      <w:sz w:val="28"/>
                      <w:szCs w:val="28"/>
                      <w:rtl/>
                      <w:lang w:bidi="fa-IR"/>
                    </w:rPr>
                    <m:t>20</m:t>
                  </m:r>
                </m:e>
              </m:rad>
            </m:oMath>
            <w:r w:rsidRPr="007C7D36">
              <w:rPr>
                <w:rStyle w:val="Strong"/>
                <w:rFonts w:cs="B Nazanin" w:hint="cs"/>
                <w:b w:val="0"/>
                <w:bCs w:val="0"/>
                <w:sz w:val="28"/>
                <w:szCs w:val="28"/>
                <w:rtl/>
                <w:lang w:bidi="fa-IR"/>
              </w:rPr>
              <w:t xml:space="preserve"> </w:t>
            </w:r>
            <w:r w:rsidRPr="007C7D36">
              <w:rPr>
                <w:rStyle w:val="Strong"/>
                <w:rFonts w:cs="B Nazanin" w:hint="cs"/>
                <w:sz w:val="28"/>
                <w:szCs w:val="28"/>
                <w:rtl/>
                <w:lang w:bidi="fa-IR"/>
              </w:rPr>
              <w:t>بین کدام دو عدد صحیح متوالی قرار دارد؟</w:t>
            </w:r>
          </w:p>
          <w:p w14:paraId="5C6D280F" w14:textId="00D6E0E7" w:rsidR="00667DF9" w:rsidRPr="007C7D36" w:rsidRDefault="00667DF9" w:rsidP="00667DF9">
            <w:pPr>
              <w:bidi/>
              <w:rPr>
                <w:rStyle w:val="Strong"/>
                <w:rFonts w:cs="B Nazanin"/>
                <w:sz w:val="28"/>
                <w:szCs w:val="28"/>
                <w:rtl/>
                <w:lang w:bidi="fa-IR"/>
              </w:rPr>
            </w:pPr>
            <w:r w:rsidRPr="007C7D36">
              <w:rPr>
                <w:rFonts w:asciiTheme="minorHAnsi" w:eastAsiaTheme="minorHAnsi" w:hAnsiTheme="minorHAnsi" w:cs="B Nazanin"/>
                <w:b/>
                <w:bCs/>
                <w:sz w:val="28"/>
                <w:szCs w:val="28"/>
                <w:lang w:bidi="fa-IR"/>
              </w:rPr>
              <w:sym w:font="Wingdings" w:char="F076"/>
            </w:r>
            <w:r w:rsidRPr="007C7D36">
              <w:rPr>
                <w:rFonts w:asciiTheme="minorHAnsi" w:eastAsiaTheme="minorHAnsi" w:hAnsiTheme="minorHAnsi" w:cs="B Nazanin" w:hint="cs"/>
                <w:b/>
                <w:bCs/>
                <w:sz w:val="28"/>
                <w:szCs w:val="28"/>
                <w:rtl/>
                <w:lang w:bidi="fa-IR"/>
              </w:rPr>
              <w:t xml:space="preserve"> </w:t>
            </w:r>
            <w:r w:rsidRPr="007C7D36">
              <w:rPr>
                <w:rFonts w:cs="B Nazanin" w:hint="cs"/>
                <w:b/>
                <w:bCs/>
                <w:sz w:val="28"/>
                <w:szCs w:val="28"/>
                <w:rtl/>
              </w:rPr>
              <w:t xml:space="preserve">عددهای  </w:t>
            </w:r>
            <w:r w:rsidRPr="007C7D36">
              <w:rPr>
                <w:rFonts w:cs="B Nazanin"/>
                <w:b/>
                <w:bCs/>
                <w:position w:val="-6"/>
                <w:sz w:val="28"/>
                <w:szCs w:val="28"/>
              </w:rPr>
              <w:object w:dxaOrig="180" w:dyaOrig="260" w14:anchorId="48706F36">
                <v:shape id="_x0000_i1044" type="#_x0000_t75" style="width:8.9pt;height:12.95pt" o:ole="">
                  <v:imagedata r:id="rId51" o:title=""/>
                </v:shape>
                <o:OLEObject Type="Embed" ProgID="Equation.DSMT4" ShapeID="_x0000_i1044" DrawAspect="Content" ObjectID="_1808215924" r:id="rId52"/>
              </w:object>
            </w:r>
            <w:r w:rsidRPr="007C7D36">
              <w:rPr>
                <w:rFonts w:cs="B Nazanin" w:hint="cs"/>
                <w:b/>
                <w:bCs/>
                <w:sz w:val="28"/>
                <w:szCs w:val="28"/>
                <w:rtl/>
              </w:rPr>
              <w:t xml:space="preserve"> و </w:t>
            </w:r>
            <w:r w:rsidRPr="007C7D36">
              <w:rPr>
                <w:rFonts w:cs="B Nazanin"/>
                <w:b/>
                <w:bCs/>
                <w:position w:val="-6"/>
                <w:sz w:val="28"/>
                <w:szCs w:val="28"/>
              </w:rPr>
              <w:object w:dxaOrig="320" w:dyaOrig="260" w14:anchorId="1C6743C9">
                <v:shape id="_x0000_i1045" type="#_x0000_t75" style="width:16.2pt;height:12.95pt" o:ole="">
                  <v:imagedata r:id="rId53" o:title=""/>
                </v:shape>
                <o:OLEObject Type="Embed" ProgID="Equation.DSMT4" ShapeID="_x0000_i1045" DrawAspect="Content" ObjectID="_1808215925" r:id="rId54"/>
              </w:object>
            </w:r>
            <w:r w:rsidRPr="007C7D36">
              <w:rPr>
                <w:rFonts w:cs="B Nazanin" w:hint="cs"/>
                <w:b/>
                <w:bCs/>
                <w:sz w:val="28"/>
                <w:szCs w:val="28"/>
                <w:rtl/>
              </w:rPr>
              <w:t xml:space="preserve"> ریشه های  دوم چه عددی هستند؟</w:t>
            </w:r>
          </w:p>
          <w:p w14:paraId="0C5F1AC3" w14:textId="517396A1" w:rsidR="00667DF9" w:rsidRPr="007C7D36" w:rsidRDefault="00C10A56" w:rsidP="00C10A56">
            <w:pPr>
              <w:bidi/>
              <w:rPr>
                <w:rFonts w:cs="B Nazanin"/>
                <w:b/>
                <w:bCs/>
                <w:sz w:val="28"/>
                <w:szCs w:val="28"/>
                <w:rtl/>
                <w:lang w:bidi="fa-IR"/>
              </w:rPr>
            </w:pPr>
            <w:r w:rsidRPr="007C7D36">
              <w:rPr>
                <w:rFonts w:asciiTheme="minorHAnsi" w:eastAsiaTheme="minorHAnsi" w:hAnsiTheme="minorHAnsi" w:cs="B Nazanin"/>
                <w:b/>
                <w:bCs/>
                <w:sz w:val="28"/>
                <w:szCs w:val="28"/>
                <w:lang w:bidi="fa-IR"/>
              </w:rPr>
              <w:sym w:font="Wingdings" w:char="F076"/>
            </w:r>
            <w:r w:rsidRPr="007C7D36">
              <w:rPr>
                <w:rStyle w:val="Strong"/>
                <w:rFonts w:cs="B Nazanin" w:hint="cs"/>
                <w:sz w:val="28"/>
                <w:szCs w:val="28"/>
                <w:rtl/>
                <w:lang w:bidi="fa-IR"/>
              </w:rPr>
              <w:t xml:space="preserve">  آیا اعداد منفی جذر دارند؟</w:t>
            </w:r>
          </w:p>
        </w:tc>
      </w:tr>
      <w:tr w:rsidR="00930235" w:rsidRPr="007C7D36" w14:paraId="2C5F9FEA" w14:textId="77777777" w:rsidTr="002A7393">
        <w:trPr>
          <w:trHeight w:val="1997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20DBB202" w14:textId="77777777" w:rsidR="00930235" w:rsidRPr="007C7D36" w:rsidRDefault="00930235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8"/>
                <w:szCs w:val="28"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F0F5B95" w14:textId="049CDE36" w:rsidR="00930235" w:rsidRPr="007C7D36" w:rsidRDefault="00930235" w:rsidP="00930235">
            <w:pPr>
              <w:bidi/>
              <w:rPr>
                <w:rFonts w:asciiTheme="minorHAnsi" w:eastAsiaTheme="minorEastAsia" w:hAnsiTheme="minorHAnsi" w:cs="B Nazanin"/>
                <w:sz w:val="28"/>
                <w:szCs w:val="28"/>
                <w:rtl/>
                <w:lang w:bidi="fa-IR"/>
              </w:rPr>
            </w:pPr>
            <w:r w:rsidRPr="007C7D36">
              <w:rPr>
                <w:rFonts w:asciiTheme="minorHAnsi" w:eastAsiaTheme="minorEastAsia" w:hAnsiTheme="minorHAnsi" w:cs="B Nazanin" w:hint="cs"/>
                <w:b/>
                <w:bCs/>
                <w:sz w:val="28"/>
                <w:szCs w:val="28"/>
                <w:lang w:bidi="fa-IR"/>
              </w:rPr>
              <w:sym w:font="Wingdings" w:char="F076"/>
            </w:r>
            <w:r w:rsidRPr="007C7D36">
              <w:rPr>
                <w:rFonts w:asciiTheme="minorHAnsi" w:eastAsiaTheme="minorHAnsi" w:hAnsiTheme="minorHAnsi" w:cs="B Nazanin" w:hint="cs"/>
                <w:b/>
                <w:bCs/>
                <w:sz w:val="28"/>
                <w:szCs w:val="28"/>
                <w:rtl/>
                <w:lang w:bidi="fa-IR"/>
              </w:rPr>
              <w:t xml:space="preserve"> نقطه</w:t>
            </w:r>
            <w:r w:rsidRPr="007C7D36">
              <w:rPr>
                <w:rFonts w:asciiTheme="minorHAnsi" w:eastAsiaTheme="minorHAnsi" w:hAnsiTheme="minorHAnsi" w:cs="B Nazanin" w:hint="cs"/>
                <w:sz w:val="28"/>
                <w:szCs w:val="28"/>
                <w:rtl/>
                <w:lang w:bidi="fa-IR"/>
              </w:rPr>
              <w:t xml:space="preserve"> </w:t>
            </w:r>
            <m:oMath>
              <m:r>
                <w:rPr>
                  <w:rFonts w:ascii="Cambria Math" w:eastAsiaTheme="minorHAnsi" w:hAnsi="Cambria Math" w:cs="B Nazanin"/>
                  <w:sz w:val="28"/>
                  <w:szCs w:val="28"/>
                  <w:lang w:bidi="fa-IR"/>
                </w:rPr>
                <m:t>A=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HAnsi" w:hAnsi="Cambria Math" w:cs="B Nazanin"/>
                      <w:i/>
                      <w:sz w:val="28"/>
                      <w:szCs w:val="28"/>
                      <w:lang w:bidi="fa-IR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HAnsi" w:hAnsi="Cambria Math" w:cs="B Nazanin"/>
                          <w:i/>
                          <w:sz w:val="28"/>
                          <w:szCs w:val="28"/>
                          <w:lang w:bidi="fa-IR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HAnsi" w:hAnsi="Cambria Math" w:cs="B Nazanin"/>
                            <w:sz w:val="28"/>
                            <w:szCs w:val="28"/>
                            <w:lang w:bidi="fa-IR"/>
                          </w:rPr>
                          <m:t>-</m:t>
                        </m:r>
                        <m:r>
                          <w:rPr>
                            <w:rFonts w:ascii="Cambria Math" w:eastAsiaTheme="minorHAnsi" w:hAnsi="Cambria Math" w:cs="B Nazanin"/>
                            <w:sz w:val="28"/>
                            <w:szCs w:val="28"/>
                            <w:rtl/>
                            <w:lang w:bidi="fa-IR"/>
                          </w:rPr>
                          <m:t>2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HAnsi" w:hAnsi="Cambria Math" w:cs="B Nazanin"/>
                            <w:sz w:val="28"/>
                            <w:szCs w:val="28"/>
                            <w:lang w:bidi="fa-IR"/>
                          </w:rPr>
                          <m:t>-</m:t>
                        </m:r>
                        <m:r>
                          <w:rPr>
                            <w:rFonts w:ascii="Cambria Math" w:eastAsiaTheme="minorHAnsi" w:hAnsi="Cambria Math" w:cs="B Nazanin"/>
                            <w:sz w:val="28"/>
                            <w:szCs w:val="28"/>
                            <w:rtl/>
                            <w:lang w:bidi="fa-IR"/>
                          </w:rPr>
                          <m:t>3</m:t>
                        </m:r>
                      </m:e>
                    </m:mr>
                  </m:m>
                </m:e>
              </m:d>
            </m:oMath>
            <w:r w:rsidRPr="007C7D36">
              <w:rPr>
                <w:rFonts w:asciiTheme="minorHAnsi" w:eastAsiaTheme="minorEastAsia" w:hAnsiTheme="minorHAnsi" w:cs="B Nazanin"/>
                <w:sz w:val="28"/>
                <w:szCs w:val="28"/>
                <w:lang w:bidi="fa-IR"/>
              </w:rPr>
              <w:t xml:space="preserve"> </w:t>
            </w:r>
            <w:r w:rsidRPr="007C7D36">
              <w:rPr>
                <w:rFonts w:asciiTheme="minorHAnsi" w:eastAsiaTheme="minorEastAsia" w:hAnsiTheme="minorHAnsi" w:cs="B Nazanin" w:hint="cs"/>
                <w:sz w:val="28"/>
                <w:szCs w:val="28"/>
                <w:rtl/>
                <w:lang w:bidi="fa-IR"/>
              </w:rPr>
              <w:t xml:space="preserve"> </w:t>
            </w:r>
            <w:r w:rsidRPr="007C7D36">
              <w:rPr>
                <w:rFonts w:asciiTheme="minorHAnsi" w:eastAsiaTheme="minorEastAsia" w:hAnsiTheme="minorHAnsi" w:cs="B Nazanin" w:hint="cs"/>
                <w:b/>
                <w:bCs/>
                <w:sz w:val="28"/>
                <w:szCs w:val="28"/>
                <w:rtl/>
                <w:lang w:bidi="fa-IR"/>
              </w:rPr>
              <w:t>در کدام ناحیه دستگاه مختصات قرار دارد؟</w:t>
            </w:r>
          </w:p>
          <w:p w14:paraId="0B3957F2" w14:textId="110571FF" w:rsidR="00930235" w:rsidRPr="007C7D36" w:rsidRDefault="002A7393" w:rsidP="00930235">
            <w:pPr>
              <w:bidi/>
              <w:rPr>
                <w:rFonts w:asciiTheme="minorHAnsi" w:eastAsiaTheme="minorEastAsia" w:hAnsiTheme="minorHAnsi" w:cs="B Nazanin"/>
                <w:sz w:val="28"/>
                <w:szCs w:val="28"/>
                <w:rtl/>
                <w:lang w:bidi="fa-IR"/>
              </w:rPr>
            </w:pPr>
            <w:r w:rsidRPr="007C7D36">
              <w:rPr>
                <w:rFonts w:asciiTheme="minorHAnsi" w:eastAsiaTheme="minorEastAsia" w:hAnsiTheme="minorHAnsi" w:cs="B Nazanin" w:hint="cs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g">
                  <w:drawing>
                    <wp:anchor distT="0" distB="0" distL="114300" distR="114300" simplePos="0" relativeHeight="251724800" behindDoc="0" locked="0" layoutInCell="1" allowOverlap="1" wp14:anchorId="02120A36" wp14:editId="4CD10A8F">
                      <wp:simplePos x="0" y="0"/>
                      <wp:positionH relativeFrom="column">
                        <wp:posOffset>111760</wp:posOffset>
                      </wp:positionH>
                      <wp:positionV relativeFrom="paragraph">
                        <wp:posOffset>181931</wp:posOffset>
                      </wp:positionV>
                      <wp:extent cx="953128" cy="552450"/>
                      <wp:effectExtent l="38100" t="38100" r="76200" b="57150"/>
                      <wp:wrapNone/>
                      <wp:docPr id="6" name="Group 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53128" cy="552450"/>
                                <a:chOff x="0" y="0"/>
                                <a:chExt cx="1495425" cy="866775"/>
                              </a:xfrm>
                            </wpg:grpSpPr>
                            <wps:wsp>
                              <wps:cNvPr id="7" name="Rectangle 7"/>
                              <wps:cNvSpPr/>
                              <wps:spPr>
                                <a:xfrm>
                                  <a:off x="266700" y="333375"/>
                                  <a:ext cx="409575" cy="219075"/>
                                </a:xfrm>
                                <a:prstGeom prst="rect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" name="Straight Arrow Connector 8"/>
                              <wps:cNvCnPr/>
                              <wps:spPr>
                                <a:xfrm flipH="1">
                                  <a:off x="0" y="447675"/>
                                  <a:ext cx="26670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" name="Straight Arrow Connector 9"/>
                              <wps:cNvCnPr/>
                              <wps:spPr>
                                <a:xfrm flipV="1">
                                  <a:off x="476250" y="0"/>
                                  <a:ext cx="0" cy="33337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" name="Straight Arrow Connector 10"/>
                              <wps:cNvCnPr/>
                              <wps:spPr>
                                <a:xfrm>
                                  <a:off x="476250" y="552450"/>
                                  <a:ext cx="0" cy="31432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1" name="Straight Arrow Connector 11"/>
                              <wps:cNvCnPr/>
                              <wps:spPr>
                                <a:xfrm>
                                  <a:off x="676275" y="447675"/>
                                  <a:ext cx="81915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49850EE" id="Group 6" o:spid="_x0000_s1026" style="position:absolute;left:0;text-align:left;margin-left:8.8pt;margin-top:14.35pt;width:75.05pt;height:43.5pt;z-index:251724800;mso-width-relative:margin;mso-height-relative:margin" coordsize="14954,86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">
                      <v:rect id="Rectangle 7" o:spid="_x0000_s1027" style="position:absolute;left:2667;top:3333;width:4095;height:2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" fillcolor="white [3201]" strokecolor="black [3213]" strokeweight="2pt"/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Straight Arrow Connector 8" o:spid="_x0000_s1028" type="#_x0000_t32" style="position:absolute;top:4476;width:266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" strokecolor="black [3040]">
                        <v:stroke endarrow="block"/>
                      </v:shape>
                      <v:shape id="Straight Arrow Connector 9" o:spid="_x0000_s1029" type="#_x0000_t32" style="position:absolute;left:4762;width:0;height:333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" strokecolor="black [3040]">
                        <v:stroke endarrow="block"/>
                      </v:shape>
                      <v:shape id="Straight Arrow Connector 10" o:spid="_x0000_s1030" type="#_x0000_t32" style="position:absolute;left:4762;top:5524;width:0;height:314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" strokecolor="black [3040]">
                        <v:stroke endarrow="block"/>
                      </v:shape>
                      <v:shape id="Straight Arrow Connector 11" o:spid="_x0000_s1031" type="#_x0000_t32" style="position:absolute;left:6762;top:4476;width:819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" strokecolor="black [3040]">
                        <v:stroke endarrow="block"/>
                      </v:shape>
                    </v:group>
                  </w:pict>
                </mc:Fallback>
              </mc:AlternateContent>
            </w:r>
            <w:r w:rsidR="00930235" w:rsidRPr="007C7D36">
              <w:rPr>
                <w:rFonts w:asciiTheme="minorHAnsi" w:eastAsiaTheme="minorEastAsia" w:hAnsiTheme="minorHAnsi" w:cs="B Nazanin" w:hint="cs"/>
                <w:sz w:val="28"/>
                <w:szCs w:val="28"/>
                <w:rtl/>
                <w:lang w:bidi="fa-IR"/>
              </w:rPr>
              <w:t>الف) اول              ب) دوم             ج) سوم            د) چهارم</w:t>
            </w:r>
          </w:p>
          <w:p w14:paraId="4FD84C1A" w14:textId="2A3AFC71" w:rsidR="00930235" w:rsidRPr="007C7D36" w:rsidRDefault="002A7393" w:rsidP="00930235">
            <w:pPr>
              <w:bidi/>
              <w:rPr>
                <w:rFonts w:asciiTheme="minorHAnsi" w:eastAsiaTheme="minorEastAsia" w:hAnsiTheme="minorHAnsi" w:cs="B Nazanin"/>
                <w:b/>
                <w:bCs/>
                <w:sz w:val="28"/>
                <w:szCs w:val="28"/>
                <w:rtl/>
                <w:lang w:bidi="fa-IR"/>
              </w:rPr>
            </w:pPr>
            <w:r w:rsidRPr="007C7D36">
              <w:rPr>
                <w:rFonts w:asciiTheme="minorHAnsi" w:eastAsiaTheme="minorHAnsi" w:hAnsiTheme="minorHAnsi" w:cs="B Nazanin" w:hint="cs"/>
                <w:i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 wp14:anchorId="705FF6FA" wp14:editId="0A8EF0FC">
                      <wp:simplePos x="0" y="0"/>
                      <wp:positionH relativeFrom="column">
                        <wp:posOffset>2681605</wp:posOffset>
                      </wp:positionH>
                      <wp:positionV relativeFrom="paragraph">
                        <wp:posOffset>235585</wp:posOffset>
                      </wp:positionV>
                      <wp:extent cx="333375" cy="314325"/>
                      <wp:effectExtent l="38100" t="38100" r="28575" b="28575"/>
                      <wp:wrapNone/>
                      <wp:docPr id="15" name="Straight Arrow Connector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333375" cy="31432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CF6AEC3" id="Straight Arrow Connector 15" o:spid="_x0000_s1026" type="#_x0000_t32" style="position:absolute;left:0;text-align:left;margin-left:211.15pt;margin-top:18.55pt;width:26.25pt;height:24.75pt;flip:x y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" strokecolor="black [3040]">
                      <v:stroke endarrow="block"/>
                    </v:shape>
                  </w:pict>
                </mc:Fallback>
              </mc:AlternateContent>
            </w:r>
            <w:r w:rsidRPr="007C7D36">
              <w:rPr>
                <w:rFonts w:asciiTheme="minorHAnsi" w:eastAsiaTheme="minorHAnsi" w:hAnsiTheme="minorHAnsi" w:cs="B Nazanin" w:hint="cs"/>
                <w:i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 wp14:anchorId="13D84CF9" wp14:editId="28BFAFA4">
                      <wp:simplePos x="0" y="0"/>
                      <wp:positionH relativeFrom="column">
                        <wp:posOffset>3681730</wp:posOffset>
                      </wp:positionH>
                      <wp:positionV relativeFrom="paragraph">
                        <wp:posOffset>293370</wp:posOffset>
                      </wp:positionV>
                      <wp:extent cx="333375" cy="257175"/>
                      <wp:effectExtent l="38100" t="0" r="28575" b="47625"/>
                      <wp:wrapNone/>
                      <wp:docPr id="13" name="Straight Arrow Connector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33375" cy="2571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9DE473A" id="Straight Arrow Connector 13" o:spid="_x0000_s1026" type="#_x0000_t32" style="position:absolute;left:0;text-align:left;margin-left:289.9pt;margin-top:23.1pt;width:26.25pt;height:20.25pt;flip:x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" strokecolor="black [3040]">
                      <v:stroke endarrow="block"/>
                    </v:shape>
                  </w:pict>
                </mc:Fallback>
              </mc:AlternateContent>
            </w:r>
            <w:r w:rsidR="00930235" w:rsidRPr="007C7D36">
              <w:rPr>
                <w:rFonts w:asciiTheme="minorHAnsi" w:eastAsiaTheme="minorEastAsia" w:hAnsiTheme="minorHAnsi" w:cs="B Nazanin" w:hint="cs"/>
                <w:b/>
                <w:bCs/>
                <w:sz w:val="28"/>
                <w:szCs w:val="28"/>
                <w:lang w:bidi="fa-IR"/>
              </w:rPr>
              <w:sym w:font="Wingdings" w:char="F076"/>
            </w:r>
            <w:r w:rsidR="00930235" w:rsidRPr="007C7D36">
              <w:rPr>
                <w:rFonts w:asciiTheme="minorHAnsi" w:eastAsiaTheme="minorEastAsia" w:hAnsiTheme="minorHAnsi" w:cs="B Nazanin" w:hint="cs"/>
                <w:b/>
                <w:bCs/>
                <w:sz w:val="28"/>
                <w:szCs w:val="28"/>
                <w:rtl/>
                <w:lang w:bidi="fa-IR"/>
              </w:rPr>
              <w:t xml:space="preserve"> باتوجه به نیروهایی که به جسم زیر وارد می شود ، جسم به کدام سمت حرکت می کند؟ </w:t>
            </w:r>
          </w:p>
          <w:p w14:paraId="2748BBF6" w14:textId="6E3BD7DC" w:rsidR="00930235" w:rsidRPr="007C7D36" w:rsidRDefault="00930235" w:rsidP="00930235">
            <w:pPr>
              <w:bidi/>
              <w:rPr>
                <w:rFonts w:asciiTheme="minorHAnsi" w:eastAsiaTheme="minorHAnsi" w:hAnsiTheme="minorHAnsi" w:cs="B Nazanin"/>
                <w:i/>
                <w:sz w:val="28"/>
                <w:szCs w:val="28"/>
                <w:rtl/>
                <w:lang w:bidi="fa-IR"/>
              </w:rPr>
            </w:pPr>
            <w:r w:rsidRPr="007C7D36">
              <w:rPr>
                <w:rFonts w:asciiTheme="minorHAnsi" w:eastAsiaTheme="minorHAnsi" w:hAnsiTheme="minorHAnsi" w:cs="B Nazanin" w:hint="cs"/>
                <w:i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629ABB89" wp14:editId="5CC1F3FA">
                      <wp:simplePos x="0" y="0"/>
                      <wp:positionH relativeFrom="column">
                        <wp:posOffset>4624705</wp:posOffset>
                      </wp:positionH>
                      <wp:positionV relativeFrom="paragraph">
                        <wp:posOffset>153035</wp:posOffset>
                      </wp:positionV>
                      <wp:extent cx="409575" cy="0"/>
                      <wp:effectExtent l="38100" t="76200" r="0" b="95250"/>
                      <wp:wrapNone/>
                      <wp:docPr id="14" name="Straight Arrow Connector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0957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C4C262" id="Straight Arrow Connector 14" o:spid="_x0000_s1026" type="#_x0000_t32" style="position:absolute;left:0;text-align:left;margin-left:364.15pt;margin-top:12.05pt;width:32.25pt;height:0;flip:x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" strokecolor="black [3040]">
                      <v:stroke endarrow="block"/>
                    </v:shape>
                  </w:pict>
                </mc:Fallback>
              </mc:AlternateContent>
            </w:r>
            <w:r w:rsidRPr="007C7D36">
              <w:rPr>
                <w:rFonts w:asciiTheme="minorHAnsi" w:eastAsiaTheme="minorHAnsi" w:hAnsiTheme="minorHAnsi" w:cs="B Nazanin" w:hint="cs"/>
                <w:i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1B5812C1" wp14:editId="17B9B004">
                      <wp:simplePos x="0" y="0"/>
                      <wp:positionH relativeFrom="column">
                        <wp:posOffset>5624830</wp:posOffset>
                      </wp:positionH>
                      <wp:positionV relativeFrom="paragraph">
                        <wp:posOffset>133985</wp:posOffset>
                      </wp:positionV>
                      <wp:extent cx="485775" cy="0"/>
                      <wp:effectExtent l="0" t="76200" r="9525" b="95250"/>
                      <wp:wrapNone/>
                      <wp:docPr id="12" name="Straight Arrow Connector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8577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B1DDB3E" id="Straight Arrow Connector 12" o:spid="_x0000_s1026" type="#_x0000_t32" style="position:absolute;left:0;text-align:left;margin-left:442.9pt;margin-top:10.55pt;width:38.25pt;height:0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" strokecolor="black [3040]">
                      <v:stroke endarrow="block"/>
                    </v:shape>
                  </w:pict>
                </mc:Fallback>
              </mc:AlternateContent>
            </w:r>
            <w:r w:rsidRPr="007C7D36">
              <w:rPr>
                <w:rFonts w:asciiTheme="minorHAnsi" w:eastAsiaTheme="minorHAnsi" w:hAnsiTheme="minorHAnsi" w:cs="B Nazanin" w:hint="cs"/>
                <w:i/>
                <w:sz w:val="28"/>
                <w:szCs w:val="28"/>
                <w:rtl/>
                <w:lang w:bidi="fa-IR"/>
              </w:rPr>
              <w:t xml:space="preserve">الف)                     ب)                        ج)                   د) </w:t>
            </w:r>
          </w:p>
        </w:tc>
      </w:tr>
      <w:tr w:rsidR="00930235" w:rsidRPr="007C7D36" w14:paraId="4074D5D0" w14:textId="77777777" w:rsidTr="00B83EF9">
        <w:trPr>
          <w:trHeight w:val="722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16C2B05A" w14:textId="77777777" w:rsidR="00930235" w:rsidRPr="007C7D36" w:rsidRDefault="00930235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8"/>
                <w:szCs w:val="28"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B52C966" w14:textId="77777777" w:rsidR="00930235" w:rsidRPr="007C7D36" w:rsidRDefault="00930235" w:rsidP="00930235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sz w:val="28"/>
                <w:szCs w:val="28"/>
                <w:rtl/>
                <w:lang w:bidi="fa-IR"/>
              </w:rPr>
            </w:pPr>
            <w:r w:rsidRPr="007C7D36">
              <w:rPr>
                <w:rFonts w:eastAsiaTheme="minorEastAsia" w:cs="B Nazanin" w:hint="cs"/>
                <w:b/>
                <w:bCs/>
                <w:sz w:val="28"/>
                <w:szCs w:val="28"/>
                <w:rtl/>
              </w:rPr>
              <w:t xml:space="preserve">الف) نقطه ی </w:t>
            </w:r>
            <w:r w:rsidRPr="007C7D36">
              <w:rPr>
                <w:rFonts w:eastAsiaTheme="minorEastAsia" w:cs="B Nazanin"/>
                <w:b/>
                <w:bCs/>
                <w:position w:val="-30"/>
                <w:sz w:val="28"/>
                <w:szCs w:val="28"/>
              </w:rPr>
              <w:object w:dxaOrig="420" w:dyaOrig="720" w14:anchorId="5D3B69B2">
                <v:shape id="_x0000_i1046" type="#_x0000_t75" style="width:21.05pt;height:36.4pt" o:ole="">
                  <v:imagedata r:id="rId55" o:title=""/>
                </v:shape>
                <o:OLEObject Type="Embed" ProgID="Equation.DSMT4" ShapeID="_x0000_i1046" DrawAspect="Content" ObjectID="_1808215926" r:id="rId56"/>
              </w:object>
            </w:r>
            <w:r w:rsidRPr="007C7D36">
              <w:rPr>
                <w:rFonts w:eastAsiaTheme="minorEastAsia" w:cs="B Nazanin" w:hint="cs"/>
                <w:b/>
                <w:bCs/>
                <w:sz w:val="28"/>
                <w:szCs w:val="28"/>
                <w:rtl/>
              </w:rPr>
              <w:t xml:space="preserve"> روی محور ...................... ها قرار دارد.</w:t>
            </w:r>
          </w:p>
          <w:p w14:paraId="420531EF" w14:textId="77777777" w:rsidR="00930235" w:rsidRPr="007C7D36" w:rsidRDefault="00930235" w:rsidP="00930235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sz w:val="28"/>
                <w:szCs w:val="28"/>
                <w:rtl/>
              </w:rPr>
            </w:pPr>
            <w:r w:rsidRPr="007C7D36">
              <w:rPr>
                <w:rFonts w:eastAsiaTheme="minorEastAsia" w:cs="B Nazanin" w:hint="cs"/>
                <w:b/>
                <w:bCs/>
                <w:sz w:val="28"/>
                <w:szCs w:val="28"/>
                <w:rtl/>
              </w:rPr>
              <w:t>ب) دو بردار .......................... هم راستا و هم اندازه ولی خلاف جهت یکدیگرند.</w:t>
            </w:r>
          </w:p>
          <w:p w14:paraId="45F41921" w14:textId="36902475" w:rsidR="00534F77" w:rsidRPr="007C7D36" w:rsidRDefault="00D57A6C" w:rsidP="00534F77">
            <w:pPr>
              <w:bidi/>
              <w:rPr>
                <w:rFonts w:asciiTheme="minorHAnsi" w:eastAsiaTheme="minorEastAsia" w:hAnsiTheme="minorHAnsi" w:cs="B Nazanin"/>
                <w:noProof/>
                <w:sz w:val="28"/>
                <w:szCs w:val="28"/>
                <w:rtl/>
                <w:lang w:val="fa-IR" w:bidi="fa-IR"/>
              </w:rPr>
            </w:pPr>
            <w:r w:rsidRPr="007C7D36">
              <w:rPr>
                <w:rFonts w:asciiTheme="minorHAnsi" w:eastAsiaTheme="minorEastAsia" w:hAnsiTheme="minorHAnsi" w:cs="B Nazanin" w:hint="cs"/>
                <w:noProof/>
                <w:sz w:val="28"/>
                <w:szCs w:val="28"/>
                <w:rtl/>
                <w:lang w:val="fa-IR" w:bidi="fa-IR"/>
              </w:rPr>
              <w:t>ج</w:t>
            </w:r>
            <w:r w:rsidR="00534F77" w:rsidRPr="007C7D36">
              <w:rPr>
                <w:rFonts w:cs="0 Nazanin Bold" w:hint="cs"/>
                <w:sz w:val="28"/>
                <w:szCs w:val="28"/>
                <w:rtl/>
              </w:rPr>
              <w:t xml:space="preserve">) قرینه بردار </w:t>
            </w:r>
            <w:r w:rsidR="00534F77" w:rsidRPr="007C7D36">
              <w:rPr>
                <w:rFonts w:cs="0 Nazanin Bold"/>
                <w:position w:val="-32"/>
                <w:sz w:val="28"/>
                <w:szCs w:val="28"/>
              </w:rPr>
              <w:object w:dxaOrig="600" w:dyaOrig="780" w14:anchorId="3F674782">
                <v:shape id="_x0000_i1047" type="#_x0000_t75" style="width:25.9pt;height:35.6pt" o:ole="">
                  <v:imagedata r:id="rId57" o:title=""/>
                </v:shape>
                <o:OLEObject Type="Embed" ProgID="Equation.DSMT4" ShapeID="_x0000_i1047" DrawAspect="Content" ObjectID="_1808215927" r:id="rId58"/>
              </w:object>
            </w:r>
            <w:r w:rsidR="00534F77" w:rsidRPr="007C7D36">
              <w:rPr>
                <w:rFonts w:cs="0 Nazanin Bold"/>
                <w:sz w:val="28"/>
                <w:szCs w:val="28"/>
                <w:rtl/>
              </w:rPr>
              <w:t xml:space="preserve"> </w:t>
            </w:r>
            <w:r w:rsidR="00534F77" w:rsidRPr="007C7D36">
              <w:rPr>
                <w:rFonts w:cs="0 Nazanin Bold" w:hint="cs"/>
                <w:sz w:val="28"/>
                <w:szCs w:val="28"/>
                <w:rtl/>
              </w:rPr>
              <w:t>نسبت به مبدا مختصات بردار ................... است.</w:t>
            </w:r>
          </w:p>
        </w:tc>
      </w:tr>
      <w:tr w:rsidR="00667DF9" w:rsidRPr="007C7D36" w14:paraId="329BDD2C" w14:textId="77777777" w:rsidTr="00BE6CBB">
        <w:trPr>
          <w:trHeight w:val="851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6C029C4D" w14:textId="77777777" w:rsidR="00667DF9" w:rsidRPr="007C7D36" w:rsidRDefault="00667DF9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8"/>
                <w:szCs w:val="28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73C32FFD" w14:textId="77777777" w:rsidR="00667DF9" w:rsidRPr="007C7D36" w:rsidRDefault="00667DF9" w:rsidP="00667DF9">
            <w:pPr>
              <w:tabs>
                <w:tab w:val="left" w:pos="2809"/>
                <w:tab w:val="left" w:pos="6658"/>
              </w:tabs>
              <w:bidi/>
              <w:rPr>
                <w:rFonts w:cs="B Nazanin"/>
                <w:b/>
                <w:bCs/>
                <w:sz w:val="28"/>
                <w:szCs w:val="28"/>
                <w:rtl/>
              </w:rPr>
            </w:pPr>
            <w:r w:rsidRPr="007C7D36">
              <w:rPr>
                <w:rFonts w:cs="B Nazanin" w:hint="cs"/>
                <w:b/>
                <w:bCs/>
                <w:sz w:val="28"/>
                <w:szCs w:val="28"/>
                <w:rtl/>
              </w:rPr>
              <w:t xml:space="preserve">در تساوی های زیر </w:t>
            </w:r>
            <w:r w:rsidRPr="007C7D36">
              <w:rPr>
                <w:rFonts w:cs="B Nazanin"/>
                <w:b/>
                <w:bCs/>
                <w:sz w:val="28"/>
                <w:szCs w:val="28"/>
                <w:rtl/>
              </w:rPr>
              <w:t xml:space="preserve">مقدار </w:t>
            </w:r>
            <w:r w:rsidRPr="007C7D36">
              <w:rPr>
                <w:rFonts w:cs="B Nazanin"/>
                <w:b/>
                <w:bCs/>
                <w:sz w:val="28"/>
                <w:szCs w:val="28"/>
              </w:rPr>
              <w:t>x</w:t>
            </w:r>
            <w:r w:rsidRPr="007C7D36">
              <w:rPr>
                <w:rFonts w:cs="B Nazanin"/>
                <w:b/>
                <w:bCs/>
                <w:sz w:val="28"/>
                <w:szCs w:val="28"/>
                <w:rtl/>
              </w:rPr>
              <w:t>و</w:t>
            </w:r>
            <w:r w:rsidRPr="007C7D36">
              <w:rPr>
                <w:rFonts w:cs="B Nazanin"/>
                <w:b/>
                <w:bCs/>
                <w:sz w:val="28"/>
                <w:szCs w:val="28"/>
              </w:rPr>
              <w:t>y</w:t>
            </w:r>
            <w:r w:rsidRPr="007C7D36">
              <w:rPr>
                <w:rFonts w:cs="B Nazanin"/>
                <w:b/>
                <w:bCs/>
                <w:sz w:val="28"/>
                <w:szCs w:val="28"/>
                <w:rtl/>
              </w:rPr>
              <w:t xml:space="preserve"> را به دست آور</w:t>
            </w:r>
            <w:r w:rsidRPr="007C7D36">
              <w:rPr>
                <w:rFonts w:cs="B Nazanin" w:hint="cs"/>
                <w:b/>
                <w:bCs/>
                <w:sz w:val="28"/>
                <w:szCs w:val="28"/>
                <w:rtl/>
              </w:rPr>
              <w:t>ی</w:t>
            </w:r>
            <w:r w:rsidRPr="007C7D36">
              <w:rPr>
                <w:rFonts w:cs="B Nazanin" w:hint="eastAsia"/>
                <w:b/>
                <w:bCs/>
                <w:sz w:val="28"/>
                <w:szCs w:val="28"/>
                <w:rtl/>
              </w:rPr>
              <w:t>د</w:t>
            </w:r>
            <w:r w:rsidRPr="007C7D36">
              <w:rPr>
                <w:rFonts w:cs="B Nazanin"/>
                <w:b/>
                <w:bCs/>
                <w:sz w:val="28"/>
                <w:szCs w:val="28"/>
                <w:rtl/>
              </w:rPr>
              <w:t>.</w:t>
            </w:r>
          </w:p>
          <w:p w14:paraId="3B331AE7" w14:textId="2214E510" w:rsidR="00667DF9" w:rsidRPr="007C7D36" w:rsidRDefault="00667DF9" w:rsidP="00667DF9">
            <w:pPr>
              <w:tabs>
                <w:tab w:val="left" w:pos="3564"/>
              </w:tabs>
              <w:bidi/>
              <w:rPr>
                <w:rFonts w:cs="B Nazanin"/>
                <w:b/>
                <w:bCs/>
                <w:noProof/>
                <w:sz w:val="28"/>
                <w:szCs w:val="28"/>
                <w:rtl/>
              </w:rPr>
            </w:pPr>
            <w:r w:rsidRPr="007C7D36">
              <w:rPr>
                <w:rFonts w:cs="B Nazanin" w:hint="cs"/>
                <w:b/>
                <w:bCs/>
                <w:sz w:val="28"/>
                <w:szCs w:val="28"/>
                <w:rtl/>
              </w:rPr>
              <w:t xml:space="preserve">                                                       </w:t>
            </w:r>
            <w:r w:rsidRPr="007C7D36">
              <w:rPr>
                <w:rFonts w:eastAsiaTheme="minorEastAsia" w:cs="B Nazanin"/>
                <w:b/>
                <w:bCs/>
                <w:position w:val="-30"/>
                <w:sz w:val="28"/>
                <w:szCs w:val="28"/>
              </w:rPr>
              <w:object w:dxaOrig="1660" w:dyaOrig="720" w14:anchorId="36A90683">
                <v:shape id="_x0000_i1048" type="#_x0000_t75" style="width:83.35pt;height:36.4pt" o:ole="">
                  <v:imagedata r:id="rId59" o:title=""/>
                </v:shape>
                <o:OLEObject Type="Embed" ProgID="Equation.DSMT4" ShapeID="_x0000_i1048" DrawAspect="Content" ObjectID="_1808215928" r:id="rId60"/>
              </w:object>
            </w:r>
            <w:r w:rsidRPr="007C7D36">
              <w:rPr>
                <w:rFonts w:cs="B Nazanin" w:hint="cs"/>
                <w:b/>
                <w:bCs/>
                <w:sz w:val="28"/>
                <w:szCs w:val="28"/>
                <w:rtl/>
              </w:rPr>
              <w:t xml:space="preserve">                  </w:t>
            </w:r>
            <w:r w:rsidRPr="007C7D36">
              <w:rPr>
                <w:rFonts w:cs="B Nazanin" w:hint="cs"/>
                <w:b/>
                <w:bCs/>
                <w:sz w:val="28"/>
                <w:szCs w:val="28"/>
                <w:rtl/>
                <w:lang w:bidi="fa-IR"/>
              </w:rPr>
              <w:t xml:space="preserve">                </w:t>
            </w:r>
            <w:r w:rsidRPr="007C7D36">
              <w:rPr>
                <w:rFonts w:cs="B Nazanin" w:hint="cs"/>
                <w:b/>
                <w:bCs/>
                <w:sz w:val="28"/>
                <w:szCs w:val="28"/>
                <w:rtl/>
              </w:rPr>
              <w:t xml:space="preserve">    </w:t>
            </w:r>
            <w:r w:rsidRPr="007C7D36">
              <w:rPr>
                <w:rFonts w:eastAsiaTheme="minorEastAsia" w:cs="B Nazanin"/>
                <w:b/>
                <w:bCs/>
                <w:position w:val="-30"/>
                <w:sz w:val="28"/>
                <w:szCs w:val="28"/>
              </w:rPr>
              <w:object w:dxaOrig="1840" w:dyaOrig="720" w14:anchorId="0D6B986C">
                <v:shape id="_x0000_i1049" type="#_x0000_t75" style="width:92.2pt;height:36.4pt" o:ole="">
                  <v:imagedata r:id="rId61" o:title=""/>
                </v:shape>
                <o:OLEObject Type="Embed" ProgID="Equation.DSMT4" ShapeID="_x0000_i1049" DrawAspect="Content" ObjectID="_1808215929" r:id="rId62"/>
              </w:object>
            </w:r>
          </w:p>
        </w:tc>
      </w:tr>
      <w:tr w:rsidR="00B46562" w:rsidRPr="007C7D36" w14:paraId="2CF74DD1" w14:textId="77777777" w:rsidTr="005E1517">
        <w:trPr>
          <w:trHeight w:val="2835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5E9B1554" w14:textId="77777777" w:rsidR="00B46562" w:rsidRPr="007C7D36" w:rsidRDefault="00B46562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8"/>
                <w:szCs w:val="28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777A7462" w14:textId="77777777" w:rsidR="00B46562" w:rsidRPr="007C7D36" w:rsidRDefault="00B46562" w:rsidP="00B46562">
            <w:pPr>
              <w:bidi/>
              <w:rPr>
                <w:rStyle w:val="Strong"/>
                <w:rFonts w:cs="B Nazanin"/>
                <w:sz w:val="28"/>
                <w:szCs w:val="28"/>
                <w:rtl/>
                <w:lang w:bidi="fa-IR"/>
              </w:rPr>
            </w:pPr>
            <w:r w:rsidRPr="007C7D36">
              <w:rPr>
                <w:rFonts w:cs="B Nazanin" w:hint="cs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0BB5F412" wp14:editId="6EFFD407">
                      <wp:simplePos x="0" y="0"/>
                      <wp:positionH relativeFrom="column">
                        <wp:posOffset>1120775</wp:posOffset>
                      </wp:positionH>
                      <wp:positionV relativeFrom="paragraph">
                        <wp:posOffset>215265</wp:posOffset>
                      </wp:positionV>
                      <wp:extent cx="0" cy="1857375"/>
                      <wp:effectExtent l="95250" t="38100" r="95250" b="85725"/>
                      <wp:wrapNone/>
                      <wp:docPr id="43" name="Straight Arrow Connector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857375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500992" id="Straight Arrow Connector 43" o:spid="_x0000_s1026" type="#_x0000_t32" style="position:absolute;left:0;text-align:left;margin-left:88.25pt;margin-top:16.95pt;width:0;height:146.2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" strokecolor="black [3200]" strokeweight="2pt">
                      <v:stroke startarrow="block" endarrow="block"/>
                      <v:shadow on="t" color="black" opacity="24903f" origin=",.5" offset="0,.55556mm"/>
                    </v:shape>
                  </w:pict>
                </mc:Fallback>
              </mc:AlternateContent>
            </w:r>
            <w:r w:rsidRPr="007C7D36">
              <w:rPr>
                <w:rStyle w:val="Strong"/>
                <w:rFonts w:cs="B Nazanin" w:hint="cs"/>
                <w:b w:val="0"/>
                <w:bCs w:val="0"/>
                <w:sz w:val="28"/>
                <w:szCs w:val="28"/>
                <w:rtl/>
                <w:lang w:bidi="fa-IR"/>
              </w:rPr>
              <w:t xml:space="preserve">الف) </w:t>
            </w:r>
            <w:r w:rsidRPr="007C7D36">
              <w:rPr>
                <w:rStyle w:val="Strong"/>
                <w:rFonts w:cs="B Nazanin" w:hint="cs"/>
                <w:sz w:val="28"/>
                <w:szCs w:val="28"/>
                <w:rtl/>
                <w:lang w:bidi="fa-IR"/>
              </w:rPr>
              <w:t>نقاط</w:t>
            </w:r>
            <w:r w:rsidRPr="007C7D36">
              <w:rPr>
                <w:rStyle w:val="Strong"/>
                <w:rFonts w:cs="B Nazanin" w:hint="cs"/>
                <w:b w:val="0"/>
                <w:bCs w:val="0"/>
                <w:sz w:val="28"/>
                <w:szCs w:val="28"/>
                <w:rtl/>
                <w:lang w:bidi="fa-IR"/>
              </w:rPr>
              <w:t xml:space="preserve"> </w:t>
            </w:r>
            <m:oMath>
              <m:r>
                <w:rPr>
                  <w:rStyle w:val="Strong"/>
                  <w:rFonts w:ascii="Cambria Math" w:hAnsi="Cambria Math" w:cs="B Nazanin"/>
                  <w:sz w:val="28"/>
                  <w:szCs w:val="28"/>
                  <w:lang w:bidi="fa-IR"/>
                </w:rPr>
                <m:t>A=</m:t>
              </m:r>
              <m:d>
                <m:dPr>
                  <m:begChr m:val="["/>
                  <m:endChr m:val="]"/>
                  <m:ctrlPr>
                    <w:rPr>
                      <w:rStyle w:val="Strong"/>
                      <w:rFonts w:ascii="Cambria Math" w:hAnsi="Cambria Math" w:cs="B Nazanin"/>
                      <w:b w:val="0"/>
                      <w:bCs w:val="0"/>
                      <w:i/>
                      <w:sz w:val="28"/>
                      <w:szCs w:val="28"/>
                      <w:lang w:bidi="fa-IR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Style w:val="Strong"/>
                          <w:rFonts w:ascii="Cambria Math" w:hAnsi="Cambria Math" w:cs="B Nazanin"/>
                          <w:b w:val="0"/>
                          <w:bCs w:val="0"/>
                          <w:i/>
                          <w:sz w:val="28"/>
                          <w:szCs w:val="28"/>
                          <w:lang w:bidi="fa-IR"/>
                        </w:rPr>
                      </m:ctrlPr>
                    </m:mPr>
                    <m:mr>
                      <m:e>
                        <m:r>
                          <w:rPr>
                            <w:rStyle w:val="Strong"/>
                            <w:rFonts w:ascii="Cambria Math" w:hAnsi="Cambria Math" w:cs="B Nazanin"/>
                            <w:sz w:val="28"/>
                            <w:szCs w:val="28"/>
                            <w:rtl/>
                            <w:lang w:bidi="fa-IR"/>
                          </w:rPr>
                          <m:t>2</m:t>
                        </m:r>
                      </m:e>
                    </m:mr>
                    <m:mr>
                      <m:e>
                        <m:r>
                          <w:rPr>
                            <w:rStyle w:val="Strong"/>
                            <w:rFonts w:ascii="Cambria Math" w:hAnsi="Cambria Math" w:cs="B Nazanin"/>
                            <w:sz w:val="28"/>
                            <w:szCs w:val="28"/>
                            <w:lang w:bidi="fa-IR"/>
                          </w:rPr>
                          <m:t>-</m:t>
                        </m:r>
                        <m:r>
                          <w:rPr>
                            <w:rStyle w:val="Strong"/>
                            <w:rFonts w:ascii="Cambria Math" w:hAnsi="Cambria Math" w:cs="B Nazanin"/>
                            <w:sz w:val="28"/>
                            <w:szCs w:val="28"/>
                            <w:rtl/>
                            <w:lang w:bidi="fa-IR"/>
                          </w:rPr>
                          <m:t>1</m:t>
                        </m:r>
                      </m:e>
                    </m:mr>
                  </m:m>
                </m:e>
              </m:d>
            </m:oMath>
            <w:r w:rsidRPr="007C7D36">
              <w:rPr>
                <w:rStyle w:val="Strong"/>
                <w:rFonts w:cs="B Nazanin"/>
                <w:sz w:val="28"/>
                <w:szCs w:val="28"/>
                <w:lang w:bidi="fa-IR"/>
              </w:rPr>
              <w:t xml:space="preserve">  </w:t>
            </w:r>
            <w:r w:rsidRPr="007C7D36">
              <w:rPr>
                <w:rStyle w:val="Strong"/>
                <w:rFonts w:cs="B Nazanin" w:hint="cs"/>
                <w:sz w:val="28"/>
                <w:szCs w:val="28"/>
                <w:rtl/>
                <w:lang w:bidi="fa-IR"/>
              </w:rPr>
              <w:t>و</w:t>
            </w:r>
            <w:r w:rsidRPr="007C7D36">
              <w:rPr>
                <w:rStyle w:val="Strong"/>
                <w:rFonts w:cs="B Nazanin" w:hint="cs"/>
                <w:b w:val="0"/>
                <w:bCs w:val="0"/>
                <w:sz w:val="28"/>
                <w:szCs w:val="28"/>
                <w:rtl/>
                <w:lang w:bidi="fa-IR"/>
              </w:rPr>
              <w:t xml:space="preserve"> </w:t>
            </w:r>
            <m:oMath>
              <m:r>
                <w:rPr>
                  <w:rStyle w:val="Strong"/>
                  <w:rFonts w:ascii="Cambria Math" w:hAnsi="Cambria Math" w:cs="B Nazanin"/>
                  <w:sz w:val="28"/>
                  <w:szCs w:val="28"/>
                  <w:lang w:bidi="fa-IR"/>
                </w:rPr>
                <m:t>B=</m:t>
              </m:r>
              <m:d>
                <m:dPr>
                  <m:begChr m:val="["/>
                  <m:endChr m:val="]"/>
                  <m:ctrlPr>
                    <w:rPr>
                      <w:rStyle w:val="Strong"/>
                      <w:rFonts w:ascii="Cambria Math" w:hAnsi="Cambria Math" w:cs="B Nazanin"/>
                      <w:b w:val="0"/>
                      <w:bCs w:val="0"/>
                      <w:i/>
                      <w:sz w:val="28"/>
                      <w:szCs w:val="28"/>
                      <w:lang w:bidi="fa-IR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Style w:val="Strong"/>
                          <w:rFonts w:ascii="Cambria Math" w:hAnsi="Cambria Math" w:cs="B Nazanin"/>
                          <w:b w:val="0"/>
                          <w:bCs w:val="0"/>
                          <w:i/>
                          <w:sz w:val="28"/>
                          <w:szCs w:val="28"/>
                          <w:lang w:bidi="fa-IR"/>
                        </w:rPr>
                      </m:ctrlPr>
                    </m:mPr>
                    <m:mr>
                      <m:e>
                        <m:r>
                          <w:rPr>
                            <w:rStyle w:val="Strong"/>
                            <w:rFonts w:ascii="Cambria Math" w:hAnsi="Cambria Math" w:cs="B Nazanin"/>
                            <w:sz w:val="28"/>
                            <w:szCs w:val="28"/>
                            <w:lang w:bidi="fa-IR"/>
                          </w:rPr>
                          <m:t>-</m:t>
                        </m:r>
                        <m:r>
                          <w:rPr>
                            <w:rStyle w:val="Strong"/>
                            <w:rFonts w:ascii="Cambria Math" w:hAnsi="Cambria Math" w:cs="B Nazanin"/>
                            <w:sz w:val="28"/>
                            <w:szCs w:val="28"/>
                            <w:rtl/>
                            <w:lang w:bidi="fa-IR"/>
                          </w:rPr>
                          <m:t>3</m:t>
                        </m:r>
                      </m:e>
                    </m:mr>
                    <m:mr>
                      <m:e>
                        <m:r>
                          <w:rPr>
                            <w:rStyle w:val="Strong"/>
                            <w:rFonts w:ascii="Cambria Math" w:hAnsi="Cambria Math" w:cs="B Nazanin"/>
                            <w:sz w:val="28"/>
                            <w:szCs w:val="28"/>
                            <w:rtl/>
                            <w:lang w:bidi="fa-IR"/>
                          </w:rPr>
                          <m:t>2</m:t>
                        </m:r>
                      </m:e>
                    </m:mr>
                  </m:m>
                </m:e>
              </m:d>
            </m:oMath>
            <w:r w:rsidRPr="007C7D36">
              <w:rPr>
                <w:rStyle w:val="Strong"/>
                <w:rFonts w:cs="B Nazanin" w:hint="cs"/>
                <w:b w:val="0"/>
                <w:bCs w:val="0"/>
                <w:sz w:val="28"/>
                <w:szCs w:val="28"/>
                <w:rtl/>
                <w:lang w:bidi="fa-IR"/>
              </w:rPr>
              <w:t xml:space="preserve"> </w:t>
            </w:r>
            <w:r w:rsidRPr="007C7D36">
              <w:rPr>
                <w:rStyle w:val="Strong"/>
                <w:rFonts w:cs="B Nazanin" w:hint="cs"/>
                <w:sz w:val="28"/>
                <w:szCs w:val="28"/>
                <w:rtl/>
                <w:lang w:bidi="fa-IR"/>
              </w:rPr>
              <w:t>را در دستگاه مختصات رو به رو پیدا کنید.</w:t>
            </w:r>
          </w:p>
          <w:tbl>
            <w:tblPr>
              <w:tblStyle w:val="TableGrid1"/>
              <w:tblpPr w:leftFromText="180" w:rightFromText="180" w:vertAnchor="text" w:horzAnchor="margin" w:tblpY="-83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450"/>
              <w:gridCol w:w="450"/>
              <w:gridCol w:w="450"/>
              <w:gridCol w:w="450"/>
              <w:gridCol w:w="450"/>
              <w:gridCol w:w="450"/>
              <w:gridCol w:w="450"/>
              <w:gridCol w:w="450"/>
            </w:tblGrid>
            <w:tr w:rsidR="00B46562" w:rsidRPr="007C7D36" w14:paraId="2A37D58D" w14:textId="77777777" w:rsidTr="003168D4">
              <w:tc>
                <w:tcPr>
                  <w:tcW w:w="450" w:type="dxa"/>
                </w:tcPr>
                <w:p w14:paraId="2FCFB8C2" w14:textId="77777777" w:rsidR="00B46562" w:rsidRPr="007C7D36" w:rsidRDefault="00B46562" w:rsidP="00B46562">
                  <w:pPr>
                    <w:rPr>
                      <w:sz w:val="28"/>
                      <w:szCs w:val="28"/>
                      <w:lang w:bidi="fa-IR"/>
                    </w:rPr>
                  </w:pPr>
                  <w:bookmarkStart w:id="0" w:name="_Hlk167485330"/>
                </w:p>
              </w:tc>
              <w:tc>
                <w:tcPr>
                  <w:tcW w:w="450" w:type="dxa"/>
                </w:tcPr>
                <w:p w14:paraId="4EEFA658" w14:textId="77777777" w:rsidR="00B46562" w:rsidRPr="007C7D36" w:rsidRDefault="00B46562" w:rsidP="00B46562">
                  <w:pPr>
                    <w:rPr>
                      <w:sz w:val="28"/>
                      <w:szCs w:val="28"/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5ACD5CD4" w14:textId="77777777" w:rsidR="00B46562" w:rsidRPr="007C7D36" w:rsidRDefault="00B46562" w:rsidP="00B46562">
                  <w:pPr>
                    <w:rPr>
                      <w:sz w:val="28"/>
                      <w:szCs w:val="28"/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36F0936" w14:textId="77777777" w:rsidR="00B46562" w:rsidRPr="007C7D36" w:rsidRDefault="00B46562" w:rsidP="00B46562">
                  <w:pPr>
                    <w:rPr>
                      <w:sz w:val="28"/>
                      <w:szCs w:val="28"/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5C10814" w14:textId="77777777" w:rsidR="00B46562" w:rsidRPr="007C7D36" w:rsidRDefault="00B46562" w:rsidP="00B46562">
                  <w:pPr>
                    <w:rPr>
                      <w:sz w:val="28"/>
                      <w:szCs w:val="28"/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95FA83A" w14:textId="77777777" w:rsidR="00B46562" w:rsidRPr="007C7D36" w:rsidRDefault="00B46562" w:rsidP="00B46562">
                  <w:pPr>
                    <w:rPr>
                      <w:sz w:val="28"/>
                      <w:szCs w:val="28"/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5C5A56A" w14:textId="77777777" w:rsidR="00B46562" w:rsidRPr="007C7D36" w:rsidRDefault="00B46562" w:rsidP="00B46562">
                  <w:pPr>
                    <w:rPr>
                      <w:sz w:val="28"/>
                      <w:szCs w:val="28"/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A67C685" w14:textId="77777777" w:rsidR="00B46562" w:rsidRPr="007C7D36" w:rsidRDefault="00B46562" w:rsidP="00B46562">
                  <w:pPr>
                    <w:rPr>
                      <w:sz w:val="28"/>
                      <w:szCs w:val="28"/>
                      <w:lang w:bidi="fa-IR"/>
                    </w:rPr>
                  </w:pPr>
                </w:p>
              </w:tc>
            </w:tr>
            <w:tr w:rsidR="00B46562" w:rsidRPr="007C7D36" w14:paraId="6D3E019B" w14:textId="77777777" w:rsidTr="003168D4">
              <w:tc>
                <w:tcPr>
                  <w:tcW w:w="450" w:type="dxa"/>
                </w:tcPr>
                <w:p w14:paraId="3B085804" w14:textId="77777777" w:rsidR="00B46562" w:rsidRPr="007C7D36" w:rsidRDefault="00B46562" w:rsidP="00B46562">
                  <w:pPr>
                    <w:rPr>
                      <w:sz w:val="28"/>
                      <w:szCs w:val="28"/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A256A78" w14:textId="77777777" w:rsidR="00B46562" w:rsidRPr="007C7D36" w:rsidRDefault="00B46562" w:rsidP="00B46562">
                  <w:pPr>
                    <w:rPr>
                      <w:sz w:val="28"/>
                      <w:szCs w:val="28"/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8724F58" w14:textId="77777777" w:rsidR="00B46562" w:rsidRPr="007C7D36" w:rsidRDefault="00B46562" w:rsidP="00B46562">
                  <w:pPr>
                    <w:rPr>
                      <w:sz w:val="28"/>
                      <w:szCs w:val="28"/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45A9CF6" w14:textId="77777777" w:rsidR="00B46562" w:rsidRPr="007C7D36" w:rsidRDefault="00B46562" w:rsidP="00B46562">
                  <w:pPr>
                    <w:rPr>
                      <w:sz w:val="28"/>
                      <w:szCs w:val="28"/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534479D5" w14:textId="77777777" w:rsidR="00B46562" w:rsidRPr="007C7D36" w:rsidRDefault="00B46562" w:rsidP="00B46562">
                  <w:pPr>
                    <w:rPr>
                      <w:sz w:val="28"/>
                      <w:szCs w:val="28"/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0502D2F3" w14:textId="77777777" w:rsidR="00B46562" w:rsidRPr="007C7D36" w:rsidRDefault="00B46562" w:rsidP="00B46562">
                  <w:pPr>
                    <w:rPr>
                      <w:sz w:val="28"/>
                      <w:szCs w:val="28"/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58635D56" w14:textId="77777777" w:rsidR="00B46562" w:rsidRPr="007C7D36" w:rsidRDefault="00B46562" w:rsidP="00B46562">
                  <w:pPr>
                    <w:rPr>
                      <w:sz w:val="28"/>
                      <w:szCs w:val="28"/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7009AC2" w14:textId="77777777" w:rsidR="00B46562" w:rsidRPr="007C7D36" w:rsidRDefault="00B46562" w:rsidP="00B46562">
                  <w:pPr>
                    <w:rPr>
                      <w:sz w:val="28"/>
                      <w:szCs w:val="28"/>
                      <w:lang w:bidi="fa-IR"/>
                    </w:rPr>
                  </w:pPr>
                </w:p>
              </w:tc>
            </w:tr>
            <w:tr w:rsidR="00B46562" w:rsidRPr="007C7D36" w14:paraId="04D266D2" w14:textId="77777777" w:rsidTr="003168D4">
              <w:tc>
                <w:tcPr>
                  <w:tcW w:w="450" w:type="dxa"/>
                </w:tcPr>
                <w:p w14:paraId="7ED07E55" w14:textId="77777777" w:rsidR="00B46562" w:rsidRPr="007C7D36" w:rsidRDefault="00B46562" w:rsidP="00B46562">
                  <w:pPr>
                    <w:rPr>
                      <w:sz w:val="28"/>
                      <w:szCs w:val="28"/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F8B79CB" w14:textId="77777777" w:rsidR="00B46562" w:rsidRPr="007C7D36" w:rsidRDefault="00B46562" w:rsidP="00B46562">
                  <w:pPr>
                    <w:rPr>
                      <w:sz w:val="28"/>
                      <w:szCs w:val="28"/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4CC1E6A" w14:textId="77777777" w:rsidR="00B46562" w:rsidRPr="007C7D36" w:rsidRDefault="00B46562" w:rsidP="00B46562">
                  <w:pPr>
                    <w:rPr>
                      <w:sz w:val="28"/>
                      <w:szCs w:val="28"/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5B78ECA" w14:textId="77777777" w:rsidR="00B46562" w:rsidRPr="007C7D36" w:rsidRDefault="00B46562" w:rsidP="00B46562">
                  <w:pPr>
                    <w:rPr>
                      <w:sz w:val="28"/>
                      <w:szCs w:val="28"/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DEDC3C2" w14:textId="77777777" w:rsidR="00B46562" w:rsidRPr="007C7D36" w:rsidRDefault="00B46562" w:rsidP="00B46562">
                  <w:pPr>
                    <w:rPr>
                      <w:sz w:val="28"/>
                      <w:szCs w:val="28"/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357BC44A" w14:textId="77777777" w:rsidR="00B46562" w:rsidRPr="007C7D36" w:rsidRDefault="00B46562" w:rsidP="00B46562">
                  <w:pPr>
                    <w:rPr>
                      <w:sz w:val="28"/>
                      <w:szCs w:val="28"/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8262A6A" w14:textId="77777777" w:rsidR="00B46562" w:rsidRPr="007C7D36" w:rsidRDefault="00B46562" w:rsidP="00B46562">
                  <w:pPr>
                    <w:rPr>
                      <w:sz w:val="28"/>
                      <w:szCs w:val="28"/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B36150D" w14:textId="77777777" w:rsidR="00B46562" w:rsidRPr="007C7D36" w:rsidRDefault="00B46562" w:rsidP="00B46562">
                  <w:pPr>
                    <w:rPr>
                      <w:sz w:val="28"/>
                      <w:szCs w:val="28"/>
                      <w:lang w:bidi="fa-IR"/>
                    </w:rPr>
                  </w:pPr>
                </w:p>
              </w:tc>
            </w:tr>
            <w:tr w:rsidR="00B46562" w:rsidRPr="007C7D36" w14:paraId="3E1BDB18" w14:textId="77777777" w:rsidTr="003168D4">
              <w:tc>
                <w:tcPr>
                  <w:tcW w:w="450" w:type="dxa"/>
                </w:tcPr>
                <w:p w14:paraId="16BF4AA0" w14:textId="77777777" w:rsidR="00B46562" w:rsidRPr="007C7D36" w:rsidRDefault="00B46562" w:rsidP="00B46562">
                  <w:pPr>
                    <w:rPr>
                      <w:sz w:val="28"/>
                      <w:szCs w:val="28"/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39EA8C7" w14:textId="77777777" w:rsidR="00B46562" w:rsidRPr="007C7D36" w:rsidRDefault="00B46562" w:rsidP="00B46562">
                  <w:pPr>
                    <w:rPr>
                      <w:sz w:val="28"/>
                      <w:szCs w:val="28"/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38BDAD2A" w14:textId="77777777" w:rsidR="00B46562" w:rsidRPr="007C7D36" w:rsidRDefault="00B46562" w:rsidP="00B46562">
                  <w:pPr>
                    <w:rPr>
                      <w:sz w:val="28"/>
                      <w:szCs w:val="28"/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5FA8FA0D" w14:textId="77777777" w:rsidR="00B46562" w:rsidRPr="007C7D36" w:rsidRDefault="00B46562" w:rsidP="00B46562">
                  <w:pPr>
                    <w:rPr>
                      <w:sz w:val="28"/>
                      <w:szCs w:val="28"/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08D9DBC" w14:textId="77777777" w:rsidR="00B46562" w:rsidRPr="007C7D36" w:rsidRDefault="00B46562" w:rsidP="00B46562">
                  <w:pPr>
                    <w:rPr>
                      <w:sz w:val="28"/>
                      <w:szCs w:val="28"/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03E92D69" w14:textId="77777777" w:rsidR="00B46562" w:rsidRPr="007C7D36" w:rsidRDefault="00B46562" w:rsidP="00B46562">
                  <w:pPr>
                    <w:rPr>
                      <w:sz w:val="28"/>
                      <w:szCs w:val="28"/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37FCF37" w14:textId="77777777" w:rsidR="00B46562" w:rsidRPr="007C7D36" w:rsidRDefault="00B46562" w:rsidP="00B46562">
                  <w:pPr>
                    <w:rPr>
                      <w:sz w:val="28"/>
                      <w:szCs w:val="28"/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93D420D" w14:textId="77777777" w:rsidR="00B46562" w:rsidRPr="007C7D36" w:rsidRDefault="00B46562" w:rsidP="00B46562">
                  <w:pPr>
                    <w:rPr>
                      <w:sz w:val="28"/>
                      <w:szCs w:val="28"/>
                      <w:lang w:bidi="fa-IR"/>
                    </w:rPr>
                  </w:pPr>
                </w:p>
              </w:tc>
            </w:tr>
            <w:tr w:rsidR="00B46562" w:rsidRPr="007C7D36" w14:paraId="7D61890C" w14:textId="77777777" w:rsidTr="003168D4">
              <w:tc>
                <w:tcPr>
                  <w:tcW w:w="450" w:type="dxa"/>
                </w:tcPr>
                <w:p w14:paraId="4DB0F0A0" w14:textId="77777777" w:rsidR="00B46562" w:rsidRPr="007C7D36" w:rsidRDefault="00B46562" w:rsidP="00B46562">
                  <w:pPr>
                    <w:rPr>
                      <w:sz w:val="28"/>
                      <w:szCs w:val="28"/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80BF9DA" w14:textId="77777777" w:rsidR="00B46562" w:rsidRPr="007C7D36" w:rsidRDefault="00B46562" w:rsidP="00B46562">
                  <w:pPr>
                    <w:rPr>
                      <w:sz w:val="28"/>
                      <w:szCs w:val="28"/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E7CDDDD" w14:textId="77777777" w:rsidR="00B46562" w:rsidRPr="007C7D36" w:rsidRDefault="00B46562" w:rsidP="00B46562">
                  <w:pPr>
                    <w:rPr>
                      <w:sz w:val="28"/>
                      <w:szCs w:val="28"/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37582D92" w14:textId="77777777" w:rsidR="00B46562" w:rsidRPr="007C7D36" w:rsidRDefault="00B46562" w:rsidP="00B46562">
                  <w:pPr>
                    <w:rPr>
                      <w:sz w:val="28"/>
                      <w:szCs w:val="28"/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CD8FC0D" w14:textId="77777777" w:rsidR="00B46562" w:rsidRPr="007C7D36" w:rsidRDefault="00B46562" w:rsidP="00B46562">
                  <w:pPr>
                    <w:rPr>
                      <w:sz w:val="28"/>
                      <w:szCs w:val="28"/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3B4A5989" w14:textId="77777777" w:rsidR="00B46562" w:rsidRPr="007C7D36" w:rsidRDefault="00B46562" w:rsidP="00B46562">
                  <w:pPr>
                    <w:rPr>
                      <w:sz w:val="28"/>
                      <w:szCs w:val="28"/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E59BC4E" w14:textId="77777777" w:rsidR="00B46562" w:rsidRPr="007C7D36" w:rsidRDefault="00B46562" w:rsidP="00B46562">
                  <w:pPr>
                    <w:rPr>
                      <w:sz w:val="28"/>
                      <w:szCs w:val="28"/>
                      <w:lang w:bidi="fa-IR"/>
                    </w:rPr>
                  </w:pPr>
                  <w:r w:rsidRPr="007C7D36">
                    <w:rPr>
                      <w:noProof/>
                      <w:sz w:val="28"/>
                      <w:szCs w:val="28"/>
                      <w:lang w:bidi="fa-IR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5344" behindDoc="0" locked="0" layoutInCell="1" allowOverlap="1" wp14:anchorId="4D457C0E" wp14:editId="67760BCC">
                            <wp:simplePos x="0" y="0"/>
                            <wp:positionH relativeFrom="column">
                              <wp:posOffset>-1866900</wp:posOffset>
                            </wp:positionH>
                            <wp:positionV relativeFrom="paragraph">
                              <wp:posOffset>5080</wp:posOffset>
                            </wp:positionV>
                            <wp:extent cx="2466975" cy="0"/>
                            <wp:effectExtent l="57150" t="76200" r="28575" b="133350"/>
                            <wp:wrapNone/>
                            <wp:docPr id="44" name="Straight Arrow Connector 4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2466975" cy="0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headEnd type="triangle"/>
                                      <a:tailEnd type="triangle"/>
                                    </a:ln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1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shape w14:anchorId="50997C5B" id="Straight Arrow Connector 44" o:spid="_x0000_s1026" type="#_x0000_t32" style="position:absolute;left:0;text-align:left;margin-left:-147pt;margin-top:.4pt;width:194.25pt;height:0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" strokecolor="black [3200]" strokeweight="2pt">
                            <v:stroke startarrow="block" endarrow="block"/>
                            <v:shadow on="t" color="black" opacity="24903f" origin=",.5" offset="0,.55556mm"/>
                          </v:shape>
                        </w:pict>
                      </mc:Fallback>
                    </mc:AlternateContent>
                  </w:r>
                </w:p>
              </w:tc>
              <w:tc>
                <w:tcPr>
                  <w:tcW w:w="450" w:type="dxa"/>
                </w:tcPr>
                <w:p w14:paraId="4399C684" w14:textId="77777777" w:rsidR="00B46562" w:rsidRPr="007C7D36" w:rsidRDefault="00B46562" w:rsidP="00B46562">
                  <w:pPr>
                    <w:rPr>
                      <w:sz w:val="28"/>
                      <w:szCs w:val="28"/>
                      <w:lang w:bidi="fa-IR"/>
                    </w:rPr>
                  </w:pPr>
                </w:p>
              </w:tc>
            </w:tr>
            <w:tr w:rsidR="00B46562" w:rsidRPr="007C7D36" w14:paraId="71D53002" w14:textId="77777777" w:rsidTr="003168D4">
              <w:tc>
                <w:tcPr>
                  <w:tcW w:w="450" w:type="dxa"/>
                </w:tcPr>
                <w:p w14:paraId="21D37C0F" w14:textId="77777777" w:rsidR="00B46562" w:rsidRPr="007C7D36" w:rsidRDefault="00B46562" w:rsidP="00B46562">
                  <w:pPr>
                    <w:rPr>
                      <w:sz w:val="28"/>
                      <w:szCs w:val="28"/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94B181A" w14:textId="77777777" w:rsidR="00B46562" w:rsidRPr="007C7D36" w:rsidRDefault="00B46562" w:rsidP="00B46562">
                  <w:pPr>
                    <w:rPr>
                      <w:sz w:val="28"/>
                      <w:szCs w:val="28"/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0E87050" w14:textId="77777777" w:rsidR="00B46562" w:rsidRPr="007C7D36" w:rsidRDefault="00B46562" w:rsidP="00B46562">
                  <w:pPr>
                    <w:rPr>
                      <w:sz w:val="28"/>
                      <w:szCs w:val="28"/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5029A938" w14:textId="77777777" w:rsidR="00B46562" w:rsidRPr="007C7D36" w:rsidRDefault="00B46562" w:rsidP="00B46562">
                  <w:pPr>
                    <w:rPr>
                      <w:sz w:val="28"/>
                      <w:szCs w:val="28"/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94DA25B" w14:textId="77777777" w:rsidR="00B46562" w:rsidRPr="007C7D36" w:rsidRDefault="00B46562" w:rsidP="00B46562">
                  <w:pPr>
                    <w:rPr>
                      <w:sz w:val="28"/>
                      <w:szCs w:val="28"/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25A752B" w14:textId="77777777" w:rsidR="00B46562" w:rsidRPr="007C7D36" w:rsidRDefault="00B46562" w:rsidP="00B46562">
                  <w:pPr>
                    <w:rPr>
                      <w:sz w:val="28"/>
                      <w:szCs w:val="28"/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34DD2FB" w14:textId="77777777" w:rsidR="00B46562" w:rsidRPr="007C7D36" w:rsidRDefault="00B46562" w:rsidP="00B46562">
                  <w:pPr>
                    <w:rPr>
                      <w:sz w:val="28"/>
                      <w:szCs w:val="28"/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BA3B14A" w14:textId="77777777" w:rsidR="00B46562" w:rsidRPr="007C7D36" w:rsidRDefault="00B46562" w:rsidP="00B46562">
                  <w:pPr>
                    <w:rPr>
                      <w:sz w:val="28"/>
                      <w:szCs w:val="28"/>
                      <w:lang w:bidi="fa-IR"/>
                    </w:rPr>
                  </w:pPr>
                </w:p>
              </w:tc>
            </w:tr>
            <w:tr w:rsidR="00B46562" w:rsidRPr="007C7D36" w14:paraId="42F1B7E4" w14:textId="77777777" w:rsidTr="003168D4">
              <w:tc>
                <w:tcPr>
                  <w:tcW w:w="450" w:type="dxa"/>
                </w:tcPr>
                <w:p w14:paraId="1A9FAB8C" w14:textId="77777777" w:rsidR="00B46562" w:rsidRPr="007C7D36" w:rsidRDefault="00B46562" w:rsidP="00B46562">
                  <w:pPr>
                    <w:rPr>
                      <w:sz w:val="28"/>
                      <w:szCs w:val="28"/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A84E635" w14:textId="77777777" w:rsidR="00B46562" w:rsidRPr="007C7D36" w:rsidRDefault="00B46562" w:rsidP="00B46562">
                  <w:pPr>
                    <w:rPr>
                      <w:sz w:val="28"/>
                      <w:szCs w:val="28"/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578082FA" w14:textId="77777777" w:rsidR="00B46562" w:rsidRPr="007C7D36" w:rsidRDefault="00B46562" w:rsidP="00B46562">
                  <w:pPr>
                    <w:rPr>
                      <w:sz w:val="28"/>
                      <w:szCs w:val="28"/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82D973F" w14:textId="77777777" w:rsidR="00B46562" w:rsidRPr="007C7D36" w:rsidRDefault="00B46562" w:rsidP="00B46562">
                  <w:pPr>
                    <w:rPr>
                      <w:sz w:val="28"/>
                      <w:szCs w:val="28"/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08103158" w14:textId="77777777" w:rsidR="00B46562" w:rsidRPr="007C7D36" w:rsidRDefault="00B46562" w:rsidP="00B46562">
                  <w:pPr>
                    <w:rPr>
                      <w:sz w:val="28"/>
                      <w:szCs w:val="28"/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041AE58" w14:textId="77777777" w:rsidR="00B46562" w:rsidRPr="007C7D36" w:rsidRDefault="00B46562" w:rsidP="00B46562">
                  <w:pPr>
                    <w:rPr>
                      <w:sz w:val="28"/>
                      <w:szCs w:val="28"/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2CA5AB6" w14:textId="77777777" w:rsidR="00B46562" w:rsidRPr="007C7D36" w:rsidRDefault="00B46562" w:rsidP="00B46562">
                  <w:pPr>
                    <w:rPr>
                      <w:sz w:val="28"/>
                      <w:szCs w:val="28"/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806AB98" w14:textId="77777777" w:rsidR="00B46562" w:rsidRPr="007C7D36" w:rsidRDefault="00B46562" w:rsidP="00B46562">
                  <w:pPr>
                    <w:rPr>
                      <w:sz w:val="28"/>
                      <w:szCs w:val="28"/>
                      <w:lang w:bidi="fa-IR"/>
                    </w:rPr>
                  </w:pPr>
                </w:p>
              </w:tc>
            </w:tr>
            <w:tr w:rsidR="00B46562" w:rsidRPr="007C7D36" w14:paraId="3968FA34" w14:textId="77777777" w:rsidTr="003168D4">
              <w:tc>
                <w:tcPr>
                  <w:tcW w:w="450" w:type="dxa"/>
                </w:tcPr>
                <w:p w14:paraId="4E287F38" w14:textId="77777777" w:rsidR="00B46562" w:rsidRPr="007C7D36" w:rsidRDefault="00B46562" w:rsidP="00B46562">
                  <w:pPr>
                    <w:rPr>
                      <w:sz w:val="28"/>
                      <w:szCs w:val="28"/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02A55593" w14:textId="77777777" w:rsidR="00B46562" w:rsidRPr="007C7D36" w:rsidRDefault="00B46562" w:rsidP="00B46562">
                  <w:pPr>
                    <w:rPr>
                      <w:sz w:val="28"/>
                      <w:szCs w:val="28"/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BD08DCB" w14:textId="77777777" w:rsidR="00B46562" w:rsidRPr="007C7D36" w:rsidRDefault="00B46562" w:rsidP="00B46562">
                  <w:pPr>
                    <w:rPr>
                      <w:sz w:val="28"/>
                      <w:szCs w:val="28"/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ADC70BA" w14:textId="77777777" w:rsidR="00B46562" w:rsidRPr="007C7D36" w:rsidRDefault="00B46562" w:rsidP="00B46562">
                  <w:pPr>
                    <w:rPr>
                      <w:sz w:val="28"/>
                      <w:szCs w:val="28"/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5DD6117" w14:textId="77777777" w:rsidR="00B46562" w:rsidRPr="007C7D36" w:rsidRDefault="00B46562" w:rsidP="00B46562">
                  <w:pPr>
                    <w:rPr>
                      <w:sz w:val="28"/>
                      <w:szCs w:val="28"/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8E2A12B" w14:textId="77777777" w:rsidR="00B46562" w:rsidRPr="007C7D36" w:rsidRDefault="00B46562" w:rsidP="00B46562">
                  <w:pPr>
                    <w:rPr>
                      <w:sz w:val="28"/>
                      <w:szCs w:val="28"/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94DEB74" w14:textId="77777777" w:rsidR="00B46562" w:rsidRPr="007C7D36" w:rsidRDefault="00B46562" w:rsidP="00B46562">
                  <w:pPr>
                    <w:rPr>
                      <w:sz w:val="28"/>
                      <w:szCs w:val="28"/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D4E8C4C" w14:textId="77777777" w:rsidR="00B46562" w:rsidRPr="007C7D36" w:rsidRDefault="00B46562" w:rsidP="00B46562">
                  <w:pPr>
                    <w:rPr>
                      <w:sz w:val="28"/>
                      <w:szCs w:val="28"/>
                      <w:lang w:bidi="fa-IR"/>
                    </w:rPr>
                  </w:pPr>
                </w:p>
              </w:tc>
            </w:tr>
            <w:bookmarkEnd w:id="0"/>
          </w:tbl>
          <w:p w14:paraId="0B537862" w14:textId="77777777" w:rsidR="00B46562" w:rsidRPr="007C7D36" w:rsidRDefault="00B46562" w:rsidP="00B46562">
            <w:pPr>
              <w:bidi/>
              <w:jc w:val="right"/>
              <w:rPr>
                <w:rStyle w:val="Strong"/>
                <w:rFonts w:cs="B Nazanin"/>
                <w:b w:val="0"/>
                <w:bCs w:val="0"/>
                <w:sz w:val="28"/>
                <w:szCs w:val="28"/>
                <w:rtl/>
                <w:lang w:bidi="fa-IR"/>
              </w:rPr>
            </w:pPr>
          </w:p>
          <w:p w14:paraId="1C3DF2C3" w14:textId="77777777" w:rsidR="00B46562" w:rsidRPr="007C7D36" w:rsidRDefault="00B46562" w:rsidP="00B46562">
            <w:pPr>
              <w:bidi/>
              <w:rPr>
                <w:rStyle w:val="Strong"/>
                <w:rFonts w:cs="B Nazanin"/>
                <w:sz w:val="28"/>
                <w:szCs w:val="28"/>
                <w:rtl/>
                <w:lang w:bidi="fa-IR"/>
              </w:rPr>
            </w:pPr>
            <w:r w:rsidRPr="007C7D36">
              <w:rPr>
                <w:rStyle w:val="Strong"/>
                <w:rFonts w:cs="B Nazanin" w:hint="cs"/>
                <w:sz w:val="28"/>
                <w:szCs w:val="28"/>
                <w:rtl/>
                <w:lang w:bidi="fa-IR"/>
              </w:rPr>
              <w:t xml:space="preserve">ب) بردار </w:t>
            </w:r>
            <m:oMath>
              <m:acc>
                <m:accPr>
                  <m:chr m:val="⃗"/>
                  <m:ctrlPr>
                    <w:rPr>
                      <w:rStyle w:val="Strong"/>
                      <w:rFonts w:ascii="Cambria Math" w:hAnsi="Cambria Math" w:cs="B Nazanin"/>
                      <w:b w:val="0"/>
                      <w:bCs w:val="0"/>
                      <w:i/>
                      <w:sz w:val="28"/>
                      <w:szCs w:val="28"/>
                      <w:lang w:bidi="fa-IR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Style w:val="Strong"/>
                      <w:rFonts w:ascii="Cambria Math" w:hAnsi="Cambria Math" w:cs="B Nazanin"/>
                      <w:sz w:val="28"/>
                      <w:szCs w:val="28"/>
                      <w:lang w:bidi="fa-IR"/>
                    </w:rPr>
                    <m:t>AB</m:t>
                  </m:r>
                </m:e>
              </m:acc>
            </m:oMath>
            <w:r w:rsidRPr="007C7D36">
              <w:rPr>
                <w:rStyle w:val="Strong"/>
                <w:rFonts w:cs="B Nazanin"/>
                <w:sz w:val="28"/>
                <w:szCs w:val="28"/>
                <w:lang w:bidi="fa-IR"/>
              </w:rPr>
              <w:t xml:space="preserve"> </w:t>
            </w:r>
            <w:r w:rsidRPr="007C7D36">
              <w:rPr>
                <w:rStyle w:val="Strong"/>
                <w:rFonts w:cs="B Nazanin" w:hint="cs"/>
                <w:sz w:val="28"/>
                <w:szCs w:val="28"/>
                <w:rtl/>
                <w:lang w:bidi="fa-IR"/>
              </w:rPr>
              <w:t xml:space="preserve"> را رسم کنید و مختصات آن را بنویسید.</w:t>
            </w:r>
            <w:r w:rsidRPr="007C7D36">
              <w:rPr>
                <w:rFonts w:cs="B Nazanin" w:hint="cs"/>
                <w:noProof/>
                <w:sz w:val="28"/>
                <w:szCs w:val="28"/>
                <w:rtl/>
                <w:lang w:val="fa-IR" w:bidi="fa-IR"/>
              </w:rPr>
              <w:t xml:space="preserve"> </w:t>
            </w:r>
          </w:p>
          <w:p w14:paraId="0F96EE4C" w14:textId="77777777" w:rsidR="00B46562" w:rsidRPr="007C7D36" w:rsidRDefault="00305795" w:rsidP="00B46562">
            <w:pPr>
              <w:bidi/>
              <w:rPr>
                <w:rStyle w:val="Strong"/>
                <w:rFonts w:cs="B Nazanin"/>
                <w:b w:val="0"/>
                <w:bCs w:val="0"/>
                <w:sz w:val="28"/>
                <w:szCs w:val="28"/>
                <w:rtl/>
                <w:lang w:bidi="fa-IR"/>
              </w:rPr>
            </w:pPr>
            <m:oMathPara>
              <m:oMath>
                <m:acc>
                  <m:accPr>
                    <m:chr m:val="⃗"/>
                    <m:ctrlPr>
                      <w:rPr>
                        <w:rStyle w:val="Strong"/>
                        <w:rFonts w:ascii="Cambria Math" w:hAnsi="Cambria Math" w:cs="B Nazanin"/>
                        <w:b w:val="0"/>
                        <w:bCs w:val="0"/>
                        <w:i/>
                        <w:sz w:val="28"/>
                        <w:szCs w:val="28"/>
                        <w:lang w:bidi="fa-IR"/>
                      </w:rPr>
                    </m:ctrlPr>
                  </m:accPr>
                  <m:e>
                    <m:r>
                      <w:rPr>
                        <w:rStyle w:val="Strong"/>
                        <w:rFonts w:ascii="Cambria Math" w:hAnsi="Cambria Math" w:cs="B Nazanin"/>
                        <w:sz w:val="28"/>
                        <w:szCs w:val="28"/>
                        <w:lang w:bidi="fa-IR"/>
                      </w:rPr>
                      <m:t>AB</m:t>
                    </m:r>
                  </m:e>
                </m:acc>
                <m:r>
                  <w:rPr>
                    <w:rStyle w:val="Strong"/>
                    <w:rFonts w:ascii="Cambria Math" w:hAnsi="Cambria Math" w:cs="B Nazanin"/>
                    <w:sz w:val="28"/>
                    <w:szCs w:val="28"/>
                    <w:lang w:bidi="fa-IR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Style w:val="Strong"/>
                        <w:rFonts w:ascii="Cambria Math" w:hAnsi="Cambria Math" w:cs="B Nazanin"/>
                        <w:b w:val="0"/>
                        <w:bCs w:val="0"/>
                        <w:i/>
                        <w:sz w:val="28"/>
                        <w:szCs w:val="28"/>
                        <w:lang w:bidi="fa-IR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Style w:val="Strong"/>
                            <w:rFonts w:ascii="Cambria Math" w:hAnsi="Cambria Math" w:cs="B Nazanin"/>
                            <w:b w:val="0"/>
                            <w:bCs w:val="0"/>
                            <w:i/>
                            <w:sz w:val="28"/>
                            <w:szCs w:val="28"/>
                            <w:lang w:bidi="fa-IR"/>
                          </w:rPr>
                        </m:ctrlPr>
                      </m:mPr>
                      <m:mr>
                        <m:e/>
                      </m:mr>
                      <m:mr>
                        <m:e/>
                      </m:mr>
                    </m:m>
                  </m:e>
                </m:d>
              </m:oMath>
            </m:oMathPara>
          </w:p>
          <w:p w14:paraId="2C4089B7" w14:textId="77777777" w:rsidR="00B46562" w:rsidRPr="007C7D36" w:rsidRDefault="00B46562" w:rsidP="00B46562">
            <w:pPr>
              <w:bidi/>
              <w:rPr>
                <w:rStyle w:val="Strong"/>
                <w:rFonts w:cs="B Nazanin"/>
                <w:b w:val="0"/>
                <w:bCs w:val="0"/>
                <w:sz w:val="28"/>
                <w:szCs w:val="28"/>
                <w:rtl/>
                <w:lang w:bidi="fa-IR"/>
              </w:rPr>
            </w:pPr>
            <w:r w:rsidRPr="007C7D36">
              <w:rPr>
                <w:rStyle w:val="Strong"/>
                <w:rFonts w:cs="B Nazanin" w:hint="cs"/>
                <w:sz w:val="28"/>
                <w:szCs w:val="28"/>
                <w:rtl/>
                <w:lang w:bidi="fa-IR"/>
              </w:rPr>
              <w:t xml:space="preserve">ج) جمع متناظر با بردار </w:t>
            </w:r>
            <m:oMath>
              <m:acc>
                <m:accPr>
                  <m:chr m:val="⃗"/>
                  <m:ctrlPr>
                    <w:rPr>
                      <w:rStyle w:val="Strong"/>
                      <w:rFonts w:ascii="Cambria Math" w:hAnsi="Cambria Math" w:cs="B Nazanin"/>
                      <w:b w:val="0"/>
                      <w:bCs w:val="0"/>
                      <w:i/>
                      <w:sz w:val="28"/>
                      <w:szCs w:val="28"/>
                      <w:lang w:bidi="fa-IR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Style w:val="Strong"/>
                      <w:rFonts w:ascii="Cambria Math" w:hAnsi="Cambria Math" w:cs="B Nazanin"/>
                      <w:sz w:val="28"/>
                      <w:szCs w:val="28"/>
                      <w:lang w:bidi="fa-IR"/>
                    </w:rPr>
                    <m:t>AB</m:t>
                  </m:r>
                </m:e>
              </m:acc>
            </m:oMath>
            <w:r w:rsidRPr="007C7D36">
              <w:rPr>
                <w:rStyle w:val="Strong"/>
                <w:rFonts w:cs="B Nazanin" w:hint="cs"/>
                <w:sz w:val="28"/>
                <w:szCs w:val="28"/>
                <w:rtl/>
                <w:lang w:bidi="fa-IR"/>
              </w:rPr>
              <w:t xml:space="preserve"> را بنویسید</w:t>
            </w:r>
            <w:r w:rsidRPr="007C7D36">
              <w:rPr>
                <w:rStyle w:val="Strong"/>
                <w:rFonts w:cs="B Nazanin" w:hint="cs"/>
                <w:b w:val="0"/>
                <w:bCs w:val="0"/>
                <w:sz w:val="28"/>
                <w:szCs w:val="28"/>
                <w:rtl/>
                <w:lang w:bidi="fa-IR"/>
              </w:rPr>
              <w:t>.</w:t>
            </w:r>
          </w:p>
          <w:p w14:paraId="7E8E1CE4" w14:textId="42EFFC7C" w:rsidR="00B46562" w:rsidRPr="007C7D36" w:rsidRDefault="00305795" w:rsidP="00B46562">
            <w:pPr>
              <w:tabs>
                <w:tab w:val="left" w:pos="2809"/>
                <w:tab w:val="left" w:pos="6658"/>
              </w:tabs>
              <w:bidi/>
              <w:rPr>
                <w:rFonts w:cs="B Nazanin"/>
                <w:b/>
                <w:bCs/>
                <w:sz w:val="28"/>
                <w:szCs w:val="28"/>
                <w:rtl/>
                <w:lang w:bidi="fa-IR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Style w:val="Strong"/>
                        <w:rFonts w:ascii="Cambria Math" w:hAnsi="Cambria Math" w:cs="B Nazanin"/>
                        <w:b w:val="0"/>
                        <w:bCs w:val="0"/>
                        <w:i/>
                        <w:sz w:val="28"/>
                        <w:szCs w:val="28"/>
                        <w:lang w:bidi="fa-IR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Style w:val="Strong"/>
                            <w:rFonts w:ascii="Cambria Math" w:hAnsi="Cambria Math" w:cs="B Nazanin"/>
                            <w:b w:val="0"/>
                            <w:bCs w:val="0"/>
                            <w:i/>
                            <w:sz w:val="28"/>
                            <w:szCs w:val="28"/>
                            <w:lang w:bidi="fa-IR"/>
                          </w:rPr>
                        </m:ctrlPr>
                      </m:mPr>
                      <m:mr>
                        <m:e/>
                      </m:mr>
                      <m:mr>
                        <m:e/>
                      </m:mr>
                    </m:m>
                  </m:e>
                </m:d>
                <m:r>
                  <w:rPr>
                    <w:rStyle w:val="Strong"/>
                    <w:rFonts w:ascii="Cambria Math" w:hAnsi="Cambria Math" w:cs="B Nazanin"/>
                    <w:sz w:val="28"/>
                    <w:szCs w:val="28"/>
                    <w:lang w:bidi="fa-IR"/>
                  </w:rPr>
                  <m:t>+</m:t>
                </m:r>
                <m:d>
                  <m:dPr>
                    <m:begChr m:val="["/>
                    <m:endChr m:val="]"/>
                    <m:ctrlPr>
                      <w:rPr>
                        <w:rStyle w:val="Strong"/>
                        <w:rFonts w:ascii="Cambria Math" w:hAnsi="Cambria Math" w:cs="B Nazanin"/>
                        <w:b w:val="0"/>
                        <w:bCs w:val="0"/>
                        <w:i/>
                        <w:sz w:val="28"/>
                        <w:szCs w:val="28"/>
                        <w:lang w:bidi="fa-IR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Style w:val="Strong"/>
                            <w:rFonts w:ascii="Cambria Math" w:hAnsi="Cambria Math" w:cs="B Nazanin"/>
                            <w:b w:val="0"/>
                            <w:bCs w:val="0"/>
                            <w:i/>
                            <w:sz w:val="28"/>
                            <w:szCs w:val="28"/>
                            <w:lang w:bidi="fa-IR"/>
                          </w:rPr>
                        </m:ctrlPr>
                      </m:mPr>
                      <m:mr>
                        <m:e/>
                      </m:mr>
                      <m:mr>
                        <m:e/>
                      </m:mr>
                    </m:m>
                  </m:e>
                </m:d>
                <m:r>
                  <w:rPr>
                    <w:rStyle w:val="Strong"/>
                    <w:rFonts w:ascii="Cambria Math" w:hAnsi="Cambria Math" w:cs="B Nazanin"/>
                    <w:sz w:val="28"/>
                    <w:szCs w:val="28"/>
                    <w:lang w:bidi="fa-IR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Style w:val="Strong"/>
                        <w:rFonts w:ascii="Cambria Math" w:hAnsi="Cambria Math" w:cs="B Nazanin"/>
                        <w:b w:val="0"/>
                        <w:bCs w:val="0"/>
                        <w:i/>
                        <w:sz w:val="28"/>
                        <w:szCs w:val="28"/>
                        <w:lang w:bidi="fa-IR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Style w:val="Strong"/>
                            <w:rFonts w:ascii="Cambria Math" w:hAnsi="Cambria Math" w:cs="B Nazanin"/>
                            <w:b w:val="0"/>
                            <w:bCs w:val="0"/>
                            <w:i/>
                            <w:sz w:val="28"/>
                            <w:szCs w:val="28"/>
                            <w:lang w:bidi="fa-IR"/>
                          </w:rPr>
                        </m:ctrlPr>
                      </m:mPr>
                      <m:mr>
                        <m:e/>
                      </m:mr>
                      <m:mr>
                        <m:e/>
                      </m:mr>
                    </m:m>
                  </m:e>
                </m:d>
              </m:oMath>
            </m:oMathPara>
          </w:p>
        </w:tc>
      </w:tr>
      <w:tr w:rsidR="003D3047" w:rsidRPr="007C7D36" w14:paraId="732270B6" w14:textId="77777777" w:rsidTr="003D3047">
        <w:trPr>
          <w:trHeight w:val="1379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0CF75477" w14:textId="77777777" w:rsidR="003D3047" w:rsidRPr="007C7D36" w:rsidRDefault="003D3047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8"/>
                <w:szCs w:val="28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0B4AFBB8" w14:textId="0F870CE6" w:rsidR="003D3047" w:rsidRPr="007C7D36" w:rsidRDefault="003D3047" w:rsidP="003D3047">
            <w:pPr>
              <w:bidi/>
              <w:rPr>
                <w:rFonts w:cs="0 Nazanin Bold"/>
                <w:sz w:val="28"/>
                <w:szCs w:val="28"/>
                <w:rtl/>
                <w:lang w:bidi="fa-IR"/>
              </w:rPr>
            </w:pPr>
            <w:r w:rsidRPr="007C7D36">
              <w:rPr>
                <w:rFonts w:cs="0 Nazanin Bold"/>
                <w:noProof/>
                <w:sz w:val="28"/>
                <w:szCs w:val="28"/>
                <w:rtl/>
                <w:lang w:bidi="fa-IR"/>
              </w:rPr>
              <mc:AlternateContent>
                <mc:Choice Requires="wpg">
                  <w:drawing>
                    <wp:anchor distT="0" distB="0" distL="114300" distR="114300" simplePos="0" relativeHeight="251730944" behindDoc="0" locked="0" layoutInCell="1" allowOverlap="1" wp14:anchorId="056B487E" wp14:editId="36AF89AB">
                      <wp:simplePos x="0" y="0"/>
                      <wp:positionH relativeFrom="page">
                        <wp:posOffset>80645</wp:posOffset>
                      </wp:positionH>
                      <wp:positionV relativeFrom="page">
                        <wp:posOffset>70485</wp:posOffset>
                      </wp:positionV>
                      <wp:extent cx="1376045" cy="749935"/>
                      <wp:effectExtent l="0" t="0" r="14605" b="12065"/>
                      <wp:wrapNone/>
                      <wp:docPr id="139" name="Group 13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76045" cy="749935"/>
                                <a:chOff x="0" y="0"/>
                                <a:chExt cx="1376045" cy="749935"/>
                              </a:xfrm>
                            </wpg:grpSpPr>
                            <wpg:grpSp>
                              <wpg:cNvPr id="140" name="Group 140"/>
                              <wpg:cNvGrpSpPr/>
                              <wpg:grpSpPr>
                                <a:xfrm>
                                  <a:off x="0" y="0"/>
                                  <a:ext cx="1376045" cy="749935"/>
                                  <a:chOff x="0" y="247650"/>
                                  <a:chExt cx="2724150" cy="1485900"/>
                                </a:xfrm>
                              </wpg:grpSpPr>
                              <wpg:grpSp>
                                <wpg:cNvPr id="141" name="Group 141"/>
                                <wpg:cNvGrpSpPr/>
                                <wpg:grpSpPr>
                                  <a:xfrm>
                                    <a:off x="0" y="247650"/>
                                    <a:ext cx="2724150" cy="247650"/>
                                    <a:chOff x="0" y="0"/>
                                    <a:chExt cx="2724150" cy="247650"/>
                                  </a:xfrm>
                                </wpg:grpSpPr>
                                <wps:wsp>
                                  <wps:cNvPr id="142" name="Rectangle 142"/>
                                  <wps:cNvSpPr/>
                                  <wps:spPr>
                                    <a:xfrm>
                                      <a:off x="2476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3" name="Rectangle 143"/>
                                  <wps:cNvSpPr/>
                                  <wps:spPr>
                                    <a:xfrm>
                                      <a:off x="4953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4" name="Rectangle 144"/>
                                  <wps:cNvSpPr/>
                                  <wps:spPr>
                                    <a:xfrm>
                                      <a:off x="7429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5" name="Rectangle 145"/>
                                  <wps:cNvSpPr/>
                                  <wps:spPr>
                                    <a:xfrm>
                                      <a:off x="9906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6" name="Rectangle 146"/>
                                  <wps:cNvSpPr/>
                                  <wps:spPr>
                                    <a:xfrm>
                                      <a:off x="12382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7" name="Rectangle 147"/>
                                  <wps:cNvSpPr/>
                                  <wps:spPr>
                                    <a:xfrm>
                                      <a:off x="14859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8" name="Rectangle 148"/>
                                  <wps:cNvSpPr/>
                                  <wps:spPr>
                                    <a:xfrm>
                                      <a:off x="17335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9" name="Rectangle 149"/>
                                  <wps:cNvSpPr/>
                                  <wps:spPr>
                                    <a:xfrm>
                                      <a:off x="19812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0" name="Rectangle 150"/>
                                  <wps:cNvSpPr/>
                                  <wps:spPr>
                                    <a:xfrm>
                                      <a:off x="22288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1" name="Rectangle 151"/>
                                  <wps:cNvSpPr/>
                                  <wps:spPr>
                                    <a:xfrm>
                                      <a:off x="24765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2" name="Rectangle 152"/>
                                  <wps:cNvSpPr/>
                                  <wps:spPr>
                                    <a:xfrm>
                                      <a:off x="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53" name="Group 153"/>
                                <wpg:cNvGrpSpPr/>
                                <wpg:grpSpPr>
                                  <a:xfrm>
                                    <a:off x="0" y="495300"/>
                                    <a:ext cx="2724150" cy="247650"/>
                                    <a:chOff x="0" y="0"/>
                                    <a:chExt cx="2724150" cy="247650"/>
                                  </a:xfrm>
                                </wpg:grpSpPr>
                                <wps:wsp>
                                  <wps:cNvPr id="154" name="Rectangle 154"/>
                                  <wps:cNvSpPr/>
                                  <wps:spPr>
                                    <a:xfrm>
                                      <a:off x="2476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5" name="Rectangle 155"/>
                                  <wps:cNvSpPr/>
                                  <wps:spPr>
                                    <a:xfrm>
                                      <a:off x="4953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6" name="Rectangle 156"/>
                                  <wps:cNvSpPr/>
                                  <wps:spPr>
                                    <a:xfrm>
                                      <a:off x="7429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7" name="Rectangle 157"/>
                                  <wps:cNvSpPr/>
                                  <wps:spPr>
                                    <a:xfrm>
                                      <a:off x="9906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8" name="Rectangle 158"/>
                                  <wps:cNvSpPr/>
                                  <wps:spPr>
                                    <a:xfrm>
                                      <a:off x="12382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9" name="Rectangle 159"/>
                                  <wps:cNvSpPr/>
                                  <wps:spPr>
                                    <a:xfrm>
                                      <a:off x="14859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0" name="Rectangle 160"/>
                                  <wps:cNvSpPr/>
                                  <wps:spPr>
                                    <a:xfrm>
                                      <a:off x="17335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1" name="Rectangle 161"/>
                                  <wps:cNvSpPr/>
                                  <wps:spPr>
                                    <a:xfrm>
                                      <a:off x="19812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2" name="Rectangle 162"/>
                                  <wps:cNvSpPr/>
                                  <wps:spPr>
                                    <a:xfrm>
                                      <a:off x="22288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3" name="Rectangle 163"/>
                                  <wps:cNvSpPr/>
                                  <wps:spPr>
                                    <a:xfrm>
                                      <a:off x="24765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4" name="Rectangle 164"/>
                                  <wps:cNvSpPr/>
                                  <wps:spPr>
                                    <a:xfrm>
                                      <a:off x="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65" name="Group 165"/>
                                <wpg:cNvGrpSpPr/>
                                <wpg:grpSpPr>
                                  <a:xfrm>
                                    <a:off x="0" y="742950"/>
                                    <a:ext cx="2724150" cy="247650"/>
                                    <a:chOff x="0" y="0"/>
                                    <a:chExt cx="2724150" cy="247650"/>
                                  </a:xfrm>
                                </wpg:grpSpPr>
                                <wps:wsp>
                                  <wps:cNvPr id="166" name="Rectangle 166"/>
                                  <wps:cNvSpPr/>
                                  <wps:spPr>
                                    <a:xfrm>
                                      <a:off x="2476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7" name="Rectangle 167"/>
                                  <wps:cNvSpPr/>
                                  <wps:spPr>
                                    <a:xfrm>
                                      <a:off x="4953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8" name="Rectangle 168"/>
                                  <wps:cNvSpPr/>
                                  <wps:spPr>
                                    <a:xfrm>
                                      <a:off x="7429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9" name="Rectangle 169"/>
                                  <wps:cNvSpPr/>
                                  <wps:spPr>
                                    <a:xfrm>
                                      <a:off x="9906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0" name="Rectangle 170"/>
                                  <wps:cNvSpPr/>
                                  <wps:spPr>
                                    <a:xfrm>
                                      <a:off x="12382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1" name="Rectangle 171"/>
                                  <wps:cNvSpPr/>
                                  <wps:spPr>
                                    <a:xfrm>
                                      <a:off x="14859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2" name="Rectangle 172"/>
                                  <wps:cNvSpPr/>
                                  <wps:spPr>
                                    <a:xfrm>
                                      <a:off x="17335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3" name="Rectangle 173"/>
                                  <wps:cNvSpPr/>
                                  <wps:spPr>
                                    <a:xfrm>
                                      <a:off x="19812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4" name="Rectangle 174"/>
                                  <wps:cNvSpPr/>
                                  <wps:spPr>
                                    <a:xfrm>
                                      <a:off x="22288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5" name="Rectangle 175"/>
                                  <wps:cNvSpPr/>
                                  <wps:spPr>
                                    <a:xfrm>
                                      <a:off x="24765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6" name="Rectangle 176"/>
                                  <wps:cNvSpPr/>
                                  <wps:spPr>
                                    <a:xfrm>
                                      <a:off x="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77" name="Group 177"/>
                                <wpg:cNvGrpSpPr/>
                                <wpg:grpSpPr>
                                  <a:xfrm>
                                    <a:off x="0" y="990600"/>
                                    <a:ext cx="2724150" cy="247650"/>
                                    <a:chOff x="0" y="0"/>
                                    <a:chExt cx="2724150" cy="247650"/>
                                  </a:xfrm>
                                </wpg:grpSpPr>
                                <wps:wsp>
                                  <wps:cNvPr id="178" name="Rectangle 178"/>
                                  <wps:cNvSpPr/>
                                  <wps:spPr>
                                    <a:xfrm>
                                      <a:off x="2476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9" name="Rectangle 179"/>
                                  <wps:cNvSpPr/>
                                  <wps:spPr>
                                    <a:xfrm>
                                      <a:off x="4953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0" name="Rectangle 180"/>
                                  <wps:cNvSpPr/>
                                  <wps:spPr>
                                    <a:xfrm>
                                      <a:off x="7429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1" name="Rectangle 181"/>
                                  <wps:cNvSpPr/>
                                  <wps:spPr>
                                    <a:xfrm>
                                      <a:off x="9906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2" name="Rectangle 182"/>
                                  <wps:cNvSpPr/>
                                  <wps:spPr>
                                    <a:xfrm>
                                      <a:off x="12382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3" name="Rectangle 183"/>
                                  <wps:cNvSpPr/>
                                  <wps:spPr>
                                    <a:xfrm>
                                      <a:off x="14859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4" name="Rectangle 184"/>
                                  <wps:cNvSpPr/>
                                  <wps:spPr>
                                    <a:xfrm>
                                      <a:off x="17335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5" name="Rectangle 185"/>
                                  <wps:cNvSpPr/>
                                  <wps:spPr>
                                    <a:xfrm>
                                      <a:off x="19812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6" name="Rectangle 186"/>
                                  <wps:cNvSpPr/>
                                  <wps:spPr>
                                    <a:xfrm>
                                      <a:off x="22288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7" name="Rectangle 187"/>
                                  <wps:cNvSpPr/>
                                  <wps:spPr>
                                    <a:xfrm>
                                      <a:off x="24765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8" name="Rectangle 188"/>
                                  <wps:cNvSpPr/>
                                  <wps:spPr>
                                    <a:xfrm>
                                      <a:off x="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89" name="Group 189"/>
                                <wpg:cNvGrpSpPr/>
                                <wpg:grpSpPr>
                                  <a:xfrm>
                                    <a:off x="0" y="1238250"/>
                                    <a:ext cx="2724150" cy="247650"/>
                                    <a:chOff x="0" y="0"/>
                                    <a:chExt cx="2724150" cy="247650"/>
                                  </a:xfrm>
                                </wpg:grpSpPr>
                                <wps:wsp>
                                  <wps:cNvPr id="190" name="Rectangle 190"/>
                                  <wps:cNvSpPr/>
                                  <wps:spPr>
                                    <a:xfrm>
                                      <a:off x="2476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1" name="Rectangle 191"/>
                                  <wps:cNvSpPr/>
                                  <wps:spPr>
                                    <a:xfrm>
                                      <a:off x="4953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2" name="Rectangle 192"/>
                                  <wps:cNvSpPr/>
                                  <wps:spPr>
                                    <a:xfrm>
                                      <a:off x="7429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3" name="Rectangle 193"/>
                                  <wps:cNvSpPr/>
                                  <wps:spPr>
                                    <a:xfrm>
                                      <a:off x="9906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4" name="Rectangle 194"/>
                                  <wps:cNvSpPr/>
                                  <wps:spPr>
                                    <a:xfrm>
                                      <a:off x="12382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5" name="Rectangle 195"/>
                                  <wps:cNvSpPr/>
                                  <wps:spPr>
                                    <a:xfrm>
                                      <a:off x="14859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6" name="Rectangle 196"/>
                                  <wps:cNvSpPr/>
                                  <wps:spPr>
                                    <a:xfrm>
                                      <a:off x="17335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7" name="Rectangle 197"/>
                                  <wps:cNvSpPr/>
                                  <wps:spPr>
                                    <a:xfrm>
                                      <a:off x="19812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8" name="Rectangle 198"/>
                                  <wps:cNvSpPr/>
                                  <wps:spPr>
                                    <a:xfrm>
                                      <a:off x="22288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9" name="Rectangle 199"/>
                                  <wps:cNvSpPr/>
                                  <wps:spPr>
                                    <a:xfrm>
                                      <a:off x="24765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0" name="Rectangle 200"/>
                                  <wps:cNvSpPr/>
                                  <wps:spPr>
                                    <a:xfrm>
                                      <a:off x="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201" name="Group 201"/>
                                <wpg:cNvGrpSpPr/>
                                <wpg:grpSpPr>
                                  <a:xfrm>
                                    <a:off x="0" y="1485900"/>
                                    <a:ext cx="2724150" cy="247650"/>
                                    <a:chOff x="0" y="0"/>
                                    <a:chExt cx="2724150" cy="247650"/>
                                  </a:xfrm>
                                </wpg:grpSpPr>
                                <wps:wsp>
                                  <wps:cNvPr id="202" name="Rectangle 202"/>
                                  <wps:cNvSpPr/>
                                  <wps:spPr>
                                    <a:xfrm>
                                      <a:off x="2476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3" name="Rectangle 203"/>
                                  <wps:cNvSpPr/>
                                  <wps:spPr>
                                    <a:xfrm>
                                      <a:off x="4953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4" name="Rectangle 204"/>
                                  <wps:cNvSpPr/>
                                  <wps:spPr>
                                    <a:xfrm>
                                      <a:off x="7429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5" name="Rectangle 205"/>
                                  <wps:cNvSpPr/>
                                  <wps:spPr>
                                    <a:xfrm>
                                      <a:off x="9906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6" name="Rectangle 206"/>
                                  <wps:cNvSpPr/>
                                  <wps:spPr>
                                    <a:xfrm>
                                      <a:off x="12382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7" name="Rectangle 207"/>
                                  <wps:cNvSpPr/>
                                  <wps:spPr>
                                    <a:xfrm>
                                      <a:off x="14859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8" name="Rectangle 208"/>
                                  <wps:cNvSpPr/>
                                  <wps:spPr>
                                    <a:xfrm>
                                      <a:off x="17335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9" name="Rectangle 209"/>
                                  <wps:cNvSpPr/>
                                  <wps:spPr>
                                    <a:xfrm>
                                      <a:off x="19812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10" name="Rectangle 210"/>
                                  <wps:cNvSpPr/>
                                  <wps:spPr>
                                    <a:xfrm>
                                      <a:off x="22288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11" name="Rectangle 211"/>
                                  <wps:cNvSpPr/>
                                  <wps:spPr>
                                    <a:xfrm>
                                      <a:off x="24765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12" name="Rectangle 212"/>
                                  <wps:cNvSpPr/>
                                  <wps:spPr>
                                    <a:xfrm>
                                      <a:off x="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  <wps:wsp>
                              <wps:cNvPr id="213" name="Isosceles Triangle 213"/>
                              <wps:cNvSpPr/>
                              <wps:spPr>
                                <a:xfrm>
                                  <a:off x="230521" y="7684"/>
                                  <a:ext cx="273685" cy="238760"/>
                                </a:xfrm>
                                <a:prstGeom prst="triangle">
                                  <a:avLst/>
                                </a:prstGeom>
                                <a:solidFill>
                                  <a:srgbClr val="FFFF00"/>
                                </a:solidFill>
                                <a:ln w="19050" cap="flat" cmpd="sng" algn="ctr">
                                  <a:solidFill>
                                    <a:srgbClr val="4F81BD">
                                      <a:shade val="50000"/>
                                    </a:srgbClr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4" name="Isosceles Triangle 214"/>
                              <wps:cNvSpPr/>
                              <wps:spPr>
                                <a:xfrm>
                                  <a:off x="860612" y="376517"/>
                                  <a:ext cx="273685" cy="238760"/>
                                </a:xfrm>
                                <a:prstGeom prst="triangle">
                                  <a:avLst/>
                                </a:prstGeom>
                                <a:solidFill>
                                  <a:srgbClr val="FFFF00"/>
                                </a:solidFill>
                                <a:ln w="19050" cap="flat" cmpd="sng" algn="ctr">
                                  <a:solidFill>
                                    <a:srgbClr val="4F81BD">
                                      <a:shade val="50000"/>
                                    </a:srgbClr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7E1763C" id="Group 139" o:spid="_x0000_s1026" style="position:absolute;left:0;text-align:left;margin-left:6.35pt;margin-top:5.55pt;width:108.35pt;height:59.05pt;z-index:251730944;mso-position-horizontal-relative:page;mso-position-vertical-relative:page;mso-width-relative:margin;mso-height-relative:margin" coordsize="13760,74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">
                      <v:group id="Group 140" o:spid="_x0000_s1027" style="position:absolute;width:13760;height:7499" coordorigin=",2476" coordsize="27241,148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Oc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4Ivz8gEev4LAAD//wMAUEsBAi0AFAAGAAgAAAAhANvh9svuAAAAhQEAABMAAAAAAAAA&#10;AAAAAAAAAAAAAFtDb250ZW50X1R5cGVzXS54bWxQSwECLQAUAAYACAAAACEAWvQsW78AAAAVAQAA&#10;CwAAAAAAAAAAAAAAAAAfAQAAX3JlbHMvLnJlbHNQSwECLQAUAAYACAAAACEA3a4jnMYAAADcAAAA&#10;DwAAAAAAAAAAAAAAAAAHAgAAZHJzL2Rvd25yZXYueG1sUEsFBgAAAAADAAMAtwAAAPoCAAAAAA==&#10;">
                        <v:group id="Group 141" o:spid="_x0000_s1028" style="position:absolute;top:2476;width:27241;height:2477" coordsize="27241,2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">
                          <v:rect id="Rectangle 142" o:spid="_x0000_s1029" style="position:absolute;left:2476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" filled="f" strokecolor="windowText" strokeweight="1pt"/>
                          <v:rect id="Rectangle 143" o:spid="_x0000_s1030" style="position:absolute;left:4953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" filled="f" strokecolor="windowText" strokeweight="1pt"/>
                          <v:rect id="Rectangle 144" o:spid="_x0000_s1031" style="position:absolute;left:7429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" filled="f" strokecolor="windowText" strokeweight="1pt"/>
                          <v:rect id="Rectangle 145" o:spid="_x0000_s1032" style="position:absolute;left:9906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" filled="f" strokecolor="windowText" strokeweight="1pt"/>
                          <v:rect id="Rectangle 146" o:spid="_x0000_s1033" style="position:absolute;left:12382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" filled="f" strokecolor="windowText" strokeweight="1pt"/>
                          <v:rect id="Rectangle 147" o:spid="_x0000_s1034" style="position:absolute;left:14859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" filled="f" strokecolor="windowText" strokeweight="1pt"/>
                          <v:rect id="Rectangle 148" o:spid="_x0000_s1035" style="position:absolute;left:17335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" filled="f" strokecolor="windowText" strokeweight="1pt"/>
                          <v:rect id="Rectangle 149" o:spid="_x0000_s1036" style="position:absolute;left:19812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" filled="f" strokecolor="windowText" strokeweight="1pt"/>
                          <v:rect id="Rectangle 150" o:spid="_x0000_s1037" style="position:absolute;left:22288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" filled="f" strokecolor="windowText" strokeweight="1pt"/>
                          <v:rect id="Rectangle 151" o:spid="_x0000_s1038" style="position:absolute;left:24765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" filled="f" strokecolor="windowText" strokeweight="1pt"/>
                          <v:rect id="Rectangle 152" o:spid="_x0000_s1039" style="position:absolute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" filled="f" strokecolor="windowText" strokeweight="1pt"/>
                        </v:group>
                        <v:group id="Group 153" o:spid="_x0000_s1040" style="position:absolute;top:4953;width:27241;height:2476" coordsize="27241,2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">
                          <v:rect id="Rectangle 154" o:spid="_x0000_s1041" style="position:absolute;left:2476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" filled="f" strokecolor="windowText" strokeweight="1pt"/>
                          <v:rect id="Rectangle 155" o:spid="_x0000_s1042" style="position:absolute;left:4953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" filled="f" strokecolor="windowText" strokeweight="1pt"/>
                          <v:rect id="Rectangle 156" o:spid="_x0000_s1043" style="position:absolute;left:7429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" filled="f" strokecolor="windowText" strokeweight="1pt"/>
                          <v:rect id="Rectangle 157" o:spid="_x0000_s1044" style="position:absolute;left:9906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" filled="f" strokecolor="windowText" strokeweight="1pt"/>
                          <v:rect id="Rectangle 158" o:spid="_x0000_s1045" style="position:absolute;left:12382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" filled="f" strokecolor="windowText" strokeweight="1pt"/>
                          <v:rect id="Rectangle 159" o:spid="_x0000_s1046" style="position:absolute;left:14859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" filled="f" strokecolor="windowText" strokeweight="1pt"/>
                          <v:rect id="Rectangle 160" o:spid="_x0000_s1047" style="position:absolute;left:17335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" filled="f" strokecolor="windowText" strokeweight="1pt"/>
                          <v:rect id="Rectangle 161" o:spid="_x0000_s1048" style="position:absolute;left:19812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" filled="f" strokecolor="windowText" strokeweight="1pt"/>
                          <v:rect id="Rectangle 162" o:spid="_x0000_s1049" style="position:absolute;left:22288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" filled="f" strokecolor="windowText" strokeweight="1pt"/>
                          <v:rect id="Rectangle 163" o:spid="_x0000_s1050" style="position:absolute;left:24765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" filled="f" strokecolor="windowText" strokeweight="1pt"/>
                          <v:rect id="Rectangle 164" o:spid="_x0000_s1051" style="position:absolute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" filled="f" strokecolor="windowText" strokeweight="1pt"/>
                        </v:group>
                        <v:group id="Group 165" o:spid="_x0000_s1052" style="position:absolute;top:7429;width:27241;height:2477" coordsize="27241,2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">
                          <v:rect id="Rectangle 166" o:spid="_x0000_s1053" style="position:absolute;left:2476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" filled="f" strokecolor="windowText" strokeweight="1pt"/>
                          <v:rect id="Rectangle 167" o:spid="_x0000_s1054" style="position:absolute;left:4953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" filled="f" strokecolor="windowText" strokeweight="1pt"/>
                          <v:rect id="Rectangle 168" o:spid="_x0000_s1055" style="position:absolute;left:7429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" filled="f" strokecolor="windowText" strokeweight="1pt"/>
                          <v:rect id="Rectangle 169" o:spid="_x0000_s1056" style="position:absolute;left:9906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" filled="f" strokecolor="windowText" strokeweight="1pt"/>
                          <v:rect id="Rectangle 170" o:spid="_x0000_s1057" style="position:absolute;left:12382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" filled="f" strokecolor="windowText" strokeweight="1pt"/>
                          <v:rect id="Rectangle 171" o:spid="_x0000_s1058" style="position:absolute;left:14859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" filled="f" strokecolor="windowText" strokeweight="1pt"/>
                          <v:rect id="Rectangle 172" o:spid="_x0000_s1059" style="position:absolute;left:17335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" filled="f" strokecolor="windowText" strokeweight="1pt"/>
                          <v:rect id="Rectangle 173" o:spid="_x0000_s1060" style="position:absolute;left:19812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" filled="f" strokecolor="windowText" strokeweight="1pt"/>
                          <v:rect id="Rectangle 174" o:spid="_x0000_s1061" style="position:absolute;left:22288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" filled="f" strokecolor="windowText" strokeweight="1pt"/>
                          <v:rect id="Rectangle 175" o:spid="_x0000_s1062" style="position:absolute;left:24765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" filled="f" strokecolor="windowText" strokeweight="1pt"/>
                          <v:rect id="Rectangle 176" o:spid="_x0000_s1063" style="position:absolute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" filled="f" strokecolor="windowText" strokeweight="1pt"/>
                        </v:group>
                        <v:group id="Group 177" o:spid="_x0000_s1064" style="position:absolute;top:9906;width:27241;height:2476" coordsize="27241,2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">
                          <v:rect id="Rectangle 178" o:spid="_x0000_s1065" style="position:absolute;left:2476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" filled="f" strokecolor="windowText" strokeweight="1pt"/>
                          <v:rect id="Rectangle 179" o:spid="_x0000_s1066" style="position:absolute;left:4953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" filled="f" strokecolor="windowText" strokeweight="1pt"/>
                          <v:rect id="Rectangle 180" o:spid="_x0000_s1067" style="position:absolute;left:7429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" filled="f" strokecolor="windowText" strokeweight="1pt"/>
                          <v:rect id="Rectangle 181" o:spid="_x0000_s1068" style="position:absolute;left:9906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" filled="f" strokecolor="windowText" strokeweight="1pt"/>
                          <v:rect id="Rectangle 182" o:spid="_x0000_s1069" style="position:absolute;left:12382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" filled="f" strokecolor="windowText" strokeweight="1pt"/>
                          <v:rect id="Rectangle 183" o:spid="_x0000_s1070" style="position:absolute;left:14859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" filled="f" strokecolor="windowText" strokeweight="1pt"/>
                          <v:rect id="Rectangle 184" o:spid="_x0000_s1071" style="position:absolute;left:17335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" filled="f" strokecolor="windowText" strokeweight="1pt"/>
                          <v:rect id="Rectangle 185" o:spid="_x0000_s1072" style="position:absolute;left:19812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" filled="f" strokecolor="windowText" strokeweight="1pt"/>
                          <v:rect id="Rectangle 186" o:spid="_x0000_s1073" style="position:absolute;left:22288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" filled="f" strokecolor="windowText" strokeweight="1pt"/>
                          <v:rect id="Rectangle 187" o:spid="_x0000_s1074" style="position:absolute;left:24765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" filled="f" strokecolor="windowText" strokeweight="1pt"/>
                          <v:rect id="Rectangle 188" o:spid="_x0000_s1075" style="position:absolute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" filled="f" strokecolor="windowText" strokeweight="1pt"/>
                        </v:group>
                        <v:group id="Group 189" o:spid="_x0000_s1076" style="position:absolute;top:12382;width:27241;height:2477" coordsize="27241,2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">
                          <v:rect id="Rectangle 190" o:spid="_x0000_s1077" style="position:absolute;left:2476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" filled="f" strokecolor="windowText" strokeweight="1pt"/>
                          <v:rect id="Rectangle 191" o:spid="_x0000_s1078" style="position:absolute;left:4953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" filled="f" strokecolor="windowText" strokeweight="1pt"/>
                          <v:rect id="Rectangle 192" o:spid="_x0000_s1079" style="position:absolute;left:7429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" filled="f" strokecolor="windowText" strokeweight="1pt"/>
                          <v:rect id="Rectangle 193" o:spid="_x0000_s1080" style="position:absolute;left:9906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" filled="f" strokecolor="windowText" strokeweight="1pt"/>
                          <v:rect id="Rectangle 194" o:spid="_x0000_s1081" style="position:absolute;left:12382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" filled="f" strokecolor="windowText" strokeweight="1pt"/>
                          <v:rect id="Rectangle 195" o:spid="_x0000_s1082" style="position:absolute;left:14859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" filled="f" strokecolor="windowText" strokeweight="1pt"/>
                          <v:rect id="Rectangle 196" o:spid="_x0000_s1083" style="position:absolute;left:17335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" filled="f" strokecolor="windowText" strokeweight="1pt"/>
                          <v:rect id="Rectangle 197" o:spid="_x0000_s1084" style="position:absolute;left:19812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" filled="f" strokecolor="windowText" strokeweight="1pt"/>
                          <v:rect id="Rectangle 198" o:spid="_x0000_s1085" style="position:absolute;left:22288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" filled="f" strokecolor="windowText" strokeweight="1pt"/>
                          <v:rect id="Rectangle 199" o:spid="_x0000_s1086" style="position:absolute;left:24765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" filled="f" strokecolor="windowText" strokeweight="1pt"/>
                          <v:rect id="Rectangle 200" o:spid="_x0000_s1087" style="position:absolute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" filled="f" strokecolor="windowText" strokeweight="1pt"/>
                        </v:group>
                        <v:group id="Group 201" o:spid="_x0000_s1088" style="position:absolute;top:14859;width:27241;height:2476" coordsize="27241,2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V67xgAAANw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asoht8z4QjI3Q8AAAD//wMAUEsBAi0AFAAGAAgAAAAhANvh9svuAAAAhQEAABMAAAAAAAAA&#10;AAAAAAAAAAAAAFtDb250ZW50X1R5cGVzXS54bWxQSwECLQAUAAYACAAAACEAWvQsW78AAAAVAQAA&#10;CwAAAAAAAAAAAAAAAAAfAQAAX3JlbHMvLnJlbHNQSwECLQAUAAYACAAAACEA/61eu8YAAADcAAAA&#10;DwAAAAAAAAAAAAAAAAAHAgAAZHJzL2Rvd25yZXYueG1sUEsFBgAAAAADAAMAtwAAAPoCAAAAAA==&#10;">
                          <v:rect id="Rectangle 202" o:spid="_x0000_s1089" style="position:absolute;left:2476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" filled="f" strokecolor="windowText" strokeweight="1pt"/>
                          <v:rect id="Rectangle 203" o:spid="_x0000_s1090" style="position:absolute;left:4953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" filled="f" strokecolor="windowText" strokeweight="1pt"/>
                          <v:rect id="Rectangle 204" o:spid="_x0000_s1091" style="position:absolute;left:7429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" filled="f" strokecolor="windowText" strokeweight="1pt"/>
                          <v:rect id="Rectangle 205" o:spid="_x0000_s1092" style="position:absolute;left:9906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" filled="f" strokecolor="windowText" strokeweight="1pt"/>
                          <v:rect id="Rectangle 206" o:spid="_x0000_s1093" style="position:absolute;left:12382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" filled="f" strokecolor="windowText" strokeweight="1pt"/>
                          <v:rect id="Rectangle 207" o:spid="_x0000_s1094" style="position:absolute;left:14859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" filled="f" strokecolor="windowText" strokeweight="1pt"/>
                          <v:rect id="Rectangle 208" o:spid="_x0000_s1095" style="position:absolute;left:17335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" filled="f" strokecolor="windowText" strokeweight="1pt"/>
                          <v:rect id="Rectangle 209" o:spid="_x0000_s1096" style="position:absolute;left:19812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" filled="f" strokecolor="windowText" strokeweight="1pt"/>
                          <v:rect id="Rectangle 210" o:spid="_x0000_s1097" style="position:absolute;left:22288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" filled="f" strokecolor="windowText" strokeweight="1pt"/>
                          <v:rect id="Rectangle 211" o:spid="_x0000_s1098" style="position:absolute;left:24765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" filled="f" strokecolor="windowText" strokeweight="1pt"/>
                          <v:rect id="Rectangle 212" o:spid="_x0000_s1099" style="position:absolute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" filled="f" strokecolor="windowText" strokeweight="1pt"/>
                        </v:group>
                      </v:group>
                      <v:shapetype id="_x0000_t5" coordsize="21600,21600" o:spt="5" adj="10800" path="m@0,l,21600r21600,xe">
                        <v:stroke joinstyle="miter"/>
                        <v:formulas>
                          <v:f eqn="val #0"/>
                          <v:f eqn="prod #0 1 2"/>
                          <v:f eqn="sum @1 10800 0"/>
                        </v:formulas>
    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    <v:handles>
                          <v:h position="#0,topLeft" xrange="0,21600"/>
                        </v:handles>
                      </v:shapetype>
                      <v:shape id="Isosceles Triangle 213" o:spid="_x0000_s1100" type="#_x0000_t5" style="position:absolute;left:2305;top:76;width:2737;height:23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" fillcolor="yellow" strokecolor="#385d8a" strokeweight="1.5pt"/>
                      <v:shape id="Isosceles Triangle 214" o:spid="_x0000_s1101" type="#_x0000_t5" style="position:absolute;left:8606;top:3765;width:2736;height:23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" fillcolor="yellow" strokecolor="#385d8a" strokeweight="1.5pt"/>
                      <w10:wrap anchorx="page" anchory="page"/>
                    </v:group>
                  </w:pict>
                </mc:Fallback>
              </mc:AlternateContent>
            </w:r>
            <w:r w:rsidRPr="007C7D36">
              <w:rPr>
                <w:rFonts w:cs="0 Nazanin Bold" w:hint="cs"/>
                <w:sz w:val="28"/>
                <w:szCs w:val="28"/>
                <w:rtl/>
                <w:lang w:bidi="fa-IR"/>
              </w:rPr>
              <w:t xml:space="preserve"> شکل مقابل با چه برداری انتقال یافته است؟ آنرا رسم کرده و مختصات آنرا بنویسید. </w:t>
            </w:r>
          </w:p>
          <w:p w14:paraId="56A77039" w14:textId="0FB0EAFC" w:rsidR="003D3047" w:rsidRPr="007C7D36" w:rsidRDefault="003D3047" w:rsidP="003D3047">
            <w:pPr>
              <w:rPr>
                <w:rFonts w:cs="0 Nazanin Bold"/>
                <w:sz w:val="28"/>
                <w:szCs w:val="28"/>
              </w:rPr>
            </w:pPr>
          </w:p>
          <w:p w14:paraId="07701D58" w14:textId="77777777" w:rsidR="003D3047" w:rsidRPr="007C7D36" w:rsidRDefault="003D3047" w:rsidP="00B46562">
            <w:pPr>
              <w:bidi/>
              <w:rPr>
                <w:rFonts w:cs="B Nazanin"/>
                <w:noProof/>
                <w:sz w:val="28"/>
                <w:szCs w:val="28"/>
                <w:rtl/>
                <w:lang w:val="fa-IR" w:bidi="fa-IR"/>
              </w:rPr>
            </w:pPr>
          </w:p>
        </w:tc>
      </w:tr>
      <w:tr w:rsidR="00DE3127" w:rsidRPr="007C7D36" w14:paraId="4E2475C4" w14:textId="77777777" w:rsidTr="003D3047">
        <w:trPr>
          <w:trHeight w:val="1379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5C9E08F9" w14:textId="77777777" w:rsidR="00DE3127" w:rsidRPr="007C7D36" w:rsidRDefault="00DE3127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8"/>
                <w:szCs w:val="28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2CD0CDC8" w14:textId="77777777" w:rsidR="00DE3127" w:rsidRPr="007C7D36" w:rsidRDefault="00DE3127" w:rsidP="00DE3127">
            <w:pPr>
              <w:tabs>
                <w:tab w:val="left" w:pos="3564"/>
              </w:tabs>
              <w:bidi/>
              <w:rPr>
                <w:rFonts w:cs="B Nazanin"/>
                <w:b/>
                <w:bCs/>
                <w:sz w:val="28"/>
                <w:szCs w:val="28"/>
                <w:rtl/>
              </w:rPr>
            </w:pPr>
            <w:r>
              <w:rPr>
                <w:rFonts w:cs="B Nazanin" w:hint="cs"/>
                <w:b/>
                <w:bCs/>
                <w:noProof/>
                <w:sz w:val="28"/>
                <w:szCs w:val="28"/>
                <w:rtl/>
                <w:lang w:val="ar-SA"/>
              </w:rPr>
              <mc:AlternateContent>
                <mc:Choice Requires="wpg">
                  <w:drawing>
                    <wp:anchor distT="0" distB="0" distL="114300" distR="114300" simplePos="0" relativeHeight="251736064" behindDoc="0" locked="0" layoutInCell="1" allowOverlap="1" wp14:anchorId="4CC0354C" wp14:editId="04C97DB4">
                      <wp:simplePos x="0" y="0"/>
                      <wp:positionH relativeFrom="column">
                        <wp:posOffset>36338</wp:posOffset>
                      </wp:positionH>
                      <wp:positionV relativeFrom="paragraph">
                        <wp:posOffset>156145</wp:posOffset>
                      </wp:positionV>
                      <wp:extent cx="2284095" cy="2282825"/>
                      <wp:effectExtent l="0" t="0" r="0" b="3175"/>
                      <wp:wrapNone/>
                      <wp:docPr id="51" name="Group 5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84095" cy="2282825"/>
                                <a:chOff x="0" y="0"/>
                                <a:chExt cx="2284095" cy="2282825"/>
                              </a:xfrm>
                            </wpg:grpSpPr>
                            <wps:wsp>
                              <wps:cNvPr id="1" name="Text Box 1"/>
                              <wps:cNvSpPr txBox="1"/>
                              <wps:spPr>
                                <a:xfrm>
                                  <a:off x="0" y="0"/>
                                  <a:ext cx="2284095" cy="22828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761C0AA2" w14:textId="77777777" w:rsidR="00DE3127" w:rsidRDefault="00DE3127" w:rsidP="00DE3127">
                                    <w:r>
                                      <w:rPr>
                                        <w:b/>
                                        <w:bCs/>
                                      </w:rPr>
                                      <w:object w:dxaOrig="4766" w:dyaOrig="4972" w14:anchorId="432ED131">
                                        <v:shape id="_x0000_i1080" type="#_x0000_t75" style="width:165.05pt;height:172.3pt" o:ole="">
                                          <v:imagedata r:id="rId63" o:title=""/>
                                        </v:shape>
                                        <o:OLEObject Type="Embed" ProgID="FXDraw.Graphic" ShapeID="_x0000_i1080" DrawAspect="Content" ObjectID="_1808215934" r:id="rId64"/>
                                      </w:objec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91440" tIns="45720" rIns="91440" bIns="45720" numCol="1" spcCol="0" rtlCol="1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0" name="Rectangle 50"/>
                              <wps:cNvSpPr/>
                              <wps:spPr>
                                <a:xfrm>
                                  <a:off x="727787" y="1740159"/>
                                  <a:ext cx="111968" cy="135294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CC0354C" id="Group 51" o:spid="_x0000_s1040" style="position:absolute;left:0;text-align:left;margin-left:2.85pt;margin-top:12.3pt;width:179.85pt;height:179.75pt;z-index:251736064" coordsize="22840,228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">
                      <v:shape id="Text Box 1" o:spid="_x0000_s1041" type="#_x0000_t202" style="position:absolute;width:22840;height:2282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" filled="f" stroked="f" strokeweight=".5pt">
                        <v:textbox style="mso-fit-shape-to-text:t">
                          <w:txbxContent>
                            <w:p w14:paraId="761C0AA2" w14:textId="77777777" w:rsidR="00DE3127" w:rsidRDefault="00DE3127" w:rsidP="00DE3127">
                              <w:r>
                                <w:rPr>
                                  <w:b/>
                                  <w:bCs/>
                                </w:rPr>
                                <w:object w:dxaOrig="4766" w:dyaOrig="4972" w14:anchorId="432ED131">
                                  <v:shape id="_x0000_i1080" type="#_x0000_t75" style="width:165.05pt;height:172.3pt" o:ole="">
                                    <v:imagedata r:id="rId63" o:title=""/>
                                  </v:shape>
                                  <o:OLEObject Type="Embed" ProgID="FXDraw.Graphic" ShapeID="_x0000_i1080" DrawAspect="Content" ObjectID="_1808215934" r:id="rId65"/>
                                </w:object>
                              </w:r>
                            </w:p>
                          </w:txbxContent>
                        </v:textbox>
                      </v:shape>
                      <v:rect id="Rectangle 50" o:spid="_x0000_s1042" style="position:absolute;left:7277;top:17401;width:1120;height:13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" fillcolor="white [3212]" strokecolor="white [3212]" strokeweight="2pt"/>
                    </v:group>
                  </w:pict>
                </mc:Fallback>
              </mc:AlternateContent>
            </w:r>
            <w:r w:rsidRPr="007C7D36">
              <w:rPr>
                <w:rFonts w:cs="B Nazanin" w:hint="cs"/>
                <w:b/>
                <w:bCs/>
                <w:sz w:val="28"/>
                <w:szCs w:val="28"/>
                <w:rtl/>
              </w:rPr>
              <w:t>با توجه به دستگاه مختصات مقابل به سؤالات زیر پاسخ دهید.</w:t>
            </w:r>
          </w:p>
          <w:p w14:paraId="61733EE8" w14:textId="77777777" w:rsidR="00DE3127" w:rsidRPr="007C7D36" w:rsidRDefault="00DE3127" w:rsidP="00DE3127">
            <w:pPr>
              <w:tabs>
                <w:tab w:val="left" w:pos="3564"/>
              </w:tabs>
              <w:bidi/>
              <w:rPr>
                <w:rFonts w:cs="B Nazanin"/>
                <w:b/>
                <w:bCs/>
                <w:sz w:val="28"/>
                <w:szCs w:val="28"/>
                <w:rtl/>
              </w:rPr>
            </w:pPr>
            <w:r>
              <w:rPr>
                <w:rFonts w:cs="B Nazanin" w:hint="cs"/>
                <w:b/>
                <w:bCs/>
                <w:sz w:val="28"/>
                <w:szCs w:val="28"/>
                <w:rtl/>
              </w:rPr>
              <w:t>الف</w:t>
            </w:r>
            <w:r w:rsidRPr="007C7D36">
              <w:rPr>
                <w:rFonts w:cs="B Nazanin" w:hint="cs"/>
                <w:b/>
                <w:bCs/>
                <w:sz w:val="28"/>
                <w:szCs w:val="28"/>
                <w:rtl/>
              </w:rPr>
              <w:t xml:space="preserve">) جمع متناظر بردار </w:t>
            </w:r>
            <w:r w:rsidRPr="007C7D36">
              <w:rPr>
                <w:rFonts w:eastAsiaTheme="minorEastAsia" w:cs="B Nazanin"/>
                <w:b/>
                <w:bCs/>
                <w:position w:val="-6"/>
                <w:sz w:val="28"/>
                <w:szCs w:val="28"/>
              </w:rPr>
              <w:object w:dxaOrig="400" w:dyaOrig="340" w14:anchorId="157F2F3B">
                <v:shape id="_x0000_i1076" type="#_x0000_t75" style="width:20.2pt;height:17pt" o:ole="">
                  <v:imagedata r:id="rId66" o:title=""/>
                </v:shape>
                <o:OLEObject Type="Embed" ProgID="Equation.DSMT4" ShapeID="_x0000_i1076" DrawAspect="Content" ObjectID="_1808215930" r:id="rId67"/>
              </w:object>
            </w:r>
            <w:r w:rsidRPr="007C7D36">
              <w:rPr>
                <w:rFonts w:cs="B Nazanin" w:hint="cs"/>
                <w:b/>
                <w:bCs/>
                <w:sz w:val="28"/>
                <w:szCs w:val="28"/>
                <w:rtl/>
              </w:rPr>
              <w:t xml:space="preserve"> را کامل کنید.</w:t>
            </w:r>
          </w:p>
          <w:p w14:paraId="1D412E8A" w14:textId="77777777" w:rsidR="00DE3127" w:rsidRPr="007C7D36" w:rsidRDefault="00DE3127" w:rsidP="00DE3127">
            <w:pPr>
              <w:tabs>
                <w:tab w:val="left" w:pos="1342"/>
              </w:tabs>
              <w:bidi/>
              <w:rPr>
                <w:rFonts w:cs="B Nazanin"/>
                <w:b/>
                <w:bCs/>
                <w:sz w:val="28"/>
                <w:szCs w:val="28"/>
                <w:rtl/>
                <w:lang w:bidi="fa-IR"/>
              </w:rPr>
            </w:pPr>
            <w:r w:rsidRPr="007C7D36">
              <w:rPr>
                <w:rFonts w:cs="B Nazanin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7C7D36">
              <w:rPr>
                <w:rFonts w:cs="B Nazanin"/>
                <w:b/>
                <w:bCs/>
                <w:sz w:val="28"/>
                <w:szCs w:val="28"/>
                <w:rtl/>
              </w:rPr>
              <w:tab/>
            </w:r>
            <w:r w:rsidRPr="007C7D36">
              <w:rPr>
                <w:rFonts w:eastAsiaTheme="minorEastAsia" w:cs="B Nazanin"/>
                <w:b/>
                <w:bCs/>
                <w:position w:val="-30"/>
                <w:sz w:val="28"/>
                <w:szCs w:val="28"/>
              </w:rPr>
              <w:object w:dxaOrig="2320" w:dyaOrig="720" w14:anchorId="4B43B297">
                <v:shape id="_x0000_i1077" type="#_x0000_t75" style="width:115.7pt;height:36.4pt" o:ole="">
                  <v:imagedata r:id="rId68" o:title=""/>
                </v:shape>
                <o:OLEObject Type="Embed" ProgID="Equation.DSMT4" ShapeID="_x0000_i1077" DrawAspect="Content" ObjectID="_1808215931" r:id="rId69"/>
              </w:object>
            </w:r>
          </w:p>
          <w:p w14:paraId="68A318F5" w14:textId="77777777" w:rsidR="00DE3127" w:rsidRPr="007C7D36" w:rsidRDefault="00DE3127" w:rsidP="00DE3127">
            <w:pPr>
              <w:tabs>
                <w:tab w:val="left" w:pos="1342"/>
              </w:tabs>
              <w:bidi/>
              <w:rPr>
                <w:rFonts w:cs="B Nazanin"/>
                <w:b/>
                <w:bCs/>
                <w:sz w:val="28"/>
                <w:szCs w:val="28"/>
                <w:rtl/>
              </w:rPr>
            </w:pPr>
          </w:p>
          <w:p w14:paraId="54014B04" w14:textId="77777777" w:rsidR="00DE3127" w:rsidRDefault="00DE3127" w:rsidP="00DE3127">
            <w:pPr>
              <w:bidi/>
              <w:rPr>
                <w:rFonts w:cs="B Nazanin"/>
                <w:b/>
                <w:bCs/>
                <w:sz w:val="28"/>
                <w:szCs w:val="28"/>
                <w:rtl/>
              </w:rPr>
            </w:pPr>
            <w:r>
              <w:rPr>
                <w:rFonts w:cs="B Nazanin" w:hint="cs"/>
                <w:b/>
                <w:bCs/>
                <w:sz w:val="28"/>
                <w:szCs w:val="28"/>
                <w:rtl/>
              </w:rPr>
              <w:t>ب</w:t>
            </w:r>
            <w:r w:rsidRPr="007C7D36">
              <w:rPr>
                <w:rFonts w:cs="B Nazanin" w:hint="cs"/>
                <w:b/>
                <w:bCs/>
                <w:sz w:val="28"/>
                <w:szCs w:val="28"/>
                <w:rtl/>
              </w:rPr>
              <w:t xml:space="preserve">) مثلث </w:t>
            </w:r>
            <w:r w:rsidRPr="007C7D36">
              <w:rPr>
                <w:rFonts w:eastAsiaTheme="minorEastAsia" w:cs="B Nazanin"/>
                <w:b/>
                <w:bCs/>
                <w:position w:val="-6"/>
                <w:sz w:val="28"/>
                <w:szCs w:val="28"/>
              </w:rPr>
              <w:object w:dxaOrig="540" w:dyaOrig="279" w14:anchorId="7F27219E">
                <v:shape id="_x0000_i1078" type="#_x0000_t75" style="width:26.7pt;height:13.75pt" o:ole="">
                  <v:imagedata r:id="rId70" o:title=""/>
                </v:shape>
                <o:OLEObject Type="Embed" ProgID="Equation.DSMT4" ShapeID="_x0000_i1078" DrawAspect="Content" ObjectID="_1808215932" r:id="rId71"/>
              </w:object>
            </w:r>
            <w:r w:rsidRPr="007C7D36">
              <w:rPr>
                <w:rFonts w:cs="B Nazanin" w:hint="cs"/>
                <w:b/>
                <w:bCs/>
                <w:sz w:val="28"/>
                <w:szCs w:val="28"/>
                <w:rtl/>
              </w:rPr>
              <w:t xml:space="preserve">را با بردار انتقال </w:t>
            </w:r>
            <w:r w:rsidRPr="007C7D36">
              <w:rPr>
                <w:rFonts w:eastAsiaTheme="minorEastAsia" w:cs="B Nazanin"/>
                <w:b/>
                <w:bCs/>
                <w:position w:val="-6"/>
                <w:sz w:val="28"/>
                <w:szCs w:val="28"/>
              </w:rPr>
              <w:object w:dxaOrig="400" w:dyaOrig="340" w14:anchorId="1B41B7A4">
                <v:shape id="_x0000_i1079" type="#_x0000_t75" style="width:20.2pt;height:17pt" o:ole="">
                  <v:imagedata r:id="rId72" o:title=""/>
                </v:shape>
                <o:OLEObject Type="Embed" ProgID="Equation.DSMT4" ShapeID="_x0000_i1079" DrawAspect="Content" ObjectID="_1808215933" r:id="rId73"/>
              </w:object>
            </w:r>
            <w:r w:rsidRPr="007C7D36">
              <w:rPr>
                <w:rFonts w:cs="B Nazanin" w:hint="cs"/>
                <w:b/>
                <w:bCs/>
                <w:sz w:val="28"/>
                <w:szCs w:val="28"/>
                <w:rtl/>
              </w:rPr>
              <w:t xml:space="preserve"> انتقال دهید و مثلث جدید را</w:t>
            </w:r>
          </w:p>
          <w:p w14:paraId="50A7B464" w14:textId="77777777" w:rsidR="00DE3127" w:rsidRDefault="00DE3127" w:rsidP="00DE3127">
            <w:pPr>
              <w:bidi/>
              <w:rPr>
                <w:rStyle w:val="Strong"/>
                <w:rFonts w:cs="B Nazanin"/>
                <w:sz w:val="28"/>
                <w:szCs w:val="28"/>
                <w:rtl/>
                <w:lang w:bidi="fa-IR"/>
              </w:rPr>
            </w:pPr>
            <w:r w:rsidRPr="007C7D36">
              <w:rPr>
                <w:rFonts w:cs="B Nazanin" w:hint="cs"/>
                <w:b/>
                <w:bCs/>
                <w:sz w:val="28"/>
                <w:szCs w:val="28"/>
                <w:rtl/>
              </w:rPr>
              <w:t xml:space="preserve"> رسم کنید.</w:t>
            </w:r>
          </w:p>
          <w:p w14:paraId="284C65E5" w14:textId="77777777" w:rsidR="00DE3127" w:rsidRDefault="00DE3127" w:rsidP="003D3047">
            <w:pPr>
              <w:bidi/>
              <w:rPr>
                <w:rFonts w:cs="0 Nazanin Bold"/>
                <w:noProof/>
                <w:sz w:val="28"/>
                <w:szCs w:val="28"/>
                <w:rtl/>
                <w:lang w:bidi="fa-IR"/>
              </w:rPr>
            </w:pPr>
          </w:p>
          <w:p w14:paraId="35CB2A59" w14:textId="54B469D1" w:rsidR="00DE3127" w:rsidRPr="007C7D36" w:rsidRDefault="00DE3127" w:rsidP="00DE3127">
            <w:pPr>
              <w:bidi/>
              <w:rPr>
                <w:rFonts w:cs="0 Nazanin Bold"/>
                <w:noProof/>
                <w:sz w:val="28"/>
                <w:szCs w:val="28"/>
                <w:rtl/>
                <w:lang w:bidi="fa-IR"/>
              </w:rPr>
            </w:pPr>
            <w:bookmarkStart w:id="1" w:name="_GoBack"/>
            <w:bookmarkEnd w:id="1"/>
          </w:p>
        </w:tc>
      </w:tr>
      <w:tr w:rsidR="0013545E" w:rsidRPr="007C7D36" w14:paraId="40B334C8" w14:textId="77777777" w:rsidTr="0013545E">
        <w:trPr>
          <w:trHeight w:val="172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32CFB43E" w14:textId="77777777" w:rsidR="0013545E" w:rsidRPr="007C7D36" w:rsidRDefault="0013545E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8"/>
                <w:szCs w:val="28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4A614AF0" w14:textId="299B9350" w:rsidR="0013545E" w:rsidRPr="007C7D36" w:rsidRDefault="0013545E" w:rsidP="0013545E">
            <w:pPr>
              <w:bidi/>
              <w:rPr>
                <w:rFonts w:asciiTheme="minorHAnsi" w:eastAsiaTheme="minorHAnsi" w:hAnsiTheme="minorHAnsi" w:cs="B Nazanin"/>
                <w:b/>
                <w:bCs/>
                <w:sz w:val="28"/>
                <w:szCs w:val="28"/>
                <w:rtl/>
                <w:lang w:bidi="fa-IR"/>
              </w:rPr>
            </w:pPr>
            <w:r w:rsidRPr="007C7D36">
              <w:rPr>
                <w:rFonts w:asciiTheme="minorHAnsi" w:eastAsiaTheme="minorHAnsi" w:hAnsiTheme="minorHAnsi" w:cs="B Nazanin" w:hint="cs"/>
                <w:b/>
                <w:bCs/>
                <w:sz w:val="28"/>
                <w:szCs w:val="28"/>
                <w:rtl/>
                <w:lang w:bidi="fa-IR"/>
              </w:rPr>
              <w:t>به سوالات زیر پاسخ دهید:</w:t>
            </w:r>
          </w:p>
          <w:p w14:paraId="7D9775D5" w14:textId="06B93657" w:rsidR="0013545E" w:rsidRPr="007C7D36" w:rsidRDefault="0013545E" w:rsidP="0013545E">
            <w:pPr>
              <w:bidi/>
              <w:rPr>
                <w:rFonts w:cs="B Nazanin"/>
                <w:noProof/>
                <w:sz w:val="28"/>
                <w:szCs w:val="28"/>
                <w:rtl/>
                <w:lang w:val="fa-IR" w:bidi="fa-IR"/>
              </w:rPr>
            </w:pPr>
            <w:r w:rsidRPr="007C7D36">
              <w:rPr>
                <w:rFonts w:asciiTheme="minorHAnsi" w:eastAsiaTheme="minorHAnsi" w:hAnsiTheme="minorHAnsi" w:cs="B Nazanin"/>
                <w:b/>
                <w:bCs/>
                <w:iCs/>
                <w:sz w:val="28"/>
                <w:szCs w:val="28"/>
                <w:lang w:bidi="fa-IR"/>
              </w:rPr>
              <w:sym w:font="Wingdings" w:char="F076"/>
            </w:r>
            <w:r w:rsidRPr="007C7D36">
              <w:rPr>
                <w:rFonts w:cs="B Nazanin" w:hint="cs"/>
                <w:bCs/>
                <w:sz w:val="28"/>
                <w:szCs w:val="28"/>
                <w:rtl/>
              </w:rPr>
              <w:t xml:space="preserve"> برای نشان دادن تغییرات دما از کدام نمودار استفاده می شود</w:t>
            </w:r>
            <w:r w:rsidRPr="007C7D36">
              <w:rPr>
                <w:rFonts w:cs="B Nazanin" w:hint="cs"/>
                <w:bCs/>
                <w:sz w:val="28"/>
                <w:szCs w:val="28"/>
                <w:rtl/>
                <w:lang w:bidi="fa-IR"/>
              </w:rPr>
              <w:t>؟</w:t>
            </w:r>
          </w:p>
          <w:p w14:paraId="65426F42" w14:textId="615971E4" w:rsidR="0013545E" w:rsidRPr="007C7D36" w:rsidRDefault="0013545E" w:rsidP="0013545E">
            <w:pPr>
              <w:bidi/>
              <w:rPr>
                <w:rFonts w:asciiTheme="minorHAnsi" w:eastAsiaTheme="minorHAnsi" w:hAnsiTheme="minorHAnsi" w:cs="B Nazanin"/>
                <w:b/>
                <w:bCs/>
                <w:i/>
                <w:sz w:val="28"/>
                <w:szCs w:val="28"/>
                <w:rtl/>
                <w:lang w:bidi="fa-IR"/>
              </w:rPr>
            </w:pPr>
            <w:r w:rsidRPr="007C7D36">
              <w:rPr>
                <w:rFonts w:asciiTheme="minorHAnsi" w:eastAsiaTheme="minorHAnsi" w:hAnsiTheme="minorHAnsi" w:cs="B Nazanin"/>
                <w:b/>
                <w:bCs/>
                <w:iCs/>
                <w:sz w:val="28"/>
                <w:szCs w:val="28"/>
                <w:lang w:bidi="fa-IR"/>
              </w:rPr>
              <w:sym w:font="Wingdings" w:char="F076"/>
            </w:r>
            <w:r w:rsidRPr="007C7D36">
              <w:rPr>
                <w:rFonts w:asciiTheme="minorHAnsi" w:eastAsiaTheme="minorHAnsi" w:hAnsiTheme="minorHAnsi" w:cs="B Nazanin" w:hint="cs"/>
                <w:b/>
                <w:bCs/>
                <w:iCs/>
                <w:sz w:val="28"/>
                <w:szCs w:val="28"/>
                <w:rtl/>
                <w:lang w:bidi="fa-IR"/>
              </w:rPr>
              <w:t xml:space="preserve"> </w:t>
            </w:r>
            <w:r w:rsidRPr="007C7D36">
              <w:rPr>
                <w:rFonts w:asciiTheme="minorHAnsi" w:eastAsiaTheme="minorHAnsi" w:hAnsiTheme="minorHAnsi" w:cs="B Nazanin" w:hint="cs"/>
                <w:b/>
                <w:bCs/>
                <w:i/>
                <w:sz w:val="28"/>
                <w:szCs w:val="28"/>
                <w:rtl/>
                <w:lang w:bidi="fa-IR"/>
              </w:rPr>
              <w:t>اگر سکه ای را 10 بار پرتاب کنیم، انتظار داریم  چند بار سکه پشت بیاید؟</w:t>
            </w:r>
          </w:p>
        </w:tc>
      </w:tr>
      <w:tr w:rsidR="00A17DFD" w:rsidRPr="007C7D36" w14:paraId="5CF129CC" w14:textId="77777777" w:rsidTr="00BE6CBB">
        <w:trPr>
          <w:trHeight w:val="851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3E0999E2" w14:textId="77777777" w:rsidR="00A17DFD" w:rsidRPr="007C7D36" w:rsidRDefault="00A17DFD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8"/>
                <w:szCs w:val="28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2ADD6FE5" w14:textId="77777777" w:rsidR="00A17DFD" w:rsidRPr="007C7D36" w:rsidRDefault="00A17DFD" w:rsidP="00A17DFD">
            <w:pPr>
              <w:bidi/>
              <w:rPr>
                <w:rStyle w:val="Strong"/>
                <w:rFonts w:cs="B Nazanin"/>
                <w:sz w:val="28"/>
                <w:szCs w:val="28"/>
                <w:rtl/>
                <w:lang w:bidi="fa-IR"/>
              </w:rPr>
            </w:pPr>
            <w:r w:rsidRPr="007C7D36">
              <w:rPr>
                <w:rStyle w:val="Strong"/>
                <w:rFonts w:cs="B Nazanin" w:hint="cs"/>
                <w:sz w:val="28"/>
                <w:szCs w:val="28"/>
                <w:rtl/>
                <w:lang w:bidi="fa-IR"/>
              </w:rPr>
              <w:t>در پرتاب یک تاس ، هر یک از احتمال های زیر را محاسبه کنید:</w:t>
            </w:r>
          </w:p>
          <w:p w14:paraId="12342FDB" w14:textId="1E785C0F" w:rsidR="000362C7" w:rsidRDefault="00824356" w:rsidP="00824356">
            <w:pPr>
              <w:bidi/>
              <w:rPr>
                <w:rStyle w:val="Strong"/>
                <w:rFonts w:cs="B Nazanin"/>
                <w:sz w:val="28"/>
                <w:szCs w:val="28"/>
                <w:rtl/>
                <w:lang w:bidi="fa-IR"/>
              </w:rPr>
            </w:pPr>
            <w:r w:rsidRPr="007C7D36">
              <w:rPr>
                <w:rFonts w:asciiTheme="minorHAnsi" w:eastAsiaTheme="minorHAnsi" w:hAnsiTheme="minorHAnsi" w:cs="B Nazanin"/>
                <w:b/>
                <w:bCs/>
                <w:iCs/>
                <w:sz w:val="28"/>
                <w:szCs w:val="28"/>
                <w:lang w:bidi="fa-IR"/>
              </w:rPr>
              <w:sym w:font="Wingdings" w:char="F076"/>
            </w:r>
            <w:r w:rsidR="00A17DFD" w:rsidRPr="007C7D36">
              <w:rPr>
                <w:rStyle w:val="Strong"/>
                <w:rFonts w:cs="B Nazanin" w:hint="cs"/>
                <w:sz w:val="28"/>
                <w:szCs w:val="28"/>
                <w:rtl/>
                <w:lang w:bidi="fa-IR"/>
              </w:rPr>
              <w:t>) عدد 6 بیاید.</w:t>
            </w:r>
            <w:r w:rsidRPr="007C7D36">
              <w:rPr>
                <w:rStyle w:val="Strong"/>
                <w:rFonts w:cs="B Nazanin" w:hint="cs"/>
                <w:sz w:val="28"/>
                <w:szCs w:val="28"/>
                <w:rtl/>
                <w:lang w:bidi="fa-IR"/>
              </w:rPr>
              <w:t xml:space="preserve"> : .................</w:t>
            </w:r>
            <w:r w:rsidR="00A17DFD" w:rsidRPr="007C7D36">
              <w:rPr>
                <w:rStyle w:val="Strong"/>
                <w:rFonts w:cs="B Nazanin" w:hint="cs"/>
                <w:sz w:val="28"/>
                <w:szCs w:val="28"/>
                <w:rtl/>
                <w:lang w:bidi="fa-IR"/>
              </w:rPr>
              <w:t xml:space="preserve">          </w:t>
            </w:r>
            <w:r w:rsidR="000362C7">
              <w:rPr>
                <w:rStyle w:val="Strong"/>
                <w:rFonts w:cs="B Nazanin" w:hint="cs"/>
                <w:sz w:val="28"/>
                <w:szCs w:val="28"/>
                <w:rtl/>
                <w:lang w:bidi="fa-IR"/>
              </w:rPr>
              <w:t xml:space="preserve">                </w:t>
            </w:r>
            <w:r w:rsidR="00A17DFD" w:rsidRPr="007C7D36">
              <w:rPr>
                <w:rStyle w:val="Strong"/>
                <w:rFonts w:cs="B Nazanin" w:hint="cs"/>
                <w:sz w:val="28"/>
                <w:szCs w:val="28"/>
                <w:rtl/>
                <w:lang w:bidi="fa-IR"/>
              </w:rPr>
              <w:t xml:space="preserve">         </w:t>
            </w:r>
            <w:r w:rsidRPr="007C7D36">
              <w:rPr>
                <w:rFonts w:asciiTheme="minorHAnsi" w:eastAsiaTheme="minorHAnsi" w:hAnsiTheme="minorHAnsi" w:cs="B Nazanin"/>
                <w:b/>
                <w:bCs/>
                <w:iCs/>
                <w:sz w:val="28"/>
                <w:szCs w:val="28"/>
                <w:lang w:bidi="fa-IR"/>
              </w:rPr>
              <w:sym w:font="Wingdings" w:char="F076"/>
            </w:r>
            <w:r w:rsidR="00A17DFD" w:rsidRPr="007C7D36">
              <w:rPr>
                <w:rStyle w:val="Strong"/>
                <w:rFonts w:cs="B Nazanin" w:hint="cs"/>
                <w:sz w:val="28"/>
                <w:szCs w:val="28"/>
                <w:rtl/>
                <w:lang w:bidi="fa-IR"/>
              </w:rPr>
              <w:t>) عدد بیشتر از 6 بیاید</w:t>
            </w:r>
            <w:r w:rsidRPr="007C7D36">
              <w:rPr>
                <w:rStyle w:val="Strong"/>
                <w:rFonts w:cs="B Nazanin" w:hint="cs"/>
                <w:sz w:val="28"/>
                <w:szCs w:val="28"/>
                <w:rtl/>
                <w:lang w:bidi="fa-IR"/>
              </w:rPr>
              <w:t xml:space="preserve">: .................             </w:t>
            </w:r>
          </w:p>
          <w:p w14:paraId="11614DC5" w14:textId="7AC04F73" w:rsidR="00A17DFD" w:rsidRPr="007C7D36" w:rsidRDefault="00824356" w:rsidP="000362C7">
            <w:pPr>
              <w:bidi/>
              <w:rPr>
                <w:rFonts w:cs="B Nazanin"/>
                <w:b/>
                <w:bCs/>
                <w:sz w:val="28"/>
                <w:szCs w:val="28"/>
                <w:rtl/>
                <w:lang w:bidi="fa-IR"/>
              </w:rPr>
            </w:pPr>
            <w:r w:rsidRPr="007C7D36">
              <w:rPr>
                <w:rStyle w:val="Strong"/>
                <w:rFonts w:cs="B Nazanin" w:hint="cs"/>
                <w:sz w:val="28"/>
                <w:szCs w:val="28"/>
                <w:rtl/>
                <w:lang w:bidi="fa-IR"/>
              </w:rPr>
              <w:t xml:space="preserve"> </w:t>
            </w:r>
            <w:r w:rsidRPr="007C7D36">
              <w:rPr>
                <w:rFonts w:asciiTheme="minorHAnsi" w:eastAsiaTheme="minorHAnsi" w:hAnsiTheme="minorHAnsi" w:cs="B Nazanin"/>
                <w:b/>
                <w:bCs/>
                <w:iCs/>
                <w:sz w:val="28"/>
                <w:szCs w:val="28"/>
                <w:lang w:bidi="fa-IR"/>
              </w:rPr>
              <w:sym w:font="Wingdings" w:char="F076"/>
            </w:r>
            <w:r w:rsidR="00A17DFD" w:rsidRPr="007C7D36">
              <w:rPr>
                <w:rStyle w:val="Strong"/>
                <w:rFonts w:cs="B Nazanin" w:hint="cs"/>
                <w:sz w:val="28"/>
                <w:szCs w:val="28"/>
                <w:rtl/>
                <w:lang w:bidi="fa-IR"/>
              </w:rPr>
              <w:t>) عدد زوج بیاید</w:t>
            </w:r>
            <w:r w:rsidRPr="007C7D36">
              <w:rPr>
                <w:rStyle w:val="Strong"/>
                <w:rFonts w:cs="B Nazanin" w:hint="cs"/>
                <w:sz w:val="28"/>
                <w:szCs w:val="28"/>
                <w:rtl/>
                <w:lang w:bidi="fa-IR"/>
              </w:rPr>
              <w:t xml:space="preserve">: ................. </w:t>
            </w:r>
            <w:r w:rsidR="00A17DFD" w:rsidRPr="007C7D36">
              <w:rPr>
                <w:rStyle w:val="Strong"/>
                <w:rFonts w:cs="B Nazanin" w:hint="cs"/>
                <w:sz w:val="28"/>
                <w:szCs w:val="28"/>
                <w:rtl/>
                <w:lang w:bidi="fa-IR"/>
              </w:rPr>
              <w:t xml:space="preserve">                             </w:t>
            </w:r>
            <w:r w:rsidRPr="007C7D36">
              <w:rPr>
                <w:rStyle w:val="Strong"/>
                <w:rFonts w:cs="B Nazanin" w:hint="cs"/>
                <w:sz w:val="28"/>
                <w:szCs w:val="28"/>
                <w:rtl/>
                <w:lang w:bidi="fa-IR"/>
              </w:rPr>
              <w:t xml:space="preserve">  </w:t>
            </w:r>
            <w:r w:rsidRPr="007C7D36">
              <w:rPr>
                <w:rFonts w:asciiTheme="minorHAnsi" w:eastAsiaTheme="minorHAnsi" w:hAnsiTheme="minorHAnsi" w:cs="B Nazanin"/>
                <w:b/>
                <w:bCs/>
                <w:iCs/>
                <w:sz w:val="28"/>
                <w:szCs w:val="28"/>
                <w:lang w:bidi="fa-IR"/>
              </w:rPr>
              <w:sym w:font="Wingdings" w:char="F076"/>
            </w:r>
            <w:r w:rsidR="00A17DFD" w:rsidRPr="007C7D36">
              <w:rPr>
                <w:rStyle w:val="Strong"/>
                <w:rFonts w:cs="B Nazanin" w:hint="cs"/>
                <w:sz w:val="28"/>
                <w:szCs w:val="28"/>
                <w:rtl/>
                <w:lang w:bidi="fa-IR"/>
              </w:rPr>
              <w:t>) عدد کوچکتر از 7 بیاید</w:t>
            </w:r>
            <w:r w:rsidRPr="007C7D36">
              <w:rPr>
                <w:rStyle w:val="Strong"/>
                <w:rFonts w:cs="B Nazanin" w:hint="cs"/>
                <w:sz w:val="28"/>
                <w:szCs w:val="28"/>
                <w:rtl/>
                <w:lang w:bidi="fa-IR"/>
              </w:rPr>
              <w:t xml:space="preserve">: .................                           </w:t>
            </w:r>
            <w:r w:rsidRPr="007C7D36">
              <w:rPr>
                <w:rFonts w:asciiTheme="minorHAnsi" w:eastAsiaTheme="minorHAnsi" w:hAnsiTheme="minorHAnsi" w:cs="B Nazanin"/>
                <w:b/>
                <w:bCs/>
                <w:iCs/>
                <w:sz w:val="28"/>
                <w:szCs w:val="28"/>
                <w:lang w:bidi="fa-IR"/>
              </w:rPr>
              <w:sym w:font="Wingdings" w:char="F076"/>
            </w:r>
            <w:r w:rsidR="00A17DFD" w:rsidRPr="007C7D36">
              <w:rPr>
                <w:rFonts w:cs="B Nazanin" w:hint="cs"/>
                <w:b/>
                <w:bCs/>
                <w:noProof/>
                <w:sz w:val="28"/>
                <w:szCs w:val="28"/>
                <w:rtl/>
              </w:rPr>
              <w:t xml:space="preserve">) </w:t>
            </w:r>
            <w:r w:rsidR="00A17DFD" w:rsidRPr="007C7D36">
              <w:rPr>
                <w:rFonts w:cs="B Nazanin" w:hint="cs"/>
                <w:b/>
                <w:bCs/>
                <w:sz w:val="28"/>
                <w:szCs w:val="28"/>
                <w:rtl/>
              </w:rPr>
              <w:t>عدد بیشتر از 4 بیاید.</w:t>
            </w:r>
            <w:r w:rsidRPr="007C7D36">
              <w:rPr>
                <w:rStyle w:val="Strong"/>
                <w:rFonts w:cs="B Nazanin" w:hint="cs"/>
                <w:sz w:val="28"/>
                <w:szCs w:val="28"/>
                <w:rtl/>
                <w:lang w:bidi="fa-IR"/>
              </w:rPr>
              <w:t xml:space="preserve"> : .................</w:t>
            </w:r>
          </w:p>
        </w:tc>
      </w:tr>
      <w:tr w:rsidR="004929F3" w:rsidRPr="007C7D36" w14:paraId="5116B91C" w14:textId="77777777" w:rsidTr="003129FD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22E1F1E" w14:textId="6C195884" w:rsidR="004929F3" w:rsidRPr="007C7D36" w:rsidRDefault="004929F3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8"/>
                <w:szCs w:val="28"/>
                <w:rtl/>
              </w:rPr>
            </w:pPr>
            <w:r w:rsidRPr="007C7D36">
              <w:rPr>
                <w:rStyle w:val="Strong"/>
                <w:rFonts w:cs="B Nazanin" w:hint="cs"/>
                <w:b w:val="0"/>
                <w:bCs w:val="0"/>
                <w:sz w:val="28"/>
                <w:szCs w:val="28"/>
                <w:rtl/>
              </w:rPr>
              <w:t>16</w:t>
            </w: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E1FDF3C" w14:textId="4942A3C9" w:rsidR="004929F3" w:rsidRPr="007C7D36" w:rsidRDefault="00A17DFD" w:rsidP="00A17DFD">
            <w:pPr>
              <w:tabs>
                <w:tab w:val="left" w:pos="2809"/>
              </w:tabs>
              <w:bidi/>
              <w:rPr>
                <w:rFonts w:cs="B Nazanin"/>
                <w:b/>
                <w:bCs/>
                <w:sz w:val="28"/>
                <w:szCs w:val="28"/>
                <w:rtl/>
              </w:rPr>
            </w:pPr>
            <w:r w:rsidRPr="007C7D36">
              <w:rPr>
                <w:rFonts w:cs="B Nazanin"/>
                <w:noProof/>
                <w:sz w:val="28"/>
                <w:szCs w:val="28"/>
                <w:lang w:bidi="fa-IR"/>
              </w:rPr>
              <w:drawing>
                <wp:anchor distT="0" distB="0" distL="114300" distR="114300" simplePos="0" relativeHeight="251694080" behindDoc="0" locked="0" layoutInCell="1" allowOverlap="1" wp14:anchorId="45E818D0" wp14:editId="074148EE">
                  <wp:simplePos x="0" y="0"/>
                  <wp:positionH relativeFrom="column">
                    <wp:posOffset>162337</wp:posOffset>
                  </wp:positionH>
                  <wp:positionV relativeFrom="paragraph">
                    <wp:posOffset>57612</wp:posOffset>
                  </wp:positionV>
                  <wp:extent cx="1817883" cy="1626920"/>
                  <wp:effectExtent l="0" t="0" r="0" b="0"/>
                  <wp:wrapNone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7883" cy="16269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929F3" w:rsidRPr="007C7D36">
              <w:rPr>
                <w:rFonts w:cs="B Nazanin" w:hint="cs"/>
                <w:b/>
                <w:bCs/>
                <w:sz w:val="28"/>
                <w:szCs w:val="28"/>
                <w:rtl/>
              </w:rPr>
              <w:t xml:space="preserve"> نمودار </w:t>
            </w:r>
            <w:r w:rsidRPr="007C7D36">
              <w:rPr>
                <w:rFonts w:cs="B Nazanin" w:hint="cs"/>
                <w:b/>
                <w:bCs/>
                <w:sz w:val="28"/>
                <w:szCs w:val="28"/>
                <w:rtl/>
              </w:rPr>
              <w:t>خط شکسته</w:t>
            </w:r>
            <w:r w:rsidR="004929F3" w:rsidRPr="007C7D36">
              <w:rPr>
                <w:rFonts w:cs="B Nazanin" w:hint="cs"/>
                <w:b/>
                <w:bCs/>
                <w:sz w:val="28"/>
                <w:szCs w:val="28"/>
                <w:rtl/>
              </w:rPr>
              <w:t xml:space="preserve"> جدول زیر را رسم کنید.</w:t>
            </w:r>
          </w:p>
          <w:tbl>
            <w:tblPr>
              <w:tblStyle w:val="TableGrid"/>
              <w:tblpPr w:leftFromText="180" w:rightFromText="180" w:vertAnchor="text" w:horzAnchor="margin" w:tblpXSpec="right" w:tblpY="286"/>
              <w:tblOverlap w:val="never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990"/>
              <w:gridCol w:w="1080"/>
              <w:gridCol w:w="1080"/>
              <w:gridCol w:w="1170"/>
              <w:gridCol w:w="974"/>
              <w:gridCol w:w="1582"/>
            </w:tblGrid>
            <w:tr w:rsidR="00A17DFD" w:rsidRPr="007C7D36" w14:paraId="5B21CDB5" w14:textId="77777777" w:rsidTr="00A17DFD">
              <w:tc>
                <w:tcPr>
                  <w:tcW w:w="990" w:type="dxa"/>
                </w:tcPr>
                <w:p w14:paraId="230690B8" w14:textId="77777777" w:rsidR="00A17DFD" w:rsidRPr="007C7D3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sz w:val="28"/>
                      <w:szCs w:val="28"/>
                      <w:rtl/>
                      <w:lang w:bidi="fa-IR"/>
                    </w:rPr>
                  </w:pPr>
                  <w:r w:rsidRPr="007C7D36">
                    <w:rPr>
                      <w:rStyle w:val="Strong"/>
                      <w:rFonts w:cs="B Nazanin" w:hint="cs"/>
                      <w:sz w:val="28"/>
                      <w:szCs w:val="28"/>
                      <w:rtl/>
                      <w:lang w:bidi="fa-IR"/>
                    </w:rPr>
                    <w:t>بهمن</w:t>
                  </w:r>
                </w:p>
              </w:tc>
              <w:tc>
                <w:tcPr>
                  <w:tcW w:w="1080" w:type="dxa"/>
                </w:tcPr>
                <w:p w14:paraId="4DEAA83A" w14:textId="77777777" w:rsidR="00A17DFD" w:rsidRPr="007C7D3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sz w:val="28"/>
                      <w:szCs w:val="28"/>
                      <w:rtl/>
                      <w:lang w:bidi="fa-IR"/>
                    </w:rPr>
                  </w:pPr>
                  <w:r w:rsidRPr="007C7D36">
                    <w:rPr>
                      <w:rStyle w:val="Strong"/>
                      <w:rFonts w:cs="B Nazanin" w:hint="cs"/>
                      <w:sz w:val="28"/>
                      <w:szCs w:val="28"/>
                      <w:rtl/>
                      <w:lang w:bidi="fa-IR"/>
                    </w:rPr>
                    <w:t>دی</w:t>
                  </w:r>
                </w:p>
              </w:tc>
              <w:tc>
                <w:tcPr>
                  <w:tcW w:w="1080" w:type="dxa"/>
                </w:tcPr>
                <w:p w14:paraId="3E449A8D" w14:textId="77777777" w:rsidR="00A17DFD" w:rsidRPr="007C7D3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sz w:val="28"/>
                      <w:szCs w:val="28"/>
                      <w:rtl/>
                      <w:lang w:bidi="fa-IR"/>
                    </w:rPr>
                  </w:pPr>
                  <w:r w:rsidRPr="007C7D36">
                    <w:rPr>
                      <w:rStyle w:val="Strong"/>
                      <w:rFonts w:cs="B Nazanin" w:hint="cs"/>
                      <w:sz w:val="28"/>
                      <w:szCs w:val="28"/>
                      <w:rtl/>
                      <w:lang w:bidi="fa-IR"/>
                    </w:rPr>
                    <w:t xml:space="preserve">آذر </w:t>
                  </w:r>
                </w:p>
              </w:tc>
              <w:tc>
                <w:tcPr>
                  <w:tcW w:w="1170" w:type="dxa"/>
                </w:tcPr>
                <w:p w14:paraId="68E9F91F" w14:textId="77777777" w:rsidR="00A17DFD" w:rsidRPr="007C7D3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sz w:val="28"/>
                      <w:szCs w:val="28"/>
                      <w:rtl/>
                      <w:lang w:bidi="fa-IR"/>
                    </w:rPr>
                  </w:pPr>
                  <w:r w:rsidRPr="007C7D36">
                    <w:rPr>
                      <w:rStyle w:val="Strong"/>
                      <w:rFonts w:cs="B Nazanin" w:hint="cs"/>
                      <w:sz w:val="28"/>
                      <w:szCs w:val="28"/>
                      <w:rtl/>
                      <w:lang w:bidi="fa-IR"/>
                    </w:rPr>
                    <w:t xml:space="preserve">آبان </w:t>
                  </w:r>
                </w:p>
              </w:tc>
              <w:tc>
                <w:tcPr>
                  <w:tcW w:w="974" w:type="dxa"/>
                </w:tcPr>
                <w:p w14:paraId="73071BA9" w14:textId="77777777" w:rsidR="00A17DFD" w:rsidRPr="007C7D3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sz w:val="28"/>
                      <w:szCs w:val="28"/>
                      <w:rtl/>
                      <w:lang w:bidi="fa-IR"/>
                    </w:rPr>
                  </w:pPr>
                  <w:r w:rsidRPr="007C7D36">
                    <w:rPr>
                      <w:rStyle w:val="Strong"/>
                      <w:rFonts w:cs="B Nazanin" w:hint="cs"/>
                      <w:sz w:val="28"/>
                      <w:szCs w:val="28"/>
                      <w:rtl/>
                      <w:lang w:bidi="fa-IR"/>
                    </w:rPr>
                    <w:t>مهر</w:t>
                  </w:r>
                </w:p>
              </w:tc>
              <w:tc>
                <w:tcPr>
                  <w:tcW w:w="1582" w:type="dxa"/>
                </w:tcPr>
                <w:p w14:paraId="72BD16D5" w14:textId="77777777" w:rsidR="00A17DFD" w:rsidRPr="007C7D3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sz w:val="28"/>
                      <w:szCs w:val="28"/>
                      <w:rtl/>
                      <w:lang w:bidi="fa-IR"/>
                    </w:rPr>
                  </w:pPr>
                  <w:r w:rsidRPr="007C7D36">
                    <w:rPr>
                      <w:rStyle w:val="Strong"/>
                      <w:rFonts w:cs="B Nazanin" w:hint="cs"/>
                      <w:sz w:val="28"/>
                      <w:szCs w:val="28"/>
                      <w:rtl/>
                      <w:lang w:bidi="fa-IR"/>
                    </w:rPr>
                    <w:t>نام ماه</w:t>
                  </w:r>
                </w:p>
              </w:tc>
            </w:tr>
            <w:tr w:rsidR="00A17DFD" w:rsidRPr="007C7D36" w14:paraId="5A9AE164" w14:textId="77777777" w:rsidTr="00A17DFD">
              <w:tc>
                <w:tcPr>
                  <w:tcW w:w="990" w:type="dxa"/>
                </w:tcPr>
                <w:p w14:paraId="3ADD7AFC" w14:textId="77777777" w:rsidR="00A17DFD" w:rsidRPr="007C7D3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sz w:val="28"/>
                      <w:szCs w:val="28"/>
                      <w:rtl/>
                      <w:lang w:bidi="fa-IR"/>
                    </w:rPr>
                  </w:pPr>
                  <w:r w:rsidRPr="007C7D36">
                    <w:rPr>
                      <w:rStyle w:val="Strong"/>
                      <w:rFonts w:cs="B Nazanin" w:hint="cs"/>
                      <w:sz w:val="28"/>
                      <w:szCs w:val="28"/>
                      <w:rtl/>
                      <w:lang w:bidi="fa-IR"/>
                    </w:rPr>
                    <w:t>7</w:t>
                  </w:r>
                </w:p>
              </w:tc>
              <w:tc>
                <w:tcPr>
                  <w:tcW w:w="1080" w:type="dxa"/>
                </w:tcPr>
                <w:p w14:paraId="5DC3F468" w14:textId="77777777" w:rsidR="00A17DFD" w:rsidRPr="007C7D3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sz w:val="28"/>
                      <w:szCs w:val="28"/>
                      <w:rtl/>
                      <w:lang w:bidi="fa-IR"/>
                    </w:rPr>
                  </w:pPr>
                  <w:r w:rsidRPr="007C7D36">
                    <w:rPr>
                      <w:rStyle w:val="Strong"/>
                      <w:rFonts w:cs="B Nazanin" w:hint="cs"/>
                      <w:sz w:val="28"/>
                      <w:szCs w:val="28"/>
                      <w:rtl/>
                      <w:lang w:bidi="fa-IR"/>
                    </w:rPr>
                    <w:t>6</w:t>
                  </w:r>
                </w:p>
              </w:tc>
              <w:tc>
                <w:tcPr>
                  <w:tcW w:w="1080" w:type="dxa"/>
                </w:tcPr>
                <w:p w14:paraId="418411F9" w14:textId="77777777" w:rsidR="00A17DFD" w:rsidRPr="007C7D3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sz w:val="28"/>
                      <w:szCs w:val="28"/>
                      <w:rtl/>
                      <w:lang w:bidi="fa-IR"/>
                    </w:rPr>
                  </w:pPr>
                  <w:r w:rsidRPr="007C7D36">
                    <w:rPr>
                      <w:rStyle w:val="Strong"/>
                      <w:rFonts w:cs="B Nazanin" w:hint="cs"/>
                      <w:sz w:val="28"/>
                      <w:szCs w:val="28"/>
                      <w:rtl/>
                      <w:lang w:bidi="fa-IR"/>
                    </w:rPr>
                    <w:t>12</w:t>
                  </w:r>
                </w:p>
              </w:tc>
              <w:tc>
                <w:tcPr>
                  <w:tcW w:w="1170" w:type="dxa"/>
                </w:tcPr>
                <w:p w14:paraId="02B24F48" w14:textId="77777777" w:rsidR="00A17DFD" w:rsidRPr="007C7D3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sz w:val="28"/>
                      <w:szCs w:val="28"/>
                      <w:rtl/>
                      <w:lang w:bidi="fa-IR"/>
                    </w:rPr>
                  </w:pPr>
                  <w:r w:rsidRPr="007C7D36">
                    <w:rPr>
                      <w:rStyle w:val="Strong"/>
                      <w:rFonts w:cs="B Nazanin" w:hint="cs"/>
                      <w:sz w:val="28"/>
                      <w:szCs w:val="28"/>
                      <w:rtl/>
                      <w:lang w:bidi="fa-IR"/>
                    </w:rPr>
                    <w:t>10</w:t>
                  </w:r>
                </w:p>
              </w:tc>
              <w:tc>
                <w:tcPr>
                  <w:tcW w:w="974" w:type="dxa"/>
                </w:tcPr>
                <w:p w14:paraId="0D983E1F" w14:textId="77777777" w:rsidR="00A17DFD" w:rsidRPr="007C7D3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sz w:val="28"/>
                      <w:szCs w:val="28"/>
                      <w:rtl/>
                      <w:lang w:bidi="fa-IR"/>
                    </w:rPr>
                  </w:pPr>
                  <w:r w:rsidRPr="007C7D36">
                    <w:rPr>
                      <w:rStyle w:val="Strong"/>
                      <w:rFonts w:cs="B Nazanin" w:hint="cs"/>
                      <w:sz w:val="28"/>
                      <w:szCs w:val="28"/>
                      <w:rtl/>
                      <w:lang w:bidi="fa-IR"/>
                    </w:rPr>
                    <w:t>14</w:t>
                  </w:r>
                </w:p>
              </w:tc>
              <w:tc>
                <w:tcPr>
                  <w:tcW w:w="1582" w:type="dxa"/>
                </w:tcPr>
                <w:p w14:paraId="2493F140" w14:textId="77777777" w:rsidR="00A17DFD" w:rsidRPr="007C7D36" w:rsidRDefault="00A17DFD" w:rsidP="00A17DFD">
                  <w:pPr>
                    <w:bidi/>
                    <w:jc w:val="right"/>
                    <w:rPr>
                      <w:rStyle w:val="Strong"/>
                      <w:rFonts w:cs="B Nazanin"/>
                      <w:sz w:val="28"/>
                      <w:szCs w:val="28"/>
                      <w:rtl/>
                      <w:lang w:bidi="fa-IR"/>
                    </w:rPr>
                  </w:pPr>
                  <w:r w:rsidRPr="007C7D36">
                    <w:rPr>
                      <w:rStyle w:val="Strong"/>
                      <w:rFonts w:cs="B Nazanin" w:hint="cs"/>
                      <w:sz w:val="28"/>
                      <w:szCs w:val="28"/>
                      <w:rtl/>
                      <w:lang w:bidi="fa-IR"/>
                    </w:rPr>
                    <w:t>میزان بارندگی</w:t>
                  </w:r>
                </w:p>
              </w:tc>
            </w:tr>
          </w:tbl>
          <w:p w14:paraId="1CA26967" w14:textId="77777777" w:rsidR="004929F3" w:rsidRPr="007C7D36" w:rsidRDefault="004929F3" w:rsidP="00ED66AC">
            <w:pPr>
              <w:bidi/>
              <w:rPr>
                <w:rFonts w:cs="B Nazanin"/>
                <w:b/>
                <w:bCs/>
                <w:sz w:val="28"/>
                <w:szCs w:val="28"/>
                <w:rtl/>
              </w:rPr>
            </w:pPr>
          </w:p>
          <w:p w14:paraId="1DB24F3D" w14:textId="194D6E32" w:rsidR="004929F3" w:rsidRPr="007C7D36" w:rsidRDefault="004929F3" w:rsidP="00ED66AC">
            <w:pPr>
              <w:tabs>
                <w:tab w:val="left" w:pos="2809"/>
              </w:tabs>
              <w:bidi/>
              <w:rPr>
                <w:rFonts w:cs="B Nazanin"/>
                <w:b/>
                <w:bCs/>
                <w:sz w:val="28"/>
                <w:szCs w:val="28"/>
                <w:rtl/>
              </w:rPr>
            </w:pPr>
          </w:p>
          <w:p w14:paraId="46A8BA1E" w14:textId="152A31E7" w:rsidR="004929F3" w:rsidRPr="007C7D36" w:rsidRDefault="004929F3" w:rsidP="00ED66AC">
            <w:pPr>
              <w:bidi/>
              <w:rPr>
                <w:rStyle w:val="Strong"/>
                <w:rFonts w:cs="B Nazanin"/>
                <w:sz w:val="28"/>
                <w:szCs w:val="28"/>
                <w:rtl/>
                <w:lang w:bidi="fa-IR"/>
              </w:rPr>
            </w:pPr>
          </w:p>
          <w:p w14:paraId="76EF90BB" w14:textId="345FCAFC" w:rsidR="00A17DFD" w:rsidRPr="007C7D36" w:rsidRDefault="00A17DFD" w:rsidP="00A17DFD">
            <w:pPr>
              <w:bidi/>
              <w:rPr>
                <w:rStyle w:val="Strong"/>
                <w:rFonts w:cs="B Nazanin"/>
                <w:sz w:val="28"/>
                <w:szCs w:val="28"/>
                <w:rtl/>
                <w:lang w:bidi="fa-IR"/>
              </w:rPr>
            </w:pPr>
            <w:r w:rsidRPr="007C7D36">
              <w:rPr>
                <w:rStyle w:val="Strong"/>
                <w:rFonts w:cs="B Nazanin" w:hint="cs"/>
                <w:sz w:val="28"/>
                <w:szCs w:val="28"/>
                <w:rtl/>
                <w:lang w:bidi="fa-IR"/>
              </w:rPr>
              <w:t>ب) بیشترین بارندگی در کدام ماه بوده است؟</w:t>
            </w:r>
          </w:p>
          <w:p w14:paraId="5F9045F3" w14:textId="77777777" w:rsidR="00A17DFD" w:rsidRPr="007C7D36" w:rsidRDefault="00A17DFD" w:rsidP="00A17DFD">
            <w:pPr>
              <w:bidi/>
              <w:rPr>
                <w:rStyle w:val="Strong"/>
                <w:rFonts w:cs="B Nazanin"/>
                <w:sz w:val="28"/>
                <w:szCs w:val="28"/>
                <w:rtl/>
                <w:lang w:bidi="fa-IR"/>
              </w:rPr>
            </w:pPr>
            <w:r w:rsidRPr="007C7D36">
              <w:rPr>
                <w:rStyle w:val="Strong"/>
                <w:rFonts w:cs="B Nazanin" w:hint="cs"/>
                <w:sz w:val="28"/>
                <w:szCs w:val="28"/>
                <w:rtl/>
                <w:lang w:bidi="fa-IR"/>
              </w:rPr>
              <w:t>ج) بیشترین تغییرات در کدام دو ماه پشت سر هم بوده است؟</w:t>
            </w:r>
          </w:p>
          <w:p w14:paraId="4E6CB5E3" w14:textId="77777777" w:rsidR="004929F3" w:rsidRPr="007C7D36" w:rsidRDefault="004929F3" w:rsidP="00ED66AC">
            <w:pPr>
              <w:bidi/>
              <w:rPr>
                <w:rStyle w:val="Strong"/>
                <w:rFonts w:cs="B Nazanin"/>
                <w:sz w:val="28"/>
                <w:szCs w:val="28"/>
                <w:rtl/>
                <w:lang w:bidi="fa-IR"/>
              </w:rPr>
            </w:pPr>
          </w:p>
        </w:tc>
      </w:tr>
      <w:tr w:rsidR="003129FD" w:rsidRPr="007C7D36" w14:paraId="19BF369E" w14:textId="77777777" w:rsidTr="00BE6CBB">
        <w:trPr>
          <w:trHeight w:val="851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7595202A" w14:textId="77777777" w:rsidR="003129FD" w:rsidRPr="007C7D36" w:rsidRDefault="003129FD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8"/>
                <w:szCs w:val="28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12E0EB78" w14:textId="77777777" w:rsidR="003129FD" w:rsidRPr="003129FD" w:rsidRDefault="003129FD" w:rsidP="003129FD">
            <w:pPr>
              <w:bidi/>
              <w:rPr>
                <w:rFonts w:cs="0 Nazanin Bold"/>
                <w:sz w:val="28"/>
                <w:szCs w:val="28"/>
                <w:rtl/>
              </w:rPr>
            </w:pPr>
            <w:r w:rsidRPr="003129FD">
              <w:rPr>
                <w:rFonts w:cs="0 Nazanin Bold" w:hint="cs"/>
                <w:noProof/>
                <w:sz w:val="28"/>
                <w:szCs w:val="28"/>
                <w:rtl/>
                <w:lang w:bidi="fa-IR"/>
              </w:rPr>
              <w:drawing>
                <wp:anchor distT="0" distB="0" distL="114300" distR="114300" simplePos="0" relativeHeight="251734016" behindDoc="0" locked="0" layoutInCell="1" allowOverlap="1" wp14:anchorId="58A6A3B1" wp14:editId="6E9783D6">
                  <wp:simplePos x="0" y="0"/>
                  <wp:positionH relativeFrom="column">
                    <wp:posOffset>-8890</wp:posOffset>
                  </wp:positionH>
                  <wp:positionV relativeFrom="page">
                    <wp:posOffset>111125</wp:posOffset>
                  </wp:positionV>
                  <wp:extent cx="2433843" cy="1703294"/>
                  <wp:effectExtent l="0" t="0" r="5080" b="0"/>
                  <wp:wrapNone/>
                  <wp:docPr id="2145" name="Picture 2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biLevel thresh="75000"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6"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3843" cy="170329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3129FD">
              <w:rPr>
                <w:rFonts w:cs="0 Nazanin Bold" w:hint="cs"/>
                <w:sz w:val="28"/>
                <w:szCs w:val="28"/>
                <w:rtl/>
              </w:rPr>
              <w:t>نمودار روبه</w:t>
            </w:r>
            <w:r w:rsidRPr="003129FD">
              <w:rPr>
                <w:rFonts w:cs="0 Nazanin Bold" w:hint="cs"/>
                <w:sz w:val="28"/>
                <w:szCs w:val="28"/>
                <w:rtl/>
              </w:rPr>
              <w:softHyphen/>
              <w:t>رو، نمرات ماهانه یک دانش آموز را در درس ریاضی نشان می</w:t>
            </w:r>
            <w:r w:rsidRPr="003129FD">
              <w:rPr>
                <w:rFonts w:cs="0 Nazanin Bold" w:hint="cs"/>
                <w:sz w:val="28"/>
                <w:szCs w:val="28"/>
                <w:rtl/>
              </w:rPr>
              <w:softHyphen/>
              <w:t>دهد.</w:t>
            </w:r>
          </w:p>
          <w:p w14:paraId="59B60BE5" w14:textId="77777777" w:rsidR="003129FD" w:rsidRPr="003129FD" w:rsidRDefault="003129FD" w:rsidP="003129FD">
            <w:pPr>
              <w:bidi/>
              <w:spacing w:line="276" w:lineRule="auto"/>
              <w:rPr>
                <w:rFonts w:cs="0 Nazanin Bold"/>
                <w:sz w:val="28"/>
                <w:szCs w:val="28"/>
                <w:rtl/>
              </w:rPr>
            </w:pPr>
            <w:r w:rsidRPr="003129FD">
              <w:rPr>
                <w:rFonts w:cs="0 Nazanin Bold" w:hint="cs"/>
                <w:sz w:val="28"/>
                <w:szCs w:val="28"/>
                <w:rtl/>
              </w:rPr>
              <w:t>الف) نمودار مقابل چه نوع نموداری است؟</w:t>
            </w:r>
          </w:p>
          <w:p w14:paraId="37F33DF6" w14:textId="77777777" w:rsidR="003129FD" w:rsidRPr="003129FD" w:rsidRDefault="003129FD" w:rsidP="003129FD">
            <w:pPr>
              <w:bidi/>
              <w:spacing w:line="276" w:lineRule="auto"/>
              <w:rPr>
                <w:rFonts w:cs="0 Nazanin Bold"/>
                <w:sz w:val="28"/>
                <w:szCs w:val="28"/>
              </w:rPr>
            </w:pPr>
            <w:r w:rsidRPr="003129FD">
              <w:rPr>
                <w:rFonts w:cs="0 Nazanin Bold" w:hint="cs"/>
                <w:sz w:val="28"/>
                <w:szCs w:val="28"/>
                <w:rtl/>
              </w:rPr>
              <w:t>ب) در چه ماهی کمترین نمره را گرفته است؟</w:t>
            </w:r>
          </w:p>
          <w:p w14:paraId="099CE42E" w14:textId="77777777" w:rsidR="003129FD" w:rsidRPr="003129FD" w:rsidRDefault="003129FD" w:rsidP="003129FD">
            <w:pPr>
              <w:bidi/>
              <w:spacing w:line="276" w:lineRule="auto"/>
              <w:rPr>
                <w:rFonts w:cs="0 Nazanin Bold"/>
                <w:sz w:val="28"/>
                <w:szCs w:val="28"/>
                <w:rtl/>
              </w:rPr>
            </w:pPr>
            <w:r w:rsidRPr="003129FD">
              <w:rPr>
                <w:rFonts w:cs="0 Nazanin Bold" w:hint="cs"/>
                <w:sz w:val="28"/>
                <w:szCs w:val="28"/>
                <w:rtl/>
              </w:rPr>
              <w:t>ج)  در چه ماهی نمره 18 گرفته است؟</w:t>
            </w:r>
          </w:p>
          <w:p w14:paraId="2EBDB9AE" w14:textId="77777777" w:rsidR="003129FD" w:rsidRDefault="003129FD" w:rsidP="003129FD">
            <w:pPr>
              <w:tabs>
                <w:tab w:val="left" w:pos="2809"/>
              </w:tabs>
              <w:bidi/>
              <w:rPr>
                <w:rFonts w:cs="B Nazanin"/>
                <w:noProof/>
                <w:sz w:val="28"/>
                <w:szCs w:val="28"/>
                <w:rtl/>
                <w:lang w:bidi="fa-IR"/>
              </w:rPr>
            </w:pPr>
            <w:r w:rsidRPr="003129FD">
              <w:rPr>
                <w:rFonts w:cs="0 Nazanin Bold" w:hint="cs"/>
                <w:sz w:val="28"/>
                <w:szCs w:val="28"/>
                <w:rtl/>
              </w:rPr>
              <w:t>د) در چه ماهی بیشترین نمره را گرفته است؟</w:t>
            </w:r>
          </w:p>
          <w:p w14:paraId="74FFF0A1" w14:textId="4524C59C" w:rsidR="003129FD" w:rsidRPr="007C7D36" w:rsidRDefault="003129FD" w:rsidP="003129FD">
            <w:pPr>
              <w:tabs>
                <w:tab w:val="left" w:pos="2809"/>
              </w:tabs>
              <w:bidi/>
              <w:rPr>
                <w:rFonts w:cs="B Nazanin"/>
                <w:noProof/>
                <w:sz w:val="28"/>
                <w:szCs w:val="28"/>
                <w:lang w:bidi="fa-IR"/>
              </w:rPr>
            </w:pPr>
          </w:p>
        </w:tc>
      </w:tr>
    </w:tbl>
    <w:p w14:paraId="367624D5" w14:textId="292C273C" w:rsidR="002C762D" w:rsidRPr="007C7D36" w:rsidRDefault="002C762D" w:rsidP="00883F10">
      <w:pPr>
        <w:bidi/>
        <w:rPr>
          <w:rFonts w:cs="B Nazanin"/>
          <w:sz w:val="28"/>
          <w:szCs w:val="28"/>
          <w:lang w:bidi="fa-IR"/>
        </w:rPr>
      </w:pPr>
    </w:p>
    <w:sectPr w:rsidR="002C762D" w:rsidRPr="007C7D36" w:rsidSect="0071447D">
      <w:headerReference w:type="even" r:id="rId77"/>
      <w:headerReference w:type="default" r:id="rId78"/>
      <w:footerReference w:type="default" r:id="rId79"/>
      <w:pgSz w:w="11907" w:h="16839" w:code="9"/>
      <w:pgMar w:top="68" w:right="1207" w:bottom="284" w:left="811" w:header="34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3CEDF26" w14:textId="77777777" w:rsidR="00305795" w:rsidRDefault="00305795" w:rsidP="001B4C7C">
      <w:r>
        <w:separator/>
      </w:r>
    </w:p>
  </w:endnote>
  <w:endnote w:type="continuationSeparator" w:id="0">
    <w:p w14:paraId="0AA560D7" w14:textId="77777777" w:rsidR="00305795" w:rsidRDefault="00305795" w:rsidP="001B4C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3" w:usb1="10000000" w:usb2="00000000" w:usb3="00000000" w:csb0="80000001" w:csb1="00000000"/>
  </w:font>
  <w:font w:name="Sahel SemiBold">
    <w:panose1 w:val="020B0603030804020204"/>
    <w:charset w:val="00"/>
    <w:family w:val="swiss"/>
    <w:pitch w:val="variable"/>
    <w:sig w:usb0="80002003" w:usb1="80000000" w:usb2="00000008" w:usb3="00000000" w:csb0="00000041" w:csb1="00000000"/>
    <w:embedRegular r:id="rId1" w:fontKey="{CF942376-9024-4EE6-8699-DA8663171E59}"/>
    <w:embedBold r:id="rId2" w:fontKey="{38E0149A-E2AF-4819-A971-EF550F5A78B2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3BC53F7A-978B-42CE-AB71-2A4C70A3A608}"/>
    <w:embedBold r:id="rId4" w:fontKey="{F4A3442F-42CA-4F88-86D8-014B56FFB5B1}"/>
    <w:embedItalic r:id="rId5" w:fontKey="{D1EDB721-6A2B-4AB3-B2ED-991131392578}"/>
    <w:embedBoldItalic r:id="rId6" w:fontKey="{793636DE-A29E-49B6-9785-1DCB553E0C9B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DD381793-A59D-4B4E-9953-4227A2985FC8}"/>
  </w:font>
  <w:font w:name="B Nazanin">
    <w:altName w:val="Courier New"/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8" w:fontKey="{9A092CB4-EED0-4BAB-9F83-0CEEE692894A}"/>
    <w:embedBold r:id="rId9" w:fontKey="{A6001873-A204-4E3C-B908-4826A3FE56B5}"/>
    <w:embedBoldItalic r:id="rId10" w:fontKey="{A96527AE-DA53-4B99-ACF2-6B33C0558B8B}"/>
  </w:font>
  <w:font w:name="Shabnam">
    <w:panose1 w:val="020B0603030804020204"/>
    <w:charset w:val="00"/>
    <w:family w:val="swiss"/>
    <w:pitch w:val="variable"/>
    <w:sig w:usb0="80002003" w:usb1="80000000" w:usb2="00000008" w:usb3="00000000" w:csb0="00000041" w:csb1="00000000"/>
    <w:embedBold r:id="rId11" w:fontKey="{F8754451-30B5-433B-9ABB-62224E0CE6E6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12" w:fontKey="{4C3FF66D-9575-4B52-9BD2-9C0E755C5B67}"/>
    <w:embedBoldItalic r:id="rId13" w:fontKey="{BDD86BB0-0034-4B0F-8511-26AB677126E6}"/>
  </w:font>
  <w:font w:name="0 Nazanin Bold">
    <w:panose1 w:val="00000700000000000000"/>
    <w:charset w:val="B2"/>
    <w:family w:val="auto"/>
    <w:pitch w:val="variable"/>
    <w:sig w:usb0="00002001" w:usb1="80000000" w:usb2="00000008" w:usb3="00000000" w:csb0="00000040" w:csb1="00000000"/>
    <w:embedRegular r:id="rId14" w:fontKey="{4D2C842D-AE0D-4192-AAFF-D0897A6E8BB2}"/>
    <w:embedBold r:id="rId15" w:fontKey="{3AB61961-6AC2-4A36-BFA5-B7E3A58A674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6" w:fontKey="{4B344C83-1E49-4D65-B649-522DFD8F6DC5}"/>
    <w:embedBold r:id="rId17" w:fontKey="{A66BC397-A213-4ACB-9E90-C7C753D2C171}"/>
  </w:font>
  <w:font w:name="IPT.Nazanin">
    <w:altName w:val="Euclid Extra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68E4EB" w14:textId="2A2C8DFD" w:rsidR="00BB5075" w:rsidRDefault="00BB5075">
    <w:pPr>
      <w:pStyle w:val="Footer"/>
      <w:jc w:val="center"/>
    </w:pPr>
    <w:r>
      <w:rPr>
        <w:rFonts w:hint="cs"/>
        <w:rtl/>
      </w:rPr>
      <w:t xml:space="preserve"> </w:t>
    </w:r>
    <w:sdt>
      <w:sdtPr>
        <w:id w:val="847525492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A4E88">
          <w:rPr>
            <w:noProof/>
          </w:rPr>
          <w:t>1</w:t>
        </w:r>
        <w:r>
          <w:rPr>
            <w:noProof/>
          </w:rPr>
          <w:fldChar w:fldCharType="end"/>
        </w:r>
        <w:r>
          <w:rPr>
            <w:rFonts w:hint="cs"/>
            <w:noProof/>
            <w:rtl/>
          </w:rPr>
          <w:t xml:space="preserve"> از </w:t>
        </w:r>
        <w:r>
          <w:rPr>
            <w:noProof/>
            <w:rtl/>
          </w:rPr>
          <w:fldChar w:fldCharType="begin"/>
        </w:r>
        <w:r>
          <w:rPr>
            <w:noProof/>
            <w:rtl/>
          </w:rPr>
          <w:instrText xml:space="preserve"> </w:instrText>
        </w:r>
        <w:r>
          <w:rPr>
            <w:noProof/>
          </w:rPr>
          <w:instrText>NUMPAGES   \* MERGEFORMAT</w:instrText>
        </w:r>
        <w:r>
          <w:rPr>
            <w:noProof/>
            <w:rtl/>
          </w:rPr>
          <w:instrText xml:space="preserve"> </w:instrText>
        </w:r>
        <w:r>
          <w:rPr>
            <w:noProof/>
            <w:rtl/>
          </w:rPr>
          <w:fldChar w:fldCharType="separate"/>
        </w:r>
        <w:r w:rsidR="00EA4E88">
          <w:rPr>
            <w:noProof/>
          </w:rPr>
          <w:t>4</w:t>
        </w:r>
        <w:r>
          <w:rPr>
            <w:noProof/>
            <w:rtl/>
          </w:rPr>
          <w:fldChar w:fldCharType="end"/>
        </w:r>
      </w:sdtContent>
    </w:sdt>
  </w:p>
  <w:p w14:paraId="22E38FB6" w14:textId="77777777" w:rsidR="004C0A55" w:rsidRDefault="004C0A5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63C5CD" w14:textId="77777777" w:rsidR="00305795" w:rsidRDefault="00305795" w:rsidP="001B4C7C">
      <w:r>
        <w:separator/>
      </w:r>
    </w:p>
  </w:footnote>
  <w:footnote w:type="continuationSeparator" w:id="0">
    <w:p w14:paraId="5AE16272" w14:textId="77777777" w:rsidR="00305795" w:rsidRDefault="00305795" w:rsidP="001B4C7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71C8BC" w14:textId="7C095B62" w:rsidR="00BB5075" w:rsidRDefault="00BB5075" w:rsidP="00BB5075">
    <w:pPr>
      <w:pStyle w:val="Header"/>
      <w:tabs>
        <w:tab w:val="clear" w:pos="4680"/>
        <w:tab w:val="clear" w:pos="9360"/>
        <w:tab w:val="left" w:pos="8535"/>
      </w:tabs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18AF8AA" w14:textId="4D4B06D9" w:rsidR="00325DB6" w:rsidRDefault="00325DB6" w:rsidP="00325DB6">
    <w:pPr>
      <w:pStyle w:val="Header"/>
      <w:tabs>
        <w:tab w:val="clear" w:pos="4680"/>
        <w:tab w:val="clear" w:pos="9360"/>
        <w:tab w:val="left" w:pos="5475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9E3B56"/>
    <w:multiLevelType w:val="hybridMultilevel"/>
    <w:tmpl w:val="31EC94F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63E4453"/>
    <w:multiLevelType w:val="hybridMultilevel"/>
    <w:tmpl w:val="B4303B8C"/>
    <w:lvl w:ilvl="0" w:tplc="C0C61532">
      <w:start w:val="1"/>
      <w:numFmt w:val="decimal"/>
      <w:lvlText w:val="%1"/>
      <w:lvlJc w:val="left"/>
      <w:pPr>
        <w:ind w:left="360" w:hanging="360"/>
      </w:pPr>
      <w:rPr>
        <w:rFonts w:ascii="Sahel SemiBold" w:hAnsi="Sahel SemiBold" w:cs="Sahel SemiBold" w:hint="default"/>
        <w:bCs/>
        <w:iCs w:val="0"/>
        <w:sz w:val="26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BBA0DAB"/>
    <w:multiLevelType w:val="hybridMultilevel"/>
    <w:tmpl w:val="C240BE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3"/>
  <w:embedTrueTypeFont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37B6"/>
    <w:rsid w:val="000019B5"/>
    <w:rsid w:val="0000267F"/>
    <w:rsid w:val="000027B4"/>
    <w:rsid w:val="0000414D"/>
    <w:rsid w:val="000051E2"/>
    <w:rsid w:val="0000523C"/>
    <w:rsid w:val="00005D0D"/>
    <w:rsid w:val="00006674"/>
    <w:rsid w:val="00006C7C"/>
    <w:rsid w:val="00012671"/>
    <w:rsid w:val="0001315C"/>
    <w:rsid w:val="000131B1"/>
    <w:rsid w:val="00015F4D"/>
    <w:rsid w:val="00020040"/>
    <w:rsid w:val="00025441"/>
    <w:rsid w:val="000272C7"/>
    <w:rsid w:val="00032553"/>
    <w:rsid w:val="00034A1F"/>
    <w:rsid w:val="00035FFC"/>
    <w:rsid w:val="00036082"/>
    <w:rsid w:val="000362C7"/>
    <w:rsid w:val="00036F4A"/>
    <w:rsid w:val="00040843"/>
    <w:rsid w:val="00040990"/>
    <w:rsid w:val="00040D12"/>
    <w:rsid w:val="0004137A"/>
    <w:rsid w:val="00044D1A"/>
    <w:rsid w:val="00046478"/>
    <w:rsid w:val="00046487"/>
    <w:rsid w:val="000555DF"/>
    <w:rsid w:val="00056869"/>
    <w:rsid w:val="00057E21"/>
    <w:rsid w:val="00061CB0"/>
    <w:rsid w:val="000641A1"/>
    <w:rsid w:val="00064506"/>
    <w:rsid w:val="00064DA7"/>
    <w:rsid w:val="000650A7"/>
    <w:rsid w:val="00066331"/>
    <w:rsid w:val="00072D8F"/>
    <w:rsid w:val="00083052"/>
    <w:rsid w:val="00084556"/>
    <w:rsid w:val="0008508F"/>
    <w:rsid w:val="0008767E"/>
    <w:rsid w:val="00087C73"/>
    <w:rsid w:val="000911A3"/>
    <w:rsid w:val="0009313F"/>
    <w:rsid w:val="0009487E"/>
    <w:rsid w:val="000954B7"/>
    <w:rsid w:val="000A4149"/>
    <w:rsid w:val="000A4CC8"/>
    <w:rsid w:val="000A6BBD"/>
    <w:rsid w:val="000A760E"/>
    <w:rsid w:val="000B067B"/>
    <w:rsid w:val="000B113C"/>
    <w:rsid w:val="000B578B"/>
    <w:rsid w:val="000B7BC3"/>
    <w:rsid w:val="000C0CFE"/>
    <w:rsid w:val="000C2528"/>
    <w:rsid w:val="000D46D4"/>
    <w:rsid w:val="000D481E"/>
    <w:rsid w:val="000E1271"/>
    <w:rsid w:val="000E2779"/>
    <w:rsid w:val="000E2AB8"/>
    <w:rsid w:val="000E354A"/>
    <w:rsid w:val="000E3A66"/>
    <w:rsid w:val="000E3AE5"/>
    <w:rsid w:val="000E4EA1"/>
    <w:rsid w:val="000E5189"/>
    <w:rsid w:val="000E5F38"/>
    <w:rsid w:val="000E640F"/>
    <w:rsid w:val="000F1973"/>
    <w:rsid w:val="000F416B"/>
    <w:rsid w:val="0010268E"/>
    <w:rsid w:val="001029A4"/>
    <w:rsid w:val="001050BB"/>
    <w:rsid w:val="00106681"/>
    <w:rsid w:val="00106C10"/>
    <w:rsid w:val="001104D2"/>
    <w:rsid w:val="0011205C"/>
    <w:rsid w:val="0011673A"/>
    <w:rsid w:val="001170AC"/>
    <w:rsid w:val="001202D7"/>
    <w:rsid w:val="001218EB"/>
    <w:rsid w:val="0013413A"/>
    <w:rsid w:val="001341B6"/>
    <w:rsid w:val="00134701"/>
    <w:rsid w:val="0013545E"/>
    <w:rsid w:val="00137125"/>
    <w:rsid w:val="0014163D"/>
    <w:rsid w:val="00150DEE"/>
    <w:rsid w:val="00154636"/>
    <w:rsid w:val="0015712B"/>
    <w:rsid w:val="00162666"/>
    <w:rsid w:val="00162B99"/>
    <w:rsid w:val="00163FB7"/>
    <w:rsid w:val="00164118"/>
    <w:rsid w:val="00166A65"/>
    <w:rsid w:val="00167284"/>
    <w:rsid w:val="0017023C"/>
    <w:rsid w:val="00170BEC"/>
    <w:rsid w:val="00171D5E"/>
    <w:rsid w:val="001729FF"/>
    <w:rsid w:val="00174B46"/>
    <w:rsid w:val="0017625D"/>
    <w:rsid w:val="0018015C"/>
    <w:rsid w:val="00180409"/>
    <w:rsid w:val="00180B2D"/>
    <w:rsid w:val="00186F40"/>
    <w:rsid w:val="001878A1"/>
    <w:rsid w:val="00190C12"/>
    <w:rsid w:val="00193832"/>
    <w:rsid w:val="001940A6"/>
    <w:rsid w:val="001946FB"/>
    <w:rsid w:val="00195B33"/>
    <w:rsid w:val="0019700F"/>
    <w:rsid w:val="001A1036"/>
    <w:rsid w:val="001A42BD"/>
    <w:rsid w:val="001A454A"/>
    <w:rsid w:val="001A5F40"/>
    <w:rsid w:val="001B1BB1"/>
    <w:rsid w:val="001B1C67"/>
    <w:rsid w:val="001B34E7"/>
    <w:rsid w:val="001B3B1C"/>
    <w:rsid w:val="001B4C7C"/>
    <w:rsid w:val="001B6276"/>
    <w:rsid w:val="001B7F53"/>
    <w:rsid w:val="001C0336"/>
    <w:rsid w:val="001C0346"/>
    <w:rsid w:val="001C78F2"/>
    <w:rsid w:val="001C7977"/>
    <w:rsid w:val="001C7EA9"/>
    <w:rsid w:val="001D1CC7"/>
    <w:rsid w:val="001D3721"/>
    <w:rsid w:val="001D5667"/>
    <w:rsid w:val="001D6700"/>
    <w:rsid w:val="001E019A"/>
    <w:rsid w:val="001E0D32"/>
    <w:rsid w:val="001E166D"/>
    <w:rsid w:val="001E7990"/>
    <w:rsid w:val="001F6633"/>
    <w:rsid w:val="001F6FAE"/>
    <w:rsid w:val="002003BC"/>
    <w:rsid w:val="002015F0"/>
    <w:rsid w:val="0020192E"/>
    <w:rsid w:val="00203449"/>
    <w:rsid w:val="00204975"/>
    <w:rsid w:val="00205D05"/>
    <w:rsid w:val="00207CE9"/>
    <w:rsid w:val="00213369"/>
    <w:rsid w:val="0021709A"/>
    <w:rsid w:val="0021721E"/>
    <w:rsid w:val="002178F6"/>
    <w:rsid w:val="00232A52"/>
    <w:rsid w:val="002337CE"/>
    <w:rsid w:val="00233E62"/>
    <w:rsid w:val="00234FBD"/>
    <w:rsid w:val="002364F4"/>
    <w:rsid w:val="0023790B"/>
    <w:rsid w:val="00237CCF"/>
    <w:rsid w:val="00240690"/>
    <w:rsid w:val="00242ACA"/>
    <w:rsid w:val="0024634A"/>
    <w:rsid w:val="00255FCC"/>
    <w:rsid w:val="00263E3C"/>
    <w:rsid w:val="002643D7"/>
    <w:rsid w:val="002750BA"/>
    <w:rsid w:val="0027675E"/>
    <w:rsid w:val="002767F6"/>
    <w:rsid w:val="00276C24"/>
    <w:rsid w:val="0027793E"/>
    <w:rsid w:val="00280118"/>
    <w:rsid w:val="002808ED"/>
    <w:rsid w:val="0028276E"/>
    <w:rsid w:val="00290195"/>
    <w:rsid w:val="0029192B"/>
    <w:rsid w:val="00292BB0"/>
    <w:rsid w:val="00293DEA"/>
    <w:rsid w:val="002A0DEE"/>
    <w:rsid w:val="002A1E4B"/>
    <w:rsid w:val="002A3CFA"/>
    <w:rsid w:val="002A4CC6"/>
    <w:rsid w:val="002A7393"/>
    <w:rsid w:val="002B0080"/>
    <w:rsid w:val="002B557D"/>
    <w:rsid w:val="002B7303"/>
    <w:rsid w:val="002C0100"/>
    <w:rsid w:val="002C19EE"/>
    <w:rsid w:val="002C762D"/>
    <w:rsid w:val="002D4F3C"/>
    <w:rsid w:val="002E0002"/>
    <w:rsid w:val="002E117D"/>
    <w:rsid w:val="002E1D8C"/>
    <w:rsid w:val="002E4525"/>
    <w:rsid w:val="002E586A"/>
    <w:rsid w:val="002E5DAF"/>
    <w:rsid w:val="002E6906"/>
    <w:rsid w:val="002E6D86"/>
    <w:rsid w:val="002F0B80"/>
    <w:rsid w:val="002F145E"/>
    <w:rsid w:val="002F3EB6"/>
    <w:rsid w:val="002F4924"/>
    <w:rsid w:val="002F4D57"/>
    <w:rsid w:val="002F5ADB"/>
    <w:rsid w:val="002F6248"/>
    <w:rsid w:val="003013D2"/>
    <w:rsid w:val="0030375F"/>
    <w:rsid w:val="00305795"/>
    <w:rsid w:val="00306DA3"/>
    <w:rsid w:val="003112F5"/>
    <w:rsid w:val="003125DD"/>
    <w:rsid w:val="003129FD"/>
    <w:rsid w:val="0031360F"/>
    <w:rsid w:val="00325DB6"/>
    <w:rsid w:val="0032746C"/>
    <w:rsid w:val="00330CBB"/>
    <w:rsid w:val="00331240"/>
    <w:rsid w:val="003315C9"/>
    <w:rsid w:val="0033284C"/>
    <w:rsid w:val="003345C1"/>
    <w:rsid w:val="003369E9"/>
    <w:rsid w:val="00341C29"/>
    <w:rsid w:val="00343E20"/>
    <w:rsid w:val="003444B9"/>
    <w:rsid w:val="003465EA"/>
    <w:rsid w:val="003469C6"/>
    <w:rsid w:val="00350371"/>
    <w:rsid w:val="00356449"/>
    <w:rsid w:val="00357A12"/>
    <w:rsid w:val="00363E4C"/>
    <w:rsid w:val="00371AEE"/>
    <w:rsid w:val="003729CB"/>
    <w:rsid w:val="00372DBA"/>
    <w:rsid w:val="00380F82"/>
    <w:rsid w:val="00381272"/>
    <w:rsid w:val="00382745"/>
    <w:rsid w:val="00383555"/>
    <w:rsid w:val="00385997"/>
    <w:rsid w:val="003863F7"/>
    <w:rsid w:val="003864B9"/>
    <w:rsid w:val="00387049"/>
    <w:rsid w:val="00390BC4"/>
    <w:rsid w:val="00391B35"/>
    <w:rsid w:val="0039413D"/>
    <w:rsid w:val="003944B2"/>
    <w:rsid w:val="00396262"/>
    <w:rsid w:val="003A1BB7"/>
    <w:rsid w:val="003A3A7A"/>
    <w:rsid w:val="003B1476"/>
    <w:rsid w:val="003B3198"/>
    <w:rsid w:val="003B60F9"/>
    <w:rsid w:val="003C5E12"/>
    <w:rsid w:val="003C6524"/>
    <w:rsid w:val="003D3047"/>
    <w:rsid w:val="003D64EB"/>
    <w:rsid w:val="003E1EDA"/>
    <w:rsid w:val="003E3272"/>
    <w:rsid w:val="003E54C9"/>
    <w:rsid w:val="003E582A"/>
    <w:rsid w:val="003E6DAA"/>
    <w:rsid w:val="003F3F06"/>
    <w:rsid w:val="003F617D"/>
    <w:rsid w:val="004022E3"/>
    <w:rsid w:val="0040336B"/>
    <w:rsid w:val="00404447"/>
    <w:rsid w:val="00411BCB"/>
    <w:rsid w:val="00416DA9"/>
    <w:rsid w:val="00424517"/>
    <w:rsid w:val="004323ED"/>
    <w:rsid w:val="00435F92"/>
    <w:rsid w:val="004375D2"/>
    <w:rsid w:val="00443F27"/>
    <w:rsid w:val="004457C8"/>
    <w:rsid w:val="0044632F"/>
    <w:rsid w:val="00446A3F"/>
    <w:rsid w:val="004521CC"/>
    <w:rsid w:val="00454A77"/>
    <w:rsid w:val="00455A4C"/>
    <w:rsid w:val="00456388"/>
    <w:rsid w:val="00456EA2"/>
    <w:rsid w:val="00465E88"/>
    <w:rsid w:val="004667EC"/>
    <w:rsid w:val="00467D85"/>
    <w:rsid w:val="00471BEB"/>
    <w:rsid w:val="00471C6A"/>
    <w:rsid w:val="00472697"/>
    <w:rsid w:val="0047424A"/>
    <w:rsid w:val="00475ACD"/>
    <w:rsid w:val="004772F7"/>
    <w:rsid w:val="00481F04"/>
    <w:rsid w:val="004856A0"/>
    <w:rsid w:val="0049163B"/>
    <w:rsid w:val="004929F3"/>
    <w:rsid w:val="004964BA"/>
    <w:rsid w:val="00497D5B"/>
    <w:rsid w:val="004A11AF"/>
    <w:rsid w:val="004A1828"/>
    <w:rsid w:val="004A475E"/>
    <w:rsid w:val="004A5570"/>
    <w:rsid w:val="004B2A2E"/>
    <w:rsid w:val="004B629E"/>
    <w:rsid w:val="004C0A55"/>
    <w:rsid w:val="004C453B"/>
    <w:rsid w:val="004C6B87"/>
    <w:rsid w:val="004D1955"/>
    <w:rsid w:val="004D4418"/>
    <w:rsid w:val="004D7A67"/>
    <w:rsid w:val="004D7B38"/>
    <w:rsid w:val="004E1797"/>
    <w:rsid w:val="004E4508"/>
    <w:rsid w:val="004E7007"/>
    <w:rsid w:val="004F04C0"/>
    <w:rsid w:val="004F1D69"/>
    <w:rsid w:val="004F1F0A"/>
    <w:rsid w:val="00501633"/>
    <w:rsid w:val="00502A40"/>
    <w:rsid w:val="00502C38"/>
    <w:rsid w:val="00503305"/>
    <w:rsid w:val="00503A2B"/>
    <w:rsid w:val="005040F6"/>
    <w:rsid w:val="0050549C"/>
    <w:rsid w:val="00513D4B"/>
    <w:rsid w:val="005156DF"/>
    <w:rsid w:val="0051715B"/>
    <w:rsid w:val="00517FE4"/>
    <w:rsid w:val="00522585"/>
    <w:rsid w:val="00525EF9"/>
    <w:rsid w:val="00534F77"/>
    <w:rsid w:val="005440B0"/>
    <w:rsid w:val="005444B1"/>
    <w:rsid w:val="0054738F"/>
    <w:rsid w:val="00554E3B"/>
    <w:rsid w:val="00560731"/>
    <w:rsid w:val="00561BFA"/>
    <w:rsid w:val="005637CA"/>
    <w:rsid w:val="0057049F"/>
    <w:rsid w:val="005711B1"/>
    <w:rsid w:val="00572EC5"/>
    <w:rsid w:val="00572F0A"/>
    <w:rsid w:val="005812AC"/>
    <w:rsid w:val="00582934"/>
    <w:rsid w:val="00590852"/>
    <w:rsid w:val="00594CD0"/>
    <w:rsid w:val="005956DC"/>
    <w:rsid w:val="005A782B"/>
    <w:rsid w:val="005B3F55"/>
    <w:rsid w:val="005B58F6"/>
    <w:rsid w:val="005B6E19"/>
    <w:rsid w:val="005B735A"/>
    <w:rsid w:val="005C5073"/>
    <w:rsid w:val="005D7220"/>
    <w:rsid w:val="005E1517"/>
    <w:rsid w:val="005F7C6F"/>
    <w:rsid w:val="00601CE7"/>
    <w:rsid w:val="00602AF2"/>
    <w:rsid w:val="0060458F"/>
    <w:rsid w:val="00606094"/>
    <w:rsid w:val="006062F7"/>
    <w:rsid w:val="0061025E"/>
    <w:rsid w:val="00611594"/>
    <w:rsid w:val="006134E4"/>
    <w:rsid w:val="006222FF"/>
    <w:rsid w:val="00623677"/>
    <w:rsid w:val="00624E4E"/>
    <w:rsid w:val="00625B13"/>
    <w:rsid w:val="00625BA5"/>
    <w:rsid w:val="0063181D"/>
    <w:rsid w:val="006322D2"/>
    <w:rsid w:val="00632B13"/>
    <w:rsid w:val="00635FC8"/>
    <w:rsid w:val="006405FA"/>
    <w:rsid w:val="00643320"/>
    <w:rsid w:val="006438CA"/>
    <w:rsid w:val="006511FA"/>
    <w:rsid w:val="00652C5B"/>
    <w:rsid w:val="00656195"/>
    <w:rsid w:val="006611B4"/>
    <w:rsid w:val="00663761"/>
    <w:rsid w:val="00664103"/>
    <w:rsid w:val="00665FF7"/>
    <w:rsid w:val="006668DC"/>
    <w:rsid w:val="00666D73"/>
    <w:rsid w:val="0066772E"/>
    <w:rsid w:val="00667DF9"/>
    <w:rsid w:val="00671DFD"/>
    <w:rsid w:val="00681FAB"/>
    <w:rsid w:val="006854A4"/>
    <w:rsid w:val="00687CCE"/>
    <w:rsid w:val="006942FF"/>
    <w:rsid w:val="00695D3E"/>
    <w:rsid w:val="006966B7"/>
    <w:rsid w:val="006A3114"/>
    <w:rsid w:val="006A3F4E"/>
    <w:rsid w:val="006A4540"/>
    <w:rsid w:val="006B2CD8"/>
    <w:rsid w:val="006B509F"/>
    <w:rsid w:val="006B5AAF"/>
    <w:rsid w:val="006B6C7C"/>
    <w:rsid w:val="006C0652"/>
    <w:rsid w:val="006C68DD"/>
    <w:rsid w:val="006D3668"/>
    <w:rsid w:val="006D3C8A"/>
    <w:rsid w:val="006D4D38"/>
    <w:rsid w:val="006E084A"/>
    <w:rsid w:val="006E262B"/>
    <w:rsid w:val="006E2BA2"/>
    <w:rsid w:val="006E3493"/>
    <w:rsid w:val="006E6141"/>
    <w:rsid w:val="006E6B9D"/>
    <w:rsid w:val="006F0B90"/>
    <w:rsid w:val="006F19D0"/>
    <w:rsid w:val="006F66D2"/>
    <w:rsid w:val="00700F18"/>
    <w:rsid w:val="007020A5"/>
    <w:rsid w:val="00703DF5"/>
    <w:rsid w:val="00704FE0"/>
    <w:rsid w:val="00710C3B"/>
    <w:rsid w:val="00710D2F"/>
    <w:rsid w:val="00713FD1"/>
    <w:rsid w:val="00713FF1"/>
    <w:rsid w:val="0071447D"/>
    <w:rsid w:val="00714FC7"/>
    <w:rsid w:val="0071779A"/>
    <w:rsid w:val="0072297B"/>
    <w:rsid w:val="00723016"/>
    <w:rsid w:val="00724714"/>
    <w:rsid w:val="0072491C"/>
    <w:rsid w:val="007259A9"/>
    <w:rsid w:val="007264A4"/>
    <w:rsid w:val="00732CB9"/>
    <w:rsid w:val="00733436"/>
    <w:rsid w:val="007363B4"/>
    <w:rsid w:val="00741964"/>
    <w:rsid w:val="007442E1"/>
    <w:rsid w:val="00744EFF"/>
    <w:rsid w:val="00745976"/>
    <w:rsid w:val="00746413"/>
    <w:rsid w:val="00747157"/>
    <w:rsid w:val="00747579"/>
    <w:rsid w:val="007479C4"/>
    <w:rsid w:val="00750659"/>
    <w:rsid w:val="00753D7A"/>
    <w:rsid w:val="0075681C"/>
    <w:rsid w:val="00757F17"/>
    <w:rsid w:val="0076408D"/>
    <w:rsid w:val="00775163"/>
    <w:rsid w:val="007755FA"/>
    <w:rsid w:val="00781FA9"/>
    <w:rsid w:val="007848CC"/>
    <w:rsid w:val="007863F7"/>
    <w:rsid w:val="00790420"/>
    <w:rsid w:val="00796551"/>
    <w:rsid w:val="007A1581"/>
    <w:rsid w:val="007A6D3A"/>
    <w:rsid w:val="007A73B3"/>
    <w:rsid w:val="007B1E09"/>
    <w:rsid w:val="007B2E4C"/>
    <w:rsid w:val="007B374C"/>
    <w:rsid w:val="007B62B7"/>
    <w:rsid w:val="007B74A4"/>
    <w:rsid w:val="007B76CC"/>
    <w:rsid w:val="007C181F"/>
    <w:rsid w:val="007C2775"/>
    <w:rsid w:val="007C7D36"/>
    <w:rsid w:val="007D1D2B"/>
    <w:rsid w:val="007E0101"/>
    <w:rsid w:val="007E0348"/>
    <w:rsid w:val="007E2AF9"/>
    <w:rsid w:val="007E510E"/>
    <w:rsid w:val="007E62B3"/>
    <w:rsid w:val="007E6CBC"/>
    <w:rsid w:val="007E6EC5"/>
    <w:rsid w:val="007F2366"/>
    <w:rsid w:val="007F3155"/>
    <w:rsid w:val="007F37B6"/>
    <w:rsid w:val="007F600A"/>
    <w:rsid w:val="00800978"/>
    <w:rsid w:val="00805C27"/>
    <w:rsid w:val="0081216E"/>
    <w:rsid w:val="00815C8E"/>
    <w:rsid w:val="008171FD"/>
    <w:rsid w:val="0081779A"/>
    <w:rsid w:val="00821EE1"/>
    <w:rsid w:val="00824356"/>
    <w:rsid w:val="00827456"/>
    <w:rsid w:val="008319B2"/>
    <w:rsid w:val="0083214D"/>
    <w:rsid w:val="00834C3D"/>
    <w:rsid w:val="00840378"/>
    <w:rsid w:val="008419D9"/>
    <w:rsid w:val="0084207A"/>
    <w:rsid w:val="00844F45"/>
    <w:rsid w:val="008468D2"/>
    <w:rsid w:val="00847155"/>
    <w:rsid w:val="008471F2"/>
    <w:rsid w:val="00847F9A"/>
    <w:rsid w:val="008531E2"/>
    <w:rsid w:val="0085486D"/>
    <w:rsid w:val="008550C7"/>
    <w:rsid w:val="00860584"/>
    <w:rsid w:val="00863AAF"/>
    <w:rsid w:val="008679EC"/>
    <w:rsid w:val="00870149"/>
    <w:rsid w:val="00872AE3"/>
    <w:rsid w:val="00873CFD"/>
    <w:rsid w:val="0087452E"/>
    <w:rsid w:val="00876B7D"/>
    <w:rsid w:val="00877132"/>
    <w:rsid w:val="00877F1E"/>
    <w:rsid w:val="00881FB4"/>
    <w:rsid w:val="00883F10"/>
    <w:rsid w:val="00885DD9"/>
    <w:rsid w:val="00886927"/>
    <w:rsid w:val="00887DD4"/>
    <w:rsid w:val="00891281"/>
    <w:rsid w:val="00893540"/>
    <w:rsid w:val="0089497E"/>
    <w:rsid w:val="008979E0"/>
    <w:rsid w:val="00897B3F"/>
    <w:rsid w:val="008A10F2"/>
    <w:rsid w:val="008A1AC8"/>
    <w:rsid w:val="008A1C86"/>
    <w:rsid w:val="008A55D1"/>
    <w:rsid w:val="008B1195"/>
    <w:rsid w:val="008B221A"/>
    <w:rsid w:val="008B372A"/>
    <w:rsid w:val="008B4F1F"/>
    <w:rsid w:val="008B74DF"/>
    <w:rsid w:val="008B7A76"/>
    <w:rsid w:val="008C065A"/>
    <w:rsid w:val="008C15C9"/>
    <w:rsid w:val="008C32A4"/>
    <w:rsid w:val="008D0CE9"/>
    <w:rsid w:val="008D1F49"/>
    <w:rsid w:val="008D2F74"/>
    <w:rsid w:val="008D55CF"/>
    <w:rsid w:val="008D5C42"/>
    <w:rsid w:val="008D6FF3"/>
    <w:rsid w:val="008D767B"/>
    <w:rsid w:val="008E2C12"/>
    <w:rsid w:val="008E426E"/>
    <w:rsid w:val="008F5242"/>
    <w:rsid w:val="008F74E0"/>
    <w:rsid w:val="0090417A"/>
    <w:rsid w:val="0090445D"/>
    <w:rsid w:val="00907A87"/>
    <w:rsid w:val="00911E92"/>
    <w:rsid w:val="0091311B"/>
    <w:rsid w:val="0091459E"/>
    <w:rsid w:val="0092105B"/>
    <w:rsid w:val="0092206E"/>
    <w:rsid w:val="00922A9D"/>
    <w:rsid w:val="00926ACD"/>
    <w:rsid w:val="00927137"/>
    <w:rsid w:val="009275CD"/>
    <w:rsid w:val="00930235"/>
    <w:rsid w:val="00930B2B"/>
    <w:rsid w:val="00932497"/>
    <w:rsid w:val="00937D1B"/>
    <w:rsid w:val="009402E9"/>
    <w:rsid w:val="009432BB"/>
    <w:rsid w:val="00943581"/>
    <w:rsid w:val="0094549D"/>
    <w:rsid w:val="00947277"/>
    <w:rsid w:val="00952F67"/>
    <w:rsid w:val="0095786F"/>
    <w:rsid w:val="00960376"/>
    <w:rsid w:val="009606E2"/>
    <w:rsid w:val="009671E9"/>
    <w:rsid w:val="00970C7B"/>
    <w:rsid w:val="00972818"/>
    <w:rsid w:val="00972BFB"/>
    <w:rsid w:val="00973A8E"/>
    <w:rsid w:val="0097424E"/>
    <w:rsid w:val="0097606B"/>
    <w:rsid w:val="009806EE"/>
    <w:rsid w:val="00982612"/>
    <w:rsid w:val="00986160"/>
    <w:rsid w:val="0099119F"/>
    <w:rsid w:val="00993137"/>
    <w:rsid w:val="00993221"/>
    <w:rsid w:val="0099513C"/>
    <w:rsid w:val="009956E9"/>
    <w:rsid w:val="009A3FB3"/>
    <w:rsid w:val="009B0DF1"/>
    <w:rsid w:val="009B2503"/>
    <w:rsid w:val="009B2674"/>
    <w:rsid w:val="009C1BC7"/>
    <w:rsid w:val="009C5412"/>
    <w:rsid w:val="009C548E"/>
    <w:rsid w:val="009C5A8F"/>
    <w:rsid w:val="009D01B5"/>
    <w:rsid w:val="009D055D"/>
    <w:rsid w:val="009D3127"/>
    <w:rsid w:val="009D4D0A"/>
    <w:rsid w:val="009D68BE"/>
    <w:rsid w:val="009E0BD1"/>
    <w:rsid w:val="009E24FC"/>
    <w:rsid w:val="009E2BCB"/>
    <w:rsid w:val="009E413F"/>
    <w:rsid w:val="009E49CD"/>
    <w:rsid w:val="009E5F2C"/>
    <w:rsid w:val="009F2B4D"/>
    <w:rsid w:val="009F42D1"/>
    <w:rsid w:val="009F6EF9"/>
    <w:rsid w:val="00A00088"/>
    <w:rsid w:val="00A011BF"/>
    <w:rsid w:val="00A0174B"/>
    <w:rsid w:val="00A025B2"/>
    <w:rsid w:val="00A03395"/>
    <w:rsid w:val="00A068C5"/>
    <w:rsid w:val="00A06A50"/>
    <w:rsid w:val="00A12C13"/>
    <w:rsid w:val="00A13968"/>
    <w:rsid w:val="00A1629D"/>
    <w:rsid w:val="00A17DFD"/>
    <w:rsid w:val="00A2013F"/>
    <w:rsid w:val="00A22892"/>
    <w:rsid w:val="00A22D2D"/>
    <w:rsid w:val="00A231C8"/>
    <w:rsid w:val="00A24CEF"/>
    <w:rsid w:val="00A255BA"/>
    <w:rsid w:val="00A258F6"/>
    <w:rsid w:val="00A25B27"/>
    <w:rsid w:val="00A26AFF"/>
    <w:rsid w:val="00A323E0"/>
    <w:rsid w:val="00A33B6E"/>
    <w:rsid w:val="00A345A6"/>
    <w:rsid w:val="00A36E80"/>
    <w:rsid w:val="00A40188"/>
    <w:rsid w:val="00A46F97"/>
    <w:rsid w:val="00A518FD"/>
    <w:rsid w:val="00A525F3"/>
    <w:rsid w:val="00A52935"/>
    <w:rsid w:val="00A5538D"/>
    <w:rsid w:val="00A56B8A"/>
    <w:rsid w:val="00A610FA"/>
    <w:rsid w:val="00A6192A"/>
    <w:rsid w:val="00A65838"/>
    <w:rsid w:val="00A71C80"/>
    <w:rsid w:val="00A72CD1"/>
    <w:rsid w:val="00A73932"/>
    <w:rsid w:val="00A74D17"/>
    <w:rsid w:val="00A757BA"/>
    <w:rsid w:val="00A75F3E"/>
    <w:rsid w:val="00A804C7"/>
    <w:rsid w:val="00A84AA5"/>
    <w:rsid w:val="00A9011A"/>
    <w:rsid w:val="00A940DD"/>
    <w:rsid w:val="00A95502"/>
    <w:rsid w:val="00A95EE2"/>
    <w:rsid w:val="00A968B9"/>
    <w:rsid w:val="00A974F3"/>
    <w:rsid w:val="00AA113D"/>
    <w:rsid w:val="00AA14A6"/>
    <w:rsid w:val="00AA1F8F"/>
    <w:rsid w:val="00AA201A"/>
    <w:rsid w:val="00AA290F"/>
    <w:rsid w:val="00AA3633"/>
    <w:rsid w:val="00AA45CA"/>
    <w:rsid w:val="00AA5417"/>
    <w:rsid w:val="00AA7A99"/>
    <w:rsid w:val="00AA7C28"/>
    <w:rsid w:val="00AB1053"/>
    <w:rsid w:val="00AB5CBC"/>
    <w:rsid w:val="00AB6667"/>
    <w:rsid w:val="00AC6FC3"/>
    <w:rsid w:val="00AC7B7B"/>
    <w:rsid w:val="00AC7CBC"/>
    <w:rsid w:val="00AD0236"/>
    <w:rsid w:val="00AD1737"/>
    <w:rsid w:val="00AD2390"/>
    <w:rsid w:val="00AE08F6"/>
    <w:rsid w:val="00AE0ECF"/>
    <w:rsid w:val="00AE2D19"/>
    <w:rsid w:val="00AE3BE3"/>
    <w:rsid w:val="00AE6FCB"/>
    <w:rsid w:val="00AE7277"/>
    <w:rsid w:val="00AE7D2A"/>
    <w:rsid w:val="00AF7E58"/>
    <w:rsid w:val="00B01C53"/>
    <w:rsid w:val="00B03040"/>
    <w:rsid w:val="00B031AB"/>
    <w:rsid w:val="00B067B3"/>
    <w:rsid w:val="00B106C3"/>
    <w:rsid w:val="00B13424"/>
    <w:rsid w:val="00B15CB6"/>
    <w:rsid w:val="00B24A08"/>
    <w:rsid w:val="00B26678"/>
    <w:rsid w:val="00B27AF5"/>
    <w:rsid w:val="00B30E19"/>
    <w:rsid w:val="00B35E6F"/>
    <w:rsid w:val="00B36CDA"/>
    <w:rsid w:val="00B37334"/>
    <w:rsid w:val="00B401F5"/>
    <w:rsid w:val="00B4270D"/>
    <w:rsid w:val="00B45393"/>
    <w:rsid w:val="00B457E5"/>
    <w:rsid w:val="00B45E69"/>
    <w:rsid w:val="00B46562"/>
    <w:rsid w:val="00B51C8F"/>
    <w:rsid w:val="00B52935"/>
    <w:rsid w:val="00B539F3"/>
    <w:rsid w:val="00B53EAA"/>
    <w:rsid w:val="00B55A9D"/>
    <w:rsid w:val="00B561B7"/>
    <w:rsid w:val="00B615FC"/>
    <w:rsid w:val="00B62AA5"/>
    <w:rsid w:val="00B62F21"/>
    <w:rsid w:val="00B6464C"/>
    <w:rsid w:val="00B662B0"/>
    <w:rsid w:val="00B66B03"/>
    <w:rsid w:val="00B66EC3"/>
    <w:rsid w:val="00B76556"/>
    <w:rsid w:val="00B76CF2"/>
    <w:rsid w:val="00B7773E"/>
    <w:rsid w:val="00B80525"/>
    <w:rsid w:val="00B83EF9"/>
    <w:rsid w:val="00B86BE2"/>
    <w:rsid w:val="00B90979"/>
    <w:rsid w:val="00B9108C"/>
    <w:rsid w:val="00B9533B"/>
    <w:rsid w:val="00B95AD8"/>
    <w:rsid w:val="00BA1738"/>
    <w:rsid w:val="00BA2050"/>
    <w:rsid w:val="00BA3BEA"/>
    <w:rsid w:val="00BA44BD"/>
    <w:rsid w:val="00BB04DA"/>
    <w:rsid w:val="00BB180D"/>
    <w:rsid w:val="00BB5075"/>
    <w:rsid w:val="00BB700F"/>
    <w:rsid w:val="00BC3172"/>
    <w:rsid w:val="00BC36D9"/>
    <w:rsid w:val="00BC4A55"/>
    <w:rsid w:val="00BC4D17"/>
    <w:rsid w:val="00BC6F49"/>
    <w:rsid w:val="00BD2A30"/>
    <w:rsid w:val="00BD4052"/>
    <w:rsid w:val="00BE6431"/>
    <w:rsid w:val="00BE6CBB"/>
    <w:rsid w:val="00BF1144"/>
    <w:rsid w:val="00BF2037"/>
    <w:rsid w:val="00BF21CD"/>
    <w:rsid w:val="00BF2F9A"/>
    <w:rsid w:val="00BF3926"/>
    <w:rsid w:val="00BF4668"/>
    <w:rsid w:val="00C032DC"/>
    <w:rsid w:val="00C0705A"/>
    <w:rsid w:val="00C10A56"/>
    <w:rsid w:val="00C11DBD"/>
    <w:rsid w:val="00C13099"/>
    <w:rsid w:val="00C13BF4"/>
    <w:rsid w:val="00C151DC"/>
    <w:rsid w:val="00C1584C"/>
    <w:rsid w:val="00C173F0"/>
    <w:rsid w:val="00C226FC"/>
    <w:rsid w:val="00C22FD1"/>
    <w:rsid w:val="00C26712"/>
    <w:rsid w:val="00C26D11"/>
    <w:rsid w:val="00C31B41"/>
    <w:rsid w:val="00C328FC"/>
    <w:rsid w:val="00C354A4"/>
    <w:rsid w:val="00C36D47"/>
    <w:rsid w:val="00C415AB"/>
    <w:rsid w:val="00C42559"/>
    <w:rsid w:val="00C43DAE"/>
    <w:rsid w:val="00C4472A"/>
    <w:rsid w:val="00C47139"/>
    <w:rsid w:val="00C52280"/>
    <w:rsid w:val="00C55324"/>
    <w:rsid w:val="00C57518"/>
    <w:rsid w:val="00C577D4"/>
    <w:rsid w:val="00C6074A"/>
    <w:rsid w:val="00C6347B"/>
    <w:rsid w:val="00C6381B"/>
    <w:rsid w:val="00C77E50"/>
    <w:rsid w:val="00C81C2F"/>
    <w:rsid w:val="00C8332F"/>
    <w:rsid w:val="00C839D2"/>
    <w:rsid w:val="00C841DC"/>
    <w:rsid w:val="00C8464C"/>
    <w:rsid w:val="00C868E1"/>
    <w:rsid w:val="00C91BB8"/>
    <w:rsid w:val="00C9287B"/>
    <w:rsid w:val="00CA0831"/>
    <w:rsid w:val="00CA3B1C"/>
    <w:rsid w:val="00CA5A46"/>
    <w:rsid w:val="00CB1DB1"/>
    <w:rsid w:val="00CC39B1"/>
    <w:rsid w:val="00CC39C8"/>
    <w:rsid w:val="00CC7CED"/>
    <w:rsid w:val="00CD2A3D"/>
    <w:rsid w:val="00CD3CCD"/>
    <w:rsid w:val="00CD656D"/>
    <w:rsid w:val="00CD6C82"/>
    <w:rsid w:val="00CE21B0"/>
    <w:rsid w:val="00CE2955"/>
    <w:rsid w:val="00CE30B0"/>
    <w:rsid w:val="00CE71C2"/>
    <w:rsid w:val="00CF0405"/>
    <w:rsid w:val="00CF0E42"/>
    <w:rsid w:val="00CF2B39"/>
    <w:rsid w:val="00CF3FA7"/>
    <w:rsid w:val="00CF5E44"/>
    <w:rsid w:val="00CF651D"/>
    <w:rsid w:val="00CF6910"/>
    <w:rsid w:val="00D06418"/>
    <w:rsid w:val="00D07BF2"/>
    <w:rsid w:val="00D07D5D"/>
    <w:rsid w:val="00D10B43"/>
    <w:rsid w:val="00D1330B"/>
    <w:rsid w:val="00D20F4B"/>
    <w:rsid w:val="00D222E5"/>
    <w:rsid w:val="00D2470C"/>
    <w:rsid w:val="00D250B4"/>
    <w:rsid w:val="00D26ABE"/>
    <w:rsid w:val="00D27670"/>
    <w:rsid w:val="00D27CCB"/>
    <w:rsid w:val="00D32A25"/>
    <w:rsid w:val="00D40CEB"/>
    <w:rsid w:val="00D41EE0"/>
    <w:rsid w:val="00D46DD2"/>
    <w:rsid w:val="00D54C3A"/>
    <w:rsid w:val="00D556BC"/>
    <w:rsid w:val="00D57A6C"/>
    <w:rsid w:val="00D622F8"/>
    <w:rsid w:val="00D66FA3"/>
    <w:rsid w:val="00D677A6"/>
    <w:rsid w:val="00D700A3"/>
    <w:rsid w:val="00D72066"/>
    <w:rsid w:val="00D7475D"/>
    <w:rsid w:val="00D75A22"/>
    <w:rsid w:val="00D75AB2"/>
    <w:rsid w:val="00D77B73"/>
    <w:rsid w:val="00D77F64"/>
    <w:rsid w:val="00D83D83"/>
    <w:rsid w:val="00D84536"/>
    <w:rsid w:val="00D84656"/>
    <w:rsid w:val="00D84F91"/>
    <w:rsid w:val="00D85986"/>
    <w:rsid w:val="00D86025"/>
    <w:rsid w:val="00D90590"/>
    <w:rsid w:val="00D906A4"/>
    <w:rsid w:val="00D90C9A"/>
    <w:rsid w:val="00D95441"/>
    <w:rsid w:val="00D95A80"/>
    <w:rsid w:val="00D96158"/>
    <w:rsid w:val="00DA0E57"/>
    <w:rsid w:val="00DA1357"/>
    <w:rsid w:val="00DA474E"/>
    <w:rsid w:val="00DA518B"/>
    <w:rsid w:val="00DA5B3F"/>
    <w:rsid w:val="00DA7CC3"/>
    <w:rsid w:val="00DB1F04"/>
    <w:rsid w:val="00DB53ED"/>
    <w:rsid w:val="00DC0C3F"/>
    <w:rsid w:val="00DC2E8B"/>
    <w:rsid w:val="00DC35CE"/>
    <w:rsid w:val="00DC3AFF"/>
    <w:rsid w:val="00DC71D1"/>
    <w:rsid w:val="00DC77DF"/>
    <w:rsid w:val="00DD11EF"/>
    <w:rsid w:val="00DD55B1"/>
    <w:rsid w:val="00DD7063"/>
    <w:rsid w:val="00DD7EF7"/>
    <w:rsid w:val="00DE2390"/>
    <w:rsid w:val="00DE2F36"/>
    <w:rsid w:val="00DE3127"/>
    <w:rsid w:val="00DE3129"/>
    <w:rsid w:val="00DE39AA"/>
    <w:rsid w:val="00DF1F14"/>
    <w:rsid w:val="00DF3311"/>
    <w:rsid w:val="00DF4AFD"/>
    <w:rsid w:val="00E02D90"/>
    <w:rsid w:val="00E052B8"/>
    <w:rsid w:val="00E056B6"/>
    <w:rsid w:val="00E07F33"/>
    <w:rsid w:val="00E11BBF"/>
    <w:rsid w:val="00E131A7"/>
    <w:rsid w:val="00E1484F"/>
    <w:rsid w:val="00E15F42"/>
    <w:rsid w:val="00E21501"/>
    <w:rsid w:val="00E249E6"/>
    <w:rsid w:val="00E25EAD"/>
    <w:rsid w:val="00E33DB0"/>
    <w:rsid w:val="00E34580"/>
    <w:rsid w:val="00E35361"/>
    <w:rsid w:val="00E368B8"/>
    <w:rsid w:val="00E3765B"/>
    <w:rsid w:val="00E4487D"/>
    <w:rsid w:val="00E475C4"/>
    <w:rsid w:val="00E50490"/>
    <w:rsid w:val="00E51095"/>
    <w:rsid w:val="00E5321A"/>
    <w:rsid w:val="00E5495B"/>
    <w:rsid w:val="00E572BC"/>
    <w:rsid w:val="00E600D2"/>
    <w:rsid w:val="00E6450C"/>
    <w:rsid w:val="00E65B10"/>
    <w:rsid w:val="00E67D5D"/>
    <w:rsid w:val="00E71391"/>
    <w:rsid w:val="00E71BE8"/>
    <w:rsid w:val="00E72BCE"/>
    <w:rsid w:val="00E73FF7"/>
    <w:rsid w:val="00E80E28"/>
    <w:rsid w:val="00E83D33"/>
    <w:rsid w:val="00E863B6"/>
    <w:rsid w:val="00E86E51"/>
    <w:rsid w:val="00E87257"/>
    <w:rsid w:val="00E9123F"/>
    <w:rsid w:val="00E91F3C"/>
    <w:rsid w:val="00E94E9F"/>
    <w:rsid w:val="00E9619C"/>
    <w:rsid w:val="00EA030C"/>
    <w:rsid w:val="00EA1BF7"/>
    <w:rsid w:val="00EA4E88"/>
    <w:rsid w:val="00EA7910"/>
    <w:rsid w:val="00EB48D8"/>
    <w:rsid w:val="00EB4B67"/>
    <w:rsid w:val="00EB61BB"/>
    <w:rsid w:val="00EB6CA2"/>
    <w:rsid w:val="00EB7613"/>
    <w:rsid w:val="00EC3281"/>
    <w:rsid w:val="00EC4F62"/>
    <w:rsid w:val="00ED0C0B"/>
    <w:rsid w:val="00ED281B"/>
    <w:rsid w:val="00ED2C5F"/>
    <w:rsid w:val="00ED32F2"/>
    <w:rsid w:val="00ED5986"/>
    <w:rsid w:val="00ED66AC"/>
    <w:rsid w:val="00EF6263"/>
    <w:rsid w:val="00F02347"/>
    <w:rsid w:val="00F03685"/>
    <w:rsid w:val="00F104C5"/>
    <w:rsid w:val="00F1171A"/>
    <w:rsid w:val="00F128C6"/>
    <w:rsid w:val="00F132B6"/>
    <w:rsid w:val="00F132EC"/>
    <w:rsid w:val="00F1349A"/>
    <w:rsid w:val="00F13D8A"/>
    <w:rsid w:val="00F140DC"/>
    <w:rsid w:val="00F177A2"/>
    <w:rsid w:val="00F2007F"/>
    <w:rsid w:val="00F2225C"/>
    <w:rsid w:val="00F2327B"/>
    <w:rsid w:val="00F25D14"/>
    <w:rsid w:val="00F2755D"/>
    <w:rsid w:val="00F34162"/>
    <w:rsid w:val="00F35771"/>
    <w:rsid w:val="00F403D8"/>
    <w:rsid w:val="00F4372D"/>
    <w:rsid w:val="00F46333"/>
    <w:rsid w:val="00F4795C"/>
    <w:rsid w:val="00F47E9C"/>
    <w:rsid w:val="00F74E26"/>
    <w:rsid w:val="00F77230"/>
    <w:rsid w:val="00F82BD8"/>
    <w:rsid w:val="00F84917"/>
    <w:rsid w:val="00F8595B"/>
    <w:rsid w:val="00F85FB8"/>
    <w:rsid w:val="00F917B6"/>
    <w:rsid w:val="00F92F40"/>
    <w:rsid w:val="00F93457"/>
    <w:rsid w:val="00F94798"/>
    <w:rsid w:val="00F95323"/>
    <w:rsid w:val="00F95468"/>
    <w:rsid w:val="00F954E7"/>
    <w:rsid w:val="00F95B2C"/>
    <w:rsid w:val="00F96DFC"/>
    <w:rsid w:val="00FA0605"/>
    <w:rsid w:val="00FA212E"/>
    <w:rsid w:val="00FA4A97"/>
    <w:rsid w:val="00FA4BF2"/>
    <w:rsid w:val="00FA65A6"/>
    <w:rsid w:val="00FB1E43"/>
    <w:rsid w:val="00FB58C6"/>
    <w:rsid w:val="00FC1A59"/>
    <w:rsid w:val="00FC288B"/>
    <w:rsid w:val="00FC37BF"/>
    <w:rsid w:val="00FC7E1F"/>
    <w:rsid w:val="00FD1218"/>
    <w:rsid w:val="00FD5CA2"/>
    <w:rsid w:val="00FD6865"/>
    <w:rsid w:val="00FD6DBB"/>
    <w:rsid w:val="00FD6FAD"/>
    <w:rsid w:val="00FE0F00"/>
    <w:rsid w:val="00FE1634"/>
    <w:rsid w:val="00FE7893"/>
    <w:rsid w:val="00FE78E5"/>
    <w:rsid w:val="00FF1929"/>
    <w:rsid w:val="00FF2444"/>
    <w:rsid w:val="00FF50F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/"/>
  <w:listSeparator w:val="؛"/>
  <w14:docId w14:val="59D9D706"/>
  <w15:docId w15:val="{618E5829-703C-4882-B6D0-BB9A1D5B5D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fa-IR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13545E"/>
    <w:rPr>
      <w:sz w:val="24"/>
      <w:szCs w:val="24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qFormat/>
    <w:rsid w:val="007F37B6"/>
    <w:rPr>
      <w:b/>
      <w:bCs/>
    </w:rPr>
  </w:style>
  <w:style w:type="table" w:styleId="TableGrid">
    <w:name w:val="Table Grid"/>
    <w:basedOn w:val="TableNormal"/>
    <w:rsid w:val="007F37B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1">
    <w:name w:val="style1"/>
    <w:basedOn w:val="Normal"/>
    <w:rsid w:val="007F37B6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1218EB"/>
    <w:pPr>
      <w:bidi/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bidi="fa-IR"/>
    </w:rPr>
  </w:style>
  <w:style w:type="paragraph" w:styleId="NoSpacing">
    <w:name w:val="No Spacing"/>
    <w:uiPriority w:val="1"/>
    <w:qFormat/>
    <w:rsid w:val="008319B2"/>
    <w:pPr>
      <w:bidi/>
    </w:pPr>
    <w:rPr>
      <w:rFonts w:asciiTheme="minorHAnsi" w:eastAsiaTheme="minorHAnsi" w:hAnsiTheme="minorHAnsi" w:cstheme="minorBidi"/>
      <w:sz w:val="22"/>
      <w:szCs w:val="22"/>
    </w:rPr>
  </w:style>
  <w:style w:type="paragraph" w:styleId="BalloonText">
    <w:name w:val="Balloon Text"/>
    <w:basedOn w:val="Normal"/>
    <w:link w:val="BalloonTextChar"/>
    <w:rsid w:val="00B457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B457E5"/>
    <w:rPr>
      <w:rFonts w:ascii="Tahoma" w:hAnsi="Tahoma" w:cs="Tahoma"/>
      <w:sz w:val="16"/>
      <w:szCs w:val="16"/>
      <w:lang w:bidi="ar-SA"/>
    </w:rPr>
  </w:style>
  <w:style w:type="character" w:styleId="PlaceholderText">
    <w:name w:val="Placeholder Text"/>
    <w:basedOn w:val="DefaultParagraphFont"/>
    <w:uiPriority w:val="99"/>
    <w:semiHidden/>
    <w:rsid w:val="00C4472A"/>
    <w:rPr>
      <w:color w:val="808080"/>
    </w:rPr>
  </w:style>
  <w:style w:type="paragraph" w:styleId="Header">
    <w:name w:val="header"/>
    <w:basedOn w:val="Normal"/>
    <w:link w:val="HeaderChar"/>
    <w:uiPriority w:val="99"/>
    <w:rsid w:val="001B4C7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B4C7C"/>
    <w:rPr>
      <w:sz w:val="24"/>
      <w:szCs w:val="24"/>
      <w:lang w:bidi="ar-SA"/>
    </w:rPr>
  </w:style>
  <w:style w:type="paragraph" w:styleId="Footer">
    <w:name w:val="footer"/>
    <w:basedOn w:val="Normal"/>
    <w:link w:val="FooterChar"/>
    <w:uiPriority w:val="99"/>
    <w:rsid w:val="001B4C7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B4C7C"/>
    <w:rPr>
      <w:sz w:val="24"/>
      <w:szCs w:val="24"/>
      <w:lang w:bidi="ar-SA"/>
    </w:rPr>
  </w:style>
  <w:style w:type="table" w:customStyle="1" w:styleId="TableGrid1">
    <w:name w:val="Table Grid1"/>
    <w:basedOn w:val="TableNormal"/>
    <w:next w:val="TableGrid"/>
    <w:uiPriority w:val="39"/>
    <w:rsid w:val="00B46562"/>
    <w:rPr>
      <w:rFonts w:asciiTheme="minorHAnsi" w:eastAsiaTheme="minorHAnsi" w:hAnsiTheme="minorHAnsi" w:cs="B Nazanin"/>
      <w:sz w:val="28"/>
      <w:szCs w:val="28"/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511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81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9.png"/><Relationship Id="rId42" Type="http://schemas.openxmlformats.org/officeDocument/2006/relationships/oleObject" Target="embeddings/oleObject15.bin"/><Relationship Id="rId47" Type="http://schemas.openxmlformats.org/officeDocument/2006/relationships/image" Target="media/image23.wmf"/><Relationship Id="rId63" Type="http://schemas.openxmlformats.org/officeDocument/2006/relationships/image" Target="media/image31.png"/><Relationship Id="rId68" Type="http://schemas.openxmlformats.org/officeDocument/2006/relationships/image" Target="media/image33.wmf"/><Relationship Id="rId16" Type="http://schemas.openxmlformats.org/officeDocument/2006/relationships/image" Target="media/image5.wmf"/><Relationship Id="rId11" Type="http://schemas.openxmlformats.org/officeDocument/2006/relationships/oleObject" Target="embeddings/oleObject2.bin"/><Relationship Id="rId32" Type="http://schemas.openxmlformats.org/officeDocument/2006/relationships/oleObject" Target="embeddings/oleObject10.bin"/><Relationship Id="rId37" Type="http://schemas.openxmlformats.org/officeDocument/2006/relationships/image" Target="media/image18.wmf"/><Relationship Id="rId53" Type="http://schemas.openxmlformats.org/officeDocument/2006/relationships/image" Target="media/image26.wmf"/><Relationship Id="rId58" Type="http://schemas.openxmlformats.org/officeDocument/2006/relationships/oleObject" Target="embeddings/oleObject23.bin"/><Relationship Id="rId74" Type="http://schemas.openxmlformats.org/officeDocument/2006/relationships/image" Target="media/image36.png"/><Relationship Id="rId79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30.wmf"/><Relationship Id="rId19" Type="http://schemas.openxmlformats.org/officeDocument/2006/relationships/image" Target="media/image7.png"/><Relationship Id="rId14" Type="http://schemas.openxmlformats.org/officeDocument/2006/relationships/image" Target="media/image4.wmf"/><Relationship Id="rId22" Type="http://schemas.openxmlformats.org/officeDocument/2006/relationships/image" Target="media/image10.wmf"/><Relationship Id="rId27" Type="http://schemas.openxmlformats.org/officeDocument/2006/relationships/image" Target="media/image13.wmf"/><Relationship Id="rId30" Type="http://schemas.openxmlformats.org/officeDocument/2006/relationships/oleObject" Target="embeddings/oleObject9.bin"/><Relationship Id="rId35" Type="http://schemas.openxmlformats.org/officeDocument/2006/relationships/image" Target="media/image17.wmf"/><Relationship Id="rId43" Type="http://schemas.openxmlformats.org/officeDocument/2006/relationships/image" Target="media/image21.wmf"/><Relationship Id="rId48" Type="http://schemas.openxmlformats.org/officeDocument/2006/relationships/oleObject" Target="embeddings/oleObject18.bin"/><Relationship Id="rId56" Type="http://schemas.openxmlformats.org/officeDocument/2006/relationships/oleObject" Target="embeddings/oleObject22.bin"/><Relationship Id="rId64" Type="http://schemas.openxmlformats.org/officeDocument/2006/relationships/oleObject" Target="embeddings/oleObject26.bin"/><Relationship Id="rId69" Type="http://schemas.openxmlformats.org/officeDocument/2006/relationships/oleObject" Target="embeddings/oleObject29.bin"/><Relationship Id="rId77" Type="http://schemas.openxmlformats.org/officeDocument/2006/relationships/header" Target="header1.xml"/><Relationship Id="rId8" Type="http://schemas.openxmlformats.org/officeDocument/2006/relationships/image" Target="media/image1.wmf"/><Relationship Id="rId51" Type="http://schemas.openxmlformats.org/officeDocument/2006/relationships/image" Target="media/image25.wmf"/><Relationship Id="rId72" Type="http://schemas.openxmlformats.org/officeDocument/2006/relationships/image" Target="media/image35.wmf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wmf"/><Relationship Id="rId17" Type="http://schemas.openxmlformats.org/officeDocument/2006/relationships/oleObject" Target="embeddings/oleObject5.bin"/><Relationship Id="rId25" Type="http://schemas.openxmlformats.org/officeDocument/2006/relationships/oleObject" Target="embeddings/oleObject7.bin"/><Relationship Id="rId33" Type="http://schemas.openxmlformats.org/officeDocument/2006/relationships/image" Target="media/image16.wmf"/><Relationship Id="rId38" Type="http://schemas.openxmlformats.org/officeDocument/2006/relationships/oleObject" Target="embeddings/oleObject13.bin"/><Relationship Id="rId46" Type="http://schemas.openxmlformats.org/officeDocument/2006/relationships/oleObject" Target="embeddings/oleObject17.bin"/><Relationship Id="rId59" Type="http://schemas.openxmlformats.org/officeDocument/2006/relationships/image" Target="media/image29.wmf"/><Relationship Id="rId67" Type="http://schemas.openxmlformats.org/officeDocument/2006/relationships/oleObject" Target="embeddings/oleObject28.bin"/><Relationship Id="rId20" Type="http://schemas.openxmlformats.org/officeDocument/2006/relationships/image" Target="media/image8.wmf"/><Relationship Id="rId41" Type="http://schemas.openxmlformats.org/officeDocument/2006/relationships/image" Target="media/image20.wmf"/><Relationship Id="rId54" Type="http://schemas.openxmlformats.org/officeDocument/2006/relationships/oleObject" Target="embeddings/oleObject21.bin"/><Relationship Id="rId62" Type="http://schemas.openxmlformats.org/officeDocument/2006/relationships/oleObject" Target="embeddings/oleObject25.bin"/><Relationship Id="rId70" Type="http://schemas.openxmlformats.org/officeDocument/2006/relationships/image" Target="media/image34.wmf"/><Relationship Id="rId75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6.bin"/><Relationship Id="rId28" Type="http://schemas.openxmlformats.org/officeDocument/2006/relationships/oleObject" Target="embeddings/oleObject8.bin"/><Relationship Id="rId36" Type="http://schemas.openxmlformats.org/officeDocument/2006/relationships/oleObject" Target="embeddings/oleObject12.bin"/><Relationship Id="rId49" Type="http://schemas.openxmlformats.org/officeDocument/2006/relationships/image" Target="media/image24.wmf"/><Relationship Id="rId57" Type="http://schemas.openxmlformats.org/officeDocument/2006/relationships/image" Target="media/image28.wmf"/><Relationship Id="rId10" Type="http://schemas.openxmlformats.org/officeDocument/2006/relationships/image" Target="media/image2.wmf"/><Relationship Id="rId31" Type="http://schemas.openxmlformats.org/officeDocument/2006/relationships/image" Target="media/image15.wmf"/><Relationship Id="rId44" Type="http://schemas.openxmlformats.org/officeDocument/2006/relationships/oleObject" Target="embeddings/oleObject16.bin"/><Relationship Id="rId52" Type="http://schemas.openxmlformats.org/officeDocument/2006/relationships/oleObject" Target="embeddings/oleObject20.bin"/><Relationship Id="rId60" Type="http://schemas.openxmlformats.org/officeDocument/2006/relationships/oleObject" Target="embeddings/oleObject24.bin"/><Relationship Id="rId65" Type="http://schemas.openxmlformats.org/officeDocument/2006/relationships/oleObject" Target="embeddings/oleObject27.bin"/><Relationship Id="rId73" Type="http://schemas.openxmlformats.org/officeDocument/2006/relationships/oleObject" Target="embeddings/oleObject31.bin"/><Relationship Id="rId78" Type="http://schemas.openxmlformats.org/officeDocument/2006/relationships/header" Target="header2.xm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oleObject" Target="embeddings/oleObject3.bin"/><Relationship Id="rId18" Type="http://schemas.openxmlformats.org/officeDocument/2006/relationships/image" Target="media/image6.png"/><Relationship Id="rId39" Type="http://schemas.openxmlformats.org/officeDocument/2006/relationships/image" Target="media/image19.wmf"/><Relationship Id="rId34" Type="http://schemas.openxmlformats.org/officeDocument/2006/relationships/oleObject" Target="embeddings/oleObject11.bin"/><Relationship Id="rId50" Type="http://schemas.openxmlformats.org/officeDocument/2006/relationships/oleObject" Target="embeddings/oleObject19.bin"/><Relationship Id="rId55" Type="http://schemas.openxmlformats.org/officeDocument/2006/relationships/image" Target="media/image27.wmf"/><Relationship Id="rId76" Type="http://schemas.microsoft.com/office/2007/relationships/hdphoto" Target="media/hdphoto1.wdp"/><Relationship Id="rId7" Type="http://schemas.openxmlformats.org/officeDocument/2006/relationships/endnotes" Target="endnotes.xml"/><Relationship Id="rId71" Type="http://schemas.openxmlformats.org/officeDocument/2006/relationships/oleObject" Target="embeddings/oleObject30.bin"/><Relationship Id="rId2" Type="http://schemas.openxmlformats.org/officeDocument/2006/relationships/numbering" Target="numbering.xml"/><Relationship Id="rId29" Type="http://schemas.openxmlformats.org/officeDocument/2006/relationships/image" Target="media/image14.wmf"/><Relationship Id="rId24" Type="http://schemas.openxmlformats.org/officeDocument/2006/relationships/image" Target="media/image11.png"/><Relationship Id="rId40" Type="http://schemas.openxmlformats.org/officeDocument/2006/relationships/oleObject" Target="embeddings/oleObject14.bin"/><Relationship Id="rId45" Type="http://schemas.openxmlformats.org/officeDocument/2006/relationships/image" Target="media/image22.wmf"/><Relationship Id="rId66" Type="http://schemas.openxmlformats.org/officeDocument/2006/relationships/image" Target="media/image32.wmf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SazehPardaz\Desktop\&#1587;&#1585;&#1576;&#1585;&#1711;%20&#1575;&#1605;&#1578;&#1581;&#1575;&#1606;&#1740;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8A23D3B-5E40-4052-81EE-874306CC29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سربرگ امتحانی</Template>
  <TotalTime>128</TotalTime>
  <Pages>4</Pages>
  <Words>890</Words>
  <Characters>5077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SazehPardazCo.</Company>
  <LinksUpToDate>false</LinksUpToDate>
  <CharactersWithSpaces>5956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Sazeh</dc:creator>
  <cp:lastModifiedBy>M.Mahdi Sabbaghi</cp:lastModifiedBy>
  <cp:revision>90</cp:revision>
  <cp:lastPrinted>2025-05-08T04:20:00Z</cp:lastPrinted>
  <dcterms:created xsi:type="dcterms:W3CDTF">2024-05-28T07:39:00Z</dcterms:created>
  <dcterms:modified xsi:type="dcterms:W3CDTF">2025-05-08T09:54:00Z</dcterms:modified>
</cp:coreProperties>
</file>