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5"/>
        <w:gridCol w:w="10487"/>
      </w:tblGrid>
      <w:tr w:rsidR="00E608F6" w:rsidRPr="00E608F6" w14:paraId="16FB86C2" w14:textId="77777777" w:rsidTr="00E608F6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A5D57B" w14:textId="14A4C78C" w:rsidR="00E608F6" w:rsidRPr="00E608F6" w:rsidRDefault="00E608F6" w:rsidP="00E608F6">
            <w:pPr>
              <w:tabs>
                <w:tab w:val="center" w:pos="485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5</w:t>
            </w:r>
          </w:p>
        </w:tc>
      </w:tr>
      <w:tr w:rsidR="00E608F6" w:rsidRPr="00E608F6" w14:paraId="242441D3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2D5B543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2913DC" w14:textId="6EB861CB" w:rsidR="00D60DDB" w:rsidRPr="00D60DDB" w:rsidRDefault="00D60DDB" w:rsidP="00D60DDB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1B97A867" w14:textId="614F1D44" w:rsidR="00E608F6" w:rsidRPr="00D60DDB" w:rsidRDefault="00D60DDB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60DDB" w:rsidRPr="00E608F6" w14:paraId="5FFE96A3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D60DDB" w:rsidRPr="00E608F6" w:rsidRDefault="00D60DDB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15" type="#_x0000_t75" style="width:36.75pt;height:16.5pt" o:ole="">
                  <v:imagedata r:id="rId8" o:title=""/>
                </v:shape>
                <o:OLEObject Type="Embed" ProgID="Equation.DSMT4" ShapeID="_x0000_i1615" DrawAspect="Content" ObjectID="_1808294937" r:id="rId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616" type="#_x0000_t75" style="width:12.75pt;height:12.75pt" o:ole="">
                  <v:imagedata r:id="rId10" o:title=""/>
                </v:shape>
                <o:OLEObject Type="Embed" ProgID="Equation.DSMT4" ShapeID="_x0000_i1616" DrawAspect="Content" ObjectID="_1808294938" r:id="rId1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617" type="#_x0000_t75" style="width:7.5pt;height:12.75pt" o:ole="">
                  <v:imagedata r:id="rId12" o:title=""/>
                </v:shape>
                <o:OLEObject Type="Embed" ProgID="Equation.DSMT4" ShapeID="_x0000_i1617" DrawAspect="Content" ObjectID="_1808294939" r:id="rId1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618" type="#_x0000_t75" style="width:9pt;height:12.75pt" o:ole="">
                  <v:imagedata r:id="rId14" o:title=""/>
                </v:shape>
                <o:OLEObject Type="Embed" ProgID="Equation.DSMT4" ShapeID="_x0000_i1618" DrawAspect="Content" ObjectID="_1808294940" r:id="rId1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619" type="#_x0000_t75" style="width:9.75pt;height:12.75pt" o:ole="">
                  <v:imagedata r:id="rId16" o:title=""/>
                </v:shape>
                <o:OLEObject Type="Embed" ProgID="Equation.DSMT4" ShapeID="_x0000_i1619" DrawAspect="Content" ObjectID="_1808294941" r:id="rId1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D60DDB" w:rsidRPr="00E608F6" w:rsidRDefault="00D60DDB" w:rsidP="00D60DDB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cs="B Nazanin" w:hint="cs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E608F6" w:rsidRPr="00E608F6" w14:paraId="3939D061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4929F3" w:rsidRPr="00E608F6" w14:paraId="08E3F90F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77777777" w:rsidR="00E608F6" w:rsidRPr="00E608F6" w:rsidRDefault="00E608F6" w:rsidP="00E608F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395E418F" wp14:editId="7005DE0B">
                      <wp:simplePos x="0" y="0"/>
                      <wp:positionH relativeFrom="column">
                        <wp:posOffset>4042410</wp:posOffset>
                      </wp:positionH>
                      <wp:positionV relativeFrom="paragraph">
                        <wp:posOffset>229870</wp:posOffset>
                      </wp:positionV>
                      <wp:extent cx="386080" cy="541655"/>
                      <wp:effectExtent l="0" t="0" r="0" b="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3" name="L-Shape 3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4770140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5E418F" id="Group 32" o:spid="_x0000_s1026" style="position:absolute;left:0;text-align:left;margin-left:318.3pt;margin-top:18.1pt;width:30.4pt;height:42.65pt;z-index:25173811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">
                      <v:shape id="L-Shape 3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9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      <v:textbox>
                          <w:txbxContent>
                            <w:p w14:paraId="54770140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30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2C2436B2" wp14:editId="04531752">
                      <wp:simplePos x="0" y="0"/>
                      <wp:positionH relativeFrom="column">
                        <wp:posOffset>5356860</wp:posOffset>
                      </wp:positionH>
                      <wp:positionV relativeFrom="paragraph">
                        <wp:posOffset>229870</wp:posOffset>
                      </wp:positionV>
                      <wp:extent cx="386080" cy="542083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2083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41" name="L-Shape 41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477D44E" w14:textId="77777777" w:rsidR="00E608F6" w:rsidRDefault="00E608F6" w:rsidP="00E608F6">
                                    <w:pPr>
                                      <w:rPr>
                                        <w:lang w:bidi="fa-IR"/>
                                      </w:rPr>
                                    </w:pPr>
                                    <w:r>
                                      <w:rPr>
                                        <w:rFonts w:ascii="Shabnam" w:hAnsi="Shabnam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2436B2" id="Group 40" o:spid="_x0000_s1029" style="position:absolute;left:0;text-align:left;margin-left:421.8pt;margin-top:18.1pt;width:30.4pt;height:42.7pt;z-index:251739136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">
                      <v:shape id="L-Shape 41" o:spid="_x0000_s1030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2" o:spid="_x0000_s1031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7477D44E" w14:textId="77777777" w:rsidR="00E608F6" w:rsidRDefault="00E608F6" w:rsidP="00E608F6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ascii="Shabnam" w:hAnsi="Shabnam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با استفاده از تجزیه ب م م و ک م م دو عدد 12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</w:p>
          <w:p w14:paraId="3209ACEF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12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83C1AC0" w14:textId="77777777" w:rsidR="00E608F6" w:rsidRPr="00E608F6" w:rsidRDefault="00E608F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HAnsi" w:hAnsi="Cambria Math" w:cs="B Nazanin"/>
                    <w:rtl/>
                    <w:lang w:bidi="fa-IR"/>
                  </w:rPr>
                  <m:t>30</m:t>
                </m:r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74DB0DFD" w14:textId="77777777" w:rsidR="00E608F6" w:rsidRPr="00E608F6" w:rsidRDefault="00E608F6" w:rsidP="00E608F6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                                        </w:t>
            </w:r>
          </w:p>
          <w:p w14:paraId="12B4A5BD" w14:textId="77777777" w:rsidR="00E608F6" w:rsidRPr="00E608F6" w:rsidRDefault="00D61506" w:rsidP="00E608F6">
            <w:pPr>
              <w:bidi/>
              <w:jc w:val="center"/>
              <w:rPr>
                <w:rFonts w:asciiTheme="minorHAnsi" w:eastAsiaTheme="minorEastAsia" w:hAnsiTheme="minorHAnsi" w:cs="B Nazanin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Theme="minorHAnsi" w:hAnsi="Cambria Math" w:cs="B Nazanin"/>
                        <w:i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12</m:t>
                    </m:r>
                    <m:r>
                      <w:rPr>
                        <w:rFonts w:ascii="Cambria Math" w:eastAsiaTheme="minorHAnsi" w:hAnsi="Cambria Math" w:cs="B Nazanin"/>
                        <w:lang w:bidi="fa-IR"/>
                      </w:rPr>
                      <m:t xml:space="preserve"> ,</m:t>
                    </m:r>
                    <m:r>
                      <w:rPr>
                        <w:rFonts w:ascii="Cambria Math" w:eastAsiaTheme="minorHAnsi" w:hAnsi="Cambria Math" w:cs="B Nazanin"/>
                        <w:rtl/>
                        <w:lang w:bidi="fa-IR"/>
                      </w:rPr>
                      <m:t>30</m:t>
                    </m:r>
                  </m:e>
                </m:d>
                <m:r>
                  <w:rPr>
                    <w:rFonts w:ascii="Cambria Math" w:eastAsiaTheme="minorHAnsi" w:hAnsi="Cambria Math" w:cs="B Nazanin"/>
                    <w:lang w:bidi="fa-IR"/>
                  </w:rPr>
                  <m:t>=</m:t>
                </m:r>
              </m:oMath>
            </m:oMathPara>
          </w:p>
          <w:p w14:paraId="31BE8200" w14:textId="3746FCD5" w:rsidR="004929F3" w:rsidRPr="00E608F6" w:rsidRDefault="00D61506" w:rsidP="00E608F6">
            <w:pPr>
              <w:tabs>
                <w:tab w:val="left" w:pos="5964"/>
              </w:tabs>
              <w:rPr>
                <w:rFonts w:cs="B Nazanin"/>
                <w:b/>
                <w:bCs/>
                <w:rtl/>
                <w:lang w:bidi="fa-IR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12</m:t>
                  </m:r>
                  <m:r>
                    <w:rPr>
                      <w:rFonts w:ascii="Cambria Math" w:eastAsiaTheme="minorHAnsi" w:hAnsi="Cambria Math" w:cs="B Nazanin"/>
                      <w:lang w:bidi="fa-IR"/>
                    </w:rPr>
                    <m:t xml:space="preserve"> ,</m:t>
                  </m:r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30</m:t>
                  </m:r>
                </m:e>
              </m:d>
              <m:r>
                <w:rPr>
                  <w:rFonts w:ascii="Cambria Math" w:eastAsiaTheme="minorHAnsi" w:hAnsi="Cambria Math" w:cs="B Nazanin"/>
                  <w:lang w:bidi="fa-IR"/>
                </w:rPr>
                <m:t>=</m:t>
              </m:r>
            </m:oMath>
            <w:r w:rsidR="000051E2"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1D42DB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268605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32" style="position:absolute;margin-left:36.6pt;margin-top:21.15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IHhgMAAN4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">
                      <v:shape id="L-Shape 3" o:spid="_x0000_s1033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 id="Text Box 4" o:spid="_x0000_s1034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929F3" w:rsidRPr="00E608F6">
              <w:rPr>
                <w:rFonts w:cs="B Nazanin"/>
                <w:b/>
                <w:bCs/>
                <w:rtl/>
              </w:rPr>
              <w:tab/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          </w:t>
            </w:r>
          </w:p>
        </w:tc>
      </w:tr>
      <w:tr w:rsidR="000051E2" w:rsidRPr="00E608F6" w14:paraId="0A4CDA5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E608F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269C6173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</w:p>
          <w:p w14:paraId="42644EEA" w14:textId="41720916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  <w:p w14:paraId="4ED370FA" w14:textId="77777777" w:rsidR="006F0B90" w:rsidRPr="00E608F6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AE3BE3" w:rsidRPr="00E608F6" w14:paraId="12E084A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E608F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E608F6" w:rsidRPr="00E608F6" w14:paraId="54AB3F4B" w14:textId="77777777" w:rsidTr="00E608F6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E608F6" w:rsidRPr="00E608F6" w:rsidRDefault="00E608F6" w:rsidP="00E608F6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21890" w:rsidRPr="00E608F6" w14:paraId="1B18D4EF" w14:textId="77777777" w:rsidTr="00821890">
        <w:trPr>
          <w:trHeight w:val="1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21890" w:rsidRPr="00E608F6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21890" w:rsidRPr="00E608F6" w14:paraId="24A5CB88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21890" w:rsidRPr="00E26AB6" w:rsidRDefault="00821890" w:rsidP="00821890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21890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21890" w:rsidRPr="00F6410A" w:rsidRDefault="00821890" w:rsidP="00821890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21890" w:rsidRPr="00821890" w:rsidRDefault="00821890" w:rsidP="00821890">
            <w:pPr>
              <w:spacing w:line="276" w:lineRule="auto"/>
              <w:jc w:val="right"/>
              <w:rPr>
                <w:rFonts w:cs="0 Nazanin Bold" w:hint="cs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2750BA" w:rsidRPr="00E608F6" w14:paraId="0814C616" w14:textId="77777777" w:rsidTr="00821890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cs="B Nazanin"/>
                <w:i/>
                <w:noProof/>
                <w:rtl/>
                <w:lang w:bidi="fa-IR"/>
              </w:rPr>
            </w:pPr>
            <w:r w:rsidRPr="00E608F6">
              <w:rPr>
                <w:rFonts w:ascii="IPT.Nazanin" w:hAnsi="IPT.Nazanin" w:cs="B Nazanin"/>
                <w:noProof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ascii="IPT.Nazanin" w:hAnsi="IPT.Nazanin" w:cs="B Nazanin"/>
                <w:noProof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>الف) نوع هر یک از حجم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softHyphen/>
              <w:t>های زیر را مشخص کنید.</w:t>
            </w:r>
            <w:r w:rsidRPr="00E608F6">
              <w:rPr>
                <w:rFonts w:cs="B Nazanin"/>
                <w:noProof/>
                <w:rtl/>
              </w:rPr>
              <w:t xml:space="preserve"> </w:t>
            </w:r>
          </w:p>
          <w:p w14:paraId="34E33768" w14:textId="77777777" w:rsidR="002750BA" w:rsidRPr="00E608F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rtl/>
                <w:lang w:bidi="fa-IR"/>
              </w:rPr>
            </w:pPr>
            <w:r w:rsidRPr="00E608F6">
              <w:rPr>
                <w:rFonts w:cs="B Nazanin"/>
                <w:i/>
                <w:noProof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B Nazanin" w:hint="cs"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E608F6" w:rsidRDefault="002750BA" w:rsidP="002750BA">
            <w:pPr>
              <w:tabs>
                <w:tab w:val="left" w:pos="7808"/>
              </w:tabs>
              <w:rPr>
                <w:rFonts w:cs="B Nazanin"/>
                <w:i/>
                <w:noProof/>
                <w:rtl/>
                <w:lang w:bidi="fa-IR"/>
              </w:rPr>
            </w:pPr>
          </w:p>
          <w:p w14:paraId="7AB515C9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i/>
                <w:noProof/>
                <w:rtl/>
                <w:lang w:bidi="fa-IR"/>
              </w:rPr>
              <w:t xml:space="preserve">ب) </w:t>
            </w:r>
            <w:r w:rsidRPr="00E608F6">
              <w:rPr>
                <w:rFonts w:cs="B Nazanin" w:hint="cs"/>
                <w:noProof/>
                <w:rtl/>
              </w:rPr>
              <w:t>شکل</w:t>
            </w:r>
            <w:r w:rsidRPr="00E608F6">
              <w:rPr>
                <w:rFonts w:cs="B Nazanin"/>
                <w:noProof/>
                <w:rtl/>
              </w:rPr>
              <w:softHyphen/>
            </w:r>
            <w:r w:rsidRPr="00E608F6">
              <w:rPr>
                <w:rFonts w:cs="B Nazanin" w:hint="cs"/>
                <w:noProof/>
                <w:rtl/>
              </w:rPr>
              <w:t>های زیر گسترده چه شکل هایی است؟</w:t>
            </w:r>
          </w:p>
          <w:p w14:paraId="1011BCDA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2750BA" w:rsidRPr="00E608F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2750BA" w:rsidRPr="00E608F6" w14:paraId="0F4973C9" w14:textId="77777777" w:rsidTr="0044632F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2750BA" w:rsidRPr="00E608F6" w:rsidRDefault="002C269A" w:rsidP="002750BA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01F049E1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54FADF" id="Group 118" o:spid="_x0000_s1026" style="position:absolute;left:0;text-align:left;margin-left:207.9pt;margin-top:8.0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E608F6"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53D351B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E608F6">
              <w:rPr>
                <w:rFonts w:cs="B Nazanin"/>
                <w:b/>
                <w:bCs/>
                <w:rtl/>
              </w:rPr>
              <w:t>د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="002750BA"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CB1DB1" w:rsidRPr="00E608F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E608F6" w:rsidRPr="00E608F6" w:rsidRDefault="00E608F6" w:rsidP="00E608F6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744EFF" w:rsidRPr="00E608F6" w14:paraId="551D21E5" w14:textId="77777777" w:rsidTr="00E368B8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E608F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E608F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475" type="#_x0000_t75" style="width:37.5pt;height:16.5pt" o:ole="">
                  <v:imagedata r:id="rId22" o:title=""/>
                </v:shape>
                <o:OLEObject Type="Embed" ProgID="Equation.DSMT4" ShapeID="_x0000_i1475" DrawAspect="Content" ObjectID="_1808294942" r:id="rId23"/>
              </w:object>
            </w:r>
          </w:p>
          <w:p w14:paraId="05241A99" w14:textId="5D031203" w:rsidR="00744EFF" w:rsidRPr="00E608F6" w:rsidRDefault="00744EFF" w:rsidP="001B3B1C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476" type="#_x0000_t75" style="width:55.5pt;height:60.75pt" o:ole="">
                  <v:imagedata r:id="rId24" o:title=""/>
                </v:shape>
                <o:OLEObject Type="Embed" ProgID="FXDraw.Graphic" ShapeID="_x0000_i1476" DrawAspect="Content" ObjectID="_1808294943" r:id="rId25"/>
              </w:object>
            </w:r>
          </w:p>
        </w:tc>
      </w:tr>
      <w:tr w:rsidR="00F2755D" w:rsidRPr="00E608F6" w14:paraId="45EF5585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E608F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Pr="00E608F6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E608F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F2755D" w:rsidRPr="00E608F6" w:rsidRDefault="00F2755D" w:rsidP="00F2755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4E4508" w:rsidRPr="00E608F6" w14:paraId="37C92A3A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E608F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Pr="00E608F6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4E4508" w:rsidRPr="00E608F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B83EF9" w:rsidRPr="00E608F6" w14:paraId="62EC624B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E608F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Pr="00E608F6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534F77" w:rsidRPr="00E608F6" w14:paraId="15A549EF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Pr="00E608F6" w:rsidRDefault="007C7D36" w:rsidP="00534F7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E608F6">
              <w:rPr>
                <w:rFonts w:cs="B Nazanin" w:hint="cs"/>
                <w:b/>
                <w:bCs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Pr="00E608F6" w:rsidRDefault="00534F77" w:rsidP="007C7D3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منشور مقابل را محاسبه کنید.</w:t>
            </w:r>
          </w:p>
          <w:p w14:paraId="05668531" w14:textId="77777777" w:rsidR="002A7393" w:rsidRPr="00E608F6" w:rsidRDefault="002A7393" w:rsidP="002A7393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6DFFB242" w:rsidR="00534F77" w:rsidRPr="00E608F6" w:rsidRDefault="00534F77" w:rsidP="002A73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="00B86BE2"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cs="B Nazanin"/>
                <w:b/>
                <w:bCs/>
              </w:rPr>
              <w:t xml:space="preserve">  </w:t>
            </w:r>
            <w:r w:rsidR="007C7D36" w:rsidRPr="00E608F6">
              <w:rPr>
                <w:rFonts w:cs="B Nazanin"/>
                <w:b/>
                <w:bCs/>
              </w:rPr>
              <w:t xml:space="preserve">   </w:t>
            </w:r>
          </w:p>
        </w:tc>
      </w:tr>
      <w:tr w:rsidR="00534F77" w:rsidRPr="00E608F6" w14:paraId="15B4CCE0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Pr="00E608F6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E608F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1940A6" w:rsidRPr="00E608F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FF4C0C" w:rsidRPr="00E608F6" w14:paraId="3EBA346E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FF4C0C" w:rsidRPr="00E608F6" w:rsidRDefault="00FF4C0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75C0D80C" wp14:editId="022D4757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FF4C0C" w:rsidRPr="00FF4C0C" w:rsidRDefault="00FF4C0C" w:rsidP="00FF4C0C">
            <w:pPr>
              <w:bidi/>
              <w:rPr>
                <w:rFonts w:asciiTheme="minorHAnsi" w:eastAsiaTheme="minorHAnsi" w:hAnsiTheme="minorHAnsi" w:cs="B Nazanin" w:hint="cs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E608F6" w:rsidRPr="00E608F6" w14:paraId="7653C93A" w14:textId="77777777" w:rsidTr="00E608F6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0F56F8" w:rsidRPr="00E608F6" w14:paraId="782713DA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80EBC66" w14:textId="77777777" w:rsidR="000F56F8" w:rsidRPr="00F6410A" w:rsidRDefault="000F56F8" w:rsidP="000F56F8">
            <w:pPr>
              <w:jc w:val="right"/>
              <w:rPr>
                <w:rFonts w:cs="0 Nazanin Bold"/>
                <w:noProof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حاصل </w:t>
            </w:r>
            <w:r w:rsidRPr="00F6410A">
              <w:rPr>
                <w:rFonts w:cs="0 Nazanin Bold"/>
                <w:noProof/>
                <w:position w:val="-6"/>
              </w:rPr>
              <w:object w:dxaOrig="300" w:dyaOrig="380" w14:anchorId="0788C722">
                <v:shape id="_x0000_i1505" type="#_x0000_t75" style="width:15.75pt;height:18pt" o:ole="">
                  <v:imagedata r:id="rId29" o:title=""/>
                </v:shape>
                <o:OLEObject Type="Embed" ProgID="Equation.DSMT4" ShapeID="_x0000_i1505" DrawAspect="Content" ObjectID="_1808294944" r:id="rId30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کدام گزینه است؟</w:t>
            </w:r>
          </w:p>
          <w:p w14:paraId="53B8EB48" w14:textId="585E6CA5" w:rsidR="000F56F8" w:rsidRPr="00F6410A" w:rsidRDefault="000F56F8" w:rsidP="000F56F8">
            <w:pPr>
              <w:jc w:val="right"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     </w:t>
            </w:r>
            <w:r w:rsidRPr="00F6410A">
              <w:rPr>
                <w:rFonts w:cs="0 Nazanin Bold" w:hint="cs"/>
                <w:rtl/>
              </w:rPr>
              <w:t>1)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254C2358">
                <v:shape id="_x0000_i1501" type="#_x0000_t75" style="width:9.75pt;height:13.5pt" o:ole="">
                  <v:imagedata r:id="rId31" o:title=""/>
                </v:shape>
                <o:OLEObject Type="Embed" ProgID="Equation.DSMT4" ShapeID="_x0000_i1501" DrawAspect="Content" ObjectID="_1808294945" r:id="rId32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 </w:t>
            </w:r>
            <w:r w:rsidRPr="00F6410A">
              <w:rPr>
                <w:rFonts w:cs="0 Nazanin Bold" w:hint="cs"/>
                <w:rtl/>
              </w:rPr>
              <w:t xml:space="preserve">2)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74F49F16">
                <v:shape id="_x0000_i1502" type="#_x0000_t75" style="width:9.75pt;height:13.5pt" o:ole="">
                  <v:imagedata r:id="rId33" o:title=""/>
                </v:shape>
                <o:OLEObject Type="Embed" ProgID="Equation.DSMT4" ShapeID="_x0000_i1502" DrawAspect="Content" ObjectID="_1808294946" r:id="rId34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</w:t>
            </w:r>
            <w:r w:rsidRPr="00F6410A">
              <w:rPr>
                <w:rFonts w:cs="0 Nazanin Bold" w:hint="cs"/>
                <w:rtl/>
              </w:rPr>
              <w:t xml:space="preserve">3) 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7881111">
                <v:shape id="_x0000_i1503" type="#_x0000_t75" style="width:10.5pt;height:13.5pt" o:ole="">
                  <v:imagedata r:id="rId35" o:title=""/>
                </v:shape>
                <o:OLEObject Type="Embed" ProgID="Equation.DSMT4" ShapeID="_x0000_i1503" DrawAspect="Content" ObjectID="_1808294947" r:id="rId36"/>
              </w:objec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</w:t>
            </w:r>
            <w:r w:rsidRPr="00F6410A">
              <w:rPr>
                <w:rFonts w:cs="0 Nazanin Bold" w:hint="cs"/>
                <w:rtl/>
              </w:rPr>
              <w:t xml:space="preserve">4) </w:t>
            </w:r>
            <w:r w:rsidRPr="00F6410A">
              <w:rPr>
                <w:rFonts w:cs="0 Nazanin Bold" w:hint="cs"/>
                <w:noProof/>
                <w:rtl/>
              </w:rPr>
              <w:t xml:space="preserve"> 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A039F9A">
                <v:shape id="_x0000_i1504" type="#_x0000_t75" style="width:10.5pt;height:13.5pt" o:ole="">
                  <v:imagedata r:id="rId37" o:title=""/>
                </v:shape>
                <o:OLEObject Type="Embed" ProgID="Equation.DSMT4" ShapeID="_x0000_i1504" DrawAspect="Content" ObjectID="_1808294948" r:id="rId38"/>
              </w:object>
            </w:r>
          </w:p>
        </w:tc>
      </w:tr>
      <w:tr w:rsidR="0096248F" w:rsidRPr="00E608F6" w14:paraId="120F9BBC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E39177" w14:textId="77777777" w:rsidR="0096248F" w:rsidRPr="00E608F6" w:rsidRDefault="0096248F" w:rsidP="0096248F">
            <w:pPr>
              <w:tabs>
                <w:tab w:val="left" w:pos="7582"/>
              </w:tabs>
              <w:jc w:val="right"/>
              <w:rPr>
                <w:rFonts w:cs="0 Nazanin Bold"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د)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E608F6">
              <w:rPr>
                <w:rFonts w:cs="B Nazanin" w:hint="cs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بگذارید.</w:t>
            </w:r>
          </w:p>
          <w:p w14:paraId="5FA9D9A6" w14:textId="6A5044C4" w:rsidR="0096248F" w:rsidRDefault="0096248F" w:rsidP="0096248F">
            <w:pPr>
              <w:jc w:val="right"/>
              <w:rPr>
                <w:rFonts w:cs="0 Nazanin Bold"/>
                <w:noProof/>
                <w:rtl/>
              </w:rPr>
            </w:pPr>
            <w:r w:rsidRPr="00E608F6">
              <w:rPr>
                <w:rFonts w:cs="0 Nazanin Bold" w:hint="cs"/>
                <w:rtl/>
              </w:rPr>
              <w:t xml:space="preserve">                                                           </w:t>
            </w:r>
            <w:r w:rsidRPr="00E608F6">
              <w:rPr>
                <w:rFonts w:cs="0 Nazanin Bold"/>
                <w:position w:val="-16"/>
              </w:rPr>
              <w:object w:dxaOrig="1980" w:dyaOrig="540" w14:anchorId="7BD63A62">
                <v:shape id="_x0000_i1488" type="#_x0000_t75" style="width:99.75pt;height:27.75pt" o:ole="">
                  <v:imagedata r:id="rId39" o:title=""/>
                </v:shape>
                <o:OLEObject Type="Embed" ProgID="Equation.DSMT4" ShapeID="_x0000_i1488" DrawAspect="Content" ObjectID="_1808294949" r:id="rId40"/>
              </w:object>
            </w:r>
            <w:r w:rsidRPr="00E608F6">
              <w:rPr>
                <w:rFonts w:cs="0 Nazanin Bold"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 xml:space="preserve">                                               </w:t>
            </w:r>
            <w:r w:rsidRPr="00E608F6">
              <w:rPr>
                <w:rFonts w:cs="0 Nazanin Bold"/>
                <w:position w:val="-16"/>
              </w:rPr>
              <w:object w:dxaOrig="1040" w:dyaOrig="520" w14:anchorId="648ABF8E">
                <v:shape id="_x0000_i1489" type="#_x0000_t75" style="width:52.5pt;height:26.25pt" o:ole="">
                  <v:imagedata r:id="rId41" o:title=""/>
                </v:shape>
                <o:OLEObject Type="Embed" ProgID="Equation.DSMT4" ShapeID="_x0000_i1489" DrawAspect="Content" ObjectID="_1808294950" r:id="rId42"/>
              </w:object>
            </w:r>
            <w:r w:rsidRPr="00E608F6">
              <w:rPr>
                <w:rFonts w:cs="0 Nazanin Bold"/>
                <w:rtl/>
              </w:rPr>
              <w:t xml:space="preserve">  </w:t>
            </w:r>
            <w:r w:rsidRPr="00E608F6">
              <w:rPr>
                <w:rFonts w:cs="0 Nazanin Bold" w:hint="cs"/>
                <w:rtl/>
              </w:rPr>
              <w:t xml:space="preserve">     </w:t>
            </w:r>
          </w:p>
        </w:tc>
      </w:tr>
      <w:tr w:rsidR="00523DD3" w:rsidRPr="00E608F6" w14:paraId="619D16DC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523DD3" w:rsidRPr="00E608F6" w:rsidRDefault="00523DD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523DD3" w:rsidRPr="00E608F6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57CEA59D" w14:textId="77777777" w:rsidR="00523DD3" w:rsidRDefault="00523DD3" w:rsidP="00523DD3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490" type="#_x0000_t75" style="width:63pt;height:16.5pt" o:ole="">
                  <v:imagedata r:id="rId43" o:title=""/>
                </v:shape>
                <o:OLEObject Type="Embed" ProgID="Equation.DSMT4" ShapeID="_x0000_i1490" DrawAspect="Content" ObjectID="_1808294951" r:id="rId44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491" type="#_x0000_t75" style="width:64.5pt;height:16.5pt" o:ole="">
                  <v:imagedata r:id="rId45" o:title=""/>
                </v:shape>
                <o:OLEObject Type="Embed" ProgID="Equation.DSMT4" ShapeID="_x0000_i1491" DrawAspect="Content" ObjectID="_1808294952" r:id="rId46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                      </w:t>
            </w:r>
          </w:p>
          <w:p w14:paraId="68DC2C51" w14:textId="5F63F36D" w:rsidR="00523DD3" w:rsidRPr="00523DD3" w:rsidRDefault="00523DD3" w:rsidP="00523DD3">
            <w:pPr>
              <w:bidi/>
              <w:spacing w:line="360" w:lineRule="auto"/>
              <w:rPr>
                <w:rFonts w:eastAsiaTheme="minorEastAsia" w:cs="B Nazanin" w:hint="cs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ب)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مجذور عدد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20" w:dyaOrig="279" w14:anchorId="62C29F3E">
                <v:shape id="_x0000_i1492" type="#_x0000_t75" style="width:21pt;height:13.5pt" o:ole="">
                  <v:imagedata r:id="rId47" o:title=""/>
                </v:shape>
                <o:OLEObject Type="Embed" ProgID="Equation.DSMT4" ShapeID="_x0000_i1492" DrawAspect="Content" ObjectID="_1808294953" r:id="rId4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و مکعب عدد 6 را بنویسید. </w:t>
            </w:r>
            <w:r w:rsidRPr="00E608F6">
              <w:rPr>
                <w:rFonts w:cs="0 Nazanin Bold" w:hint="cs"/>
                <w:rtl/>
              </w:rPr>
              <w:t xml:space="preserve">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</w:tc>
      </w:tr>
      <w:tr w:rsidR="0096248F" w:rsidRPr="00E608F6" w14:paraId="508B104D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96248F" w:rsidRPr="00E608F6" w:rsidRDefault="0096248F" w:rsidP="0096248F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96248F" w:rsidRPr="00E608F6" w:rsidRDefault="00523DD3" w:rsidP="00523DD3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 w:hint="cs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495" type="#_x0000_t75" style="width:68.25pt;height:18.75pt" o:ole="">
                  <v:imagedata r:id="rId49" o:title=""/>
                </v:shape>
                <o:OLEObject Type="Embed" ProgID="Equation.DSMT4" ShapeID="_x0000_i1495" DrawAspect="Content" ObjectID="_1808294954" r:id="rId50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493" type="#_x0000_t75" style="width:1in;height:26.25pt" o:ole="">
                  <v:imagedata r:id="rId51" o:title=""/>
                </v:shape>
                <o:OLEObject Type="Embed" ProgID="Equation.DSMT4" ShapeID="_x0000_i1493" DrawAspect="Content" ObjectID="_1808294955" r:id="rId52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496" type="#_x0000_t75" style="width:55.5pt;height:19.5pt" o:ole="">
                  <v:imagedata r:id="rId53" o:title=""/>
                </v:shape>
                <o:OLEObject Type="Embed" ProgID="Equation.DSMT4" ShapeID="_x0000_i1496" DrawAspect="Content" ObjectID="_1808294956" r:id="rId54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494" type="#_x0000_t75" style="width:49.5pt;height:22.5pt" o:ole="">
                  <v:imagedata r:id="rId55" o:title=""/>
                </v:shape>
                <o:OLEObject Type="Embed" ProgID="Equation.DSMT4" ShapeID="_x0000_i1494" DrawAspect="Content" ObjectID="_1808294957" r:id="rId56"/>
              </w:object>
            </w:r>
          </w:p>
        </w:tc>
      </w:tr>
      <w:tr w:rsidR="00667DF9" w:rsidRPr="00E608F6" w14:paraId="44D2BB93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E608F6" w:rsidRDefault="00667DF9" w:rsidP="00667DF9">
            <w:pPr>
              <w:bidi/>
              <w:rPr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rtl/>
              </w:rPr>
              <w:t xml:space="preserve">حاصل عبارت زیر را به ازای </w:t>
            </w:r>
            <w:r w:rsidRPr="00E608F6">
              <w:rPr>
                <w:rFonts w:cs="B Nazanin"/>
                <w:position w:val="-10"/>
              </w:rPr>
              <w:object w:dxaOrig="1780" w:dyaOrig="320" w14:anchorId="76038010">
                <v:shape id="_x0000_i1782" type="#_x0000_t75" style="width:89.25pt;height:16.5pt" o:ole="">
                  <v:imagedata r:id="rId57" o:title=""/>
                </v:shape>
                <o:OLEObject Type="Embed" ProgID="Equation.DSMT4" ShapeID="_x0000_i1782" DrawAspect="Content" ObjectID="_1808294958" r:id="rId58"/>
              </w:object>
            </w:r>
            <w:r w:rsidRPr="00E608F6">
              <w:rPr>
                <w:rFonts w:cs="B Nazanin" w:hint="cs"/>
                <w:rtl/>
              </w:rPr>
              <w:t xml:space="preserve">  بدست آورید.</w:t>
            </w:r>
          </w:p>
          <w:p w14:paraId="4FDCF99F" w14:textId="0BC379BA" w:rsidR="00667DF9" w:rsidRPr="00E608F6" w:rsidRDefault="00667DF9" w:rsidP="00667DF9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="006E6B9D" w:rsidRPr="00E608F6">
              <w:rPr>
                <w:rFonts w:cs="B Nazanin"/>
                <w:position w:val="-10"/>
              </w:rPr>
              <w:object w:dxaOrig="1400" w:dyaOrig="460" w14:anchorId="6B61388D">
                <v:shape id="_x0000_i1783" type="#_x0000_t75" style="width:70.5pt;height:21.75pt" o:ole="">
                  <v:imagedata r:id="rId59" o:title=""/>
                </v:shape>
                <o:OLEObject Type="Embed" ProgID="Equation.DSMT4" ShapeID="_x0000_i1783" DrawAspect="Content" ObjectID="_1808294959" r:id="rId60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6E6B9D" w:rsidRPr="00E608F6" w:rsidRDefault="006E6B9D" w:rsidP="00667DF9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4571E2" w:rsidRPr="00E608F6" w14:paraId="76138CF7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4571E2" w:rsidRPr="00E608F6" w:rsidRDefault="00457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4571E2" w:rsidRDefault="004571E2" w:rsidP="004571E2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4571E2" w:rsidRPr="00E608F6" w:rsidRDefault="004571E2" w:rsidP="004571E2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0F56F8" w:rsidRPr="00E608F6" w14:paraId="3787F571" w14:textId="77777777" w:rsidTr="00BE6CBB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0F56F8" w:rsidRPr="00E608F6" w:rsidRDefault="000F56F8" w:rsidP="000F56F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0F56F8" w:rsidRPr="00E608F6" w:rsidRDefault="000F56F8" w:rsidP="000F56F8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0F56F8" w:rsidRPr="00E608F6" w:rsidRDefault="000F56F8" w:rsidP="000F56F8">
            <w:pPr>
              <w:bidi/>
              <w:rPr>
                <w:rFonts w:cs="B Nazanin" w:hint="cs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793" type="#_x0000_t75" style="width:9pt;height:12.75pt" o:ole="">
                  <v:imagedata r:id="rId61" o:title=""/>
                </v:shape>
                <o:OLEObject Type="Embed" ProgID="Equation.DSMT4" ShapeID="_x0000_i1793" DrawAspect="Content" ObjectID="_1808294960" r:id="rId6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794" type="#_x0000_t75" style="width:16.5pt;height:12.75pt" o:ole="">
                  <v:imagedata r:id="rId63" o:title=""/>
                </v:shape>
                <o:OLEObject Type="Embed" ProgID="Equation.DSMT4" ShapeID="_x0000_i1794" DrawAspect="Content" ObjectID="_1808294961" r:id="rId6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982612" w:rsidRPr="00E608F6" w14:paraId="7C683388" w14:textId="77777777" w:rsidTr="00F43C6B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E608F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E608F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="00982612" w:rsidRPr="00E608F6">
              <w:rPr>
                <w:rFonts w:cs="B Nazanin" w:hint="cs"/>
                <w:b/>
                <w:bCs/>
                <w:rtl/>
              </w:rPr>
              <w:t xml:space="preserve"> جذر</w:t>
            </w:r>
            <w:r w:rsidR="009D4D0A" w:rsidRPr="00E608F6">
              <w:rPr>
                <w:rFonts w:cs="B Nazanin" w:hint="cs"/>
                <w:b/>
                <w:bCs/>
                <w:rtl/>
              </w:rPr>
              <w:t xml:space="preserve">های </w:t>
            </w:r>
            <w:r w:rsidR="00982612" w:rsidRPr="00E608F6">
              <w:rPr>
                <w:rFonts w:cs="B Nazanin" w:hint="cs"/>
                <w:b/>
                <w:bCs/>
                <w:rtl/>
              </w:rPr>
              <w:t>زیر را حساب کنید.</w:t>
            </w:r>
          </w:p>
          <w:p w14:paraId="6A9B4EFD" w14:textId="160A716B" w:rsidR="00982612" w:rsidRPr="00E608F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789" type="#_x0000_t75" style="width:39.75pt;height:18pt" o:ole="">
                  <v:imagedata r:id="rId65" o:title=""/>
                </v:shape>
                <o:OLEObject Type="Embed" ProgID="Equation.DSMT4" ShapeID="_x0000_i1789" DrawAspect="Content" ObjectID="_1808294962" r:id="rId6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</w:t>
            </w:r>
            <w:r w:rsidR="008D0CE9" w:rsidRPr="00E608F6">
              <w:rPr>
                <w:rFonts w:cs="B Nazanin" w:hint="cs"/>
                <w:b/>
                <w:bCs/>
                <w:rtl/>
              </w:rPr>
              <w:t xml:space="preserve">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790" type="#_x0000_t75" style="width:36.75pt;height:34.5pt" o:ole="">
                  <v:imagedata r:id="rId67" o:title=""/>
                </v:shape>
                <o:OLEObject Type="Embed" ProgID="Equation.DSMT4" ShapeID="_x0000_i1790" DrawAspect="Content" ObjectID="_1808294963" r:id="rId68"/>
              </w:object>
            </w:r>
          </w:p>
          <w:p w14:paraId="47BD1DF0" w14:textId="1593CF12" w:rsidR="002E586A" w:rsidRPr="00E608F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>ب</w:t>
            </w:r>
            <w:r w:rsidR="002E586A" w:rsidRPr="00E608F6">
              <w:rPr>
                <w:rFonts w:cs="B Nazanin" w:hint="cs"/>
                <w:bCs/>
                <w:rtl/>
              </w:rPr>
              <w:t xml:space="preserve">) </w: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791" type="#_x0000_t75" style="width:24.75pt;height:18pt" o:ole="">
                  <v:imagedata r:id="rId69" o:title=""/>
                </v:shape>
                <o:OLEObject Type="Embed" ProgID="Equation.DSMT4" ShapeID="_x0000_i1791" DrawAspect="Content" ObjectID="_1808294964" r:id="rId70"/>
              </w:objec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792" type="#_x0000_t75" style="width:57pt;height:18pt" o:ole="">
                  <v:imagedata r:id="rId71" o:title=""/>
                </v:shape>
                <o:OLEObject Type="Embed" ProgID="Equation.DSMT4" ShapeID="_x0000_i1792" DrawAspect="Content" ObjectID="_1808294965" r:id="rId72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E608F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E608F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E608F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3F3F06" w:rsidRPr="00E608F6" w14:paraId="56907852" w14:textId="77777777" w:rsidTr="00E368B8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E608F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  <w:r w:rsidRPr="00E608F6">
                    <w:rPr>
                      <w:rFonts w:ascii="IPT.Nazanin" w:hAnsi="IPT.Nazanin"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E608F6" w14:paraId="71710691" w14:textId="77777777" w:rsidTr="003F3F06">
              <w:tc>
                <w:tcPr>
                  <w:tcW w:w="3242" w:type="dxa"/>
                  <w:vAlign w:val="center"/>
                </w:tcPr>
                <w:p w14:paraId="62996DF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  <w:r w:rsidRPr="00E608F6">
                    <w:rPr>
                      <w:rFonts w:ascii="IPT.Nazanin" w:hAnsi="IPT.Nazanin"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262D1C3B" w:rsidR="003F3F06" w:rsidRPr="00E608F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جذر مقابل  را تا یک رقم اعشار حساب کنید.(با راه حل)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Pr="00E608F6">
              <w:rPr>
                <w:rFonts w:ascii="IPT.Nazanin" w:hAnsi="IPT.Nazanin" w:cs="B Nazanin"/>
                <w:position w:val="-8"/>
                <w:lang w:bidi="fa-IR"/>
              </w:rPr>
              <w:object w:dxaOrig="800" w:dyaOrig="400" w14:anchorId="2DE71949">
                <v:shape id="_x0000_i1784" type="#_x0000_t75" style="width:39.75pt;height:19.5pt" o:ole="">
                  <v:imagedata r:id="rId73" o:title=""/>
                </v:shape>
                <o:OLEObject Type="Embed" ProgID="Equation.DSMT4" ShapeID="_x0000_i1784" DrawAspect="Content" ObjectID="_1808294966" r:id="rId74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3F3F06" w:rsidRPr="00E608F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E608F6" w:rsidRPr="00E608F6" w14:paraId="6930E1E2" w14:textId="77777777" w:rsidTr="00E608F6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930235" w:rsidRPr="00E608F6" w14:paraId="2C5F9FEA" w14:textId="77777777" w:rsidTr="00E608F6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E608F6" w:rsidRDefault="002A7393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0185E8DB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0942DDAC" w:rsidR="00930235" w:rsidRPr="00E608F6" w:rsidRDefault="00E608F6" w:rsidP="00930235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335FCD5C">
                      <wp:simplePos x="0" y="0"/>
                      <wp:positionH relativeFrom="column">
                        <wp:posOffset>3014980</wp:posOffset>
                      </wp:positionH>
                      <wp:positionV relativeFrom="paragraph">
                        <wp:posOffset>12700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557E4D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37.4pt;margin-top:1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7TAQot0AAAAI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E608F6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387E7686">
                      <wp:simplePos x="0" y="0"/>
                      <wp:positionH relativeFrom="column">
                        <wp:posOffset>3862705</wp:posOffset>
                      </wp:positionH>
                      <wp:positionV relativeFrom="paragraph">
                        <wp:posOffset>70171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96B19B" id="Straight Arrow Connector 13" o:spid="_x0000_s1026" type="#_x0000_t32" style="position:absolute;left:0;text-align:left;margin-left:304.15pt;margin-top:5.55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CC1F3F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4C262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17B9B004">
                      <wp:simplePos x="0" y="0"/>
                      <wp:positionH relativeFrom="column">
                        <wp:posOffset>5624830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1DDB3E" id="Straight Arrow Connector 12" o:spid="_x0000_s1026" type="#_x0000_t32" style="position:absolute;left:0;text-align:left;margin-left:442.9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الف)                     ب)                        ج)                   د) </w:t>
            </w:r>
          </w:p>
        </w:tc>
      </w:tr>
      <w:tr w:rsidR="00930235" w:rsidRPr="00E608F6" w14:paraId="4074D5D0" w14:textId="77777777" w:rsidTr="00B83EF9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785" type="#_x0000_t75" style="width:21pt;height:36.75pt" o:ole="">
                  <v:imagedata r:id="rId75" o:title=""/>
                </v:shape>
                <o:OLEObject Type="Embed" ProgID="Equation.DSMT4" ShapeID="_x0000_i1785" DrawAspect="Content" ObjectID="_1808294967" r:id="rId76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E608F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="00534F77" w:rsidRPr="00E608F6">
              <w:rPr>
                <w:rFonts w:cs="0 Nazanin Bold" w:hint="cs"/>
                <w:rtl/>
              </w:rPr>
              <w:t xml:space="preserve">) قرینه بردار </w:t>
            </w:r>
            <w:r w:rsidR="00534F77" w:rsidRPr="00E608F6">
              <w:rPr>
                <w:rFonts w:cs="0 Nazanin Bold"/>
                <w:position w:val="-32"/>
              </w:rPr>
              <w:object w:dxaOrig="600" w:dyaOrig="780" w14:anchorId="3F674782">
                <v:shape id="_x0000_i1786" type="#_x0000_t75" style="width:26.25pt;height:35.25pt" o:ole="">
                  <v:imagedata r:id="rId77" o:title=""/>
                </v:shape>
                <o:OLEObject Type="Embed" ProgID="Equation.DSMT4" ShapeID="_x0000_i1786" DrawAspect="Content" ObjectID="_1808294968" r:id="rId78"/>
              </w:object>
            </w:r>
            <w:r w:rsidR="00534F77" w:rsidRPr="00E608F6">
              <w:rPr>
                <w:rFonts w:cs="0 Nazanin Bold"/>
                <w:rtl/>
              </w:rPr>
              <w:t xml:space="preserve"> </w:t>
            </w:r>
            <w:r w:rsidR="00534F77"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667DF9" w:rsidRPr="00E608F6" w14:paraId="329BDD2C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E608F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667DF9" w:rsidRPr="00E608F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787" type="#_x0000_t75" style="width:83.25pt;height:36.75pt" o:ole="">
                  <v:imagedata r:id="rId79" o:title=""/>
                </v:shape>
                <o:OLEObject Type="Embed" ProgID="Equation.DSMT4" ShapeID="_x0000_i1787" DrawAspect="Content" ObjectID="_1808294969" r:id="rId8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788" type="#_x0000_t75" style="width:92.25pt;height:36.75pt" o:ole="">
                  <v:imagedata r:id="rId81" o:title=""/>
                </v:shape>
                <o:OLEObject Type="Embed" ProgID="Equation.DSMT4" ShapeID="_x0000_i1788" DrawAspect="Content" ObjectID="_1808294970" r:id="rId82"/>
              </w:object>
            </w:r>
          </w:p>
        </w:tc>
      </w:tr>
      <w:tr w:rsidR="00B46562" w:rsidRPr="00E608F6" w14:paraId="2CF74DD1" w14:textId="77777777" w:rsidTr="00E608F6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E608F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4CF66FA4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826F1" id="Straight Arrow Connector 43" o:spid="_x0000_s1026" type="#_x0000_t32" style="position:absolute;left:0;text-align:left;margin-left:88.25pt;margin-top:17.05pt;width:0;height:12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E608F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bookmarkStart w:id="0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bookmarkEnd w:id="0"/>
          </w:tbl>
          <w:p w14:paraId="0B537862" w14:textId="77777777" w:rsidR="00B46562" w:rsidRPr="00E608F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E608F6" w:rsidRDefault="00D61506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B46562" w:rsidRPr="00E608F6" w:rsidRDefault="00D61506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E608F6" w14:paraId="732270B6" w14:textId="77777777" w:rsidTr="003D3047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E608F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E608F6" w:rsidRDefault="003D3047" w:rsidP="003D304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E608F6" w:rsidRDefault="003D3047" w:rsidP="003D3047">
            <w:pPr>
              <w:rPr>
                <w:rFonts w:cs="0 Nazanin Bold"/>
              </w:rPr>
            </w:pPr>
          </w:p>
          <w:p w14:paraId="07701D58" w14:textId="6D70F0FA" w:rsidR="003D3047" w:rsidRPr="00E608F6" w:rsidRDefault="003B25D5" w:rsidP="00B46562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344897B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799" type="#_x0000_t75" style="width:165pt;height:172.5pt" o:ole="">
                                          <v:imagedata r:id="rId83" o:title=""/>
                                        </v:shape>
                                        <o:OLEObject Type="Embed" ProgID="FXDraw.Graphic" ShapeID="_x0000_i1799" DrawAspect="Content" ObjectID="_1808294976" r:id="rId84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34.65pt;width:179.85pt;height:180.25pt;z-index:251736064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">
                      <v:shape id="Text Box 1" o:spid="_x0000_s1041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799" type="#_x0000_t75" style="width:165pt;height:172.5pt" o:ole="">
                                    <v:imagedata r:id="rId83" o:title=""/>
                                  </v:shape>
                                  <o:OLEObject Type="Embed" ProgID="FXDraw.Graphic" ShapeID="_x0000_i1799" DrawAspect="Content" ObjectID="_1808294976" r:id="rId85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DE3127" w:rsidRPr="00E608F6" w14:paraId="4E2475C4" w14:textId="77777777" w:rsidTr="003B25D5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E608F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836" type="#_x0000_t75" style="width:20.25pt;height:17.25pt" o:ole="">
                  <v:imagedata r:id="rId86" o:title=""/>
                </v:shape>
                <o:OLEObject Type="Embed" ProgID="Equation.DSMT4" ShapeID="_x0000_i1836" DrawAspect="Content" ObjectID="_1808294971" r:id="rId87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837" type="#_x0000_t75" style="width:115.5pt;height:36.75pt" o:ole="">
                  <v:imagedata r:id="rId88" o:title=""/>
                </v:shape>
                <o:OLEObject Type="Embed" ProgID="Equation.DSMT4" ShapeID="_x0000_i1837" DrawAspect="Content" ObjectID="_1808294972" r:id="rId89"/>
              </w:object>
            </w:r>
          </w:p>
          <w:p w14:paraId="68A318F5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 w:hint="cs"/>
                <w:b/>
                <w:bCs/>
                <w:rtl/>
                <w:lang w:bidi="fa-IR"/>
              </w:rPr>
            </w:pPr>
          </w:p>
          <w:p w14:paraId="50A7B464" w14:textId="6F4B0379" w:rsidR="00DE3127" w:rsidRPr="00E608F6" w:rsidRDefault="00DE3127" w:rsidP="003D1E66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838" type="#_x0000_t75" style="width:27pt;height:13.5pt" o:ole="">
                  <v:imagedata r:id="rId90" o:title=""/>
                </v:shape>
                <o:OLEObject Type="Embed" ProgID="Equation.DSMT4" ShapeID="_x0000_i1838" DrawAspect="Content" ObjectID="_1808294973" r:id="rId91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839" type="#_x0000_t75" style="width:20.25pt;height:17.25pt" o:ole="">
                  <v:imagedata r:id="rId92" o:title=""/>
                </v:shape>
                <o:OLEObject Type="Embed" ProgID="Equation.DSMT4" ShapeID="_x0000_i1839" DrawAspect="Content" ObjectID="_1808294974" r:id="rId93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DE3127" w:rsidRPr="00E608F6" w:rsidRDefault="00DE3127" w:rsidP="003D304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DE3127" w:rsidRDefault="00DE3127" w:rsidP="00DE3127">
            <w:pPr>
              <w:bidi/>
              <w:rPr>
                <w:rFonts w:cs="0 Nazanin Bold" w:hint="cs"/>
                <w:noProof/>
                <w:rtl/>
                <w:lang w:bidi="fa-IR"/>
              </w:rPr>
            </w:pPr>
          </w:p>
          <w:p w14:paraId="35CB2A59" w14:textId="0847081B" w:rsidR="00E608F6" w:rsidRPr="00E608F6" w:rsidRDefault="00E608F6" w:rsidP="00E608F6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2B2AEF" w:rsidRPr="00E608F6" w14:paraId="148D5678" w14:textId="77777777" w:rsidTr="00E0763F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2B2AEF" w:rsidRPr="002B2AEF" w:rsidRDefault="002B2AEF" w:rsidP="002B2AEF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730D54" w:rsidRPr="00E608F6" w14:paraId="7202DD55" w14:textId="77777777" w:rsidTr="00730D5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730D54" w:rsidRPr="00730D54" w:rsidRDefault="00730D54" w:rsidP="001C6E75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730D54" w:rsidRPr="00E608F6" w14:paraId="3153ACEA" w14:textId="77777777" w:rsidTr="00730D5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730D54" w:rsidRPr="002D6C8F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730D54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>1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) 5                 </w:t>
            </w:r>
            <w:r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>2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) 10                  </w:t>
            </w:r>
            <w:r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>3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) 0                </w:t>
            </w:r>
            <w:r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>4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)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730D54" w:rsidRPr="00E608F6" w:rsidRDefault="00730D54" w:rsidP="00730D54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730D54" w:rsidRPr="00730D54" w:rsidRDefault="00730D54" w:rsidP="00730D54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A17DFD" w:rsidRPr="00E608F6" w14:paraId="5CF129CC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E608F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Pr="00E608F6" w:rsidRDefault="00824356" w:rsidP="0082435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6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</w:t>
            </w:r>
            <w:r w:rsidR="000362C7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بیشتر از 6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</w:t>
            </w:r>
          </w:p>
          <w:p w14:paraId="69BA0AC3" w14:textId="77777777" w:rsidR="00EF72CE" w:rsidRDefault="00824356" w:rsidP="00EF72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زوج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کوچکتر از 7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             </w:t>
            </w:r>
          </w:p>
          <w:p w14:paraId="11614DC5" w14:textId="50C67D19" w:rsidR="00A17DFD" w:rsidRPr="00E608F6" w:rsidRDefault="00824356" w:rsidP="00EF72C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="00A17DFD"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AD7251" w:rsidRPr="00E608F6" w14:paraId="4741F18F" w14:textId="77777777" w:rsidTr="00BE6CBB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AD7251" w:rsidRPr="00E608F6" w:rsidRDefault="00AD7251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FF4C0C" w:rsidRDefault="00EE3ADF" w:rsidP="00FF4C0C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A0B9188" w:rsidR="00AD7251" w:rsidRPr="00730D54" w:rsidRDefault="00EE3ADF" w:rsidP="00730D54">
            <w:pPr>
              <w:bidi/>
              <w:rPr>
                <w:rStyle w:val="Strong"/>
                <w:rFonts w:cs="B Nazanin" w:hint="cs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632" type="#_x0000_t75" style="width:11.25pt;height:32.25pt" o:ole="">
                  <v:imagedata r:id="rId94" o:title=""/>
                </v:shape>
                <o:OLEObject Type="Embed" ProgID="Equation.DSMT4" ShapeID="_x0000_i1632" DrawAspect="Content" ObjectID="_1808294975" r:id="rId95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 w:rsidR="00730D54"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وقوع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4929F3" w:rsidRPr="00E608F6" w14:paraId="5116B91C" w14:textId="77777777" w:rsidTr="003129FD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E608F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نمودار </w:t>
            </w:r>
            <w:r w:rsidRPr="00E608F6">
              <w:rPr>
                <w:rFonts w:cs="B Nazanin" w:hint="cs"/>
                <w:b/>
                <w:bCs/>
                <w:rtl/>
              </w:rPr>
              <w:t>خط شکسته</w:t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E608F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E608F6" w:rsidRDefault="004929F3" w:rsidP="00ED66AC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4929F3" w:rsidRPr="00E608F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3129FD" w:rsidRPr="00E608F6" w14:paraId="19BF369E" w14:textId="77777777" w:rsidTr="003B25D5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E608F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E608F6" w:rsidRDefault="003129FD" w:rsidP="003129FD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36AAE468">
                  <wp:simplePos x="0" y="0"/>
                  <wp:positionH relativeFrom="column">
                    <wp:posOffset>159385</wp:posOffset>
                  </wp:positionH>
                  <wp:positionV relativeFrom="page">
                    <wp:posOffset>106680</wp:posOffset>
                  </wp:positionV>
                  <wp:extent cx="2261870" cy="1582941"/>
                  <wp:effectExtent l="0" t="0" r="508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2742" cy="1590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3129FD" w:rsidRPr="00E608F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 w:rsidR="003B25D5">
              <w:rPr>
                <w:rFonts w:cs="0 Nazanin Bold" w:hint="cs"/>
                <w:rtl/>
              </w:rPr>
              <w:t>میانگین نمرات او را به دست آورید.</w:t>
            </w:r>
            <w:bookmarkStart w:id="1" w:name="_GoBack"/>
            <w:bookmarkEnd w:id="1"/>
          </w:p>
          <w:p w14:paraId="7321391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FC0D33" w:rsidRPr="00E608F6" w:rsidRDefault="00FC0D33" w:rsidP="00FC0D33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99"/>
      <w:headerReference w:type="default" r:id="rId100"/>
      <w:footerReference w:type="default" r:id="rId101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5E3B76" w14:textId="77777777" w:rsidR="00D61506" w:rsidRDefault="00D61506" w:rsidP="001B4C7C">
      <w:r>
        <w:separator/>
      </w:r>
    </w:p>
  </w:endnote>
  <w:endnote w:type="continuationSeparator" w:id="0">
    <w:p w14:paraId="075BE581" w14:textId="77777777" w:rsidR="00D61506" w:rsidRDefault="00D61506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3E2B4F86-5A4E-4D08-88AC-4B614076EFE2}"/>
    <w:embedBold r:id="rId2" w:fontKey="{5C5CE621-9A4C-444F-B2D6-AD0B0B670AE8}"/>
    <w:embedBoldItalic r:id="rId3" w:fontKey="{F74F9849-59CC-4F74-BC5E-BCB00715B23B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BD634735-1ECD-4F74-A2CB-AAC8E7E9D3AB}"/>
    <w:embedBold r:id="rId5" w:fontKey="{4C7EB7C6-27F6-4B1F-81E2-6AF59626B3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80DB7B2-E0F5-4A11-ABFA-83AFC033E7CB}"/>
    <w:embedBold r:id="rId7" w:fontKey="{59C3309B-5AAC-47B7-B3DA-E58687031B1A}"/>
    <w:embedItalic r:id="rId8" w:fontKey="{C3BFB698-183F-4154-A448-C5569CD38C98}"/>
    <w:embedBoldItalic r:id="rId9" w:fontKey="{E70CC358-C8E6-4594-A728-782FC767B8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39C3439A-C150-4C76-ADF1-5B3258EB64A9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1" w:fontKey="{4E08AB46-115D-40CF-B30B-2F18F4DF0FAF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2" w:fontKey="{318DC32C-F6C9-4DE3-AFF5-EB1B4CA25DB4}"/>
    <w:embedBold r:id="rId13" w:fontKey="{84AA599B-3A0E-47DE-9787-E7F379928CD4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4" w:fontKey="{A1F8521F-E73A-40D6-8B07-C5F478D80815}"/>
    <w:embedBold r:id="rId15" w:fontKey="{ECAB1A5F-B2DC-4ECD-8EF4-27A2E886EBF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6" w:fontKey="{ADC6A88A-1361-47BA-A1A4-79E7AFC25B85}"/>
    <w:embedBoldItalic r:id="rId17" w:fontKey="{87950BC6-18F3-4525-9CB4-1CBBB29178B8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4E4DD8FD-89D5-4CDC-A120-42C67ECACF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41ACA1" w14:textId="77777777" w:rsidR="00D61506" w:rsidRDefault="00D61506" w:rsidP="001B4C7C">
      <w:r>
        <w:separator/>
      </w:r>
    </w:p>
  </w:footnote>
  <w:footnote w:type="continuationSeparator" w:id="0">
    <w:p w14:paraId="01163BD8" w14:textId="77777777" w:rsidR="00D61506" w:rsidRDefault="00D61506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A1BB7"/>
    <w:rsid w:val="003A3A7A"/>
    <w:rsid w:val="003B1476"/>
    <w:rsid w:val="003B25D5"/>
    <w:rsid w:val="003B3198"/>
    <w:rsid w:val="003B60F9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F2366"/>
    <w:rsid w:val="007F3155"/>
    <w:rsid w:val="007F37B6"/>
    <w:rsid w:val="007F600A"/>
    <w:rsid w:val="00800978"/>
    <w:rsid w:val="00805C27"/>
    <w:rsid w:val="0081216E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32A4"/>
    <w:rsid w:val="008D0CE9"/>
    <w:rsid w:val="008D1F49"/>
    <w:rsid w:val="008D2F74"/>
    <w:rsid w:val="008D55CF"/>
    <w:rsid w:val="008D5C42"/>
    <w:rsid w:val="008D6FF3"/>
    <w:rsid w:val="008D767B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6E75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3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oleObject" Target="embeddings/oleObject38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9.bin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44.wmf"/><Relationship Id="rId95" Type="http://schemas.openxmlformats.org/officeDocument/2006/relationships/oleObject" Target="embeddings/oleObject41.bin"/><Relationship Id="rId22" Type="http://schemas.openxmlformats.org/officeDocument/2006/relationships/image" Target="media/image10.wmf"/><Relationship Id="rId27" Type="http://schemas.openxmlformats.org/officeDocument/2006/relationships/image" Target="media/image13.png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80" Type="http://schemas.openxmlformats.org/officeDocument/2006/relationships/oleObject" Target="embeddings/oleObject33.bin"/><Relationship Id="rId85" Type="http://schemas.openxmlformats.org/officeDocument/2006/relationships/oleObject" Target="embeddings/oleObject36.bin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7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59" Type="http://schemas.openxmlformats.org/officeDocument/2006/relationships/image" Target="media/image29.wmf"/><Relationship Id="rId67" Type="http://schemas.openxmlformats.org/officeDocument/2006/relationships/image" Target="media/image33.wmf"/><Relationship Id="rId103" Type="http://schemas.openxmlformats.org/officeDocument/2006/relationships/theme" Target="theme/theme1.xml"/><Relationship Id="rId20" Type="http://schemas.openxmlformats.org/officeDocument/2006/relationships/image" Target="media/image8.wmf"/><Relationship Id="rId41" Type="http://schemas.openxmlformats.org/officeDocument/2006/relationships/image" Target="media/image20.w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83" Type="http://schemas.openxmlformats.org/officeDocument/2006/relationships/image" Target="media/image41.png"/><Relationship Id="rId88" Type="http://schemas.openxmlformats.org/officeDocument/2006/relationships/image" Target="media/image43.wmf"/><Relationship Id="rId91" Type="http://schemas.openxmlformats.org/officeDocument/2006/relationships/oleObject" Target="embeddings/oleObject39.bin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microsoft.com/office/2007/relationships/hdphoto" Target="media/hdphoto1.wdp"/><Relationship Id="rId36" Type="http://schemas.openxmlformats.org/officeDocument/2006/relationships/oleObject" Target="embeddings/oleObject11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image" Target="media/image42.wmf"/><Relationship Id="rId94" Type="http://schemas.openxmlformats.org/officeDocument/2006/relationships/image" Target="media/image46.wmf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9.wmf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image" Target="media/image45.wmf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6.bin"/><Relationship Id="rId87" Type="http://schemas.openxmlformats.org/officeDocument/2006/relationships/oleObject" Target="embeddings/oleObject37.bin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30" Type="http://schemas.openxmlformats.org/officeDocument/2006/relationships/oleObject" Target="embeddings/oleObject8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header" Target="header2.xml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40.bin"/><Relationship Id="rId98" Type="http://schemas.microsoft.com/office/2007/relationships/hdphoto" Target="media/hdphoto2.wdp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62F834-5ECE-4885-A194-100DCA33E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176</TotalTime>
  <Pages>4</Pages>
  <Words>1115</Words>
  <Characters>6358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113</cp:revision>
  <cp:lastPrinted>2025-05-08T04:20:00Z</cp:lastPrinted>
  <dcterms:created xsi:type="dcterms:W3CDTF">2024-05-28T07:39:00Z</dcterms:created>
  <dcterms:modified xsi:type="dcterms:W3CDTF">2025-05-09T07:34:00Z</dcterms:modified>
</cp:coreProperties>
</file>