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40886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1054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9895"/>
      </w:tblGrid>
      <w:tr w:rsidR="005A36CD" w:rsidRPr="00440886" w14:paraId="52F37251" w14:textId="69C15B8C" w:rsidTr="007F1DF2">
        <w:trPr>
          <w:trHeight w:val="239"/>
        </w:trPr>
        <w:tc>
          <w:tcPr>
            <w:tcW w:w="10540" w:type="dxa"/>
            <w:gridSpan w:val="2"/>
            <w:shd w:val="clear" w:color="auto" w:fill="D9D9D9" w:themeFill="background1" w:themeFillShade="D9"/>
            <w:vAlign w:val="center"/>
          </w:tcPr>
          <w:p w14:paraId="39E1F95B" w14:textId="2502FD0D" w:rsidR="005A36CD" w:rsidRPr="00440886" w:rsidRDefault="005A36CD" w:rsidP="0014214F">
            <w:pPr>
              <w:jc w:val="center"/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مرور فصل سوم (جبر و معادله)</w:t>
            </w:r>
          </w:p>
        </w:tc>
      </w:tr>
      <w:tr w:rsidR="003B49F9" w:rsidRPr="00440886" w14:paraId="240CC253" w14:textId="77777777" w:rsidTr="003B49F9">
        <w:trPr>
          <w:trHeight w:val="1010"/>
        </w:trPr>
        <w:tc>
          <w:tcPr>
            <w:tcW w:w="645" w:type="dxa"/>
          </w:tcPr>
          <w:p w14:paraId="468E133F" w14:textId="34EF169D" w:rsidR="003B49F9" w:rsidRPr="00440886" w:rsidRDefault="003B49F9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1</w:t>
            </w:r>
          </w:p>
        </w:tc>
        <w:tc>
          <w:tcPr>
            <w:tcW w:w="9895" w:type="dxa"/>
          </w:tcPr>
          <w:p w14:paraId="3A1D97B1" w14:textId="77777777" w:rsidR="003B49F9" w:rsidRPr="00440886" w:rsidRDefault="003B49F9" w:rsidP="00376DE9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8835"/>
            </w:tblGrid>
            <w:tr w:rsidR="00C06882" w:rsidRPr="00440886" w14:paraId="3B9BB723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3781D398" w14:textId="51A35901" w:rsidR="00C06882" w:rsidRPr="00440886" w:rsidRDefault="00C06882" w:rsidP="004C2135">
                  <w:pPr>
                    <w:rPr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>الف)</w:t>
                  </w:r>
                  <w:r w:rsidRPr="00440886">
                    <w:rPr>
                      <w:rFonts w:ascii="Shabnam" w:hAnsi="Shabnam" w:hint="cs"/>
                      <w:sz w:val="32"/>
                      <w:szCs w:val="32"/>
                      <w:rtl/>
                    </w:rPr>
                    <w:t xml:space="preserve"> 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</w:rPr>
                    <w:t xml:space="preserve">جمله های  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position w:val="-6"/>
                      <w:sz w:val="32"/>
                      <w:szCs w:val="32"/>
                      <w:lang w:bidi="fa-IR"/>
                    </w:rPr>
                    <w:object w:dxaOrig="520" w:dyaOrig="279" w14:anchorId="1A0DC0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pt;height:14.75pt" o:ole="">
                        <v:imagedata r:id="rId7" o:title=""/>
                      </v:shape>
                      <o:OLEObject Type="Embed" ProgID="Equation.DSMT4" ShapeID="_x0000_i1025" DrawAspect="Content" ObjectID="_1792686720" r:id="rId8"/>
                    </w:objec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و  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position w:val="-12"/>
                      <w:sz w:val="32"/>
                      <w:szCs w:val="32"/>
                      <w:lang w:bidi="fa-IR"/>
                    </w:rPr>
                    <w:object w:dxaOrig="540" w:dyaOrig="340" w14:anchorId="1C8DA1B2">
                      <v:shape id="_x0000_i1026" type="#_x0000_t75" style="width:26pt;height:17.35pt" o:ole="">
                        <v:imagedata r:id="rId9" o:title=""/>
                      </v:shape>
                      <o:OLEObject Type="Embed" ProgID="Equation.DSMT4" ShapeID="_x0000_i1026" DrawAspect="Content" ObjectID="_1792686721" r:id="rId10"/>
                    </w:objec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متشابه هستند.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440886" w14:paraId="12958557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5FCD908E" w14:textId="42BCA47A" w:rsidR="00C06882" w:rsidRPr="00440886" w:rsidRDefault="00C06882" w:rsidP="004C2135">
                  <w:pPr>
                    <w:rPr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 xml:space="preserve">ب) 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مساحت یک مستطیل به طول 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a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و عرض 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b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برابر با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 xml:space="preserve"> 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</w:t>
                  </w:r>
                  <w:proofErr w:type="spellStart"/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a+b</w:t>
                  </w:r>
                  <w:proofErr w:type="spellEnd"/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است.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440886" w14:paraId="7AD03CC6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0D2920D1" w14:textId="1277F130" w:rsidR="00C06882" w:rsidRPr="00440886" w:rsidRDefault="00C06882" w:rsidP="004C2135">
                  <w:pPr>
                    <w:rPr>
                      <w:sz w:val="32"/>
                      <w:szCs w:val="32"/>
                      <w:rtl/>
                    </w:rPr>
                  </w:pP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 xml:space="preserve">ج) 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 xml:space="preserve">محیط مربعی به ضلع </w:t>
                  </w:r>
                  <w:r w:rsidRPr="00440886">
                    <w:rPr>
                      <w:i/>
                      <w:iCs/>
                      <w:sz w:val="32"/>
                      <w:szCs w:val="32"/>
                      <w:lang w:bidi="fa-IR"/>
                    </w:rPr>
                    <w:t>a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 xml:space="preserve"> برابر است با</w:t>
                  </w:r>
                  <w:r w:rsidRPr="00440886">
                    <w:rPr>
                      <w:position w:val="-6"/>
                      <w:sz w:val="32"/>
                      <w:szCs w:val="32"/>
                      <w:lang w:bidi="fa-IR"/>
                    </w:rPr>
                    <w:object w:dxaOrig="360" w:dyaOrig="279" w14:anchorId="0080DD85">
                      <v:shape id="_x0000_i1027" type="#_x0000_t75" style="width:19.1pt;height:13.9pt" o:ole="">
                        <v:imagedata r:id="rId11" o:title=""/>
                      </v:shape>
                      <o:OLEObject Type="Embed" ProgID="Equation.DSMT4" ShapeID="_x0000_i1027" DrawAspect="Content" ObjectID="_1792686722" r:id="rId12"/>
                    </w:objec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 xml:space="preserve"> .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>(         )</w:t>
                  </w:r>
                </w:p>
              </w:tc>
            </w:tr>
            <w:tr w:rsidR="00C06882" w:rsidRPr="00440886" w14:paraId="31A35A0E" w14:textId="77777777" w:rsidTr="00FA2195">
              <w:trPr>
                <w:trHeight w:val="20"/>
              </w:trPr>
              <w:tc>
                <w:tcPr>
                  <w:tcW w:w="8835" w:type="dxa"/>
                </w:tcPr>
                <w:p w14:paraId="21B872F7" w14:textId="392DB83B" w:rsidR="00C06882" w:rsidRPr="00440886" w:rsidRDefault="00C06882" w:rsidP="004C2135">
                  <w:pPr>
                    <w:rPr>
                      <w:sz w:val="32"/>
                      <w:szCs w:val="32"/>
                      <w:rtl/>
                    </w:rPr>
                  </w:pP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 xml:space="preserve">د) </w:t>
                  </w: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</w:rPr>
                    <w:t>اگر جمله</w:t>
                  </w:r>
                  <w:r w:rsidRPr="00440886">
                    <w:rPr>
                      <w:rFonts w:asciiTheme="majorBidi" w:hAnsiTheme="majorBidi"/>
                      <w:sz w:val="32"/>
                      <w:szCs w:val="32"/>
                      <w:cs/>
                    </w:rPr>
                    <w:t>‎</w:t>
                  </w: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</w:rPr>
                    <w:t xml:space="preserve">ی </w:t>
                  </w:r>
                  <w:r w:rsidRPr="00440886">
                    <w:rPr>
                      <w:rFonts w:asciiTheme="majorBidi" w:hAnsiTheme="majorBidi"/>
                      <w:sz w:val="32"/>
                      <w:szCs w:val="32"/>
                    </w:rPr>
                    <w:t>n</w:t>
                  </w: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 xml:space="preserve"> اُم یک الگو </w:t>
                  </w:r>
                  <w:r w:rsidRPr="00440886">
                    <w:rPr>
                      <w:rFonts w:asciiTheme="majorBidi" w:hAnsiTheme="majorBidi"/>
                      <w:position w:val="-6"/>
                      <w:sz w:val="32"/>
                      <w:szCs w:val="32"/>
                      <w:lang w:bidi="fa-IR"/>
                    </w:rPr>
                    <w:object w:dxaOrig="760" w:dyaOrig="279" w14:anchorId="6ABEDF1A">
                      <v:shape id="_x0000_i1028" type="#_x0000_t75" style="width:38.15pt;height:13.9pt" o:ole="">
                        <v:imagedata r:id="rId13" o:title=""/>
                      </v:shape>
                      <o:OLEObject Type="Embed" ProgID="Equation.DSMT4" ShapeID="_x0000_i1028" DrawAspect="Content" ObjectID="_1792686723" r:id="rId14"/>
                    </w:object>
                  </w:r>
                  <w:r w:rsidRPr="00440886">
                    <w:rPr>
                      <w:rFonts w:asciiTheme="majorBidi" w:hAnsiTheme="majorBidi"/>
                      <w:sz w:val="32"/>
                      <w:szCs w:val="32"/>
                      <w:cs/>
                      <w:lang w:bidi="fa-IR"/>
                    </w:rPr>
                    <w:t xml:space="preserve"> ‎</w:t>
                  </w: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>باشد، جمله</w:t>
                  </w:r>
                  <w:r w:rsidRPr="00440886">
                    <w:rPr>
                      <w:rFonts w:asciiTheme="majorBidi" w:hAnsiTheme="majorBidi"/>
                      <w:sz w:val="32"/>
                      <w:szCs w:val="32"/>
                      <w:cs/>
                      <w:lang w:bidi="fa-IR"/>
                    </w:rPr>
                    <w:t>‎</w:t>
                  </w: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>ی پنجم آن 20 است.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 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</w:rPr>
                    <w:t xml:space="preserve"> </w:t>
                  </w:r>
                  <w:r w:rsidRPr="00440886">
                    <w:rPr>
                      <w:rFonts w:hint="cs"/>
                      <w:sz w:val="32"/>
                      <w:szCs w:val="32"/>
                      <w:rtl/>
                      <w:lang w:bidi="fa-IR"/>
                    </w:rPr>
                    <w:t>(         )</w:t>
                  </w:r>
                </w:p>
              </w:tc>
            </w:tr>
          </w:tbl>
          <w:p w14:paraId="538539AB" w14:textId="5F1DECAE" w:rsidR="003B49F9" w:rsidRPr="00440886" w:rsidRDefault="003B49F9" w:rsidP="00376DE9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</w:p>
        </w:tc>
      </w:tr>
      <w:tr w:rsidR="003B49F9" w:rsidRPr="00440886" w14:paraId="25841946" w14:textId="77777777" w:rsidTr="003B49F9">
        <w:trPr>
          <w:trHeight w:val="1010"/>
        </w:trPr>
        <w:tc>
          <w:tcPr>
            <w:tcW w:w="645" w:type="dxa"/>
          </w:tcPr>
          <w:p w14:paraId="2DF4A0A7" w14:textId="230EE42D" w:rsidR="003B49F9" w:rsidRPr="00440886" w:rsidRDefault="003B49F9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2</w:t>
            </w:r>
          </w:p>
        </w:tc>
        <w:tc>
          <w:tcPr>
            <w:tcW w:w="9895" w:type="dxa"/>
          </w:tcPr>
          <w:p w14:paraId="156E6DA4" w14:textId="77777777" w:rsidR="003B49F9" w:rsidRPr="00440886" w:rsidRDefault="003B49F9" w:rsidP="005F273B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/>
                <w:sz w:val="32"/>
                <w:szCs w:val="32"/>
                <w:rtl/>
              </w:rPr>
              <w:t>جاها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خال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را کامل کن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</w:rPr>
              <w:t>د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.</w:t>
            </w:r>
          </w:p>
          <w:p w14:paraId="7D5B03DC" w14:textId="0FEEB55D" w:rsidR="003B49F9" w:rsidRPr="00440886" w:rsidRDefault="003B49F9" w:rsidP="005F273B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الف) « دو واحد کمتر از سه برابر 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</w:rPr>
              <w:t>ک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عدد » به‏صورت جبر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 می شود : ....................................</w:t>
            </w:r>
          </w:p>
          <w:p w14:paraId="278358E9" w14:textId="2A0C6494" w:rsidR="003B49F9" w:rsidRPr="00440886" w:rsidRDefault="003B49F9" w:rsidP="005F273B">
            <w:pPr>
              <w:spacing w:line="276" w:lineRule="auto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eastAsia"/>
                <w:sz w:val="32"/>
                <w:szCs w:val="32"/>
                <w:rtl/>
              </w:rPr>
              <w:t>ج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) اگر متغ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</w:rPr>
              <w:t>ر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ها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دو جمله جبر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مثل هم باشد ، به آن </w:t>
            </w:r>
            <w:r w:rsidR="00FA2195">
              <w:rPr>
                <w:rFonts w:ascii="Vazirmatn" w:hAnsi="Vazirmatn" w:hint="cs"/>
                <w:sz w:val="32"/>
                <w:szCs w:val="32"/>
                <w:rtl/>
              </w:rPr>
              <w:t>ها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، جملات ........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.....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.... م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گو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</w:rPr>
              <w:t>م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.</w:t>
            </w:r>
          </w:p>
          <w:p w14:paraId="63BBCECD" w14:textId="67B57D16" w:rsidR="003B49F9" w:rsidRPr="00440886" w:rsidRDefault="003B49F9" w:rsidP="00484EEC">
            <w:pPr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ج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)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عبارت جبری 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«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760" w:dyaOrig="279" w14:anchorId="06E39445">
                <v:shape id="_x0000_i1029" type="#_x0000_t75" style="width:31.25pt;height:13pt" o:ole="">
                  <v:imagedata r:id="rId15" o:title=""/>
                </v:shape>
                <o:OLEObject Type="Embed" ProgID="Equation.DSMT4" ShapeID="_x0000_i1029" DrawAspect="Content" ObjectID="_1792686724" r:id="rId16"/>
              </w:objec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»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 xml:space="preserve"> به صورت کلامی می شود : ........................................................</w:t>
            </w:r>
          </w:p>
          <w:p w14:paraId="1CC3DF64" w14:textId="0C5C2E9D" w:rsidR="003B49F9" w:rsidRPr="00FA2195" w:rsidRDefault="003B49F9" w:rsidP="00484EEC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FA2195">
              <w:rPr>
                <w:rFonts w:ascii="Vazirmatn" w:hAnsi="Vazirmatn" w:hint="cs"/>
                <w:sz w:val="28"/>
                <w:szCs w:val="28"/>
                <w:rtl/>
              </w:rPr>
              <w:t xml:space="preserve">د) </w:t>
            </w:r>
            <w:r w:rsidRPr="00FA2195">
              <w:rPr>
                <w:rFonts w:hint="cs"/>
                <w:sz w:val="28"/>
                <w:szCs w:val="28"/>
                <w:rtl/>
              </w:rPr>
              <w:t>به یک تساوی جبری که به ازای بعضی از عددها به تساوی عددی تبدیل می</w:t>
            </w:r>
            <w:r w:rsidRPr="00FA2195">
              <w:rPr>
                <w:sz w:val="28"/>
                <w:szCs w:val="28"/>
                <w:rtl/>
              </w:rPr>
              <w:softHyphen/>
            </w:r>
            <w:r w:rsidRPr="00FA2195">
              <w:rPr>
                <w:rFonts w:hint="cs"/>
                <w:sz w:val="28"/>
                <w:szCs w:val="28"/>
                <w:rtl/>
              </w:rPr>
              <w:t>شود................ می</w:t>
            </w:r>
            <w:r w:rsidRPr="00FA2195">
              <w:rPr>
                <w:sz w:val="28"/>
                <w:szCs w:val="28"/>
                <w:rtl/>
              </w:rPr>
              <w:softHyphen/>
            </w:r>
            <w:r w:rsidRPr="00FA2195">
              <w:rPr>
                <w:rFonts w:hint="cs"/>
                <w:sz w:val="28"/>
                <w:szCs w:val="28"/>
                <w:rtl/>
              </w:rPr>
              <w:t>گویند.</w:t>
            </w:r>
          </w:p>
        </w:tc>
      </w:tr>
      <w:tr w:rsidR="003B49F9" w:rsidRPr="00440886" w14:paraId="347A0DC8" w14:textId="77777777" w:rsidTr="003B49F9">
        <w:trPr>
          <w:trHeight w:val="805"/>
        </w:trPr>
        <w:tc>
          <w:tcPr>
            <w:tcW w:w="645" w:type="dxa"/>
          </w:tcPr>
          <w:p w14:paraId="576BC39F" w14:textId="0D546080" w:rsidR="003B49F9" w:rsidRPr="00440886" w:rsidRDefault="003B49F9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3</w:t>
            </w:r>
          </w:p>
        </w:tc>
        <w:tc>
          <w:tcPr>
            <w:tcW w:w="9895" w:type="dxa"/>
          </w:tcPr>
          <w:p w14:paraId="46C2D2FA" w14:textId="77777777" w:rsidR="003B49F9" w:rsidRPr="00440886" w:rsidRDefault="003B49F9" w:rsidP="005F273B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>گزینه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cs/>
              </w:rPr>
              <w:t>‎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>ی مناسب را علامت بزنید.</w:t>
            </w:r>
          </w:p>
          <w:p w14:paraId="04E9A71B" w14:textId="1AA18794" w:rsidR="003B49F9" w:rsidRPr="00440886" w:rsidRDefault="003B49F9" w:rsidP="00122E90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 xml:space="preserve">الف)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>کدام جمله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cs/>
                <w:lang w:bidi="fa-IR"/>
              </w:rPr>
              <w:t>‎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جبری با 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</w:rPr>
              <w:object w:dxaOrig="400" w:dyaOrig="279" w14:anchorId="7C2C822C">
                <v:shape id="_x0000_i1030" type="#_x0000_t75" style="width:19.95pt;height:13.9pt" o:ole="">
                  <v:imagedata r:id="rId17" o:title=""/>
                </v:shape>
                <o:OLEObject Type="Embed" ProgID="Equation.DSMT4" ShapeID="_x0000_i1030" DrawAspect="Content" ObjectID="_1792686725" r:id="rId18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متشابه است؟</w:t>
            </w:r>
          </w:p>
          <w:p w14:paraId="58A0DCB5" w14:textId="050DC76A" w:rsidR="003B49F9" w:rsidRPr="00440886" w:rsidRDefault="003B49F9" w:rsidP="00122E90">
            <w:pPr>
              <w:spacing w:line="276" w:lineRule="auto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 xml:space="preserve">      1)</w:t>
            </w: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</w:rPr>
              <w:object w:dxaOrig="400" w:dyaOrig="340" w14:anchorId="2764DEC3">
                <v:shape id="_x0000_i1031" type="#_x0000_t75" style="width:19.95pt;height:18.2pt" o:ole="">
                  <v:imagedata r:id="rId19" o:title=""/>
                </v:shape>
                <o:OLEObject Type="Embed" ProgID="Equation.DSMT4" ShapeID="_x0000_i1031" DrawAspect="Content" ObjectID="_1792686726" r:id="rId20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   2)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340" w:dyaOrig="279" w14:anchorId="63C294A3">
                <v:shape id="_x0000_i1032" type="#_x0000_t75" style="width:17.35pt;height:14.75pt" o:ole="">
                  <v:imagedata r:id="rId21" o:title=""/>
                </v:shape>
                <o:OLEObject Type="Embed" ProgID="Equation.DSMT4" ShapeID="_x0000_i1032" DrawAspect="Content" ObjectID="_1792686727" r:id="rId22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     3)</w:t>
            </w: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  <w:lang w:bidi="fa-IR"/>
              </w:rPr>
              <w:object w:dxaOrig="520" w:dyaOrig="300" w14:anchorId="3ACD1B17">
                <v:shape id="_x0000_i1033" type="#_x0000_t75" style="width:26pt;height:15.6pt" o:ole="">
                  <v:imagedata r:id="rId23" o:title=""/>
                </v:shape>
                <o:OLEObject Type="Embed" ProgID="Equation.DSMT4" ShapeID="_x0000_i1033" DrawAspect="Content" ObjectID="_1792686728" r:id="rId24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    4)10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</w:p>
          <w:p w14:paraId="12BC7620" w14:textId="342413F0" w:rsidR="003B49F9" w:rsidRPr="00440886" w:rsidRDefault="003B49F9" w:rsidP="005F273B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ب) جمله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cs/>
                <w:lang w:bidi="fa-IR"/>
              </w:rPr>
              <w:t>‎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ی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t>n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اُم الگوی</w:t>
            </w:r>
            <w:r w:rsidRPr="00440886">
              <w:rPr>
                <w:rFonts w:asciiTheme="majorBidi" w:hAnsiTheme="majorBidi"/>
                <w:color w:val="000000" w:themeColor="text1"/>
                <w:position w:val="-10"/>
                <w:sz w:val="32"/>
                <w:szCs w:val="32"/>
                <w:lang w:bidi="fa-IR"/>
              </w:rPr>
              <w:object w:dxaOrig="1160" w:dyaOrig="320" w14:anchorId="606A4633">
                <v:shape id="_x0000_i1034" type="#_x0000_t75" style="width:58.1pt;height:15.6pt" o:ole="">
                  <v:imagedata r:id="rId25" o:title=""/>
                </v:shape>
                <o:OLEObject Type="Embed" ProgID="Equation.DSMT4" ShapeID="_x0000_i1034" DrawAspect="Content" ObjectID="_1792686729" r:id="rId26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کدام است؟</w:t>
            </w:r>
          </w:p>
          <w:p w14:paraId="630C6FC2" w14:textId="413C5E45" w:rsidR="003B49F9" w:rsidRPr="00440886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 xml:space="preserve">      1)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</w:rPr>
              <w:object w:dxaOrig="700" w:dyaOrig="279" w14:anchorId="6813F8BA">
                <v:shape id="_x0000_i1035" type="#_x0000_t75" style="width:35.55pt;height:14.75pt" o:ole="">
                  <v:imagedata r:id="rId27" o:title=""/>
                </v:shape>
                <o:OLEObject Type="Embed" ProgID="Equation.DSMT4" ShapeID="_x0000_i1035" DrawAspect="Content" ObjectID="_1792686730" r:id="rId28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2)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700" w:dyaOrig="279" w14:anchorId="6139EE7B">
                <v:shape id="_x0000_i1036" type="#_x0000_t75" style="width:35.55pt;height:14.75pt" o:ole="">
                  <v:imagedata r:id="rId29" o:title=""/>
                </v:shape>
                <o:OLEObject Type="Embed" ProgID="Equation.DSMT4" ShapeID="_x0000_i1036" DrawAspect="Content" ObjectID="_1792686731" r:id="rId30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3)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620" w:dyaOrig="279" w14:anchorId="067EC8A4">
                <v:shape id="_x0000_i1037" type="#_x0000_t75" style="width:31.25pt;height:14.75pt" o:ole="">
                  <v:imagedata r:id="rId31" o:title=""/>
                </v:shape>
                <o:OLEObject Type="Embed" ProgID="Equation.DSMT4" ShapeID="_x0000_i1037" DrawAspect="Content" ObjectID="_1792686732" r:id="rId32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   4)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620" w:dyaOrig="279" w14:anchorId="48E3FAE4">
                <v:shape id="_x0000_i1038" type="#_x0000_t75" style="width:31.25pt;height:14.75pt" o:ole="">
                  <v:imagedata r:id="rId33" o:title=""/>
                </v:shape>
                <o:OLEObject Type="Embed" ProgID="Equation.DSMT4" ShapeID="_x0000_i1038" DrawAspect="Content" ObjectID="_1792686733" r:id="rId34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</w:p>
          <w:p w14:paraId="6F283FEA" w14:textId="77777777" w:rsidR="003B49F9" w:rsidRPr="00440886" w:rsidRDefault="003B49F9" w:rsidP="005F273B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پ) کدام عبارت جبری قابل ساده شدن می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cs/>
                <w:lang w:bidi="fa-IR"/>
              </w:rPr>
              <w:t>‎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باشد؟</w:t>
            </w:r>
          </w:p>
          <w:p w14:paraId="7628D70F" w14:textId="45AAB0C4" w:rsidR="003B49F9" w:rsidRPr="00440886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 xml:space="preserve">      1)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</w:rPr>
              <w:object w:dxaOrig="680" w:dyaOrig="279" w14:anchorId="6D1CE952">
                <v:shape id="_x0000_i1039" type="#_x0000_t75" style="width:33.85pt;height:13pt" o:ole="">
                  <v:imagedata r:id="rId35" o:title=""/>
                </v:shape>
                <o:OLEObject Type="Embed" ProgID="Equation.DSMT4" ShapeID="_x0000_i1039" DrawAspect="Content" ObjectID="_1792686734" r:id="rId36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2)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999" w:dyaOrig="279" w14:anchorId="092FEF98">
                <v:shape id="_x0000_i1040" type="#_x0000_t75" style="width:50.3pt;height:14.75pt" o:ole="">
                  <v:imagedata r:id="rId37" o:title=""/>
                </v:shape>
                <o:OLEObject Type="Embed" ProgID="Equation.DSMT4" ShapeID="_x0000_i1040" DrawAspect="Content" ObjectID="_1792686735" r:id="rId38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3)</w:t>
            </w: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  <w:lang w:bidi="fa-IR"/>
              </w:rPr>
              <w:object w:dxaOrig="900" w:dyaOrig="340" w14:anchorId="0F0756FD">
                <v:shape id="_x0000_i1041" type="#_x0000_t75" style="width:46pt;height:17.35pt" o:ole="">
                  <v:imagedata r:id="rId39" o:title=""/>
                </v:shape>
                <o:OLEObject Type="Embed" ProgID="Equation.DSMT4" ShapeID="_x0000_i1041" DrawAspect="Content" ObjectID="_1792686736" r:id="rId40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               4)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680" w:dyaOrig="279" w14:anchorId="27A0E74D">
                <v:shape id="_x0000_i1042" type="#_x0000_t75" style="width:33.85pt;height:13pt" o:ole="">
                  <v:imagedata r:id="rId41" o:title=""/>
                </v:shape>
                <o:OLEObject Type="Embed" ProgID="Equation.DSMT4" ShapeID="_x0000_i1042" DrawAspect="Content" ObjectID="_1792686737" r:id="rId42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sym w:font="Wingdings" w:char="F06D"/>
            </w:r>
          </w:p>
          <w:p w14:paraId="49A2B0AA" w14:textId="3540D574" w:rsidR="003B49F9" w:rsidRPr="00440886" w:rsidRDefault="00AB400F" w:rsidP="00334AE2">
            <w:pPr>
              <w:rPr>
                <w:rFonts w:asciiTheme="majorBidi" w:hAnsiTheme="majorBidi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ت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) مقدار عددی عبارت جبری </w:t>
            </w:r>
            <w:r w:rsidR="003B49F9"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520" w:dyaOrig="279" w14:anchorId="232FAB78">
                <v:shape id="_x0000_i1043" type="#_x0000_t75" style="width:26pt;height:14.75pt" o:ole="">
                  <v:imagedata r:id="rId43" o:title=""/>
                </v:shape>
                <o:OLEObject Type="Embed" ProgID="Equation.DSMT4" ShapeID="_x0000_i1043" DrawAspect="Content" ObjectID="_1792686738" r:id="rId44"/>
              </w:object>
            </w:r>
            <w:r w:rsidR="003B49F9"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به</w:t>
            </w:r>
            <w:r w:rsidR="003B49F9" w:rsidRPr="00440886">
              <w:rPr>
                <w:rFonts w:asciiTheme="majorBidi" w:hAnsiTheme="majorBidi"/>
                <w:sz w:val="32"/>
                <w:szCs w:val="32"/>
                <w:cs/>
                <w:lang w:bidi="fa-IR"/>
              </w:rPr>
              <w:t>‎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ازای</w:t>
            </w:r>
            <w:r w:rsidR="003B49F9"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740" w:dyaOrig="279" w14:anchorId="76D1F122">
                <v:shape id="_x0000_i1044" type="#_x0000_t75" style="width:37.3pt;height:14.75pt" o:ole="">
                  <v:imagedata r:id="rId45" o:title=""/>
                </v:shape>
                <o:OLEObject Type="Embed" ProgID="Equation.DSMT4" ShapeID="_x0000_i1044" DrawAspect="Content" ObjectID="_1792686739" r:id="rId46"/>
              </w:object>
            </w:r>
            <w:r w:rsidR="003B49F9"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کدام است؟</w:t>
            </w:r>
          </w:p>
          <w:p w14:paraId="31EF7242" w14:textId="77777777" w:rsidR="003B49F9" w:rsidRPr="00440886" w:rsidRDefault="003B49F9" w:rsidP="002E2442">
            <w:pPr>
              <w:rPr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    1)۴</w:t>
            </w:r>
            <w:r w:rsidRPr="00440886">
              <w:rPr>
                <w:rFonts w:asciiTheme="majorBidi" w:hAnsiTheme="majorBidi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     2)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320" w:dyaOrig="279" w14:anchorId="6F1C9DAF">
                <v:shape id="_x0000_i1045" type="#_x0000_t75" style="width:15.6pt;height:14.75pt" o:ole="">
                  <v:imagedata r:id="rId47" o:title=""/>
                </v:shape>
                <o:OLEObject Type="Embed" ProgID="Equation.DSMT4" ShapeID="_x0000_i1045" DrawAspect="Content" ObjectID="_1792686740" r:id="rId48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   3)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360" w:dyaOrig="279" w14:anchorId="37DA37FD">
                <v:shape id="_x0000_i1046" type="#_x0000_t75" style="width:18.2pt;height:14.75pt" o:ole="">
                  <v:imagedata r:id="rId49" o:title=""/>
                </v:shape>
                <o:OLEObject Type="Embed" ProgID="Equation.DSMT4" ShapeID="_x0000_i1046" DrawAspect="Content" ObjectID="_1792686741" r:id="rId50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   4) 1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</w:p>
          <w:p w14:paraId="1DD33F95" w14:textId="5F329E14" w:rsidR="003B49F9" w:rsidRPr="00440886" w:rsidRDefault="003B49F9" w:rsidP="00C9475F">
            <w:pPr>
              <w:rPr>
                <w:rFonts w:asciiTheme="majorBidi" w:hAnsiTheme="majorBidi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ث) 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« </w:t>
            </w:r>
            <w:r w:rsidR="00BC6570">
              <w:rPr>
                <w:rFonts w:ascii="Vazirmatn" w:hAnsi="Vazirmatn" w:hint="cs"/>
                <w:sz w:val="32"/>
                <w:szCs w:val="32"/>
                <w:rtl/>
              </w:rPr>
              <w:t>حاصل تقسیم یک عدد بر 7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» به‏صورت جبر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 xml:space="preserve">ی می شود </w: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؟</w:t>
            </w:r>
          </w:p>
          <w:p w14:paraId="5C3C9250" w14:textId="5C83243E" w:rsidR="003B49F9" w:rsidRPr="00440886" w:rsidRDefault="003B49F9" w:rsidP="002E2442">
            <w:pPr>
              <w:rPr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    1)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360" w:dyaOrig="279" w14:anchorId="3031F5B6">
                <v:shape id="_x0000_i1047" type="#_x0000_t75" style="width:18.2pt;height:13pt" o:ole="">
                  <v:imagedata r:id="rId51" o:title=""/>
                </v:shape>
                <o:OLEObject Type="Embed" ProgID="Equation.DSMT4" ShapeID="_x0000_i1047" DrawAspect="Content" ObjectID="_1792686742" r:id="rId52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2)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620" w:dyaOrig="279" w14:anchorId="512E54E6">
                <v:shape id="_x0000_i1048" type="#_x0000_t75" style="width:31.25pt;height:14.75pt" o:ole="">
                  <v:imagedata r:id="rId53" o:title=""/>
                </v:shape>
                <o:OLEObject Type="Embed" ProgID="Equation.DSMT4" ShapeID="_x0000_i1048" DrawAspect="Content" ObjectID="_1792686743" r:id="rId54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3)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620" w:dyaOrig="279" w14:anchorId="797BCF79">
                <v:shape id="_x0000_i1049" type="#_x0000_t75" style="width:30.35pt;height:14.75pt" o:ole="">
                  <v:imagedata r:id="rId55" o:title=""/>
                </v:shape>
                <o:OLEObject Type="Embed" ProgID="Equation.DSMT4" ShapeID="_x0000_i1049" DrawAspect="Content" ObjectID="_1792686744" r:id="rId56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4) </w:t>
            </w:r>
            <w:r w:rsidRPr="00440886">
              <w:rPr>
                <w:rFonts w:asciiTheme="majorBidi" w:hAnsiTheme="majorBidi"/>
                <w:color w:val="000000" w:themeColor="text1"/>
                <w:position w:val="-28"/>
                <w:sz w:val="32"/>
                <w:szCs w:val="32"/>
                <w:lang w:bidi="fa-IR"/>
              </w:rPr>
              <w:object w:dxaOrig="260" w:dyaOrig="720" w14:anchorId="56F5B420">
                <v:shape id="_x0000_i1050" type="#_x0000_t75" style="width:12.15pt;height:32.1pt" o:ole="">
                  <v:imagedata r:id="rId57" o:title=""/>
                </v:shape>
                <o:OLEObject Type="Embed" ProgID="Equation.DSMT4" ShapeID="_x0000_i1050" DrawAspect="Content" ObjectID="_1792686745" r:id="rId58"/>
              </w:objec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sz w:val="32"/>
                <w:szCs w:val="32"/>
                <w:lang w:bidi="fa-IR"/>
              </w:rPr>
              <w:sym w:font="Wingdings" w:char="F06D"/>
            </w:r>
          </w:p>
        </w:tc>
      </w:tr>
      <w:tr w:rsidR="003B49F9" w:rsidRPr="00440886" w14:paraId="72EE0B71" w14:textId="77777777" w:rsidTr="003B49F9">
        <w:trPr>
          <w:trHeight w:val="1010"/>
        </w:trPr>
        <w:tc>
          <w:tcPr>
            <w:tcW w:w="645" w:type="dxa"/>
          </w:tcPr>
          <w:p w14:paraId="6F6D77EB" w14:textId="3FAC4737" w:rsidR="003B49F9" w:rsidRPr="00440886" w:rsidRDefault="003B49F9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۴</w:t>
            </w:r>
          </w:p>
        </w:tc>
        <w:tc>
          <w:tcPr>
            <w:tcW w:w="9895" w:type="dxa"/>
          </w:tcPr>
          <w:p w14:paraId="3595FA2E" w14:textId="1CC33A9B" w:rsidR="00F71596" w:rsidRPr="00440886" w:rsidRDefault="00F71596" w:rsidP="00F71596">
            <w:pPr>
              <w:rPr>
                <w:sz w:val="32"/>
                <w:szCs w:val="32"/>
                <w:rtl/>
              </w:rPr>
            </w:pPr>
            <w:r w:rsidRPr="00440886">
              <w:rPr>
                <w:rFonts w:cs="0 Nazanin Bold" w:hint="cs"/>
                <w:b w:val="0"/>
                <w:bCs w:val="0"/>
                <w:noProof/>
                <w:sz w:val="32"/>
                <w:szCs w:val="3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D47904A" wp14:editId="7F59E9A5">
                      <wp:simplePos x="0" y="0"/>
                      <wp:positionH relativeFrom="page">
                        <wp:posOffset>96730</wp:posOffset>
                      </wp:positionH>
                      <wp:positionV relativeFrom="page">
                        <wp:posOffset>160639</wp:posOffset>
                      </wp:positionV>
                      <wp:extent cx="2150745" cy="687888"/>
                      <wp:effectExtent l="0" t="0" r="1905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687888"/>
                                <a:chOff x="0" y="0"/>
                                <a:chExt cx="2150745" cy="687888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028" y="378651"/>
                                  <a:ext cx="34137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CA201E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(۱)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696877" y="370594"/>
                                  <a:ext cx="37622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E28AC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510572" y="362538"/>
                                  <a:ext cx="408749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D25E1D" w14:textId="77777777" w:rsidR="00F71596" w:rsidRPr="00352694" w:rsidRDefault="00F71596" w:rsidP="00F71596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074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7904A" id="Group 4" o:spid="_x0000_s1026" style="position:absolute;left:0;text-align:left;margin-left:7.6pt;margin-top:12.65pt;width:169.35pt;height:54.15pt;z-index:251673600;mso-position-horizontal-relative:page;mso-position-vertical-relative:page" coordsize="21507,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40;top:3786;width:341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CA201E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(۱)</w:t>
                              </w:r>
                            </w:p>
                          </w:txbxContent>
                        </v:textbox>
                      </v:shape>
                      <v:shape id="Text Box 8" o:spid="_x0000_s1028" type="#_x0000_t202" style="position:absolute;left:6968;top:3705;width:376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578E28AC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2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9" o:spid="_x0000_s1029" type="#_x0000_t202" style="position:absolute;left:15105;top:3625;width:408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1D25E1D" w14:textId="77777777" w:rsidR="00F71596" w:rsidRPr="00352694" w:rsidRDefault="00F71596" w:rsidP="00F71596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3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10" o:spid="_x0000_s1030" type="#_x0000_t75" style="position:absolute;width:2150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">
                        <v:imagedata r:id="rId60" o:title="" chromakey="white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440886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الف) جمله </w:t>
            </w:r>
            <w:r w:rsidRPr="00440886">
              <w:rPr>
                <w:rFonts w:cs="0 Nazanin Bold"/>
                <w:sz w:val="32"/>
                <w:szCs w:val="32"/>
                <w:lang w:bidi="fa-IR"/>
              </w:rPr>
              <w:t>n</w:t>
            </w:r>
            <w:r w:rsidRPr="00440886">
              <w:rPr>
                <w:rFonts w:cs="0 Nazanin Bold"/>
                <w:sz w:val="32"/>
                <w:szCs w:val="32"/>
                <w:rtl/>
                <w:lang w:bidi="fa-IR"/>
              </w:rPr>
              <w:t xml:space="preserve"> اُم </w:t>
            </w:r>
            <w:r w:rsidRPr="00440886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الگوی روبرو را به دست آورید. </w:t>
            </w:r>
          </w:p>
          <w:p w14:paraId="32621C8F" w14:textId="17278735" w:rsidR="00F71596" w:rsidRPr="00440886" w:rsidRDefault="00F71596" w:rsidP="00F71596">
            <w:pPr>
              <w:tabs>
                <w:tab w:val="right" w:pos="9104"/>
              </w:tabs>
              <w:rPr>
                <w:rFonts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</w:p>
          <w:p w14:paraId="78EE6938" w14:textId="77777777" w:rsidR="00F71596" w:rsidRPr="00440886" w:rsidRDefault="00F71596" w:rsidP="00F71596">
            <w:pPr>
              <w:rPr>
                <w:rFonts w:cs="0 Nazanin Bold"/>
                <w:b w:val="0"/>
                <w:bCs w:val="0"/>
                <w:sz w:val="32"/>
                <w:szCs w:val="32"/>
                <w:rtl/>
              </w:rPr>
            </w:pPr>
            <w:r w:rsidRPr="00440886">
              <w:rPr>
                <w:rFonts w:cs="0 Nazanin Bold" w:hint="cs"/>
                <w:sz w:val="32"/>
                <w:szCs w:val="32"/>
                <w:rtl/>
                <w:lang w:bidi="fa-IR"/>
              </w:rPr>
              <w:t>ب) تعداد چوب کبریت های شکل دهم را پیدا کنید.</w:t>
            </w:r>
          </w:p>
          <w:p w14:paraId="559E599F" w14:textId="02660BD9" w:rsidR="003B49F9" w:rsidRPr="00440886" w:rsidRDefault="003B49F9" w:rsidP="002E0428">
            <w:pPr>
              <w:spacing w:line="276" w:lineRule="auto"/>
              <w:rPr>
                <w:rFonts w:ascii="Vazirmatn" w:hAnsi="Vazirmatn"/>
                <w:sz w:val="32"/>
                <w:szCs w:val="32"/>
                <w:rtl/>
              </w:rPr>
            </w:pPr>
          </w:p>
        </w:tc>
      </w:tr>
      <w:tr w:rsidR="00FA02E6" w:rsidRPr="00440886" w14:paraId="73D67539" w14:textId="77777777" w:rsidTr="00FA02E6">
        <w:trPr>
          <w:trHeight w:val="1270"/>
        </w:trPr>
        <w:tc>
          <w:tcPr>
            <w:tcW w:w="645" w:type="dxa"/>
          </w:tcPr>
          <w:p w14:paraId="56AF2733" w14:textId="4693278C" w:rsidR="00FA02E6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9895" w:type="dxa"/>
          </w:tcPr>
          <w:p w14:paraId="37169D42" w14:textId="77777777" w:rsidR="00FA02E6" w:rsidRPr="00440886" w:rsidRDefault="00FA02E6" w:rsidP="00FA02E6">
            <w:pPr>
              <w:spacing w:line="276" w:lineRule="auto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جمله </w: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  <w:t>n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اُم 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>الگو</w:t>
            </w: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FA02E6" w:rsidRPr="00440886" w14:paraId="6FB50BFC" w14:textId="77777777" w:rsidTr="004E42A2">
              <w:tc>
                <w:tcPr>
                  <w:tcW w:w="3069" w:type="dxa"/>
                </w:tcPr>
                <w:p w14:paraId="799BB774" w14:textId="77777777" w:rsidR="00FA02E6" w:rsidRPr="00440886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=………..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65D9CC1C" w14:textId="7F2F9BC5" w:rsidR="00FA02E6" w:rsidRPr="00440886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=………..</w:t>
                  </w:r>
                  <w:r w:rsidR="0078765A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 xml:space="preserve">   </w:t>
                  </w:r>
                  <w:bookmarkStart w:id="0" w:name="_GoBack"/>
                  <w:bookmarkEnd w:id="0"/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جمله </w:t>
                  </w:r>
                  <w:r w:rsidRPr="00440886"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lang w:bidi="fa-IR"/>
                    </w:rPr>
                    <w:t>n</w:t>
                  </w:r>
                  <w:r w:rsidRPr="00440886">
                    <w:rPr>
                      <w:rFonts w:asciiTheme="majorBidi" w:hAnsiTheme="majorBidi" w:hint="cs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6F782875" w14:textId="77777777" w:rsidR="00FA02E6" w:rsidRPr="00440886" w:rsidRDefault="00FA02E6" w:rsidP="00FA02E6">
                  <w:pPr>
                    <w:spacing w:line="276" w:lineRule="auto"/>
                    <w:jc w:val="right"/>
                    <w:rPr>
                      <w:rFonts w:asciiTheme="majorBidi" w:hAnsiTheme="majorBidi"/>
                      <w:color w:val="000000" w:themeColor="text1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/>
                      <w:color w:val="000000" w:themeColor="text1"/>
                      <w:position w:val="-10"/>
                      <w:sz w:val="32"/>
                      <w:szCs w:val="32"/>
                      <w:lang w:bidi="fa-IR"/>
                    </w:rPr>
                    <w:object w:dxaOrig="1020" w:dyaOrig="320" w14:anchorId="055C0ACA">
                      <v:shape id="_x0000_i1051" type="#_x0000_t75" style="width:64.2pt;height:19.1pt" o:ole="">
                        <v:imagedata r:id="rId61" o:title=""/>
                      </v:shape>
                      <o:OLEObject Type="Embed" ProgID="Equation.DSMT4" ShapeID="_x0000_i1051" DrawAspect="Content" ObjectID="_1792686746" r:id="rId62"/>
                    </w:object>
                  </w:r>
                </w:p>
              </w:tc>
            </w:tr>
          </w:tbl>
          <w:p w14:paraId="187FA480" w14:textId="77777777" w:rsidR="00FA02E6" w:rsidRPr="00440886" w:rsidRDefault="00FA02E6" w:rsidP="00F71596">
            <w:pPr>
              <w:rPr>
                <w:rFonts w:cs="0 Nazanin Bold"/>
                <w:b w:val="0"/>
                <w:bCs w:val="0"/>
                <w:noProof/>
                <w:sz w:val="32"/>
                <w:szCs w:val="32"/>
                <w:rtl/>
                <w:lang w:bidi="fa-IR"/>
              </w:rPr>
            </w:pPr>
          </w:p>
        </w:tc>
      </w:tr>
      <w:tr w:rsidR="003B49F9" w:rsidRPr="00440886" w14:paraId="7E7951E0" w14:textId="77777777" w:rsidTr="00713D63">
        <w:trPr>
          <w:trHeight w:val="1361"/>
        </w:trPr>
        <w:tc>
          <w:tcPr>
            <w:tcW w:w="645" w:type="dxa"/>
          </w:tcPr>
          <w:p w14:paraId="1DA484DF" w14:textId="3F2E37B1" w:rsidR="003B49F9" w:rsidRPr="00440886" w:rsidRDefault="003B49F9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lastRenderedPageBreak/>
              <w:t>۶</w:t>
            </w:r>
          </w:p>
        </w:tc>
        <w:tc>
          <w:tcPr>
            <w:tcW w:w="9895" w:type="dxa"/>
          </w:tcPr>
          <w:p w14:paraId="403066FD" w14:textId="2B961D35" w:rsidR="003B49F9" w:rsidRPr="00440886" w:rsidRDefault="003B49F9" w:rsidP="00376DE9">
            <w:pPr>
              <w:rPr>
                <w:rFonts w:asciiTheme="majorBidi" w:hAnsiTheme="majorBidi"/>
                <w:sz w:val="32"/>
                <w:szCs w:val="32"/>
                <w:rtl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>مقدار عددی عبارت جبری</w:t>
            </w:r>
            <w:r w:rsidRPr="00440886">
              <w:rPr>
                <w:rFonts w:asciiTheme="majorBidi" w:hAnsiTheme="majorBidi"/>
                <w:sz w:val="32"/>
                <w:szCs w:val="32"/>
                <w:rtl/>
              </w:rPr>
              <w:t xml:space="preserve"> </w:t>
            </w:r>
            <w:r w:rsidR="00384CFE"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زیر را </w: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به‏ازای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639" w:dyaOrig="279" w14:anchorId="7070429C">
                <v:shape id="_x0000_i1052" type="#_x0000_t75" style="width:32.1pt;height:14.75pt" o:ole="">
                  <v:imagedata r:id="rId63" o:title=""/>
                </v:shape>
                <o:OLEObject Type="Embed" ProgID="Equation.DSMT4" ShapeID="_x0000_i1052" DrawAspect="Content" ObjectID="_1792686747" r:id="rId64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و</w:t>
            </w:r>
            <w:r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760" w:dyaOrig="300" w14:anchorId="1DB83E07">
                <v:shape id="_x0000_i1053" type="#_x0000_t75" style="width:38.15pt;height:15.6pt" o:ole="">
                  <v:imagedata r:id="rId65" o:title=""/>
                </v:shape>
                <o:OLEObject Type="Embed" ProgID="Equation.DSMT4" ShapeID="_x0000_i1053" DrawAspect="Content" ObjectID="_1792686748" r:id="rId66"/>
              </w:object>
            </w:r>
            <w:r w:rsidRPr="00440886">
              <w:rPr>
                <w:rFonts w:asciiTheme="majorBidi" w:hAnsiTheme="majorBidi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بیابید.</w:t>
            </w:r>
          </w:p>
          <w:p w14:paraId="4B8A1137" w14:textId="40436853" w:rsidR="003B49F9" w:rsidRPr="00440886" w:rsidRDefault="00384CFE" w:rsidP="00384CFE">
            <w:pPr>
              <w:spacing w:line="276" w:lineRule="auto"/>
              <w:jc w:val="right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Theme="majorBidi" w:hAnsiTheme="majorBidi"/>
                <w:position w:val="-6"/>
                <w:sz w:val="32"/>
                <w:szCs w:val="32"/>
              </w:rPr>
              <w:object w:dxaOrig="1120" w:dyaOrig="300" w14:anchorId="6CABA70D">
                <v:shape id="_x0000_i1054" type="#_x0000_t75" style="width:65.95pt;height:18.2pt" o:ole="">
                  <v:imagedata r:id="rId67" o:title=""/>
                </v:shape>
                <o:OLEObject Type="Embed" ProgID="Equation.DSMT4" ShapeID="_x0000_i1054" DrawAspect="Content" ObjectID="_1792686749" r:id="rId68"/>
              </w:object>
            </w:r>
            <w:r w:rsidRPr="00440886">
              <w:rPr>
                <w:rFonts w:asciiTheme="majorBidi" w:hAnsiTheme="majorBidi"/>
                <w:sz w:val="32"/>
                <w:szCs w:val="32"/>
              </w:rPr>
              <w:t xml:space="preserve">    </w:t>
            </w:r>
          </w:p>
        </w:tc>
      </w:tr>
      <w:tr w:rsidR="003B49F9" w:rsidRPr="00440886" w14:paraId="6634A529" w14:textId="77777777" w:rsidTr="009F2E6E">
        <w:trPr>
          <w:trHeight w:val="1731"/>
        </w:trPr>
        <w:tc>
          <w:tcPr>
            <w:tcW w:w="645" w:type="dxa"/>
          </w:tcPr>
          <w:p w14:paraId="77CF5C17" w14:textId="20A8F9F0" w:rsidR="003B49F9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7</w:t>
            </w:r>
          </w:p>
        </w:tc>
        <w:tc>
          <w:tcPr>
            <w:tcW w:w="9895" w:type="dxa"/>
          </w:tcPr>
          <w:p w14:paraId="64D0E425" w14:textId="77777777" w:rsidR="00A55EFE" w:rsidRDefault="003B49F9" w:rsidP="00A55EFE">
            <w:pPr>
              <w:rPr>
                <w:rFonts w:asciiTheme="majorBidi" w:hAnsiTheme="majorBidi"/>
                <w:noProof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noProof/>
                <w:sz w:val="32"/>
                <w:szCs w:val="3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AF63BAC" wp14:editId="6D085CAA">
                      <wp:simplePos x="0" y="0"/>
                      <wp:positionH relativeFrom="page">
                        <wp:posOffset>36700</wp:posOffset>
                      </wp:positionH>
                      <wp:positionV relativeFrom="page">
                        <wp:posOffset>218601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4250" cy="29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056" type="#_x0000_t75" style="width:12.15pt;height:15.6pt" o:ole="">
                                          <v:imagedata r:id="rId69" o:title=""/>
                                        </v:shape>
                                        <o:OLEObject Type="Embed" ProgID="Equation.DSMT4" ShapeID="_x0000_i1056" DrawAspect="Content" ObjectID="_1792686761" r:id="rId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26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058" type="#_x0000_t75" style="width:9.55pt;height:14.75pt" o:ole="">
                                          <v:imagedata r:id="rId71" o:title=""/>
                                        </v:shape>
                                        <o:OLEObject Type="Embed" ProgID="Equation.DSMT4" ShapeID="_x0000_i1058" DrawAspect="Content" ObjectID="_1792686762" r:id="rId7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3" cstate="print"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31" style="position:absolute;left:0;text-align:left;margin-left:2.9pt;margin-top:17.2pt;width:88pt;height:57.85pt;z-index:251670528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2" type="#_x0000_t202" style="position:absolute;left:5581;top:-291;width:3442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3B49F9" w:rsidRPr="002E0428" w:rsidRDefault="003B49F9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056" type="#_x0000_t75" style="width:12.15pt;height:15.6pt" o:ole="">
                                    <v:imagedata r:id="rId69" o:title=""/>
                                  </v:shape>
                                  <o:OLEObject Type="Embed" ProgID="Equation.DSMT4" ShapeID="_x0000_i1056" DrawAspect="Content" ObjectID="_1792686761" r:id="rId74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left:743;top:3082;width:3043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3B49F9" w:rsidRPr="002E0428" w:rsidRDefault="003B49F9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058" type="#_x0000_t75" style="width:9.55pt;height:14.75pt" o:ole="">
                                    <v:imagedata r:id="rId71" o:title=""/>
                                  </v:shape>
                                  <o:OLEObject Type="Embed" ProgID="Equation.DSMT4" ShapeID="_x0000_i1058" DrawAspect="Content" ObjectID="_1792686762" r:id="rId75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34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">
                        <v:imagedata r:id="rId76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>محیط و مساحت شکل‏ زیر را به صورت جبری بنویسید.</w:t>
            </w:r>
          </w:p>
          <w:p w14:paraId="21E8DCDE" w14:textId="093A826C" w:rsidR="003B49F9" w:rsidRPr="00440886" w:rsidRDefault="003928A0" w:rsidP="00A55EFE">
            <w:pPr>
              <w:rPr>
                <w:rFonts w:asciiTheme="majorBidi" w:hAnsiTheme="majorBidi"/>
                <w:noProof/>
                <w:sz w:val="32"/>
                <w:szCs w:val="32"/>
                <w:lang w:bidi="fa-IR"/>
              </w:rPr>
            </w:pPr>
            <w:r w:rsidRPr="00440886">
              <w:rPr>
                <w:rFonts w:hint="cs"/>
                <w:noProof/>
                <w:sz w:val="32"/>
                <w:szCs w:val="32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D7BE7F" wp14:editId="2F1EB078">
                      <wp:simplePos x="0" y="0"/>
                      <wp:positionH relativeFrom="column">
                        <wp:posOffset>3301678</wp:posOffset>
                      </wp:positionH>
                      <wp:positionV relativeFrom="paragraph">
                        <wp:posOffset>82657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336A5C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56F904A1">
                                          <v:shape id="_x0000_i1060" type="#_x0000_t75" style="width:19.1pt;height:13.9pt" o:ole="">
                                            <v:imagedata r:id="rId77" o:title=""/>
                                          </v:shape>
                                          <o:OLEObject Type="Embed" ProgID="Equation.DSMT4" ShapeID="_x0000_i1060" DrawAspect="Content" ObjectID="_1792686763" r:id="rId7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CF687F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10C244A0">
                                          <v:shape id="_x0000_i1062" type="#_x0000_t75" style="width:17.35pt;height:13.9pt" o:ole="">
                                            <v:imagedata r:id="rId79" o:title=""/>
                                          </v:shape>
                                          <o:OLEObject Type="Embed" ProgID="Equation.DSMT4" ShapeID="_x0000_i1062" DrawAspect="Content" ObjectID="_1792686764" r:id="rId8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54643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7EAEEBC">
                                          <v:shape id="_x0000_i1064" type="#_x0000_t75" style="width:17.35pt;height:13.9pt" o:ole="">
                                            <v:imagedata r:id="rId81" o:title=""/>
                                          </v:shape>
                                          <o:OLEObject Type="Embed" ProgID="Equation.DSMT4" ShapeID="_x0000_i1064" DrawAspect="Content" ObjectID="_1792686765" r:id="rId8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7BE7F" id="Group 7" o:spid="_x0000_s1035" style="position:absolute;left:0;text-align:left;margin-left:259.95pt;margin-top:6.5pt;width:70.1pt;height:49.8pt;z-index:25167155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">
                      <v:group id="Group 16" o:spid="_x0000_s1036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13" o:spid="_x0000_s1037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2A336A5C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56F904A1">
                                    <v:shape id="_x0000_i1540" type="#_x0000_t75" style="width:19.1pt;height:13.9pt" o:ole="">
                                      <v:imagedata r:id="rId83" o:title=""/>
                                    </v:shape>
                                    <o:OLEObject Type="Embed" ProgID="Equation.DSMT4" ShapeID="_x0000_i1540" DrawAspect="Content" ObjectID="_1792686686" r:id="rId8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38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07CF687F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10C244A0">
                                    <v:shape id="_x0000_i1541" type="#_x0000_t75" style="width:17.35pt;height:13.9pt" o:ole="">
                                      <v:imagedata r:id="rId85" o:title=""/>
                                    </v:shape>
                                    <o:OLEObject Type="Embed" ProgID="Equation.DSMT4" ShapeID="_x0000_i1541" DrawAspect="Content" ObjectID="_1792686687" r:id="rId8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9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AD54643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7EAEEBC">
                                    <v:shape id="_x0000_i1542" type="#_x0000_t75" style="width:17.35pt;height:13.9pt" o:ole="">
                                      <v:imagedata r:id="rId87" o:title=""/>
                                    </v:shape>
                                    <o:OLEObject Type="Embed" ProgID="Equation.DSMT4" ShapeID="_x0000_i1542" DrawAspect="Content" ObjectID="_1792686688" r:id="rId8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40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="00A55EFE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                               </w:t>
            </w:r>
            <w:r w:rsidR="003B49F9" w:rsidRPr="00440886">
              <w:rPr>
                <w:rFonts w:asciiTheme="majorBidi" w:hAnsiTheme="majorBidi"/>
                <w:sz w:val="32"/>
                <w:szCs w:val="32"/>
                <w:lang w:bidi="fa-IR"/>
              </w:rPr>
              <w:t xml:space="preserve">    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 xml:space="preserve">                          </w:t>
            </w:r>
            <w:r w:rsidR="003B49F9" w:rsidRPr="00440886">
              <w:rPr>
                <w:rFonts w:asciiTheme="majorBidi" w:hAnsiTheme="majorBidi"/>
                <w:sz w:val="32"/>
                <w:szCs w:val="32"/>
                <w:lang w:bidi="fa-IR"/>
              </w:rPr>
              <w:t xml:space="preserve">  </w:t>
            </w:r>
            <w:r w:rsidR="003B49F9"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....................</w:t>
            </w:r>
            <w:r w:rsidR="003B49F9" w:rsidRPr="00440886">
              <w:rPr>
                <w:rFonts w:asciiTheme="majorBidi" w:hAnsiTheme="majorBidi"/>
                <w:position w:val="-6"/>
                <w:sz w:val="32"/>
                <w:szCs w:val="32"/>
                <w:lang w:bidi="fa-IR"/>
              </w:rPr>
              <w:object w:dxaOrig="440" w:dyaOrig="300" w14:anchorId="076E35E8">
                <v:shape id="_x0000_i1065" type="#_x0000_t75" style="width:21.7pt;height:15.6pt" o:ole="">
                  <v:imagedata r:id="rId89" o:title=""/>
                </v:shape>
                <o:OLEObject Type="Embed" ProgID="Equation.DSMT4" ShapeID="_x0000_i1065" DrawAspect="Content" ObjectID="_1792686750" r:id="rId90"/>
              </w:object>
            </w:r>
            <w:r w:rsidR="003B49F9" w:rsidRPr="00440886">
              <w:rPr>
                <w:rFonts w:asciiTheme="majorBidi" w:hAnsiTheme="majorBidi"/>
                <w:sz w:val="32"/>
                <w:szCs w:val="32"/>
                <w:lang w:bidi="fa-IR"/>
              </w:rPr>
              <w:t xml:space="preserve">                        </w:t>
            </w:r>
          </w:p>
          <w:p w14:paraId="690CD5A4" w14:textId="28EA6BF3" w:rsidR="003B49F9" w:rsidRPr="00440886" w:rsidRDefault="003B49F9" w:rsidP="003928A0">
            <w:pPr>
              <w:rPr>
                <w:rFonts w:asciiTheme="majorBidi" w:hAnsiTheme="majorBidi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                   ...................</w:t>
            </w:r>
            <w:r w:rsidRPr="00440886">
              <w:rPr>
                <w:rFonts w:asciiTheme="majorBidi" w:hAnsiTheme="majorBidi"/>
                <w:position w:val="-4"/>
                <w:sz w:val="32"/>
                <w:szCs w:val="32"/>
              </w:rPr>
              <w:object w:dxaOrig="480" w:dyaOrig="279" w14:anchorId="1F4D139E">
                <v:shape id="_x0000_i1066" type="#_x0000_t75" style="width:24.3pt;height:14.75pt" o:ole="">
                  <v:imagedata r:id="rId91" o:title=""/>
                </v:shape>
                <o:OLEObject Type="Embed" ProgID="Equation.DSMT4" ShapeID="_x0000_i1066" DrawAspect="Content" ObjectID="_1792686751" r:id="rId92"/>
              </w:objec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                                      </w:t>
            </w:r>
            <w:r w:rsidR="0026555D" w:rsidRPr="00440886">
              <w:rPr>
                <w:rFonts w:asciiTheme="majorBidi" w:hAnsiTheme="majorBidi" w:hint="cs"/>
                <w:sz w:val="32"/>
                <w:szCs w:val="32"/>
                <w:rtl/>
              </w:rPr>
              <w:t xml:space="preserve">    </w:t>
            </w:r>
            <w:r w:rsidRPr="00440886">
              <w:rPr>
                <w:rFonts w:asciiTheme="majorBidi" w:hAnsiTheme="majorBidi" w:hint="cs"/>
                <w:sz w:val="32"/>
                <w:szCs w:val="32"/>
                <w:rtl/>
              </w:rPr>
              <w:t>...................</w:t>
            </w:r>
            <w:r w:rsidRPr="00440886">
              <w:rPr>
                <w:rFonts w:asciiTheme="majorBidi" w:hAnsiTheme="majorBidi"/>
                <w:position w:val="-4"/>
                <w:sz w:val="32"/>
                <w:szCs w:val="32"/>
              </w:rPr>
              <w:object w:dxaOrig="480" w:dyaOrig="279" w14:anchorId="450858A8">
                <v:shape id="_x0000_i1067" type="#_x0000_t75" style="width:24.3pt;height:14.75pt" o:ole="">
                  <v:imagedata r:id="rId91" o:title=""/>
                </v:shape>
                <o:OLEObject Type="Embed" ProgID="Equation.DSMT4" ShapeID="_x0000_i1067" DrawAspect="Content" ObjectID="_1792686752" r:id="rId93"/>
              </w:object>
            </w:r>
          </w:p>
        </w:tc>
      </w:tr>
      <w:tr w:rsidR="003B49F9" w:rsidRPr="00440886" w14:paraId="5D05F95E" w14:textId="77777777" w:rsidTr="004655C1">
        <w:trPr>
          <w:trHeight w:val="4288"/>
        </w:trPr>
        <w:tc>
          <w:tcPr>
            <w:tcW w:w="645" w:type="dxa"/>
          </w:tcPr>
          <w:p w14:paraId="79DE707C" w14:textId="6156E581" w:rsidR="003B49F9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8</w:t>
            </w:r>
          </w:p>
        </w:tc>
        <w:tc>
          <w:tcPr>
            <w:tcW w:w="9895" w:type="dxa"/>
          </w:tcPr>
          <w:p w14:paraId="7F0582DB" w14:textId="619CCA59" w:rsidR="003B49F9" w:rsidRPr="00440886" w:rsidRDefault="003B49F9" w:rsidP="0083400F">
            <w:pPr>
              <w:rPr>
                <w:rFonts w:asciiTheme="majorBidi" w:hAnsiTheme="majorBidi"/>
                <w:color w:val="000000" w:themeColor="text1"/>
                <w:sz w:val="32"/>
                <w:szCs w:val="32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>عبارات جبری زیر را ساده کنید.</w:t>
            </w:r>
          </w:p>
          <w:p w14:paraId="752A4BB0" w14:textId="1A1EE28C" w:rsidR="003B49F9" w:rsidRPr="00440886" w:rsidRDefault="003B49F9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sz w:val="32"/>
                <w:szCs w:val="32"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2220" w:dyaOrig="279" w14:anchorId="7DE9452C">
                <v:shape id="_x0000_i1068" type="#_x0000_t75" style="width:111.05pt;height:14.75pt" o:ole="">
                  <v:imagedata r:id="rId94" o:title=""/>
                </v:shape>
                <o:OLEObject Type="Embed" ProgID="Equation.DSMT4" ShapeID="_x0000_i1068" DrawAspect="Content" ObjectID="_1792686753" r:id="rId95"/>
              </w:objec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(</w:t>
            </w:r>
            <w:r w:rsidR="0083400F"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الف</w:t>
            </w:r>
          </w:p>
          <w:p w14:paraId="1946FAB0" w14:textId="67960B1F" w:rsidR="003B49F9" w:rsidRPr="00440886" w:rsidRDefault="003B49F9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  <w:lang w:bidi="fa-IR"/>
              </w:rPr>
              <w:object w:dxaOrig="2240" w:dyaOrig="340" w14:anchorId="79EE2DD1">
                <v:shape id="_x0000_i1069" type="#_x0000_t75" style="width:111.9pt;height:17.35pt" o:ole="">
                  <v:imagedata r:id="rId96" o:title=""/>
                </v:shape>
                <o:OLEObject Type="Embed" ProgID="Equation.DSMT4" ShapeID="_x0000_i1069" DrawAspect="Content" ObjectID="_1792686754" r:id="rId97"/>
              </w:objec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(</w:t>
            </w:r>
            <w:r w:rsidR="0083400F"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ب</w:t>
            </w:r>
          </w:p>
          <w:p w14:paraId="76A4FD98" w14:textId="32A1B3B8" w:rsidR="0083400F" w:rsidRPr="00440886" w:rsidRDefault="0083400F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</w:rPr>
              <w:object w:dxaOrig="2420" w:dyaOrig="360" w14:anchorId="6D78989A">
                <v:shape id="_x0000_i1070" type="#_x0000_t75" style="width:120.6pt;height:18.2pt" o:ole="">
                  <v:imagedata r:id="rId98" o:title=""/>
                </v:shape>
                <o:OLEObject Type="Embed" ProgID="Equation.DSMT4" ShapeID="_x0000_i1070" DrawAspect="Content" ObjectID="_1792686755" r:id="rId99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(ج</w:t>
            </w:r>
          </w:p>
          <w:p w14:paraId="658E470C" w14:textId="35FA6260" w:rsidR="0083400F" w:rsidRPr="00440886" w:rsidRDefault="0083400F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/>
                <w:color w:val="000000" w:themeColor="text1"/>
                <w:position w:val="-12"/>
                <w:sz w:val="32"/>
                <w:szCs w:val="32"/>
              </w:rPr>
              <w:object w:dxaOrig="2740" w:dyaOrig="360" w14:anchorId="145EEC69">
                <v:shape id="_x0000_i1071" type="#_x0000_t75" style="width:137.05pt;height:18.2pt" o:ole="">
                  <v:imagedata r:id="rId100" o:title=""/>
                </v:shape>
                <o:OLEObject Type="Embed" ProgID="Equation.DSMT4" ShapeID="_x0000_i1071" DrawAspect="Content" ObjectID="_1792686756" r:id="rId101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(د</w:t>
            </w:r>
          </w:p>
        </w:tc>
      </w:tr>
      <w:tr w:rsidR="003B49F9" w:rsidRPr="00440886" w14:paraId="61BB79A3" w14:textId="77777777" w:rsidTr="003B49F9">
        <w:trPr>
          <w:trHeight w:val="1701"/>
        </w:trPr>
        <w:tc>
          <w:tcPr>
            <w:tcW w:w="645" w:type="dxa"/>
          </w:tcPr>
          <w:p w14:paraId="36004493" w14:textId="2F4747EA" w:rsidR="003B49F9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9</w:t>
            </w:r>
          </w:p>
        </w:tc>
        <w:tc>
          <w:tcPr>
            <w:tcW w:w="9895" w:type="dxa"/>
          </w:tcPr>
          <w:p w14:paraId="71FA15D8" w14:textId="009C595F" w:rsidR="003B49F9" w:rsidRPr="00440886" w:rsidRDefault="003B49F9" w:rsidP="00DC6EB8">
            <w:pPr>
              <w:rPr>
                <w:rFonts w:asciiTheme="majorBidi" w:hAnsiTheme="majorBidi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 w:hint="cs"/>
                <w:sz w:val="32"/>
                <w:szCs w:val="32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51"/>
              <w:gridCol w:w="2410"/>
              <w:gridCol w:w="2552"/>
              <w:gridCol w:w="1083"/>
            </w:tblGrid>
            <w:tr w:rsidR="003B49F9" w:rsidRPr="00440886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 w:hint="cs"/>
                      <w:sz w:val="32"/>
                      <w:szCs w:val="32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lang w:bidi="fa-IR"/>
                    </w:rPr>
                  </w:pPr>
                  <w:r w:rsidRPr="00440886">
                    <w:rPr>
                      <w:rFonts w:asciiTheme="majorBidi" w:hAnsiTheme="majorBidi"/>
                      <w:sz w:val="32"/>
                      <w:szCs w:val="32"/>
                      <w:lang w:bidi="fa-IR"/>
                    </w:rPr>
                    <w:t>n</w:t>
                  </w:r>
                </w:p>
              </w:tc>
            </w:tr>
            <w:tr w:rsidR="003B49F9" w:rsidRPr="00440886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3B49F9" w:rsidRPr="00440886" w:rsidRDefault="003B49F9" w:rsidP="00DC6EB8">
                  <w:pPr>
                    <w:jc w:val="center"/>
                    <w:rPr>
                      <w:rFonts w:asciiTheme="majorBidi" w:hAnsiTheme="majorBidi"/>
                      <w:sz w:val="32"/>
                      <w:szCs w:val="32"/>
                      <w:rtl/>
                      <w:lang w:bidi="fa-IR"/>
                    </w:rPr>
                  </w:pPr>
                  <w:r w:rsidRPr="00440886">
                    <w:rPr>
                      <w:rFonts w:asciiTheme="majorBidi" w:hAnsiTheme="majorBidi"/>
                      <w:position w:val="-6"/>
                      <w:sz w:val="32"/>
                      <w:szCs w:val="32"/>
                      <w:lang w:bidi="fa-IR"/>
                    </w:rPr>
                    <w:object w:dxaOrig="760" w:dyaOrig="279" w14:anchorId="71834461">
                      <v:shape id="_x0000_i1072" type="#_x0000_t75" style="width:38.15pt;height:14.75pt" o:ole="">
                        <v:imagedata r:id="rId102" o:title=""/>
                      </v:shape>
                      <o:OLEObject Type="Embed" ProgID="Equation.DSMT4" ShapeID="_x0000_i1072" DrawAspect="Content" ObjectID="_1792686757" r:id="rId103"/>
                    </w:object>
                  </w:r>
                </w:p>
              </w:tc>
            </w:tr>
          </w:tbl>
          <w:p w14:paraId="43538150" w14:textId="643BABAA" w:rsidR="003B49F9" w:rsidRPr="00440886" w:rsidRDefault="003B49F9" w:rsidP="00DC6EB8">
            <w:pPr>
              <w:rPr>
                <w:rFonts w:asciiTheme="majorBidi" w:hAnsiTheme="majorBidi"/>
                <w:sz w:val="32"/>
                <w:szCs w:val="32"/>
                <w:lang w:bidi="fa-IR"/>
              </w:rPr>
            </w:pPr>
          </w:p>
        </w:tc>
      </w:tr>
      <w:tr w:rsidR="003B49F9" w:rsidRPr="00440886" w14:paraId="13C0F0C0" w14:textId="77777777" w:rsidTr="003B49F9">
        <w:trPr>
          <w:trHeight w:val="1120"/>
        </w:trPr>
        <w:tc>
          <w:tcPr>
            <w:tcW w:w="645" w:type="dxa"/>
          </w:tcPr>
          <w:p w14:paraId="323A1755" w14:textId="7FDB0A80" w:rsidR="003B49F9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10</w:t>
            </w:r>
          </w:p>
        </w:tc>
        <w:tc>
          <w:tcPr>
            <w:tcW w:w="9895" w:type="dxa"/>
          </w:tcPr>
          <w:p w14:paraId="26D41EF2" w14:textId="77777777" w:rsidR="003B49F9" w:rsidRPr="00440886" w:rsidRDefault="003B49F9" w:rsidP="00DC6EB8">
            <w:pPr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</w:pP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</w:rPr>
              <w:t>معادله‏های زیر را حل کنید.</w:t>
            </w:r>
          </w:p>
          <w:p w14:paraId="32B3ED93" w14:textId="1F611460" w:rsidR="003B49F9" w:rsidRPr="00440886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</w:rPr>
              <w:object w:dxaOrig="1740" w:dyaOrig="279" w14:anchorId="52D6D713">
                <v:shape id="_x0000_i1073" type="#_x0000_t75" style="width:87.6pt;height:14.75pt" o:ole="">
                  <v:imagedata r:id="rId104" o:title=""/>
                </v:shape>
                <o:OLEObject Type="Embed" ProgID="Equation.DSMT4" ShapeID="_x0000_i1073" DrawAspect="Content" ObjectID="_1792686758" r:id="rId105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(پ                         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1500" w:dyaOrig="279" w14:anchorId="1705C4E7">
                <v:shape id="_x0000_i1074" type="#_x0000_t75" style="width:75.45pt;height:14.75pt" o:ole="">
                  <v:imagedata r:id="rId106" o:title=""/>
                </v:shape>
                <o:OLEObject Type="Embed" ProgID="Equation.DSMT4" ShapeID="_x0000_i1074" DrawAspect="Content" ObjectID="_1792686759" r:id="rId107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(ب                                </w:t>
            </w:r>
            <w:r w:rsidRPr="00440886">
              <w:rPr>
                <w:rFonts w:asciiTheme="majorBidi" w:hAnsiTheme="majorBidi"/>
                <w:color w:val="000000" w:themeColor="text1"/>
                <w:position w:val="-6"/>
                <w:sz w:val="32"/>
                <w:szCs w:val="32"/>
                <w:lang w:bidi="fa-IR"/>
              </w:rPr>
              <w:object w:dxaOrig="1160" w:dyaOrig="279" w14:anchorId="535F92F4">
                <v:shape id="_x0000_i1075" type="#_x0000_t75" style="width:57.25pt;height:14.75pt" o:ole="">
                  <v:imagedata r:id="rId108" o:title=""/>
                </v:shape>
                <o:OLEObject Type="Embed" ProgID="Equation.DSMT4" ShapeID="_x0000_i1075" DrawAspect="Content" ObjectID="_1792686760" r:id="rId109"/>
              </w:object>
            </w:r>
            <w:r w:rsidRPr="00440886"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>(الف</w:t>
            </w:r>
          </w:p>
          <w:p w14:paraId="3BADFB11" w14:textId="77777777" w:rsidR="003B49F9" w:rsidRPr="00440886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</w:p>
          <w:p w14:paraId="1C858CC6" w14:textId="77777777" w:rsidR="003B49F9" w:rsidRPr="00440886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32"/>
                <w:szCs w:val="32"/>
                <w:rtl/>
                <w:lang w:bidi="fa-IR"/>
              </w:rPr>
            </w:pPr>
          </w:p>
          <w:p w14:paraId="799DF17D" w14:textId="61AD1DCC" w:rsidR="003B49F9" w:rsidRPr="005F4CAF" w:rsidRDefault="003B49F9" w:rsidP="004655C1">
            <w:pPr>
              <w:rPr>
                <w:rFonts w:asciiTheme="majorBidi" w:hAnsiTheme="majorBidi"/>
                <w:color w:val="000000" w:themeColor="text1"/>
                <w:sz w:val="40"/>
                <w:szCs w:val="40"/>
                <w:rtl/>
                <w:lang w:bidi="fa-IR"/>
              </w:rPr>
            </w:pPr>
          </w:p>
        </w:tc>
      </w:tr>
      <w:tr w:rsidR="003B49F9" w:rsidRPr="00440886" w14:paraId="70C4EAC8" w14:textId="77777777" w:rsidTr="003B49F9">
        <w:trPr>
          <w:trHeight w:val="817"/>
        </w:trPr>
        <w:tc>
          <w:tcPr>
            <w:tcW w:w="645" w:type="dxa"/>
          </w:tcPr>
          <w:p w14:paraId="45548BC8" w14:textId="64FD0CE0" w:rsidR="003B49F9" w:rsidRPr="00440886" w:rsidRDefault="00FA02E6" w:rsidP="00AD0171">
            <w:pPr>
              <w:jc w:val="center"/>
              <w:rPr>
                <w:rFonts w:ascii="Vazirmatn" w:hAnsi="Vazirmatn"/>
                <w:sz w:val="32"/>
                <w:szCs w:val="32"/>
                <w:rtl/>
              </w:rPr>
            </w:pPr>
            <w:r w:rsidRPr="00440886">
              <w:rPr>
                <w:rFonts w:ascii="Vazirmatn" w:hAnsi="Vazirmatn" w:hint="cs"/>
                <w:sz w:val="32"/>
                <w:szCs w:val="32"/>
                <w:rtl/>
              </w:rPr>
              <w:t>11</w:t>
            </w:r>
          </w:p>
        </w:tc>
        <w:tc>
          <w:tcPr>
            <w:tcW w:w="9895" w:type="dxa"/>
          </w:tcPr>
          <w:p w14:paraId="5AF4C8EC" w14:textId="77777777" w:rsidR="007644B7" w:rsidRPr="00440886" w:rsidRDefault="007644B7" w:rsidP="007644B7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>الف) برا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مساله 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ر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فقط 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ک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معادله بنو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س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د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: ........................................................</w:t>
            </w:r>
          </w:p>
          <w:p w14:paraId="7BCCF85F" w14:textId="77777777" w:rsidR="007644B7" w:rsidRPr="00440886" w:rsidRDefault="007644B7" w:rsidP="007644B7">
            <w:pPr>
              <w:tabs>
                <w:tab w:val="left" w:pos="624"/>
              </w:tabs>
              <w:spacing w:line="276" w:lineRule="auto"/>
              <w:jc w:val="center"/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«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از 5  برابر عدد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14 واحد کم کرد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م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حاصل برابر 16 شده است.‌»</w:t>
            </w:r>
          </w:p>
          <w:p w14:paraId="01615145" w14:textId="77777777" w:rsidR="007644B7" w:rsidRPr="00440886" w:rsidRDefault="007644B7" w:rsidP="00D8294C">
            <w:pPr>
              <w:tabs>
                <w:tab w:val="left" w:pos="624"/>
              </w:tabs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ب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>) هز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نه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ورود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ک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شهرباز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1000 تومان و هز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نه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بل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ط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هر وس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له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باز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2000 تومان است. هز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نه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خر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د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</w:t>
            </w:r>
            <w:r w:rsidRPr="00440886">
              <w:rPr>
                <w:rFonts w:ascii="Portada ARA" w:hAnsi="Portada ARA" w:cs="Portada ARA"/>
                <w:sz w:val="32"/>
                <w:szCs w:val="32"/>
                <w:lang w:bidi="fa-IR"/>
              </w:rPr>
              <w:t>a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بل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ط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را به صورت جبر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 بنو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س</w:t>
            </w:r>
            <w:r w:rsidRPr="00440886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ی</w:t>
            </w:r>
            <w:r w:rsidRPr="00440886">
              <w:rPr>
                <w:rFonts w:ascii="Vazirmatn" w:hAnsi="Vazirmatn" w:hint="eastAsia"/>
                <w:sz w:val="32"/>
                <w:szCs w:val="32"/>
                <w:rtl/>
                <w:lang w:bidi="fa-IR"/>
              </w:rPr>
              <w:t>د</w:t>
            </w: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 xml:space="preserve">.  </w:t>
            </w:r>
          </w:p>
          <w:p w14:paraId="5783632D" w14:textId="35F1E208" w:rsidR="005B49BD" w:rsidRPr="00440886" w:rsidRDefault="003B49F9" w:rsidP="007644B7">
            <w:pPr>
              <w:tabs>
                <w:tab w:val="left" w:pos="624"/>
              </w:tabs>
              <w:spacing w:line="276" w:lineRule="auto"/>
              <w:jc w:val="both"/>
              <w:rPr>
                <w:rFonts w:ascii="Vazirmatn" w:hAnsi="Vazirmatn"/>
                <w:sz w:val="32"/>
                <w:szCs w:val="32"/>
                <w:lang w:bidi="fa-IR"/>
              </w:rPr>
            </w:pPr>
            <w:r w:rsidRPr="00440886">
              <w:rPr>
                <w:rFonts w:ascii="Vazirmatn" w:hAnsi="Vazirmatn"/>
                <w:sz w:val="32"/>
                <w:szCs w:val="32"/>
                <w:rtl/>
                <w:lang w:bidi="fa-IR"/>
              </w:rPr>
              <w:tab/>
            </w:r>
          </w:p>
        </w:tc>
      </w:tr>
    </w:tbl>
    <w:p w14:paraId="615D838F" w14:textId="1970DFA0" w:rsidR="000B3006" w:rsidRPr="004655C1" w:rsidRDefault="000B3006" w:rsidP="0005723D">
      <w:pPr>
        <w:tabs>
          <w:tab w:val="left" w:pos="7696"/>
        </w:tabs>
        <w:jc w:val="right"/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4655C1" w:rsidSect="00554692">
      <w:footerReference w:type="even" r:id="rId11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93E6" w14:textId="77777777" w:rsidR="00BC5099" w:rsidRDefault="00BC5099">
      <w:r>
        <w:separator/>
      </w:r>
    </w:p>
  </w:endnote>
  <w:endnote w:type="continuationSeparator" w:id="0">
    <w:p w14:paraId="524F4BD8" w14:textId="77777777" w:rsidR="00BC5099" w:rsidRDefault="00BC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3EB3A" w14:textId="77777777" w:rsidR="00BC5099" w:rsidRDefault="00BC5099">
      <w:r>
        <w:separator/>
      </w:r>
    </w:p>
  </w:footnote>
  <w:footnote w:type="continuationSeparator" w:id="0">
    <w:p w14:paraId="7C7337DF" w14:textId="77777777" w:rsidR="00BC5099" w:rsidRDefault="00BC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2A6C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1023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4214F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54E4"/>
    <w:rsid w:val="002078FB"/>
    <w:rsid w:val="0022126B"/>
    <w:rsid w:val="002304F7"/>
    <w:rsid w:val="0023052B"/>
    <w:rsid w:val="00232982"/>
    <w:rsid w:val="00255544"/>
    <w:rsid w:val="00257904"/>
    <w:rsid w:val="00263670"/>
    <w:rsid w:val="002650E6"/>
    <w:rsid w:val="0026555D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CFE"/>
    <w:rsid w:val="00384F69"/>
    <w:rsid w:val="00387B55"/>
    <w:rsid w:val="003928A0"/>
    <w:rsid w:val="00394BDA"/>
    <w:rsid w:val="00396865"/>
    <w:rsid w:val="003A6F1F"/>
    <w:rsid w:val="003B1261"/>
    <w:rsid w:val="003B2220"/>
    <w:rsid w:val="003B2DC0"/>
    <w:rsid w:val="003B3CA8"/>
    <w:rsid w:val="003B49F9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03C56"/>
    <w:rsid w:val="00427CF4"/>
    <w:rsid w:val="00440886"/>
    <w:rsid w:val="00455480"/>
    <w:rsid w:val="0045654A"/>
    <w:rsid w:val="004568D6"/>
    <w:rsid w:val="00464B31"/>
    <w:rsid w:val="004655C1"/>
    <w:rsid w:val="00465F4B"/>
    <w:rsid w:val="00467052"/>
    <w:rsid w:val="00480E18"/>
    <w:rsid w:val="00484EEC"/>
    <w:rsid w:val="00492EE4"/>
    <w:rsid w:val="00495CCA"/>
    <w:rsid w:val="00496963"/>
    <w:rsid w:val="004A0E94"/>
    <w:rsid w:val="004A1F88"/>
    <w:rsid w:val="004A273D"/>
    <w:rsid w:val="004A3814"/>
    <w:rsid w:val="004B1925"/>
    <w:rsid w:val="004B4415"/>
    <w:rsid w:val="004B5D83"/>
    <w:rsid w:val="004B7F7B"/>
    <w:rsid w:val="004C2135"/>
    <w:rsid w:val="004E1746"/>
    <w:rsid w:val="004F1A82"/>
    <w:rsid w:val="00526347"/>
    <w:rsid w:val="00526388"/>
    <w:rsid w:val="00527D9D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36CD"/>
    <w:rsid w:val="005A5D92"/>
    <w:rsid w:val="005B0A9C"/>
    <w:rsid w:val="005B2FB8"/>
    <w:rsid w:val="005B355E"/>
    <w:rsid w:val="005B49BD"/>
    <w:rsid w:val="005C70F1"/>
    <w:rsid w:val="005E13ED"/>
    <w:rsid w:val="005E22DE"/>
    <w:rsid w:val="005F273B"/>
    <w:rsid w:val="005F4CAF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3D63"/>
    <w:rsid w:val="00716ED6"/>
    <w:rsid w:val="0071794E"/>
    <w:rsid w:val="007248D3"/>
    <w:rsid w:val="007409DF"/>
    <w:rsid w:val="00742506"/>
    <w:rsid w:val="0074647C"/>
    <w:rsid w:val="007644B7"/>
    <w:rsid w:val="0076488E"/>
    <w:rsid w:val="007660E8"/>
    <w:rsid w:val="007673A8"/>
    <w:rsid w:val="007702DA"/>
    <w:rsid w:val="00771433"/>
    <w:rsid w:val="00777B43"/>
    <w:rsid w:val="00777D5B"/>
    <w:rsid w:val="00783232"/>
    <w:rsid w:val="0078625B"/>
    <w:rsid w:val="00786C62"/>
    <w:rsid w:val="0078765A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3400F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2625F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9F2E6E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37D39"/>
    <w:rsid w:val="00A40DA9"/>
    <w:rsid w:val="00A472AB"/>
    <w:rsid w:val="00A47B40"/>
    <w:rsid w:val="00A54BD7"/>
    <w:rsid w:val="00A5530B"/>
    <w:rsid w:val="00A55EF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B3CAF"/>
    <w:rsid w:val="00AB400F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535F"/>
    <w:rsid w:val="00B2713C"/>
    <w:rsid w:val="00B305E1"/>
    <w:rsid w:val="00B40735"/>
    <w:rsid w:val="00B44A14"/>
    <w:rsid w:val="00B463C0"/>
    <w:rsid w:val="00B52219"/>
    <w:rsid w:val="00B56F1A"/>
    <w:rsid w:val="00B60893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5099"/>
    <w:rsid w:val="00BC58D0"/>
    <w:rsid w:val="00BC6570"/>
    <w:rsid w:val="00BD447E"/>
    <w:rsid w:val="00BE2EBF"/>
    <w:rsid w:val="00BE776E"/>
    <w:rsid w:val="00BF4523"/>
    <w:rsid w:val="00C06882"/>
    <w:rsid w:val="00C0768D"/>
    <w:rsid w:val="00C323A2"/>
    <w:rsid w:val="00C326B1"/>
    <w:rsid w:val="00C40BBF"/>
    <w:rsid w:val="00C4546A"/>
    <w:rsid w:val="00C50B9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677D9"/>
    <w:rsid w:val="00D70DCE"/>
    <w:rsid w:val="00D77B55"/>
    <w:rsid w:val="00D8294C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92F"/>
    <w:rsid w:val="00E96E6B"/>
    <w:rsid w:val="00EA05B8"/>
    <w:rsid w:val="00EC2C10"/>
    <w:rsid w:val="00EC4514"/>
    <w:rsid w:val="00EC7805"/>
    <w:rsid w:val="00EF20AF"/>
    <w:rsid w:val="00EF59FB"/>
    <w:rsid w:val="00F01A3F"/>
    <w:rsid w:val="00F01DFC"/>
    <w:rsid w:val="00F05AAD"/>
    <w:rsid w:val="00F05EBA"/>
    <w:rsid w:val="00F13A48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71596"/>
    <w:rsid w:val="00F81292"/>
    <w:rsid w:val="00F92B50"/>
    <w:rsid w:val="00F96F1E"/>
    <w:rsid w:val="00FA00FC"/>
    <w:rsid w:val="00FA02E6"/>
    <w:rsid w:val="00FA1DE2"/>
    <w:rsid w:val="00FA2195"/>
    <w:rsid w:val="00FC528B"/>
    <w:rsid w:val="00FC5A50"/>
    <w:rsid w:val="00FC75DC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4C21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068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39.wmf"/><Relationship Id="rId112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7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oleObject" Target="embeddings/oleObject48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0.wmf"/><Relationship Id="rId110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0.wmf"/><Relationship Id="rId88" Type="http://schemas.openxmlformats.org/officeDocument/2006/relationships/oleObject" Target="embeddings/oleObject40.bin"/><Relationship Id="rId11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2662-6222-473E-8967-3C27F452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820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131</cp:revision>
  <cp:lastPrinted>2023-10-26T12:42:00Z</cp:lastPrinted>
  <dcterms:created xsi:type="dcterms:W3CDTF">2018-10-12T13:02:00Z</dcterms:created>
  <dcterms:modified xsi:type="dcterms:W3CDTF">2024-11-09T16:14:00Z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