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512036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512036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نام و نام خانوادگی: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512036" w:rsidRDefault="00376DE9" w:rsidP="00376DE9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376DE9" w:rsidRPr="00512036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512036" w:rsidRDefault="00376DE9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729"/>
              <w:gridCol w:w="708"/>
              <w:gridCol w:w="977"/>
            </w:tblGrid>
            <w:tr w:rsidR="00174CC2" w:rsidRPr="00512036" w14:paraId="44A870A2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1CC5D563" w14:textId="7CC26439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512036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</w:rPr>
                    <w:t xml:space="preserve">جمله های  </w:t>
                  </w:r>
                  <w:r w:rsidR="00270FAB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60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8.95pt;height:14.85pt" o:ole="">
                        <v:imagedata r:id="rId7" o:title=""/>
                      </v:shape>
                      <o:OLEObject Type="Embed" ProgID="Equation.DSMT4" ShapeID="_x0000_i1025" DrawAspect="Content" ObjectID="_1793248360" r:id="rId8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و  </w:t>
                  </w:r>
                  <w:r w:rsidR="00270FAB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520" w:dyaOrig="279" w14:anchorId="74F65164">
                      <v:shape id="_x0000_i1026" type="#_x0000_t75" style="width:25.05pt;height:14.85pt" o:ole="">
                        <v:imagedata r:id="rId9" o:title=""/>
                      </v:shape>
                      <o:OLEObject Type="Embed" ProgID="Equation.DSMT4" ShapeID="_x0000_i1026" DrawAspect="Content" ObjectID="_1793248361" r:id="rId10"/>
                    </w:objec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286" w:type="dxa"/>
                </w:tcPr>
                <w:p w14:paraId="6C97F561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512036" w14:paraId="3FAF53D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CF5D56A" w14:textId="7165AC5F" w:rsidR="00174CC2" w:rsidRPr="009970E0" w:rsidRDefault="00174CC2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9970E0">
                    <w:rPr>
                      <w:rFonts w:hint="cs"/>
                      <w:sz w:val="26"/>
                      <w:szCs w:val="26"/>
                      <w:rtl/>
                    </w:rPr>
                    <w:t xml:space="preserve">ب) 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های  </w: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« </w:t>
                  </w:r>
                  <w:r w:rsidR="00270FAB" w:rsidRPr="009970E0">
                    <w:rPr>
                      <w:rFonts w:asciiTheme="majorBidi" w:hAnsiTheme="majorBidi" w:cs="Cambria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780" w:dyaOrig="300" w14:anchorId="0C4AB1C9">
                      <v:shape id="_x0000_i1027" type="#_x0000_t75" style="width:39.15pt;height:14.85pt" o:ole="">
                        <v:imagedata r:id="rId11" o:title=""/>
                      </v:shape>
                      <o:OLEObject Type="Embed" ProgID="Equation.DSMT4" ShapeID="_x0000_i1027" DrawAspect="Content" ObjectID="_1793248362" r:id="rId12"/>
                    </w:object>
                  </w:r>
                  <w:r w:rsidR="009970E0" w:rsidRPr="009970E0">
                    <w:rPr>
                      <w:rFonts w:asciiTheme="majorBidi" w:hAnsiTheme="majorBidi" w:cs="Cambria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»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قابل ساده شدن </w:t>
                  </w:r>
                  <w:r w:rsidR="00B82BE8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نیست</w:t>
                  </w:r>
                  <w:r w:rsidR="009970E0" w:rsidRPr="009970E0">
                    <w:rPr>
                      <w:rFonts w:asciiTheme="majorBidi" w:hAnsiTheme="majorBidi" w:cs="0 Nazanin Bold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4E08FFD3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512036" w:rsidRDefault="00174CC2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512036" w14:paraId="615C32C4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5D7A071" w14:textId="3E6CA129" w:rsidR="00A5263B" w:rsidRPr="00512036" w:rsidRDefault="00A5263B" w:rsidP="00A5263B">
                  <w:pPr>
                    <w:rPr>
                      <w:sz w:val="26"/>
                      <w:szCs w:val="26"/>
                      <w:rtl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ج) 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محیط مربعی به ضلع </w:t>
                  </w:r>
                  <w:r w:rsidRPr="00512036">
                    <w:rPr>
                      <w:i/>
                      <w:iCs/>
                      <w:sz w:val="26"/>
                      <w:szCs w:val="26"/>
                      <w:lang w:bidi="fa-IR"/>
                    </w:rPr>
                    <w:t>a</w: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برابر است با</w:t>
                  </w:r>
                  <w:r w:rsidRPr="00512036">
                    <w:rPr>
                      <w:position w:val="-6"/>
                      <w:sz w:val="26"/>
                      <w:szCs w:val="26"/>
                      <w:lang w:bidi="fa-IR"/>
                    </w:rPr>
                    <w:object w:dxaOrig="360" w:dyaOrig="279" w14:anchorId="66C21355">
                      <v:shape id="_x0000_i1028" type="#_x0000_t75" style="width:18.8pt;height:13.3pt" o:ole="">
                        <v:imagedata r:id="rId13" o:title=""/>
                      </v:shape>
                      <o:OLEObject Type="Embed" ProgID="Equation.DSMT4" ShapeID="_x0000_i1028" DrawAspect="Content" ObjectID="_1793248363" r:id="rId14"/>
                    </w:object>
                  </w:r>
                  <w:r w:rsidRPr="00512036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286" w:type="dxa"/>
                </w:tcPr>
                <w:p w14:paraId="3C32B018" w14:textId="44211718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  <w:tr w:rsidR="00A5263B" w:rsidRPr="00512036" w14:paraId="578B6A45" w14:textId="77777777" w:rsidTr="00AD7ED2">
              <w:trPr>
                <w:trHeight w:val="20"/>
              </w:trPr>
              <w:tc>
                <w:tcPr>
                  <w:tcW w:w="7729" w:type="dxa"/>
                </w:tcPr>
                <w:p w14:paraId="0190952F" w14:textId="3EB7A5E2" w:rsidR="00A5263B" w:rsidRPr="00512036" w:rsidRDefault="00A5263B" w:rsidP="00A5263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="00AD7ED2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عبارت جبری </w: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«</w:t>
                  </w:r>
                  <w:r w:rsidR="00333F32"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760" w:dyaOrig="279" w14:anchorId="21E9D31C">
                      <v:shape id="_x0000_i1029" type="#_x0000_t75" style="width:31.3pt;height:12.5pt" o:ole="">
                        <v:imagedata r:id="rId15" o:title=""/>
                      </v:shape>
                      <o:OLEObject Type="Embed" ProgID="Equation.DSMT4" ShapeID="_x0000_i1029" DrawAspect="Content" ObjectID="_1793248364" r:id="rId16"/>
                    </w:object>
                  </w:r>
                  <w:r w:rsidR="00AD7ED2" w:rsidRPr="00512036">
                    <w:rPr>
                      <w:rFonts w:ascii="Vazirmatn" w:hAnsi="Vazirmatn"/>
                      <w:sz w:val="26"/>
                      <w:szCs w:val="26"/>
                      <w:rtl/>
                    </w:rPr>
                    <w:t>»</w:t>
                  </w:r>
                  <w:r w:rsidR="00AD7ED2" w:rsidRPr="00512036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 xml:space="preserve"> به صورت کلامی می شود :</w:t>
                  </w:r>
                  <w:r w:rsidR="00AD7ED2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هفت واحد </w:t>
                  </w:r>
                  <w:r w:rsidR="00333F32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کمتر</w:t>
                  </w:r>
                  <w:r w:rsidR="00AD7ED2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 xml:space="preserve"> از یک عدد</w:t>
                  </w:r>
                  <w:r w:rsidR="00F21803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286" w:type="dxa"/>
                </w:tcPr>
                <w:p w14:paraId="22B7E2D9" w14:textId="0E69D873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512036" w:rsidRDefault="00A5263B" w:rsidP="00A5263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</w:tr>
          </w:tbl>
          <w:p w14:paraId="538539AB" w14:textId="4C22A6F9" w:rsidR="00376DE9" w:rsidRPr="00512036" w:rsidRDefault="00376DE9" w:rsidP="00376DE9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512036" w:rsidRDefault="00A5263B" w:rsidP="005F273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1671F0" w:rsidRPr="00512036" w14:paraId="25841946" w14:textId="77777777" w:rsidTr="003E6BC7">
        <w:trPr>
          <w:trHeight w:val="856"/>
        </w:trPr>
        <w:tc>
          <w:tcPr>
            <w:tcW w:w="476" w:type="dxa"/>
          </w:tcPr>
          <w:p w14:paraId="2DF4A0A7" w14:textId="230EE42D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54E2F000" w14:textId="2135B6FB" w:rsidR="00EC7EC9" w:rsidRPr="00D13658" w:rsidRDefault="00174CC2" w:rsidP="00806E82">
            <w:pPr>
              <w:rPr>
                <w:rFonts w:asciiTheme="minorHAnsi" w:hAnsiTheme="minorHAnsi" w:cs="Cambria"/>
                <w:sz w:val="26"/>
                <w:szCs w:val="26"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D13658">
              <w:rPr>
                <w:rFonts w:ascii="Vazirmatn" w:hAnsi="Vazirmatn"/>
                <w:sz w:val="26"/>
                <w:szCs w:val="26"/>
              </w:rPr>
              <w:t>(</w:t>
            </w:r>
            <w:r w:rsidR="00D13658" w:rsidRPr="008967F2">
              <w:rPr>
                <w:rFonts w:cs="0 Nazanin Bold" w:hint="cs"/>
                <w:sz w:val="26"/>
                <w:szCs w:val="26"/>
                <w:rtl/>
              </w:rPr>
              <w:t xml:space="preserve">در الگوی عددی </w:t>
            </w:r>
            <w:r w:rsidR="00D13658" w:rsidRPr="008967F2">
              <w:rPr>
                <w:rFonts w:cs="0 Nazanin Bold"/>
                <w:position w:val="-10"/>
                <w:sz w:val="26"/>
                <w:szCs w:val="26"/>
              </w:rPr>
              <w:object w:dxaOrig="1200" w:dyaOrig="320" w14:anchorId="70648F75">
                <v:shape id="_x0000_i1030" type="#_x0000_t75" style="width:59.5pt;height:16.45pt" o:ole="">
                  <v:imagedata r:id="rId17" o:title=""/>
                </v:shape>
                <o:OLEObject Type="Embed" ProgID="Equation.DSMT4" ShapeID="_x0000_i1030" DrawAspect="Content" ObjectID="_1793248365" r:id="rId18"/>
              </w:object>
            </w:r>
            <w:r w:rsidR="00D13658" w:rsidRPr="008967F2">
              <w:rPr>
                <w:rFonts w:cs="0 Nazanin Bold" w:hint="cs"/>
                <w:sz w:val="26"/>
                <w:szCs w:val="26"/>
                <w:rtl/>
              </w:rPr>
              <w:t xml:space="preserve">  جملۀ </w:t>
            </w:r>
            <w:r w:rsidR="00D13658" w:rsidRPr="008967F2">
              <w:rPr>
                <w:rFonts w:cs="0 Nazanin Bold"/>
                <w:sz w:val="26"/>
                <w:szCs w:val="26"/>
              </w:rPr>
              <w:t>n</w:t>
            </w:r>
            <w:r w:rsidR="00D13658" w:rsidRPr="008967F2">
              <w:rPr>
                <w:rFonts w:cs="0 Nazanin Bold" w:hint="cs"/>
                <w:sz w:val="26"/>
                <w:szCs w:val="26"/>
                <w:rtl/>
              </w:rPr>
              <w:t xml:space="preserve"> ام به صورت ............</w:t>
            </w:r>
            <w:r w:rsidR="00D13658">
              <w:rPr>
                <w:rFonts w:cs="0 Nazanin Bold" w:hint="cs"/>
                <w:sz w:val="26"/>
                <w:szCs w:val="26"/>
                <w:rtl/>
              </w:rPr>
              <w:t>.....</w:t>
            </w:r>
            <w:r w:rsidR="00D13658" w:rsidRPr="008967F2">
              <w:rPr>
                <w:rFonts w:cs="0 Nazanin Bold" w:hint="cs"/>
                <w:sz w:val="26"/>
                <w:szCs w:val="26"/>
                <w:rtl/>
              </w:rPr>
              <w:t>......... می باشد.</w:t>
            </w:r>
          </w:p>
          <w:p w14:paraId="1CC3DF64" w14:textId="68D1D4F0" w:rsidR="002E2442" w:rsidRPr="00512036" w:rsidRDefault="00174CC2" w:rsidP="00806E82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Pr="00512036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شود</w:t>
            </w:r>
            <w:r w:rsidR="00D6519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</w:rPr>
              <w:t>.................... می</w:t>
            </w:r>
            <w:r w:rsidRPr="00512036">
              <w:rPr>
                <w:sz w:val="26"/>
                <w:szCs w:val="26"/>
                <w:rtl/>
              </w:rPr>
              <w:softHyphen/>
            </w:r>
            <w:r w:rsidRPr="00512036">
              <w:rPr>
                <w:rFonts w:hint="cs"/>
                <w:sz w:val="26"/>
                <w:szCs w:val="26"/>
                <w:rtl/>
              </w:rPr>
              <w:t>گویند.</w:t>
            </w:r>
          </w:p>
        </w:tc>
        <w:tc>
          <w:tcPr>
            <w:tcW w:w="455" w:type="dxa"/>
            <w:vAlign w:val="center"/>
          </w:tcPr>
          <w:p w14:paraId="215DC610" w14:textId="57AA5B6C" w:rsidR="001671F0" w:rsidRPr="00F21803" w:rsidRDefault="00F21803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2180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671F0" w:rsidRPr="00512036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512036" w:rsidRDefault="008E431A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564A7507" w:rsidR="005F273B" w:rsidRPr="00512036" w:rsidRDefault="005F273B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الف) 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>کدام جمله</w: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cs/>
                <w:lang w:bidi="fa-IR"/>
              </w:rPr>
              <w:t>‎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جبری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با</w:t>
            </w:r>
            <w:r w:rsidR="00122E9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CC5125" w:rsidRPr="00270FAB">
              <w:rPr>
                <w:rFonts w:asciiTheme="majorBidi" w:hAnsiTheme="majorBidi"/>
                <w:position w:val="-12"/>
                <w:sz w:val="26"/>
                <w:szCs w:val="26"/>
              </w:rPr>
              <w:object w:dxaOrig="400" w:dyaOrig="340" w14:anchorId="7C2C822C">
                <v:shape id="_x0000_i1031" type="#_x0000_t75" style="width:20.35pt;height:17.2pt" o:ole="">
                  <v:imagedata r:id="rId19" o:title=""/>
                </v:shape>
                <o:OLEObject Type="Embed" ProgID="Equation.DSMT4" ShapeID="_x0000_i1031" DrawAspect="Content" ObjectID="_1793248366" r:id="rId20"/>
              </w:object>
            </w:r>
            <w:r w:rsidR="00122E90"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متشابه است؟</w:t>
            </w:r>
          </w:p>
          <w:p w14:paraId="58A0DCB5" w14:textId="5DFD09B6" w:rsidR="00122E90" w:rsidRPr="00512036" w:rsidRDefault="00122E90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    1)</w:t>
            </w:r>
            <w:r w:rsidR="00270FAB" w:rsidRPr="00270FAB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</w:rPr>
              <w:object w:dxaOrig="260" w:dyaOrig="279" w14:anchorId="2764DEC3">
                <v:shape id="_x0000_i1032" type="#_x0000_t75" style="width:13.3pt;height:14.85pt" o:ole="">
                  <v:imagedata r:id="rId21" o:title=""/>
                </v:shape>
                <o:OLEObject Type="Embed" ProgID="Equation.DSMT4" ShapeID="_x0000_i1032" DrawAspect="Content" ObjectID="_1793248367" r:id="rId22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  <w:r w:rsidR="00270FAB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2)</w:t>
            </w:r>
            <w:r w:rsidR="00CC5125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400" w:dyaOrig="279" w14:anchorId="63C294A3">
                <v:shape id="_x0000_i1033" type="#_x0000_t75" style="width:20.35pt;height:14.85pt" o:ole="">
                  <v:imagedata r:id="rId23" o:title=""/>
                </v:shape>
                <o:OLEObject Type="Embed" ProgID="Equation.DSMT4" ShapeID="_x0000_i1033" DrawAspect="Content" ObjectID="_1793248368" r:id="rId24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270FAB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</w:t>
            </w:r>
            <w:r w:rsidR="00D77B55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3)</w:t>
            </w:r>
            <w:r w:rsidR="00CA0D16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  <w:lang w:bidi="fa-IR"/>
              </w:rPr>
              <w:object w:dxaOrig="520" w:dyaOrig="340" w14:anchorId="3ACD1B17">
                <v:shape id="_x0000_i1034" type="#_x0000_t75" style="width:25.85pt;height:17.2pt" o:ole="">
                  <v:imagedata r:id="rId25" o:title=""/>
                </v:shape>
                <o:OLEObject Type="Embed" ProgID="Equation.DSMT4" ShapeID="_x0000_i1034" DrawAspect="Content" ObjectID="_1793248369" r:id="rId26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            </w:t>
            </w:r>
            <w:r w:rsidR="00AA6A5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     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4)</w:t>
            </w:r>
            <w:r w:rsidR="00122358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10-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sym w:font="Wingdings" w:char="F06D"/>
            </w:r>
          </w:p>
          <w:p w14:paraId="1DD33F95" w14:textId="63574AC1" w:rsidR="002E2442" w:rsidRPr="00512036" w:rsidRDefault="009970E0" w:rsidP="00885861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)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عبارت جبری 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«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3 واحد کمتر از 5 برابر عددی</w:t>
            </w:r>
            <w:r w:rsidR="00C9475F" w:rsidRPr="00512036">
              <w:rPr>
                <w:rFonts w:ascii="Vazirmatn" w:hAnsi="Vazirmatn"/>
                <w:sz w:val="26"/>
                <w:szCs w:val="26"/>
                <w:rtl/>
              </w:rPr>
              <w:t xml:space="preserve"> » </w:t>
            </w:r>
            <w:r w:rsidR="00B03703" w:rsidRPr="00512036">
              <w:rPr>
                <w:rFonts w:ascii="Vazirmatn" w:hAnsi="Vazirmatn" w:hint="cs"/>
                <w:sz w:val="26"/>
                <w:szCs w:val="26"/>
                <w:rtl/>
              </w:rPr>
              <w:t>کدام گزینه است</w:t>
            </w:r>
            <w:r w:rsidR="00C9475F" w:rsidRPr="00512036">
              <w:rPr>
                <w:rFonts w:ascii="Vazirmatn" w:hAnsi="Vazirmatn" w:hint="cs"/>
                <w:sz w:val="26"/>
                <w:szCs w:val="26"/>
                <w:rtl/>
              </w:rPr>
              <w:t xml:space="preserve"> </w:t>
            </w:r>
            <w:r w:rsidR="002E2442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؟</w:t>
            </w:r>
          </w:p>
          <w:p w14:paraId="5C3C9250" w14:textId="2A05E02D" w:rsidR="006815AD" w:rsidRPr="00512036" w:rsidRDefault="002E2442" w:rsidP="00885861">
            <w:pPr>
              <w:rPr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sz w:val="26"/>
                <w:szCs w:val="26"/>
                <w:rtl/>
              </w:rPr>
              <w:t xml:space="preserve">    1)</w:t>
            </w:r>
            <w:r w:rsidR="00C9475F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 xml:space="preserve">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3031F5B6">
                <v:shape id="_x0000_i1035" type="#_x0000_t75" style="width:37.55pt;height:13.3pt" o:ole="">
                  <v:imagedata r:id="rId27" o:title=""/>
                </v:shape>
                <o:OLEObject Type="Embed" ProgID="Equation.DSMT4" ShapeID="_x0000_i1035" DrawAspect="Content" ObjectID="_1793248370" r:id="rId28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 2)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512E54E6">
                <v:shape id="_x0000_i1036" type="#_x0000_t75" style="width:38.35pt;height:14.85pt" o:ole="">
                  <v:imagedata r:id="rId29" o:title=""/>
                </v:shape>
                <o:OLEObject Type="Embed" ProgID="Equation.DSMT4" ShapeID="_x0000_i1036" DrawAspect="Content" ObjectID="_1793248371" r:id="rId30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</w:t>
            </w:r>
            <w:r w:rsidR="00C9475F"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</w: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3)</w:t>
            </w:r>
            <w:r w:rsidR="00105D82" w:rsidRPr="00512036">
              <w:rPr>
                <w:rFonts w:asciiTheme="majorBidi" w:hAnsiTheme="majorBidi"/>
                <w:position w:val="-6"/>
                <w:sz w:val="26"/>
                <w:szCs w:val="26"/>
                <w:lang w:bidi="fa-IR"/>
              </w:rPr>
              <w:object w:dxaOrig="760" w:dyaOrig="279" w14:anchorId="797BCF79">
                <v:shape id="_x0000_i1037" type="#_x0000_t75" style="width:37.55pt;height:14.85pt" o:ole="">
                  <v:imagedata r:id="rId31" o:title=""/>
                </v:shape>
                <o:OLEObject Type="Embed" ProgID="Equation.DSMT4" ShapeID="_x0000_i1037" DrawAspect="Content" ObjectID="_1793248372" r:id="rId32"/>
              </w:object>
            </w:r>
            <w:r w:rsidRPr="00512036">
              <w:rPr>
                <w:rFonts w:asciiTheme="majorBidi" w:hAnsiTheme="majorBidi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                   4) </w:t>
            </w:r>
            <w:r w:rsidR="00105D82" w:rsidRPr="00512036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760" w:dyaOrig="279" w14:anchorId="56F5B420">
                <v:shape id="_x0000_i1038" type="#_x0000_t75" style="width:35.2pt;height:12.5pt" o:ole="">
                  <v:imagedata r:id="rId33" o:title=""/>
                </v:shape>
                <o:OLEObject Type="Embed" ProgID="Equation.DSMT4" ShapeID="_x0000_i1038" DrawAspect="Content" ObjectID="_1793248373" r:id="rId34"/>
              </w:object>
            </w:r>
            <w:r w:rsidRPr="00512036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512036">
              <w:rPr>
                <w:rFonts w:asciiTheme="majorBidi" w:hAnsiTheme="majorBidi"/>
                <w:sz w:val="26"/>
                <w:szCs w:val="26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7919D23A" w:rsidR="001671F0" w:rsidRPr="00512036" w:rsidRDefault="009970E0" w:rsidP="007F1602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1D764F" w:rsidRPr="00512036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512036" w:rsidRDefault="00961862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77830CCF" w:rsidR="00113CA3" w:rsidRPr="00512036" w:rsidRDefault="002E0428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‌ جمله </w:t>
            </w:r>
            <w:r w:rsidR="00263670" w:rsidRPr="00512036"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  <w:t>n</w:t>
            </w:r>
            <w:r w:rsidR="002636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اُم 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>الگو</w:t>
            </w: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512036">
              <w:rPr>
                <w:rFonts w:ascii="Vazirmatn" w:hAnsi="Vazirmatn"/>
                <w:sz w:val="26"/>
                <w:szCs w:val="26"/>
                <w:rtl/>
              </w:rPr>
              <w:t xml:space="preserve"> 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زیر را بنویسید . سپس جمله ی </w:t>
            </w:r>
            <w:r w:rsidR="006116E1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هفتم</w:t>
            </w:r>
            <w:r w:rsidR="00113CA3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:rsidRPr="00512036" w14:paraId="74B831D3" w14:textId="77777777" w:rsidTr="00113CA3">
              <w:tc>
                <w:tcPr>
                  <w:tcW w:w="3069" w:type="dxa"/>
                </w:tcPr>
                <w:p w14:paraId="4D9E33E2" w14:textId="27EBF8EC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="006116E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هفت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Pr="00512036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=………..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جمله </w:t>
                  </w:r>
                  <w:r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lang w:bidi="fa-IR"/>
                    </w:rPr>
                    <w:t>n</w:t>
                  </w:r>
                  <w:r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04B3494" w:rsidR="00113CA3" w:rsidRPr="00512036" w:rsidRDefault="00642C19" w:rsidP="00113CA3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10"/>
                      <w:sz w:val="26"/>
                      <w:szCs w:val="26"/>
                      <w:lang w:bidi="fa-IR"/>
                    </w:rPr>
                    <w:object w:dxaOrig="1420" w:dyaOrig="320" w14:anchorId="79AA8696">
                      <v:shape id="_x0000_i1039" type="#_x0000_t75" style="width:90pt;height:18.8pt" o:ole="">
                        <v:imagedata r:id="rId35" o:title=""/>
                      </v:shape>
                      <o:OLEObject Type="Embed" ProgID="Equation.DSMT4" ShapeID="_x0000_i1039" DrawAspect="Content" ObjectID="_1793248374" r:id="rId36"/>
                    </w:object>
                  </w:r>
                </w:p>
              </w:tc>
            </w:tr>
          </w:tbl>
          <w:p w14:paraId="559E599F" w14:textId="02660BD9" w:rsidR="00641645" w:rsidRPr="00512036" w:rsidRDefault="00641645" w:rsidP="00113CA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512036" w:rsidRDefault="00465F4B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76DE9" w:rsidRPr="00512036" w14:paraId="7E7951E0" w14:textId="77777777" w:rsidTr="00E61708">
        <w:trPr>
          <w:trHeight w:val="1062"/>
        </w:trPr>
        <w:tc>
          <w:tcPr>
            <w:tcW w:w="476" w:type="dxa"/>
          </w:tcPr>
          <w:p w14:paraId="1DA484DF" w14:textId="5ED5A44E" w:rsidR="00376DE9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5</w:t>
            </w:r>
          </w:p>
        </w:tc>
        <w:tc>
          <w:tcPr>
            <w:tcW w:w="9605" w:type="dxa"/>
            <w:gridSpan w:val="3"/>
          </w:tcPr>
          <w:p w14:paraId="44154D3B" w14:textId="2551C45F" w:rsidR="00D9171F" w:rsidRPr="00512036" w:rsidRDefault="00D9171F" w:rsidP="00D9171F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مقدار عددی عبارت جبری روبرو را به ازای </w:t>
            </w:r>
            <w:r w:rsidRPr="00512036">
              <w:rPr>
                <w:position w:val="-6"/>
                <w:sz w:val="26"/>
                <w:szCs w:val="26"/>
              </w:rPr>
              <w:object w:dxaOrig="620" w:dyaOrig="279" w14:anchorId="10555C71">
                <v:shape id="_x0000_i1040" type="#_x0000_t75" style="width:31.3pt;height:14.85pt" o:ole="">
                  <v:imagedata r:id="rId37" o:title=""/>
                </v:shape>
                <o:OLEObject Type="Embed" ProgID="Equation.DSMT4" ShapeID="_x0000_i1040" DrawAspect="Content" ObjectID="_1793248375" r:id="rId38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="00552B2A" w:rsidRPr="00512036">
              <w:rPr>
                <w:position w:val="-6"/>
                <w:sz w:val="26"/>
                <w:szCs w:val="26"/>
                <w:lang w:bidi="fa-IR"/>
              </w:rPr>
              <w:object w:dxaOrig="760" w:dyaOrig="300" w14:anchorId="35C81472">
                <v:shape id="_x0000_i1041" type="#_x0000_t75" style="width:38.35pt;height:14.85pt" o:ole="">
                  <v:imagedata r:id="rId39" o:title=""/>
                </v:shape>
                <o:OLEObject Type="Embed" ProgID="Equation.DSMT4" ShapeID="_x0000_i1041" DrawAspect="Content" ObjectID="_1793248376" r:id="rId40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بدست آورید.</w:t>
            </w:r>
          </w:p>
          <w:p w14:paraId="4B8A1137" w14:textId="1088B3CC" w:rsidR="00376DE9" w:rsidRPr="00512036" w:rsidRDefault="00D9171F" w:rsidP="00D9171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</w:t>
            </w:r>
            <w:r w:rsidR="00DF2DCD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5C0108"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42C19" w:rsidRPr="00512036">
              <w:rPr>
                <w:position w:val="-6"/>
                <w:sz w:val="26"/>
                <w:szCs w:val="26"/>
              </w:rPr>
              <w:object w:dxaOrig="1140" w:dyaOrig="300" w14:anchorId="57C5387F">
                <v:shape id="_x0000_i1042" type="#_x0000_t75" style="width:67.3pt;height:15.65pt" o:ole="">
                  <v:imagedata r:id="rId41" o:title=""/>
                </v:shape>
                <o:OLEObject Type="Embed" ProgID="Equation.DSMT4" ShapeID="_x0000_i1042" DrawAspect="Content" ObjectID="_1793248377" r:id="rId42"/>
              </w:objec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</w:t>
            </w:r>
            <w:r w:rsidRPr="00512036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512036" w:rsidRDefault="00376DE9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۱</w:t>
            </w:r>
          </w:p>
        </w:tc>
      </w:tr>
      <w:tr w:rsidR="006F30B3" w:rsidRPr="00512036" w14:paraId="729D9EA8" w14:textId="77777777" w:rsidTr="009970E0">
        <w:trPr>
          <w:trHeight w:val="1202"/>
        </w:trPr>
        <w:tc>
          <w:tcPr>
            <w:tcW w:w="476" w:type="dxa"/>
          </w:tcPr>
          <w:p w14:paraId="34FE36A5" w14:textId="450D30AF" w:rsidR="006F30B3" w:rsidRPr="00512036" w:rsidRDefault="006F30B3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6</w:t>
            </w:r>
          </w:p>
        </w:tc>
        <w:tc>
          <w:tcPr>
            <w:tcW w:w="9605" w:type="dxa"/>
            <w:gridSpan w:val="3"/>
          </w:tcPr>
          <w:tbl>
            <w:tblPr>
              <w:tblStyle w:val="TableGrid"/>
              <w:tblpPr w:leftFromText="180" w:rightFromText="180" w:vertAnchor="text" w:horzAnchor="margin" w:tblpY="165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835"/>
              <w:gridCol w:w="3175"/>
              <w:gridCol w:w="1083"/>
            </w:tblGrid>
            <w:tr w:rsidR="00B75293" w:rsidRPr="004568EA" w14:paraId="27902685" w14:textId="77777777" w:rsidTr="009970E0">
              <w:tc>
                <w:tcPr>
                  <w:tcW w:w="283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D77759B" w14:textId="25E313CD" w:rsidR="00B75293" w:rsidRPr="004568EA" w:rsidRDefault="003C79B5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="00B75293" w:rsidRPr="004568EA"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3175" w:type="dxa"/>
                  <w:tcBorders>
                    <w:top w:val="single" w:sz="4" w:space="0" w:color="FFFFFF" w:themeColor="background1"/>
                  </w:tcBorders>
                </w:tcPr>
                <w:p w14:paraId="4AE7A927" w14:textId="4DDC14FD" w:rsidR="00B75293" w:rsidRPr="004568EA" w:rsidRDefault="00642C19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6"/>
                      <w:szCs w:val="26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45121F3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sz w:val="26"/>
                      <w:szCs w:val="26"/>
                      <w:lang w:bidi="fa-IR"/>
                    </w:rPr>
                    <w:t>n</w:t>
                  </w:r>
                </w:p>
              </w:tc>
            </w:tr>
            <w:tr w:rsidR="00B75293" w:rsidRPr="004568EA" w14:paraId="4901E232" w14:textId="77777777" w:rsidTr="009970E0">
              <w:trPr>
                <w:trHeight w:val="385"/>
              </w:trPr>
              <w:tc>
                <w:tcPr>
                  <w:tcW w:w="2835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60227B7B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175" w:type="dxa"/>
                  <w:tcBorders>
                    <w:bottom w:val="single" w:sz="4" w:space="0" w:color="FFFFFF" w:themeColor="background1"/>
                  </w:tcBorders>
                </w:tcPr>
                <w:p w14:paraId="25E7FC3F" w14:textId="77777777" w:rsidR="00B75293" w:rsidRPr="004568EA" w:rsidRDefault="00B75293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FC4B934" w14:textId="05C2DA84" w:rsidR="00B75293" w:rsidRPr="004568EA" w:rsidRDefault="00642C19" w:rsidP="00B75293">
                  <w:pPr>
                    <w:jc w:val="center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4568EA">
                    <w:rPr>
                      <w:rFonts w:asciiTheme="majorBidi" w:hAnsiTheme="majorBidi"/>
                      <w:position w:val="-6"/>
                      <w:sz w:val="26"/>
                      <w:szCs w:val="26"/>
                      <w:lang w:bidi="fa-IR"/>
                    </w:rPr>
                    <w:object w:dxaOrig="740" w:dyaOrig="279" w14:anchorId="315D2594">
                      <v:shape id="_x0000_i1043" type="#_x0000_t75" style="width:36.8pt;height:14.85pt" o:ole="">
                        <v:imagedata r:id="rId43" o:title=""/>
                      </v:shape>
                      <o:OLEObject Type="Embed" ProgID="Equation.DSMT4" ShapeID="_x0000_i1043" DrawAspect="Content" ObjectID="_1793248378" r:id="rId44"/>
                    </w:object>
                  </w:r>
                </w:p>
              </w:tc>
            </w:tr>
          </w:tbl>
          <w:p w14:paraId="6396676E" w14:textId="77777777" w:rsidR="006F30B3" w:rsidRDefault="006F30B3" w:rsidP="006F30B3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جدول زیر را کامل کنید.</w:t>
            </w:r>
          </w:p>
          <w:p w14:paraId="17833A2D" w14:textId="77777777" w:rsidR="006F30B3" w:rsidRPr="00512036" w:rsidRDefault="006F30B3" w:rsidP="00D9171F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205B88D9" w14:textId="3B1A400D" w:rsidR="006F30B3" w:rsidRPr="00512036" w:rsidRDefault="009970E0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D42D0" w:rsidRPr="00512036" w14:paraId="0B52A9FB" w14:textId="77777777" w:rsidTr="008D42D0">
        <w:trPr>
          <w:trHeight w:val="1321"/>
        </w:trPr>
        <w:tc>
          <w:tcPr>
            <w:tcW w:w="476" w:type="dxa"/>
          </w:tcPr>
          <w:p w14:paraId="13CD623A" w14:textId="407E0EF9" w:rsidR="008D42D0" w:rsidRDefault="008D42D0" w:rsidP="00AD017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3625F4DA" w14:textId="738909C5" w:rsidR="008D42D0" w:rsidRDefault="008D42D0" w:rsidP="008D42D0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  <w:r w:rsidRPr="00FA4E6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5CD4F38" wp14:editId="0E95E33D">
                      <wp:simplePos x="0" y="0"/>
                      <wp:positionH relativeFrom="column">
                        <wp:posOffset>77084</wp:posOffset>
                      </wp:positionH>
                      <wp:positionV relativeFrom="paragraph">
                        <wp:posOffset>100495</wp:posOffset>
                      </wp:positionV>
                      <wp:extent cx="1007110" cy="631825"/>
                      <wp:effectExtent l="0" t="0" r="21590" b="158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110" cy="631825"/>
                                <a:chOff x="0" y="0"/>
                                <a:chExt cx="1007473" cy="632187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41663" y="241662"/>
                                  <a:ext cx="76581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0" y="306801"/>
                                  <a:ext cx="336036" cy="261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638A5C" w14:textId="07DFE938" w:rsidR="008D42D0" w:rsidRDefault="008339A4" w:rsidP="008D42D0">
                                    <w:r w:rsidRPr="008339A4">
                                      <w:rPr>
                                        <w:position w:val="-4"/>
                                      </w:rPr>
                                      <w:object w:dxaOrig="260" w:dyaOrig="220" w14:anchorId="111FF0BF">
                                        <v:shape id="_x0000_i1045" type="#_x0000_t75" style="width:11.75pt;height:10.95pt" o:ole="">
                                          <v:imagedata r:id="rId45" o:title=""/>
                                        </v:shape>
                                        <o:OLEObject Type="Embed" ProgID="Equation.DSMT4" ShapeID="_x0000_i1045" DrawAspect="Content" ObjectID="_1793248385" r:id="rId4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486591" y="0"/>
                                  <a:ext cx="367162" cy="273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1C631" w14:textId="4A97F8DF" w:rsidR="008D42D0" w:rsidRDefault="008339A4" w:rsidP="008D42D0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8339A4">
                                      <w:rPr>
                                        <w:position w:val="-12"/>
                                      </w:rPr>
                                      <w:object w:dxaOrig="279" w:dyaOrig="300" w14:anchorId="7BF7D275">
                                        <v:shape id="_x0000_i1047" type="#_x0000_t75" style="width:14.1pt;height:15.65pt" o:ole="">
                                          <v:imagedata r:id="rId47" o:title=""/>
                                        </v:shape>
                                        <o:OLEObject Type="Embed" ProgID="Equation.DSMT4" ShapeID="_x0000_i1047" DrawAspect="Content" ObjectID="_1793248386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D4F38" id="Group 34" o:spid="_x0000_s1026" style="position:absolute;left:0;text-align:left;margin-left:6.05pt;margin-top:7.9pt;width:79.3pt;height:49.75pt;z-index:251671552;mso-width-relative:margin;mso-height-relative:margin" coordsize="10074,6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">
                      <v:rect id="Rectangle 36" o:spid="_x0000_s1027" style="position:absolute;left:2416;top:2416;width:76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" filled="f" strokecolor="windowText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" o:spid="_x0000_s1028" type="#_x0000_t202" style="position:absolute;top:3068;width:3360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11638A5C" w14:textId="07DFE938" w:rsidR="008D42D0" w:rsidRDefault="008339A4" w:rsidP="008D42D0">
                              <w:r w:rsidRPr="008339A4">
                                <w:rPr>
                                  <w:position w:val="-4"/>
                                </w:rPr>
                                <w:object w:dxaOrig="260" w:dyaOrig="220" w14:anchorId="111FF0BF">
                                  <v:shape id="_x0000_i1196" type="#_x0000_t75" style="width:11.75pt;height:10.95pt" o:ole="">
                                    <v:imagedata r:id="rId49" o:title=""/>
                                  </v:shape>
                                  <o:OLEObject Type="Embed" ProgID="Equation.DSMT4" ShapeID="_x0000_i1196" DrawAspect="Content" ObjectID="_1793244064" r:id="rId51"/>
                                </w:object>
                              </w:r>
                            </w:p>
                          </w:txbxContent>
                        </v:textbox>
                      </v:shape>
                      <v:shape id="Text Box 38" o:spid="_x0000_s1029" type="#_x0000_t202" style="position:absolute;left:4865;width:3672;height:27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D51C631" w14:textId="4A97F8DF" w:rsidR="008D42D0" w:rsidRDefault="008339A4" w:rsidP="008D42D0">
                              <w:pPr>
                                <w:rPr>
                                  <w:rtl/>
                                </w:rPr>
                              </w:pPr>
                              <w:r w:rsidRPr="008339A4">
                                <w:rPr>
                                  <w:position w:val="-12"/>
                                </w:rPr>
                                <w:object w:dxaOrig="279" w:dyaOrig="300" w14:anchorId="7BF7D275">
                                  <v:shape id="_x0000_i1198" type="#_x0000_t75" style="width:14.1pt;height:15.65pt" o:ole="">
                                    <v:imagedata r:id="rId52" o:title=""/>
                                  </v:shape>
                                  <o:OLEObject Type="Embed" ProgID="Equation.DSMT4" ShapeID="_x0000_i1198" DrawAspect="Content" ObjectID="_1793244065" r:id="rId5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A4E62">
              <w:rPr>
                <w:rFonts w:ascii="AmuzehNewNormalPS" w:hint="cs"/>
                <w:sz w:val="26"/>
                <w:szCs w:val="26"/>
                <w:rtl/>
              </w:rPr>
              <w:t>محیط و مساحت</w:t>
            </w:r>
            <w:r w:rsidRPr="00FA4E62">
              <w:rPr>
                <w:rFonts w:ascii="AmuzehNewNormalPS"/>
                <w:sz w:val="26"/>
                <w:szCs w:val="26"/>
                <w:rtl/>
              </w:rPr>
              <w:t xml:space="preserve"> </w:t>
            </w:r>
            <w:r w:rsidRPr="00FA4E62">
              <w:rPr>
                <w:rFonts w:ascii="AmuzehNewNormalPS" w:hint="cs"/>
                <w:sz w:val="26"/>
                <w:szCs w:val="26"/>
                <w:rtl/>
              </w:rPr>
              <w:t>شکلها را به</w:t>
            </w:r>
            <w:r w:rsidRPr="00FA4E62">
              <w:rPr>
                <w:rFonts w:ascii="AmuzehNewNormalPS"/>
                <w:sz w:val="26"/>
                <w:szCs w:val="26"/>
                <w:rtl/>
              </w:rPr>
              <w:t xml:space="preserve"> </w:t>
            </w:r>
            <w:r w:rsidRPr="00FA4E62">
              <w:rPr>
                <w:rFonts w:ascii="AmuzehNewNormalPS" w:hint="cs"/>
                <w:sz w:val="26"/>
                <w:szCs w:val="26"/>
                <w:rtl/>
              </w:rPr>
              <w:t>صورت</w:t>
            </w:r>
            <w:r w:rsidRPr="00FA4E62">
              <w:rPr>
                <w:rFonts w:ascii="AmuzehNewNormalPS"/>
                <w:sz w:val="26"/>
                <w:szCs w:val="26"/>
                <w:rtl/>
              </w:rPr>
              <w:t xml:space="preserve"> </w:t>
            </w:r>
            <w:r w:rsidRPr="00FA4E62">
              <w:rPr>
                <w:rFonts w:ascii="AmuzehNewNormalPS" w:hint="cs"/>
                <w:sz w:val="26"/>
                <w:szCs w:val="26"/>
                <w:rtl/>
              </w:rPr>
              <w:t>جبری بنویسید</w:t>
            </w:r>
            <w:r w:rsidRPr="00FA4E62">
              <w:rPr>
                <w:rFonts w:ascii="AmuzehNewNormalPS"/>
                <w:sz w:val="26"/>
                <w:szCs w:val="26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631"/>
              <w:gridCol w:w="2109"/>
              <w:gridCol w:w="2710"/>
              <w:gridCol w:w="2031"/>
            </w:tblGrid>
            <w:tr w:rsidR="008D42D0" w14:paraId="18E8D52A" w14:textId="77777777" w:rsidTr="008339A4">
              <w:trPr>
                <w:trHeight w:val="912"/>
              </w:trPr>
              <w:tc>
                <w:tcPr>
                  <w:tcW w:w="2631" w:type="dxa"/>
                  <w:vAlign w:val="center"/>
                </w:tcPr>
                <w:p w14:paraId="5EBB7155" w14:textId="2408C6E6" w:rsidR="008D42D0" w:rsidRDefault="008339A4" w:rsidP="008339A4">
                  <w:pPr>
                    <w:jc w:val="right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="008D42D0" w:rsidRPr="006E1BE7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>...................</w:t>
                  </w:r>
                  <w:r w:rsidR="008D42D0" w:rsidRPr="006E1BE7">
                    <w:rPr>
                      <w:rFonts w:asciiTheme="majorBidi" w:hAnsiTheme="majorBidi"/>
                      <w:sz w:val="28"/>
                      <w:szCs w:val="28"/>
                    </w:rPr>
                    <w:t xml:space="preserve"> </w:t>
                  </w:r>
                  <w:r w:rsidR="008D42D0" w:rsidRPr="006E1BE7">
                    <w:rPr>
                      <w:rFonts w:asciiTheme="majorBidi" w:hAnsiTheme="majorBidi"/>
                      <w:position w:val="-4"/>
                      <w:sz w:val="28"/>
                      <w:szCs w:val="28"/>
                    </w:rPr>
                    <w:object w:dxaOrig="480" w:dyaOrig="279" w14:anchorId="26C41B10">
                      <v:shape id="_x0000_i1048" type="#_x0000_t75" style="width:25.05pt;height:14.1pt" o:ole="">
                        <v:imagedata r:id="rId54" o:title=""/>
                      </v:shape>
                      <o:OLEObject Type="Embed" ProgID="Equation.DSMT4" ShapeID="_x0000_i1048" DrawAspect="Content" ObjectID="_1793248379" r:id="rId55"/>
                    </w:object>
                  </w:r>
                </w:p>
              </w:tc>
              <w:tc>
                <w:tcPr>
                  <w:tcW w:w="2109" w:type="dxa"/>
                  <w:vAlign w:val="center"/>
                </w:tcPr>
                <w:p w14:paraId="57F7BDF1" w14:textId="7F431A40" w:rsidR="008D42D0" w:rsidRDefault="008D42D0" w:rsidP="008339A4">
                  <w:pPr>
                    <w:jc w:val="right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hint="cs"/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 wp14:anchorId="4C52FB71" wp14:editId="3CBFC581">
                            <wp:simplePos x="0" y="0"/>
                            <wp:positionH relativeFrom="column">
                              <wp:posOffset>257810</wp:posOffset>
                            </wp:positionH>
                            <wp:positionV relativeFrom="paragraph">
                              <wp:posOffset>0</wp:posOffset>
                            </wp:positionV>
                            <wp:extent cx="890270" cy="632460"/>
                            <wp:effectExtent l="0" t="0" r="0" b="0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0270" cy="632460"/>
                                      <a:chOff x="0" y="0"/>
                                      <a:chExt cx="890452" cy="632646"/>
                                    </a:xfrm>
                                  </wpg:grpSpPr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0" y="0"/>
                                        <a:ext cx="890452" cy="632646"/>
                                        <a:chOff x="-71081" y="83509"/>
                                        <a:chExt cx="1298589" cy="923509"/>
                                      </a:xfrm>
                                    </wpg:grpSpPr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-71081" y="179519"/>
                                          <a:ext cx="507476" cy="4421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2F90679" w14:textId="77777777" w:rsidR="008D42D0" w:rsidRDefault="008D42D0" w:rsidP="008D42D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380" w:dyaOrig="279" w14:anchorId="4865C310">
                                                <v:shape id="_x0000_i1050" type="#_x0000_t75" style="width:18.8pt;height:13.3pt" o:ole="">
                                                  <v:imagedata r:id="rId56" o:title=""/>
                                                </v:shape>
                                                <o:OLEObject Type="Embed" ProgID="Equation.DSMT4" ShapeID="_x0000_i1050" DrawAspect="Content" ObjectID="_1793248387" r:id="rId57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Text Box 14"/>
                                      <wps:cNvSpPr txBox="1"/>
                                      <wps:spPr>
                                        <a:xfrm>
                                          <a:off x="669055" y="83509"/>
                                          <a:ext cx="558453" cy="3939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F50489E" w14:textId="77777777" w:rsidR="008D42D0" w:rsidRDefault="008D42D0" w:rsidP="008D42D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440" w:dyaOrig="279" w14:anchorId="2679F247">
                                                <v:shape id="_x0000_i1052" type="#_x0000_t75" style="width:21.15pt;height:13.3pt" o:ole="">
                                                  <v:imagedata r:id="rId58" o:title=""/>
                                                </v:shape>
                                                <o:OLEObject Type="Embed" ProgID="Equation.DSMT4" ShapeID="_x0000_i1052" DrawAspect="Content" ObjectID="_1793248388" r:id="rId59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406691" y="564865"/>
                                          <a:ext cx="507476" cy="4421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E9BEA3" w14:textId="77777777" w:rsidR="008D42D0" w:rsidRDefault="008D42D0" w:rsidP="008D42D0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 w:rsidRPr="00352694">
                                              <w:rPr>
                                                <w:position w:val="-6"/>
                                                <w:lang w:bidi="fa-IR"/>
                                              </w:rPr>
                                              <w:object w:dxaOrig="400" w:dyaOrig="279" w14:anchorId="35FE9011">
                                                <v:shape id="_x0000_i1054" type="#_x0000_t75" style="width:20.35pt;height:13.3pt" o:ole="">
                                                  <v:imagedata r:id="rId60" o:title=""/>
                                                </v:shape>
                                                <o:OLEObject Type="Embed" ProgID="Equation.DSMT4" ShapeID="_x0000_i1054" DrawAspect="Content" ObjectID="_1793248389" r:id="rId61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" name="Right Triangle 23"/>
                                    <wps:cNvSpPr/>
                                    <wps:spPr>
                                      <a:xfrm>
                                        <a:off x="251138" y="38636"/>
                                        <a:ext cx="559435" cy="337651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C52FB71" id="Group 7" o:spid="_x0000_s1030" style="position:absolute;margin-left:20.3pt;margin-top:0;width:70.1pt;height:49.8pt;z-index:251673600;mso-width-relative:margin;mso-height-relative:margin" coordsize="8904,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">
                            <v:group id="Group 16" o:spid="_x0000_s1031" style="position:absolute;width:8904;height:6326" coordorigin="-710,835" coordsize="12985,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shape id="Text Box 13" o:spid="_x0000_s1032" type="#_x0000_t202" style="position:absolute;left:-710;top:1795;width:5073;height:4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02F90679" w14:textId="77777777" w:rsidR="008D42D0" w:rsidRDefault="008D42D0" w:rsidP="008D42D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4865C310">
                                          <v:shape id="_x0000_i1504" type="#_x0000_t75" style="width:18.8pt;height:13.3pt" o:ole="">
                                            <v:imagedata r:id="rId62" o:title=""/>
                                          </v:shape>
                                          <o:OLEObject Type="Embed" ProgID="Equation.DSMT4" ShapeID="_x0000_i1504" DrawAspect="Content" ObjectID="_1793244066" r:id="rId63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" o:spid="_x0000_s1033" type="#_x0000_t202" style="position:absolute;left:6690;top:835;width:5585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2F50489E" w14:textId="77777777" w:rsidR="008D42D0" w:rsidRDefault="008D42D0" w:rsidP="008D42D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40" w:dyaOrig="279" w14:anchorId="2679F247">
                                          <v:shape id="_x0000_i1505" type="#_x0000_t75" style="width:21.15pt;height:13.3pt" o:ole="">
                                            <v:imagedata r:id="rId64" o:title=""/>
                                          </v:shape>
                                          <o:OLEObject Type="Embed" ProgID="Equation.DSMT4" ShapeID="_x0000_i1505" DrawAspect="Content" ObjectID="_1793244067" r:id="rId65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" o:spid="_x0000_s1034" type="#_x0000_t202" style="position:absolute;left:4066;top:5648;width:507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01E9BEA3" w14:textId="77777777" w:rsidR="008D42D0" w:rsidRDefault="008D42D0" w:rsidP="008D42D0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400" w:dyaOrig="279" w14:anchorId="35FE9011">
                                          <v:shape id="_x0000_i1506" type="#_x0000_t75" style="width:20.35pt;height:13.3pt" o:ole="">
                                            <v:imagedata r:id="rId66" o:title=""/>
                                          </v:shape>
                                          <o:OLEObject Type="Embed" ProgID="Equation.DSMT4" ShapeID="_x0000_i1506" DrawAspect="Content" ObjectID="_1793244068" r:id="rId67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23" o:spid="_x0000_s103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710" w:type="dxa"/>
                  <w:vAlign w:val="center"/>
                </w:tcPr>
                <w:p w14:paraId="563EAE40" w14:textId="722F1DFE" w:rsidR="008D42D0" w:rsidRDefault="008339A4" w:rsidP="008339A4">
                  <w:pPr>
                    <w:jc w:val="right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     </w:t>
                  </w:r>
                  <w:r w:rsidR="008D42D0" w:rsidRPr="006E1BE7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....................</w:t>
                  </w:r>
                  <w:r w:rsidR="008D42D0" w:rsidRPr="006E1BE7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440" w:dyaOrig="300" w14:anchorId="5088273A">
                      <v:shape id="_x0000_i1055" type="#_x0000_t75" style="width:21.9pt;height:14.85pt" o:ole="">
                        <v:imagedata r:id="rId68" o:title=""/>
                      </v:shape>
                      <o:OLEObject Type="Embed" ProgID="Equation.DSMT4" ShapeID="_x0000_i1055" DrawAspect="Content" ObjectID="_1793248380" r:id="rId69"/>
                    </w:object>
                  </w:r>
                </w:p>
              </w:tc>
              <w:tc>
                <w:tcPr>
                  <w:tcW w:w="2031" w:type="dxa"/>
                  <w:vAlign w:val="center"/>
                </w:tcPr>
                <w:p w14:paraId="3DAFB613" w14:textId="0689E7AA" w:rsidR="008D42D0" w:rsidRDefault="008D42D0" w:rsidP="008339A4">
                  <w:pPr>
                    <w:jc w:val="right"/>
                    <w:rPr>
                      <w:rFonts w:asciiTheme="majorBidi" w:hAnsiTheme="majorBidi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93E0F8E" w14:textId="51E415D2" w:rsidR="008D42D0" w:rsidRDefault="008D42D0" w:rsidP="008D42D0">
            <w:pPr>
              <w:rPr>
                <w:rFonts w:asciiTheme="majorBidi" w:hAnsiTheme="majorBidi"/>
                <w:sz w:val="26"/>
                <w:szCs w:val="2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6CE7952C" w14:textId="09E71D7D" w:rsidR="008D42D0" w:rsidRDefault="008339A4" w:rsidP="00465F4B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85861" w:rsidRPr="00512036" w14:paraId="5D05F95E" w14:textId="77777777" w:rsidTr="00E61708">
        <w:trPr>
          <w:trHeight w:val="1833"/>
        </w:trPr>
        <w:tc>
          <w:tcPr>
            <w:tcW w:w="476" w:type="dxa"/>
          </w:tcPr>
          <w:p w14:paraId="79DE707C" w14:textId="149FEC7D" w:rsidR="00885861" w:rsidRPr="00512036" w:rsidRDefault="008D42D0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4939A916" w14:textId="3CE7D6C0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عبارت</w:t>
            </w:r>
            <w:r w:rsidR="002C2C70"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های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جبری زیر را ساده کنید.</w:t>
            </w:r>
          </w:p>
          <w:p w14:paraId="44189B2A" w14:textId="4F5E785D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 xml:space="preserve">  </w:t>
            </w:r>
            <w:r w:rsidR="00642C19" w:rsidRPr="00512036">
              <w:rPr>
                <w:rFonts w:asciiTheme="majorBidi" w:hAnsiTheme="majorBidi"/>
                <w:color w:val="000000" w:themeColor="text1"/>
                <w:position w:val="-12"/>
                <w:sz w:val="26"/>
                <w:szCs w:val="26"/>
              </w:rPr>
              <w:object w:dxaOrig="2580" w:dyaOrig="360" w14:anchorId="25F4BC5B">
                <v:shape id="_x0000_i1056" type="#_x0000_t75" style="width:129.15pt;height:17.2pt" o:ole="">
                  <v:imagedata r:id="rId70" o:title=""/>
                </v:shape>
                <o:OLEObject Type="Embed" ProgID="Equation.DSMT4" ShapeID="_x0000_i1056" DrawAspect="Content" ObjectID="_1793248381" r:id="rId71"/>
              </w:object>
            </w:r>
            <w:r w:rsidRPr="00512036"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>(الف</w:t>
            </w:r>
          </w:p>
          <w:p w14:paraId="7F0582DB" w14:textId="77777777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lang w:bidi="fa-IR"/>
              </w:rPr>
            </w:pPr>
          </w:p>
          <w:p w14:paraId="658E470C" w14:textId="6E029C97" w:rsidR="00885861" w:rsidRPr="00512036" w:rsidRDefault="00885861" w:rsidP="00885861">
            <w:pPr>
              <w:spacing w:line="276" w:lineRule="auto"/>
              <w:jc w:val="right"/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</w:t>
            </w:r>
            <w:r w:rsidR="00642C19" w:rsidRPr="00642C19">
              <w:rPr>
                <w:rFonts w:asciiTheme="majorBidi" w:hAnsiTheme="majorBidi"/>
                <w:color w:val="000000" w:themeColor="text1"/>
                <w:position w:val="-6"/>
                <w:sz w:val="26"/>
                <w:szCs w:val="26"/>
                <w:lang w:bidi="fa-IR"/>
              </w:rPr>
              <w:object w:dxaOrig="2380" w:dyaOrig="300" w14:anchorId="7DE9452C">
                <v:shape id="_x0000_i1057" type="#_x0000_t75" style="width:118.95pt;height:15.65pt" o:ole="">
                  <v:imagedata r:id="rId72" o:title=""/>
                </v:shape>
                <o:OLEObject Type="Embed" ProgID="Equation.DSMT4" ShapeID="_x0000_i1057" DrawAspect="Content" ObjectID="_1793248382" r:id="rId73"/>
              </w:object>
            </w: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۵/1</w:t>
            </w:r>
          </w:p>
        </w:tc>
      </w:tr>
      <w:tr w:rsidR="00A96AE0" w:rsidRPr="00512036" w14:paraId="369EFF57" w14:textId="77777777" w:rsidTr="00E61708">
        <w:trPr>
          <w:trHeight w:val="1830"/>
        </w:trPr>
        <w:tc>
          <w:tcPr>
            <w:tcW w:w="476" w:type="dxa"/>
          </w:tcPr>
          <w:p w14:paraId="320B97D1" w14:textId="7AA82ADF" w:rsidR="00A96AE0" w:rsidRPr="00512036" w:rsidRDefault="008D42D0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512036" w:rsidRDefault="00113CA3" w:rsidP="00A96AE0">
            <w:pPr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A96AE0" w:rsidRPr="00512036">
              <w:rPr>
                <w:rFonts w:hint="cs"/>
                <w:sz w:val="26"/>
                <w:szCs w:val="26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2CD8BAD9" w:rsidR="00113CA3" w:rsidRPr="00512036" w:rsidRDefault="00A96AE0" w:rsidP="00113CA3">
            <w:pPr>
              <w:jc w:val="center"/>
              <w:rPr>
                <w:sz w:val="26"/>
                <w:szCs w:val="26"/>
                <w:rtl/>
              </w:rPr>
            </w:pPr>
            <w:r w:rsidRPr="00512036">
              <w:rPr>
                <w:rFonts w:hint="cs"/>
                <w:sz w:val="26"/>
                <w:szCs w:val="26"/>
                <w:rtl/>
              </w:rPr>
              <w:t xml:space="preserve">«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به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42C19">
              <w:rPr>
                <w:rFonts w:hint="cs"/>
                <w:sz w:val="26"/>
                <w:szCs w:val="26"/>
                <w:rtl/>
              </w:rPr>
              <w:t>سه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برابر عددی </w:t>
            </w:r>
            <w:r w:rsidR="00453772">
              <w:rPr>
                <w:rFonts w:hint="cs"/>
                <w:sz w:val="26"/>
                <w:szCs w:val="26"/>
                <w:rtl/>
              </w:rPr>
              <w:t>هشت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 واحد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اضافه کردیم. </w:t>
            </w:r>
            <w:r w:rsidRPr="00512036">
              <w:rPr>
                <w:rFonts w:hint="cs"/>
                <w:sz w:val="26"/>
                <w:szCs w:val="26"/>
                <w:rtl/>
              </w:rPr>
              <w:t xml:space="preserve">حاصل برابر 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>1</w:t>
            </w:r>
            <w:r w:rsidR="00453772">
              <w:rPr>
                <w:rFonts w:hint="cs"/>
                <w:sz w:val="26"/>
                <w:szCs w:val="26"/>
                <w:rtl/>
              </w:rPr>
              <w:t>7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512036">
              <w:rPr>
                <w:rFonts w:hint="cs"/>
                <w:sz w:val="26"/>
                <w:szCs w:val="26"/>
                <w:rtl/>
              </w:rPr>
              <w:t>شده است.</w:t>
            </w:r>
            <w:r w:rsidR="00703021" w:rsidRPr="00512036">
              <w:rPr>
                <w:rFonts w:hint="cs"/>
                <w:sz w:val="26"/>
                <w:szCs w:val="26"/>
                <w:rtl/>
              </w:rPr>
              <w:t xml:space="preserve"> آن عدد را پیدا کنید.</w:t>
            </w:r>
            <w:r w:rsidRPr="00512036">
              <w:rPr>
                <w:rFonts w:hint="cs"/>
                <w:sz w:val="26"/>
                <w:szCs w:val="26"/>
                <w:rtl/>
              </w:rPr>
              <w:t>‌»</w:t>
            </w:r>
          </w:p>
          <w:p w14:paraId="01CBFE27" w14:textId="37D5868D" w:rsidR="00113CA3" w:rsidRPr="00512036" w:rsidRDefault="00512036" w:rsidP="000C5422">
            <w:pPr>
              <w:jc w:val="both"/>
              <w:rPr>
                <w:sz w:val="26"/>
                <w:szCs w:val="26"/>
                <w:rtl/>
                <w:lang w:bidi="fa-IR"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>هز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ورود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شهرباز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10</w:t>
            </w:r>
            <w:r w:rsid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و هز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بل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ط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وس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له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باز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20</w:t>
            </w:r>
            <w:r w:rsid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>00 تومان است. هز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نه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خر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453772" w:rsidRPr="00453772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n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بل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ط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به صورت</w:t>
            </w:r>
            <w:r w:rsidR="00E0678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یک عبارت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جبر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بنو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="00453772" w:rsidRPr="0045377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53772" w:rsidRPr="0045377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E0678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bookmarkStart w:id="0" w:name="_GoBack"/>
            <w:bookmarkEnd w:id="0"/>
            <w:r w:rsidR="00E0678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455" w:type="dxa"/>
            <w:vAlign w:val="center"/>
          </w:tcPr>
          <w:p w14:paraId="09E1CDC0" w14:textId="25BB4907" w:rsidR="00A96AE0" w:rsidRPr="00512036" w:rsidRDefault="00113CA3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1</w:t>
            </w:r>
          </w:p>
        </w:tc>
      </w:tr>
      <w:tr w:rsidR="00885861" w:rsidRPr="00512036" w14:paraId="13C0F0C0" w14:textId="77777777" w:rsidTr="00CD6F2E">
        <w:trPr>
          <w:trHeight w:val="1985"/>
        </w:trPr>
        <w:tc>
          <w:tcPr>
            <w:tcW w:w="476" w:type="dxa"/>
          </w:tcPr>
          <w:p w14:paraId="323A1755" w14:textId="01C1FA0C" w:rsidR="00885861" w:rsidRPr="00512036" w:rsidRDefault="008D42D0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10</w:t>
            </w:r>
          </w:p>
        </w:tc>
        <w:tc>
          <w:tcPr>
            <w:tcW w:w="9605" w:type="dxa"/>
            <w:gridSpan w:val="3"/>
          </w:tcPr>
          <w:p w14:paraId="26D41EF2" w14:textId="0AC18B48" w:rsidR="00885861" w:rsidRPr="00512036" w:rsidRDefault="00885861" w:rsidP="00885861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</w:rPr>
            </w:pPr>
            <w:r w:rsidRPr="00512036">
              <w:rPr>
                <w:rFonts w:asciiTheme="majorBidi" w:hAnsiTheme="majorBidi" w:hint="cs"/>
                <w:color w:val="000000" w:themeColor="text1"/>
                <w:sz w:val="26"/>
                <w:szCs w:val="26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:rsidRPr="00512036" w14:paraId="16D4CDDA" w14:textId="77777777" w:rsidTr="00A96AE0">
              <w:tc>
                <w:tcPr>
                  <w:tcW w:w="4603" w:type="dxa"/>
                </w:tcPr>
                <w:p w14:paraId="74D52C0D" w14:textId="5E435865" w:rsidR="00885861" w:rsidRPr="00512036" w:rsidRDefault="00333F32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  <w:lang w:bidi="fa-IR"/>
                    </w:rPr>
                    <w:object w:dxaOrig="1520" w:dyaOrig="279" w14:anchorId="1AA81A49">
                      <v:shape id="_x0000_i1058" type="#_x0000_t75" style="width:75.15pt;height:14.85pt" o:ole="">
                        <v:imagedata r:id="rId74" o:title=""/>
                      </v:shape>
                      <o:OLEObject Type="Embed" ProgID="Equation.DSMT4" ShapeID="_x0000_i1058" DrawAspect="Content" ObjectID="_1793248383" r:id="rId75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79F1FD12" w:rsidR="00885861" w:rsidRPr="00512036" w:rsidRDefault="00333F32" w:rsidP="00885861">
                  <w:pPr>
                    <w:jc w:val="center"/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512036">
                    <w:rPr>
                      <w:rFonts w:asciiTheme="majorBidi" w:hAnsiTheme="majorBidi"/>
                      <w:color w:val="000000" w:themeColor="text1"/>
                      <w:position w:val="-6"/>
                      <w:sz w:val="26"/>
                      <w:szCs w:val="26"/>
                    </w:rPr>
                    <w:object w:dxaOrig="1719" w:dyaOrig="279" w14:anchorId="0A108564">
                      <v:shape id="_x0000_i1059" type="#_x0000_t75" style="width:86.1pt;height:14.85pt" o:ole="">
                        <v:imagedata r:id="rId76" o:title=""/>
                      </v:shape>
                      <o:OLEObject Type="Embed" ProgID="Equation.DSMT4" ShapeID="_x0000_i1059" DrawAspect="Content" ObjectID="_1793248384" r:id="rId77"/>
                    </w:object>
                  </w:r>
                  <w:r w:rsidR="00885861" w:rsidRPr="00512036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</w:rPr>
                    <w:t xml:space="preserve"> </w:t>
                  </w:r>
                  <w:r w:rsidR="00885861" w:rsidRPr="00512036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(الف</w:t>
                  </w:r>
                </w:p>
              </w:tc>
            </w:tr>
          </w:tbl>
          <w:p w14:paraId="3BADFB11" w14:textId="318B3B75" w:rsidR="00885861" w:rsidRPr="00512036" w:rsidRDefault="00885861" w:rsidP="00A96AE0">
            <w:pPr>
              <w:rPr>
                <w:rFonts w:asciiTheme="majorBidi" w:hAnsiTheme="majorBidi"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14:paraId="799DF17D" w14:textId="61AD1DCC" w:rsidR="00885861" w:rsidRPr="00CD6F2E" w:rsidRDefault="00885861" w:rsidP="00A96AE0">
            <w:pPr>
              <w:rPr>
                <w:rFonts w:asciiTheme="majorBidi" w:hAnsiTheme="majorBid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512036" w:rsidRDefault="00885861" w:rsidP="00885861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512036">
              <w:rPr>
                <w:rFonts w:ascii="Vazirmatn" w:hAnsi="Vazirmatn" w:hint="cs"/>
                <w:sz w:val="26"/>
                <w:szCs w:val="26"/>
                <w:rtl/>
              </w:rPr>
              <w:t>5/1</w:t>
            </w:r>
          </w:p>
        </w:tc>
      </w:tr>
    </w:tbl>
    <w:p w14:paraId="615D838F" w14:textId="1970DFA0" w:rsidR="000B3006" w:rsidRPr="008D42D0" w:rsidRDefault="000B3006" w:rsidP="00A96AE0">
      <w:pPr>
        <w:tabs>
          <w:tab w:val="left" w:pos="7696"/>
        </w:tabs>
        <w:rPr>
          <w:rFonts w:ascii="Vazirmatn" w:hAnsi="Vazirmatn"/>
          <w:sz w:val="10"/>
          <w:szCs w:val="10"/>
          <w:rtl/>
          <w:lang w:bidi="fa-IR"/>
        </w:rPr>
      </w:pPr>
    </w:p>
    <w:sectPr w:rsidR="000B3006" w:rsidRPr="008D42D0" w:rsidSect="00554692">
      <w:footerReference w:type="even" r:id="rId7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5ED81" w14:textId="77777777" w:rsidR="00061E0D" w:rsidRDefault="00061E0D">
      <w:r>
        <w:separator/>
      </w:r>
    </w:p>
  </w:endnote>
  <w:endnote w:type="continuationSeparator" w:id="0">
    <w:p w14:paraId="30CFEC2A" w14:textId="77777777" w:rsidR="00061E0D" w:rsidRDefault="0006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5FA6" w14:textId="77777777" w:rsidR="00061E0D" w:rsidRDefault="00061E0D">
      <w:r>
        <w:separator/>
      </w:r>
    </w:p>
  </w:footnote>
  <w:footnote w:type="continuationSeparator" w:id="0">
    <w:p w14:paraId="52EAC854" w14:textId="77777777" w:rsidR="00061E0D" w:rsidRDefault="00061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1E0D"/>
    <w:rsid w:val="000633DE"/>
    <w:rsid w:val="00064B47"/>
    <w:rsid w:val="000812E2"/>
    <w:rsid w:val="0008177C"/>
    <w:rsid w:val="00081A78"/>
    <w:rsid w:val="00083DAE"/>
    <w:rsid w:val="0009665E"/>
    <w:rsid w:val="00096D6F"/>
    <w:rsid w:val="000A4E0D"/>
    <w:rsid w:val="000B0C9E"/>
    <w:rsid w:val="000B3006"/>
    <w:rsid w:val="000B714D"/>
    <w:rsid w:val="000C13A0"/>
    <w:rsid w:val="000C34EE"/>
    <w:rsid w:val="000C5422"/>
    <w:rsid w:val="000D4D7F"/>
    <w:rsid w:val="000E00BB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358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1184A"/>
    <w:rsid w:val="0022126B"/>
    <w:rsid w:val="002304F7"/>
    <w:rsid w:val="0023052B"/>
    <w:rsid w:val="00232982"/>
    <w:rsid w:val="00251410"/>
    <w:rsid w:val="00257904"/>
    <w:rsid w:val="00263670"/>
    <w:rsid w:val="002650E6"/>
    <w:rsid w:val="00270FAB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B7B5C"/>
    <w:rsid w:val="002C2C70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3F32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C79B5"/>
    <w:rsid w:val="003D43BA"/>
    <w:rsid w:val="003D7F40"/>
    <w:rsid w:val="003E2171"/>
    <w:rsid w:val="003E2AA3"/>
    <w:rsid w:val="003E6677"/>
    <w:rsid w:val="003E6BC7"/>
    <w:rsid w:val="003F272F"/>
    <w:rsid w:val="003F3DC4"/>
    <w:rsid w:val="003F58FD"/>
    <w:rsid w:val="00427CF4"/>
    <w:rsid w:val="00453772"/>
    <w:rsid w:val="00455480"/>
    <w:rsid w:val="0045654A"/>
    <w:rsid w:val="004568D6"/>
    <w:rsid w:val="00462B3D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4F2BBA"/>
    <w:rsid w:val="00512036"/>
    <w:rsid w:val="00526347"/>
    <w:rsid w:val="00526388"/>
    <w:rsid w:val="00527D9D"/>
    <w:rsid w:val="00530EAC"/>
    <w:rsid w:val="005502F2"/>
    <w:rsid w:val="00550734"/>
    <w:rsid w:val="00552B2A"/>
    <w:rsid w:val="0055430A"/>
    <w:rsid w:val="00554692"/>
    <w:rsid w:val="00557857"/>
    <w:rsid w:val="005704C3"/>
    <w:rsid w:val="0057265D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0108"/>
    <w:rsid w:val="005C6C64"/>
    <w:rsid w:val="005C70F1"/>
    <w:rsid w:val="005E13ED"/>
    <w:rsid w:val="005E22DE"/>
    <w:rsid w:val="005F273B"/>
    <w:rsid w:val="005F5D12"/>
    <w:rsid w:val="00604E3D"/>
    <w:rsid w:val="006068EC"/>
    <w:rsid w:val="0061122B"/>
    <w:rsid w:val="006116E1"/>
    <w:rsid w:val="0061446A"/>
    <w:rsid w:val="00614E45"/>
    <w:rsid w:val="00623B9E"/>
    <w:rsid w:val="006404D1"/>
    <w:rsid w:val="00641645"/>
    <w:rsid w:val="00642C19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0DBE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6F30B3"/>
    <w:rsid w:val="00701928"/>
    <w:rsid w:val="00701C36"/>
    <w:rsid w:val="00703021"/>
    <w:rsid w:val="007030CB"/>
    <w:rsid w:val="00712340"/>
    <w:rsid w:val="00716ED6"/>
    <w:rsid w:val="0071794E"/>
    <w:rsid w:val="007248D3"/>
    <w:rsid w:val="007370BD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58F0"/>
    <w:rsid w:val="008064FD"/>
    <w:rsid w:val="00806E82"/>
    <w:rsid w:val="00812683"/>
    <w:rsid w:val="00814666"/>
    <w:rsid w:val="0081623F"/>
    <w:rsid w:val="00820188"/>
    <w:rsid w:val="00824E95"/>
    <w:rsid w:val="008274E0"/>
    <w:rsid w:val="00827D24"/>
    <w:rsid w:val="008339A4"/>
    <w:rsid w:val="00837C4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4EEB"/>
    <w:rsid w:val="00897D81"/>
    <w:rsid w:val="008B2D29"/>
    <w:rsid w:val="008B327A"/>
    <w:rsid w:val="008D42D0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66DBF"/>
    <w:rsid w:val="00974DBC"/>
    <w:rsid w:val="0098025A"/>
    <w:rsid w:val="00984794"/>
    <w:rsid w:val="0099294B"/>
    <w:rsid w:val="00992D67"/>
    <w:rsid w:val="009934FF"/>
    <w:rsid w:val="009960AB"/>
    <w:rsid w:val="009970E0"/>
    <w:rsid w:val="009A433B"/>
    <w:rsid w:val="009C6BAF"/>
    <w:rsid w:val="009D1721"/>
    <w:rsid w:val="009E0671"/>
    <w:rsid w:val="009E5676"/>
    <w:rsid w:val="009F15B1"/>
    <w:rsid w:val="00A01538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96AE0"/>
    <w:rsid w:val="00AA6A56"/>
    <w:rsid w:val="00AB392E"/>
    <w:rsid w:val="00AC448A"/>
    <w:rsid w:val="00AD0171"/>
    <w:rsid w:val="00AD45B7"/>
    <w:rsid w:val="00AD7ED2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75293"/>
    <w:rsid w:val="00B80042"/>
    <w:rsid w:val="00B80E06"/>
    <w:rsid w:val="00B81E42"/>
    <w:rsid w:val="00B82BE8"/>
    <w:rsid w:val="00BA098C"/>
    <w:rsid w:val="00BA7917"/>
    <w:rsid w:val="00BC1A19"/>
    <w:rsid w:val="00BC7B7F"/>
    <w:rsid w:val="00BD447E"/>
    <w:rsid w:val="00BE776E"/>
    <w:rsid w:val="00BF4523"/>
    <w:rsid w:val="00C0768D"/>
    <w:rsid w:val="00C2114B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A0D16"/>
    <w:rsid w:val="00CB144F"/>
    <w:rsid w:val="00CB31E1"/>
    <w:rsid w:val="00CC13C8"/>
    <w:rsid w:val="00CC26EA"/>
    <w:rsid w:val="00CC318D"/>
    <w:rsid w:val="00CC5125"/>
    <w:rsid w:val="00CC56BC"/>
    <w:rsid w:val="00CD4A8C"/>
    <w:rsid w:val="00CD6DC1"/>
    <w:rsid w:val="00CD6F2E"/>
    <w:rsid w:val="00CE2F34"/>
    <w:rsid w:val="00CF2157"/>
    <w:rsid w:val="00CF404F"/>
    <w:rsid w:val="00CF444A"/>
    <w:rsid w:val="00CF5820"/>
    <w:rsid w:val="00D033C5"/>
    <w:rsid w:val="00D1197F"/>
    <w:rsid w:val="00D12852"/>
    <w:rsid w:val="00D13658"/>
    <w:rsid w:val="00D2389A"/>
    <w:rsid w:val="00D30350"/>
    <w:rsid w:val="00D3340C"/>
    <w:rsid w:val="00D43C9D"/>
    <w:rsid w:val="00D43EFD"/>
    <w:rsid w:val="00D56C37"/>
    <w:rsid w:val="00D65193"/>
    <w:rsid w:val="00D656B0"/>
    <w:rsid w:val="00D70DCE"/>
    <w:rsid w:val="00D77B55"/>
    <w:rsid w:val="00D83248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2DCD"/>
    <w:rsid w:val="00DF3E96"/>
    <w:rsid w:val="00DF51A3"/>
    <w:rsid w:val="00E00254"/>
    <w:rsid w:val="00E0678E"/>
    <w:rsid w:val="00E12811"/>
    <w:rsid w:val="00E14C5C"/>
    <w:rsid w:val="00E211A0"/>
    <w:rsid w:val="00E21646"/>
    <w:rsid w:val="00E33963"/>
    <w:rsid w:val="00E57C7D"/>
    <w:rsid w:val="00E601F9"/>
    <w:rsid w:val="00E61708"/>
    <w:rsid w:val="00E62199"/>
    <w:rsid w:val="00E63EBC"/>
    <w:rsid w:val="00E64600"/>
    <w:rsid w:val="00E66FC4"/>
    <w:rsid w:val="00E72F7B"/>
    <w:rsid w:val="00E82F90"/>
    <w:rsid w:val="00E860C4"/>
    <w:rsid w:val="00E92EB7"/>
    <w:rsid w:val="00E939CA"/>
    <w:rsid w:val="00E94499"/>
    <w:rsid w:val="00E96E6B"/>
    <w:rsid w:val="00EA05B8"/>
    <w:rsid w:val="00EC2C10"/>
    <w:rsid w:val="00EC7805"/>
    <w:rsid w:val="00EC7EC9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1803"/>
    <w:rsid w:val="00F27946"/>
    <w:rsid w:val="00F34A60"/>
    <w:rsid w:val="00F35E5B"/>
    <w:rsid w:val="00F36768"/>
    <w:rsid w:val="00F37512"/>
    <w:rsid w:val="00F44108"/>
    <w:rsid w:val="00F44991"/>
    <w:rsid w:val="00F521DE"/>
    <w:rsid w:val="00F615BA"/>
    <w:rsid w:val="00F63DF6"/>
    <w:rsid w:val="00F81292"/>
    <w:rsid w:val="00F85719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7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60.wmf"/><Relationship Id="rId74" Type="http://schemas.openxmlformats.org/officeDocument/2006/relationships/image" Target="media/image30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50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40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0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3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1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9D6CA-D69C-4977-876F-7BEB4DB8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930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160</cp:revision>
  <cp:lastPrinted>2023-10-26T12:42:00Z</cp:lastPrinted>
  <dcterms:created xsi:type="dcterms:W3CDTF">2018-10-12T13:02:00Z</dcterms:created>
  <dcterms:modified xsi:type="dcterms:W3CDTF">2024-11-16T04:16:00Z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