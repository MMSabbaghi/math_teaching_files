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568EA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726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67"/>
      </w:tblGrid>
      <w:tr w:rsidR="005A36CD" w:rsidRPr="004568EA" w14:paraId="52F37251" w14:textId="69C15B8C" w:rsidTr="002431D7">
        <w:trPr>
          <w:trHeight w:val="239"/>
        </w:trPr>
        <w:tc>
          <w:tcPr>
            <w:tcW w:w="7267" w:type="dxa"/>
            <w:shd w:val="clear" w:color="auto" w:fill="D9D9D9" w:themeFill="background1" w:themeFillShade="D9"/>
            <w:vAlign w:val="center"/>
          </w:tcPr>
          <w:p w14:paraId="39E1F95B" w14:textId="2502FD0D" w:rsidR="005A36CD" w:rsidRPr="004568EA" w:rsidRDefault="005A36CD" w:rsidP="0014214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="Vazirmatn" w:hAnsi="Vazirmatn" w:hint="cs"/>
                <w:sz w:val="26"/>
                <w:szCs w:val="26"/>
                <w:rtl/>
              </w:rPr>
              <w:t>مرور فصل سوم (جبر و معادله)</w:t>
            </w:r>
          </w:p>
        </w:tc>
      </w:tr>
      <w:tr w:rsidR="004568EA" w:rsidRPr="004568EA" w14:paraId="240CC253" w14:textId="77777777" w:rsidTr="002431D7">
        <w:trPr>
          <w:trHeight w:val="1010"/>
        </w:trPr>
        <w:tc>
          <w:tcPr>
            <w:tcW w:w="7267" w:type="dxa"/>
          </w:tcPr>
          <w:p w14:paraId="3A1D97B1" w14:textId="5E59F294" w:rsidR="004568EA" w:rsidRPr="004568EA" w:rsidRDefault="00F65C96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1- 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153"/>
            </w:tblGrid>
            <w:tr w:rsidR="004568EA" w:rsidRPr="004568EA" w14:paraId="3B9BB723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3781D398" w14:textId="51A35901" w:rsidR="004568EA" w:rsidRPr="004568EA" w:rsidRDefault="004568EA" w:rsidP="004C2135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4568EA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</w:rPr>
                    <w:t xml:space="preserve">جمله های  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520" w:dyaOrig="279" w14:anchorId="1A0DC0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134" type="#_x0000_t75" style="width:26pt;height:14.5pt" o:ole="">
                        <v:imagedata r:id="rId7" o:title=""/>
                      </v:shape>
                      <o:OLEObject Type="Embed" ProgID="Equation.DSMT4" ShapeID="_x0000_i2134" DrawAspect="Content" ObjectID="_1792696944" r:id="rId8"/>
                    </w:objec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 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position w:val="-12"/>
                      <w:sz w:val="26"/>
                      <w:szCs w:val="26"/>
                      <w:lang w:bidi="fa-IR"/>
                    </w:rPr>
                    <w:object w:dxaOrig="540" w:dyaOrig="340" w14:anchorId="1C8DA1B2">
                      <v:shape id="_x0000_i2135" type="#_x0000_t75" style="width:26pt;height:17.55pt" o:ole="">
                        <v:imagedata r:id="rId9" o:title=""/>
                      </v:shape>
                      <o:OLEObject Type="Embed" ProgID="Equation.DSMT4" ShapeID="_x0000_i2135" DrawAspect="Content" ObjectID="_1792696945" r:id="rId10"/>
                    </w:objec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4568EA" w:rsidRPr="004568EA" w14:paraId="12958557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5FCD908E" w14:textId="42BCA47A" w:rsidR="004568EA" w:rsidRPr="004568EA" w:rsidRDefault="004568EA" w:rsidP="004C2135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مساحت یک مستطیل به طول 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a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عرض 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b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برابر با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proofErr w:type="spellStart"/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a+b</w:t>
                  </w:r>
                  <w:proofErr w:type="spellEnd"/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است.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4568EA" w:rsidRPr="004568EA" w14:paraId="7AD03CC6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0D2920D1" w14:textId="1277F130" w:rsidR="004568EA" w:rsidRPr="004568EA" w:rsidRDefault="004568EA" w:rsidP="004C2135">
                  <w:pPr>
                    <w:rPr>
                      <w:sz w:val="26"/>
                      <w:szCs w:val="26"/>
                      <w:rtl/>
                    </w:rPr>
                  </w:pPr>
                  <w:r w:rsidRPr="004568EA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محیط مربعی به ضلع </w:t>
                  </w:r>
                  <w:r w:rsidRPr="004568EA">
                    <w:rPr>
                      <w:i/>
                      <w:iCs/>
                      <w:sz w:val="26"/>
                      <w:szCs w:val="26"/>
                      <w:lang w:bidi="fa-IR"/>
                    </w:rPr>
                    <w:t>a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برابر است با</w:t>
                  </w:r>
                  <w:r w:rsidRPr="004568EA">
                    <w:rPr>
                      <w:position w:val="-6"/>
                      <w:sz w:val="26"/>
                      <w:szCs w:val="26"/>
                      <w:lang w:bidi="fa-IR"/>
                    </w:rPr>
                    <w:object w:dxaOrig="360" w:dyaOrig="279" w14:anchorId="0080DD85">
                      <v:shape id="_x0000_i2136" type="#_x0000_t75" style="width:19.35pt;height:13.9pt" o:ole="">
                        <v:imagedata r:id="rId11" o:title=""/>
                      </v:shape>
                      <o:OLEObject Type="Embed" ProgID="Equation.DSMT4" ShapeID="_x0000_i2136" DrawAspect="Content" ObjectID="_1792696946" r:id="rId12"/>
                    </w:objec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(         )</w:t>
                  </w:r>
                </w:p>
              </w:tc>
            </w:tr>
            <w:tr w:rsidR="004568EA" w:rsidRPr="004568EA" w14:paraId="31A35A0E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21B872F7" w14:textId="69ED3A5A" w:rsidR="004568EA" w:rsidRPr="004568EA" w:rsidRDefault="004568EA" w:rsidP="004C2135">
                  <w:pPr>
                    <w:rPr>
                      <w:sz w:val="26"/>
                      <w:szCs w:val="26"/>
                      <w:rtl/>
                    </w:rPr>
                  </w:pPr>
                  <w:r w:rsidRPr="004568EA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>اگر جمله</w:t>
                  </w:r>
                  <w:r w:rsidRPr="004568EA">
                    <w:rPr>
                      <w:rFonts w:asciiTheme="majorBidi" w:hAnsiTheme="majorBidi"/>
                      <w:sz w:val="26"/>
                      <w:szCs w:val="26"/>
                      <w:cs/>
                    </w:rPr>
                    <w:t>‎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</w:rPr>
                    <w:t xml:space="preserve">ی </w:t>
                  </w:r>
                  <w:r w:rsidRPr="004568EA">
                    <w:rPr>
                      <w:rFonts w:asciiTheme="majorBidi" w:hAnsiTheme="majorBidi"/>
                      <w:sz w:val="26"/>
                      <w:szCs w:val="26"/>
                    </w:rPr>
                    <w:t>n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 xml:space="preserve"> اُم یک الگو </w:t>
                  </w: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6ABEDF1A">
                      <v:shape id="_x0000_i2137" type="#_x0000_t75" style="width:38.1pt;height:13.9pt" o:ole="">
                        <v:imagedata r:id="rId13" o:title=""/>
                      </v:shape>
                      <o:OLEObject Type="Embed" ProgID="Equation.DSMT4" ShapeID="_x0000_i2137" DrawAspect="Content" ObjectID="_1792696947" r:id="rId14"/>
                    </w:object>
                  </w:r>
                  <w:r w:rsidRPr="004568EA">
                    <w:rPr>
                      <w:rFonts w:asciiTheme="majorBidi" w:hAnsiTheme="majorBidi"/>
                      <w:sz w:val="26"/>
                      <w:szCs w:val="26"/>
                      <w:cs/>
                      <w:lang w:bidi="fa-IR"/>
                    </w:rPr>
                    <w:t xml:space="preserve"> ‎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باشد، جمله</w:t>
                  </w:r>
                  <w:r w:rsidRPr="004568EA">
                    <w:rPr>
                      <w:rFonts w:asciiTheme="majorBidi" w:hAnsiTheme="majorBidi"/>
                      <w:sz w:val="26"/>
                      <w:szCs w:val="26"/>
                      <w:cs/>
                      <w:lang w:bidi="fa-IR"/>
                    </w:rPr>
                    <w:t>‎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ی پنجم آن 20 است.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568EA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(       )</w:t>
                  </w:r>
                </w:p>
              </w:tc>
            </w:tr>
          </w:tbl>
          <w:p w14:paraId="538539AB" w14:textId="5F1DECAE" w:rsidR="004568EA" w:rsidRPr="004568EA" w:rsidRDefault="004568EA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</w:p>
        </w:tc>
      </w:tr>
      <w:tr w:rsidR="004568EA" w:rsidRPr="004568EA" w14:paraId="25841946" w14:textId="77777777" w:rsidTr="002431D7">
        <w:trPr>
          <w:trHeight w:val="1010"/>
        </w:trPr>
        <w:tc>
          <w:tcPr>
            <w:tcW w:w="7267" w:type="dxa"/>
          </w:tcPr>
          <w:p w14:paraId="7D5B03DC" w14:textId="23CF72D2" w:rsidR="004568EA" w:rsidRPr="004568EA" w:rsidRDefault="00F65C96" w:rsidP="005F273B">
            <w:pPr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>2- الف)</w:t>
            </w:r>
            <w:r w:rsidR="004568EA" w:rsidRPr="004568EA">
              <w:rPr>
                <w:rFonts w:ascii="Vazirmatn" w:hAnsi="Vazirmatn"/>
                <w:rtl/>
              </w:rPr>
              <w:t xml:space="preserve"> « دو واحد کمتر از سه برابر </w:t>
            </w:r>
            <w:r w:rsidR="004568EA" w:rsidRPr="004568EA">
              <w:rPr>
                <w:rFonts w:ascii="Vazirmatn" w:hAnsi="Vazirmatn" w:hint="cs"/>
                <w:rtl/>
              </w:rPr>
              <w:t>ی</w:t>
            </w:r>
            <w:r w:rsidR="004568EA" w:rsidRPr="004568EA">
              <w:rPr>
                <w:rFonts w:ascii="Vazirmatn" w:hAnsi="Vazirmatn" w:hint="eastAsia"/>
                <w:rtl/>
              </w:rPr>
              <w:t>ک</w:t>
            </w:r>
            <w:r w:rsidR="004568EA" w:rsidRPr="004568EA">
              <w:rPr>
                <w:rFonts w:ascii="Vazirmatn" w:hAnsi="Vazirmatn"/>
                <w:rtl/>
              </w:rPr>
              <w:t xml:space="preserve"> عدد » به‏صورت جبر</w:t>
            </w:r>
            <w:r w:rsidR="004568EA" w:rsidRPr="004568EA">
              <w:rPr>
                <w:rFonts w:ascii="Vazirmatn" w:hAnsi="Vazirmatn" w:hint="cs"/>
                <w:rtl/>
              </w:rPr>
              <w:t>ی می شود :.....................</w:t>
            </w:r>
          </w:p>
          <w:p w14:paraId="278358E9" w14:textId="34251980" w:rsidR="004568EA" w:rsidRPr="004568EA" w:rsidRDefault="00F65C96" w:rsidP="005F273B">
            <w:pPr>
              <w:spacing w:line="276" w:lineRule="auto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>ب</w:t>
            </w:r>
            <w:r w:rsidR="004568EA" w:rsidRPr="004568EA">
              <w:rPr>
                <w:rFonts w:ascii="Vazirmatn" w:hAnsi="Vazirmatn"/>
                <w:rtl/>
              </w:rPr>
              <w:t>) اگر متغ</w:t>
            </w:r>
            <w:r w:rsidR="004568EA" w:rsidRPr="004568EA">
              <w:rPr>
                <w:rFonts w:ascii="Vazirmatn" w:hAnsi="Vazirmatn" w:hint="cs"/>
                <w:rtl/>
              </w:rPr>
              <w:t>ی</w:t>
            </w:r>
            <w:r w:rsidR="004568EA" w:rsidRPr="004568EA">
              <w:rPr>
                <w:rFonts w:ascii="Vazirmatn" w:hAnsi="Vazirmatn" w:hint="eastAsia"/>
                <w:rtl/>
              </w:rPr>
              <w:t>ر</w:t>
            </w:r>
            <w:r w:rsidR="004568EA" w:rsidRPr="004568EA">
              <w:rPr>
                <w:rFonts w:ascii="Vazirmatn" w:hAnsi="Vazirmatn"/>
                <w:rtl/>
              </w:rPr>
              <w:t xml:space="preserve"> ها</w:t>
            </w:r>
            <w:r w:rsidR="004568EA" w:rsidRPr="004568EA">
              <w:rPr>
                <w:rFonts w:ascii="Vazirmatn" w:hAnsi="Vazirmatn" w:hint="cs"/>
                <w:rtl/>
              </w:rPr>
              <w:t>ی</w:t>
            </w:r>
            <w:r w:rsidR="004568EA" w:rsidRPr="004568EA">
              <w:rPr>
                <w:rFonts w:ascii="Vazirmatn" w:hAnsi="Vazirmatn"/>
                <w:rtl/>
              </w:rPr>
              <w:t xml:space="preserve"> دو جمله جبر</w:t>
            </w:r>
            <w:r w:rsidR="004568EA" w:rsidRPr="004568EA">
              <w:rPr>
                <w:rFonts w:ascii="Vazirmatn" w:hAnsi="Vazirmatn" w:hint="cs"/>
                <w:rtl/>
              </w:rPr>
              <w:t>ی</w:t>
            </w:r>
            <w:r w:rsidR="004568EA" w:rsidRPr="004568EA">
              <w:rPr>
                <w:rFonts w:ascii="Vazirmatn" w:hAnsi="Vazirmatn"/>
                <w:rtl/>
              </w:rPr>
              <w:t xml:space="preserve"> مثل هم باشد ، به آن </w:t>
            </w:r>
            <w:r w:rsidR="004568EA" w:rsidRPr="004568EA">
              <w:rPr>
                <w:rFonts w:ascii="Vazirmatn" w:hAnsi="Vazirmatn" w:hint="cs"/>
                <w:rtl/>
              </w:rPr>
              <w:t>ها</w:t>
            </w:r>
            <w:r w:rsidR="004568EA" w:rsidRPr="004568EA">
              <w:rPr>
                <w:rFonts w:ascii="Vazirmatn" w:hAnsi="Vazirmatn"/>
                <w:rtl/>
              </w:rPr>
              <w:t xml:space="preserve"> ، جملات ........</w:t>
            </w:r>
            <w:r w:rsidR="004568EA">
              <w:rPr>
                <w:rFonts w:ascii="Vazirmatn" w:hAnsi="Vazirmatn" w:hint="cs"/>
                <w:rtl/>
              </w:rPr>
              <w:t>...</w:t>
            </w:r>
            <w:r w:rsidR="004568EA" w:rsidRPr="004568EA">
              <w:rPr>
                <w:rFonts w:ascii="Vazirmatn" w:hAnsi="Vazirmatn"/>
                <w:rtl/>
              </w:rPr>
              <w:t>... م</w:t>
            </w:r>
            <w:r w:rsidR="004568EA" w:rsidRPr="004568EA">
              <w:rPr>
                <w:rFonts w:ascii="Vazirmatn" w:hAnsi="Vazirmatn" w:hint="cs"/>
                <w:rtl/>
              </w:rPr>
              <w:t>ی</w:t>
            </w:r>
            <w:r w:rsidR="004568EA" w:rsidRPr="004568EA">
              <w:rPr>
                <w:rFonts w:ascii="Vazirmatn" w:hAnsi="Vazirmatn"/>
                <w:rtl/>
              </w:rPr>
              <w:t xml:space="preserve"> گو</w:t>
            </w:r>
            <w:r w:rsidR="004568EA" w:rsidRPr="004568EA">
              <w:rPr>
                <w:rFonts w:ascii="Vazirmatn" w:hAnsi="Vazirmatn" w:hint="cs"/>
                <w:rtl/>
              </w:rPr>
              <w:t>یی</w:t>
            </w:r>
            <w:r w:rsidR="004568EA" w:rsidRPr="004568EA">
              <w:rPr>
                <w:rFonts w:ascii="Vazirmatn" w:hAnsi="Vazirmatn" w:hint="eastAsia"/>
                <w:rtl/>
              </w:rPr>
              <w:t>م</w:t>
            </w:r>
            <w:r w:rsidR="004568EA" w:rsidRPr="004568EA">
              <w:rPr>
                <w:rFonts w:ascii="Vazirmatn" w:hAnsi="Vazirmatn"/>
                <w:rtl/>
              </w:rPr>
              <w:t>.</w:t>
            </w:r>
          </w:p>
          <w:p w14:paraId="63BBCECD" w14:textId="2F29CAD1" w:rsidR="004568EA" w:rsidRPr="004568EA" w:rsidRDefault="00F65C96" w:rsidP="00484EEC">
            <w:pPr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>ج</w:t>
            </w:r>
            <w:r w:rsidR="004568EA" w:rsidRPr="004568EA">
              <w:rPr>
                <w:rFonts w:ascii="Vazirmatn" w:hAnsi="Vazirmatn"/>
                <w:rtl/>
              </w:rPr>
              <w:t xml:space="preserve">) </w:t>
            </w:r>
            <w:r w:rsidR="004568EA" w:rsidRPr="004568E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عبارت جبری </w:t>
            </w:r>
            <w:r w:rsidR="004568EA" w:rsidRPr="004568EA">
              <w:rPr>
                <w:rFonts w:ascii="Vazirmatn" w:hAnsi="Vazirmatn"/>
                <w:rtl/>
              </w:rPr>
              <w:t>«</w:t>
            </w:r>
            <w:r w:rsidR="004568EA" w:rsidRPr="004568EA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06E39445">
                <v:shape id="_x0000_i2138" type="#_x0000_t75" style="width:31.45pt;height:12.7pt" o:ole="">
                  <v:imagedata r:id="rId15" o:title=""/>
                </v:shape>
                <o:OLEObject Type="Embed" ProgID="Equation.DSMT4" ShapeID="_x0000_i2138" DrawAspect="Content" ObjectID="_1792696948" r:id="rId16"/>
              </w:object>
            </w:r>
            <w:r w:rsidR="004568EA" w:rsidRPr="004568EA">
              <w:rPr>
                <w:rFonts w:ascii="Vazirmatn" w:hAnsi="Vazirmatn"/>
                <w:rtl/>
              </w:rPr>
              <w:t>»</w:t>
            </w:r>
            <w:r w:rsidR="004568EA" w:rsidRPr="004568EA">
              <w:rPr>
                <w:rFonts w:ascii="Vazirmatn" w:hAnsi="Vazirmatn" w:hint="cs"/>
                <w:rtl/>
              </w:rPr>
              <w:t xml:space="preserve"> به صورت کلامی می شود : .................................................</w:t>
            </w:r>
          </w:p>
          <w:p w14:paraId="1CC3DF64" w14:textId="208969E1" w:rsidR="004568EA" w:rsidRPr="004568EA" w:rsidRDefault="00F65C96" w:rsidP="00484EEC">
            <w:pPr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rtl/>
              </w:rPr>
              <w:t>د</w:t>
            </w:r>
            <w:r w:rsidR="004568EA" w:rsidRPr="004568EA">
              <w:rPr>
                <w:rFonts w:ascii="Vazirmatn" w:hAnsi="Vazirmatn" w:hint="cs"/>
                <w:rtl/>
              </w:rPr>
              <w:t xml:space="preserve">) </w:t>
            </w:r>
            <w:r w:rsidR="004568EA" w:rsidRPr="004568EA">
              <w:rPr>
                <w:rFonts w:hint="cs"/>
                <w:rtl/>
              </w:rPr>
              <w:t>به یک تساوی جبری که به ازای بعضی از عددها به تساوی عددی تبدیل می</w:t>
            </w:r>
            <w:r w:rsidR="004568EA" w:rsidRPr="004568EA">
              <w:rPr>
                <w:rtl/>
              </w:rPr>
              <w:softHyphen/>
            </w:r>
            <w:r w:rsidR="004568EA" w:rsidRPr="004568EA">
              <w:rPr>
                <w:rFonts w:hint="cs"/>
                <w:rtl/>
              </w:rPr>
              <w:t>شود....</w:t>
            </w:r>
            <w:r w:rsidR="004568EA">
              <w:rPr>
                <w:rFonts w:hint="cs"/>
                <w:rtl/>
              </w:rPr>
              <w:t>..</w:t>
            </w:r>
            <w:r w:rsidR="004568EA" w:rsidRPr="004568EA">
              <w:rPr>
                <w:rFonts w:hint="cs"/>
                <w:rtl/>
              </w:rPr>
              <w:t>............ می</w:t>
            </w:r>
            <w:r w:rsidR="004568EA" w:rsidRPr="004568EA">
              <w:rPr>
                <w:rtl/>
              </w:rPr>
              <w:softHyphen/>
            </w:r>
            <w:r w:rsidR="004568EA" w:rsidRPr="004568EA">
              <w:rPr>
                <w:rFonts w:hint="cs"/>
                <w:rtl/>
              </w:rPr>
              <w:t>گویند.</w:t>
            </w:r>
          </w:p>
        </w:tc>
      </w:tr>
      <w:tr w:rsidR="004568EA" w:rsidRPr="004568EA" w14:paraId="347A0DC8" w14:textId="77777777" w:rsidTr="002431D7">
        <w:trPr>
          <w:trHeight w:val="805"/>
        </w:trPr>
        <w:tc>
          <w:tcPr>
            <w:tcW w:w="7267" w:type="dxa"/>
          </w:tcPr>
          <w:p w14:paraId="46C2D2FA" w14:textId="5214BB7E" w:rsidR="004568EA" w:rsidRPr="004568EA" w:rsidRDefault="00F65C96" w:rsidP="005F273B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3- 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گزینه</w:t>
            </w:r>
            <w:r w:rsidR="004568EA" w:rsidRPr="004568EA">
              <w:rPr>
                <w:rFonts w:asciiTheme="majorBidi" w:hAnsiTheme="majorBidi"/>
                <w:color w:val="000000" w:themeColor="text1"/>
                <w:sz w:val="26"/>
                <w:szCs w:val="26"/>
                <w:cs/>
              </w:rPr>
              <w:t>‎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ی مناسب را علامت بزنید.</w:t>
            </w:r>
          </w:p>
          <w:p w14:paraId="04E9A71B" w14:textId="1AA18794" w:rsidR="004568EA" w:rsidRPr="001B0878" w:rsidRDefault="004568EA" w:rsidP="00122E90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</w:rPr>
              <w:t xml:space="preserve">الف) </w: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>کدام جمله</w:t>
            </w:r>
            <w:r w:rsidRPr="001B0878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جبری با </w:t>
            </w:r>
            <w:r w:rsidRPr="001B0878">
              <w:rPr>
                <w:rFonts w:asciiTheme="majorBidi" w:hAnsiTheme="majorBidi"/>
                <w:position w:val="-6"/>
              </w:rPr>
              <w:object w:dxaOrig="400" w:dyaOrig="279" w14:anchorId="7C2C822C">
                <v:shape id="_x0000_i2139" type="#_x0000_t75" style="width:19.95pt;height:13.9pt" o:ole="">
                  <v:imagedata r:id="rId17" o:title=""/>
                </v:shape>
                <o:OLEObject Type="Embed" ProgID="Equation.DSMT4" ShapeID="_x0000_i2139" DrawAspect="Content" ObjectID="_1792696949" r:id="rId18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متشابه است؟</w:t>
            </w:r>
          </w:p>
          <w:p w14:paraId="58A0DCB5" w14:textId="70A796B6" w:rsidR="004568EA" w:rsidRPr="001B0878" w:rsidRDefault="004568EA" w:rsidP="00122E90">
            <w:pPr>
              <w:spacing w:line="276" w:lineRule="auto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Pr="001B0878">
              <w:rPr>
                <w:rFonts w:asciiTheme="majorBidi" w:hAnsiTheme="majorBidi"/>
                <w:color w:val="000000" w:themeColor="text1"/>
                <w:position w:val="-12"/>
              </w:rPr>
              <w:object w:dxaOrig="400" w:dyaOrig="340" w14:anchorId="2764DEC3">
                <v:shape id="_x0000_i2140" type="#_x0000_t75" style="width:19.95pt;height:18.15pt" o:ole="">
                  <v:imagedata r:id="rId19" o:title=""/>
                </v:shape>
                <o:OLEObject Type="Embed" ProgID="Equation.DSMT4" ShapeID="_x0000_i2140" DrawAspect="Content" ObjectID="_1792696950" r:id="rId20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2)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40" w:dyaOrig="279" w14:anchorId="63C294A3">
                <v:shape id="_x0000_i2141" type="#_x0000_t75" style="width:17.55pt;height:14.5pt" o:ole="">
                  <v:imagedata r:id="rId21" o:title=""/>
                </v:shape>
                <o:OLEObject Type="Embed" ProgID="Equation.DSMT4" ShapeID="_x0000_i2141" DrawAspect="Content" ObjectID="_1792696951" r:id="rId22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 3)</w:t>
            </w:r>
            <w:r w:rsidRPr="001B0878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520" w:dyaOrig="300" w14:anchorId="3ACD1B17">
                <v:shape id="_x0000_i2142" type="#_x0000_t75" style="width:26pt;height:15.75pt" o:ole="">
                  <v:imagedata r:id="rId23" o:title=""/>
                </v:shape>
                <o:OLEObject Type="Embed" ProgID="Equation.DSMT4" ShapeID="_x0000_i2142" DrawAspect="Content" ObjectID="_1792696952" r:id="rId24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4)10</w: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12BC7620" w14:textId="342413F0" w:rsidR="004568EA" w:rsidRPr="001B0878" w:rsidRDefault="004568EA" w:rsidP="005F273B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ب) جمله</w:t>
            </w:r>
            <w:r w:rsidRPr="001B0878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ی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t>n</w:t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اُم الگوی</w:t>
            </w:r>
            <w:r w:rsidRPr="001B0878">
              <w:rPr>
                <w:rFonts w:asciiTheme="majorBidi" w:hAnsiTheme="majorBidi"/>
                <w:color w:val="000000" w:themeColor="text1"/>
                <w:position w:val="-10"/>
                <w:lang w:bidi="fa-IR"/>
              </w:rPr>
              <w:object w:dxaOrig="1160" w:dyaOrig="320" w14:anchorId="606A4633">
                <v:shape id="_x0000_i2143" type="#_x0000_t75" style="width:58.1pt;height:15.75pt" o:ole="">
                  <v:imagedata r:id="rId25" o:title=""/>
                </v:shape>
                <o:OLEObject Type="Embed" ProgID="Equation.DSMT4" ShapeID="_x0000_i2143" DrawAspect="Content" ObjectID="_1792696953" r:id="rId26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کدام است؟</w:t>
            </w:r>
          </w:p>
          <w:p w14:paraId="630C6FC2" w14:textId="47171931" w:rsidR="004568EA" w:rsidRPr="001B0878" w:rsidRDefault="004568EA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</w:rPr>
              <w:t xml:space="preserve">    1)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</w:rPr>
              <w:object w:dxaOrig="700" w:dyaOrig="279" w14:anchorId="6813F8BA">
                <v:shape id="_x0000_i2144" type="#_x0000_t75" style="width:35.7pt;height:14.5pt" o:ole="">
                  <v:imagedata r:id="rId27" o:title=""/>
                </v:shape>
                <o:OLEObject Type="Embed" ProgID="Equation.DSMT4" ShapeID="_x0000_i2144" DrawAspect="Content" ObjectID="_1792696954" r:id="rId28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2)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00" w:dyaOrig="279" w14:anchorId="6139EE7B">
                <v:shape id="_x0000_i2145" type="#_x0000_t75" style="width:35.7pt;height:14.5pt" o:ole="">
                  <v:imagedata r:id="rId29" o:title=""/>
                </v:shape>
                <o:OLEObject Type="Embed" ProgID="Equation.DSMT4" ShapeID="_x0000_i2145" DrawAspect="Content" ObjectID="_1792696955" r:id="rId30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3)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20" w:dyaOrig="279" w14:anchorId="067EC8A4">
                <v:shape id="_x0000_i2146" type="#_x0000_t75" style="width:31.45pt;height:14.5pt" o:ole="">
                  <v:imagedata r:id="rId31" o:title=""/>
                </v:shape>
                <o:OLEObject Type="Embed" ProgID="Equation.DSMT4" ShapeID="_x0000_i2146" DrawAspect="Content" ObjectID="_1792696956" r:id="rId32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4)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20" w:dyaOrig="279" w14:anchorId="48E3FAE4">
                <v:shape id="_x0000_i2147" type="#_x0000_t75" style="width:31.45pt;height:14.5pt" o:ole="">
                  <v:imagedata r:id="rId33" o:title=""/>
                </v:shape>
                <o:OLEObject Type="Embed" ProgID="Equation.DSMT4" ShapeID="_x0000_i2147" DrawAspect="Content" ObjectID="_1792696957" r:id="rId34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6F283FEA" w14:textId="77777777" w:rsidR="004568EA" w:rsidRPr="001B0878" w:rsidRDefault="004568EA" w:rsidP="005F273B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پ) کدام عبارت جبری قابل ساده شدن می</w:t>
            </w:r>
            <w:r w:rsidRPr="001B0878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باشد؟</w:t>
            </w:r>
          </w:p>
          <w:p w14:paraId="7628D70F" w14:textId="6D7393E3" w:rsidR="004568EA" w:rsidRPr="001B0878" w:rsidRDefault="004568EA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1B0878">
              <w:rPr>
                <w:rFonts w:asciiTheme="majorBidi" w:hAnsiTheme="majorBidi" w:hint="cs"/>
                <w:color w:val="000000" w:themeColor="text1"/>
                <w:rtl/>
              </w:rPr>
              <w:t xml:space="preserve">   1)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</w:rPr>
              <w:object w:dxaOrig="680" w:dyaOrig="279" w14:anchorId="6D1CE952">
                <v:shape id="_x0000_i2148" type="#_x0000_t75" style="width:33.9pt;height:12.7pt" o:ole="">
                  <v:imagedata r:id="rId35" o:title=""/>
                </v:shape>
                <o:OLEObject Type="Embed" ProgID="Equation.DSMT4" ShapeID="_x0000_i2148" DrawAspect="Content" ObjectID="_1792696958" r:id="rId36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2)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999" w:dyaOrig="279" w14:anchorId="092FEF98">
                <v:shape id="_x0000_i2149" type="#_x0000_t75" style="width:50.2pt;height:14.5pt" o:ole="">
                  <v:imagedata r:id="rId37" o:title=""/>
                </v:shape>
                <o:OLEObject Type="Embed" ProgID="Equation.DSMT4" ShapeID="_x0000_i2149" DrawAspect="Content" ObjectID="_1792696959" r:id="rId38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3)</w:t>
            </w:r>
            <w:r w:rsidRPr="001B0878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900" w:dyaOrig="340" w14:anchorId="0F0756FD">
                <v:shape id="_x0000_i2150" type="#_x0000_t75" style="width:46pt;height:17.55pt" o:ole="">
                  <v:imagedata r:id="rId39" o:title=""/>
                </v:shape>
                <o:OLEObject Type="Embed" ProgID="Equation.DSMT4" ShapeID="_x0000_i2150" DrawAspect="Content" ObjectID="_1792696960" r:id="rId40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4)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80" w:dyaOrig="279" w14:anchorId="27A0E74D">
                <v:shape id="_x0000_i2151" type="#_x0000_t75" style="width:33.9pt;height:12.7pt" o:ole="">
                  <v:imagedata r:id="rId41" o:title=""/>
                </v:shape>
                <o:OLEObject Type="Embed" ProgID="Equation.DSMT4" ShapeID="_x0000_i2151" DrawAspect="Content" ObjectID="_1792696961" r:id="rId42"/>
              </w:object>
            </w:r>
            <w:r w:rsidRPr="001B0878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49A2B0AA" w14:textId="3540D574" w:rsidR="004568EA" w:rsidRPr="001B0878" w:rsidRDefault="004568EA" w:rsidP="00334AE2">
            <w:pPr>
              <w:rPr>
                <w:rFonts w:asciiTheme="majorBidi" w:hAnsiTheme="majorBidi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ت) مقدار عددی عبارت جبری 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520" w:dyaOrig="279" w14:anchorId="232FAB78">
                <v:shape id="_x0000_i2152" type="#_x0000_t75" style="width:26pt;height:14.5pt" o:ole="">
                  <v:imagedata r:id="rId43" o:title=""/>
                </v:shape>
                <o:OLEObject Type="Embed" ProgID="Equation.DSMT4" ShapeID="_x0000_i2152" DrawAspect="Content" ObjectID="_1792696962" r:id="rId44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 w:hint="cs"/>
                <w:rtl/>
                <w:lang w:bidi="fa-IR"/>
              </w:rPr>
              <w:t>به</w:t>
            </w:r>
            <w:r w:rsidRPr="001B0878">
              <w:rPr>
                <w:rFonts w:asciiTheme="majorBidi" w:hAnsiTheme="majorBidi"/>
                <w:cs/>
                <w:lang w:bidi="fa-IR"/>
              </w:rPr>
              <w:t>‎</w:t>
            </w:r>
            <w:r w:rsidRPr="001B0878">
              <w:rPr>
                <w:rFonts w:asciiTheme="majorBidi" w:hAnsiTheme="majorBidi" w:hint="cs"/>
                <w:rtl/>
                <w:lang w:bidi="fa-IR"/>
              </w:rPr>
              <w:t>ازای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740" w:dyaOrig="279" w14:anchorId="76D1F122">
                <v:shape id="_x0000_i2153" type="#_x0000_t75" style="width:37.5pt;height:14.5pt" o:ole="">
                  <v:imagedata r:id="rId45" o:title=""/>
                </v:shape>
                <o:OLEObject Type="Embed" ProgID="Equation.DSMT4" ShapeID="_x0000_i2153" DrawAspect="Content" ObjectID="_1792696963" r:id="rId46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 w:hint="cs"/>
                <w:rtl/>
                <w:lang w:bidi="fa-IR"/>
              </w:rPr>
              <w:t>کدام است؟</w:t>
            </w:r>
          </w:p>
          <w:p w14:paraId="31EF7242" w14:textId="5EFE903E" w:rsidR="004568EA" w:rsidRPr="001B0878" w:rsidRDefault="004568EA" w:rsidP="002E2442">
            <w:pPr>
              <w:rPr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rtl/>
              </w:rPr>
              <w:t xml:space="preserve">    1)۴</w:t>
            </w:r>
            <w:r w:rsidRPr="001B0878">
              <w:rPr>
                <w:rFonts w:asciiTheme="majorBidi" w:hAnsiTheme="majorBidi"/>
                <w:rtl/>
              </w:rPr>
              <w:t xml:space="preserve"> </w:t>
            </w:r>
            <w:r w:rsidRPr="001B0878">
              <w:rPr>
                <w:rFonts w:asciiTheme="majorBidi" w:hAnsiTheme="majorBidi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        2)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320" w:dyaOrig="279" w14:anchorId="6F1C9DAF">
                <v:shape id="_x0000_i2154" type="#_x0000_t75" style="width:15.75pt;height:14.5pt" o:ole="">
                  <v:imagedata r:id="rId47" o:title=""/>
                </v:shape>
                <o:OLEObject Type="Embed" ProgID="Equation.DSMT4" ShapeID="_x0000_i2154" DrawAspect="Content" ObjectID="_1792696964" r:id="rId48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     3)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360" w:dyaOrig="279" w14:anchorId="37DA37FD">
                <v:shape id="_x0000_i2155" type="#_x0000_t75" style="width:18.15pt;height:14.5pt" o:ole="">
                  <v:imagedata r:id="rId49" o:title=""/>
                </v:shape>
                <o:OLEObject Type="Embed" ProgID="Equation.DSMT4" ShapeID="_x0000_i2155" DrawAspect="Content" ObjectID="_1792696965" r:id="rId50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       4) 1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</w:p>
          <w:p w14:paraId="1DD33F95" w14:textId="5F329E14" w:rsidR="004568EA" w:rsidRPr="001B0878" w:rsidRDefault="004568EA" w:rsidP="00C9475F">
            <w:pPr>
              <w:rPr>
                <w:rFonts w:asciiTheme="majorBidi" w:hAnsiTheme="majorBidi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ث) </w:t>
            </w:r>
            <w:r w:rsidRPr="001B0878">
              <w:rPr>
                <w:rFonts w:ascii="Vazirmatn" w:hAnsi="Vazirmatn"/>
                <w:rtl/>
              </w:rPr>
              <w:t xml:space="preserve">« </w:t>
            </w:r>
            <w:r w:rsidRPr="001B0878">
              <w:rPr>
                <w:rFonts w:ascii="Vazirmatn" w:hAnsi="Vazirmatn" w:hint="cs"/>
                <w:rtl/>
              </w:rPr>
              <w:t>حاصل تقسیم یک عدد بر 7</w:t>
            </w:r>
            <w:r w:rsidRPr="001B0878">
              <w:rPr>
                <w:rFonts w:ascii="Vazirmatn" w:hAnsi="Vazirmatn"/>
                <w:rtl/>
              </w:rPr>
              <w:t xml:space="preserve"> » به‏صورت جبر</w:t>
            </w:r>
            <w:r w:rsidRPr="001B0878">
              <w:rPr>
                <w:rFonts w:ascii="Vazirmatn" w:hAnsi="Vazirmatn" w:hint="cs"/>
                <w:rtl/>
              </w:rPr>
              <w:t xml:space="preserve">ی می شود </w:t>
            </w:r>
            <w:r w:rsidRPr="001B0878">
              <w:rPr>
                <w:rFonts w:asciiTheme="majorBidi" w:hAnsiTheme="majorBidi" w:hint="cs"/>
                <w:rtl/>
                <w:lang w:bidi="fa-IR"/>
              </w:rPr>
              <w:t>؟</w:t>
            </w:r>
          </w:p>
          <w:p w14:paraId="5C3C9250" w14:textId="4E08C00A" w:rsidR="004568EA" w:rsidRPr="004568EA" w:rsidRDefault="004568EA" w:rsidP="002E2442">
            <w:pPr>
              <w:rPr>
                <w:sz w:val="26"/>
                <w:szCs w:val="26"/>
                <w:rtl/>
                <w:lang w:bidi="fa-IR"/>
              </w:rPr>
            </w:pPr>
            <w:r w:rsidRPr="001B0878">
              <w:rPr>
                <w:rFonts w:asciiTheme="majorBidi" w:hAnsiTheme="majorBidi" w:hint="cs"/>
                <w:rtl/>
              </w:rPr>
              <w:t xml:space="preserve">    1)</w:t>
            </w:r>
            <w:r w:rsidRPr="001B0878">
              <w:rPr>
                <w:rFonts w:asciiTheme="majorBidi" w:hAnsiTheme="majorBidi"/>
                <w:color w:val="000000" w:themeColor="text1"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60" w:dyaOrig="279" w14:anchorId="3031F5B6">
                <v:shape id="_x0000_i2156" type="#_x0000_t75" style="width:18.15pt;height:12.7pt" o:ole="">
                  <v:imagedata r:id="rId51" o:title=""/>
                </v:shape>
                <o:OLEObject Type="Embed" ProgID="Equation.DSMT4" ShapeID="_x0000_i2156" DrawAspect="Content" ObjectID="_1792696966" r:id="rId52"/>
              </w:object>
            </w:r>
            <w:r w:rsidRPr="001B0878">
              <w:rPr>
                <w:rFonts w:asciiTheme="majorBidi" w:hAnsiTheme="majorBidi"/>
                <w:rtl/>
              </w:rPr>
              <w:t xml:space="preserve"> </w:t>
            </w:r>
            <w:r w:rsidRPr="001B0878">
              <w:rPr>
                <w:rFonts w:asciiTheme="majorBidi" w:hAnsiTheme="majorBidi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2)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620" w:dyaOrig="279" w14:anchorId="512E54E6">
                <v:shape id="_x0000_i2157" type="#_x0000_t75" style="width:31.45pt;height:14.5pt" o:ole="">
                  <v:imagedata r:id="rId53" o:title=""/>
                </v:shape>
                <o:OLEObject Type="Embed" ProgID="Equation.DSMT4" ShapeID="_x0000_i2157" DrawAspect="Content" ObjectID="_1792696967" r:id="rId54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  3)</w:t>
            </w:r>
            <w:r w:rsidRPr="001B0878">
              <w:rPr>
                <w:rFonts w:asciiTheme="majorBidi" w:hAnsiTheme="majorBidi"/>
                <w:position w:val="-6"/>
                <w:lang w:bidi="fa-IR"/>
              </w:rPr>
              <w:object w:dxaOrig="620" w:dyaOrig="279" w14:anchorId="797BCF79">
                <v:shape id="_x0000_i2158" type="#_x0000_t75" style="width:30.25pt;height:14.5pt" o:ole="">
                  <v:imagedata r:id="rId55" o:title=""/>
                </v:shape>
                <o:OLEObject Type="Embed" ProgID="Equation.DSMT4" ShapeID="_x0000_i2158" DrawAspect="Content" ObjectID="_1792696968" r:id="rId56"/>
              </w:object>
            </w:r>
            <w:r w:rsidRPr="001B0878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               4) </w:t>
            </w:r>
            <w:r w:rsidRPr="001B0878">
              <w:rPr>
                <w:rFonts w:asciiTheme="majorBidi" w:hAnsiTheme="majorBidi"/>
                <w:color w:val="000000" w:themeColor="text1"/>
                <w:position w:val="-28"/>
                <w:lang w:bidi="fa-IR"/>
              </w:rPr>
              <w:object w:dxaOrig="260" w:dyaOrig="720" w14:anchorId="56F5B420">
                <v:shape id="_x0000_i2159" type="#_x0000_t75" style="width:12.1pt;height:32.05pt" o:ole="">
                  <v:imagedata r:id="rId57" o:title=""/>
                </v:shape>
                <o:OLEObject Type="Embed" ProgID="Equation.DSMT4" ShapeID="_x0000_i2159" DrawAspect="Content" ObjectID="_1792696969" r:id="rId58"/>
              </w:object>
            </w:r>
            <w:r w:rsidRPr="001B0878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1B0878">
              <w:rPr>
                <w:rFonts w:asciiTheme="majorBidi" w:hAnsiTheme="majorBidi"/>
                <w:lang w:bidi="fa-IR"/>
              </w:rPr>
              <w:sym w:font="Wingdings" w:char="F06D"/>
            </w:r>
          </w:p>
        </w:tc>
      </w:tr>
      <w:tr w:rsidR="004568EA" w:rsidRPr="004568EA" w14:paraId="73D67539" w14:textId="77777777" w:rsidTr="002431D7">
        <w:trPr>
          <w:trHeight w:val="976"/>
        </w:trPr>
        <w:tc>
          <w:tcPr>
            <w:tcW w:w="7267" w:type="dxa"/>
          </w:tcPr>
          <w:p w14:paraId="37169D42" w14:textId="3295D04D" w:rsidR="004568EA" w:rsidRPr="004568EA" w:rsidRDefault="00F65C96" w:rsidP="00FA02E6">
            <w:pPr>
              <w:spacing w:line="276" w:lineRule="auto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4- 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</w:rPr>
              <w:t xml:space="preserve">جمله </w:t>
            </w:r>
            <w:r w:rsidR="004568EA" w:rsidRPr="004568EA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>n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اُم 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</w:rPr>
              <w:t>الگو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45"/>
              <w:gridCol w:w="2731"/>
              <w:gridCol w:w="1952"/>
            </w:tblGrid>
            <w:tr w:rsidR="004568EA" w:rsidRPr="004568EA" w14:paraId="6FB50BFC" w14:textId="77777777" w:rsidTr="001B0878">
              <w:tc>
                <w:tcPr>
                  <w:tcW w:w="2245" w:type="dxa"/>
                </w:tcPr>
                <w:p w14:paraId="799BB774" w14:textId="77777777" w:rsidR="004568EA" w:rsidRPr="004568EA" w:rsidRDefault="004568EA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2731" w:type="dxa"/>
                </w:tcPr>
                <w:p w14:paraId="65D9CC1C" w14:textId="7F2F9BC5" w:rsidR="004568EA" w:rsidRPr="004568EA" w:rsidRDefault="004568EA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 xml:space="preserve">=………..   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Pr="004568EA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n</w:t>
                  </w:r>
                  <w:r w:rsidRPr="004568EA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1952" w:type="dxa"/>
                </w:tcPr>
                <w:p w14:paraId="6F782875" w14:textId="77777777" w:rsidR="004568EA" w:rsidRPr="004568EA" w:rsidRDefault="004568EA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color w:val="000000" w:themeColor="text1"/>
                      <w:position w:val="-10"/>
                      <w:sz w:val="26"/>
                      <w:szCs w:val="26"/>
                      <w:lang w:bidi="fa-IR"/>
                    </w:rPr>
                    <w:object w:dxaOrig="1020" w:dyaOrig="320" w14:anchorId="055C0ACA">
                      <v:shape id="_x0000_i2160" type="#_x0000_t75" style="width:64.15pt;height:19.35pt" o:ole="">
                        <v:imagedata r:id="rId59" o:title=""/>
                      </v:shape>
                      <o:OLEObject Type="Embed" ProgID="Equation.DSMT4" ShapeID="_x0000_i2160" DrawAspect="Content" ObjectID="_1792696970" r:id="rId60"/>
                    </w:object>
                  </w:r>
                </w:p>
              </w:tc>
            </w:tr>
          </w:tbl>
          <w:p w14:paraId="187FA480" w14:textId="77777777" w:rsidR="004568EA" w:rsidRPr="004568EA" w:rsidRDefault="004568EA" w:rsidP="00F71596">
            <w:pPr>
              <w:rPr>
                <w:rFonts w:cs="0 Nazanin Bold"/>
                <w:b w:val="0"/>
                <w:bCs w:val="0"/>
                <w:noProof/>
                <w:sz w:val="26"/>
                <w:szCs w:val="26"/>
                <w:rtl/>
                <w:lang w:bidi="fa-IR"/>
              </w:rPr>
            </w:pPr>
          </w:p>
        </w:tc>
      </w:tr>
      <w:tr w:rsidR="004568EA" w:rsidRPr="004568EA" w14:paraId="7E7951E0" w14:textId="77777777" w:rsidTr="002431D7">
        <w:trPr>
          <w:trHeight w:val="834"/>
        </w:trPr>
        <w:tc>
          <w:tcPr>
            <w:tcW w:w="7267" w:type="dxa"/>
          </w:tcPr>
          <w:p w14:paraId="403066FD" w14:textId="2F9DB2D5" w:rsidR="004568EA" w:rsidRPr="004568EA" w:rsidRDefault="00F65C96" w:rsidP="00376DE9">
            <w:pPr>
              <w:rPr>
                <w:rFonts w:asciiTheme="majorBidi" w:hAnsiTheme="majorBidi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</w:rPr>
              <w:lastRenderedPageBreak/>
              <w:t xml:space="preserve">5-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>مقدار عددی عبارت جبری</w:t>
            </w:r>
            <w:r w:rsidR="004568EA" w:rsidRPr="004568EA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 xml:space="preserve">زیر را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به‏ازای</w:t>
            </w:r>
            <w:r w:rsidR="004568EA" w:rsidRPr="004568EA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639" w:dyaOrig="279" w14:anchorId="7070429C">
                <v:shape id="_x0000_i2161" type="#_x0000_t75" style="width:32.05pt;height:14.5pt" o:ole="">
                  <v:imagedata r:id="rId61" o:title=""/>
                </v:shape>
                <o:OLEObject Type="Embed" ProgID="Equation.DSMT4" ShapeID="_x0000_i2161" DrawAspect="Content" ObjectID="_1792696971" r:id="rId62"/>
              </w:object>
            </w:r>
            <w:r w:rsidR="004568EA" w:rsidRPr="004568EA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و</w:t>
            </w:r>
            <w:r w:rsidR="004568EA" w:rsidRPr="004568EA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300" w14:anchorId="1DB83E07">
                <v:shape id="_x0000_i2162" type="#_x0000_t75" style="width:38.1pt;height:15.75pt" o:ole="">
                  <v:imagedata r:id="rId63" o:title=""/>
                </v:shape>
                <o:OLEObject Type="Embed" ProgID="Equation.DSMT4" ShapeID="_x0000_i2162" DrawAspect="Content" ObjectID="_1792696972" r:id="rId64"/>
              </w:object>
            </w:r>
            <w:r w:rsidR="004568EA" w:rsidRPr="004568EA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بیابید.</w:t>
            </w:r>
          </w:p>
          <w:p w14:paraId="4B8A1137" w14:textId="40436853" w:rsidR="004568EA" w:rsidRPr="004568EA" w:rsidRDefault="004568EA" w:rsidP="00384CFE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4568EA">
              <w:rPr>
                <w:rFonts w:asciiTheme="majorBidi" w:hAnsiTheme="majorBidi"/>
                <w:position w:val="-6"/>
                <w:sz w:val="26"/>
                <w:szCs w:val="26"/>
              </w:rPr>
              <w:object w:dxaOrig="1120" w:dyaOrig="300" w14:anchorId="6CABA70D">
                <v:shape id="_x0000_i2163" type="#_x0000_t75" style="width:65.95pt;height:18.15pt" o:ole="">
                  <v:imagedata r:id="rId65" o:title=""/>
                </v:shape>
                <o:OLEObject Type="Embed" ProgID="Equation.DSMT4" ShapeID="_x0000_i2163" DrawAspect="Content" ObjectID="_1792696973" r:id="rId66"/>
              </w:object>
            </w:r>
            <w:r w:rsidRPr="004568EA">
              <w:rPr>
                <w:rFonts w:asciiTheme="majorBidi" w:hAnsiTheme="majorBidi"/>
                <w:sz w:val="26"/>
                <w:szCs w:val="26"/>
              </w:rPr>
              <w:t xml:space="preserve">    </w:t>
            </w:r>
          </w:p>
        </w:tc>
      </w:tr>
      <w:tr w:rsidR="004568EA" w:rsidRPr="004568EA" w14:paraId="6634A529" w14:textId="77777777" w:rsidTr="002431D7">
        <w:trPr>
          <w:trHeight w:val="1731"/>
        </w:trPr>
        <w:tc>
          <w:tcPr>
            <w:tcW w:w="7267" w:type="dxa"/>
          </w:tcPr>
          <w:p w14:paraId="64D0E425" w14:textId="0B053912" w:rsidR="004568EA" w:rsidRDefault="001B0878" w:rsidP="00A55EFE">
            <w:p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 w:rsidRPr="004568EA">
              <w:rPr>
                <w:rFonts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6D7BE7F" wp14:editId="0CEFA3B3">
                      <wp:simplePos x="0" y="0"/>
                      <wp:positionH relativeFrom="column">
                        <wp:posOffset>2970713</wp:posOffset>
                      </wp:positionH>
                      <wp:positionV relativeFrom="paragraph">
                        <wp:posOffset>221226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336A5C" w14:textId="77777777" w:rsidR="004568EA" w:rsidRDefault="004568EA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56F904A1">
                                          <v:shape id="_x0000_i2175" type="#_x0000_t75" style="width:19.35pt;height:13.9pt" o:ole="">
                                            <v:imagedata r:id="rId67" o:title=""/>
                                          </v:shape>
                                          <o:OLEObject Type="Embed" ProgID="Equation.DSMT4" ShapeID="_x0000_i2175" DrawAspect="Content" ObjectID="_1792696985" r:id="rId6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CF687F" w14:textId="77777777" w:rsidR="004568EA" w:rsidRDefault="004568EA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10C244A0">
                                          <v:shape id="_x0000_i2176" type="#_x0000_t75" style="width:17.55pt;height:13.9pt" o:ole="">
                                            <v:imagedata r:id="rId69" o:title=""/>
                                          </v:shape>
                                          <o:OLEObject Type="Embed" ProgID="Equation.DSMT4" ShapeID="_x0000_i2176" DrawAspect="Content" ObjectID="_1792696986" r:id="rId7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54643" w14:textId="77777777" w:rsidR="004568EA" w:rsidRDefault="004568EA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7EAEEBC">
                                          <v:shape id="_x0000_i2177" type="#_x0000_t75" style="width:17.55pt;height:13.9pt" o:ole="">
                                            <v:imagedata r:id="rId71" o:title=""/>
                                          </v:shape>
                                          <o:OLEObject Type="Embed" ProgID="Equation.DSMT4" ShapeID="_x0000_i2177" DrawAspect="Content" ObjectID="_1792696987" r:id="rId7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7BE7F" id="Group 7" o:spid="_x0000_s1026" style="position:absolute;left:0;text-align:left;margin-left:233.9pt;margin-top:17.4pt;width:70.1pt;height:49.8pt;z-index:25167667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">
                      <v:group id="Group 16" o:spid="_x0000_s1027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2A336A5C" w14:textId="77777777" w:rsidR="004568EA" w:rsidRDefault="004568EA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56F904A1">
                                    <v:shape id="_x0000_i6955" type="#_x0000_t75" style="width:19.35pt;height:13.9pt" o:ole="">
                                      <v:imagedata r:id="rId73" o:title=""/>
                                    </v:shape>
                                    <o:OLEObject Type="Embed" ProgID="Equation.DSMT4" ShapeID="_x0000_i6955" DrawAspect="Content" ObjectID="_1792687741" r:id="rId7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07CF687F" w14:textId="77777777" w:rsidR="004568EA" w:rsidRDefault="004568EA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10C244A0">
                                    <v:shape id="_x0000_i6956" type="#_x0000_t75" style="width:17.55pt;height:13.9pt" o:ole="">
                                      <v:imagedata r:id="rId75" o:title=""/>
                                    </v:shape>
                                    <o:OLEObject Type="Embed" ProgID="Equation.DSMT4" ShapeID="_x0000_i6956" DrawAspect="Content" ObjectID="_1792687742" r:id="rId7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AD54643" w14:textId="77777777" w:rsidR="004568EA" w:rsidRDefault="004568EA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7EAEEBC">
                                    <v:shape id="_x0000_i6957" type="#_x0000_t75" style="width:17.55pt;height:13.9pt" o:ole="">
                                      <v:imagedata r:id="rId77" o:title=""/>
                                    </v:shape>
                                    <o:OLEObject Type="Embed" ProgID="Equation.DSMT4" ShapeID="_x0000_i6957" DrawAspect="Content" ObjectID="_1792687743" r:id="rId7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="004568EA" w:rsidRPr="004568EA">
              <w:rPr>
                <w:rFonts w:asciiTheme="majorBidi" w:hAnsiTheme="majorBidi" w:hint="cs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AF63BAC" wp14:editId="6D085CAA">
                      <wp:simplePos x="0" y="0"/>
                      <wp:positionH relativeFrom="page">
                        <wp:posOffset>36700</wp:posOffset>
                      </wp:positionH>
                      <wp:positionV relativeFrom="page">
                        <wp:posOffset>218601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3615" cy="2979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4568EA" w:rsidRPr="002E0428" w:rsidRDefault="004568EA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2178" type="#_x0000_t75" style="width:12.1pt;height:15.75pt" o:ole="">
                                          <v:imagedata r:id="rId79" o:title=""/>
                                        </v:shape>
                                        <o:OLEObject Type="Embed" ProgID="Equation.DSMT4" ShapeID="_x0000_i2178" DrawAspect="Content" ObjectID="_1792696988" r:id="rId8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26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4568EA" w:rsidRPr="002E0428" w:rsidRDefault="004568EA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2179" type="#_x0000_t75" style="width:9.7pt;height:14.5pt" o:ole="">
                                          <v:imagedata r:id="rId81" o:title=""/>
                                        </v:shape>
                                        <o:OLEObject Type="Embed" ProgID="Equation.DSMT4" ShapeID="_x0000_i2179" DrawAspect="Content" ObjectID="_1792696989" r:id="rId8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3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32" style="position:absolute;left:0;text-align:left;margin-left:2.9pt;margin-top:17.2pt;width:88pt;height:57.85pt;z-index:251675648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3" type="#_x0000_t202" style="position:absolute;left:5581;top:-291;width:3436;height:2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4568EA" w:rsidRPr="002E0428" w:rsidRDefault="004568EA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2178" type="#_x0000_t75" style="width:12.1pt;height:15.75pt" o:ole="">
                                    <v:imagedata r:id="rId79" o:title=""/>
                                  </v:shape>
                                  <o:OLEObject Type="Embed" ProgID="Equation.DSMT4" ShapeID="_x0000_i2178" DrawAspect="Content" ObjectID="_1792696988" r:id="rId84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34" type="#_x0000_t202" style="position:absolute;left:743;top:3082;width:3043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4568EA" w:rsidRPr="002E0428" w:rsidRDefault="004568EA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2179" type="#_x0000_t75" style="width:9.7pt;height:14.5pt" o:ole="">
                                    <v:imagedata r:id="rId81" o:title=""/>
                                  </v:shape>
                                  <o:OLEObject Type="Embed" ProgID="Equation.DSMT4" ShapeID="_x0000_i2179" DrawAspect="Content" ObjectID="_1792696989" r:id="rId85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35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">
                        <v:imagedata r:id="rId86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="00F65C96">
              <w:rPr>
                <w:rFonts w:asciiTheme="majorBidi" w:hAnsiTheme="majorBidi" w:hint="cs"/>
                <w:sz w:val="26"/>
                <w:szCs w:val="26"/>
                <w:rtl/>
              </w:rPr>
              <w:t xml:space="preserve">6-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>محیط و مساحت شکل‏ زیر را به صورت جبری بنویسید.</w:t>
            </w:r>
          </w:p>
          <w:p w14:paraId="6BE66C47" w14:textId="77777777" w:rsidR="001B0878" w:rsidRPr="004568EA" w:rsidRDefault="001B0878" w:rsidP="00A55EFE">
            <w:p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</w:p>
          <w:p w14:paraId="2C5E67B7" w14:textId="23364426" w:rsidR="001B0878" w:rsidRDefault="001B0878" w:rsidP="001B0878">
            <w:pPr>
              <w:rPr>
                <w:rFonts w:asciiTheme="majorBidi" w:hAnsiTheme="majorBidi"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                                        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....................</w:t>
            </w:r>
            <w:r w:rsidR="004568EA" w:rsidRPr="004568EA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440" w:dyaOrig="300" w14:anchorId="076E35E8">
                <v:shape id="_x0000_i2164" type="#_x0000_t75" style="width:21.8pt;height:15.75pt" o:ole="">
                  <v:imagedata r:id="rId87" o:title=""/>
                </v:shape>
                <o:OLEObject Type="Embed" ProgID="Equation.DSMT4" ShapeID="_x0000_i2164" DrawAspect="Content" ObjectID="_1792696974" r:id="rId88"/>
              </w:object>
            </w:r>
            <w:r w:rsidR="004568EA" w:rsidRPr="004568EA">
              <w:rPr>
                <w:rFonts w:asciiTheme="majorBidi" w:hAnsiTheme="majorBidi"/>
                <w:sz w:val="26"/>
                <w:szCs w:val="26"/>
                <w:lang w:bidi="fa-IR"/>
              </w:rPr>
              <w:t xml:space="preserve">                       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 xml:space="preserve">     </w:t>
            </w:r>
          </w:p>
          <w:p w14:paraId="690CD5A4" w14:textId="473D3A1E" w:rsidR="004568EA" w:rsidRPr="004568EA" w:rsidRDefault="001B0878" w:rsidP="003928A0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</w:rPr>
              <w:t xml:space="preserve">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 xml:space="preserve">              ...................</w:t>
            </w:r>
            <w:r w:rsidR="004568EA" w:rsidRPr="004568EA">
              <w:rPr>
                <w:rFonts w:asciiTheme="majorBidi" w:hAnsiTheme="majorBidi"/>
                <w:position w:val="-4"/>
                <w:sz w:val="26"/>
                <w:szCs w:val="26"/>
              </w:rPr>
              <w:object w:dxaOrig="480" w:dyaOrig="279" w14:anchorId="1F4D139E">
                <v:shape id="_x0000_i2165" type="#_x0000_t75" style="width:24.2pt;height:14.5pt" o:ole="">
                  <v:imagedata r:id="rId89" o:title=""/>
                </v:shape>
                <o:OLEObject Type="Embed" ProgID="Equation.DSMT4" ShapeID="_x0000_i2165" DrawAspect="Content" ObjectID="_1792696975" r:id="rId90"/>
              </w:objec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 xml:space="preserve">            </w:t>
            </w:r>
            <w:r>
              <w:rPr>
                <w:rFonts w:asciiTheme="majorBidi" w:hAnsiTheme="majorBidi" w:hint="cs"/>
                <w:sz w:val="26"/>
                <w:szCs w:val="26"/>
                <w:rtl/>
              </w:rPr>
              <w:t xml:space="preserve">       </w:t>
            </w:r>
            <w:r w:rsidR="004568EA" w:rsidRPr="004568EA">
              <w:rPr>
                <w:rFonts w:asciiTheme="majorBidi" w:hAnsiTheme="majorBidi" w:hint="cs"/>
                <w:sz w:val="26"/>
                <w:szCs w:val="26"/>
                <w:rtl/>
              </w:rPr>
              <w:t xml:space="preserve"> ...................</w:t>
            </w:r>
            <w:r w:rsidR="004568EA" w:rsidRPr="004568EA">
              <w:rPr>
                <w:rFonts w:asciiTheme="majorBidi" w:hAnsiTheme="majorBidi"/>
                <w:position w:val="-4"/>
                <w:sz w:val="26"/>
                <w:szCs w:val="26"/>
              </w:rPr>
              <w:object w:dxaOrig="480" w:dyaOrig="279" w14:anchorId="450858A8">
                <v:shape id="_x0000_i2166" type="#_x0000_t75" style="width:24.2pt;height:14.5pt" o:ole="">
                  <v:imagedata r:id="rId89" o:title=""/>
                </v:shape>
                <o:OLEObject Type="Embed" ProgID="Equation.DSMT4" ShapeID="_x0000_i2166" DrawAspect="Content" ObjectID="_1792696976" r:id="rId91"/>
              </w:object>
            </w:r>
          </w:p>
        </w:tc>
      </w:tr>
      <w:tr w:rsidR="004568EA" w:rsidRPr="004568EA" w14:paraId="5D05F95E" w14:textId="77777777" w:rsidTr="002431D7">
        <w:trPr>
          <w:trHeight w:val="2268"/>
        </w:trPr>
        <w:tc>
          <w:tcPr>
            <w:tcW w:w="7267" w:type="dxa"/>
          </w:tcPr>
          <w:p w14:paraId="7F0582DB" w14:textId="0042F826" w:rsidR="004568EA" w:rsidRPr="004568EA" w:rsidRDefault="00F65C96" w:rsidP="0083400F">
            <w:pPr>
              <w:rPr>
                <w:rFonts w:asciiTheme="majorBidi" w:hAnsi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7- 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عبارات جبری زیر را ساده کنید.</w:t>
            </w:r>
          </w:p>
          <w:p w14:paraId="752A4BB0" w14:textId="1A1EE28C" w:rsidR="004568EA" w:rsidRPr="004568EA" w:rsidRDefault="004568EA" w:rsidP="001B0878">
            <w:pPr>
              <w:spacing w:line="360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</w:pP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4568EA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2220" w:dyaOrig="279" w14:anchorId="7DE9452C">
                <v:shape id="_x0000_i2167" type="#_x0000_t75" style="width:110.7pt;height:14.5pt" o:ole="">
                  <v:imagedata r:id="rId92" o:title=""/>
                </v:shape>
                <o:OLEObject Type="Embed" ProgID="Equation.DSMT4" ShapeID="_x0000_i2167" DrawAspect="Content" ObjectID="_1792696977" r:id="rId93"/>
              </w:objec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(الف</w:t>
            </w:r>
          </w:p>
          <w:p w14:paraId="1946FAB0" w14:textId="67960B1F" w:rsidR="004568EA" w:rsidRPr="004568EA" w:rsidRDefault="004568EA" w:rsidP="001B0878">
            <w:pPr>
              <w:spacing w:line="360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2240" w:dyaOrig="340" w14:anchorId="79EE2DD1">
                <v:shape id="_x0000_i2168" type="#_x0000_t75" style="width:111.95pt;height:17.55pt" o:ole="">
                  <v:imagedata r:id="rId94" o:title=""/>
                </v:shape>
                <o:OLEObject Type="Embed" ProgID="Equation.DSMT4" ShapeID="_x0000_i2168" DrawAspect="Content" ObjectID="_1792696978" r:id="rId95"/>
              </w:objec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(ب</w:t>
            </w:r>
          </w:p>
          <w:p w14:paraId="76A4FD98" w14:textId="32A1B3B8" w:rsidR="004568EA" w:rsidRPr="004568EA" w:rsidRDefault="004568EA" w:rsidP="001B0878">
            <w:pPr>
              <w:spacing w:line="360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420" w:dyaOrig="360" w14:anchorId="6D78989A">
                <v:shape id="_x0000_i2169" type="#_x0000_t75" style="width:120.4pt;height:18.15pt" o:ole="">
                  <v:imagedata r:id="rId96" o:title=""/>
                </v:shape>
                <o:OLEObject Type="Embed" ProgID="Equation.DSMT4" ShapeID="_x0000_i2169" DrawAspect="Content" ObjectID="_1792696979" r:id="rId97"/>
              </w:object>
            </w:r>
            <w:r w:rsidRPr="004568EA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(ج</w:t>
            </w:r>
          </w:p>
          <w:p w14:paraId="658E470C" w14:textId="35FA6260" w:rsidR="004568EA" w:rsidRPr="004568EA" w:rsidRDefault="004568EA" w:rsidP="001B0878">
            <w:pPr>
              <w:spacing w:line="360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4568EA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740" w:dyaOrig="360" w14:anchorId="145EEC69">
                <v:shape id="_x0000_i2170" type="#_x0000_t75" style="width:136.75pt;height:18.15pt" o:ole="">
                  <v:imagedata r:id="rId98" o:title=""/>
                </v:shape>
                <o:OLEObject Type="Embed" ProgID="Equation.DSMT4" ShapeID="_x0000_i2170" DrawAspect="Content" ObjectID="_1792696980" r:id="rId99"/>
              </w:object>
            </w:r>
            <w:r w:rsidRPr="004568EA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(د</w:t>
            </w:r>
          </w:p>
        </w:tc>
      </w:tr>
      <w:tr w:rsidR="0058148C" w:rsidRPr="004568EA" w14:paraId="2159DD12" w14:textId="77777777" w:rsidTr="002431D7">
        <w:trPr>
          <w:trHeight w:val="1280"/>
        </w:trPr>
        <w:tc>
          <w:tcPr>
            <w:tcW w:w="7267" w:type="dxa"/>
          </w:tcPr>
          <w:p w14:paraId="519C76A8" w14:textId="7966815E" w:rsidR="0058148C" w:rsidRDefault="00F65C96" w:rsidP="0083400F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8- </w:t>
            </w:r>
            <w:r w:rsidR="0058148C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1888"/>
              <w:gridCol w:w="1741"/>
              <w:gridCol w:w="1836"/>
              <w:gridCol w:w="1050"/>
            </w:tblGrid>
            <w:tr w:rsidR="0058148C" w:rsidRPr="004568EA" w14:paraId="78309143" w14:textId="77777777" w:rsidTr="00B17245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3EBC2678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531C9066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09DC8BD9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CEDC1CC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  <w:t>n</w:t>
                  </w:r>
                </w:p>
              </w:tc>
            </w:tr>
            <w:tr w:rsidR="0058148C" w:rsidRPr="004568EA" w14:paraId="72329D6A" w14:textId="77777777" w:rsidTr="00B17245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A41B5BE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5E62459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290D3A95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B8D2E35" w14:textId="77777777" w:rsidR="0058148C" w:rsidRPr="004568EA" w:rsidRDefault="0058148C" w:rsidP="0058148C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7A80EAC9">
                      <v:shape id="_x0000_i2171" type="#_x0000_t75" style="width:38.1pt;height:14.5pt" o:ole="">
                        <v:imagedata r:id="rId100" o:title=""/>
                      </v:shape>
                      <o:OLEObject Type="Embed" ProgID="Equation.DSMT4" ShapeID="_x0000_i2171" DrawAspect="Content" ObjectID="_1792696981" r:id="rId101"/>
                    </w:object>
                  </w:r>
                </w:p>
              </w:tc>
            </w:tr>
          </w:tbl>
          <w:p w14:paraId="00F3BB02" w14:textId="1B4F7086" w:rsidR="0058148C" w:rsidRPr="004568EA" w:rsidRDefault="0058148C" w:rsidP="0083400F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4568EA" w:rsidRPr="004568EA" w14:paraId="13C0F0C0" w14:textId="77777777" w:rsidTr="002431D7">
        <w:trPr>
          <w:trHeight w:val="1722"/>
        </w:trPr>
        <w:tc>
          <w:tcPr>
            <w:tcW w:w="7267" w:type="dxa"/>
          </w:tcPr>
          <w:p w14:paraId="26D41EF2" w14:textId="0D20F03E" w:rsidR="004568EA" w:rsidRPr="004568EA" w:rsidRDefault="00F65C96" w:rsidP="00DC6EB8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9- </w:t>
            </w:r>
            <w:r w:rsidR="004568EA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معادله‏های زیر را حل کنید.</w:t>
            </w:r>
          </w:p>
          <w:p w14:paraId="32B3ED93" w14:textId="1504AD05" w:rsidR="004568EA" w:rsidRPr="004568EA" w:rsidRDefault="004568EA" w:rsidP="00641645">
            <w:pPr>
              <w:jc w:val="center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</w:rPr>
              <w:object w:dxaOrig="1740" w:dyaOrig="279" w14:anchorId="52D6D713">
                <v:shape id="_x0000_i2172" type="#_x0000_t75" style="width:87.75pt;height:14.5pt" o:ole="">
                  <v:imagedata r:id="rId102" o:title=""/>
                </v:shape>
                <o:OLEObject Type="Embed" ProgID="Equation.DSMT4" ShapeID="_x0000_i2172" DrawAspect="Content" ObjectID="_1792696982" r:id="rId103"/>
              </w:object>
            </w:r>
            <w:r w:rsidRPr="004568EA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(پ             </w:t>
            </w:r>
            <w:r w:rsidRPr="004568EA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1500" w:dyaOrig="279" w14:anchorId="1705C4E7">
                <v:shape id="_x0000_i2173" type="#_x0000_t75" style="width:75.65pt;height:14.5pt" o:ole="">
                  <v:imagedata r:id="rId104" o:title=""/>
                </v:shape>
                <o:OLEObject Type="Embed" ProgID="Equation.DSMT4" ShapeID="_x0000_i2173" DrawAspect="Content" ObjectID="_1792696983" r:id="rId105"/>
              </w:object>
            </w:r>
            <w:r w:rsidRPr="004568EA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(ب     </w:t>
            </w:r>
            <w:r w:rsidR="0058148C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</w:t>
            </w:r>
            <w:r w:rsidR="0058148C" w:rsidRPr="004568EA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1160" w:dyaOrig="279" w14:anchorId="12A7676F">
                <v:shape id="_x0000_i2174" type="#_x0000_t75" style="width:57.5pt;height:14.5pt" o:ole="">
                  <v:imagedata r:id="rId106" o:title=""/>
                </v:shape>
                <o:OLEObject Type="Embed" ProgID="Equation.DSMT4" ShapeID="_x0000_i2174" DrawAspect="Content" ObjectID="_1792696984" r:id="rId107"/>
              </w:object>
            </w:r>
            <w:r w:rsidR="0058148C" w:rsidRPr="004568EA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58148C"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(الف</w:t>
            </w:r>
            <w:r w:rsidRPr="004568EA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</w:t>
            </w:r>
          </w:p>
          <w:p w14:paraId="3BADFB11" w14:textId="77777777" w:rsidR="004568EA" w:rsidRPr="004568EA" w:rsidRDefault="004568EA" w:rsidP="00641645">
            <w:pPr>
              <w:jc w:val="center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14:paraId="799DF17D" w14:textId="61AD1DCC" w:rsidR="004568EA" w:rsidRPr="004568EA" w:rsidRDefault="004568EA" w:rsidP="004655C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4568EA" w:rsidRPr="004568EA" w14:paraId="70C4EAC8" w14:textId="77777777" w:rsidTr="002431D7">
        <w:trPr>
          <w:trHeight w:val="2058"/>
        </w:trPr>
        <w:tc>
          <w:tcPr>
            <w:tcW w:w="7267" w:type="dxa"/>
          </w:tcPr>
          <w:p w14:paraId="5AF4C8EC" w14:textId="2A34B356" w:rsidR="004568EA" w:rsidRPr="004568EA" w:rsidRDefault="00F65C96" w:rsidP="007644B7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10 - 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>الف) برا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مساله ز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68EA"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فقط 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68EA"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معادله بنو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68EA"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="004568EA"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68EA"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4568EA"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: .............................................</w:t>
            </w:r>
          </w:p>
          <w:p w14:paraId="7BCCF85F" w14:textId="77777777" w:rsidR="004568EA" w:rsidRPr="004568EA" w:rsidRDefault="004568EA" w:rsidP="007644B7">
            <w:pPr>
              <w:tabs>
                <w:tab w:val="left" w:pos="624"/>
              </w:tabs>
              <w:spacing w:line="276" w:lineRule="auto"/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«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5  برابر عدد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 واحد کم کرد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حاصل برابر 16 شده است.‌»</w:t>
            </w:r>
          </w:p>
          <w:p w14:paraId="5783632D" w14:textId="45643BC9" w:rsidR="004568EA" w:rsidRPr="004568EA" w:rsidRDefault="004568EA" w:rsidP="00807FC9">
            <w:pPr>
              <w:tabs>
                <w:tab w:val="left" w:pos="624"/>
              </w:tabs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>) هز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F043F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ثابت</w:t>
            </w:r>
            <w:bookmarkStart w:id="0" w:name="_GoBack"/>
            <w:bookmarkEnd w:id="0"/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چاپخانه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10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و هز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برگه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2000 تومان است. هز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4568EA">
              <w:rPr>
                <w:rFonts w:ascii="Portada ARA" w:hAnsi="Portada ARA" w:cs="Portada ARA"/>
                <w:sz w:val="26"/>
                <w:szCs w:val="26"/>
                <w:lang w:bidi="fa-IR"/>
              </w:rPr>
              <w:t>a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="00BD445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رگه 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>را به صورت جبر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بنو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Pr="004568E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4568E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4568E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.  </w:t>
            </w:r>
          </w:p>
        </w:tc>
      </w:tr>
    </w:tbl>
    <w:p w14:paraId="615D838F" w14:textId="1970DFA0" w:rsidR="000B3006" w:rsidRPr="00123F50" w:rsidRDefault="000B3006" w:rsidP="0005723D">
      <w:pPr>
        <w:tabs>
          <w:tab w:val="left" w:pos="7696"/>
        </w:tabs>
        <w:jc w:val="right"/>
        <w:rPr>
          <w:rFonts w:ascii="Vazirmatn" w:hAnsi="Vazirmatn"/>
          <w:sz w:val="6"/>
          <w:szCs w:val="6"/>
          <w:rtl/>
          <w:lang w:bidi="fa-IR"/>
        </w:rPr>
      </w:pPr>
    </w:p>
    <w:sectPr w:rsidR="000B3006" w:rsidRPr="00123F50" w:rsidSect="004568EA">
      <w:footerReference w:type="even" r:id="rId108"/>
      <w:pgSz w:w="8391" w:h="11906" w:code="11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D3C82" w14:textId="77777777" w:rsidR="00342E9C" w:rsidRDefault="00342E9C">
      <w:r>
        <w:separator/>
      </w:r>
    </w:p>
  </w:endnote>
  <w:endnote w:type="continuationSeparator" w:id="0">
    <w:p w14:paraId="1079E0BB" w14:textId="77777777" w:rsidR="00342E9C" w:rsidRDefault="0034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A0D1" w14:textId="77777777" w:rsidR="00342E9C" w:rsidRDefault="00342E9C">
      <w:r>
        <w:separator/>
      </w:r>
    </w:p>
  </w:footnote>
  <w:footnote w:type="continuationSeparator" w:id="0">
    <w:p w14:paraId="22BDABFF" w14:textId="77777777" w:rsidR="00342E9C" w:rsidRDefault="00342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2A6C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1023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23F50"/>
    <w:rsid w:val="00130F92"/>
    <w:rsid w:val="0013299E"/>
    <w:rsid w:val="001369CE"/>
    <w:rsid w:val="0014214F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0878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54E4"/>
    <w:rsid w:val="002078FB"/>
    <w:rsid w:val="0022126B"/>
    <w:rsid w:val="002304F7"/>
    <w:rsid w:val="0023052B"/>
    <w:rsid w:val="00232982"/>
    <w:rsid w:val="002431D7"/>
    <w:rsid w:val="00255544"/>
    <w:rsid w:val="00257904"/>
    <w:rsid w:val="00263670"/>
    <w:rsid w:val="002650E6"/>
    <w:rsid w:val="0026555D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2E9C"/>
    <w:rsid w:val="00343621"/>
    <w:rsid w:val="0034711C"/>
    <w:rsid w:val="00352925"/>
    <w:rsid w:val="00363EA9"/>
    <w:rsid w:val="00366B83"/>
    <w:rsid w:val="0037499B"/>
    <w:rsid w:val="00376DE9"/>
    <w:rsid w:val="00383EEC"/>
    <w:rsid w:val="00384CFE"/>
    <w:rsid w:val="00384F69"/>
    <w:rsid w:val="00387B55"/>
    <w:rsid w:val="003928A0"/>
    <w:rsid w:val="00394BDA"/>
    <w:rsid w:val="00396865"/>
    <w:rsid w:val="003A6F1F"/>
    <w:rsid w:val="003B1261"/>
    <w:rsid w:val="003B2220"/>
    <w:rsid w:val="003B2DC0"/>
    <w:rsid w:val="003B3CA8"/>
    <w:rsid w:val="003B49F9"/>
    <w:rsid w:val="003B5073"/>
    <w:rsid w:val="003B6D7E"/>
    <w:rsid w:val="003C58DD"/>
    <w:rsid w:val="003C6A43"/>
    <w:rsid w:val="003D1954"/>
    <w:rsid w:val="003D43BA"/>
    <w:rsid w:val="003D7F40"/>
    <w:rsid w:val="003E2171"/>
    <w:rsid w:val="003E2AA3"/>
    <w:rsid w:val="003E6677"/>
    <w:rsid w:val="003F272F"/>
    <w:rsid w:val="003F3DC4"/>
    <w:rsid w:val="003F58FD"/>
    <w:rsid w:val="00403C56"/>
    <w:rsid w:val="00427CF4"/>
    <w:rsid w:val="00440886"/>
    <w:rsid w:val="00455480"/>
    <w:rsid w:val="0045654A"/>
    <w:rsid w:val="004568D6"/>
    <w:rsid w:val="004568EA"/>
    <w:rsid w:val="00464B31"/>
    <w:rsid w:val="004655C1"/>
    <w:rsid w:val="00465F4B"/>
    <w:rsid w:val="00467052"/>
    <w:rsid w:val="00480E18"/>
    <w:rsid w:val="00484EEC"/>
    <w:rsid w:val="00492EE4"/>
    <w:rsid w:val="00495CCA"/>
    <w:rsid w:val="00496963"/>
    <w:rsid w:val="004A0E94"/>
    <w:rsid w:val="004A1F88"/>
    <w:rsid w:val="004A273D"/>
    <w:rsid w:val="004A3814"/>
    <w:rsid w:val="004B1925"/>
    <w:rsid w:val="004B4415"/>
    <w:rsid w:val="004B5D83"/>
    <w:rsid w:val="004B7F7B"/>
    <w:rsid w:val="004C2135"/>
    <w:rsid w:val="004D75F7"/>
    <w:rsid w:val="004E1746"/>
    <w:rsid w:val="004F1A82"/>
    <w:rsid w:val="00526347"/>
    <w:rsid w:val="00526388"/>
    <w:rsid w:val="00527D9D"/>
    <w:rsid w:val="00550734"/>
    <w:rsid w:val="0055430A"/>
    <w:rsid w:val="00554692"/>
    <w:rsid w:val="005704C3"/>
    <w:rsid w:val="00574846"/>
    <w:rsid w:val="0058148C"/>
    <w:rsid w:val="00592C7E"/>
    <w:rsid w:val="0059312F"/>
    <w:rsid w:val="0059556C"/>
    <w:rsid w:val="005A04D4"/>
    <w:rsid w:val="005A36CD"/>
    <w:rsid w:val="005A5D92"/>
    <w:rsid w:val="005B0A9C"/>
    <w:rsid w:val="005B2FB8"/>
    <w:rsid w:val="005B355E"/>
    <w:rsid w:val="005B49BD"/>
    <w:rsid w:val="005C70F1"/>
    <w:rsid w:val="005E13ED"/>
    <w:rsid w:val="005E22DE"/>
    <w:rsid w:val="005F273B"/>
    <w:rsid w:val="005F4CAF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3D63"/>
    <w:rsid w:val="00716ED6"/>
    <w:rsid w:val="0071794E"/>
    <w:rsid w:val="007248D3"/>
    <w:rsid w:val="007409DF"/>
    <w:rsid w:val="00742506"/>
    <w:rsid w:val="0074647C"/>
    <w:rsid w:val="007644B7"/>
    <w:rsid w:val="0076488E"/>
    <w:rsid w:val="007660E8"/>
    <w:rsid w:val="007673A8"/>
    <w:rsid w:val="007702DA"/>
    <w:rsid w:val="00771433"/>
    <w:rsid w:val="00777B43"/>
    <w:rsid w:val="00777D5B"/>
    <w:rsid w:val="00783232"/>
    <w:rsid w:val="0078625B"/>
    <w:rsid w:val="00786C62"/>
    <w:rsid w:val="0078765A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07FC9"/>
    <w:rsid w:val="00812683"/>
    <w:rsid w:val="00814666"/>
    <w:rsid w:val="0081623F"/>
    <w:rsid w:val="00820188"/>
    <w:rsid w:val="00824E95"/>
    <w:rsid w:val="008274E0"/>
    <w:rsid w:val="00827D24"/>
    <w:rsid w:val="0083400F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2625F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9F2E6E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37D39"/>
    <w:rsid w:val="00A40DA9"/>
    <w:rsid w:val="00A472AB"/>
    <w:rsid w:val="00A47B40"/>
    <w:rsid w:val="00A54BD7"/>
    <w:rsid w:val="00A5530B"/>
    <w:rsid w:val="00A55EF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B3CAF"/>
    <w:rsid w:val="00AB400F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535F"/>
    <w:rsid w:val="00B2713C"/>
    <w:rsid w:val="00B305E1"/>
    <w:rsid w:val="00B40735"/>
    <w:rsid w:val="00B44A14"/>
    <w:rsid w:val="00B463C0"/>
    <w:rsid w:val="00B52219"/>
    <w:rsid w:val="00B56F1A"/>
    <w:rsid w:val="00B60893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5099"/>
    <w:rsid w:val="00BC58D0"/>
    <w:rsid w:val="00BC6570"/>
    <w:rsid w:val="00BD4456"/>
    <w:rsid w:val="00BD447E"/>
    <w:rsid w:val="00BE2EBF"/>
    <w:rsid w:val="00BE776E"/>
    <w:rsid w:val="00BF4523"/>
    <w:rsid w:val="00C06882"/>
    <w:rsid w:val="00C0768D"/>
    <w:rsid w:val="00C323A2"/>
    <w:rsid w:val="00C326B1"/>
    <w:rsid w:val="00C40BBF"/>
    <w:rsid w:val="00C4546A"/>
    <w:rsid w:val="00C50B9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677D9"/>
    <w:rsid w:val="00D70DCE"/>
    <w:rsid w:val="00D77B55"/>
    <w:rsid w:val="00D8294C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92F"/>
    <w:rsid w:val="00E96E6B"/>
    <w:rsid w:val="00EA05B8"/>
    <w:rsid w:val="00EC2C10"/>
    <w:rsid w:val="00EC4514"/>
    <w:rsid w:val="00EC7805"/>
    <w:rsid w:val="00EF20AF"/>
    <w:rsid w:val="00EF59FB"/>
    <w:rsid w:val="00F01A3F"/>
    <w:rsid w:val="00F01DFC"/>
    <w:rsid w:val="00F043F6"/>
    <w:rsid w:val="00F05AAD"/>
    <w:rsid w:val="00F05EBA"/>
    <w:rsid w:val="00F13A48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65C96"/>
    <w:rsid w:val="00F71596"/>
    <w:rsid w:val="00F81292"/>
    <w:rsid w:val="00F92B50"/>
    <w:rsid w:val="00F96F1E"/>
    <w:rsid w:val="00FA00FC"/>
    <w:rsid w:val="00FA02E6"/>
    <w:rsid w:val="00FA1DE2"/>
    <w:rsid w:val="00FA2195"/>
    <w:rsid w:val="00FC528B"/>
    <w:rsid w:val="00FC5A50"/>
    <w:rsid w:val="00FC75DC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4C21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068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6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2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10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5.wmf"/><Relationship Id="rId86" Type="http://schemas.openxmlformats.org/officeDocument/2006/relationships/image" Target="media/image37.png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0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6.png"/><Relationship Id="rId88" Type="http://schemas.openxmlformats.org/officeDocument/2006/relationships/oleObject" Target="embeddings/oleObject4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C193-ACA2-4328-B754-14A96BEA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837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140</cp:revision>
  <cp:lastPrinted>2023-10-26T12:42:00Z</cp:lastPrinted>
  <dcterms:created xsi:type="dcterms:W3CDTF">2018-10-12T13:02:00Z</dcterms:created>
  <dcterms:modified xsi:type="dcterms:W3CDTF">2024-11-09T19:03:00Z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