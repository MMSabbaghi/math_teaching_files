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716ED6" w:rsidRDefault="00D12852">
      <w:pPr>
        <w:rPr>
          <w:rFonts w:ascii="Vazirmatn" w:hAnsi="Vazirmatn" w:cs="0 Nazanin Bold"/>
          <w:b w:val="0"/>
          <w:bCs w:val="0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45"/>
        <w:gridCol w:w="3800"/>
        <w:gridCol w:w="3240"/>
        <w:gridCol w:w="2291"/>
        <w:gridCol w:w="560"/>
      </w:tblGrid>
      <w:tr w:rsidR="00376DE9" w:rsidRPr="00716ED6" w14:paraId="52F37251" w14:textId="69C15B8C" w:rsidTr="00376DE9">
        <w:trPr>
          <w:trHeight w:val="664"/>
        </w:trPr>
        <w:tc>
          <w:tcPr>
            <w:tcW w:w="4445" w:type="dxa"/>
            <w:gridSpan w:val="2"/>
            <w:shd w:val="clear" w:color="auto" w:fill="BFBFBF" w:themeFill="background1" w:themeFillShade="BF"/>
            <w:vAlign w:val="center"/>
          </w:tcPr>
          <w:p w14:paraId="51FF8739" w14:textId="2812C01C" w:rsidR="00376DE9" w:rsidRPr="00376DE9" w:rsidRDefault="00376DE9" w:rsidP="00376DE9">
            <w:pPr>
              <w:rPr>
                <w:rFonts w:ascii="Vazirmatn" w:hAnsi="Vazirmatn" w:cs="0 Nazanin Bold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376DE9">
              <w:rPr>
                <w:rFonts w:ascii="Vazirmatn" w:hAnsi="Vazirmatn" w:cs="0 Nazanin Bold" w:hint="cs"/>
                <w:b w:val="0"/>
                <w:bCs w:val="0"/>
                <w:sz w:val="32"/>
                <w:szCs w:val="32"/>
                <w:rtl/>
              </w:rPr>
              <w:t xml:space="preserve">نام و نام خانوادگی: </w:t>
            </w:r>
            <w:r w:rsidRPr="00376DE9">
              <w:rPr>
                <w:rFonts w:asciiTheme="majorBidi" w:hAnsiTheme="majorBidi" w:cs="0 Nazanin Bold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5FFA71D4" w14:textId="768277B3" w:rsidR="00376DE9" w:rsidRPr="00376DE9" w:rsidRDefault="00376DE9" w:rsidP="00376DE9">
            <w:pPr>
              <w:rPr>
                <w:rFonts w:ascii="Vazirmatn" w:hAnsi="Vazirmatn" w:cs="0 Nazanin Bold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376DE9">
              <w:rPr>
                <w:rFonts w:ascii="Vazirmatn" w:hAnsi="Vazirmatn" w:cs="0 Nazanin Bold" w:hint="cs"/>
                <w:b w:val="0"/>
                <w:bCs w:val="0"/>
                <w:sz w:val="32"/>
                <w:szCs w:val="32"/>
                <w:rtl/>
              </w:rPr>
              <w:t xml:space="preserve">کلاس هفتم: .........................  </w:t>
            </w:r>
          </w:p>
        </w:tc>
        <w:tc>
          <w:tcPr>
            <w:tcW w:w="2851" w:type="dxa"/>
            <w:gridSpan w:val="2"/>
            <w:shd w:val="clear" w:color="auto" w:fill="BFBFBF" w:themeFill="background1" w:themeFillShade="BF"/>
            <w:vAlign w:val="center"/>
          </w:tcPr>
          <w:p w14:paraId="39E1F95B" w14:textId="72147117" w:rsidR="00376DE9" w:rsidRPr="00376DE9" w:rsidRDefault="00376DE9" w:rsidP="00376DE9">
            <w:pPr>
              <w:rPr>
                <w:rFonts w:ascii="Vazirmatn" w:hAnsi="Vazirmatn" w:cs="0 Nazanin Bold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376DE9">
              <w:rPr>
                <w:rFonts w:ascii="Vazirmatn" w:hAnsi="Vazirmatn" w:cs="0 Nazanin Bold" w:hint="cs"/>
                <w:b w:val="0"/>
                <w:bCs w:val="0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376DE9" w:rsidRPr="00716ED6" w14:paraId="240CC253" w14:textId="77777777" w:rsidTr="002E2442">
        <w:trPr>
          <w:trHeight w:val="1010"/>
        </w:trPr>
        <w:tc>
          <w:tcPr>
            <w:tcW w:w="645" w:type="dxa"/>
          </w:tcPr>
          <w:p w14:paraId="468E133F" w14:textId="34EF169D" w:rsidR="00376DE9" w:rsidRPr="00716ED6" w:rsidRDefault="00376DE9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1</w:t>
            </w:r>
          </w:p>
        </w:tc>
        <w:tc>
          <w:tcPr>
            <w:tcW w:w="9331" w:type="dxa"/>
            <w:gridSpan w:val="3"/>
          </w:tcPr>
          <w:p w14:paraId="3A1D97B1" w14:textId="77777777" w:rsidR="00376DE9" w:rsidRPr="00716ED6" w:rsidRDefault="00376DE9" w:rsidP="00376DE9">
            <w:pPr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>درستی یا نادرستی عبارات زیر را مشخص کنید.</w:t>
            </w:r>
          </w:p>
          <w:p w14:paraId="1C51299C" w14:textId="1B0E872A" w:rsidR="00376DE9" w:rsidRDefault="00376DE9" w:rsidP="00376DE9">
            <w:pPr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الف)ضریب عبارت </w:t>
            </w:r>
            <w:r w:rsidRPr="00716ED6">
              <w:rPr>
                <w:rFonts w:asciiTheme="majorBidi" w:hAnsiTheme="majorBidi" w:cs="0 Nazanin Bold"/>
                <w:color w:val="000000" w:themeColor="text1"/>
                <w:position w:val="-12"/>
                <w:sz w:val="28"/>
                <w:szCs w:val="28"/>
              </w:rPr>
              <w:object w:dxaOrig="499" w:dyaOrig="340" w14:anchorId="478003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4pt;height:17.8pt" o:ole="">
                  <v:imagedata r:id="rId7" o:title=""/>
                </v:shape>
                <o:OLEObject Type="Embed" ProgID="Equation.DSMT4" ShapeID="_x0000_i1025" DrawAspect="Content" ObjectID="_1783870940" r:id="rId8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برابر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یک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است.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ص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غ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</w:p>
          <w:p w14:paraId="70B60402" w14:textId="77777777" w:rsidR="00376DE9" w:rsidRPr="00716ED6" w:rsidRDefault="00376DE9" w:rsidP="00376DE9">
            <w:pPr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ب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)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>مح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ی</w:t>
            </w:r>
            <w:r w:rsidRPr="00716ED6">
              <w:rPr>
                <w:rFonts w:asciiTheme="majorBidi" w:hAnsiTheme="majorBidi" w:cs="0 Nazanin Bold" w:hint="eastAsia"/>
                <w:color w:val="000000" w:themeColor="text1"/>
                <w:sz w:val="28"/>
                <w:szCs w:val="28"/>
                <w:rtl/>
                <w:lang w:bidi="fa-IR"/>
              </w:rPr>
              <w:t>ط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مربع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ی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به ضلع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t>a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 برابر </w:t>
            </w:r>
            <w:r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340" w:dyaOrig="279" w14:anchorId="151A50DB">
                <v:shape id="_x0000_i1026" type="#_x0000_t75" style="width:16.95pt;height:14.4pt" o:ole="">
                  <v:imagedata r:id="rId9" o:title=""/>
                </v:shape>
                <o:OLEObject Type="Embed" ProgID="Equation.DSMT4" ShapeID="_x0000_i1026" DrawAspect="Content" ObjectID="_1783870941" r:id="rId10"/>
              </w:objec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>م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ی‏</w:t>
            </w:r>
            <w:r w:rsidRPr="00716ED6">
              <w:rPr>
                <w:rFonts w:asciiTheme="majorBidi" w:hAnsiTheme="majorBidi" w:cs="0 Nazanin Bold" w:hint="eastAsia"/>
                <w:color w:val="000000" w:themeColor="text1"/>
                <w:sz w:val="28"/>
                <w:szCs w:val="28"/>
                <w:rtl/>
                <w:lang w:bidi="fa-IR"/>
              </w:rPr>
              <w:t>باشد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>.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ص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غ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  </w:t>
            </w:r>
          </w:p>
          <w:p w14:paraId="11C4C5BA" w14:textId="77777777" w:rsidR="00376DE9" w:rsidRPr="000F5ADE" w:rsidRDefault="00376DE9" w:rsidP="00376DE9">
            <w:pPr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ج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) 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</w:rPr>
              <w:t>جمله</w:t>
            </w:r>
            <w:r w:rsidRPr="00716ED6">
              <w:rPr>
                <w:rFonts w:asciiTheme="majorBidi" w:hAnsiTheme="majorBidi" w:cs="0 Nazanin Bold"/>
                <w:sz w:val="28"/>
                <w:szCs w:val="28"/>
                <w:cs/>
              </w:rPr>
              <w:t>‎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</w:rPr>
              <w:t xml:space="preserve">ی </w:t>
            </w:r>
            <w:r w:rsidRPr="00716ED6">
              <w:rPr>
                <w:rFonts w:asciiTheme="majorBidi" w:hAnsiTheme="majorBidi" w:cs="0 Nazanin Bold"/>
                <w:sz w:val="28"/>
                <w:szCs w:val="28"/>
              </w:rPr>
              <w:t>n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اُم الگویی به</w:t>
            </w:r>
            <w:r w:rsidRPr="00716ED6">
              <w:rPr>
                <w:rFonts w:asciiTheme="majorBidi" w:hAnsiTheme="majorBidi" w:cs="0 Nazanin Bold"/>
                <w:sz w:val="28"/>
                <w:szCs w:val="28"/>
                <w:cs/>
                <w:lang w:bidi="fa-IR"/>
              </w:rPr>
              <w:t>‎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صورت</w:t>
            </w:r>
            <w:r w:rsidRPr="00716ED6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760" w:dyaOrig="279" w14:anchorId="2D9C93D6">
                <v:shape id="_x0000_i1027" type="#_x0000_t75" style="width:38.1pt;height:14.4pt" o:ole="">
                  <v:imagedata r:id="rId11" o:title=""/>
                </v:shape>
                <o:OLEObject Type="Embed" ProgID="Equation.DSMT4" ShapeID="_x0000_i1027" DrawAspect="Content" ObjectID="_1783870942" r:id="rId12"/>
              </w:objec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می</w:t>
            </w:r>
            <w:r w:rsidRPr="00716ED6">
              <w:rPr>
                <w:rFonts w:asciiTheme="majorBidi" w:hAnsiTheme="majorBidi" w:cs="0 Nazanin Bold"/>
                <w:sz w:val="28"/>
                <w:szCs w:val="28"/>
                <w:cs/>
                <w:lang w:bidi="fa-IR"/>
              </w:rPr>
              <w:t>‎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باشد، جمله</w:t>
            </w:r>
            <w:r w:rsidRPr="00716ED6">
              <w:rPr>
                <w:rFonts w:asciiTheme="majorBidi" w:hAnsiTheme="majorBidi" w:cs="0 Nazanin Bold"/>
                <w:sz w:val="28"/>
                <w:szCs w:val="28"/>
                <w:cs/>
                <w:lang w:bidi="fa-IR"/>
              </w:rPr>
              <w:t>‎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ی دهم </w:t>
            </w:r>
            <w:r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آن 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برابر 25 است.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ص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غ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</w:t>
            </w:r>
          </w:p>
          <w:p w14:paraId="538539AB" w14:textId="44E233EE" w:rsidR="00376DE9" w:rsidRPr="00716ED6" w:rsidRDefault="00376DE9" w:rsidP="00376DE9">
            <w:pPr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د) 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« </w:t>
            </w:r>
            <w:r>
              <w:rPr>
                <w:rFonts w:ascii="Vazirmatn" w:hAnsi="Vazirmatn" w:cs="0 Nazanin Bold" w:hint="cs"/>
                <w:sz w:val="28"/>
                <w:szCs w:val="28"/>
                <w:rtl/>
              </w:rPr>
              <w:t>هشت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 واحد </w:t>
            </w:r>
            <w:r>
              <w:rPr>
                <w:rFonts w:ascii="Vazirmatn" w:hAnsi="Vazirmatn" w:cs="0 Nazanin Bold" w:hint="cs"/>
                <w:sz w:val="28"/>
                <w:szCs w:val="28"/>
                <w:rtl/>
              </w:rPr>
              <w:t>بیشتر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 از </w:t>
            </w:r>
            <w:r w:rsidRPr="00716ED6">
              <w:rPr>
                <w:rFonts w:ascii="Vazirmatn" w:hAnsi="Vazirmatn" w:cs="0 Nazanin Bold" w:hint="cs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 w:hint="eastAsia"/>
                <w:sz w:val="28"/>
                <w:szCs w:val="28"/>
                <w:rtl/>
              </w:rPr>
              <w:t>ک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 عدد » به‏صورت جبر</w:t>
            </w:r>
            <w:r w:rsidRPr="00716ED6">
              <w:rPr>
                <w:rFonts w:ascii="Vazirmatn" w:hAnsi="Vazirmatn" w:cs="0 Nazanin Bold" w:hint="cs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می شود :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>«</w:t>
            </w:r>
            <w:r w:rsidRPr="006815AD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620" w:dyaOrig="279" w14:anchorId="6AE04E02">
                <v:shape id="_x0000_i1028" type="#_x0000_t75" style="width:27.1pt;height:12.7pt" o:ole="">
                  <v:imagedata r:id="rId13" o:title=""/>
                </v:shape>
                <o:OLEObject Type="Embed" ProgID="Equation.DSMT4" ShapeID="_x0000_i1028" DrawAspect="Content" ObjectID="_1783870943" r:id="rId14"/>
              </w:objec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>»</w:t>
            </w:r>
            <w:r>
              <w:rPr>
                <w:rFonts w:ascii="Vazirmatn" w:hAnsi="Vazirmatn" w:cs="0 Nazanin Bold" w:hint="cs"/>
                <w:sz w:val="28"/>
                <w:szCs w:val="28"/>
                <w:rtl/>
              </w:rPr>
              <w:t xml:space="preserve"> 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ص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غ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</w:p>
        </w:tc>
        <w:tc>
          <w:tcPr>
            <w:tcW w:w="560" w:type="dxa"/>
            <w:vAlign w:val="center"/>
          </w:tcPr>
          <w:p w14:paraId="39023089" w14:textId="5343671E" w:rsidR="00376DE9" w:rsidRPr="00716ED6" w:rsidRDefault="00376DE9" w:rsidP="005F273B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1671F0" w:rsidRPr="00716ED6" w14:paraId="25841946" w14:textId="77777777" w:rsidTr="002E2442">
        <w:trPr>
          <w:trHeight w:val="1010"/>
        </w:trPr>
        <w:tc>
          <w:tcPr>
            <w:tcW w:w="645" w:type="dxa"/>
          </w:tcPr>
          <w:p w14:paraId="2DF4A0A7" w14:textId="230EE42D" w:rsidR="001671F0" w:rsidRPr="00716ED6" w:rsidRDefault="008E431A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2</w:t>
            </w:r>
          </w:p>
        </w:tc>
        <w:tc>
          <w:tcPr>
            <w:tcW w:w="9331" w:type="dxa"/>
            <w:gridSpan w:val="3"/>
          </w:tcPr>
          <w:p w14:paraId="156E6DA4" w14:textId="77777777" w:rsidR="001671F0" w:rsidRPr="00716ED6" w:rsidRDefault="005F273B" w:rsidP="005F273B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جاها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خال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را کامل کن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د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.</w:t>
            </w:r>
          </w:p>
          <w:p w14:paraId="7D5B03DC" w14:textId="0FEEB55D" w:rsidR="005F273B" w:rsidRPr="00716ED6" w:rsidRDefault="005F273B" w:rsidP="005F273B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الف) 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« دو واحد کمتر از سه برابر </w:t>
            </w:r>
            <w:r w:rsidRPr="00716ED6">
              <w:rPr>
                <w:rFonts w:ascii="Vazirmatn" w:hAnsi="Vazirmatn" w:cs="0 Nazanin Bold" w:hint="cs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 w:hint="eastAsia"/>
                <w:sz w:val="28"/>
                <w:szCs w:val="28"/>
                <w:rtl/>
              </w:rPr>
              <w:t>ک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 عدد » به‏صورت جبر</w:t>
            </w:r>
            <w:r w:rsidRPr="00716ED6">
              <w:rPr>
                <w:rFonts w:ascii="Vazirmatn" w:hAnsi="Vazirmatn" w:cs="0 Nazanin Bold" w:hint="cs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می شود : ....................................</w:t>
            </w:r>
          </w:p>
          <w:p w14:paraId="27B00A2E" w14:textId="5436541D" w:rsidR="005F273B" w:rsidRPr="00716ED6" w:rsidRDefault="005F273B" w:rsidP="005F273B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ب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)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عبارت جبری </w:t>
            </w:r>
            <w:r w:rsidR="00A81ACC" w:rsidRPr="00716ED6">
              <w:rPr>
                <w:rFonts w:ascii="Vazirmatn" w:hAnsi="Vazirmatn" w:cs="0 Nazanin Bold"/>
                <w:sz w:val="28"/>
                <w:szCs w:val="28"/>
                <w:rtl/>
              </w:rPr>
              <w:t>«</w:t>
            </w:r>
            <w:r w:rsidR="00623B9E" w:rsidRPr="00623B9E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760" w:dyaOrig="279" w14:anchorId="0D0E81E6">
                <v:shape id="_x0000_i1029" type="#_x0000_t75" style="width:36.4pt;height:14.4pt" o:ole="">
                  <v:imagedata r:id="rId15" o:title=""/>
                </v:shape>
                <o:OLEObject Type="Embed" ProgID="Equation.DSMT4" ShapeID="_x0000_i1029" DrawAspect="Content" ObjectID="_1783870944" r:id="rId16"/>
              </w:objec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A81ACC" w:rsidRPr="00716ED6">
              <w:rPr>
                <w:rFonts w:ascii="Vazirmatn" w:hAnsi="Vazirmatn" w:cs="0 Nazanin Bold"/>
                <w:sz w:val="28"/>
                <w:szCs w:val="28"/>
                <w:rtl/>
              </w:rPr>
              <w:t>»</w:t>
            </w:r>
            <w:r w:rsidR="00A81ACC">
              <w:rPr>
                <w:rFonts w:ascii="Vazirmatn" w:hAnsi="Vazirmatn" w:cs="0 Nazanin Bold" w:hint="cs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به صورت کلامی می شود : .................................................................</w:t>
            </w:r>
          </w:p>
          <w:p w14:paraId="278358E9" w14:textId="42EB973F" w:rsidR="005F273B" w:rsidRPr="00716ED6" w:rsidRDefault="005F273B" w:rsidP="005F273B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ج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) اگر متغ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ر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ها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دو جمله جبر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مثل هم باشد ، به آن دو جمله ، جملات ........</w:t>
            </w:r>
            <w:r w:rsidR="00122E90"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...........</w:t>
            </w:r>
            <w:r w:rsid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.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... م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گو</w:t>
            </w: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یی</w:t>
            </w:r>
            <w:r w:rsidRPr="00716ED6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م</w:t>
            </w: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.</w:t>
            </w:r>
          </w:p>
          <w:p w14:paraId="1CC3DF64" w14:textId="0E583F1C" w:rsidR="002E2442" w:rsidRPr="00716ED6" w:rsidRDefault="005567B9" w:rsidP="00C9475F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د</w:t>
            </w:r>
            <w:r w:rsidR="000051C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) </w:t>
            </w:r>
            <w:r w:rsidR="00A47B40" w:rsidRPr="00A47B4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اگر جمله ا</w:t>
            </w:r>
            <w:r w:rsidR="00A47B40" w:rsidRPr="00A47B4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A47B40" w:rsidRPr="00A47B4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ضر</w:t>
            </w:r>
            <w:r w:rsidR="00A47B40" w:rsidRPr="00A47B4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A47B40" w:rsidRPr="00A47B40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ب</w:t>
            </w:r>
            <w:r w:rsidR="00A47B40" w:rsidRPr="00A47B4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نداشته باشد ، ضر</w:t>
            </w:r>
            <w:r w:rsidR="00A47B40" w:rsidRPr="00A47B4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A47B40" w:rsidRPr="00A47B40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ب</w:t>
            </w:r>
            <w:r w:rsidR="00A47B40" w:rsidRPr="00A47B4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آن .........</w:t>
            </w:r>
            <w:r w:rsidR="0005723D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.....</w:t>
            </w:r>
            <w:r w:rsidR="00A47B40" w:rsidRPr="00A47B4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........ است.</w:t>
            </w:r>
          </w:p>
        </w:tc>
        <w:tc>
          <w:tcPr>
            <w:tcW w:w="560" w:type="dxa"/>
            <w:vAlign w:val="center"/>
          </w:tcPr>
          <w:p w14:paraId="215DC610" w14:textId="5DDF70CB" w:rsidR="001671F0" w:rsidRPr="00716ED6" w:rsidRDefault="00A47B40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</w:t>
            </w:r>
            <w:r w:rsidR="005567B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1671F0" w:rsidRPr="00716ED6" w14:paraId="347A0DC8" w14:textId="77777777" w:rsidTr="002E2442">
        <w:trPr>
          <w:trHeight w:val="805"/>
        </w:trPr>
        <w:tc>
          <w:tcPr>
            <w:tcW w:w="645" w:type="dxa"/>
          </w:tcPr>
          <w:p w14:paraId="576BC39F" w14:textId="0D546080" w:rsidR="001671F0" w:rsidRPr="00716ED6" w:rsidRDefault="008E431A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3</w:t>
            </w:r>
          </w:p>
        </w:tc>
        <w:tc>
          <w:tcPr>
            <w:tcW w:w="9331" w:type="dxa"/>
            <w:gridSpan w:val="3"/>
          </w:tcPr>
          <w:p w14:paraId="46C2D2FA" w14:textId="77777777" w:rsidR="005F273B" w:rsidRPr="00716ED6" w:rsidRDefault="005F273B" w:rsidP="005F273B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>گزینه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cs/>
              </w:rPr>
              <w:t>‎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>ی مناسب را علامت بزنید.</w:t>
            </w:r>
          </w:p>
          <w:p w14:paraId="04E9A71B" w14:textId="6CBCFBA7" w:rsidR="005F273B" w:rsidRPr="00716ED6" w:rsidRDefault="005F273B" w:rsidP="00122E90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الف) </w:t>
            </w:r>
            <w:r w:rsidR="00122E90" w:rsidRPr="00716ED6"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کدام جمله</w:t>
            </w:r>
            <w:r w:rsidR="00122E90" w:rsidRPr="00716ED6"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cs/>
                <w:lang w:bidi="fa-IR"/>
              </w:rPr>
              <w:t>‎</w:t>
            </w:r>
            <w:r w:rsidR="00122E90" w:rsidRPr="00716ED6">
              <w:rPr>
                <w:rFonts w:asciiTheme="majorBidi" w:hAnsiTheme="majorBidi" w:cs="0 Nazanin Bold"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جبری</w:t>
            </w:r>
            <w:r w:rsidR="00D77B55">
              <w:rPr>
                <w:rFonts w:asciiTheme="majorBidi" w:hAnsiTheme="majorBidi" w:cs="0 Nazanin Bold"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با</w:t>
            </w:r>
            <w:r w:rsidR="00122E90" w:rsidRPr="00716ED6">
              <w:rPr>
                <w:rFonts w:asciiTheme="majorBidi" w:hAnsiTheme="majorBidi" w:cs="0 Nazanin Bold"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376DE9" w:rsidRPr="00716ED6">
              <w:rPr>
                <w:rFonts w:asciiTheme="majorBidi" w:hAnsiTheme="majorBidi" w:cs="0 Nazanin Bold"/>
                <w:position w:val="-12"/>
                <w:sz w:val="28"/>
                <w:szCs w:val="28"/>
              </w:rPr>
              <w:object w:dxaOrig="540" w:dyaOrig="340" w14:anchorId="7C2C822C">
                <v:shape id="_x0000_i1031" type="#_x0000_t75" style="width:27.1pt;height:16.95pt" o:ole="">
                  <v:imagedata r:id="rId17" o:title=""/>
                </v:shape>
                <o:OLEObject Type="Embed" ProgID="Equation.DSMT4" ShapeID="_x0000_i1031" DrawAspect="Content" ObjectID="_1783870945" r:id="rId18"/>
              </w:object>
            </w:r>
            <w:r w:rsidR="00122E90" w:rsidRPr="00716ED6"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متشابه است؟</w:t>
            </w:r>
          </w:p>
          <w:p w14:paraId="58A0DCB5" w14:textId="050DC76A" w:rsidR="00122E90" w:rsidRPr="00716ED6" w:rsidRDefault="00122E90" w:rsidP="00122E90">
            <w:pPr>
              <w:spacing w:line="276" w:lineRule="auto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    1)</w:t>
            </w:r>
            <w:r w:rsidR="00376DE9" w:rsidRPr="00716ED6">
              <w:rPr>
                <w:rFonts w:asciiTheme="majorBidi" w:hAnsiTheme="majorBidi" w:cs="0 Nazanin Bold"/>
                <w:color w:val="000000" w:themeColor="text1"/>
                <w:position w:val="-12"/>
                <w:sz w:val="28"/>
                <w:szCs w:val="28"/>
              </w:rPr>
              <w:object w:dxaOrig="400" w:dyaOrig="340" w14:anchorId="2764DEC3">
                <v:shape id="_x0000_i1032" type="#_x0000_t75" style="width:20.35pt;height:17.8pt" o:ole="">
                  <v:imagedata r:id="rId19" o:title=""/>
                </v:shape>
                <o:OLEObject Type="Embed" ProgID="Equation.DSMT4" ShapeID="_x0000_i1032" DrawAspect="Content" ObjectID="_1783870946" r:id="rId20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2)</w:t>
            </w:r>
            <w:r w:rsidR="00376DE9"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340" w:dyaOrig="279" w14:anchorId="63C294A3">
                <v:shape id="_x0000_i1033" type="#_x0000_t75" style="width:16.95pt;height:14.4pt" o:ole="">
                  <v:imagedata r:id="rId21" o:title=""/>
                </v:shape>
                <o:OLEObject Type="Embed" ProgID="Equation.DSMT4" ShapeID="_x0000_i1033" DrawAspect="Content" ObjectID="_1783870947" r:id="rId22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</w:t>
            </w:r>
            <w:r w:rsidR="00D77B55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3)</w:t>
            </w:r>
            <w:r w:rsidRPr="00716ED6">
              <w:rPr>
                <w:rFonts w:asciiTheme="majorBidi" w:hAnsiTheme="majorBidi" w:cs="0 Nazanin Bold"/>
                <w:color w:val="000000" w:themeColor="text1"/>
                <w:position w:val="-12"/>
                <w:sz w:val="28"/>
                <w:szCs w:val="28"/>
                <w:lang w:bidi="fa-IR"/>
              </w:rPr>
              <w:object w:dxaOrig="520" w:dyaOrig="300" w14:anchorId="3ACD1B17">
                <v:shape id="_x0000_i1034" type="#_x0000_t75" style="width:26.25pt;height:15.25pt" o:ole="">
                  <v:imagedata r:id="rId23" o:title=""/>
                </v:shape>
                <o:OLEObject Type="Embed" ProgID="Equation.DSMT4" ShapeID="_x0000_i1034" DrawAspect="Content" ObjectID="_1783870948" r:id="rId24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4)</w:t>
            </w:r>
            <w:r w:rsidR="00376DE9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10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12BC7620" w14:textId="342413F0" w:rsidR="005F273B" w:rsidRPr="00716ED6" w:rsidRDefault="005F273B" w:rsidP="005F273B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ب) جمله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cs/>
                <w:lang w:bidi="fa-IR"/>
              </w:rPr>
              <w:t>‎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ی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t>n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اُم الگوی</w:t>
            </w:r>
            <w:r w:rsidR="007A0A28" w:rsidRPr="00716ED6">
              <w:rPr>
                <w:rFonts w:asciiTheme="majorBidi" w:hAnsiTheme="majorBidi" w:cs="0 Nazanin Bold"/>
                <w:color w:val="000000" w:themeColor="text1"/>
                <w:position w:val="-10"/>
                <w:sz w:val="28"/>
                <w:szCs w:val="28"/>
                <w:lang w:bidi="fa-IR"/>
              </w:rPr>
              <w:object w:dxaOrig="1160" w:dyaOrig="320" w14:anchorId="606A4633">
                <v:shape id="_x0000_i1035" type="#_x0000_t75" style="width:58.45pt;height:15.25pt" o:ole="">
                  <v:imagedata r:id="rId25" o:title=""/>
                </v:shape>
                <o:OLEObject Type="Embed" ProgID="Equation.DSMT4" ShapeID="_x0000_i1035" DrawAspect="Content" ObjectID="_1783870949" r:id="rId26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کدام است؟</w:t>
            </w:r>
          </w:p>
          <w:p w14:paraId="630C6FC2" w14:textId="413C5E45" w:rsidR="005F273B" w:rsidRPr="00716ED6" w:rsidRDefault="005F273B" w:rsidP="005F273B">
            <w:pPr>
              <w:spacing w:line="276" w:lineRule="auto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    1)</w:t>
            </w:r>
            <w:r w:rsidR="00376DE9"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</w:rPr>
              <w:object w:dxaOrig="700" w:dyaOrig="279" w14:anchorId="6813F8BA">
                <v:shape id="_x0000_i1036" type="#_x0000_t75" style="width:35.6pt;height:14.4pt" o:ole="">
                  <v:imagedata r:id="rId27" o:title=""/>
                </v:shape>
                <o:OLEObject Type="Embed" ProgID="Equation.DSMT4" ShapeID="_x0000_i1036" DrawAspect="Content" ObjectID="_1783870950" r:id="rId28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2)</w:t>
            </w:r>
            <w:r w:rsidR="00376DE9"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700" w:dyaOrig="279" w14:anchorId="6139EE7B">
                <v:shape id="_x0000_i1037" type="#_x0000_t75" style="width:35.6pt;height:14.4pt" o:ole="">
                  <v:imagedata r:id="rId29" o:title=""/>
                </v:shape>
                <o:OLEObject Type="Embed" ProgID="Equation.DSMT4" ShapeID="_x0000_i1037" DrawAspect="Content" ObjectID="_1783870951" r:id="rId30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  <w:r w:rsidR="00122E90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3)</w:t>
            </w:r>
            <w:r w:rsidR="00376DE9"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620" w:dyaOrig="279" w14:anchorId="067EC8A4">
                <v:shape id="_x0000_i1038" type="#_x0000_t75" style="width:31.35pt;height:14.4pt" o:ole="">
                  <v:imagedata r:id="rId31" o:title=""/>
                </v:shape>
                <o:OLEObject Type="Embed" ProgID="Equation.DSMT4" ShapeID="_x0000_i1038" DrawAspect="Content" ObjectID="_1783870952" r:id="rId32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</w:t>
            </w:r>
            <w:r w:rsidR="00122E90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4)</w:t>
            </w:r>
            <w:r w:rsidR="00376DE9"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620" w:dyaOrig="279" w14:anchorId="48E3FAE4">
                <v:shape id="_x0000_i1039" type="#_x0000_t75" style="width:31.35pt;height:14.4pt" o:ole="">
                  <v:imagedata r:id="rId33" o:title=""/>
                </v:shape>
                <o:OLEObject Type="Embed" ProgID="Equation.DSMT4" ShapeID="_x0000_i1039" DrawAspect="Content" ObjectID="_1783870953" r:id="rId34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6F283FEA" w14:textId="77777777" w:rsidR="005F273B" w:rsidRPr="00716ED6" w:rsidRDefault="005F273B" w:rsidP="005F273B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پ) کدام عبارت جبری قابل ساده شدن می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cs/>
                <w:lang w:bidi="fa-IR"/>
              </w:rPr>
              <w:t>‎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باشد؟</w:t>
            </w:r>
          </w:p>
          <w:p w14:paraId="7628D70F" w14:textId="45AAB0C4" w:rsidR="005F273B" w:rsidRPr="00716ED6" w:rsidRDefault="005F273B" w:rsidP="005F273B">
            <w:pPr>
              <w:spacing w:line="276" w:lineRule="auto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    1)</w:t>
            </w:r>
            <w:r w:rsidR="007A0A28"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</w:rPr>
              <w:object w:dxaOrig="680" w:dyaOrig="279" w14:anchorId="6D1CE952">
                <v:shape id="_x0000_i1040" type="#_x0000_t75" style="width:33.9pt;height:12.7pt" o:ole="">
                  <v:imagedata r:id="rId35" o:title=""/>
                </v:shape>
                <o:OLEObject Type="Embed" ProgID="Equation.DSMT4" ShapeID="_x0000_i1040" DrawAspect="Content" ObjectID="_1783870954" r:id="rId36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2)</w:t>
            </w:r>
            <w:r w:rsidR="007A0A28"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999" w:dyaOrig="279" w14:anchorId="092FEF98">
                <v:shape id="_x0000_i1041" type="#_x0000_t75" style="width:50pt;height:14.4pt" o:ole="">
                  <v:imagedata r:id="rId37" o:title=""/>
                </v:shape>
                <o:OLEObject Type="Embed" ProgID="Equation.DSMT4" ShapeID="_x0000_i1041" DrawAspect="Content" ObjectID="_1783870955" r:id="rId38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</w:t>
            </w:r>
            <w:r w:rsidR="00122E90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3)</w:t>
            </w:r>
            <w:r w:rsidR="007A0A28" w:rsidRPr="00716ED6">
              <w:rPr>
                <w:rFonts w:asciiTheme="majorBidi" w:hAnsiTheme="majorBidi" w:cs="0 Nazanin Bold"/>
                <w:color w:val="000000" w:themeColor="text1"/>
                <w:position w:val="-12"/>
                <w:sz w:val="28"/>
                <w:szCs w:val="28"/>
                <w:lang w:bidi="fa-IR"/>
              </w:rPr>
              <w:object w:dxaOrig="900" w:dyaOrig="340" w14:anchorId="0F0756FD">
                <v:shape id="_x0000_i1042" type="#_x0000_t75" style="width:45.75pt;height:16.95pt" o:ole="">
                  <v:imagedata r:id="rId39" o:title=""/>
                </v:shape>
                <o:OLEObject Type="Embed" ProgID="Equation.DSMT4" ShapeID="_x0000_i1042" DrawAspect="Content" ObjectID="_1783870956" r:id="rId40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</w:t>
            </w:r>
            <w:r w:rsidR="00122E90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4)</w:t>
            </w:r>
            <w:r w:rsidR="007A0A28"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680" w:dyaOrig="279" w14:anchorId="27A0E74D">
                <v:shape id="_x0000_i1043" type="#_x0000_t75" style="width:33.9pt;height:12.7pt" o:ole="">
                  <v:imagedata r:id="rId41" o:title=""/>
                </v:shape>
                <o:OLEObject Type="Embed" ProgID="Equation.DSMT4" ShapeID="_x0000_i1043" DrawAspect="Content" ObjectID="_1783870957" r:id="rId42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17CF5FC0" w14:textId="041DB080" w:rsidR="005F273B" w:rsidRPr="00716ED6" w:rsidRDefault="005F273B" w:rsidP="00334AE2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ت) کدام </w:t>
            </w:r>
            <w:r w:rsidR="00334AE2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یک</w:t>
            </w:r>
            <w:r w:rsidR="00122E90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با </w:t>
            </w:r>
            <w:r w:rsidR="00122E90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t>ab</w:t>
            </w:r>
            <w:r w:rsidR="00122E90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برابر نیست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؟</w:t>
            </w:r>
          </w:p>
          <w:p w14:paraId="7C5CF63D" w14:textId="77777777" w:rsidR="001671F0" w:rsidRDefault="005F273B" w:rsidP="00B81E42">
            <w:pPr>
              <w:spacing w:line="276" w:lineRule="auto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  1)</w:t>
            </w:r>
            <w:r w:rsidR="00122E90"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</w:rPr>
              <w:object w:dxaOrig="440" w:dyaOrig="300" w14:anchorId="50B1A938">
                <v:shape id="_x0000_i1044" type="#_x0000_t75" style="width:22.85pt;height:15.25pt" o:ole="">
                  <v:imagedata r:id="rId43" o:title=""/>
                </v:shape>
                <o:OLEObject Type="Embed" ProgID="Equation.DSMT4" ShapeID="_x0000_i1044" DrawAspect="Content" ObjectID="_1783870958" r:id="rId44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2)</w:t>
            </w:r>
            <w:r w:rsidR="00122E90" w:rsidRPr="00716ED6">
              <w:rPr>
                <w:rFonts w:asciiTheme="majorBidi" w:hAnsiTheme="majorBidi" w:cs="0 Nazanin Bold"/>
                <w:color w:val="000000" w:themeColor="text1"/>
                <w:position w:val="-12"/>
                <w:sz w:val="28"/>
                <w:szCs w:val="28"/>
                <w:lang w:bidi="fa-IR"/>
              </w:rPr>
              <w:object w:dxaOrig="760" w:dyaOrig="360" w14:anchorId="4AB5ACC6">
                <v:shape id="_x0000_i1045" type="#_x0000_t75" style="width:38.1pt;height:17.8pt" o:ole="">
                  <v:imagedata r:id="rId45" o:title=""/>
                </v:shape>
                <o:OLEObject Type="Embed" ProgID="Equation.DSMT4" ShapeID="_x0000_i1045" DrawAspect="Content" ObjectID="_1783870959" r:id="rId46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3)</w:t>
            </w:r>
            <w:r w:rsidR="00122E90" w:rsidRPr="00716ED6">
              <w:rPr>
                <w:rFonts w:asciiTheme="majorBidi" w:hAnsiTheme="majorBidi" w:cs="0 Nazanin Bold"/>
                <w:color w:val="000000" w:themeColor="text1"/>
                <w:position w:val="-12"/>
                <w:sz w:val="28"/>
                <w:szCs w:val="28"/>
                <w:lang w:bidi="fa-IR"/>
              </w:rPr>
              <w:object w:dxaOrig="560" w:dyaOrig="360" w14:anchorId="36B20331">
                <v:shape id="_x0000_i1046" type="#_x0000_t75" style="width:27.1pt;height:17.8pt" o:ole="">
                  <v:imagedata r:id="rId47" o:title=""/>
                </v:shape>
                <o:OLEObject Type="Embed" ProgID="Equation.DSMT4" ShapeID="_x0000_i1046" DrawAspect="Content" ObjectID="_1783870960" r:id="rId48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4)</w:t>
            </w:r>
            <w:r w:rsidR="00122E90"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639" w:dyaOrig="300" w14:anchorId="663151C7">
                <v:shape id="_x0000_i1047" type="#_x0000_t75" style="width:31.35pt;height:15.25pt" o:ole="">
                  <v:imagedata r:id="rId49" o:title=""/>
                </v:shape>
                <o:OLEObject Type="Embed" ProgID="Equation.DSMT4" ShapeID="_x0000_i1047" DrawAspect="Content" ObjectID="_1783870961" r:id="rId50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49A2B0AA" w14:textId="0919DDDF" w:rsidR="00334AE2" w:rsidRPr="00334AE2" w:rsidRDefault="00334AE2" w:rsidP="00334AE2">
            <w:pPr>
              <w:rPr>
                <w:rFonts w:asciiTheme="majorBidi" w:hAnsiTheme="majorBidi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ث) مقدار عددی عبارت جبری</w:t>
            </w:r>
            <w:r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="00467052" w:rsidRPr="00334AE2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520" w:dyaOrig="279" w14:anchorId="232FAB78">
                <v:shape id="_x0000_i1048" type="#_x0000_t75" style="width:26.25pt;height:14.4pt" o:ole="">
                  <v:imagedata r:id="rId51" o:title=""/>
                </v:shape>
                <o:OLEObject Type="Embed" ProgID="Equation.DSMT4" ShapeID="_x0000_i1048" DrawAspect="Content" ObjectID="_1783870962" r:id="rId52"/>
              </w:object>
            </w:r>
            <w:r w:rsidRPr="00334AE2"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به</w:t>
            </w:r>
            <w:r w:rsidRPr="00334AE2">
              <w:rPr>
                <w:rFonts w:asciiTheme="majorBidi" w:hAnsiTheme="majorBidi" w:cs="0 Nazanin Bold"/>
                <w:sz w:val="28"/>
                <w:szCs w:val="28"/>
                <w:cs/>
                <w:lang w:bidi="fa-IR"/>
              </w:rPr>
              <w:t>‎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ازای</w:t>
            </w:r>
            <w:r w:rsidR="00467052" w:rsidRPr="00334AE2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740" w:dyaOrig="279" w14:anchorId="76D1F122">
                <v:shape id="_x0000_i1049" type="#_x0000_t75" style="width:37.25pt;height:14.4pt" o:ole="">
                  <v:imagedata r:id="rId53" o:title=""/>
                </v:shape>
                <o:OLEObject Type="Embed" ProgID="Equation.DSMT4" ShapeID="_x0000_i1049" DrawAspect="Content" ObjectID="_1783870963" r:id="rId54"/>
              </w:object>
            </w:r>
            <w:r w:rsidRPr="00334AE2"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کدام است؟</w:t>
            </w:r>
          </w:p>
          <w:p w14:paraId="31EF7242" w14:textId="77777777" w:rsidR="002E2442" w:rsidRDefault="00334AE2" w:rsidP="002E2442">
            <w:pPr>
              <w:rPr>
                <w:rtl/>
                <w:lang w:bidi="fa-IR"/>
              </w:rPr>
            </w:pP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</w:rPr>
              <w:t xml:space="preserve">    1)</w:t>
            </w:r>
            <w:r w:rsidR="00467052">
              <w:rPr>
                <w:rFonts w:asciiTheme="majorBidi" w:hAnsiTheme="majorBidi" w:cs="0 Nazanin Bold" w:hint="cs"/>
                <w:sz w:val="28"/>
                <w:szCs w:val="28"/>
                <w:rtl/>
              </w:rPr>
              <w:t>۴</w:t>
            </w:r>
            <w:r w:rsidRPr="00334AE2">
              <w:rPr>
                <w:rFonts w:asciiTheme="majorBidi" w:hAnsiTheme="majorBidi" w:cs="0 Nazanin Bold"/>
                <w:sz w:val="28"/>
                <w:szCs w:val="28"/>
                <w:rtl/>
              </w:rPr>
              <w:t xml:space="preserve"> </w:t>
            </w:r>
            <w:r w:rsidRPr="00334AE2">
              <w:rPr>
                <w:rFonts w:asciiTheme="majorBidi" w:hAnsiTheme="majorBidi" w:cs="0 Nazanin Bold"/>
                <w:sz w:val="28"/>
                <w:szCs w:val="28"/>
              </w:rPr>
              <w:sym w:font="Wingdings" w:char="F06D"/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                 </w:t>
            </w:r>
            <w:r w:rsidR="0046705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2)</w:t>
            </w:r>
            <w:r w:rsidR="00467052" w:rsidRPr="00334AE2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320" w:dyaOrig="279" w14:anchorId="6F1C9DAF">
                <v:shape id="_x0000_i1050" type="#_x0000_t75" style="width:15.25pt;height:14.4pt" o:ole="">
                  <v:imagedata r:id="rId55" o:title=""/>
                </v:shape>
                <o:OLEObject Type="Embed" ProgID="Equation.DSMT4" ShapeID="_x0000_i1050" DrawAspect="Content" ObjectID="_1783870964" r:id="rId56"/>
              </w:object>
            </w:r>
            <w:r w:rsidRPr="00334AE2"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/>
                <w:sz w:val="28"/>
                <w:szCs w:val="28"/>
                <w:lang w:bidi="fa-IR"/>
              </w:rPr>
              <w:sym w:font="Wingdings" w:char="F06D"/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    </w:t>
            </w:r>
            <w:r w:rsidR="0046705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</w:t>
            </w:r>
            <w:r w:rsidR="007D2C08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3)</w:t>
            </w:r>
            <w:r w:rsidR="00467052" w:rsidRPr="00334AE2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360" w:dyaOrig="279" w14:anchorId="37DA37FD">
                <v:shape id="_x0000_i1051" type="#_x0000_t75" style="width:17.8pt;height:14.4pt" o:ole="">
                  <v:imagedata r:id="rId57" o:title=""/>
                </v:shape>
                <o:OLEObject Type="Embed" ProgID="Equation.DSMT4" ShapeID="_x0000_i1051" DrawAspect="Content" ObjectID="_1783870965" r:id="rId58"/>
              </w:object>
            </w:r>
            <w:r w:rsidRPr="00334AE2"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/>
                <w:sz w:val="28"/>
                <w:szCs w:val="28"/>
                <w:lang w:bidi="fa-IR"/>
              </w:rPr>
              <w:sym w:font="Wingdings" w:char="F06D"/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   </w:t>
            </w:r>
            <w:r w:rsidR="007D2C08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</w:t>
            </w:r>
            <w:r w:rsidR="0046705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4) 1 </w:t>
            </w:r>
            <w:r w:rsidRPr="00334AE2">
              <w:rPr>
                <w:rFonts w:asciiTheme="majorBidi" w:hAnsiTheme="majorBidi" w:cs="0 Nazanin Bold"/>
                <w:sz w:val="28"/>
                <w:szCs w:val="28"/>
                <w:lang w:bidi="fa-IR"/>
              </w:rPr>
              <w:sym w:font="Wingdings" w:char="F06D"/>
            </w:r>
          </w:p>
          <w:p w14:paraId="1DD33F95" w14:textId="585DBAB6" w:rsidR="002E2442" w:rsidRPr="00334AE2" w:rsidRDefault="002E2442" w:rsidP="00C9475F">
            <w:pPr>
              <w:rPr>
                <w:rFonts w:asciiTheme="majorBidi" w:hAnsiTheme="majorBidi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ث) </w:t>
            </w:r>
            <w:r w:rsidR="00C9475F"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« </w:t>
            </w:r>
            <w:r w:rsidR="00C9475F">
              <w:rPr>
                <w:rFonts w:ascii="Vazirmatn" w:hAnsi="Vazirmatn" w:cs="0 Nazanin Bold" w:hint="cs"/>
                <w:sz w:val="28"/>
                <w:szCs w:val="28"/>
                <w:rtl/>
              </w:rPr>
              <w:t>هفت برابر یک عدد</w:t>
            </w:r>
            <w:r w:rsidR="00C9475F"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 » به‏صورت جبر</w:t>
            </w:r>
            <w:r w:rsidR="00C9475F" w:rsidRPr="00716ED6">
              <w:rPr>
                <w:rFonts w:ascii="Vazirmatn" w:hAnsi="Vazirmatn" w:cs="0 Nazanin Bold" w:hint="cs"/>
                <w:sz w:val="28"/>
                <w:szCs w:val="28"/>
                <w:rtl/>
              </w:rPr>
              <w:t>ی</w:t>
            </w:r>
            <w:r w:rsidR="00C9475F"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می شود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؟</w:t>
            </w:r>
          </w:p>
          <w:p w14:paraId="5C3C9250" w14:textId="5C83243E" w:rsidR="006815AD" w:rsidRPr="00334AE2" w:rsidRDefault="002E2442" w:rsidP="002E2442">
            <w:pPr>
              <w:rPr>
                <w:rtl/>
                <w:lang w:bidi="fa-IR"/>
              </w:rPr>
            </w:pP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</w:rPr>
              <w:t xml:space="preserve">    1)</w:t>
            </w:r>
            <w:r w:rsidR="00C9475F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="007A0A28" w:rsidRPr="00C9475F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360" w:dyaOrig="279" w14:anchorId="3031F5B6">
                <v:shape id="_x0000_i1052" type="#_x0000_t75" style="width:17.8pt;height:12.7pt" o:ole="">
                  <v:imagedata r:id="rId59" o:title=""/>
                </v:shape>
                <o:OLEObject Type="Embed" ProgID="Equation.DSMT4" ShapeID="_x0000_i1052" DrawAspect="Content" ObjectID="_1783870966" r:id="rId60"/>
              </w:object>
            </w:r>
            <w:r w:rsidRPr="00334AE2">
              <w:rPr>
                <w:rFonts w:asciiTheme="majorBidi" w:hAnsiTheme="majorBidi" w:cs="0 Nazanin Bold"/>
                <w:sz w:val="28"/>
                <w:szCs w:val="28"/>
                <w:rtl/>
              </w:rPr>
              <w:t xml:space="preserve"> </w:t>
            </w:r>
            <w:r w:rsidRPr="00334AE2">
              <w:rPr>
                <w:rFonts w:asciiTheme="majorBidi" w:hAnsiTheme="majorBidi" w:cs="0 Nazanin Bold"/>
                <w:sz w:val="28"/>
                <w:szCs w:val="28"/>
              </w:rPr>
              <w:sym w:font="Wingdings" w:char="F06D"/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            </w:t>
            </w:r>
            <w:r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2)</w:t>
            </w:r>
            <w:r w:rsidR="00C9475F" w:rsidRPr="00334AE2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620" w:dyaOrig="279" w14:anchorId="512E54E6">
                <v:shape id="_x0000_i1053" type="#_x0000_t75" style="width:31.35pt;height:14.4pt" o:ole="">
                  <v:imagedata r:id="rId61" o:title=""/>
                </v:shape>
                <o:OLEObject Type="Embed" ProgID="Equation.DSMT4" ShapeID="_x0000_i1053" DrawAspect="Content" ObjectID="_1783870967" r:id="rId62"/>
              </w:object>
            </w:r>
            <w:r w:rsidRPr="00334AE2"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/>
                <w:sz w:val="28"/>
                <w:szCs w:val="28"/>
                <w:lang w:bidi="fa-IR"/>
              </w:rPr>
              <w:sym w:font="Wingdings" w:char="F06D"/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    </w:t>
            </w:r>
            <w:r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="00C9475F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</w:t>
            </w:r>
            <w:r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3)</w:t>
            </w:r>
            <w:r w:rsidR="00C9475F" w:rsidRPr="00334AE2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620" w:dyaOrig="279" w14:anchorId="797BCF79">
                <v:shape id="_x0000_i1054" type="#_x0000_t75" style="width:30.5pt;height:14.4pt" o:ole="">
                  <v:imagedata r:id="rId63" o:title=""/>
                </v:shape>
                <o:OLEObject Type="Embed" ProgID="Equation.DSMT4" ShapeID="_x0000_i1054" DrawAspect="Content" ObjectID="_1783870968" r:id="rId64"/>
              </w:object>
            </w:r>
            <w:r w:rsidRPr="00334AE2"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/>
                <w:sz w:val="28"/>
                <w:szCs w:val="28"/>
                <w:lang w:bidi="fa-IR"/>
              </w:rPr>
              <w:sym w:font="Wingdings" w:char="F06D"/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   </w:t>
            </w:r>
            <w:r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 4) </w:t>
            </w:r>
            <w:r w:rsidR="007A0A28" w:rsidRPr="007A0A28">
              <w:rPr>
                <w:rFonts w:asciiTheme="majorBidi" w:hAnsiTheme="majorBidi" w:cs="0 Nazanin Bold"/>
                <w:color w:val="000000" w:themeColor="text1"/>
                <w:position w:val="-28"/>
                <w:sz w:val="28"/>
                <w:szCs w:val="28"/>
                <w:lang w:bidi="fa-IR"/>
              </w:rPr>
              <w:object w:dxaOrig="260" w:dyaOrig="720" w14:anchorId="56F5B420">
                <v:shape id="_x0000_i1055" type="#_x0000_t75" style="width:11.85pt;height:32.2pt" o:ole="">
                  <v:imagedata r:id="rId65" o:title=""/>
                </v:shape>
                <o:OLEObject Type="Embed" ProgID="Equation.DSMT4" ShapeID="_x0000_i1055" DrawAspect="Content" ObjectID="_1783870969" r:id="rId66"/>
              </w:objec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334AE2">
              <w:rPr>
                <w:rFonts w:asciiTheme="majorBidi" w:hAnsiTheme="majorBidi" w:cs="0 Nazanin Bold"/>
                <w:sz w:val="28"/>
                <w:szCs w:val="28"/>
                <w:lang w:bidi="fa-IR"/>
              </w:rPr>
              <w:sym w:font="Wingdings" w:char="F06D"/>
            </w:r>
          </w:p>
        </w:tc>
        <w:tc>
          <w:tcPr>
            <w:tcW w:w="560" w:type="dxa"/>
            <w:vAlign w:val="center"/>
          </w:tcPr>
          <w:p w14:paraId="1AC5E1F4" w14:textId="1D6E8445" w:rsidR="001671F0" w:rsidRPr="00716ED6" w:rsidRDefault="005567B9" w:rsidP="007F1602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1D764F" w:rsidRPr="00716ED6" w14:paraId="72EE0B71" w14:textId="77777777" w:rsidTr="002E2442">
        <w:trPr>
          <w:trHeight w:val="1010"/>
        </w:trPr>
        <w:tc>
          <w:tcPr>
            <w:tcW w:w="645" w:type="dxa"/>
          </w:tcPr>
          <w:p w14:paraId="6F6D77EB" w14:textId="3FAC4737" w:rsidR="001D764F" w:rsidRPr="00716ED6" w:rsidRDefault="00961862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۴</w:t>
            </w:r>
          </w:p>
        </w:tc>
        <w:tc>
          <w:tcPr>
            <w:tcW w:w="9331" w:type="dxa"/>
            <w:gridSpan w:val="3"/>
          </w:tcPr>
          <w:p w14:paraId="7D6DE756" w14:textId="77777777" w:rsidR="005567B9" w:rsidRDefault="005567B9" w:rsidP="005567B9">
            <w:pPr>
              <w:spacing w:line="276" w:lineRule="auto"/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جمله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t>n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اُم 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>الگو</w:t>
            </w:r>
            <w:r w:rsidRPr="00716ED6">
              <w:rPr>
                <w:rFonts w:ascii="Vazirmatn" w:hAnsi="Vazirmatn" w:cs="0 Nazanin Bold" w:hint="cs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زیر را بنویسید . سپس جمله ی دهم آن را به دست آورید.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069"/>
              <w:gridCol w:w="3069"/>
              <w:gridCol w:w="3069"/>
            </w:tblGrid>
            <w:tr w:rsidR="005567B9" w14:paraId="3BC2D7A5" w14:textId="77777777" w:rsidTr="0060000E">
              <w:tc>
                <w:tcPr>
                  <w:tcW w:w="3069" w:type="dxa"/>
                </w:tcPr>
                <w:p w14:paraId="7C50C2AD" w14:textId="77777777" w:rsidR="005567B9" w:rsidRDefault="005567B9" w:rsidP="005567B9">
                  <w:pPr>
                    <w:spacing w:line="276" w:lineRule="auto"/>
                    <w:jc w:val="right"/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lang w:bidi="fa-IR"/>
                    </w:rPr>
                    <w:t>=………..</w:t>
                  </w:r>
                  <w:r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جمله دهم</w:t>
                  </w:r>
                </w:p>
              </w:tc>
              <w:tc>
                <w:tcPr>
                  <w:tcW w:w="3069" w:type="dxa"/>
                </w:tcPr>
                <w:p w14:paraId="4149718A" w14:textId="77777777" w:rsidR="005567B9" w:rsidRDefault="005567B9" w:rsidP="005567B9">
                  <w:pPr>
                    <w:spacing w:line="276" w:lineRule="auto"/>
                    <w:jc w:val="right"/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lang w:bidi="fa-IR"/>
                    </w:rPr>
                    <w:t>=………..</w:t>
                  </w:r>
                  <w:r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جمله </w:t>
                  </w:r>
                  <w: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lang w:bidi="fa-IR"/>
                    </w:rPr>
                    <w:t>n</w:t>
                  </w:r>
                  <w:r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ام</w:t>
                  </w:r>
                </w:p>
              </w:tc>
              <w:tc>
                <w:tcPr>
                  <w:tcW w:w="3069" w:type="dxa"/>
                </w:tcPr>
                <w:p w14:paraId="39959D5D" w14:textId="77777777" w:rsidR="005567B9" w:rsidRDefault="005567B9" w:rsidP="005567B9">
                  <w:pPr>
                    <w:spacing w:line="276" w:lineRule="auto"/>
                    <w:jc w:val="right"/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716ED6">
                    <w:rPr>
                      <w:rFonts w:asciiTheme="majorBidi" w:hAnsiTheme="majorBidi" w:cs="0 Nazanin Bold"/>
                      <w:color w:val="000000" w:themeColor="text1"/>
                      <w:position w:val="-10"/>
                      <w:sz w:val="28"/>
                      <w:szCs w:val="28"/>
                      <w:lang w:bidi="fa-IR"/>
                    </w:rPr>
                    <w:object w:dxaOrig="1020" w:dyaOrig="320" w14:anchorId="352C3EB1">
                      <v:shape id="_x0000_i1081" type="#_x0000_t75" style="width:64.4pt;height:18.65pt" o:ole="">
                        <v:imagedata r:id="rId67" o:title=""/>
                      </v:shape>
                      <o:OLEObject Type="Embed" ProgID="Equation.DSMT4" ShapeID="_x0000_i1081" DrawAspect="Content" ObjectID="_1783870970" r:id="rId68"/>
                    </w:object>
                  </w:r>
                </w:p>
              </w:tc>
            </w:tr>
          </w:tbl>
          <w:p w14:paraId="559E599F" w14:textId="02660BD9" w:rsidR="00641645" w:rsidRPr="00641645" w:rsidRDefault="00641645" w:rsidP="002E042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10"/>
                <w:szCs w:val="10"/>
                <w:rtl/>
              </w:rPr>
            </w:pPr>
          </w:p>
        </w:tc>
        <w:tc>
          <w:tcPr>
            <w:tcW w:w="560" w:type="dxa"/>
            <w:vAlign w:val="center"/>
          </w:tcPr>
          <w:p w14:paraId="36E10E4A" w14:textId="2C615650" w:rsidR="001D764F" w:rsidRPr="00716ED6" w:rsidRDefault="00465F4B" w:rsidP="00465F4B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376DE9" w:rsidRPr="00716ED6" w14:paraId="7E7951E0" w14:textId="77777777" w:rsidTr="002E2442">
        <w:trPr>
          <w:trHeight w:val="1010"/>
        </w:trPr>
        <w:tc>
          <w:tcPr>
            <w:tcW w:w="645" w:type="dxa"/>
          </w:tcPr>
          <w:p w14:paraId="1DA484DF" w14:textId="3F2E37B1" w:rsidR="00376DE9" w:rsidRPr="00716ED6" w:rsidRDefault="00376DE9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۶</w:t>
            </w:r>
          </w:p>
        </w:tc>
        <w:tc>
          <w:tcPr>
            <w:tcW w:w="9331" w:type="dxa"/>
            <w:gridSpan w:val="3"/>
          </w:tcPr>
          <w:p w14:paraId="403066FD" w14:textId="77777777" w:rsidR="00376DE9" w:rsidRPr="00716ED6" w:rsidRDefault="00376DE9" w:rsidP="00376DE9">
            <w:pPr>
              <w:rPr>
                <w:rFonts w:asciiTheme="majorBidi" w:hAnsiTheme="majorBidi" w:cs="0 Nazanin Bold"/>
                <w:sz w:val="28"/>
                <w:szCs w:val="28"/>
                <w:rtl/>
              </w:rPr>
            </w:pP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</w:rPr>
              <w:t>مقدار عددی عبارت جبری</w:t>
            </w:r>
            <w:r w:rsidRPr="00716ED6">
              <w:rPr>
                <w:rFonts w:asciiTheme="majorBidi" w:hAnsiTheme="majorBidi" w:cs="0 Nazanin Bold"/>
                <w:position w:val="-6"/>
                <w:sz w:val="28"/>
                <w:szCs w:val="28"/>
              </w:rPr>
              <w:object w:dxaOrig="900" w:dyaOrig="300" w14:anchorId="686471D7">
                <v:shape id="_x0000_i1057" type="#_x0000_t75" style="width:44.9pt;height:15.25pt" o:ole="">
                  <v:imagedata r:id="rId69" o:title=""/>
                </v:shape>
                <o:OLEObject Type="Embed" ProgID="Equation.DSMT4" ShapeID="_x0000_i1057" DrawAspect="Content" ObjectID="_1783870971" r:id="rId70"/>
              </w:object>
            </w:r>
            <w:r w:rsidRPr="00716ED6">
              <w:rPr>
                <w:rFonts w:asciiTheme="majorBidi" w:hAnsiTheme="majorBidi" w:cs="0 Nazanin Bold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به‏ازای</w:t>
            </w:r>
            <w:r w:rsidRPr="00716ED6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639" w:dyaOrig="279" w14:anchorId="7070429C">
                <v:shape id="_x0000_i1058" type="#_x0000_t75" style="width:32.2pt;height:14.4pt" o:ole="">
                  <v:imagedata r:id="rId71" o:title=""/>
                </v:shape>
                <o:OLEObject Type="Embed" ProgID="Equation.DSMT4" ShapeID="_x0000_i1058" DrawAspect="Content" ObjectID="_1783870972" r:id="rId72"/>
              </w:object>
            </w:r>
            <w:r w:rsidRPr="00716ED6"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و</w:t>
            </w:r>
            <w:r w:rsidRPr="00716ED6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760" w:dyaOrig="300" w14:anchorId="1DB83E07">
                <v:shape id="_x0000_i1059" type="#_x0000_t75" style="width:38.1pt;height:15.25pt" o:ole="">
                  <v:imagedata r:id="rId73" o:title=""/>
                </v:shape>
                <o:OLEObject Type="Embed" ProgID="Equation.DSMT4" ShapeID="_x0000_i1059" DrawAspect="Content" ObjectID="_1783870973" r:id="rId74"/>
              </w:object>
            </w:r>
            <w:r w:rsidRPr="00716ED6"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بیابید.</w:t>
            </w:r>
          </w:p>
          <w:p w14:paraId="4B8A1137" w14:textId="443916DF" w:rsidR="00376DE9" w:rsidRPr="00376DE9" w:rsidRDefault="00376DE9" w:rsidP="000F5AD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36"/>
                <w:szCs w:val="36"/>
                <w:rtl/>
              </w:rPr>
            </w:pPr>
          </w:p>
        </w:tc>
        <w:tc>
          <w:tcPr>
            <w:tcW w:w="560" w:type="dxa"/>
            <w:vAlign w:val="center"/>
          </w:tcPr>
          <w:p w14:paraId="0AC33949" w14:textId="11B41292" w:rsidR="00376DE9" w:rsidRPr="00716ED6" w:rsidRDefault="00376DE9" w:rsidP="00465F4B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A5530B" w:rsidRPr="00716ED6" w14:paraId="6634A529" w14:textId="77777777" w:rsidTr="002E2442">
        <w:trPr>
          <w:trHeight w:val="922"/>
        </w:trPr>
        <w:tc>
          <w:tcPr>
            <w:tcW w:w="645" w:type="dxa"/>
          </w:tcPr>
          <w:p w14:paraId="77CF5C17" w14:textId="3AF143D5" w:rsidR="00A5530B" w:rsidRPr="00716ED6" w:rsidRDefault="00961862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۵</w:t>
            </w:r>
          </w:p>
        </w:tc>
        <w:tc>
          <w:tcPr>
            <w:tcW w:w="9331" w:type="dxa"/>
            <w:gridSpan w:val="3"/>
          </w:tcPr>
          <w:p w14:paraId="6C3E023D" w14:textId="741E0DCE" w:rsidR="002E0428" w:rsidRDefault="006815AD" w:rsidP="002E0428">
            <w:pPr>
              <w:rPr>
                <w:rFonts w:asciiTheme="majorBidi" w:hAnsiTheme="majorBidi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3AF63BAC" wp14:editId="18D4E946">
                      <wp:simplePos x="0" y="0"/>
                      <wp:positionH relativeFrom="page">
                        <wp:posOffset>2691765</wp:posOffset>
                      </wp:positionH>
                      <wp:positionV relativeFrom="page">
                        <wp:posOffset>273685</wp:posOffset>
                      </wp:positionV>
                      <wp:extent cx="1117600" cy="734695"/>
                      <wp:effectExtent l="0" t="0" r="6350" b="8255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7600" cy="734695"/>
                                <a:chOff x="74384" y="-29121"/>
                                <a:chExt cx="1117859" cy="734998"/>
                              </a:xfrm>
                            </wpg:grpSpPr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558121" y="-29121"/>
                                  <a:ext cx="344250" cy="2928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7D6EDC" w14:textId="0B50F4A2" w:rsidR="00465F4B" w:rsidRPr="002E0428" w:rsidRDefault="006815AD" w:rsidP="00465F4B">
                                    <w:pPr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 w:rsidRPr="00A31B4A">
                                      <w:rPr>
                                        <w:rFonts w:cs="0 Nazanin Bold"/>
                                        <w:position w:val="-6"/>
                                        <w:lang w:bidi="fa-IR"/>
                                      </w:rPr>
                                      <w:object w:dxaOrig="220" w:dyaOrig="300" w14:anchorId="3DE11F60">
                                        <v:shape id="_x0000_i1061" type="#_x0000_t75" style="width:11.85pt;height:15.25pt" o:ole="">
                                          <v:imagedata r:id="rId75" o:title=""/>
                                        </v:shape>
                                        <o:OLEObject Type="Embed" ProgID="Equation.DSMT4" ShapeID="_x0000_i1061" DrawAspect="Content" ObjectID="_1783870983" r:id="rId7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74384" y="308291"/>
                                  <a:ext cx="304235" cy="2826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755C23" w14:textId="0AC5C360" w:rsidR="00465F4B" w:rsidRPr="002E0428" w:rsidRDefault="00A31B4A" w:rsidP="00465F4B">
                                    <w:pPr>
                                      <w:rPr>
                                        <w:rFonts w:cs="0 Nazanin Bold"/>
                                        <w:lang w:bidi="fa-IR"/>
                                      </w:rPr>
                                    </w:pPr>
                                    <w:r w:rsidRPr="00A31B4A">
                                      <w:rPr>
                                        <w:rFonts w:cs="0 Nazanin Bold"/>
                                        <w:position w:val="-6"/>
                                        <w:lang w:bidi="fa-IR"/>
                                      </w:rPr>
                                      <w:object w:dxaOrig="200" w:dyaOrig="279" w14:anchorId="031B4010">
                                        <v:shape id="_x0000_i1063" type="#_x0000_t75" style="width:9.3pt;height:14.4pt" o:ole="">
                                          <v:imagedata r:id="rId77" o:title=""/>
                                        </v:shape>
                                        <o:OLEObject Type="Embed" ProgID="Equation.DSMT4" ShapeID="_x0000_i1063" DrawAspect="Content" ObjectID="_1783870984" r:id="rId7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9" cstate="print">
                                  <a:biLevel thresh="75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0684" t="25289"/>
                                <a:stretch/>
                              </pic:blipFill>
                              <pic:spPr bwMode="auto">
                                <a:xfrm>
                                  <a:off x="279748" y="200417"/>
                                  <a:ext cx="912495" cy="505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63BAC" id="Group 5" o:spid="_x0000_s1026" style="position:absolute;left:0;text-align:left;margin-left:211.95pt;margin-top:21.55pt;width:88pt;height:57.85pt;z-index:251666432;mso-position-horizontal-relative:page;mso-position-vertical-relative:page;mso-width-relative:margin;mso-height-relative:margin" coordorigin="743,-291" coordsize="11178,7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7" type="#_x0000_t202" style="position:absolute;left:5581;top:-291;width:3442;height:29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" fillcolor="white [3201]" stroked="f" strokeweight=".5pt">
                        <v:textbox style="mso-fit-shape-to-text:t">
                          <w:txbxContent>
                            <w:p w14:paraId="007D6EDC" w14:textId="0B50F4A2" w:rsidR="00465F4B" w:rsidRPr="002E0428" w:rsidRDefault="006815AD" w:rsidP="00465F4B">
                              <w:pPr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 w:rsidRPr="00A31B4A">
                                <w:rPr>
                                  <w:rFonts w:cs="0 Nazanin Bold"/>
                                  <w:position w:val="-6"/>
                                  <w:lang w:bidi="fa-IR"/>
                                </w:rPr>
                                <w:object w:dxaOrig="220" w:dyaOrig="300" w14:anchorId="3DE11F60">
                                  <v:shape id="_x0000_i1061" type="#_x0000_t75" style="width:11.85pt;height:15.25pt" o:ole="">
                                    <v:imagedata r:id="rId75" o:title=""/>
                                  </v:shape>
                                  <o:OLEObject Type="Embed" ProgID="Equation.DSMT4" ShapeID="_x0000_i1061" DrawAspect="Content" ObjectID="_1783870983" r:id="rId80"/>
                                </w:object>
                              </w:r>
                            </w:p>
                          </w:txbxContent>
                        </v:textbox>
                      </v:shape>
                      <v:shape id="Text Box 2" o:spid="_x0000_s1028" type="#_x0000_t202" style="position:absolute;left:743;top:3082;width:3043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" fillcolor="white [3201]" stroked="f" strokeweight=".5pt">
                        <v:textbox style="mso-fit-shape-to-text:t">
                          <w:txbxContent>
                            <w:p w14:paraId="47755C23" w14:textId="0AC5C360" w:rsidR="00465F4B" w:rsidRPr="002E0428" w:rsidRDefault="00A31B4A" w:rsidP="00465F4B">
                              <w:pPr>
                                <w:rPr>
                                  <w:rFonts w:cs="0 Nazanin Bold"/>
                                  <w:lang w:bidi="fa-IR"/>
                                </w:rPr>
                              </w:pPr>
                              <w:r w:rsidRPr="00A31B4A">
                                <w:rPr>
                                  <w:rFonts w:cs="0 Nazanin Bold"/>
                                  <w:position w:val="-6"/>
                                  <w:lang w:bidi="fa-IR"/>
                                </w:rPr>
                                <w:object w:dxaOrig="200" w:dyaOrig="279" w14:anchorId="031B4010">
                                  <v:shape id="_x0000_i1063" type="#_x0000_t75" style="width:9.3pt;height:14.4pt" o:ole="">
                                    <v:imagedata r:id="rId77" o:title=""/>
                                  </v:shape>
                                  <o:OLEObject Type="Embed" ProgID="Equation.DSMT4" ShapeID="_x0000_i1063" DrawAspect="Content" ObjectID="_1783870984" r:id="rId81"/>
                                </w:object>
                              </w:r>
                            </w:p>
                          </w:txbxContent>
                        </v:textbox>
                      </v:shape>
                      <v:shape id="Picture 3" o:spid="_x0000_s1029" type="#_x0000_t75" style="position:absolute;left:2797;top:2004;width:9125;height:5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">
                        <v:imagedata r:id="rId82" o:title="" croptop="16573f" cropleft="13555f" grayscale="t" bilevel="t"/>
                      </v:shape>
                      <w10:wrap anchorx="page" anchory="page"/>
                    </v:group>
                  </w:pict>
                </mc:Fallback>
              </mc:AlternateContent>
            </w:r>
            <w:r w:rsidR="002E0428" w:rsidRPr="00716ED6">
              <w:rPr>
                <w:rFonts w:asciiTheme="majorBidi" w:hAnsiTheme="majorBidi" w:cs="0 Nazanin Bold" w:hint="cs"/>
                <w:sz w:val="28"/>
                <w:szCs w:val="28"/>
                <w:rtl/>
              </w:rPr>
              <w:t>محیط و مساحت</w:t>
            </w:r>
            <w:r w:rsidR="00AA7C45">
              <w:rPr>
                <w:rFonts w:asciiTheme="majorBidi" w:hAnsiTheme="majorBidi" w:cs="0 Nazanin Bold" w:hint="cs"/>
                <w:sz w:val="28"/>
                <w:szCs w:val="28"/>
                <w:rtl/>
              </w:rPr>
              <w:t xml:space="preserve"> خواسته </w:t>
            </w:r>
            <w:r w:rsidR="002E0428" w:rsidRPr="00716ED6">
              <w:rPr>
                <w:rFonts w:asciiTheme="majorBidi" w:hAnsiTheme="majorBidi" w:cs="0 Nazanin Bold" w:hint="cs"/>
                <w:sz w:val="28"/>
                <w:szCs w:val="28"/>
                <w:rtl/>
              </w:rPr>
              <w:t>را به صورت جبری بنویسید.</w:t>
            </w:r>
            <w:r w:rsidR="00465F4B" w:rsidRPr="00716ED6">
              <w:rPr>
                <w:rFonts w:asciiTheme="majorBidi" w:hAnsiTheme="majorBidi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</w:t>
            </w:r>
          </w:p>
          <w:p w14:paraId="35DB1A49" w14:textId="100B2C2F" w:rsidR="006815AD" w:rsidRPr="006815AD" w:rsidRDefault="00AA7C45" w:rsidP="002E0428">
            <w:pPr>
              <w:rPr>
                <w:rFonts w:asciiTheme="majorBidi" w:hAnsiTheme="majorBidi" w:cs="0 Nazanin Bold" w:hint="cs"/>
                <w:b w:val="0"/>
                <w:bCs w:val="0"/>
                <w:sz w:val="14"/>
                <w:szCs w:val="14"/>
                <w:rtl/>
                <w:lang w:bidi="fa-IR"/>
              </w:rPr>
            </w:pPr>
            <w:r>
              <w:rPr>
                <w:rFonts w:cs="0 Nazanin Bold" w:hint="cs"/>
                <w:noProof/>
                <w:sz w:val="28"/>
                <w:szCs w:val="28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AD871CA" wp14:editId="4682892A">
                      <wp:simplePos x="0" y="0"/>
                      <wp:positionH relativeFrom="column">
                        <wp:posOffset>172944</wp:posOffset>
                      </wp:positionH>
                      <wp:positionV relativeFrom="paragraph">
                        <wp:posOffset>129906</wp:posOffset>
                      </wp:positionV>
                      <wp:extent cx="890270" cy="63246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0270" cy="632460"/>
                                <a:chOff x="0" y="0"/>
                                <a:chExt cx="890270" cy="632460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890270" cy="632460"/>
                                  <a:chOff x="-71081" y="83509"/>
                                  <a:chExt cx="1298323" cy="923238"/>
                                </a:xfrm>
                              </wpg:grpSpPr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-71081" y="179519"/>
                                    <a:ext cx="507194" cy="4428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A2D7830" w14:textId="77777777" w:rsidR="00AA7C45" w:rsidRDefault="00AA7C45" w:rsidP="00AA7C45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80" w:dyaOrig="279" w14:anchorId="16118BD0">
                                          <v:shape id="_x0000_i1097" type="#_x0000_t75" style="width:18.65pt;height:14.4pt" o:ole="">
                                            <v:imagedata r:id="rId83" o:title=""/>
                                          </v:shape>
                                          <o:OLEObject Type="Embed" ProgID="Equation.DSMT4" ShapeID="_x0000_i1097" DrawAspect="Content" ObjectID="_1783870985" r:id="rId84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745037" y="83509"/>
                                    <a:ext cx="482205" cy="3937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3CF38B5" w14:textId="77777777" w:rsidR="00AA7C45" w:rsidRDefault="00AA7C45" w:rsidP="00AA7C45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60" w:dyaOrig="279" w14:anchorId="33552091">
                                          <v:shape id="_x0000_i1098" type="#_x0000_t75" style="width:16.95pt;height:14.4pt" o:ole="">
                                            <v:imagedata r:id="rId85" o:title=""/>
                                          </v:shape>
                                          <o:OLEObject Type="Embed" ProgID="Equation.DSMT4" ShapeID="_x0000_i1098" DrawAspect="Content" ObjectID="_1783870986" r:id="rId86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406691" y="564865"/>
                                    <a:ext cx="507086" cy="4418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BDED88" w14:textId="77777777" w:rsidR="00AA7C45" w:rsidRDefault="00AA7C45" w:rsidP="00AA7C45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60" w:dyaOrig="279" w14:anchorId="0F2D6665">
                                          <v:shape id="_x0000_i1099" type="#_x0000_t75" style="width:16.95pt;height:14.4pt" o:ole="">
                                            <v:imagedata r:id="rId87" o:title=""/>
                                          </v:shape>
                                          <o:OLEObject Type="Embed" ProgID="Equation.DSMT4" ShapeID="_x0000_i1099" DrawAspect="Content" ObjectID="_1783870987" r:id="rId88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Right Triangle 23"/>
                              <wps:cNvSpPr/>
                              <wps:spPr>
                                <a:xfrm>
                                  <a:off x="251138" y="38636"/>
                                  <a:ext cx="559435" cy="337651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D871CA" id="Group 7" o:spid="_x0000_s1030" style="position:absolute;left:0;text-align:left;margin-left:13.6pt;margin-top:10.25pt;width:70.1pt;height:49.8pt;z-index:251668480" coordsize="8902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">
                      <v:group id="Group 16" o:spid="_x0000_s1031" style="position:absolute;width:8902;height:6324" coordorigin="-710,835" coordsize="12983,9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 Box 13" o:spid="_x0000_s1032" type="#_x0000_t202" style="position:absolute;left:-710;top:1795;width:5071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<v:textbox>
                            <w:txbxContent>
                              <w:p w14:paraId="3A2D7830" w14:textId="77777777" w:rsidR="00AA7C45" w:rsidRDefault="00AA7C45" w:rsidP="00AA7C45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80" w:dyaOrig="279" w14:anchorId="16118BD0">
                                    <v:shape id="_x0000_i1097" type="#_x0000_t75" style="width:18.65pt;height:14.4pt" o:ole="">
                                      <v:imagedata r:id="rId83" o:title=""/>
                                    </v:shape>
                                    <o:OLEObject Type="Embed" ProgID="Equation.DSMT4" ShapeID="_x0000_i1097" DrawAspect="Content" ObjectID="_1783870985" r:id="rId89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4" o:spid="_x0000_s1033" type="#_x0000_t202" style="position:absolute;left:7450;top:835;width:482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<v:textbox>
                            <w:txbxContent>
                              <w:p w14:paraId="63CF38B5" w14:textId="77777777" w:rsidR="00AA7C45" w:rsidRDefault="00AA7C45" w:rsidP="00AA7C45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60" w:dyaOrig="279" w14:anchorId="33552091">
                                    <v:shape id="_x0000_i1098" type="#_x0000_t75" style="width:16.95pt;height:14.4pt" o:ole="">
                                      <v:imagedata r:id="rId85" o:title=""/>
                                    </v:shape>
                                    <o:OLEObject Type="Embed" ProgID="Equation.DSMT4" ShapeID="_x0000_i1098" DrawAspect="Content" ObjectID="_1783870986" r:id="rId90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5" o:spid="_x0000_s1034" type="#_x0000_t202" style="position:absolute;left:4066;top:5648;width:5071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<v:textbox>
                            <w:txbxContent>
                              <w:p w14:paraId="5BBDED88" w14:textId="77777777" w:rsidR="00AA7C45" w:rsidRDefault="00AA7C45" w:rsidP="00AA7C45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60" w:dyaOrig="279" w14:anchorId="0F2D6665">
                                    <v:shape id="_x0000_i1099" type="#_x0000_t75" style="width:16.95pt;height:14.4pt" o:ole="">
                                      <v:imagedata r:id="rId87" o:title=""/>
                                    </v:shape>
                                    <o:OLEObject Type="Embed" ProgID="Equation.DSMT4" ShapeID="_x0000_i1099" DrawAspect="Content" ObjectID="_1783870987" r:id="rId91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ight Triangle 23" o:spid="_x0000_s1035" type="#_x0000_t6" style="position:absolute;left:2511;top:386;width:5594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" filled="f" strokecolor="windowText" strokeweight="1.5pt"/>
                    </v:group>
                  </w:pict>
                </mc:Fallback>
              </mc:AlternateContent>
            </w:r>
          </w:p>
          <w:p w14:paraId="21E8DCDE" w14:textId="040D5F3C" w:rsidR="002E0428" w:rsidRPr="00716ED6" w:rsidRDefault="002E0428" w:rsidP="00AA7C45">
            <w:pPr>
              <w:rPr>
                <w:rFonts w:asciiTheme="majorBidi" w:hAnsiTheme="majorBidi"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                ....................</w:t>
            </w:r>
            <w:r w:rsidRPr="00716ED6">
              <w:rPr>
                <w:rFonts w:asciiTheme="majorBidi" w:hAnsiTheme="majorBidi" w:cs="0 Nazanin Bold"/>
                <w:position w:val="-6"/>
                <w:sz w:val="28"/>
                <w:szCs w:val="28"/>
                <w:lang w:bidi="fa-IR"/>
              </w:rPr>
              <w:object w:dxaOrig="440" w:dyaOrig="300" w14:anchorId="0DFEEA46">
                <v:shape id="_x0000_i1090" type="#_x0000_t75" style="width:22pt;height:15.25pt" o:ole="">
                  <v:imagedata r:id="rId92" o:title=""/>
                </v:shape>
                <o:OLEObject Type="Embed" ProgID="Equation.DSMT4" ShapeID="_x0000_i1090" DrawAspect="Content" ObjectID="_1783870974" r:id="rId93"/>
              </w:object>
            </w:r>
            <w:r w:rsidRPr="00716ED6"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sz w:val="28"/>
                <w:szCs w:val="28"/>
                <w:lang w:bidi="fa-IR"/>
              </w:rPr>
              <w:t xml:space="preserve">                   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                    </w:t>
            </w:r>
            <w:r w:rsidRPr="00716ED6">
              <w:rPr>
                <w:rFonts w:asciiTheme="majorBidi" w:hAnsiTheme="majorBidi" w:cs="0 Nazanin Bold"/>
                <w:sz w:val="28"/>
                <w:szCs w:val="28"/>
                <w:lang w:bidi="fa-IR"/>
              </w:rPr>
              <w:t xml:space="preserve">   </w:t>
            </w:r>
            <w:r w:rsidR="00AA7C45" w:rsidRPr="00716ED6">
              <w:rPr>
                <w:rFonts w:asciiTheme="majorBidi" w:hAnsiTheme="majorBidi" w:cs="0 Nazanin Bold" w:hint="cs"/>
                <w:sz w:val="28"/>
                <w:szCs w:val="28"/>
                <w:rtl/>
              </w:rPr>
              <w:t>...................</w:t>
            </w:r>
            <w:r w:rsidR="00AA7C45" w:rsidRPr="00716ED6">
              <w:rPr>
                <w:rFonts w:asciiTheme="majorBidi" w:hAnsiTheme="majorBidi" w:cs="0 Nazanin Bold"/>
                <w:sz w:val="28"/>
                <w:szCs w:val="28"/>
              </w:rPr>
              <w:t xml:space="preserve"> </w:t>
            </w:r>
            <w:r w:rsidR="00AA7C45" w:rsidRPr="00716ED6">
              <w:rPr>
                <w:rFonts w:asciiTheme="majorBidi" w:hAnsiTheme="majorBidi" w:cs="0 Nazanin Bold"/>
                <w:position w:val="-4"/>
                <w:sz w:val="28"/>
                <w:szCs w:val="28"/>
              </w:rPr>
              <w:object w:dxaOrig="480" w:dyaOrig="279" w14:anchorId="191A762A">
                <v:shape id="_x0000_i1096" type="#_x0000_t75" style="width:24.55pt;height:14.4pt" o:ole="">
                  <v:imagedata r:id="rId94" o:title=""/>
                </v:shape>
                <o:OLEObject Type="Embed" ProgID="Equation.DSMT4" ShapeID="_x0000_i1096" DrawAspect="Content" ObjectID="_1783870975" r:id="rId95"/>
              </w:object>
            </w:r>
          </w:p>
          <w:p w14:paraId="589EF78C" w14:textId="6146CF6F" w:rsidR="00716ED6" w:rsidRPr="00AA7C45" w:rsidRDefault="002E0428" w:rsidP="00AA7C45">
            <w:pPr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</w:rPr>
              <w:t xml:space="preserve">                      </w:t>
            </w:r>
            <w:r w:rsidR="00AA7C45">
              <w:rPr>
                <w:rFonts w:asciiTheme="majorBidi" w:hAnsiTheme="majorBidi" w:cs="0 Nazanin Bold" w:hint="cs"/>
                <w:sz w:val="28"/>
                <w:szCs w:val="28"/>
                <w:rtl/>
              </w:rPr>
              <w:t xml:space="preserve">                            </w:t>
            </w: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</w:rPr>
              <w:t xml:space="preserve">                                              </w:t>
            </w:r>
          </w:p>
          <w:p w14:paraId="27FBA4F1" w14:textId="77777777" w:rsidR="006815AD" w:rsidRPr="006815AD" w:rsidRDefault="006815AD" w:rsidP="006815AD">
            <w:pPr>
              <w:rPr>
                <w:rFonts w:asciiTheme="majorBidi" w:hAnsiTheme="majorBidi" w:cs="0 Nazanin Bold"/>
                <w:b w:val="0"/>
                <w:bCs w:val="0"/>
                <w:sz w:val="12"/>
                <w:szCs w:val="12"/>
                <w:rtl/>
                <w:lang w:bidi="fa-IR"/>
              </w:rPr>
            </w:pPr>
          </w:p>
          <w:p w14:paraId="690CD5A4" w14:textId="71FB815E" w:rsidR="006815AD" w:rsidRPr="006815AD" w:rsidRDefault="006815AD" w:rsidP="006815AD">
            <w:pPr>
              <w:rPr>
                <w:rFonts w:asciiTheme="majorBidi" w:hAnsiTheme="majorBidi" w:cs="0 Nazanin Bold"/>
                <w:b w:val="0"/>
                <w:bCs w:val="0"/>
                <w:sz w:val="2"/>
                <w:szCs w:val="2"/>
                <w:rtl/>
                <w:lang w:bidi="fa-IR"/>
              </w:rPr>
            </w:pPr>
          </w:p>
        </w:tc>
        <w:tc>
          <w:tcPr>
            <w:tcW w:w="560" w:type="dxa"/>
            <w:vAlign w:val="center"/>
          </w:tcPr>
          <w:p w14:paraId="2C6CD503" w14:textId="3874D486" w:rsidR="00A5530B" w:rsidRPr="00716ED6" w:rsidRDefault="005B7871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1</w:t>
            </w:r>
          </w:p>
        </w:tc>
      </w:tr>
      <w:tr w:rsidR="001671F0" w:rsidRPr="00716ED6" w14:paraId="5D05F95E" w14:textId="77777777" w:rsidTr="002E2442">
        <w:trPr>
          <w:trHeight w:val="1259"/>
        </w:trPr>
        <w:tc>
          <w:tcPr>
            <w:tcW w:w="645" w:type="dxa"/>
          </w:tcPr>
          <w:p w14:paraId="79DE707C" w14:textId="3C8D01EE" w:rsidR="001671F0" w:rsidRPr="00716ED6" w:rsidRDefault="008E431A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lastRenderedPageBreak/>
              <w:t>7</w:t>
            </w:r>
          </w:p>
        </w:tc>
        <w:tc>
          <w:tcPr>
            <w:tcW w:w="9331" w:type="dxa"/>
            <w:gridSpan w:val="3"/>
          </w:tcPr>
          <w:p w14:paraId="4939A916" w14:textId="77777777" w:rsidR="00130F92" w:rsidRPr="00716ED6" w:rsidRDefault="00130F92" w:rsidP="00130F92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>عبارات جبری زیر را ساده کنید.</w:t>
            </w:r>
          </w:p>
          <w:p w14:paraId="44189B2A" w14:textId="77777777" w:rsidR="00130F92" w:rsidRPr="00716ED6" w:rsidRDefault="00130F92" w:rsidP="00130F92">
            <w:pPr>
              <w:spacing w:line="276" w:lineRule="auto"/>
              <w:jc w:val="right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</w:t>
            </w:r>
            <w:r w:rsidRPr="00716ED6">
              <w:rPr>
                <w:rFonts w:asciiTheme="majorBidi" w:hAnsiTheme="majorBidi" w:cs="0 Nazanin Bold"/>
                <w:color w:val="000000" w:themeColor="text1"/>
                <w:position w:val="-12"/>
                <w:sz w:val="28"/>
                <w:szCs w:val="28"/>
              </w:rPr>
              <w:object w:dxaOrig="2740" w:dyaOrig="360" w14:anchorId="25F4BC5B">
                <v:shape id="_x0000_i1068" type="#_x0000_t75" style="width:136.4pt;height:17.8pt" o:ole="">
                  <v:imagedata r:id="rId96" o:title=""/>
                </v:shape>
                <o:OLEObject Type="Embed" ProgID="Equation.DSMT4" ShapeID="_x0000_i1068" DrawAspect="Content" ObjectID="_1783870976" r:id="rId97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(الف</w:t>
            </w:r>
          </w:p>
          <w:p w14:paraId="7F0582DB" w14:textId="77777777" w:rsidR="00130F92" w:rsidRPr="00574846" w:rsidRDefault="00130F92" w:rsidP="00130F92">
            <w:pPr>
              <w:spacing w:line="276" w:lineRule="auto"/>
              <w:jc w:val="right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14"/>
                <w:szCs w:val="14"/>
                <w:lang w:bidi="fa-IR"/>
              </w:rPr>
            </w:pPr>
          </w:p>
          <w:p w14:paraId="1179FB48" w14:textId="138B22DE" w:rsidR="00130F92" w:rsidRPr="00716ED6" w:rsidRDefault="00130F92" w:rsidP="00130F92">
            <w:pPr>
              <w:spacing w:line="276" w:lineRule="auto"/>
              <w:jc w:val="right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EF20AF" w:rsidRPr="00A81ACC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2220" w:dyaOrig="279" w14:anchorId="7DE9452C">
                <v:shape id="_x0000_i1069" type="#_x0000_t75" style="width:110.95pt;height:14.4pt" o:ole="">
                  <v:imagedata r:id="rId98" o:title=""/>
                </v:shape>
                <o:OLEObject Type="Embed" ProgID="Equation.DSMT4" ShapeID="_x0000_i1069" DrawAspect="Content" ObjectID="_1783870977" r:id="rId99"/>
              </w:objec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(ب</w:t>
            </w:r>
          </w:p>
          <w:p w14:paraId="752A4BB0" w14:textId="7075AB19" w:rsidR="00130F92" w:rsidRPr="00574846" w:rsidRDefault="00130F92" w:rsidP="00574846">
            <w:pPr>
              <w:spacing w:line="276" w:lineRule="auto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14"/>
                <w:szCs w:val="14"/>
                <w:lang w:bidi="fa-IR"/>
              </w:rPr>
            </w:pPr>
          </w:p>
          <w:p w14:paraId="1946FAB0" w14:textId="77777777" w:rsidR="001671F0" w:rsidRDefault="00130F92" w:rsidP="00574846">
            <w:pPr>
              <w:jc w:val="right"/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/>
                <w:color w:val="000000" w:themeColor="text1"/>
                <w:position w:val="-12"/>
                <w:sz w:val="28"/>
                <w:szCs w:val="28"/>
                <w:lang w:bidi="fa-IR"/>
              </w:rPr>
              <w:object w:dxaOrig="2240" w:dyaOrig="340" w14:anchorId="79EE2DD1">
                <v:shape id="_x0000_i1070" type="#_x0000_t75" style="width:111.8pt;height:16.95pt" o:ole="">
                  <v:imagedata r:id="rId100" o:title=""/>
                </v:shape>
                <o:OLEObject Type="Embed" ProgID="Equation.DSMT4" ShapeID="_x0000_i1070" DrawAspect="Content" ObjectID="_1783870978" r:id="rId101"/>
              </w:objec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(</w:t>
            </w:r>
            <w:r w:rsidR="0057484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پ</w:t>
            </w:r>
          </w:p>
          <w:p w14:paraId="658E470C" w14:textId="062A212A" w:rsidR="00F92B50" w:rsidRPr="00F92B50" w:rsidRDefault="00F92B50" w:rsidP="00574846">
            <w:pPr>
              <w:jc w:val="right"/>
              <w:rPr>
                <w:rFonts w:asciiTheme="majorBidi" w:hAnsiTheme="majorBidi" w:cs="0 Nazanin Bold"/>
                <w:b w:val="0"/>
                <w:bCs w:val="0"/>
                <w:sz w:val="10"/>
                <w:szCs w:val="10"/>
                <w:rtl/>
                <w:lang w:bidi="fa-IR"/>
              </w:rPr>
            </w:pPr>
          </w:p>
        </w:tc>
        <w:tc>
          <w:tcPr>
            <w:tcW w:w="560" w:type="dxa"/>
            <w:vAlign w:val="center"/>
          </w:tcPr>
          <w:p w14:paraId="1E4876E5" w14:textId="18005CF9" w:rsidR="001671F0" w:rsidRPr="00716ED6" w:rsidRDefault="00B802E9" w:rsidP="00574846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2</w:t>
            </w:r>
          </w:p>
        </w:tc>
      </w:tr>
      <w:tr w:rsidR="007F1602" w:rsidRPr="00716ED6" w14:paraId="61BB79A3" w14:textId="77777777" w:rsidTr="002E2442">
        <w:trPr>
          <w:trHeight w:val="1404"/>
        </w:trPr>
        <w:tc>
          <w:tcPr>
            <w:tcW w:w="645" w:type="dxa"/>
          </w:tcPr>
          <w:p w14:paraId="36004493" w14:textId="6FADA579" w:rsidR="007F1602" w:rsidRPr="00716ED6" w:rsidRDefault="007F1602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۸</w:t>
            </w:r>
          </w:p>
        </w:tc>
        <w:tc>
          <w:tcPr>
            <w:tcW w:w="9331" w:type="dxa"/>
            <w:gridSpan w:val="3"/>
          </w:tcPr>
          <w:p w14:paraId="71FA15D8" w14:textId="009C595F" w:rsidR="00DC6EB8" w:rsidRPr="00716ED6" w:rsidRDefault="00DC6EB8" w:rsidP="00DC6EB8">
            <w:pPr>
              <w:rPr>
                <w:rFonts w:asciiTheme="majorBidi" w:hAnsiTheme="majorBidi" w:cs="0 Nazanin Bold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جدول زیر را کامل کنید.</w:t>
            </w:r>
          </w:p>
          <w:tbl>
            <w:tblPr>
              <w:tblStyle w:val="TableGrid"/>
              <w:bidiVisual/>
              <w:tblW w:w="0" w:type="auto"/>
              <w:tblInd w:w="628" w:type="dxa"/>
              <w:tblLook w:val="0600" w:firstRow="0" w:lastRow="0" w:firstColumn="0" w:lastColumn="0" w:noHBand="1" w:noVBand="1"/>
            </w:tblPr>
            <w:tblGrid>
              <w:gridCol w:w="2545"/>
              <w:gridCol w:w="2405"/>
              <w:gridCol w:w="2546"/>
              <w:gridCol w:w="1083"/>
            </w:tblGrid>
            <w:tr w:rsidR="00DC6EB8" w:rsidRPr="00716ED6" w14:paraId="3B33139E" w14:textId="77777777" w:rsidTr="00DC6EB8">
              <w:tc>
                <w:tcPr>
                  <w:tcW w:w="2551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61DFC18D" w14:textId="009C595F" w:rsidR="00DC6EB8" w:rsidRPr="00716ED6" w:rsidRDefault="00DC6EB8" w:rsidP="00DC6EB8">
                  <w:pPr>
                    <w:jc w:val="center"/>
                    <w:rPr>
                      <w:rFonts w:asciiTheme="majorBidi" w:hAnsiTheme="majorBidi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716ED6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  <w:lang w:bidi="fa-IR"/>
                    </w:rPr>
                    <w:t>۲-</w:t>
                  </w:r>
                </w:p>
              </w:tc>
              <w:tc>
                <w:tcPr>
                  <w:tcW w:w="2410" w:type="dxa"/>
                  <w:tcBorders>
                    <w:top w:val="single" w:sz="4" w:space="0" w:color="FFFFFF" w:themeColor="background1"/>
                  </w:tcBorders>
                </w:tcPr>
                <w:p w14:paraId="60113B6D" w14:textId="7D042779" w:rsidR="00DC6EB8" w:rsidRPr="00716ED6" w:rsidRDefault="00DC6EB8" w:rsidP="00DC6EB8">
                  <w:pPr>
                    <w:jc w:val="center"/>
                    <w:rPr>
                      <w:rFonts w:asciiTheme="majorBidi" w:hAnsiTheme="majorBidi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716ED6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  <w:lang w:bidi="fa-IR"/>
                    </w:rPr>
                    <w:t>۰</w:t>
                  </w:r>
                </w:p>
              </w:tc>
              <w:tc>
                <w:tcPr>
                  <w:tcW w:w="2552" w:type="dxa"/>
                  <w:tcBorders>
                    <w:top w:val="single" w:sz="4" w:space="0" w:color="FFFFFF" w:themeColor="background1"/>
                  </w:tcBorders>
                </w:tcPr>
                <w:p w14:paraId="1021B272" w14:textId="7206C837" w:rsidR="00DC6EB8" w:rsidRPr="00716ED6" w:rsidRDefault="00DC6EB8" w:rsidP="00DC6EB8">
                  <w:pPr>
                    <w:jc w:val="center"/>
                    <w:rPr>
                      <w:rFonts w:asciiTheme="majorBidi" w:hAnsiTheme="majorBidi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716ED6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  <w:lang w:bidi="fa-IR"/>
                    </w:rPr>
                    <w:t>۱</w:t>
                  </w:r>
                </w:p>
              </w:tc>
              <w:tc>
                <w:tcPr>
                  <w:tcW w:w="1083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7C77DD4" w14:textId="09579EF7" w:rsidR="00DC6EB8" w:rsidRPr="00716ED6" w:rsidRDefault="00DC6EB8" w:rsidP="00DC6EB8">
                  <w:pPr>
                    <w:jc w:val="center"/>
                    <w:rPr>
                      <w:rFonts w:asciiTheme="majorBidi" w:hAnsiTheme="majorBidi" w:cs="0 Nazanin Bold"/>
                      <w:sz w:val="28"/>
                      <w:szCs w:val="28"/>
                      <w:lang w:bidi="fa-IR"/>
                    </w:rPr>
                  </w:pPr>
                  <w:r w:rsidRPr="00716ED6">
                    <w:rPr>
                      <w:rFonts w:asciiTheme="majorBidi" w:hAnsiTheme="majorBidi" w:cs="0 Nazanin Bold"/>
                      <w:sz w:val="28"/>
                      <w:szCs w:val="28"/>
                      <w:lang w:bidi="fa-IR"/>
                    </w:rPr>
                    <w:t>n</w:t>
                  </w:r>
                </w:p>
              </w:tc>
            </w:tr>
            <w:tr w:rsidR="00DC6EB8" w:rsidRPr="00716ED6" w14:paraId="7DF0170F" w14:textId="77777777" w:rsidTr="00F34A60">
              <w:trPr>
                <w:trHeight w:val="385"/>
              </w:trPr>
              <w:tc>
                <w:tcPr>
                  <w:tcW w:w="2551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318479ED" w14:textId="77777777" w:rsidR="00DC6EB8" w:rsidRPr="00716ED6" w:rsidRDefault="00DC6EB8" w:rsidP="00DC6EB8">
                  <w:pPr>
                    <w:jc w:val="center"/>
                    <w:rPr>
                      <w:rFonts w:asciiTheme="majorBidi" w:hAnsiTheme="majorBidi" w:cs="0 Nazanin Bold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410" w:type="dxa"/>
                  <w:tcBorders>
                    <w:bottom w:val="single" w:sz="4" w:space="0" w:color="FFFFFF" w:themeColor="background1"/>
                  </w:tcBorders>
                </w:tcPr>
                <w:p w14:paraId="424657A8" w14:textId="77777777" w:rsidR="00DC6EB8" w:rsidRPr="00716ED6" w:rsidRDefault="00DC6EB8" w:rsidP="00DC6EB8">
                  <w:pPr>
                    <w:jc w:val="center"/>
                    <w:rPr>
                      <w:rFonts w:asciiTheme="majorBidi" w:hAnsiTheme="majorBidi" w:cs="0 Nazanin Bold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552" w:type="dxa"/>
                  <w:tcBorders>
                    <w:bottom w:val="single" w:sz="4" w:space="0" w:color="FFFFFF" w:themeColor="background1"/>
                  </w:tcBorders>
                </w:tcPr>
                <w:p w14:paraId="1F9DAAB7" w14:textId="77777777" w:rsidR="00DC6EB8" w:rsidRPr="00716ED6" w:rsidRDefault="00DC6EB8" w:rsidP="00DC6EB8">
                  <w:pPr>
                    <w:jc w:val="center"/>
                    <w:rPr>
                      <w:rFonts w:asciiTheme="majorBidi" w:hAnsiTheme="majorBidi" w:cs="0 Nazanin Bold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083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EAAEA6B" w14:textId="47F3E0E0" w:rsidR="00DC6EB8" w:rsidRPr="00716ED6" w:rsidRDefault="00DC6EB8" w:rsidP="00DC6EB8">
                  <w:pPr>
                    <w:jc w:val="center"/>
                    <w:rPr>
                      <w:rFonts w:asciiTheme="majorBidi" w:hAnsiTheme="majorBidi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716ED6">
                    <w:rPr>
                      <w:rFonts w:asciiTheme="majorBidi" w:hAnsiTheme="majorBidi" w:cs="0 Nazanin Bold"/>
                      <w:position w:val="-6"/>
                      <w:sz w:val="28"/>
                      <w:szCs w:val="28"/>
                      <w:lang w:bidi="fa-IR"/>
                    </w:rPr>
                    <w:object w:dxaOrig="760" w:dyaOrig="279" w14:anchorId="71834461">
                      <v:shape id="_x0000_i1071" type="#_x0000_t75" style="width:38.1pt;height:14.4pt" o:ole="">
                        <v:imagedata r:id="rId102" o:title=""/>
                      </v:shape>
                      <o:OLEObject Type="Embed" ProgID="Equation.DSMT4" ShapeID="_x0000_i1071" DrawAspect="Content" ObjectID="_1783870979" r:id="rId103"/>
                    </w:object>
                  </w:r>
                </w:p>
              </w:tc>
            </w:tr>
          </w:tbl>
          <w:p w14:paraId="43538150" w14:textId="643BABAA" w:rsidR="007F1602" w:rsidRPr="00716ED6" w:rsidRDefault="007F1602" w:rsidP="00DC6EB8">
            <w:pPr>
              <w:rPr>
                <w:rFonts w:asciiTheme="majorBidi" w:hAnsiTheme="majorBidi" w:cs="0 Nazanin Bold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560" w:type="dxa"/>
            <w:vAlign w:val="center"/>
          </w:tcPr>
          <w:p w14:paraId="75949F98" w14:textId="471E2E8D" w:rsidR="007F1602" w:rsidRPr="00716ED6" w:rsidRDefault="007F1602" w:rsidP="00DC6EB8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۵/</w:t>
            </w:r>
            <w:r w:rsidR="00DC6EB8"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1</w:t>
            </w:r>
          </w:p>
        </w:tc>
      </w:tr>
      <w:tr w:rsidR="001671F0" w:rsidRPr="00716ED6" w14:paraId="13C0F0C0" w14:textId="77777777" w:rsidTr="002E2442">
        <w:trPr>
          <w:trHeight w:val="1120"/>
        </w:trPr>
        <w:tc>
          <w:tcPr>
            <w:tcW w:w="645" w:type="dxa"/>
          </w:tcPr>
          <w:p w14:paraId="323A1755" w14:textId="4E8315CA" w:rsidR="001671F0" w:rsidRPr="00716ED6" w:rsidRDefault="007F1602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9</w:t>
            </w:r>
          </w:p>
        </w:tc>
        <w:tc>
          <w:tcPr>
            <w:tcW w:w="9331" w:type="dxa"/>
            <w:gridSpan w:val="3"/>
          </w:tcPr>
          <w:p w14:paraId="26D41EF2" w14:textId="77777777" w:rsidR="00DC6EB8" w:rsidRPr="00716ED6" w:rsidRDefault="00DC6EB8" w:rsidP="00DC6EB8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>معادله‏های زیر را حل کنید.</w:t>
            </w:r>
          </w:p>
          <w:p w14:paraId="32B3ED93" w14:textId="1F611460" w:rsidR="00DC6EB8" w:rsidRPr="00716ED6" w:rsidRDefault="00DC6EB8" w:rsidP="00641645">
            <w:pPr>
              <w:jc w:val="center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</w:rPr>
              <w:object w:dxaOrig="1740" w:dyaOrig="279" w14:anchorId="52D6D713">
                <v:shape id="_x0000_i1072" type="#_x0000_t75" style="width:87.25pt;height:14.4pt" o:ole="">
                  <v:imagedata r:id="rId104" o:title=""/>
                </v:shape>
                <o:OLEObject Type="Embed" ProgID="Equation.DSMT4" ShapeID="_x0000_i1072" DrawAspect="Content" ObjectID="_1783870980" r:id="rId105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(پ                         </w:t>
            </w:r>
            <w:r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1500" w:dyaOrig="279" w14:anchorId="1705C4E7">
                <v:shape id="_x0000_i1073" type="#_x0000_t75" style="width:75.4pt;height:14.4pt" o:ole="">
                  <v:imagedata r:id="rId106" o:title=""/>
                </v:shape>
                <o:OLEObject Type="Embed" ProgID="Equation.DSMT4" ShapeID="_x0000_i1073" DrawAspect="Content" ObjectID="_1783870981" r:id="rId107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(ب                                </w:t>
            </w:r>
            <w:r w:rsidRPr="00716ED6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1160" w:dyaOrig="279" w14:anchorId="535F92F4">
                <v:shape id="_x0000_i1074" type="#_x0000_t75" style="width:57.6pt;height:14.4pt" o:ole="">
                  <v:imagedata r:id="rId108" o:title=""/>
                </v:shape>
                <o:OLEObject Type="Embed" ProgID="Equation.DSMT4" ShapeID="_x0000_i1074" DrawAspect="Content" ObjectID="_1783870982" r:id="rId109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(الف</w:t>
            </w:r>
          </w:p>
          <w:p w14:paraId="3BADFB11" w14:textId="77777777" w:rsidR="00DC6EB8" w:rsidRPr="00716ED6" w:rsidRDefault="00DC6EB8" w:rsidP="00641645">
            <w:pPr>
              <w:jc w:val="center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14:paraId="1C858CC6" w14:textId="77777777" w:rsidR="00DC6EB8" w:rsidRPr="00716ED6" w:rsidRDefault="00DC6EB8" w:rsidP="00641645">
            <w:pPr>
              <w:jc w:val="center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14:paraId="4A765A5A" w14:textId="77777777" w:rsidR="00DC6EB8" w:rsidRPr="00716ED6" w:rsidRDefault="00DC6EB8" w:rsidP="00641645">
            <w:pPr>
              <w:jc w:val="center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14:paraId="2BA589EE" w14:textId="77777777" w:rsidR="00DC6EB8" w:rsidRDefault="00DC6EB8" w:rsidP="0081623F">
            <w:pPr>
              <w:jc w:val="center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</w:p>
          <w:p w14:paraId="799DF17D" w14:textId="61AD1DCC" w:rsidR="00F92B50" w:rsidRPr="00F92B50" w:rsidRDefault="00F92B50" w:rsidP="0081623F">
            <w:pPr>
              <w:jc w:val="center"/>
              <w:rPr>
                <w:rFonts w:asciiTheme="majorBidi" w:hAnsiTheme="majorBidi" w:cs="Cambria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560" w:type="dxa"/>
            <w:vAlign w:val="center"/>
          </w:tcPr>
          <w:p w14:paraId="3B4651E7" w14:textId="3F174F03" w:rsidR="001671F0" w:rsidRPr="00716ED6" w:rsidRDefault="0081623F" w:rsidP="00F37512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۳</w:t>
            </w:r>
          </w:p>
        </w:tc>
      </w:tr>
      <w:tr w:rsidR="00C924A3" w:rsidRPr="00716ED6" w14:paraId="70C4EAC8" w14:textId="77777777" w:rsidTr="002E2442">
        <w:trPr>
          <w:trHeight w:val="817"/>
        </w:trPr>
        <w:tc>
          <w:tcPr>
            <w:tcW w:w="645" w:type="dxa"/>
          </w:tcPr>
          <w:p w14:paraId="45548BC8" w14:textId="44AB5EBE" w:rsidR="00C924A3" w:rsidRPr="00716ED6" w:rsidRDefault="008E431A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10</w:t>
            </w:r>
          </w:p>
        </w:tc>
        <w:tc>
          <w:tcPr>
            <w:tcW w:w="9331" w:type="dxa"/>
            <w:gridSpan w:val="3"/>
          </w:tcPr>
          <w:p w14:paraId="76FE1E73" w14:textId="77777777" w:rsidR="00B802E9" w:rsidRPr="00B802E9" w:rsidRDefault="00B802E9" w:rsidP="00B802E9">
            <w:pPr>
              <w:tabs>
                <w:tab w:val="left" w:pos="624"/>
              </w:tabs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>الف) برا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مساله ز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ر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فقط 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ک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معادله بنو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س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: ........................................................</w:t>
            </w:r>
          </w:p>
          <w:p w14:paraId="0DE31C97" w14:textId="77777777" w:rsidR="00B802E9" w:rsidRPr="00B802E9" w:rsidRDefault="00B802E9" w:rsidP="009A3249">
            <w:pPr>
              <w:tabs>
                <w:tab w:val="left" w:pos="624"/>
              </w:tabs>
              <w:spacing w:line="276" w:lineRule="auto"/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802E9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«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از 5  برابر عدد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14 واحد کم کرد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م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حاصل برابر 16 شده است.‌»</w:t>
            </w:r>
          </w:p>
          <w:p w14:paraId="6EA9650A" w14:textId="5CCC753E" w:rsidR="007F1602" w:rsidRPr="00716ED6" w:rsidRDefault="00B802E9" w:rsidP="00B802E9">
            <w:pPr>
              <w:tabs>
                <w:tab w:val="left" w:pos="624"/>
              </w:tabs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802E9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ب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>) هز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نه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ورود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ک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شهرباز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1000 تومان و هز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نه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بل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ط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هر وس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له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باز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2000 تومان است. هز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نه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خر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lang w:bidi="fa-IR"/>
              </w:rPr>
              <w:t>n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بل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ط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را به صورت جبر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بنو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س</w:t>
            </w:r>
            <w:r w:rsidRPr="00B802E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B802E9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  <w:r w:rsidRPr="00B802E9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.  </w:t>
            </w:r>
            <w:bookmarkStart w:id="0" w:name="_GoBack"/>
            <w:bookmarkEnd w:id="0"/>
          </w:p>
          <w:p w14:paraId="10F6343A" w14:textId="77777777" w:rsidR="003E6677" w:rsidRDefault="003E6677" w:rsidP="007F1602">
            <w:pPr>
              <w:tabs>
                <w:tab w:val="left" w:pos="624"/>
              </w:tabs>
              <w:spacing w:line="276" w:lineRule="auto"/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</w:p>
          <w:p w14:paraId="5783632D" w14:textId="62347194" w:rsidR="003E6677" w:rsidRPr="003E6677" w:rsidRDefault="003E6677" w:rsidP="007F1602">
            <w:pPr>
              <w:tabs>
                <w:tab w:val="left" w:pos="624"/>
              </w:tabs>
              <w:spacing w:line="276" w:lineRule="auto"/>
              <w:rPr>
                <w:rFonts w:ascii="Vazirmatn" w:hAnsi="Vazirmatn" w:cs="0 Nazanin Bold"/>
                <w:b w:val="0"/>
                <w:bCs w:val="0"/>
                <w:sz w:val="18"/>
                <w:szCs w:val="18"/>
                <w:lang w:bidi="fa-IR"/>
              </w:rPr>
            </w:pPr>
          </w:p>
        </w:tc>
        <w:tc>
          <w:tcPr>
            <w:tcW w:w="560" w:type="dxa"/>
            <w:vAlign w:val="center"/>
          </w:tcPr>
          <w:p w14:paraId="6680A849" w14:textId="030EC47C" w:rsidR="00C924A3" w:rsidRPr="00716ED6" w:rsidRDefault="00B802E9" w:rsidP="00B81E42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5/1</w:t>
            </w:r>
          </w:p>
        </w:tc>
      </w:tr>
      <w:tr w:rsidR="003449DD" w:rsidRPr="00716ED6" w14:paraId="006F748B" w14:textId="77777777" w:rsidTr="003449DD">
        <w:trPr>
          <w:trHeight w:val="427"/>
        </w:trPr>
        <w:tc>
          <w:tcPr>
            <w:tcW w:w="10536" w:type="dxa"/>
            <w:gridSpan w:val="5"/>
            <w:shd w:val="clear" w:color="auto" w:fill="A6A6A6" w:themeFill="background1" w:themeFillShade="A6"/>
          </w:tcPr>
          <w:p w14:paraId="67B0B07C" w14:textId="6A893889" w:rsidR="003449DD" w:rsidRDefault="003449DD" w:rsidP="00B81E42">
            <w:pPr>
              <w:jc w:val="center"/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449DD">
              <w:rPr>
                <w:rFonts w:ascii="Vazirmatn" w:hAnsi="Vazirmatn" w:cs="0 Nazanin Bold" w:hint="cs"/>
                <w:b w:val="0"/>
                <w:bCs w:val="0"/>
                <w:sz w:val="32"/>
                <w:szCs w:val="32"/>
                <w:rtl/>
                <w:lang w:bidi="fa-IR"/>
              </w:rPr>
              <w:t>موفق باشید.</w:t>
            </w:r>
          </w:p>
        </w:tc>
      </w:tr>
    </w:tbl>
    <w:p w14:paraId="615D838F" w14:textId="1970DFA0" w:rsidR="000B3006" w:rsidRPr="0005723D" w:rsidRDefault="000B3006" w:rsidP="0005723D">
      <w:pPr>
        <w:tabs>
          <w:tab w:val="left" w:pos="7696"/>
        </w:tabs>
        <w:jc w:val="right"/>
        <w:rPr>
          <w:rFonts w:ascii="Vazirmatn" w:hAnsi="Vazirmatn" w:cs="0 Nazanin Bold"/>
          <w:b w:val="0"/>
          <w:bCs w:val="0"/>
          <w:sz w:val="28"/>
          <w:szCs w:val="28"/>
          <w:rtl/>
          <w:lang w:bidi="fa-IR"/>
        </w:rPr>
      </w:pPr>
    </w:p>
    <w:sectPr w:rsidR="000B3006" w:rsidRPr="0005723D" w:rsidSect="00554692">
      <w:footerReference w:type="even" r:id="rId11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311CD" w14:textId="77777777" w:rsidR="00EF60E2" w:rsidRDefault="00EF60E2">
      <w:r>
        <w:separator/>
      </w:r>
    </w:p>
  </w:endnote>
  <w:endnote w:type="continuationSeparator" w:id="0">
    <w:p w14:paraId="6B059685" w14:textId="77777777" w:rsidR="00EF60E2" w:rsidRDefault="00EF6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C8B65" w14:textId="77777777" w:rsidR="00EF60E2" w:rsidRDefault="00EF60E2">
      <w:r>
        <w:separator/>
      </w:r>
    </w:p>
  </w:footnote>
  <w:footnote w:type="continuationSeparator" w:id="0">
    <w:p w14:paraId="745AB7BB" w14:textId="77777777" w:rsidR="00EF60E2" w:rsidRDefault="00EF6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48C9"/>
    <w:rsid w:val="000051C6"/>
    <w:rsid w:val="000073AE"/>
    <w:rsid w:val="00007EA0"/>
    <w:rsid w:val="00010ED4"/>
    <w:rsid w:val="00031849"/>
    <w:rsid w:val="00044CE5"/>
    <w:rsid w:val="00051F35"/>
    <w:rsid w:val="0005723D"/>
    <w:rsid w:val="00060B1B"/>
    <w:rsid w:val="000633DE"/>
    <w:rsid w:val="00064B47"/>
    <w:rsid w:val="000812E2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D4D7F"/>
    <w:rsid w:val="000E2D5C"/>
    <w:rsid w:val="000F0AEE"/>
    <w:rsid w:val="000F1DC0"/>
    <w:rsid w:val="000F5ADE"/>
    <w:rsid w:val="000F7D7C"/>
    <w:rsid w:val="00102989"/>
    <w:rsid w:val="00105998"/>
    <w:rsid w:val="00106CED"/>
    <w:rsid w:val="00122E90"/>
    <w:rsid w:val="00130F92"/>
    <w:rsid w:val="0013299E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49D4"/>
    <w:rsid w:val="001D764F"/>
    <w:rsid w:val="001E0DCC"/>
    <w:rsid w:val="001E526C"/>
    <w:rsid w:val="001F07AB"/>
    <w:rsid w:val="001F6C57"/>
    <w:rsid w:val="002037DE"/>
    <w:rsid w:val="00204C24"/>
    <w:rsid w:val="002078FB"/>
    <w:rsid w:val="0022126B"/>
    <w:rsid w:val="002304F7"/>
    <w:rsid w:val="0023052B"/>
    <w:rsid w:val="00232982"/>
    <w:rsid w:val="00257904"/>
    <w:rsid w:val="00263670"/>
    <w:rsid w:val="002650E6"/>
    <w:rsid w:val="00273271"/>
    <w:rsid w:val="00283FFA"/>
    <w:rsid w:val="0028465A"/>
    <w:rsid w:val="00285E84"/>
    <w:rsid w:val="002876CD"/>
    <w:rsid w:val="002905F6"/>
    <w:rsid w:val="002937D6"/>
    <w:rsid w:val="00293E8A"/>
    <w:rsid w:val="00297EC0"/>
    <w:rsid w:val="002A0031"/>
    <w:rsid w:val="002A18F0"/>
    <w:rsid w:val="002A1D7E"/>
    <w:rsid w:val="002A33DE"/>
    <w:rsid w:val="002C3808"/>
    <w:rsid w:val="002D7D6C"/>
    <w:rsid w:val="002E0428"/>
    <w:rsid w:val="002E2442"/>
    <w:rsid w:val="003013D7"/>
    <w:rsid w:val="003054F1"/>
    <w:rsid w:val="00320319"/>
    <w:rsid w:val="0032391D"/>
    <w:rsid w:val="00325DBF"/>
    <w:rsid w:val="00334AE2"/>
    <w:rsid w:val="00343621"/>
    <w:rsid w:val="003449DD"/>
    <w:rsid w:val="0034711C"/>
    <w:rsid w:val="00352925"/>
    <w:rsid w:val="00363EA9"/>
    <w:rsid w:val="00366B83"/>
    <w:rsid w:val="0037499B"/>
    <w:rsid w:val="00376DE9"/>
    <w:rsid w:val="00383EEC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43BA"/>
    <w:rsid w:val="003D7F40"/>
    <w:rsid w:val="003E2171"/>
    <w:rsid w:val="003E2AA3"/>
    <w:rsid w:val="003E6677"/>
    <w:rsid w:val="003F272F"/>
    <w:rsid w:val="003F3DC4"/>
    <w:rsid w:val="003F58FD"/>
    <w:rsid w:val="00427CF4"/>
    <w:rsid w:val="00455480"/>
    <w:rsid w:val="0045654A"/>
    <w:rsid w:val="004568D6"/>
    <w:rsid w:val="00464B31"/>
    <w:rsid w:val="00465F4B"/>
    <w:rsid w:val="00467052"/>
    <w:rsid w:val="00480E18"/>
    <w:rsid w:val="00492EE4"/>
    <w:rsid w:val="00495CCA"/>
    <w:rsid w:val="00496963"/>
    <w:rsid w:val="004A0E94"/>
    <w:rsid w:val="004A1F88"/>
    <w:rsid w:val="004B1925"/>
    <w:rsid w:val="004B4415"/>
    <w:rsid w:val="004B5D83"/>
    <w:rsid w:val="004B7F7B"/>
    <w:rsid w:val="004E1746"/>
    <w:rsid w:val="004F1A82"/>
    <w:rsid w:val="00526347"/>
    <w:rsid w:val="00526388"/>
    <w:rsid w:val="00527D9D"/>
    <w:rsid w:val="00550734"/>
    <w:rsid w:val="0055430A"/>
    <w:rsid w:val="00554692"/>
    <w:rsid w:val="005567B9"/>
    <w:rsid w:val="005704C3"/>
    <w:rsid w:val="00574846"/>
    <w:rsid w:val="00592C7E"/>
    <w:rsid w:val="0059312F"/>
    <w:rsid w:val="0059556C"/>
    <w:rsid w:val="005A04D4"/>
    <w:rsid w:val="005A5D92"/>
    <w:rsid w:val="005B0A9C"/>
    <w:rsid w:val="005B2FB8"/>
    <w:rsid w:val="005B355E"/>
    <w:rsid w:val="005B7871"/>
    <w:rsid w:val="005C70F1"/>
    <w:rsid w:val="005E13ED"/>
    <w:rsid w:val="005E22DE"/>
    <w:rsid w:val="005F273B"/>
    <w:rsid w:val="005F5D12"/>
    <w:rsid w:val="00604E3D"/>
    <w:rsid w:val="0061122B"/>
    <w:rsid w:val="0061446A"/>
    <w:rsid w:val="00614E45"/>
    <w:rsid w:val="00623B9E"/>
    <w:rsid w:val="006404D1"/>
    <w:rsid w:val="00641645"/>
    <w:rsid w:val="00645BBA"/>
    <w:rsid w:val="00651A39"/>
    <w:rsid w:val="00652AE5"/>
    <w:rsid w:val="00654641"/>
    <w:rsid w:val="00662D5E"/>
    <w:rsid w:val="006650A8"/>
    <w:rsid w:val="00666C36"/>
    <w:rsid w:val="00674005"/>
    <w:rsid w:val="006815AD"/>
    <w:rsid w:val="006917C9"/>
    <w:rsid w:val="006A45B3"/>
    <w:rsid w:val="006B1CD3"/>
    <w:rsid w:val="006C1DAF"/>
    <w:rsid w:val="006C36D2"/>
    <w:rsid w:val="006C57AA"/>
    <w:rsid w:val="006C5E32"/>
    <w:rsid w:val="006D1307"/>
    <w:rsid w:val="006D2D28"/>
    <w:rsid w:val="00701928"/>
    <w:rsid w:val="007030CB"/>
    <w:rsid w:val="00712340"/>
    <w:rsid w:val="00716ED6"/>
    <w:rsid w:val="0071794E"/>
    <w:rsid w:val="007248D3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A0A28"/>
    <w:rsid w:val="007B0A27"/>
    <w:rsid w:val="007B24DA"/>
    <w:rsid w:val="007B2915"/>
    <w:rsid w:val="007B3075"/>
    <w:rsid w:val="007B4428"/>
    <w:rsid w:val="007D04A7"/>
    <w:rsid w:val="007D2C08"/>
    <w:rsid w:val="007D41CE"/>
    <w:rsid w:val="007D7552"/>
    <w:rsid w:val="007E582B"/>
    <w:rsid w:val="007E7962"/>
    <w:rsid w:val="007F110E"/>
    <w:rsid w:val="007F1602"/>
    <w:rsid w:val="007F5653"/>
    <w:rsid w:val="008064FD"/>
    <w:rsid w:val="00812683"/>
    <w:rsid w:val="00814666"/>
    <w:rsid w:val="0081623F"/>
    <w:rsid w:val="00820188"/>
    <w:rsid w:val="00824E95"/>
    <w:rsid w:val="008274E0"/>
    <w:rsid w:val="00827D24"/>
    <w:rsid w:val="0085529B"/>
    <w:rsid w:val="008605CB"/>
    <w:rsid w:val="008642EB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D4D96"/>
    <w:rsid w:val="008E3DB6"/>
    <w:rsid w:val="008E431A"/>
    <w:rsid w:val="008E4A1D"/>
    <w:rsid w:val="008F4B46"/>
    <w:rsid w:val="00912525"/>
    <w:rsid w:val="009129B2"/>
    <w:rsid w:val="009215E0"/>
    <w:rsid w:val="0093468C"/>
    <w:rsid w:val="00937508"/>
    <w:rsid w:val="00947F17"/>
    <w:rsid w:val="00952302"/>
    <w:rsid w:val="00961862"/>
    <w:rsid w:val="0098025A"/>
    <w:rsid w:val="00984794"/>
    <w:rsid w:val="0099294B"/>
    <w:rsid w:val="00992D67"/>
    <w:rsid w:val="009934FF"/>
    <w:rsid w:val="009960AB"/>
    <w:rsid w:val="009A3249"/>
    <w:rsid w:val="009A433B"/>
    <w:rsid w:val="009D1721"/>
    <w:rsid w:val="009E0671"/>
    <w:rsid w:val="009E5676"/>
    <w:rsid w:val="009F15B1"/>
    <w:rsid w:val="00A030BF"/>
    <w:rsid w:val="00A06317"/>
    <w:rsid w:val="00A10B78"/>
    <w:rsid w:val="00A20A6A"/>
    <w:rsid w:val="00A20E9F"/>
    <w:rsid w:val="00A210D6"/>
    <w:rsid w:val="00A26BF5"/>
    <w:rsid w:val="00A31B4A"/>
    <w:rsid w:val="00A32A40"/>
    <w:rsid w:val="00A332D5"/>
    <w:rsid w:val="00A40DA9"/>
    <w:rsid w:val="00A472AB"/>
    <w:rsid w:val="00A47B40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1ACC"/>
    <w:rsid w:val="00A83261"/>
    <w:rsid w:val="00A83BE2"/>
    <w:rsid w:val="00A9133D"/>
    <w:rsid w:val="00A941B0"/>
    <w:rsid w:val="00AA7C45"/>
    <w:rsid w:val="00AC448A"/>
    <w:rsid w:val="00AD0171"/>
    <w:rsid w:val="00AD45B7"/>
    <w:rsid w:val="00AE7D23"/>
    <w:rsid w:val="00AE7F98"/>
    <w:rsid w:val="00AF346F"/>
    <w:rsid w:val="00AF59E1"/>
    <w:rsid w:val="00B10C05"/>
    <w:rsid w:val="00B14347"/>
    <w:rsid w:val="00B2713C"/>
    <w:rsid w:val="00B305E1"/>
    <w:rsid w:val="00B40735"/>
    <w:rsid w:val="00B44A14"/>
    <w:rsid w:val="00B463C0"/>
    <w:rsid w:val="00B52219"/>
    <w:rsid w:val="00B56F1A"/>
    <w:rsid w:val="00B62053"/>
    <w:rsid w:val="00B648AF"/>
    <w:rsid w:val="00B73028"/>
    <w:rsid w:val="00B80042"/>
    <w:rsid w:val="00B802E9"/>
    <w:rsid w:val="00B80E06"/>
    <w:rsid w:val="00B81E42"/>
    <w:rsid w:val="00BA098C"/>
    <w:rsid w:val="00BA7917"/>
    <w:rsid w:val="00BC1A19"/>
    <w:rsid w:val="00BD447E"/>
    <w:rsid w:val="00BE776E"/>
    <w:rsid w:val="00BF4523"/>
    <w:rsid w:val="00C0768D"/>
    <w:rsid w:val="00C323A2"/>
    <w:rsid w:val="00C326B1"/>
    <w:rsid w:val="00C40BBF"/>
    <w:rsid w:val="00C4546A"/>
    <w:rsid w:val="00C57C6F"/>
    <w:rsid w:val="00C60163"/>
    <w:rsid w:val="00C60B17"/>
    <w:rsid w:val="00C77310"/>
    <w:rsid w:val="00C82809"/>
    <w:rsid w:val="00C82A22"/>
    <w:rsid w:val="00C924A3"/>
    <w:rsid w:val="00C9475F"/>
    <w:rsid w:val="00CB31E1"/>
    <w:rsid w:val="00CC13C8"/>
    <w:rsid w:val="00CC26EA"/>
    <w:rsid w:val="00CC318D"/>
    <w:rsid w:val="00CC56BC"/>
    <w:rsid w:val="00CD4A8C"/>
    <w:rsid w:val="00CD6DC1"/>
    <w:rsid w:val="00CE2F34"/>
    <w:rsid w:val="00CF2157"/>
    <w:rsid w:val="00CF404F"/>
    <w:rsid w:val="00CF444A"/>
    <w:rsid w:val="00CF5820"/>
    <w:rsid w:val="00D033C5"/>
    <w:rsid w:val="00D1197F"/>
    <w:rsid w:val="00D12852"/>
    <w:rsid w:val="00D2389A"/>
    <w:rsid w:val="00D30350"/>
    <w:rsid w:val="00D43C9D"/>
    <w:rsid w:val="00D43EFD"/>
    <w:rsid w:val="00D56C37"/>
    <w:rsid w:val="00D656B0"/>
    <w:rsid w:val="00D70DCE"/>
    <w:rsid w:val="00D77B55"/>
    <w:rsid w:val="00D849E2"/>
    <w:rsid w:val="00D87200"/>
    <w:rsid w:val="00D97201"/>
    <w:rsid w:val="00DA7416"/>
    <w:rsid w:val="00DB1342"/>
    <w:rsid w:val="00DB4350"/>
    <w:rsid w:val="00DC1C76"/>
    <w:rsid w:val="00DC6EB8"/>
    <w:rsid w:val="00DD01C4"/>
    <w:rsid w:val="00DF06AC"/>
    <w:rsid w:val="00DF24A7"/>
    <w:rsid w:val="00DF3E96"/>
    <w:rsid w:val="00DF51A3"/>
    <w:rsid w:val="00E00254"/>
    <w:rsid w:val="00E12811"/>
    <w:rsid w:val="00E14C5C"/>
    <w:rsid w:val="00E21646"/>
    <w:rsid w:val="00E33963"/>
    <w:rsid w:val="00E57C7D"/>
    <w:rsid w:val="00E601F9"/>
    <w:rsid w:val="00E62199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C7805"/>
    <w:rsid w:val="00EF20AF"/>
    <w:rsid w:val="00EF59FB"/>
    <w:rsid w:val="00EF60E2"/>
    <w:rsid w:val="00F01A3F"/>
    <w:rsid w:val="00F01DFC"/>
    <w:rsid w:val="00F05AAD"/>
    <w:rsid w:val="00F05EBA"/>
    <w:rsid w:val="00F14030"/>
    <w:rsid w:val="00F14AF6"/>
    <w:rsid w:val="00F17EC5"/>
    <w:rsid w:val="00F27946"/>
    <w:rsid w:val="00F34A60"/>
    <w:rsid w:val="00F35E5B"/>
    <w:rsid w:val="00F36768"/>
    <w:rsid w:val="00F37512"/>
    <w:rsid w:val="00F44108"/>
    <w:rsid w:val="00F521DE"/>
    <w:rsid w:val="00F615BA"/>
    <w:rsid w:val="00F63DF6"/>
    <w:rsid w:val="00F81292"/>
    <w:rsid w:val="00F92B50"/>
    <w:rsid w:val="00F96F1E"/>
    <w:rsid w:val="00FA00FC"/>
    <w:rsid w:val="00FA1DE2"/>
    <w:rsid w:val="00FC528B"/>
    <w:rsid w:val="00FC5A50"/>
    <w:rsid w:val="00FD1E05"/>
    <w:rsid w:val="00FD53D3"/>
    <w:rsid w:val="00FD5C9F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2442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table" w:styleId="PlainTable5">
    <w:name w:val="Plain Table 5"/>
    <w:basedOn w:val="TableNormal"/>
    <w:uiPriority w:val="45"/>
    <w:rsid w:val="005567B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12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png"/><Relationship Id="rId102" Type="http://schemas.openxmlformats.org/officeDocument/2006/relationships/image" Target="media/image47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0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footer" Target="footer1.xml"/><Relationship Id="rId61" Type="http://schemas.openxmlformats.org/officeDocument/2006/relationships/image" Target="media/image28.wmf"/><Relationship Id="rId82" Type="http://schemas.openxmlformats.org/officeDocument/2006/relationships/image" Target="media/image38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9FA8E-25F5-4A57-95EF-DD4BDB28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793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95</cp:revision>
  <cp:lastPrinted>2023-10-26T12:42:00Z</cp:lastPrinted>
  <dcterms:created xsi:type="dcterms:W3CDTF">2018-10-12T13:02:00Z</dcterms:created>
  <dcterms:modified xsi:type="dcterms:W3CDTF">2024-07-30T15:20:00Z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