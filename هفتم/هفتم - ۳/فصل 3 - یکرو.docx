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716ED6" w:rsidRDefault="00D12852">
      <w:pPr>
        <w:rPr>
          <w:rFonts w:ascii="Vazirmatn" w:hAnsi="Vazirmatn" w:cs="0 Nazanin Bold"/>
          <w:b w:val="0"/>
          <w:bCs w:val="0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76"/>
        <w:gridCol w:w="3969"/>
        <w:gridCol w:w="3240"/>
        <w:gridCol w:w="2396"/>
        <w:gridCol w:w="455"/>
      </w:tblGrid>
      <w:tr w:rsidR="00376DE9" w:rsidRPr="00716ED6" w14:paraId="52F37251" w14:textId="69C15B8C" w:rsidTr="00885861">
        <w:trPr>
          <w:trHeight w:val="567"/>
        </w:trPr>
        <w:tc>
          <w:tcPr>
            <w:tcW w:w="4445" w:type="dxa"/>
            <w:gridSpan w:val="2"/>
            <w:shd w:val="clear" w:color="auto" w:fill="BFBFBF" w:themeFill="background1" w:themeFillShade="BF"/>
            <w:vAlign w:val="center"/>
          </w:tcPr>
          <w:p w14:paraId="51FF8739" w14:textId="2812C01C" w:rsidR="00376DE9" w:rsidRPr="00376DE9" w:rsidRDefault="00376DE9" w:rsidP="00376DE9">
            <w:pPr>
              <w:rPr>
                <w:rFonts w:ascii="Vazirmatn" w:hAnsi="Vazirmatn" w:cs="0 Nazanin Bold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</w:rPr>
              <w:t xml:space="preserve">نام و نام خانوادگی: </w:t>
            </w:r>
            <w:r w:rsidRPr="00376DE9">
              <w:rPr>
                <w:rFonts w:asciiTheme="majorBidi" w:hAnsiTheme="majorBidi" w:cs="0 Nazanin Bold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FFA71D4" w14:textId="768277B3" w:rsidR="00376DE9" w:rsidRPr="00376DE9" w:rsidRDefault="00376DE9" w:rsidP="00376DE9">
            <w:pPr>
              <w:rPr>
                <w:rFonts w:ascii="Vazirmatn" w:hAnsi="Vazirmatn" w:cs="0 Nazanin Bold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</w:rPr>
              <w:t xml:space="preserve">کلاس هفتم: .........................  </w:t>
            </w:r>
          </w:p>
        </w:tc>
        <w:tc>
          <w:tcPr>
            <w:tcW w:w="2851" w:type="dxa"/>
            <w:gridSpan w:val="2"/>
            <w:shd w:val="clear" w:color="auto" w:fill="BFBFBF" w:themeFill="background1" w:themeFillShade="BF"/>
            <w:vAlign w:val="center"/>
          </w:tcPr>
          <w:p w14:paraId="39E1F95B" w14:textId="72147117" w:rsidR="00376DE9" w:rsidRPr="00376DE9" w:rsidRDefault="00376DE9" w:rsidP="00376DE9">
            <w:pPr>
              <w:rPr>
                <w:rFonts w:ascii="Vazirmatn" w:hAnsi="Vazirmatn" w:cs="0 Nazanin Bold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76DE9">
              <w:rPr>
                <w:rFonts w:ascii="Vazirmatn" w:hAnsi="Vazirmatn" w:cs="0 Nazanin Bold" w:hint="cs"/>
                <w:b w:val="0"/>
                <w:bCs w:val="0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376DE9" w:rsidRPr="00716ED6" w14:paraId="240CC253" w14:textId="77777777" w:rsidTr="0015368C">
        <w:trPr>
          <w:trHeight w:val="1010"/>
        </w:trPr>
        <w:tc>
          <w:tcPr>
            <w:tcW w:w="476" w:type="dxa"/>
          </w:tcPr>
          <w:p w14:paraId="468E133F" w14:textId="34EF169D" w:rsidR="00376DE9" w:rsidRPr="00716ED6" w:rsidRDefault="00376DE9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  <w:tc>
          <w:tcPr>
            <w:tcW w:w="9605" w:type="dxa"/>
            <w:gridSpan w:val="3"/>
          </w:tcPr>
          <w:p w14:paraId="3A1D97B1" w14:textId="4C0D37FA" w:rsidR="00376DE9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307"/>
              <w:gridCol w:w="746"/>
              <w:gridCol w:w="977"/>
            </w:tblGrid>
            <w:tr w:rsidR="00174CC2" w:rsidRPr="0023217E" w14:paraId="44A870A2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1CC5D563" w14:textId="289D6DF4" w:rsidR="00174CC2" w:rsidRPr="0023217E" w:rsidRDefault="00174CC2" w:rsidP="00A5263B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</w:rPr>
                    <w:t xml:space="preserve">جمله های  </w:t>
                  </w:r>
                  <w:r w:rsidRPr="00716ED6">
                    <w:rPr>
                      <w:rFonts w:asciiTheme="majorBidi" w:hAnsiTheme="majorBidi" w:cs="0 Nazanin Bold"/>
                      <w:color w:val="000000" w:themeColor="text1"/>
                      <w:position w:val="-6"/>
                      <w:sz w:val="28"/>
                      <w:szCs w:val="28"/>
                      <w:lang w:bidi="fa-IR"/>
                    </w:rPr>
                    <w:object w:dxaOrig="520" w:dyaOrig="279" w14:anchorId="49F91DB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12" type="#_x0000_t75" style="width:26.25pt;height:15pt" o:ole="">
                        <v:imagedata r:id="rId7" o:title=""/>
                      </v:shape>
                      <o:OLEObject Type="Embed" ProgID="Equation.DSMT4" ShapeID="_x0000_i1312" DrawAspect="Content" ObjectID="_1784957249" r:id="rId8"/>
                    </w:objec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و </w:t>
                  </w:r>
                  <w:r w:rsidRPr="00716ED6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174CC2">
                    <w:rPr>
                      <w:rFonts w:asciiTheme="majorBidi" w:hAnsiTheme="majorBidi" w:cs="0 Nazanin Bold"/>
                      <w:color w:val="000000" w:themeColor="text1"/>
                      <w:position w:val="-12"/>
                      <w:sz w:val="28"/>
                      <w:szCs w:val="28"/>
                      <w:lang w:bidi="fa-IR"/>
                    </w:rPr>
                    <w:object w:dxaOrig="540" w:dyaOrig="340" w14:anchorId="74F65164">
                      <v:shape id="_x0000_i1313" type="#_x0000_t75" style="width:26.25pt;height:17.25pt" o:ole="">
                        <v:imagedata r:id="rId9" o:title=""/>
                      </v:shape>
                      <o:OLEObject Type="Embed" ProgID="Equation.DSMT4" ShapeID="_x0000_i1313" DrawAspect="Content" ObjectID="_1784957250" r:id="rId10"/>
                    </w:objec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متشابه هستند.</w:t>
                  </w:r>
                </w:p>
              </w:tc>
              <w:tc>
                <w:tcPr>
                  <w:tcW w:w="463" w:type="dxa"/>
                </w:tcPr>
                <w:p w14:paraId="6C97F561" w14:textId="77777777" w:rsidR="00174CC2" w:rsidRPr="0023217E" w:rsidRDefault="00174CC2" w:rsidP="00A5263B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CAD6FD8" w14:textId="77777777" w:rsidR="00174CC2" w:rsidRPr="0023217E" w:rsidRDefault="00174CC2" w:rsidP="00A5263B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174CC2" w:rsidRPr="0023217E" w14:paraId="3FAF53D5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CF5D56A" w14:textId="20E99984" w:rsidR="00174CC2" w:rsidRPr="0023217E" w:rsidRDefault="00174CC2" w:rsidP="00A5263B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ب) 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مساحت یک مستطیل به طول </w:t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a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و عرض </w:t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b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برابر با</w:t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 xml:space="preserve"> 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proofErr w:type="spellStart"/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a+b</w:t>
                  </w:r>
                  <w:proofErr w:type="spellEnd"/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463" w:type="dxa"/>
                </w:tcPr>
                <w:p w14:paraId="4E08FFD3" w14:textId="77777777" w:rsidR="00174CC2" w:rsidRPr="0023217E" w:rsidRDefault="00174CC2" w:rsidP="00A5263B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4A4B23F5" w14:textId="77777777" w:rsidR="00174CC2" w:rsidRPr="0023217E" w:rsidRDefault="00174CC2" w:rsidP="00A5263B">
                  <w:pPr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A5263B" w:rsidRPr="0023217E" w14:paraId="615C32C4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5D7A071" w14:textId="3E6CA129" w:rsidR="00A5263B" w:rsidRPr="0023217E" w:rsidRDefault="00A5263B" w:rsidP="00A5263B">
                  <w:pPr>
                    <w:rPr>
                      <w:rFonts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ج) </w:t>
                  </w:r>
                  <w:r w:rsidRPr="00A5263B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محیط مربعی به ضلع </w:t>
                  </w:r>
                  <w:r w:rsidRPr="00A5263B">
                    <w:rPr>
                      <w:rFonts w:cs="0 Nazanin Bold"/>
                      <w:i/>
                      <w:iCs/>
                      <w:sz w:val="28"/>
                      <w:szCs w:val="28"/>
                      <w:lang w:bidi="fa-IR"/>
                    </w:rPr>
                    <w:t>a</w:t>
                  </w:r>
                  <w:r w:rsidRPr="00A5263B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برابر است با</w:t>
                  </w:r>
                  <w:r w:rsidRPr="00A5263B">
                    <w:rPr>
                      <w:rFonts w:cs="0 Nazanin Bold"/>
                      <w:position w:val="-6"/>
                      <w:sz w:val="28"/>
                      <w:szCs w:val="28"/>
                      <w:lang w:bidi="fa-IR"/>
                    </w:rPr>
                    <w:object w:dxaOrig="360" w:dyaOrig="279" w14:anchorId="66C21355">
                      <v:shape id="_x0000_i1314" type="#_x0000_t75" style="width:18.75pt;height:14.25pt" o:ole="">
                        <v:imagedata r:id="rId11" o:title=""/>
                      </v:shape>
                      <o:OLEObject Type="Embed" ProgID="Equation.DSMT4" ShapeID="_x0000_i1314" DrawAspect="Content" ObjectID="_1784957251" r:id="rId12"/>
                    </w:object>
                  </w:r>
                  <w:r w:rsidRPr="00A5263B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 .</w:t>
                  </w:r>
                </w:p>
              </w:tc>
              <w:tc>
                <w:tcPr>
                  <w:tcW w:w="463" w:type="dxa"/>
                </w:tcPr>
                <w:p w14:paraId="3C32B018" w14:textId="44211718" w:rsidR="00A5263B" w:rsidRPr="0023217E" w:rsidRDefault="00A5263B" w:rsidP="00A5263B">
                  <w:pP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F9A6687" w14:textId="0D97F737" w:rsidR="00A5263B" w:rsidRPr="0023217E" w:rsidRDefault="00A5263B" w:rsidP="00A5263B">
                  <w:pP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  <w:tr w:rsidR="00A5263B" w:rsidRPr="0023217E" w14:paraId="578B6A45" w14:textId="77777777" w:rsidTr="0008177C">
              <w:trPr>
                <w:trHeight w:val="20"/>
              </w:trPr>
              <w:tc>
                <w:tcPr>
                  <w:tcW w:w="7307" w:type="dxa"/>
                </w:tcPr>
                <w:p w14:paraId="0190952F" w14:textId="22DEA43A" w:rsidR="00A5263B" w:rsidRDefault="00A5263B" w:rsidP="00A5263B">
                  <w:pPr>
                    <w:rPr>
                      <w:rFonts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د) </w:t>
                  </w:r>
                  <w:r w:rsidR="0008177C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 xml:space="preserve">اگر </w:t>
                  </w:r>
                  <w:r w:rsidR="0008177C"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>جمله</w:t>
                  </w:r>
                  <w:r w:rsidR="0008177C" w:rsidRPr="00716ED6">
                    <w:rPr>
                      <w:rFonts w:asciiTheme="majorBidi" w:hAnsiTheme="majorBidi" w:cs="0 Nazanin Bold"/>
                      <w:sz w:val="28"/>
                      <w:szCs w:val="28"/>
                      <w:cs/>
                    </w:rPr>
                    <w:t>‎</w:t>
                  </w:r>
                  <w:r w:rsidR="0008177C"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</w:rPr>
                    <w:t xml:space="preserve">ی </w:t>
                  </w:r>
                  <w:r w:rsidR="0008177C" w:rsidRPr="00716ED6">
                    <w:rPr>
                      <w:rFonts w:asciiTheme="majorBidi" w:hAnsiTheme="majorBidi" w:cs="0 Nazanin Bold"/>
                      <w:sz w:val="28"/>
                      <w:szCs w:val="28"/>
                    </w:rPr>
                    <w:t>n</w:t>
                  </w:r>
                  <w:r w:rsidR="0008177C"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 xml:space="preserve"> اُم </w:t>
                  </w:r>
                  <w:r w:rsidR="0008177C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یک الگو</w:t>
                  </w:r>
                  <w:r w:rsidR="0008177C"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08177C" w:rsidRPr="00716ED6">
                    <w:rPr>
                      <w:rFonts w:asciiTheme="majorBidi" w:hAnsiTheme="majorBidi" w:cs="0 Nazanin Bold"/>
                      <w:position w:val="-6"/>
                      <w:sz w:val="28"/>
                      <w:szCs w:val="28"/>
                      <w:lang w:bidi="fa-IR"/>
                    </w:rPr>
                    <w:object w:dxaOrig="760" w:dyaOrig="279" w14:anchorId="3F73EB7B">
                      <v:shape id="_x0000_i1315" type="#_x0000_t75" style="width:38.25pt;height:14.25pt" o:ole="">
                        <v:imagedata r:id="rId13" o:title=""/>
                      </v:shape>
                      <o:OLEObject Type="Embed" ProgID="Equation.DSMT4" ShapeID="_x0000_i1315" DrawAspect="Content" ObjectID="_1784957252" r:id="rId14"/>
                    </w:object>
                  </w:r>
                  <w:r w:rsidR="0008177C" w:rsidRPr="00716ED6">
                    <w:rPr>
                      <w:rFonts w:asciiTheme="majorBidi" w:hAnsiTheme="majorBidi" w:cs="0 Nazanin Bold"/>
                      <w:sz w:val="28"/>
                      <w:szCs w:val="28"/>
                      <w:cs/>
                      <w:lang w:bidi="fa-IR"/>
                    </w:rPr>
                    <w:t xml:space="preserve"> </w:t>
                  </w:r>
                  <w:r w:rsidR="0008177C" w:rsidRPr="00716ED6">
                    <w:rPr>
                      <w:rFonts w:asciiTheme="majorBidi" w:hAnsiTheme="majorBidi" w:cs="0 Nazanin Bold"/>
                      <w:sz w:val="28"/>
                      <w:szCs w:val="28"/>
                      <w:cs/>
                      <w:lang w:bidi="fa-IR"/>
                    </w:rPr>
                    <w:t>‎</w:t>
                  </w:r>
                  <w:r w:rsidR="0008177C"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باشد، جمله</w:t>
                  </w:r>
                  <w:r w:rsidR="0008177C" w:rsidRPr="00716ED6">
                    <w:rPr>
                      <w:rFonts w:asciiTheme="majorBidi" w:hAnsiTheme="majorBidi" w:cs="0 Nazanin Bold"/>
                      <w:sz w:val="28"/>
                      <w:szCs w:val="28"/>
                      <w:cs/>
                      <w:lang w:bidi="fa-IR"/>
                    </w:rPr>
                    <w:t>‎</w:t>
                  </w:r>
                  <w:r w:rsidR="0008177C"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 xml:space="preserve">ی دهم </w:t>
                  </w:r>
                  <w:r w:rsidR="0008177C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 xml:space="preserve">آن </w:t>
                  </w:r>
                  <w:r w:rsidR="0008177C" w:rsidRPr="00716ED6">
                    <w:rPr>
                      <w:rFonts w:asciiTheme="majorBidi" w:hAnsiTheme="majorBidi" w:cs="0 Nazanin Bold" w:hint="cs"/>
                      <w:sz w:val="28"/>
                      <w:szCs w:val="28"/>
                      <w:rtl/>
                      <w:lang w:bidi="fa-IR"/>
                    </w:rPr>
                    <w:t>25 است.</w:t>
                  </w:r>
                  <w:r w:rsidR="0008177C" w:rsidRPr="00716ED6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08177C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463" w:type="dxa"/>
                </w:tcPr>
                <w:p w14:paraId="22B7E2D9" w14:textId="0E69D873" w:rsidR="00A5263B" w:rsidRPr="0023217E" w:rsidRDefault="00A5263B" w:rsidP="00A5263B">
                  <w:pP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03867036" w14:textId="6EFC183F" w:rsidR="00A5263B" w:rsidRPr="0023217E" w:rsidRDefault="00A5263B" w:rsidP="00A5263B">
                  <w:pP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</w:tr>
          </w:tbl>
          <w:p w14:paraId="538539AB" w14:textId="4C22A6F9" w:rsidR="00376DE9" w:rsidRPr="00716ED6" w:rsidRDefault="00376DE9" w:rsidP="00376DE9">
            <w:pPr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455" w:type="dxa"/>
            <w:vAlign w:val="center"/>
          </w:tcPr>
          <w:p w14:paraId="39023089" w14:textId="6EF47503" w:rsidR="00376DE9" w:rsidRPr="00716ED6" w:rsidRDefault="00A5263B" w:rsidP="005F273B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716ED6" w14:paraId="25841946" w14:textId="77777777" w:rsidTr="0015368C">
        <w:trPr>
          <w:trHeight w:val="1010"/>
        </w:trPr>
        <w:tc>
          <w:tcPr>
            <w:tcW w:w="476" w:type="dxa"/>
          </w:tcPr>
          <w:p w14:paraId="2DF4A0A7" w14:textId="230EE42D" w:rsidR="001671F0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2</w:t>
            </w:r>
          </w:p>
        </w:tc>
        <w:tc>
          <w:tcPr>
            <w:tcW w:w="9605" w:type="dxa"/>
            <w:gridSpan w:val="3"/>
          </w:tcPr>
          <w:p w14:paraId="27B00A2E" w14:textId="41BFD50A" w:rsidR="005F273B" w:rsidRPr="0069311D" w:rsidRDefault="00174CC2" w:rsidP="00B03703">
            <w:pPr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الف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) </w:t>
            </w:r>
            <w:r w:rsidR="005F273B" w:rsidRPr="0069311D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عبارت جبری </w:t>
            </w:r>
            <w:r w:rsidR="00A81ACC" w:rsidRPr="0069311D">
              <w:rPr>
                <w:rFonts w:ascii="Vazirmatn" w:hAnsi="Vazirmatn" w:cs="0 Nazanin Bold"/>
                <w:sz w:val="28"/>
                <w:szCs w:val="28"/>
                <w:rtl/>
              </w:rPr>
              <w:t>«</w:t>
            </w:r>
            <w:r w:rsidR="00885861" w:rsidRPr="0069311D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60" w:dyaOrig="279" w14:anchorId="0D0E81E6">
                <v:shape id="_x0000_i1027" type="#_x0000_t75" style="width:31.5pt;height:12.75pt" o:ole="">
                  <v:imagedata r:id="rId15" o:title=""/>
                </v:shape>
                <o:OLEObject Type="Embed" ProgID="Equation.DSMT4" ShapeID="_x0000_i1027" DrawAspect="Content" ObjectID="_1784957253" r:id="rId16"/>
              </w:object>
            </w:r>
            <w:r w:rsidR="00A81ACC" w:rsidRPr="0069311D">
              <w:rPr>
                <w:rFonts w:ascii="Vazirmatn" w:hAnsi="Vazirmatn" w:cs="0 Nazanin Bold"/>
                <w:sz w:val="28"/>
                <w:szCs w:val="28"/>
                <w:rtl/>
              </w:rPr>
              <w:t>»</w:t>
            </w:r>
            <w:r w:rsidR="00A81ACC" w:rsidRPr="0069311D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</w:t>
            </w:r>
            <w:r w:rsidR="005F273B"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به صورت کلامی می شود : .................................................................</w:t>
            </w:r>
          </w:p>
          <w:p w14:paraId="488890DD" w14:textId="2ADECF2E" w:rsidR="00174CC2" w:rsidRPr="0069311D" w:rsidRDefault="00174CC2" w:rsidP="00B03703">
            <w:pPr>
              <w:rPr>
                <w:rFonts w:ascii="Vazirmatn" w:hAnsi="Vazirmatn" w:cs="0 Nazanin Bold"/>
                <w:b w:val="0"/>
                <w:bCs w:val="0"/>
                <w:sz w:val="26"/>
                <w:szCs w:val="26"/>
                <w:rtl/>
              </w:rPr>
            </w:pPr>
            <w:r w:rsidRPr="0069311D">
              <w:rPr>
                <w:rFonts w:ascii="Vazirmatn" w:hAnsi="Vazirmatn" w:cs="0 Nazanin Bold" w:hint="cs"/>
                <w:b w:val="0"/>
                <w:bCs w:val="0"/>
                <w:sz w:val="26"/>
                <w:szCs w:val="26"/>
                <w:rtl/>
              </w:rPr>
              <w:t xml:space="preserve">ب) </w:t>
            </w:r>
            <w:r w:rsidRPr="0069311D">
              <w:rPr>
                <w:rFonts w:cs="0 Nazanin Bold" w:hint="cs"/>
                <w:sz w:val="26"/>
                <w:szCs w:val="26"/>
                <w:rtl/>
              </w:rPr>
              <w:t>به یک تساوی جبری که به ازای بعضی از عددها به تساوی عددی تبدیل می</w:t>
            </w:r>
            <w:r w:rsidRPr="0069311D">
              <w:rPr>
                <w:rFonts w:cs="0 Nazanin Bold"/>
                <w:sz w:val="26"/>
                <w:szCs w:val="26"/>
                <w:rtl/>
              </w:rPr>
              <w:softHyphen/>
            </w:r>
            <w:r w:rsidRPr="0069311D">
              <w:rPr>
                <w:rFonts w:cs="0 Nazanin Bold" w:hint="cs"/>
                <w:sz w:val="26"/>
                <w:szCs w:val="26"/>
                <w:rtl/>
              </w:rPr>
              <w:t>شود.................... می</w:t>
            </w:r>
            <w:r w:rsidRPr="0069311D">
              <w:rPr>
                <w:rFonts w:cs="0 Nazanin Bold"/>
                <w:sz w:val="26"/>
                <w:szCs w:val="26"/>
                <w:rtl/>
              </w:rPr>
              <w:softHyphen/>
            </w:r>
            <w:r w:rsidRPr="0069311D">
              <w:rPr>
                <w:rFonts w:cs="0 Nazanin Bold" w:hint="cs"/>
                <w:sz w:val="26"/>
                <w:szCs w:val="26"/>
                <w:rtl/>
              </w:rPr>
              <w:t>گویند.</w:t>
            </w:r>
          </w:p>
          <w:p w14:paraId="1CC3DF64" w14:textId="45441301" w:rsidR="002E2442" w:rsidRPr="00716ED6" w:rsidRDefault="00174CC2" w:rsidP="00A5263B">
            <w:pP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ج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) </w:t>
            </w:r>
            <w:bookmarkStart w:id="0" w:name="_GoBack"/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اگر متغ</w:t>
            </w:r>
            <w:r w:rsidR="005F273B"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5F273B" w:rsidRPr="0069311D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ر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ها</w:t>
            </w:r>
            <w:r w:rsidR="005F273B"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دو جمله جبر</w:t>
            </w:r>
            <w:r w:rsidR="005F273B"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126C0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یکسان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باش</w:t>
            </w:r>
            <w:r w:rsidR="00126C0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ن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د ، به آن دو جمله ، جملات ........</w:t>
            </w:r>
            <w:r w:rsidR="00122E90"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...........</w:t>
            </w:r>
            <w:r w:rsidR="00716ED6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... م</w:t>
            </w:r>
            <w:r w:rsidR="005F273B"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 گو</w:t>
            </w:r>
            <w:r w:rsidR="005F273B"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یی</w:t>
            </w:r>
            <w:r w:rsidR="005F273B" w:rsidRPr="0069311D">
              <w:rPr>
                <w:rFonts w:ascii="Vazirmatn" w:hAnsi="Vazirmatn" w:cs="0 Nazanin Bold" w:hint="eastAsia"/>
                <w:b w:val="0"/>
                <w:bCs w:val="0"/>
                <w:sz w:val="28"/>
                <w:szCs w:val="28"/>
                <w:rtl/>
              </w:rPr>
              <w:t>م</w:t>
            </w:r>
            <w:r w:rsidR="005F273B" w:rsidRPr="0069311D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>.</w:t>
            </w:r>
            <w:r w:rsidR="000051C6" w:rsidRPr="0069311D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bookmarkEnd w:id="0"/>
          </w:p>
        </w:tc>
        <w:tc>
          <w:tcPr>
            <w:tcW w:w="455" w:type="dxa"/>
            <w:vAlign w:val="center"/>
          </w:tcPr>
          <w:p w14:paraId="215DC610" w14:textId="5F99F849" w:rsidR="001671F0" w:rsidRPr="00716ED6" w:rsidRDefault="00B03703" w:rsidP="00FD1E05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671F0" w:rsidRPr="00716ED6" w14:paraId="347A0DC8" w14:textId="77777777" w:rsidTr="0015368C">
        <w:trPr>
          <w:trHeight w:val="805"/>
        </w:trPr>
        <w:tc>
          <w:tcPr>
            <w:tcW w:w="476" w:type="dxa"/>
          </w:tcPr>
          <w:p w14:paraId="576BC39F" w14:textId="0D546080" w:rsidR="001671F0" w:rsidRPr="00716ED6" w:rsidRDefault="008E431A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3</w:t>
            </w:r>
          </w:p>
        </w:tc>
        <w:tc>
          <w:tcPr>
            <w:tcW w:w="9605" w:type="dxa"/>
            <w:gridSpan w:val="3"/>
          </w:tcPr>
          <w:p w14:paraId="04E9A71B" w14:textId="6CBCFBA7" w:rsidR="005F273B" w:rsidRPr="00716ED6" w:rsidRDefault="005F273B" w:rsidP="0088586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الف) </w: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>کدام جمله</w: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122E90" w:rsidRPr="00716ED6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جبری</w:t>
            </w:r>
            <w:r w:rsidR="00D77B55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با</w:t>
            </w:r>
            <w:r w:rsidR="00122E90" w:rsidRPr="00716ED6">
              <w:rPr>
                <w:rFonts w:asciiTheme="majorBidi" w:hAnsiTheme="majorBidi" w:cs="0 Nazanin Bold" w:hint="cs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76DE9" w:rsidRPr="00716ED6">
              <w:rPr>
                <w:rFonts w:asciiTheme="majorBidi" w:hAnsiTheme="majorBidi" w:cs="0 Nazanin Bold"/>
                <w:position w:val="-12"/>
                <w:sz w:val="28"/>
                <w:szCs w:val="28"/>
              </w:rPr>
              <w:object w:dxaOrig="540" w:dyaOrig="340" w14:anchorId="7C2C822C">
                <v:shape id="_x0000_i1028" type="#_x0000_t75" style="width:27pt;height:17.25pt" o:ole="">
                  <v:imagedata r:id="rId17" o:title=""/>
                </v:shape>
                <o:OLEObject Type="Embed" ProgID="Equation.DSMT4" ShapeID="_x0000_i1028" DrawAspect="Content" ObjectID="_1784957254" r:id="rId18"/>
              </w:object>
            </w:r>
            <w:r w:rsidR="00122E90" w:rsidRPr="00716ED6"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  <w:t xml:space="preserve"> متشابه است؟</w:t>
            </w:r>
          </w:p>
          <w:p w14:paraId="58A0DCB5" w14:textId="050DC76A" w:rsidR="00122E90" w:rsidRPr="00A96AE0" w:rsidRDefault="00122E90" w:rsidP="0088586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rtl/>
                <w:lang w:bidi="fa-IR"/>
              </w:rPr>
            </w:pPr>
            <w:r w:rsidRPr="00A96AE0">
              <w:rPr>
                <w:rFonts w:asciiTheme="majorBidi" w:hAnsiTheme="majorBidi" w:cs="0 Nazanin Bold" w:hint="cs"/>
                <w:color w:val="000000" w:themeColor="text1"/>
                <w:rtl/>
              </w:rPr>
              <w:t xml:space="preserve">      1)</w:t>
            </w:r>
            <w:r w:rsidR="00376DE9" w:rsidRPr="00A96AE0">
              <w:rPr>
                <w:rFonts w:asciiTheme="majorBidi" w:hAnsiTheme="majorBidi" w:cs="0 Nazanin Bold"/>
                <w:color w:val="000000" w:themeColor="text1"/>
                <w:position w:val="-12"/>
              </w:rPr>
              <w:object w:dxaOrig="400" w:dyaOrig="340" w14:anchorId="2764DEC3">
                <v:shape id="_x0000_i1029" type="#_x0000_t75" style="width:20.25pt;height:17.25pt" o:ole="">
                  <v:imagedata r:id="rId19" o:title=""/>
                </v:shape>
                <o:OLEObject Type="Embed" ProgID="Equation.DSMT4" ShapeID="_x0000_i1029" DrawAspect="Content" ObjectID="_1784957255" r:id="rId20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            2)</w:t>
            </w:r>
            <w:r w:rsidR="00376DE9" w:rsidRPr="00A96AE0">
              <w:rPr>
                <w:rFonts w:asciiTheme="majorBidi" w:hAnsiTheme="majorBidi" w:cs="0 Nazanin Bold"/>
                <w:color w:val="000000" w:themeColor="text1"/>
                <w:position w:val="-6"/>
                <w:lang w:bidi="fa-IR"/>
              </w:rPr>
              <w:object w:dxaOrig="340" w:dyaOrig="279" w14:anchorId="63C294A3">
                <v:shape id="_x0000_i1030" type="#_x0000_t75" style="width:17.25pt;height:15pt" o:ole="">
                  <v:imagedata r:id="rId21" o:title=""/>
                </v:shape>
                <o:OLEObject Type="Embed" ProgID="Equation.DSMT4" ShapeID="_x0000_i1030" DrawAspect="Content" ObjectID="_1784957256" r:id="rId22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  <w:lang w:bidi="fa-IR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        </w:t>
            </w:r>
            <w:r w:rsidR="00D77B55"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</w:t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3)</w:t>
            </w:r>
            <w:r w:rsidRPr="00A96AE0">
              <w:rPr>
                <w:rFonts w:asciiTheme="majorBidi" w:hAnsiTheme="majorBidi" w:cs="0 Nazanin Bold"/>
                <w:color w:val="000000" w:themeColor="text1"/>
                <w:position w:val="-12"/>
                <w:lang w:bidi="fa-IR"/>
              </w:rPr>
              <w:object w:dxaOrig="520" w:dyaOrig="300" w14:anchorId="3ACD1B17">
                <v:shape id="_x0000_i1031" type="#_x0000_t75" style="width:26.25pt;height:15pt" o:ole="">
                  <v:imagedata r:id="rId23" o:title=""/>
                </v:shape>
                <o:OLEObject Type="Embed" ProgID="Equation.DSMT4" ShapeID="_x0000_i1031" DrawAspect="Content" ObjectID="_1784957257" r:id="rId24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  <w:lang w:bidi="fa-IR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             4)</w:t>
            </w:r>
            <w:r w:rsidR="00376DE9"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>10</w: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  <w:lang w:bidi="fa-IR"/>
              </w:rPr>
              <w:sym w:font="Wingdings" w:char="F06D"/>
            </w:r>
          </w:p>
          <w:p w14:paraId="6F283FEA" w14:textId="61EE7ACC" w:rsidR="005F273B" w:rsidRPr="00716ED6" w:rsidRDefault="00105D82" w:rsidP="0088586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</w:t>
            </w:r>
            <w:r w:rsidR="005F273B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) کدام عبارت جبری قابل ساده شدن می</w:t>
            </w:r>
            <w:r w:rsidR="005F273B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="005F273B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باشد؟</w:t>
            </w:r>
          </w:p>
          <w:p w14:paraId="7628D70F" w14:textId="45AAB0C4" w:rsidR="005F273B" w:rsidRPr="00A96AE0" w:rsidRDefault="005F273B" w:rsidP="0088586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</w:t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</w:rPr>
              <w:t>1)</w:t>
            </w:r>
            <w:r w:rsidR="007A0A28" w:rsidRPr="00A96AE0">
              <w:rPr>
                <w:rFonts w:asciiTheme="majorBidi" w:hAnsiTheme="majorBidi" w:cs="0 Nazanin Bold"/>
                <w:color w:val="000000" w:themeColor="text1"/>
                <w:position w:val="-6"/>
              </w:rPr>
              <w:object w:dxaOrig="680" w:dyaOrig="279" w14:anchorId="6D1CE952">
                <v:shape id="_x0000_i1032" type="#_x0000_t75" style="width:33.75pt;height:13.5pt" o:ole="">
                  <v:imagedata r:id="rId25" o:title=""/>
                </v:shape>
                <o:OLEObject Type="Embed" ProgID="Equation.DSMT4" ShapeID="_x0000_i1032" DrawAspect="Content" ObjectID="_1784957258" r:id="rId26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        2)</w:t>
            </w:r>
            <w:r w:rsidR="007A0A28" w:rsidRPr="00A96AE0">
              <w:rPr>
                <w:rFonts w:asciiTheme="majorBidi" w:hAnsiTheme="majorBidi" w:cs="0 Nazanin Bold"/>
                <w:color w:val="000000" w:themeColor="text1"/>
                <w:position w:val="-6"/>
                <w:lang w:bidi="fa-IR"/>
              </w:rPr>
              <w:object w:dxaOrig="999" w:dyaOrig="279" w14:anchorId="092FEF98">
                <v:shape id="_x0000_i1033" type="#_x0000_t75" style="width:50.25pt;height:15pt" o:ole="">
                  <v:imagedata r:id="rId27" o:title=""/>
                </v:shape>
                <o:OLEObject Type="Embed" ProgID="Equation.DSMT4" ShapeID="_x0000_i1033" DrawAspect="Content" ObjectID="_1784957259" r:id="rId28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  <w:lang w:bidi="fa-IR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</w:t>
            </w:r>
            <w:r w:rsidR="00122E90"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</w:t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3)</w:t>
            </w:r>
            <w:r w:rsidR="007A0A28" w:rsidRPr="00A96AE0">
              <w:rPr>
                <w:rFonts w:asciiTheme="majorBidi" w:hAnsiTheme="majorBidi" w:cs="0 Nazanin Bold"/>
                <w:color w:val="000000" w:themeColor="text1"/>
                <w:position w:val="-12"/>
                <w:lang w:bidi="fa-IR"/>
              </w:rPr>
              <w:object w:dxaOrig="900" w:dyaOrig="340" w14:anchorId="0F0756FD">
                <v:shape id="_x0000_i1034" type="#_x0000_t75" style="width:46.5pt;height:17.25pt" o:ole="">
                  <v:imagedata r:id="rId29" o:title=""/>
                </v:shape>
                <o:OLEObject Type="Embed" ProgID="Equation.DSMT4" ShapeID="_x0000_i1034" DrawAspect="Content" ObjectID="_1784957260" r:id="rId30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  <w:lang w:bidi="fa-IR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   </w:t>
            </w:r>
            <w:r w:rsidR="00122E90"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</w:t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4)</w:t>
            </w:r>
            <w:r w:rsidR="007A0A28" w:rsidRPr="00A96AE0">
              <w:rPr>
                <w:rFonts w:asciiTheme="majorBidi" w:hAnsiTheme="majorBidi" w:cs="0 Nazanin Bold"/>
                <w:color w:val="000000" w:themeColor="text1"/>
                <w:position w:val="-6"/>
                <w:lang w:bidi="fa-IR"/>
              </w:rPr>
              <w:object w:dxaOrig="680" w:dyaOrig="279" w14:anchorId="27A0E74D">
                <v:shape id="_x0000_i1035" type="#_x0000_t75" style="width:33.75pt;height:13.5pt" o:ole="">
                  <v:imagedata r:id="rId31" o:title=""/>
                </v:shape>
                <o:OLEObject Type="Embed" ProgID="Equation.DSMT4" ShapeID="_x0000_i1035" DrawAspect="Content" ObjectID="_1784957261" r:id="rId32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  <w:lang w:bidi="fa-IR"/>
              </w:rPr>
              <w:sym w:font="Wingdings" w:char="F06D"/>
            </w:r>
          </w:p>
          <w:p w14:paraId="17CF5FC0" w14:textId="699ADD54" w:rsidR="005F273B" w:rsidRPr="00716ED6" w:rsidRDefault="005F273B" w:rsidP="0088586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ت) </w:t>
            </w:r>
            <w:r w:rsidR="0088586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جواب معادله </w:t>
            </w:r>
            <w:r w:rsidR="00885861" w:rsidRPr="00885861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040" w:dyaOrig="279" w14:anchorId="0CF10D70">
                <v:shape id="_x0000_i1036" type="#_x0000_t75" style="width:52.5pt;height:14.25pt" o:ole="">
                  <v:imagedata r:id="rId33" o:title=""/>
                </v:shape>
                <o:OLEObject Type="Embed" ProgID="Equation.DSMT4" ShapeID="_x0000_i1036" DrawAspect="Content" ObjectID="_1784957262" r:id="rId34"/>
              </w:object>
            </w:r>
            <w:r w:rsidR="00885861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885861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کدام گزینه است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؟</w:t>
            </w:r>
          </w:p>
          <w:p w14:paraId="7C5CF63D" w14:textId="058D8723" w:rsidR="001671F0" w:rsidRDefault="005F273B" w:rsidP="0088586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</w:t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</w:rPr>
              <w:t>1)</w:t>
            </w:r>
            <w:r w:rsidR="001338DD" w:rsidRPr="00A96AE0">
              <w:rPr>
                <w:rFonts w:asciiTheme="majorBidi" w:hAnsiTheme="majorBidi" w:cs="0 Nazanin Bold"/>
                <w:color w:val="000000" w:themeColor="text1"/>
                <w:position w:val="-6"/>
              </w:rPr>
              <w:object w:dxaOrig="639" w:dyaOrig="279" w14:anchorId="50B1A938">
                <v:shape id="_x0000_i1037" type="#_x0000_t75" style="width:33pt;height:14.25pt" o:ole="">
                  <v:imagedata r:id="rId35" o:title=""/>
                </v:shape>
                <o:OLEObject Type="Embed" ProgID="Equation.DSMT4" ShapeID="_x0000_i1037" DrawAspect="Content" ObjectID="_1784957263" r:id="rId36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           2)</w:t>
            </w:r>
            <w:r w:rsidR="001338DD" w:rsidRPr="00A96AE0">
              <w:rPr>
                <w:rtl/>
              </w:rPr>
              <w:t xml:space="preserve"> </w:t>
            </w:r>
            <w:r w:rsidR="001338DD" w:rsidRPr="00A96AE0">
              <w:rPr>
                <w:position w:val="-6"/>
              </w:rPr>
              <w:object w:dxaOrig="800" w:dyaOrig="279" w14:anchorId="1CBE7940">
                <v:shape id="_x0000_i1038" type="#_x0000_t75" style="width:39.75pt;height:14.25pt" o:ole="">
                  <v:imagedata r:id="rId37" o:title=""/>
                </v:shape>
                <o:OLEObject Type="Embed" ProgID="Equation.DSMT4" ShapeID="_x0000_i1038" DrawAspect="Content" ObjectID="_1784957264" r:id="rId38"/>
              </w:object>
            </w:r>
            <w:r w:rsidRPr="00A96AE0">
              <w:rPr>
                <w:rFonts w:asciiTheme="majorBidi" w:hAnsiTheme="majorBidi" w:cs="0 Nazanin Bold"/>
                <w:color w:val="000000" w:themeColor="text1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color w:val="000000" w:themeColor="text1"/>
                <w:lang w:bidi="fa-IR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             3)</w:t>
            </w:r>
            <w:r w:rsidR="001338DD" w:rsidRPr="00A96AE0">
              <w:rPr>
                <w:rFonts w:asciiTheme="majorBidi" w:hAnsiTheme="majorBidi" w:cs="0 Nazanin Bold"/>
                <w:color w:val="000000" w:themeColor="text1"/>
              </w:rPr>
              <w:t xml:space="preserve"> </w:t>
            </w:r>
            <w:r w:rsidR="001338DD" w:rsidRPr="00A96AE0">
              <w:rPr>
                <w:rFonts w:asciiTheme="majorBidi" w:hAnsiTheme="majorBidi" w:cs="0 Nazanin Bold"/>
                <w:color w:val="000000" w:themeColor="text1"/>
                <w:position w:val="-6"/>
              </w:rPr>
              <w:object w:dxaOrig="620" w:dyaOrig="279" w14:anchorId="1E0847C8">
                <v:shape id="_x0000_i1039" type="#_x0000_t75" style="width:32.25pt;height:14.25pt" o:ole="">
                  <v:imagedata r:id="rId39" o:title=""/>
                </v:shape>
                <o:OLEObject Type="Embed" ProgID="Equation.DSMT4" ShapeID="_x0000_i1039" DrawAspect="Content" ObjectID="_1784957265" r:id="rId40"/>
              </w:object>
            </w:r>
            <w:r w:rsidR="001338DD" w:rsidRPr="00A96AE0">
              <w:rPr>
                <w:rFonts w:asciiTheme="majorBidi" w:hAnsiTheme="majorBidi" w:cs="0 Nazanin Bold"/>
                <w:color w:val="000000" w:themeColor="text1"/>
                <w:rtl/>
              </w:rPr>
              <w:t xml:space="preserve"> </w:t>
            </w:r>
            <w:r w:rsidR="001338DD" w:rsidRPr="00A96AE0">
              <w:rPr>
                <w:rFonts w:asciiTheme="majorBidi" w:hAnsiTheme="majorBidi" w:cs="0 Nazanin Bold"/>
                <w:color w:val="000000" w:themeColor="text1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color w:val="000000" w:themeColor="text1"/>
                <w:rtl/>
                <w:lang w:bidi="fa-IR"/>
              </w:rPr>
              <w:t xml:space="preserve">                  4)</w:t>
            </w:r>
            <w:r w:rsidR="001338DD" w:rsidRPr="00A96AE0">
              <w:rPr>
                <w:rFonts w:asciiTheme="majorBidi" w:hAnsiTheme="majorBidi" w:cs="0 Nazanin Bold"/>
                <w:color w:val="000000" w:themeColor="text1"/>
              </w:rPr>
              <w:t xml:space="preserve"> </w:t>
            </w:r>
            <w:r w:rsidR="001338DD" w:rsidRPr="00A96AE0">
              <w:rPr>
                <w:rFonts w:asciiTheme="majorBidi" w:hAnsiTheme="majorBidi" w:cs="0 Nazanin Bold"/>
                <w:color w:val="000000" w:themeColor="text1"/>
                <w:position w:val="-6"/>
              </w:rPr>
              <w:object w:dxaOrig="800" w:dyaOrig="279" w14:anchorId="179D4B36">
                <v:shape id="_x0000_i1040" type="#_x0000_t75" style="width:40.5pt;height:14.25pt" o:ole="">
                  <v:imagedata r:id="rId41" o:title=""/>
                </v:shape>
                <o:OLEObject Type="Embed" ProgID="Equation.DSMT4" ShapeID="_x0000_i1040" DrawAspect="Content" ObjectID="_1784957266" r:id="rId42"/>
              </w:object>
            </w:r>
            <w:r w:rsidR="001338DD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="001338DD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  <w:p w14:paraId="1DD33F95" w14:textId="713F9722" w:rsidR="002E2442" w:rsidRPr="00334AE2" w:rsidRDefault="002E2442" w:rsidP="00885861">
            <w:pPr>
              <w:rPr>
                <w:rFonts w:asciiTheme="majorBidi" w:hAnsiTheme="majorBidi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 xml:space="preserve">ث) </w:t>
            </w:r>
            <w:r w:rsidR="00B03703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عبارت جبری </w:t>
            </w:r>
            <w:r w:rsidR="00C9475F"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« </w:t>
            </w:r>
            <w:r w:rsidR="00B03703">
              <w:rPr>
                <w:rFonts w:ascii="Vazirmatn" w:hAnsi="Vazirmatn" w:cs="0 Nazanin Bold" w:hint="cs"/>
                <w:sz w:val="28"/>
                <w:szCs w:val="28"/>
                <w:rtl/>
              </w:rPr>
              <w:t>3 واحد کمتر از 5 برابر عددی</w:t>
            </w:r>
            <w:r w:rsidR="00C9475F"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» </w:t>
            </w:r>
            <w:r w:rsidR="00B03703">
              <w:rPr>
                <w:rFonts w:ascii="Vazirmatn" w:hAnsi="Vazirmatn" w:cs="0 Nazanin Bold" w:hint="cs"/>
                <w:sz w:val="28"/>
                <w:szCs w:val="28"/>
                <w:rtl/>
              </w:rPr>
              <w:t>کدام گزینه است</w:t>
            </w:r>
            <w:r w:rsidR="00C9475F"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  <w:lang w:bidi="fa-IR"/>
              </w:rPr>
              <w:t>؟</w:t>
            </w:r>
          </w:p>
          <w:p w14:paraId="5C3C9250" w14:textId="2A05E02D" w:rsidR="006815AD" w:rsidRPr="00A96AE0" w:rsidRDefault="002E2442" w:rsidP="00885861">
            <w:pPr>
              <w:rPr>
                <w:rtl/>
                <w:lang w:bidi="fa-IR"/>
              </w:rPr>
            </w:pPr>
            <w:r w:rsidRPr="00334AE2">
              <w:rPr>
                <w:rFonts w:asciiTheme="majorBidi" w:hAnsiTheme="majorBidi" w:cs="0 Nazanin Bold" w:hint="cs"/>
                <w:sz w:val="28"/>
                <w:szCs w:val="28"/>
                <w:rtl/>
              </w:rPr>
              <w:t xml:space="preserve">    </w:t>
            </w:r>
            <w:r w:rsidRPr="00A96AE0">
              <w:rPr>
                <w:rFonts w:asciiTheme="majorBidi" w:hAnsiTheme="majorBidi" w:cs="0 Nazanin Bold" w:hint="cs"/>
                <w:rtl/>
              </w:rPr>
              <w:t>1)</w:t>
            </w:r>
            <w:r w:rsidR="00C9475F" w:rsidRPr="00A96AE0">
              <w:rPr>
                <w:rFonts w:asciiTheme="majorBidi" w:hAnsiTheme="majorBidi" w:cs="0 Nazanin Bold"/>
                <w:color w:val="000000" w:themeColor="text1"/>
                <w:lang w:bidi="fa-IR"/>
              </w:rPr>
              <w:t xml:space="preserve"> </w:t>
            </w:r>
            <w:r w:rsidR="00105D82" w:rsidRPr="00A96AE0">
              <w:rPr>
                <w:rFonts w:asciiTheme="majorBidi" w:hAnsiTheme="majorBidi" w:cs="0 Nazanin Bold"/>
                <w:color w:val="000000" w:themeColor="text1"/>
                <w:position w:val="-6"/>
                <w:lang w:bidi="fa-IR"/>
              </w:rPr>
              <w:object w:dxaOrig="760" w:dyaOrig="279" w14:anchorId="3031F5B6">
                <v:shape id="_x0000_i1041" type="#_x0000_t75" style="width:37.5pt;height:13.5pt" o:ole="">
                  <v:imagedata r:id="rId43" o:title=""/>
                </v:shape>
                <o:OLEObject Type="Embed" ProgID="Equation.DSMT4" ShapeID="_x0000_i1041" DrawAspect="Content" ObjectID="_1784957267" r:id="rId44"/>
              </w:object>
            </w:r>
            <w:r w:rsidRPr="00A96AE0">
              <w:rPr>
                <w:rFonts w:asciiTheme="majorBidi" w:hAnsiTheme="majorBidi" w:cs="0 Nazanin Bold"/>
                <w:rtl/>
              </w:rPr>
              <w:t xml:space="preserve"> </w:t>
            </w:r>
            <w:r w:rsidRPr="00A96AE0">
              <w:rPr>
                <w:rFonts w:asciiTheme="majorBidi" w:hAnsiTheme="majorBidi" w:cs="0 Nazanin Bold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rtl/>
                <w:lang w:bidi="fa-IR"/>
              </w:rPr>
              <w:t xml:space="preserve">                     2)</w:t>
            </w:r>
            <w:r w:rsidR="00105D82" w:rsidRPr="00A96AE0">
              <w:rPr>
                <w:rFonts w:asciiTheme="majorBidi" w:hAnsiTheme="majorBidi" w:cs="0 Nazanin Bold"/>
                <w:position w:val="-6"/>
                <w:lang w:bidi="fa-IR"/>
              </w:rPr>
              <w:object w:dxaOrig="760" w:dyaOrig="279" w14:anchorId="512E54E6">
                <v:shape id="_x0000_i1042" type="#_x0000_t75" style="width:38.25pt;height:15pt" o:ole="">
                  <v:imagedata r:id="rId45" o:title=""/>
                </v:shape>
                <o:OLEObject Type="Embed" ProgID="Equation.DSMT4" ShapeID="_x0000_i1042" DrawAspect="Content" ObjectID="_1784957268" r:id="rId46"/>
              </w:object>
            </w:r>
            <w:r w:rsidRPr="00A96AE0">
              <w:rPr>
                <w:rFonts w:asciiTheme="majorBidi" w:hAnsiTheme="majorBidi" w:cs="0 Nazanin Bold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lang w:bidi="fa-IR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rtl/>
                <w:lang w:bidi="fa-IR"/>
              </w:rPr>
              <w:t xml:space="preserve">           </w:t>
            </w:r>
            <w:r w:rsidR="00C9475F" w:rsidRPr="00A96AE0">
              <w:rPr>
                <w:rFonts w:asciiTheme="majorBidi" w:hAnsiTheme="majorBidi" w:cs="0 Nazanin Bold" w:hint="cs"/>
                <w:rtl/>
                <w:lang w:bidi="fa-IR"/>
              </w:rPr>
              <w:t xml:space="preserve">     </w:t>
            </w:r>
            <w:r w:rsidRPr="00A96AE0">
              <w:rPr>
                <w:rFonts w:asciiTheme="majorBidi" w:hAnsiTheme="majorBidi" w:cs="0 Nazanin Bold" w:hint="cs"/>
                <w:rtl/>
                <w:lang w:bidi="fa-IR"/>
              </w:rPr>
              <w:t xml:space="preserve">   3)</w:t>
            </w:r>
            <w:r w:rsidR="00105D82" w:rsidRPr="00A96AE0">
              <w:rPr>
                <w:rFonts w:asciiTheme="majorBidi" w:hAnsiTheme="majorBidi" w:cs="0 Nazanin Bold"/>
                <w:position w:val="-6"/>
                <w:lang w:bidi="fa-IR"/>
              </w:rPr>
              <w:object w:dxaOrig="760" w:dyaOrig="279" w14:anchorId="797BCF79">
                <v:shape id="_x0000_i1043" type="#_x0000_t75" style="width:37.5pt;height:15pt" o:ole="">
                  <v:imagedata r:id="rId47" o:title=""/>
                </v:shape>
                <o:OLEObject Type="Embed" ProgID="Equation.DSMT4" ShapeID="_x0000_i1043" DrawAspect="Content" ObjectID="_1784957269" r:id="rId48"/>
              </w:object>
            </w:r>
            <w:r w:rsidRPr="00A96AE0">
              <w:rPr>
                <w:rFonts w:asciiTheme="majorBidi" w:hAnsiTheme="majorBidi" w:cs="0 Nazanin Bold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lang w:bidi="fa-IR"/>
              </w:rPr>
              <w:sym w:font="Wingdings" w:char="F06D"/>
            </w:r>
            <w:r w:rsidRPr="00A96AE0">
              <w:rPr>
                <w:rFonts w:asciiTheme="majorBidi" w:hAnsiTheme="majorBidi" w:cs="0 Nazanin Bold" w:hint="cs"/>
                <w:rtl/>
                <w:lang w:bidi="fa-IR"/>
              </w:rPr>
              <w:t xml:space="preserve">                    4) </w:t>
            </w:r>
            <w:r w:rsidR="00105D82" w:rsidRPr="00A96AE0">
              <w:rPr>
                <w:rFonts w:asciiTheme="majorBidi" w:hAnsiTheme="majorBidi" w:cs="0 Nazanin Bold"/>
                <w:color w:val="000000" w:themeColor="text1"/>
                <w:position w:val="-6"/>
                <w:lang w:bidi="fa-IR"/>
              </w:rPr>
              <w:object w:dxaOrig="760" w:dyaOrig="279" w14:anchorId="56F5B420">
                <v:shape id="_x0000_i1044" type="#_x0000_t75" style="width:36pt;height:12.75pt" o:ole="">
                  <v:imagedata r:id="rId49" o:title=""/>
                </v:shape>
                <o:OLEObject Type="Embed" ProgID="Equation.DSMT4" ShapeID="_x0000_i1044" DrawAspect="Content" ObjectID="_1784957270" r:id="rId50"/>
              </w:object>
            </w:r>
            <w:r w:rsidRPr="00A96AE0">
              <w:rPr>
                <w:rFonts w:asciiTheme="majorBidi" w:hAnsiTheme="majorBidi" w:cs="0 Nazanin Bold" w:hint="cs"/>
                <w:rtl/>
                <w:lang w:bidi="fa-IR"/>
              </w:rPr>
              <w:t xml:space="preserve"> </w:t>
            </w:r>
            <w:r w:rsidRPr="00A96AE0">
              <w:rPr>
                <w:rFonts w:asciiTheme="majorBidi" w:hAnsiTheme="majorBidi" w:cs="0 Nazanin Bold"/>
                <w:lang w:bidi="fa-IR"/>
              </w:rPr>
              <w:sym w:font="Wingdings" w:char="F06D"/>
            </w:r>
          </w:p>
        </w:tc>
        <w:tc>
          <w:tcPr>
            <w:tcW w:w="455" w:type="dxa"/>
            <w:vAlign w:val="center"/>
          </w:tcPr>
          <w:p w14:paraId="1AC5E1F4" w14:textId="14E9C00D" w:rsidR="001671F0" w:rsidRPr="00716ED6" w:rsidRDefault="00105D82" w:rsidP="007F1602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1D764F" w:rsidRPr="00716ED6" w14:paraId="72EE0B71" w14:textId="77777777" w:rsidTr="0015368C">
        <w:trPr>
          <w:trHeight w:val="876"/>
        </w:trPr>
        <w:tc>
          <w:tcPr>
            <w:tcW w:w="476" w:type="dxa"/>
          </w:tcPr>
          <w:p w14:paraId="6F6D77EB" w14:textId="3FAC4737" w:rsidR="001D764F" w:rsidRPr="00716ED6" w:rsidRDefault="00961862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۴</w:t>
            </w:r>
          </w:p>
        </w:tc>
        <w:tc>
          <w:tcPr>
            <w:tcW w:w="9605" w:type="dxa"/>
            <w:gridSpan w:val="3"/>
          </w:tcPr>
          <w:p w14:paraId="10FAEC2E" w14:textId="267DFD08" w:rsidR="00113CA3" w:rsidRDefault="002E0428" w:rsidP="000F5ADE">
            <w:pPr>
              <w:spacing w:line="276" w:lineRule="auto"/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  <w:t xml:space="preserve">‌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جمله </w:t>
            </w:r>
            <w:r w:rsidR="00263670"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lang w:bidi="fa-IR"/>
              </w:rPr>
              <w:t>n</w:t>
            </w:r>
            <w:r w:rsidR="00263670"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>الگو</w:t>
            </w:r>
            <w:r w:rsidRPr="00716ED6">
              <w:rPr>
                <w:rFonts w:ascii="Vazirmatn" w:hAnsi="Vazirmatn" w:cs="0 Nazanin Bold" w:hint="cs"/>
                <w:sz w:val="28"/>
                <w:szCs w:val="28"/>
                <w:rtl/>
              </w:rPr>
              <w:t>ی</w:t>
            </w:r>
            <w:r w:rsidRPr="00716ED6">
              <w:rPr>
                <w:rFonts w:ascii="Vazirmatn" w:hAnsi="Vazirmatn" w:cs="0 Nazanin Bold"/>
                <w:sz w:val="28"/>
                <w:szCs w:val="28"/>
                <w:rtl/>
              </w:rPr>
              <w:t xml:space="preserve"> </w:t>
            </w:r>
            <w:r w:rsidR="00113CA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زیر را بنویسید . سپس جمله ی دهم آن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069"/>
              <w:gridCol w:w="3069"/>
              <w:gridCol w:w="3069"/>
            </w:tblGrid>
            <w:tr w:rsidR="00113CA3" w14:paraId="74B831D3" w14:textId="77777777" w:rsidTr="00113CA3">
              <w:tc>
                <w:tcPr>
                  <w:tcW w:w="3069" w:type="dxa"/>
                </w:tcPr>
                <w:p w14:paraId="4D9E33E2" w14:textId="1542D544" w:rsidR="00113CA3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دهم</w:t>
                  </w:r>
                </w:p>
              </w:tc>
              <w:tc>
                <w:tcPr>
                  <w:tcW w:w="3069" w:type="dxa"/>
                </w:tcPr>
                <w:p w14:paraId="4939545F" w14:textId="3FFC5D3B" w:rsidR="00113CA3" w:rsidRDefault="00113CA3" w:rsidP="00113CA3">
                  <w:pPr>
                    <w:spacing w:line="276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=………..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جمله </w:t>
                  </w:r>
                  <w:r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lang w:bidi="fa-IR"/>
                    </w:rPr>
                    <w:t>n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ام</w:t>
                  </w:r>
                </w:p>
              </w:tc>
              <w:tc>
                <w:tcPr>
                  <w:tcW w:w="3069" w:type="dxa"/>
                </w:tcPr>
                <w:p w14:paraId="3766903C" w14:textId="4FDB9CD1" w:rsidR="00113CA3" w:rsidRDefault="006700FD" w:rsidP="00113CA3">
                  <w:pPr>
                    <w:spacing w:line="276" w:lineRule="auto"/>
                    <w:jc w:val="right"/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/>
                      <w:color w:val="000000" w:themeColor="text1"/>
                      <w:position w:val="-10"/>
                      <w:sz w:val="28"/>
                      <w:szCs w:val="28"/>
                      <w:lang w:bidi="fa-IR"/>
                    </w:rPr>
                    <w:object w:dxaOrig="1020" w:dyaOrig="320" w14:anchorId="79AA8696">
                      <v:shape id="_x0000_i1045" type="#_x0000_t75" style="width:64.5pt;height:18.75pt" o:ole="">
                        <v:imagedata r:id="rId51" o:title=""/>
                      </v:shape>
                      <o:OLEObject Type="Embed" ProgID="Equation.DSMT4" ShapeID="_x0000_i1045" DrawAspect="Content" ObjectID="_1784957271" r:id="rId52"/>
                    </w:object>
                  </w:r>
                </w:p>
              </w:tc>
            </w:tr>
          </w:tbl>
          <w:p w14:paraId="559E599F" w14:textId="02660BD9" w:rsidR="00641645" w:rsidRPr="00641645" w:rsidRDefault="00641645" w:rsidP="00113CA3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0"/>
                <w:szCs w:val="10"/>
                <w:rtl/>
              </w:rPr>
            </w:pPr>
          </w:p>
        </w:tc>
        <w:tc>
          <w:tcPr>
            <w:tcW w:w="455" w:type="dxa"/>
            <w:vAlign w:val="center"/>
          </w:tcPr>
          <w:p w14:paraId="36E10E4A" w14:textId="22BFA211" w:rsidR="001D764F" w:rsidRPr="00716ED6" w:rsidRDefault="00465F4B" w:rsidP="00465F4B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76DE9" w:rsidRPr="00716ED6" w14:paraId="7E7951E0" w14:textId="77777777" w:rsidTr="0015368C">
        <w:trPr>
          <w:trHeight w:val="1010"/>
        </w:trPr>
        <w:tc>
          <w:tcPr>
            <w:tcW w:w="476" w:type="dxa"/>
          </w:tcPr>
          <w:p w14:paraId="1DA484DF" w14:textId="3F2E37B1" w:rsidR="00376DE9" w:rsidRPr="00716ED6" w:rsidRDefault="00376DE9" w:rsidP="00AD017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۶</w:t>
            </w:r>
          </w:p>
        </w:tc>
        <w:tc>
          <w:tcPr>
            <w:tcW w:w="9605" w:type="dxa"/>
            <w:gridSpan w:val="3"/>
          </w:tcPr>
          <w:p w14:paraId="44154D3B" w14:textId="578AD515" w:rsidR="00D9171F" w:rsidRPr="00D9171F" w:rsidRDefault="00D9171F" w:rsidP="00D9171F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D9171F">
              <w:rPr>
                <w:rFonts w:cs="0 Nazanin Bold" w:hint="cs"/>
                <w:sz w:val="28"/>
                <w:szCs w:val="28"/>
                <w:rtl/>
              </w:rPr>
              <w:t xml:space="preserve">مقدار عددی عبارت جبری روبرو را به ازای </w:t>
            </w:r>
            <w:r w:rsidRPr="00D9171F">
              <w:rPr>
                <w:rFonts w:cs="0 Nazanin Bold"/>
                <w:position w:val="-6"/>
                <w:sz w:val="28"/>
                <w:szCs w:val="28"/>
              </w:rPr>
              <w:object w:dxaOrig="620" w:dyaOrig="279" w14:anchorId="10555C71">
                <v:shape id="_x0000_i1046" type="#_x0000_t75" style="width:30.75pt;height:15pt" o:ole="">
                  <v:imagedata r:id="rId53" o:title=""/>
                </v:shape>
                <o:OLEObject Type="Embed" ProgID="Equation.DSMT4" ShapeID="_x0000_i1046" DrawAspect="Content" ObjectID="_1784957272" r:id="rId54"/>
              </w:object>
            </w:r>
            <w:r w:rsidRPr="00D9171F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D9171F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و  </w:t>
            </w:r>
            <w:r w:rsidRPr="00D9171F">
              <w:rPr>
                <w:rFonts w:cs="0 Nazanin Bold"/>
                <w:position w:val="-6"/>
                <w:sz w:val="28"/>
                <w:szCs w:val="28"/>
                <w:lang w:bidi="fa-IR"/>
              </w:rPr>
              <w:object w:dxaOrig="840" w:dyaOrig="300" w14:anchorId="35C81472">
                <v:shape id="_x0000_i1047" type="#_x0000_t75" style="width:42.75pt;height:15pt" o:ole="">
                  <v:imagedata r:id="rId55" o:title=""/>
                </v:shape>
                <o:OLEObject Type="Embed" ProgID="Equation.DSMT4" ShapeID="_x0000_i1047" DrawAspect="Content" ObjectID="_1784957273" r:id="rId56"/>
              </w:object>
            </w:r>
            <w:r w:rsidRPr="00D9171F">
              <w:rPr>
                <w:rFonts w:cs="0 Nazanin Bold" w:hint="cs"/>
                <w:sz w:val="28"/>
                <w:szCs w:val="28"/>
                <w:rtl/>
              </w:rPr>
              <w:t xml:space="preserve">  بدست آورید.</w:t>
            </w:r>
          </w:p>
          <w:p w14:paraId="4B8A1137" w14:textId="4A20C90B" w:rsidR="00376DE9" w:rsidRPr="00A96AE0" w:rsidRDefault="00D9171F" w:rsidP="00D9171F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D9171F">
              <w:rPr>
                <w:rFonts w:cs="0 Nazanin Bold" w:hint="cs"/>
                <w:sz w:val="28"/>
                <w:szCs w:val="28"/>
                <w:rtl/>
              </w:rPr>
              <w:t xml:space="preserve">                                                                                                         </w:t>
            </w:r>
            <w:r w:rsidRPr="00D9171F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                </w:t>
            </w:r>
            <w:r w:rsidRPr="00D9171F">
              <w:rPr>
                <w:rFonts w:cs="0 Nazanin Bold" w:hint="cs"/>
                <w:sz w:val="28"/>
                <w:szCs w:val="28"/>
                <w:rtl/>
              </w:rPr>
              <w:t xml:space="preserve">       </w:t>
            </w:r>
            <w:r w:rsidRPr="00D9171F">
              <w:rPr>
                <w:rFonts w:cs="0 Nazanin Bold"/>
                <w:position w:val="-12"/>
                <w:sz w:val="28"/>
                <w:szCs w:val="28"/>
              </w:rPr>
              <w:object w:dxaOrig="1280" w:dyaOrig="360" w14:anchorId="57C5387F">
                <v:shape id="_x0000_i1048" type="#_x0000_t75" style="width:65.25pt;height:17.25pt" o:ole="">
                  <v:imagedata r:id="rId57" o:title=""/>
                </v:shape>
                <o:OLEObject Type="Embed" ProgID="Equation.DSMT4" ShapeID="_x0000_i1048" DrawAspect="Content" ObjectID="_1784957274" r:id="rId58"/>
              </w:object>
            </w:r>
            <w:r w:rsidRPr="00D9171F">
              <w:rPr>
                <w:rFonts w:cs="0 Nazanin Bold" w:hint="cs"/>
                <w:sz w:val="28"/>
                <w:szCs w:val="28"/>
                <w:rtl/>
              </w:rPr>
              <w:t xml:space="preserve">                                                                                     </w:t>
            </w:r>
            <w:r w:rsidRPr="00D9171F">
              <w:rPr>
                <w:rFonts w:cs="0 Nazanin Bold" w:hint="cs"/>
                <w:sz w:val="28"/>
                <w:szCs w:val="28"/>
                <w:rtl/>
                <w:lang w:bidi="fa-IR"/>
              </w:rPr>
              <w:t xml:space="preserve">             </w:t>
            </w:r>
            <w:r w:rsidRPr="00D9171F">
              <w:rPr>
                <w:rFonts w:cs="0 Nazanin Bold" w:hint="cs"/>
                <w:sz w:val="28"/>
                <w:szCs w:val="28"/>
                <w:rtl/>
              </w:rPr>
              <w:t xml:space="preserve">     </w:t>
            </w:r>
            <w:r w:rsidR="00A96AE0">
              <w:rPr>
                <w:rFonts w:cs="0 Nazanin Bold"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1FF68A85" wp14:editId="669247D6">
                      <wp:simplePos x="0" y="0"/>
                      <wp:positionH relativeFrom="column">
                        <wp:posOffset>6896</wp:posOffset>
                      </wp:positionH>
                      <wp:positionV relativeFrom="paragraph">
                        <wp:posOffset>381188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0EF3BC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6467F42B">
                                          <v:shape id="_x0000_i1050" type="#_x0000_t75" style="width:18.75pt;height:14.25pt" o:ole="">
                                            <v:imagedata r:id="rId59" o:title=""/>
                                          </v:shape>
                                          <o:OLEObject Type="Embed" ProgID="Equation.DSMT4" ShapeID="_x0000_i1050" DrawAspect="Content" ObjectID="_1784957280" r:id="rId6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10424B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6FA92C2A">
                                          <v:shape id="_x0000_i1052" type="#_x0000_t75" style="width:17.25pt;height:14.25pt" o:ole="">
                                            <v:imagedata r:id="rId61" o:title=""/>
                                          </v:shape>
                                          <o:OLEObject Type="Embed" ProgID="Equation.DSMT4" ShapeID="_x0000_i1052" DrawAspect="Content" ObjectID="_1784957281" r:id="rId62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E3943C" w14:textId="77777777" w:rsidR="00885861" w:rsidRDefault="00885861" w:rsidP="0035269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32CC0B8B">
                                          <v:shape id="_x0000_i1054" type="#_x0000_t75" style="width:17.25pt;height:14.25pt" o:ole="">
                                            <v:imagedata r:id="rId63" o:title=""/>
                                          </v:shape>
                                          <o:OLEObject Type="Embed" ProgID="Equation.DSMT4" ShapeID="_x0000_i1054" DrawAspect="Content" ObjectID="_1784957282" r:id="rId6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F68A85" id="Group 7" o:spid="_x0000_s1026" style="position:absolute;left:0;text-align:left;margin-left:.55pt;margin-top:30pt;width:70.1pt;height:49.8pt;z-index:251669504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">
                      <v:group id="Group 16" o:spid="_x0000_s1027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3" o:spid="_x0000_s1028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030EF3BC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6467F42B">
                                    <v:shape id="_x0000_i1620" type="#_x0000_t75" style="width:18.75pt;height:14.2pt" o:ole="">
                                      <v:imagedata r:id="rId65" o:title=""/>
                                    </v:shape>
                                    <o:OLEObject Type="Embed" ProgID="Equation.DSMT4" ShapeID="_x0000_i1620" DrawAspect="Content" ObjectID="_1778517822" r:id="rId6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29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4810424B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6FA92C2A">
                                    <v:shape id="_x0000_i1621" type="#_x0000_t75" style="width:17.25pt;height:14.2pt" o:ole="">
                                      <v:imagedata r:id="rId67" o:title=""/>
                                    </v:shape>
                                    <o:OLEObject Type="Embed" ProgID="Equation.DSMT4" ShapeID="_x0000_i1621" DrawAspect="Content" ObjectID="_1778517823" r:id="rId68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0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8E3943C" w14:textId="77777777" w:rsidR="00885861" w:rsidRDefault="00885861" w:rsidP="0035269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32CC0B8B">
                                    <v:shape id="_x0000_i1622" type="#_x0000_t75" style="width:17.25pt;height:14.2pt" o:ole="">
                                      <v:imagedata r:id="rId69" o:title=""/>
                                    </v:shape>
                                    <o:OLEObject Type="Embed" ProgID="Equation.DSMT4" ShapeID="_x0000_i1622" DrawAspect="Content" ObjectID="_1778517824" r:id="rId70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1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</w:p>
        </w:tc>
        <w:tc>
          <w:tcPr>
            <w:tcW w:w="455" w:type="dxa"/>
            <w:vAlign w:val="center"/>
          </w:tcPr>
          <w:p w14:paraId="0AC33949" w14:textId="11B41292" w:rsidR="00376DE9" w:rsidRPr="00716ED6" w:rsidRDefault="00376DE9" w:rsidP="00465F4B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</w:tr>
      <w:tr w:rsidR="00885861" w:rsidRPr="00716ED6" w14:paraId="6634A529" w14:textId="77777777" w:rsidTr="0015368C">
        <w:trPr>
          <w:trHeight w:val="914"/>
        </w:trPr>
        <w:tc>
          <w:tcPr>
            <w:tcW w:w="476" w:type="dxa"/>
          </w:tcPr>
          <w:p w14:paraId="77CF5C17" w14:textId="3AF143D5" w:rsidR="00885861" w:rsidRPr="00716ED6" w:rsidRDefault="00885861" w:rsidP="0088586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۵</w:t>
            </w:r>
          </w:p>
        </w:tc>
        <w:tc>
          <w:tcPr>
            <w:tcW w:w="9605" w:type="dxa"/>
            <w:gridSpan w:val="3"/>
          </w:tcPr>
          <w:p w14:paraId="6A959206" w14:textId="3C41D691" w:rsidR="00885861" w:rsidRPr="00BA3193" w:rsidRDefault="00885861" w:rsidP="00885861">
            <w:pPr>
              <w:tabs>
                <w:tab w:val="left" w:pos="7359"/>
              </w:tabs>
              <w:rPr>
                <w:rFonts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  <w:r w:rsidRPr="00BA3193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>محیط مثلث روبرو را به صورت جبری بنویسید.</w:t>
            </w:r>
          </w:p>
          <w:p w14:paraId="690CD5A4" w14:textId="070FDA5B" w:rsidR="00885861" w:rsidRPr="006815AD" w:rsidRDefault="00885861" w:rsidP="00885861">
            <w:pPr>
              <w:rPr>
                <w:rFonts w:asciiTheme="majorBidi" w:hAnsiTheme="majorBidi" w:cs="0 Nazanin Bold"/>
                <w:b w:val="0"/>
                <w:bCs w:val="0"/>
                <w:sz w:val="2"/>
                <w:szCs w:val="2"/>
                <w:rtl/>
                <w:lang w:bidi="fa-IR"/>
              </w:rPr>
            </w:pPr>
            <w:r w:rsidRPr="00BA3193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                  </w:t>
            </w:r>
            <w:r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BA3193">
              <w:rPr>
                <w:rFonts w:cs="0 Nazanin Bold" w:hint="cs"/>
                <w:noProof/>
                <w:sz w:val="28"/>
                <w:szCs w:val="28"/>
                <w:rtl/>
                <w:lang w:bidi="fa-IR"/>
              </w:rPr>
              <w:t xml:space="preserve">         </w:t>
            </w:r>
            <w:r>
              <w:rPr>
                <w:rFonts w:cs="0 Nazanin Bold"/>
                <w:noProof/>
                <w:sz w:val="28"/>
                <w:szCs w:val="28"/>
                <w:lang w:bidi="fa-IR"/>
              </w:rPr>
              <w:t xml:space="preserve">  </w:t>
            </w:r>
            <w:r w:rsidRPr="00BA3193">
              <w:rPr>
                <w:rFonts w:cs="0 Nazanin Bold"/>
                <w:noProof/>
                <w:position w:val="-6"/>
                <w:sz w:val="28"/>
                <w:szCs w:val="28"/>
                <w:lang w:bidi="fa-IR"/>
              </w:rPr>
              <w:object w:dxaOrig="3460" w:dyaOrig="300" w14:anchorId="06F0F15B">
                <v:shape id="_x0000_i1055" type="#_x0000_t75" style="width:171pt;height:15pt" o:ole="">
                  <v:imagedata r:id="rId71" o:title=""/>
                </v:shape>
                <o:OLEObject Type="Embed" ProgID="Equation.DSMT4" ShapeID="_x0000_i1055" DrawAspect="Content" ObjectID="_1784957275" r:id="rId72"/>
              </w:object>
            </w:r>
          </w:p>
        </w:tc>
        <w:tc>
          <w:tcPr>
            <w:tcW w:w="455" w:type="dxa"/>
            <w:vAlign w:val="center"/>
          </w:tcPr>
          <w:p w14:paraId="2C6CD503" w14:textId="79139F93" w:rsidR="00885861" w:rsidRPr="00716ED6" w:rsidRDefault="00885861" w:rsidP="0088586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</w:tr>
      <w:tr w:rsidR="00885861" w:rsidRPr="00716ED6" w14:paraId="5D05F95E" w14:textId="77777777" w:rsidTr="0015368C">
        <w:trPr>
          <w:trHeight w:val="1563"/>
        </w:trPr>
        <w:tc>
          <w:tcPr>
            <w:tcW w:w="476" w:type="dxa"/>
          </w:tcPr>
          <w:p w14:paraId="79DE707C" w14:textId="3C8D01EE" w:rsidR="00885861" w:rsidRPr="00716ED6" w:rsidRDefault="00885861" w:rsidP="0088586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7</w:t>
            </w:r>
          </w:p>
        </w:tc>
        <w:tc>
          <w:tcPr>
            <w:tcW w:w="9605" w:type="dxa"/>
            <w:gridSpan w:val="3"/>
          </w:tcPr>
          <w:p w14:paraId="4939A916" w14:textId="77777777" w:rsidR="00885861" w:rsidRPr="00716ED6" w:rsidRDefault="00885861" w:rsidP="0088586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عبارات جبری زیر را ساده کنید.</w:t>
            </w:r>
          </w:p>
          <w:p w14:paraId="44189B2A" w14:textId="7D13BAD1" w:rsidR="00885861" w:rsidRPr="00716ED6" w:rsidRDefault="00885861" w:rsidP="00885861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</w:t>
            </w:r>
            <w:r w:rsidRPr="00716ED6">
              <w:rPr>
                <w:rFonts w:asciiTheme="majorBidi" w:hAnsiTheme="majorBidi" w:cs="0 Nazanin Bold"/>
                <w:color w:val="000000" w:themeColor="text1"/>
                <w:position w:val="-12"/>
                <w:sz w:val="28"/>
                <w:szCs w:val="28"/>
              </w:rPr>
              <w:object w:dxaOrig="2600" w:dyaOrig="360" w14:anchorId="25F4BC5B">
                <v:shape id="_x0000_i1056" type="#_x0000_t75" style="width:129.75pt;height:17.25pt" o:ole="">
                  <v:imagedata r:id="rId73" o:title=""/>
                </v:shape>
                <o:OLEObject Type="Embed" ProgID="Equation.DSMT4" ShapeID="_x0000_i1056" DrawAspect="Content" ObjectID="_1784957276" r:id="rId74"/>
              </w:object>
            </w:r>
            <w:r w:rsidRPr="00716ED6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7F0582DB" w14:textId="77777777" w:rsidR="00885861" w:rsidRPr="00113CA3" w:rsidRDefault="00885861" w:rsidP="00885861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4"/>
                <w:szCs w:val="4"/>
                <w:lang w:bidi="fa-IR"/>
              </w:rPr>
            </w:pPr>
          </w:p>
          <w:p w14:paraId="658E470C" w14:textId="18C922AF" w:rsidR="00885861" w:rsidRPr="00885861" w:rsidRDefault="00885861" w:rsidP="00885861">
            <w:pPr>
              <w:spacing w:line="276" w:lineRule="auto"/>
              <w:jc w:val="right"/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A81ACC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2220" w:dyaOrig="279" w14:anchorId="7DE9452C">
                <v:shape id="_x0000_i1057" type="#_x0000_t75" style="width:111pt;height:15pt" o:ole="">
                  <v:imagedata r:id="rId75" o:title=""/>
                </v:shape>
                <o:OLEObject Type="Embed" ProgID="Equation.DSMT4" ShapeID="_x0000_i1057" DrawAspect="Content" ObjectID="_1784957277" r:id="rId76"/>
              </w:object>
            </w: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(ب</w:t>
            </w:r>
          </w:p>
        </w:tc>
        <w:tc>
          <w:tcPr>
            <w:tcW w:w="455" w:type="dxa"/>
            <w:vAlign w:val="center"/>
          </w:tcPr>
          <w:p w14:paraId="1E4876E5" w14:textId="672530AC" w:rsidR="00885861" w:rsidRPr="00716ED6" w:rsidRDefault="00885861" w:rsidP="0088586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۵/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</w:tr>
      <w:tr w:rsidR="00A96AE0" w:rsidRPr="00716ED6" w14:paraId="369EFF57" w14:textId="77777777" w:rsidTr="0015368C">
        <w:trPr>
          <w:trHeight w:val="1034"/>
        </w:trPr>
        <w:tc>
          <w:tcPr>
            <w:tcW w:w="476" w:type="dxa"/>
          </w:tcPr>
          <w:p w14:paraId="320B97D1" w14:textId="248A169D" w:rsidR="00A96AE0" w:rsidRPr="00716ED6" w:rsidRDefault="00A96AE0" w:rsidP="0088586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8</w:t>
            </w:r>
          </w:p>
        </w:tc>
        <w:tc>
          <w:tcPr>
            <w:tcW w:w="9605" w:type="dxa"/>
            <w:gridSpan w:val="3"/>
          </w:tcPr>
          <w:p w14:paraId="0CB68D1B" w14:textId="171BD13D" w:rsidR="00A96AE0" w:rsidRPr="00A96AE0" w:rsidRDefault="00113CA3" w:rsidP="00A96AE0">
            <w:pPr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cs="0 Nazanin Bold" w:hint="cs"/>
                <w:sz w:val="28"/>
                <w:szCs w:val="28"/>
                <w:rtl/>
              </w:rPr>
              <w:t xml:space="preserve">الف) </w:t>
            </w:r>
            <w:r w:rsidR="00A96AE0" w:rsidRPr="00A96AE0">
              <w:rPr>
                <w:rFonts w:cs="0 Nazanin Bold" w:hint="cs"/>
                <w:sz w:val="28"/>
                <w:szCs w:val="28"/>
                <w:rtl/>
              </w:rPr>
              <w:t>برای مساله زیر فقط یک معادله بنویسید : ........................................................</w:t>
            </w:r>
          </w:p>
          <w:p w14:paraId="6DAF1F9E" w14:textId="77777777" w:rsidR="00113CA3" w:rsidRDefault="00A96AE0" w:rsidP="00113CA3">
            <w:pPr>
              <w:jc w:val="center"/>
              <w:rPr>
                <w:rFonts w:cs="Arial"/>
                <w:sz w:val="28"/>
                <w:szCs w:val="28"/>
                <w:rtl/>
              </w:rPr>
            </w:pPr>
            <w:r w:rsidRPr="00A96AE0">
              <w:rPr>
                <w:rFonts w:cs="0 Nazanin Bold" w:hint="cs"/>
                <w:sz w:val="28"/>
                <w:szCs w:val="28"/>
                <w:rtl/>
              </w:rPr>
              <w:t>« از 5  برابر عددی 14 واحد کم کردیم حاصل برابر 16 شده است.</w:t>
            </w:r>
            <w:r w:rsidRPr="00A96AE0">
              <w:rPr>
                <w:rFonts w:cs="Arial" w:hint="cs"/>
                <w:sz w:val="28"/>
                <w:szCs w:val="28"/>
                <w:rtl/>
              </w:rPr>
              <w:t>‌»</w:t>
            </w:r>
          </w:p>
          <w:p w14:paraId="0017BBF9" w14:textId="77777777" w:rsidR="00113CA3" w:rsidRDefault="00113CA3" w:rsidP="00113CA3">
            <w:pPr>
              <w:jc w:val="both"/>
              <w:rPr>
                <w:sz w:val="28"/>
                <w:szCs w:val="28"/>
                <w:rtl/>
              </w:rPr>
            </w:pPr>
            <w:r w:rsidRPr="00113CA3">
              <w:rPr>
                <w:rFonts w:hint="cs"/>
                <w:sz w:val="28"/>
                <w:szCs w:val="28"/>
                <w:rtl/>
              </w:rPr>
              <w:t>ب)</w:t>
            </w:r>
            <w:r>
              <w:rPr>
                <w:rFonts w:hint="cs"/>
                <w:sz w:val="28"/>
                <w:szCs w:val="28"/>
                <w:rtl/>
              </w:rPr>
              <w:t xml:space="preserve"> هزینه ورودی یک شهربازی 1000 تومان و هزینه بلیط هر وسیله بازی 2000 تومان است. هزینه خرید </w:t>
            </w:r>
            <w:r>
              <w:rPr>
                <w:sz w:val="28"/>
                <w:szCs w:val="28"/>
              </w:rPr>
              <w:t>n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 xml:space="preserve"> بلیط را به صورت جبری بنویسید.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01CBFE27" w14:textId="78195D28" w:rsidR="00113CA3" w:rsidRPr="00113CA3" w:rsidRDefault="00113CA3" w:rsidP="00113CA3">
            <w:pPr>
              <w:rPr>
                <w:b w:val="0"/>
                <w:bCs w:val="0"/>
                <w:sz w:val="10"/>
                <w:szCs w:val="10"/>
                <w:rtl/>
              </w:rPr>
            </w:pPr>
          </w:p>
        </w:tc>
        <w:tc>
          <w:tcPr>
            <w:tcW w:w="455" w:type="dxa"/>
            <w:vAlign w:val="center"/>
          </w:tcPr>
          <w:p w14:paraId="09E1CDC0" w14:textId="25BB4907" w:rsidR="00A96AE0" w:rsidRPr="00716ED6" w:rsidRDefault="00113CA3" w:rsidP="0088586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1</w:t>
            </w:r>
          </w:p>
        </w:tc>
      </w:tr>
      <w:tr w:rsidR="00885861" w:rsidRPr="00716ED6" w14:paraId="13C0F0C0" w14:textId="77777777" w:rsidTr="00A5263B">
        <w:trPr>
          <w:trHeight w:val="280"/>
        </w:trPr>
        <w:tc>
          <w:tcPr>
            <w:tcW w:w="476" w:type="dxa"/>
          </w:tcPr>
          <w:p w14:paraId="323A1755" w14:textId="4E8315CA" w:rsidR="00885861" w:rsidRPr="00716ED6" w:rsidRDefault="00885861" w:rsidP="0088586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 w:rsidRPr="00716ED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9</w:t>
            </w:r>
          </w:p>
        </w:tc>
        <w:tc>
          <w:tcPr>
            <w:tcW w:w="9605" w:type="dxa"/>
            <w:gridSpan w:val="3"/>
          </w:tcPr>
          <w:p w14:paraId="26D41EF2" w14:textId="0AC18B48" w:rsidR="00885861" w:rsidRDefault="00885861" w:rsidP="00885861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</w:rPr>
            </w:pPr>
            <w:r w:rsidRPr="00716ED6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>معادله‏های زیر را حل کنید.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603"/>
              <w:gridCol w:w="4604"/>
            </w:tblGrid>
            <w:tr w:rsidR="00885861" w14:paraId="16D4CDDA" w14:textId="77777777" w:rsidTr="00A96AE0">
              <w:tc>
                <w:tcPr>
                  <w:tcW w:w="4603" w:type="dxa"/>
                </w:tcPr>
                <w:p w14:paraId="74D52C0D" w14:textId="3E051219" w:rsidR="00885861" w:rsidRDefault="00885861" w:rsidP="00885861">
                  <w:pPr>
                    <w:jc w:val="center"/>
                    <w:rPr>
                      <w:rFonts w:asciiTheme="majorBidi" w:hAnsiTheme="majorBidi" w:cs="0 Nazanin Bold"/>
                      <w:b w:val="0"/>
                      <w:bCs w:val="0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/>
                      <w:color w:val="000000" w:themeColor="text1"/>
                      <w:position w:val="-6"/>
                      <w:sz w:val="28"/>
                      <w:szCs w:val="28"/>
                      <w:lang w:bidi="fa-IR"/>
                    </w:rPr>
                    <w:object w:dxaOrig="1500" w:dyaOrig="279" w14:anchorId="1AA81A49">
                      <v:shape id="_x0000_i1209" type="#_x0000_t75" style="width:75pt;height:15pt" o:ole="">
                        <v:imagedata r:id="rId77" o:title=""/>
                      </v:shape>
                      <o:OLEObject Type="Embed" ProgID="Equation.DSMT4" ShapeID="_x0000_i1209" DrawAspect="Content" ObjectID="_1784957278" r:id="rId78"/>
                    </w:object>
                  </w:r>
                  <w:r w:rsidRPr="00716ED6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Pr="00716ED6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(ب</w:t>
                  </w:r>
                </w:p>
              </w:tc>
              <w:tc>
                <w:tcPr>
                  <w:tcW w:w="4604" w:type="dxa"/>
                </w:tcPr>
                <w:p w14:paraId="3107E479" w14:textId="43F6791C" w:rsidR="00885861" w:rsidRDefault="00885861" w:rsidP="00885861">
                  <w:pPr>
                    <w:jc w:val="center"/>
                    <w:rPr>
                      <w:rFonts w:asciiTheme="majorBidi" w:hAnsiTheme="majorBidi" w:cs="0 Nazanin Bold"/>
                      <w:b w:val="0"/>
                      <w:bCs w:val="0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</w:pPr>
                  <w:r w:rsidRPr="00716ED6">
                    <w:rPr>
                      <w:rFonts w:asciiTheme="majorBidi" w:hAnsiTheme="majorBidi" w:cs="0 Nazanin Bold"/>
                      <w:color w:val="000000" w:themeColor="text1"/>
                      <w:position w:val="-6"/>
                      <w:sz w:val="28"/>
                      <w:szCs w:val="28"/>
                    </w:rPr>
                    <w:object w:dxaOrig="1740" w:dyaOrig="279" w14:anchorId="0A108564">
                      <v:shape id="_x0000_i1210" type="#_x0000_t75" style="width:87pt;height:15pt" o:ole="">
                        <v:imagedata r:id="rId79" o:title=""/>
                      </v:shape>
                      <o:OLEObject Type="Embed" ProgID="Equation.DSMT4" ShapeID="_x0000_i1210" DrawAspect="Content" ObjectID="_1784957279" r:id="rId80"/>
                    </w:object>
                  </w:r>
                  <w:r w:rsidRPr="00716ED6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  <w:rtl/>
                    </w:rPr>
                    <w:t xml:space="preserve"> </w:t>
                  </w:r>
                  <w:r w:rsidRPr="00716ED6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(</w:t>
                  </w:r>
                  <w:r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الف</w:t>
                  </w:r>
                </w:p>
              </w:tc>
            </w:tr>
          </w:tbl>
          <w:p w14:paraId="3BADFB11" w14:textId="318B3B75" w:rsidR="00885861" w:rsidRDefault="00885861" w:rsidP="00A96AE0">
            <w:pPr>
              <w:rPr>
                <w:rFonts w:asciiTheme="majorBidi" w:hAnsiTheme="majorBidi" w:cs="0 Nazanin Bold"/>
                <w:b w:val="0"/>
                <w:bCs w:val="0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799DF17D" w14:textId="61AD1DCC" w:rsidR="00885861" w:rsidRPr="0069311D" w:rsidRDefault="00885861" w:rsidP="00A96AE0">
            <w:pPr>
              <w:rPr>
                <w:rFonts w:asciiTheme="majorBidi" w:hAnsiTheme="majorBidi" w:cs="Cambria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  <w:tc>
          <w:tcPr>
            <w:tcW w:w="455" w:type="dxa"/>
            <w:vAlign w:val="center"/>
          </w:tcPr>
          <w:p w14:paraId="3B4651E7" w14:textId="56BC2418" w:rsidR="00885861" w:rsidRPr="00716ED6" w:rsidRDefault="00885861" w:rsidP="00885861">
            <w:pPr>
              <w:jc w:val="center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</w:rPr>
              <w:t>5/1</w:t>
            </w:r>
          </w:p>
        </w:tc>
      </w:tr>
    </w:tbl>
    <w:p w14:paraId="615D838F" w14:textId="1970DFA0" w:rsidR="000B3006" w:rsidRPr="00113CA3" w:rsidRDefault="000B3006" w:rsidP="00A96AE0">
      <w:pPr>
        <w:tabs>
          <w:tab w:val="left" w:pos="7696"/>
        </w:tabs>
        <w:rPr>
          <w:rFonts w:ascii="Vazirmatn" w:hAnsi="Vazirmatn" w:cs="0 Nazanin Bold"/>
          <w:b w:val="0"/>
          <w:bCs w:val="0"/>
          <w:sz w:val="2"/>
          <w:szCs w:val="2"/>
          <w:rtl/>
          <w:lang w:bidi="fa-IR"/>
        </w:rPr>
      </w:pPr>
    </w:p>
    <w:sectPr w:rsidR="000B3006" w:rsidRPr="00113CA3" w:rsidSect="00554692">
      <w:footerReference w:type="even" r:id="rId81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6DF5F" w14:textId="77777777" w:rsidR="00AB392E" w:rsidRDefault="00AB392E">
      <w:r>
        <w:separator/>
      </w:r>
    </w:p>
  </w:endnote>
  <w:endnote w:type="continuationSeparator" w:id="0">
    <w:p w14:paraId="07A7C4BD" w14:textId="77777777" w:rsidR="00AB392E" w:rsidRDefault="00AB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323D8" w14:textId="77777777" w:rsidR="00AB392E" w:rsidRDefault="00AB392E">
      <w:r>
        <w:separator/>
      </w:r>
    </w:p>
  </w:footnote>
  <w:footnote w:type="continuationSeparator" w:id="0">
    <w:p w14:paraId="16FE2775" w14:textId="77777777" w:rsidR="00AB392E" w:rsidRDefault="00AB3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4CE5"/>
    <w:rsid w:val="00051F35"/>
    <w:rsid w:val="0005723D"/>
    <w:rsid w:val="00060B1B"/>
    <w:rsid w:val="000633DE"/>
    <w:rsid w:val="00064B47"/>
    <w:rsid w:val="000812E2"/>
    <w:rsid w:val="0008177C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2D5C"/>
    <w:rsid w:val="000F0AEE"/>
    <w:rsid w:val="000F1DC0"/>
    <w:rsid w:val="000F5ADE"/>
    <w:rsid w:val="000F7D7C"/>
    <w:rsid w:val="0010212D"/>
    <w:rsid w:val="00102989"/>
    <w:rsid w:val="0010395D"/>
    <w:rsid w:val="00105998"/>
    <w:rsid w:val="00105D82"/>
    <w:rsid w:val="00106CED"/>
    <w:rsid w:val="00113CA3"/>
    <w:rsid w:val="00122E90"/>
    <w:rsid w:val="00126C06"/>
    <w:rsid w:val="00130F92"/>
    <w:rsid w:val="0013299E"/>
    <w:rsid w:val="001338DD"/>
    <w:rsid w:val="001369CE"/>
    <w:rsid w:val="00153216"/>
    <w:rsid w:val="0015368C"/>
    <w:rsid w:val="00156A69"/>
    <w:rsid w:val="001631AF"/>
    <w:rsid w:val="00163738"/>
    <w:rsid w:val="001648CA"/>
    <w:rsid w:val="001671F0"/>
    <w:rsid w:val="00174CC2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78FB"/>
    <w:rsid w:val="0022126B"/>
    <w:rsid w:val="002304F7"/>
    <w:rsid w:val="0023052B"/>
    <w:rsid w:val="00232982"/>
    <w:rsid w:val="00251410"/>
    <w:rsid w:val="00257904"/>
    <w:rsid w:val="00263670"/>
    <w:rsid w:val="002650E6"/>
    <w:rsid w:val="00273271"/>
    <w:rsid w:val="00273474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27CF4"/>
    <w:rsid w:val="00455480"/>
    <w:rsid w:val="0045654A"/>
    <w:rsid w:val="004568D6"/>
    <w:rsid w:val="00464B31"/>
    <w:rsid w:val="00465F4B"/>
    <w:rsid w:val="00467052"/>
    <w:rsid w:val="00473E6A"/>
    <w:rsid w:val="00480E18"/>
    <w:rsid w:val="00492EE4"/>
    <w:rsid w:val="00495CCA"/>
    <w:rsid w:val="00496963"/>
    <w:rsid w:val="004A0E94"/>
    <w:rsid w:val="004A1F88"/>
    <w:rsid w:val="004B1925"/>
    <w:rsid w:val="004B4415"/>
    <w:rsid w:val="004B5D83"/>
    <w:rsid w:val="004B7F7B"/>
    <w:rsid w:val="004C6AFC"/>
    <w:rsid w:val="004E1746"/>
    <w:rsid w:val="004F1A82"/>
    <w:rsid w:val="00526347"/>
    <w:rsid w:val="00526388"/>
    <w:rsid w:val="00527D9D"/>
    <w:rsid w:val="005502F2"/>
    <w:rsid w:val="00550734"/>
    <w:rsid w:val="0055430A"/>
    <w:rsid w:val="00554692"/>
    <w:rsid w:val="005704C3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C70F1"/>
    <w:rsid w:val="005E13ED"/>
    <w:rsid w:val="005E22DE"/>
    <w:rsid w:val="005F273B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2CA2"/>
    <w:rsid w:val="00654641"/>
    <w:rsid w:val="00662D5E"/>
    <w:rsid w:val="006650A8"/>
    <w:rsid w:val="00666C36"/>
    <w:rsid w:val="006700FD"/>
    <w:rsid w:val="00674005"/>
    <w:rsid w:val="006815AD"/>
    <w:rsid w:val="006917C9"/>
    <w:rsid w:val="0069311D"/>
    <w:rsid w:val="006A45B3"/>
    <w:rsid w:val="006B1CD3"/>
    <w:rsid w:val="006C1DAF"/>
    <w:rsid w:val="006C36D2"/>
    <w:rsid w:val="006C57AA"/>
    <w:rsid w:val="006C5E32"/>
    <w:rsid w:val="006D1307"/>
    <w:rsid w:val="006D2D28"/>
    <w:rsid w:val="00701928"/>
    <w:rsid w:val="007030CB"/>
    <w:rsid w:val="00712340"/>
    <w:rsid w:val="00716ED6"/>
    <w:rsid w:val="0071794E"/>
    <w:rsid w:val="007248D3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539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5529B"/>
    <w:rsid w:val="008605CB"/>
    <w:rsid w:val="008642EB"/>
    <w:rsid w:val="00871AD4"/>
    <w:rsid w:val="0087271B"/>
    <w:rsid w:val="008770E7"/>
    <w:rsid w:val="008817EA"/>
    <w:rsid w:val="00885861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3468C"/>
    <w:rsid w:val="00937508"/>
    <w:rsid w:val="00947F17"/>
    <w:rsid w:val="00952302"/>
    <w:rsid w:val="00961862"/>
    <w:rsid w:val="00974DBC"/>
    <w:rsid w:val="0098025A"/>
    <w:rsid w:val="00984794"/>
    <w:rsid w:val="0099294B"/>
    <w:rsid w:val="00992D67"/>
    <w:rsid w:val="009934FF"/>
    <w:rsid w:val="009960AB"/>
    <w:rsid w:val="009A433B"/>
    <w:rsid w:val="009D1721"/>
    <w:rsid w:val="009E0671"/>
    <w:rsid w:val="009E5676"/>
    <w:rsid w:val="009F15B1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40DA9"/>
    <w:rsid w:val="00A472AB"/>
    <w:rsid w:val="00A47B40"/>
    <w:rsid w:val="00A5263B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96AE0"/>
    <w:rsid w:val="00AB392E"/>
    <w:rsid w:val="00AC448A"/>
    <w:rsid w:val="00AD0171"/>
    <w:rsid w:val="00AD45B7"/>
    <w:rsid w:val="00AE7D23"/>
    <w:rsid w:val="00AE7F98"/>
    <w:rsid w:val="00AF346F"/>
    <w:rsid w:val="00AF59E1"/>
    <w:rsid w:val="00AF61DB"/>
    <w:rsid w:val="00B03703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2053"/>
    <w:rsid w:val="00B648AF"/>
    <w:rsid w:val="00B73028"/>
    <w:rsid w:val="00B80042"/>
    <w:rsid w:val="00B80E06"/>
    <w:rsid w:val="00B81E42"/>
    <w:rsid w:val="00BA098C"/>
    <w:rsid w:val="00BA7917"/>
    <w:rsid w:val="00BC1A19"/>
    <w:rsid w:val="00BC7B7F"/>
    <w:rsid w:val="00BD447E"/>
    <w:rsid w:val="00BE776E"/>
    <w:rsid w:val="00BF4523"/>
    <w:rsid w:val="00C0768D"/>
    <w:rsid w:val="00C323A2"/>
    <w:rsid w:val="00C326B1"/>
    <w:rsid w:val="00C40BBF"/>
    <w:rsid w:val="00C4546A"/>
    <w:rsid w:val="00C57C6F"/>
    <w:rsid w:val="00C60163"/>
    <w:rsid w:val="00C60B17"/>
    <w:rsid w:val="00C77310"/>
    <w:rsid w:val="00C82809"/>
    <w:rsid w:val="00C82A22"/>
    <w:rsid w:val="00C924A3"/>
    <w:rsid w:val="00C9415A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70DCE"/>
    <w:rsid w:val="00D77B55"/>
    <w:rsid w:val="00D849E2"/>
    <w:rsid w:val="00D87200"/>
    <w:rsid w:val="00D9171F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1A0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F01A3F"/>
    <w:rsid w:val="00F01DFC"/>
    <w:rsid w:val="00F05AAD"/>
    <w:rsid w:val="00F05EBA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92B50"/>
    <w:rsid w:val="00F96F1E"/>
    <w:rsid w:val="00FA00FC"/>
    <w:rsid w:val="00FA1DE2"/>
    <w:rsid w:val="00FC528B"/>
    <w:rsid w:val="00FC5A50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174C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90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70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2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2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50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4.bin"/><Relationship Id="rId8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80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F60AA-942F-4A02-99F2-0C0836194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856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110</cp:revision>
  <cp:lastPrinted>2023-10-26T12:42:00Z</cp:lastPrinted>
  <dcterms:created xsi:type="dcterms:W3CDTF">2018-10-12T13:02:00Z</dcterms:created>
  <dcterms:modified xsi:type="dcterms:W3CDTF">2024-08-12T04:53:00Z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