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0770" w:type="dxa"/>
        <w:tblLook w:val="01E0" w:firstRow="1" w:lastRow="1" w:firstColumn="1" w:lastColumn="1" w:noHBand="0" w:noVBand="0"/>
      </w:tblPr>
      <w:tblGrid>
        <w:gridCol w:w="10770"/>
      </w:tblGrid>
      <w:tr w:rsidR="00A83BE2" w:rsidRPr="00AD4667" w14:paraId="7A9465D8" w14:textId="77777777" w:rsidTr="00031911">
        <w:trPr>
          <w:trHeight w:val="247"/>
        </w:trPr>
        <w:tc>
          <w:tcPr>
            <w:tcW w:w="107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 w:themeFill="background1" w:themeFillShade="F2"/>
          </w:tcPr>
          <w:p w14:paraId="232C6E69" w14:textId="6EF3BF5A" w:rsidR="009934FF" w:rsidRPr="00AD4667" w:rsidRDefault="009934FF" w:rsidP="005E1D96">
            <w:pPr>
              <w:tabs>
                <w:tab w:val="center" w:pos="5102"/>
              </w:tabs>
              <w:jc w:val="center"/>
              <w:rPr>
                <w:rtl/>
                <w:lang w:bidi="fa-IR"/>
              </w:rPr>
            </w:pPr>
            <w:r w:rsidRPr="00AD4667">
              <w:rPr>
                <w:rFonts w:hint="cs"/>
                <w:rtl/>
              </w:rPr>
              <w:t>نام و نام خانوادگی :</w:t>
            </w:r>
            <w:r w:rsidR="005E1D96" w:rsidRPr="00AD4667">
              <w:rPr>
                <w:rFonts w:hint="cs"/>
                <w:rtl/>
              </w:rPr>
              <w:t xml:space="preserve">                                                                                                       </w:t>
            </w:r>
            <w:r w:rsidR="00AD4667">
              <w:rPr>
                <w:rFonts w:hint="cs"/>
                <w:rtl/>
              </w:rPr>
              <w:t xml:space="preserve">      </w:t>
            </w:r>
            <w:r w:rsidR="002313FA" w:rsidRPr="00AD4667">
              <w:rPr>
                <w:rFonts w:hint="cs"/>
                <w:rtl/>
              </w:rPr>
              <w:t xml:space="preserve">سوالات مرور </w:t>
            </w:r>
            <w:r w:rsidR="00913407" w:rsidRPr="00AD4667">
              <w:rPr>
                <w:rFonts w:hint="cs"/>
                <w:rtl/>
              </w:rPr>
              <w:t>فصل 1 و 2</w:t>
            </w:r>
            <w:r w:rsidR="002313FA" w:rsidRPr="00AD4667">
              <w:t xml:space="preserve"> </w:t>
            </w:r>
            <w:r w:rsidR="002313FA" w:rsidRPr="00AD4667">
              <w:rPr>
                <w:rFonts w:hint="cs"/>
                <w:rtl/>
                <w:lang w:bidi="fa-IR"/>
              </w:rPr>
              <w:t>ریاضی هشتم</w:t>
            </w:r>
          </w:p>
        </w:tc>
      </w:tr>
    </w:tbl>
    <w:p w14:paraId="1D46E65C" w14:textId="77777777" w:rsidR="00D12852" w:rsidRPr="00AD4667" w:rsidRDefault="00D12852">
      <w:pPr>
        <w:rPr>
          <w:sz w:val="2"/>
          <w:szCs w:val="2"/>
          <w:rtl/>
        </w:rPr>
      </w:pPr>
    </w:p>
    <w:tbl>
      <w:tblPr>
        <w:tblStyle w:val="TableGrid"/>
        <w:bidiVisual/>
        <w:tblW w:w="10810" w:type="dxa"/>
        <w:tblLook w:val="01E0" w:firstRow="1" w:lastRow="1" w:firstColumn="1" w:lastColumn="1" w:noHBand="0" w:noVBand="0"/>
      </w:tblPr>
      <w:tblGrid>
        <w:gridCol w:w="603"/>
        <w:gridCol w:w="10207"/>
      </w:tblGrid>
      <w:tr w:rsidR="00562258" w:rsidRPr="00AD4667" w14:paraId="66D07320" w14:textId="77777777" w:rsidTr="00562258">
        <w:trPr>
          <w:cantSplit/>
          <w:trHeight w:val="1336"/>
        </w:trPr>
        <w:tc>
          <w:tcPr>
            <w:tcW w:w="603" w:type="dxa"/>
            <w:textDirection w:val="tbRl"/>
            <w:vAlign w:val="center"/>
          </w:tcPr>
          <w:p w14:paraId="58EB6DB4" w14:textId="6CF75AF1" w:rsidR="00562258" w:rsidRPr="00AD4667" w:rsidRDefault="00562258" w:rsidP="00D46336">
            <w:pPr>
              <w:ind w:left="113" w:right="113"/>
              <w:jc w:val="center"/>
              <w:rPr>
                <w:rtl/>
              </w:rPr>
            </w:pPr>
            <w:r w:rsidRPr="00F12985">
              <w:rPr>
                <w:rFonts w:hint="cs"/>
                <w:sz w:val="18"/>
                <w:szCs w:val="18"/>
                <w:rtl/>
              </w:rPr>
              <w:t>درست/ نادرست</w:t>
            </w:r>
          </w:p>
        </w:tc>
        <w:tc>
          <w:tcPr>
            <w:tcW w:w="10207" w:type="dxa"/>
            <w:vAlign w:val="center"/>
          </w:tcPr>
          <w:p w14:paraId="4224826E" w14:textId="3367559D" w:rsidR="00562258" w:rsidRPr="00AD4667" w:rsidRDefault="00562258" w:rsidP="00996B27">
            <w:pPr>
              <w:rPr>
                <w:rFonts w:ascii="Tahoma" w:hAnsi="Tahoma"/>
                <w:rtl/>
              </w:rPr>
            </w:pPr>
            <w:r w:rsidRPr="00AD4667">
              <w:rPr>
                <w:rFonts w:ascii="Tahoma" w:hAnsi="Tahoma" w:hint="cs"/>
                <w:rtl/>
              </w:rPr>
              <w:t xml:space="preserve">الف) </w:t>
            </w:r>
            <w:r w:rsidRPr="00AD4667">
              <w:rPr>
                <w:rFonts w:ascii="Tahoma" w:hAnsi="Tahoma"/>
                <w:rtl/>
              </w:rPr>
              <w:t>هر عدد طب</w:t>
            </w:r>
            <w:r w:rsidRPr="00AD4667">
              <w:rPr>
                <w:rFonts w:ascii="Tahoma" w:hAnsi="Tahoma" w:hint="cs"/>
                <w:rtl/>
              </w:rPr>
              <w:t>ی</w:t>
            </w:r>
            <w:r w:rsidRPr="00AD4667">
              <w:rPr>
                <w:rFonts w:ascii="Tahoma" w:hAnsi="Tahoma" w:hint="eastAsia"/>
                <w:rtl/>
              </w:rPr>
              <w:t>ع</w:t>
            </w:r>
            <w:r w:rsidRPr="00AD4667">
              <w:rPr>
                <w:rFonts w:ascii="Tahoma" w:hAnsi="Tahoma" w:hint="cs"/>
                <w:rtl/>
              </w:rPr>
              <w:t>ی</w:t>
            </w:r>
            <w:r w:rsidRPr="00AD4667">
              <w:rPr>
                <w:rFonts w:ascii="Tahoma" w:hAnsi="Tahoma"/>
                <w:rtl/>
              </w:rPr>
              <w:t xml:space="preserve"> حداقل دو شمارنده دارد. (     )</w:t>
            </w:r>
            <w:r w:rsidRPr="00AD4667">
              <w:rPr>
                <w:rFonts w:ascii="Tahoma" w:hAnsi="Tahoma" w:hint="cs"/>
                <w:rtl/>
              </w:rPr>
              <w:t xml:space="preserve">               ب) </w:t>
            </w:r>
            <w:r w:rsidRPr="00AD4667">
              <w:rPr>
                <w:rFonts w:ascii="Tahoma" w:hAnsi="Tahoma"/>
                <w:rtl/>
              </w:rPr>
              <w:t>تمام اعداد اول</w:t>
            </w:r>
            <w:r w:rsidRPr="00AD4667">
              <w:rPr>
                <w:rFonts w:ascii="Tahoma" w:hAnsi="Tahoma" w:hint="cs"/>
                <w:rtl/>
              </w:rPr>
              <w:t xml:space="preserve"> به جز 2 </w:t>
            </w:r>
            <w:r w:rsidRPr="00AD4667">
              <w:rPr>
                <w:rFonts w:ascii="Tahoma" w:hAnsi="Tahoma"/>
                <w:rtl/>
              </w:rPr>
              <w:t>، فرد هستند. (      )</w:t>
            </w:r>
          </w:p>
          <w:p w14:paraId="1441BAFC" w14:textId="219CF93D" w:rsidR="00562258" w:rsidRPr="00AD4667" w:rsidRDefault="00562258" w:rsidP="00996B27">
            <w:pPr>
              <w:rPr>
                <w:rFonts w:ascii="Tahoma" w:hAnsi="Tahoma"/>
                <w:rtl/>
              </w:rPr>
            </w:pPr>
            <w:r w:rsidRPr="00AD4667">
              <w:rPr>
                <w:rFonts w:ascii="Tahoma" w:hAnsi="Tahoma" w:hint="cs"/>
                <w:rtl/>
              </w:rPr>
              <w:t xml:space="preserve">ج) هر عدد طبیعی یک عدد گویا نیز هست. (      )                  د) حاصل عبارت </w:t>
            </w:r>
            <w:r w:rsidRPr="00AD4667">
              <w:rPr>
                <w:noProof/>
                <w:position w:val="-12"/>
              </w:rPr>
              <w:object w:dxaOrig="1160" w:dyaOrig="360" w14:anchorId="388508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8pt;height:16pt" o:ole="">
                  <v:imagedata r:id="rId8" o:title=""/>
                </v:shape>
                <o:OLEObject Type="Embed" ProgID="Equation.DSMT4" ShapeID="_x0000_i1025" DrawAspect="Content" ObjectID="_1791133423" r:id="rId9"/>
              </w:object>
            </w:r>
            <w:r w:rsidRPr="00AD4667">
              <w:rPr>
                <w:rFonts w:hint="cs"/>
                <w:noProof/>
                <w:rtl/>
              </w:rPr>
              <w:t xml:space="preserve"> برابر صفراست. (       )</w:t>
            </w:r>
          </w:p>
          <w:p w14:paraId="7A51C133" w14:textId="5DEBDD3D" w:rsidR="00562258" w:rsidRPr="00AD4667" w:rsidRDefault="00562258" w:rsidP="00996B27">
            <w:pPr>
              <w:rPr>
                <w:rFonts w:ascii="Tahoma" w:hAnsi="Tahoma"/>
                <w:rtl/>
                <w:lang w:bidi="fa-IR"/>
              </w:rPr>
            </w:pPr>
            <w:r w:rsidRPr="00AD4667">
              <w:rPr>
                <w:rFonts w:ascii="Tahoma" w:hAnsi="Tahoma" w:hint="cs"/>
                <w:rtl/>
              </w:rPr>
              <w:t xml:space="preserve">هـ) </w:t>
            </w:r>
            <w:r w:rsidRPr="00AD4667">
              <w:rPr>
                <w:rFonts w:ascii="Vazirmatn" w:hAnsi="Vazirmatn"/>
                <w:rtl/>
                <w:lang w:bidi="fa-IR"/>
              </w:rPr>
              <w:t>دو عدد 63 و 49 نسبت به هم اول هستند</w:t>
            </w:r>
            <w:r w:rsidRPr="00AD4667">
              <w:rPr>
                <w:rFonts w:ascii="Tahoma" w:hAnsi="Tahoma" w:hint="cs"/>
                <w:rtl/>
              </w:rPr>
              <w:t xml:space="preserve"> (      )              و)</w:t>
            </w:r>
            <w:r w:rsidRPr="00AD4667">
              <w:rPr>
                <w:rFonts w:ascii="Tahoma" w:hAnsi="Tahoma" w:hint="cs"/>
                <w:rtl/>
                <w:lang w:bidi="fa-IR"/>
              </w:rPr>
              <w:t xml:space="preserve"> </w:t>
            </w:r>
            <w:r w:rsidRPr="00AD4667">
              <w:rPr>
                <w:rFonts w:ascii="Tahoma" w:hAnsi="Tahoma"/>
                <w:rtl/>
                <w:lang w:bidi="fa-IR"/>
              </w:rPr>
              <w:t>معکوس عدد 5-  برابر</w:t>
            </w:r>
            <w:r w:rsidRPr="00AD4667">
              <w:rPr>
                <w:rFonts w:ascii="Tahoma" w:hAnsi="Tahoma" w:hint="cs"/>
                <w:rtl/>
                <w:lang w:bidi="fa-IR"/>
              </w:rPr>
              <w:t xml:space="preserve"> 5+ است. </w:t>
            </w:r>
            <w:r w:rsidRPr="00AD4667">
              <w:rPr>
                <w:rFonts w:ascii="Tahoma" w:hAnsi="Tahoma" w:hint="cs"/>
                <w:rtl/>
              </w:rPr>
              <w:t xml:space="preserve">(      )  </w:t>
            </w:r>
          </w:p>
        </w:tc>
      </w:tr>
      <w:tr w:rsidR="00562258" w:rsidRPr="00AD4667" w14:paraId="10B07BF4" w14:textId="77777777" w:rsidTr="00562258">
        <w:trPr>
          <w:cantSplit/>
          <w:trHeight w:val="1134"/>
        </w:trPr>
        <w:tc>
          <w:tcPr>
            <w:tcW w:w="603" w:type="dxa"/>
            <w:textDirection w:val="tbRl"/>
            <w:vAlign w:val="center"/>
          </w:tcPr>
          <w:p w14:paraId="65DD8E41" w14:textId="13DBBDB6" w:rsidR="00562258" w:rsidRPr="00AD4667" w:rsidRDefault="00562258" w:rsidP="00D46336">
            <w:pPr>
              <w:ind w:left="113" w:right="113"/>
              <w:jc w:val="center"/>
              <w:rPr>
                <w:rtl/>
              </w:rPr>
            </w:pPr>
            <w:r w:rsidRPr="00F12985">
              <w:rPr>
                <w:rFonts w:hint="cs"/>
                <w:sz w:val="20"/>
                <w:szCs w:val="20"/>
                <w:rtl/>
              </w:rPr>
              <w:t>کامل کردنی</w:t>
            </w:r>
          </w:p>
        </w:tc>
        <w:tc>
          <w:tcPr>
            <w:tcW w:w="10207" w:type="dxa"/>
            <w:vAlign w:val="center"/>
          </w:tcPr>
          <w:p w14:paraId="4F981DFF" w14:textId="0858527E" w:rsidR="00562258" w:rsidRPr="00AD4667" w:rsidRDefault="00562258" w:rsidP="00D90F00">
            <w:pPr>
              <w:rPr>
                <w:rtl/>
              </w:rPr>
            </w:pPr>
            <w:r w:rsidRPr="00AD4667">
              <w:rPr>
                <w:rFonts w:hint="cs"/>
                <w:rtl/>
              </w:rPr>
              <w:t>الف) تنها عددی که معکوس ندارد</w:t>
            </w:r>
            <w:r w:rsidRPr="00AD4667">
              <w:rPr>
                <w:rtl/>
              </w:rPr>
              <w:t xml:space="preserve"> </w:t>
            </w:r>
            <w:r w:rsidRPr="00AD4667">
              <w:rPr>
                <w:rFonts w:hint="cs"/>
                <w:rtl/>
              </w:rPr>
              <w:t xml:space="preserve">عدد ............ است.                 ب) معکوس عدد </w:t>
            </w:r>
            <w:r w:rsidRPr="00AD4667">
              <w:rPr>
                <w:position w:val="-24"/>
              </w:rPr>
              <w:object w:dxaOrig="800" w:dyaOrig="639" w14:anchorId="3AC42906">
                <v:shape id="_x0000_i1026" type="#_x0000_t75" style="width:34.65pt;height:26.65pt" o:ole="">
                  <v:imagedata r:id="rId10" o:title=""/>
                </v:shape>
                <o:OLEObject Type="Embed" ProgID="Equation.DSMT4" ShapeID="_x0000_i1026" DrawAspect="Content" ObjectID="_1791133424" r:id="rId11"/>
              </w:object>
            </w:r>
            <w:r w:rsidRPr="00AD4667">
              <w:rPr>
                <w:rtl/>
              </w:rPr>
              <w:t xml:space="preserve"> </w:t>
            </w:r>
            <w:r w:rsidRPr="00AD4667">
              <w:rPr>
                <w:rFonts w:hint="cs"/>
                <w:rtl/>
              </w:rPr>
              <w:t>عدد ............... است.</w:t>
            </w:r>
          </w:p>
          <w:p w14:paraId="19C39D60" w14:textId="77777777" w:rsidR="00562258" w:rsidRPr="00AD4667" w:rsidRDefault="00562258" w:rsidP="00D90F00">
            <w:pPr>
              <w:rPr>
                <w:rtl/>
              </w:rPr>
            </w:pPr>
            <w:r w:rsidRPr="00AD4667">
              <w:rPr>
                <w:rFonts w:hint="cs"/>
                <w:rtl/>
              </w:rPr>
              <w:t>ج) کوچکترین عدد مرکب عدد ................ است.                  د) حاصل</w:t>
            </w:r>
            <w:r w:rsidRPr="00AD4667">
              <w:rPr>
                <w:rFonts w:hint="cs"/>
                <w:rtl/>
              </w:rPr>
              <w:softHyphen/>
              <w:t>ضرب هر عدد در معکوسش برابر است با</w:t>
            </w:r>
            <w:r w:rsidRPr="00AD4667">
              <w:rPr>
                <w:rFonts w:cs="Times New Roman" w:hint="cs"/>
                <w:rtl/>
              </w:rPr>
              <w:t>..........</w:t>
            </w:r>
            <w:r w:rsidRPr="00AD4667">
              <w:rPr>
                <w:rFonts w:hint="cs"/>
                <w:rtl/>
              </w:rPr>
              <w:t xml:space="preserve">      </w:t>
            </w:r>
          </w:p>
          <w:p w14:paraId="430AA1FA" w14:textId="4252D4A7" w:rsidR="00562258" w:rsidRPr="00AD4667" w:rsidRDefault="008409B5" w:rsidP="00D90F00">
            <w:pPr>
              <w:rPr>
                <w:rFonts w:ascii="Tahoma" w:hAnsi="Tahoma"/>
                <w:rtl/>
              </w:rPr>
            </w:pPr>
            <w:r w:rsidRPr="00AD4667">
              <w:rPr>
                <w:rFonts w:ascii="Tahoma" w:hAnsi="Tahoma" w:hint="cs"/>
                <w:rtl/>
              </w:rPr>
              <w:t xml:space="preserve">هـ </w:t>
            </w:r>
            <w:r w:rsidR="00562258" w:rsidRPr="00AD4667">
              <w:rPr>
                <w:rFonts w:ascii="Tahoma" w:hAnsi="Tahoma" w:hint="cs"/>
                <w:rtl/>
              </w:rPr>
              <w:t>) برای بررسی اول یا مرکب بودن عدد 97 حد اکثر ............. تقسیم انجام می شود.</w:t>
            </w:r>
          </w:p>
        </w:tc>
      </w:tr>
      <w:tr w:rsidR="00562258" w:rsidRPr="00AD4667" w14:paraId="0708905C" w14:textId="77777777" w:rsidTr="00562258">
        <w:trPr>
          <w:cantSplit/>
          <w:trHeight w:val="1134"/>
        </w:trPr>
        <w:tc>
          <w:tcPr>
            <w:tcW w:w="603" w:type="dxa"/>
            <w:textDirection w:val="tbRl"/>
            <w:vAlign w:val="center"/>
          </w:tcPr>
          <w:p w14:paraId="5D90064C" w14:textId="4FAD0439" w:rsidR="00562258" w:rsidRPr="00AD4667" w:rsidRDefault="00562258" w:rsidP="00D46336">
            <w:pPr>
              <w:ind w:left="113" w:right="113"/>
              <w:jc w:val="center"/>
              <w:rPr>
                <w:rtl/>
              </w:rPr>
            </w:pPr>
            <w:r w:rsidRPr="00F12985">
              <w:rPr>
                <w:rFonts w:hint="cs"/>
                <w:sz w:val="20"/>
                <w:szCs w:val="20"/>
                <w:rtl/>
              </w:rPr>
              <w:t>چهارگزینه ای</w:t>
            </w:r>
          </w:p>
        </w:tc>
        <w:tc>
          <w:tcPr>
            <w:tcW w:w="10207" w:type="dxa"/>
            <w:vAlign w:val="center"/>
          </w:tcPr>
          <w:p w14:paraId="631761B7" w14:textId="27E38195" w:rsidR="00562258" w:rsidRPr="00AD4667" w:rsidRDefault="00562258" w:rsidP="00537A71">
            <w:pPr>
              <w:spacing w:line="360" w:lineRule="auto"/>
              <w:rPr>
                <w:rtl/>
              </w:rPr>
            </w:pPr>
            <w:r w:rsidRPr="00AD4667">
              <w:rPr>
                <w:rFonts w:hint="cs"/>
                <w:rtl/>
              </w:rPr>
              <w:t xml:space="preserve">الف) کدام عدد گویا </w:t>
            </w:r>
            <w:r w:rsidRPr="00AD4667">
              <w:rPr>
                <w:rFonts w:hint="cs"/>
                <w:u w:val="single"/>
                <w:rtl/>
              </w:rPr>
              <w:t>نیست</w:t>
            </w:r>
            <w:r w:rsidRPr="00AD4667">
              <w:rPr>
                <w:rFonts w:hint="cs"/>
                <w:rtl/>
              </w:rPr>
              <w:t>؟</w:t>
            </w:r>
            <w:r w:rsidR="00E27157">
              <w:rPr>
                <w:rFonts w:hint="cs"/>
                <w:rtl/>
              </w:rPr>
              <w:t xml:space="preserve">     </w:t>
            </w:r>
            <w:r w:rsidRPr="00AD4667">
              <w:rPr>
                <w:rFonts w:hint="cs"/>
                <w:rtl/>
              </w:rPr>
              <w:t xml:space="preserve"> 1) </w:t>
            </w:r>
            <w:r w:rsidRPr="00AD4667">
              <w:rPr>
                <w:position w:val="-8"/>
              </w:rPr>
              <w:object w:dxaOrig="400" w:dyaOrig="400" w14:anchorId="1266A133">
                <v:shape id="_x0000_i1027" type="#_x0000_t75" style="width:19.55pt;height:19.55pt" o:ole="">
                  <v:imagedata r:id="rId12" o:title=""/>
                </v:shape>
                <o:OLEObject Type="Embed" ProgID="Equation.DSMT4" ShapeID="_x0000_i1027" DrawAspect="Content" ObjectID="_1791133425" r:id="rId13"/>
              </w:object>
            </w:r>
            <w:r w:rsidRPr="00AD4667">
              <w:rPr>
                <w:rFonts w:hint="cs"/>
                <w:rtl/>
              </w:rPr>
              <w:t xml:space="preserve">                        2) </w:t>
            </w:r>
            <w:r w:rsidRPr="00AD4667">
              <w:rPr>
                <w:position w:val="-6"/>
              </w:rPr>
              <w:object w:dxaOrig="700" w:dyaOrig="300" w14:anchorId="0642E916">
                <v:shape id="_x0000_i1028" type="#_x0000_t75" style="width:36.45pt;height:15.1pt" o:ole="">
                  <v:imagedata r:id="rId14" o:title=""/>
                </v:shape>
                <o:OLEObject Type="Embed" ProgID="Equation.DSMT4" ShapeID="_x0000_i1028" DrawAspect="Content" ObjectID="_1791133426" r:id="rId15"/>
              </w:object>
            </w:r>
            <w:r w:rsidRPr="00AD4667">
              <w:rPr>
                <w:rFonts w:hint="cs"/>
                <w:rtl/>
              </w:rPr>
              <w:t xml:space="preserve">                            3) </w:t>
            </w:r>
            <w:r w:rsidRPr="00AD4667">
              <w:rPr>
                <w:position w:val="-8"/>
              </w:rPr>
              <w:object w:dxaOrig="420" w:dyaOrig="400" w14:anchorId="4FF4B660">
                <v:shape id="_x0000_i1029" type="#_x0000_t75" style="width:22.2pt;height:19.55pt" o:ole="">
                  <v:imagedata r:id="rId16" o:title=""/>
                </v:shape>
                <o:OLEObject Type="Embed" ProgID="Equation.DSMT4" ShapeID="_x0000_i1029" DrawAspect="Content" ObjectID="_1791133427" r:id="rId17"/>
              </w:object>
            </w:r>
            <w:r w:rsidRPr="00AD4667">
              <w:rPr>
                <w:rFonts w:hint="cs"/>
                <w:rtl/>
              </w:rPr>
              <w:t xml:space="preserve">                            4) </w:t>
            </w:r>
            <w:r w:rsidRPr="00AD4667">
              <w:rPr>
                <w:position w:val="-6"/>
              </w:rPr>
              <w:object w:dxaOrig="380" w:dyaOrig="279" w14:anchorId="7A05625A">
                <v:shape id="_x0000_i1030" type="#_x0000_t75" style="width:19.55pt;height:14.2pt" o:ole="">
                  <v:imagedata r:id="rId18" o:title=""/>
                </v:shape>
                <o:OLEObject Type="Embed" ProgID="Equation.DSMT4" ShapeID="_x0000_i1030" DrawAspect="Content" ObjectID="_1791133428" r:id="rId19"/>
              </w:object>
            </w:r>
          </w:p>
          <w:p w14:paraId="3C3001A6" w14:textId="2112B08E" w:rsidR="00562258" w:rsidRDefault="00562258" w:rsidP="00537A71">
            <w:pPr>
              <w:spacing w:line="360" w:lineRule="auto"/>
              <w:rPr>
                <w:rtl/>
                <w:lang w:bidi="fa-IR"/>
              </w:rPr>
            </w:pPr>
            <w:r w:rsidRPr="00AD4667">
              <w:rPr>
                <w:rFonts w:hint="cs"/>
                <w:rtl/>
              </w:rPr>
              <w:t xml:space="preserve">ب) حاصل عبارت </w:t>
            </w:r>
            <w:r w:rsidR="00E27157" w:rsidRPr="00AD4667">
              <w:rPr>
                <w:position w:val="-28"/>
              </w:rPr>
              <w:object w:dxaOrig="1100" w:dyaOrig="720" w14:anchorId="10775490">
                <v:shape id="_x0000_i1031" type="#_x0000_t75" style="width:56pt;height:36.45pt" o:ole="">
                  <v:imagedata r:id="rId20" o:title=""/>
                </v:shape>
                <o:OLEObject Type="Embed" ProgID="Equation.DSMT4" ShapeID="_x0000_i1031" DrawAspect="Content" ObjectID="_1791133429" r:id="rId21"/>
              </w:object>
            </w:r>
            <w:r w:rsidRPr="00AD4667">
              <w:rPr>
                <w:rFonts w:hint="cs"/>
                <w:rtl/>
              </w:rPr>
              <w:t xml:space="preserve">کدام گزینه است؟      </w:t>
            </w:r>
            <w:r w:rsidR="00E27157">
              <w:rPr>
                <w:rFonts w:hint="cs"/>
                <w:rtl/>
              </w:rPr>
              <w:t>1</w:t>
            </w:r>
            <w:r w:rsidRPr="00AD4667">
              <w:rPr>
                <w:rFonts w:hint="cs"/>
                <w:rtl/>
              </w:rPr>
              <w:t xml:space="preserve">) </w:t>
            </w:r>
            <w:r w:rsidRPr="00AD4667">
              <w:rPr>
                <w:position w:val="-22"/>
              </w:rPr>
              <w:object w:dxaOrig="440" w:dyaOrig="580" w14:anchorId="0513A867">
                <v:shape id="_x0000_i1032" type="#_x0000_t75" style="width:22.2pt;height:29.35pt" o:ole="">
                  <v:imagedata r:id="rId22" o:title=""/>
                </v:shape>
                <o:OLEObject Type="Embed" ProgID="Equation.DSMT4" ShapeID="_x0000_i1032" DrawAspect="Content" ObjectID="_1791133430" r:id="rId23"/>
              </w:object>
            </w:r>
            <w:r w:rsidRPr="00AD4667">
              <w:rPr>
                <w:rFonts w:hint="cs"/>
                <w:rtl/>
              </w:rPr>
              <w:t xml:space="preserve">               2) </w:t>
            </w:r>
            <w:r w:rsidRPr="00AD4667">
              <w:rPr>
                <w:position w:val="-22"/>
              </w:rPr>
              <w:object w:dxaOrig="279" w:dyaOrig="580" w14:anchorId="5E3039E1">
                <v:shape id="_x0000_i1033" type="#_x0000_t75" style="width:14.2pt;height:29.35pt" o:ole="">
                  <v:imagedata r:id="rId24" o:title=""/>
                </v:shape>
                <o:OLEObject Type="Embed" ProgID="Equation.DSMT4" ShapeID="_x0000_i1033" DrawAspect="Content" ObjectID="_1791133431" r:id="rId25"/>
              </w:object>
            </w:r>
            <w:r w:rsidRPr="00AD4667">
              <w:rPr>
                <w:rFonts w:hint="cs"/>
                <w:rtl/>
              </w:rPr>
              <w:t xml:space="preserve">                3) </w:t>
            </w:r>
            <w:r w:rsidR="00E27157" w:rsidRPr="00AD4667">
              <w:rPr>
                <w:position w:val="-28"/>
              </w:rPr>
              <w:object w:dxaOrig="499" w:dyaOrig="720" w14:anchorId="7B294AFF">
                <v:shape id="_x0000_i1034" type="#_x0000_t75" style="width:24pt;height:32.9pt" o:ole="">
                  <v:imagedata r:id="rId26" o:title=""/>
                </v:shape>
                <o:OLEObject Type="Embed" ProgID="Equation.DSMT4" ShapeID="_x0000_i1034" DrawAspect="Content" ObjectID="_1791133432" r:id="rId27"/>
              </w:object>
            </w:r>
            <w:r w:rsidRPr="00AD4667">
              <w:rPr>
                <w:rFonts w:hint="cs"/>
                <w:rtl/>
              </w:rPr>
              <w:t xml:space="preserve">             4) </w:t>
            </w:r>
            <w:r w:rsidR="00E27157" w:rsidRPr="00AD4667">
              <w:rPr>
                <w:position w:val="-28"/>
              </w:rPr>
              <w:object w:dxaOrig="660" w:dyaOrig="720" w14:anchorId="7A2F05CE">
                <v:shape id="_x0000_i1035" type="#_x0000_t75" style="width:31.1pt;height:33.8pt" o:ole="">
                  <v:imagedata r:id="rId28" o:title=""/>
                </v:shape>
                <o:OLEObject Type="Embed" ProgID="Equation.DSMT4" ShapeID="_x0000_i1035" DrawAspect="Content" ObjectID="_1791133433" r:id="rId29"/>
              </w:object>
            </w:r>
          </w:p>
          <w:p w14:paraId="650BEE0F" w14:textId="76E2ABA1" w:rsidR="00031911" w:rsidRPr="00AD4667" w:rsidRDefault="00031911" w:rsidP="0003191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ج</w:t>
            </w:r>
            <w:r w:rsidRPr="00AD4667">
              <w:rPr>
                <w:rFonts w:hint="cs"/>
                <w:rtl/>
              </w:rPr>
              <w:t>) تعداد اعداد اول کمتر از 30 چند تا است ؟</w:t>
            </w:r>
            <w:r>
              <w:rPr>
                <w:rFonts w:hint="cs"/>
                <w:rtl/>
              </w:rPr>
              <w:t xml:space="preserve">      </w:t>
            </w:r>
            <w:r w:rsidRPr="00AD4667">
              <w:rPr>
                <w:rFonts w:hint="cs"/>
                <w:rtl/>
              </w:rPr>
              <w:t>1) 8                    2) 9                         3) 10                                  4) 11</w:t>
            </w:r>
          </w:p>
          <w:p w14:paraId="076E0972" w14:textId="402CCCCB" w:rsidR="00562258" w:rsidRPr="00AD4667" w:rsidRDefault="00031911" w:rsidP="00D90F00">
            <w:pPr>
              <w:rPr>
                <w:rtl/>
              </w:rPr>
            </w:pPr>
            <w:r>
              <w:rPr>
                <w:rFonts w:hint="cs"/>
                <w:rtl/>
              </w:rPr>
              <w:t>د</w:t>
            </w:r>
            <w:r w:rsidR="00562258" w:rsidRPr="00AD4667">
              <w:rPr>
                <w:rFonts w:hint="cs"/>
                <w:rtl/>
              </w:rPr>
              <w:t>)در روش غربال  برای مضارب 3 دومین عددی که برای اولین بار خط می خورد چند است؟</w:t>
            </w:r>
          </w:p>
          <w:p w14:paraId="283A0CD6" w14:textId="43C1FD7F" w:rsidR="00562258" w:rsidRPr="00AD4667" w:rsidRDefault="00562258" w:rsidP="00031911">
            <w:pPr>
              <w:rPr>
                <w:rFonts w:hint="cs"/>
                <w:rtl/>
              </w:rPr>
            </w:pPr>
            <w:r w:rsidRPr="00AD4667">
              <w:rPr>
                <w:rFonts w:hint="cs"/>
                <w:rtl/>
              </w:rPr>
              <w:t xml:space="preserve"> 1) 9                                   2) 12                                      3) 15                               4) 21</w:t>
            </w:r>
          </w:p>
        </w:tc>
      </w:tr>
      <w:tr w:rsidR="00562258" w:rsidRPr="00AD4667" w14:paraId="00833665" w14:textId="77777777" w:rsidTr="00562258">
        <w:trPr>
          <w:trHeight w:val="1218"/>
        </w:trPr>
        <w:tc>
          <w:tcPr>
            <w:tcW w:w="603" w:type="dxa"/>
          </w:tcPr>
          <w:p w14:paraId="6E96D48A" w14:textId="106C26A5" w:rsidR="00562258" w:rsidRPr="00AD4667" w:rsidRDefault="00562258" w:rsidP="00AD0171">
            <w:pPr>
              <w:jc w:val="center"/>
              <w:rPr>
                <w:rtl/>
              </w:rPr>
            </w:pPr>
            <w:r w:rsidRPr="00AD4667">
              <w:rPr>
                <w:rFonts w:hint="cs"/>
                <w:rtl/>
              </w:rPr>
              <w:t>1</w:t>
            </w:r>
          </w:p>
        </w:tc>
        <w:tc>
          <w:tcPr>
            <w:tcW w:w="10207" w:type="dxa"/>
          </w:tcPr>
          <w:p w14:paraId="2B649809" w14:textId="77777777" w:rsidR="00562258" w:rsidRPr="00AD4667" w:rsidRDefault="00562258" w:rsidP="00D46D90">
            <w:pPr>
              <w:rPr>
                <w:rtl/>
              </w:rPr>
            </w:pPr>
            <w:r w:rsidRPr="00AD4667">
              <w:rPr>
                <w:rFonts w:hint="cs"/>
                <w:rtl/>
              </w:rPr>
              <w:t>کسرهای زیر را به ساده</w:t>
            </w:r>
            <w:r w:rsidRPr="00AD4667">
              <w:rPr>
                <w:rFonts w:hint="cs"/>
                <w:rtl/>
              </w:rPr>
              <w:softHyphen/>
              <w:t>ترین شکل بنویسید.</w:t>
            </w:r>
          </w:p>
          <w:p w14:paraId="492CE0C6" w14:textId="5FE8D47E" w:rsidR="00562258" w:rsidRPr="00AD4667" w:rsidRDefault="00562258" w:rsidP="005E1D96">
            <w:pPr>
              <w:tabs>
                <w:tab w:val="left" w:pos="3565"/>
                <w:tab w:val="left" w:pos="7480"/>
              </w:tabs>
              <w:rPr>
                <w:rtl/>
              </w:rPr>
            </w:pPr>
            <w:r w:rsidRPr="00AD4667">
              <w:rPr>
                <w:rtl/>
              </w:rPr>
              <w:tab/>
            </w:r>
            <w:r w:rsidR="00E27157">
              <w:rPr>
                <w:rFonts w:hint="cs"/>
                <w:rtl/>
              </w:rPr>
              <w:t xml:space="preserve">   </w:t>
            </w:r>
            <w:r w:rsidRPr="00AD4667">
              <w:rPr>
                <w:position w:val="-32"/>
              </w:rPr>
              <w:object w:dxaOrig="1740" w:dyaOrig="800" w14:anchorId="161DFD94">
                <v:shape id="_x0000_i1036" type="#_x0000_t75" style="width:87.1pt;height:40pt" o:ole="">
                  <v:imagedata r:id="rId30" o:title=""/>
                </v:shape>
                <o:OLEObject Type="Embed" ProgID="Equation.DSMT4" ShapeID="_x0000_i1036" DrawAspect="Content" ObjectID="_1791133434" r:id="rId31"/>
              </w:object>
            </w:r>
            <w:r w:rsidRPr="00AD4667">
              <w:rPr>
                <w:rtl/>
              </w:rPr>
              <w:t xml:space="preserve"> </w:t>
            </w:r>
            <w:r w:rsidR="00E27157">
              <w:rPr>
                <w:rFonts w:hint="cs"/>
                <w:rtl/>
              </w:rPr>
              <w:t xml:space="preserve">                                            </w:t>
            </w:r>
            <w:r w:rsidRPr="00AD4667">
              <w:rPr>
                <w:rtl/>
              </w:rPr>
              <w:tab/>
            </w:r>
            <w:r w:rsidRPr="00AD4667">
              <w:rPr>
                <w:rFonts w:hint="cs"/>
                <w:rtl/>
              </w:rPr>
              <w:t xml:space="preserve">          </w:t>
            </w:r>
            <w:r w:rsidRPr="00AD4667">
              <w:rPr>
                <w:position w:val="-24"/>
              </w:rPr>
              <w:object w:dxaOrig="1180" w:dyaOrig="639" w14:anchorId="1795C90C">
                <v:shape id="_x0000_i1037" type="#_x0000_t75" style="width:60.45pt;height:32pt" o:ole="">
                  <v:imagedata r:id="rId32" o:title=""/>
                </v:shape>
                <o:OLEObject Type="Embed" ProgID="Equation.DSMT4" ShapeID="_x0000_i1037" DrawAspect="Content" ObjectID="_1791133435" r:id="rId33"/>
              </w:object>
            </w:r>
            <w:r w:rsidRPr="00AD4667">
              <w:rPr>
                <w:rtl/>
              </w:rPr>
              <w:t xml:space="preserve"> </w:t>
            </w:r>
          </w:p>
        </w:tc>
      </w:tr>
      <w:tr w:rsidR="00562258" w:rsidRPr="00AD4667" w14:paraId="66EB3852" w14:textId="77777777" w:rsidTr="00031911">
        <w:trPr>
          <w:trHeight w:val="2537"/>
        </w:trPr>
        <w:tc>
          <w:tcPr>
            <w:tcW w:w="603" w:type="dxa"/>
          </w:tcPr>
          <w:p w14:paraId="547D0EFB" w14:textId="1E14B274" w:rsidR="00562258" w:rsidRPr="00AD4667" w:rsidRDefault="00562258" w:rsidP="00A97974">
            <w:pPr>
              <w:jc w:val="center"/>
              <w:rPr>
                <w:rtl/>
              </w:rPr>
            </w:pPr>
            <w:r w:rsidRPr="00AD4667">
              <w:rPr>
                <w:rFonts w:hint="cs"/>
                <w:rtl/>
              </w:rPr>
              <w:t>2</w:t>
            </w:r>
          </w:p>
        </w:tc>
        <w:tc>
          <w:tcPr>
            <w:tcW w:w="10207" w:type="dxa"/>
          </w:tcPr>
          <w:p w14:paraId="5CB48D52" w14:textId="77777777" w:rsidR="00562258" w:rsidRPr="00AD4667" w:rsidRDefault="00562258" w:rsidP="00D46D90">
            <w:pPr>
              <w:rPr>
                <w:rtl/>
                <w:lang w:bidi="fa-IR"/>
              </w:rPr>
            </w:pPr>
            <w:r w:rsidRPr="00AD4667">
              <w:rPr>
                <w:rFonts w:hint="cs"/>
                <w:rtl/>
              </w:rPr>
              <w:t>حاصل عبارت</w:t>
            </w:r>
            <w:r w:rsidRPr="00AD4667">
              <w:rPr>
                <w:rFonts w:hint="cs"/>
                <w:rtl/>
              </w:rPr>
              <w:softHyphen/>
              <w:t>های زیر را بدست آورید.</w:t>
            </w:r>
          </w:p>
          <w:p w14:paraId="7A485C25" w14:textId="4542159B" w:rsidR="00562258" w:rsidRPr="00AD4667" w:rsidRDefault="00562258" w:rsidP="00562258">
            <w:pPr>
              <w:tabs>
                <w:tab w:val="left" w:pos="6955"/>
              </w:tabs>
              <w:jc w:val="right"/>
              <w:rPr>
                <w:rtl/>
                <w:lang w:bidi="fa-IR"/>
              </w:rPr>
            </w:pPr>
            <w:r w:rsidRPr="00AD4667">
              <w:rPr>
                <w:rFonts w:hint="cs"/>
                <w:rtl/>
                <w:lang w:bidi="fa-IR"/>
              </w:rPr>
              <w:t xml:space="preserve">                                                  </w:t>
            </w:r>
            <w:r w:rsidRPr="00AD4667">
              <w:rPr>
                <w:position w:val="-6"/>
              </w:rPr>
              <w:object w:dxaOrig="1920" w:dyaOrig="279" w14:anchorId="269B7F4E">
                <v:shape id="_x0000_i1066" type="#_x0000_t75" style="width:96pt;height:14.2pt" o:ole="">
                  <v:imagedata r:id="rId34" o:title=""/>
                </v:shape>
                <o:OLEObject Type="Embed" ProgID="Equation.DSMT4" ShapeID="_x0000_i1066" DrawAspect="Content" ObjectID="_1791133436" r:id="rId35"/>
              </w:object>
            </w:r>
            <w:r w:rsidRPr="00AD4667">
              <w:rPr>
                <w:rtl/>
                <w:lang w:bidi="fa-IR"/>
              </w:rPr>
              <w:tab/>
            </w:r>
            <w:r w:rsidRPr="00AD4667">
              <w:rPr>
                <w:rFonts w:hint="cs"/>
                <w:rtl/>
                <w:lang w:bidi="fa-IR"/>
              </w:rPr>
              <w:t xml:space="preserve">       </w:t>
            </w:r>
            <w:r w:rsidRPr="00AD4667">
              <w:rPr>
                <w:position w:val="-14"/>
                <w:lang w:bidi="fa-IR"/>
              </w:rPr>
              <w:object w:dxaOrig="2200" w:dyaOrig="440" w14:anchorId="366F9B91">
                <v:shape id="_x0000_i1067" type="#_x0000_t75" style="width:110.2pt;height:22.2pt" o:ole="">
                  <v:imagedata r:id="rId36" o:title=""/>
                </v:shape>
                <o:OLEObject Type="Embed" ProgID="Equation.DSMT4" ShapeID="_x0000_i1067" DrawAspect="Content" ObjectID="_1791133437" r:id="rId37"/>
              </w:object>
            </w:r>
            <w:r w:rsidRPr="00AD4667">
              <w:rPr>
                <w:rtl/>
                <w:lang w:bidi="fa-IR"/>
              </w:rPr>
              <w:t xml:space="preserve"> </w:t>
            </w:r>
          </w:p>
          <w:p w14:paraId="4503ED87" w14:textId="77777777" w:rsidR="00562258" w:rsidRPr="00031911" w:rsidRDefault="00562258" w:rsidP="00D46D90">
            <w:pPr>
              <w:rPr>
                <w:sz w:val="16"/>
                <w:szCs w:val="16"/>
                <w:rtl/>
              </w:rPr>
            </w:pPr>
          </w:p>
          <w:p w14:paraId="42BC3813" w14:textId="1D2787A8" w:rsidR="00562258" w:rsidRPr="00AD4667" w:rsidRDefault="00562258" w:rsidP="00562258">
            <w:pPr>
              <w:tabs>
                <w:tab w:val="left" w:pos="6790"/>
              </w:tabs>
              <w:jc w:val="right"/>
              <w:rPr>
                <w:rtl/>
                <w:lang w:bidi="fa-IR"/>
              </w:rPr>
            </w:pPr>
            <w:r w:rsidRPr="00AD4667">
              <w:rPr>
                <w:rFonts w:hint="cs"/>
                <w:rtl/>
              </w:rPr>
              <w:t xml:space="preserve">                                                 </w:t>
            </w:r>
            <w:r w:rsidRPr="00AD4667">
              <w:rPr>
                <w:position w:val="-24"/>
              </w:rPr>
              <w:object w:dxaOrig="1920" w:dyaOrig="639" w14:anchorId="72AFE769">
                <v:shape id="_x0000_i1068" type="#_x0000_t75" style="width:96pt;height:32pt" o:ole="">
                  <v:imagedata r:id="rId38" o:title=""/>
                </v:shape>
                <o:OLEObject Type="Embed" ProgID="Equation.DSMT4" ShapeID="_x0000_i1068" DrawAspect="Content" ObjectID="_1791133438" r:id="rId39"/>
              </w:object>
            </w:r>
            <w:r w:rsidRPr="00AD4667">
              <w:rPr>
                <w:rFonts w:hint="cs"/>
                <w:rtl/>
              </w:rPr>
              <w:t xml:space="preserve">                                                       </w:t>
            </w:r>
            <w:r w:rsidRPr="00AD4667">
              <w:rPr>
                <w:position w:val="-24"/>
              </w:rPr>
              <w:object w:dxaOrig="2100" w:dyaOrig="639" w14:anchorId="614D89E6">
                <v:shape id="_x0000_i1069" type="#_x0000_t75" style="width:104.9pt;height:32pt" o:ole="">
                  <v:imagedata r:id="rId40" o:title=""/>
                </v:shape>
                <o:OLEObject Type="Embed" ProgID="Equation.DSMT4" ShapeID="_x0000_i1069" DrawAspect="Content" ObjectID="_1791133439" r:id="rId41"/>
              </w:object>
            </w:r>
          </w:p>
          <w:p w14:paraId="49BFF72F" w14:textId="77777777" w:rsidR="00562258" w:rsidRPr="00E27157" w:rsidRDefault="00562258" w:rsidP="00776FC2">
            <w:pPr>
              <w:tabs>
                <w:tab w:val="left" w:pos="6790"/>
              </w:tabs>
              <w:rPr>
                <w:sz w:val="16"/>
                <w:szCs w:val="16"/>
                <w:rtl/>
              </w:rPr>
            </w:pPr>
          </w:p>
          <w:p w14:paraId="351E1C64" w14:textId="63338B54" w:rsidR="00562258" w:rsidRPr="00AD4667" w:rsidRDefault="00562258" w:rsidP="00562258">
            <w:pPr>
              <w:tabs>
                <w:tab w:val="left" w:pos="6295"/>
              </w:tabs>
              <w:jc w:val="right"/>
              <w:rPr>
                <w:rtl/>
                <w:lang w:bidi="fa-IR"/>
              </w:rPr>
            </w:pPr>
            <w:r w:rsidRPr="00AD4667">
              <w:rPr>
                <w:position w:val="-6"/>
              </w:rPr>
              <w:object w:dxaOrig="2480" w:dyaOrig="279" w14:anchorId="5EADD776">
                <v:shape id="_x0000_i1070" type="#_x0000_t75" style="width:124.45pt;height:14.2pt" o:ole="">
                  <v:imagedata r:id="rId42" o:title=""/>
                </v:shape>
                <o:OLEObject Type="Embed" ProgID="Equation.DSMT4" ShapeID="_x0000_i1070" DrawAspect="Content" ObjectID="_1791133440" r:id="rId43"/>
              </w:object>
            </w:r>
          </w:p>
        </w:tc>
      </w:tr>
      <w:tr w:rsidR="00562258" w:rsidRPr="00AD4667" w14:paraId="2479DCB8" w14:textId="77777777" w:rsidTr="00562258">
        <w:tc>
          <w:tcPr>
            <w:tcW w:w="603" w:type="dxa"/>
          </w:tcPr>
          <w:p w14:paraId="20FAB98F" w14:textId="20191F3A" w:rsidR="00562258" w:rsidRPr="00AD4667" w:rsidRDefault="00562258" w:rsidP="00A97974">
            <w:pPr>
              <w:jc w:val="center"/>
              <w:rPr>
                <w:rtl/>
              </w:rPr>
            </w:pPr>
            <w:r w:rsidRPr="00AD4667">
              <w:rPr>
                <w:rFonts w:hint="cs"/>
                <w:rtl/>
              </w:rPr>
              <w:t>3</w:t>
            </w:r>
          </w:p>
        </w:tc>
        <w:tc>
          <w:tcPr>
            <w:tcW w:w="10207" w:type="dxa"/>
          </w:tcPr>
          <w:p w14:paraId="4DAD6F9A" w14:textId="34B01268" w:rsidR="00562258" w:rsidRPr="00F12985" w:rsidRDefault="00562258" w:rsidP="00F12985">
            <w:pPr>
              <w:spacing w:line="276" w:lineRule="auto"/>
              <w:rPr>
                <w:rFonts w:ascii="Vazirmatn" w:hAnsi="Vazirmatn"/>
                <w:rtl/>
                <w:lang w:bidi="fa-IR"/>
              </w:rPr>
            </w:pPr>
            <w:r w:rsidRPr="00AD4667">
              <w:rPr>
                <w:rFonts w:ascii="Vazirmatn" w:hAnsi="Vazirmatn" w:hint="cs"/>
                <w:rtl/>
              </w:rPr>
              <w:t xml:space="preserve">الف) 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در تساوی مقابل مقدار </w:t>
            </w:r>
            <w:r w:rsidRPr="00AD4667">
              <w:rPr>
                <w:rFonts w:asciiTheme="majorBidi" w:hAnsiTheme="majorBidi" w:cstheme="majorBidi"/>
                <w:lang w:bidi="fa-IR"/>
              </w:rPr>
              <w:t>x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 را بیابید.           </w:t>
            </w:r>
            <w:r w:rsidRPr="00AD4667">
              <w:rPr>
                <w:rFonts w:ascii="Vazirmatn" w:hAnsi="Vazirmatn"/>
                <w:lang w:bidi="fa-IR"/>
              </w:rPr>
              <w:t xml:space="preserve">  </w:t>
            </w:r>
            <w:r w:rsidRPr="00AD4667">
              <w:rPr>
                <w:rFonts w:ascii="Vazirmatn" w:hAnsi="Vazirmatn"/>
                <w:position w:val="-28"/>
                <w:lang w:bidi="fa-IR"/>
              </w:rPr>
              <w:object w:dxaOrig="760" w:dyaOrig="720" w14:anchorId="4FF175B3">
                <v:shape id="_x0000_i1043" type="#_x0000_t75" style="width:32pt;height:32pt" o:ole="">
                  <v:imagedata r:id="rId44" o:title=""/>
                </v:shape>
                <o:OLEObject Type="Embed" ProgID="Equation.DSMT4" ShapeID="_x0000_i1043" DrawAspect="Content" ObjectID="_1791133441" r:id="rId45"/>
              </w:object>
            </w:r>
            <w:r w:rsidR="00F12985">
              <w:rPr>
                <w:rFonts w:ascii="Vazirmatn" w:hAnsi="Vazirmatn" w:hint="cs"/>
                <w:rtl/>
                <w:lang w:bidi="fa-IR"/>
              </w:rPr>
              <w:t xml:space="preserve">               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ب) </w:t>
            </w:r>
            <w:r w:rsidR="00F12985">
              <w:rPr>
                <w:rFonts w:ascii="Vazirmatn" w:hAnsi="Vazirmatn" w:hint="cs"/>
                <w:rtl/>
                <w:lang w:bidi="fa-IR"/>
              </w:rPr>
              <w:t>مقایسه کنید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.       </w:t>
            </w:r>
            <w:r w:rsidRPr="00AD4667">
              <w:rPr>
                <w:rFonts w:ascii="Vazirmatn" w:hAnsi="Vazirmatn"/>
                <w:position w:val="-28"/>
                <w:lang w:bidi="fa-IR"/>
              </w:rPr>
              <w:object w:dxaOrig="1420" w:dyaOrig="720" w14:anchorId="7D3D2ED6">
                <v:shape id="_x0000_i1044" type="#_x0000_t75" style="width:61.35pt;height:33.8pt" o:ole="">
                  <v:imagedata r:id="rId46" o:title=""/>
                </v:shape>
                <o:OLEObject Type="Embed" ProgID="Equation.DSMT4" ShapeID="_x0000_i1044" DrawAspect="Content" ObjectID="_1791133442" r:id="rId47"/>
              </w:objec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            </w:t>
            </w:r>
            <w:r w:rsidRPr="00AD4667">
              <w:rPr>
                <w:rFonts w:ascii="Vazirmatn" w:hAnsi="Vazirmatn"/>
                <w:position w:val="-28"/>
                <w:lang w:bidi="fa-IR"/>
              </w:rPr>
              <w:object w:dxaOrig="1120" w:dyaOrig="720" w14:anchorId="2F3ACDA4">
                <v:shape id="_x0000_i1045" type="#_x0000_t75" style="width:46.2pt;height:32pt" o:ole="">
                  <v:imagedata r:id="rId48" o:title=""/>
                </v:shape>
                <o:OLEObject Type="Embed" ProgID="Equation.DSMT4" ShapeID="_x0000_i1045" DrawAspect="Content" ObjectID="_1791133443" r:id="rId49"/>
              </w:object>
            </w:r>
          </w:p>
        </w:tc>
      </w:tr>
      <w:tr w:rsidR="00562258" w:rsidRPr="00AD4667" w14:paraId="7945B571" w14:textId="77777777" w:rsidTr="00562258">
        <w:trPr>
          <w:trHeight w:val="795"/>
        </w:trPr>
        <w:tc>
          <w:tcPr>
            <w:tcW w:w="603" w:type="dxa"/>
          </w:tcPr>
          <w:p w14:paraId="22576B8B" w14:textId="02F34E27" w:rsidR="00562258" w:rsidRPr="00AD4667" w:rsidRDefault="00562258" w:rsidP="00A97974">
            <w:pPr>
              <w:jc w:val="center"/>
              <w:rPr>
                <w:rtl/>
              </w:rPr>
            </w:pPr>
            <w:r w:rsidRPr="00AD4667">
              <w:rPr>
                <w:rFonts w:hint="cs"/>
                <w:rtl/>
              </w:rPr>
              <w:t>4</w:t>
            </w:r>
          </w:p>
        </w:tc>
        <w:tc>
          <w:tcPr>
            <w:tcW w:w="10207" w:type="dxa"/>
          </w:tcPr>
          <w:p w14:paraId="20C731CE" w14:textId="77777777" w:rsidR="00562258" w:rsidRPr="00AD4667" w:rsidRDefault="00562258" w:rsidP="00253E3D">
            <w:pPr>
              <w:jc w:val="both"/>
              <w:rPr>
                <w:rtl/>
                <w:lang w:bidi="fa-IR"/>
              </w:rPr>
            </w:pPr>
            <w:r w:rsidRPr="00AD4667">
              <w:rPr>
                <w:rtl/>
                <w:lang w:bidi="fa-IR"/>
              </w:rPr>
              <w:t>مشخص کن</w:t>
            </w:r>
            <w:r w:rsidRPr="00AD4667">
              <w:rPr>
                <w:rFonts w:hint="cs"/>
                <w:rtl/>
                <w:lang w:bidi="fa-IR"/>
              </w:rPr>
              <w:t>ی</w:t>
            </w:r>
            <w:r w:rsidRPr="00AD4667">
              <w:rPr>
                <w:rFonts w:hint="eastAsia"/>
                <w:rtl/>
                <w:lang w:bidi="fa-IR"/>
              </w:rPr>
              <w:t>د</w:t>
            </w:r>
            <w:r w:rsidRPr="00AD4667">
              <w:rPr>
                <w:rtl/>
                <w:lang w:bidi="fa-IR"/>
              </w:rPr>
              <w:t xml:space="preserve"> هر </w:t>
            </w:r>
            <w:r w:rsidRPr="00AD4667">
              <w:rPr>
                <w:rFonts w:hint="cs"/>
                <w:rtl/>
                <w:lang w:bidi="fa-IR"/>
              </w:rPr>
              <w:t>ی</w:t>
            </w:r>
            <w:r w:rsidRPr="00AD4667">
              <w:rPr>
                <w:rFonts w:hint="eastAsia"/>
                <w:rtl/>
                <w:lang w:bidi="fa-IR"/>
              </w:rPr>
              <w:t>ک</w:t>
            </w:r>
            <w:r w:rsidRPr="00AD4667">
              <w:rPr>
                <w:rtl/>
                <w:lang w:bidi="fa-IR"/>
              </w:rPr>
              <w:t xml:space="preserve"> از اعداد ز</w:t>
            </w:r>
            <w:r w:rsidRPr="00AD4667">
              <w:rPr>
                <w:rFonts w:hint="cs"/>
                <w:rtl/>
                <w:lang w:bidi="fa-IR"/>
              </w:rPr>
              <w:t>ی</w:t>
            </w:r>
            <w:r w:rsidRPr="00AD4667">
              <w:rPr>
                <w:rFonts w:hint="eastAsia"/>
                <w:rtl/>
                <w:lang w:bidi="fa-IR"/>
              </w:rPr>
              <w:t>ر</w:t>
            </w:r>
            <w:r w:rsidRPr="00AD4667">
              <w:rPr>
                <w:rtl/>
                <w:lang w:bidi="fa-IR"/>
              </w:rPr>
              <w:t xml:space="preserve"> اول هستند </w:t>
            </w:r>
            <w:r w:rsidRPr="00AD4667">
              <w:rPr>
                <w:rFonts w:hint="cs"/>
                <w:rtl/>
                <w:lang w:bidi="fa-IR"/>
              </w:rPr>
              <w:t>ی</w:t>
            </w:r>
            <w:r w:rsidRPr="00AD4667">
              <w:rPr>
                <w:rFonts w:hint="eastAsia"/>
                <w:rtl/>
                <w:lang w:bidi="fa-IR"/>
              </w:rPr>
              <w:t>ا</w:t>
            </w:r>
            <w:r w:rsidRPr="00AD4667">
              <w:rPr>
                <w:rtl/>
                <w:lang w:bidi="fa-IR"/>
              </w:rPr>
              <w:t xml:space="preserve"> مرکب؟</w:t>
            </w:r>
          </w:p>
          <w:p w14:paraId="0EC58A91" w14:textId="14CE7D36" w:rsidR="00562258" w:rsidRPr="00AD4667" w:rsidRDefault="00562258" w:rsidP="00253E3D">
            <w:pPr>
              <w:jc w:val="right"/>
              <w:rPr>
                <w:rtl/>
              </w:rPr>
            </w:pPr>
            <w:r w:rsidRPr="00AD4667">
              <w:rPr>
                <w:rtl/>
                <w:lang w:bidi="fa-IR"/>
              </w:rPr>
              <w:t xml:space="preserve">1            105            51              39           67           1402    </w:t>
            </w:r>
          </w:p>
        </w:tc>
      </w:tr>
      <w:tr w:rsidR="00562258" w:rsidRPr="00AD4667" w14:paraId="63C3C01F" w14:textId="77777777" w:rsidTr="00562258">
        <w:tc>
          <w:tcPr>
            <w:tcW w:w="603" w:type="dxa"/>
          </w:tcPr>
          <w:p w14:paraId="4724114F" w14:textId="77777777" w:rsidR="00562258" w:rsidRPr="00AD4667" w:rsidRDefault="00562258" w:rsidP="00A97974">
            <w:pPr>
              <w:jc w:val="center"/>
              <w:rPr>
                <w:rtl/>
              </w:rPr>
            </w:pPr>
          </w:p>
          <w:p w14:paraId="64087B68" w14:textId="52EEE1F6" w:rsidR="00562258" w:rsidRPr="00AD4667" w:rsidRDefault="00562258" w:rsidP="00A97974">
            <w:pPr>
              <w:jc w:val="center"/>
              <w:rPr>
                <w:rtl/>
              </w:rPr>
            </w:pPr>
            <w:r w:rsidRPr="00AD4667">
              <w:rPr>
                <w:rFonts w:hint="cs"/>
                <w:rtl/>
              </w:rPr>
              <w:t>5</w:t>
            </w:r>
          </w:p>
        </w:tc>
        <w:tc>
          <w:tcPr>
            <w:tcW w:w="10207" w:type="dxa"/>
          </w:tcPr>
          <w:p w14:paraId="39E870D3" w14:textId="623329D8" w:rsidR="00562258" w:rsidRPr="00AD4667" w:rsidRDefault="00562258" w:rsidP="00D46336">
            <w:pPr>
              <w:spacing w:line="276" w:lineRule="auto"/>
              <w:jc w:val="both"/>
              <w:rPr>
                <w:rtl/>
              </w:rPr>
            </w:pPr>
            <w:r w:rsidRPr="00AD4667">
              <w:rPr>
                <w:rFonts w:hint="cs"/>
                <w:rtl/>
              </w:rPr>
              <w:t xml:space="preserve">الف) مجموع دو عدد اول </w:t>
            </w:r>
            <w:r w:rsidRPr="00AD4667">
              <w:rPr>
                <w:rFonts w:hint="cs"/>
                <w:rtl/>
                <w:lang w:bidi="fa-IR"/>
              </w:rPr>
              <w:t xml:space="preserve"> 39 </w:t>
            </w:r>
            <w:r w:rsidRPr="00AD4667">
              <w:rPr>
                <w:rFonts w:hint="cs"/>
                <w:rtl/>
              </w:rPr>
              <w:t>شده است؛ آن دو عدد را مشخص کنید.</w:t>
            </w:r>
          </w:p>
          <w:p w14:paraId="2B460585" w14:textId="5FD93A01" w:rsidR="00562258" w:rsidRPr="00AD4667" w:rsidRDefault="00562258" w:rsidP="00D46336">
            <w:pPr>
              <w:spacing w:line="276" w:lineRule="auto"/>
              <w:jc w:val="both"/>
              <w:rPr>
                <w:rtl/>
              </w:rPr>
            </w:pPr>
            <w:r w:rsidRPr="00AD4667">
              <w:rPr>
                <w:rFonts w:hint="cs"/>
                <w:rtl/>
              </w:rPr>
              <w:t>ب) حاصل</w:t>
            </w:r>
            <w:r w:rsidRPr="00AD4667">
              <w:rPr>
                <w:rtl/>
              </w:rPr>
              <w:softHyphen/>
            </w:r>
            <w:r w:rsidRPr="00AD4667">
              <w:rPr>
                <w:rFonts w:hint="cs"/>
                <w:rtl/>
              </w:rPr>
              <w:t>ضرب دو عدد اول 26  شده است؛ آن دو عدد را مشخص کنید.</w:t>
            </w:r>
          </w:p>
          <w:p w14:paraId="07BFFC90" w14:textId="2B931FD7" w:rsidR="00562258" w:rsidRPr="00AD4667" w:rsidRDefault="00562258" w:rsidP="00D46336">
            <w:pPr>
              <w:spacing w:line="276" w:lineRule="auto"/>
              <w:jc w:val="both"/>
              <w:rPr>
                <w:rtl/>
              </w:rPr>
            </w:pPr>
            <w:r w:rsidRPr="00AD4667">
              <w:rPr>
                <w:rFonts w:hint="cs"/>
                <w:rtl/>
              </w:rPr>
              <w:t>ج</w:t>
            </w:r>
            <w:r w:rsidRPr="00AD4667">
              <w:rPr>
                <w:rtl/>
              </w:rPr>
              <w:t>) دوعدد مرکب بنو</w:t>
            </w:r>
            <w:r w:rsidRPr="00AD4667">
              <w:rPr>
                <w:rFonts w:hint="cs"/>
                <w:rtl/>
              </w:rPr>
              <w:t>ی</w:t>
            </w:r>
            <w:r w:rsidRPr="00AD4667">
              <w:rPr>
                <w:rFonts w:hint="eastAsia"/>
                <w:rtl/>
              </w:rPr>
              <w:t>س</w:t>
            </w:r>
            <w:r w:rsidRPr="00AD4667">
              <w:rPr>
                <w:rFonts w:hint="cs"/>
                <w:rtl/>
              </w:rPr>
              <w:t>ی</w:t>
            </w:r>
            <w:r w:rsidRPr="00AD4667">
              <w:rPr>
                <w:rFonts w:hint="eastAsia"/>
                <w:rtl/>
              </w:rPr>
              <w:t>د</w:t>
            </w:r>
            <w:r w:rsidRPr="00AD4667">
              <w:rPr>
                <w:rtl/>
              </w:rPr>
              <w:t xml:space="preserve"> که غ</w:t>
            </w:r>
            <w:r w:rsidRPr="00AD4667">
              <w:rPr>
                <w:rFonts w:hint="cs"/>
                <w:rtl/>
              </w:rPr>
              <w:t>ی</w:t>
            </w:r>
            <w:r w:rsidRPr="00AD4667">
              <w:rPr>
                <w:rFonts w:hint="eastAsia"/>
                <w:rtl/>
              </w:rPr>
              <w:t>ر</w:t>
            </w:r>
            <w:r w:rsidRPr="00AD4667">
              <w:rPr>
                <w:rtl/>
              </w:rPr>
              <w:t xml:space="preserve"> از </w:t>
            </w:r>
            <w:r w:rsidRPr="00AD4667">
              <w:rPr>
                <w:rtl/>
                <w:lang w:bidi="fa-IR"/>
              </w:rPr>
              <w:t>۲</w:t>
            </w:r>
            <w:r w:rsidRPr="00AD4667">
              <w:rPr>
                <w:rtl/>
              </w:rPr>
              <w:t xml:space="preserve"> و </w:t>
            </w:r>
            <w:r w:rsidRPr="00AD4667">
              <w:rPr>
                <w:rtl/>
                <w:lang w:bidi="fa-IR"/>
              </w:rPr>
              <w:t>۳</w:t>
            </w:r>
            <w:r w:rsidRPr="00AD4667">
              <w:rPr>
                <w:rtl/>
              </w:rPr>
              <w:t xml:space="preserve"> شمارنده اول د</w:t>
            </w:r>
            <w:r w:rsidRPr="00AD4667">
              <w:rPr>
                <w:rFonts w:hint="cs"/>
                <w:rtl/>
              </w:rPr>
              <w:t>ی</w:t>
            </w:r>
            <w:r w:rsidRPr="00AD4667">
              <w:rPr>
                <w:rFonts w:hint="eastAsia"/>
                <w:rtl/>
              </w:rPr>
              <w:t>گر</w:t>
            </w:r>
            <w:r w:rsidRPr="00AD4667">
              <w:rPr>
                <w:rFonts w:hint="cs"/>
                <w:rtl/>
              </w:rPr>
              <w:t>ی</w:t>
            </w:r>
            <w:r w:rsidRPr="00AD4667">
              <w:rPr>
                <w:rtl/>
              </w:rPr>
              <w:t xml:space="preserve"> نداشته باشند.</w:t>
            </w:r>
          </w:p>
        </w:tc>
      </w:tr>
      <w:tr w:rsidR="00031911" w:rsidRPr="00AD4667" w14:paraId="3D9CB2F2" w14:textId="77777777" w:rsidTr="00562258">
        <w:tc>
          <w:tcPr>
            <w:tcW w:w="603" w:type="dxa"/>
          </w:tcPr>
          <w:p w14:paraId="77F8A517" w14:textId="006148B0" w:rsidR="00031911" w:rsidRPr="00AD4667" w:rsidRDefault="00031911" w:rsidP="00A9797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0207" w:type="dxa"/>
          </w:tcPr>
          <w:p w14:paraId="5F260BEA" w14:textId="77777777" w:rsidR="00031911" w:rsidRDefault="00031911" w:rsidP="00D46336">
            <w:pPr>
              <w:spacing w:line="276" w:lineRule="auto"/>
              <w:jc w:val="both"/>
              <w:rPr>
                <w:rtl/>
              </w:rPr>
            </w:pPr>
            <w:r w:rsidRPr="00031911">
              <w:rPr>
                <w:rtl/>
              </w:rPr>
              <w:t>مشخص کن</w:t>
            </w:r>
            <w:r w:rsidRPr="00031911">
              <w:rPr>
                <w:rFonts w:hint="cs"/>
                <w:rtl/>
              </w:rPr>
              <w:t>ی</w:t>
            </w:r>
            <w:r w:rsidRPr="00031911">
              <w:rPr>
                <w:rFonts w:hint="eastAsia"/>
                <w:rtl/>
              </w:rPr>
              <w:t>د</w:t>
            </w:r>
            <w:r w:rsidRPr="00031911">
              <w:rPr>
                <w:rtl/>
              </w:rPr>
              <w:t xml:space="preserve"> عدد 119 اول است </w:t>
            </w:r>
            <w:r w:rsidRPr="00031911">
              <w:rPr>
                <w:rFonts w:hint="cs"/>
                <w:rtl/>
              </w:rPr>
              <w:t>ی</w:t>
            </w:r>
            <w:r w:rsidRPr="00031911">
              <w:rPr>
                <w:rFonts w:hint="eastAsia"/>
                <w:rtl/>
              </w:rPr>
              <w:t>ا</w:t>
            </w:r>
            <w:r w:rsidRPr="00031911">
              <w:rPr>
                <w:rtl/>
              </w:rPr>
              <w:t xml:space="preserve"> مرکب؟ ( با راه حل)</w:t>
            </w:r>
          </w:p>
          <w:p w14:paraId="18E25327" w14:textId="0426CA28" w:rsidR="00031911" w:rsidRPr="00B836C0" w:rsidRDefault="00031911" w:rsidP="00D46336">
            <w:pPr>
              <w:spacing w:line="276" w:lineRule="auto"/>
              <w:jc w:val="both"/>
              <w:rPr>
                <w:rFonts w:hint="cs"/>
                <w:sz w:val="20"/>
                <w:szCs w:val="20"/>
                <w:rtl/>
              </w:rPr>
            </w:pPr>
          </w:p>
        </w:tc>
      </w:tr>
      <w:tr w:rsidR="00562258" w:rsidRPr="00AD4667" w14:paraId="11D1BA87" w14:textId="77777777" w:rsidTr="00562258">
        <w:tc>
          <w:tcPr>
            <w:tcW w:w="603" w:type="dxa"/>
          </w:tcPr>
          <w:p w14:paraId="653F8A48" w14:textId="1ACCCD24" w:rsidR="00562258" w:rsidRPr="00AD4667" w:rsidRDefault="00031911" w:rsidP="00A9797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0207" w:type="dxa"/>
          </w:tcPr>
          <w:p w14:paraId="35ED8CCF" w14:textId="77777777" w:rsidR="00562258" w:rsidRPr="00AD4667" w:rsidRDefault="00562258" w:rsidP="00CB61EB">
            <w:pPr>
              <w:spacing w:line="276" w:lineRule="auto"/>
              <w:rPr>
                <w:rFonts w:ascii="Vazirmatn" w:hAnsi="Vazirmatn"/>
                <w:rtl/>
                <w:lang w:bidi="fa-IR"/>
              </w:rPr>
            </w:pPr>
            <w:r w:rsidRPr="00AD4667">
              <w:rPr>
                <w:rFonts w:ascii="Vazirmatn" w:hAnsi="Vazirmatn"/>
                <w:rtl/>
                <w:lang w:bidi="fa-IR"/>
              </w:rPr>
              <w:t>با توجه به غربال اعداد 1 تا 200 ، به سوالات ز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 w:hint="eastAsia"/>
                <w:rtl/>
                <w:lang w:bidi="fa-IR"/>
              </w:rPr>
              <w:t>ر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پاسخ ده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 w:hint="eastAsia"/>
                <w:rtl/>
                <w:lang w:bidi="fa-IR"/>
              </w:rPr>
              <w:t>د</w:t>
            </w:r>
            <w:r w:rsidRPr="00AD4667">
              <w:rPr>
                <w:rFonts w:ascii="Vazirmatn" w:hAnsi="Vazirmatn"/>
                <w:rtl/>
                <w:lang w:bidi="fa-IR"/>
              </w:rPr>
              <w:t>.</w:t>
            </w:r>
          </w:p>
          <w:p w14:paraId="753FAAC7" w14:textId="77777777" w:rsidR="00562258" w:rsidRPr="00AD4667" w:rsidRDefault="00562258" w:rsidP="00CB61EB">
            <w:pPr>
              <w:spacing w:line="276" w:lineRule="auto"/>
              <w:rPr>
                <w:rFonts w:ascii="Vazirmatn" w:hAnsi="Vazirmatn"/>
                <w:rtl/>
                <w:lang w:bidi="fa-IR"/>
              </w:rPr>
            </w:pPr>
            <w:r w:rsidRPr="00AD4667">
              <w:rPr>
                <w:rFonts w:ascii="Vazirmatn" w:hAnsi="Vazirmatn" w:hint="eastAsia"/>
                <w:rtl/>
                <w:lang w:bidi="fa-IR"/>
              </w:rPr>
              <w:t>الف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) </w:t>
            </w:r>
            <w:r w:rsidRPr="00AD4667">
              <w:rPr>
                <w:rFonts w:ascii="Vazirmatn" w:hAnsi="Vazirmatn"/>
                <w:rtl/>
                <w:lang w:bidi="fa-IR"/>
              </w:rPr>
              <w:t>اول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 w:hint="eastAsia"/>
                <w:rtl/>
                <w:lang w:bidi="fa-IR"/>
              </w:rPr>
              <w:t>ن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عدد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که خط م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خورد، چه عدد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است؟</w:t>
            </w:r>
          </w:p>
          <w:p w14:paraId="26877C5F" w14:textId="77777777" w:rsidR="00562258" w:rsidRPr="00AD4667" w:rsidRDefault="00562258" w:rsidP="00CB61EB">
            <w:pPr>
              <w:spacing w:line="276" w:lineRule="auto"/>
              <w:rPr>
                <w:rFonts w:ascii="Vazirmatn" w:hAnsi="Vazirmatn"/>
                <w:rtl/>
                <w:lang w:bidi="fa-IR"/>
              </w:rPr>
            </w:pPr>
            <w:r w:rsidRPr="00AD4667">
              <w:rPr>
                <w:rFonts w:ascii="Vazirmatn" w:hAnsi="Vazirmatn" w:hint="eastAsia"/>
                <w:rtl/>
                <w:lang w:bidi="fa-IR"/>
              </w:rPr>
              <w:t>ب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) </w:t>
            </w:r>
            <w:r w:rsidRPr="00AD4667">
              <w:rPr>
                <w:rFonts w:ascii="Vazirmatn" w:hAnsi="Vazirmatn"/>
                <w:rtl/>
                <w:lang w:bidi="fa-IR"/>
              </w:rPr>
              <w:t>اول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 w:hint="eastAsia"/>
                <w:rtl/>
                <w:lang w:bidi="fa-IR"/>
              </w:rPr>
              <w:t>ن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مضرب 7 که 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به عنوان مضرب سایر اعداد خط نخورده است ، </w:t>
            </w:r>
            <w:r w:rsidRPr="00AD4667">
              <w:rPr>
                <w:rFonts w:ascii="Vazirmatn" w:hAnsi="Vazirmatn"/>
                <w:rtl/>
                <w:lang w:bidi="fa-IR"/>
              </w:rPr>
              <w:t>چه عدد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است؟</w:t>
            </w:r>
          </w:p>
          <w:p w14:paraId="36BB0787" w14:textId="77777777" w:rsidR="00562258" w:rsidRPr="00AD4667" w:rsidRDefault="00562258" w:rsidP="00CB61EB">
            <w:pPr>
              <w:spacing w:line="276" w:lineRule="auto"/>
              <w:rPr>
                <w:rFonts w:ascii="Vazirmatn" w:hAnsi="Vazirmatn"/>
                <w:rtl/>
                <w:lang w:bidi="fa-IR"/>
              </w:rPr>
            </w:pPr>
            <w:r w:rsidRPr="00AD4667">
              <w:rPr>
                <w:rFonts w:ascii="Vazirmatn" w:hAnsi="Vazirmatn"/>
                <w:rtl/>
                <w:lang w:bidi="fa-IR"/>
              </w:rPr>
              <w:t>ج</w:t>
            </w:r>
            <w:r w:rsidRPr="00AD4667">
              <w:rPr>
                <w:rFonts w:ascii="Vazirmatn" w:hAnsi="Vazirmatn" w:hint="cs"/>
                <w:rtl/>
                <w:lang w:bidi="fa-IR"/>
              </w:rPr>
              <w:t>)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ترت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 w:hint="eastAsia"/>
                <w:rtl/>
                <w:lang w:bidi="fa-IR"/>
              </w:rPr>
              <w:t>ب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خط خوردن اعداد مرکب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 33 ،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91</w:t>
            </w:r>
            <w:r w:rsidRPr="00AD4667">
              <w:rPr>
                <w:rFonts w:ascii="Vazirmatn" w:hAnsi="Vazirmatn"/>
                <w:lang w:bidi="fa-IR"/>
              </w:rPr>
              <w:t xml:space="preserve"> 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، </w:t>
            </w:r>
            <w:r w:rsidRPr="00AD4667">
              <w:rPr>
                <w:rFonts w:ascii="Vazirmatn" w:hAnsi="Vazirmatn"/>
                <w:rtl/>
                <w:lang w:bidi="fa-IR"/>
              </w:rPr>
              <w:t>115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 ، 198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را مشخص کن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 w:hint="eastAsia"/>
                <w:rtl/>
                <w:lang w:bidi="fa-IR"/>
              </w:rPr>
              <w:t>د</w:t>
            </w:r>
            <w:r w:rsidRPr="00AD4667">
              <w:rPr>
                <w:rFonts w:ascii="Vazirmatn" w:hAnsi="Vazirmatn"/>
                <w:rtl/>
                <w:lang w:bidi="fa-IR"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296"/>
              <w:gridCol w:w="2297"/>
              <w:gridCol w:w="2297"/>
              <w:gridCol w:w="2297"/>
            </w:tblGrid>
            <w:tr w:rsidR="00562258" w:rsidRPr="00AD4667" w14:paraId="69FF49D1" w14:textId="77777777" w:rsidTr="009A06A0">
              <w:tc>
                <w:tcPr>
                  <w:tcW w:w="2296" w:type="dxa"/>
                </w:tcPr>
                <w:p w14:paraId="401C96AB" w14:textId="77777777" w:rsidR="00562258" w:rsidRPr="00AD4667" w:rsidRDefault="00562258" w:rsidP="00CB61EB">
                  <w:pPr>
                    <w:spacing w:line="276" w:lineRule="auto"/>
                    <w:rPr>
                      <w:rFonts w:ascii="Vazirmatn" w:hAnsi="Vazirmatn"/>
                      <w:rtl/>
                      <w:lang w:bidi="fa-IR"/>
                    </w:rPr>
                  </w:pPr>
                  <w:r w:rsidRPr="00AD4667">
                    <w:rPr>
                      <w:rFonts w:ascii="Vazirmatn" w:hAnsi="Vazirmatn"/>
                      <w:rtl/>
                      <w:lang w:bidi="fa-IR"/>
                    </w:rPr>
                    <w:t xml:space="preserve">اول:                       </w:t>
                  </w:r>
                </w:p>
              </w:tc>
              <w:tc>
                <w:tcPr>
                  <w:tcW w:w="2297" w:type="dxa"/>
                </w:tcPr>
                <w:p w14:paraId="23CCE2AF" w14:textId="77777777" w:rsidR="00562258" w:rsidRPr="00AD4667" w:rsidRDefault="00562258" w:rsidP="00CB61EB">
                  <w:pPr>
                    <w:spacing w:line="276" w:lineRule="auto"/>
                    <w:rPr>
                      <w:rFonts w:ascii="Vazirmatn" w:hAnsi="Vazirmatn"/>
                      <w:rtl/>
                      <w:lang w:bidi="fa-IR"/>
                    </w:rPr>
                  </w:pPr>
                  <w:r w:rsidRPr="00AD4667">
                    <w:rPr>
                      <w:rFonts w:ascii="Vazirmatn" w:hAnsi="Vazirmatn"/>
                      <w:rtl/>
                      <w:lang w:bidi="fa-IR"/>
                    </w:rPr>
                    <w:t xml:space="preserve">دوم:                                 </w:t>
                  </w:r>
                </w:p>
              </w:tc>
              <w:tc>
                <w:tcPr>
                  <w:tcW w:w="2297" w:type="dxa"/>
                </w:tcPr>
                <w:p w14:paraId="06210EC5" w14:textId="77777777" w:rsidR="00562258" w:rsidRPr="00AD4667" w:rsidRDefault="00562258" w:rsidP="00CB61EB">
                  <w:pPr>
                    <w:spacing w:line="276" w:lineRule="auto"/>
                    <w:rPr>
                      <w:rFonts w:ascii="Vazirmatn" w:hAnsi="Vazirmatn"/>
                      <w:rtl/>
                      <w:lang w:bidi="fa-IR"/>
                    </w:rPr>
                  </w:pPr>
                  <w:r w:rsidRPr="00AD4667">
                    <w:rPr>
                      <w:rFonts w:ascii="Vazirmatn" w:hAnsi="Vazirmatn"/>
                      <w:rtl/>
                      <w:lang w:bidi="fa-IR"/>
                    </w:rPr>
                    <w:t xml:space="preserve">سوم:                                     </w:t>
                  </w:r>
                </w:p>
              </w:tc>
              <w:tc>
                <w:tcPr>
                  <w:tcW w:w="2297" w:type="dxa"/>
                </w:tcPr>
                <w:p w14:paraId="3D406213" w14:textId="77777777" w:rsidR="00562258" w:rsidRPr="00AD4667" w:rsidRDefault="00562258" w:rsidP="00CB61EB">
                  <w:pPr>
                    <w:spacing w:line="276" w:lineRule="auto"/>
                    <w:rPr>
                      <w:rFonts w:ascii="Vazirmatn" w:hAnsi="Vazirmatn"/>
                      <w:rtl/>
                      <w:lang w:bidi="fa-IR"/>
                    </w:rPr>
                  </w:pPr>
                  <w:r w:rsidRPr="00AD4667">
                    <w:rPr>
                      <w:rFonts w:ascii="Vazirmatn" w:hAnsi="Vazirmatn"/>
                      <w:rtl/>
                      <w:lang w:bidi="fa-IR"/>
                    </w:rPr>
                    <w:t>چهارم:</w:t>
                  </w:r>
                </w:p>
              </w:tc>
            </w:tr>
          </w:tbl>
          <w:p w14:paraId="51A8E1CB" w14:textId="77777777" w:rsidR="00562258" w:rsidRPr="00AD4667" w:rsidRDefault="00562258" w:rsidP="000E2BC2">
            <w:pPr>
              <w:jc w:val="both"/>
              <w:rPr>
                <w:rtl/>
                <w:lang w:bidi="fa-IR"/>
              </w:rPr>
            </w:pPr>
          </w:p>
        </w:tc>
      </w:tr>
    </w:tbl>
    <w:p w14:paraId="67814DFE" w14:textId="3DE6A9E8" w:rsidR="000B3006" w:rsidRPr="00B836C0" w:rsidRDefault="000B3006" w:rsidP="00E34128">
      <w:pPr>
        <w:tabs>
          <w:tab w:val="left" w:pos="7696"/>
        </w:tabs>
        <w:rPr>
          <w:sz w:val="2"/>
          <w:szCs w:val="2"/>
        </w:rPr>
      </w:pPr>
      <w:bookmarkStart w:id="0" w:name="_GoBack"/>
      <w:bookmarkEnd w:id="0"/>
    </w:p>
    <w:sectPr w:rsidR="000B3006" w:rsidRPr="00B836C0" w:rsidSect="00E34128">
      <w:footerReference w:type="even" r:id="rId50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6B61D" w14:textId="77777777" w:rsidR="00FD150A" w:rsidRDefault="00FD150A">
      <w:r>
        <w:separator/>
      </w:r>
    </w:p>
  </w:endnote>
  <w:endnote w:type="continuationSeparator" w:id="0">
    <w:p w14:paraId="61A02267" w14:textId="77777777" w:rsidR="00FD150A" w:rsidRDefault="00FD1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5294B" w14:textId="77777777" w:rsidR="00F36768" w:rsidRDefault="00F36768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C8DEBAD" w14:textId="77777777" w:rsidR="00F36768" w:rsidRDefault="00F36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FBDFD" w14:textId="77777777" w:rsidR="00FD150A" w:rsidRDefault="00FD150A">
      <w:r>
        <w:separator/>
      </w:r>
    </w:p>
  </w:footnote>
  <w:footnote w:type="continuationSeparator" w:id="0">
    <w:p w14:paraId="0F1C425B" w14:textId="77777777" w:rsidR="00FD150A" w:rsidRDefault="00FD1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F48AA"/>
    <w:multiLevelType w:val="hybridMultilevel"/>
    <w:tmpl w:val="61D6C29A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6D6F"/>
    <w:rsid w:val="00000CBD"/>
    <w:rsid w:val="000318D9"/>
    <w:rsid w:val="00031911"/>
    <w:rsid w:val="00081A78"/>
    <w:rsid w:val="00082AA5"/>
    <w:rsid w:val="00095040"/>
    <w:rsid w:val="00096D6F"/>
    <w:rsid w:val="000B3006"/>
    <w:rsid w:val="000D53B5"/>
    <w:rsid w:val="000E2BC2"/>
    <w:rsid w:val="000E2D5C"/>
    <w:rsid w:val="000F7D7C"/>
    <w:rsid w:val="00105998"/>
    <w:rsid w:val="001136D0"/>
    <w:rsid w:val="00123D6F"/>
    <w:rsid w:val="0015604D"/>
    <w:rsid w:val="00156CF1"/>
    <w:rsid w:val="001631AF"/>
    <w:rsid w:val="00173C19"/>
    <w:rsid w:val="001A717D"/>
    <w:rsid w:val="001B3035"/>
    <w:rsid w:val="002010EB"/>
    <w:rsid w:val="00204B7F"/>
    <w:rsid w:val="0021133F"/>
    <w:rsid w:val="002304F7"/>
    <w:rsid w:val="002313FA"/>
    <w:rsid w:val="0024490F"/>
    <w:rsid w:val="002456C9"/>
    <w:rsid w:val="002525A8"/>
    <w:rsid w:val="00253E3D"/>
    <w:rsid w:val="00257904"/>
    <w:rsid w:val="00297EC0"/>
    <w:rsid w:val="002A291A"/>
    <w:rsid w:val="002A33DE"/>
    <w:rsid w:val="002C248B"/>
    <w:rsid w:val="003054F1"/>
    <w:rsid w:val="0032391D"/>
    <w:rsid w:val="00332035"/>
    <w:rsid w:val="003634D5"/>
    <w:rsid w:val="00384F69"/>
    <w:rsid w:val="00392538"/>
    <w:rsid w:val="003A0CD6"/>
    <w:rsid w:val="003A57B1"/>
    <w:rsid w:val="003B5073"/>
    <w:rsid w:val="003C6A43"/>
    <w:rsid w:val="00433271"/>
    <w:rsid w:val="004568D6"/>
    <w:rsid w:val="00482980"/>
    <w:rsid w:val="0049451E"/>
    <w:rsid w:val="004B3D7D"/>
    <w:rsid w:val="004C1EF9"/>
    <w:rsid w:val="004D069E"/>
    <w:rsid w:val="004F6250"/>
    <w:rsid w:val="00503FD8"/>
    <w:rsid w:val="00537A71"/>
    <w:rsid w:val="005443D7"/>
    <w:rsid w:val="00554692"/>
    <w:rsid w:val="00562258"/>
    <w:rsid w:val="00574006"/>
    <w:rsid w:val="005A4931"/>
    <w:rsid w:val="005C0DDD"/>
    <w:rsid w:val="005E1D96"/>
    <w:rsid w:val="005F6DE0"/>
    <w:rsid w:val="00645BBA"/>
    <w:rsid w:val="00654641"/>
    <w:rsid w:val="006716B7"/>
    <w:rsid w:val="00672370"/>
    <w:rsid w:val="006F4650"/>
    <w:rsid w:val="00706849"/>
    <w:rsid w:val="007319BC"/>
    <w:rsid w:val="0074593C"/>
    <w:rsid w:val="00776FC2"/>
    <w:rsid w:val="00777D5B"/>
    <w:rsid w:val="00783232"/>
    <w:rsid w:val="007C0D19"/>
    <w:rsid w:val="007E539E"/>
    <w:rsid w:val="00803E76"/>
    <w:rsid w:val="00814370"/>
    <w:rsid w:val="00820188"/>
    <w:rsid w:val="008409B5"/>
    <w:rsid w:val="0089707E"/>
    <w:rsid w:val="008A1922"/>
    <w:rsid w:val="008A46AE"/>
    <w:rsid w:val="008C4475"/>
    <w:rsid w:val="008D5B38"/>
    <w:rsid w:val="008F4B46"/>
    <w:rsid w:val="0090163F"/>
    <w:rsid w:val="00913407"/>
    <w:rsid w:val="00937508"/>
    <w:rsid w:val="00992D67"/>
    <w:rsid w:val="009934FF"/>
    <w:rsid w:val="00996B27"/>
    <w:rsid w:val="00A06238"/>
    <w:rsid w:val="00A06317"/>
    <w:rsid w:val="00A40DA9"/>
    <w:rsid w:val="00A74C02"/>
    <w:rsid w:val="00A81A8A"/>
    <w:rsid w:val="00A83BE2"/>
    <w:rsid w:val="00A84148"/>
    <w:rsid w:val="00A96FEB"/>
    <w:rsid w:val="00A97974"/>
    <w:rsid w:val="00AB0F8B"/>
    <w:rsid w:val="00AD0171"/>
    <w:rsid w:val="00AD4667"/>
    <w:rsid w:val="00B019DC"/>
    <w:rsid w:val="00B1225D"/>
    <w:rsid w:val="00B522A3"/>
    <w:rsid w:val="00B64FC0"/>
    <w:rsid w:val="00B836C0"/>
    <w:rsid w:val="00B85521"/>
    <w:rsid w:val="00BA05A3"/>
    <w:rsid w:val="00BC560D"/>
    <w:rsid w:val="00BD447E"/>
    <w:rsid w:val="00BE42D9"/>
    <w:rsid w:val="00BE776E"/>
    <w:rsid w:val="00BF0193"/>
    <w:rsid w:val="00BF10C6"/>
    <w:rsid w:val="00C358EF"/>
    <w:rsid w:val="00C40BBF"/>
    <w:rsid w:val="00C42608"/>
    <w:rsid w:val="00CB105D"/>
    <w:rsid w:val="00CB5CAE"/>
    <w:rsid w:val="00CB61EB"/>
    <w:rsid w:val="00CC26EA"/>
    <w:rsid w:val="00CD02E4"/>
    <w:rsid w:val="00CD6C9C"/>
    <w:rsid w:val="00CF6C6D"/>
    <w:rsid w:val="00D12852"/>
    <w:rsid w:val="00D33F74"/>
    <w:rsid w:val="00D46336"/>
    <w:rsid w:val="00D46D90"/>
    <w:rsid w:val="00D63EEF"/>
    <w:rsid w:val="00D8578C"/>
    <w:rsid w:val="00D90F00"/>
    <w:rsid w:val="00D9609F"/>
    <w:rsid w:val="00DA0E36"/>
    <w:rsid w:val="00DB4350"/>
    <w:rsid w:val="00DD02FF"/>
    <w:rsid w:val="00DE0E1D"/>
    <w:rsid w:val="00DE3162"/>
    <w:rsid w:val="00E00254"/>
    <w:rsid w:val="00E02DAE"/>
    <w:rsid w:val="00E0352D"/>
    <w:rsid w:val="00E12A11"/>
    <w:rsid w:val="00E21646"/>
    <w:rsid w:val="00E27157"/>
    <w:rsid w:val="00E313D9"/>
    <w:rsid w:val="00E33900"/>
    <w:rsid w:val="00E33963"/>
    <w:rsid w:val="00E34128"/>
    <w:rsid w:val="00EB07DC"/>
    <w:rsid w:val="00EF21B7"/>
    <w:rsid w:val="00F03B8F"/>
    <w:rsid w:val="00F12985"/>
    <w:rsid w:val="00F26CA8"/>
    <w:rsid w:val="00F36768"/>
    <w:rsid w:val="00F9220C"/>
    <w:rsid w:val="00FC5A50"/>
    <w:rsid w:val="00FD0080"/>
    <w:rsid w:val="00FD150A"/>
    <w:rsid w:val="00FE4E5A"/>
    <w:rsid w:val="00FE5EEC"/>
    <w:rsid w:val="00FF29F3"/>
    <w:rsid w:val="00FF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3C31A534"/>
  <w15:docId w15:val="{006AB615-72BF-426B-A444-6C4C9486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5">
    <w:name w:val="Plain Table 5"/>
    <w:basedOn w:val="TableNormal"/>
    <w:uiPriority w:val="45"/>
    <w:rsid w:val="00CB61E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F625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b w:val="0"/>
      <w:bCs w:val="0"/>
      <w:sz w:val="22"/>
      <w:szCs w:val="22"/>
      <w:lang w:bidi="fa-IR"/>
    </w:rPr>
  </w:style>
  <w:style w:type="paragraph" w:styleId="Header">
    <w:name w:val="header"/>
    <w:basedOn w:val="Normal"/>
    <w:link w:val="HeaderChar"/>
    <w:unhideWhenUsed/>
    <w:rsid w:val="005E1D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E1D96"/>
    <w:rPr>
      <w:rFonts w:cs="B Nazanin"/>
      <w:b/>
      <w:bCs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8" Type="http://schemas.openxmlformats.org/officeDocument/2006/relationships/image" Target="media/image1.wmf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81E32-8F9F-49E4-B1EE-F56D9CEB7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379</TotalTime>
  <Pages>1</Pages>
  <Words>461</Words>
  <Characters>2630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33</cp:revision>
  <cp:lastPrinted>2022-11-17T10:00:00Z</cp:lastPrinted>
  <dcterms:created xsi:type="dcterms:W3CDTF">2014-11-10T19:36:00Z</dcterms:created>
  <dcterms:modified xsi:type="dcterms:W3CDTF">2024-10-22T16:47:00Z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