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F2255A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F2255A" w14:paraId="52F37251" w14:textId="12DC3CC1" w:rsidTr="00F2255A">
        <w:trPr>
          <w:trHeight w:val="523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F2255A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F2255A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F2255A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F2255A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664140" w:rsidRPr="00F2255A" w14:paraId="1B61AC97" w14:textId="77777777" w:rsidTr="00C107A4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32E43F23" w:rsidR="00664140" w:rsidRPr="00F2255A" w:rsidRDefault="00994D56" w:rsidP="00C107A4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درست</w:t>
            </w:r>
            <w:r w:rsidR="00FD4275" w:rsidRPr="00F2255A">
              <w:rPr>
                <w:rFonts w:ascii="Vazirmatn" w:hAnsi="Vazirmatn" w:hint="cs"/>
                <w:sz w:val="26"/>
                <w:szCs w:val="26"/>
                <w:rtl/>
              </w:rPr>
              <w:t>/</w:t>
            </w: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108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674"/>
              <w:gridCol w:w="851"/>
              <w:gridCol w:w="851"/>
            </w:tblGrid>
            <w:tr w:rsidR="00994D56" w:rsidRPr="00F2255A" w14:paraId="41713859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7ACBF57D" w14:textId="6DE073F2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="00DA6B02" w:rsidRPr="00F2255A">
                    <w:rPr>
                      <w:sz w:val="26"/>
                      <w:szCs w:val="26"/>
                      <w:rtl/>
                    </w:rPr>
                    <w:t xml:space="preserve"> اعداد طب</w:t>
                  </w:r>
                  <w:r w:rsidR="00DA6B02" w:rsidRPr="00F2255A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DA6B02" w:rsidRPr="00F2255A">
                    <w:rPr>
                      <w:rFonts w:hint="eastAsia"/>
                      <w:sz w:val="26"/>
                      <w:szCs w:val="26"/>
                      <w:rtl/>
                    </w:rPr>
                    <w:t>ع</w:t>
                  </w:r>
                  <w:r w:rsidR="00DA6B02" w:rsidRPr="00F2255A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DA6B02" w:rsidRPr="00F2255A">
                    <w:rPr>
                      <w:sz w:val="26"/>
                      <w:szCs w:val="26"/>
                      <w:rtl/>
                    </w:rPr>
                    <w:t xml:space="preserve"> به دو دسته اعداد اول و مرکب تقس</w:t>
                  </w:r>
                  <w:r w:rsidR="00DA6B02" w:rsidRPr="00F2255A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DA6B02" w:rsidRPr="00F2255A">
                    <w:rPr>
                      <w:rFonts w:hint="eastAsia"/>
                      <w:sz w:val="26"/>
                      <w:szCs w:val="26"/>
                      <w:rtl/>
                    </w:rPr>
                    <w:t>م</w:t>
                  </w:r>
                  <w:r w:rsidR="00DA6B02" w:rsidRPr="00F2255A">
                    <w:rPr>
                      <w:sz w:val="26"/>
                      <w:szCs w:val="26"/>
                      <w:rtl/>
                    </w:rPr>
                    <w:t xml:space="preserve"> م</w:t>
                  </w:r>
                  <w:r w:rsidR="00DA6B02" w:rsidRPr="00F2255A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DA6B02" w:rsidRPr="00F2255A">
                    <w:rPr>
                      <w:sz w:val="26"/>
                      <w:szCs w:val="26"/>
                      <w:rtl/>
                    </w:rPr>
                    <w:t xml:space="preserve"> شوند</w:t>
                  </w:r>
                  <w:r w:rsidR="00DA6B02" w:rsidRPr="00F2255A">
                    <w:rPr>
                      <w:rFonts w:hint="cs"/>
                      <w:sz w:val="26"/>
                      <w:szCs w:val="26"/>
                      <w:rtl/>
                    </w:rPr>
                    <w:t>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D95A5E8" w14:textId="77777777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10AABE4" w14:textId="77777777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94D56" w:rsidRPr="00F2255A" w14:paraId="0EA0BC5A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2F8B852D" w14:textId="77777777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hint="cs"/>
                      <w:sz w:val="26"/>
                      <w:szCs w:val="26"/>
                      <w:rtl/>
                    </w:rPr>
                    <w:t xml:space="preserve">ب) </w:t>
                  </w:r>
                  <w:r w:rsidRPr="00F2255A">
                    <w:rPr>
                      <w:sz w:val="26"/>
                      <w:szCs w:val="26"/>
                      <w:rtl/>
                      <w:lang w:bidi="fa-IR"/>
                    </w:rPr>
                    <w:t>هر عدد طب</w:t>
                  </w:r>
                  <w:r w:rsidRPr="00F2255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F2255A">
                    <w:rPr>
                      <w:rFonts w:hint="eastAsia"/>
                      <w:sz w:val="26"/>
                      <w:szCs w:val="26"/>
                      <w:rtl/>
                      <w:lang w:bidi="fa-IR"/>
                    </w:rPr>
                    <w:t>ع</w:t>
                  </w:r>
                  <w:r w:rsidRPr="00F2255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F2255A">
                    <w:rPr>
                      <w:sz w:val="26"/>
                      <w:szCs w:val="26"/>
                      <w:rtl/>
                      <w:lang w:bidi="fa-IR"/>
                    </w:rPr>
                    <w:t xml:space="preserve"> حداقل دو شمارنده دارد.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1680D6D5" w14:textId="77777777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67BE67CB" w14:textId="77777777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94D56" w:rsidRPr="00F2255A" w14:paraId="36F4E818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476687DC" w14:textId="5D05401F" w:rsidR="00994D56" w:rsidRPr="00F2255A" w:rsidRDefault="00994D56" w:rsidP="00994D56">
                  <w:pPr>
                    <w:rPr>
                      <w:sz w:val="26"/>
                      <w:szCs w:val="26"/>
                      <w:rtl/>
                    </w:rPr>
                  </w:pPr>
                  <w:r w:rsidRPr="00F2255A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="006064B9" w:rsidRPr="00F2255A">
                    <w:rPr>
                      <w:sz w:val="26"/>
                      <w:szCs w:val="26"/>
                      <w:rtl/>
                    </w:rPr>
                    <w:t>تمام مضرب ها</w:t>
                  </w:r>
                  <w:r w:rsidR="006064B9" w:rsidRPr="00F2255A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064B9" w:rsidRPr="00F2255A">
                    <w:rPr>
                      <w:sz w:val="26"/>
                      <w:szCs w:val="26"/>
                      <w:rtl/>
                    </w:rPr>
                    <w:t xml:space="preserve"> عدد</w:t>
                  </w:r>
                  <w:r w:rsidR="006064B9" w:rsidRPr="00F2255A">
                    <w:rPr>
                      <w:rFonts w:hint="cs"/>
                      <w:sz w:val="26"/>
                      <w:szCs w:val="26"/>
                      <w:rtl/>
                    </w:rPr>
                    <w:t xml:space="preserve"> 7</w:t>
                  </w:r>
                  <w:r w:rsidR="006064B9" w:rsidRPr="00F2255A">
                    <w:rPr>
                      <w:sz w:val="26"/>
                      <w:szCs w:val="26"/>
                      <w:rtl/>
                    </w:rPr>
                    <w:t xml:space="preserve"> مرکب هستند. 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4376E17B" w14:textId="77777777" w:rsidR="00994D56" w:rsidRPr="00F2255A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42B50E5D" w14:textId="77777777" w:rsidR="00994D56" w:rsidRPr="00F2255A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94D56" w:rsidRPr="00F2255A" w14:paraId="353D10C3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6C78A02E" w14:textId="63D68CE2" w:rsidR="00994D56" w:rsidRPr="00F2255A" w:rsidRDefault="00994D56" w:rsidP="00994D56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hint="cs"/>
                      <w:sz w:val="26"/>
                      <w:szCs w:val="26"/>
                      <w:rtl/>
                    </w:rPr>
                    <w:t>د)</w:t>
                  </w:r>
                  <w:r w:rsidR="00DA6B02" w:rsidRPr="00F2255A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="00DA6B02" w:rsidRPr="00F2255A">
                    <w:rPr>
                      <w:sz w:val="26"/>
                      <w:szCs w:val="26"/>
                      <w:rtl/>
                      <w:lang w:bidi="fa-IR"/>
                    </w:rPr>
                    <w:t>تمام</w:t>
                  </w:r>
                  <w:bookmarkStart w:id="0" w:name="_GoBack"/>
                  <w:bookmarkEnd w:id="0"/>
                  <w:r w:rsidR="00DA6B02" w:rsidRPr="00F2255A">
                    <w:rPr>
                      <w:sz w:val="26"/>
                      <w:szCs w:val="26"/>
                      <w:rtl/>
                      <w:lang w:bidi="fa-IR"/>
                    </w:rPr>
                    <w:t xml:space="preserve"> اعداد اول، فرد هستند</w:t>
                  </w:r>
                  <w:r w:rsidR="00DA6B02" w:rsidRPr="00F2255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6AA5FF24" w14:textId="77777777" w:rsidR="00994D56" w:rsidRPr="00F2255A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D3A00C9" w14:textId="77777777" w:rsidR="00994D56" w:rsidRPr="00F2255A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F2255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F2255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E069F70" w14:textId="2EEBE49C" w:rsidR="00C5022B" w:rsidRPr="00F2255A" w:rsidRDefault="00C5022B" w:rsidP="00C5022B">
            <w:pPr>
              <w:rPr>
                <w:sz w:val="26"/>
                <w:szCs w:val="26"/>
                <w:rtl/>
              </w:rPr>
            </w:pPr>
          </w:p>
          <w:p w14:paraId="04B16792" w14:textId="73DBB6AD" w:rsidR="00C5022B" w:rsidRPr="00F2255A" w:rsidRDefault="00C5022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F2255A" w:rsidRDefault="00F51DA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022B" w:rsidRPr="00F2255A" w14:paraId="12C14B64" w14:textId="77777777" w:rsidTr="00C107A4">
        <w:trPr>
          <w:cantSplit/>
          <w:trHeight w:val="1322"/>
        </w:trPr>
        <w:tc>
          <w:tcPr>
            <w:tcW w:w="616" w:type="dxa"/>
            <w:textDirection w:val="tbRl"/>
          </w:tcPr>
          <w:p w14:paraId="121BCB51" w14:textId="02E7434A" w:rsidR="00C5022B" w:rsidRPr="00F2255A" w:rsidRDefault="00C107A4" w:rsidP="00C107A4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1271C69" w14:textId="7DB31FF1" w:rsidR="00C5022B" w:rsidRPr="00F2255A" w:rsidRDefault="008E0325" w:rsidP="00C5022B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) 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حاصل ضرب دو عدد اول عددی ............. است. (اول </w:t>
            </w:r>
            <w:r w:rsidR="00EB40A1" w:rsidRPr="00F2255A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 مرکب)</w:t>
            </w:r>
          </w:p>
          <w:p w14:paraId="2AA7A663" w14:textId="38DD240B" w:rsidR="00D375E6" w:rsidRPr="00F2255A" w:rsidRDefault="008E0325" w:rsidP="00EE3D5A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="00C5022B" w:rsidRPr="00F2255A">
              <w:rPr>
                <w:sz w:val="26"/>
                <w:szCs w:val="26"/>
                <w:rtl/>
              </w:rPr>
              <w:t xml:space="preserve"> 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که بفهم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عددها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کوچکتر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از 120 اول اند 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نه، حداکثر با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</w:t>
            </w:r>
            <w:r w:rsidR="00243FC8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2C6F15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.... تقس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انجام ده</w:t>
            </w:r>
            <w:r w:rsidR="00C5022B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C5022B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  <w:r w:rsidR="00F51DAC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2EEB61FD" w14:textId="585B6EA0" w:rsidR="00994D56" w:rsidRPr="00F2255A" w:rsidRDefault="00994D56" w:rsidP="00EE3D5A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به عددی که </w:t>
            </w:r>
            <w:r w:rsidR="00D6613F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ه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D6613F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چ</w:t>
            </w:r>
            <w:r w:rsidR="00D6613F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شمارنده 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طبی</w:t>
            </w:r>
            <w:r w:rsidR="00D6613F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ع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D6613F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به جز 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D6613F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D6613F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و خودش نداشته باشد، عدد 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..........</w:t>
            </w:r>
            <w:r w:rsidR="002C6F15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D6613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....... می گویند.</w:t>
            </w:r>
          </w:p>
          <w:p w14:paraId="4F539BF8" w14:textId="5C89728C" w:rsidR="00994D56" w:rsidRPr="00F2255A" w:rsidRDefault="00994D56" w:rsidP="00EE3D5A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د)</w:t>
            </w:r>
            <w:r w:rsidR="004864AC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تعداد اعداد مرکب بین 1 تا 15 برابر است با ...............</w:t>
            </w:r>
          </w:p>
        </w:tc>
        <w:tc>
          <w:tcPr>
            <w:tcW w:w="609" w:type="dxa"/>
            <w:vAlign w:val="center"/>
          </w:tcPr>
          <w:p w14:paraId="5593661D" w14:textId="6A3F7E80" w:rsidR="00C5022B" w:rsidRPr="00F2255A" w:rsidRDefault="00994D5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5598D" w:rsidRPr="00F2255A" w14:paraId="00AD0AEA" w14:textId="77777777" w:rsidTr="00EB40A1">
        <w:trPr>
          <w:trHeight w:val="751"/>
        </w:trPr>
        <w:tc>
          <w:tcPr>
            <w:tcW w:w="616" w:type="dxa"/>
          </w:tcPr>
          <w:p w14:paraId="2D1E1C67" w14:textId="77777777" w:rsidR="0005598D" w:rsidRPr="00F2255A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33F9127" w14:textId="2E244AC9" w:rsidR="00EB40A1" w:rsidRPr="00F2255A" w:rsidRDefault="0005598D" w:rsidP="00EB40A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F2255A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</w:rPr>
              <w:t>دوعدد مرکب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 بنویسید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</w:rPr>
              <w:t xml:space="preserve"> که غ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EB40A1" w:rsidRPr="00F2255A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</w:rPr>
              <w:t xml:space="preserve"> از 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۲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</w:rPr>
              <w:t xml:space="preserve"> و 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۳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</w:rPr>
              <w:t xml:space="preserve"> شمارنده اول د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EB40A1" w:rsidRPr="00F2255A">
              <w:rPr>
                <w:rFonts w:ascii="Vazirmatn" w:hAnsi="Vazirmatn" w:hint="eastAsia"/>
                <w:sz w:val="26"/>
                <w:szCs w:val="26"/>
                <w:rtl/>
              </w:rPr>
              <w:t>گر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EB40A1" w:rsidRPr="00F2255A">
              <w:rPr>
                <w:rFonts w:ascii="Vazirmatn" w:hAnsi="Vazirmatn"/>
                <w:sz w:val="26"/>
                <w:szCs w:val="26"/>
                <w:rtl/>
              </w:rPr>
              <w:t xml:space="preserve"> نداشته باشند</w:t>
            </w:r>
            <w:r w:rsidR="00EB40A1" w:rsidRPr="00F2255A">
              <w:rPr>
                <w:rFonts w:ascii="Vazirmatn" w:hAnsi="Vazirmatn" w:hint="cs"/>
                <w:sz w:val="26"/>
                <w:szCs w:val="26"/>
                <w:rtl/>
              </w:rPr>
              <w:t>.</w:t>
            </w:r>
          </w:p>
          <w:p w14:paraId="613206FC" w14:textId="77777777" w:rsidR="0005598D" w:rsidRPr="00F2255A" w:rsidRDefault="00EB40A1" w:rsidP="00EB40A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ب)</w:t>
            </w:r>
            <w:r w:rsidRPr="00F2255A">
              <w:rPr>
                <w:sz w:val="26"/>
                <w:szCs w:val="26"/>
                <w:rtl/>
              </w:rPr>
              <w:t xml:space="preserve"> </w:t>
            </w:r>
            <w:r w:rsidRPr="00F2255A">
              <w:rPr>
                <w:rFonts w:ascii="Vazirmatn" w:hAnsi="Vazirmatn"/>
                <w:sz w:val="26"/>
                <w:szCs w:val="26"/>
                <w:rtl/>
              </w:rPr>
              <w:t>مجموع دو عدد اول 81 شده است آن دو عدد را بنو</w:t>
            </w: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</w:rPr>
              <w:t>س</w:t>
            </w: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F2255A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7734704F" w14:textId="4F0C48F3" w:rsidR="00DF78CE" w:rsidRPr="00F2255A" w:rsidRDefault="00DF78CE" w:rsidP="00EB40A1">
            <w:pPr>
              <w:spacing w:line="360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 دو عدد اول بنویسید که حاصل ضرب آنها برابر 34 باشد.</w:t>
            </w:r>
          </w:p>
        </w:tc>
        <w:tc>
          <w:tcPr>
            <w:tcW w:w="609" w:type="dxa"/>
            <w:vAlign w:val="center"/>
          </w:tcPr>
          <w:p w14:paraId="31C57F2F" w14:textId="5EA74B2B" w:rsidR="0005598D" w:rsidRPr="00F2255A" w:rsidRDefault="009D6F68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EB40A1" w:rsidRPr="00F2255A" w14:paraId="28DD766D" w14:textId="77777777" w:rsidTr="00DA6B02">
        <w:trPr>
          <w:trHeight w:val="1206"/>
        </w:trPr>
        <w:tc>
          <w:tcPr>
            <w:tcW w:w="616" w:type="dxa"/>
          </w:tcPr>
          <w:p w14:paraId="0C3B9C9C" w14:textId="77777777" w:rsidR="00EB40A1" w:rsidRPr="00F2255A" w:rsidRDefault="00EB40A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55C12EF" w14:textId="77777777" w:rsidR="00EB40A1" w:rsidRPr="00F2255A" w:rsidRDefault="00EB40A1" w:rsidP="00EB40A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مشخص کن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اعداد ز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اول هستند 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مرکب؟</w:t>
            </w:r>
          </w:p>
          <w:p w14:paraId="65F3B402" w14:textId="64730026" w:rsidR="00EB40A1" w:rsidRPr="00F2255A" w:rsidRDefault="00EB40A1" w:rsidP="00EB40A1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1</w:t>
            </w:r>
            <w:r w:rsidR="002C6F15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105            51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39 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67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1402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F2255A">
              <w:rPr>
                <w:rFonts w:ascii="Vazirmatn" w:hAnsi="Vazirmatn"/>
                <w:sz w:val="26"/>
                <w:szCs w:val="26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514D986D" w14:textId="61B36C59" w:rsidR="00EB40A1" w:rsidRPr="00F2255A" w:rsidRDefault="00624655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5598D" w:rsidRPr="00F2255A" w14:paraId="55B5ADE4" w14:textId="77777777" w:rsidTr="00DA6B02">
        <w:trPr>
          <w:trHeight w:val="1449"/>
        </w:trPr>
        <w:tc>
          <w:tcPr>
            <w:tcW w:w="616" w:type="dxa"/>
          </w:tcPr>
          <w:p w14:paraId="697C62DC" w14:textId="77777777" w:rsidR="0005598D" w:rsidRPr="00F2255A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275287D" w14:textId="011078BB" w:rsidR="00D375E6" w:rsidRPr="00F2255A" w:rsidRDefault="00D375E6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مشخص کنید عدد </w:t>
            </w:r>
            <w:r w:rsidR="00023D9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119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اول است یا مرکب؟ ( با راه حل)</w:t>
            </w:r>
          </w:p>
          <w:p w14:paraId="467E12F4" w14:textId="77777777" w:rsidR="0005598D" w:rsidRPr="00F2255A" w:rsidRDefault="0005598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3E97AE5" w14:textId="6DA9F753" w:rsidR="00D375E6" w:rsidRPr="00F2255A" w:rsidRDefault="00D375E6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1C8F64" w14:textId="7ED6B21F" w:rsidR="0005598D" w:rsidRPr="00F2255A" w:rsidRDefault="0080716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5598D" w:rsidRPr="00F2255A" w14:paraId="20994492" w14:textId="77777777" w:rsidTr="00DA6B02">
        <w:trPr>
          <w:trHeight w:val="1449"/>
        </w:trPr>
        <w:tc>
          <w:tcPr>
            <w:tcW w:w="616" w:type="dxa"/>
          </w:tcPr>
          <w:p w14:paraId="137D46CD" w14:textId="77777777" w:rsidR="0005598D" w:rsidRPr="00F2255A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6F5C00D" w14:textId="77777777" w:rsidR="0005598D" w:rsidRPr="00F2255A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با توجه به غربال اعداد 1 تا 200 ، به سوالات ز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پاسخ ده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CD5A955" w14:textId="7BB9980B" w:rsidR="0005598D" w:rsidRPr="00F2255A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الف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م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خورد، چه عدد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3BCE1066" w14:textId="152D99CB" w:rsidR="0005598D" w:rsidRPr="00F2255A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مضرب 7 که </w:t>
            </w:r>
            <w:r w:rsidR="00E54F04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به عنوان مضرب سایر اعداد خط نخورده است ،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چه عدد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6B57EFD2" w14:textId="6CDC04D1" w:rsidR="0005598D" w:rsidRPr="00F2255A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ج</w:t>
            </w:r>
            <w:r w:rsidR="00E54F04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ترت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خط خوردن اعداد مرکب</w:t>
            </w:r>
            <w:r w:rsidR="00E54F04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33 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91</w:t>
            </w:r>
            <w:r w:rsidR="00E54F04" w:rsidRPr="00F2255A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54F04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، </w:t>
            </w:r>
            <w:r w:rsidR="00E54F04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115</w:t>
            </w:r>
            <w:r w:rsidR="00E54F04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، 198</w:t>
            </w:r>
            <w:r w:rsidR="00E54F04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را مشخص کن</w:t>
            </w:r>
            <w:r w:rsidR="00E54F04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E54F04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E54F04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E54F04" w:rsidRPr="00F2255A" w14:paraId="4D30822F" w14:textId="77777777" w:rsidTr="00DA6B02">
              <w:tc>
                <w:tcPr>
                  <w:tcW w:w="2296" w:type="dxa"/>
                </w:tcPr>
                <w:p w14:paraId="10A876A5" w14:textId="0087B483" w:rsidR="00E54F04" w:rsidRPr="00F2255A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9DC535C" w14:textId="1F2C1205" w:rsidR="00E54F04" w:rsidRPr="00F2255A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476CBD7" w14:textId="7961CC10" w:rsidR="00E54F04" w:rsidRPr="00F2255A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C769B4B" w14:textId="32EDE962" w:rsidR="00E54F04" w:rsidRPr="00F2255A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4811D11B" w14:textId="7976AC34" w:rsidR="0005598D" w:rsidRPr="00F2255A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E8FE035" w14:textId="3FCBB5E8" w:rsidR="0005598D" w:rsidRPr="00F2255A" w:rsidRDefault="00E54F0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F41481" w:rsidRPr="00F2255A" w14:paraId="1AE91AEA" w14:textId="77777777" w:rsidTr="00DA6B02">
        <w:trPr>
          <w:trHeight w:val="437"/>
        </w:trPr>
        <w:tc>
          <w:tcPr>
            <w:tcW w:w="616" w:type="dxa"/>
          </w:tcPr>
          <w:p w14:paraId="20E2A112" w14:textId="77777777" w:rsidR="00F41481" w:rsidRPr="00F2255A" w:rsidRDefault="00F4148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1CC8A55" w14:textId="4815F5B1" w:rsidR="00F41481" w:rsidRPr="00F2255A" w:rsidRDefault="00F41481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به کمک روش غربال اعداد اول بین </w:t>
            </w:r>
            <w:r w:rsidR="003866EE" w:rsidRPr="00F2255A">
              <w:rPr>
                <w:rFonts w:ascii="Vazirmatn" w:hAnsi="Vazirmatn" w:hint="cs"/>
                <w:sz w:val="26"/>
                <w:szCs w:val="26"/>
                <w:rtl/>
              </w:rPr>
              <w:t>20</w:t>
            </w: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 تا </w:t>
            </w:r>
            <w:r w:rsidR="003866EE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۰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7"/>
              <w:gridCol w:w="927"/>
              <w:gridCol w:w="927"/>
              <w:gridCol w:w="927"/>
              <w:gridCol w:w="927"/>
              <w:gridCol w:w="927"/>
              <w:gridCol w:w="927"/>
              <w:gridCol w:w="927"/>
              <w:gridCol w:w="927"/>
              <w:gridCol w:w="928"/>
            </w:tblGrid>
            <w:tr w:rsidR="003866EE" w:rsidRPr="00F2255A" w14:paraId="28A14C06" w14:textId="77777777" w:rsidTr="00DA6B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2EE3C083" w14:textId="77777777" w:rsidR="003866EE" w:rsidRPr="00F2255A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۳۰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25D2F10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E371F8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F982C5B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BEA833C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EB98F62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FBE5C5F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4EA8413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3D9A565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FAADB07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۲۱</w:t>
                  </w:r>
                </w:p>
              </w:tc>
            </w:tr>
            <w:tr w:rsidR="003866EE" w:rsidRPr="00F2255A" w14:paraId="0CBAF9C9" w14:textId="77777777" w:rsidTr="00DA6B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4EEE49A9" w14:textId="77777777" w:rsidR="003866EE" w:rsidRPr="00F2255A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۴۰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68CBD2D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0422697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4CF2E06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B255461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222D7EF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DC28C16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84CFD1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1257761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5619C6F" w14:textId="77777777" w:rsidR="003866EE" w:rsidRPr="00F2255A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F2255A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۳۱</w:t>
                  </w:r>
                </w:p>
              </w:tc>
            </w:tr>
          </w:tbl>
          <w:p w14:paraId="3149ECAF" w14:textId="1B74256D" w:rsidR="003866EE" w:rsidRPr="00F2255A" w:rsidRDefault="003866EE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C09B170" w14:textId="664DE70E" w:rsidR="00F41481" w:rsidRPr="00F2255A" w:rsidRDefault="00F4148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54F04" w:rsidRPr="00F2255A" w14:paraId="3543F992" w14:textId="77777777" w:rsidTr="00DA6B02">
        <w:trPr>
          <w:trHeight w:val="1449"/>
        </w:trPr>
        <w:tc>
          <w:tcPr>
            <w:tcW w:w="616" w:type="dxa"/>
          </w:tcPr>
          <w:p w14:paraId="384B027B" w14:textId="77777777" w:rsidR="00E54F04" w:rsidRPr="00F2255A" w:rsidRDefault="00E54F0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001610A" w14:textId="3D196FE4" w:rsidR="008133E6" w:rsidRPr="00F2255A" w:rsidRDefault="008133E6" w:rsidP="008133E6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به سوالات زیر پاسخ دهید.</w:t>
            </w:r>
          </w:p>
          <w:p w14:paraId="44C61436" w14:textId="77777777" w:rsidR="00C17E8F" w:rsidRPr="00F2255A" w:rsidRDefault="008133E6" w:rsidP="008133E6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>الف)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آیا </w:t>
            </w:r>
            <w:r w:rsidR="00C17E8F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دو عدد 63 و 49 نسبت به هم اول هستند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؟................</w:t>
            </w:r>
          </w:p>
          <w:p w14:paraId="157C68BC" w14:textId="396DF8E7" w:rsidR="00E54F04" w:rsidRPr="00F2255A" w:rsidRDefault="008133E6" w:rsidP="00C17E8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عدد مرکبی مثال بزنید که نسبت به 12 اول باشد : ......................</w:t>
            </w:r>
          </w:p>
          <w:p w14:paraId="28466F64" w14:textId="4232796E" w:rsidR="00B12096" w:rsidRPr="00F2255A" w:rsidRDefault="00D57FCC" w:rsidP="00C17E8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پ</w:t>
            </w:r>
            <w:r w:rsidR="00B12096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عدد اولی مثال بزنید که نسبت به 21 اول </w:t>
            </w:r>
            <w:r w:rsidR="00C17E8F" w:rsidRPr="00F2255A">
              <w:rPr>
                <w:rFonts w:ascii="Vazirmatn" w:hAnsi="Vazirmatn" w:hint="cs"/>
                <w:sz w:val="26"/>
                <w:szCs w:val="26"/>
                <w:u w:val="single"/>
                <w:rtl/>
                <w:lang w:bidi="fa-IR"/>
              </w:rPr>
              <w:t xml:space="preserve">نباشد 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: ......................</w:t>
            </w:r>
          </w:p>
          <w:p w14:paraId="30AB043F" w14:textId="0473A963" w:rsidR="00C16173" w:rsidRPr="00F2255A" w:rsidRDefault="00C16173" w:rsidP="00C1617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ث) </w:t>
            </w:r>
            <w:r w:rsidR="00C17E8F" w:rsidRPr="00F2255A">
              <w:rPr>
                <w:rFonts w:ascii="Vazirmatn" w:hAnsi="Vazirmatn"/>
                <w:sz w:val="26"/>
                <w:szCs w:val="26"/>
                <w:rtl/>
              </w:rPr>
              <w:t>اگر دو عدد نسبت به هم اول باشند، ک.م.م آنها چگونه به دست م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17E8F" w:rsidRPr="00F2255A">
              <w:rPr>
                <w:rFonts w:ascii="Vazirmatn" w:hAnsi="Vazirmatn"/>
                <w:sz w:val="26"/>
                <w:szCs w:val="26"/>
                <w:rtl/>
              </w:rPr>
              <w:t xml:space="preserve"> آ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17E8F" w:rsidRPr="00F2255A">
              <w:rPr>
                <w:rFonts w:ascii="Vazirmatn" w:hAnsi="Vazirmatn" w:hint="eastAsia"/>
                <w:sz w:val="26"/>
                <w:szCs w:val="26"/>
                <w:rtl/>
              </w:rPr>
              <w:t>د؟</w:t>
            </w:r>
            <w:r w:rsidR="00C17E8F" w:rsidRPr="00F2255A">
              <w:rPr>
                <w:rFonts w:ascii="Vazirmatn" w:hAnsi="Vazirmatn" w:hint="cs"/>
                <w:sz w:val="26"/>
                <w:szCs w:val="26"/>
                <w:rtl/>
              </w:rPr>
              <w:t xml:space="preserve"> ..............................</w:t>
            </w:r>
          </w:p>
        </w:tc>
        <w:tc>
          <w:tcPr>
            <w:tcW w:w="609" w:type="dxa"/>
            <w:vAlign w:val="center"/>
          </w:tcPr>
          <w:p w14:paraId="2BCEBD61" w14:textId="06577CFF" w:rsidR="00E54F04" w:rsidRPr="00F2255A" w:rsidRDefault="0039693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F2255A" w:rsidRDefault="000B3006" w:rsidP="00D6577C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F2255A" w:rsidSect="00554692">
      <w:footerReference w:type="even" r:id="rId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2968B" w14:textId="77777777" w:rsidR="000D27C8" w:rsidRDefault="000D27C8">
      <w:r>
        <w:separator/>
      </w:r>
    </w:p>
  </w:endnote>
  <w:endnote w:type="continuationSeparator" w:id="0">
    <w:p w14:paraId="64144C63" w14:textId="77777777" w:rsidR="000D27C8" w:rsidRDefault="000D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E853B" w14:textId="77777777" w:rsidR="000D27C8" w:rsidRDefault="000D27C8">
      <w:r>
        <w:separator/>
      </w:r>
    </w:p>
  </w:footnote>
  <w:footnote w:type="continuationSeparator" w:id="0">
    <w:p w14:paraId="5FAD3393" w14:textId="77777777" w:rsidR="000D27C8" w:rsidRDefault="000D2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3294CBEC"/>
    <w:lvl w:ilvl="0" w:tplc="92DA5604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B Nazanin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23D9F"/>
    <w:rsid w:val="00044CE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27C8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262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C6F15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11079"/>
    <w:rsid w:val="00413B64"/>
    <w:rsid w:val="00427CF4"/>
    <w:rsid w:val="0045654A"/>
    <w:rsid w:val="004568D6"/>
    <w:rsid w:val="00464B31"/>
    <w:rsid w:val="00480E18"/>
    <w:rsid w:val="004864AC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D7A76"/>
    <w:rsid w:val="004E1746"/>
    <w:rsid w:val="004F1A82"/>
    <w:rsid w:val="00500177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D1F3B"/>
    <w:rsid w:val="005E0EBA"/>
    <w:rsid w:val="005E13ED"/>
    <w:rsid w:val="005E22DE"/>
    <w:rsid w:val="005E481B"/>
    <w:rsid w:val="005F5D12"/>
    <w:rsid w:val="00604E3D"/>
    <w:rsid w:val="006064B9"/>
    <w:rsid w:val="00610A06"/>
    <w:rsid w:val="0061122B"/>
    <w:rsid w:val="0061446A"/>
    <w:rsid w:val="00614E45"/>
    <w:rsid w:val="0062465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A4F45"/>
    <w:rsid w:val="006B1CD3"/>
    <w:rsid w:val="006B289C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2250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07164"/>
    <w:rsid w:val="00812683"/>
    <w:rsid w:val="008133E6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4D56"/>
    <w:rsid w:val="00995DC7"/>
    <w:rsid w:val="009960AB"/>
    <w:rsid w:val="009D1721"/>
    <w:rsid w:val="009D6F68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12C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945C2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66C7F"/>
    <w:rsid w:val="00B73028"/>
    <w:rsid w:val="00B80042"/>
    <w:rsid w:val="00B80E06"/>
    <w:rsid w:val="00B92337"/>
    <w:rsid w:val="00BA098C"/>
    <w:rsid w:val="00BA153D"/>
    <w:rsid w:val="00BA7917"/>
    <w:rsid w:val="00BB3C5C"/>
    <w:rsid w:val="00BC1A19"/>
    <w:rsid w:val="00BC3D97"/>
    <w:rsid w:val="00BD447E"/>
    <w:rsid w:val="00BE776E"/>
    <w:rsid w:val="00BF4523"/>
    <w:rsid w:val="00C0768D"/>
    <w:rsid w:val="00C107A4"/>
    <w:rsid w:val="00C16173"/>
    <w:rsid w:val="00C1739B"/>
    <w:rsid w:val="00C17567"/>
    <w:rsid w:val="00C17E8F"/>
    <w:rsid w:val="00C323A2"/>
    <w:rsid w:val="00C326B1"/>
    <w:rsid w:val="00C349B6"/>
    <w:rsid w:val="00C34A43"/>
    <w:rsid w:val="00C40BBF"/>
    <w:rsid w:val="00C4546A"/>
    <w:rsid w:val="00C46C3E"/>
    <w:rsid w:val="00C5022B"/>
    <w:rsid w:val="00C60163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6613F"/>
    <w:rsid w:val="00D70DCE"/>
    <w:rsid w:val="00D8485D"/>
    <w:rsid w:val="00D849E2"/>
    <w:rsid w:val="00D87200"/>
    <w:rsid w:val="00D8761A"/>
    <w:rsid w:val="00D97201"/>
    <w:rsid w:val="00DA6B02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DF78CE"/>
    <w:rsid w:val="00E00254"/>
    <w:rsid w:val="00E12811"/>
    <w:rsid w:val="00E14C5C"/>
    <w:rsid w:val="00E205EF"/>
    <w:rsid w:val="00E21646"/>
    <w:rsid w:val="00E27D35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0A1"/>
    <w:rsid w:val="00EC2C10"/>
    <w:rsid w:val="00EE3D5A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255A"/>
    <w:rsid w:val="00F27946"/>
    <w:rsid w:val="00F35E5B"/>
    <w:rsid w:val="00F36768"/>
    <w:rsid w:val="00F41481"/>
    <w:rsid w:val="00F44108"/>
    <w:rsid w:val="00F51DAC"/>
    <w:rsid w:val="00F521DE"/>
    <w:rsid w:val="00F5533A"/>
    <w:rsid w:val="00F615BA"/>
    <w:rsid w:val="00F63DF6"/>
    <w:rsid w:val="00F66AC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427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673B-3BB7-4735-B69D-086E61C2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1047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132</cp:revision>
  <cp:lastPrinted>2023-10-26T12:42:00Z</cp:lastPrinted>
  <dcterms:created xsi:type="dcterms:W3CDTF">2018-10-12T13:02:00Z</dcterms:created>
  <dcterms:modified xsi:type="dcterms:W3CDTF">2024-10-22T19:30:00Z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