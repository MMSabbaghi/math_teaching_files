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D11495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082"/>
        <w:gridCol w:w="2222"/>
        <w:gridCol w:w="609"/>
      </w:tblGrid>
      <w:tr w:rsidR="006B6EB5" w:rsidRPr="00D11495" w14:paraId="52F37251" w14:textId="12DC3CC1" w:rsidTr="008612B1">
        <w:trPr>
          <w:trHeight w:val="522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D11495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082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D11495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کلاس ه</w:t>
            </w:r>
            <w:r w:rsidR="00CE23F5" w:rsidRPr="00D11495">
              <w:rPr>
                <w:rFonts w:ascii="Vazirmatn" w:hAnsi="Vazirmatn" w:hint="cs"/>
                <w:sz w:val="26"/>
                <w:szCs w:val="26"/>
                <w:rtl/>
              </w:rPr>
              <w:t>شتم</w:t>
            </w: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831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D11495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664140" w:rsidRPr="00D11495" w14:paraId="1B61AC97" w14:textId="77777777" w:rsidTr="00550D0D">
        <w:trPr>
          <w:cantSplit/>
          <w:trHeight w:val="1322"/>
        </w:trPr>
        <w:tc>
          <w:tcPr>
            <w:tcW w:w="616" w:type="dxa"/>
            <w:textDirection w:val="btLr"/>
          </w:tcPr>
          <w:p w14:paraId="087B7E85" w14:textId="4E4928CB" w:rsidR="00664140" w:rsidRPr="00550D0D" w:rsidRDefault="00550D0D" w:rsidP="00550D0D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50D0D">
              <w:rPr>
                <w:rFonts w:ascii="Vazirmatn" w:hAnsi="Vazirmatn" w:hint="cs"/>
                <w:rtl/>
              </w:rPr>
              <w:t>درست / نادرست</w:t>
            </w:r>
          </w:p>
        </w:tc>
        <w:tc>
          <w:tcPr>
            <w:tcW w:w="9311" w:type="dxa"/>
            <w:gridSpan w:val="3"/>
          </w:tcPr>
          <w:tbl>
            <w:tblPr>
              <w:tblStyle w:val="PlainTable4"/>
              <w:tblpPr w:leftFromText="180" w:rightFromText="180" w:vertAnchor="text" w:horzAnchor="margin" w:tblpXSpec="right" w:tblpY="-168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</w:tblGrid>
            <w:tr w:rsidR="00550D0D" w:rsidRPr="00D11495" w14:paraId="09AC075F" w14:textId="77777777" w:rsidTr="00550D0D">
              <w:tc>
                <w:tcPr>
                  <w:tcW w:w="6190" w:type="dxa"/>
                  <w:shd w:val="clear" w:color="auto" w:fill="FFFFFF" w:themeFill="background1"/>
                </w:tcPr>
                <w:p w14:paraId="2A549384" w14:textId="77777777" w:rsidR="00550D0D" w:rsidRPr="00D11495" w:rsidRDefault="00550D0D" w:rsidP="00550D0D">
                  <w:pPr>
                    <w:rPr>
                      <w:sz w:val="26"/>
                      <w:szCs w:val="26"/>
                      <w:rtl/>
                    </w:rPr>
                  </w:pPr>
                  <w:r w:rsidRPr="00D11495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D11495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D11495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عدد صفر ، تنها عددی است که معکوس ندارد.</w:t>
                  </w:r>
                  <w:r>
                    <w:rPr>
                      <w:rFonts w:hint="cs"/>
                      <w:sz w:val="26"/>
                      <w:szCs w:val="26"/>
                      <w:rtl/>
                    </w:rPr>
                    <w:t xml:space="preserve"> (           )</w:t>
                  </w:r>
                </w:p>
              </w:tc>
            </w:tr>
            <w:tr w:rsidR="00550D0D" w:rsidRPr="00D11495" w14:paraId="47A07756" w14:textId="77777777" w:rsidTr="00550D0D">
              <w:tc>
                <w:tcPr>
                  <w:tcW w:w="6190" w:type="dxa"/>
                  <w:shd w:val="clear" w:color="auto" w:fill="FFFFFF" w:themeFill="background1"/>
                </w:tcPr>
                <w:p w14:paraId="27A387E0" w14:textId="5C5AB2BB" w:rsidR="00550D0D" w:rsidRPr="00D11495" w:rsidRDefault="00550D0D" w:rsidP="00550D0D">
                  <w:pPr>
                    <w:rPr>
                      <w:sz w:val="26"/>
                      <w:szCs w:val="26"/>
                      <w:rtl/>
                    </w:rPr>
                  </w:pPr>
                  <w:r w:rsidRPr="00D11495">
                    <w:rPr>
                      <w:rFonts w:hint="cs"/>
                      <w:sz w:val="26"/>
                      <w:szCs w:val="26"/>
                      <w:rtl/>
                    </w:rPr>
                    <w:t xml:space="preserve">ب)  </w:t>
                  </w:r>
                  <w:r w:rsidR="00F274FA" w:rsidRPr="00F274FA">
                    <w:rPr>
                      <w:rFonts w:asciiTheme="majorBidi" w:hAnsiTheme="majorBidi" w:hint="cs"/>
                      <w:sz w:val="26"/>
                      <w:szCs w:val="26"/>
                      <w:rtl/>
                    </w:rPr>
                    <w:t xml:space="preserve">تمام مضرب های عدد </w:t>
                  </w:r>
                  <w:r w:rsidR="00F274FA" w:rsidRPr="00F274F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۱۷</w:t>
                  </w:r>
                  <w:r w:rsidR="00F274FA" w:rsidRPr="00F274FA">
                    <w:rPr>
                      <w:rFonts w:asciiTheme="majorBidi" w:hAnsiTheme="majorBidi" w:hint="cs"/>
                      <w:sz w:val="26"/>
                      <w:szCs w:val="26"/>
                      <w:rtl/>
                    </w:rPr>
                    <w:t>، مرکب هستند.</w:t>
                  </w:r>
                  <w:r w:rsidR="00F274FA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</w:rPr>
                    <w:t>(           )</w:t>
                  </w:r>
                </w:p>
              </w:tc>
            </w:tr>
            <w:tr w:rsidR="00550D0D" w:rsidRPr="00D11495" w14:paraId="46412D6B" w14:textId="77777777" w:rsidTr="00550D0D">
              <w:tc>
                <w:tcPr>
                  <w:tcW w:w="6190" w:type="dxa"/>
                  <w:shd w:val="clear" w:color="auto" w:fill="FFFFFF" w:themeFill="background1"/>
                </w:tcPr>
                <w:p w14:paraId="720F0BB6" w14:textId="77777777" w:rsidR="00550D0D" w:rsidRPr="00D11495" w:rsidRDefault="00550D0D" w:rsidP="00550D0D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</w:rPr>
                    <w:t>پ</w:t>
                  </w:r>
                  <w:r w:rsidRPr="00D11495">
                    <w:rPr>
                      <w:rFonts w:hint="cs"/>
                      <w:sz w:val="26"/>
                      <w:szCs w:val="26"/>
                      <w:rtl/>
                    </w:rPr>
                    <w:t>) همه ی</w:t>
                  </w:r>
                  <w:r w:rsidRPr="00D11495">
                    <w:rPr>
                      <w:rFonts w:ascii="Tahoma" w:hAnsi="Tahoma"/>
                      <w:sz w:val="26"/>
                      <w:szCs w:val="26"/>
                      <w:rtl/>
                    </w:rPr>
                    <w:t xml:space="preserve"> اعداد اول</w:t>
                  </w:r>
                  <w:r w:rsidRPr="00D11495">
                    <w:rPr>
                      <w:rFonts w:ascii="Tahoma" w:hAnsi="Tahoma" w:hint="cs"/>
                      <w:sz w:val="26"/>
                      <w:szCs w:val="26"/>
                      <w:rtl/>
                    </w:rPr>
                    <w:t xml:space="preserve"> </w:t>
                  </w:r>
                  <w:r w:rsidRPr="00D11495">
                    <w:rPr>
                      <w:rFonts w:ascii="Tahoma" w:hAnsi="Tahoma"/>
                      <w:sz w:val="26"/>
                      <w:szCs w:val="26"/>
                      <w:rtl/>
                    </w:rPr>
                    <w:t>فرد هستند.</w:t>
                  </w:r>
                  <w:r>
                    <w:rPr>
                      <w:rFonts w:hint="cs"/>
                      <w:sz w:val="26"/>
                      <w:szCs w:val="26"/>
                      <w:rtl/>
                    </w:rPr>
                    <w:t xml:space="preserve"> (           )</w:t>
                  </w:r>
                </w:p>
              </w:tc>
            </w:tr>
            <w:tr w:rsidR="00550D0D" w:rsidRPr="00D11495" w14:paraId="17B19123" w14:textId="77777777" w:rsidTr="00550D0D">
              <w:tc>
                <w:tcPr>
                  <w:tcW w:w="6190" w:type="dxa"/>
                  <w:shd w:val="clear" w:color="auto" w:fill="FFFFFF" w:themeFill="background1"/>
                </w:tcPr>
                <w:p w14:paraId="4D7835B7" w14:textId="4125795B" w:rsidR="00550D0D" w:rsidRPr="00D11495" w:rsidRDefault="00550D0D" w:rsidP="00550D0D">
                  <w:pPr>
                    <w:rPr>
                      <w:rFonts w:cs="Cambria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</w:rPr>
                    <w:t>ت</w:t>
                  </w:r>
                  <w:r w:rsidRPr="00D11495">
                    <w:rPr>
                      <w:rFonts w:hint="cs"/>
                      <w:sz w:val="26"/>
                      <w:szCs w:val="26"/>
                      <w:rtl/>
                    </w:rPr>
                    <w:t xml:space="preserve">) </w:t>
                  </w:r>
                  <w:r w:rsidR="00C6280F" w:rsidRPr="00C6280F">
                    <w:rPr>
                      <w:rFonts w:asciiTheme="majorBidi" w:hAnsiTheme="majorBidi" w:hint="cs"/>
                      <w:sz w:val="26"/>
                      <w:szCs w:val="26"/>
                      <w:rtl/>
                    </w:rPr>
                    <w:t xml:space="preserve">قرینه معکوس عدد </w:t>
                  </w:r>
                  <w:r w:rsidR="00C6280F" w:rsidRPr="00C6280F">
                    <w:rPr>
                      <w:rFonts w:asciiTheme="majorBidi" w:hAnsiTheme="majorBidi"/>
                      <w:position w:val="-26"/>
                      <w:sz w:val="26"/>
                      <w:szCs w:val="26"/>
                    </w:rPr>
                    <w:object w:dxaOrig="540" w:dyaOrig="690" w14:anchorId="6FABF7A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2" type="#_x0000_t75" style="width:26.9pt;height:34.7pt" o:ole="">
                        <v:imagedata r:id="rId8" o:title=""/>
                      </v:shape>
                      <o:OLEObject Type="Embed" ProgID="Equation.DSMT4" ShapeID="_x0000_i1262" DrawAspect="Content" ObjectID="_1822034668" r:id="rId9"/>
                    </w:object>
                  </w:r>
                  <w:r w:rsidR="00C6280F" w:rsidRPr="00C6280F">
                    <w:rPr>
                      <w:rFonts w:asciiTheme="majorBidi" w:hAnsiTheme="majorBidi" w:hint="cs"/>
                      <w:sz w:val="26"/>
                      <w:szCs w:val="26"/>
                      <w:rtl/>
                    </w:rPr>
                    <w:t xml:space="preserve"> برابر است با </w:t>
                  </w:r>
                  <w:r w:rsidR="00C6280F" w:rsidRPr="00C6280F">
                    <w:rPr>
                      <w:rFonts w:asciiTheme="majorBidi" w:hAnsiTheme="majorBidi"/>
                      <w:sz w:val="26"/>
                      <w:szCs w:val="26"/>
                    </w:rPr>
                    <w:t xml:space="preserve"> </w:t>
                  </w:r>
                  <w:r w:rsidR="00C6280F" w:rsidRPr="00C6280F">
                    <w:rPr>
                      <w:rFonts w:asciiTheme="majorBidi" w:hAnsiTheme="majorBidi"/>
                      <w:position w:val="-26"/>
                      <w:sz w:val="26"/>
                      <w:szCs w:val="26"/>
                    </w:rPr>
                    <w:object w:dxaOrig="390" w:dyaOrig="690" w14:anchorId="3349C4F9">
                      <v:shape id="_x0000_i1263" type="#_x0000_t75" style="width:19.1pt;height:34.7pt" o:ole="">
                        <v:imagedata r:id="rId10" o:title=""/>
                      </v:shape>
                      <o:OLEObject Type="Embed" ProgID="Equation.DSMT4" ShapeID="_x0000_i1263" DrawAspect="Content" ObjectID="_1822034669" r:id="rId11"/>
                    </w:object>
                  </w:r>
                  <w:r w:rsidR="00C6280F" w:rsidRPr="00C6280F">
                    <w:rPr>
                      <w:rFonts w:asciiTheme="majorBidi" w:hAnsiTheme="majorBidi" w:hint="cs"/>
                      <w:sz w:val="26"/>
                      <w:szCs w:val="26"/>
                      <w:rtl/>
                    </w:rPr>
                    <w:t>.</w:t>
                  </w:r>
                  <w:r w:rsidR="00C6280F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</w:rPr>
                    <w:t>(           )</w:t>
                  </w:r>
                </w:p>
              </w:tc>
            </w:tr>
          </w:tbl>
          <w:p w14:paraId="2E069F70" w14:textId="67AEC4D1" w:rsidR="00C5022B" w:rsidRPr="00D11495" w:rsidRDefault="00C5022B" w:rsidP="00C5022B">
            <w:pPr>
              <w:rPr>
                <w:sz w:val="26"/>
                <w:szCs w:val="26"/>
                <w:rtl/>
              </w:rPr>
            </w:pPr>
          </w:p>
          <w:p w14:paraId="04B16792" w14:textId="73DBB6AD" w:rsidR="00C5022B" w:rsidRPr="00D11495" w:rsidRDefault="00C5022B" w:rsidP="008001C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D11495" w:rsidRDefault="00F51DA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022B" w:rsidRPr="00D11495" w14:paraId="12C14B64" w14:textId="77777777" w:rsidTr="007154EC">
        <w:trPr>
          <w:cantSplit/>
          <w:trHeight w:val="1176"/>
        </w:trPr>
        <w:tc>
          <w:tcPr>
            <w:tcW w:w="616" w:type="dxa"/>
            <w:textDirection w:val="btLr"/>
          </w:tcPr>
          <w:p w14:paraId="121BCB51" w14:textId="5649101D" w:rsidR="00C5022B" w:rsidRPr="00550D0D" w:rsidRDefault="00244184" w:rsidP="00550D0D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2"/>
                <w:szCs w:val="22"/>
                <w:rtl/>
              </w:rPr>
              <w:t>پاسخ کوتاه</w:t>
            </w:r>
          </w:p>
        </w:tc>
        <w:tc>
          <w:tcPr>
            <w:tcW w:w="9311" w:type="dxa"/>
            <w:gridSpan w:val="3"/>
          </w:tcPr>
          <w:p w14:paraId="461AFECC" w14:textId="59A80E0B" w:rsidR="00243060" w:rsidRDefault="008E0325" w:rsidP="00550D0D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244184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C5022B" w:rsidRPr="00244184">
              <w:rPr>
                <w:rFonts w:ascii="Vazirmatn" w:hAnsi="Vazirmatn" w:hint="cs"/>
                <w:sz w:val="26"/>
                <w:szCs w:val="26"/>
                <w:rtl/>
              </w:rPr>
              <w:t xml:space="preserve">) </w:t>
            </w:r>
            <w:r w:rsidR="003F665C" w:rsidRPr="0024418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معکوس عدد</w:t>
            </w:r>
            <w:r w:rsidR="009910B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5</w:t>
            </w:r>
            <w:r w:rsidR="00550D0D" w:rsidRPr="0024418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:</w:t>
            </w:r>
            <w:r w:rsidR="003F665C" w:rsidRPr="0024418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................ </w:t>
            </w:r>
            <w:r w:rsidR="00550D0D" w:rsidRPr="0024418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</w:t>
            </w:r>
          </w:p>
          <w:p w14:paraId="0D49D830" w14:textId="591CEF73" w:rsidR="00F51DAC" w:rsidRPr="00244184" w:rsidRDefault="00244184" w:rsidP="00550D0D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24418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</w:t>
            </w:r>
            <w:r w:rsidR="00550D0D" w:rsidRPr="0024418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 حاصل ضرب هر عدد در معکوسش برابراست با</w:t>
            </w:r>
            <w:r w:rsidR="0024306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:</w:t>
            </w:r>
            <w:r w:rsidR="00550D0D" w:rsidRPr="0024418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.................  </w:t>
            </w:r>
          </w:p>
          <w:p w14:paraId="54FBC96B" w14:textId="78BAC50F" w:rsidR="00244184" w:rsidRPr="00244184" w:rsidRDefault="00113356" w:rsidP="00244184">
            <w:pPr>
              <w:rPr>
                <w:rFonts w:asciiTheme="minorHAnsi" w:eastAsiaTheme="minorHAnsi" w:hAnsiTheme="minorHAnsi"/>
                <w:sz w:val="26"/>
                <w:szCs w:val="26"/>
                <w:lang w:bidi="fa-IR"/>
              </w:rPr>
            </w:pPr>
            <w:r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>ت</w:t>
            </w:r>
            <w:r w:rsidR="00244184" w:rsidRPr="00244184"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>) عددی مثال بزنید که گویا باشد ولی صحیح نباشد.</w:t>
            </w:r>
            <w:r w:rsidR="00244184"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 xml:space="preserve"> : .................</w:t>
            </w:r>
          </w:p>
          <w:p w14:paraId="4F539BF8" w14:textId="79DEE8F0" w:rsidR="00244184" w:rsidRPr="00244184" w:rsidRDefault="00113356" w:rsidP="00244184">
            <w:pPr>
              <w:rPr>
                <w:rFonts w:asciiTheme="minorHAnsi" w:eastAsiaTheme="minorHAnsi" w:hAnsiTheme="minorHAnsi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>ث</w:t>
            </w:r>
            <w:r w:rsidR="00244184" w:rsidRPr="00244184"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>) یک عدد اول و یک عدد مرکب مثال بزنید که نسبت به هم اول باشند</w:t>
            </w:r>
            <w:r w:rsidR="00244184"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>: ..............</w:t>
            </w:r>
          </w:p>
        </w:tc>
        <w:tc>
          <w:tcPr>
            <w:tcW w:w="609" w:type="dxa"/>
            <w:vAlign w:val="center"/>
          </w:tcPr>
          <w:p w14:paraId="5593661D" w14:textId="4C918268" w:rsidR="00C5022B" w:rsidRPr="00D11495" w:rsidRDefault="0024418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204C64" w:rsidRPr="00D11495" w14:paraId="49518A23" w14:textId="77777777" w:rsidTr="00243060">
        <w:trPr>
          <w:cantSplit/>
          <w:trHeight w:val="1522"/>
        </w:trPr>
        <w:tc>
          <w:tcPr>
            <w:tcW w:w="616" w:type="dxa"/>
            <w:textDirection w:val="btLr"/>
          </w:tcPr>
          <w:p w14:paraId="2E128B51" w14:textId="26E69B5B" w:rsidR="00204C64" w:rsidRPr="00550D0D" w:rsidRDefault="00550D0D" w:rsidP="00550D0D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7154EC">
              <w:rPr>
                <w:rFonts w:ascii="Vazirmatn" w:hAnsi="Vazirmatn" w:hint="cs"/>
                <w:rtl/>
              </w:rPr>
              <w:t>چهارگزینه ای</w:t>
            </w:r>
          </w:p>
        </w:tc>
        <w:tc>
          <w:tcPr>
            <w:tcW w:w="9311" w:type="dxa"/>
            <w:gridSpan w:val="3"/>
          </w:tcPr>
          <w:p w14:paraId="26CA7B2E" w14:textId="7A3A3730" w:rsidR="00204C64" w:rsidRPr="00D11495" w:rsidRDefault="00762CF0" w:rsidP="00244184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الف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) </w:t>
            </w:r>
            <w:r w:rsidR="00204C64" w:rsidRPr="00D11495">
              <w:rPr>
                <w:sz w:val="26"/>
                <w:szCs w:val="26"/>
                <w:rtl/>
              </w:rPr>
              <w:t xml:space="preserve">کدام عدد 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204C64" w:rsidRPr="00D11495">
              <w:rPr>
                <w:sz w:val="26"/>
                <w:szCs w:val="26"/>
                <w:rtl/>
              </w:rPr>
              <w:t xml:space="preserve">نسبت به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>18</w:t>
            </w:r>
            <w:r w:rsidR="00204C64" w:rsidRPr="00D11495">
              <w:rPr>
                <w:sz w:val="26"/>
                <w:szCs w:val="26"/>
                <w:rtl/>
              </w:rPr>
              <w:t xml:space="preserve"> اول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 xml:space="preserve"> است </w:t>
            </w:r>
            <w:r w:rsidR="00204C64" w:rsidRPr="00D11495">
              <w:rPr>
                <w:rFonts w:hint="eastAsia"/>
                <w:sz w:val="26"/>
                <w:szCs w:val="26"/>
                <w:rtl/>
              </w:rPr>
              <w:t>؟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  </w:t>
            </w:r>
            <w:r w:rsidR="00244184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1) 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>12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        </w:t>
            </w:r>
            <w:r w:rsidR="00AC13C2" w:rsidRP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 2) 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>9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     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 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3) 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>21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    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  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4) </w:t>
            </w:r>
            <w:r w:rsidR="00F930F7" w:rsidRPr="00D11495">
              <w:rPr>
                <w:rFonts w:hint="cs"/>
                <w:sz w:val="26"/>
                <w:szCs w:val="26"/>
                <w:rtl/>
              </w:rPr>
              <w:t>25</w:t>
            </w:r>
          </w:p>
          <w:p w14:paraId="63FE4690" w14:textId="358C3154" w:rsidR="00D11495" w:rsidRDefault="00762CF0" w:rsidP="00244184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>ب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>)</w:t>
            </w:r>
            <w:r w:rsidR="003F665C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در تساوی </w:t>
            </w:r>
            <w:r w:rsidR="009719A2" w:rsidRPr="00D11495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840" w:dyaOrig="720" w14:anchorId="3D7398C6">
                <v:shape id="_x0000_i1259" type="#_x0000_t75" style="width:35.55pt;height:32.95pt" o:ole="">
                  <v:imagedata r:id="rId12" o:title=""/>
                </v:shape>
                <o:OLEObject Type="Embed" ProgID="Equation.DSMT4" ShapeID="_x0000_i1259" DrawAspect="Content" ObjectID="_1822034670" r:id="rId13"/>
              </w:object>
            </w:r>
            <w:r w:rsidR="003F665C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مقدار </w:t>
            </w:r>
            <w:r w:rsidR="003F665C" w:rsidRPr="00D11495">
              <w:rPr>
                <w:rFonts w:asciiTheme="majorBidi" w:hAnsiTheme="majorBidi"/>
                <w:sz w:val="26"/>
                <w:szCs w:val="26"/>
                <w:lang w:bidi="fa-IR"/>
              </w:rPr>
              <w:t>x</w:t>
            </w:r>
            <w:r w:rsidR="003F665C" w:rsidRPr="00D11495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کدا</w:t>
            </w:r>
            <w:r w:rsidR="00244184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م</w:t>
            </w:r>
            <w:r w:rsidR="003F665C" w:rsidRPr="00D11495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است؟</w:t>
            </w:r>
            <w:r w:rsidR="00244184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</w:t>
            </w:r>
            <w:r w:rsidR="00243060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</w:t>
            </w:r>
            <w:r w:rsidR="00244184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1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) 24            </w:t>
            </w:r>
            <w:r w:rsidR="00244184">
              <w:rPr>
                <w:rFonts w:hint="cs"/>
                <w:sz w:val="26"/>
                <w:szCs w:val="26"/>
                <w:rtl/>
              </w:rPr>
              <w:t xml:space="preserve">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2) 20               3) 15              </w:t>
            </w:r>
            <w:r w:rsidR="00244184">
              <w:rPr>
                <w:rFonts w:hint="cs"/>
                <w:sz w:val="26"/>
                <w:szCs w:val="26"/>
                <w:rtl/>
              </w:rPr>
              <w:t xml:space="preserve"> 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 4) 23</w:t>
            </w:r>
            <w:r w:rsidR="003F665C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</w:p>
          <w:p w14:paraId="187776DF" w14:textId="5F756B26" w:rsidR="00243060" w:rsidRPr="00243060" w:rsidRDefault="00243060" w:rsidP="00243060">
            <w:pPr>
              <w:rPr>
                <w:rFonts w:asciiTheme="minorHAnsi" w:eastAsiaTheme="minorHAnsi" w:hAnsiTheme="minorHAnsi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</w:t>
            </w:r>
            <w:r>
              <w:rPr>
                <w:rFonts w:asciiTheme="minorHAnsi" w:eastAsiaTheme="minorHAnsi" w:hAnsiTheme="minorHAnsi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</w:t>
            </w:r>
            <w:r w:rsidRPr="00243060"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>بزرگ ترین عدد اول دو رقمی کدام است</w:t>
            </w:r>
            <w:r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>؟</w:t>
            </w:r>
            <w:r>
              <w:rPr>
                <w:rFonts w:asciiTheme="minorHAnsi" w:eastAsiaTheme="minorHAnsi" w:hAnsiTheme="minorHAnsi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</w:t>
            </w:r>
            <w:r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1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) </w:t>
            </w:r>
            <w:r>
              <w:rPr>
                <w:rFonts w:hint="cs"/>
                <w:sz w:val="26"/>
                <w:szCs w:val="26"/>
                <w:rtl/>
              </w:rPr>
              <w:t>99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</w:t>
            </w:r>
            <w:r>
              <w:rPr>
                <w:rFonts w:hint="cs"/>
                <w:sz w:val="26"/>
                <w:szCs w:val="26"/>
                <w:rtl/>
              </w:rPr>
              <w:t xml:space="preserve">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2) </w:t>
            </w:r>
            <w:r>
              <w:rPr>
                <w:rFonts w:hint="cs"/>
                <w:sz w:val="26"/>
                <w:szCs w:val="26"/>
                <w:rtl/>
              </w:rPr>
              <w:t>97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</w:t>
            </w:r>
            <w:r>
              <w:rPr>
                <w:rFonts w:hint="cs"/>
                <w:sz w:val="26"/>
                <w:szCs w:val="26"/>
                <w:rtl/>
              </w:rPr>
              <w:t xml:space="preserve"> 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3) </w:t>
            </w:r>
            <w:r>
              <w:rPr>
                <w:rFonts w:hint="cs"/>
                <w:sz w:val="26"/>
                <w:szCs w:val="26"/>
                <w:rtl/>
              </w:rPr>
              <w:t>93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  </w:t>
            </w:r>
            <w:r>
              <w:rPr>
                <w:rFonts w:hint="cs"/>
                <w:sz w:val="26"/>
                <w:szCs w:val="26"/>
                <w:rtl/>
              </w:rPr>
              <w:t xml:space="preserve">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4) </w:t>
            </w:r>
            <w:r>
              <w:rPr>
                <w:rFonts w:hint="cs"/>
                <w:sz w:val="26"/>
                <w:szCs w:val="26"/>
                <w:rtl/>
              </w:rPr>
              <w:t>91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3A1817B0" w14:textId="6961C05F" w:rsidR="00204C64" w:rsidRPr="00D11495" w:rsidRDefault="00D714D7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7</w:t>
            </w:r>
            <w:r w:rsidR="00550D0D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3240A4" w:rsidRPr="00D11495" w14:paraId="5DD31A91" w14:textId="77777777" w:rsidTr="00443D47">
        <w:trPr>
          <w:trHeight w:val="818"/>
        </w:trPr>
        <w:tc>
          <w:tcPr>
            <w:tcW w:w="616" w:type="dxa"/>
          </w:tcPr>
          <w:p w14:paraId="5C7D8819" w14:textId="77777777" w:rsidR="003240A4" w:rsidRPr="00D11495" w:rsidRDefault="003240A4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CD99F17" w14:textId="6E8C9733" w:rsidR="003240A4" w:rsidRDefault="0078593F" w:rsidP="003F665C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 w:rsidRPr="0078593F">
              <w:rPr>
                <w:rFonts w:hint="cs"/>
                <w:sz w:val="26"/>
                <w:szCs w:val="26"/>
                <w:rtl/>
              </w:rPr>
              <w:t xml:space="preserve">الف - </w:t>
            </w:r>
            <w:r w:rsidR="00C17550" w:rsidRPr="0078593F">
              <w:rPr>
                <w:sz w:val="26"/>
                <w:szCs w:val="26"/>
                <w:rtl/>
              </w:rPr>
              <w:t xml:space="preserve">علامت &gt; 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rFonts w:hint="eastAsia"/>
                <w:sz w:val="26"/>
                <w:szCs w:val="26"/>
                <w:rtl/>
              </w:rPr>
              <w:t>ا</w:t>
            </w:r>
            <w:r w:rsidR="00C17550" w:rsidRPr="0078593F">
              <w:rPr>
                <w:sz w:val="26"/>
                <w:szCs w:val="26"/>
                <w:rtl/>
              </w:rPr>
              <w:t xml:space="preserve"> &lt; 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rFonts w:hint="eastAsia"/>
                <w:sz w:val="26"/>
                <w:szCs w:val="26"/>
                <w:rtl/>
              </w:rPr>
              <w:t>ا</w:t>
            </w:r>
            <w:r w:rsidR="00C17550" w:rsidRPr="0078593F">
              <w:rPr>
                <w:sz w:val="26"/>
                <w:szCs w:val="26"/>
                <w:rtl/>
              </w:rPr>
              <w:t xml:space="preserve"> </w:t>
            </w:r>
            <w:r w:rsidR="00C17550" w:rsidRPr="0078593F">
              <w:rPr>
                <w:rFonts w:asciiTheme="majorBidi" w:hAnsiTheme="majorBidi" w:cstheme="majorBidi"/>
                <w:sz w:val="26"/>
                <w:szCs w:val="26"/>
                <w:rtl/>
              </w:rPr>
              <w:t>=</w:t>
            </w:r>
            <w:r w:rsidR="00C17550" w:rsidRPr="0078593F">
              <w:rPr>
                <w:sz w:val="26"/>
                <w:szCs w:val="26"/>
                <w:rtl/>
              </w:rPr>
              <w:t xml:space="preserve"> بگذار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rFonts w:hint="eastAsia"/>
                <w:sz w:val="26"/>
                <w:szCs w:val="26"/>
                <w:rtl/>
              </w:rPr>
              <w:t>د</w:t>
            </w:r>
            <w:r w:rsidR="00C17550" w:rsidRPr="0078593F">
              <w:rPr>
                <w:sz w:val="26"/>
                <w:szCs w:val="26"/>
                <w:rtl/>
              </w:rPr>
              <w:t>.</w:t>
            </w:r>
            <w:r w:rsidR="00C17550">
              <w:rPr>
                <w:rFonts w:hint="cs"/>
                <w:sz w:val="28"/>
                <w:szCs w:val="28"/>
                <w:rtl/>
              </w:rPr>
              <w:t xml:space="preserve">    </w:t>
            </w:r>
            <w:r w:rsidR="00244184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C17550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    </w:t>
            </w:r>
            <w:r w:rsidR="00C17550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243060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</w:t>
            </w:r>
            <w:r w:rsidR="00C17550">
              <w:rPr>
                <w:rFonts w:hint="cs"/>
                <w:sz w:val="28"/>
                <w:szCs w:val="28"/>
                <w:rtl/>
              </w:rPr>
              <w:t xml:space="preserve">      </w:t>
            </w:r>
            <w:r w:rsidR="003240A4" w:rsidRPr="00AD4667">
              <w:rPr>
                <w:rFonts w:ascii="Vazirmatn" w:hAnsi="Vazirmatn"/>
                <w:position w:val="-28"/>
                <w:lang w:bidi="fa-IR"/>
              </w:rPr>
              <w:object w:dxaOrig="1260" w:dyaOrig="720" w14:anchorId="0BD13DA7">
                <v:shape id="_x0000_i1027" type="#_x0000_t75" style="width:54.65pt;height:33.85pt" o:ole="">
                  <v:imagedata r:id="rId14" o:title=""/>
                </v:shape>
                <o:OLEObject Type="Embed" ProgID="Equation.DSMT4" ShapeID="_x0000_i1027" DrawAspect="Content" ObjectID="_1822034671" r:id="rId15"/>
              </w:object>
            </w:r>
            <w:r w:rsidR="003240A4" w:rsidRPr="00AD4667">
              <w:rPr>
                <w:rFonts w:ascii="Vazirmatn" w:hAnsi="Vazirmatn" w:hint="cs"/>
                <w:rtl/>
                <w:lang w:bidi="fa-IR"/>
              </w:rPr>
              <w:t xml:space="preserve">        </w:t>
            </w:r>
            <w:r w:rsidR="00C17550">
              <w:rPr>
                <w:rFonts w:ascii="Vazirmatn" w:hAnsi="Vazirmatn" w:hint="cs"/>
                <w:rtl/>
                <w:lang w:bidi="fa-IR"/>
              </w:rPr>
              <w:t xml:space="preserve"> </w:t>
            </w:r>
            <w:r w:rsidR="003240A4">
              <w:rPr>
                <w:rFonts w:ascii="Vazirmatn" w:hAnsi="Vazirmatn" w:hint="cs"/>
                <w:rtl/>
                <w:lang w:bidi="fa-IR"/>
              </w:rPr>
              <w:t xml:space="preserve">      </w:t>
            </w:r>
            <w:r w:rsidR="003240A4" w:rsidRPr="00AD4667">
              <w:rPr>
                <w:rFonts w:ascii="Vazirmatn" w:hAnsi="Vazirmatn" w:hint="cs"/>
                <w:rtl/>
                <w:lang w:bidi="fa-IR"/>
              </w:rPr>
              <w:t xml:space="preserve">   </w:t>
            </w:r>
          </w:p>
          <w:p w14:paraId="5D8C0C77" w14:textId="44F3C4D6" w:rsidR="00822EE8" w:rsidRDefault="000B161A" w:rsidP="00822EE8">
            <w:pPr>
              <w:rPr>
                <w:rFonts w:asciiTheme="minorHAnsi" w:eastAsiaTheme="minorHAnsi" w:hAnsiTheme="minorHAnsi"/>
                <w:b w:val="0"/>
                <w:bCs w:val="0"/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ب</w:t>
            </w:r>
            <w:r w:rsidR="00B30F2B">
              <w:rPr>
                <w:rFonts w:hint="cs"/>
                <w:sz w:val="26"/>
                <w:szCs w:val="26"/>
                <w:rtl/>
                <w:lang w:bidi="fa-IR"/>
              </w:rPr>
              <w:t xml:space="preserve">- </w:t>
            </w:r>
            <w:r w:rsidR="00822EE8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822EE8" w:rsidRPr="00822EE8"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>با کمک محور حاصل عبارت زیر را به دست آورید.</w:t>
            </w:r>
          </w:p>
          <w:p w14:paraId="56DB0CFC" w14:textId="4E41EA83" w:rsidR="00B30F2B" w:rsidRPr="00822EE8" w:rsidRDefault="00822EE8" w:rsidP="00822EE8">
            <w:pPr>
              <w:jc w:val="right"/>
              <w:rPr>
                <w:rFonts w:asciiTheme="minorHAnsi" w:eastAsiaTheme="minorHAnsi" w:hAnsiTheme="minorHAnsi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cs="Times New Roman"/>
                <w:b w:val="0"/>
                <w:bCs w:val="0"/>
                <w:noProof/>
              </w:rPr>
              <w:drawing>
                <wp:anchor distT="0" distB="0" distL="114300" distR="114300" simplePos="0" relativeHeight="251658240" behindDoc="0" locked="0" layoutInCell="1" allowOverlap="1" wp14:anchorId="4BDA9434" wp14:editId="4DF17397">
                  <wp:simplePos x="0" y="0"/>
                  <wp:positionH relativeFrom="column">
                    <wp:posOffset>1793240</wp:posOffset>
                  </wp:positionH>
                  <wp:positionV relativeFrom="paragraph">
                    <wp:posOffset>83185</wp:posOffset>
                  </wp:positionV>
                  <wp:extent cx="3864610" cy="375920"/>
                  <wp:effectExtent l="0" t="0" r="2540" b="508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375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eastAsiaTheme="minorHAnsi" w:hAnsiTheme="minorHAnsi"/>
                <w:sz w:val="26"/>
                <w:szCs w:val="26"/>
                <w:lang w:bidi="fa-IR"/>
              </w:rPr>
              <w:t xml:space="preserve">  </w:t>
            </w:r>
            <w:r>
              <w:rPr>
                <w:rFonts w:asciiTheme="minorHAnsi" w:eastAsiaTheme="minorHAnsi" w:hAnsiTheme="minorHAnsi"/>
                <w:position w:val="-28"/>
                <w:sz w:val="26"/>
                <w:szCs w:val="26"/>
                <w:lang w:bidi="fa-IR"/>
              </w:rPr>
              <w:object w:dxaOrig="1470" w:dyaOrig="720" w14:anchorId="1B7473D2">
                <v:shape id="_x0000_i1029" type="#_x0000_t75" style="width:73.75pt;height:36.45pt" o:ole="">
                  <v:imagedata r:id="rId18" o:title=""/>
                </v:shape>
                <o:OLEObject Type="Embed" ProgID="Equation.DSMT4" ShapeID="_x0000_i1029" DrawAspect="Content" ObjectID="_1822034672" r:id="rId19"/>
              </w:object>
            </w:r>
            <w:r>
              <w:rPr>
                <w:rFonts w:asciiTheme="minorHAnsi" w:eastAsiaTheme="minorHAnsi" w:hAnsiTheme="minorHAnsi"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2C8DFA96" w14:textId="587DE46D" w:rsidR="003240A4" w:rsidRDefault="00BE4FE5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75/0</w:t>
            </w:r>
          </w:p>
        </w:tc>
      </w:tr>
      <w:tr w:rsidR="00D11495" w:rsidRPr="00D11495" w14:paraId="2E7BFA20" w14:textId="77777777" w:rsidTr="00544221">
        <w:trPr>
          <w:trHeight w:val="3088"/>
        </w:trPr>
        <w:tc>
          <w:tcPr>
            <w:tcW w:w="616" w:type="dxa"/>
          </w:tcPr>
          <w:p w14:paraId="3566923D" w14:textId="77777777" w:rsidR="00D11495" w:rsidRPr="00D11495" w:rsidRDefault="00D1149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0FB7D180" w14:textId="77777777" w:rsidR="00D11495" w:rsidRPr="00D11495" w:rsidRDefault="00D11495" w:rsidP="00D11495">
            <w:pPr>
              <w:rPr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حاصل عبارت</w:t>
            </w:r>
            <w:r w:rsidRPr="00D11495">
              <w:rPr>
                <w:rFonts w:hint="cs"/>
                <w:sz w:val="26"/>
                <w:szCs w:val="26"/>
                <w:rtl/>
              </w:rPr>
              <w:softHyphen/>
              <w:t>های زیر را بدست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A7134D" w14:paraId="69FA009D" w14:textId="77777777" w:rsidTr="00CE16A7">
              <w:trPr>
                <w:trHeight w:val="510"/>
              </w:trPr>
              <w:tc>
                <w:tcPr>
                  <w:tcW w:w="4593" w:type="dxa"/>
                </w:tcPr>
                <w:p w14:paraId="66251472" w14:textId="48CB29B2" w:rsidR="00A7134D" w:rsidRDefault="00CE16A7" w:rsidP="00FE0275">
                  <w:pPr>
                    <w:spacing w:line="360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6"/>
                      <w:sz w:val="26"/>
                      <w:szCs w:val="26"/>
                      <w:lang w:bidi="fa-IR"/>
                    </w:rPr>
                    <w:object w:dxaOrig="1280" w:dyaOrig="360" w14:anchorId="4C508A01">
                      <v:shape id="_x0000_i1210" type="#_x0000_t75" style="width:67.65pt;height:19.1pt" o:ole="">
                        <v:imagedata r:id="rId20" o:title=""/>
                      </v:shape>
                      <o:OLEObject Type="Embed" ProgID="Equation.DSMT4" ShapeID="_x0000_i1210" DrawAspect="Content" ObjectID="_1822034673" r:id="rId21"/>
                    </w:object>
                  </w:r>
                </w:p>
              </w:tc>
              <w:tc>
                <w:tcPr>
                  <w:tcW w:w="4594" w:type="dxa"/>
                </w:tcPr>
                <w:p w14:paraId="378E5259" w14:textId="15B7F0B8" w:rsidR="00A7134D" w:rsidRDefault="00345FB1" w:rsidP="00FE0275">
                  <w:pPr>
                    <w:spacing w:line="360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45FB1">
                    <w:rPr>
                      <w:position w:val="-6"/>
                    </w:rPr>
                    <w:object w:dxaOrig="2620" w:dyaOrig="279" w14:anchorId="5476E5F2">
                      <v:shape id="_x0000_i1211" type="#_x0000_t75" style="width:131.85pt;height:13.9pt" o:ole="">
                        <v:imagedata r:id="rId22" o:title=""/>
                      </v:shape>
                      <o:OLEObject Type="Embed" ProgID="Equation.DSMT4" ShapeID="_x0000_i1211" DrawAspect="Content" ObjectID="_1822034674" r:id="rId23"/>
                    </w:object>
                  </w:r>
                </w:p>
              </w:tc>
            </w:tr>
            <w:tr w:rsidR="00236C72" w14:paraId="4A0EFCB9" w14:textId="77777777" w:rsidTr="00CE16A7">
              <w:trPr>
                <w:trHeight w:val="510"/>
              </w:trPr>
              <w:tc>
                <w:tcPr>
                  <w:tcW w:w="4593" w:type="dxa"/>
                </w:tcPr>
                <w:p w14:paraId="433601CB" w14:textId="62F08A6D" w:rsidR="00236C72" w:rsidRDefault="00CE16A7" w:rsidP="00FE0275">
                  <w:pPr>
                    <w:spacing w:line="360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28"/>
                      <w:sz w:val="26"/>
                      <w:szCs w:val="26"/>
                      <w:lang w:bidi="fa-IR"/>
                    </w:rPr>
                    <w:object w:dxaOrig="1400" w:dyaOrig="720" w14:anchorId="0EBF7B79">
                      <v:shape id="_x0000_i1213" type="#_x0000_t75" style="width:70.25pt;height:38.15pt" o:ole="">
                        <v:imagedata r:id="rId24" o:title=""/>
                      </v:shape>
                      <o:OLEObject Type="Embed" ProgID="Equation.DSMT4" ShapeID="_x0000_i1213" DrawAspect="Content" ObjectID="_1822034675" r:id="rId25"/>
                    </w:object>
                  </w:r>
                </w:p>
              </w:tc>
              <w:tc>
                <w:tcPr>
                  <w:tcW w:w="4594" w:type="dxa"/>
                </w:tcPr>
                <w:p w14:paraId="09EFA80F" w14:textId="4768FA7F" w:rsidR="00236C72" w:rsidRPr="00D11495" w:rsidRDefault="00CE16A7" w:rsidP="00FE0275">
                  <w:pPr>
                    <w:spacing w:line="360" w:lineRule="auto"/>
                    <w:jc w:val="right"/>
                    <w:rPr>
                      <w:rFonts w:hint="cs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6"/>
                      <w:sz w:val="26"/>
                      <w:szCs w:val="26"/>
                      <w:lang w:bidi="fa-IR"/>
                    </w:rPr>
                    <w:object w:dxaOrig="1240" w:dyaOrig="300" w14:anchorId="16D6BEF8">
                      <v:shape id="_x0000_i1212" type="#_x0000_t75" style="width:63.35pt;height:14.75pt" o:ole="">
                        <v:imagedata r:id="rId26" o:title=""/>
                      </v:shape>
                      <o:OLEObject Type="Embed" ProgID="Equation.DSMT4" ShapeID="_x0000_i1212" DrawAspect="Content" ObjectID="_1822034676" r:id="rId27"/>
                    </w:object>
                  </w:r>
                </w:p>
              </w:tc>
            </w:tr>
            <w:tr w:rsidR="00544221" w14:paraId="5CB39533" w14:textId="77777777" w:rsidTr="00CE16A7">
              <w:trPr>
                <w:trHeight w:val="510"/>
              </w:trPr>
              <w:tc>
                <w:tcPr>
                  <w:tcW w:w="4593" w:type="dxa"/>
                </w:tcPr>
                <w:p w14:paraId="553CB6DE" w14:textId="77777777" w:rsidR="00544221" w:rsidRPr="00614331" w:rsidRDefault="00544221" w:rsidP="00FE0275">
                  <w:pPr>
                    <w:spacing w:line="360" w:lineRule="auto"/>
                    <w:jc w:val="right"/>
                    <w:rPr>
                      <w:rFonts w:ascii="Vazirmatn" w:hAnsi="Vazirmatn" w:hint="cs"/>
                      <w:b w:val="0"/>
                      <w:bCs w:val="0"/>
                      <w:sz w:val="26"/>
                      <w:szCs w:val="26"/>
                      <w:lang w:bidi="fa-IR"/>
                    </w:rPr>
                  </w:pPr>
                </w:p>
              </w:tc>
              <w:tc>
                <w:tcPr>
                  <w:tcW w:w="4594" w:type="dxa"/>
                </w:tcPr>
                <w:p w14:paraId="15403EBD" w14:textId="60CCBB19" w:rsidR="00544221" w:rsidRPr="00614331" w:rsidRDefault="00544221" w:rsidP="00FE0275">
                  <w:pPr>
                    <w:spacing w:line="360" w:lineRule="auto"/>
                    <w:jc w:val="right"/>
                    <w:rPr>
                      <w:rFonts w:ascii="Vazirmatn" w:hAnsi="Vazirmatn"/>
                      <w:b w:val="0"/>
                      <w:bCs w:val="0"/>
                      <w:sz w:val="26"/>
                      <w:szCs w:val="26"/>
                      <w:lang w:bidi="fa-IR"/>
                    </w:rPr>
                  </w:pPr>
                  <w:r w:rsidRPr="00544221">
                    <w:rPr>
                      <w:position w:val="-6"/>
                    </w:rPr>
                    <w:object w:dxaOrig="3400" w:dyaOrig="279" w14:anchorId="431391CA">
                      <v:shape id="_x0000_i1229" type="#_x0000_t75" style="width:168.3pt;height:14.75pt" o:ole="">
                        <v:imagedata r:id="rId28" o:title=""/>
                      </v:shape>
                      <o:OLEObject Type="Embed" ProgID="Equation.DSMT4" ShapeID="_x0000_i1229" DrawAspect="Content" ObjectID="_1822034677" r:id="rId29"/>
                    </w:object>
                  </w:r>
                </w:p>
              </w:tc>
            </w:tr>
            <w:tr w:rsidR="00236C72" w14:paraId="7ED837DF" w14:textId="77777777" w:rsidTr="00CE16A7">
              <w:trPr>
                <w:trHeight w:val="510"/>
              </w:trPr>
              <w:tc>
                <w:tcPr>
                  <w:tcW w:w="4593" w:type="dxa"/>
                </w:tcPr>
                <w:p w14:paraId="4D434BEE" w14:textId="77777777" w:rsidR="00236C72" w:rsidRDefault="00236C72" w:rsidP="00FE0275">
                  <w:pPr>
                    <w:spacing w:line="360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</w:tcPr>
                <w:p w14:paraId="29C4D2D0" w14:textId="3E3A5F54" w:rsidR="00CE16A7" w:rsidRPr="00544221" w:rsidRDefault="00CE16A7" w:rsidP="00FE0275">
                  <w:pPr>
                    <w:spacing w:line="360" w:lineRule="auto"/>
                    <w:jc w:val="right"/>
                    <w:rPr>
                      <w:rFonts w:hint="cs"/>
                      <w:rtl/>
                    </w:rPr>
                  </w:pPr>
                  <w:r w:rsidRPr="00AD4667">
                    <w:rPr>
                      <w:position w:val="-24"/>
                    </w:rPr>
                    <w:object w:dxaOrig="2420" w:dyaOrig="639" w14:anchorId="258CDCDB">
                      <v:shape id="_x0000_i1227" type="#_x0000_t75" style="width:119.7pt;height:32.95pt" o:ole="">
                        <v:imagedata r:id="rId30" o:title=""/>
                      </v:shape>
                      <o:OLEObject Type="Embed" ProgID="Equation.DSMT4" ShapeID="_x0000_i1227" DrawAspect="Content" ObjectID="_1822034678" r:id="rId31"/>
                    </w:object>
                  </w:r>
                </w:p>
              </w:tc>
            </w:tr>
          </w:tbl>
          <w:p w14:paraId="3B050467" w14:textId="77777777" w:rsidR="00D11495" w:rsidRPr="00D11495" w:rsidRDefault="00D11495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A86BFE1" w14:textId="5D746F5F" w:rsidR="00D11495" w:rsidRPr="00D11495" w:rsidRDefault="00345FB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5/3</w:t>
            </w:r>
          </w:p>
        </w:tc>
      </w:tr>
      <w:tr w:rsidR="00174B8E" w:rsidRPr="00D11495" w14:paraId="1E91C9F2" w14:textId="77777777" w:rsidTr="007154EC">
        <w:trPr>
          <w:trHeight w:val="1124"/>
        </w:trPr>
        <w:tc>
          <w:tcPr>
            <w:tcW w:w="616" w:type="dxa"/>
          </w:tcPr>
          <w:p w14:paraId="643AE649" w14:textId="77777777" w:rsidR="00174B8E" w:rsidRPr="00D11495" w:rsidRDefault="00174B8E" w:rsidP="00174B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47F4AB6B" w14:textId="013D4301" w:rsidR="00174B8E" w:rsidRPr="00614331" w:rsidRDefault="00174B8E" w:rsidP="00174B8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/>
                <w:sz w:val="26"/>
                <w:szCs w:val="26"/>
                <w:rtl/>
              </w:rPr>
              <w:t>ابتدا علامت هر کسر را تع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 xml:space="preserve"> و س</w:t>
            </w:r>
            <w:r w:rsidR="00544221">
              <w:rPr>
                <w:rFonts w:ascii="Vazirmatn" w:hAnsi="Vazirmatn" w:hint="cs"/>
                <w:sz w:val="26"/>
                <w:szCs w:val="26"/>
                <w:rtl/>
              </w:rPr>
              <w:t>پ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>س تا حد امکان ساده کن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38"/>
              <w:gridCol w:w="5849"/>
            </w:tblGrid>
            <w:tr w:rsidR="00174B8E" w:rsidRPr="00614331" w14:paraId="1CF43E17" w14:textId="77777777" w:rsidTr="00ED0840">
              <w:tc>
                <w:tcPr>
                  <w:tcW w:w="3338" w:type="dxa"/>
                </w:tcPr>
                <w:p w14:paraId="10610A68" w14:textId="77777777" w:rsidR="00174B8E" w:rsidRPr="00614331" w:rsidRDefault="00174B8E" w:rsidP="00174B8E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28"/>
                      <w:sz w:val="26"/>
                      <w:szCs w:val="26"/>
                      <w:lang w:bidi="fa-IR"/>
                    </w:rPr>
                    <w:object w:dxaOrig="999" w:dyaOrig="720" w14:anchorId="05D753DE">
                      <v:shape id="_x0000_i1035" type="#_x0000_t75" style="width:51.2pt;height:38.15pt" o:ole="">
                        <v:imagedata r:id="rId32" o:title=""/>
                      </v:shape>
                      <o:OLEObject Type="Embed" ProgID="Equation.DSMT4" ShapeID="_x0000_i1035" DrawAspect="Content" ObjectID="_1822034679" r:id="rId33"/>
                    </w:object>
                  </w:r>
                </w:p>
              </w:tc>
              <w:tc>
                <w:tcPr>
                  <w:tcW w:w="5849" w:type="dxa"/>
                </w:tcPr>
                <w:p w14:paraId="75D8E5C9" w14:textId="77777777" w:rsidR="00174B8E" w:rsidRPr="00614331" w:rsidRDefault="00174B8E" w:rsidP="00174B8E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32"/>
                      <w:sz w:val="26"/>
                      <w:szCs w:val="26"/>
                      <w:lang w:bidi="fa-IR"/>
                    </w:rPr>
                    <w:object w:dxaOrig="1340" w:dyaOrig="760" w14:anchorId="30B918AE">
                      <v:shape id="_x0000_i1036" type="#_x0000_t75" style="width:66.8pt;height:39.9pt" o:ole="">
                        <v:imagedata r:id="rId34" o:title=""/>
                      </v:shape>
                      <o:OLEObject Type="Embed" ProgID="Equation.DSMT4" ShapeID="_x0000_i1036" DrawAspect="Content" ObjectID="_1822034680" r:id="rId35"/>
                    </w:object>
                  </w:r>
                </w:p>
              </w:tc>
            </w:tr>
          </w:tbl>
          <w:p w14:paraId="42A1641F" w14:textId="2441F87C" w:rsidR="00174B8E" w:rsidRPr="00174B8E" w:rsidRDefault="00174B8E" w:rsidP="00174B8E">
            <w:pPr>
              <w:spacing w:line="276" w:lineRule="auto"/>
              <w:rPr>
                <w:rFonts w:ascii="Vazirmatn" w:hAnsi="Vazirmatn"/>
                <w:rtl/>
              </w:rPr>
            </w:pPr>
          </w:p>
        </w:tc>
        <w:tc>
          <w:tcPr>
            <w:tcW w:w="609" w:type="dxa"/>
            <w:vAlign w:val="center"/>
          </w:tcPr>
          <w:p w14:paraId="448ADECA" w14:textId="0B13DC6E" w:rsidR="00174B8E" w:rsidRDefault="00174B8E" w:rsidP="00174B8E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174B8E" w:rsidRPr="00D11495" w14:paraId="4798AD4B" w14:textId="77777777" w:rsidTr="00544221">
        <w:trPr>
          <w:trHeight w:val="703"/>
        </w:trPr>
        <w:tc>
          <w:tcPr>
            <w:tcW w:w="616" w:type="dxa"/>
          </w:tcPr>
          <w:p w14:paraId="4BD27406" w14:textId="77777777" w:rsidR="00174B8E" w:rsidRPr="00D11495" w:rsidRDefault="00174B8E" w:rsidP="00174B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63B9F8EC" w14:textId="08F07A2D" w:rsidR="00174B8E" w:rsidRPr="00544221" w:rsidRDefault="00174B8E" w:rsidP="00544221">
            <w:pPr>
              <w:spacing w:line="480" w:lineRule="auto"/>
              <w:jc w:val="both"/>
              <w:rPr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مجموع دو عدد اول </w:t>
            </w:r>
            <w:r w:rsidRPr="00D11495">
              <w:rPr>
                <w:rFonts w:hint="cs"/>
                <w:sz w:val="26"/>
                <w:szCs w:val="26"/>
                <w:rtl/>
                <w:lang w:bidi="fa-IR"/>
              </w:rPr>
              <w:t xml:space="preserve"> 81 </w:t>
            </w:r>
            <w:r w:rsidRPr="00D11495">
              <w:rPr>
                <w:rFonts w:hint="cs"/>
                <w:sz w:val="26"/>
                <w:szCs w:val="26"/>
                <w:rtl/>
              </w:rPr>
              <w:t>شده است؛ آن دو عدد را مشخص کنید</w:t>
            </w:r>
          </w:p>
        </w:tc>
        <w:tc>
          <w:tcPr>
            <w:tcW w:w="609" w:type="dxa"/>
            <w:vAlign w:val="center"/>
          </w:tcPr>
          <w:p w14:paraId="708F6167" w14:textId="5C39D96B" w:rsidR="00174B8E" w:rsidRPr="00D11495" w:rsidRDefault="00544221" w:rsidP="00174B8E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174B8E" w:rsidRPr="00D11495" w14:paraId="00AD0AEA" w14:textId="77777777" w:rsidTr="00D11495">
        <w:trPr>
          <w:trHeight w:val="1158"/>
        </w:trPr>
        <w:tc>
          <w:tcPr>
            <w:tcW w:w="616" w:type="dxa"/>
          </w:tcPr>
          <w:p w14:paraId="2D1E1C67" w14:textId="77777777" w:rsidR="00174B8E" w:rsidRPr="00D11495" w:rsidRDefault="00174B8E" w:rsidP="00174B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110064F" w14:textId="77777777" w:rsidR="00174B8E" w:rsidRPr="00D11495" w:rsidRDefault="00174B8E" w:rsidP="00174B8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مشخص کن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اعداد ز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اول هستند 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مرکب؟</w:t>
            </w:r>
          </w:p>
          <w:p w14:paraId="7734704F" w14:textId="3720332E" w:rsidR="00174B8E" w:rsidRPr="00D11495" w:rsidRDefault="00174B8E" w:rsidP="00174B8E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1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87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67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1402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D11495">
              <w:rPr>
                <w:rFonts w:ascii="Vazirmatn" w:hAnsi="Vazirmatn"/>
                <w:sz w:val="26"/>
                <w:szCs w:val="26"/>
                <w:lang w:bidi="fa-IR"/>
              </w:rPr>
              <w:t xml:space="preserve">   </w:t>
            </w:r>
          </w:p>
        </w:tc>
        <w:tc>
          <w:tcPr>
            <w:tcW w:w="609" w:type="dxa"/>
            <w:vAlign w:val="center"/>
          </w:tcPr>
          <w:p w14:paraId="31C57F2F" w14:textId="5B0F991C" w:rsidR="00174B8E" w:rsidRPr="00D11495" w:rsidRDefault="00FE0275" w:rsidP="00174B8E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  <w:bookmarkStart w:id="0" w:name="_GoBack"/>
            <w:bookmarkEnd w:id="0"/>
          </w:p>
        </w:tc>
      </w:tr>
    </w:tbl>
    <w:p w14:paraId="615D838F" w14:textId="6CD2D251" w:rsidR="000B3006" w:rsidRPr="00B30F2B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B30F2B" w:rsidSect="00554692">
      <w:footerReference w:type="even" r:id="rId3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D55B" w14:textId="77777777" w:rsidR="00BD2472" w:rsidRDefault="00BD2472">
      <w:r>
        <w:separator/>
      </w:r>
    </w:p>
  </w:endnote>
  <w:endnote w:type="continuationSeparator" w:id="0">
    <w:p w14:paraId="1E56E422" w14:textId="77777777" w:rsidR="00BD2472" w:rsidRDefault="00BD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0F3E8" w14:textId="77777777" w:rsidR="00BD2472" w:rsidRDefault="00BD2472">
      <w:r>
        <w:separator/>
      </w:r>
    </w:p>
  </w:footnote>
  <w:footnote w:type="continuationSeparator" w:id="0">
    <w:p w14:paraId="22B68812" w14:textId="77777777" w:rsidR="00BD2472" w:rsidRDefault="00BD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492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161A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13356"/>
    <w:rsid w:val="001369CE"/>
    <w:rsid w:val="00143C14"/>
    <w:rsid w:val="00153216"/>
    <w:rsid w:val="00156A69"/>
    <w:rsid w:val="001631AF"/>
    <w:rsid w:val="00163738"/>
    <w:rsid w:val="001648CA"/>
    <w:rsid w:val="001671F0"/>
    <w:rsid w:val="00174B8E"/>
    <w:rsid w:val="001752AE"/>
    <w:rsid w:val="00180E9B"/>
    <w:rsid w:val="00183AB2"/>
    <w:rsid w:val="00195B26"/>
    <w:rsid w:val="001964DB"/>
    <w:rsid w:val="00196F90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4C64"/>
    <w:rsid w:val="002078FB"/>
    <w:rsid w:val="0022126B"/>
    <w:rsid w:val="00222EB3"/>
    <w:rsid w:val="00223C54"/>
    <w:rsid w:val="002304F7"/>
    <w:rsid w:val="0023052B"/>
    <w:rsid w:val="00232982"/>
    <w:rsid w:val="00236C72"/>
    <w:rsid w:val="00243060"/>
    <w:rsid w:val="00243FC8"/>
    <w:rsid w:val="00244184"/>
    <w:rsid w:val="00257904"/>
    <w:rsid w:val="002650E6"/>
    <w:rsid w:val="00266961"/>
    <w:rsid w:val="002716A6"/>
    <w:rsid w:val="00273271"/>
    <w:rsid w:val="00282D19"/>
    <w:rsid w:val="00283FFA"/>
    <w:rsid w:val="00285E84"/>
    <w:rsid w:val="00286A13"/>
    <w:rsid w:val="002876CD"/>
    <w:rsid w:val="002905F6"/>
    <w:rsid w:val="00291AA5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42CF"/>
    <w:rsid w:val="002F602F"/>
    <w:rsid w:val="003013D7"/>
    <w:rsid w:val="003054F1"/>
    <w:rsid w:val="00320319"/>
    <w:rsid w:val="0032183E"/>
    <w:rsid w:val="0032391D"/>
    <w:rsid w:val="003240A4"/>
    <w:rsid w:val="00325DBF"/>
    <w:rsid w:val="00332AEC"/>
    <w:rsid w:val="00343621"/>
    <w:rsid w:val="00345FB1"/>
    <w:rsid w:val="00352925"/>
    <w:rsid w:val="00363EA9"/>
    <w:rsid w:val="00366B83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1E47"/>
    <w:rsid w:val="003D30C8"/>
    <w:rsid w:val="003D43BA"/>
    <w:rsid w:val="003D7F40"/>
    <w:rsid w:val="003E2171"/>
    <w:rsid w:val="003E2AA3"/>
    <w:rsid w:val="003F272F"/>
    <w:rsid w:val="003F58FD"/>
    <w:rsid w:val="003F665C"/>
    <w:rsid w:val="00411079"/>
    <w:rsid w:val="00427CF4"/>
    <w:rsid w:val="00443D47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C5023"/>
    <w:rsid w:val="004D564E"/>
    <w:rsid w:val="004E1746"/>
    <w:rsid w:val="004F1A82"/>
    <w:rsid w:val="0050569F"/>
    <w:rsid w:val="00526347"/>
    <w:rsid w:val="00526388"/>
    <w:rsid w:val="00527D9D"/>
    <w:rsid w:val="00544221"/>
    <w:rsid w:val="00550734"/>
    <w:rsid w:val="00550D0D"/>
    <w:rsid w:val="0055430A"/>
    <w:rsid w:val="00554692"/>
    <w:rsid w:val="00563849"/>
    <w:rsid w:val="00563C64"/>
    <w:rsid w:val="005704C3"/>
    <w:rsid w:val="00574499"/>
    <w:rsid w:val="005849B5"/>
    <w:rsid w:val="00592C7E"/>
    <w:rsid w:val="0059312F"/>
    <w:rsid w:val="0059556C"/>
    <w:rsid w:val="005A04D4"/>
    <w:rsid w:val="005A0670"/>
    <w:rsid w:val="005A5D92"/>
    <w:rsid w:val="005B0A9C"/>
    <w:rsid w:val="005B355E"/>
    <w:rsid w:val="005B6A44"/>
    <w:rsid w:val="005C70F1"/>
    <w:rsid w:val="005E0EBA"/>
    <w:rsid w:val="005E13ED"/>
    <w:rsid w:val="005E22DE"/>
    <w:rsid w:val="005E481B"/>
    <w:rsid w:val="005F5D12"/>
    <w:rsid w:val="005F7AFB"/>
    <w:rsid w:val="00604E3D"/>
    <w:rsid w:val="00610A06"/>
    <w:rsid w:val="0061122B"/>
    <w:rsid w:val="00611EB9"/>
    <w:rsid w:val="0061446A"/>
    <w:rsid w:val="00614E45"/>
    <w:rsid w:val="00634116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756C1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6F1C4E"/>
    <w:rsid w:val="00701928"/>
    <w:rsid w:val="007030CB"/>
    <w:rsid w:val="00712340"/>
    <w:rsid w:val="00714FF1"/>
    <w:rsid w:val="007154EC"/>
    <w:rsid w:val="0071794E"/>
    <w:rsid w:val="007248D3"/>
    <w:rsid w:val="00725A73"/>
    <w:rsid w:val="00734C18"/>
    <w:rsid w:val="007409DF"/>
    <w:rsid w:val="00742506"/>
    <w:rsid w:val="0074647C"/>
    <w:rsid w:val="00750B9F"/>
    <w:rsid w:val="00762CF0"/>
    <w:rsid w:val="0076488E"/>
    <w:rsid w:val="007660E8"/>
    <w:rsid w:val="007702DA"/>
    <w:rsid w:val="00771433"/>
    <w:rsid w:val="00777B43"/>
    <w:rsid w:val="00777D5B"/>
    <w:rsid w:val="00783232"/>
    <w:rsid w:val="0078593F"/>
    <w:rsid w:val="00785E79"/>
    <w:rsid w:val="0078625B"/>
    <w:rsid w:val="00786C62"/>
    <w:rsid w:val="00787DFF"/>
    <w:rsid w:val="007B0A27"/>
    <w:rsid w:val="007B24DA"/>
    <w:rsid w:val="007B2915"/>
    <w:rsid w:val="007B3075"/>
    <w:rsid w:val="007B4428"/>
    <w:rsid w:val="007B5DCD"/>
    <w:rsid w:val="007B796F"/>
    <w:rsid w:val="007D7552"/>
    <w:rsid w:val="007E582B"/>
    <w:rsid w:val="007E7962"/>
    <w:rsid w:val="007F110E"/>
    <w:rsid w:val="007F1602"/>
    <w:rsid w:val="007F5653"/>
    <w:rsid w:val="008001C1"/>
    <w:rsid w:val="00802405"/>
    <w:rsid w:val="00802BC2"/>
    <w:rsid w:val="008064FD"/>
    <w:rsid w:val="00812683"/>
    <w:rsid w:val="0081326B"/>
    <w:rsid w:val="008133E6"/>
    <w:rsid w:val="00814666"/>
    <w:rsid w:val="00820188"/>
    <w:rsid w:val="00822EE8"/>
    <w:rsid w:val="00824E95"/>
    <w:rsid w:val="008274E0"/>
    <w:rsid w:val="00827D24"/>
    <w:rsid w:val="0083002C"/>
    <w:rsid w:val="00851722"/>
    <w:rsid w:val="0085529B"/>
    <w:rsid w:val="008605CB"/>
    <w:rsid w:val="008612B1"/>
    <w:rsid w:val="008642EB"/>
    <w:rsid w:val="008674A6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378"/>
    <w:rsid w:val="00912525"/>
    <w:rsid w:val="009129B2"/>
    <w:rsid w:val="009215E0"/>
    <w:rsid w:val="0093371C"/>
    <w:rsid w:val="0093468C"/>
    <w:rsid w:val="00937508"/>
    <w:rsid w:val="00947F17"/>
    <w:rsid w:val="00952302"/>
    <w:rsid w:val="00961862"/>
    <w:rsid w:val="00961E46"/>
    <w:rsid w:val="009719A2"/>
    <w:rsid w:val="0098025A"/>
    <w:rsid w:val="00984794"/>
    <w:rsid w:val="00984E89"/>
    <w:rsid w:val="009877D9"/>
    <w:rsid w:val="009910BF"/>
    <w:rsid w:val="0099294B"/>
    <w:rsid w:val="00992D67"/>
    <w:rsid w:val="009934FF"/>
    <w:rsid w:val="00994400"/>
    <w:rsid w:val="00995DC7"/>
    <w:rsid w:val="009960AB"/>
    <w:rsid w:val="009B20CE"/>
    <w:rsid w:val="009D1721"/>
    <w:rsid w:val="009E0671"/>
    <w:rsid w:val="009E5676"/>
    <w:rsid w:val="009F15B1"/>
    <w:rsid w:val="00A06317"/>
    <w:rsid w:val="00A10B78"/>
    <w:rsid w:val="00A20A6A"/>
    <w:rsid w:val="00A20A6E"/>
    <w:rsid w:val="00A20E9F"/>
    <w:rsid w:val="00A210D6"/>
    <w:rsid w:val="00A26BF5"/>
    <w:rsid w:val="00A32A40"/>
    <w:rsid w:val="00A332D5"/>
    <w:rsid w:val="00A37C8D"/>
    <w:rsid w:val="00A40DA9"/>
    <w:rsid w:val="00A52ADA"/>
    <w:rsid w:val="00A54BD7"/>
    <w:rsid w:val="00A5530B"/>
    <w:rsid w:val="00A60BFB"/>
    <w:rsid w:val="00A61699"/>
    <w:rsid w:val="00A6281F"/>
    <w:rsid w:val="00A676CE"/>
    <w:rsid w:val="00A7134D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13C2"/>
    <w:rsid w:val="00AC448A"/>
    <w:rsid w:val="00AD0171"/>
    <w:rsid w:val="00AD10C8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30F2B"/>
    <w:rsid w:val="00B40735"/>
    <w:rsid w:val="00B44A14"/>
    <w:rsid w:val="00B463C0"/>
    <w:rsid w:val="00B46702"/>
    <w:rsid w:val="00B52219"/>
    <w:rsid w:val="00B56F1A"/>
    <w:rsid w:val="00B61F56"/>
    <w:rsid w:val="00B62053"/>
    <w:rsid w:val="00B73028"/>
    <w:rsid w:val="00B80042"/>
    <w:rsid w:val="00B80E06"/>
    <w:rsid w:val="00B92337"/>
    <w:rsid w:val="00BA098C"/>
    <w:rsid w:val="00BA153D"/>
    <w:rsid w:val="00BA7917"/>
    <w:rsid w:val="00BC1A19"/>
    <w:rsid w:val="00BC3411"/>
    <w:rsid w:val="00BC3D97"/>
    <w:rsid w:val="00BD2472"/>
    <w:rsid w:val="00BD447E"/>
    <w:rsid w:val="00BE4FE5"/>
    <w:rsid w:val="00BE776E"/>
    <w:rsid w:val="00BF4523"/>
    <w:rsid w:val="00C021D1"/>
    <w:rsid w:val="00C06990"/>
    <w:rsid w:val="00C0768D"/>
    <w:rsid w:val="00C16173"/>
    <w:rsid w:val="00C17550"/>
    <w:rsid w:val="00C17567"/>
    <w:rsid w:val="00C17E8F"/>
    <w:rsid w:val="00C323A2"/>
    <w:rsid w:val="00C326B1"/>
    <w:rsid w:val="00C34A43"/>
    <w:rsid w:val="00C40BBF"/>
    <w:rsid w:val="00C45348"/>
    <w:rsid w:val="00C4546A"/>
    <w:rsid w:val="00C46C3E"/>
    <w:rsid w:val="00C5022B"/>
    <w:rsid w:val="00C52EF2"/>
    <w:rsid w:val="00C60163"/>
    <w:rsid w:val="00C6280F"/>
    <w:rsid w:val="00C7450E"/>
    <w:rsid w:val="00C77310"/>
    <w:rsid w:val="00C82809"/>
    <w:rsid w:val="00C82A22"/>
    <w:rsid w:val="00C924A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16A7"/>
    <w:rsid w:val="00CE1ECC"/>
    <w:rsid w:val="00CE23F5"/>
    <w:rsid w:val="00CE242C"/>
    <w:rsid w:val="00CE2F34"/>
    <w:rsid w:val="00CE5CCC"/>
    <w:rsid w:val="00CE7F63"/>
    <w:rsid w:val="00CF2157"/>
    <w:rsid w:val="00CF404F"/>
    <w:rsid w:val="00CF444A"/>
    <w:rsid w:val="00CF5820"/>
    <w:rsid w:val="00D033C5"/>
    <w:rsid w:val="00D11495"/>
    <w:rsid w:val="00D1197F"/>
    <w:rsid w:val="00D12852"/>
    <w:rsid w:val="00D2389A"/>
    <w:rsid w:val="00D23BA1"/>
    <w:rsid w:val="00D30350"/>
    <w:rsid w:val="00D375E6"/>
    <w:rsid w:val="00D43C9D"/>
    <w:rsid w:val="00D43EFD"/>
    <w:rsid w:val="00D516B0"/>
    <w:rsid w:val="00D56C37"/>
    <w:rsid w:val="00D57689"/>
    <w:rsid w:val="00D57FCC"/>
    <w:rsid w:val="00D656B0"/>
    <w:rsid w:val="00D6577C"/>
    <w:rsid w:val="00D70DCE"/>
    <w:rsid w:val="00D714D7"/>
    <w:rsid w:val="00D8485D"/>
    <w:rsid w:val="00D849E2"/>
    <w:rsid w:val="00D87200"/>
    <w:rsid w:val="00D97201"/>
    <w:rsid w:val="00DA1353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028FF"/>
    <w:rsid w:val="00E12811"/>
    <w:rsid w:val="00E14C5C"/>
    <w:rsid w:val="00E205EF"/>
    <w:rsid w:val="00E21646"/>
    <w:rsid w:val="00E27D35"/>
    <w:rsid w:val="00E329CE"/>
    <w:rsid w:val="00E33963"/>
    <w:rsid w:val="00E41BA9"/>
    <w:rsid w:val="00E46476"/>
    <w:rsid w:val="00E54F04"/>
    <w:rsid w:val="00E56720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45D5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4FA"/>
    <w:rsid w:val="00F27946"/>
    <w:rsid w:val="00F35E5B"/>
    <w:rsid w:val="00F36768"/>
    <w:rsid w:val="00F37CCD"/>
    <w:rsid w:val="00F41481"/>
    <w:rsid w:val="00F44108"/>
    <w:rsid w:val="00F51DAC"/>
    <w:rsid w:val="00F521DE"/>
    <w:rsid w:val="00F615BA"/>
    <w:rsid w:val="00F632F8"/>
    <w:rsid w:val="00F63DF6"/>
    <w:rsid w:val="00F81292"/>
    <w:rsid w:val="00F826BE"/>
    <w:rsid w:val="00F930F7"/>
    <w:rsid w:val="00F96F1E"/>
    <w:rsid w:val="00FA00FC"/>
    <w:rsid w:val="00FA1DE2"/>
    <w:rsid w:val="00FA49FF"/>
    <w:rsid w:val="00FC528B"/>
    <w:rsid w:val="00FC5A50"/>
    <w:rsid w:val="00FD1E05"/>
    <w:rsid w:val="00FD4846"/>
    <w:rsid w:val="00FD53D3"/>
    <w:rsid w:val="00FD5C9F"/>
    <w:rsid w:val="00FE0275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149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microsoft.com/office/2007/relationships/hdphoto" Target="media/hdphoto1.wdp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B2CF7-B4A6-49AB-AAF1-7E7AA90B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1170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190</cp:revision>
  <cp:lastPrinted>2023-10-26T12:42:00Z</cp:lastPrinted>
  <dcterms:created xsi:type="dcterms:W3CDTF">2018-10-12T13:02:00Z</dcterms:created>
  <dcterms:modified xsi:type="dcterms:W3CDTF">2025-10-15T08:25:00Z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