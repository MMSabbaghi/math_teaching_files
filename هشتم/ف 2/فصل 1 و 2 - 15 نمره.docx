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D11495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082"/>
        <w:gridCol w:w="2222"/>
        <w:gridCol w:w="609"/>
      </w:tblGrid>
      <w:tr w:rsidR="006B6EB5" w:rsidRPr="00D11495" w14:paraId="52F37251" w14:textId="12DC3CC1" w:rsidTr="008612B1">
        <w:trPr>
          <w:trHeight w:val="522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نام و نام خانوادگی:</w:t>
            </w:r>
          </w:p>
        </w:tc>
        <w:tc>
          <w:tcPr>
            <w:tcW w:w="3082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کلاس ه</w:t>
            </w:r>
            <w:r w:rsidR="00CE23F5" w:rsidRPr="00D11495">
              <w:rPr>
                <w:rFonts w:ascii="Vazirmatn" w:hAnsi="Vazirmatn" w:hint="cs"/>
                <w:sz w:val="26"/>
                <w:szCs w:val="26"/>
                <w:rtl/>
              </w:rPr>
              <w:t>شتم</w:t>
            </w: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: ....................</w:t>
            </w:r>
          </w:p>
        </w:tc>
        <w:tc>
          <w:tcPr>
            <w:tcW w:w="2831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11495" w:rsidRDefault="006B6EB5" w:rsidP="006B6EB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664140" w:rsidRPr="00D11495" w14:paraId="1B61AC97" w14:textId="77777777" w:rsidTr="006E2E00">
        <w:trPr>
          <w:trHeight w:val="1322"/>
        </w:trPr>
        <w:tc>
          <w:tcPr>
            <w:tcW w:w="616" w:type="dxa"/>
          </w:tcPr>
          <w:p w14:paraId="087B7E85" w14:textId="77777777" w:rsidR="00664140" w:rsidRPr="00D11495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E069F70" w14:textId="77777777" w:rsidR="00C5022B" w:rsidRPr="00D11495" w:rsidRDefault="00C5022B" w:rsidP="00C5022B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</w:tblGrid>
            <w:tr w:rsidR="0032183E" w:rsidRPr="00D11495" w14:paraId="3BF3DC96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4F1F5EA2" w14:textId="61631DEC" w:rsidR="0032183E" w:rsidRPr="00D11495" w:rsidRDefault="0032183E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D11495">
                    <w:rPr>
                      <w:rFonts w:hint="cs"/>
                      <w:sz w:val="26"/>
                      <w:szCs w:val="26"/>
                      <w:rtl/>
                    </w:rPr>
                    <w:t>الف)</w:t>
                  </w:r>
                  <w:r w:rsidRPr="00D11495">
                    <w:rPr>
                      <w:rFonts w:ascii="Shabnam" w:hAnsi="Shabnam" w:hint="cs"/>
                      <w:sz w:val="26"/>
                      <w:szCs w:val="26"/>
                      <w:rtl/>
                    </w:rPr>
                    <w:t xml:space="preserve"> </w:t>
                  </w:r>
                  <w:r w:rsidRPr="00D11495">
                    <w:rPr>
                      <w:rFonts w:ascii="Vazirmatn" w:hAnsi="Vazirmatn" w:hint="cs"/>
                      <w:sz w:val="26"/>
                      <w:szCs w:val="26"/>
                      <w:rtl/>
                    </w:rPr>
                    <w:t>عدد صفر ، تنها عددی است که معکوس ندارد.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 xml:space="preserve"> (           )</w:t>
                  </w:r>
                </w:p>
              </w:tc>
            </w:tr>
            <w:tr w:rsidR="0032183E" w:rsidRPr="00D11495" w14:paraId="6951F4BA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1562286F" w14:textId="14A833CE" w:rsidR="0032183E" w:rsidRPr="00D11495" w:rsidRDefault="0032183E" w:rsidP="00C5022B">
                  <w:pPr>
                    <w:rPr>
                      <w:sz w:val="26"/>
                      <w:szCs w:val="26"/>
                      <w:rtl/>
                    </w:rPr>
                  </w:pPr>
                  <w:r w:rsidRPr="00D11495">
                    <w:rPr>
                      <w:rFonts w:hint="cs"/>
                      <w:sz w:val="26"/>
                      <w:szCs w:val="26"/>
                      <w:rtl/>
                    </w:rPr>
                    <w:t xml:space="preserve">ب)  </w:t>
                  </w:r>
                  <w:r w:rsidRPr="00D11495">
                    <w:rPr>
                      <w:sz w:val="26"/>
                      <w:szCs w:val="26"/>
                      <w:rtl/>
                      <w:lang w:bidi="fa-IR"/>
                    </w:rPr>
                    <w:t>هر عدد طب</w:t>
                  </w:r>
                  <w:r w:rsidRPr="00D11495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D11495">
                    <w:rPr>
                      <w:rFonts w:hint="eastAsia"/>
                      <w:sz w:val="26"/>
                      <w:szCs w:val="26"/>
                      <w:rtl/>
                      <w:lang w:bidi="fa-IR"/>
                    </w:rPr>
                    <w:t>ع</w:t>
                  </w:r>
                  <w:r w:rsidRPr="00D11495"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  <w:t>ی</w:t>
                  </w:r>
                  <w:r w:rsidRPr="00D11495">
                    <w:rPr>
                      <w:sz w:val="26"/>
                      <w:szCs w:val="26"/>
                      <w:rtl/>
                      <w:lang w:bidi="fa-IR"/>
                    </w:rPr>
                    <w:t xml:space="preserve"> حداقل دو شمارنده دارد.</w:t>
                  </w:r>
                  <w:r>
                    <w:rPr>
                      <w:rFonts w:hint="cs"/>
                      <w:sz w:val="26"/>
                      <w:szCs w:val="26"/>
                      <w:rtl/>
                    </w:rPr>
                    <w:t xml:space="preserve"> (           )</w:t>
                  </w:r>
                </w:p>
              </w:tc>
            </w:tr>
            <w:tr w:rsidR="0032183E" w:rsidRPr="00D11495" w14:paraId="63F5663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01D1BCCC" w14:textId="2E93D694" w:rsidR="0032183E" w:rsidRPr="00D11495" w:rsidRDefault="00C021D1" w:rsidP="00C5022B">
                  <w:pPr>
                    <w:rPr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</w:rPr>
                    <w:t>پ</w:t>
                  </w:r>
                  <w:r w:rsidR="0032183E" w:rsidRPr="00D11495">
                    <w:rPr>
                      <w:rFonts w:hint="cs"/>
                      <w:sz w:val="26"/>
                      <w:szCs w:val="26"/>
                      <w:rtl/>
                    </w:rPr>
                    <w:t>) همه ی</w:t>
                  </w:r>
                  <w:r w:rsidR="0032183E" w:rsidRPr="00D11495">
                    <w:rPr>
                      <w:rFonts w:ascii="Tahoma" w:hAnsi="Tahoma"/>
                      <w:sz w:val="26"/>
                      <w:szCs w:val="26"/>
                      <w:rtl/>
                    </w:rPr>
                    <w:t xml:space="preserve"> اعداد اول</w:t>
                  </w:r>
                  <w:r w:rsidR="0032183E" w:rsidRPr="00D11495">
                    <w:rPr>
                      <w:rFonts w:ascii="Tahoma" w:hAnsi="Tahoma" w:hint="cs"/>
                      <w:sz w:val="26"/>
                      <w:szCs w:val="26"/>
                      <w:rtl/>
                    </w:rPr>
                    <w:t xml:space="preserve"> </w:t>
                  </w:r>
                  <w:r w:rsidR="0032183E" w:rsidRPr="00D11495">
                    <w:rPr>
                      <w:rFonts w:ascii="Tahoma" w:hAnsi="Tahoma"/>
                      <w:sz w:val="26"/>
                      <w:szCs w:val="26"/>
                      <w:rtl/>
                    </w:rPr>
                    <w:t>فرد هستند.</w:t>
                  </w:r>
                  <w:r w:rsidR="0032183E">
                    <w:rPr>
                      <w:rFonts w:hint="cs"/>
                      <w:sz w:val="26"/>
                      <w:szCs w:val="26"/>
                      <w:rtl/>
                    </w:rPr>
                    <w:t xml:space="preserve"> (           )</w:t>
                  </w:r>
                </w:p>
              </w:tc>
            </w:tr>
            <w:tr w:rsidR="0032183E" w:rsidRPr="00D11495" w14:paraId="18A872A5" w14:textId="77777777" w:rsidTr="000D4B2B">
              <w:tc>
                <w:tcPr>
                  <w:tcW w:w="6190" w:type="dxa"/>
                  <w:shd w:val="clear" w:color="auto" w:fill="FFFFFF" w:themeFill="background1"/>
                </w:tcPr>
                <w:p w14:paraId="2E0A0440" w14:textId="0B8296C7" w:rsidR="0032183E" w:rsidRPr="00D11495" w:rsidRDefault="00C021D1" w:rsidP="00C5022B">
                  <w:pPr>
                    <w:rPr>
                      <w:rFonts w:cs="Cambria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</w:rPr>
                    <w:t>ت</w:t>
                  </w:r>
                  <w:r w:rsidR="0032183E" w:rsidRPr="00D11495">
                    <w:rPr>
                      <w:rFonts w:hint="cs"/>
                      <w:sz w:val="26"/>
                      <w:szCs w:val="26"/>
                      <w:rtl/>
                    </w:rPr>
                    <w:t>) هر عدد صحیح ، یک عدد گویا نیز هست.</w:t>
                  </w:r>
                  <w:r w:rsidR="0032183E">
                    <w:rPr>
                      <w:rFonts w:cs="Cambria" w:hint="cs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32183E">
                    <w:rPr>
                      <w:rFonts w:hint="cs"/>
                      <w:sz w:val="26"/>
                      <w:szCs w:val="26"/>
                      <w:rtl/>
                    </w:rPr>
                    <w:t>(           )</w:t>
                  </w:r>
                </w:p>
              </w:tc>
            </w:tr>
          </w:tbl>
          <w:p w14:paraId="04B16792" w14:textId="73DBB6AD" w:rsidR="00C5022B" w:rsidRPr="00D11495" w:rsidRDefault="00C5022B" w:rsidP="008001C1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D11495" w:rsidRDefault="00F51DA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C5022B" w:rsidRPr="00D11495" w14:paraId="12C14B64" w14:textId="77777777" w:rsidTr="006E2E00">
        <w:trPr>
          <w:trHeight w:val="1322"/>
        </w:trPr>
        <w:tc>
          <w:tcPr>
            <w:tcW w:w="616" w:type="dxa"/>
          </w:tcPr>
          <w:p w14:paraId="121BCB51" w14:textId="77777777" w:rsidR="00C5022B" w:rsidRPr="00D11495" w:rsidRDefault="00C5022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35802C0F" w14:textId="49EBE775" w:rsidR="00C5022B" w:rsidRPr="00D11495" w:rsidRDefault="00C5022B" w:rsidP="008E0325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جاهای خالی را با اعداد یا کلمات مناسب پر کنید.</w:t>
            </w:r>
          </w:p>
          <w:p w14:paraId="11271C69" w14:textId="76768D96" w:rsidR="00C5022B" w:rsidRPr="00D11495" w:rsidRDefault="008E0325" w:rsidP="00C5022B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الف</w:t>
            </w:r>
            <w:r w:rsidR="00C5022B" w:rsidRPr="00D11495">
              <w:rPr>
                <w:rFonts w:ascii="Vazirmatn" w:hAnsi="Vazirmatn" w:hint="cs"/>
                <w:sz w:val="26"/>
                <w:szCs w:val="26"/>
                <w:rtl/>
              </w:rPr>
              <w:t xml:space="preserve">) </w:t>
            </w:r>
            <w:r w:rsidR="003F665C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معکوس عدد </w:t>
            </w:r>
            <w:r w:rsidR="003F665C" w:rsidRPr="00D11495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400" w:dyaOrig="720" w14:anchorId="419E6D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pt;height:33.75pt" o:ole="">
                  <v:imagedata r:id="rId8" o:title=""/>
                </v:shape>
                <o:OLEObject Type="Embed" ProgID="Equation.DSMT4" ShapeID="_x0000_i1025" DrawAspect="Content" ObjectID="_1792121079" r:id="rId9"/>
              </w:object>
            </w:r>
            <w:r w:rsidR="003F665C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عدد ................ است.</w:t>
            </w:r>
          </w:p>
          <w:p w14:paraId="0D49D830" w14:textId="747F6808" w:rsidR="00F51DAC" w:rsidRPr="00D11495" w:rsidRDefault="008E0325" w:rsidP="00223C54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ب</w:t>
            </w:r>
            <w:r w:rsidR="00C5022B" w:rsidRPr="00D11495">
              <w:rPr>
                <w:rFonts w:ascii="Vazirmatn" w:hAnsi="Vazirmatn" w:hint="cs"/>
                <w:sz w:val="26"/>
                <w:szCs w:val="26"/>
                <w:rtl/>
              </w:rPr>
              <w:t>)</w:t>
            </w:r>
            <w:r w:rsidR="00C5022B" w:rsidRPr="00D11495">
              <w:rPr>
                <w:sz w:val="26"/>
                <w:szCs w:val="26"/>
                <w:rtl/>
              </w:rPr>
              <w:t xml:space="preserve"> </w:t>
            </w:r>
            <w:r w:rsidR="00BC3411">
              <w:rPr>
                <w:rFonts w:ascii="Vazirmatn" w:hAnsi="Vazirmatn" w:hint="cs"/>
                <w:sz w:val="26"/>
                <w:szCs w:val="26"/>
                <w:rtl/>
              </w:rPr>
              <w:t>کوچکت</w:t>
            </w:r>
            <w:r w:rsidR="00CE7F63" w:rsidRPr="00614331">
              <w:rPr>
                <w:rFonts w:ascii="Vazirmatn" w:hAnsi="Vazirmatn"/>
                <w:sz w:val="26"/>
                <w:szCs w:val="26"/>
                <w:rtl/>
              </w:rPr>
              <w:t>ر</w:t>
            </w:r>
            <w:r w:rsidR="00CE7F63"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E7F63" w:rsidRPr="00614331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="00CE7F63" w:rsidRPr="00614331">
              <w:rPr>
                <w:rFonts w:ascii="Vazirmatn" w:hAnsi="Vazirmatn"/>
                <w:sz w:val="26"/>
                <w:szCs w:val="26"/>
                <w:rtl/>
              </w:rPr>
              <w:t xml:space="preserve"> عدد صح</w:t>
            </w:r>
            <w:r w:rsidR="00CE7F63" w:rsidRPr="00614331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="00CE7F63" w:rsidRPr="00614331">
              <w:rPr>
                <w:rFonts w:ascii="Vazirmatn" w:hAnsi="Vazirmatn" w:hint="eastAsia"/>
                <w:sz w:val="26"/>
                <w:szCs w:val="26"/>
                <w:rtl/>
              </w:rPr>
              <w:t>ح</w:t>
            </w:r>
            <w:r w:rsidR="00CE7F63" w:rsidRPr="00614331">
              <w:rPr>
                <w:rFonts w:ascii="Vazirmatn" w:hAnsi="Vazirmatn"/>
                <w:sz w:val="26"/>
                <w:szCs w:val="26"/>
                <w:rtl/>
              </w:rPr>
              <w:t xml:space="preserve"> م</w:t>
            </w:r>
            <w:r w:rsidR="00BC3411">
              <w:rPr>
                <w:rFonts w:ascii="Vazirmatn" w:hAnsi="Vazirmatn" w:hint="cs"/>
                <w:sz w:val="26"/>
                <w:szCs w:val="26"/>
                <w:rtl/>
              </w:rPr>
              <w:t>ثبت</w:t>
            </w:r>
            <w:r w:rsidR="00CE7F63" w:rsidRPr="00614331">
              <w:rPr>
                <w:rFonts w:ascii="Vazirmatn" w:hAnsi="Vazirmatn"/>
                <w:sz w:val="26"/>
                <w:szCs w:val="26"/>
                <w:rtl/>
              </w:rPr>
              <w:t xml:space="preserve"> عدد ............ است.</w:t>
            </w:r>
          </w:p>
          <w:p w14:paraId="4D6180E8" w14:textId="6F9910AD" w:rsidR="00D375E6" w:rsidRDefault="009877D9" w:rsidP="004C5023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پ</w:t>
            </w:r>
            <w:r w:rsidR="004C5023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="004C5023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حاصل ضرب هر عدد در معکوسش برابراست با .................</w:t>
            </w:r>
          </w:p>
          <w:p w14:paraId="5E21B136" w14:textId="01DCE112" w:rsidR="009877D9" w:rsidRDefault="009877D9" w:rsidP="004C5023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ت)</w:t>
            </w:r>
            <w:r w:rsidR="00195B2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CE7F63" w:rsidRPr="00D11495">
              <w:rPr>
                <w:rFonts w:ascii="Tahoma" w:hAnsi="Tahoma"/>
                <w:sz w:val="26"/>
                <w:szCs w:val="26"/>
                <w:rtl/>
                <w:lang w:bidi="fa-IR"/>
              </w:rPr>
              <w:t>کوچکتر</w:t>
            </w:r>
            <w:r w:rsidR="00CE7F63" w:rsidRPr="00D11495">
              <w:rPr>
                <w:rFonts w:ascii="Tahoma" w:hAnsi="Tahoma" w:hint="cs"/>
                <w:sz w:val="26"/>
                <w:szCs w:val="26"/>
                <w:rtl/>
                <w:lang w:bidi="fa-IR"/>
              </w:rPr>
              <w:t>ی</w:t>
            </w:r>
            <w:r w:rsidR="00CE7F63" w:rsidRPr="00D11495">
              <w:rPr>
                <w:rFonts w:ascii="Tahoma" w:hAnsi="Tahoma" w:hint="eastAsia"/>
                <w:sz w:val="26"/>
                <w:szCs w:val="26"/>
                <w:rtl/>
                <w:lang w:bidi="fa-IR"/>
              </w:rPr>
              <w:t>ن</w:t>
            </w:r>
            <w:r w:rsidR="00CE7F63" w:rsidRPr="00D11495">
              <w:rPr>
                <w:rFonts w:ascii="Tahoma" w:hAnsi="Tahoma"/>
                <w:sz w:val="26"/>
                <w:szCs w:val="26"/>
                <w:rtl/>
                <w:lang w:bidi="fa-IR"/>
              </w:rPr>
              <w:t xml:space="preserve"> عدد مرکب عدد </w:t>
            </w:r>
            <w:r w:rsidR="00CE7F63" w:rsidRPr="00D11495">
              <w:rPr>
                <w:rFonts w:ascii="Tahoma" w:hAnsi="Tahoma" w:hint="cs"/>
                <w:sz w:val="26"/>
                <w:szCs w:val="26"/>
                <w:rtl/>
                <w:lang w:bidi="fa-IR"/>
              </w:rPr>
              <w:t>..................</w:t>
            </w:r>
            <w:r w:rsidR="00CE7F63" w:rsidRPr="00D11495">
              <w:rPr>
                <w:rFonts w:ascii="Tahoma" w:hAnsi="Tahoma"/>
                <w:sz w:val="26"/>
                <w:szCs w:val="26"/>
                <w:rtl/>
                <w:lang w:bidi="fa-IR"/>
              </w:rPr>
              <w:t xml:space="preserve"> است.</w:t>
            </w:r>
          </w:p>
          <w:p w14:paraId="4F539BF8" w14:textId="59174536" w:rsidR="00204C64" w:rsidRPr="00D11495" w:rsidRDefault="009877D9" w:rsidP="004C5023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ث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="004C5023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ب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ه عددی که </w:t>
            </w:r>
            <w:r w:rsidR="004C5023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>ه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C5023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چ</w:t>
            </w:r>
            <w:r w:rsidR="004C5023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شمارنده 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طبی</w:t>
            </w:r>
            <w:r w:rsidR="004C5023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ع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C5023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به جز 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4C5023" w:rsidRPr="00F2255A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="004C5023" w:rsidRPr="00F2255A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و خودش نداشته باشد، عدد </w:t>
            </w:r>
            <w:r w:rsidR="004C5023" w:rsidRPr="00F2255A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.................. می گویند.</w:t>
            </w:r>
          </w:p>
        </w:tc>
        <w:tc>
          <w:tcPr>
            <w:tcW w:w="609" w:type="dxa"/>
            <w:vAlign w:val="center"/>
          </w:tcPr>
          <w:p w14:paraId="5593661D" w14:textId="42017BC9" w:rsidR="00C5022B" w:rsidRPr="00D11495" w:rsidRDefault="009877D9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25/1</w:t>
            </w:r>
          </w:p>
        </w:tc>
      </w:tr>
      <w:tr w:rsidR="00204C64" w:rsidRPr="00D11495" w14:paraId="49518A23" w14:textId="77777777" w:rsidTr="00CE1ECC">
        <w:trPr>
          <w:trHeight w:val="1112"/>
        </w:trPr>
        <w:tc>
          <w:tcPr>
            <w:tcW w:w="616" w:type="dxa"/>
          </w:tcPr>
          <w:p w14:paraId="2E128B51" w14:textId="77777777" w:rsidR="00204C64" w:rsidRPr="00D11495" w:rsidRDefault="00204C6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8FD8C54" w14:textId="56CB0332" w:rsidR="00DA1353" w:rsidRPr="00D11495" w:rsidRDefault="00DA1353" w:rsidP="003F665C">
            <w:pPr>
              <w:rPr>
                <w:rFonts w:cs="Cambria"/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در هر مورد ، گزینه ی مناسب را انتخاب کنید.</w:t>
            </w:r>
          </w:p>
          <w:p w14:paraId="7EF5071B" w14:textId="77777777" w:rsidR="003F665C" w:rsidRPr="00D11495" w:rsidRDefault="00204C64" w:rsidP="003F665C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الف) کدام عدد گویا </w:t>
            </w:r>
            <w:r w:rsidRPr="00D11495">
              <w:rPr>
                <w:rFonts w:hint="cs"/>
                <w:sz w:val="26"/>
                <w:szCs w:val="26"/>
                <w:u w:val="single"/>
                <w:rtl/>
              </w:rPr>
              <w:t>نیست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؟     </w:t>
            </w:r>
          </w:p>
          <w:p w14:paraId="56521DD6" w14:textId="71204B48" w:rsidR="00204C64" w:rsidRPr="00D11495" w:rsidRDefault="00204C64" w:rsidP="003F665C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 1)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صفر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2) </w:t>
            </w:r>
            <w:r w:rsidRPr="00D11495">
              <w:rPr>
                <w:position w:val="-6"/>
                <w:sz w:val="26"/>
                <w:szCs w:val="26"/>
              </w:rPr>
              <w:object w:dxaOrig="700" w:dyaOrig="300" w14:anchorId="258F3915">
                <v:shape id="_x0000_i1026" type="#_x0000_t75" style="width:36pt;height:15pt" o:ole="">
                  <v:imagedata r:id="rId10" o:title=""/>
                </v:shape>
                <o:OLEObject Type="Embed" ProgID="Equation.DSMT4" ShapeID="_x0000_i1026" DrawAspect="Content" ObjectID="_1792121080" r:id="rId11"/>
              </w:objec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3) </w:t>
            </w:r>
            <w:r w:rsidRPr="00D11495">
              <w:rPr>
                <w:position w:val="-8"/>
                <w:sz w:val="26"/>
                <w:szCs w:val="26"/>
              </w:rPr>
              <w:object w:dxaOrig="420" w:dyaOrig="400" w14:anchorId="028DAD5B">
                <v:shape id="_x0000_i1027" type="#_x0000_t75" style="width:22.5pt;height:19.5pt" o:ole="">
                  <v:imagedata r:id="rId12" o:title=""/>
                </v:shape>
                <o:OLEObject Type="Embed" ProgID="Equation.DSMT4" ShapeID="_x0000_i1027" DrawAspect="Content" ObjectID="_1792121081" r:id="rId13"/>
              </w:objec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        4) </w:t>
            </w:r>
            <w:r w:rsidR="00AC13C2" w:rsidRPr="00D11495">
              <w:rPr>
                <w:rFonts w:ascii="Vazirmatn" w:hAnsi="Vazirmatn"/>
                <w:position w:val="-8"/>
                <w:sz w:val="26"/>
                <w:szCs w:val="26"/>
                <w:lang w:bidi="fa-IR"/>
              </w:rPr>
              <w:object w:dxaOrig="560" w:dyaOrig="400" w14:anchorId="106AAFD7">
                <v:shape id="_x0000_i1028" type="#_x0000_t75" style="width:23.25pt;height:18pt" o:ole="">
                  <v:imagedata r:id="rId14" o:title=""/>
                </v:shape>
                <o:OLEObject Type="Embed" ProgID="Equation.DSMT4" ShapeID="_x0000_i1028" DrawAspect="Content" ObjectID="_1792121082" r:id="rId15"/>
              </w:object>
            </w:r>
          </w:p>
          <w:p w14:paraId="47884955" w14:textId="77777777" w:rsidR="003F665C" w:rsidRPr="00D11495" w:rsidRDefault="00DA1353" w:rsidP="003F665C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ب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) </w:t>
            </w:r>
            <w:r w:rsidR="00204C64" w:rsidRPr="00D11495">
              <w:rPr>
                <w:sz w:val="26"/>
                <w:szCs w:val="26"/>
                <w:rtl/>
              </w:rPr>
              <w:t xml:space="preserve">کدام عدد 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204C64" w:rsidRPr="00D11495">
              <w:rPr>
                <w:sz w:val="26"/>
                <w:szCs w:val="26"/>
                <w:rtl/>
              </w:rPr>
              <w:t xml:space="preserve">نسبت به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>18</w:t>
            </w:r>
            <w:r w:rsidR="00204C64" w:rsidRPr="00D11495">
              <w:rPr>
                <w:sz w:val="26"/>
                <w:szCs w:val="26"/>
                <w:rtl/>
              </w:rPr>
              <w:t xml:space="preserve"> اول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است </w:t>
            </w:r>
            <w:r w:rsidR="00204C64" w:rsidRPr="00D11495">
              <w:rPr>
                <w:rFonts w:hint="eastAsia"/>
                <w:sz w:val="26"/>
                <w:szCs w:val="26"/>
                <w:rtl/>
              </w:rPr>
              <w:t>؟</w:t>
            </w:r>
            <w:r w:rsidR="00204C64" w:rsidRPr="00D11495">
              <w:rPr>
                <w:rFonts w:hint="cs"/>
                <w:sz w:val="26"/>
                <w:szCs w:val="26"/>
                <w:rtl/>
              </w:rPr>
              <w:t xml:space="preserve">          </w:t>
            </w:r>
          </w:p>
          <w:p w14:paraId="26CA7B2E" w14:textId="77777777" w:rsidR="00204C64" w:rsidRPr="00D11495" w:rsidRDefault="00204C64" w:rsidP="003F665C">
            <w:pPr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 1)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12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2)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9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</w:t>
            </w:r>
            <w:r w:rsidR="00AC13C2" w:rsidRP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       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3) </w:t>
            </w:r>
            <w:r w:rsidR="00DA1353" w:rsidRPr="00D11495">
              <w:rPr>
                <w:rFonts w:hint="cs"/>
                <w:sz w:val="26"/>
                <w:szCs w:val="26"/>
                <w:rtl/>
              </w:rPr>
              <w:t>21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</w:t>
            </w:r>
            <w:r w:rsidR="003F665C" w:rsidRPr="00D11495">
              <w:rPr>
                <w:rFonts w:hint="cs"/>
                <w:sz w:val="26"/>
                <w:szCs w:val="26"/>
                <w:rtl/>
              </w:rPr>
              <w:t xml:space="preserve">         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4) </w:t>
            </w:r>
            <w:r w:rsidR="00F930F7" w:rsidRPr="00D11495">
              <w:rPr>
                <w:rFonts w:hint="cs"/>
                <w:sz w:val="26"/>
                <w:szCs w:val="26"/>
                <w:rtl/>
              </w:rPr>
              <w:t>25</w:t>
            </w:r>
          </w:p>
          <w:p w14:paraId="0EF86068" w14:textId="337DAA30" w:rsidR="003F665C" w:rsidRPr="00D11495" w:rsidRDefault="003F665C" w:rsidP="003F665C">
            <w:pPr>
              <w:rPr>
                <w:rFonts w:asciiTheme="majorBidi" w:hAnsiTheme="majorBidi" w:cstheme="majorBidi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ج)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در تساوی   </w:t>
            </w:r>
            <w:r w:rsidR="009719A2" w:rsidRPr="00D11495">
              <w:rPr>
                <w:rFonts w:ascii="Vazirmatn" w:hAnsi="Vazirmatn"/>
                <w:position w:val="-28"/>
                <w:sz w:val="26"/>
                <w:szCs w:val="26"/>
                <w:lang w:bidi="fa-IR"/>
              </w:rPr>
              <w:object w:dxaOrig="840" w:dyaOrig="720" w14:anchorId="3D7398C6">
                <v:shape id="_x0000_i1029" type="#_x0000_t75" style="width:36pt;height:33pt" o:ole="">
                  <v:imagedata r:id="rId16" o:title=""/>
                </v:shape>
                <o:OLEObject Type="Embed" ProgID="Equation.DSMT4" ShapeID="_x0000_i1029" DrawAspect="Content" ObjectID="_1792121083" r:id="rId17"/>
              </w:objec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مقدار </w:t>
            </w:r>
            <w:r w:rsidRPr="00D11495">
              <w:rPr>
                <w:rFonts w:asciiTheme="majorBidi" w:hAnsiTheme="majorBidi"/>
                <w:sz w:val="26"/>
                <w:szCs w:val="26"/>
                <w:lang w:bidi="fa-IR"/>
              </w:rPr>
              <w:t>x</w:t>
            </w:r>
            <w:r w:rsidRPr="00D11495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="00D11495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 xml:space="preserve"> </w:t>
            </w:r>
            <w:r w:rsidRPr="00D11495">
              <w:rPr>
                <w:rFonts w:asciiTheme="majorBidi" w:hAnsiTheme="majorBidi" w:hint="cs"/>
                <w:sz w:val="26"/>
                <w:szCs w:val="26"/>
                <w:rtl/>
                <w:lang w:bidi="fa-IR"/>
              </w:rPr>
              <w:t>برابر کدام گزینه است؟</w:t>
            </w:r>
          </w:p>
          <w:p w14:paraId="092741A7" w14:textId="77777777" w:rsidR="003F665C" w:rsidRPr="00D11495" w:rsidRDefault="003F665C" w:rsidP="003F665C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1) 24                  2) 20                              3) 15                            4) 23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</w:t>
            </w:r>
          </w:p>
          <w:p w14:paraId="12FD76A2" w14:textId="62925799" w:rsidR="003F665C" w:rsidRDefault="003F665C" w:rsidP="003F665C">
            <w:pPr>
              <w:rPr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د)</w:t>
            </w:r>
            <w:r w:rsidR="00D11495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برا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بفهم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عددها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کوچکتر از 1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0 اول اند 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نه، حداکثر با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9719A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چند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تقس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9719A2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انجام ده</w:t>
            </w:r>
            <w:r w:rsidR="009719A2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9719A2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م</w:t>
            </w:r>
            <w:r w:rsidR="009719A2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؟</w:t>
            </w:r>
          </w:p>
          <w:p w14:paraId="187776DF" w14:textId="37F8DE3B" w:rsidR="00D11495" w:rsidRPr="00D11495" w:rsidRDefault="00D11495" w:rsidP="00D11495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1) </w:t>
            </w:r>
            <w:r w:rsidR="009719A2">
              <w:rPr>
                <w:rFonts w:hint="cs"/>
                <w:sz w:val="26"/>
                <w:szCs w:val="26"/>
                <w:rtl/>
              </w:rPr>
              <w:t xml:space="preserve">دو 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  2) </w:t>
            </w:r>
            <w:r w:rsidR="009719A2">
              <w:rPr>
                <w:rFonts w:hint="cs"/>
                <w:sz w:val="26"/>
                <w:szCs w:val="26"/>
                <w:rtl/>
              </w:rPr>
              <w:t>سه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               3) </w:t>
            </w:r>
            <w:r w:rsidR="009719A2">
              <w:rPr>
                <w:rFonts w:hint="cs"/>
                <w:sz w:val="26"/>
                <w:szCs w:val="26"/>
                <w:rtl/>
              </w:rPr>
              <w:t>چهار</w:t>
            </w:r>
            <w:r w:rsidRPr="00D11495">
              <w:rPr>
                <w:rFonts w:hint="cs"/>
                <w:sz w:val="26"/>
                <w:szCs w:val="26"/>
                <w:rtl/>
              </w:rPr>
              <w:t xml:space="preserve">                           4) </w:t>
            </w:r>
            <w:r w:rsidR="009719A2">
              <w:rPr>
                <w:rFonts w:hint="cs"/>
                <w:sz w:val="26"/>
                <w:szCs w:val="26"/>
                <w:rtl/>
              </w:rPr>
              <w:t>پنج</w:t>
            </w:r>
          </w:p>
        </w:tc>
        <w:tc>
          <w:tcPr>
            <w:tcW w:w="609" w:type="dxa"/>
            <w:vAlign w:val="center"/>
          </w:tcPr>
          <w:p w14:paraId="3A1817B0" w14:textId="1CDD6D2E" w:rsidR="00204C64" w:rsidRPr="00D11495" w:rsidRDefault="00D11495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240A4" w:rsidRPr="00D11495" w14:paraId="5DD31A91" w14:textId="77777777" w:rsidTr="00443D47">
        <w:trPr>
          <w:trHeight w:val="818"/>
        </w:trPr>
        <w:tc>
          <w:tcPr>
            <w:tcW w:w="616" w:type="dxa"/>
          </w:tcPr>
          <w:p w14:paraId="5C7D8819" w14:textId="77777777" w:rsidR="003240A4" w:rsidRPr="00D11495" w:rsidRDefault="003240A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CD99F17" w14:textId="293FF9A8" w:rsidR="003240A4" w:rsidRDefault="0078593F" w:rsidP="003F665C">
            <w:pPr>
              <w:rPr>
                <w:sz w:val="26"/>
                <w:szCs w:val="26"/>
                <w:rtl/>
                <w:lang w:bidi="fa-IR"/>
              </w:rPr>
            </w:pPr>
            <w:r w:rsidRPr="0078593F">
              <w:rPr>
                <w:rFonts w:hint="cs"/>
                <w:sz w:val="26"/>
                <w:szCs w:val="26"/>
                <w:rtl/>
              </w:rPr>
              <w:t xml:space="preserve">الف - </w:t>
            </w:r>
            <w:r w:rsidR="00C17550" w:rsidRPr="0078593F">
              <w:rPr>
                <w:sz w:val="26"/>
                <w:szCs w:val="26"/>
                <w:rtl/>
              </w:rPr>
              <w:t>در جا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sz w:val="26"/>
                <w:szCs w:val="26"/>
                <w:rtl/>
              </w:rPr>
              <w:t xml:space="preserve"> خال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sz w:val="26"/>
                <w:szCs w:val="26"/>
                <w:rtl/>
              </w:rPr>
              <w:t xml:space="preserve"> علامت &gt; 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ا</w:t>
            </w:r>
            <w:r w:rsidR="00C17550" w:rsidRPr="0078593F">
              <w:rPr>
                <w:sz w:val="26"/>
                <w:szCs w:val="26"/>
                <w:rtl/>
              </w:rPr>
              <w:t xml:space="preserve"> &lt; 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ا</w:t>
            </w:r>
            <w:r w:rsidR="00C17550" w:rsidRPr="0078593F">
              <w:rPr>
                <w:sz w:val="26"/>
                <w:szCs w:val="26"/>
                <w:rtl/>
              </w:rPr>
              <w:t xml:space="preserve"> </w:t>
            </w:r>
            <w:r w:rsidR="00C17550" w:rsidRPr="0078593F">
              <w:rPr>
                <w:rFonts w:asciiTheme="majorBidi" w:hAnsiTheme="majorBidi" w:cstheme="majorBidi"/>
                <w:sz w:val="26"/>
                <w:szCs w:val="26"/>
                <w:rtl/>
              </w:rPr>
              <w:t>=</w:t>
            </w:r>
            <w:r w:rsidR="00C17550" w:rsidRPr="0078593F">
              <w:rPr>
                <w:sz w:val="26"/>
                <w:szCs w:val="26"/>
                <w:rtl/>
              </w:rPr>
              <w:t xml:space="preserve"> بگذار</w:t>
            </w:r>
            <w:r w:rsidR="00C17550" w:rsidRPr="0078593F">
              <w:rPr>
                <w:rFonts w:hint="cs"/>
                <w:sz w:val="26"/>
                <w:szCs w:val="26"/>
                <w:rtl/>
              </w:rPr>
              <w:t>ی</w:t>
            </w:r>
            <w:r w:rsidR="00C17550" w:rsidRPr="0078593F">
              <w:rPr>
                <w:rFonts w:hint="eastAsia"/>
                <w:sz w:val="26"/>
                <w:szCs w:val="26"/>
                <w:rtl/>
              </w:rPr>
              <w:t>د</w:t>
            </w:r>
            <w:r w:rsidR="00C17550" w:rsidRPr="0078593F">
              <w:rPr>
                <w:sz w:val="26"/>
                <w:szCs w:val="26"/>
                <w:rtl/>
              </w:rPr>
              <w:t>.</w:t>
            </w:r>
            <w:r w:rsidR="00C17550">
              <w:rPr>
                <w:rFonts w:hint="cs"/>
                <w:sz w:val="28"/>
                <w:szCs w:val="28"/>
                <w:rtl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</w:rPr>
              <w:t xml:space="preserve">     </w:t>
            </w:r>
            <w:r w:rsidR="00C17550">
              <w:rPr>
                <w:rFonts w:hint="cs"/>
                <w:sz w:val="28"/>
                <w:szCs w:val="28"/>
                <w:rtl/>
              </w:rPr>
              <w:t xml:space="preserve">         </w:t>
            </w:r>
            <w:r w:rsidR="003240A4" w:rsidRPr="00AD4667">
              <w:rPr>
                <w:rFonts w:ascii="Vazirmatn" w:hAnsi="Vazirmatn"/>
                <w:position w:val="-28"/>
                <w:lang w:bidi="fa-IR"/>
              </w:rPr>
              <w:object w:dxaOrig="1260" w:dyaOrig="720" w14:anchorId="0BD13DA7">
                <v:shape id="_x0000_i1030" type="#_x0000_t75" style="width:54.75pt;height:33.75pt" o:ole="">
                  <v:imagedata r:id="rId18" o:title=""/>
                </v:shape>
                <o:OLEObject Type="Embed" ProgID="Equation.DSMT4" ShapeID="_x0000_i1030" DrawAspect="Content" ObjectID="_1792121084" r:id="rId19"/>
              </w:object>
            </w:r>
            <w:r w:rsidR="003240A4" w:rsidRPr="00AD4667">
              <w:rPr>
                <w:rFonts w:ascii="Vazirmatn" w:hAnsi="Vazirmatn" w:hint="cs"/>
                <w:rtl/>
                <w:lang w:bidi="fa-IR"/>
              </w:rPr>
              <w:t xml:space="preserve">        </w:t>
            </w:r>
            <w:r w:rsidR="00C17550">
              <w:rPr>
                <w:rFonts w:ascii="Vazirmatn" w:hAnsi="Vazirmatn" w:hint="cs"/>
                <w:rtl/>
                <w:lang w:bidi="fa-IR"/>
              </w:rPr>
              <w:t xml:space="preserve"> </w:t>
            </w:r>
            <w:r w:rsidR="003240A4">
              <w:rPr>
                <w:rFonts w:ascii="Vazirmatn" w:hAnsi="Vazirmatn" w:hint="cs"/>
                <w:rtl/>
                <w:lang w:bidi="fa-IR"/>
              </w:rPr>
              <w:t xml:space="preserve">      </w:t>
            </w:r>
            <w:r w:rsidR="003240A4" w:rsidRPr="00AD4667">
              <w:rPr>
                <w:rFonts w:ascii="Vazirmatn" w:hAnsi="Vazirmatn" w:hint="cs"/>
                <w:rtl/>
                <w:lang w:bidi="fa-IR"/>
              </w:rPr>
              <w:t xml:space="preserve">   </w:t>
            </w:r>
            <w:r w:rsidR="003240A4" w:rsidRPr="00AD4667">
              <w:rPr>
                <w:rFonts w:ascii="Vazirmatn" w:hAnsi="Vazirmatn"/>
                <w:position w:val="-28"/>
                <w:lang w:bidi="fa-IR"/>
              </w:rPr>
              <w:object w:dxaOrig="1120" w:dyaOrig="720" w14:anchorId="7536DA60">
                <v:shape id="_x0000_i1031" type="#_x0000_t75" style="width:46.5pt;height:33pt" o:ole="">
                  <v:imagedata r:id="rId20" o:title=""/>
                </v:shape>
                <o:OLEObject Type="Embed" ProgID="Equation.DSMT4" ShapeID="_x0000_i1031" DrawAspect="Content" ObjectID="_1792121085" r:id="rId21"/>
              </w:object>
            </w:r>
          </w:p>
          <w:p w14:paraId="56DB0CFC" w14:textId="017A6A48" w:rsidR="0078593F" w:rsidRPr="00D11495" w:rsidRDefault="0078593F" w:rsidP="003F665C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ب-کسر مقابل را به ساده ترین شکل بنویسید.                                   </w:t>
            </w:r>
            <w:r w:rsidRPr="00614331">
              <w:rPr>
                <w:rFonts w:ascii="Vazirmatn" w:hAnsi="Vazirmatn"/>
                <w:b w:val="0"/>
                <w:bCs w:val="0"/>
                <w:position w:val="-28"/>
                <w:sz w:val="26"/>
                <w:szCs w:val="26"/>
                <w:lang w:bidi="fa-IR"/>
              </w:rPr>
              <w:object w:dxaOrig="1320" w:dyaOrig="720" w14:anchorId="185D4360">
                <v:shape id="_x0000_i1032" type="#_x0000_t75" style="width:66.75pt;height:38.25pt" o:ole="">
                  <v:imagedata r:id="rId22" o:title=""/>
                </v:shape>
                <o:OLEObject Type="Embed" ProgID="Equation.DSMT4" ShapeID="_x0000_i1032" DrawAspect="Content" ObjectID="_1792121086" r:id="rId23"/>
              </w:object>
            </w:r>
          </w:p>
        </w:tc>
        <w:tc>
          <w:tcPr>
            <w:tcW w:w="609" w:type="dxa"/>
            <w:vAlign w:val="center"/>
          </w:tcPr>
          <w:p w14:paraId="2C8DFA96" w14:textId="6C6048E2" w:rsidR="003240A4" w:rsidRDefault="009877D9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/>
                <w:sz w:val="26"/>
                <w:szCs w:val="26"/>
                <w:lang w:bidi="fa-IR"/>
              </w:rPr>
              <w:t>75</w:t>
            </w:r>
            <w:r w:rsidR="003240A4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/0</w:t>
            </w:r>
          </w:p>
        </w:tc>
      </w:tr>
      <w:tr w:rsidR="00D11495" w:rsidRPr="00D11495" w14:paraId="2E7BFA20" w14:textId="77777777" w:rsidTr="009877D9">
        <w:trPr>
          <w:trHeight w:val="692"/>
        </w:trPr>
        <w:tc>
          <w:tcPr>
            <w:tcW w:w="616" w:type="dxa"/>
          </w:tcPr>
          <w:p w14:paraId="3566923D" w14:textId="77777777" w:rsidR="00D11495" w:rsidRPr="00D11495" w:rsidRDefault="00D1149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0FB7D180" w14:textId="77777777" w:rsidR="00D11495" w:rsidRPr="00D11495" w:rsidRDefault="00D11495" w:rsidP="00D11495">
            <w:pPr>
              <w:rPr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حاصل عبارت</w:t>
            </w:r>
            <w:r w:rsidRPr="00D11495">
              <w:rPr>
                <w:rFonts w:hint="cs"/>
                <w:sz w:val="26"/>
                <w:szCs w:val="26"/>
                <w:rtl/>
              </w:rPr>
              <w:softHyphen/>
              <w:t>های زیر را بدست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A7134D" w14:paraId="69FA009D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66251472" w14:textId="59FCC00F" w:rsidR="00A7134D" w:rsidRDefault="00A7134D" w:rsidP="00345FB1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378E5259" w14:textId="15B7F0B8" w:rsidR="00A7134D" w:rsidRDefault="00345FB1" w:rsidP="00787DFF">
                  <w:pPr>
                    <w:spacing w:line="480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45FB1">
                    <w:rPr>
                      <w:position w:val="-6"/>
                    </w:rPr>
                    <w:object w:dxaOrig="2620" w:dyaOrig="279" w14:anchorId="5476E5F2">
                      <v:shape id="_x0000_i1033" type="#_x0000_t75" style="width:132pt;height:14.25pt" o:ole="">
                        <v:imagedata r:id="rId24" o:title=""/>
                      </v:shape>
                      <o:OLEObject Type="Embed" ProgID="Equation.DSMT4" ShapeID="_x0000_i1033" DrawAspect="Content" ObjectID="_1792121087" r:id="rId25"/>
                    </w:object>
                  </w:r>
                </w:p>
              </w:tc>
            </w:tr>
            <w:tr w:rsidR="00236C72" w14:paraId="4A0EFCB9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433601CB" w14:textId="77777777" w:rsidR="00236C72" w:rsidRDefault="00236C72" w:rsidP="00345FB1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09EFA80F" w14:textId="39457755" w:rsidR="00236C72" w:rsidRPr="00D11495" w:rsidRDefault="00236C72" w:rsidP="00787DFF">
                  <w:pPr>
                    <w:spacing w:line="480" w:lineRule="auto"/>
                    <w:jc w:val="right"/>
                    <w:rPr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6"/>
                      <w:sz w:val="26"/>
                      <w:szCs w:val="26"/>
                      <w:lang w:bidi="fa-IR"/>
                    </w:rPr>
                    <w:object w:dxaOrig="1280" w:dyaOrig="360" w14:anchorId="3C0224AB">
                      <v:shape id="_x0000_i1034" type="#_x0000_t75" style="width:66.75pt;height:19.5pt" o:ole="">
                        <v:imagedata r:id="rId26" o:title=""/>
                      </v:shape>
                      <o:OLEObject Type="Embed" ProgID="Equation.DSMT4" ShapeID="_x0000_i1034" DrawAspect="Content" ObjectID="_1792121088" r:id="rId27"/>
                    </w:object>
                  </w:r>
                </w:p>
              </w:tc>
            </w:tr>
            <w:tr w:rsidR="00236C72" w14:paraId="7ED837DF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4D434BEE" w14:textId="77777777" w:rsidR="00236C72" w:rsidRDefault="00236C72" w:rsidP="00345FB1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29C4D2D0" w14:textId="300DC245" w:rsidR="00236C72" w:rsidRPr="00614331" w:rsidRDefault="00051492" w:rsidP="00787DFF">
                  <w:pPr>
                    <w:spacing w:line="480" w:lineRule="auto"/>
                    <w:jc w:val="right"/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6"/>
                      <w:sz w:val="26"/>
                      <w:szCs w:val="26"/>
                      <w:lang w:bidi="fa-IR"/>
                    </w:rPr>
                    <w:object w:dxaOrig="1240" w:dyaOrig="300" w14:anchorId="47E45CB3">
                      <v:shape id="_x0000_i1035" type="#_x0000_t75" style="width:63.75pt;height:15.75pt" o:ole="">
                        <v:imagedata r:id="rId28" o:title=""/>
                      </v:shape>
                      <o:OLEObject Type="Embed" ProgID="Equation.DSMT4" ShapeID="_x0000_i1035" DrawAspect="Content" ObjectID="_1792121089" r:id="rId29"/>
                    </w:object>
                  </w:r>
                </w:p>
              </w:tc>
            </w:tr>
            <w:tr w:rsidR="00236C72" w14:paraId="463C27B3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01921C15" w14:textId="77777777" w:rsidR="00236C72" w:rsidRDefault="00236C72" w:rsidP="00345FB1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5D4BF67E" w14:textId="0C68C788" w:rsidR="00236C72" w:rsidRPr="00614331" w:rsidRDefault="00725A73" w:rsidP="00787DFF">
                  <w:pPr>
                    <w:spacing w:line="480" w:lineRule="auto"/>
                    <w:jc w:val="right"/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  <w:lang w:bidi="fa-IR"/>
                    </w:rPr>
                  </w:pPr>
                  <w:r w:rsidRPr="00614331">
                    <w:rPr>
                      <w:rFonts w:ascii="Vazirmatn" w:hAnsi="Vazirmatn"/>
                      <w:b w:val="0"/>
                      <w:bCs w:val="0"/>
                      <w:position w:val="-28"/>
                      <w:sz w:val="26"/>
                      <w:szCs w:val="26"/>
                      <w:lang w:bidi="fa-IR"/>
                    </w:rPr>
                    <w:object w:dxaOrig="1400" w:dyaOrig="720" w14:anchorId="7AA53334">
                      <v:shape id="_x0000_i1036" type="#_x0000_t75" style="width:70.5pt;height:38.25pt" o:ole="">
                        <v:imagedata r:id="rId30" o:title=""/>
                      </v:shape>
                      <o:OLEObject Type="Embed" ProgID="Equation.DSMT4" ShapeID="_x0000_i1036" DrawAspect="Content" ObjectID="_1792121090" r:id="rId31"/>
                    </w:object>
                  </w:r>
                </w:p>
              </w:tc>
            </w:tr>
            <w:tr w:rsidR="00961E46" w14:paraId="71795F65" w14:textId="77777777" w:rsidTr="009877D9">
              <w:trPr>
                <w:trHeight w:val="510"/>
              </w:trPr>
              <w:tc>
                <w:tcPr>
                  <w:tcW w:w="4593" w:type="dxa"/>
                  <w:vAlign w:val="center"/>
                </w:tcPr>
                <w:p w14:paraId="566CDC21" w14:textId="77777777" w:rsidR="00961E46" w:rsidRPr="00614331" w:rsidRDefault="00961E46" w:rsidP="00345FB1">
                  <w:pPr>
                    <w:spacing w:line="276" w:lineRule="auto"/>
                    <w:jc w:val="right"/>
                    <w:rPr>
                      <w:rFonts w:ascii="Vazirmatn" w:hAnsi="Vazirmatn"/>
                      <w:b w:val="0"/>
                      <w:bCs w:val="0"/>
                      <w:sz w:val="26"/>
                      <w:szCs w:val="26"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2945AFE3" w14:textId="1EBB06C4" w:rsidR="00961E46" w:rsidRPr="00AD4667" w:rsidRDefault="00961E46" w:rsidP="00787DFF">
                  <w:pPr>
                    <w:spacing w:line="480" w:lineRule="auto"/>
                    <w:jc w:val="right"/>
                    <w:rPr>
                      <w:rtl/>
                      <w:lang w:bidi="fa-IR"/>
                    </w:rPr>
                  </w:pPr>
                  <w:r w:rsidRPr="00AD4667">
                    <w:rPr>
                      <w:position w:val="-24"/>
                    </w:rPr>
                    <w:object w:dxaOrig="1920" w:dyaOrig="639" w14:anchorId="6C5AF1F6">
                      <v:shape id="_x0000_i1037" type="#_x0000_t75" style="width:95.25pt;height:33pt" o:ole="">
                        <v:imagedata r:id="rId32" o:title=""/>
                      </v:shape>
                      <o:OLEObject Type="Embed" ProgID="Equation.DSMT4" ShapeID="_x0000_i1037" DrawAspect="Content" ObjectID="_1792121091" r:id="rId33"/>
                    </w:object>
                  </w:r>
                </w:p>
              </w:tc>
            </w:tr>
          </w:tbl>
          <w:p w14:paraId="3B050467" w14:textId="77777777" w:rsidR="00D11495" w:rsidRPr="00D11495" w:rsidRDefault="00D11495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4A86BFE1" w14:textId="5D746F5F" w:rsidR="00D11495" w:rsidRPr="00D11495" w:rsidRDefault="00345FB1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5/3</w:t>
            </w:r>
          </w:p>
        </w:tc>
      </w:tr>
      <w:tr w:rsidR="00787DFF" w:rsidRPr="00D11495" w14:paraId="1E91C9F2" w14:textId="77777777" w:rsidTr="009877D9">
        <w:trPr>
          <w:trHeight w:val="692"/>
        </w:trPr>
        <w:tc>
          <w:tcPr>
            <w:tcW w:w="616" w:type="dxa"/>
          </w:tcPr>
          <w:p w14:paraId="643AE649" w14:textId="77777777" w:rsidR="00787DFF" w:rsidRPr="00D11495" w:rsidRDefault="00787DF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ABE8ABD" w14:textId="77777777" w:rsidR="00787DFF" w:rsidRPr="00D11495" w:rsidRDefault="00787DFF" w:rsidP="00787DFF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</w:rPr>
              <w:t xml:space="preserve">ابتدا علامت کسر </w:t>
            </w:r>
            <w:r>
              <w:rPr>
                <w:rFonts w:ascii="Vazirmatn" w:hAnsi="Vazirmatn" w:hint="cs"/>
                <w:sz w:val="26"/>
                <w:szCs w:val="26"/>
                <w:rtl/>
              </w:rPr>
              <w:t xml:space="preserve">زیر </w:t>
            </w:r>
            <w:r w:rsidRPr="00D11495">
              <w:rPr>
                <w:rFonts w:ascii="Vazirmatn" w:hAnsi="Vazirmatn"/>
                <w:sz w:val="26"/>
                <w:szCs w:val="26"/>
                <w:rtl/>
              </w:rPr>
              <w:t>را تع</w:t>
            </w: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یی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</w:rPr>
              <w:t>ن</w:t>
            </w:r>
            <w:r w:rsidRPr="00D11495">
              <w:rPr>
                <w:rFonts w:ascii="Vazirmatn" w:hAnsi="Vazirmatn"/>
                <w:sz w:val="26"/>
                <w:szCs w:val="26"/>
                <w:rtl/>
              </w:rPr>
              <w:t xml:space="preserve"> و سپس آن را تا حد امکان ساده کن</w:t>
            </w: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</w:rPr>
              <w:t>د</w:t>
            </w:r>
            <w:r w:rsidRPr="00D11495">
              <w:rPr>
                <w:rFonts w:ascii="Vazirmatn" w:hAnsi="Vazirmatn"/>
                <w:sz w:val="26"/>
                <w:szCs w:val="26"/>
                <w:rtl/>
              </w:rPr>
              <w:t>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478"/>
              <w:gridCol w:w="3709"/>
            </w:tblGrid>
            <w:tr w:rsidR="00787DFF" w:rsidRPr="00D11495" w14:paraId="0E0DDDE2" w14:textId="77777777" w:rsidTr="00634116">
              <w:trPr>
                <w:trHeight w:val="1077"/>
              </w:trPr>
              <w:tc>
                <w:tcPr>
                  <w:tcW w:w="5478" w:type="dxa"/>
                </w:tcPr>
                <w:p w14:paraId="5ADD5A7D" w14:textId="77777777" w:rsidR="00787DFF" w:rsidRPr="00D11495" w:rsidRDefault="00787DFF" w:rsidP="00787DFF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3709" w:type="dxa"/>
                </w:tcPr>
                <w:p w14:paraId="78E5417A" w14:textId="77777777" w:rsidR="00787DFF" w:rsidRPr="00D11495" w:rsidRDefault="00787DFF" w:rsidP="00787DFF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position w:val="-32"/>
                      <w:sz w:val="26"/>
                      <w:szCs w:val="26"/>
                      <w:lang w:bidi="fa-IR"/>
                    </w:rPr>
                    <w:object w:dxaOrig="1700" w:dyaOrig="760" w14:anchorId="59FD053B">
                      <v:shape id="_x0000_i1038" type="#_x0000_t75" style="width:86.25pt;height:40.5pt" o:ole="">
                        <v:imagedata r:id="rId34" o:title=""/>
                      </v:shape>
                      <o:OLEObject Type="Embed" ProgID="Equation.DSMT4" ShapeID="_x0000_i1038" DrawAspect="Content" ObjectID="_1792121092" r:id="rId35"/>
                    </w:object>
                  </w:r>
                </w:p>
              </w:tc>
            </w:tr>
          </w:tbl>
          <w:p w14:paraId="42A1641F" w14:textId="77777777" w:rsidR="00787DFF" w:rsidRPr="00D11495" w:rsidRDefault="00787DFF" w:rsidP="00D11495">
            <w:pPr>
              <w:rPr>
                <w:sz w:val="26"/>
                <w:szCs w:val="26"/>
                <w:rtl/>
              </w:rPr>
            </w:pPr>
          </w:p>
        </w:tc>
        <w:tc>
          <w:tcPr>
            <w:tcW w:w="609" w:type="dxa"/>
            <w:vAlign w:val="center"/>
          </w:tcPr>
          <w:p w14:paraId="448ADECA" w14:textId="0B13DC6E" w:rsidR="00787DFF" w:rsidRDefault="00787DF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6E2E00" w:rsidRPr="00D11495" w14:paraId="4798AD4B" w14:textId="77777777" w:rsidTr="00994400">
        <w:trPr>
          <w:trHeight w:val="1719"/>
        </w:trPr>
        <w:tc>
          <w:tcPr>
            <w:tcW w:w="616" w:type="dxa"/>
          </w:tcPr>
          <w:p w14:paraId="4BD27406" w14:textId="77777777" w:rsidR="006E2E00" w:rsidRPr="00D11495" w:rsidRDefault="006E2E0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51903E2E" w14:textId="492FA7A9" w:rsidR="00994400" w:rsidRPr="00D11495" w:rsidRDefault="00994400" w:rsidP="00FD4846">
            <w:pPr>
              <w:spacing w:line="480" w:lineRule="auto"/>
              <w:jc w:val="both"/>
              <w:rPr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 xml:space="preserve">الف) مجموع دو عدد اول </w:t>
            </w:r>
            <w:r w:rsidRPr="00D11495">
              <w:rPr>
                <w:rFonts w:hint="cs"/>
                <w:sz w:val="26"/>
                <w:szCs w:val="26"/>
                <w:rtl/>
                <w:lang w:bidi="fa-IR"/>
              </w:rPr>
              <w:t xml:space="preserve"> 81 </w:t>
            </w:r>
            <w:r w:rsidRPr="00D11495">
              <w:rPr>
                <w:rFonts w:hint="cs"/>
                <w:sz w:val="26"/>
                <w:szCs w:val="26"/>
                <w:rtl/>
              </w:rPr>
              <w:t>شده است؛ آن دو عدد را مشخص کنید.</w:t>
            </w:r>
          </w:p>
          <w:p w14:paraId="25AE453A" w14:textId="195C88BC" w:rsidR="00994400" w:rsidRPr="00D11495" w:rsidRDefault="00994400" w:rsidP="00FD4846">
            <w:pPr>
              <w:spacing w:line="480" w:lineRule="auto"/>
              <w:jc w:val="both"/>
              <w:rPr>
                <w:sz w:val="26"/>
                <w:szCs w:val="26"/>
                <w:rtl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ب) حاصل</w:t>
            </w:r>
            <w:r w:rsidRPr="00D11495">
              <w:rPr>
                <w:sz w:val="26"/>
                <w:szCs w:val="26"/>
                <w:rtl/>
              </w:rPr>
              <w:softHyphen/>
            </w:r>
            <w:r w:rsidRPr="00D11495">
              <w:rPr>
                <w:rFonts w:hint="cs"/>
                <w:sz w:val="26"/>
                <w:szCs w:val="26"/>
                <w:rtl/>
              </w:rPr>
              <w:t>ضرب دو عدد اول 34  شده است؛ آن دو عدد را مشخص کنید.</w:t>
            </w:r>
          </w:p>
          <w:p w14:paraId="63B9F8EC" w14:textId="7F3A0388" w:rsidR="0090487D" w:rsidRPr="00D11495" w:rsidRDefault="00994400" w:rsidP="00FD4846">
            <w:pPr>
              <w:spacing w:line="480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hint="cs"/>
                <w:sz w:val="26"/>
                <w:szCs w:val="26"/>
                <w:rtl/>
              </w:rPr>
              <w:t>ج</w:t>
            </w:r>
            <w:r w:rsidRPr="00D11495">
              <w:rPr>
                <w:sz w:val="26"/>
                <w:szCs w:val="26"/>
                <w:rtl/>
              </w:rPr>
              <w:t>) دوعدد مرکب بنو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rFonts w:hint="eastAsia"/>
                <w:sz w:val="26"/>
                <w:szCs w:val="26"/>
                <w:rtl/>
              </w:rPr>
              <w:t>س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rFonts w:hint="eastAsia"/>
                <w:sz w:val="26"/>
                <w:szCs w:val="26"/>
                <w:rtl/>
              </w:rPr>
              <w:t>د</w:t>
            </w:r>
            <w:r w:rsidRPr="00D11495">
              <w:rPr>
                <w:sz w:val="26"/>
                <w:szCs w:val="26"/>
                <w:rtl/>
              </w:rPr>
              <w:t xml:space="preserve"> که غ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rFonts w:hint="eastAsia"/>
                <w:sz w:val="26"/>
                <w:szCs w:val="26"/>
                <w:rtl/>
              </w:rPr>
              <w:t>ر</w:t>
            </w:r>
            <w:r w:rsidRPr="00D11495">
              <w:rPr>
                <w:sz w:val="26"/>
                <w:szCs w:val="26"/>
                <w:rtl/>
              </w:rPr>
              <w:t xml:space="preserve"> از </w:t>
            </w:r>
            <w:r w:rsidRPr="00D11495">
              <w:rPr>
                <w:sz w:val="26"/>
                <w:szCs w:val="26"/>
                <w:rtl/>
                <w:lang w:bidi="fa-IR"/>
              </w:rPr>
              <w:t>۲</w:t>
            </w:r>
            <w:r w:rsidRPr="00D11495">
              <w:rPr>
                <w:sz w:val="26"/>
                <w:szCs w:val="26"/>
                <w:rtl/>
              </w:rPr>
              <w:t xml:space="preserve"> و </w:t>
            </w:r>
            <w:r w:rsidRPr="00D11495">
              <w:rPr>
                <w:rFonts w:hint="cs"/>
                <w:sz w:val="26"/>
                <w:szCs w:val="26"/>
                <w:rtl/>
                <w:lang w:bidi="fa-IR"/>
              </w:rPr>
              <w:t xml:space="preserve">5 </w:t>
            </w:r>
            <w:r w:rsidRPr="00D11495">
              <w:rPr>
                <w:sz w:val="26"/>
                <w:szCs w:val="26"/>
                <w:rtl/>
              </w:rPr>
              <w:t>شمارنده اول د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rFonts w:hint="eastAsia"/>
                <w:sz w:val="26"/>
                <w:szCs w:val="26"/>
                <w:rtl/>
              </w:rPr>
              <w:t>گر</w:t>
            </w:r>
            <w:r w:rsidRPr="00D11495">
              <w:rPr>
                <w:rFonts w:hint="cs"/>
                <w:sz w:val="26"/>
                <w:szCs w:val="26"/>
                <w:rtl/>
              </w:rPr>
              <w:t>ی</w:t>
            </w:r>
            <w:r w:rsidRPr="00D11495">
              <w:rPr>
                <w:sz w:val="26"/>
                <w:szCs w:val="26"/>
                <w:rtl/>
              </w:rPr>
              <w:t xml:space="preserve"> نداشته باشند.</w:t>
            </w:r>
          </w:p>
        </w:tc>
        <w:tc>
          <w:tcPr>
            <w:tcW w:w="609" w:type="dxa"/>
            <w:vAlign w:val="center"/>
          </w:tcPr>
          <w:p w14:paraId="708F6167" w14:textId="67F0E385" w:rsidR="006E2E00" w:rsidRPr="00D11495" w:rsidRDefault="00D375E6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</w:t>
            </w:r>
            <w:r w:rsidR="00994400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05598D" w:rsidRPr="00D11495" w14:paraId="00AD0AEA" w14:textId="77777777" w:rsidTr="00D11495">
        <w:trPr>
          <w:trHeight w:val="1158"/>
        </w:trPr>
        <w:tc>
          <w:tcPr>
            <w:tcW w:w="616" w:type="dxa"/>
          </w:tcPr>
          <w:p w14:paraId="2D1E1C67" w14:textId="77777777" w:rsidR="0005598D" w:rsidRPr="00D1149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110064F" w14:textId="77777777" w:rsidR="0005598D" w:rsidRPr="00D11495" w:rsidRDefault="0005598D" w:rsidP="00A52ADA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مشخص کن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هر 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ک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از اعداد ز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اول هستند 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مرکب؟</w:t>
            </w:r>
          </w:p>
          <w:p w14:paraId="7734704F" w14:textId="1962F1C3" w:rsidR="0005598D" w:rsidRPr="00D11495" w:rsidRDefault="0005598D" w:rsidP="0005598D">
            <w:pPr>
              <w:spacing w:line="276" w:lineRule="auto"/>
              <w:jc w:val="right"/>
              <w:rPr>
                <w:rFonts w:ascii="Vazirmatn" w:hAnsi="Vazirmatn"/>
                <w:sz w:val="26"/>
                <w:szCs w:val="26"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1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</w:t>
            </w:r>
            <w:r w:rsidR="002716A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</w:t>
            </w:r>
            <w:r w:rsidR="00E329C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8</w:t>
            </w:r>
            <w:r w:rsidR="002716A6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01        87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9 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67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        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1402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Pr="00D11495">
              <w:rPr>
                <w:rFonts w:ascii="Vazirmatn" w:hAnsi="Vazirmatn"/>
                <w:sz w:val="26"/>
                <w:szCs w:val="26"/>
                <w:lang w:bidi="fa-IR"/>
              </w:rPr>
              <w:t xml:space="preserve">   </w:t>
            </w:r>
          </w:p>
        </w:tc>
        <w:tc>
          <w:tcPr>
            <w:tcW w:w="609" w:type="dxa"/>
            <w:vAlign w:val="center"/>
          </w:tcPr>
          <w:p w14:paraId="31C57F2F" w14:textId="2FC6739C" w:rsidR="0005598D" w:rsidRPr="00D11495" w:rsidRDefault="0083002C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05598D" w:rsidRPr="00D11495" w14:paraId="55B5ADE4" w14:textId="77777777" w:rsidTr="00787DFF">
        <w:trPr>
          <w:trHeight w:val="2634"/>
        </w:trPr>
        <w:tc>
          <w:tcPr>
            <w:tcW w:w="616" w:type="dxa"/>
          </w:tcPr>
          <w:p w14:paraId="697C62DC" w14:textId="77777777" w:rsidR="0005598D" w:rsidRPr="00D1149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275287D" w14:textId="489422B5" w:rsidR="00D375E6" w:rsidRDefault="007B796F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bookmarkStart w:id="0" w:name="_GoBack"/>
            <w:bookmarkEnd w:id="0"/>
            <w:r w:rsidRPr="007B796F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اول </w:t>
            </w:r>
            <w:r w:rsidR="00D516B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یا</w:t>
            </w:r>
            <w:r w:rsidRPr="007B796F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مرکب</w:t>
            </w:r>
            <w:r w:rsidR="00D516B0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بودن اعداد زیر را مشخص کنید. </w:t>
            </w:r>
            <w:r w:rsidR="00D375E6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( با راه حل)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7B796F" w14:paraId="5E141DA6" w14:textId="77777777" w:rsidTr="007B796F">
              <w:tc>
                <w:tcPr>
                  <w:tcW w:w="4593" w:type="dxa"/>
                </w:tcPr>
                <w:p w14:paraId="07644337" w14:textId="0845B762" w:rsidR="007B796F" w:rsidRDefault="007B796F" w:rsidP="007B796F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 w:rsidR="00286A13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</w:t>
                  </w: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97 </w:t>
                  </w:r>
                  <w:r w:rsidR="00286A13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:</w:t>
                  </w: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ب</w:t>
                  </w:r>
                </w:p>
              </w:tc>
              <w:tc>
                <w:tcPr>
                  <w:tcW w:w="4594" w:type="dxa"/>
                </w:tcPr>
                <w:p w14:paraId="2C734B15" w14:textId="49C19ECF" w:rsidR="007B796F" w:rsidRDefault="007B796F" w:rsidP="007B796F">
                  <w:pPr>
                    <w:spacing w:line="276" w:lineRule="auto"/>
                    <w:jc w:val="right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   </w:t>
                  </w:r>
                  <w:r w:rsidR="00286A13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</w:t>
                  </w: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1</w:t>
                  </w:r>
                  <w:r w:rsidR="00C06990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19</w:t>
                  </w:r>
                  <w:r w:rsidR="00286A13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 xml:space="preserve">  :</w:t>
                  </w:r>
                  <w:r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الف</w:t>
                  </w:r>
                </w:p>
              </w:tc>
            </w:tr>
          </w:tbl>
          <w:p w14:paraId="0AE5A88D" w14:textId="77777777" w:rsidR="007B796F" w:rsidRPr="00D11495" w:rsidRDefault="007B796F" w:rsidP="00D375E6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  <w:p w14:paraId="63E97AE5" w14:textId="6DA9F753" w:rsidR="00D375E6" w:rsidRPr="00D11495" w:rsidRDefault="00D375E6" w:rsidP="00D11495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F1C8F64" w14:textId="495CBF19" w:rsidR="0005598D" w:rsidRPr="00D11495" w:rsidRDefault="007B796F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05598D" w:rsidRPr="00D11495" w14:paraId="20994492" w14:textId="77777777" w:rsidTr="006E2E00">
        <w:trPr>
          <w:trHeight w:val="1449"/>
        </w:trPr>
        <w:tc>
          <w:tcPr>
            <w:tcW w:w="616" w:type="dxa"/>
          </w:tcPr>
          <w:p w14:paraId="137D46CD" w14:textId="77777777" w:rsidR="0005598D" w:rsidRPr="00D1149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76F5C00D" w14:textId="763D3B16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با توجه به غربال اعداد 1 تا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1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00 ، به سوالات ز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پاسخ ده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4CD5A955" w14:textId="7BB9980B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الف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اول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خط م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خورد، چه عدد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  <w:p w14:paraId="3BCE1066" w14:textId="678625F7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)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اول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مضرب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به عنوان مضرب سایر اعداد خط نخورده است ، 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چه عدد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  <w:p w14:paraId="6B57EFD2" w14:textId="289A3ED1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ج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)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ترت</w:t>
            </w: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ب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خط خوردن اعداد مرکب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51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،</w:t>
            </w:r>
            <w:r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77</w:t>
            </w:r>
            <w:r w:rsidR="00E54F04" w:rsidRPr="00D11495">
              <w:rPr>
                <w:rFonts w:ascii="Vazirmatn" w:hAnsi="Vazirmatn"/>
                <w:sz w:val="26"/>
                <w:szCs w:val="26"/>
                <w:lang w:bidi="fa-IR"/>
              </w:rPr>
              <w:t xml:space="preserve"> 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،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35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، </w:t>
            </w:r>
            <w:r w:rsidR="00204C6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44</w:t>
            </w:r>
            <w:r w:rsidR="00E54F04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را مشخص کن</w:t>
            </w:r>
            <w:r w:rsidR="00E54F04"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E54F04" w:rsidRPr="00D11495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د</w:t>
            </w:r>
            <w:r w:rsidR="00E54F04" w:rsidRPr="00D11495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E54F04" w:rsidRPr="00D11495" w14:paraId="4D30822F" w14:textId="77777777" w:rsidTr="00E54F04">
              <w:tc>
                <w:tcPr>
                  <w:tcW w:w="2296" w:type="dxa"/>
                </w:tcPr>
                <w:p w14:paraId="10A876A5" w14:textId="0087B483" w:rsidR="00E54F04" w:rsidRPr="00D11495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9DC535C" w14:textId="1F2C1205" w:rsidR="00E54F04" w:rsidRPr="00D11495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476CBD7" w14:textId="7961CC10" w:rsidR="00E54F04" w:rsidRPr="00D11495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5C769B4B" w14:textId="32EDE962" w:rsidR="00E54F04" w:rsidRPr="00D11495" w:rsidRDefault="00E54F04" w:rsidP="0005598D">
                  <w:pPr>
                    <w:spacing w:line="276" w:lineRule="auto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D11495"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4811D11B" w14:textId="7976AC34" w:rsidR="0005598D" w:rsidRPr="00D11495" w:rsidRDefault="0005598D" w:rsidP="0005598D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E8FE035" w14:textId="3FCBB5E8" w:rsidR="0005598D" w:rsidRPr="00D11495" w:rsidRDefault="00E54F04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5/1</w:t>
            </w:r>
          </w:p>
        </w:tc>
      </w:tr>
      <w:tr w:rsidR="002F42CF" w:rsidRPr="00D11495" w14:paraId="621D3338" w14:textId="77777777" w:rsidTr="006E2E00">
        <w:trPr>
          <w:trHeight w:val="1449"/>
        </w:trPr>
        <w:tc>
          <w:tcPr>
            <w:tcW w:w="616" w:type="dxa"/>
          </w:tcPr>
          <w:p w14:paraId="087855D9" w14:textId="77777777" w:rsidR="002F42CF" w:rsidRPr="00D11495" w:rsidRDefault="002F42CF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13F8F3FF" w14:textId="7BD65773" w:rsidR="00C021D1" w:rsidRPr="00C021D1" w:rsidRDefault="00C021D1" w:rsidP="00C021D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برا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اعداد ز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ر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غربال را انجام </w:t>
            </w:r>
            <w:r w:rsidR="00C4534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می 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ده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="00C4534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م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.</w:t>
            </w:r>
          </w:p>
          <w:p w14:paraId="50B52AE5" w14:textId="77777777" w:rsidR="00C021D1" w:rsidRPr="00C021D1" w:rsidRDefault="00C021D1" w:rsidP="00C021D1">
            <w:pPr>
              <w:spacing w:line="276" w:lineRule="auto"/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44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43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42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41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40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39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38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37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36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35</w:t>
            </w:r>
          </w:p>
          <w:p w14:paraId="513B61F1" w14:textId="5452AE7B" w:rsidR="00C021D1" w:rsidRPr="00C021D1" w:rsidRDefault="00C021D1" w:rsidP="00C021D1">
            <w:pPr>
              <w:spacing w:line="276" w:lineRule="auto"/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>54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53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52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51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50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49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48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47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46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ab/>
              <w:t>4</w:t>
            </w:r>
            <w:r w:rsidR="00C45348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</w:t>
            </w:r>
          </w:p>
          <w:p w14:paraId="6ABCE77C" w14:textId="09E309E8" w:rsidR="00C021D1" w:rsidRPr="00C021D1" w:rsidRDefault="00C021D1" w:rsidP="00C021D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اول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خط خورد </w:t>
            </w:r>
            <w:r w:rsidR="00332AE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کدام عدد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</w:p>
          <w:p w14:paraId="0B8226CC" w14:textId="05158CAF" w:rsidR="002F42CF" w:rsidRPr="00D11495" w:rsidRDefault="00C021D1" w:rsidP="00C021D1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آخر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 w:hint="eastAsia"/>
                <w:sz w:val="26"/>
                <w:szCs w:val="26"/>
                <w:rtl/>
                <w:lang w:bidi="fa-IR"/>
              </w:rPr>
              <w:t>ن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عدد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که خط م</w:t>
            </w:r>
            <w:r w:rsidRPr="00C021D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ی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خورد </w:t>
            </w:r>
            <w:r w:rsidR="00332AEC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کدام عدد</w:t>
            </w:r>
            <w:r w:rsidRPr="00C021D1">
              <w:rPr>
                <w:rFonts w:ascii="Vazirmatn" w:hAnsi="Vazirmatn"/>
                <w:sz w:val="26"/>
                <w:szCs w:val="26"/>
                <w:rtl/>
                <w:lang w:bidi="fa-IR"/>
              </w:rPr>
              <w:t xml:space="preserve"> است؟</w:t>
            </w:r>
          </w:p>
        </w:tc>
        <w:tc>
          <w:tcPr>
            <w:tcW w:w="609" w:type="dxa"/>
            <w:vAlign w:val="center"/>
          </w:tcPr>
          <w:p w14:paraId="1B172618" w14:textId="6445AD19" w:rsidR="002F42CF" w:rsidRPr="00D11495" w:rsidRDefault="00291AA5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5/0</w:t>
            </w:r>
          </w:p>
        </w:tc>
      </w:tr>
      <w:tr w:rsidR="007B5DCD" w:rsidRPr="00D11495" w14:paraId="48BD1EAC" w14:textId="77777777" w:rsidTr="007B5DCD">
        <w:trPr>
          <w:trHeight w:val="210"/>
        </w:trPr>
        <w:tc>
          <w:tcPr>
            <w:tcW w:w="616" w:type="dxa"/>
          </w:tcPr>
          <w:p w14:paraId="7C10E0C4" w14:textId="77777777" w:rsidR="007B5DCD" w:rsidRPr="00D11495" w:rsidRDefault="007B5DCD" w:rsidP="007B5DCD">
            <w:pPr>
              <w:ind w:left="141"/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</w:p>
        </w:tc>
        <w:tc>
          <w:tcPr>
            <w:tcW w:w="9311" w:type="dxa"/>
            <w:gridSpan w:val="3"/>
          </w:tcPr>
          <w:p w14:paraId="2E8BC57A" w14:textId="18209776" w:rsidR="007B5DCD" w:rsidRPr="00D11495" w:rsidRDefault="007B5DCD" w:rsidP="007B5DCD">
            <w:pPr>
              <w:jc w:val="right"/>
              <w:rPr>
                <w:rFonts w:ascii="Vazirmatn" w:hAnsi="Vazirmatn"/>
                <w:sz w:val="26"/>
                <w:szCs w:val="26"/>
                <w:rtl/>
              </w:rPr>
            </w:pPr>
            <w:r w:rsidRPr="00D11495">
              <w:rPr>
                <w:rFonts w:ascii="Vazirmatn" w:hAnsi="Vazirmatn" w:hint="cs"/>
                <w:sz w:val="26"/>
                <w:szCs w:val="26"/>
                <w:rtl/>
              </w:rPr>
              <w:t>موفق باشید.</w:t>
            </w:r>
          </w:p>
        </w:tc>
        <w:tc>
          <w:tcPr>
            <w:tcW w:w="609" w:type="dxa"/>
            <w:vAlign w:val="center"/>
          </w:tcPr>
          <w:p w14:paraId="43239FFA" w14:textId="77777777" w:rsidR="007B5DCD" w:rsidRPr="00D11495" w:rsidRDefault="007B5DCD" w:rsidP="00FD1E05">
            <w:pPr>
              <w:jc w:val="center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</w:tr>
    </w:tbl>
    <w:p w14:paraId="615D838F" w14:textId="6CD2D251" w:rsidR="000B3006" w:rsidRPr="00D11495" w:rsidRDefault="000B3006" w:rsidP="00D6577C">
      <w:pPr>
        <w:tabs>
          <w:tab w:val="left" w:pos="7696"/>
        </w:tabs>
        <w:rPr>
          <w:rFonts w:ascii="Vazirmatn" w:hAnsi="Vazirmatn"/>
          <w:sz w:val="26"/>
          <w:szCs w:val="26"/>
          <w:rtl/>
          <w:lang w:bidi="fa-IR"/>
        </w:rPr>
      </w:pPr>
    </w:p>
    <w:sectPr w:rsidR="000B3006" w:rsidRPr="00D11495" w:rsidSect="00554692">
      <w:footerReference w:type="even" r:id="rId36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7176C" w14:textId="77777777" w:rsidR="006756C1" w:rsidRDefault="006756C1">
      <w:r>
        <w:separator/>
      </w:r>
    </w:p>
  </w:endnote>
  <w:endnote w:type="continuationSeparator" w:id="0">
    <w:p w14:paraId="698B2F41" w14:textId="77777777" w:rsidR="006756C1" w:rsidRDefault="00675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2514A" w14:textId="77777777" w:rsidR="006756C1" w:rsidRDefault="006756C1">
      <w:r>
        <w:separator/>
      </w:r>
    </w:p>
  </w:footnote>
  <w:footnote w:type="continuationSeparator" w:id="0">
    <w:p w14:paraId="7E70EA2D" w14:textId="77777777" w:rsidR="006756C1" w:rsidRDefault="00675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492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43C14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5B26"/>
    <w:rsid w:val="001964DB"/>
    <w:rsid w:val="00196F90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4C64"/>
    <w:rsid w:val="002078FB"/>
    <w:rsid w:val="0022126B"/>
    <w:rsid w:val="00222EB3"/>
    <w:rsid w:val="00223C54"/>
    <w:rsid w:val="002304F7"/>
    <w:rsid w:val="0023052B"/>
    <w:rsid w:val="00232982"/>
    <w:rsid w:val="00236C72"/>
    <w:rsid w:val="00243FC8"/>
    <w:rsid w:val="00257904"/>
    <w:rsid w:val="002650E6"/>
    <w:rsid w:val="00266961"/>
    <w:rsid w:val="002716A6"/>
    <w:rsid w:val="00273271"/>
    <w:rsid w:val="00282D19"/>
    <w:rsid w:val="00283FFA"/>
    <w:rsid w:val="00285E84"/>
    <w:rsid w:val="00286A13"/>
    <w:rsid w:val="002876CD"/>
    <w:rsid w:val="002905F6"/>
    <w:rsid w:val="00291AA5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42CF"/>
    <w:rsid w:val="002F602F"/>
    <w:rsid w:val="003013D7"/>
    <w:rsid w:val="003054F1"/>
    <w:rsid w:val="00320319"/>
    <w:rsid w:val="0032183E"/>
    <w:rsid w:val="0032391D"/>
    <w:rsid w:val="003240A4"/>
    <w:rsid w:val="00325DBF"/>
    <w:rsid w:val="00332AEC"/>
    <w:rsid w:val="00343621"/>
    <w:rsid w:val="00345FB1"/>
    <w:rsid w:val="00352925"/>
    <w:rsid w:val="00363EA9"/>
    <w:rsid w:val="00366B83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1E47"/>
    <w:rsid w:val="003D30C8"/>
    <w:rsid w:val="003D43BA"/>
    <w:rsid w:val="003D7F40"/>
    <w:rsid w:val="003E2171"/>
    <w:rsid w:val="003E2AA3"/>
    <w:rsid w:val="003F272F"/>
    <w:rsid w:val="003F58FD"/>
    <w:rsid w:val="003F665C"/>
    <w:rsid w:val="00411079"/>
    <w:rsid w:val="00427CF4"/>
    <w:rsid w:val="00443D47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C5023"/>
    <w:rsid w:val="004D564E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74499"/>
    <w:rsid w:val="005849B5"/>
    <w:rsid w:val="00592C7E"/>
    <w:rsid w:val="0059312F"/>
    <w:rsid w:val="0059556C"/>
    <w:rsid w:val="005A04D4"/>
    <w:rsid w:val="005A0670"/>
    <w:rsid w:val="005A5D92"/>
    <w:rsid w:val="005B0A9C"/>
    <w:rsid w:val="005B355E"/>
    <w:rsid w:val="005B6A44"/>
    <w:rsid w:val="005C70F1"/>
    <w:rsid w:val="005E0EBA"/>
    <w:rsid w:val="005E13ED"/>
    <w:rsid w:val="005E22DE"/>
    <w:rsid w:val="005E481B"/>
    <w:rsid w:val="005F5D12"/>
    <w:rsid w:val="005F7AFB"/>
    <w:rsid w:val="00604E3D"/>
    <w:rsid w:val="00610A06"/>
    <w:rsid w:val="0061122B"/>
    <w:rsid w:val="00611EB9"/>
    <w:rsid w:val="0061446A"/>
    <w:rsid w:val="00614E45"/>
    <w:rsid w:val="00634116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756C1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6F1C4E"/>
    <w:rsid w:val="00701928"/>
    <w:rsid w:val="007030CB"/>
    <w:rsid w:val="00712340"/>
    <w:rsid w:val="00714FF1"/>
    <w:rsid w:val="0071794E"/>
    <w:rsid w:val="007248D3"/>
    <w:rsid w:val="00725A7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93F"/>
    <w:rsid w:val="00785E79"/>
    <w:rsid w:val="0078625B"/>
    <w:rsid w:val="00786C62"/>
    <w:rsid w:val="00787DFF"/>
    <w:rsid w:val="007B0A27"/>
    <w:rsid w:val="007B24DA"/>
    <w:rsid w:val="007B2915"/>
    <w:rsid w:val="007B3075"/>
    <w:rsid w:val="007B4428"/>
    <w:rsid w:val="007B5DCD"/>
    <w:rsid w:val="007B796F"/>
    <w:rsid w:val="007D7552"/>
    <w:rsid w:val="007E582B"/>
    <w:rsid w:val="007E7962"/>
    <w:rsid w:val="007F110E"/>
    <w:rsid w:val="007F1602"/>
    <w:rsid w:val="007F5653"/>
    <w:rsid w:val="008001C1"/>
    <w:rsid w:val="00802405"/>
    <w:rsid w:val="00802BC2"/>
    <w:rsid w:val="008064FD"/>
    <w:rsid w:val="00812683"/>
    <w:rsid w:val="0081326B"/>
    <w:rsid w:val="008133E6"/>
    <w:rsid w:val="00814666"/>
    <w:rsid w:val="00820188"/>
    <w:rsid w:val="00824E95"/>
    <w:rsid w:val="008274E0"/>
    <w:rsid w:val="00827D24"/>
    <w:rsid w:val="0083002C"/>
    <w:rsid w:val="00851722"/>
    <w:rsid w:val="0085529B"/>
    <w:rsid w:val="008605CB"/>
    <w:rsid w:val="008612B1"/>
    <w:rsid w:val="008642EB"/>
    <w:rsid w:val="008674A6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371C"/>
    <w:rsid w:val="0093468C"/>
    <w:rsid w:val="00937508"/>
    <w:rsid w:val="00947F17"/>
    <w:rsid w:val="00952302"/>
    <w:rsid w:val="00961862"/>
    <w:rsid w:val="00961E46"/>
    <w:rsid w:val="009719A2"/>
    <w:rsid w:val="0098025A"/>
    <w:rsid w:val="00984794"/>
    <w:rsid w:val="00984E89"/>
    <w:rsid w:val="009877D9"/>
    <w:rsid w:val="0099294B"/>
    <w:rsid w:val="00992D67"/>
    <w:rsid w:val="009934FF"/>
    <w:rsid w:val="00994400"/>
    <w:rsid w:val="00995DC7"/>
    <w:rsid w:val="009960AB"/>
    <w:rsid w:val="009B20CE"/>
    <w:rsid w:val="009D1721"/>
    <w:rsid w:val="009E0671"/>
    <w:rsid w:val="009E5676"/>
    <w:rsid w:val="009F15B1"/>
    <w:rsid w:val="00A06317"/>
    <w:rsid w:val="00A10B78"/>
    <w:rsid w:val="00A20A6A"/>
    <w:rsid w:val="00A20A6E"/>
    <w:rsid w:val="00A20E9F"/>
    <w:rsid w:val="00A210D6"/>
    <w:rsid w:val="00A26BF5"/>
    <w:rsid w:val="00A32A40"/>
    <w:rsid w:val="00A332D5"/>
    <w:rsid w:val="00A37C8D"/>
    <w:rsid w:val="00A40DA9"/>
    <w:rsid w:val="00A52ADA"/>
    <w:rsid w:val="00A54BD7"/>
    <w:rsid w:val="00A5530B"/>
    <w:rsid w:val="00A60BFB"/>
    <w:rsid w:val="00A61699"/>
    <w:rsid w:val="00A6281F"/>
    <w:rsid w:val="00A676CE"/>
    <w:rsid w:val="00A7134D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13C2"/>
    <w:rsid w:val="00AC448A"/>
    <w:rsid w:val="00AD0171"/>
    <w:rsid w:val="00AD10C8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C3411"/>
    <w:rsid w:val="00BC3D97"/>
    <w:rsid w:val="00BD447E"/>
    <w:rsid w:val="00BE776E"/>
    <w:rsid w:val="00BF4523"/>
    <w:rsid w:val="00C021D1"/>
    <w:rsid w:val="00C06990"/>
    <w:rsid w:val="00C0768D"/>
    <w:rsid w:val="00C16173"/>
    <w:rsid w:val="00C17550"/>
    <w:rsid w:val="00C17567"/>
    <w:rsid w:val="00C17E8F"/>
    <w:rsid w:val="00C323A2"/>
    <w:rsid w:val="00C326B1"/>
    <w:rsid w:val="00C34A43"/>
    <w:rsid w:val="00C40BBF"/>
    <w:rsid w:val="00C45348"/>
    <w:rsid w:val="00C4546A"/>
    <w:rsid w:val="00C46C3E"/>
    <w:rsid w:val="00C5022B"/>
    <w:rsid w:val="00C52EF2"/>
    <w:rsid w:val="00C60163"/>
    <w:rsid w:val="00C7450E"/>
    <w:rsid w:val="00C77310"/>
    <w:rsid w:val="00C82809"/>
    <w:rsid w:val="00C82A22"/>
    <w:rsid w:val="00C924A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1ECC"/>
    <w:rsid w:val="00CE23F5"/>
    <w:rsid w:val="00CE242C"/>
    <w:rsid w:val="00CE2F34"/>
    <w:rsid w:val="00CE5CCC"/>
    <w:rsid w:val="00CE7F63"/>
    <w:rsid w:val="00CF2157"/>
    <w:rsid w:val="00CF404F"/>
    <w:rsid w:val="00CF444A"/>
    <w:rsid w:val="00CF5820"/>
    <w:rsid w:val="00D033C5"/>
    <w:rsid w:val="00D11495"/>
    <w:rsid w:val="00D1197F"/>
    <w:rsid w:val="00D12852"/>
    <w:rsid w:val="00D2389A"/>
    <w:rsid w:val="00D23BA1"/>
    <w:rsid w:val="00D30350"/>
    <w:rsid w:val="00D375E6"/>
    <w:rsid w:val="00D43C9D"/>
    <w:rsid w:val="00D43EFD"/>
    <w:rsid w:val="00D516B0"/>
    <w:rsid w:val="00D56C37"/>
    <w:rsid w:val="00D57689"/>
    <w:rsid w:val="00D57FCC"/>
    <w:rsid w:val="00D656B0"/>
    <w:rsid w:val="00D6577C"/>
    <w:rsid w:val="00D70DCE"/>
    <w:rsid w:val="00D8485D"/>
    <w:rsid w:val="00D849E2"/>
    <w:rsid w:val="00D87200"/>
    <w:rsid w:val="00D97201"/>
    <w:rsid w:val="00DA1353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7D35"/>
    <w:rsid w:val="00E329CE"/>
    <w:rsid w:val="00E33963"/>
    <w:rsid w:val="00E41BA9"/>
    <w:rsid w:val="00E46476"/>
    <w:rsid w:val="00E54F04"/>
    <w:rsid w:val="00E56720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37CCD"/>
    <w:rsid w:val="00F41481"/>
    <w:rsid w:val="00F44108"/>
    <w:rsid w:val="00F51DAC"/>
    <w:rsid w:val="00F521DE"/>
    <w:rsid w:val="00F615BA"/>
    <w:rsid w:val="00F632F8"/>
    <w:rsid w:val="00F63DF6"/>
    <w:rsid w:val="00F81292"/>
    <w:rsid w:val="00F826BE"/>
    <w:rsid w:val="00F930F7"/>
    <w:rsid w:val="00F96F1E"/>
    <w:rsid w:val="00FA00FC"/>
    <w:rsid w:val="00FA1DE2"/>
    <w:rsid w:val="00FA49FF"/>
    <w:rsid w:val="00FC528B"/>
    <w:rsid w:val="00FC5A50"/>
    <w:rsid w:val="00FD1E05"/>
    <w:rsid w:val="00FD4846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49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9A15F-62B5-4B09-BA55-5408A35FD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1129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170</cp:revision>
  <cp:lastPrinted>2023-10-26T12:42:00Z</cp:lastPrinted>
  <dcterms:created xsi:type="dcterms:W3CDTF">2018-10-12T13:02:00Z</dcterms:created>
  <dcterms:modified xsi:type="dcterms:W3CDTF">2024-11-03T03:08:00Z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