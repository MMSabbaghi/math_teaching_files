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3435"/>
        <w:gridCol w:w="1843"/>
        <w:gridCol w:w="1559"/>
        <w:gridCol w:w="3685"/>
      </w:tblGrid>
      <w:tr w:rsidR="0093468C" w:rsidRPr="00D97201" w14:paraId="4E9F020E" w14:textId="77777777" w:rsidTr="00A83261">
        <w:trPr>
          <w:trHeight w:val="538"/>
        </w:trPr>
        <w:tc>
          <w:tcPr>
            <w:tcW w:w="52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2042" w14:textId="6EEBB969" w:rsidR="0093468C" w:rsidRPr="007030CB" w:rsidRDefault="00550734" w:rsidP="0093468C">
            <w:pPr>
              <w:tabs>
                <w:tab w:val="left" w:pos="3079"/>
                <w:tab w:val="left" w:pos="6064"/>
              </w:tabs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نام و نام خانوادگی: </w:t>
            </w:r>
          </w:p>
        </w:tc>
        <w:tc>
          <w:tcPr>
            <w:tcW w:w="52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2D462" w14:textId="6B1104E8" w:rsidR="0093468C" w:rsidRPr="007030CB" w:rsidRDefault="00B62053" w:rsidP="00B62053">
            <w:pPr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کلاس .......</w:t>
            </w:r>
            <w:r w:rsidR="00D97201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</w:t>
            </w: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</w:t>
            </w:r>
            <w:r w:rsidR="00D97201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</w:t>
            </w:r>
            <w:r w:rsidR="00550734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</w:t>
            </w: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 مدرسه ....................</w:t>
            </w:r>
            <w:r w:rsidR="00550734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</w:t>
            </w:r>
          </w:p>
        </w:tc>
      </w:tr>
      <w:tr w:rsidR="00B62053" w:rsidRPr="00D97201" w14:paraId="34B1C08F" w14:textId="139822A5" w:rsidTr="00AB312F">
        <w:trPr>
          <w:trHeight w:val="51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3EC20" w14:textId="700A666A" w:rsidR="00B62053" w:rsidRPr="007030CB" w:rsidRDefault="00AB312F" w:rsidP="00B62053">
            <w:pPr>
              <w:tabs>
                <w:tab w:val="left" w:pos="3079"/>
                <w:tab w:val="left" w:pos="6064"/>
              </w:tabs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آزمون فصل ۱ و ۲ ریاضی هشتم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A63E52" w14:textId="49569B02" w:rsidR="00B62053" w:rsidRPr="007030CB" w:rsidRDefault="00A83261" w:rsidP="00A83261">
            <w:pPr>
              <w:tabs>
                <w:tab w:val="left" w:pos="3079"/>
                <w:tab w:val="left" w:pos="6064"/>
              </w:tabs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تاریخ امتح</w:t>
            </w:r>
            <w:r w:rsidR="00D97201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ان : ...</w:t>
            </w:r>
            <w:r w:rsidR="00B62053"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../...../ ۱۴۰۲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5CADD" w14:textId="5B2D2204" w:rsidR="00B62053" w:rsidRPr="007030CB" w:rsidRDefault="00B62053" w:rsidP="00B62053">
            <w:pPr>
              <w:tabs>
                <w:tab w:val="left" w:pos="3079"/>
                <w:tab w:val="left" w:pos="6064"/>
              </w:tabs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7030CB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نمره:</w:t>
            </w:r>
          </w:p>
        </w:tc>
      </w:tr>
    </w:tbl>
    <w:p w14:paraId="451EB996" w14:textId="77777777" w:rsidR="00D12852" w:rsidRPr="00D97201" w:rsidRDefault="00D12852">
      <w:pPr>
        <w:rPr>
          <w:rFonts w:ascii="Vazirmatn" w:hAnsi="Vazirmatn" w:cs="Vazirmatn"/>
          <w:b w:val="0"/>
          <w:bCs w:val="0"/>
          <w:sz w:val="2"/>
          <w:szCs w:val="2"/>
          <w:rtl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28"/>
        <w:gridCol w:w="9348"/>
        <w:gridCol w:w="560"/>
      </w:tblGrid>
      <w:tr w:rsidR="00257904" w:rsidRPr="00D97201" w14:paraId="1241048D" w14:textId="77777777" w:rsidTr="00E62199">
        <w:tc>
          <w:tcPr>
            <w:tcW w:w="628" w:type="dxa"/>
            <w:vAlign w:val="center"/>
          </w:tcPr>
          <w:p w14:paraId="46C29BEA" w14:textId="77777777" w:rsidR="00257904" w:rsidRPr="00D97201" w:rsidRDefault="00E21646" w:rsidP="00D12852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ردیف</w:t>
            </w:r>
          </w:p>
        </w:tc>
        <w:tc>
          <w:tcPr>
            <w:tcW w:w="9348" w:type="dxa"/>
            <w:vAlign w:val="center"/>
          </w:tcPr>
          <w:p w14:paraId="32E4337B" w14:textId="08C9CDC4" w:rsidR="00257904" w:rsidRPr="00D97201" w:rsidRDefault="00257904" w:rsidP="0023052B">
            <w:pPr>
              <w:jc w:val="center"/>
              <w:rPr>
                <w:rFonts w:ascii="Vazirmatn" w:hAnsi="Vazirmatn" w:cs="Vazirmatn"/>
                <w:sz w:val="26"/>
                <w:szCs w:val="26"/>
                <w:rtl/>
              </w:rPr>
            </w:pPr>
          </w:p>
        </w:tc>
        <w:tc>
          <w:tcPr>
            <w:tcW w:w="560" w:type="dxa"/>
            <w:vAlign w:val="center"/>
          </w:tcPr>
          <w:p w14:paraId="7797B67E" w14:textId="77777777" w:rsidR="00257904" w:rsidRPr="00D97201" w:rsidRDefault="00E21646" w:rsidP="00D12852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بارم</w:t>
            </w:r>
          </w:p>
        </w:tc>
      </w:tr>
      <w:tr w:rsidR="00F81292" w:rsidRPr="00D97201" w14:paraId="52F37251" w14:textId="77777777" w:rsidTr="00E62199">
        <w:trPr>
          <w:trHeight w:val="1757"/>
        </w:trPr>
        <w:tc>
          <w:tcPr>
            <w:tcW w:w="628" w:type="dxa"/>
          </w:tcPr>
          <w:p w14:paraId="6358439A" w14:textId="77777777" w:rsidR="00F81292" w:rsidRPr="00D97201" w:rsidRDefault="00F81292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1</w:t>
            </w:r>
          </w:p>
        </w:tc>
        <w:tc>
          <w:tcPr>
            <w:tcW w:w="9348" w:type="dxa"/>
          </w:tcPr>
          <w:p w14:paraId="4C26557E" w14:textId="7367F22D" w:rsidR="00F81292" w:rsidRPr="00D97201" w:rsidRDefault="003B2220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دلیل نادرستی عبارت های زیر را مشخص کنید.</w:t>
            </w:r>
          </w:p>
          <w:p w14:paraId="75AAA7D9" w14:textId="42939838" w:rsidR="00180E9B" w:rsidRPr="00D97201" w:rsidRDefault="00FD1E05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-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اعداد طبیعی به دو دسته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</w:t>
            </w:r>
            <w:r w:rsidR="00C323A2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اعداد 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اول و مرکب تقسیم می شوند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: ...............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...................</w:t>
            </w:r>
          </w:p>
          <w:p w14:paraId="56ACB18E" w14:textId="33F612C2" w:rsidR="003B2220" w:rsidRPr="00D97201" w:rsidRDefault="00FD1E05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-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هر عدد طبیعی دست کم ۲ شمارنده دارد 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: ..................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..............................................</w:t>
            </w:r>
          </w:p>
          <w:p w14:paraId="3804854A" w14:textId="77777777" w:rsidR="0059312F" w:rsidRDefault="00FD1E05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-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اگر </w:t>
            </w:r>
            <w:r w:rsidR="003B2220" w:rsidRPr="00D97201">
              <w:rPr>
                <w:rFonts w:ascii="Vazirmatn" w:hAnsi="Vazirmatn" w:cs="Vazirmatn"/>
                <w:b w:val="0"/>
                <w:bCs w:val="0"/>
                <w:sz w:val="26"/>
                <w:szCs w:val="26"/>
              </w:rPr>
              <w:t>a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یک عدد اول باشد همه مضرب های آن مرکب 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اند: ...................</w:t>
            </w:r>
            <w:r w:rsidR="003B2220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4CFAF115" w14:textId="426E17DA" w:rsidR="00FD1E05" w:rsidRPr="00D97201" w:rsidRDefault="00FD1E05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- تمام اعداد اول، فرد هستند : ..................................................................................</w:t>
            </w:r>
          </w:p>
        </w:tc>
        <w:tc>
          <w:tcPr>
            <w:tcW w:w="560" w:type="dxa"/>
            <w:vAlign w:val="center"/>
          </w:tcPr>
          <w:p w14:paraId="51FF8739" w14:textId="013AA933" w:rsidR="00F81292" w:rsidRPr="00D97201" w:rsidRDefault="00FD1E05" w:rsidP="00FD1E05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۲</w:t>
            </w:r>
          </w:p>
        </w:tc>
      </w:tr>
      <w:tr w:rsidR="003B2220" w:rsidRPr="00D97201" w14:paraId="36010946" w14:textId="77777777" w:rsidTr="00E62199">
        <w:trPr>
          <w:trHeight w:val="1191"/>
        </w:trPr>
        <w:tc>
          <w:tcPr>
            <w:tcW w:w="628" w:type="dxa"/>
          </w:tcPr>
          <w:p w14:paraId="2D7F9A8B" w14:textId="2A50EDD6" w:rsidR="003B2220" w:rsidRPr="00D97201" w:rsidRDefault="003B2220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2</w:t>
            </w:r>
          </w:p>
        </w:tc>
        <w:tc>
          <w:tcPr>
            <w:tcW w:w="9348" w:type="dxa"/>
          </w:tcPr>
          <w:p w14:paraId="0DBD09D5" w14:textId="77777777" w:rsidR="003B2220" w:rsidRPr="00D97201" w:rsidRDefault="003B2220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تعریف کنید.</w:t>
            </w:r>
          </w:p>
          <w:p w14:paraId="412EDD0C" w14:textId="1CA80842" w:rsidR="003B2220" w:rsidRPr="00D97201" w:rsidRDefault="003B2220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عدد </w:t>
            </w:r>
            <w:r w:rsidR="001C1AAD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گویا: ............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....................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.............................................................................</w:t>
            </w:r>
          </w:p>
          <w:p w14:paraId="13587ED8" w14:textId="611FE072" w:rsidR="003B2220" w:rsidRPr="00D97201" w:rsidRDefault="003B2220" w:rsidP="0087271B">
            <w:pPr>
              <w:spacing w:line="276" w:lineRule="auto"/>
              <w:rPr>
                <w:rFonts w:ascii="Vazirmatn" w:hAnsi="Vazirmatn" w:cs="Sakkal Majalla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عدد اول : .....................................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....................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..........................................................</w:t>
            </w:r>
            <w:r w:rsidR="000F1DC0" w:rsidRPr="00D97201">
              <w:rPr>
                <w:rFonts w:ascii="Vazirmatn" w:hAnsi="Vazirmatn" w:cs="Sakkal Majalla" w:hint="cs"/>
                <w:b w:val="0"/>
                <w:bCs w:val="0"/>
                <w:sz w:val="26"/>
                <w:szCs w:val="26"/>
                <w:rtl/>
              </w:rPr>
              <w:t>‍‍</w:t>
            </w:r>
          </w:p>
        </w:tc>
        <w:tc>
          <w:tcPr>
            <w:tcW w:w="560" w:type="dxa"/>
            <w:vAlign w:val="center"/>
          </w:tcPr>
          <w:p w14:paraId="4506EEB9" w14:textId="00BC530A" w:rsidR="003B2220" w:rsidRPr="00D97201" w:rsidRDefault="003B2220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۱</w:t>
            </w:r>
          </w:p>
        </w:tc>
      </w:tr>
      <w:tr w:rsidR="000F1DC0" w:rsidRPr="00D97201" w14:paraId="4200F6BB" w14:textId="77777777" w:rsidTr="00E62199">
        <w:trPr>
          <w:trHeight w:val="1191"/>
        </w:trPr>
        <w:tc>
          <w:tcPr>
            <w:tcW w:w="628" w:type="dxa"/>
          </w:tcPr>
          <w:p w14:paraId="0149FE74" w14:textId="76F35E32" w:rsidR="000F1DC0" w:rsidRPr="00D97201" w:rsidRDefault="000F1DC0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۳</w:t>
            </w:r>
          </w:p>
        </w:tc>
        <w:tc>
          <w:tcPr>
            <w:tcW w:w="9348" w:type="dxa"/>
          </w:tcPr>
          <w:p w14:paraId="3A062A8E" w14:textId="77777777" w:rsidR="000F1DC0" w:rsidRPr="00D97201" w:rsidRDefault="000F1DC0" w:rsidP="000F1DC0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برای هر مورد اعداد مناسب بنویسید.</w:t>
            </w:r>
          </w:p>
          <w:p w14:paraId="77849250" w14:textId="04C896E5" w:rsidR="000F1DC0" w:rsidRPr="00D97201" w:rsidRDefault="000F1DC0" w:rsidP="00961C82">
            <w:pPr>
              <w:spacing w:line="300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دو عدد مرکب که نسبت به هم اول </w:t>
            </w:r>
            <w:r w:rsidR="00961C82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باشند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: ..................... و .....................</w:t>
            </w:r>
          </w:p>
          <w:p w14:paraId="33EDF967" w14:textId="731EC53E" w:rsidR="000F1DC0" w:rsidRPr="00D97201" w:rsidRDefault="000F1DC0" w:rsidP="00961C82">
            <w:pPr>
              <w:spacing w:line="300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دو عدد اول که مجموع آن ها برابر ۹۹ </w:t>
            </w:r>
            <w:r w:rsidR="00961C82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باشد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 : ..................... و .....................</w:t>
            </w:r>
          </w:p>
          <w:p w14:paraId="0EB35ED7" w14:textId="746F5EDB" w:rsidR="000F1DC0" w:rsidRPr="00D97201" w:rsidRDefault="000F1DC0" w:rsidP="00CE2F34">
            <w:pPr>
              <w:spacing w:line="300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دوعدد مرکب که غیر از ۲ و ۳ شمارنده اول دیگری نداشته باشند :  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....... و .............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...</w:t>
            </w:r>
          </w:p>
        </w:tc>
        <w:tc>
          <w:tcPr>
            <w:tcW w:w="560" w:type="dxa"/>
            <w:vAlign w:val="center"/>
          </w:tcPr>
          <w:p w14:paraId="124A2883" w14:textId="4042FEAC" w:rsidR="000F1DC0" w:rsidRPr="00D97201" w:rsidRDefault="000F1DC0" w:rsidP="00B86CB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۵/</w:t>
            </w:r>
            <w:r w:rsidR="00B86CB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۱</w:t>
            </w:r>
          </w:p>
        </w:tc>
      </w:tr>
      <w:tr w:rsidR="000F1DC0" w:rsidRPr="00D97201" w14:paraId="06038A68" w14:textId="77777777" w:rsidTr="00E62199">
        <w:trPr>
          <w:trHeight w:val="1191"/>
        </w:trPr>
        <w:tc>
          <w:tcPr>
            <w:tcW w:w="628" w:type="dxa"/>
          </w:tcPr>
          <w:p w14:paraId="4F30DBBB" w14:textId="0449A83C" w:rsidR="000F1DC0" w:rsidRPr="00D97201" w:rsidRDefault="000F1DC0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۴</w:t>
            </w:r>
          </w:p>
        </w:tc>
        <w:tc>
          <w:tcPr>
            <w:tcW w:w="9348" w:type="dxa"/>
          </w:tcPr>
          <w:p w14:paraId="4CF9765A" w14:textId="77777777" w:rsidR="000F1DC0" w:rsidRPr="00D97201" w:rsidRDefault="000F1DC0" w:rsidP="000F1DC0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برای هر مورد کسر مناسب بنویسید.</w:t>
            </w:r>
          </w:p>
          <w:p w14:paraId="206A7B10" w14:textId="073BE4A6" w:rsidR="000F1DC0" w:rsidRPr="00D97201" w:rsidRDefault="000F1DC0" w:rsidP="00D97201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...........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 = قرینه </w:t>
            </w:r>
            <w:r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</w:rPr>
              <w:object w:dxaOrig="440" w:dyaOrig="720" w14:anchorId="12C522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9" type="#_x0000_t75" style="width:22.5pt;height:36.75pt" o:ole="">
                  <v:imagedata r:id="rId7" o:title=""/>
                </v:shape>
                <o:OLEObject Type="Embed" ProgID="Equation.DSMT4" ShapeID="_x0000_i1319" DrawAspect="Content" ObjectID="_1760017034" r:id="rId8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 ........... = معکوس </w:t>
            </w:r>
            <w:r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360" w:dyaOrig="720" w14:anchorId="2FBC8B89">
                <v:shape id="_x0000_i1320" type="#_x0000_t75" style="width:18pt;height:36.75pt" o:ole="">
                  <v:imagedata r:id="rId9" o:title=""/>
                </v:shape>
                <o:OLEObject Type="Embed" ProgID="Equation.DSMT4" ShapeID="_x0000_i1320" DrawAspect="Content" ObjectID="_1760017035" r:id="rId10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........... </w:t>
            </w:r>
            <w:r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1080" w:dyaOrig="720" w14:anchorId="6F41DE49">
                <v:shape id="_x0000_i1321" type="#_x0000_t75" style="width:54pt;height:36.75pt" o:ole="">
                  <v:imagedata r:id="rId11" o:title=""/>
                </v:shape>
                <o:OLEObject Type="Embed" ProgID="Equation.DSMT4" ShapeID="_x0000_i1321" DrawAspect="Content" ObjectID="_1760017036" r:id="rId12"/>
              </w:object>
            </w:r>
          </w:p>
        </w:tc>
        <w:tc>
          <w:tcPr>
            <w:tcW w:w="560" w:type="dxa"/>
            <w:vAlign w:val="center"/>
          </w:tcPr>
          <w:p w14:paraId="2FFFDE65" w14:textId="45CCA43E" w:rsidR="000F1DC0" w:rsidRPr="00B86CB1" w:rsidRDefault="00B86CB1" w:rsidP="00B86CB1">
            <w:pPr>
              <w:jc w:val="center"/>
              <w:rPr>
                <w:rFonts w:ascii="Vazirmatn" w:hAnsi="Vazirmatn" w:cs="Vazirmatn"/>
                <w:b w:val="0"/>
                <w:bCs w:val="0"/>
                <w:sz w:val="22"/>
                <w:szCs w:val="22"/>
                <w:rtl/>
              </w:rPr>
            </w:pPr>
            <w:r w:rsidRPr="00B86CB1">
              <w:rPr>
                <w:rFonts w:ascii="Vazirmatn" w:hAnsi="Vazirmatn" w:cs="Vazirmatn" w:hint="cs"/>
                <w:b w:val="0"/>
                <w:bCs w:val="0"/>
                <w:sz w:val="22"/>
                <w:szCs w:val="22"/>
                <w:rtl/>
              </w:rPr>
              <w:t>۷</w:t>
            </w:r>
            <w:r w:rsidR="00AB312F" w:rsidRPr="00B86CB1">
              <w:rPr>
                <w:rFonts w:ascii="Vazirmatn" w:hAnsi="Vazirmatn" w:cs="Vazirmatn" w:hint="cs"/>
                <w:b w:val="0"/>
                <w:bCs w:val="0"/>
                <w:sz w:val="22"/>
                <w:szCs w:val="22"/>
                <w:rtl/>
              </w:rPr>
              <w:t>۵/</w:t>
            </w:r>
            <w:r w:rsidRPr="00B86CB1">
              <w:rPr>
                <w:rFonts w:ascii="Vazirmatn" w:hAnsi="Vazirmatn" w:cs="Vazirmatn" w:hint="cs"/>
                <w:b w:val="0"/>
                <w:bCs w:val="0"/>
                <w:sz w:val="22"/>
                <w:szCs w:val="22"/>
                <w:rtl/>
              </w:rPr>
              <w:t>۰</w:t>
            </w:r>
          </w:p>
        </w:tc>
      </w:tr>
      <w:tr w:rsidR="00CE2F34" w:rsidRPr="00D97201" w14:paraId="6F169236" w14:textId="77777777" w:rsidTr="00E62199">
        <w:trPr>
          <w:trHeight w:val="966"/>
        </w:trPr>
        <w:tc>
          <w:tcPr>
            <w:tcW w:w="628" w:type="dxa"/>
          </w:tcPr>
          <w:p w14:paraId="7DEE0D05" w14:textId="4FF41C46" w:rsidR="00CE2F34" w:rsidRPr="00D97201" w:rsidRDefault="00CE2F34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5</w:t>
            </w:r>
          </w:p>
        </w:tc>
        <w:tc>
          <w:tcPr>
            <w:tcW w:w="9348" w:type="dxa"/>
          </w:tcPr>
          <w:p w14:paraId="70207588" w14:textId="77777777" w:rsidR="00CE2F34" w:rsidRPr="00D97201" w:rsidRDefault="00CE2F34" w:rsidP="00CE2F34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ب.م.م جفت عدد های داده شده را حساب کنید.</w:t>
            </w:r>
          </w:p>
          <w:p w14:paraId="30767C88" w14:textId="63610789" w:rsidR="00CE2F34" w:rsidRPr="00D97201" w:rsidRDefault="00CE2F34" w:rsidP="00D97201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........</w:t>
            </w:r>
            <w:r w:rsidRPr="00D97201">
              <w:rPr>
                <w:rFonts w:ascii="Vazirmatn" w:hAnsi="Vazirmatn" w:cs="Vazirmatn"/>
                <w:b w:val="0"/>
                <w:bCs w:val="0"/>
                <w:position w:val="-12"/>
                <w:sz w:val="26"/>
                <w:szCs w:val="26"/>
              </w:rPr>
              <w:object w:dxaOrig="920" w:dyaOrig="360" w14:anchorId="3AC0C172">
                <v:shape id="_x0000_i1322" type="#_x0000_t75" style="width:46.5pt;height:18pt" o:ole="">
                  <v:imagedata r:id="rId13" o:title=""/>
                </v:shape>
                <o:OLEObject Type="Embed" ProgID="Equation.DSMT4" ShapeID="_x0000_i1322" DrawAspect="Content" ObjectID="_1760017037" r:id="rId14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........</w:t>
            </w:r>
            <w:r w:rsidRPr="00D97201">
              <w:rPr>
                <w:rFonts w:ascii="Vazirmatn" w:hAnsi="Vazirmatn" w:cs="Vazirmatn"/>
                <w:b w:val="0"/>
                <w:bCs w:val="0"/>
                <w:position w:val="-12"/>
                <w:sz w:val="26"/>
                <w:szCs w:val="26"/>
              </w:rPr>
              <w:object w:dxaOrig="1020" w:dyaOrig="360" w14:anchorId="0FCA0DFB">
                <v:shape id="_x0000_i1323" type="#_x0000_t75" style="width:51pt;height:18pt" o:ole="">
                  <v:imagedata r:id="rId15" o:title=""/>
                </v:shape>
                <o:OLEObject Type="Embed" ProgID="Equation.DSMT4" ShapeID="_x0000_i1323" DrawAspect="Content" ObjectID="_1760017038" r:id="rId16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........</w:t>
            </w:r>
            <w:r w:rsidRPr="00D97201">
              <w:rPr>
                <w:rFonts w:ascii="Vazirmatn" w:hAnsi="Vazirmatn" w:cs="Vazirmatn"/>
                <w:b w:val="0"/>
                <w:bCs w:val="0"/>
                <w:position w:val="-12"/>
                <w:sz w:val="26"/>
                <w:szCs w:val="26"/>
                <w:lang w:bidi="fa-IR"/>
              </w:rPr>
              <w:object w:dxaOrig="859" w:dyaOrig="360" w14:anchorId="5587084F">
                <v:shape id="_x0000_i1324" type="#_x0000_t75" style="width:42.75pt;height:18pt" o:ole="">
                  <v:imagedata r:id="rId17" o:title=""/>
                </v:shape>
                <o:OLEObject Type="Embed" ProgID="Equation.DSMT4" ShapeID="_x0000_i1324" DrawAspect="Content" ObjectID="_1760017039" r:id="rId18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</w:t>
            </w:r>
            <w:r w:rsid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........</w:t>
            </w:r>
            <w:r w:rsidRPr="00D97201">
              <w:rPr>
                <w:rFonts w:ascii="Vazirmatn" w:hAnsi="Vazirmatn" w:cs="Vazirmatn"/>
                <w:b w:val="0"/>
                <w:bCs w:val="0"/>
                <w:position w:val="-12"/>
                <w:sz w:val="26"/>
                <w:szCs w:val="26"/>
                <w:lang w:bidi="fa-IR"/>
              </w:rPr>
              <w:object w:dxaOrig="859" w:dyaOrig="360" w14:anchorId="3856AC65">
                <v:shape id="_x0000_i1325" type="#_x0000_t75" style="width:42.75pt;height:18pt" o:ole="">
                  <v:imagedata r:id="rId19" o:title=""/>
                </v:shape>
                <o:OLEObject Type="Embed" ProgID="Equation.DSMT4" ShapeID="_x0000_i1325" DrawAspect="Content" ObjectID="_1760017040" r:id="rId20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color w:val="FFFFFF" w:themeColor="background1"/>
                <w:sz w:val="26"/>
                <w:szCs w:val="26"/>
                <w:shd w:val="clear" w:color="auto" w:fill="FFFFFF" w:themeFill="background1"/>
                <w:rtl/>
                <w:lang w:bidi="fa-IR"/>
              </w:rPr>
              <w:t>.</w:t>
            </w:r>
          </w:p>
        </w:tc>
        <w:tc>
          <w:tcPr>
            <w:tcW w:w="560" w:type="dxa"/>
            <w:vAlign w:val="center"/>
          </w:tcPr>
          <w:p w14:paraId="4C94448C" w14:textId="32C70C2E" w:rsidR="00CE2F34" w:rsidRPr="00D97201" w:rsidRDefault="00CE2F34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۲</w:t>
            </w:r>
          </w:p>
        </w:tc>
      </w:tr>
      <w:tr w:rsidR="00E62199" w:rsidRPr="00D97201" w14:paraId="430B3B14" w14:textId="77777777" w:rsidTr="00E62199">
        <w:trPr>
          <w:trHeight w:val="966"/>
        </w:trPr>
        <w:tc>
          <w:tcPr>
            <w:tcW w:w="628" w:type="dxa"/>
          </w:tcPr>
          <w:p w14:paraId="362710AF" w14:textId="20E648A2" w:rsidR="00E62199" w:rsidRPr="00D97201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۶</w:t>
            </w:r>
          </w:p>
        </w:tc>
        <w:tc>
          <w:tcPr>
            <w:tcW w:w="9348" w:type="dxa"/>
          </w:tcPr>
          <w:p w14:paraId="13B7CB67" w14:textId="789C2E96" w:rsidR="00E62199" w:rsidRPr="00D97201" w:rsidRDefault="00E62199" w:rsidP="00CE2F34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E62199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تمام شمارنده ها</w:t>
            </w:r>
            <w:r w:rsidRPr="00E62199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ی</w:t>
            </w:r>
            <w:r w:rsidRPr="00E62199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 xml:space="preserve"> عدد </w:t>
            </w:r>
            <w:r w:rsidRPr="00E62199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  <w:t>۱</w:t>
            </w:r>
            <w:r w:rsidRPr="00E62199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8 را بنو</w:t>
            </w:r>
            <w:r w:rsidRPr="00E62199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ی</w:t>
            </w:r>
            <w:r w:rsidRPr="00E62199">
              <w:rPr>
                <w:rFonts w:ascii="Vazirmatn" w:hAnsi="Vazirmatn" w:cs="Vazirmatn" w:hint="eastAsia"/>
                <w:b w:val="0"/>
                <w:bCs w:val="0"/>
                <w:sz w:val="26"/>
                <w:szCs w:val="26"/>
                <w:rtl/>
              </w:rPr>
              <w:t>س</w:t>
            </w:r>
            <w:r w:rsidRPr="00E62199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ی</w:t>
            </w:r>
            <w:r w:rsidRPr="00E62199">
              <w:rPr>
                <w:rFonts w:ascii="Vazirmatn" w:hAnsi="Vazirmatn" w:cs="Vazirmatn" w:hint="eastAsia"/>
                <w:b w:val="0"/>
                <w:bCs w:val="0"/>
                <w:sz w:val="26"/>
                <w:szCs w:val="26"/>
                <w:rtl/>
              </w:rPr>
              <w:t>د</w:t>
            </w:r>
            <w:r w:rsidRPr="00E62199"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  <w:t>.</w:t>
            </w:r>
          </w:p>
        </w:tc>
        <w:tc>
          <w:tcPr>
            <w:tcW w:w="560" w:type="dxa"/>
            <w:vAlign w:val="center"/>
          </w:tcPr>
          <w:p w14:paraId="0D02E4AB" w14:textId="7A75ACFB" w:rsidR="00E62199" w:rsidRPr="00D97201" w:rsidRDefault="00AB312F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۵/۱</w:t>
            </w:r>
          </w:p>
        </w:tc>
      </w:tr>
      <w:tr w:rsidR="00E62199" w:rsidRPr="00D97201" w14:paraId="61CDF0E0" w14:textId="77777777" w:rsidTr="00E62199">
        <w:trPr>
          <w:trHeight w:val="966"/>
        </w:trPr>
        <w:tc>
          <w:tcPr>
            <w:tcW w:w="628" w:type="dxa"/>
          </w:tcPr>
          <w:p w14:paraId="20C711C5" w14:textId="03A34C95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7</w:t>
            </w:r>
          </w:p>
        </w:tc>
        <w:tc>
          <w:tcPr>
            <w:tcW w:w="9348" w:type="dxa"/>
          </w:tcPr>
          <w:p w14:paraId="7085846C" w14:textId="77777777" w:rsidR="00E62199" w:rsidRPr="00D97201" w:rsidRDefault="00E62199" w:rsidP="00E62199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به روش غربال اعداد اول بین ۱ تا 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۴۰ را مشخص کنید.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24"/>
              <w:gridCol w:w="924"/>
              <w:gridCol w:w="923"/>
              <w:gridCol w:w="923"/>
              <w:gridCol w:w="923"/>
              <w:gridCol w:w="923"/>
              <w:gridCol w:w="923"/>
              <w:gridCol w:w="924"/>
              <w:gridCol w:w="923"/>
              <w:gridCol w:w="924"/>
            </w:tblGrid>
            <w:tr w:rsidR="00E62199" w:rsidRPr="00D97201" w14:paraId="6E782C6D" w14:textId="77777777" w:rsidTr="007D0B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D3609BC" w14:textId="77777777" w:rsidR="00E62199" w:rsidRPr="00D97201" w:rsidRDefault="00E62199" w:rsidP="00E62199">
                  <w:pPr>
                    <w:spacing w:line="276" w:lineRule="auto"/>
                    <w:jc w:val="center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10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D205DB8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9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DB82F50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DFBF73D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648BD92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F9D5EC9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34A0934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A4FF4F7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875A948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4EC0B3F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۱</w:t>
                  </w:r>
                </w:p>
              </w:tc>
            </w:tr>
            <w:tr w:rsidR="00E62199" w:rsidRPr="00D97201" w14:paraId="079642D1" w14:textId="77777777" w:rsidTr="007D0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134D48D0" w14:textId="77777777" w:rsidR="00E62199" w:rsidRPr="00D97201" w:rsidRDefault="00E62199" w:rsidP="00E62199">
                  <w:pPr>
                    <w:spacing w:line="276" w:lineRule="auto"/>
                    <w:jc w:val="center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6EF06BE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AE25CD2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90FCE2B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E64EE0F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10D9642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14A2F87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60E27CE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819FAE6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17BB4D6E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۱۱</w:t>
                  </w:r>
                </w:p>
              </w:tc>
            </w:tr>
            <w:tr w:rsidR="00E62199" w:rsidRPr="00D97201" w14:paraId="492FCB37" w14:textId="77777777" w:rsidTr="007D0B02">
              <w:trPr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2A8DF4D7" w14:textId="77777777" w:rsidR="00E62199" w:rsidRPr="00D97201" w:rsidRDefault="00E62199" w:rsidP="00E62199">
                  <w:pPr>
                    <w:spacing w:line="276" w:lineRule="auto"/>
                    <w:jc w:val="center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2F69654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8F1CD29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F588406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1CDA3C3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910318D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D49D387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444ABB4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97BBAB5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7AB692EF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۲۱</w:t>
                  </w:r>
                </w:p>
              </w:tc>
            </w:tr>
            <w:tr w:rsidR="00E62199" w:rsidRPr="00D97201" w14:paraId="2D35CA6C" w14:textId="77777777" w:rsidTr="007D0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993E881" w14:textId="77777777" w:rsidR="00E62199" w:rsidRPr="00D97201" w:rsidRDefault="00E62199" w:rsidP="00E62199">
                  <w:pPr>
                    <w:spacing w:line="276" w:lineRule="auto"/>
                    <w:jc w:val="center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A4B6971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A18DFF4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7546D8E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CFBB93A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FFDBB57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408C734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FCF047C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3EBE6C9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C01696A" w14:textId="77777777" w:rsidR="00E62199" w:rsidRPr="00D97201" w:rsidRDefault="00E62199" w:rsidP="00E62199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 w:cs="Vazirmatn"/>
                      <w:sz w:val="26"/>
                      <w:szCs w:val="26"/>
                      <w:rtl/>
                      <w:lang w:bidi="fa-IR"/>
                    </w:rPr>
                  </w:pPr>
                  <w:r w:rsidRPr="00D97201">
                    <w:rPr>
                      <w:rFonts w:ascii="Vazirmatn" w:hAnsi="Vazirmatn" w:cs="Vazirmatn" w:hint="cs"/>
                      <w:sz w:val="26"/>
                      <w:szCs w:val="26"/>
                      <w:rtl/>
                      <w:lang w:bidi="fa-IR"/>
                    </w:rPr>
                    <w:t>۳۱</w:t>
                  </w:r>
                </w:p>
              </w:tc>
            </w:tr>
          </w:tbl>
          <w:p w14:paraId="100170C3" w14:textId="77777777" w:rsidR="00E62199" w:rsidRPr="00E62199" w:rsidRDefault="00E62199" w:rsidP="00CE2F34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60" w:type="dxa"/>
            <w:vAlign w:val="center"/>
          </w:tcPr>
          <w:p w14:paraId="476B4C4B" w14:textId="77777777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  <w:p w14:paraId="02FCF708" w14:textId="77777777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  <w:p w14:paraId="64A96E3D" w14:textId="280400AE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2</w:t>
            </w:r>
          </w:p>
          <w:p w14:paraId="688543F4" w14:textId="77777777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  <w:p w14:paraId="4376EB61" w14:textId="77777777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  <w:p w14:paraId="224F932D" w14:textId="7E33E5CE" w:rsidR="00E62199" w:rsidRDefault="00E62199" w:rsidP="00E62199">
            <w:pPr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</w:tc>
      </w:tr>
      <w:tr w:rsidR="00E62199" w:rsidRPr="00D97201" w14:paraId="5D0CA60D" w14:textId="77777777" w:rsidTr="00E62199">
        <w:trPr>
          <w:trHeight w:val="966"/>
        </w:trPr>
        <w:tc>
          <w:tcPr>
            <w:tcW w:w="628" w:type="dxa"/>
          </w:tcPr>
          <w:p w14:paraId="3110AFA2" w14:textId="494B17CA" w:rsidR="00E62199" w:rsidRDefault="00E62199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8</w:t>
            </w:r>
          </w:p>
        </w:tc>
        <w:tc>
          <w:tcPr>
            <w:tcW w:w="9348" w:type="dxa"/>
          </w:tcPr>
          <w:p w14:paraId="4C9ABCEC" w14:textId="77777777" w:rsidR="00E62199" w:rsidRDefault="00A72287" w:rsidP="00E62199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دور اعداد گویا خط بکشید.</w:t>
            </w:r>
          </w:p>
          <w:p w14:paraId="682E96C4" w14:textId="593A4CA0" w:rsidR="00A72287" w:rsidRPr="00D97201" w:rsidRDefault="00A72287" w:rsidP="00A72287">
            <w:pPr>
              <w:spacing w:line="276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</w:rPr>
            </w:pPr>
            <w:r w:rsidRPr="00A72287">
              <w:rPr>
                <w:rFonts w:ascii="Vazirmatn" w:hAnsi="Vazirmatn" w:cs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460" w:dyaOrig="360" w14:anchorId="6594EB51">
                <v:shape id="_x0000_i1326" type="#_x0000_t75" style="width:23.25pt;height:18pt" o:ole="">
                  <v:imagedata r:id="rId21" o:title=""/>
                </v:shape>
                <o:OLEObject Type="Embed" ProgID="Equation.DSMT4" ShapeID="_x0000_i1326" DrawAspect="Content" ObjectID="_1760017041" r:id="rId22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و  </w:t>
            </w:r>
            <w:r w:rsidRPr="00A72287">
              <w:rPr>
                <w:rFonts w:ascii="Vazirmatn" w:hAnsi="Vazirmatn" w:cs="Vazirmatn"/>
                <w:b w:val="0"/>
                <w:bCs w:val="0"/>
                <w:position w:val="-26"/>
                <w:sz w:val="26"/>
                <w:szCs w:val="26"/>
                <w:lang w:bidi="fa-IR"/>
              </w:rPr>
              <w:object w:dxaOrig="240" w:dyaOrig="700" w14:anchorId="405DBC4D">
                <v:shape id="_x0000_i1327" type="#_x0000_t75" style="width:12pt;height:35.25pt" o:ole="">
                  <v:imagedata r:id="rId23" o:title=""/>
                </v:shape>
                <o:OLEObject Type="Embed" ProgID="Equation.DSMT4" ShapeID="_x0000_i1327" DrawAspect="Content" ObjectID="_1760017042" r:id="rId24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و  </w:t>
            </w:r>
            <w:r w:rsidRPr="00A72287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560" w:dyaOrig="720" w14:anchorId="1ED7D2F5">
                <v:shape id="_x0000_i1328" type="#_x0000_t75" style="width:27.75pt;height:36pt" o:ole="">
                  <v:imagedata r:id="rId25" o:title=""/>
                </v:shape>
                <o:OLEObject Type="Embed" ProgID="Equation.DSMT4" ShapeID="_x0000_i1328" DrawAspect="Content" ObjectID="_1760017043" r:id="rId26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و  </w:t>
            </w:r>
            <w:r w:rsidRPr="00A72287">
              <w:rPr>
                <w:rFonts w:ascii="Vazirmatn" w:hAnsi="Vazirmatn" w:cs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260" w:dyaOrig="240" w14:anchorId="5A9A4A7C">
                <v:shape id="_x0000_i1329" type="#_x0000_t75" style="width:12.75pt;height:12pt" o:ole="">
                  <v:imagedata r:id="rId27" o:title=""/>
                </v:shape>
                <o:OLEObject Type="Embed" ProgID="Equation.DSMT4" ShapeID="_x0000_i1329" DrawAspect="Content" ObjectID="_1760017044" r:id="rId28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و  </w:t>
            </w:r>
            <w:r w:rsidRPr="00A72287">
              <w:rPr>
                <w:rFonts w:ascii="Vazirmatn" w:hAnsi="Vazirmatn" w:cs="Vazirmatn"/>
                <w:b w:val="0"/>
                <w:bCs w:val="0"/>
                <w:position w:val="-6"/>
                <w:sz w:val="26"/>
                <w:szCs w:val="26"/>
                <w:lang w:bidi="fa-IR"/>
              </w:rPr>
              <w:object w:dxaOrig="800" w:dyaOrig="300" w14:anchorId="00B7C798">
                <v:shape id="_x0000_i1330" type="#_x0000_t75" style="width:39.75pt;height:15pt" o:ole="">
                  <v:imagedata r:id="rId29" o:title=""/>
                </v:shape>
                <o:OLEObject Type="Embed" ProgID="Equation.DSMT4" ShapeID="_x0000_i1330" DrawAspect="Content" ObjectID="_1760017045" r:id="rId30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و  </w:t>
            </w:r>
            <w:r w:rsidRPr="00A72287">
              <w:rPr>
                <w:rFonts w:ascii="Vazirmatn" w:hAnsi="Vazirmatn" w:cs="Vazirmatn"/>
                <w:b w:val="0"/>
                <w:bCs w:val="0"/>
                <w:position w:val="-32"/>
                <w:sz w:val="26"/>
                <w:szCs w:val="26"/>
                <w:lang w:bidi="fa-IR"/>
              </w:rPr>
              <w:object w:dxaOrig="460" w:dyaOrig="820" w14:anchorId="7E51253A">
                <v:shape id="_x0000_i1331" type="#_x0000_t75" style="width:23.25pt;height:41.25pt" o:ole="">
                  <v:imagedata r:id="rId31" o:title=""/>
                </v:shape>
                <o:OLEObject Type="Embed" ProgID="Equation.DSMT4" ShapeID="_x0000_i1331" DrawAspect="Content" ObjectID="_1760017046" r:id="rId32"/>
              </w:object>
            </w: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و</w:t>
            </w:r>
            <w:r w:rsidRPr="00A72287">
              <w:rPr>
                <w:rFonts w:ascii="Vazirmatn" w:hAnsi="Vazirmatn" w:cs="Vazirmatn"/>
                <w:b w:val="0"/>
                <w:bCs w:val="0"/>
                <w:position w:val="-4"/>
                <w:sz w:val="26"/>
                <w:szCs w:val="26"/>
              </w:rPr>
              <w:object w:dxaOrig="200" w:dyaOrig="300" w14:anchorId="148F0BB8">
                <v:shape id="_x0000_i1332" type="#_x0000_t75" style="width:9.75pt;height:15pt" o:ole="">
                  <v:imagedata r:id="rId33" o:title=""/>
                </v:shape>
                <o:OLEObject Type="Embed" ProgID="Equation.DSMT4" ShapeID="_x0000_i1332" DrawAspect="Content" ObjectID="_1760017047" r:id="rId34"/>
              </w:object>
            </w:r>
            <w:r w:rsidRPr="00A72287">
              <w:rPr>
                <w:rFonts w:ascii="Vazirmatn" w:hAnsi="Vazirmatn" w:cs="Vazirmatn"/>
                <w:b w:val="0"/>
                <w:bCs w:val="0"/>
                <w:position w:val="-8"/>
                <w:sz w:val="26"/>
                <w:szCs w:val="26"/>
              </w:rPr>
              <w:object w:dxaOrig="400" w:dyaOrig="400" w14:anchorId="3D574BAA">
                <v:shape id="_x0000_i1333" type="#_x0000_t75" style="width:20.25pt;height:20.25pt" o:ole="">
                  <v:imagedata r:id="rId35" o:title=""/>
                </v:shape>
                <o:OLEObject Type="Embed" ProgID="Equation.DSMT4" ShapeID="_x0000_i1333" DrawAspect="Content" ObjectID="_1760017048" r:id="rId36"/>
              </w:object>
            </w:r>
          </w:p>
        </w:tc>
        <w:tc>
          <w:tcPr>
            <w:tcW w:w="560" w:type="dxa"/>
            <w:vAlign w:val="center"/>
          </w:tcPr>
          <w:p w14:paraId="5E5AD0E4" w14:textId="293AF3F6" w:rsidR="00E62199" w:rsidRDefault="00A72287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1</w:t>
            </w:r>
          </w:p>
        </w:tc>
      </w:tr>
      <w:tr w:rsidR="003B2220" w:rsidRPr="00D97201" w14:paraId="4F73737F" w14:textId="77777777" w:rsidTr="00E62199">
        <w:tc>
          <w:tcPr>
            <w:tcW w:w="628" w:type="dxa"/>
          </w:tcPr>
          <w:p w14:paraId="084E5AA4" w14:textId="44A46D9A" w:rsidR="003B2220" w:rsidRPr="00D97201" w:rsidRDefault="00A72287" w:rsidP="00064B47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bookmarkStart w:id="0" w:name="_GoBack"/>
            <w:bookmarkEnd w:id="0"/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9</w:t>
            </w:r>
          </w:p>
        </w:tc>
        <w:tc>
          <w:tcPr>
            <w:tcW w:w="9348" w:type="dxa"/>
          </w:tcPr>
          <w:p w14:paraId="03B1BC87" w14:textId="3CE60CCF" w:rsidR="0087271B" w:rsidRPr="00D97201" w:rsidRDefault="00064B47" w:rsidP="001B76FF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حاصل عبارت های زیر را مشخص کنید.</w:t>
            </w:r>
            <w:r w:rsidR="00A80D73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</w:t>
            </w:r>
            <w:r w:rsidR="00C323A2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</w:t>
            </w:r>
          </w:p>
          <w:p w14:paraId="147D952E" w14:textId="112641A9" w:rsidR="00A80D73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 </w:t>
            </w:r>
            <w:r w:rsidR="00A80D73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   </w:t>
            </w:r>
            <w:r w:rsidR="00A80D73" w:rsidRPr="00D97201">
              <w:rPr>
                <w:rFonts w:ascii="Vazirmatn" w:hAnsi="Vazirmatn" w:cs="Vazirmatn"/>
                <w:b w:val="0"/>
                <w:bCs w:val="0"/>
                <w:position w:val="-12"/>
                <w:sz w:val="26"/>
                <w:szCs w:val="26"/>
              </w:rPr>
              <w:object w:dxaOrig="2200" w:dyaOrig="360" w14:anchorId="25EDB379">
                <v:shape id="_x0000_i1334" type="#_x0000_t75" style="width:110.25pt;height:18pt" o:ole="">
                  <v:imagedata r:id="rId37" o:title=""/>
                </v:shape>
                <o:OLEObject Type="Embed" ProgID="Equation.DSMT4" ShapeID="_x0000_i1334" DrawAspect="Content" ObjectID="_1760017049" r:id="rId38"/>
              </w:object>
            </w:r>
          </w:p>
          <w:p w14:paraId="3928EFFE" w14:textId="77777777" w:rsidR="0087271B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</w:rPr>
              <w:object w:dxaOrig="1020" w:dyaOrig="720" w14:anchorId="417783D6">
                <v:shape id="_x0000_i1335" type="#_x0000_t75" style="width:51pt;height:36.75pt" o:ole="">
                  <v:imagedata r:id="rId39" o:title=""/>
                </v:shape>
                <o:OLEObject Type="Embed" ProgID="Equation.DSMT4" ShapeID="_x0000_i1335" DrawAspect="Content" ObjectID="_1760017050" r:id="rId40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</w:t>
            </w:r>
          </w:p>
          <w:p w14:paraId="0CF4CBBB" w14:textId="549A2922" w:rsidR="00064B47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                            </w:t>
            </w:r>
            <w:r w:rsidR="00A80D73"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</w:rPr>
              <w:object w:dxaOrig="1660" w:dyaOrig="720" w14:anchorId="3C8C8D25">
                <v:shape id="_x0000_i1336" type="#_x0000_t75" style="width:82.5pt;height:36.75pt" o:ole="">
                  <v:imagedata r:id="rId41" o:title=""/>
                </v:shape>
                <o:OLEObject Type="Embed" ProgID="Equation.DSMT4" ShapeID="_x0000_i1336" DrawAspect="Content" ObjectID="_1760017051" r:id="rId42"/>
              </w:object>
            </w:r>
          </w:p>
          <w:p w14:paraId="755E9927" w14:textId="77777777" w:rsidR="0087271B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2160" w:dyaOrig="720" w14:anchorId="3E302148">
                <v:shape id="_x0000_i1337" type="#_x0000_t75" style="width:108.75pt;height:36.75pt" o:ole="">
                  <v:imagedata r:id="rId43" o:title=""/>
                </v:shape>
                <o:OLEObject Type="Embed" ProgID="Equation.DSMT4" ShapeID="_x0000_i1337" DrawAspect="Content" ObjectID="_1760017052" r:id="rId44"/>
              </w:objec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             </w:t>
            </w:r>
          </w:p>
          <w:p w14:paraId="71B1B353" w14:textId="77777777" w:rsidR="00CE2F34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</w:t>
            </w:r>
            <w:r w:rsidR="00CE2F34"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1300" w:dyaOrig="720" w14:anchorId="65D9D516">
                <v:shape id="_x0000_i1338" type="#_x0000_t75" style="width:64.5pt;height:36.75pt" o:ole="">
                  <v:imagedata r:id="rId45" o:title=""/>
                </v:shape>
                <o:OLEObject Type="Embed" ProgID="Equation.DSMT4" ShapeID="_x0000_i1338" DrawAspect="Content" ObjectID="_1760017053" r:id="rId46"/>
              </w:object>
            </w:r>
          </w:p>
          <w:p w14:paraId="40F800D9" w14:textId="6D7D2141" w:rsidR="00C323A2" w:rsidRPr="00D97201" w:rsidRDefault="00C323A2" w:rsidP="001B76FF">
            <w:pPr>
              <w:spacing w:line="324" w:lineRule="auto"/>
              <w:jc w:val="right"/>
              <w:rPr>
                <w:rFonts w:ascii="Vazirmatn" w:hAnsi="Vazirmatn" w:cs="Vazirmatn"/>
                <w:b w:val="0"/>
                <w:bCs w:val="0"/>
                <w:sz w:val="26"/>
                <w:szCs w:val="26"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 xml:space="preserve">            </w:t>
            </w:r>
            <w:r w:rsidR="00CE2F34" w:rsidRPr="00D97201">
              <w:rPr>
                <w:rFonts w:ascii="Vazirmatn" w:hAnsi="Vazirmatn" w:cs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1660" w:dyaOrig="720" w14:anchorId="41478403">
                <v:shape id="_x0000_i1339" type="#_x0000_t75" style="width:82.5pt;height:36.75pt" o:ole="">
                  <v:imagedata r:id="rId47" o:title=""/>
                </v:shape>
                <o:OLEObject Type="Embed" ProgID="Equation.DSMT4" ShapeID="_x0000_i1339" DrawAspect="Content" ObjectID="_1760017054" r:id="rId48"/>
              </w:object>
            </w:r>
          </w:p>
        </w:tc>
        <w:tc>
          <w:tcPr>
            <w:tcW w:w="560" w:type="dxa"/>
            <w:vAlign w:val="center"/>
          </w:tcPr>
          <w:p w14:paraId="05455250" w14:textId="7E554820" w:rsidR="003B2220" w:rsidRPr="00D97201" w:rsidRDefault="00A32A40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lastRenderedPageBreak/>
              <w:t>5/۴</w:t>
            </w:r>
          </w:p>
        </w:tc>
      </w:tr>
      <w:tr w:rsidR="00A32A40" w:rsidRPr="00D97201" w14:paraId="1A69AC63" w14:textId="77777777" w:rsidTr="002C3808">
        <w:trPr>
          <w:trHeight w:val="3362"/>
        </w:trPr>
        <w:tc>
          <w:tcPr>
            <w:tcW w:w="628" w:type="dxa"/>
          </w:tcPr>
          <w:p w14:paraId="181C4A2F" w14:textId="69EC3A36" w:rsidR="00A32A40" w:rsidRPr="00D97201" w:rsidRDefault="00A72287" w:rsidP="00064B47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10</w:t>
            </w:r>
          </w:p>
        </w:tc>
        <w:tc>
          <w:tcPr>
            <w:tcW w:w="9348" w:type="dxa"/>
          </w:tcPr>
          <w:p w14:paraId="14EC0836" w14:textId="65AF9B47" w:rsidR="00A32A40" w:rsidRPr="00D97201" w:rsidRDefault="007F5653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با روش تقسیم اول یا مرکب بودن اعداد </w:t>
            </w:r>
            <w:r w:rsidR="00273271"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>زیر</w:t>
            </w: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</w:rPr>
              <w:t xml:space="preserve"> را مشخص کنید.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17"/>
              <w:gridCol w:w="4617"/>
            </w:tblGrid>
            <w:tr w:rsidR="00273271" w:rsidRPr="00D97201" w14:paraId="491AC4D9" w14:textId="77777777" w:rsidTr="002732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35" w:type="dxa"/>
                  <w:tcBorders>
                    <w:right w:val="double" w:sz="4" w:space="0" w:color="000000" w:themeColor="text1"/>
                  </w:tcBorders>
                </w:tcPr>
                <w:p w14:paraId="6AA1F21A" w14:textId="10575172" w:rsidR="00273271" w:rsidRPr="00D97201" w:rsidRDefault="00273271" w:rsidP="0087271B">
                  <w:pPr>
                    <w:spacing w:line="276" w:lineRule="auto"/>
                    <w:jc w:val="right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</w:rPr>
                    <w:t>: 113</w:t>
                  </w:r>
                </w:p>
              </w:tc>
              <w:tc>
                <w:tcPr>
                  <w:tcW w:w="4636" w:type="dxa"/>
                  <w:tcBorders>
                    <w:left w:val="double" w:sz="4" w:space="0" w:color="000000" w:themeColor="text1"/>
                  </w:tcBorders>
                </w:tcPr>
                <w:p w14:paraId="30C662BA" w14:textId="687EC9A7" w:rsidR="00273271" w:rsidRPr="00D97201" w:rsidRDefault="00273271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  <w:r w:rsidRPr="00D97201">
                    <w:rPr>
                      <w:rFonts w:ascii="Vazirmatn" w:hAnsi="Vazirmatn" w:cs="Vazirmatn" w:hint="cs"/>
                      <w:b/>
                      <w:bCs/>
                      <w:sz w:val="26"/>
                      <w:szCs w:val="26"/>
                      <w:rtl/>
                    </w:rPr>
                    <w:t>: ۹۱</w:t>
                  </w:r>
                </w:p>
                <w:p w14:paraId="08961AE1" w14:textId="0BF3C1B2" w:rsidR="00273271" w:rsidRPr="00D97201" w:rsidRDefault="00273271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550B77DA" w14:textId="0D68FBC8" w:rsidR="00273271" w:rsidRPr="00D97201" w:rsidRDefault="00273271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0F8FCFAC" w14:textId="6A192A6F" w:rsidR="00771433" w:rsidRDefault="00771433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27DC3C8" w14:textId="77777777" w:rsidR="00A72287" w:rsidRPr="00D97201" w:rsidRDefault="00A72287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14:paraId="61D1CFB9" w14:textId="630AF2B1" w:rsidR="00273271" w:rsidRPr="00D97201" w:rsidRDefault="00273271" w:rsidP="0087271B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 w:cs="Vazirmat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1056AFC3" w14:textId="01A73697" w:rsidR="007F5653" w:rsidRPr="00D97201" w:rsidRDefault="007F5653" w:rsidP="0087271B">
            <w:pPr>
              <w:spacing w:line="276" w:lineRule="auto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60" w:type="dxa"/>
            <w:vAlign w:val="center"/>
          </w:tcPr>
          <w:p w14:paraId="68A198A4" w14:textId="23F750DB" w:rsidR="00A32A40" w:rsidRPr="00D97201" w:rsidRDefault="007F5653" w:rsidP="00AD0171">
            <w:pPr>
              <w:jc w:val="center"/>
              <w:rPr>
                <w:rFonts w:ascii="Vazirmatn" w:hAnsi="Vazirmatn" w:cs="Vazirmatn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97201">
              <w:rPr>
                <w:rFonts w:ascii="Vazirmatn" w:hAnsi="Vazirmatn" w:cs="Vazirmatn" w:hint="cs"/>
                <w:b w:val="0"/>
                <w:bCs w:val="0"/>
                <w:sz w:val="26"/>
                <w:szCs w:val="26"/>
                <w:rtl/>
                <w:lang w:bidi="fa-IR"/>
              </w:rPr>
              <w:t>۲</w:t>
            </w:r>
          </w:p>
        </w:tc>
      </w:tr>
    </w:tbl>
    <w:p w14:paraId="615D838F" w14:textId="1E1B089E" w:rsidR="000B3006" w:rsidRPr="00D97201" w:rsidRDefault="00771433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r w:rsidRPr="00D97201">
        <w:rPr>
          <w:rFonts w:ascii="Vazirmatn" w:hAnsi="Vazirmatn" w:cs="Vazirmatn" w:hint="cs"/>
          <w:b w:val="0"/>
          <w:bCs w:val="0"/>
          <w:sz w:val="26"/>
          <w:szCs w:val="26"/>
          <w:rtl/>
        </w:rPr>
        <w:t>شاد و سلامت باشید.</w:t>
      </w:r>
    </w:p>
    <w:sectPr w:rsidR="000B3006" w:rsidRPr="00D97201" w:rsidSect="00554692">
      <w:footerReference w:type="even" r:id="rId4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7C7F" w14:textId="77777777" w:rsidR="00CF223F" w:rsidRDefault="00CF223F">
      <w:r>
        <w:separator/>
      </w:r>
    </w:p>
  </w:endnote>
  <w:endnote w:type="continuationSeparator" w:id="0">
    <w:p w14:paraId="6E191294" w14:textId="77777777" w:rsidR="00CF223F" w:rsidRDefault="00CF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39116" w14:textId="77777777" w:rsidR="00CF223F" w:rsidRDefault="00CF223F">
      <w:r>
        <w:separator/>
      </w:r>
    </w:p>
  </w:footnote>
  <w:footnote w:type="continuationSeparator" w:id="0">
    <w:p w14:paraId="65FD0427" w14:textId="77777777" w:rsidR="00CF223F" w:rsidRDefault="00CF2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44CE5"/>
    <w:rsid w:val="00051F35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E2D5C"/>
    <w:rsid w:val="000F0AEE"/>
    <w:rsid w:val="000F1DC0"/>
    <w:rsid w:val="000F7D7C"/>
    <w:rsid w:val="00102989"/>
    <w:rsid w:val="00105998"/>
    <w:rsid w:val="00106CED"/>
    <w:rsid w:val="001369CE"/>
    <w:rsid w:val="00153216"/>
    <w:rsid w:val="00156A69"/>
    <w:rsid w:val="001631AF"/>
    <w:rsid w:val="00163738"/>
    <w:rsid w:val="001648CA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E0DCC"/>
    <w:rsid w:val="001E526C"/>
    <w:rsid w:val="001F07AB"/>
    <w:rsid w:val="002037DE"/>
    <w:rsid w:val="002078FB"/>
    <w:rsid w:val="002304F7"/>
    <w:rsid w:val="0023052B"/>
    <w:rsid w:val="00232982"/>
    <w:rsid w:val="00257904"/>
    <w:rsid w:val="002650E6"/>
    <w:rsid w:val="00273271"/>
    <w:rsid w:val="00283FFA"/>
    <w:rsid w:val="00285E84"/>
    <w:rsid w:val="002876CD"/>
    <w:rsid w:val="002905F6"/>
    <w:rsid w:val="00293E8A"/>
    <w:rsid w:val="00297EC0"/>
    <w:rsid w:val="002A0031"/>
    <w:rsid w:val="002A1D7E"/>
    <w:rsid w:val="002A33DE"/>
    <w:rsid w:val="002C3808"/>
    <w:rsid w:val="002D7D6C"/>
    <w:rsid w:val="003013D7"/>
    <w:rsid w:val="003054F1"/>
    <w:rsid w:val="00320319"/>
    <w:rsid w:val="0032391D"/>
    <w:rsid w:val="00325DBF"/>
    <w:rsid w:val="00343621"/>
    <w:rsid w:val="00352925"/>
    <w:rsid w:val="00363EA9"/>
    <w:rsid w:val="0037499B"/>
    <w:rsid w:val="00384F69"/>
    <w:rsid w:val="00387B55"/>
    <w:rsid w:val="00394BDA"/>
    <w:rsid w:val="00396865"/>
    <w:rsid w:val="003B1261"/>
    <w:rsid w:val="003B2220"/>
    <w:rsid w:val="003B3CA8"/>
    <w:rsid w:val="003B5073"/>
    <w:rsid w:val="003B6D7E"/>
    <w:rsid w:val="003C6A43"/>
    <w:rsid w:val="003D43BA"/>
    <w:rsid w:val="003D7F40"/>
    <w:rsid w:val="003E2171"/>
    <w:rsid w:val="003E2AA3"/>
    <w:rsid w:val="003F272F"/>
    <w:rsid w:val="003F58FD"/>
    <w:rsid w:val="00427CF4"/>
    <w:rsid w:val="0045654A"/>
    <w:rsid w:val="004568D6"/>
    <w:rsid w:val="00464B31"/>
    <w:rsid w:val="00480E18"/>
    <w:rsid w:val="00492EE4"/>
    <w:rsid w:val="00495CCA"/>
    <w:rsid w:val="004A1F88"/>
    <w:rsid w:val="004B1925"/>
    <w:rsid w:val="004B4415"/>
    <w:rsid w:val="004B5D83"/>
    <w:rsid w:val="004B7F7B"/>
    <w:rsid w:val="004F1A82"/>
    <w:rsid w:val="00526347"/>
    <w:rsid w:val="00526388"/>
    <w:rsid w:val="00527D9D"/>
    <w:rsid w:val="0053148D"/>
    <w:rsid w:val="00550734"/>
    <w:rsid w:val="00554692"/>
    <w:rsid w:val="00561644"/>
    <w:rsid w:val="005704C3"/>
    <w:rsid w:val="00592C7E"/>
    <w:rsid w:val="0059312F"/>
    <w:rsid w:val="0059556C"/>
    <w:rsid w:val="005A04D4"/>
    <w:rsid w:val="005B0A9C"/>
    <w:rsid w:val="005B355E"/>
    <w:rsid w:val="005C70F1"/>
    <w:rsid w:val="005E13ED"/>
    <w:rsid w:val="005E22DE"/>
    <w:rsid w:val="005F5D12"/>
    <w:rsid w:val="00604E3D"/>
    <w:rsid w:val="0061122B"/>
    <w:rsid w:val="0061446A"/>
    <w:rsid w:val="00614E45"/>
    <w:rsid w:val="00645BBA"/>
    <w:rsid w:val="00651A39"/>
    <w:rsid w:val="00652AE5"/>
    <w:rsid w:val="00654641"/>
    <w:rsid w:val="00662D5E"/>
    <w:rsid w:val="00666C36"/>
    <w:rsid w:val="00674005"/>
    <w:rsid w:val="006917C9"/>
    <w:rsid w:val="006A45B3"/>
    <w:rsid w:val="006B1CD3"/>
    <w:rsid w:val="006C1DAF"/>
    <w:rsid w:val="006C36D2"/>
    <w:rsid w:val="006C5E32"/>
    <w:rsid w:val="006D1307"/>
    <w:rsid w:val="00701928"/>
    <w:rsid w:val="007030CB"/>
    <w:rsid w:val="00712340"/>
    <w:rsid w:val="0071794E"/>
    <w:rsid w:val="007248D3"/>
    <w:rsid w:val="007409DF"/>
    <w:rsid w:val="00742506"/>
    <w:rsid w:val="0074647C"/>
    <w:rsid w:val="0076488E"/>
    <w:rsid w:val="007702DA"/>
    <w:rsid w:val="00771433"/>
    <w:rsid w:val="00777B43"/>
    <w:rsid w:val="00777D5B"/>
    <w:rsid w:val="00783232"/>
    <w:rsid w:val="0078625B"/>
    <w:rsid w:val="007B0A27"/>
    <w:rsid w:val="007B24DA"/>
    <w:rsid w:val="007B2915"/>
    <w:rsid w:val="007B4428"/>
    <w:rsid w:val="007D7552"/>
    <w:rsid w:val="007F110E"/>
    <w:rsid w:val="007F5653"/>
    <w:rsid w:val="008064FD"/>
    <w:rsid w:val="00812683"/>
    <w:rsid w:val="00814666"/>
    <w:rsid w:val="00820188"/>
    <w:rsid w:val="00824E95"/>
    <w:rsid w:val="008274E0"/>
    <w:rsid w:val="00827D24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A1D"/>
    <w:rsid w:val="008F4B46"/>
    <w:rsid w:val="009129B2"/>
    <w:rsid w:val="009215E0"/>
    <w:rsid w:val="0093468C"/>
    <w:rsid w:val="00937508"/>
    <w:rsid w:val="00952302"/>
    <w:rsid w:val="00961C82"/>
    <w:rsid w:val="0098025A"/>
    <w:rsid w:val="00984794"/>
    <w:rsid w:val="0099294B"/>
    <w:rsid w:val="00992D67"/>
    <w:rsid w:val="009934FF"/>
    <w:rsid w:val="009960AB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41B0"/>
    <w:rsid w:val="00AB312F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63C0"/>
    <w:rsid w:val="00B52219"/>
    <w:rsid w:val="00B56F1A"/>
    <w:rsid w:val="00B62053"/>
    <w:rsid w:val="00B80042"/>
    <w:rsid w:val="00B80E06"/>
    <w:rsid w:val="00B86CB1"/>
    <w:rsid w:val="00BA7917"/>
    <w:rsid w:val="00BC1A19"/>
    <w:rsid w:val="00BD447E"/>
    <w:rsid w:val="00BE776E"/>
    <w:rsid w:val="00BF4523"/>
    <w:rsid w:val="00C0768D"/>
    <w:rsid w:val="00C323A2"/>
    <w:rsid w:val="00C326B1"/>
    <w:rsid w:val="00C40BBF"/>
    <w:rsid w:val="00C4546A"/>
    <w:rsid w:val="00C60163"/>
    <w:rsid w:val="00C77310"/>
    <w:rsid w:val="00C82809"/>
    <w:rsid w:val="00C82A22"/>
    <w:rsid w:val="00CB31E1"/>
    <w:rsid w:val="00CC13C8"/>
    <w:rsid w:val="00CC26EA"/>
    <w:rsid w:val="00CC318D"/>
    <w:rsid w:val="00CC56BC"/>
    <w:rsid w:val="00CD4A8C"/>
    <w:rsid w:val="00CE2F34"/>
    <w:rsid w:val="00CF2157"/>
    <w:rsid w:val="00CF223F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849E2"/>
    <w:rsid w:val="00D87200"/>
    <w:rsid w:val="00D97201"/>
    <w:rsid w:val="00DA7416"/>
    <w:rsid w:val="00DB1342"/>
    <w:rsid w:val="00DB4350"/>
    <w:rsid w:val="00DC1C76"/>
    <w:rsid w:val="00DD01C4"/>
    <w:rsid w:val="00DF06AC"/>
    <w:rsid w:val="00DF24A7"/>
    <w:rsid w:val="00DF3E96"/>
    <w:rsid w:val="00DF51A3"/>
    <w:rsid w:val="00E00254"/>
    <w:rsid w:val="00E14C5C"/>
    <w:rsid w:val="00E21646"/>
    <w:rsid w:val="00E33963"/>
    <w:rsid w:val="00E57C7D"/>
    <w:rsid w:val="00E601F9"/>
    <w:rsid w:val="00E62199"/>
    <w:rsid w:val="00E63EBC"/>
    <w:rsid w:val="00E66FC4"/>
    <w:rsid w:val="00E72F7B"/>
    <w:rsid w:val="00E860C4"/>
    <w:rsid w:val="00E92EB7"/>
    <w:rsid w:val="00E939CA"/>
    <w:rsid w:val="00E96E6B"/>
    <w:rsid w:val="00EA05B8"/>
    <w:rsid w:val="00EC2C10"/>
    <w:rsid w:val="00EF59FB"/>
    <w:rsid w:val="00F01A3F"/>
    <w:rsid w:val="00F05AAD"/>
    <w:rsid w:val="00F05EBA"/>
    <w:rsid w:val="00F14030"/>
    <w:rsid w:val="00F14AF6"/>
    <w:rsid w:val="00F17EC5"/>
    <w:rsid w:val="00F36768"/>
    <w:rsid w:val="00F44108"/>
    <w:rsid w:val="00F521DE"/>
    <w:rsid w:val="00F615BA"/>
    <w:rsid w:val="00F63DF6"/>
    <w:rsid w:val="00F81292"/>
    <w:rsid w:val="00F96F1E"/>
    <w:rsid w:val="00FA1DE2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19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7435D-743B-4742-A54A-65356316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364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31</cp:revision>
  <cp:lastPrinted>2023-10-24T11:28:00Z</cp:lastPrinted>
  <dcterms:created xsi:type="dcterms:W3CDTF">2018-10-12T13:02:00Z</dcterms:created>
  <dcterms:modified xsi:type="dcterms:W3CDTF">2023-10-28T13:20:00Z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