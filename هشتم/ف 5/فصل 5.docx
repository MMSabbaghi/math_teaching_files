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A5CED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B63576" w14:paraId="52F37251" w14:textId="12DC3CC1" w:rsidTr="006E2E00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کلاس ه</w:t>
            </w:r>
            <w:r w:rsidR="00CE23F5" w:rsidRPr="00B63576">
              <w:rPr>
                <w:rFonts w:ascii="Vazirmatn" w:hAnsi="Vazirmatn" w:hint="cs"/>
                <w:sz w:val="28"/>
                <w:szCs w:val="28"/>
                <w:rtl/>
              </w:rPr>
              <w:t>شتم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F42EC6" w:rsidRPr="00B63576" w14:paraId="30430A9C" w14:textId="77777777" w:rsidTr="006E2E00">
        <w:trPr>
          <w:trHeight w:val="1322"/>
        </w:trPr>
        <w:tc>
          <w:tcPr>
            <w:tcW w:w="616" w:type="dxa"/>
          </w:tcPr>
          <w:p w14:paraId="6170063F" w14:textId="77777777" w:rsidR="00F42EC6" w:rsidRPr="00B63576" w:rsidRDefault="00F42EC6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1AC8803" w14:textId="69FD28EF" w:rsidR="00F42EC6" w:rsidRPr="008779DD" w:rsidRDefault="00F91AB5" w:rsidP="008E032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695824AD" wp14:editId="316E6F1B">
                      <wp:simplePos x="0" y="0"/>
                      <wp:positionH relativeFrom="column">
                        <wp:posOffset>1896270</wp:posOffset>
                      </wp:positionH>
                      <wp:positionV relativeFrom="paragraph">
                        <wp:posOffset>173194</wp:posOffset>
                      </wp:positionV>
                      <wp:extent cx="830856" cy="587547"/>
                      <wp:effectExtent l="19050" t="38100" r="0" b="3175"/>
                      <wp:wrapNone/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0856" cy="587547"/>
                                <a:chOff x="0" y="0"/>
                                <a:chExt cx="830856" cy="587547"/>
                              </a:xfrm>
                            </wpg:grpSpPr>
                            <wps:wsp>
                              <wps:cNvPr id="78" name="Straight Arrow Connector 78"/>
                              <wps:cNvCnPr/>
                              <wps:spPr>
                                <a:xfrm flipH="1">
                                  <a:off x="29046" y="324793"/>
                                  <a:ext cx="62152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0" y="1132"/>
                                  <a:ext cx="253365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78AC57" w14:textId="77777777" w:rsidR="00F91AB5" w:rsidRPr="00363F88" w:rsidRDefault="00F91AB5" w:rsidP="00F91AB5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Straight Arrow Connector 80"/>
                              <wps:cNvCnPr/>
                              <wps:spPr>
                                <a:xfrm flipV="1">
                                  <a:off x="27160" y="0"/>
                                  <a:ext cx="323624" cy="3236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226186" y="263528"/>
                                  <a:ext cx="260350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78405A" w14:textId="77777777" w:rsidR="00F91AB5" w:rsidRPr="00363F88" w:rsidRDefault="00F91AB5" w:rsidP="00F91AB5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363F88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Straight Arrow Connector 82"/>
                              <wps:cNvCnPr/>
                              <wps:spPr>
                                <a:xfrm flipH="1" flipV="1">
                                  <a:off x="649586" y="325925"/>
                                  <a:ext cx="0" cy="180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Text Box 83"/>
                              <wps:cNvSpPr txBox="1"/>
                              <wps:spPr>
                                <a:xfrm>
                                  <a:off x="585111" y="324022"/>
                                  <a:ext cx="245745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497FC2" w14:textId="77777777" w:rsidR="00F91AB5" w:rsidRPr="00363F88" w:rsidRDefault="00F91AB5" w:rsidP="00F91AB5">
                                    <w:pP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  <w:lang w:bidi="fa-IR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5824AD" id="Group 77" o:spid="_x0000_s1026" style="position:absolute;left:0;text-align:left;margin-left:149.3pt;margin-top:13.65pt;width:65.4pt;height:46.25pt;z-index:251673600" coordsize="8308,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8" o:spid="_x0000_s1027" type="#_x0000_t32" style="position:absolute;left:290;top:3247;width:62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" strokecolor="black [3040]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9" o:spid="_x0000_s1028" type="#_x0000_t202" style="position:absolute;top:11;width:2533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      <v:textbox>
                          <w:txbxContent>
                            <w:p w14:paraId="2C78AC57" w14:textId="77777777" w:rsidR="00F91AB5" w:rsidRPr="00363F88" w:rsidRDefault="00F91AB5" w:rsidP="00F91AB5">
                              <w:pP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363F88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Straight Arrow Connector 80" o:spid="_x0000_s1029" type="#_x0000_t32" style="position:absolute;left:271;width:3236;height:3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" strokecolor="windowText" strokeweight=".5pt">
                        <v:stroke endarrow="block" joinstyle="miter"/>
                      </v:shape>
                      <v:shape id="Text Box 81" o:spid="_x0000_s1030" type="#_x0000_t202" style="position:absolute;left:2261;top:2635;width:2604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      <v:textbox>
                          <w:txbxContent>
                            <w:p w14:paraId="2C78405A" w14:textId="77777777" w:rsidR="00F91AB5" w:rsidRPr="00363F88" w:rsidRDefault="00F91AB5" w:rsidP="00F91AB5">
                              <w:pP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363F88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Straight Arrow Connector 82" o:spid="_x0000_s1031" type="#_x0000_t32" style="position:absolute;left:6495;top:3259;width:0;height:18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" strokecolor="black [3040]">
                        <v:stroke endarrow="block"/>
                      </v:shape>
                      <v:shape id="Text Box 83" o:spid="_x0000_s1032" type="#_x0000_t202" style="position:absolute;left:5851;top:3240;width:2457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      <v:textbox>
                          <w:txbxContent>
                            <w:p w14:paraId="1C497FC2" w14:textId="77777777" w:rsidR="00F91AB5" w:rsidRPr="00363F88" w:rsidRDefault="00F91AB5" w:rsidP="00F91AB5">
                              <w:pP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  <w:lang w:bidi="fa-IR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C416E">
              <w:rPr>
                <w:rFonts w:hint="cs"/>
                <w:noProof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895ADD2" wp14:editId="43DCAE07">
                      <wp:simplePos x="0" y="0"/>
                      <wp:positionH relativeFrom="column">
                        <wp:posOffset>256248</wp:posOffset>
                      </wp:positionH>
                      <wp:positionV relativeFrom="paragraph">
                        <wp:posOffset>173716</wp:posOffset>
                      </wp:positionV>
                      <wp:extent cx="614522" cy="662667"/>
                      <wp:effectExtent l="0" t="38100" r="33655" b="444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4522" cy="662667"/>
                                <a:chOff x="196971" y="416439"/>
                                <a:chExt cx="614522" cy="662667"/>
                              </a:xfrm>
                            </wpg:grpSpPr>
                            <wps:wsp>
                              <wps:cNvPr id="5" name="Straight Arrow Connector 5"/>
                              <wps:cNvCnPr/>
                              <wps:spPr>
                                <a:xfrm flipV="1">
                                  <a:off x="196971" y="416460"/>
                                  <a:ext cx="400557" cy="3978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96993" y="814311"/>
                                  <a:ext cx="614500" cy="94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96997" y="416439"/>
                                  <a:ext cx="266065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71D3F1" w14:textId="77777777" w:rsidR="009C416E" w:rsidRPr="00246139" w:rsidRDefault="009C416E" w:rsidP="009C416E">
                                    <w:pPr>
                                      <w:rPr>
                                        <w:rFonts w:asciiTheme="majorBidi" w:hAnsiTheme="majorBidi" w:cstheme="majorBidi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325748" y="814311"/>
                                  <a:ext cx="271780" cy="264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5807B9" w14:textId="77777777" w:rsidR="009C416E" w:rsidRPr="00246139" w:rsidRDefault="009C416E" w:rsidP="009C416E">
                                    <w:pPr>
                                      <w:rPr>
                                        <w:rFonts w:asciiTheme="majorBidi" w:hAnsiTheme="majorBidi" w:cstheme="majorBidi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95ADD2" id="Group 3" o:spid="_x0000_s1033" style="position:absolute;left:0;text-align:left;margin-left:20.2pt;margin-top:13.7pt;width:48.4pt;height:52.2pt;z-index:251667456;mso-width-relative:margin;mso-height-relative:margin" coordorigin="1969,4164" coordsize="6145,6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">
                      <v:shape id="Straight Arrow Connector 5" o:spid="_x0000_s1034" type="#_x0000_t32" style="position:absolute;left:1969;top:4164;width:4006;height:39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" strokecolor="black [3040]">
                        <v:stroke endarrow="block"/>
                      </v:shape>
                      <v:shape id="Straight Arrow Connector 15" o:spid="_x0000_s1035" type="#_x0000_t32" style="position:absolute;left:1969;top:8143;width:6145;height: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" strokecolor="black [3040]">
                        <v:stroke endarrow="block"/>
                      </v:shape>
                      <v:shape id="Text Box 16" o:spid="_x0000_s1036" type="#_x0000_t202" style="position:absolute;left:1969;top:4164;width:2661;height:2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      <v:textbox>
                          <w:txbxContent>
                            <w:p w14:paraId="7971D3F1" w14:textId="77777777" w:rsidR="009C416E" w:rsidRPr="00246139" w:rsidRDefault="009C416E" w:rsidP="009C416E">
                              <w:pPr>
                                <w:rPr>
                                  <w:rFonts w:asciiTheme="majorBidi" w:hAnsiTheme="majorBidi" w:cstheme="majorBidi"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7" o:spid="_x0000_s1037" type="#_x0000_t202" style="position:absolute;left:3257;top:8143;width:2718;height:2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<v:textbox>
                          <w:txbxContent>
                            <w:p w14:paraId="175807B9" w14:textId="77777777" w:rsidR="009C416E" w:rsidRPr="00246139" w:rsidRDefault="009C416E" w:rsidP="009C416E">
                              <w:pPr>
                                <w:rPr>
                                  <w:rFonts w:asciiTheme="majorBidi" w:hAnsiTheme="majorBidi" w:cstheme="majorBidi"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339C7" w:rsidRPr="008779DD">
              <w:rPr>
                <w:noProof/>
                <w:sz w:val="28"/>
                <w:szCs w:val="28"/>
              </w:rPr>
              <w:t xml:space="preserve"> </w:t>
            </w:r>
            <w:r w:rsidR="009C416E" w:rsidRPr="009C416E">
              <w:rPr>
                <w:rFonts w:ascii="Vazirmatn" w:hAnsi="Vazirmatn"/>
                <w:sz w:val="28"/>
                <w:szCs w:val="28"/>
                <w:rtl/>
              </w:rPr>
              <w:t>درشکل</w:t>
            </w:r>
            <w:r w:rsidR="009C416E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9C416E" w:rsidRPr="009C416E">
              <w:rPr>
                <w:rFonts w:ascii="Vazirmatn" w:hAnsi="Vazirmatn"/>
                <w:sz w:val="28"/>
                <w:szCs w:val="28"/>
                <w:rtl/>
              </w:rPr>
              <w:t>ها</w:t>
            </w:r>
            <w:r w:rsidR="009C416E" w:rsidRPr="009C416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9C416E" w:rsidRPr="009C416E">
              <w:rPr>
                <w:rFonts w:ascii="Vazirmatn" w:hAnsi="Vazirmatn"/>
                <w:sz w:val="28"/>
                <w:szCs w:val="28"/>
                <w:rtl/>
              </w:rPr>
              <w:t xml:space="preserve"> ز</w:t>
            </w:r>
            <w:r w:rsidR="009C416E" w:rsidRPr="009C416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9C416E" w:rsidRPr="009C416E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="009C416E">
              <w:rPr>
                <w:rFonts w:ascii="Vazirmatn" w:hAnsi="Vazirmatn" w:hint="cs"/>
                <w:sz w:val="28"/>
                <w:szCs w:val="28"/>
                <w:rtl/>
              </w:rPr>
              <w:t xml:space="preserve"> ،</w:t>
            </w:r>
            <w:r w:rsidR="009C416E" w:rsidRPr="009C416E">
              <w:rPr>
                <w:rFonts w:ascii="Vazirmatn" w:hAnsi="Vazirmatn"/>
                <w:sz w:val="28"/>
                <w:szCs w:val="28"/>
                <w:rtl/>
              </w:rPr>
              <w:t xml:space="preserve"> بردار حاصل جمع را رسم کن</w:t>
            </w:r>
            <w:r w:rsidR="009C416E" w:rsidRPr="009C416E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9C416E" w:rsidRPr="009C416E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="009C416E" w:rsidRPr="009C416E">
              <w:rPr>
                <w:rFonts w:ascii="Vazirmatn" w:hAnsi="Vazirmatn"/>
                <w:sz w:val="28"/>
                <w:szCs w:val="28"/>
                <w:rtl/>
              </w:rPr>
              <w:t xml:space="preserve"> .</w:t>
            </w:r>
            <w:r w:rsidR="009C416E">
              <w:rPr>
                <w:rFonts w:hint="cs"/>
                <w:noProof/>
                <w:rtl/>
                <w:lang w:val="fa-IR"/>
              </w:rPr>
              <w:t xml:space="preserve"> </w:t>
            </w:r>
          </w:p>
        </w:tc>
        <w:tc>
          <w:tcPr>
            <w:tcW w:w="609" w:type="dxa"/>
            <w:vAlign w:val="center"/>
          </w:tcPr>
          <w:p w14:paraId="72EAAEDB" w14:textId="6FCA7B7D" w:rsidR="00F42EC6" w:rsidRDefault="006339C7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9C416E" w:rsidRPr="00B63576" w14:paraId="107C27D8" w14:textId="77777777" w:rsidTr="006E2E00">
        <w:trPr>
          <w:trHeight w:val="1322"/>
        </w:trPr>
        <w:tc>
          <w:tcPr>
            <w:tcW w:w="616" w:type="dxa"/>
          </w:tcPr>
          <w:p w14:paraId="32DDAC54" w14:textId="77777777" w:rsidR="009C416E" w:rsidRPr="00B63576" w:rsidRDefault="009C416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0829264" w14:textId="5BC2B8ED" w:rsidR="009C416E" w:rsidRDefault="00A44CB4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42604158" wp14:editId="6095EEB7">
                      <wp:simplePos x="0" y="0"/>
                      <wp:positionH relativeFrom="column">
                        <wp:posOffset>180363</wp:posOffset>
                      </wp:positionH>
                      <wp:positionV relativeFrom="paragraph">
                        <wp:posOffset>89947</wp:posOffset>
                      </wp:positionV>
                      <wp:extent cx="1780514" cy="655049"/>
                      <wp:effectExtent l="0" t="0" r="29845" b="31115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0514" cy="655049"/>
                                <a:chOff x="0" y="0"/>
                                <a:chExt cx="1780514" cy="655049"/>
                              </a:xfrm>
                            </wpg:grpSpPr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0" y="0"/>
                                  <a:ext cx="383263" cy="654762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 flipV="1">
                                  <a:off x="377227" y="654867"/>
                                  <a:ext cx="1403287" cy="182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 flipV="1">
                                  <a:off x="381188" y="210116"/>
                                  <a:ext cx="944578" cy="437584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ACD2ED" id="Group 30" o:spid="_x0000_s1026" style="position:absolute;left:0;text-align:left;margin-left:14.2pt;margin-top:7.1pt;width:140.2pt;height:51.6pt;z-index:251671552" coordsize="17805,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">
                      <v:line id="Straight Connector 31" o:spid="_x0000_s1027" style="position:absolute;visibility:visible;mso-wrap-style:square" from="0,0" to="3832,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" strokecolor="black [3040]" strokeweight="1.5pt"/>
                      <v:line id="Straight Connector 32" o:spid="_x0000_s1028" style="position:absolute;flip:y;visibility:visible;mso-wrap-style:square" from="3772,6548" to="17805,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" strokecolor="black [3040]" strokeweight="1.5pt"/>
                      <v:shape id="Straight Arrow Connector 33" o:spid="_x0000_s1029" type="#_x0000_t32" style="position:absolute;left:3811;top:2101;width:9446;height:4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" strokecolor="black [3040]" strokeweight="2.25pt">
                        <v:stroke endarrow="block"/>
                      </v:shape>
                    </v:group>
                  </w:pict>
                </mc:Fallback>
              </mc:AlternateContent>
            </w:r>
            <w:r w:rsidR="009C416E" w:rsidRPr="008779DD">
              <w:rPr>
                <w:rFonts w:ascii="Vazirmatn" w:hAnsi="Vazirmatn"/>
                <w:sz w:val="28"/>
                <w:szCs w:val="28"/>
                <w:rtl/>
              </w:rPr>
              <w:t>بردار روبرو را در راستاها</w:t>
            </w:r>
            <w:r w:rsidR="009C416E" w:rsidRPr="008779DD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9C416E" w:rsidRPr="008779DD">
              <w:rPr>
                <w:rFonts w:ascii="Vazirmatn" w:hAnsi="Vazirmatn"/>
                <w:sz w:val="28"/>
                <w:szCs w:val="28"/>
                <w:rtl/>
              </w:rPr>
              <w:t xml:space="preserve"> داده شده تجز</w:t>
            </w:r>
            <w:r w:rsidR="009C416E" w:rsidRPr="008779DD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9C416E" w:rsidRPr="008779DD">
              <w:rPr>
                <w:rFonts w:ascii="Vazirmatn" w:hAnsi="Vazirmatn" w:hint="eastAsia"/>
                <w:sz w:val="28"/>
                <w:szCs w:val="28"/>
                <w:rtl/>
              </w:rPr>
              <w:t>ه</w:t>
            </w:r>
            <w:r w:rsidR="009C416E" w:rsidRPr="008779DD">
              <w:rPr>
                <w:rFonts w:ascii="Vazirmatn" w:hAnsi="Vazirmatn"/>
                <w:sz w:val="28"/>
                <w:szCs w:val="28"/>
                <w:rtl/>
              </w:rPr>
              <w:t xml:space="preserve"> کن</w:t>
            </w:r>
            <w:r w:rsidR="009C416E" w:rsidRPr="008779DD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9C416E" w:rsidRPr="008779DD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="009C416E" w:rsidRPr="008779DD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7D28D353" w14:textId="3B9199B6" w:rsidR="009C416E" w:rsidRPr="008779DD" w:rsidRDefault="009C416E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2401BED" w14:textId="1C647AB8" w:rsidR="009C416E" w:rsidRDefault="009C416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339C7" w:rsidRPr="00B63576" w14:paraId="1355848B" w14:textId="77777777" w:rsidTr="006E2E00">
        <w:trPr>
          <w:trHeight w:val="1322"/>
        </w:trPr>
        <w:tc>
          <w:tcPr>
            <w:tcW w:w="616" w:type="dxa"/>
          </w:tcPr>
          <w:p w14:paraId="5B6DAE9C" w14:textId="77777777" w:rsidR="006339C7" w:rsidRPr="00B63576" w:rsidRDefault="006339C7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E76A548" w14:textId="52D88BAD" w:rsidR="006339C7" w:rsidRPr="008779DD" w:rsidRDefault="006339C7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8779DD">
              <w:rPr>
                <w:noProof/>
                <w:sz w:val="28"/>
                <w:szCs w:val="28"/>
                <w:rtl/>
              </w:rPr>
              <w:t>اگر بردارها</w:t>
            </w:r>
            <w:r w:rsidRPr="008779DD">
              <w:rPr>
                <w:rFonts w:hint="cs"/>
                <w:noProof/>
                <w:sz w:val="28"/>
                <w:szCs w:val="28"/>
                <w:rtl/>
              </w:rPr>
              <w:t xml:space="preserve">ی </w:t>
            </w:r>
            <w:r w:rsidRPr="008779DD">
              <w:rPr>
                <w:rFonts w:ascii="Vazirmatn" w:hAnsi="Vazirmatn"/>
                <w:position w:val="-6"/>
                <w:sz w:val="28"/>
                <w:szCs w:val="28"/>
              </w:rPr>
              <w:object w:dxaOrig="680" w:dyaOrig="340" w14:anchorId="476A78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7pt;height:18.85pt" o:ole="">
                  <v:imagedata r:id="rId8" o:title=""/>
                </v:shape>
                <o:OLEObject Type="Embed" ProgID="Equation.DSMT4" ShapeID="_x0000_i1025" DrawAspect="Content" ObjectID="_1800158114" r:id="rId9"/>
              </w:object>
            </w:r>
            <w:r w:rsidRPr="008779DD">
              <w:rPr>
                <w:rFonts w:hint="cs"/>
                <w:noProof/>
                <w:sz w:val="28"/>
                <w:szCs w:val="28"/>
                <w:rtl/>
              </w:rPr>
              <w:t xml:space="preserve">  و</w:t>
            </w:r>
            <w:r w:rsidRPr="008779DD">
              <w:rPr>
                <w:rFonts w:ascii="Vazirmatn" w:hAnsi="Vazirmatn"/>
                <w:position w:val="-10"/>
                <w:sz w:val="28"/>
                <w:szCs w:val="28"/>
              </w:rPr>
              <w:object w:dxaOrig="900" w:dyaOrig="380" w14:anchorId="7BF5B439">
                <v:shape id="_x0000_i1026" type="#_x0000_t75" style="width:49.7pt;height:20.55pt" o:ole="">
                  <v:imagedata r:id="rId10" o:title=""/>
                </v:shape>
                <o:OLEObject Type="Embed" ProgID="Equation.DSMT4" ShapeID="_x0000_i1026" DrawAspect="Content" ObjectID="_1800158115" r:id="rId11"/>
              </w:object>
            </w:r>
            <w:r w:rsidRPr="008779DD">
              <w:rPr>
                <w:rFonts w:hint="cs"/>
                <w:noProof/>
                <w:sz w:val="28"/>
                <w:szCs w:val="28"/>
                <w:rtl/>
              </w:rPr>
              <w:t xml:space="preserve"> </w:t>
            </w:r>
            <w:r w:rsidRPr="008779DD">
              <w:rPr>
                <w:noProof/>
                <w:sz w:val="28"/>
                <w:szCs w:val="28"/>
                <w:rtl/>
              </w:rPr>
              <w:t xml:space="preserve">باشند، مختصات بردار </w:t>
            </w:r>
            <w:r w:rsidRPr="008779DD">
              <w:rPr>
                <w:rFonts w:hint="cs"/>
                <w:noProof/>
                <w:sz w:val="28"/>
                <w:szCs w:val="28"/>
                <w:rtl/>
              </w:rPr>
              <w:t xml:space="preserve">زیر </w:t>
            </w:r>
            <w:r w:rsidRPr="008779DD">
              <w:rPr>
                <w:noProof/>
                <w:sz w:val="28"/>
                <w:szCs w:val="28"/>
                <w:rtl/>
              </w:rPr>
              <w:t>را به دست آور</w:t>
            </w:r>
            <w:r w:rsidRPr="008779DD">
              <w:rPr>
                <w:rFonts w:hint="cs"/>
                <w:noProof/>
                <w:sz w:val="28"/>
                <w:szCs w:val="28"/>
                <w:rtl/>
              </w:rPr>
              <w:t>ی</w:t>
            </w:r>
            <w:r w:rsidRPr="008779DD">
              <w:rPr>
                <w:rFonts w:hint="eastAsia"/>
                <w:noProof/>
                <w:sz w:val="28"/>
                <w:szCs w:val="28"/>
                <w:rtl/>
              </w:rPr>
              <w:t>د</w:t>
            </w:r>
            <w:r w:rsidRPr="008779DD">
              <w:rPr>
                <w:noProof/>
                <w:sz w:val="28"/>
                <w:szCs w:val="28"/>
                <w:rtl/>
              </w:rPr>
              <w:t>.</w:t>
            </w:r>
          </w:p>
          <w:bookmarkStart w:id="0" w:name="_Hlk175612844"/>
          <w:p w14:paraId="19D08951" w14:textId="14323B12" w:rsidR="006339C7" w:rsidRPr="008779DD" w:rsidRDefault="006339C7" w:rsidP="006339C7">
            <w:pPr>
              <w:jc w:val="right"/>
              <w:rPr>
                <w:noProof/>
                <w:sz w:val="28"/>
                <w:szCs w:val="28"/>
                <w:rtl/>
                <w:lang w:bidi="fa-IR"/>
              </w:rPr>
            </w:pPr>
            <w:r w:rsidRPr="008779DD">
              <w:rPr>
                <w:rFonts w:ascii="Vazirmatn" w:hAnsi="Vazirmatn"/>
                <w:position w:val="-6"/>
                <w:sz w:val="28"/>
                <w:szCs w:val="28"/>
              </w:rPr>
              <w:object w:dxaOrig="1160" w:dyaOrig="340" w14:anchorId="28AFA57B">
                <v:shape id="_x0000_i1027" type="#_x0000_t75" style="width:63.45pt;height:18.85pt" o:ole="">
                  <v:imagedata r:id="rId12" o:title=""/>
                </v:shape>
                <o:OLEObject Type="Embed" ProgID="Equation.DSMT4" ShapeID="_x0000_i1027" DrawAspect="Content" ObjectID="_1800158116" r:id="rId13"/>
              </w:object>
            </w:r>
            <w:bookmarkEnd w:id="0"/>
            <w:r w:rsidR="008779DD">
              <w:rPr>
                <w:rFonts w:ascii="Vazirmatn" w:hAnsi="Vazirmatn"/>
                <w:sz w:val="28"/>
                <w:szCs w:val="28"/>
              </w:rPr>
              <w:t xml:space="preserve">  </w:t>
            </w:r>
            <w:r w:rsidRPr="008779DD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70309874" w14:textId="3FA1214D" w:rsidR="006339C7" w:rsidRDefault="006339C7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339C7" w:rsidRPr="00B63576" w14:paraId="37A35842" w14:textId="77777777" w:rsidTr="006E2E00">
        <w:trPr>
          <w:trHeight w:val="1322"/>
        </w:trPr>
        <w:tc>
          <w:tcPr>
            <w:tcW w:w="616" w:type="dxa"/>
          </w:tcPr>
          <w:p w14:paraId="4C8AAFCF" w14:textId="77777777" w:rsidR="006339C7" w:rsidRPr="00B63576" w:rsidRDefault="006339C7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63ECAE1" w14:textId="499CD838" w:rsidR="006339C7" w:rsidRDefault="008779DD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8779DD">
              <w:rPr>
                <w:noProof/>
                <w:sz w:val="28"/>
                <w:szCs w:val="28"/>
                <w:rtl/>
                <w:lang w:bidi="fa-IR"/>
              </w:rPr>
              <w:t xml:space="preserve">معادله مختصات 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>مقابل</w:t>
            </w:r>
            <w:r w:rsidRPr="008779DD">
              <w:rPr>
                <w:noProof/>
                <w:sz w:val="28"/>
                <w:szCs w:val="28"/>
                <w:rtl/>
                <w:lang w:bidi="fa-IR"/>
              </w:rPr>
              <w:t xml:space="preserve"> را حل کن</w:t>
            </w:r>
            <w:r w:rsidRPr="008779DD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8779DD">
              <w:rPr>
                <w:rFonts w:hint="eastAsia"/>
                <w:noProof/>
                <w:sz w:val="28"/>
                <w:szCs w:val="28"/>
                <w:rtl/>
                <w:lang w:bidi="fa-IR"/>
              </w:rPr>
              <w:t>د</w:t>
            </w:r>
            <w:r w:rsidRPr="008779DD">
              <w:rPr>
                <w:noProof/>
                <w:sz w:val="28"/>
                <w:szCs w:val="28"/>
                <w:rtl/>
                <w:lang w:bidi="fa-IR"/>
              </w:rPr>
              <w:t>.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</w:t>
            </w:r>
            <w:r w:rsidR="005F473F" w:rsidRPr="008779DD">
              <w:rPr>
                <w:rFonts w:ascii="Vazirmatn" w:hAnsi="Vazirmatn"/>
                <w:position w:val="-30"/>
                <w:sz w:val="28"/>
                <w:szCs w:val="28"/>
              </w:rPr>
              <w:object w:dxaOrig="1860" w:dyaOrig="740" w14:anchorId="18B45095">
                <v:shape id="_x0000_i1028" type="#_x0000_t75" style="width:102pt;height:42pt" o:ole="">
                  <v:imagedata r:id="rId14" o:title=""/>
                </v:shape>
                <o:OLEObject Type="Embed" ProgID="Equation.DSMT4" ShapeID="_x0000_i1028" DrawAspect="Content" ObjectID="_1800158117" r:id="rId15"/>
              </w:object>
            </w:r>
          </w:p>
          <w:p w14:paraId="66511383" w14:textId="77777777" w:rsidR="005F473F" w:rsidRDefault="005F473F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</w:p>
          <w:p w14:paraId="2BABFBA6" w14:textId="77777777" w:rsidR="005F473F" w:rsidRDefault="005F473F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</w:p>
          <w:p w14:paraId="7F877D6C" w14:textId="4F66893E" w:rsidR="005F473F" w:rsidRPr="005F473F" w:rsidRDefault="005F473F" w:rsidP="008E0325">
            <w:pPr>
              <w:rPr>
                <w:noProof/>
                <w:sz w:val="22"/>
                <w:szCs w:val="22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0BE3A7A7" w14:textId="42346EDE" w:rsidR="006339C7" w:rsidRDefault="005F473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779DD" w:rsidRPr="00B63576" w14:paraId="3A986987" w14:textId="77777777" w:rsidTr="006E2E00">
        <w:trPr>
          <w:trHeight w:val="1322"/>
        </w:trPr>
        <w:tc>
          <w:tcPr>
            <w:tcW w:w="616" w:type="dxa"/>
          </w:tcPr>
          <w:p w14:paraId="3C9F265B" w14:textId="77777777" w:rsidR="008779DD" w:rsidRPr="00B63576" w:rsidRDefault="008779D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755497D" w14:textId="77777777" w:rsidR="008779DD" w:rsidRDefault="008779DD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8779DD">
              <w:rPr>
                <w:noProof/>
                <w:sz w:val="28"/>
                <w:szCs w:val="28"/>
                <w:rtl/>
                <w:lang w:bidi="fa-IR"/>
              </w:rPr>
              <w:t>طرف د</w:t>
            </w:r>
            <w:r w:rsidRPr="008779DD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8779DD">
              <w:rPr>
                <w:rFonts w:hint="eastAsia"/>
                <w:noProof/>
                <w:sz w:val="28"/>
                <w:szCs w:val="28"/>
                <w:rtl/>
                <w:lang w:bidi="fa-IR"/>
              </w:rPr>
              <w:t>گر</w:t>
            </w:r>
            <w:r w:rsidRPr="008779DD">
              <w:rPr>
                <w:noProof/>
                <w:sz w:val="28"/>
                <w:szCs w:val="28"/>
                <w:rtl/>
                <w:lang w:bidi="fa-IR"/>
              </w:rPr>
              <w:t xml:space="preserve"> تساو</w:t>
            </w:r>
            <w:r w:rsidRPr="008779DD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8779DD">
              <w:rPr>
                <w:noProof/>
                <w:sz w:val="28"/>
                <w:szCs w:val="28"/>
                <w:rtl/>
                <w:lang w:bidi="fa-IR"/>
              </w:rPr>
              <w:t xml:space="preserve"> ها را بنو</w:t>
            </w:r>
            <w:r w:rsidRPr="008779DD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8779DD">
              <w:rPr>
                <w:rFonts w:hint="eastAsia"/>
                <w:noProof/>
                <w:sz w:val="28"/>
                <w:szCs w:val="28"/>
                <w:rtl/>
                <w:lang w:bidi="fa-IR"/>
              </w:rPr>
              <w:t>س</w:t>
            </w:r>
            <w:r w:rsidRPr="008779DD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8779DD">
              <w:rPr>
                <w:rFonts w:hint="eastAsia"/>
                <w:noProof/>
                <w:sz w:val="28"/>
                <w:szCs w:val="28"/>
                <w:rtl/>
                <w:lang w:bidi="fa-IR"/>
              </w:rPr>
              <w:t>د</w:t>
            </w:r>
            <w:r w:rsidRPr="008779DD">
              <w:rPr>
                <w:noProof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5F473F" w14:paraId="4A5558D2" w14:textId="77777777" w:rsidTr="005F473F">
              <w:tc>
                <w:tcPr>
                  <w:tcW w:w="4593" w:type="dxa"/>
                </w:tcPr>
                <w:p w14:paraId="35F6A93E" w14:textId="72795E1D" w:rsidR="005F473F" w:rsidRDefault="005F473F" w:rsidP="005F473F">
                  <w:pPr>
                    <w:jc w:val="right"/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5F473F">
                    <w:rPr>
                      <w:rFonts w:ascii="Vazirmatn" w:hAnsi="Vazirmatn"/>
                      <w:position w:val="-30"/>
                      <w:sz w:val="28"/>
                      <w:szCs w:val="28"/>
                    </w:rPr>
                    <w:object w:dxaOrig="1100" w:dyaOrig="740" w14:anchorId="55640D0B">
                      <v:shape id="_x0000_i1029" type="#_x0000_t75" style="width:60.85pt;height:42pt" o:ole="">
                        <v:imagedata r:id="rId16" o:title=""/>
                      </v:shape>
                      <o:OLEObject Type="Embed" ProgID="Equation.DSMT4" ShapeID="_x0000_i1029" DrawAspect="Content" ObjectID="_1800158118" r:id="rId17"/>
                    </w:object>
                  </w:r>
                </w:p>
              </w:tc>
              <w:tc>
                <w:tcPr>
                  <w:tcW w:w="4594" w:type="dxa"/>
                </w:tcPr>
                <w:p w14:paraId="52C77EB9" w14:textId="2E92EF0E" w:rsidR="005F473F" w:rsidRDefault="005F473F" w:rsidP="005F473F">
                  <w:pPr>
                    <w:jc w:val="right"/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5F473F">
                    <w:rPr>
                      <w:rFonts w:ascii="Vazirmatn" w:hAnsi="Vazirmatn"/>
                      <w:position w:val="-30"/>
                      <w:sz w:val="28"/>
                      <w:szCs w:val="28"/>
                    </w:rPr>
                    <w:object w:dxaOrig="1540" w:dyaOrig="740" w14:anchorId="288039F5">
                      <v:shape id="_x0000_i1030" type="#_x0000_t75" style="width:85.7pt;height:42pt" o:ole="">
                        <v:imagedata r:id="rId18" o:title=""/>
                      </v:shape>
                      <o:OLEObject Type="Embed" ProgID="Equation.DSMT4" ShapeID="_x0000_i1030" DrawAspect="Content" ObjectID="_1800158119" r:id="rId19"/>
                    </w:object>
                  </w:r>
                </w:p>
              </w:tc>
            </w:tr>
          </w:tbl>
          <w:p w14:paraId="408F364B" w14:textId="211FADA5" w:rsidR="005F473F" w:rsidRPr="008779DD" w:rsidRDefault="005F473F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5122AECA" w14:textId="473D536B" w:rsidR="008779DD" w:rsidRDefault="005F473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5F473F" w:rsidRPr="00B63576" w14:paraId="664F0B08" w14:textId="77777777" w:rsidTr="006E2E00">
        <w:trPr>
          <w:trHeight w:val="1322"/>
        </w:trPr>
        <w:tc>
          <w:tcPr>
            <w:tcW w:w="616" w:type="dxa"/>
          </w:tcPr>
          <w:p w14:paraId="566FC944" w14:textId="77777777" w:rsidR="005F473F" w:rsidRPr="00B63576" w:rsidRDefault="005F473F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46732108" w14:textId="77777777" w:rsidR="005F473F" w:rsidRDefault="005F473F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5F473F">
              <w:rPr>
                <w:noProof/>
                <w:sz w:val="28"/>
                <w:szCs w:val="28"/>
                <w:rtl/>
                <w:lang w:bidi="fa-IR"/>
              </w:rPr>
              <w:t>حاصل عبارت ز</w:t>
            </w:r>
            <w:r w:rsidRPr="005F473F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5F473F">
              <w:rPr>
                <w:rFonts w:hint="eastAsia"/>
                <w:noProof/>
                <w:sz w:val="28"/>
                <w:szCs w:val="28"/>
                <w:rtl/>
                <w:lang w:bidi="fa-IR"/>
              </w:rPr>
              <w:t>ر</w:t>
            </w:r>
            <w:r w:rsidRPr="005F473F">
              <w:rPr>
                <w:noProof/>
                <w:sz w:val="28"/>
                <w:szCs w:val="28"/>
                <w:rtl/>
                <w:lang w:bidi="fa-IR"/>
              </w:rPr>
              <w:t xml:space="preserve"> را به دست آور</w:t>
            </w:r>
            <w:r w:rsidRPr="005F473F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5F473F">
              <w:rPr>
                <w:rFonts w:hint="eastAsia"/>
                <w:noProof/>
                <w:sz w:val="28"/>
                <w:szCs w:val="28"/>
                <w:rtl/>
                <w:lang w:bidi="fa-IR"/>
              </w:rPr>
              <w:t>د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>.</w:t>
            </w:r>
          </w:p>
          <w:p w14:paraId="198919CF" w14:textId="4E824A51" w:rsidR="005F473F" w:rsidRPr="008779DD" w:rsidRDefault="00D06A8A" w:rsidP="005F473F">
            <w:pPr>
              <w:jc w:val="right"/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/>
                <w:sz w:val="28"/>
                <w:szCs w:val="28"/>
              </w:rPr>
              <w:t xml:space="preserve">   </w:t>
            </w:r>
            <w:r w:rsidR="005F473F" w:rsidRPr="008779DD">
              <w:rPr>
                <w:rFonts w:ascii="Vazirmatn" w:hAnsi="Vazirmatn"/>
                <w:position w:val="-30"/>
                <w:sz w:val="28"/>
                <w:szCs w:val="28"/>
              </w:rPr>
              <w:object w:dxaOrig="1880" w:dyaOrig="740" w14:anchorId="69DE7C04">
                <v:shape id="_x0000_i1031" type="#_x0000_t75" style="width:102.85pt;height:42pt" o:ole="">
                  <v:imagedata r:id="rId20" o:title=""/>
                </v:shape>
                <o:OLEObject Type="Embed" ProgID="Equation.DSMT4" ShapeID="_x0000_i1031" DrawAspect="Content" ObjectID="_1800158120" r:id="rId21"/>
              </w:objec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3BAFE773" w14:textId="6628EEF0" w:rsidR="005F473F" w:rsidRDefault="005F473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521320" w:rsidRPr="00B63576" w14:paraId="218A3E60" w14:textId="77777777" w:rsidTr="006E2E00">
        <w:trPr>
          <w:trHeight w:val="1322"/>
        </w:trPr>
        <w:tc>
          <w:tcPr>
            <w:tcW w:w="616" w:type="dxa"/>
          </w:tcPr>
          <w:p w14:paraId="5248A0B9" w14:textId="77777777" w:rsidR="00521320" w:rsidRPr="00B63576" w:rsidRDefault="0052132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7CD4667" w14:textId="77777777" w:rsidR="00521320" w:rsidRDefault="00521320" w:rsidP="008E0325">
            <w:pPr>
              <w:rPr>
                <w:rFonts w:asciiTheme="minorHAnsi" w:hAnsiTheme="minorHAnsi"/>
                <w:noProof/>
                <w:sz w:val="28"/>
                <w:szCs w:val="28"/>
                <w:rtl/>
                <w:lang w:bidi="fa-IR"/>
              </w:rPr>
            </w:pPr>
            <w:r w:rsidRPr="00521320">
              <w:rPr>
                <w:noProof/>
                <w:sz w:val="28"/>
                <w:szCs w:val="28"/>
                <w:rtl/>
                <w:lang w:bidi="fa-IR"/>
              </w:rPr>
              <w:t>در هر تساو</w:t>
            </w:r>
            <w:r w:rsidRPr="00521320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noProof/>
                <w:sz w:val="28"/>
                <w:szCs w:val="28"/>
                <w:lang w:bidi="fa-IR"/>
              </w:rPr>
              <w:t>x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>
              <w:rPr>
                <w:noProof/>
                <w:sz w:val="28"/>
                <w:szCs w:val="28"/>
                <w:lang w:bidi="fa-IR"/>
              </w:rPr>
              <w:t>y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Pr="00521320">
              <w:rPr>
                <w:rFonts w:asciiTheme="minorHAnsi" w:hAnsiTheme="minorHAnsi"/>
                <w:noProof/>
                <w:sz w:val="28"/>
                <w:szCs w:val="28"/>
                <w:rtl/>
                <w:lang w:bidi="fa-IR"/>
              </w:rPr>
              <w:t>را به دست آور</w:t>
            </w:r>
            <w:r w:rsidRPr="00521320">
              <w:rPr>
                <w:rFonts w:asciiTheme="minorHAnsi" w:hAnsiTheme="minorHAnsi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521320">
              <w:rPr>
                <w:rFonts w:asciiTheme="minorHAnsi" w:hAnsiTheme="minorHAnsi" w:hint="eastAsia"/>
                <w:noProof/>
                <w:sz w:val="28"/>
                <w:szCs w:val="28"/>
                <w:rtl/>
                <w:lang w:bidi="fa-IR"/>
              </w:rPr>
              <w:t>د</w:t>
            </w:r>
            <w:r w:rsidRPr="00521320">
              <w:rPr>
                <w:rFonts w:asciiTheme="minorHAnsi" w:hAnsiTheme="minorHAnsi"/>
                <w:noProof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521320" w14:paraId="56D75021" w14:textId="77777777" w:rsidTr="00521320">
              <w:tc>
                <w:tcPr>
                  <w:tcW w:w="4593" w:type="dxa"/>
                </w:tcPr>
                <w:p w14:paraId="6E214EE9" w14:textId="22867148" w:rsidR="00521320" w:rsidRDefault="00521320" w:rsidP="00521320">
                  <w:pPr>
                    <w:jc w:val="right"/>
                    <w:rPr>
                      <w:rFonts w:asciiTheme="minorHAnsi" w:hAnsiTheme="minorHAnsi"/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5F473F">
                    <w:rPr>
                      <w:rFonts w:ascii="Vazirmatn" w:hAnsi="Vazirmatn"/>
                      <w:position w:val="-30"/>
                      <w:sz w:val="28"/>
                      <w:szCs w:val="28"/>
                    </w:rPr>
                    <w:object w:dxaOrig="1660" w:dyaOrig="740" w14:anchorId="439C7C87">
                      <v:shape id="_x0000_i1032" type="#_x0000_t75" style="width:91.7pt;height:42pt" o:ole="">
                        <v:imagedata r:id="rId22" o:title=""/>
                      </v:shape>
                      <o:OLEObject Type="Embed" ProgID="Equation.DSMT4" ShapeID="_x0000_i1032" DrawAspect="Content" ObjectID="_1800158121" r:id="rId23"/>
                    </w:object>
                  </w:r>
                </w:p>
              </w:tc>
              <w:tc>
                <w:tcPr>
                  <w:tcW w:w="4594" w:type="dxa"/>
                </w:tcPr>
                <w:p w14:paraId="0EDD3217" w14:textId="030E6C1C" w:rsidR="00521320" w:rsidRDefault="00521320" w:rsidP="00521320">
                  <w:pPr>
                    <w:jc w:val="right"/>
                    <w:rPr>
                      <w:rFonts w:asciiTheme="minorHAnsi" w:hAnsiTheme="minorHAnsi"/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5F473F">
                    <w:rPr>
                      <w:rFonts w:ascii="Vazirmatn" w:hAnsi="Vazirmatn"/>
                      <w:position w:val="-30"/>
                      <w:sz w:val="28"/>
                      <w:szCs w:val="28"/>
                    </w:rPr>
                    <w:object w:dxaOrig="1660" w:dyaOrig="740" w14:anchorId="39B2E4AA">
                      <v:shape id="_x0000_i1033" type="#_x0000_t75" style="width:91.7pt;height:42pt" o:ole="">
                        <v:imagedata r:id="rId24" o:title=""/>
                      </v:shape>
                      <o:OLEObject Type="Embed" ProgID="Equation.DSMT4" ShapeID="_x0000_i1033" DrawAspect="Content" ObjectID="_1800158122" r:id="rId25"/>
                    </w:object>
                  </w:r>
                </w:p>
              </w:tc>
            </w:tr>
          </w:tbl>
          <w:p w14:paraId="474ACDB8" w14:textId="66D58146" w:rsidR="00521320" w:rsidRPr="00521320" w:rsidRDefault="00521320" w:rsidP="008E0325">
            <w:pPr>
              <w:rPr>
                <w:rFonts w:asciiTheme="minorHAnsi" w:hAnsiTheme="minorHAnsi"/>
                <w:noProof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1BC2F6FE" w14:textId="6C6AD525" w:rsidR="00521320" w:rsidRDefault="0052132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5F473F" w:rsidRPr="00B63576" w14:paraId="5B0021A0" w14:textId="77777777" w:rsidTr="00D06A8A">
        <w:trPr>
          <w:trHeight w:val="1359"/>
        </w:trPr>
        <w:tc>
          <w:tcPr>
            <w:tcW w:w="616" w:type="dxa"/>
          </w:tcPr>
          <w:p w14:paraId="3C35201A" w14:textId="77777777" w:rsidR="005F473F" w:rsidRPr="00B63576" w:rsidRDefault="005F473F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D1D5A30" w14:textId="22F17AE1" w:rsidR="005F473F" w:rsidRPr="005F473F" w:rsidRDefault="00D06A8A" w:rsidP="008E0325">
            <w:pPr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8F28465" wp14:editId="201C2380">
                  <wp:simplePos x="0" y="0"/>
                  <wp:positionH relativeFrom="column">
                    <wp:posOffset>383540</wp:posOffset>
                  </wp:positionH>
                  <wp:positionV relativeFrom="paragraph">
                    <wp:posOffset>143878</wp:posOffset>
                  </wp:positionV>
                  <wp:extent cx="668020" cy="615582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95" cy="617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473F" w:rsidRPr="005F473F">
              <w:rPr>
                <w:noProof/>
                <w:sz w:val="28"/>
                <w:szCs w:val="28"/>
                <w:rtl/>
                <w:lang w:bidi="fa-IR"/>
              </w:rPr>
              <w:t>با توجه به بردارها</w:t>
            </w:r>
            <w:r w:rsidR="005F473F" w:rsidRPr="005F473F">
              <w:rPr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5F473F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5F473F">
              <w:rPr>
                <w:noProof/>
                <w:sz w:val="28"/>
                <w:szCs w:val="28"/>
                <w:lang w:bidi="fa-IR"/>
              </w:rPr>
              <w:t>a</w:t>
            </w:r>
            <w:r w:rsidR="005F473F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 w:rsidR="005F473F">
              <w:rPr>
                <w:noProof/>
                <w:sz w:val="28"/>
                <w:szCs w:val="28"/>
                <w:lang w:bidi="fa-IR"/>
              </w:rPr>
              <w:t>b</w:t>
            </w:r>
            <w:r w:rsidR="005F473F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بردار </w:t>
            </w:r>
            <w:r w:rsidR="008459E3" w:rsidRPr="008779DD">
              <w:rPr>
                <w:rFonts w:ascii="Vazirmatn" w:hAnsi="Vazirmatn"/>
                <w:position w:val="-6"/>
                <w:sz w:val="28"/>
                <w:szCs w:val="28"/>
              </w:rPr>
              <w:object w:dxaOrig="1040" w:dyaOrig="340" w14:anchorId="33E24986">
                <v:shape id="_x0000_i1034" type="#_x0000_t75" style="width:57.45pt;height:18.85pt" o:ole="">
                  <v:imagedata r:id="rId27" o:title=""/>
                </v:shape>
                <o:OLEObject Type="Embed" ProgID="Equation.DSMT4" ShapeID="_x0000_i1034" DrawAspect="Content" ObjectID="_1800158123" r:id="rId28"/>
              </w:objec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5F473F">
              <w:rPr>
                <w:rFonts w:hint="cs"/>
                <w:noProof/>
                <w:sz w:val="28"/>
                <w:szCs w:val="28"/>
                <w:rtl/>
                <w:lang w:bidi="fa-IR"/>
              </w:rPr>
              <w:t>را رسم کنید.</w:t>
            </w:r>
            <w:r w:rsidR="005F473F">
              <w:rPr>
                <w:noProof/>
              </w:rPr>
              <w:t xml:space="preserve"> </w:t>
            </w:r>
          </w:p>
        </w:tc>
        <w:tc>
          <w:tcPr>
            <w:tcW w:w="609" w:type="dxa"/>
            <w:vAlign w:val="center"/>
          </w:tcPr>
          <w:p w14:paraId="4A19CDFC" w14:textId="66DB5E3E" w:rsidR="005F473F" w:rsidRDefault="00D06A8A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06A8A" w:rsidRPr="00B63576" w14:paraId="0153DB33" w14:textId="77777777" w:rsidTr="00521320">
        <w:trPr>
          <w:trHeight w:val="1421"/>
        </w:trPr>
        <w:tc>
          <w:tcPr>
            <w:tcW w:w="616" w:type="dxa"/>
          </w:tcPr>
          <w:p w14:paraId="4CB2BB29" w14:textId="77777777" w:rsidR="00D06A8A" w:rsidRPr="00B63576" w:rsidRDefault="00D06A8A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AEEF7F0" w14:textId="2503DC03" w:rsidR="00D06A8A" w:rsidRDefault="005A6ADC" w:rsidP="008E0325">
            <w:pPr>
              <w:rPr>
                <w:rFonts w:hint="cs"/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0D752A6" wp14:editId="7EC15D6F">
                      <wp:simplePos x="0" y="0"/>
                      <wp:positionH relativeFrom="column">
                        <wp:posOffset>273169</wp:posOffset>
                      </wp:positionH>
                      <wp:positionV relativeFrom="paragraph">
                        <wp:posOffset>41347</wp:posOffset>
                      </wp:positionV>
                      <wp:extent cx="1071212" cy="977823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212" cy="977823"/>
                                <a:chOff x="79538" y="96849"/>
                                <a:chExt cx="1071223" cy="978471"/>
                              </a:xfrm>
                            </wpg:grpSpPr>
                            <wps:wsp>
                              <wps:cNvPr id="7" name="Straight Arrow Connector 7"/>
                              <wps:cNvCnPr/>
                              <wps:spPr>
                                <a:xfrm flipV="1">
                                  <a:off x="196993" y="211571"/>
                                  <a:ext cx="238155" cy="6027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435148" y="211694"/>
                                  <a:ext cx="637469" cy="2259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H="1">
                                  <a:off x="811370" y="438089"/>
                                  <a:ext cx="260683" cy="4912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>
                                  <a:off x="196993" y="835015"/>
                                  <a:ext cx="614500" cy="94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79538" y="306888"/>
                                  <a:ext cx="266068" cy="264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A7744C" w14:textId="1D2EEAE9" w:rsidR="00CC6A70" w:rsidRPr="00246139" w:rsidRDefault="005A6ADC" w:rsidP="00CC6A70">
                                    <w:pPr>
                                      <w:rPr>
                                        <w:rFonts w:asciiTheme="majorBidi" w:hAnsiTheme="majorBidi" w:cstheme="majorBidi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621802" y="96849"/>
                                  <a:ext cx="257178" cy="264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5B1584" w14:textId="2485DFE1" w:rsidR="00CC6A70" w:rsidRPr="00246139" w:rsidRDefault="005A6ADC" w:rsidP="00CC6A70">
                                    <w:pPr>
                                      <w:rPr>
                                        <w:rFonts w:asciiTheme="majorBidi" w:hAnsiTheme="majorBidi" w:cstheme="majorBidi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878978" y="570111"/>
                                  <a:ext cx="271783" cy="264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8EA752" w14:textId="4952648C" w:rsidR="00CC6A70" w:rsidRPr="00246139" w:rsidRDefault="005A6ADC" w:rsidP="00CC6A70">
                                    <w:pPr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326558" y="810350"/>
                                  <a:ext cx="271783" cy="264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AF7892" w14:textId="3EADB5B3" w:rsidR="00CC6A70" w:rsidRPr="00246139" w:rsidRDefault="005A6ADC" w:rsidP="00CC6A70">
                                    <w:pPr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D752A6" id="Group 6" o:spid="_x0000_s1038" style="position:absolute;left:0;text-align:left;margin-left:21.5pt;margin-top:3.25pt;width:84.35pt;height:77pt;z-index:251663360;mso-width-relative:margin;mso-height-relative:margin" coordorigin="795,968" coordsize="10712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">
                      <v:shape id="Straight Arrow Connector 7" o:spid="_x0000_s1039" type="#_x0000_t32" style="position:absolute;left:1969;top:2115;width:2382;height:60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" strokecolor="black [3040]">
                        <v:stroke endarrow="block"/>
                      </v:shape>
                      <v:shape id="Straight Arrow Connector 8" o:spid="_x0000_s1040" type="#_x0000_t32" style="position:absolute;left:4351;top:2116;width:6375;height:2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" strokecolor="black [3040]">
                        <v:stroke endarrow="block"/>
                      </v:shape>
                      <v:shape id="Straight Arrow Connector 9" o:spid="_x0000_s1041" type="#_x0000_t32" style="position:absolute;left:8113;top:4380;width:2607;height:49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" strokecolor="black [3040]">
                        <v:stroke endarrow="block"/>
                      </v:shape>
                      <v:shape id="Straight Arrow Connector 10" o:spid="_x0000_s1042" type="#_x0000_t32" style="position:absolute;left:1969;top:8350;width:6145;height: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" strokecolor="black [3040]">
                        <v:stroke endarrow="block"/>
                      </v:shape>
                      <v:shape id="Text Box 11" o:spid="_x0000_s1043" type="#_x0000_t202" style="position:absolute;left:795;top:3068;width:2661;height:2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  <v:textbox>
                          <w:txbxContent>
                            <w:p w14:paraId="13A7744C" w14:textId="1D2EEAE9" w:rsidR="00CC6A70" w:rsidRPr="00246139" w:rsidRDefault="005A6ADC" w:rsidP="00CC6A70">
                              <w:pPr>
                                <w:rPr>
                                  <w:rFonts w:asciiTheme="majorBidi" w:hAnsiTheme="majorBidi" w:cstheme="majorBidi"/>
                                  <w:lang w:bidi="fa-I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2" o:spid="_x0000_s1044" type="#_x0000_t202" style="position:absolute;left:6218;top:968;width:2571;height:2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235B1584" w14:textId="2485DFE1" w:rsidR="00CC6A70" w:rsidRPr="00246139" w:rsidRDefault="005A6ADC" w:rsidP="00CC6A70">
                              <w:pPr>
                                <w:rPr>
                                  <w:rFonts w:asciiTheme="majorBidi" w:hAnsiTheme="majorBidi" w:cstheme="majorBidi"/>
                                  <w:rtl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13" o:spid="_x0000_s1045" type="#_x0000_t202" style="position:absolute;left:8789;top:5701;width:2718;height:26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788EA752" w14:textId="4952648C" w:rsidR="00CC6A70" w:rsidRPr="00246139" w:rsidRDefault="005A6ADC" w:rsidP="00CC6A70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14" o:spid="_x0000_s1046" type="#_x0000_t202" style="position:absolute;left:3265;top:8103;width:2718;height:2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      <v:textbox>
                          <w:txbxContent>
                            <w:p w14:paraId="47AF7892" w14:textId="3EADB5B3" w:rsidR="00CC6A70" w:rsidRPr="00246139" w:rsidRDefault="005A6ADC" w:rsidP="00CC6A70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06A8A" w:rsidRPr="00AD1406">
              <w:rPr>
                <w:rFonts w:hint="cs"/>
                <w:noProof/>
                <w:sz w:val="28"/>
                <w:szCs w:val="28"/>
                <w:rtl/>
                <w:lang w:bidi="fa-IR"/>
              </w:rPr>
              <w:t>برای</w:t>
            </w:r>
            <w:r w:rsidR="006C5652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D06A8A" w:rsidRPr="00AD1406">
              <w:rPr>
                <w:rFonts w:hint="cs"/>
                <w:noProof/>
                <w:sz w:val="28"/>
                <w:szCs w:val="28"/>
                <w:rtl/>
                <w:lang w:bidi="fa-IR"/>
              </w:rPr>
              <w:t>شکل</w:t>
            </w:r>
            <w:r w:rsidR="00D3205D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مقابل</w:t>
            </w:r>
            <w:r w:rsidR="00D06A8A" w:rsidRPr="00AD1406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یک جمع برداری بنویسید.</w:t>
            </w:r>
            <w:r w:rsidR="00D3205D">
              <w:rPr>
                <w:noProof/>
              </w:rPr>
              <w:t xml:space="preserve"> </w:t>
            </w:r>
            <w:bookmarkStart w:id="1" w:name="_GoBack"/>
            <w:bookmarkEnd w:id="1"/>
          </w:p>
          <w:p w14:paraId="7B094327" w14:textId="4864FB67" w:rsidR="006C5652" w:rsidRDefault="006C5652" w:rsidP="008E0325">
            <w:pPr>
              <w:rPr>
                <w:noProof/>
                <w:rtl/>
                <w:lang w:bidi="fa-IR"/>
              </w:rPr>
            </w:pPr>
          </w:p>
          <w:p w14:paraId="286A3C29" w14:textId="30A26F95" w:rsidR="006C5652" w:rsidRDefault="00D3205D" w:rsidP="00D3205D">
            <w:pPr>
              <w:jc w:val="center"/>
              <w:rPr>
                <w:noProof/>
                <w:rtl/>
                <w:lang w:bidi="fa-IR"/>
              </w:rPr>
            </w:pPr>
            <w:r w:rsidRPr="00D3205D">
              <w:rPr>
                <w:rFonts w:ascii="Vazirmatn" w:hAnsi="Vazirmatn"/>
                <w:position w:val="-6"/>
                <w:sz w:val="28"/>
                <w:szCs w:val="28"/>
              </w:rPr>
              <w:object w:dxaOrig="2659" w:dyaOrig="240" w14:anchorId="1FEEE707">
                <v:shape id="_x0000_i1035" type="#_x0000_t75" style="width:146.55pt;height:13.7pt" o:ole="">
                  <v:imagedata r:id="rId29" o:title=""/>
                </v:shape>
                <o:OLEObject Type="Embed" ProgID="Equation.DSMT4" ShapeID="_x0000_i1035" DrawAspect="Content" ObjectID="_1800158124" r:id="rId30"/>
              </w:object>
            </w:r>
          </w:p>
          <w:p w14:paraId="7FC2E304" w14:textId="2D621FC9" w:rsidR="006C5652" w:rsidRDefault="006C5652" w:rsidP="008E0325">
            <w:pPr>
              <w:rPr>
                <w:noProof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28C0976" w14:textId="5520D416" w:rsidR="00D06A8A" w:rsidRDefault="0052132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521320" w:rsidRPr="00B63576" w14:paraId="38AE7E6E" w14:textId="77777777" w:rsidTr="00577689">
        <w:trPr>
          <w:trHeight w:val="1639"/>
        </w:trPr>
        <w:tc>
          <w:tcPr>
            <w:tcW w:w="616" w:type="dxa"/>
          </w:tcPr>
          <w:p w14:paraId="1225904D" w14:textId="77777777" w:rsidR="00521320" w:rsidRPr="00B63576" w:rsidRDefault="0052132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TableGrid"/>
              <w:tblpPr w:leftFromText="180" w:rightFromText="180" w:vertAnchor="text" w:horzAnchor="margin" w:tblpY="16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268"/>
              <w:gridCol w:w="1276"/>
              <w:gridCol w:w="992"/>
              <w:gridCol w:w="1320"/>
            </w:tblGrid>
            <w:tr w:rsidR="00852FA8" w14:paraId="72F473D2" w14:textId="77777777" w:rsidTr="00577689">
              <w:tc>
                <w:tcPr>
                  <w:tcW w:w="2268" w:type="dxa"/>
                  <w:vAlign w:val="center"/>
                </w:tcPr>
                <w:p w14:paraId="220CC6BC" w14:textId="77777777" w:rsidR="00852FA8" w:rsidRPr="006C5652" w:rsidRDefault="00852FA8" w:rsidP="00852FA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</w:pPr>
                  <w:r w:rsidRPr="006C5652"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  <w:t>........</w:t>
                  </w:r>
                </w:p>
              </w:tc>
              <w:tc>
                <w:tcPr>
                  <w:tcW w:w="1276" w:type="dxa"/>
                  <w:vAlign w:val="center"/>
                </w:tcPr>
                <w:p w14:paraId="5F30DACF" w14:textId="77777777" w:rsidR="00852FA8" w:rsidRPr="006C5652" w:rsidRDefault="00852FA8" w:rsidP="00852FA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</w:pPr>
                  <w:r w:rsidRPr="006C5652"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2" w:type="dxa"/>
                  <w:vAlign w:val="center"/>
                </w:tcPr>
                <w:p w14:paraId="70472019" w14:textId="77777777" w:rsidR="00852FA8" w:rsidRPr="006C5652" w:rsidRDefault="00852FA8" w:rsidP="00852FA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</w:pPr>
                  <w:r w:rsidRPr="006C5652"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  <w:t>+</w:t>
                  </w:r>
                </w:p>
              </w:tc>
              <w:tc>
                <w:tcPr>
                  <w:tcW w:w="1320" w:type="dxa"/>
                </w:tcPr>
                <w:p w14:paraId="73A7444F" w14:textId="77777777" w:rsidR="00852FA8" w:rsidRDefault="00852FA8" w:rsidP="00852FA8">
                  <w:pPr>
                    <w:spacing w:line="276" w:lineRule="auto"/>
                    <w:jc w:val="center"/>
                    <w:rPr>
                      <w:noProof/>
                      <w:rtl/>
                      <w:lang w:bidi="fa-IR"/>
                    </w:rPr>
                  </w:pPr>
                  <w:r>
                    <w:rPr>
                      <w:rFonts w:hint="cs"/>
                      <w:noProof/>
                      <w:rtl/>
                      <w:lang w:bidi="fa-IR"/>
                    </w:rPr>
                    <w:t>طول</w:t>
                  </w:r>
                </w:p>
              </w:tc>
            </w:tr>
            <w:tr w:rsidR="00852FA8" w14:paraId="5EA8D93F" w14:textId="77777777" w:rsidTr="00577689">
              <w:tc>
                <w:tcPr>
                  <w:tcW w:w="2268" w:type="dxa"/>
                  <w:vAlign w:val="center"/>
                </w:tcPr>
                <w:p w14:paraId="270C3980" w14:textId="77777777" w:rsidR="00852FA8" w:rsidRPr="006C5652" w:rsidRDefault="00852FA8" w:rsidP="00852FA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</w:pPr>
                  <w:r w:rsidRPr="006C5652"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  <w:t>........</w:t>
                  </w:r>
                </w:p>
              </w:tc>
              <w:tc>
                <w:tcPr>
                  <w:tcW w:w="1276" w:type="dxa"/>
                  <w:vAlign w:val="center"/>
                </w:tcPr>
                <w:p w14:paraId="1B06A0DE" w14:textId="77777777" w:rsidR="00852FA8" w:rsidRPr="006C5652" w:rsidRDefault="00852FA8" w:rsidP="00852FA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</w:pPr>
                  <w:r w:rsidRPr="006C5652"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2" w:type="dxa"/>
                  <w:vAlign w:val="center"/>
                </w:tcPr>
                <w:p w14:paraId="6856356B" w14:textId="77777777" w:rsidR="00852FA8" w:rsidRPr="006C5652" w:rsidRDefault="00852FA8" w:rsidP="00852FA8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</w:pPr>
                  <w:r w:rsidRPr="006C5652">
                    <w:rPr>
                      <w:rFonts w:asciiTheme="majorBidi" w:hAnsiTheme="majorBidi" w:cstheme="majorBidi"/>
                      <w:noProof/>
                      <w:rtl/>
                      <w:lang w:bidi="fa-IR"/>
                    </w:rPr>
                    <w:t>+</w:t>
                  </w:r>
                </w:p>
              </w:tc>
              <w:tc>
                <w:tcPr>
                  <w:tcW w:w="1320" w:type="dxa"/>
                </w:tcPr>
                <w:p w14:paraId="4E4C42BB" w14:textId="77777777" w:rsidR="00852FA8" w:rsidRDefault="00852FA8" w:rsidP="00852FA8">
                  <w:pPr>
                    <w:spacing w:line="276" w:lineRule="auto"/>
                    <w:jc w:val="center"/>
                    <w:rPr>
                      <w:noProof/>
                      <w:rtl/>
                      <w:lang w:bidi="fa-IR"/>
                    </w:rPr>
                  </w:pPr>
                  <w:r>
                    <w:rPr>
                      <w:rFonts w:hint="cs"/>
                      <w:noProof/>
                      <w:rtl/>
                      <w:lang w:bidi="fa-IR"/>
                    </w:rPr>
                    <w:t>عرض</w:t>
                  </w:r>
                </w:p>
              </w:tc>
            </w:tr>
            <w:tr w:rsidR="00852FA8" w14:paraId="4F6324F7" w14:textId="77777777" w:rsidTr="00577689">
              <w:tc>
                <w:tcPr>
                  <w:tcW w:w="2268" w:type="dxa"/>
                </w:tcPr>
                <w:p w14:paraId="0EA33383" w14:textId="23AA34AA" w:rsidR="00852FA8" w:rsidRDefault="00852FA8" w:rsidP="00852FA8">
                  <w:pPr>
                    <w:spacing w:line="276" w:lineRule="auto"/>
                    <w:rPr>
                      <w:noProof/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3B32F6E" wp14:editId="67084D62">
                            <wp:simplePos x="0" y="0"/>
                            <wp:positionH relativeFrom="column">
                              <wp:posOffset>307074</wp:posOffset>
                            </wp:positionH>
                            <wp:positionV relativeFrom="paragraph">
                              <wp:posOffset>42427</wp:posOffset>
                            </wp:positionV>
                            <wp:extent cx="602512" cy="170121"/>
                            <wp:effectExtent l="0" t="0" r="64770" b="78105"/>
                            <wp:wrapNone/>
                            <wp:docPr id="4" name="Straight Arrow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02512" cy="170121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67C1762" id="Straight Arrow Connector 4" o:spid="_x0000_s1026" type="#_x0000_t32" style="position:absolute;left:0;text-align:left;margin-left:24.2pt;margin-top:3.35pt;width:47.45pt;height:1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" strokecolor="black [3213]" strokeweight="1.5pt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276" w:type="dxa"/>
                </w:tcPr>
                <w:p w14:paraId="25FBD21A" w14:textId="77777777" w:rsidR="00852FA8" w:rsidRDefault="00852FA8" w:rsidP="00852FA8">
                  <w:pPr>
                    <w:spacing w:line="276" w:lineRule="auto"/>
                    <w:rPr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992" w:type="dxa"/>
                </w:tcPr>
                <w:p w14:paraId="48B7FB0C" w14:textId="77777777" w:rsidR="00852FA8" w:rsidRDefault="00852FA8" w:rsidP="00852FA8">
                  <w:pPr>
                    <w:spacing w:line="276" w:lineRule="auto"/>
                    <w:rPr>
                      <w:noProof/>
                      <w:rtl/>
                      <w:lang w:bidi="fa-IR"/>
                    </w:rPr>
                  </w:pPr>
                </w:p>
              </w:tc>
              <w:tc>
                <w:tcPr>
                  <w:tcW w:w="1320" w:type="dxa"/>
                </w:tcPr>
                <w:p w14:paraId="5526DFC3" w14:textId="77777777" w:rsidR="00852FA8" w:rsidRDefault="00852FA8" w:rsidP="00852FA8">
                  <w:pPr>
                    <w:spacing w:line="276" w:lineRule="auto"/>
                    <w:jc w:val="center"/>
                    <w:rPr>
                      <w:noProof/>
                      <w:rtl/>
                      <w:lang w:bidi="fa-IR"/>
                    </w:rPr>
                  </w:pPr>
                  <w:r>
                    <w:rPr>
                      <w:rFonts w:hint="cs"/>
                      <w:noProof/>
                      <w:rtl/>
                      <w:lang w:bidi="fa-IR"/>
                    </w:rPr>
                    <w:t>شکل تقریبی</w:t>
                  </w:r>
                </w:p>
              </w:tc>
            </w:tr>
          </w:tbl>
          <w:p w14:paraId="5A25D774" w14:textId="6CBE0FDA" w:rsidR="0086312C" w:rsidRDefault="006C5652" w:rsidP="0086312C">
            <w:pPr>
              <w:spacing w:line="276" w:lineRule="auto"/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جدول </w:t>
            </w:r>
            <w:r w:rsidR="00852FA8">
              <w:rPr>
                <w:rFonts w:hint="cs"/>
                <w:noProof/>
                <w:sz w:val="28"/>
                <w:szCs w:val="28"/>
                <w:rtl/>
                <w:lang w:bidi="fa-IR"/>
              </w:rPr>
              <w:t>مقابل</w:t>
            </w:r>
            <w:r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را کامل کنید.</w:t>
            </w:r>
          </w:p>
          <w:p w14:paraId="461DA6A0" w14:textId="65787B7A" w:rsidR="006C5652" w:rsidRDefault="006C5652" w:rsidP="0086312C">
            <w:pPr>
              <w:spacing w:line="276" w:lineRule="auto"/>
              <w:rPr>
                <w:noProof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A8E1AFE" w14:textId="64D8E34F" w:rsidR="00521320" w:rsidRDefault="0086312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255B9A71" w14:textId="77777777" w:rsidR="00521320" w:rsidRPr="00013526" w:rsidRDefault="00521320" w:rsidP="00D6577C">
      <w:pPr>
        <w:tabs>
          <w:tab w:val="left" w:pos="7696"/>
        </w:tabs>
        <w:rPr>
          <w:rFonts w:ascii="Vazirmatn" w:hAnsi="Vazirmatn"/>
          <w:sz w:val="4"/>
          <w:szCs w:val="4"/>
          <w:lang w:bidi="fa-IR"/>
        </w:rPr>
      </w:pPr>
    </w:p>
    <w:sectPr w:rsidR="00521320" w:rsidRPr="00013526" w:rsidSect="00554692">
      <w:footerReference w:type="even" r:id="rId31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D93AF" w14:textId="77777777" w:rsidR="00FA4E7F" w:rsidRDefault="00FA4E7F">
      <w:r>
        <w:separator/>
      </w:r>
    </w:p>
  </w:endnote>
  <w:endnote w:type="continuationSeparator" w:id="0">
    <w:p w14:paraId="146637E6" w14:textId="77777777" w:rsidR="00FA4E7F" w:rsidRDefault="00FA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6AF75" w14:textId="77777777" w:rsidR="00FA4E7F" w:rsidRDefault="00FA4E7F">
      <w:r>
        <w:separator/>
      </w:r>
    </w:p>
  </w:footnote>
  <w:footnote w:type="continuationSeparator" w:id="0">
    <w:p w14:paraId="6B6B1EA1" w14:textId="77777777" w:rsidR="00FA4E7F" w:rsidRDefault="00FA4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3504E"/>
    <w:rsid w:val="00037FB6"/>
    <w:rsid w:val="00044CE5"/>
    <w:rsid w:val="00047475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E6235"/>
    <w:rsid w:val="001F07AB"/>
    <w:rsid w:val="001F6C57"/>
    <w:rsid w:val="00202EDB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094A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06DF"/>
    <w:rsid w:val="003F272F"/>
    <w:rsid w:val="003F58FD"/>
    <w:rsid w:val="00411079"/>
    <w:rsid w:val="00427CF4"/>
    <w:rsid w:val="0045654A"/>
    <w:rsid w:val="004568D6"/>
    <w:rsid w:val="00464B31"/>
    <w:rsid w:val="00480E18"/>
    <w:rsid w:val="00481D06"/>
    <w:rsid w:val="0049180E"/>
    <w:rsid w:val="00492EE4"/>
    <w:rsid w:val="00493F7B"/>
    <w:rsid w:val="00495CCA"/>
    <w:rsid w:val="00496963"/>
    <w:rsid w:val="004A075B"/>
    <w:rsid w:val="004A0E94"/>
    <w:rsid w:val="004A1F88"/>
    <w:rsid w:val="004A5CED"/>
    <w:rsid w:val="004A72B7"/>
    <w:rsid w:val="004B1925"/>
    <w:rsid w:val="004B4415"/>
    <w:rsid w:val="004B5D83"/>
    <w:rsid w:val="004B6EA5"/>
    <w:rsid w:val="004B7F7B"/>
    <w:rsid w:val="004E1746"/>
    <w:rsid w:val="004F1A82"/>
    <w:rsid w:val="0050569F"/>
    <w:rsid w:val="00521320"/>
    <w:rsid w:val="00526347"/>
    <w:rsid w:val="00526388"/>
    <w:rsid w:val="00527D9D"/>
    <w:rsid w:val="00550734"/>
    <w:rsid w:val="0055430A"/>
    <w:rsid w:val="00554692"/>
    <w:rsid w:val="00563849"/>
    <w:rsid w:val="00563C64"/>
    <w:rsid w:val="005704C3"/>
    <w:rsid w:val="00577689"/>
    <w:rsid w:val="005837FA"/>
    <w:rsid w:val="005849B5"/>
    <w:rsid w:val="00592C7E"/>
    <w:rsid w:val="0059312F"/>
    <w:rsid w:val="0059556C"/>
    <w:rsid w:val="005A04D4"/>
    <w:rsid w:val="005A5D92"/>
    <w:rsid w:val="005A6ADC"/>
    <w:rsid w:val="005B0A9C"/>
    <w:rsid w:val="005B355E"/>
    <w:rsid w:val="005C70F1"/>
    <w:rsid w:val="005E0EBA"/>
    <w:rsid w:val="005E13ED"/>
    <w:rsid w:val="005E22DE"/>
    <w:rsid w:val="005E481B"/>
    <w:rsid w:val="005F1350"/>
    <w:rsid w:val="005F473F"/>
    <w:rsid w:val="005F5D12"/>
    <w:rsid w:val="00604E3D"/>
    <w:rsid w:val="00610A06"/>
    <w:rsid w:val="0061122B"/>
    <w:rsid w:val="0061446A"/>
    <w:rsid w:val="00614E45"/>
    <w:rsid w:val="006339C7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8639E"/>
    <w:rsid w:val="006917C9"/>
    <w:rsid w:val="006A2330"/>
    <w:rsid w:val="006A34F2"/>
    <w:rsid w:val="006A45B3"/>
    <w:rsid w:val="006A4F45"/>
    <w:rsid w:val="006B1CD3"/>
    <w:rsid w:val="006B6EB5"/>
    <w:rsid w:val="006B7624"/>
    <w:rsid w:val="006C1DAF"/>
    <w:rsid w:val="006C36D2"/>
    <w:rsid w:val="006C5652"/>
    <w:rsid w:val="006C5E32"/>
    <w:rsid w:val="006D1307"/>
    <w:rsid w:val="006E2E00"/>
    <w:rsid w:val="006F7233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47C"/>
    <w:rsid w:val="0076488E"/>
    <w:rsid w:val="00765B8B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87DD2"/>
    <w:rsid w:val="00793D1C"/>
    <w:rsid w:val="00795658"/>
    <w:rsid w:val="007A5A71"/>
    <w:rsid w:val="007B0A27"/>
    <w:rsid w:val="007B24DA"/>
    <w:rsid w:val="007B2915"/>
    <w:rsid w:val="007B3075"/>
    <w:rsid w:val="007B4428"/>
    <w:rsid w:val="007B5DCD"/>
    <w:rsid w:val="007D7552"/>
    <w:rsid w:val="007E582B"/>
    <w:rsid w:val="007E7962"/>
    <w:rsid w:val="007F110E"/>
    <w:rsid w:val="007F1602"/>
    <w:rsid w:val="007F18E0"/>
    <w:rsid w:val="007F5653"/>
    <w:rsid w:val="008001C1"/>
    <w:rsid w:val="00802405"/>
    <w:rsid w:val="008064FD"/>
    <w:rsid w:val="008117FB"/>
    <w:rsid w:val="00812683"/>
    <w:rsid w:val="008133E6"/>
    <w:rsid w:val="00814666"/>
    <w:rsid w:val="00820188"/>
    <w:rsid w:val="00824E95"/>
    <w:rsid w:val="008274E0"/>
    <w:rsid w:val="00827D24"/>
    <w:rsid w:val="00843A8C"/>
    <w:rsid w:val="008459E3"/>
    <w:rsid w:val="00851722"/>
    <w:rsid w:val="00852FA8"/>
    <w:rsid w:val="0085529B"/>
    <w:rsid w:val="008605CB"/>
    <w:rsid w:val="0086312C"/>
    <w:rsid w:val="008642EB"/>
    <w:rsid w:val="00871834"/>
    <w:rsid w:val="00871AD4"/>
    <w:rsid w:val="0087271B"/>
    <w:rsid w:val="008770E7"/>
    <w:rsid w:val="008779DD"/>
    <w:rsid w:val="008817EA"/>
    <w:rsid w:val="00885BB4"/>
    <w:rsid w:val="00897D81"/>
    <w:rsid w:val="008B2D29"/>
    <w:rsid w:val="008B327A"/>
    <w:rsid w:val="008C4761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C416E"/>
    <w:rsid w:val="009D1721"/>
    <w:rsid w:val="009E0671"/>
    <w:rsid w:val="009E5676"/>
    <w:rsid w:val="009E73DA"/>
    <w:rsid w:val="009F15B1"/>
    <w:rsid w:val="009F221C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44CB4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448A"/>
    <w:rsid w:val="00AD0171"/>
    <w:rsid w:val="00AD1406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3B60"/>
    <w:rsid w:val="00B44A14"/>
    <w:rsid w:val="00B463C0"/>
    <w:rsid w:val="00B46702"/>
    <w:rsid w:val="00B52219"/>
    <w:rsid w:val="00B56F1A"/>
    <w:rsid w:val="00B62053"/>
    <w:rsid w:val="00B63576"/>
    <w:rsid w:val="00B73028"/>
    <w:rsid w:val="00B80042"/>
    <w:rsid w:val="00B80E06"/>
    <w:rsid w:val="00B92337"/>
    <w:rsid w:val="00BA098C"/>
    <w:rsid w:val="00BA153D"/>
    <w:rsid w:val="00BA7917"/>
    <w:rsid w:val="00BC1A19"/>
    <w:rsid w:val="00BC3D97"/>
    <w:rsid w:val="00BD447E"/>
    <w:rsid w:val="00BD75A7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51321"/>
    <w:rsid w:val="00C60163"/>
    <w:rsid w:val="00C77310"/>
    <w:rsid w:val="00C82809"/>
    <w:rsid w:val="00C82A22"/>
    <w:rsid w:val="00C82CBE"/>
    <w:rsid w:val="00C924A3"/>
    <w:rsid w:val="00CA7A73"/>
    <w:rsid w:val="00CB1558"/>
    <w:rsid w:val="00CB31A4"/>
    <w:rsid w:val="00CB31E1"/>
    <w:rsid w:val="00CB594B"/>
    <w:rsid w:val="00CB6C74"/>
    <w:rsid w:val="00CC13C8"/>
    <w:rsid w:val="00CC26EA"/>
    <w:rsid w:val="00CC30A4"/>
    <w:rsid w:val="00CC318D"/>
    <w:rsid w:val="00CC3C49"/>
    <w:rsid w:val="00CC56BC"/>
    <w:rsid w:val="00CC6A70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06A8A"/>
    <w:rsid w:val="00D1197F"/>
    <w:rsid w:val="00D12852"/>
    <w:rsid w:val="00D17533"/>
    <w:rsid w:val="00D2389A"/>
    <w:rsid w:val="00D23BA1"/>
    <w:rsid w:val="00D30350"/>
    <w:rsid w:val="00D3205D"/>
    <w:rsid w:val="00D375E6"/>
    <w:rsid w:val="00D43C9D"/>
    <w:rsid w:val="00D43EFD"/>
    <w:rsid w:val="00D47B5D"/>
    <w:rsid w:val="00D56C37"/>
    <w:rsid w:val="00D57689"/>
    <w:rsid w:val="00D57FCC"/>
    <w:rsid w:val="00D656B0"/>
    <w:rsid w:val="00D6577C"/>
    <w:rsid w:val="00D70DCE"/>
    <w:rsid w:val="00D77873"/>
    <w:rsid w:val="00D8485D"/>
    <w:rsid w:val="00D849E2"/>
    <w:rsid w:val="00D87200"/>
    <w:rsid w:val="00D97201"/>
    <w:rsid w:val="00DA739B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012E"/>
    <w:rsid w:val="00E33963"/>
    <w:rsid w:val="00E33D3E"/>
    <w:rsid w:val="00E54F04"/>
    <w:rsid w:val="00E55635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B4504"/>
    <w:rsid w:val="00EC2C10"/>
    <w:rsid w:val="00ED73FE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6F91"/>
    <w:rsid w:val="00F27946"/>
    <w:rsid w:val="00F35E5B"/>
    <w:rsid w:val="00F36768"/>
    <w:rsid w:val="00F41481"/>
    <w:rsid w:val="00F42EC6"/>
    <w:rsid w:val="00F44108"/>
    <w:rsid w:val="00F51DAC"/>
    <w:rsid w:val="00F521DE"/>
    <w:rsid w:val="00F615BA"/>
    <w:rsid w:val="00F63DF6"/>
    <w:rsid w:val="00F81292"/>
    <w:rsid w:val="00F826BE"/>
    <w:rsid w:val="00F91AB5"/>
    <w:rsid w:val="00F96F1E"/>
    <w:rsid w:val="00FA00FC"/>
    <w:rsid w:val="00FA1DE2"/>
    <w:rsid w:val="00FA49FF"/>
    <w:rsid w:val="00FA4E7F"/>
    <w:rsid w:val="00FC528B"/>
    <w:rsid w:val="00FC5A50"/>
    <w:rsid w:val="00FD1E05"/>
    <w:rsid w:val="00FD53D3"/>
    <w:rsid w:val="00FD5C9F"/>
    <w:rsid w:val="00FE0903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75A7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8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F1495-273A-45BF-80C8-22788870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1291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149</cp:revision>
  <cp:lastPrinted>2025-02-04T03:36:00Z</cp:lastPrinted>
  <dcterms:created xsi:type="dcterms:W3CDTF">2018-10-12T13:02:00Z</dcterms:created>
  <dcterms:modified xsi:type="dcterms:W3CDTF">2025-02-04T03:38:00Z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