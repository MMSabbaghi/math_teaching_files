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1EB996" w14:textId="77777777" w:rsidR="00D12852" w:rsidRPr="006C6D45" w:rsidRDefault="00D12852">
      <w:pPr>
        <w:rPr>
          <w:rFonts w:ascii="Vazirmatn" w:hAnsi="Vazirmatn" w:hint="cs"/>
          <w:sz w:val="2"/>
          <w:szCs w:val="2"/>
          <w:rtl/>
          <w:lang w:bidi="fa-IR"/>
        </w:rPr>
      </w:pPr>
    </w:p>
    <w:tbl>
      <w:tblPr>
        <w:tblStyle w:val="TableGrid"/>
        <w:bidiVisual/>
        <w:tblW w:w="0" w:type="auto"/>
        <w:tblCellMar>
          <w:left w:w="57" w:type="dxa"/>
          <w:right w:w="57" w:type="dxa"/>
        </w:tblCellMar>
        <w:tblLook w:val="0600" w:firstRow="0" w:lastRow="0" w:firstColumn="0" w:lastColumn="0" w:noHBand="1" w:noVBand="1"/>
      </w:tblPr>
      <w:tblGrid>
        <w:gridCol w:w="616"/>
        <w:gridCol w:w="4007"/>
        <w:gridCol w:w="3405"/>
        <w:gridCol w:w="1899"/>
        <w:gridCol w:w="609"/>
      </w:tblGrid>
      <w:tr w:rsidR="00CE0CAD" w:rsidRPr="006C6D45" w14:paraId="52F37251" w14:textId="12DC3CC1" w:rsidTr="006E2E00">
        <w:trPr>
          <w:trHeight w:val="680"/>
        </w:trPr>
        <w:tc>
          <w:tcPr>
            <w:tcW w:w="4623" w:type="dxa"/>
            <w:gridSpan w:val="2"/>
            <w:shd w:val="clear" w:color="auto" w:fill="D9D9D9" w:themeFill="background1" w:themeFillShade="D9"/>
            <w:vAlign w:val="center"/>
          </w:tcPr>
          <w:p w14:paraId="51FF8739" w14:textId="6A3D3B99" w:rsidR="006B6EB5" w:rsidRPr="006C6D45" w:rsidRDefault="006B6EB5" w:rsidP="006B6EB5">
            <w:pPr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  <w:r w:rsidRPr="006C6D45">
              <w:rPr>
                <w:rFonts w:ascii="Vazirmatn" w:hAnsi="Vazirmatn" w:hint="cs"/>
                <w:sz w:val="28"/>
                <w:szCs w:val="28"/>
                <w:rtl/>
              </w:rPr>
              <w:t>نام و نام خانوادگی:</w:t>
            </w:r>
          </w:p>
        </w:tc>
        <w:tc>
          <w:tcPr>
            <w:tcW w:w="3405" w:type="dxa"/>
            <w:shd w:val="clear" w:color="auto" w:fill="D9D9D9" w:themeFill="background1" w:themeFillShade="D9"/>
            <w:vAlign w:val="center"/>
          </w:tcPr>
          <w:p w14:paraId="6BE2F352" w14:textId="6A3F75B6" w:rsidR="006B6EB5" w:rsidRPr="006C6D45" w:rsidRDefault="006B6EB5" w:rsidP="006B6EB5">
            <w:pPr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  <w:r w:rsidRPr="006C6D45">
              <w:rPr>
                <w:rFonts w:ascii="Vazirmatn" w:hAnsi="Vazirmatn" w:hint="cs"/>
                <w:sz w:val="28"/>
                <w:szCs w:val="28"/>
                <w:rtl/>
              </w:rPr>
              <w:t>کلاس ه</w:t>
            </w:r>
            <w:r w:rsidR="00CE23F5" w:rsidRPr="006C6D45">
              <w:rPr>
                <w:rFonts w:ascii="Vazirmatn" w:hAnsi="Vazirmatn" w:hint="cs"/>
                <w:sz w:val="28"/>
                <w:szCs w:val="28"/>
                <w:rtl/>
              </w:rPr>
              <w:t>شتم</w:t>
            </w:r>
            <w:r w:rsidRPr="006C6D45">
              <w:rPr>
                <w:rFonts w:ascii="Vazirmatn" w:hAnsi="Vazirmatn" w:hint="cs"/>
                <w:sz w:val="28"/>
                <w:szCs w:val="28"/>
                <w:rtl/>
              </w:rPr>
              <w:t>: ....................</w:t>
            </w:r>
          </w:p>
        </w:tc>
        <w:tc>
          <w:tcPr>
            <w:tcW w:w="2508" w:type="dxa"/>
            <w:gridSpan w:val="2"/>
            <w:shd w:val="clear" w:color="auto" w:fill="D9D9D9" w:themeFill="background1" w:themeFillShade="D9"/>
            <w:vAlign w:val="center"/>
          </w:tcPr>
          <w:p w14:paraId="26137302" w14:textId="61E02333" w:rsidR="006B6EB5" w:rsidRPr="006C6D45" w:rsidRDefault="006B6EB5" w:rsidP="006B6EB5">
            <w:pPr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  <w:r w:rsidRPr="006C6D45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نمره:</w:t>
            </w:r>
          </w:p>
        </w:tc>
      </w:tr>
      <w:tr w:rsidR="00CE0CAD" w:rsidRPr="006C6D45" w14:paraId="12C14B64" w14:textId="77777777" w:rsidTr="00523E52">
        <w:trPr>
          <w:trHeight w:val="971"/>
        </w:trPr>
        <w:tc>
          <w:tcPr>
            <w:tcW w:w="616" w:type="dxa"/>
          </w:tcPr>
          <w:p w14:paraId="121BCB51" w14:textId="77777777" w:rsidR="00C5022B" w:rsidRPr="006C6D45" w:rsidRDefault="00C5022B" w:rsidP="00493F7B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Vazirmatn" w:hAnsi="Vazirmatn"/>
                <w:sz w:val="28"/>
                <w:szCs w:val="28"/>
                <w:rtl/>
              </w:rPr>
            </w:pPr>
          </w:p>
        </w:tc>
        <w:tc>
          <w:tcPr>
            <w:tcW w:w="9311" w:type="dxa"/>
            <w:gridSpan w:val="3"/>
          </w:tcPr>
          <w:p w14:paraId="1B3F1610" w14:textId="1F93C85F" w:rsidR="00A14725" w:rsidRPr="006C6D45" w:rsidRDefault="00D266FE" w:rsidP="00A14725">
            <w:pPr>
              <w:spacing w:line="276" w:lineRule="auto"/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  <w:r>
              <w:rPr>
                <w:rFonts w:ascii="Vazirmatn" w:hAnsi="Vazirmatn" w:hint="cs"/>
                <w:noProof/>
                <w:sz w:val="28"/>
                <w:szCs w:val="28"/>
                <w:rtl/>
                <w:lang w:val="fa-IR" w:bidi="fa-IR"/>
              </w:rPr>
              <mc:AlternateContent>
                <mc:Choice Requires="wpg">
                  <w:drawing>
                    <wp:anchor distT="0" distB="0" distL="114300" distR="114300" simplePos="0" relativeHeight="251673600" behindDoc="0" locked="0" layoutInCell="1" allowOverlap="1" wp14:anchorId="46999E15" wp14:editId="77982813">
                      <wp:simplePos x="0" y="0"/>
                      <wp:positionH relativeFrom="column">
                        <wp:posOffset>80050</wp:posOffset>
                      </wp:positionH>
                      <wp:positionV relativeFrom="paragraph">
                        <wp:posOffset>125838</wp:posOffset>
                      </wp:positionV>
                      <wp:extent cx="1163955" cy="326390"/>
                      <wp:effectExtent l="0" t="0" r="0" b="0"/>
                      <wp:wrapNone/>
                      <wp:docPr id="9" name="Group 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63955" cy="326390"/>
                                <a:chOff x="14229" y="248862"/>
                                <a:chExt cx="1164516" cy="326989"/>
                              </a:xfrm>
                            </wpg:grpSpPr>
                            <wps:wsp>
                              <wps:cNvPr id="1" name="Straight Connector 1"/>
                              <wps:cNvCnPr/>
                              <wps:spPr>
                                <a:xfrm>
                                  <a:off x="138762" y="288196"/>
                                  <a:ext cx="871200" cy="0"/>
                                </a:xfrm>
                                <a:prstGeom prst="line">
                                  <a:avLst/>
                                </a:prstGeom>
                                <a:ln w="1270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" name="Oval 3"/>
                              <wps:cNvSpPr/>
                              <wps:spPr>
                                <a:xfrm>
                                  <a:off x="277522" y="249059"/>
                                  <a:ext cx="81833" cy="81833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" name="Text Box 4"/>
                              <wps:cNvSpPr txBox="1"/>
                              <wps:spPr>
                                <a:xfrm>
                                  <a:off x="184978" y="288196"/>
                                  <a:ext cx="299720" cy="2876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478F5163" w14:textId="60E5115B" w:rsidR="005C2B6E" w:rsidRDefault="005C2B6E">
                                    <w:pPr>
                                      <w:rPr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lang w:bidi="fa-IR"/>
                                      </w:rPr>
                                      <w:t>A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" name="Straight Connector 5"/>
                              <wps:cNvCnPr/>
                              <wps:spPr>
                                <a:xfrm>
                                  <a:off x="131645" y="249059"/>
                                  <a:ext cx="0" cy="81280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" name="Straight Connector 6"/>
                              <wps:cNvCnPr/>
                              <wps:spPr>
                                <a:xfrm>
                                  <a:off x="1014024" y="249059"/>
                                  <a:ext cx="0" cy="81280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" name="Text Box 7"/>
                              <wps:cNvSpPr txBox="1"/>
                              <wps:spPr>
                                <a:xfrm>
                                  <a:off x="14229" y="248862"/>
                                  <a:ext cx="263525" cy="2876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8312ACA" w14:textId="001A454C" w:rsidR="005C2B6E" w:rsidRDefault="005C2B6E" w:rsidP="005C2B6E">
                                    <w:pPr>
                                      <w:rPr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rtl/>
                                        <w:lang w:bidi="fa-IR"/>
                                      </w:rPr>
                                      <w:t>9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" name="Text Box 8"/>
                              <wps:cNvSpPr txBox="1"/>
                              <wps:spPr>
                                <a:xfrm>
                                  <a:off x="882200" y="252417"/>
                                  <a:ext cx="296545" cy="2876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5349AB0C" w14:textId="19EB0FC3" w:rsidR="005C2B6E" w:rsidRDefault="005C2B6E" w:rsidP="005C2B6E">
                                    <w:pPr>
                                      <w:rPr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rtl/>
                                        <w:lang w:bidi="fa-IR"/>
                                      </w:rPr>
                                      <w:t>10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6999E15" id="Group 9" o:spid="_x0000_s1026" style="position:absolute;left:0;text-align:left;margin-left:6.3pt;margin-top:9.9pt;width:91.65pt;height:25.7pt;z-index:251673600;mso-width-relative:margin;mso-height-relative:margin" coordorigin="142,2488" coordsize="11645,32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">
                      <v:line id="Straight Connector 1" o:spid="_x0000_s1027" style="position:absolute;visibility:visible;mso-wrap-style:square" from="1387,2881" to="10099,28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" strokecolor="black [3040]" strokeweight="1pt"/>
                      <v:oval id="Oval 3" o:spid="_x0000_s1028" style="position:absolute;left:2775;top:2490;width:818;height:8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" fillcolor="black [3213]" strokecolor="black [3213]" strokeweight="2pt"/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4" o:spid="_x0000_s1029" type="#_x0000_t202" style="position:absolute;left:1849;top:2881;width:2997;height:287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" filled="f" stroked="f" strokeweight=".5pt">
                        <v:textbox>
                          <w:txbxContent>
                            <w:p w14:paraId="478F5163" w14:textId="60E5115B" w:rsidR="005C2B6E" w:rsidRDefault="005C2B6E">
                              <w:pPr>
                                <w:rPr>
                                  <w:lang w:bidi="fa-IR"/>
                                </w:rPr>
                              </w:pPr>
                              <w:r>
                                <w:rPr>
                                  <w:lang w:bidi="fa-IR"/>
                                </w:rPr>
                                <w:t>A</w:t>
                              </w:r>
                            </w:p>
                          </w:txbxContent>
                        </v:textbox>
                      </v:shape>
                      <v:line id="Straight Connector 5" o:spid="_x0000_s1030" style="position:absolute;visibility:visible;mso-wrap-style:square" from="1316,2490" to="1316,33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" strokecolor="black [3213]" strokeweight="1.5pt"/>
                      <v:line id="Straight Connector 6" o:spid="_x0000_s1031" style="position:absolute;visibility:visible;mso-wrap-style:square" from="10140,2490" to="10140,33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" strokecolor="black [3213]" strokeweight="1.5pt"/>
                      <v:shape id="Text Box 7" o:spid="_x0000_s1032" type="#_x0000_t202" style="position:absolute;left:142;top:2488;width:2635;height:287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" filled="f" stroked="f" strokeweight=".5pt">
                        <v:textbox>
                          <w:txbxContent>
                            <w:p w14:paraId="28312ACA" w14:textId="001A454C" w:rsidR="005C2B6E" w:rsidRDefault="005C2B6E" w:rsidP="005C2B6E">
                              <w:pPr>
                                <w:rPr>
                                  <w:lang w:bidi="fa-IR"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  <w:lang w:bidi="fa-IR"/>
                                </w:rPr>
                                <w:t>9</w:t>
                              </w:r>
                            </w:p>
                          </w:txbxContent>
                        </v:textbox>
                      </v:shape>
                      <v:shape id="Text Box 8" o:spid="_x0000_s1033" type="#_x0000_t202" style="position:absolute;left:8822;top:2524;width:2965;height:287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" filled="f" stroked="f" strokeweight=".5pt">
                        <v:textbox>
                          <w:txbxContent>
                            <w:p w14:paraId="5349AB0C" w14:textId="19EB0FC3" w:rsidR="005C2B6E" w:rsidRDefault="005C2B6E" w:rsidP="005C2B6E">
                              <w:pPr>
                                <w:rPr>
                                  <w:lang w:bidi="fa-IR"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  <w:lang w:bidi="fa-IR"/>
                                </w:rPr>
                                <w:t>10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A14725" w:rsidRPr="006C6D45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الف)</w:t>
            </w:r>
            <w:r w:rsidR="00A14725" w:rsidRPr="006C6D45">
              <w:rPr>
                <w:noProof/>
                <w:lang w:bidi="fa-IR"/>
              </w:rPr>
              <w:t xml:space="preserve"> </w:t>
            </w:r>
            <w:r w:rsidR="00A14725" w:rsidRPr="006C6D45">
              <w:rPr>
                <w:rFonts w:ascii="Vazirmatn" w:hAnsi="Vazirmatn" w:hint="cs"/>
                <w:sz w:val="28"/>
                <w:szCs w:val="28"/>
                <w:rtl/>
              </w:rPr>
              <w:t xml:space="preserve">در محور روبرو ، نقطه </w:t>
            </w:r>
            <w:r w:rsidR="00A14725" w:rsidRPr="006C6D45">
              <w:rPr>
                <w:rFonts w:asciiTheme="majorBidi" w:hAnsiTheme="majorBidi"/>
                <w:sz w:val="28"/>
                <w:szCs w:val="28"/>
              </w:rPr>
              <w:t>A</w:t>
            </w:r>
            <w:r w:rsidR="00A14725" w:rsidRPr="006C6D45">
              <w:rPr>
                <w:rFonts w:ascii="Vazirmatn" w:hAnsi="Vazirmatn" w:hint="cs"/>
                <w:sz w:val="28"/>
                <w:szCs w:val="28"/>
                <w:rtl/>
              </w:rPr>
              <w:t xml:space="preserve"> ، کدام عدد می تواند باشد؟</w:t>
            </w:r>
            <w:r w:rsidR="00A14725" w:rsidRPr="006C6D45">
              <w:rPr>
                <w:noProof/>
                <w:lang w:bidi="fa-IR"/>
              </w:rPr>
              <w:t xml:space="preserve"> </w:t>
            </w:r>
          </w:p>
          <w:p w14:paraId="4F539BF8" w14:textId="753E44FF" w:rsidR="00A14725" w:rsidRPr="006C6D45" w:rsidRDefault="00A14725" w:rsidP="00287D93">
            <w:pPr>
              <w:spacing w:line="276" w:lineRule="auto"/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  <w:r w:rsidRPr="006C6D45">
              <w:rPr>
                <w:rFonts w:asciiTheme="majorBidi" w:hAnsiTheme="majorBidi" w:hint="cs"/>
                <w:color w:val="000000" w:themeColor="text1"/>
                <w:sz w:val="28"/>
                <w:szCs w:val="28"/>
                <w:rtl/>
              </w:rPr>
              <w:t xml:space="preserve">1) </w:t>
            </w:r>
            <w:r w:rsidRPr="006C6D45">
              <w:rPr>
                <w:position w:val="-8"/>
                <w:sz w:val="28"/>
                <w:szCs w:val="28"/>
                <w:lang w:bidi="fa-IR"/>
              </w:rPr>
              <w:object w:dxaOrig="560" w:dyaOrig="400" w14:anchorId="73A4A8C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8.55pt;height:19.45pt" o:ole="">
                  <v:imagedata r:id="rId8" o:title=""/>
                </v:shape>
                <o:OLEObject Type="Embed" ProgID="Equation.DSMT4" ShapeID="_x0000_i1025" DrawAspect="Content" ObjectID="_1786535611" r:id="rId9"/>
              </w:object>
            </w:r>
            <w:r w:rsidRPr="006C6D45">
              <w:rPr>
                <w:rFonts w:asciiTheme="majorBidi" w:hAnsiTheme="majorBidi"/>
                <w:color w:val="000000" w:themeColor="text1"/>
                <w:sz w:val="28"/>
                <w:szCs w:val="28"/>
                <w:rtl/>
              </w:rPr>
              <w:t xml:space="preserve"> </w:t>
            </w:r>
            <w:r w:rsidRPr="006C6D45">
              <w:rPr>
                <w:rFonts w:asciiTheme="majorBidi" w:hAnsiTheme="majorBidi"/>
                <w:color w:val="000000" w:themeColor="text1"/>
                <w:sz w:val="28"/>
                <w:szCs w:val="28"/>
              </w:rPr>
              <w:sym w:font="Wingdings" w:char="F06D"/>
            </w:r>
            <w:r w:rsidRPr="006C6D45">
              <w:rPr>
                <w:rFonts w:asciiTheme="majorBidi" w:hAnsiTheme="majorBidi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         2) </w:t>
            </w:r>
            <w:r w:rsidRPr="006C6D45">
              <w:rPr>
                <w:position w:val="-8"/>
                <w:sz w:val="28"/>
                <w:szCs w:val="28"/>
                <w:lang w:bidi="fa-IR"/>
              </w:rPr>
              <w:object w:dxaOrig="560" w:dyaOrig="400" w14:anchorId="0EEB24B9">
                <v:shape id="_x0000_i1026" type="#_x0000_t75" style="width:26.3pt;height:18.3pt" o:ole="">
                  <v:imagedata r:id="rId10" o:title=""/>
                </v:shape>
                <o:OLEObject Type="Embed" ProgID="Equation.DSMT4" ShapeID="_x0000_i1026" DrawAspect="Content" ObjectID="_1786535612" r:id="rId11"/>
              </w:object>
            </w:r>
            <w:r w:rsidRPr="006C6D45">
              <w:rPr>
                <w:rFonts w:asciiTheme="majorBidi" w:hAnsiTheme="majorBidi"/>
                <w:color w:val="000000" w:themeColor="text1"/>
                <w:sz w:val="28"/>
                <w:szCs w:val="28"/>
                <w:rtl/>
                <w:lang w:bidi="fa-IR"/>
              </w:rPr>
              <w:t xml:space="preserve"> </w:t>
            </w:r>
            <w:r w:rsidRPr="006C6D45">
              <w:rPr>
                <w:rFonts w:asciiTheme="majorBidi" w:hAnsiTheme="majorBidi"/>
                <w:color w:val="000000" w:themeColor="text1"/>
                <w:sz w:val="28"/>
                <w:szCs w:val="28"/>
                <w:lang w:bidi="fa-IR"/>
              </w:rPr>
              <w:sym w:font="Wingdings" w:char="F06D"/>
            </w:r>
            <w:r w:rsidRPr="006C6D45">
              <w:rPr>
                <w:rFonts w:asciiTheme="majorBidi" w:hAnsiTheme="majorBidi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          3)</w:t>
            </w:r>
            <w:r w:rsidRPr="006C6D45">
              <w:rPr>
                <w:position w:val="-8"/>
                <w:sz w:val="28"/>
                <w:szCs w:val="28"/>
                <w:lang w:bidi="fa-IR"/>
              </w:rPr>
              <w:object w:dxaOrig="520" w:dyaOrig="400" w14:anchorId="6DEC85A0">
                <v:shape id="_x0000_i1027" type="#_x0000_t75" style="width:25.15pt;height:19.45pt" o:ole="">
                  <v:imagedata r:id="rId12" o:title=""/>
                </v:shape>
                <o:OLEObject Type="Embed" ProgID="Equation.DSMT4" ShapeID="_x0000_i1027" DrawAspect="Content" ObjectID="_1786535613" r:id="rId13"/>
              </w:object>
            </w:r>
            <w:r w:rsidRPr="006C6D45">
              <w:rPr>
                <w:rFonts w:asciiTheme="majorBidi" w:hAnsiTheme="majorBidi"/>
                <w:color w:val="000000" w:themeColor="text1"/>
                <w:sz w:val="28"/>
                <w:szCs w:val="28"/>
                <w:rtl/>
                <w:lang w:bidi="fa-IR"/>
              </w:rPr>
              <w:t xml:space="preserve"> </w:t>
            </w:r>
            <w:r w:rsidRPr="006C6D45">
              <w:rPr>
                <w:lang w:bidi="fa-IR"/>
              </w:rPr>
              <w:sym w:font="Wingdings" w:char="F06D"/>
            </w:r>
            <w:r w:rsidRPr="006C6D45">
              <w:rPr>
                <w:rFonts w:asciiTheme="majorBidi" w:hAnsiTheme="majorBidi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           4)   </w:t>
            </w:r>
            <w:r w:rsidRPr="006C6D45">
              <w:rPr>
                <w:position w:val="-8"/>
                <w:sz w:val="28"/>
                <w:szCs w:val="28"/>
                <w:lang w:bidi="fa-IR"/>
              </w:rPr>
              <w:object w:dxaOrig="560" w:dyaOrig="400" w14:anchorId="25CF42B6">
                <v:shape id="_x0000_i1028" type="#_x0000_t75" style="width:28.55pt;height:19.45pt" o:ole="">
                  <v:imagedata r:id="rId14" o:title=""/>
                </v:shape>
                <o:OLEObject Type="Embed" ProgID="Equation.DSMT4" ShapeID="_x0000_i1028" DrawAspect="Content" ObjectID="_1786535614" r:id="rId15"/>
              </w:object>
            </w:r>
            <w:r w:rsidRPr="006C6D45">
              <w:rPr>
                <w:rFonts w:asciiTheme="majorBidi" w:hAnsiTheme="majorBidi"/>
                <w:color w:val="000000" w:themeColor="text1"/>
                <w:sz w:val="28"/>
                <w:szCs w:val="28"/>
                <w:rtl/>
                <w:lang w:bidi="fa-IR"/>
              </w:rPr>
              <w:t xml:space="preserve"> </w:t>
            </w:r>
            <w:r w:rsidRPr="006C6D45">
              <w:rPr>
                <w:lang w:bidi="fa-IR"/>
              </w:rPr>
              <w:sym w:font="Wingdings" w:char="F06D"/>
            </w:r>
          </w:p>
        </w:tc>
        <w:tc>
          <w:tcPr>
            <w:tcW w:w="609" w:type="dxa"/>
            <w:vAlign w:val="center"/>
          </w:tcPr>
          <w:p w14:paraId="5593661D" w14:textId="41D1187D" w:rsidR="00C5022B" w:rsidRPr="006C6D45" w:rsidRDefault="00922A68" w:rsidP="00FD1E05">
            <w:pPr>
              <w:jc w:val="center"/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  <w:r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5/0</w:t>
            </w:r>
          </w:p>
        </w:tc>
      </w:tr>
      <w:tr w:rsidR="00287D93" w:rsidRPr="006C6D45" w14:paraId="086FC8E4" w14:textId="77777777" w:rsidTr="00287D93">
        <w:trPr>
          <w:trHeight w:val="1072"/>
        </w:trPr>
        <w:tc>
          <w:tcPr>
            <w:tcW w:w="616" w:type="dxa"/>
          </w:tcPr>
          <w:p w14:paraId="26CF3B83" w14:textId="77777777" w:rsidR="00287D93" w:rsidRPr="006C6D45" w:rsidRDefault="00287D93" w:rsidP="00493F7B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Vazirmatn" w:hAnsi="Vazirmatn"/>
                <w:sz w:val="28"/>
                <w:szCs w:val="28"/>
                <w:rtl/>
              </w:rPr>
            </w:pPr>
          </w:p>
        </w:tc>
        <w:tc>
          <w:tcPr>
            <w:tcW w:w="9311" w:type="dxa"/>
            <w:gridSpan w:val="3"/>
          </w:tcPr>
          <w:p w14:paraId="56DECDCE" w14:textId="201F5D26" w:rsidR="00287D93" w:rsidRDefault="00287D93" w:rsidP="00A14725">
            <w:pPr>
              <w:spacing w:line="276" w:lineRule="auto"/>
              <w:rPr>
                <w:rFonts w:ascii="Vazirmatn" w:hAnsi="Vazirmatn" w:hint="cs"/>
                <w:noProof/>
                <w:sz w:val="28"/>
                <w:szCs w:val="28"/>
                <w:rtl/>
                <w:lang w:val="fa-IR" w:bidi="fa-IR"/>
              </w:rPr>
            </w:pPr>
            <w:r>
              <w:rPr>
                <w:rFonts w:ascii="Vazirmatn" w:hAnsi="Vazirmatn" w:hint="cs"/>
                <w:noProof/>
                <w:sz w:val="28"/>
                <w:szCs w:val="28"/>
                <w:rtl/>
                <w:lang w:val="fa-IR" w:bidi="fa-IR"/>
              </w:rPr>
              <w:t>درستی یا نادرستی هر یک از تساوی های زیر را مشخص کنید.</w:t>
            </w:r>
          </w:p>
          <w:tbl>
            <w:tblPr>
              <w:tblStyle w:val="PlainTable5"/>
              <w:bidiVisual/>
              <w:tblW w:w="0" w:type="auto"/>
              <w:tblLook w:val="0600" w:firstRow="0" w:lastRow="0" w:firstColumn="0" w:lastColumn="0" w:noHBand="1" w:noVBand="1"/>
            </w:tblPr>
            <w:tblGrid>
              <w:gridCol w:w="2296"/>
              <w:gridCol w:w="2297"/>
              <w:gridCol w:w="2297"/>
              <w:gridCol w:w="2297"/>
            </w:tblGrid>
            <w:tr w:rsidR="00287D93" w14:paraId="3D7696AC" w14:textId="77777777" w:rsidTr="00287D93">
              <w:tc>
                <w:tcPr>
                  <w:tcW w:w="2296" w:type="dxa"/>
                  <w:vAlign w:val="center"/>
                </w:tcPr>
                <w:p w14:paraId="65D304A5" w14:textId="16AF3AA8" w:rsidR="00287D93" w:rsidRDefault="00287D93" w:rsidP="00287D93">
                  <w:pPr>
                    <w:spacing w:line="276" w:lineRule="auto"/>
                    <w:jc w:val="center"/>
                    <w:rPr>
                      <w:rFonts w:ascii="Vazirmatn" w:hAnsi="Vazirmatn" w:hint="cs"/>
                      <w:noProof/>
                      <w:sz w:val="28"/>
                      <w:szCs w:val="28"/>
                      <w:rtl/>
                      <w:lang w:val="fa-IR" w:bidi="fa-IR"/>
                    </w:rPr>
                  </w:pPr>
                  <w:r w:rsidRPr="007F141C">
                    <w:rPr>
                      <w:b w:val="0"/>
                      <w:bCs w:val="0"/>
                      <w:noProof/>
                      <w:position w:val="-6"/>
                      <w:sz w:val="28"/>
                      <w:szCs w:val="28"/>
                    </w:rPr>
                    <w:object w:dxaOrig="1340" w:dyaOrig="440" w14:anchorId="6236216A">
                      <v:shape id="_x0000_i1214" type="#_x0000_t75" style="width:67.45pt;height:21.7pt" o:ole="">
                        <v:imagedata r:id="rId16" o:title=""/>
                      </v:shape>
                      <o:OLEObject Type="Embed" ProgID="Equation.DSMT4" ShapeID="_x0000_i1214" DrawAspect="Content" ObjectID="_1786535615" r:id="rId17"/>
                    </w:object>
                  </w:r>
                </w:p>
              </w:tc>
              <w:tc>
                <w:tcPr>
                  <w:tcW w:w="2297" w:type="dxa"/>
                  <w:vAlign w:val="center"/>
                </w:tcPr>
                <w:p w14:paraId="6B661531" w14:textId="6ED9BD98" w:rsidR="00287D93" w:rsidRDefault="00287D93" w:rsidP="00287D93">
                  <w:pPr>
                    <w:spacing w:line="276" w:lineRule="auto"/>
                    <w:jc w:val="center"/>
                    <w:rPr>
                      <w:rFonts w:ascii="Vazirmatn" w:hAnsi="Vazirmatn" w:hint="cs"/>
                      <w:noProof/>
                      <w:sz w:val="28"/>
                      <w:szCs w:val="28"/>
                      <w:rtl/>
                      <w:lang w:val="fa-IR" w:bidi="fa-IR"/>
                    </w:rPr>
                  </w:pPr>
                  <w:r w:rsidRPr="00A61818">
                    <w:rPr>
                      <w:b w:val="0"/>
                      <w:bCs w:val="0"/>
                      <w:noProof/>
                      <w:position w:val="-8"/>
                      <w:sz w:val="28"/>
                      <w:szCs w:val="28"/>
                    </w:rPr>
                    <w:object w:dxaOrig="960" w:dyaOrig="400" w14:anchorId="1255563B">
                      <v:shape id="_x0000_i1213" type="#_x0000_t75" style="width:54.85pt;height:20.55pt" o:ole="">
                        <v:imagedata r:id="rId18" o:title=""/>
                      </v:shape>
                      <o:OLEObject Type="Embed" ProgID="Equation.DSMT4" ShapeID="_x0000_i1213" DrawAspect="Content" ObjectID="_1786535616" r:id="rId19"/>
                    </w:object>
                  </w:r>
                </w:p>
              </w:tc>
              <w:tc>
                <w:tcPr>
                  <w:tcW w:w="2297" w:type="dxa"/>
                  <w:vAlign w:val="center"/>
                </w:tcPr>
                <w:p w14:paraId="4647DE2E" w14:textId="46F70748" w:rsidR="00287D93" w:rsidRDefault="00287D93" w:rsidP="00287D93">
                  <w:pPr>
                    <w:spacing w:line="276" w:lineRule="auto"/>
                    <w:jc w:val="center"/>
                    <w:rPr>
                      <w:rFonts w:ascii="Vazirmatn" w:hAnsi="Vazirmatn" w:hint="cs"/>
                      <w:noProof/>
                      <w:sz w:val="28"/>
                      <w:szCs w:val="28"/>
                      <w:rtl/>
                      <w:lang w:val="fa-IR" w:bidi="fa-IR"/>
                    </w:rPr>
                  </w:pPr>
                  <w:r w:rsidRPr="007F141C">
                    <w:rPr>
                      <w:b w:val="0"/>
                      <w:bCs w:val="0"/>
                      <w:noProof/>
                      <w:position w:val="-6"/>
                      <w:sz w:val="28"/>
                      <w:szCs w:val="28"/>
                    </w:rPr>
                    <w:object w:dxaOrig="1579" w:dyaOrig="440" w14:anchorId="0EC848F4">
                      <v:shape id="_x0000_i1212" type="#_x0000_t75" style="width:78.85pt;height:21.7pt" o:ole="">
                        <v:imagedata r:id="rId20" o:title=""/>
                      </v:shape>
                      <o:OLEObject Type="Embed" ProgID="Equation.DSMT4" ShapeID="_x0000_i1212" DrawAspect="Content" ObjectID="_1786535617" r:id="rId21"/>
                    </w:object>
                  </w:r>
                </w:p>
              </w:tc>
              <w:tc>
                <w:tcPr>
                  <w:tcW w:w="2297" w:type="dxa"/>
                  <w:vAlign w:val="center"/>
                </w:tcPr>
                <w:p w14:paraId="4E235B68" w14:textId="20588BB9" w:rsidR="00287D93" w:rsidRDefault="00287D93" w:rsidP="00287D93">
                  <w:pPr>
                    <w:spacing w:line="276" w:lineRule="auto"/>
                    <w:jc w:val="center"/>
                    <w:rPr>
                      <w:rFonts w:ascii="Vazirmatn" w:hAnsi="Vazirmatn" w:hint="cs"/>
                      <w:noProof/>
                      <w:sz w:val="28"/>
                      <w:szCs w:val="28"/>
                      <w:rtl/>
                      <w:lang w:val="fa-IR" w:bidi="fa-IR"/>
                    </w:rPr>
                  </w:pPr>
                  <w:r w:rsidRPr="007F141C">
                    <w:rPr>
                      <w:b w:val="0"/>
                      <w:bCs w:val="0"/>
                      <w:noProof/>
                      <w:position w:val="-26"/>
                      <w:sz w:val="28"/>
                      <w:szCs w:val="28"/>
                    </w:rPr>
                    <w:object w:dxaOrig="1400" w:dyaOrig="760" w14:anchorId="332CF13F">
                      <v:shape id="_x0000_i1211" type="#_x0000_t75" style="width:66.3pt;height:32pt" o:ole="">
                        <v:imagedata r:id="rId22" o:title=""/>
                      </v:shape>
                      <o:OLEObject Type="Embed" ProgID="Equation.DSMT4" ShapeID="_x0000_i1211" DrawAspect="Content" ObjectID="_1786535618" r:id="rId23"/>
                    </w:object>
                  </w:r>
                </w:p>
              </w:tc>
            </w:tr>
          </w:tbl>
          <w:p w14:paraId="772ADD03" w14:textId="7258E1E4" w:rsidR="00287D93" w:rsidRDefault="00287D93" w:rsidP="00A14725">
            <w:pPr>
              <w:spacing w:line="276" w:lineRule="auto"/>
              <w:rPr>
                <w:rFonts w:ascii="Vazirmatn" w:hAnsi="Vazirmatn" w:hint="cs"/>
                <w:noProof/>
                <w:sz w:val="28"/>
                <w:szCs w:val="28"/>
                <w:rtl/>
                <w:lang w:val="fa-IR" w:bidi="fa-IR"/>
              </w:rPr>
            </w:pPr>
          </w:p>
        </w:tc>
        <w:tc>
          <w:tcPr>
            <w:tcW w:w="609" w:type="dxa"/>
            <w:vAlign w:val="center"/>
          </w:tcPr>
          <w:p w14:paraId="426DC6C8" w14:textId="3289FA6C" w:rsidR="00287D93" w:rsidRPr="006C6D45" w:rsidRDefault="00287D93" w:rsidP="00FD1E05">
            <w:pPr>
              <w:jc w:val="center"/>
              <w:rPr>
                <w:rFonts w:ascii="Vazirmatn" w:hAnsi="Vazirmatn" w:hint="cs"/>
                <w:sz w:val="28"/>
                <w:szCs w:val="28"/>
                <w:rtl/>
                <w:lang w:bidi="fa-IR"/>
              </w:rPr>
            </w:pPr>
            <w:r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1</w:t>
            </w:r>
          </w:p>
        </w:tc>
      </w:tr>
      <w:tr w:rsidR="00A14725" w:rsidRPr="006C6D45" w14:paraId="24DAEA28" w14:textId="77777777" w:rsidTr="00523E52">
        <w:trPr>
          <w:trHeight w:val="971"/>
        </w:trPr>
        <w:tc>
          <w:tcPr>
            <w:tcW w:w="616" w:type="dxa"/>
          </w:tcPr>
          <w:p w14:paraId="10CDC611" w14:textId="77777777" w:rsidR="00A14725" w:rsidRPr="006C6D45" w:rsidRDefault="00A14725" w:rsidP="00493F7B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Vazirmatn" w:hAnsi="Vazirmatn"/>
                <w:sz w:val="28"/>
                <w:szCs w:val="28"/>
                <w:rtl/>
              </w:rPr>
            </w:pPr>
          </w:p>
        </w:tc>
        <w:tc>
          <w:tcPr>
            <w:tcW w:w="9311" w:type="dxa"/>
            <w:gridSpan w:val="3"/>
          </w:tcPr>
          <w:p w14:paraId="6907BBB9" w14:textId="2B93317F" w:rsidR="00A14725" w:rsidRPr="006C6D45" w:rsidRDefault="00A14725" w:rsidP="00A14725">
            <w:pPr>
              <w:spacing w:line="276" w:lineRule="auto"/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  <w:r w:rsidRPr="006C6D45">
              <w:rPr>
                <w:rFonts w:ascii="Vazirmatn" w:hAnsi="Vazirmatn" w:hint="cs"/>
                <w:sz w:val="28"/>
                <w:szCs w:val="28"/>
                <w:rtl/>
              </w:rPr>
              <w:t>الف)</w:t>
            </w:r>
            <w:r w:rsidRPr="006C6D45">
              <w:rPr>
                <w:rtl/>
              </w:rPr>
              <w:t xml:space="preserve"> </w:t>
            </w:r>
            <w:r w:rsidRPr="006C6D45">
              <w:rPr>
                <w:rFonts w:ascii="Vazirmatn" w:hAnsi="Vazirmatn"/>
                <w:sz w:val="28"/>
                <w:szCs w:val="28"/>
                <w:rtl/>
                <w:lang w:bidi="fa-IR"/>
              </w:rPr>
              <w:t>ربع عدد</w:t>
            </w:r>
            <w:r w:rsidRPr="006C6D45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 xml:space="preserve"> </w:t>
            </w:r>
            <w:r w:rsidR="00696648" w:rsidRPr="006C6D45">
              <w:rPr>
                <w:rFonts w:ascii="Vazirmatn" w:hAnsi="Vazirmatn"/>
                <w:position w:val="-6"/>
                <w:sz w:val="28"/>
                <w:szCs w:val="28"/>
                <w:lang w:bidi="fa-IR"/>
              </w:rPr>
              <w:object w:dxaOrig="279" w:dyaOrig="360" w14:anchorId="31063F41">
                <v:shape id="_x0000_i1246" type="#_x0000_t75" style="width:14.25pt;height:18.15pt" o:ole="">
                  <v:imagedata r:id="rId24" o:title=""/>
                </v:shape>
                <o:OLEObject Type="Embed" ProgID="Equation.DSMT4" ShapeID="_x0000_i1246" DrawAspect="Content" ObjectID="_1786535619" r:id="rId25"/>
              </w:object>
            </w:r>
            <w:r w:rsidRPr="006C6D45">
              <w:rPr>
                <w:rFonts w:ascii="Vazirmatn" w:hAnsi="Vazirmatn"/>
                <w:sz w:val="28"/>
                <w:szCs w:val="28"/>
                <w:rtl/>
                <w:lang w:bidi="fa-IR"/>
              </w:rPr>
              <w:t xml:space="preserve"> به صورت عدد</w:t>
            </w:r>
            <w:r w:rsidRPr="006C6D45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ی</w:t>
            </w:r>
            <w:r w:rsidRPr="006C6D45">
              <w:rPr>
                <w:rFonts w:ascii="Vazirmatn" w:hAnsi="Vazirmatn"/>
                <w:sz w:val="28"/>
                <w:szCs w:val="28"/>
                <w:rtl/>
                <w:lang w:bidi="fa-IR"/>
              </w:rPr>
              <w:t xml:space="preserve"> توان دار </w:t>
            </w:r>
            <w:r w:rsidRPr="006C6D45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بنویسید.</w:t>
            </w:r>
          </w:p>
          <w:p w14:paraId="41343465" w14:textId="2AD9A166" w:rsidR="00A14725" w:rsidRPr="006C6D45" w:rsidRDefault="00A14725" w:rsidP="00A14725">
            <w:pPr>
              <w:spacing w:line="276" w:lineRule="auto"/>
              <w:rPr>
                <w:rFonts w:ascii="Vazirmatn" w:hAnsi="Vazirmatn" w:hint="cs"/>
                <w:sz w:val="28"/>
                <w:szCs w:val="28"/>
                <w:rtl/>
                <w:lang w:bidi="fa-IR"/>
              </w:rPr>
            </w:pPr>
            <w:r w:rsidRPr="006C6D45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 xml:space="preserve">ب) 7 برابر عدد </w:t>
            </w:r>
            <w:r w:rsidR="00696648" w:rsidRPr="006C6D45">
              <w:rPr>
                <w:rFonts w:ascii="Vazirmatn" w:hAnsi="Vazirmatn"/>
                <w:position w:val="-6"/>
                <w:sz w:val="28"/>
                <w:szCs w:val="28"/>
                <w:lang w:bidi="fa-IR"/>
              </w:rPr>
              <w:object w:dxaOrig="360" w:dyaOrig="360" w14:anchorId="57B5804C">
                <v:shape id="_x0000_i1248" type="#_x0000_t75" style="width:18.15pt;height:18.15pt" o:ole="">
                  <v:imagedata r:id="rId26" o:title=""/>
                </v:shape>
                <o:OLEObject Type="Embed" ProgID="Equation.DSMT4" ShapeID="_x0000_i1248" DrawAspect="Content" ObjectID="_1786535620" r:id="rId27"/>
              </w:object>
            </w:r>
            <w:r w:rsidRPr="006C6D45">
              <w:rPr>
                <w:rFonts w:ascii="Vazirmatn" w:hAnsi="Vazirmatn"/>
                <w:sz w:val="28"/>
                <w:szCs w:val="28"/>
                <w:rtl/>
                <w:lang w:bidi="fa-IR"/>
              </w:rPr>
              <w:t xml:space="preserve"> به صورت عدد</w:t>
            </w:r>
            <w:r w:rsidRPr="006C6D45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ی</w:t>
            </w:r>
            <w:r w:rsidRPr="006C6D45">
              <w:rPr>
                <w:rFonts w:ascii="Vazirmatn" w:hAnsi="Vazirmatn"/>
                <w:sz w:val="28"/>
                <w:szCs w:val="28"/>
                <w:rtl/>
                <w:lang w:bidi="fa-IR"/>
              </w:rPr>
              <w:t xml:space="preserve"> توان دار بنو</w:t>
            </w:r>
            <w:r w:rsidRPr="006C6D45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ی</w:t>
            </w:r>
            <w:r w:rsidRPr="006C6D45">
              <w:rPr>
                <w:rFonts w:ascii="Vazirmatn" w:hAnsi="Vazirmatn" w:hint="eastAsia"/>
                <w:sz w:val="28"/>
                <w:szCs w:val="28"/>
                <w:rtl/>
                <w:lang w:bidi="fa-IR"/>
              </w:rPr>
              <w:t>س</w:t>
            </w:r>
            <w:r w:rsidRPr="006C6D45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ی</w:t>
            </w:r>
            <w:r w:rsidRPr="006C6D45">
              <w:rPr>
                <w:rFonts w:ascii="Vazirmatn" w:hAnsi="Vazirmatn" w:hint="eastAsia"/>
                <w:sz w:val="28"/>
                <w:szCs w:val="28"/>
                <w:rtl/>
                <w:lang w:bidi="fa-IR"/>
              </w:rPr>
              <w:t>د</w:t>
            </w:r>
            <w:r w:rsidRPr="006C6D45">
              <w:rPr>
                <w:rFonts w:ascii="Vazirmatn" w:hAnsi="Vazirmatn"/>
                <w:sz w:val="28"/>
                <w:szCs w:val="28"/>
                <w:rtl/>
                <w:lang w:bidi="fa-IR"/>
              </w:rPr>
              <w:t>.</w:t>
            </w:r>
          </w:p>
        </w:tc>
        <w:tc>
          <w:tcPr>
            <w:tcW w:w="609" w:type="dxa"/>
            <w:vAlign w:val="center"/>
          </w:tcPr>
          <w:p w14:paraId="0ACAE5B4" w14:textId="1206B39E" w:rsidR="00A14725" w:rsidRPr="006C6D45" w:rsidRDefault="007E2F44" w:rsidP="00FD1E05">
            <w:pPr>
              <w:jc w:val="center"/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  <w:r w:rsidRPr="006C6D45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1</w:t>
            </w:r>
          </w:p>
        </w:tc>
      </w:tr>
      <w:tr w:rsidR="00E3012E" w:rsidRPr="006C6D45" w14:paraId="6CEB03C8" w14:textId="77777777" w:rsidTr="0062707F">
        <w:trPr>
          <w:trHeight w:val="1320"/>
        </w:trPr>
        <w:tc>
          <w:tcPr>
            <w:tcW w:w="616" w:type="dxa"/>
          </w:tcPr>
          <w:p w14:paraId="503309F6" w14:textId="77777777" w:rsidR="00E3012E" w:rsidRPr="006C6D45" w:rsidRDefault="00E3012E" w:rsidP="00493F7B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Vazirmatn" w:hAnsi="Vazirmatn"/>
                <w:sz w:val="28"/>
                <w:szCs w:val="28"/>
                <w:rtl/>
              </w:rPr>
            </w:pPr>
          </w:p>
        </w:tc>
        <w:tc>
          <w:tcPr>
            <w:tcW w:w="9311" w:type="dxa"/>
            <w:gridSpan w:val="3"/>
          </w:tcPr>
          <w:p w14:paraId="2F725BC9" w14:textId="4791DBD2" w:rsidR="00E3012E" w:rsidRPr="006C6D45" w:rsidRDefault="0062707F" w:rsidP="0062707F">
            <w:pPr>
              <w:rPr>
                <w:rFonts w:ascii="Vazirmatn" w:hAnsi="Vazirmatn"/>
                <w:sz w:val="16"/>
                <w:szCs w:val="16"/>
                <w:rtl/>
                <w:lang w:bidi="fa-IR"/>
              </w:rPr>
            </w:pPr>
            <w:r w:rsidRPr="006C6D45">
              <w:rPr>
                <w:rFonts w:ascii="Vazirmatn" w:hAnsi="Vazirmatn"/>
                <w:sz w:val="28"/>
                <w:szCs w:val="28"/>
                <w:rtl/>
                <w:lang w:bidi="fa-IR"/>
              </w:rPr>
              <w:t>حاصل عبارات ز</w:t>
            </w:r>
            <w:r w:rsidRPr="006C6D45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ی</w:t>
            </w:r>
            <w:r w:rsidRPr="006C6D45">
              <w:rPr>
                <w:rFonts w:ascii="Vazirmatn" w:hAnsi="Vazirmatn" w:hint="eastAsia"/>
                <w:sz w:val="28"/>
                <w:szCs w:val="28"/>
                <w:rtl/>
                <w:lang w:bidi="fa-IR"/>
              </w:rPr>
              <w:t>ر</w:t>
            </w:r>
            <w:r w:rsidRPr="006C6D45">
              <w:rPr>
                <w:rFonts w:ascii="Vazirmatn" w:hAnsi="Vazirmatn"/>
                <w:sz w:val="28"/>
                <w:szCs w:val="28"/>
                <w:rtl/>
                <w:lang w:bidi="fa-IR"/>
              </w:rPr>
              <w:t xml:space="preserve"> را به</w:t>
            </w:r>
            <w:r w:rsidRPr="006C6D45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 xml:space="preserve"> </w:t>
            </w:r>
            <w:r w:rsidRPr="006C6D45">
              <w:rPr>
                <w:rFonts w:ascii="Vazirmatn" w:hAnsi="Vazirmatn"/>
                <w:sz w:val="28"/>
                <w:szCs w:val="28"/>
                <w:rtl/>
                <w:lang w:bidi="fa-IR"/>
              </w:rPr>
              <w:t>صورت توان دار بنو</w:t>
            </w:r>
            <w:r w:rsidRPr="006C6D45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ی</w:t>
            </w:r>
            <w:r w:rsidRPr="006C6D45">
              <w:rPr>
                <w:rFonts w:ascii="Vazirmatn" w:hAnsi="Vazirmatn" w:hint="eastAsia"/>
                <w:sz w:val="28"/>
                <w:szCs w:val="28"/>
                <w:rtl/>
                <w:lang w:bidi="fa-IR"/>
              </w:rPr>
              <w:t>س</w:t>
            </w:r>
            <w:r w:rsidRPr="006C6D45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ی</w:t>
            </w:r>
            <w:r w:rsidRPr="006C6D45">
              <w:rPr>
                <w:rFonts w:ascii="Vazirmatn" w:hAnsi="Vazirmatn" w:hint="eastAsia"/>
                <w:sz w:val="28"/>
                <w:szCs w:val="28"/>
                <w:rtl/>
                <w:lang w:bidi="fa-IR"/>
              </w:rPr>
              <w:t>د</w:t>
            </w:r>
            <w:r w:rsidRPr="006C6D45">
              <w:rPr>
                <w:rFonts w:ascii="Vazirmatn" w:hAnsi="Vazirmatn"/>
                <w:sz w:val="28"/>
                <w:szCs w:val="28"/>
                <w:rtl/>
                <w:lang w:bidi="fa-IR"/>
              </w:rPr>
              <w:t>.</w:t>
            </w:r>
          </w:p>
          <w:tbl>
            <w:tblPr>
              <w:tblStyle w:val="PlainTable5"/>
              <w:bidiVisual/>
              <w:tblW w:w="0" w:type="auto"/>
              <w:tblLook w:val="0600" w:firstRow="0" w:lastRow="0" w:firstColumn="0" w:lastColumn="0" w:noHBand="1" w:noVBand="1"/>
            </w:tblPr>
            <w:tblGrid>
              <w:gridCol w:w="4593"/>
              <w:gridCol w:w="4594"/>
            </w:tblGrid>
            <w:tr w:rsidR="0062707F" w:rsidRPr="006C6D45" w14:paraId="20975B53" w14:textId="77777777" w:rsidTr="0056743B">
              <w:tc>
                <w:tcPr>
                  <w:tcW w:w="4593" w:type="dxa"/>
                </w:tcPr>
                <w:p w14:paraId="6077859F" w14:textId="7BBFBD16" w:rsidR="0062707F" w:rsidRPr="006C6D45" w:rsidRDefault="0062707F" w:rsidP="0062707F">
                  <w:pPr>
                    <w:jc w:val="right"/>
                    <w:rPr>
                      <w:rFonts w:ascii="Vazirmatn" w:hAnsi="Vazirmatn"/>
                      <w:sz w:val="16"/>
                      <w:szCs w:val="16"/>
                      <w:rtl/>
                      <w:lang w:bidi="fa-IR"/>
                    </w:rPr>
                  </w:pPr>
                  <w:r w:rsidRPr="006C6D45">
                    <w:rPr>
                      <w:rFonts w:ascii="Vazirmatn" w:hAnsi="Vazirmatn"/>
                      <w:position w:val="-12"/>
                      <w:sz w:val="28"/>
                      <w:szCs w:val="28"/>
                      <w:lang w:bidi="fa-IR"/>
                    </w:rPr>
                    <w:object w:dxaOrig="1040" w:dyaOrig="420" w14:anchorId="524C914A">
                      <v:shape id="_x0000_i1036" type="#_x0000_t75" style="width:51.9pt;height:21.4pt" o:ole="">
                        <v:imagedata r:id="rId28" o:title=""/>
                      </v:shape>
                      <o:OLEObject Type="Embed" ProgID="Equation.DSMT4" ShapeID="_x0000_i1036" DrawAspect="Content" ObjectID="_1786535621" r:id="rId29"/>
                    </w:object>
                  </w:r>
                </w:p>
              </w:tc>
              <w:tc>
                <w:tcPr>
                  <w:tcW w:w="4594" w:type="dxa"/>
                </w:tcPr>
                <w:p w14:paraId="644E080A" w14:textId="0B69B0A2" w:rsidR="0062707F" w:rsidRPr="006C6D45" w:rsidRDefault="0056743B" w:rsidP="0062707F">
                  <w:pPr>
                    <w:jc w:val="right"/>
                    <w:rPr>
                      <w:rFonts w:ascii="Vazirmatn" w:hAnsi="Vazirmatn"/>
                      <w:sz w:val="16"/>
                      <w:szCs w:val="16"/>
                      <w:rtl/>
                      <w:lang w:bidi="fa-IR"/>
                    </w:rPr>
                  </w:pPr>
                  <w:r w:rsidRPr="006C6D45">
                    <w:rPr>
                      <w:noProof/>
                      <w:position w:val="-6"/>
                    </w:rPr>
                    <w:object w:dxaOrig="1080" w:dyaOrig="435" w14:anchorId="5FA0E27E">
                      <v:shape id="_x0000_i1037" type="#_x0000_t75" style="width:53.85pt;height:22.05pt" o:ole="">
                        <v:imagedata r:id="rId30" o:title=""/>
                      </v:shape>
                      <o:OLEObject Type="Embed" ProgID="Equation.DSMT4" ShapeID="_x0000_i1037" DrawAspect="Content" ObjectID="_1786535622" r:id="rId31"/>
                    </w:object>
                  </w:r>
                  <w:r w:rsidRPr="006C6D45">
                    <w:rPr>
                      <w:rFonts w:hint="cs"/>
                      <w:noProof/>
                      <w:rtl/>
                    </w:rPr>
                    <w:t xml:space="preserve"> </w:t>
                  </w:r>
                </w:p>
              </w:tc>
            </w:tr>
            <w:tr w:rsidR="0056743B" w:rsidRPr="006C6D45" w14:paraId="599FB356" w14:textId="77777777" w:rsidTr="0056743B">
              <w:tc>
                <w:tcPr>
                  <w:tcW w:w="4593" w:type="dxa"/>
                </w:tcPr>
                <w:p w14:paraId="16D9311E" w14:textId="4097F5C4" w:rsidR="0056743B" w:rsidRPr="006C6D45" w:rsidRDefault="0056743B" w:rsidP="0062707F">
                  <w:pPr>
                    <w:jc w:val="right"/>
                    <w:rPr>
                      <w:rFonts w:ascii="Vazirmatn" w:hAnsi="Vazirmatn"/>
                      <w:sz w:val="28"/>
                      <w:szCs w:val="28"/>
                      <w:lang w:bidi="fa-IR"/>
                    </w:rPr>
                  </w:pPr>
                  <w:r w:rsidRPr="006C6D45">
                    <w:rPr>
                      <w:noProof/>
                      <w:position w:val="-6"/>
                    </w:rPr>
                    <w:object w:dxaOrig="1215" w:dyaOrig="435" w14:anchorId="03612368">
                      <v:shape id="_x0000_i1038" type="#_x0000_t75" style="width:60.3pt;height:22.05pt" o:ole="">
                        <v:imagedata r:id="rId32" o:title=""/>
                      </v:shape>
                      <o:OLEObject Type="Embed" ProgID="Equation.DSMT4" ShapeID="_x0000_i1038" DrawAspect="Content" ObjectID="_1786535623" r:id="rId33"/>
                    </w:object>
                  </w:r>
                </w:p>
              </w:tc>
              <w:tc>
                <w:tcPr>
                  <w:tcW w:w="4594" w:type="dxa"/>
                </w:tcPr>
                <w:p w14:paraId="253E145B" w14:textId="75BBC28B" w:rsidR="0056743B" w:rsidRPr="006C6D45" w:rsidRDefault="0056743B" w:rsidP="0062707F">
                  <w:pPr>
                    <w:jc w:val="right"/>
                    <w:rPr>
                      <w:rFonts w:ascii="Vazirmatn" w:hAnsi="Vazirmatn"/>
                      <w:sz w:val="28"/>
                      <w:szCs w:val="28"/>
                      <w:rtl/>
                      <w:lang w:bidi="fa-IR"/>
                    </w:rPr>
                  </w:pPr>
                  <w:r w:rsidRPr="006C6D45">
                    <w:rPr>
                      <w:noProof/>
                      <w:position w:val="-6"/>
                    </w:rPr>
                    <w:object w:dxaOrig="1125" w:dyaOrig="435" w14:anchorId="518851ED">
                      <v:shape id="_x0000_i1039" type="#_x0000_t75" style="width:56.45pt;height:22.05pt" o:ole="">
                        <v:imagedata r:id="rId34" o:title=""/>
                      </v:shape>
                      <o:OLEObject Type="Embed" ProgID="Equation.DSMT4" ShapeID="_x0000_i1039" DrawAspect="Content" ObjectID="_1786535624" r:id="rId35"/>
                    </w:object>
                  </w:r>
                </w:p>
              </w:tc>
            </w:tr>
            <w:tr w:rsidR="0056743B" w:rsidRPr="006C6D45" w14:paraId="34E9FF96" w14:textId="77777777" w:rsidTr="0056743B">
              <w:tc>
                <w:tcPr>
                  <w:tcW w:w="4593" w:type="dxa"/>
                </w:tcPr>
                <w:p w14:paraId="21341335" w14:textId="72C90D92" w:rsidR="0056743B" w:rsidRPr="006C6D45" w:rsidRDefault="0056743B" w:rsidP="0062707F">
                  <w:pPr>
                    <w:jc w:val="right"/>
                    <w:rPr>
                      <w:noProof/>
                    </w:rPr>
                  </w:pPr>
                  <w:r w:rsidRPr="006C6D45">
                    <w:rPr>
                      <w:noProof/>
                      <w:position w:val="-6"/>
                    </w:rPr>
                    <w:object w:dxaOrig="1110" w:dyaOrig="435" w14:anchorId="52110A68">
                      <v:shape id="_x0000_i1040" type="#_x0000_t75" style="width:55.15pt;height:22.05pt" o:ole="">
                        <v:imagedata r:id="rId36" o:title=""/>
                      </v:shape>
                      <o:OLEObject Type="Embed" ProgID="Equation.DSMT4" ShapeID="_x0000_i1040" DrawAspect="Content" ObjectID="_1786535625" r:id="rId37"/>
                    </w:object>
                  </w:r>
                  <w:r w:rsidRPr="006C6D45">
                    <w:rPr>
                      <w:rFonts w:hint="cs"/>
                      <w:noProof/>
                      <w:rtl/>
                      <w:lang w:bidi="fa-IR"/>
                    </w:rPr>
                    <w:t xml:space="preserve">      </w:t>
                  </w:r>
                </w:p>
              </w:tc>
              <w:tc>
                <w:tcPr>
                  <w:tcW w:w="4594" w:type="dxa"/>
                </w:tcPr>
                <w:p w14:paraId="65D19911" w14:textId="56BB2271" w:rsidR="0056743B" w:rsidRPr="006C6D45" w:rsidRDefault="0056743B" w:rsidP="0062707F">
                  <w:pPr>
                    <w:jc w:val="right"/>
                    <w:rPr>
                      <w:noProof/>
                      <w:rtl/>
                      <w:lang w:bidi="fa-IR"/>
                    </w:rPr>
                  </w:pPr>
                  <w:r w:rsidRPr="006C6D45">
                    <w:rPr>
                      <w:noProof/>
                      <w:position w:val="-6"/>
                    </w:rPr>
                    <w:object w:dxaOrig="1095" w:dyaOrig="435" w14:anchorId="787FB7CD">
                      <v:shape id="_x0000_i1041" type="#_x0000_t75" style="width:55.15pt;height:22.05pt" o:ole="">
                        <v:imagedata r:id="rId38" o:title=""/>
                      </v:shape>
                      <o:OLEObject Type="Embed" ProgID="Equation.DSMT4" ShapeID="_x0000_i1041" DrawAspect="Content" ObjectID="_1786535626" r:id="rId39"/>
                    </w:object>
                  </w:r>
                </w:p>
              </w:tc>
            </w:tr>
            <w:tr w:rsidR="00987030" w:rsidRPr="006C6D45" w14:paraId="280D7AE5" w14:textId="77777777" w:rsidTr="0056743B">
              <w:tc>
                <w:tcPr>
                  <w:tcW w:w="4593" w:type="dxa"/>
                </w:tcPr>
                <w:p w14:paraId="619E44F9" w14:textId="77777777" w:rsidR="00987030" w:rsidRPr="006C6D45" w:rsidRDefault="00987030" w:rsidP="0062707F">
                  <w:pPr>
                    <w:jc w:val="right"/>
                    <w:rPr>
                      <w:noProof/>
                    </w:rPr>
                  </w:pPr>
                </w:p>
              </w:tc>
              <w:tc>
                <w:tcPr>
                  <w:tcW w:w="4594" w:type="dxa"/>
                </w:tcPr>
                <w:p w14:paraId="0FC8DE86" w14:textId="4853B56A" w:rsidR="00987030" w:rsidRPr="006C6D45" w:rsidRDefault="00987030" w:rsidP="0062707F">
                  <w:pPr>
                    <w:jc w:val="right"/>
                    <w:rPr>
                      <w:noProof/>
                      <w:rtl/>
                      <w:lang w:bidi="fa-IR"/>
                    </w:rPr>
                  </w:pPr>
                  <w:r w:rsidRPr="006C6D45">
                    <w:rPr>
                      <w:position w:val="-12"/>
                      <w:sz w:val="28"/>
                      <w:szCs w:val="28"/>
                      <w:lang w:bidi="fa-IR"/>
                    </w:rPr>
                    <w:object w:dxaOrig="1640" w:dyaOrig="499" w14:anchorId="28307038">
                      <v:shape id="_x0000_i1042" type="#_x0000_t75" style="width:73.95pt;height:22.7pt" o:ole="">
                        <v:imagedata r:id="rId40" o:title=""/>
                      </v:shape>
                      <o:OLEObject Type="Embed" ProgID="Equation.DSMT4" ShapeID="_x0000_i1042" DrawAspect="Content" ObjectID="_1786535627" r:id="rId41"/>
                    </w:object>
                  </w:r>
                </w:p>
              </w:tc>
            </w:tr>
            <w:tr w:rsidR="0056743B" w:rsidRPr="006C6D45" w14:paraId="145049C5" w14:textId="77777777" w:rsidTr="0056743B">
              <w:tc>
                <w:tcPr>
                  <w:tcW w:w="9187" w:type="dxa"/>
                  <w:gridSpan w:val="2"/>
                </w:tcPr>
                <w:p w14:paraId="0F2B89C0" w14:textId="6C67ED93" w:rsidR="0056743B" w:rsidRPr="006C6D45" w:rsidRDefault="0056743B" w:rsidP="0056743B">
                  <w:pPr>
                    <w:jc w:val="right"/>
                    <w:rPr>
                      <w:rFonts w:ascii="Vazirmatn" w:hAnsi="Vazirmatn"/>
                      <w:sz w:val="28"/>
                      <w:szCs w:val="28"/>
                      <w:rtl/>
                      <w:lang w:bidi="fa-IR"/>
                    </w:rPr>
                  </w:pPr>
                  <w:r w:rsidRPr="006C6D45">
                    <w:rPr>
                      <w:rFonts w:ascii="Vazirmatn" w:hAnsi="Vazirmatn"/>
                      <w:position w:val="-28"/>
                      <w:sz w:val="28"/>
                      <w:szCs w:val="28"/>
                      <w:lang w:bidi="fa-IR"/>
                    </w:rPr>
                    <w:object w:dxaOrig="1120" w:dyaOrig="760" w14:anchorId="672AB4D3">
                      <v:shape id="_x0000_i1043" type="#_x0000_t75" style="width:56.45pt;height:38.9pt" o:ole="">
                        <v:imagedata r:id="rId42" o:title=""/>
                      </v:shape>
                      <o:OLEObject Type="Embed" ProgID="Equation.DSMT4" ShapeID="_x0000_i1043" DrawAspect="Content" ObjectID="_1786535628" r:id="rId43"/>
                    </w:object>
                  </w:r>
                </w:p>
              </w:tc>
            </w:tr>
          </w:tbl>
          <w:p w14:paraId="5111FAA2" w14:textId="6889789D" w:rsidR="0062707F" w:rsidRPr="006C6D45" w:rsidRDefault="0062707F" w:rsidP="0062707F">
            <w:pPr>
              <w:rPr>
                <w:rFonts w:ascii="Vazirmatn" w:hAnsi="Vazirmatn"/>
                <w:sz w:val="16"/>
                <w:szCs w:val="16"/>
                <w:rtl/>
                <w:lang w:bidi="fa-IR"/>
              </w:rPr>
            </w:pPr>
          </w:p>
        </w:tc>
        <w:tc>
          <w:tcPr>
            <w:tcW w:w="609" w:type="dxa"/>
            <w:vAlign w:val="center"/>
          </w:tcPr>
          <w:p w14:paraId="39C8F1A4" w14:textId="1FBD7739" w:rsidR="00E3012E" w:rsidRPr="006C6D45" w:rsidRDefault="00987030" w:rsidP="00FD1E05">
            <w:pPr>
              <w:jc w:val="center"/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  <w:r w:rsidRPr="006C6D45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3</w:t>
            </w:r>
          </w:p>
        </w:tc>
      </w:tr>
      <w:tr w:rsidR="00523E52" w:rsidRPr="006C6D45" w14:paraId="3982E236" w14:textId="77777777" w:rsidTr="008D223E">
        <w:trPr>
          <w:trHeight w:val="481"/>
        </w:trPr>
        <w:tc>
          <w:tcPr>
            <w:tcW w:w="616" w:type="dxa"/>
          </w:tcPr>
          <w:p w14:paraId="5E09D15B" w14:textId="77777777" w:rsidR="00523E52" w:rsidRPr="006C6D45" w:rsidRDefault="00523E52" w:rsidP="00493F7B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Vazirmatn" w:hAnsi="Vazirmatn"/>
                <w:sz w:val="28"/>
                <w:szCs w:val="28"/>
                <w:rtl/>
              </w:rPr>
            </w:pPr>
          </w:p>
        </w:tc>
        <w:tc>
          <w:tcPr>
            <w:tcW w:w="9311" w:type="dxa"/>
            <w:gridSpan w:val="3"/>
          </w:tcPr>
          <w:p w14:paraId="57AB3E06" w14:textId="77777777" w:rsidR="00523E52" w:rsidRPr="006C6D45" w:rsidRDefault="00B47D85" w:rsidP="0062707F">
            <w:pPr>
              <w:rPr>
                <w:rFonts w:ascii="Vazirmatn" w:hAnsi="Vazirmatn" w:hint="cs"/>
                <w:sz w:val="28"/>
                <w:szCs w:val="28"/>
                <w:rtl/>
                <w:lang w:bidi="fa-IR"/>
              </w:rPr>
            </w:pPr>
            <w:r w:rsidRPr="006C6D45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تساوی های زیر را کامل کنید.</w:t>
            </w:r>
          </w:p>
          <w:tbl>
            <w:tblPr>
              <w:tblStyle w:val="PlainTable5"/>
              <w:bidiVisual/>
              <w:tblW w:w="0" w:type="auto"/>
              <w:tblLook w:val="0600" w:firstRow="0" w:lastRow="0" w:firstColumn="0" w:lastColumn="0" w:noHBand="1" w:noVBand="1"/>
            </w:tblPr>
            <w:tblGrid>
              <w:gridCol w:w="4593"/>
              <w:gridCol w:w="4594"/>
            </w:tblGrid>
            <w:tr w:rsidR="00B47D85" w:rsidRPr="006C6D45" w14:paraId="41BC7A3D" w14:textId="77777777" w:rsidTr="004C0784">
              <w:trPr>
                <w:trHeight w:val="510"/>
              </w:trPr>
              <w:tc>
                <w:tcPr>
                  <w:tcW w:w="4593" w:type="dxa"/>
                  <w:vAlign w:val="center"/>
                </w:tcPr>
                <w:p w14:paraId="0037D03D" w14:textId="788196DA" w:rsidR="00B47D85" w:rsidRPr="006C6D45" w:rsidRDefault="00B47D85" w:rsidP="004C0784">
                  <w:pPr>
                    <w:jc w:val="right"/>
                    <w:rPr>
                      <w:rFonts w:ascii="Vazirmatn" w:hAnsi="Vazirmatn"/>
                      <w:sz w:val="28"/>
                      <w:szCs w:val="28"/>
                      <w:rtl/>
                      <w:lang w:bidi="fa-IR"/>
                    </w:rPr>
                  </w:pPr>
                  <w:r w:rsidRPr="006C6D45">
                    <w:rPr>
                      <w:position w:val="-6"/>
                      <w:sz w:val="28"/>
                      <w:szCs w:val="28"/>
                      <w:lang w:bidi="fa-IR"/>
                    </w:rPr>
                    <w:object w:dxaOrig="1860" w:dyaOrig="440" w14:anchorId="7FFBC355">
                      <v:shape id="_x0000_i1078" type="#_x0000_t75" style="width:91.45pt;height:22.05pt" o:ole="">
                        <v:imagedata r:id="rId44" o:title=""/>
                      </v:shape>
                      <o:OLEObject Type="Embed" ProgID="Equation.DSMT4" ShapeID="_x0000_i1078" DrawAspect="Content" ObjectID="_1786535629" r:id="rId45"/>
                    </w:object>
                  </w:r>
                </w:p>
              </w:tc>
              <w:tc>
                <w:tcPr>
                  <w:tcW w:w="4594" w:type="dxa"/>
                  <w:vAlign w:val="center"/>
                </w:tcPr>
                <w:p w14:paraId="783C70B3" w14:textId="3C441B38" w:rsidR="00B47D85" w:rsidRPr="006C6D45" w:rsidRDefault="00B47D85" w:rsidP="004C0784">
                  <w:pPr>
                    <w:jc w:val="right"/>
                    <w:rPr>
                      <w:rFonts w:ascii="Vazirmatn" w:hAnsi="Vazirmatn"/>
                      <w:sz w:val="28"/>
                      <w:szCs w:val="28"/>
                      <w:rtl/>
                      <w:lang w:bidi="fa-IR"/>
                    </w:rPr>
                  </w:pPr>
                  <w:r w:rsidRPr="006C6D45">
                    <w:rPr>
                      <w:position w:val="-12"/>
                      <w:sz w:val="28"/>
                      <w:szCs w:val="28"/>
                      <w:lang w:bidi="fa-IR"/>
                    </w:rPr>
                    <w:object w:dxaOrig="1880" w:dyaOrig="499" w14:anchorId="5F6EE495">
                      <v:shape id="_x0000_i1085" type="#_x0000_t75" style="width:81.75pt;height:22.05pt" o:ole="">
                        <v:imagedata r:id="rId46" o:title=""/>
                      </v:shape>
                      <o:OLEObject Type="Embed" ProgID="Equation.DSMT4" ShapeID="_x0000_i1085" DrawAspect="Content" ObjectID="_1786535630" r:id="rId47"/>
                    </w:object>
                  </w:r>
                </w:p>
              </w:tc>
            </w:tr>
            <w:tr w:rsidR="00B47D85" w:rsidRPr="006C6D45" w14:paraId="6A532077" w14:textId="77777777" w:rsidTr="004C0784">
              <w:trPr>
                <w:trHeight w:val="510"/>
              </w:trPr>
              <w:tc>
                <w:tcPr>
                  <w:tcW w:w="4593" w:type="dxa"/>
                  <w:vAlign w:val="center"/>
                </w:tcPr>
                <w:p w14:paraId="76AA5E15" w14:textId="4AE98A0B" w:rsidR="00B47D85" w:rsidRPr="006C6D45" w:rsidRDefault="004C0784" w:rsidP="004C0784">
                  <w:pPr>
                    <w:jc w:val="right"/>
                    <w:rPr>
                      <w:rFonts w:ascii="Vazirmatn" w:hAnsi="Vazirmatn" w:hint="cs"/>
                      <w:sz w:val="28"/>
                      <w:szCs w:val="28"/>
                      <w:rtl/>
                      <w:lang w:bidi="fa-IR"/>
                    </w:rPr>
                  </w:pPr>
                  <w:r w:rsidRPr="004C0784">
                    <w:rPr>
                      <w:position w:val="-8"/>
                      <w:sz w:val="28"/>
                      <w:szCs w:val="28"/>
                    </w:rPr>
                    <w:object w:dxaOrig="1780" w:dyaOrig="400" w14:anchorId="66A0127B">
                      <v:shape id="_x0000_i1077" type="#_x0000_t75" style="width:77.2pt;height:17.5pt" o:ole="">
                        <v:imagedata r:id="rId48" o:title=""/>
                      </v:shape>
                      <o:OLEObject Type="Embed" ProgID="Equation.DSMT4" ShapeID="_x0000_i1077" DrawAspect="Content" ObjectID="_1786535631" r:id="rId49"/>
                    </w:object>
                  </w:r>
                </w:p>
              </w:tc>
              <w:tc>
                <w:tcPr>
                  <w:tcW w:w="4594" w:type="dxa"/>
                  <w:vAlign w:val="center"/>
                </w:tcPr>
                <w:p w14:paraId="00E8495D" w14:textId="4544BC4A" w:rsidR="00B47D85" w:rsidRPr="006C6D45" w:rsidRDefault="004C0784" w:rsidP="004C0784">
                  <w:pPr>
                    <w:jc w:val="right"/>
                    <w:rPr>
                      <w:rFonts w:ascii="Vazirmatn" w:hAnsi="Vazirmatn" w:hint="cs"/>
                      <w:sz w:val="28"/>
                      <w:szCs w:val="28"/>
                      <w:rtl/>
                      <w:lang w:bidi="fa-IR"/>
                    </w:rPr>
                  </w:pPr>
                  <w:r w:rsidRPr="00EE7789">
                    <w:rPr>
                      <w:position w:val="-28"/>
                      <w:sz w:val="28"/>
                      <w:szCs w:val="28"/>
                    </w:rPr>
                    <w:object w:dxaOrig="1160" w:dyaOrig="720" w14:anchorId="1E6C60B7">
                      <v:shape id="_x0000_i1082" type="#_x0000_t75" style="width:46.7pt;height:29.2pt" o:ole="">
                        <v:imagedata r:id="rId50" o:title=""/>
                      </v:shape>
                      <o:OLEObject Type="Embed" ProgID="Equation.DSMT4" ShapeID="_x0000_i1082" DrawAspect="Content" ObjectID="_1786535632" r:id="rId51"/>
                    </w:object>
                  </w:r>
                </w:p>
              </w:tc>
            </w:tr>
          </w:tbl>
          <w:p w14:paraId="39B168B3" w14:textId="40E2CBA5" w:rsidR="00B47D85" w:rsidRPr="006C6D45" w:rsidRDefault="00B47D85" w:rsidP="0062707F">
            <w:pPr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</w:p>
        </w:tc>
        <w:tc>
          <w:tcPr>
            <w:tcW w:w="609" w:type="dxa"/>
            <w:vAlign w:val="center"/>
          </w:tcPr>
          <w:p w14:paraId="660A704B" w14:textId="1BB69706" w:rsidR="00523E52" w:rsidRPr="006C6D45" w:rsidRDefault="00B47D85" w:rsidP="00FD1E05">
            <w:pPr>
              <w:jc w:val="center"/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  <w:r w:rsidRPr="006C6D45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1</w:t>
            </w:r>
          </w:p>
        </w:tc>
      </w:tr>
      <w:tr w:rsidR="0056743B" w:rsidRPr="006C6D45" w14:paraId="7255708B" w14:textId="77777777" w:rsidTr="0062707F">
        <w:trPr>
          <w:trHeight w:val="1320"/>
        </w:trPr>
        <w:tc>
          <w:tcPr>
            <w:tcW w:w="616" w:type="dxa"/>
          </w:tcPr>
          <w:p w14:paraId="32167C44" w14:textId="77777777" w:rsidR="0056743B" w:rsidRPr="006C6D45" w:rsidRDefault="0056743B" w:rsidP="00493F7B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Vazirmatn" w:hAnsi="Vazirmatn"/>
                <w:sz w:val="28"/>
                <w:szCs w:val="28"/>
                <w:rtl/>
              </w:rPr>
            </w:pPr>
          </w:p>
        </w:tc>
        <w:tc>
          <w:tcPr>
            <w:tcW w:w="9311" w:type="dxa"/>
            <w:gridSpan w:val="3"/>
          </w:tcPr>
          <w:p w14:paraId="706C9D82" w14:textId="77777777" w:rsidR="0056743B" w:rsidRPr="006C6D45" w:rsidRDefault="0056743B" w:rsidP="0062707F">
            <w:pPr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  <w:r w:rsidRPr="006C6D45">
              <w:rPr>
                <w:rFonts w:ascii="Vazirmatn" w:hAnsi="Vazirmatn"/>
                <w:sz w:val="28"/>
                <w:szCs w:val="28"/>
                <w:rtl/>
                <w:lang w:bidi="fa-IR"/>
              </w:rPr>
              <w:t>حاصل عبارت ها</w:t>
            </w:r>
            <w:r w:rsidRPr="006C6D45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ی</w:t>
            </w:r>
            <w:r w:rsidRPr="006C6D45">
              <w:rPr>
                <w:rFonts w:ascii="Vazirmatn" w:hAnsi="Vazirmatn"/>
                <w:sz w:val="28"/>
                <w:szCs w:val="28"/>
                <w:rtl/>
                <w:lang w:bidi="fa-IR"/>
              </w:rPr>
              <w:t xml:space="preserve"> ز</w:t>
            </w:r>
            <w:r w:rsidRPr="006C6D45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ی</w:t>
            </w:r>
            <w:r w:rsidRPr="006C6D45">
              <w:rPr>
                <w:rFonts w:ascii="Vazirmatn" w:hAnsi="Vazirmatn" w:hint="eastAsia"/>
                <w:sz w:val="28"/>
                <w:szCs w:val="28"/>
                <w:rtl/>
                <w:lang w:bidi="fa-IR"/>
              </w:rPr>
              <w:t>ر</w:t>
            </w:r>
            <w:r w:rsidRPr="006C6D45">
              <w:rPr>
                <w:rFonts w:ascii="Vazirmatn" w:hAnsi="Vazirmatn"/>
                <w:sz w:val="28"/>
                <w:szCs w:val="28"/>
                <w:rtl/>
                <w:lang w:bidi="fa-IR"/>
              </w:rPr>
              <w:t xml:space="preserve"> را به دست آور</w:t>
            </w:r>
            <w:r w:rsidRPr="006C6D45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ی</w:t>
            </w:r>
            <w:r w:rsidRPr="006C6D45">
              <w:rPr>
                <w:rFonts w:ascii="Vazirmatn" w:hAnsi="Vazirmatn" w:hint="eastAsia"/>
                <w:sz w:val="28"/>
                <w:szCs w:val="28"/>
                <w:rtl/>
                <w:lang w:bidi="fa-IR"/>
              </w:rPr>
              <w:t>د</w:t>
            </w:r>
            <w:r w:rsidRPr="006C6D45">
              <w:rPr>
                <w:rFonts w:ascii="Vazirmatn" w:hAnsi="Vazirmatn"/>
                <w:sz w:val="28"/>
                <w:szCs w:val="28"/>
                <w:rtl/>
                <w:lang w:bidi="fa-IR"/>
              </w:rPr>
              <w:t>.</w:t>
            </w:r>
          </w:p>
          <w:tbl>
            <w:tblPr>
              <w:tblStyle w:val="PlainTable5"/>
              <w:bidiVisual/>
              <w:tblW w:w="0" w:type="auto"/>
              <w:tblLook w:val="0600" w:firstRow="0" w:lastRow="0" w:firstColumn="0" w:lastColumn="0" w:noHBand="1" w:noVBand="1"/>
            </w:tblPr>
            <w:tblGrid>
              <w:gridCol w:w="4593"/>
              <w:gridCol w:w="4594"/>
            </w:tblGrid>
            <w:tr w:rsidR="0005326D" w:rsidRPr="006C6D45" w14:paraId="624588AE" w14:textId="77777777" w:rsidTr="0005326D">
              <w:tc>
                <w:tcPr>
                  <w:tcW w:w="4593" w:type="dxa"/>
                  <w:vAlign w:val="center"/>
                </w:tcPr>
                <w:p w14:paraId="421E37BF" w14:textId="6812E096" w:rsidR="0005326D" w:rsidRPr="006C6D45" w:rsidRDefault="0005326D" w:rsidP="0005326D">
                  <w:pPr>
                    <w:jc w:val="right"/>
                    <w:rPr>
                      <w:rFonts w:ascii="Vazirmatn" w:hAnsi="Vazirmatn"/>
                      <w:sz w:val="28"/>
                      <w:szCs w:val="28"/>
                      <w:rtl/>
                      <w:lang w:bidi="fa-IR"/>
                    </w:rPr>
                  </w:pPr>
                  <w:r w:rsidRPr="006C6D45">
                    <w:rPr>
                      <w:noProof/>
                      <w:position w:val="-30"/>
                    </w:rPr>
                    <w:object w:dxaOrig="1320" w:dyaOrig="800" w14:anchorId="06B2CF48">
                      <v:shape id="_x0000_i1048" type="#_x0000_t75" style="width:66.15pt;height:40.2pt" o:ole="">
                        <v:imagedata r:id="rId52" o:title=""/>
                      </v:shape>
                      <o:OLEObject Type="Embed" ProgID="Equation.DSMT4" ShapeID="_x0000_i1048" DrawAspect="Content" ObjectID="_1786535633" r:id="rId53"/>
                    </w:object>
                  </w:r>
                </w:p>
              </w:tc>
              <w:tc>
                <w:tcPr>
                  <w:tcW w:w="4594" w:type="dxa"/>
                  <w:vAlign w:val="center"/>
                </w:tcPr>
                <w:p w14:paraId="1C4D731B" w14:textId="268C09F1" w:rsidR="0005326D" w:rsidRPr="006C6D45" w:rsidRDefault="0005326D" w:rsidP="0005326D">
                  <w:pPr>
                    <w:jc w:val="right"/>
                    <w:rPr>
                      <w:rFonts w:ascii="Vazirmatn" w:hAnsi="Vazirmatn"/>
                      <w:sz w:val="28"/>
                      <w:szCs w:val="28"/>
                      <w:rtl/>
                      <w:lang w:bidi="fa-IR"/>
                    </w:rPr>
                  </w:pPr>
                  <w:r w:rsidRPr="006C6D45">
                    <w:rPr>
                      <w:noProof/>
                      <w:position w:val="-8"/>
                    </w:rPr>
                    <w:object w:dxaOrig="1320" w:dyaOrig="400" w14:anchorId="143D7A78">
                      <v:shape id="_x0000_i1049" type="#_x0000_t75" style="width:66.15pt;height:20.1pt" o:ole="">
                        <v:imagedata r:id="rId54" o:title=""/>
                      </v:shape>
                      <o:OLEObject Type="Embed" ProgID="Equation.DSMT4" ShapeID="_x0000_i1049" DrawAspect="Content" ObjectID="_1786535634" r:id="rId55"/>
                    </w:object>
                  </w:r>
                </w:p>
              </w:tc>
            </w:tr>
          </w:tbl>
          <w:p w14:paraId="23A9FE31" w14:textId="351136B5" w:rsidR="0005326D" w:rsidRPr="006C6D45" w:rsidRDefault="0005326D" w:rsidP="0062707F">
            <w:pPr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</w:p>
        </w:tc>
        <w:tc>
          <w:tcPr>
            <w:tcW w:w="609" w:type="dxa"/>
            <w:vAlign w:val="center"/>
          </w:tcPr>
          <w:p w14:paraId="4B896E33" w14:textId="373EBA8D" w:rsidR="0056743B" w:rsidRPr="006C6D45" w:rsidRDefault="0005326D" w:rsidP="00FD1E05">
            <w:pPr>
              <w:jc w:val="center"/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  <w:r w:rsidRPr="006C6D45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1</w:t>
            </w:r>
          </w:p>
        </w:tc>
      </w:tr>
      <w:tr w:rsidR="0056743B" w:rsidRPr="006C6D45" w14:paraId="4ACB8D56" w14:textId="77777777" w:rsidTr="00451EED">
        <w:trPr>
          <w:trHeight w:val="1555"/>
        </w:trPr>
        <w:tc>
          <w:tcPr>
            <w:tcW w:w="616" w:type="dxa"/>
          </w:tcPr>
          <w:p w14:paraId="67B17B42" w14:textId="77777777" w:rsidR="0056743B" w:rsidRPr="006C6D45" w:rsidRDefault="0056743B" w:rsidP="00493F7B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Vazirmatn" w:hAnsi="Vazirmatn"/>
                <w:sz w:val="28"/>
                <w:szCs w:val="28"/>
                <w:rtl/>
              </w:rPr>
            </w:pPr>
          </w:p>
        </w:tc>
        <w:tc>
          <w:tcPr>
            <w:tcW w:w="9311" w:type="dxa"/>
            <w:gridSpan w:val="3"/>
          </w:tcPr>
          <w:p w14:paraId="1F422A96" w14:textId="77777777" w:rsidR="0056743B" w:rsidRPr="006C6D45" w:rsidRDefault="0056743B" w:rsidP="0056743B">
            <w:pPr>
              <w:tabs>
                <w:tab w:val="left" w:pos="7779"/>
              </w:tabs>
              <w:rPr>
                <w:i/>
                <w:noProof/>
                <w:sz w:val="28"/>
                <w:szCs w:val="28"/>
                <w:rtl/>
                <w:lang w:bidi="fa-IR"/>
              </w:rPr>
            </w:pPr>
            <w:r w:rsidRPr="006C6D45">
              <w:rPr>
                <w:rFonts w:hint="cs"/>
                <w:i/>
                <w:noProof/>
                <w:sz w:val="28"/>
                <w:szCs w:val="28"/>
                <w:rtl/>
              </w:rPr>
              <w:t xml:space="preserve">جذر تقریبی </w:t>
            </w:r>
            <w:r w:rsidRPr="006C6D45">
              <w:rPr>
                <w:rFonts w:ascii="Vazirmatn" w:hAnsi="Vazirmatn"/>
                <w:position w:val="-8"/>
                <w:sz w:val="28"/>
                <w:szCs w:val="28"/>
                <w:lang w:bidi="fa-IR"/>
              </w:rPr>
              <w:object w:dxaOrig="560" w:dyaOrig="400" w14:anchorId="4F9EEEF6">
                <v:shape id="_x0000_i1050" type="#_x0000_t75" style="width:27.9pt;height:20.75pt" o:ole="">
                  <v:imagedata r:id="rId56" o:title=""/>
                </v:shape>
                <o:OLEObject Type="Embed" ProgID="Equation.DSMT4" ShapeID="_x0000_i1050" DrawAspect="Content" ObjectID="_1786535635" r:id="rId57"/>
              </w:object>
            </w:r>
            <w:r w:rsidRPr="006C6D45">
              <w:rPr>
                <w:rFonts w:hint="cs"/>
                <w:i/>
                <w:noProof/>
                <w:sz w:val="28"/>
                <w:szCs w:val="28"/>
                <w:rtl/>
              </w:rPr>
              <w:t xml:space="preserve"> را تا یک رقم اعشار بدست آورید .</w:t>
            </w:r>
          </w:p>
          <w:tbl>
            <w:tblPr>
              <w:tblStyle w:val="TableGrid"/>
              <w:bidiVisual/>
              <w:tblW w:w="0" w:type="auto"/>
              <w:tblInd w:w="4036" w:type="dxa"/>
              <w:tblLook w:val="04A0" w:firstRow="1" w:lastRow="0" w:firstColumn="1" w:lastColumn="0" w:noHBand="0" w:noVBand="1"/>
            </w:tblPr>
            <w:tblGrid>
              <w:gridCol w:w="1382"/>
              <w:gridCol w:w="1454"/>
              <w:gridCol w:w="1275"/>
              <w:gridCol w:w="1038"/>
            </w:tblGrid>
            <w:tr w:rsidR="0056743B" w:rsidRPr="006C6D45" w14:paraId="2FE0754B" w14:textId="77777777" w:rsidTr="00010DBF">
              <w:tc>
                <w:tcPr>
                  <w:tcW w:w="1382" w:type="dxa"/>
                </w:tcPr>
                <w:p w14:paraId="48688074" w14:textId="77777777" w:rsidR="0056743B" w:rsidRPr="006C6D45" w:rsidRDefault="0056743B" w:rsidP="0056743B">
                  <w:pPr>
                    <w:tabs>
                      <w:tab w:val="left" w:pos="7779"/>
                    </w:tabs>
                    <w:jc w:val="right"/>
                    <w:rPr>
                      <w:i/>
                      <w:noProof/>
                      <w:rtl/>
                      <w:lang w:bidi="fa-IR"/>
                    </w:rPr>
                  </w:pPr>
                </w:p>
              </w:tc>
              <w:tc>
                <w:tcPr>
                  <w:tcW w:w="1454" w:type="dxa"/>
                </w:tcPr>
                <w:p w14:paraId="6C14B250" w14:textId="77777777" w:rsidR="0056743B" w:rsidRPr="006C6D45" w:rsidRDefault="0056743B" w:rsidP="0056743B">
                  <w:pPr>
                    <w:tabs>
                      <w:tab w:val="left" w:pos="7779"/>
                    </w:tabs>
                    <w:jc w:val="right"/>
                    <w:rPr>
                      <w:i/>
                      <w:noProof/>
                      <w:rtl/>
                      <w:lang w:bidi="fa-IR"/>
                    </w:rPr>
                  </w:pPr>
                </w:p>
              </w:tc>
              <w:tc>
                <w:tcPr>
                  <w:tcW w:w="1275" w:type="dxa"/>
                </w:tcPr>
                <w:p w14:paraId="71098E89" w14:textId="77777777" w:rsidR="0056743B" w:rsidRPr="006C6D45" w:rsidRDefault="0056743B" w:rsidP="0056743B">
                  <w:pPr>
                    <w:tabs>
                      <w:tab w:val="left" w:pos="7779"/>
                    </w:tabs>
                    <w:jc w:val="right"/>
                    <w:rPr>
                      <w:i/>
                      <w:noProof/>
                      <w:rtl/>
                      <w:lang w:bidi="fa-IR"/>
                    </w:rPr>
                  </w:pPr>
                </w:p>
              </w:tc>
              <w:tc>
                <w:tcPr>
                  <w:tcW w:w="1038" w:type="dxa"/>
                </w:tcPr>
                <w:p w14:paraId="16AE1821" w14:textId="77777777" w:rsidR="0056743B" w:rsidRPr="006C6D45" w:rsidRDefault="0056743B" w:rsidP="0056743B">
                  <w:pPr>
                    <w:tabs>
                      <w:tab w:val="left" w:pos="7779"/>
                    </w:tabs>
                    <w:jc w:val="center"/>
                    <w:rPr>
                      <w:i/>
                      <w:noProof/>
                      <w:rtl/>
                      <w:lang w:bidi="fa-IR"/>
                    </w:rPr>
                  </w:pPr>
                  <w:r w:rsidRPr="006C6D45">
                    <w:rPr>
                      <w:rFonts w:hint="cs"/>
                      <w:i/>
                      <w:noProof/>
                      <w:rtl/>
                      <w:lang w:bidi="fa-IR"/>
                    </w:rPr>
                    <w:t>عدد</w:t>
                  </w:r>
                </w:p>
              </w:tc>
            </w:tr>
            <w:tr w:rsidR="0056743B" w:rsidRPr="006C6D45" w14:paraId="219EFC6C" w14:textId="77777777" w:rsidTr="00010DBF">
              <w:tc>
                <w:tcPr>
                  <w:tcW w:w="1382" w:type="dxa"/>
                </w:tcPr>
                <w:p w14:paraId="510086C7" w14:textId="77777777" w:rsidR="0056743B" w:rsidRPr="006C6D45" w:rsidRDefault="0056743B" w:rsidP="0056743B">
                  <w:pPr>
                    <w:tabs>
                      <w:tab w:val="left" w:pos="7779"/>
                    </w:tabs>
                    <w:jc w:val="right"/>
                    <w:rPr>
                      <w:i/>
                      <w:noProof/>
                      <w:rtl/>
                      <w:lang w:bidi="fa-IR"/>
                    </w:rPr>
                  </w:pPr>
                </w:p>
              </w:tc>
              <w:tc>
                <w:tcPr>
                  <w:tcW w:w="1454" w:type="dxa"/>
                </w:tcPr>
                <w:p w14:paraId="1C3F538A" w14:textId="77777777" w:rsidR="0056743B" w:rsidRPr="006C6D45" w:rsidRDefault="0056743B" w:rsidP="0056743B">
                  <w:pPr>
                    <w:tabs>
                      <w:tab w:val="left" w:pos="7779"/>
                    </w:tabs>
                    <w:jc w:val="right"/>
                    <w:rPr>
                      <w:i/>
                      <w:noProof/>
                      <w:rtl/>
                      <w:lang w:bidi="fa-IR"/>
                    </w:rPr>
                  </w:pPr>
                </w:p>
              </w:tc>
              <w:tc>
                <w:tcPr>
                  <w:tcW w:w="1275" w:type="dxa"/>
                </w:tcPr>
                <w:p w14:paraId="4474A767" w14:textId="77777777" w:rsidR="0056743B" w:rsidRPr="006C6D45" w:rsidRDefault="0056743B" w:rsidP="0056743B">
                  <w:pPr>
                    <w:tabs>
                      <w:tab w:val="left" w:pos="7779"/>
                    </w:tabs>
                    <w:jc w:val="right"/>
                    <w:rPr>
                      <w:i/>
                      <w:noProof/>
                      <w:rtl/>
                      <w:lang w:bidi="fa-IR"/>
                    </w:rPr>
                  </w:pPr>
                </w:p>
              </w:tc>
              <w:tc>
                <w:tcPr>
                  <w:tcW w:w="1038" w:type="dxa"/>
                </w:tcPr>
                <w:p w14:paraId="4A470531" w14:textId="77777777" w:rsidR="0056743B" w:rsidRPr="006C6D45" w:rsidRDefault="0056743B" w:rsidP="0056743B">
                  <w:pPr>
                    <w:tabs>
                      <w:tab w:val="left" w:pos="7779"/>
                    </w:tabs>
                    <w:jc w:val="center"/>
                    <w:rPr>
                      <w:i/>
                      <w:noProof/>
                      <w:rtl/>
                      <w:lang w:bidi="fa-IR"/>
                    </w:rPr>
                  </w:pPr>
                  <w:r w:rsidRPr="006C6D45">
                    <w:rPr>
                      <w:rFonts w:hint="cs"/>
                      <w:i/>
                      <w:noProof/>
                      <w:rtl/>
                      <w:lang w:bidi="fa-IR"/>
                    </w:rPr>
                    <w:t>مجذور</w:t>
                  </w:r>
                </w:p>
              </w:tc>
            </w:tr>
          </w:tbl>
          <w:p w14:paraId="1ED293A1" w14:textId="3D6D510E" w:rsidR="008D223E" w:rsidRPr="006C6D45" w:rsidRDefault="008D223E" w:rsidP="0062707F">
            <w:pPr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</w:p>
        </w:tc>
        <w:tc>
          <w:tcPr>
            <w:tcW w:w="609" w:type="dxa"/>
            <w:vAlign w:val="center"/>
          </w:tcPr>
          <w:p w14:paraId="0F765C9C" w14:textId="03C66821" w:rsidR="0056743B" w:rsidRPr="006C6D45" w:rsidRDefault="0056743B" w:rsidP="00FD1E05">
            <w:pPr>
              <w:jc w:val="center"/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  <w:r w:rsidRPr="006C6D45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1</w:t>
            </w:r>
          </w:p>
        </w:tc>
      </w:tr>
      <w:tr w:rsidR="0056743B" w:rsidRPr="006C6D45" w14:paraId="27FEE2F3" w14:textId="77777777" w:rsidTr="004C0784">
        <w:trPr>
          <w:trHeight w:val="2997"/>
        </w:trPr>
        <w:tc>
          <w:tcPr>
            <w:tcW w:w="616" w:type="dxa"/>
          </w:tcPr>
          <w:p w14:paraId="7BC4569D" w14:textId="77777777" w:rsidR="0056743B" w:rsidRPr="006C6D45" w:rsidRDefault="0056743B" w:rsidP="00493F7B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Vazirmatn" w:hAnsi="Vazirmatn"/>
                <w:sz w:val="28"/>
                <w:szCs w:val="28"/>
                <w:rtl/>
              </w:rPr>
            </w:pPr>
          </w:p>
        </w:tc>
        <w:tc>
          <w:tcPr>
            <w:tcW w:w="9311" w:type="dxa"/>
            <w:gridSpan w:val="3"/>
          </w:tcPr>
          <w:p w14:paraId="7A0D2359" w14:textId="77777777" w:rsidR="004C0784" w:rsidRPr="004C0784" w:rsidRDefault="004C0784" w:rsidP="004C0784">
            <w:pPr>
              <w:spacing w:line="276" w:lineRule="auto"/>
              <w:rPr>
                <w:rFonts w:ascii="Vazirmatn" w:hAnsi="Vazirmatn"/>
                <w:sz w:val="28"/>
                <w:szCs w:val="28"/>
              </w:rPr>
            </w:pPr>
            <w:r w:rsidRPr="004C0784">
              <w:rPr>
                <w:rFonts w:ascii="Vazirmatn" w:hAnsi="Vazirmatn" w:hint="cs"/>
                <w:sz w:val="28"/>
                <w:szCs w:val="28"/>
                <w:rtl/>
              </w:rPr>
              <w:t xml:space="preserve">الف- عدد </w:t>
            </w:r>
            <w:r w:rsidRPr="002149D7">
              <w:rPr>
                <w:position w:val="-8"/>
              </w:rPr>
              <w:object w:dxaOrig="960" w:dyaOrig="400" w14:anchorId="687EC8DC">
                <v:shape id="_x0000_i1138" type="#_x0000_t75" style="width:49.95pt;height:20.1pt" o:ole="">
                  <v:imagedata r:id="rId58" o:title=""/>
                </v:shape>
                <o:OLEObject Type="Embed" ProgID="Equation.DSMT4" ShapeID="_x0000_i1138" DrawAspect="Content" ObjectID="_1786535636" r:id="rId59"/>
              </w:object>
            </w:r>
            <w:r w:rsidRPr="004C0784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 xml:space="preserve"> را روی محور اعداد نمایش دهید.</w:t>
            </w:r>
          </w:p>
          <w:p w14:paraId="6511F781" w14:textId="77777777" w:rsidR="004C0784" w:rsidRDefault="004C0784" w:rsidP="004C0784">
            <w:pPr>
              <w:spacing w:line="276" w:lineRule="auto"/>
              <w:rPr>
                <w:rFonts w:ascii="Vazirmatn" w:hAnsi="Vazirmatn"/>
                <w:sz w:val="28"/>
                <w:szCs w:val="28"/>
                <w:rtl/>
              </w:rPr>
            </w:pPr>
            <w:r w:rsidRPr="002149D7">
              <w:rPr>
                <w:noProof/>
                <w:sz w:val="28"/>
                <w:szCs w:val="28"/>
                <w:rtl/>
                <w:lang w:bidi="fa-IR"/>
              </w:rPr>
              <mc:AlternateContent>
                <mc:Choice Requires="wpg">
                  <w:drawing>
                    <wp:anchor distT="0" distB="0" distL="114300" distR="114300" simplePos="0" relativeHeight="251675648" behindDoc="0" locked="0" layoutInCell="1" allowOverlap="1" wp14:anchorId="22A7D58E" wp14:editId="5401EE8E">
                      <wp:simplePos x="0" y="0"/>
                      <wp:positionH relativeFrom="column">
                        <wp:posOffset>110490</wp:posOffset>
                      </wp:positionH>
                      <wp:positionV relativeFrom="paragraph">
                        <wp:posOffset>233026</wp:posOffset>
                      </wp:positionV>
                      <wp:extent cx="3266307" cy="273390"/>
                      <wp:effectExtent l="38100" t="38100" r="29845" b="0"/>
                      <wp:wrapNone/>
                      <wp:docPr id="2" name="Group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266307" cy="273390"/>
                                <a:chOff x="19050" y="0"/>
                                <a:chExt cx="2491834" cy="276796"/>
                              </a:xfrm>
                            </wpg:grpSpPr>
                            <wpg:grpSp>
                              <wpg:cNvPr id="10" name="Group 10"/>
                              <wpg:cNvGrpSpPr/>
                              <wpg:grpSpPr>
                                <a:xfrm>
                                  <a:off x="19050" y="0"/>
                                  <a:ext cx="2491834" cy="107950"/>
                                  <a:chOff x="0" y="0"/>
                                  <a:chExt cx="2491834" cy="107950"/>
                                </a:xfrm>
                              </wpg:grpSpPr>
                              <wps:wsp>
                                <wps:cNvPr id="11" name="Straight Arrow Connector 11"/>
                                <wps:cNvCnPr/>
                                <wps:spPr>
                                  <a:xfrm>
                                    <a:off x="0" y="50800"/>
                                    <a:ext cx="2491834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headEnd type="arrow"/>
                                    <a:tailEnd type="arrow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12" name="Straight Connector 12"/>
                                <wps:cNvCnPr/>
                                <wps:spPr>
                                  <a:xfrm>
                                    <a:off x="158750" y="12700"/>
                                    <a:ext cx="0" cy="9525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13" name="Straight Connector 13"/>
                                <wps:cNvCnPr/>
                                <wps:spPr>
                                  <a:xfrm>
                                    <a:off x="1231900" y="6350"/>
                                    <a:ext cx="0" cy="9525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14" name="Straight Connector 14"/>
                                <wps:cNvCnPr/>
                                <wps:spPr>
                                  <a:xfrm>
                                    <a:off x="946150" y="0"/>
                                    <a:ext cx="0" cy="9525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15" name="Straight Connector 15"/>
                                <wps:cNvCnPr/>
                                <wps:spPr>
                                  <a:xfrm>
                                    <a:off x="673100" y="0"/>
                                    <a:ext cx="0" cy="9525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16" name="Straight Connector 16"/>
                                <wps:cNvCnPr/>
                                <wps:spPr>
                                  <a:xfrm>
                                    <a:off x="419100" y="6350"/>
                                    <a:ext cx="0" cy="9525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17" name="Straight Connector 17"/>
                                <wps:cNvCnPr/>
                                <wps:spPr>
                                  <a:xfrm>
                                    <a:off x="1498600" y="6350"/>
                                    <a:ext cx="0" cy="9525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18" name="Straight Connector 18"/>
                                <wps:cNvCnPr/>
                                <wps:spPr>
                                  <a:xfrm>
                                    <a:off x="1771650" y="0"/>
                                    <a:ext cx="0" cy="9525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19" name="Straight Connector 19"/>
                                <wps:cNvCnPr/>
                                <wps:spPr>
                                  <a:xfrm>
                                    <a:off x="2019300" y="6350"/>
                                    <a:ext cx="0" cy="9525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20" name="Straight Connector 20"/>
                                <wps:cNvCnPr/>
                                <wps:spPr>
                                  <a:xfrm>
                                    <a:off x="2286000" y="6350"/>
                                    <a:ext cx="0" cy="9525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/>
                              </wps:wsp>
                            </wpg:grpSp>
                            <wps:wsp>
                              <wps:cNvPr id="21" name="Text Box 21"/>
                              <wps:cNvSpPr txBox="1"/>
                              <wps:spPr>
                                <a:xfrm>
                                  <a:off x="1081215" y="65540"/>
                                  <a:ext cx="342265" cy="21125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14:paraId="62EC9063" w14:textId="77777777" w:rsidR="004C0784" w:rsidRPr="005362A5" w:rsidRDefault="004C0784" w:rsidP="004C0784">
                                    <w:pPr>
                                      <w:rPr>
                                        <w:rFonts w:ascii="Cambria Math" w:hAnsi="Cambria Math"/>
                                        <w:sz w:val="22"/>
                                        <w:szCs w:val="18"/>
                                        <w:lang w:bidi="fa-IR"/>
                                        <w:oMath/>
                                      </w:rPr>
                                    </w:pPr>
                                    <m:oMathPara>
                                      <m:oMath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="Cambria Math"/>
                                            <w:sz w:val="22"/>
                                            <w:szCs w:val="18"/>
                                            <w:rtl/>
                                            <w:lang w:bidi="fa-IR"/>
                                          </w:rPr>
                                          <m:t>°</m:t>
                                        </m:r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2A7D58E" id="Group 2" o:spid="_x0000_s1034" style="position:absolute;left:0;text-align:left;margin-left:8.7pt;margin-top:18.35pt;width:257.2pt;height:21.55pt;z-index:251675648;mso-height-relative:margin" coordorigin="190" coordsize="24918,27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">
                      <v:group id="Group 10" o:spid="_x0000_s1035" style="position:absolute;left:190;width:24918;height:1079" coordsize="24918,1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      <v:shapetype id="_x0000_t32" coordsize="21600,21600" o:spt="32" o:oned="t" path="m,l21600,21600e" filled="f">
                          <v:path arrowok="t" fillok="f" o:connecttype="none"/>
                          <o:lock v:ext="edit" shapetype="t"/>
                        </v:shapetype>
                        <v:shape id="Straight Arrow Connector 11" o:spid="_x0000_s1036" type="#_x0000_t32" style="position:absolute;top:508;width:2491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" strokecolor="windowText">
                          <v:stroke startarrow="open" endarrow="open"/>
                        </v:shape>
                        <v:line id="Straight Connector 12" o:spid="_x0000_s1037" style="position:absolute;visibility:visible;mso-wrap-style:square" from="1587,127" to="1587,10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" strokecolor="windowText"/>
                        <v:line id="Straight Connector 13" o:spid="_x0000_s1038" style="position:absolute;visibility:visible;mso-wrap-style:square" from="12319,63" to="12319,1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" strokecolor="windowText"/>
                        <v:line id="Straight Connector 14" o:spid="_x0000_s1039" style="position:absolute;visibility:visible;mso-wrap-style:square" from="9461,0" to="9461,9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" strokecolor="windowText"/>
                        <v:line id="Straight Connector 15" o:spid="_x0000_s1040" style="position:absolute;visibility:visible;mso-wrap-style:square" from="6731,0" to="6731,9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" strokecolor="windowText"/>
                        <v:line id="Straight Connector 16" o:spid="_x0000_s1041" style="position:absolute;visibility:visible;mso-wrap-style:square" from="4191,63" to="4191,1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" strokecolor="windowText"/>
                        <v:line id="Straight Connector 17" o:spid="_x0000_s1042" style="position:absolute;visibility:visible;mso-wrap-style:square" from="14986,63" to="14986,1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" strokecolor="windowText"/>
                        <v:line id="Straight Connector 18" o:spid="_x0000_s1043" style="position:absolute;visibility:visible;mso-wrap-style:square" from="17716,0" to="17716,9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" strokecolor="windowText"/>
                        <v:line id="Straight Connector 19" o:spid="_x0000_s1044" style="position:absolute;visibility:visible;mso-wrap-style:square" from="20193,63" to="20193,1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" strokecolor="windowText"/>
                        <v:line id="Straight Connector 20" o:spid="_x0000_s1045" style="position:absolute;visibility:visible;mso-wrap-style:square" from="22860,63" to="22860,1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" strokecolor="windowText"/>
                      </v:group>
                      <v:shape id="Text Box 21" o:spid="_x0000_s1046" type="#_x0000_t202" style="position:absolute;left:10812;top:655;width:3422;height:21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" filled="f" stroked="f" strokeweight=".5pt">
                        <v:textbox>
                          <w:txbxContent>
                            <w:p w14:paraId="62EC9063" w14:textId="77777777" w:rsidR="004C0784" w:rsidRPr="005362A5" w:rsidRDefault="004C0784" w:rsidP="004C0784">
                              <w:pPr>
                                <w:rPr>
                                  <w:rFonts w:ascii="Cambria Math" w:hAnsi="Cambria Math"/>
                                  <w:sz w:val="22"/>
                                  <w:szCs w:val="18"/>
                                  <w:lang w:bidi="fa-IR"/>
                                  <w:oMath/>
                                </w:rPr>
                              </w:pPr>
                              <m:oMathPara>
                                <m:oMath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Cambria Math"/>
                                      <w:sz w:val="22"/>
                                      <w:szCs w:val="18"/>
                                      <w:rtl/>
                                      <w:lang w:bidi="fa-IR"/>
                                    </w:rPr>
                                    <m:t>°</m:t>
                                  </m:r>
                                </m:oMath>
                              </m:oMathPara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14:paraId="518C8D52" w14:textId="77777777" w:rsidR="004C0784" w:rsidRPr="004C0784" w:rsidRDefault="004C0784" w:rsidP="004C0784">
            <w:pPr>
              <w:spacing w:line="276" w:lineRule="auto"/>
              <w:rPr>
                <w:rFonts w:ascii="Vazirmatn" w:hAnsi="Vazirmatn"/>
                <w:sz w:val="16"/>
                <w:szCs w:val="16"/>
                <w:rtl/>
              </w:rPr>
            </w:pPr>
          </w:p>
          <w:p w14:paraId="7D50F889" w14:textId="3A3D0243" w:rsidR="004C0784" w:rsidRDefault="004C0784" w:rsidP="004C0784">
            <w:pPr>
              <w:spacing w:line="276" w:lineRule="auto"/>
              <w:rPr>
                <w:rFonts w:ascii="Vazirmatn" w:hAnsi="Vazirmatn"/>
                <w:sz w:val="28"/>
                <w:szCs w:val="28"/>
                <w:rtl/>
              </w:rPr>
            </w:pPr>
            <w:r>
              <w:rPr>
                <w:rFonts w:hint="cs"/>
                <w:noProof/>
                <w:rtl/>
              </w:rPr>
              <mc:AlternateContent>
                <mc:Choice Requires="wpg">
                  <w:drawing>
                    <wp:anchor distT="0" distB="0" distL="114300" distR="114300" simplePos="0" relativeHeight="251676672" behindDoc="0" locked="0" layoutInCell="1" allowOverlap="1" wp14:anchorId="0E5119B7" wp14:editId="5854401F">
                      <wp:simplePos x="0" y="0"/>
                      <wp:positionH relativeFrom="column">
                        <wp:posOffset>140395</wp:posOffset>
                      </wp:positionH>
                      <wp:positionV relativeFrom="paragraph">
                        <wp:posOffset>186887</wp:posOffset>
                      </wp:positionV>
                      <wp:extent cx="3070904" cy="905601"/>
                      <wp:effectExtent l="0" t="0" r="91440" b="0"/>
                      <wp:wrapNone/>
                      <wp:docPr id="327" name="Group 32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070904" cy="905601"/>
                                <a:chOff x="255032" y="0"/>
                                <a:chExt cx="1954929" cy="576668"/>
                              </a:xfrm>
                            </wpg:grpSpPr>
                            <wpg:grpSp>
                              <wpg:cNvPr id="328" name="Group 328"/>
                              <wpg:cNvGrpSpPr/>
                              <wpg:grpSpPr>
                                <a:xfrm>
                                  <a:off x="255032" y="0"/>
                                  <a:ext cx="1954929" cy="576668"/>
                                  <a:chOff x="255042" y="59512"/>
                                  <a:chExt cx="1955001" cy="576668"/>
                                </a:xfrm>
                              </wpg:grpSpPr>
                              <wpg:grpSp>
                                <wpg:cNvPr id="329" name="Group 329"/>
                                <wpg:cNvGrpSpPr/>
                                <wpg:grpSpPr>
                                  <a:xfrm>
                                    <a:off x="255042" y="59512"/>
                                    <a:ext cx="1955001" cy="576668"/>
                                    <a:chOff x="255042" y="59512"/>
                                    <a:chExt cx="1955001" cy="576668"/>
                                  </a:xfrm>
                                </wpg:grpSpPr>
                                <wpg:grpSp>
                                  <wpg:cNvPr id="330" name="Group 330"/>
                                  <wpg:cNvGrpSpPr/>
                                  <wpg:grpSpPr>
                                    <a:xfrm>
                                      <a:off x="255042" y="59512"/>
                                      <a:ext cx="1955001" cy="576668"/>
                                      <a:chOff x="255042" y="-23038"/>
                                      <a:chExt cx="1955001" cy="576668"/>
                                    </a:xfrm>
                                  </wpg:grpSpPr>
                                  <wpg:grpSp>
                                    <wpg:cNvPr id="331" name="Group 331"/>
                                    <wpg:cNvGrpSpPr/>
                                    <wpg:grpSpPr>
                                      <a:xfrm>
                                        <a:off x="255042" y="71701"/>
                                        <a:ext cx="1955001" cy="481929"/>
                                        <a:chOff x="255042" y="-54"/>
                                        <a:chExt cx="1955001" cy="481929"/>
                                      </a:xfrm>
                                    </wpg:grpSpPr>
                                    <wpg:grpSp>
                                      <wpg:cNvPr id="333" name="Group 333"/>
                                      <wpg:cNvGrpSpPr/>
                                      <wpg:grpSpPr>
                                        <a:xfrm>
                                          <a:off x="687072" y="-54"/>
                                          <a:ext cx="824888" cy="273584"/>
                                          <a:chOff x="-4344104" y="-130"/>
                                          <a:chExt cx="4639900" cy="664233"/>
                                        </a:xfrm>
                                      </wpg:grpSpPr>
                                      <wps:wsp>
                                        <wps:cNvPr id="334" name="Right Triangle 334"/>
                                        <wps:cNvSpPr/>
                                        <wps:spPr>
                                          <a:xfrm>
                                            <a:off x="-4344104" y="-130"/>
                                            <a:ext cx="4639900" cy="664233"/>
                                          </a:xfrm>
                                          <a:prstGeom prst="rtTriangle">
                                            <a:avLst/>
                                          </a:prstGeom>
                                          <a:noFill/>
                                          <a:ln w="12700" cap="flat" cmpd="sng" algn="ctr">
                                            <a:solidFill>
                                              <a:sysClr val="windowText" lastClr="000000"/>
                                            </a:solidFill>
                                            <a:prstDash val="solid"/>
                                          </a:ln>
                                          <a:effectLst/>
                                        </wps:spPr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335" name="Rectangle 335"/>
                                        <wps:cNvSpPr/>
                                        <wps:spPr>
                                          <a:xfrm>
                                            <a:off x="-4344008" y="548563"/>
                                            <a:ext cx="257826" cy="11131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12700" cap="flat" cmpd="sng" algn="ctr">
                                            <a:solidFill>
                                              <a:sysClr val="windowText" lastClr="000000"/>
                                            </a:solidFill>
                                            <a:prstDash val="solid"/>
                                          </a:ln>
                                          <a:effectLst/>
                                        </wps:spPr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423" name="Group 423"/>
                                      <wpg:cNvGrpSpPr/>
                                      <wpg:grpSpPr>
                                        <a:xfrm>
                                          <a:off x="255042" y="222250"/>
                                          <a:ext cx="1955001" cy="259625"/>
                                          <a:chOff x="255042" y="0"/>
                                          <a:chExt cx="1955001" cy="259625"/>
                                        </a:xfrm>
                                      </wpg:grpSpPr>
                                      <wpg:grpSp>
                                        <wpg:cNvPr id="424" name="Group 424"/>
                                        <wpg:cNvGrpSpPr/>
                                        <wpg:grpSpPr>
                                          <a:xfrm>
                                            <a:off x="274080" y="0"/>
                                            <a:ext cx="1935963" cy="101600"/>
                                            <a:chOff x="255030" y="0"/>
                                            <a:chExt cx="1935963" cy="101600"/>
                                          </a:xfrm>
                                        </wpg:grpSpPr>
                                        <wps:wsp>
                                          <wps:cNvPr id="425" name="Straight Arrow Connector 425"/>
                                          <wps:cNvCnPr/>
                                          <wps:spPr>
                                            <a:xfrm>
                                              <a:off x="255030" y="50726"/>
                                              <a:ext cx="1935963" cy="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9525" cap="flat" cmpd="sng" algn="ctr">
                                              <a:solidFill>
                                                <a:sysClr val="windowText" lastClr="000000"/>
                                              </a:solidFill>
                                              <a:prstDash val="solid"/>
                                              <a:headEnd type="arrow"/>
                                              <a:tailEnd type="arrow"/>
                                            </a:ln>
                                            <a:effectLst/>
                                          </wps:spPr>
                                          <wps:bodyPr/>
                                        </wps:wsp>
                                        <wps:wsp>
                                          <wps:cNvPr id="427" name="Straight Connector 427"/>
                                          <wps:cNvCnPr/>
                                          <wps:spPr>
                                            <a:xfrm>
                                              <a:off x="1231900" y="6350"/>
                                              <a:ext cx="0" cy="9525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noFill/>
                                            <a:ln w="9525" cap="flat" cmpd="sng" algn="ctr">
                                              <a:solidFill>
                                                <a:sysClr val="windowText" lastClr="000000"/>
                                              </a:solidFill>
                                              <a:prstDash val="solid"/>
                                            </a:ln>
                                            <a:effectLst/>
                                          </wps:spPr>
                                          <wps:bodyPr/>
                                        </wps:wsp>
                                        <wps:wsp>
                                          <wps:cNvPr id="428" name="Straight Connector 428"/>
                                          <wps:cNvCnPr/>
                                          <wps:spPr>
                                            <a:xfrm>
                                              <a:off x="946150" y="0"/>
                                              <a:ext cx="0" cy="9525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noFill/>
                                            <a:ln w="9525" cap="flat" cmpd="sng" algn="ctr">
                                              <a:solidFill>
                                                <a:sysClr val="windowText" lastClr="000000"/>
                                              </a:solidFill>
                                              <a:prstDash val="solid"/>
                                            </a:ln>
                                            <a:effectLst/>
                                          </wps:spPr>
                                          <wps:bodyPr/>
                                        </wps:wsp>
                                        <wps:wsp>
                                          <wps:cNvPr id="429" name="Straight Connector 429"/>
                                          <wps:cNvCnPr/>
                                          <wps:spPr>
                                            <a:xfrm>
                                              <a:off x="673100" y="0"/>
                                              <a:ext cx="0" cy="9525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noFill/>
                                            <a:ln w="9525" cap="flat" cmpd="sng" algn="ctr">
                                              <a:solidFill>
                                                <a:sysClr val="windowText" lastClr="000000"/>
                                              </a:solidFill>
                                              <a:prstDash val="solid"/>
                                            </a:ln>
                                            <a:effectLst/>
                                          </wps:spPr>
                                          <wps:bodyPr/>
                                        </wps:wsp>
                                        <wps:wsp>
                                          <wps:cNvPr id="430" name="Straight Connector 430"/>
                                          <wps:cNvCnPr/>
                                          <wps:spPr>
                                            <a:xfrm>
                                              <a:off x="419100" y="6350"/>
                                              <a:ext cx="0" cy="9525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noFill/>
                                            <a:ln w="9525" cap="flat" cmpd="sng" algn="ctr">
                                              <a:solidFill>
                                                <a:sysClr val="windowText" lastClr="000000"/>
                                              </a:solidFill>
                                              <a:prstDash val="solid"/>
                                            </a:ln>
                                            <a:effectLst/>
                                          </wps:spPr>
                                          <wps:bodyPr/>
                                        </wps:wsp>
                                        <wps:wsp>
                                          <wps:cNvPr id="431" name="Straight Connector 431"/>
                                          <wps:cNvCnPr/>
                                          <wps:spPr>
                                            <a:xfrm>
                                              <a:off x="1498600" y="6350"/>
                                              <a:ext cx="0" cy="9525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noFill/>
                                            <a:ln w="9525" cap="flat" cmpd="sng" algn="ctr">
                                              <a:solidFill>
                                                <a:sysClr val="windowText" lastClr="000000"/>
                                              </a:solidFill>
                                              <a:prstDash val="solid"/>
                                            </a:ln>
                                            <a:effectLst/>
                                          </wps:spPr>
                                          <wps:bodyPr/>
                                        </wps:wsp>
                                        <wps:wsp>
                                          <wps:cNvPr id="432" name="Straight Connector 432"/>
                                          <wps:cNvCnPr/>
                                          <wps:spPr>
                                            <a:xfrm>
                                              <a:off x="1771650" y="0"/>
                                              <a:ext cx="0" cy="9525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noFill/>
                                            <a:ln w="9525" cap="flat" cmpd="sng" algn="ctr">
                                              <a:solidFill>
                                                <a:sysClr val="windowText" lastClr="000000"/>
                                              </a:solidFill>
                                              <a:prstDash val="solid"/>
                                            </a:ln>
                                            <a:effectLst/>
                                          </wps:spPr>
                                          <wps:bodyPr/>
                                        </wps:wsp>
                                        <wps:wsp>
                                          <wps:cNvPr id="433" name="Straight Connector 433"/>
                                          <wps:cNvCnPr/>
                                          <wps:spPr>
                                            <a:xfrm>
                                              <a:off x="2019300" y="6350"/>
                                              <a:ext cx="0" cy="9525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noFill/>
                                            <a:ln w="9525" cap="flat" cmpd="sng" algn="ctr">
                                              <a:solidFill>
                                                <a:sysClr val="windowText" lastClr="000000"/>
                                              </a:solidFill>
                                              <a:prstDash val="solid"/>
                                            </a:ln>
                                            <a:effectLst/>
                                          </wps:spPr>
                                          <wps:bodyPr/>
                                        </wps:wsp>
                                      </wpg:grpSp>
                                      <wps:wsp>
                                        <wps:cNvPr id="436" name="Text Box 436"/>
                                        <wps:cNvSpPr txBox="1"/>
                                        <wps:spPr>
                                          <a:xfrm>
                                            <a:off x="255042" y="69154"/>
                                            <a:ext cx="262129" cy="1897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6350">
                                            <a:noFill/>
                                          </a:ln>
                                          <a:effectLst/>
                                        </wps:spPr>
                                        <wps:txbx>
                                          <w:txbxContent>
                                            <w:p w14:paraId="286C1875" w14:textId="77777777" w:rsidR="004C0784" w:rsidRPr="00087C6B" w:rsidRDefault="004C0784" w:rsidP="004C0784">
                                              <w:pPr>
                                                <w:rPr>
                                                  <w:sz w:val="22"/>
                                                  <w:szCs w:val="18"/>
                                                  <w:lang w:bidi="fa-IR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hint="cs"/>
                                                  <w:sz w:val="22"/>
                                                  <w:szCs w:val="18"/>
                                                  <w:rtl/>
                                                  <w:lang w:bidi="fa-IR"/>
                                                </w:rPr>
                                                <w:t>3</w:t>
                                              </w:r>
                                              <w:r w:rsidRPr="00087C6B">
                                                <w:rPr>
                                                  <w:rFonts w:hint="cs"/>
                                                  <w:sz w:val="22"/>
                                                  <w:szCs w:val="18"/>
                                                  <w:rtl/>
                                                  <w:lang w:bidi="fa-IR"/>
                                                </w:rPr>
                                                <w:t>-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437" name="Text Box 437"/>
                                        <wps:cNvSpPr txBox="1"/>
                                        <wps:spPr>
                                          <a:xfrm>
                                            <a:off x="555988" y="57404"/>
                                            <a:ext cx="231412" cy="20222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6350">
                                            <a:noFill/>
                                          </a:ln>
                                          <a:effectLst/>
                                        </wps:spPr>
                                        <wps:txbx>
                                          <w:txbxContent>
                                            <w:p w14:paraId="55F308F5" w14:textId="77777777" w:rsidR="004C0784" w:rsidRPr="00087C6B" w:rsidRDefault="004C0784" w:rsidP="004C0784">
                                              <w:pPr>
                                                <w:rPr>
                                                  <w:sz w:val="22"/>
                                                  <w:szCs w:val="18"/>
                                                  <w:lang w:bidi="fa-IR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hint="cs"/>
                                                  <w:sz w:val="22"/>
                                                  <w:szCs w:val="18"/>
                                                  <w:rtl/>
                                                  <w:lang w:bidi="fa-IR"/>
                                                </w:rPr>
                                                <w:t>2</w:t>
                                              </w:r>
                                              <w:r w:rsidRPr="00087C6B">
                                                <w:rPr>
                                                  <w:rFonts w:hint="cs"/>
                                                  <w:sz w:val="22"/>
                                                  <w:szCs w:val="18"/>
                                                  <w:rtl/>
                                                  <w:lang w:bidi="fa-IR"/>
                                                </w:rPr>
                                                <w:t>-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438" name="Text Box 438"/>
                                        <wps:cNvSpPr txBox="1"/>
                                        <wps:spPr>
                                          <a:xfrm>
                                            <a:off x="808554" y="48488"/>
                                            <a:ext cx="241660" cy="20860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6350">
                                            <a:noFill/>
                                          </a:ln>
                                          <a:effectLst/>
                                        </wps:spPr>
                                        <wps:txbx>
                                          <w:txbxContent>
                                            <w:p w14:paraId="67AB91A4" w14:textId="77777777" w:rsidR="004C0784" w:rsidRPr="00087C6B" w:rsidRDefault="004C0784" w:rsidP="004C0784">
                                              <w:pPr>
                                                <w:rPr>
                                                  <w:sz w:val="22"/>
                                                  <w:szCs w:val="18"/>
                                                  <w:lang w:bidi="fa-IR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hint="cs"/>
                                                  <w:sz w:val="22"/>
                                                  <w:szCs w:val="18"/>
                                                  <w:rtl/>
                                                  <w:lang w:bidi="fa-IR"/>
                                                </w:rPr>
                                                <w:t>1</w:t>
                                              </w:r>
                                              <w:r w:rsidRPr="00087C6B">
                                                <w:rPr>
                                                  <w:rFonts w:hint="cs"/>
                                                  <w:sz w:val="22"/>
                                                  <w:szCs w:val="18"/>
                                                  <w:rtl/>
                                                  <w:lang w:bidi="fa-IR"/>
                                                </w:rPr>
                                                <w:t>-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439" name="Text Box 439"/>
                                        <wps:cNvSpPr txBox="1"/>
                                        <wps:spPr>
                                          <a:xfrm>
                                            <a:off x="1085147" y="61371"/>
                                            <a:ext cx="342265" cy="19587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6350">
                                            <a:noFill/>
                                          </a:ln>
                                          <a:effectLst/>
                                        </wps:spPr>
                                        <wps:txbx>
                                          <w:txbxContent>
                                            <w:p w14:paraId="3BFF3D56" w14:textId="77777777" w:rsidR="004C0784" w:rsidRPr="005362A5" w:rsidRDefault="004C0784" w:rsidP="004C0784">
                                              <w:pPr>
                                                <w:rPr>
                                                  <w:rFonts w:ascii="Cambria Math" w:hAnsi="Cambria Math"/>
                                                  <w:sz w:val="22"/>
                                                  <w:szCs w:val="18"/>
                                                  <w:lang w:bidi="fa-IR"/>
                                                  <w:oMath/>
                                                </w:rPr>
                                              </w:pPr>
                                              <m:oMathPara>
                                                <m:oMath>
                                                  <m:r>
                                                    <m:rPr>
                                                      <m:sty m:val="bi"/>
                                                    </m:rPr>
                                                    <w:rPr>
                                                      <w:rFonts w:ascii="Cambria Math" w:hAnsi="Cambria Math" w:cs="Cambria Math"/>
                                                      <w:sz w:val="22"/>
                                                      <w:szCs w:val="18"/>
                                                      <w:rtl/>
                                                      <w:lang w:bidi="fa-IR"/>
                                                    </w:rPr>
                                                    <m:t>°</m:t>
                                                  </m:r>
                                                </m:oMath>
                                              </m:oMathPara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440" name="Text Box 440"/>
                                        <wps:cNvSpPr txBox="1"/>
                                        <wps:spPr>
                                          <a:xfrm>
                                            <a:off x="1354866" y="70968"/>
                                            <a:ext cx="255154" cy="17147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6350">
                                            <a:noFill/>
                                          </a:ln>
                                          <a:effectLst/>
                                        </wps:spPr>
                                        <wps:txbx>
                                          <w:txbxContent>
                                            <w:p w14:paraId="49E0D047" w14:textId="77777777" w:rsidR="004C0784" w:rsidRPr="00087C6B" w:rsidRDefault="004C0784" w:rsidP="004C0784">
                                              <w:pPr>
                                                <w:rPr>
                                                  <w:sz w:val="22"/>
                                                  <w:szCs w:val="18"/>
                                                  <w:lang w:bidi="fa-IR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hint="cs"/>
                                                  <w:sz w:val="22"/>
                                                  <w:szCs w:val="18"/>
                                                  <w:rtl/>
                                                  <w:lang w:bidi="fa-IR"/>
                                                </w:rPr>
                                                <w:t>1+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441" name="Text Box 441"/>
                                        <wps:cNvSpPr txBox="1"/>
                                        <wps:spPr>
                                          <a:xfrm>
                                            <a:off x="1675978" y="63905"/>
                                            <a:ext cx="224330" cy="17851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6350">
                                            <a:noFill/>
                                          </a:ln>
                                          <a:effectLst/>
                                        </wps:spPr>
                                        <wps:txbx>
                                          <w:txbxContent>
                                            <w:p w14:paraId="50A30AEF" w14:textId="77777777" w:rsidR="004C0784" w:rsidRPr="00087C6B" w:rsidRDefault="004C0784" w:rsidP="004C0784">
                                              <w:pPr>
                                                <w:rPr>
                                                  <w:sz w:val="22"/>
                                                  <w:szCs w:val="18"/>
                                                  <w:lang w:bidi="fa-IR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hint="cs"/>
                                                  <w:sz w:val="22"/>
                                                  <w:szCs w:val="18"/>
                                                  <w:rtl/>
                                                  <w:lang w:bidi="fa-IR"/>
                                                </w:rPr>
                                                <w:t>2+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442" name="Text Box 442"/>
                                        <wps:cNvSpPr txBox="1"/>
                                        <wps:spPr>
                                          <a:xfrm>
                                            <a:off x="1900299" y="58548"/>
                                            <a:ext cx="226971" cy="16462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6350">
                                            <a:noFill/>
                                          </a:ln>
                                          <a:effectLst/>
                                        </wps:spPr>
                                        <wps:txbx>
                                          <w:txbxContent>
                                            <w:p w14:paraId="19E7562F" w14:textId="77777777" w:rsidR="004C0784" w:rsidRPr="00087C6B" w:rsidRDefault="004C0784" w:rsidP="004C0784">
                                              <w:pPr>
                                                <w:rPr>
                                                  <w:sz w:val="22"/>
                                                  <w:szCs w:val="18"/>
                                                  <w:lang w:bidi="fa-IR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hint="cs"/>
                                                  <w:sz w:val="22"/>
                                                  <w:szCs w:val="18"/>
                                                  <w:rtl/>
                                                  <w:lang w:bidi="fa-IR"/>
                                                </w:rPr>
                                                <w:t>3+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</wpg:grpSp>
                                  <wps:wsp>
                                    <wps:cNvPr id="444" name="Block Arc 444"/>
                                    <wps:cNvSpPr/>
                                    <wps:spPr>
                                      <a:xfrm rot="17973213">
                                        <a:off x="551898" y="42367"/>
                                        <a:ext cx="505460" cy="374650"/>
                                      </a:xfrm>
                                      <a:prstGeom prst="blockArc">
                                        <a:avLst>
                                          <a:gd name="adj1" fmla="val 12071811"/>
                                          <a:gd name="adj2" fmla="val 20217386"/>
                                          <a:gd name="adj3" fmla="val 0"/>
                                        </a:avLst>
                                      </a:prstGeom>
                                      <a:noFill/>
                                      <a:ln w="9525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447" name="Text Box 447"/>
                                  <wps:cNvSpPr txBox="1"/>
                                  <wps:spPr>
                                    <a:xfrm>
                                      <a:off x="403835" y="305635"/>
                                      <a:ext cx="227892" cy="22028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14:paraId="5AE1F701" w14:textId="77777777" w:rsidR="004C0784" w:rsidRPr="006547FC" w:rsidRDefault="004C0784" w:rsidP="004C0784">
                                        <w:pPr>
                                          <w:rPr>
                                            <w:sz w:val="18"/>
                                            <w:szCs w:val="14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  <w:szCs w:val="14"/>
                                          </w:rPr>
                                          <w:t>B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480" name="Text Box 480"/>
                                <wps:cNvSpPr txBox="1"/>
                                <wps:spPr>
                                  <a:xfrm>
                                    <a:off x="536163" y="206762"/>
                                    <a:ext cx="202523" cy="1924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txbx>
                                  <w:txbxContent>
                                    <w:p w14:paraId="29CDC877" w14:textId="77777777" w:rsidR="004C0784" w:rsidRPr="00E33748" w:rsidRDefault="004C0784" w:rsidP="004C0784">
                                      <w:pPr>
                                        <w:rPr>
                                          <w:sz w:val="18"/>
                                          <w:szCs w:val="18"/>
                                          <w:lang w:bidi="fa-IR"/>
                                        </w:rPr>
                                      </w:pPr>
                                      <w:r w:rsidRPr="00E33748">
                                        <w:rPr>
                                          <w:rFonts w:hint="cs"/>
                                          <w:sz w:val="18"/>
                                          <w:szCs w:val="18"/>
                                          <w:rtl/>
                                          <w:lang w:bidi="fa-IR"/>
                                        </w:rPr>
                                        <w:t>1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485" name="Oval 485"/>
                              <wps:cNvSpPr/>
                              <wps:spPr>
                                <a:xfrm>
                                  <a:off x="596900" y="355600"/>
                                  <a:ext cx="10795" cy="1079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ysClr val="windowText" lastClr="000000"/>
                                </a:solidFill>
                                <a:ln w="254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E5119B7" id="Group 327" o:spid="_x0000_s1047" style="position:absolute;left:0;text-align:left;margin-left:11.05pt;margin-top:14.7pt;width:241.8pt;height:71.3pt;z-index:251676672;mso-width-relative:margin;mso-height-relative:margin" coordorigin="2550" coordsize="19549,57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">
                      <v:group id="Group 328" o:spid="_x0000_s1048" style="position:absolute;left:2550;width:19549;height:5766" coordorigin="2550,595" coordsize="19550,5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">
                        <v:group id="Group 329" o:spid="_x0000_s1049" style="position:absolute;left:2550;top:595;width:19550;height:5766" coordorigin="2550,595" coordsize="19550,5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jwFA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kGaLOHvTDgCcv0LAAD//wMAUEsBAi0AFAAGAAgAAAAhANvh9svuAAAAhQEAABMAAAAAAAAA&#10;AAAAAAAAAAAAAFtDb250ZW50X1R5cGVzXS54bWxQSwECLQAUAAYACAAAACEAWvQsW78AAAAVAQAA&#10;CwAAAAAAAAAAAAAAAAAfAQAAX3JlbHMvLnJlbHNQSwECLQAUAAYACAAAACEAPI8BQMYAAADcAAAA&#10;DwAAAAAAAAAAAAAAAAAHAgAAZHJzL2Rvd25yZXYueG1sUEsFBgAAAAADAAMAtwAAAPoCAAAAAA==&#10;">
                          <v:group id="Group 330" o:spid="_x0000_s1050" style="position:absolute;left:2550;top:595;width:19550;height:5766" coordorigin="2550,-230" coordsize="19550,5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">
                            <v:group id="Group 331" o:spid="_x0000_s1051" style="position:absolute;left:2550;top:717;width:19550;height:4819" coordorigin="2550" coordsize="19550,4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">
                              <v:group id="Group 333" o:spid="_x0000_s1052" style="position:absolute;left:6870;width:8249;height:2735" coordorigin="-43441,-1" coordsize="46399,66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qB3xgAAANw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RJAr9nwhGQ+x8AAAD//wMAUEsBAi0AFAAGAAgAAAAhANvh9svuAAAAhQEAABMAAAAAAAAA&#10;AAAAAAAAAAAAAFtDb250ZW50X1R5cGVzXS54bWxQSwECLQAUAAYACAAAACEAWvQsW78AAAAVAQAA&#10;CwAAAAAAAAAAAAAAAAAfAQAAX3JlbHMvLnJlbHNQSwECLQAUAAYACAAAACEA2L6gd8YAAADcAAAA&#10;DwAAAAAAAAAAAAAAAAAHAgAAZHJzL2Rvd25yZXYueG1sUEsFBgAAAAADAAMAtwAAAPoCAAAAAA==&#10;">
                                <v:shapetype id="_x0000_t6" coordsize="21600,21600" o:spt="6" path="m,l,21600r21600,xe">
                                  <v:stroke joinstyle="miter"/>
                                  <v:path gradientshapeok="t" o:connecttype="custom" o:connectlocs="0,0;0,10800;0,21600;10800,21600;21600,21600;10800,10800" textboxrect="1800,12600,12600,19800"/>
                                </v:shapetype>
                                <v:shape id="Right Triangle 334" o:spid="_x0000_s1053" type="#_x0000_t6" style="position:absolute;left:-43441;top:-1;width:46398;height:66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" filled="f" strokecolor="windowText" strokeweight="1pt"/>
                                <v:rect id="Rectangle 335" o:spid="_x0000_s1054" style="position:absolute;left:-43440;top:5485;width:2579;height:11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" filled="f" strokecolor="windowText" strokeweight="1pt"/>
                              </v:group>
                              <v:group id="Group 423" o:spid="_x0000_s1055" style="position:absolute;left:2550;top:2222;width:19550;height:2596" coordorigin="2550" coordsize="19550,25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">
                                <v:group id="Group 424" o:spid="_x0000_s1056" style="position:absolute;left:2740;width:19360;height:1016" coordorigin="2550" coordsize="19359,10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GO7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">
                                  <v:shape id="Straight Arrow Connector 425" o:spid="_x0000_s1057" type="#_x0000_t32" style="position:absolute;left:2550;top:507;width:1935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" strokecolor="windowText">
                                    <v:stroke startarrow="open" endarrow="open"/>
                                  </v:shape>
                                  <v:line id="Straight Connector 427" o:spid="_x0000_s1058" style="position:absolute;visibility:visible;mso-wrap-style:square" from="12319,63" to="12319,1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" strokecolor="windowText"/>
                                  <v:line id="Straight Connector 428" o:spid="_x0000_s1059" style="position:absolute;visibility:visible;mso-wrap-style:square" from="9461,0" to="9461,9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" strokecolor="windowText"/>
                                  <v:line id="Straight Connector 429" o:spid="_x0000_s1060" style="position:absolute;visibility:visible;mso-wrap-style:square" from="6731,0" to="6731,9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" strokecolor="windowText"/>
                                  <v:line id="Straight Connector 430" o:spid="_x0000_s1061" style="position:absolute;visibility:visible;mso-wrap-style:square" from="4191,63" to="4191,1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" strokecolor="windowText"/>
                                  <v:line id="Straight Connector 431" o:spid="_x0000_s1062" style="position:absolute;visibility:visible;mso-wrap-style:square" from="14986,63" to="14986,1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" strokecolor="windowText"/>
                                  <v:line id="Straight Connector 432" o:spid="_x0000_s1063" style="position:absolute;visibility:visible;mso-wrap-style:square" from="17716,0" to="17716,9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" strokecolor="windowText"/>
                                  <v:line id="Straight Connector 433" o:spid="_x0000_s1064" style="position:absolute;visibility:visible;mso-wrap-style:square" from="20193,63" to="20193,1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" strokecolor="windowText"/>
                                </v:group>
                                <v:shape id="Text Box 436" o:spid="_x0000_s1065" type="#_x0000_t202" style="position:absolute;left:2550;top:691;width:2621;height:1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" filled="f" stroked="f" strokeweight=".5pt">
                                  <v:textbox>
                                    <w:txbxContent>
                                      <w:p w14:paraId="286C1875" w14:textId="77777777" w:rsidR="004C0784" w:rsidRPr="00087C6B" w:rsidRDefault="004C0784" w:rsidP="004C0784">
                                        <w:pPr>
                                          <w:rPr>
                                            <w:sz w:val="22"/>
                                            <w:szCs w:val="18"/>
                                            <w:lang w:bidi="fa-IR"/>
                                          </w:rPr>
                                        </w:pPr>
                                        <w:r>
                                          <w:rPr>
                                            <w:rFonts w:hint="cs"/>
                                            <w:sz w:val="22"/>
                                            <w:szCs w:val="18"/>
                                            <w:rtl/>
                                            <w:lang w:bidi="fa-IR"/>
                                          </w:rPr>
                                          <w:t>3</w:t>
                                        </w:r>
                                        <w:r w:rsidRPr="00087C6B">
                                          <w:rPr>
                                            <w:rFonts w:hint="cs"/>
                                            <w:sz w:val="22"/>
                                            <w:szCs w:val="18"/>
                                            <w:rtl/>
                                            <w:lang w:bidi="fa-IR"/>
                                          </w:rPr>
                                          <w:t>-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437" o:spid="_x0000_s1066" type="#_x0000_t202" style="position:absolute;left:5559;top:574;width:2315;height:20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" filled="f" stroked="f" strokeweight=".5pt">
                                  <v:textbox>
                                    <w:txbxContent>
                                      <w:p w14:paraId="55F308F5" w14:textId="77777777" w:rsidR="004C0784" w:rsidRPr="00087C6B" w:rsidRDefault="004C0784" w:rsidP="004C0784">
                                        <w:pPr>
                                          <w:rPr>
                                            <w:sz w:val="22"/>
                                            <w:szCs w:val="18"/>
                                            <w:lang w:bidi="fa-IR"/>
                                          </w:rPr>
                                        </w:pPr>
                                        <w:r>
                                          <w:rPr>
                                            <w:rFonts w:hint="cs"/>
                                            <w:sz w:val="22"/>
                                            <w:szCs w:val="18"/>
                                            <w:rtl/>
                                            <w:lang w:bidi="fa-IR"/>
                                          </w:rPr>
                                          <w:t>2</w:t>
                                        </w:r>
                                        <w:r w:rsidRPr="00087C6B">
                                          <w:rPr>
                                            <w:rFonts w:hint="cs"/>
                                            <w:sz w:val="22"/>
                                            <w:szCs w:val="18"/>
                                            <w:rtl/>
                                            <w:lang w:bidi="fa-IR"/>
                                          </w:rPr>
                                          <w:t>-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438" o:spid="_x0000_s1067" type="#_x0000_t202" style="position:absolute;left:8085;top:484;width:2417;height:20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" filled="f" stroked="f" strokeweight=".5pt">
                                  <v:textbox>
                                    <w:txbxContent>
                                      <w:p w14:paraId="67AB91A4" w14:textId="77777777" w:rsidR="004C0784" w:rsidRPr="00087C6B" w:rsidRDefault="004C0784" w:rsidP="004C0784">
                                        <w:pPr>
                                          <w:rPr>
                                            <w:sz w:val="22"/>
                                            <w:szCs w:val="18"/>
                                            <w:lang w:bidi="fa-IR"/>
                                          </w:rPr>
                                        </w:pPr>
                                        <w:r>
                                          <w:rPr>
                                            <w:rFonts w:hint="cs"/>
                                            <w:sz w:val="22"/>
                                            <w:szCs w:val="18"/>
                                            <w:rtl/>
                                            <w:lang w:bidi="fa-IR"/>
                                          </w:rPr>
                                          <w:t>1</w:t>
                                        </w:r>
                                        <w:r w:rsidRPr="00087C6B">
                                          <w:rPr>
                                            <w:rFonts w:hint="cs"/>
                                            <w:sz w:val="22"/>
                                            <w:szCs w:val="18"/>
                                            <w:rtl/>
                                            <w:lang w:bidi="fa-IR"/>
                                          </w:rPr>
                                          <w:t>-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439" o:spid="_x0000_s1068" type="#_x0000_t202" style="position:absolute;left:10851;top:613;width:3423;height:19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" filled="f" stroked="f" strokeweight=".5pt">
                                  <v:textbox>
                                    <w:txbxContent>
                                      <w:p w14:paraId="3BFF3D56" w14:textId="77777777" w:rsidR="004C0784" w:rsidRPr="005362A5" w:rsidRDefault="004C0784" w:rsidP="004C0784">
                                        <w:pPr>
                                          <w:rPr>
                                            <w:rFonts w:ascii="Cambria Math" w:hAnsi="Cambria Math"/>
                                            <w:sz w:val="22"/>
                                            <w:szCs w:val="18"/>
                                            <w:lang w:bidi="fa-IR"/>
                                            <w:oMath/>
                                          </w:rPr>
                                        </w:pPr>
                                        <m:oMathPara>
                                          <m:oMath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 w:cs="Cambria Math"/>
                                                <w:sz w:val="22"/>
                                                <w:szCs w:val="18"/>
                                                <w:rtl/>
                                                <w:lang w:bidi="fa-IR"/>
                                              </w:rPr>
                                              <m:t>°</m:t>
                                            </m:r>
                                          </m:oMath>
                                        </m:oMathPara>
                                      </w:p>
                                    </w:txbxContent>
                                  </v:textbox>
                                </v:shape>
                                <v:shape id="Text Box 440" o:spid="_x0000_s1069" type="#_x0000_t202" style="position:absolute;left:13548;top:709;width:2552;height:1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" filled="f" stroked="f" strokeweight=".5pt">
                                  <v:textbox>
                                    <w:txbxContent>
                                      <w:p w14:paraId="49E0D047" w14:textId="77777777" w:rsidR="004C0784" w:rsidRPr="00087C6B" w:rsidRDefault="004C0784" w:rsidP="004C0784">
                                        <w:pPr>
                                          <w:rPr>
                                            <w:sz w:val="22"/>
                                            <w:szCs w:val="18"/>
                                            <w:lang w:bidi="fa-IR"/>
                                          </w:rPr>
                                        </w:pPr>
                                        <w:r>
                                          <w:rPr>
                                            <w:rFonts w:hint="cs"/>
                                            <w:sz w:val="22"/>
                                            <w:szCs w:val="18"/>
                                            <w:rtl/>
                                            <w:lang w:bidi="fa-IR"/>
                                          </w:rPr>
                                          <w:t>1+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441" o:spid="_x0000_s1070" type="#_x0000_t202" style="position:absolute;left:16759;top:639;width:2244;height:17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" filled="f" stroked="f" strokeweight=".5pt">
                                  <v:textbox>
                                    <w:txbxContent>
                                      <w:p w14:paraId="50A30AEF" w14:textId="77777777" w:rsidR="004C0784" w:rsidRPr="00087C6B" w:rsidRDefault="004C0784" w:rsidP="004C0784">
                                        <w:pPr>
                                          <w:rPr>
                                            <w:sz w:val="22"/>
                                            <w:szCs w:val="18"/>
                                            <w:lang w:bidi="fa-IR"/>
                                          </w:rPr>
                                        </w:pPr>
                                        <w:r>
                                          <w:rPr>
                                            <w:rFonts w:hint="cs"/>
                                            <w:sz w:val="22"/>
                                            <w:szCs w:val="18"/>
                                            <w:rtl/>
                                            <w:lang w:bidi="fa-IR"/>
                                          </w:rPr>
                                          <w:t>2+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442" o:spid="_x0000_s1071" type="#_x0000_t202" style="position:absolute;left:19002;top:585;width:2270;height:16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" filled="f" stroked="f" strokeweight=".5pt">
                                  <v:textbox>
                                    <w:txbxContent>
                                      <w:p w14:paraId="19E7562F" w14:textId="77777777" w:rsidR="004C0784" w:rsidRPr="00087C6B" w:rsidRDefault="004C0784" w:rsidP="004C0784">
                                        <w:pPr>
                                          <w:rPr>
                                            <w:sz w:val="22"/>
                                            <w:szCs w:val="18"/>
                                            <w:lang w:bidi="fa-IR"/>
                                          </w:rPr>
                                        </w:pPr>
                                        <w:r>
                                          <w:rPr>
                                            <w:rFonts w:hint="cs"/>
                                            <w:sz w:val="22"/>
                                            <w:szCs w:val="18"/>
                                            <w:rtl/>
                                            <w:lang w:bidi="fa-IR"/>
                                          </w:rPr>
                                          <w:t>3+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</v:group>
                            <v:shape id="Block Arc 444" o:spid="_x0000_s1072" style="position:absolute;left:5519;top:424;width:5054;height:3746;rotation:-3961419fd;visibility:visible;mso-wrap-style:square;v-text-anchor:middle" coordsize="505460,374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" path="m28799,100482c71899,39424,156747,836,249711,13v91600,-811,176620,35181,222217,94071l471928,94084c426331,35194,341311,-798,249711,13,156747,836,71900,39424,28799,100482xe" filled="f" strokecolor="windowText">
                              <v:path arrowok="t" o:connecttype="custom" o:connectlocs="28799,100482;249711,13;471928,94084;471928,94084;249711,13;28799,100482" o:connectangles="0,0,0,0,0,0"/>
                            </v:shape>
                          </v:group>
                          <v:shape id="Text Box 447" o:spid="_x0000_s1073" type="#_x0000_t202" style="position:absolute;left:4038;top:3056;width:2279;height:2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" filled="f" stroked="f" strokeweight=".5pt">
                            <v:textbox>
                              <w:txbxContent>
                                <w:p w14:paraId="5AE1F701" w14:textId="77777777" w:rsidR="004C0784" w:rsidRPr="006547FC" w:rsidRDefault="004C0784" w:rsidP="004C0784">
                                  <w:pPr>
                                    <w:rPr>
                                      <w:sz w:val="18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4"/>
                                    </w:rPr>
                                    <w:t>B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Text Box 480" o:spid="_x0000_s1074" type="#_x0000_t202" style="position:absolute;left:5361;top:2067;width:2025;height:19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" filled="f" stroked="f" strokeweight=".5pt">
                          <v:textbox>
                            <w:txbxContent>
                              <w:p w14:paraId="29CDC877" w14:textId="77777777" w:rsidR="004C0784" w:rsidRPr="00E33748" w:rsidRDefault="004C0784" w:rsidP="004C0784">
                                <w:pPr>
                                  <w:rPr>
                                    <w:sz w:val="18"/>
                                    <w:szCs w:val="18"/>
                                    <w:lang w:bidi="fa-IR"/>
                                  </w:rPr>
                                </w:pPr>
                                <w:r w:rsidRPr="00E33748">
                                  <w:rPr>
                                    <w:rFonts w:hint="cs"/>
                                    <w:sz w:val="18"/>
                                    <w:szCs w:val="18"/>
                                    <w:rtl/>
                                    <w:lang w:bidi="fa-IR"/>
                                  </w:rPr>
                                  <w:t>1</w:t>
                                </w:r>
                              </w:p>
                            </w:txbxContent>
                          </v:textbox>
                        </v:shape>
                      </v:group>
                      <v:oval id="Oval 485" o:spid="_x0000_s1075" style="position:absolute;left:5969;top:3556;width:107;height:1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" fillcolor="windowText" strokecolor="windowText" strokeweight="2pt"/>
                    </v:group>
                  </w:pict>
                </mc:Fallback>
              </mc:AlternateContent>
            </w:r>
            <w:r>
              <w:rPr>
                <w:rFonts w:ascii="Vazirmatn" w:hAnsi="Vazirmatn" w:hint="cs"/>
                <w:sz w:val="28"/>
                <w:szCs w:val="28"/>
                <w:rtl/>
              </w:rPr>
              <w:t xml:space="preserve">ب- </w:t>
            </w:r>
            <w:r w:rsidRPr="00C60776">
              <w:rPr>
                <w:rFonts w:ascii="Vazirmatn" w:hAnsi="Vazirmatn"/>
                <w:sz w:val="28"/>
                <w:szCs w:val="28"/>
                <w:rtl/>
              </w:rPr>
              <w:t>در شکل ز</w:t>
            </w:r>
            <w:r w:rsidRPr="00C60776">
              <w:rPr>
                <w:rFonts w:ascii="Vazirmatn" w:hAnsi="Vazirmatn" w:hint="cs"/>
                <w:sz w:val="28"/>
                <w:szCs w:val="28"/>
                <w:rtl/>
              </w:rPr>
              <w:t>ی</w:t>
            </w:r>
            <w:r w:rsidRPr="00C60776">
              <w:rPr>
                <w:rFonts w:ascii="Vazirmatn" w:hAnsi="Vazirmatn" w:hint="eastAsia"/>
                <w:sz w:val="28"/>
                <w:szCs w:val="28"/>
                <w:rtl/>
              </w:rPr>
              <w:t>ر</w:t>
            </w:r>
            <w:r w:rsidRPr="00C60776">
              <w:rPr>
                <w:rFonts w:ascii="Vazirmatn" w:hAnsi="Vazirmatn"/>
                <w:sz w:val="28"/>
                <w:szCs w:val="28"/>
                <w:rtl/>
              </w:rPr>
              <w:t xml:space="preserve"> ، نقطه  </w:t>
            </w:r>
            <w:r w:rsidRPr="005C6D2F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B</w:t>
            </w:r>
            <w:r w:rsidRPr="005C6D2F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</w:t>
            </w:r>
            <w:r w:rsidRPr="00C60776">
              <w:rPr>
                <w:rFonts w:ascii="Vazirmatn" w:hAnsi="Vazirmatn"/>
                <w:sz w:val="28"/>
                <w:szCs w:val="28"/>
                <w:rtl/>
              </w:rPr>
              <w:t>چه عدد</w:t>
            </w:r>
            <w:r w:rsidRPr="00C60776">
              <w:rPr>
                <w:rFonts w:ascii="Vazirmatn" w:hAnsi="Vazirmatn" w:hint="cs"/>
                <w:sz w:val="28"/>
                <w:szCs w:val="28"/>
                <w:rtl/>
              </w:rPr>
              <w:t>ی</w:t>
            </w:r>
            <w:r w:rsidRPr="00C60776">
              <w:rPr>
                <w:rFonts w:ascii="Vazirmatn" w:hAnsi="Vazirmatn"/>
                <w:sz w:val="28"/>
                <w:szCs w:val="28"/>
                <w:rtl/>
              </w:rPr>
              <w:t xml:space="preserve"> را نما</w:t>
            </w:r>
            <w:r w:rsidRPr="00C60776">
              <w:rPr>
                <w:rFonts w:ascii="Vazirmatn" w:hAnsi="Vazirmatn" w:hint="cs"/>
                <w:sz w:val="28"/>
                <w:szCs w:val="28"/>
                <w:rtl/>
              </w:rPr>
              <w:t>ی</w:t>
            </w:r>
            <w:r w:rsidRPr="00C60776">
              <w:rPr>
                <w:rFonts w:ascii="Vazirmatn" w:hAnsi="Vazirmatn" w:hint="eastAsia"/>
                <w:sz w:val="28"/>
                <w:szCs w:val="28"/>
                <w:rtl/>
              </w:rPr>
              <w:t>ش</w:t>
            </w:r>
            <w:r w:rsidRPr="00C60776">
              <w:rPr>
                <w:rFonts w:ascii="Vazirmatn" w:hAnsi="Vazirmatn"/>
                <w:sz w:val="28"/>
                <w:szCs w:val="28"/>
                <w:rtl/>
              </w:rPr>
              <w:t xml:space="preserve"> م</w:t>
            </w:r>
            <w:r w:rsidRPr="00C60776">
              <w:rPr>
                <w:rFonts w:ascii="Vazirmatn" w:hAnsi="Vazirmatn" w:hint="cs"/>
                <w:sz w:val="28"/>
                <w:szCs w:val="28"/>
                <w:rtl/>
              </w:rPr>
              <w:t>ی</w:t>
            </w:r>
            <w:r w:rsidRPr="00C60776">
              <w:rPr>
                <w:rFonts w:ascii="Vazirmatn" w:hAnsi="Vazirmatn"/>
                <w:sz w:val="28"/>
                <w:szCs w:val="28"/>
                <w:rtl/>
              </w:rPr>
              <w:t xml:space="preserve"> دهد</w:t>
            </w:r>
            <w:r>
              <w:rPr>
                <w:rFonts w:ascii="Vazirmatn" w:hAnsi="Vazirmatn" w:hint="cs"/>
                <w:sz w:val="28"/>
                <w:szCs w:val="28"/>
                <w:rtl/>
              </w:rPr>
              <w:t>؟</w:t>
            </w:r>
          </w:p>
          <w:p w14:paraId="265B9675" w14:textId="77777777" w:rsidR="004C0784" w:rsidRDefault="004C0784" w:rsidP="004C0784">
            <w:pPr>
              <w:spacing w:line="276" w:lineRule="auto"/>
              <w:rPr>
                <w:rFonts w:ascii="Vazirmatn" w:hAnsi="Vazirmatn"/>
                <w:sz w:val="28"/>
                <w:szCs w:val="28"/>
                <w:rtl/>
              </w:rPr>
            </w:pPr>
            <w:bookmarkStart w:id="0" w:name="_GoBack"/>
            <w:bookmarkEnd w:id="0"/>
          </w:p>
          <w:p w14:paraId="363BBF8B" w14:textId="201BE076" w:rsidR="004C0784" w:rsidRPr="006C6D45" w:rsidRDefault="004C0784" w:rsidP="0062707F">
            <w:pPr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</w:p>
        </w:tc>
        <w:tc>
          <w:tcPr>
            <w:tcW w:w="609" w:type="dxa"/>
            <w:vAlign w:val="center"/>
          </w:tcPr>
          <w:p w14:paraId="2D3010BD" w14:textId="72DCB7FA" w:rsidR="0056743B" w:rsidRPr="006C6D45" w:rsidRDefault="004C0784" w:rsidP="00FD1E05">
            <w:pPr>
              <w:jc w:val="center"/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  <w:r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5/1</w:t>
            </w:r>
          </w:p>
        </w:tc>
      </w:tr>
      <w:tr w:rsidR="00D410DC" w:rsidRPr="006C6D45" w14:paraId="4F468B0A" w14:textId="77777777" w:rsidTr="00D410DC">
        <w:trPr>
          <w:trHeight w:val="62"/>
        </w:trPr>
        <w:tc>
          <w:tcPr>
            <w:tcW w:w="616" w:type="dxa"/>
          </w:tcPr>
          <w:p w14:paraId="4EE39CC2" w14:textId="77777777" w:rsidR="00D410DC" w:rsidRPr="00D410DC" w:rsidRDefault="00D410DC" w:rsidP="00D410DC">
            <w:pPr>
              <w:rPr>
                <w:rFonts w:ascii="Vazirmatn" w:hAnsi="Vazirmatn"/>
                <w:sz w:val="28"/>
                <w:szCs w:val="28"/>
                <w:rtl/>
              </w:rPr>
            </w:pPr>
          </w:p>
        </w:tc>
        <w:tc>
          <w:tcPr>
            <w:tcW w:w="9311" w:type="dxa"/>
            <w:gridSpan w:val="3"/>
          </w:tcPr>
          <w:p w14:paraId="0D01A236" w14:textId="687582DE" w:rsidR="00D410DC" w:rsidRPr="004C0784" w:rsidRDefault="00D410DC" w:rsidP="00D410DC">
            <w:pPr>
              <w:spacing w:line="276" w:lineRule="auto"/>
              <w:jc w:val="center"/>
              <w:rPr>
                <w:rFonts w:ascii="Vazirmatn" w:hAnsi="Vazirmatn" w:hint="cs"/>
                <w:sz w:val="28"/>
                <w:szCs w:val="28"/>
                <w:rtl/>
              </w:rPr>
            </w:pPr>
            <w:r>
              <w:rPr>
                <w:rFonts w:ascii="Vazirmatn" w:hAnsi="Vazirmatn" w:hint="cs"/>
                <w:sz w:val="28"/>
                <w:szCs w:val="28"/>
                <w:rtl/>
              </w:rPr>
              <w:t>موفق باشید.</w:t>
            </w:r>
          </w:p>
        </w:tc>
        <w:tc>
          <w:tcPr>
            <w:tcW w:w="609" w:type="dxa"/>
            <w:vAlign w:val="center"/>
          </w:tcPr>
          <w:p w14:paraId="12B89C08" w14:textId="77777777" w:rsidR="00D410DC" w:rsidRDefault="00D410DC" w:rsidP="00FD1E05">
            <w:pPr>
              <w:jc w:val="center"/>
              <w:rPr>
                <w:rFonts w:ascii="Vazirmatn" w:hAnsi="Vazirmatn" w:hint="cs"/>
                <w:sz w:val="28"/>
                <w:szCs w:val="28"/>
                <w:rtl/>
                <w:lang w:bidi="fa-IR"/>
              </w:rPr>
            </w:pPr>
          </w:p>
        </w:tc>
      </w:tr>
    </w:tbl>
    <w:p w14:paraId="41940699" w14:textId="77777777" w:rsidR="008D223E" w:rsidRPr="006C6D45" w:rsidRDefault="008D223E" w:rsidP="00D6577C">
      <w:pPr>
        <w:tabs>
          <w:tab w:val="left" w:pos="7696"/>
        </w:tabs>
        <w:rPr>
          <w:rFonts w:ascii="Vazirmatn" w:hAnsi="Vazirmatn"/>
          <w:sz w:val="2"/>
          <w:szCs w:val="2"/>
          <w:rtl/>
          <w:lang w:bidi="fa-IR"/>
        </w:rPr>
      </w:pPr>
    </w:p>
    <w:sectPr w:rsidR="008D223E" w:rsidRPr="006C6D45" w:rsidSect="00554692">
      <w:footerReference w:type="even" r:id="rId60"/>
      <w:pgSz w:w="11906" w:h="16838" w:code="9"/>
      <w:pgMar w:top="567" w:right="680" w:bottom="567" w:left="680" w:header="0" w:footer="0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74B55F" w14:textId="77777777" w:rsidR="00A85E4A" w:rsidRDefault="00A85E4A">
      <w:r>
        <w:separator/>
      </w:r>
    </w:p>
  </w:endnote>
  <w:endnote w:type="continuationSeparator" w:id="0">
    <w:p w14:paraId="7EC5DA5D" w14:textId="77777777" w:rsidR="00A85E4A" w:rsidRDefault="00A85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0 Nazanin Bold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Vazirmatn Medium">
    <w:panose1 w:val="00000000000000000000"/>
    <w:charset w:val="00"/>
    <w:family w:val="auto"/>
    <w:pitch w:val="variable"/>
    <w:sig w:usb0="80002003" w:usb1="80000000" w:usb2="00000008" w:usb3="00000000" w:csb0="0000004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azirmatn">
    <w:panose1 w:val="00000000000000000000"/>
    <w:charset w:val="00"/>
    <w:family w:val="auto"/>
    <w:pitch w:val="variable"/>
    <w:sig w:usb0="80002003" w:usb1="80000000" w:usb2="00000008" w:usb3="00000000" w:csb0="0000004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6F05D6" w14:textId="77777777" w:rsidR="00E66FC4" w:rsidRDefault="00E66FC4" w:rsidP="00AD0171">
    <w:pPr>
      <w:pStyle w:val="Footer"/>
      <w:framePr w:wrap="around" w:vAnchor="text" w:hAnchor="text" w:xAlign="center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223FB790" w14:textId="77777777" w:rsidR="00E66FC4" w:rsidRDefault="00E66F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68F8B2" w14:textId="77777777" w:rsidR="00A85E4A" w:rsidRDefault="00A85E4A">
      <w:r>
        <w:separator/>
      </w:r>
    </w:p>
  </w:footnote>
  <w:footnote w:type="continuationSeparator" w:id="0">
    <w:p w14:paraId="2650F831" w14:textId="77777777" w:rsidR="00A85E4A" w:rsidRDefault="00A85E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6F247D"/>
    <w:multiLevelType w:val="hybridMultilevel"/>
    <w:tmpl w:val="B3206988"/>
    <w:lvl w:ilvl="0" w:tplc="F15ACEF2">
      <w:start w:val="1"/>
      <w:numFmt w:val="decimal"/>
      <w:lvlText w:val="%1)"/>
      <w:lvlJc w:val="center"/>
      <w:pPr>
        <w:ind w:left="502" w:hanging="360"/>
      </w:pPr>
      <w:rPr>
        <w:rFonts w:cs="0 Nazanin Bold" w:hint="cs"/>
        <w:b w:val="0"/>
        <w:bCs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53966D7C"/>
    <w:multiLevelType w:val="hybridMultilevel"/>
    <w:tmpl w:val="6B12FCF0"/>
    <w:lvl w:ilvl="0" w:tplc="8CA663AE">
      <w:start w:val="1"/>
      <w:numFmt w:val="decimal"/>
      <w:lvlText w:val="%1"/>
      <w:lvlJc w:val="left"/>
      <w:pPr>
        <w:ind w:left="501" w:hanging="360"/>
      </w:pPr>
      <w:rPr>
        <w:rFonts w:ascii="Vazirmatn Medium" w:hAnsi="Vazirmatn Medium" w:cs="0 Nazanin Bold" w:hint="default"/>
        <w:bCs/>
        <w:iCs w:val="0"/>
      </w:rPr>
    </w:lvl>
    <w:lvl w:ilvl="1" w:tplc="04090019" w:tentative="1">
      <w:start w:val="1"/>
      <w:numFmt w:val="lowerLetter"/>
      <w:lvlText w:val="%2."/>
      <w:lvlJc w:val="left"/>
      <w:pPr>
        <w:ind w:left="1221" w:hanging="360"/>
      </w:pPr>
    </w:lvl>
    <w:lvl w:ilvl="2" w:tplc="0409001B" w:tentative="1">
      <w:start w:val="1"/>
      <w:numFmt w:val="lowerRoman"/>
      <w:lvlText w:val="%3."/>
      <w:lvlJc w:val="right"/>
      <w:pPr>
        <w:ind w:left="1941" w:hanging="180"/>
      </w:pPr>
    </w:lvl>
    <w:lvl w:ilvl="3" w:tplc="0409000F" w:tentative="1">
      <w:start w:val="1"/>
      <w:numFmt w:val="decimal"/>
      <w:lvlText w:val="%4."/>
      <w:lvlJc w:val="left"/>
      <w:pPr>
        <w:ind w:left="2661" w:hanging="360"/>
      </w:pPr>
    </w:lvl>
    <w:lvl w:ilvl="4" w:tplc="04090019" w:tentative="1">
      <w:start w:val="1"/>
      <w:numFmt w:val="lowerLetter"/>
      <w:lvlText w:val="%5."/>
      <w:lvlJc w:val="left"/>
      <w:pPr>
        <w:ind w:left="3381" w:hanging="360"/>
      </w:pPr>
    </w:lvl>
    <w:lvl w:ilvl="5" w:tplc="0409001B" w:tentative="1">
      <w:start w:val="1"/>
      <w:numFmt w:val="lowerRoman"/>
      <w:lvlText w:val="%6."/>
      <w:lvlJc w:val="right"/>
      <w:pPr>
        <w:ind w:left="4101" w:hanging="180"/>
      </w:pPr>
    </w:lvl>
    <w:lvl w:ilvl="6" w:tplc="0409000F" w:tentative="1">
      <w:start w:val="1"/>
      <w:numFmt w:val="decimal"/>
      <w:lvlText w:val="%7."/>
      <w:lvlJc w:val="left"/>
      <w:pPr>
        <w:ind w:left="4821" w:hanging="360"/>
      </w:pPr>
    </w:lvl>
    <w:lvl w:ilvl="7" w:tplc="04090019" w:tentative="1">
      <w:start w:val="1"/>
      <w:numFmt w:val="lowerLetter"/>
      <w:lvlText w:val="%8."/>
      <w:lvlJc w:val="left"/>
      <w:pPr>
        <w:ind w:left="5541" w:hanging="360"/>
      </w:pPr>
    </w:lvl>
    <w:lvl w:ilvl="8" w:tplc="040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2" w15:restartNumberingAfterBreak="0">
    <w:nsid w:val="77106EF0"/>
    <w:multiLevelType w:val="hybridMultilevel"/>
    <w:tmpl w:val="6D6C6130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6D6F"/>
    <w:rsid w:val="000073AE"/>
    <w:rsid w:val="00007EA0"/>
    <w:rsid w:val="00010ED4"/>
    <w:rsid w:val="00013526"/>
    <w:rsid w:val="00015EB4"/>
    <w:rsid w:val="00040CD2"/>
    <w:rsid w:val="00042870"/>
    <w:rsid w:val="00044CE5"/>
    <w:rsid w:val="00047475"/>
    <w:rsid w:val="00051F35"/>
    <w:rsid w:val="0005326D"/>
    <w:rsid w:val="0005598D"/>
    <w:rsid w:val="00060B1B"/>
    <w:rsid w:val="000633DE"/>
    <w:rsid w:val="00064B47"/>
    <w:rsid w:val="00076584"/>
    <w:rsid w:val="000812E2"/>
    <w:rsid w:val="00081A39"/>
    <w:rsid w:val="00081A78"/>
    <w:rsid w:val="00083DAE"/>
    <w:rsid w:val="00096D6F"/>
    <w:rsid w:val="000A4E0D"/>
    <w:rsid w:val="000B0C9E"/>
    <w:rsid w:val="000B3006"/>
    <w:rsid w:val="000B714D"/>
    <w:rsid w:val="000C13A0"/>
    <w:rsid w:val="000C34EE"/>
    <w:rsid w:val="000C797C"/>
    <w:rsid w:val="000D33C8"/>
    <w:rsid w:val="000E2D5C"/>
    <w:rsid w:val="000F0AEE"/>
    <w:rsid w:val="000F1DC0"/>
    <w:rsid w:val="000F7D7C"/>
    <w:rsid w:val="00100C59"/>
    <w:rsid w:val="00102989"/>
    <w:rsid w:val="00105998"/>
    <w:rsid w:val="00106CED"/>
    <w:rsid w:val="00111977"/>
    <w:rsid w:val="001369CE"/>
    <w:rsid w:val="00153216"/>
    <w:rsid w:val="00156A69"/>
    <w:rsid w:val="001631AF"/>
    <w:rsid w:val="00163738"/>
    <w:rsid w:val="001648CA"/>
    <w:rsid w:val="001671F0"/>
    <w:rsid w:val="001752AE"/>
    <w:rsid w:val="00180E9B"/>
    <w:rsid w:val="00183AB2"/>
    <w:rsid w:val="00191E7A"/>
    <w:rsid w:val="001964DB"/>
    <w:rsid w:val="001A678E"/>
    <w:rsid w:val="001A773D"/>
    <w:rsid w:val="001B2CBC"/>
    <w:rsid w:val="001B430A"/>
    <w:rsid w:val="001B76FF"/>
    <w:rsid w:val="001C1AAD"/>
    <w:rsid w:val="001C1C8F"/>
    <w:rsid w:val="001C4847"/>
    <w:rsid w:val="001C558A"/>
    <w:rsid w:val="001D56BB"/>
    <w:rsid w:val="001D764F"/>
    <w:rsid w:val="001E0DCC"/>
    <w:rsid w:val="001E526C"/>
    <w:rsid w:val="001E6235"/>
    <w:rsid w:val="001F07AB"/>
    <w:rsid w:val="001F6C57"/>
    <w:rsid w:val="00202EDB"/>
    <w:rsid w:val="002037DE"/>
    <w:rsid w:val="002078FB"/>
    <w:rsid w:val="0022126B"/>
    <w:rsid w:val="00222EB3"/>
    <w:rsid w:val="00223C54"/>
    <w:rsid w:val="002304F7"/>
    <w:rsid w:val="0023052B"/>
    <w:rsid w:val="00232982"/>
    <w:rsid w:val="00243FC8"/>
    <w:rsid w:val="00257904"/>
    <w:rsid w:val="002650E6"/>
    <w:rsid w:val="00266961"/>
    <w:rsid w:val="00273271"/>
    <w:rsid w:val="00283FFA"/>
    <w:rsid w:val="00285E84"/>
    <w:rsid w:val="002876CD"/>
    <w:rsid w:val="00287D93"/>
    <w:rsid w:val="002905F6"/>
    <w:rsid w:val="002937D6"/>
    <w:rsid w:val="00293E8A"/>
    <w:rsid w:val="00297EC0"/>
    <w:rsid w:val="002A0031"/>
    <w:rsid w:val="002A1926"/>
    <w:rsid w:val="002A1D7E"/>
    <w:rsid w:val="002A33DE"/>
    <w:rsid w:val="002B731E"/>
    <w:rsid w:val="002C3808"/>
    <w:rsid w:val="002C49FD"/>
    <w:rsid w:val="002D69A8"/>
    <w:rsid w:val="002D7D6C"/>
    <w:rsid w:val="002E7561"/>
    <w:rsid w:val="002F602F"/>
    <w:rsid w:val="003013D7"/>
    <w:rsid w:val="003054F1"/>
    <w:rsid w:val="00320319"/>
    <w:rsid w:val="0032391D"/>
    <w:rsid w:val="00325DBF"/>
    <w:rsid w:val="00343621"/>
    <w:rsid w:val="00352925"/>
    <w:rsid w:val="00363EA9"/>
    <w:rsid w:val="00366B83"/>
    <w:rsid w:val="0037094A"/>
    <w:rsid w:val="00372598"/>
    <w:rsid w:val="0037499B"/>
    <w:rsid w:val="00384F69"/>
    <w:rsid w:val="003860E1"/>
    <w:rsid w:val="003866EE"/>
    <w:rsid w:val="00387B55"/>
    <w:rsid w:val="00394BDA"/>
    <w:rsid w:val="00396865"/>
    <w:rsid w:val="00396939"/>
    <w:rsid w:val="003A2983"/>
    <w:rsid w:val="003A6F1F"/>
    <w:rsid w:val="003B1261"/>
    <w:rsid w:val="003B2220"/>
    <w:rsid w:val="003B2DC0"/>
    <w:rsid w:val="003B3CA8"/>
    <w:rsid w:val="003B5073"/>
    <w:rsid w:val="003B6D7E"/>
    <w:rsid w:val="003C58DD"/>
    <w:rsid w:val="003C6A43"/>
    <w:rsid w:val="003D30C8"/>
    <w:rsid w:val="003D43BA"/>
    <w:rsid w:val="003D7F40"/>
    <w:rsid w:val="003E2171"/>
    <w:rsid w:val="003E2AA3"/>
    <w:rsid w:val="003F06DF"/>
    <w:rsid w:val="003F272F"/>
    <w:rsid w:val="003F58FD"/>
    <w:rsid w:val="00411079"/>
    <w:rsid w:val="00427CF4"/>
    <w:rsid w:val="00451EED"/>
    <w:rsid w:val="0045654A"/>
    <w:rsid w:val="004568D6"/>
    <w:rsid w:val="00464B31"/>
    <w:rsid w:val="00480E18"/>
    <w:rsid w:val="00481D06"/>
    <w:rsid w:val="0049180E"/>
    <w:rsid w:val="00492EE4"/>
    <w:rsid w:val="00493F7B"/>
    <w:rsid w:val="00495CCA"/>
    <w:rsid w:val="00496963"/>
    <w:rsid w:val="004A075B"/>
    <w:rsid w:val="004A0E94"/>
    <w:rsid w:val="004A1F88"/>
    <w:rsid w:val="004A5CED"/>
    <w:rsid w:val="004A72B7"/>
    <w:rsid w:val="004B1925"/>
    <w:rsid w:val="004B4415"/>
    <w:rsid w:val="004B5D83"/>
    <w:rsid w:val="004B6EA5"/>
    <w:rsid w:val="004B7F7B"/>
    <w:rsid w:val="004C0784"/>
    <w:rsid w:val="004E1746"/>
    <w:rsid w:val="004F1A82"/>
    <w:rsid w:val="0050569F"/>
    <w:rsid w:val="00523E52"/>
    <w:rsid w:val="00526347"/>
    <w:rsid w:val="00526388"/>
    <w:rsid w:val="00527D9D"/>
    <w:rsid w:val="00550734"/>
    <w:rsid w:val="0055430A"/>
    <w:rsid w:val="00554692"/>
    <w:rsid w:val="00563849"/>
    <w:rsid w:val="00563C64"/>
    <w:rsid w:val="0056743B"/>
    <w:rsid w:val="005704C3"/>
    <w:rsid w:val="005837FA"/>
    <w:rsid w:val="005849B5"/>
    <w:rsid w:val="00592C7E"/>
    <w:rsid w:val="0059312F"/>
    <w:rsid w:val="0059556C"/>
    <w:rsid w:val="005A04D4"/>
    <w:rsid w:val="005A5D92"/>
    <w:rsid w:val="005B0A9C"/>
    <w:rsid w:val="005B355E"/>
    <w:rsid w:val="005C2B6E"/>
    <w:rsid w:val="005C70F1"/>
    <w:rsid w:val="005E0EBA"/>
    <w:rsid w:val="005E13ED"/>
    <w:rsid w:val="005E22DE"/>
    <w:rsid w:val="005E481B"/>
    <w:rsid w:val="005F1350"/>
    <w:rsid w:val="005F5D12"/>
    <w:rsid w:val="00604E3D"/>
    <w:rsid w:val="00610A06"/>
    <w:rsid w:val="0061122B"/>
    <w:rsid w:val="0061446A"/>
    <w:rsid w:val="00614E45"/>
    <w:rsid w:val="0062707F"/>
    <w:rsid w:val="006404D1"/>
    <w:rsid w:val="00645BBA"/>
    <w:rsid w:val="00651A39"/>
    <w:rsid w:val="00652AE5"/>
    <w:rsid w:val="0065451B"/>
    <w:rsid w:val="00654641"/>
    <w:rsid w:val="00662D5E"/>
    <w:rsid w:val="00664140"/>
    <w:rsid w:val="00666C36"/>
    <w:rsid w:val="00674005"/>
    <w:rsid w:val="0068639E"/>
    <w:rsid w:val="006917C9"/>
    <w:rsid w:val="00696648"/>
    <w:rsid w:val="006A2330"/>
    <w:rsid w:val="006A34F2"/>
    <w:rsid w:val="006A45B3"/>
    <w:rsid w:val="006A4F45"/>
    <w:rsid w:val="006B1CD3"/>
    <w:rsid w:val="006B6EB5"/>
    <w:rsid w:val="006B7624"/>
    <w:rsid w:val="006C1DAF"/>
    <w:rsid w:val="006C36D2"/>
    <w:rsid w:val="006C5E32"/>
    <w:rsid w:val="006C6D45"/>
    <w:rsid w:val="006D1307"/>
    <w:rsid w:val="006E2E00"/>
    <w:rsid w:val="006F7233"/>
    <w:rsid w:val="00701928"/>
    <w:rsid w:val="007030CB"/>
    <w:rsid w:val="00712340"/>
    <w:rsid w:val="00714FF1"/>
    <w:rsid w:val="0071794E"/>
    <w:rsid w:val="007248D3"/>
    <w:rsid w:val="00734C18"/>
    <w:rsid w:val="007409DF"/>
    <w:rsid w:val="00742506"/>
    <w:rsid w:val="0074647C"/>
    <w:rsid w:val="0076488E"/>
    <w:rsid w:val="007660E8"/>
    <w:rsid w:val="007702DA"/>
    <w:rsid w:val="00771433"/>
    <w:rsid w:val="00777B43"/>
    <w:rsid w:val="00777D5B"/>
    <w:rsid w:val="00783232"/>
    <w:rsid w:val="00785E79"/>
    <w:rsid w:val="0078625B"/>
    <w:rsid w:val="00786C62"/>
    <w:rsid w:val="00787DD2"/>
    <w:rsid w:val="00793D1C"/>
    <w:rsid w:val="00795658"/>
    <w:rsid w:val="007A5A71"/>
    <w:rsid w:val="007B0A27"/>
    <w:rsid w:val="007B24DA"/>
    <w:rsid w:val="007B2915"/>
    <w:rsid w:val="007B3075"/>
    <w:rsid w:val="007B4428"/>
    <w:rsid w:val="007B5DCD"/>
    <w:rsid w:val="007D7552"/>
    <w:rsid w:val="007E2F44"/>
    <w:rsid w:val="007E57FF"/>
    <w:rsid w:val="007E582B"/>
    <w:rsid w:val="007E7962"/>
    <w:rsid w:val="007F110E"/>
    <w:rsid w:val="007F1602"/>
    <w:rsid w:val="007F5653"/>
    <w:rsid w:val="008001C1"/>
    <w:rsid w:val="00802405"/>
    <w:rsid w:val="008064FD"/>
    <w:rsid w:val="008117FB"/>
    <w:rsid w:val="00812683"/>
    <w:rsid w:val="008133E6"/>
    <w:rsid w:val="00814666"/>
    <w:rsid w:val="00820188"/>
    <w:rsid w:val="00824E95"/>
    <w:rsid w:val="008274E0"/>
    <w:rsid w:val="00827D24"/>
    <w:rsid w:val="00843A8C"/>
    <w:rsid w:val="00851722"/>
    <w:rsid w:val="0085529B"/>
    <w:rsid w:val="008605CB"/>
    <w:rsid w:val="008642EB"/>
    <w:rsid w:val="00867B9B"/>
    <w:rsid w:val="00871834"/>
    <w:rsid w:val="00871AD4"/>
    <w:rsid w:val="0087271B"/>
    <w:rsid w:val="008770E7"/>
    <w:rsid w:val="008817EA"/>
    <w:rsid w:val="00885BB4"/>
    <w:rsid w:val="00897D81"/>
    <w:rsid w:val="008B2D29"/>
    <w:rsid w:val="008B327A"/>
    <w:rsid w:val="008C4761"/>
    <w:rsid w:val="008D223E"/>
    <w:rsid w:val="008D43E1"/>
    <w:rsid w:val="008E0325"/>
    <w:rsid w:val="008E3DB6"/>
    <w:rsid w:val="008E431A"/>
    <w:rsid w:val="008E4A1D"/>
    <w:rsid w:val="008F4B46"/>
    <w:rsid w:val="0090487D"/>
    <w:rsid w:val="00912525"/>
    <w:rsid w:val="009129B2"/>
    <w:rsid w:val="009215E0"/>
    <w:rsid w:val="00922A68"/>
    <w:rsid w:val="0093468C"/>
    <w:rsid w:val="00937508"/>
    <w:rsid w:val="00947F17"/>
    <w:rsid w:val="00952302"/>
    <w:rsid w:val="00961862"/>
    <w:rsid w:val="0096374B"/>
    <w:rsid w:val="0098025A"/>
    <w:rsid w:val="00984794"/>
    <w:rsid w:val="00984E89"/>
    <w:rsid w:val="00987030"/>
    <w:rsid w:val="0099294B"/>
    <w:rsid w:val="00992D67"/>
    <w:rsid w:val="009934FF"/>
    <w:rsid w:val="00995DC7"/>
    <w:rsid w:val="009960AB"/>
    <w:rsid w:val="009A61FB"/>
    <w:rsid w:val="009D1721"/>
    <w:rsid w:val="009E0671"/>
    <w:rsid w:val="009E5676"/>
    <w:rsid w:val="009F15B1"/>
    <w:rsid w:val="009F221C"/>
    <w:rsid w:val="00A06317"/>
    <w:rsid w:val="00A10B78"/>
    <w:rsid w:val="00A14725"/>
    <w:rsid w:val="00A20A6A"/>
    <w:rsid w:val="00A20E9F"/>
    <w:rsid w:val="00A210D6"/>
    <w:rsid w:val="00A26BF5"/>
    <w:rsid w:val="00A32A40"/>
    <w:rsid w:val="00A332D5"/>
    <w:rsid w:val="00A40DA9"/>
    <w:rsid w:val="00A52ADA"/>
    <w:rsid w:val="00A54BD7"/>
    <w:rsid w:val="00A5530B"/>
    <w:rsid w:val="00A60BFB"/>
    <w:rsid w:val="00A61699"/>
    <w:rsid w:val="00A6281F"/>
    <w:rsid w:val="00A676CE"/>
    <w:rsid w:val="00A72287"/>
    <w:rsid w:val="00A74C02"/>
    <w:rsid w:val="00A766D6"/>
    <w:rsid w:val="00A80D73"/>
    <w:rsid w:val="00A81A8A"/>
    <w:rsid w:val="00A83261"/>
    <w:rsid w:val="00A83BE2"/>
    <w:rsid w:val="00A85E4A"/>
    <w:rsid w:val="00A9133D"/>
    <w:rsid w:val="00A941B0"/>
    <w:rsid w:val="00AC448A"/>
    <w:rsid w:val="00AD0171"/>
    <w:rsid w:val="00AD45B7"/>
    <w:rsid w:val="00AE7D23"/>
    <w:rsid w:val="00AE7F98"/>
    <w:rsid w:val="00AF346F"/>
    <w:rsid w:val="00AF59E1"/>
    <w:rsid w:val="00B10C05"/>
    <w:rsid w:val="00B12096"/>
    <w:rsid w:val="00B14347"/>
    <w:rsid w:val="00B259F3"/>
    <w:rsid w:val="00B2713C"/>
    <w:rsid w:val="00B305E1"/>
    <w:rsid w:val="00B40735"/>
    <w:rsid w:val="00B44A14"/>
    <w:rsid w:val="00B463C0"/>
    <w:rsid w:val="00B46702"/>
    <w:rsid w:val="00B47D85"/>
    <w:rsid w:val="00B52219"/>
    <w:rsid w:val="00B56F1A"/>
    <w:rsid w:val="00B62053"/>
    <w:rsid w:val="00B63576"/>
    <w:rsid w:val="00B73028"/>
    <w:rsid w:val="00B80042"/>
    <w:rsid w:val="00B80E06"/>
    <w:rsid w:val="00B92337"/>
    <w:rsid w:val="00BA098C"/>
    <w:rsid w:val="00BA153D"/>
    <w:rsid w:val="00BA7917"/>
    <w:rsid w:val="00BC1A19"/>
    <w:rsid w:val="00BC3D97"/>
    <w:rsid w:val="00BD447E"/>
    <w:rsid w:val="00BD75A7"/>
    <w:rsid w:val="00BE776E"/>
    <w:rsid w:val="00BF4523"/>
    <w:rsid w:val="00C0768D"/>
    <w:rsid w:val="00C16173"/>
    <w:rsid w:val="00C17567"/>
    <w:rsid w:val="00C17E8F"/>
    <w:rsid w:val="00C323A2"/>
    <w:rsid w:val="00C326B1"/>
    <w:rsid w:val="00C34A43"/>
    <w:rsid w:val="00C40BBF"/>
    <w:rsid w:val="00C4546A"/>
    <w:rsid w:val="00C46C3E"/>
    <w:rsid w:val="00C5022B"/>
    <w:rsid w:val="00C51002"/>
    <w:rsid w:val="00C51321"/>
    <w:rsid w:val="00C60163"/>
    <w:rsid w:val="00C77310"/>
    <w:rsid w:val="00C82809"/>
    <w:rsid w:val="00C82A22"/>
    <w:rsid w:val="00C82CBE"/>
    <w:rsid w:val="00C924A3"/>
    <w:rsid w:val="00CA7A73"/>
    <w:rsid w:val="00CB1558"/>
    <w:rsid w:val="00CB31A4"/>
    <w:rsid w:val="00CB31E1"/>
    <w:rsid w:val="00CB594B"/>
    <w:rsid w:val="00CB6C74"/>
    <w:rsid w:val="00CC13C8"/>
    <w:rsid w:val="00CC26EA"/>
    <w:rsid w:val="00CC30A4"/>
    <w:rsid w:val="00CC318D"/>
    <w:rsid w:val="00CC3C49"/>
    <w:rsid w:val="00CC56BC"/>
    <w:rsid w:val="00CD4A8C"/>
    <w:rsid w:val="00CD7A5B"/>
    <w:rsid w:val="00CE0CAD"/>
    <w:rsid w:val="00CE23F5"/>
    <w:rsid w:val="00CE242C"/>
    <w:rsid w:val="00CE2F34"/>
    <w:rsid w:val="00CE5CCC"/>
    <w:rsid w:val="00CF2157"/>
    <w:rsid w:val="00CF404F"/>
    <w:rsid w:val="00CF444A"/>
    <w:rsid w:val="00CF5820"/>
    <w:rsid w:val="00D033C5"/>
    <w:rsid w:val="00D1197F"/>
    <w:rsid w:val="00D12852"/>
    <w:rsid w:val="00D2389A"/>
    <w:rsid w:val="00D23BA1"/>
    <w:rsid w:val="00D266FE"/>
    <w:rsid w:val="00D30350"/>
    <w:rsid w:val="00D375E6"/>
    <w:rsid w:val="00D410DC"/>
    <w:rsid w:val="00D43C9D"/>
    <w:rsid w:val="00D43EFD"/>
    <w:rsid w:val="00D47B5D"/>
    <w:rsid w:val="00D56C37"/>
    <w:rsid w:val="00D57689"/>
    <w:rsid w:val="00D57FCC"/>
    <w:rsid w:val="00D656B0"/>
    <w:rsid w:val="00D6577C"/>
    <w:rsid w:val="00D70DCE"/>
    <w:rsid w:val="00D77873"/>
    <w:rsid w:val="00D8485D"/>
    <w:rsid w:val="00D849E2"/>
    <w:rsid w:val="00D87200"/>
    <w:rsid w:val="00D97201"/>
    <w:rsid w:val="00DA739B"/>
    <w:rsid w:val="00DA7416"/>
    <w:rsid w:val="00DB1342"/>
    <w:rsid w:val="00DB4350"/>
    <w:rsid w:val="00DC1C76"/>
    <w:rsid w:val="00DC64FC"/>
    <w:rsid w:val="00DD01C4"/>
    <w:rsid w:val="00DF06AC"/>
    <w:rsid w:val="00DF24A7"/>
    <w:rsid w:val="00DF29EC"/>
    <w:rsid w:val="00DF3E96"/>
    <w:rsid w:val="00DF51A3"/>
    <w:rsid w:val="00E00254"/>
    <w:rsid w:val="00E12811"/>
    <w:rsid w:val="00E14C5C"/>
    <w:rsid w:val="00E205EF"/>
    <w:rsid w:val="00E21646"/>
    <w:rsid w:val="00E27D35"/>
    <w:rsid w:val="00E3012E"/>
    <w:rsid w:val="00E33963"/>
    <w:rsid w:val="00E54F04"/>
    <w:rsid w:val="00E55635"/>
    <w:rsid w:val="00E57C7D"/>
    <w:rsid w:val="00E601F9"/>
    <w:rsid w:val="00E62199"/>
    <w:rsid w:val="00E632FE"/>
    <w:rsid w:val="00E63EBC"/>
    <w:rsid w:val="00E64600"/>
    <w:rsid w:val="00E66FC4"/>
    <w:rsid w:val="00E72F7B"/>
    <w:rsid w:val="00E860C4"/>
    <w:rsid w:val="00E92EB7"/>
    <w:rsid w:val="00E939CA"/>
    <w:rsid w:val="00E94499"/>
    <w:rsid w:val="00E96E6B"/>
    <w:rsid w:val="00EA05B8"/>
    <w:rsid w:val="00EB4504"/>
    <w:rsid w:val="00EC2C10"/>
    <w:rsid w:val="00EE65B8"/>
    <w:rsid w:val="00EF59FB"/>
    <w:rsid w:val="00EF7AC4"/>
    <w:rsid w:val="00F01A3F"/>
    <w:rsid w:val="00F05AAD"/>
    <w:rsid w:val="00F05EBA"/>
    <w:rsid w:val="00F12626"/>
    <w:rsid w:val="00F14030"/>
    <w:rsid w:val="00F14AF6"/>
    <w:rsid w:val="00F17EC5"/>
    <w:rsid w:val="00F26F91"/>
    <w:rsid w:val="00F27946"/>
    <w:rsid w:val="00F35E5B"/>
    <w:rsid w:val="00F36768"/>
    <w:rsid w:val="00F41481"/>
    <w:rsid w:val="00F44108"/>
    <w:rsid w:val="00F51DAC"/>
    <w:rsid w:val="00F521DE"/>
    <w:rsid w:val="00F615BA"/>
    <w:rsid w:val="00F63DF6"/>
    <w:rsid w:val="00F81292"/>
    <w:rsid w:val="00F826BE"/>
    <w:rsid w:val="00F96F1E"/>
    <w:rsid w:val="00FA00FC"/>
    <w:rsid w:val="00FA1DE2"/>
    <w:rsid w:val="00FA49FF"/>
    <w:rsid w:val="00FC528B"/>
    <w:rsid w:val="00FC5A50"/>
    <w:rsid w:val="00FD1E05"/>
    <w:rsid w:val="00FD53D3"/>
    <w:rsid w:val="00FD5C9F"/>
    <w:rsid w:val="00FE0903"/>
    <w:rsid w:val="00FE112C"/>
    <w:rsid w:val="00FE4E5A"/>
    <w:rsid w:val="00FE5EEC"/>
    <w:rsid w:val="00FE624D"/>
    <w:rsid w:val="00FF1E89"/>
    <w:rsid w:val="00FF2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/"/>
  <w:listSeparator w:val="؛"/>
  <w14:docId w14:val="09F738D7"/>
  <w15:docId w15:val="{61A983A4-3E1E-4C5E-B3F4-8B7A3D820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fa-IR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D75A7"/>
    <w:pPr>
      <w:bidi/>
    </w:pPr>
    <w:rPr>
      <w:rFonts w:cs="B Nazanin"/>
      <w:b/>
      <w:bCs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83BE2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554692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554692"/>
  </w:style>
  <w:style w:type="character" w:styleId="PlaceholderText">
    <w:name w:val="Placeholder Text"/>
    <w:basedOn w:val="DefaultParagraphFont"/>
    <w:uiPriority w:val="99"/>
    <w:semiHidden/>
    <w:rsid w:val="00A81A8A"/>
    <w:rPr>
      <w:color w:val="808080"/>
    </w:rPr>
  </w:style>
  <w:style w:type="paragraph" w:styleId="BalloonText">
    <w:name w:val="Balloon Text"/>
    <w:basedOn w:val="Normal"/>
    <w:link w:val="BalloonTextChar"/>
    <w:rsid w:val="00A81A8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81A8A"/>
    <w:rPr>
      <w:rFonts w:ascii="Tahoma" w:hAnsi="Tahoma" w:cs="Tahoma"/>
      <w:b/>
      <w:bCs/>
      <w:sz w:val="16"/>
      <w:szCs w:val="16"/>
      <w:lang w:bidi="ar-SA"/>
    </w:rPr>
  </w:style>
  <w:style w:type="table" w:styleId="PlainTable4">
    <w:name w:val="Plain Table 4"/>
    <w:basedOn w:val="TableNormal"/>
    <w:uiPriority w:val="44"/>
    <w:rsid w:val="00A32A4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7F565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Header">
    <w:name w:val="header"/>
    <w:basedOn w:val="Normal"/>
    <w:link w:val="HeaderChar"/>
    <w:unhideWhenUsed/>
    <w:rsid w:val="0055073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550734"/>
    <w:rPr>
      <w:rFonts w:cs="B Nazanin"/>
      <w:b/>
      <w:bCs/>
      <w:sz w:val="24"/>
      <w:szCs w:val="24"/>
      <w:lang w:bidi="ar-SA"/>
    </w:rPr>
  </w:style>
  <w:style w:type="paragraph" w:styleId="ListParagraph">
    <w:name w:val="List Paragraph"/>
    <w:basedOn w:val="Normal"/>
    <w:uiPriority w:val="34"/>
    <w:qFormat/>
    <w:rsid w:val="00493F7B"/>
    <w:pPr>
      <w:ind w:left="720"/>
      <w:contextualSpacing/>
    </w:pPr>
  </w:style>
  <w:style w:type="table" w:styleId="PlainTable5">
    <w:name w:val="Plain Table 5"/>
    <w:basedOn w:val="TableNormal"/>
    <w:uiPriority w:val="45"/>
    <w:rsid w:val="00493F7B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E27D3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Emphasis">
    <w:name w:val="Emphasis"/>
    <w:basedOn w:val="DefaultParagraphFont"/>
    <w:qFormat/>
    <w:rsid w:val="00013526"/>
    <w:rPr>
      <w:i/>
      <w:iCs/>
    </w:rPr>
  </w:style>
  <w:style w:type="table" w:styleId="PlainTable1">
    <w:name w:val="Plain Table 1"/>
    <w:basedOn w:val="TableNormal"/>
    <w:uiPriority w:val="41"/>
    <w:rsid w:val="0056743B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765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oleObject" Target="embeddings/oleObject16.bin"/><Relationship Id="rId21" Type="http://schemas.openxmlformats.org/officeDocument/2006/relationships/oleObject" Target="embeddings/oleObject7.bin"/><Relationship Id="rId34" Type="http://schemas.openxmlformats.org/officeDocument/2006/relationships/image" Target="media/image14.wmf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9" Type="http://schemas.openxmlformats.org/officeDocument/2006/relationships/oleObject" Target="embeddings/oleObject11.bin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6.wmf"/><Relationship Id="rId5" Type="http://schemas.openxmlformats.org/officeDocument/2006/relationships/webSettings" Target="webSettings.xml"/><Relationship Id="rId61" Type="http://schemas.openxmlformats.org/officeDocument/2006/relationships/fontTable" Target="fontTable.xml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56" Type="http://schemas.openxmlformats.org/officeDocument/2006/relationships/image" Target="media/image25.wmf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oleObject" Target="embeddings/oleObject26.bin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54" Type="http://schemas.openxmlformats.org/officeDocument/2006/relationships/image" Target="media/image24.wmf"/><Relationship Id="rId62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Saba%20System\Application%20Data\Microsoft\Templates\&#1578;&#1585;&#1605;%20&#1575;&#1608;&#1604;%2089.dot" TargetMode="External"/></Relationships>
</file>

<file path=word/theme/theme1.xml><?xml version="1.0" encoding="utf-8"?>
<a:theme xmlns:a="http://schemas.openxmlformats.org/drawingml/2006/main" name="طرح زمینه Office">
  <a:themeElements>
    <a:clrScheme name="دفتر کار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دفتر کار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دفتر کار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7E10B4-ED73-418C-8C2D-1984EA7978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ترم اول 89</Template>
  <TotalTime>1269</TotalTime>
  <Pages>1</Pages>
  <Words>201</Words>
  <Characters>1150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عنوان</vt:lpstr>
      </vt:variant>
      <vt:variant>
        <vt:i4>1</vt:i4>
      </vt:variant>
    </vt:vector>
  </HeadingPairs>
  <TitlesOfParts>
    <vt:vector size="2" baseType="lpstr">
      <vt:lpstr>نام و نام خانوادگی :</vt:lpstr>
      <vt:lpstr>نام و نام خانوادگی :</vt:lpstr>
    </vt:vector>
  </TitlesOfParts>
  <Company>Saba System</Company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و نام خانوادگی :</dc:title>
  <dc:creator>Saba System</dc:creator>
  <cp:lastModifiedBy>M.Mahdi Sabbaghi</cp:lastModifiedBy>
  <cp:revision>153</cp:revision>
  <cp:lastPrinted>2023-10-26T12:42:00Z</cp:lastPrinted>
  <dcterms:created xsi:type="dcterms:W3CDTF">2018-10-12T13:02:00Z</dcterms:created>
  <dcterms:modified xsi:type="dcterms:W3CDTF">2024-08-30T11:17:00Z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