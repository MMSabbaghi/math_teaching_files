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EB996" w14:textId="70BE915E" w:rsidR="00D12852" w:rsidRPr="00AE6D9D" w:rsidRDefault="00D12852">
      <w:pPr>
        <w:rPr>
          <w:rFonts w:ascii="Vazirmatn" w:hAnsi="Vazirmatn" w:cs="Vazirmatn" w:hint="cs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47"/>
        <w:gridCol w:w="3119"/>
        <w:gridCol w:w="2457"/>
        <w:gridCol w:w="507"/>
      </w:tblGrid>
      <w:tr w:rsidR="008A1E88" w:rsidRPr="00E85520" w14:paraId="1241048D" w14:textId="1E154AE8" w:rsidTr="008A1E88">
        <w:trPr>
          <w:trHeight w:val="664"/>
        </w:trPr>
        <w:tc>
          <w:tcPr>
            <w:tcW w:w="4547" w:type="dxa"/>
            <w:shd w:val="clear" w:color="auto" w:fill="D9D9D9" w:themeFill="background1" w:themeFillShade="D9"/>
            <w:vAlign w:val="center"/>
          </w:tcPr>
          <w:p w14:paraId="7797B67E" w14:textId="5C613668" w:rsidR="008A1E88" w:rsidRPr="00E85520" w:rsidRDefault="008A1E88" w:rsidP="00F24874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نام و نام خانوادگ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: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06F01579" w14:textId="399ADB84" w:rsidR="008A1E88" w:rsidRPr="00E85520" w:rsidRDefault="008A1E88" w:rsidP="008A1E88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کلاس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هشتم :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............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....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........ </w:t>
            </w:r>
          </w:p>
        </w:tc>
        <w:tc>
          <w:tcPr>
            <w:tcW w:w="2964" w:type="dxa"/>
            <w:gridSpan w:val="2"/>
            <w:shd w:val="clear" w:color="auto" w:fill="D9D9D9" w:themeFill="background1" w:themeFillShade="D9"/>
            <w:vAlign w:val="center"/>
          </w:tcPr>
          <w:p w14:paraId="31E75DE1" w14:textId="69FB8F17" w:rsidR="008A1E88" w:rsidRPr="00E85520" w:rsidRDefault="008A1E88" w:rsidP="008A1E88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نمره‌: </w:t>
            </w:r>
          </w:p>
        </w:tc>
      </w:tr>
      <w:tr w:rsidR="00B82E5E" w:rsidRPr="00E85520" w14:paraId="52F37251" w14:textId="77777777" w:rsidTr="00717992">
        <w:trPr>
          <w:trHeight w:val="3834"/>
        </w:trPr>
        <w:tc>
          <w:tcPr>
            <w:tcW w:w="10123" w:type="dxa"/>
            <w:gridSpan w:val="3"/>
          </w:tcPr>
          <w:p w14:paraId="24DC8541" w14:textId="6E229561" w:rsidR="00B82E5E" w:rsidRDefault="00B82E5E" w:rsidP="00B82E5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</w:pPr>
            <w:r w:rsidRPr="00B82E5E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حاصل هر یک از عبارت های زیر را بر صورت یک عدد تواندار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778"/>
              <w:gridCol w:w="24"/>
              <w:gridCol w:w="2789"/>
              <w:gridCol w:w="1015"/>
              <w:gridCol w:w="3393"/>
            </w:tblGrid>
            <w:tr w:rsidR="00B82E5E" w14:paraId="05E35A45" w14:textId="77777777" w:rsidTr="00550219">
              <w:tc>
                <w:tcPr>
                  <w:tcW w:w="2778" w:type="dxa"/>
                </w:tcPr>
                <w:p w14:paraId="2CCE4555" w14:textId="77777777" w:rsidR="00B82E5E" w:rsidRDefault="00B82E5E" w:rsidP="00B82E5E">
                  <w:pPr>
                    <w:spacing w:line="360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8A1E88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1040" w:dyaOrig="499" w14:anchorId="33078BF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971" type="#_x0000_t75" style="width:57.5pt;height:27.85pt" o:ole="">
                        <v:imagedata r:id="rId8" o:title=""/>
                      </v:shape>
                      <o:OLEObject Type="Embed" ProgID="Equation.DSMT4" ShapeID="_x0000_i1971" DrawAspect="Content" ObjectID="_1774673502" r:id="rId9"/>
                    </w:object>
                  </w:r>
                </w:p>
              </w:tc>
              <w:tc>
                <w:tcPr>
                  <w:tcW w:w="3828" w:type="dxa"/>
                  <w:gridSpan w:val="3"/>
                </w:tcPr>
                <w:p w14:paraId="00468841" w14:textId="77777777" w:rsidR="00B82E5E" w:rsidRDefault="00B82E5E" w:rsidP="00B82E5E">
                  <w:pPr>
                    <w:spacing w:line="360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8A1E88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080" w:dyaOrig="440" w14:anchorId="4391D97A">
                      <v:shape id="_x0000_i1972" type="#_x0000_t75" style="width:59.9pt;height:24.8pt" o:ole="">
                        <v:imagedata r:id="rId10" o:title=""/>
                      </v:shape>
                      <o:OLEObject Type="Embed" ProgID="Equation.DSMT4" ShapeID="_x0000_i1972" DrawAspect="Content" ObjectID="_1774673503" r:id="rId11"/>
                    </w:object>
                  </w:r>
                </w:p>
              </w:tc>
              <w:tc>
                <w:tcPr>
                  <w:tcW w:w="3393" w:type="dxa"/>
                </w:tcPr>
                <w:p w14:paraId="2CE5C5D5" w14:textId="77777777" w:rsidR="00B82E5E" w:rsidRDefault="00B82E5E" w:rsidP="00B82E5E">
                  <w:pPr>
                    <w:spacing w:line="360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8A1E88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140" w:dyaOrig="440" w14:anchorId="4D50E720">
                      <v:shape id="_x0000_i1973" type="#_x0000_t75" style="width:62.9pt;height:24.8pt" o:ole="">
                        <v:imagedata r:id="rId12" o:title=""/>
                      </v:shape>
                      <o:OLEObject Type="Embed" ProgID="Equation.DSMT4" ShapeID="_x0000_i1973" DrawAspect="Content" ObjectID="_1774673504" r:id="rId13"/>
                    </w:object>
                  </w:r>
                </w:p>
              </w:tc>
            </w:tr>
            <w:tr w:rsidR="00B82E5E" w:rsidRPr="00E62B13" w14:paraId="68CAAF38" w14:textId="77777777" w:rsidTr="00550219">
              <w:tc>
                <w:tcPr>
                  <w:tcW w:w="2778" w:type="dxa"/>
                </w:tcPr>
                <w:p w14:paraId="7E0ABB6A" w14:textId="77777777" w:rsidR="00B82E5E" w:rsidRPr="00E62B13" w:rsidRDefault="00B82E5E" w:rsidP="00B82E5E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fa-IR"/>
                    </w:rPr>
                  </w:pPr>
                  <w:r w:rsidRPr="008A1E88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160" w:dyaOrig="440" w14:anchorId="33BF8D3E">
                      <v:shape id="_x0000_i1976" type="#_x0000_t75" style="width:64.75pt;height:24.8pt" o:ole="">
                        <v:imagedata r:id="rId14" o:title=""/>
                      </v:shape>
                      <o:OLEObject Type="Embed" ProgID="Equation.DSMT4" ShapeID="_x0000_i1976" DrawAspect="Content" ObjectID="_1774673505" r:id="rId15"/>
                    </w:object>
                  </w:r>
                </w:p>
              </w:tc>
              <w:tc>
                <w:tcPr>
                  <w:tcW w:w="3828" w:type="dxa"/>
                  <w:gridSpan w:val="3"/>
                </w:tcPr>
                <w:p w14:paraId="7CC4D41B" w14:textId="77777777" w:rsidR="00B82E5E" w:rsidRPr="00E62B13" w:rsidRDefault="00B82E5E" w:rsidP="00B82E5E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fa-IR"/>
                    </w:rPr>
                  </w:pPr>
                  <w:r w:rsidRPr="008A1E88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120" w:dyaOrig="440" w14:anchorId="569A5C76">
                      <v:shape id="_x0000_i1974" type="#_x0000_t75" style="width:62.3pt;height:24.8pt" o:ole="">
                        <v:imagedata r:id="rId16" o:title=""/>
                      </v:shape>
                      <o:OLEObject Type="Embed" ProgID="Equation.DSMT4" ShapeID="_x0000_i1974" DrawAspect="Content" ObjectID="_1774673506" r:id="rId17"/>
                    </w:object>
                  </w:r>
                </w:p>
              </w:tc>
              <w:tc>
                <w:tcPr>
                  <w:tcW w:w="3393" w:type="dxa"/>
                </w:tcPr>
                <w:p w14:paraId="260A00BA" w14:textId="77777777" w:rsidR="00B82E5E" w:rsidRPr="00E62B13" w:rsidRDefault="00B82E5E" w:rsidP="00B82E5E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fa-IR"/>
                    </w:rPr>
                  </w:pPr>
                  <w:r w:rsidRPr="008A1E88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240" w:dyaOrig="440" w14:anchorId="7ADA0C01">
                      <v:shape id="_x0000_i1975" type="#_x0000_t75" style="width:68.95pt;height:24.8pt" o:ole="">
                        <v:imagedata r:id="rId18" o:title=""/>
                      </v:shape>
                      <o:OLEObject Type="Embed" ProgID="Equation.DSMT4" ShapeID="_x0000_i1975" DrawAspect="Content" ObjectID="_1774673507" r:id="rId19"/>
                    </w:object>
                  </w:r>
                </w:p>
              </w:tc>
            </w:tr>
            <w:tr w:rsidR="00B82E5E" w:rsidRPr="008A1E88" w14:paraId="729C823C" w14:textId="77777777" w:rsidTr="00550219">
              <w:tc>
                <w:tcPr>
                  <w:tcW w:w="2778" w:type="dxa"/>
                </w:tcPr>
                <w:p w14:paraId="42B0D468" w14:textId="77777777" w:rsidR="00B82E5E" w:rsidRPr="008A1E88" w:rsidRDefault="00B82E5E" w:rsidP="00B82E5E">
                  <w:pPr>
                    <w:spacing w:line="360" w:lineRule="auto"/>
                    <w:jc w:val="right"/>
                    <w:rPr>
                      <w:rFonts w:hint="cs"/>
                      <w:sz w:val="28"/>
                      <w:szCs w:val="28"/>
                      <w:lang w:bidi="fa-IR"/>
                    </w:rPr>
                  </w:pPr>
                  <w:r w:rsidRPr="008A1E88">
                    <w:rPr>
                      <w:position w:val="-6"/>
                      <w:sz w:val="28"/>
                      <w:szCs w:val="28"/>
                      <w:lang w:bidi="fa-IR"/>
                    </w:rPr>
                    <w:object w:dxaOrig="540" w:dyaOrig="440" w14:anchorId="1A0B8D35">
                      <v:shape id="_x0000_i1979" type="#_x0000_t75" style="width:30.25pt;height:24.8pt" o:ole="">
                        <v:imagedata r:id="rId20" o:title=""/>
                      </v:shape>
                      <o:OLEObject Type="Embed" ProgID="Equation.DSMT4" ShapeID="_x0000_i1979" DrawAspect="Content" ObjectID="_1774673508" r:id="rId21"/>
                    </w:object>
                  </w:r>
                </w:p>
              </w:tc>
              <w:tc>
                <w:tcPr>
                  <w:tcW w:w="3828" w:type="dxa"/>
                  <w:gridSpan w:val="3"/>
                </w:tcPr>
                <w:p w14:paraId="14D16430" w14:textId="77777777" w:rsidR="00B82E5E" w:rsidRPr="008A1E88" w:rsidRDefault="00B82E5E" w:rsidP="00B82E5E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fa-IR"/>
                    </w:rPr>
                  </w:pPr>
                  <w:r w:rsidRPr="00E15B66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1640" w:dyaOrig="499" w14:anchorId="4834F40F">
                      <v:shape id="_x0000_i1978" type="#_x0000_t75" style="width:91.35pt;height:27.85pt" o:ole="">
                        <v:imagedata r:id="rId22" o:title=""/>
                      </v:shape>
                      <o:OLEObject Type="Embed" ProgID="Equation.DSMT4" ShapeID="_x0000_i1978" DrawAspect="Content" ObjectID="_1774673509" r:id="rId23"/>
                    </w:object>
                  </w:r>
                </w:p>
              </w:tc>
              <w:tc>
                <w:tcPr>
                  <w:tcW w:w="3393" w:type="dxa"/>
                </w:tcPr>
                <w:p w14:paraId="3FFD4713" w14:textId="77777777" w:rsidR="00B82E5E" w:rsidRPr="008A1E88" w:rsidRDefault="00B82E5E" w:rsidP="00B82E5E">
                  <w:pPr>
                    <w:spacing w:line="360" w:lineRule="auto"/>
                    <w:jc w:val="right"/>
                    <w:rPr>
                      <w:rFonts w:hint="cs"/>
                      <w:sz w:val="28"/>
                      <w:szCs w:val="28"/>
                      <w:lang w:bidi="fa-IR"/>
                    </w:rPr>
                  </w:pPr>
                  <w:r w:rsidRPr="00E15B66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1080" w:dyaOrig="499" w14:anchorId="3283BA11">
                      <v:shape id="_x0000_i1977" type="#_x0000_t75" style="width:59.9pt;height:27.85pt" o:ole="">
                        <v:imagedata r:id="rId24" o:title=""/>
                      </v:shape>
                      <o:OLEObject Type="Embed" ProgID="Equation.DSMT4" ShapeID="_x0000_i1977" DrawAspect="Content" ObjectID="_1774673510" r:id="rId25"/>
                    </w:object>
                  </w:r>
                </w:p>
              </w:tc>
            </w:tr>
            <w:tr w:rsidR="00550219" w14:paraId="26FAAC4C" w14:textId="77777777" w:rsidTr="009A0598">
              <w:tc>
                <w:tcPr>
                  <w:tcW w:w="2802" w:type="dxa"/>
                  <w:gridSpan w:val="2"/>
                  <w:vAlign w:val="center"/>
                </w:tcPr>
                <w:p w14:paraId="793D2BEF" w14:textId="1515C049" w:rsidR="00550219" w:rsidRDefault="00550219" w:rsidP="009A0598">
                  <w:pPr>
                    <w:spacing w:line="360" w:lineRule="auto"/>
                    <w:jc w:val="right"/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50219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719" w:dyaOrig="440" w14:anchorId="09E0B6CC">
                      <v:shape id="_x0000_i1982" type="#_x0000_t75" style="width:95.6pt;height:24.8pt" o:ole="">
                        <v:imagedata r:id="rId26" o:title=""/>
                      </v:shape>
                      <o:OLEObject Type="Embed" ProgID="Equation.DSMT4" ShapeID="_x0000_i1982" DrawAspect="Content" ObjectID="_1774673511" r:id="rId27"/>
                    </w:object>
                  </w:r>
                </w:p>
              </w:tc>
              <w:tc>
                <w:tcPr>
                  <w:tcW w:w="2789" w:type="dxa"/>
                  <w:vAlign w:val="center"/>
                </w:tcPr>
                <w:p w14:paraId="5F2CFCB7" w14:textId="2047A9AD" w:rsidR="00550219" w:rsidRDefault="00550219" w:rsidP="009A0598">
                  <w:pPr>
                    <w:spacing w:line="360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86058D">
                    <w:rPr>
                      <w:position w:val="-34"/>
                      <w:sz w:val="28"/>
                      <w:szCs w:val="28"/>
                      <w:lang w:bidi="fa-IR"/>
                    </w:rPr>
                    <w:object w:dxaOrig="600" w:dyaOrig="900" w14:anchorId="650F8AAB">
                      <v:shape id="_x0000_i1981" type="#_x0000_t75" style="width:33.3pt;height:50.2pt" o:ole="">
                        <v:imagedata r:id="rId28" o:title=""/>
                      </v:shape>
                      <o:OLEObject Type="Embed" ProgID="Equation.DSMT4" ShapeID="_x0000_i1981" DrawAspect="Content" ObjectID="_1774673512" r:id="rId29"/>
                    </w:object>
                  </w:r>
                </w:p>
              </w:tc>
              <w:tc>
                <w:tcPr>
                  <w:tcW w:w="4408" w:type="dxa"/>
                  <w:gridSpan w:val="2"/>
                  <w:vAlign w:val="center"/>
                </w:tcPr>
                <w:p w14:paraId="3ACB5EA5" w14:textId="0A7254D4" w:rsidR="00550219" w:rsidRDefault="00550219" w:rsidP="009A0598">
                  <w:pPr>
                    <w:spacing w:line="360" w:lineRule="auto"/>
                    <w:jc w:val="right"/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8A1E88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620" w:dyaOrig="440" w14:anchorId="686604AD">
                      <v:shape id="_x0000_i1980" type="#_x0000_t75" style="width:90.15pt;height:24.8pt" o:ole="">
                        <v:imagedata r:id="rId30" o:title=""/>
                      </v:shape>
                      <o:OLEObject Type="Embed" ProgID="Equation.DSMT4" ShapeID="_x0000_i1980" DrawAspect="Content" ObjectID="_1774673513" r:id="rId31"/>
                    </w:object>
                  </w:r>
                </w:p>
              </w:tc>
            </w:tr>
          </w:tbl>
          <w:p w14:paraId="4CFAF115" w14:textId="38FFF385" w:rsidR="00B82E5E" w:rsidRPr="00E85520" w:rsidRDefault="00B82E5E" w:rsidP="00316A84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51FF8739" w14:textId="0CCF57DD" w:rsidR="00B82E5E" w:rsidRPr="00E85520" w:rsidRDefault="00B82E5E" w:rsidP="0086058D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9D330F" w:rsidRPr="00E85520" w14:paraId="7F53576A" w14:textId="77777777" w:rsidTr="009D330F">
        <w:trPr>
          <w:trHeight w:val="260"/>
        </w:trPr>
        <w:tc>
          <w:tcPr>
            <w:tcW w:w="10123" w:type="dxa"/>
            <w:gridSpan w:val="3"/>
          </w:tcPr>
          <w:p w14:paraId="24042675" w14:textId="77777777" w:rsidR="009D330F" w:rsidRDefault="009D330F" w:rsidP="009D330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کامل کنید.</w:t>
            </w:r>
            <w:bookmarkStart w:id="0" w:name="_GoBack"/>
            <w:bookmarkEnd w:id="0"/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31"/>
              <w:gridCol w:w="2885"/>
              <w:gridCol w:w="4683"/>
            </w:tblGrid>
            <w:tr w:rsidR="009D330F" w:rsidRPr="001A1B56" w14:paraId="45552859" w14:textId="77777777" w:rsidTr="009D330F">
              <w:tc>
                <w:tcPr>
                  <w:tcW w:w="2431" w:type="dxa"/>
                </w:tcPr>
                <w:p w14:paraId="2B826228" w14:textId="30B3C542" w:rsidR="009D330F" w:rsidRPr="001A1B56" w:rsidRDefault="009D330F" w:rsidP="009D330F">
                  <w:pPr>
                    <w:spacing w:line="360" w:lineRule="auto"/>
                    <w:jc w:val="right"/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9D330F">
                    <w:rPr>
                      <w:b w:val="0"/>
                      <w:bCs w:val="0"/>
                      <w:position w:val="-6"/>
                      <w:sz w:val="28"/>
                      <w:szCs w:val="28"/>
                      <w:lang w:bidi="fa-IR"/>
                    </w:rPr>
                    <w:object w:dxaOrig="1860" w:dyaOrig="440" w14:anchorId="1EA3B11F">
                      <v:shape id="_x0000_i1726" type="#_x0000_t75" style="width:102.85pt;height:24.8pt" o:ole="">
                        <v:imagedata r:id="rId32" o:title=""/>
                      </v:shape>
                      <o:OLEObject Type="Embed" ProgID="Equation.DSMT4" ShapeID="_x0000_i1726" DrawAspect="Content" ObjectID="_1774673514" r:id="rId33"/>
                    </w:object>
                  </w:r>
                </w:p>
              </w:tc>
              <w:tc>
                <w:tcPr>
                  <w:tcW w:w="2885" w:type="dxa"/>
                </w:tcPr>
                <w:p w14:paraId="646B8F0D" w14:textId="2B7B4CE6" w:rsidR="009D330F" w:rsidRPr="001A1B56" w:rsidRDefault="009D330F" w:rsidP="009D330F">
                  <w:pPr>
                    <w:spacing w:line="360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9D330F">
                    <w:rPr>
                      <w:b w:val="0"/>
                      <w:bCs w:val="0"/>
                      <w:position w:val="-12"/>
                      <w:sz w:val="28"/>
                      <w:szCs w:val="28"/>
                      <w:lang w:bidi="fa-IR"/>
                    </w:rPr>
                    <w:object w:dxaOrig="1880" w:dyaOrig="499" w14:anchorId="2DDDA7CE">
                      <v:shape id="_x0000_i1725" type="#_x0000_t75" style="width:104.05pt;height:27.85pt" o:ole="">
                        <v:imagedata r:id="rId34" o:title=""/>
                      </v:shape>
                      <o:OLEObject Type="Embed" ProgID="Equation.DSMT4" ShapeID="_x0000_i1725" DrawAspect="Content" ObjectID="_1774673515" r:id="rId35"/>
                    </w:object>
                  </w:r>
                </w:p>
              </w:tc>
              <w:tc>
                <w:tcPr>
                  <w:tcW w:w="4683" w:type="dxa"/>
                </w:tcPr>
                <w:p w14:paraId="43FC6901" w14:textId="431053CC" w:rsidR="009D330F" w:rsidRPr="001A1B56" w:rsidRDefault="009D330F" w:rsidP="009D330F">
                  <w:pPr>
                    <w:spacing w:line="360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9D330F">
                    <w:rPr>
                      <w:b w:val="0"/>
                      <w:bCs w:val="0"/>
                      <w:position w:val="-12"/>
                      <w:sz w:val="28"/>
                      <w:szCs w:val="28"/>
                      <w:lang w:bidi="fa-IR"/>
                    </w:rPr>
                    <w:object w:dxaOrig="3600" w:dyaOrig="499" w14:anchorId="16BB5396">
                      <v:shape id="_x0000_i1724" type="#_x0000_t75" style="width:199.65pt;height:27.85pt" o:ole="">
                        <v:imagedata r:id="rId36" o:title=""/>
                      </v:shape>
                      <o:OLEObject Type="Embed" ProgID="Equation.DSMT4" ShapeID="_x0000_i1724" DrawAspect="Content" ObjectID="_1774673516" r:id="rId37"/>
                    </w:object>
                  </w:r>
                </w:p>
              </w:tc>
            </w:tr>
          </w:tbl>
          <w:p w14:paraId="69C32DC6" w14:textId="5C898D72" w:rsidR="009D330F" w:rsidRPr="009D330F" w:rsidRDefault="009D330F" w:rsidP="009D330F">
            <w:pPr>
              <w:spacing w:line="276" w:lineRule="auto"/>
              <w:ind w:left="142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7FBFE223" w14:textId="69BA1E3D" w:rsidR="009D330F" w:rsidRDefault="009D330F" w:rsidP="0086058D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82E5E" w:rsidRPr="00E85520" w14:paraId="17716406" w14:textId="77777777" w:rsidTr="009D330F">
        <w:trPr>
          <w:trHeight w:val="1111"/>
        </w:trPr>
        <w:tc>
          <w:tcPr>
            <w:tcW w:w="10123" w:type="dxa"/>
            <w:gridSpan w:val="3"/>
          </w:tcPr>
          <w:p w14:paraId="409448B1" w14:textId="77777777" w:rsidR="00B82E5E" w:rsidRDefault="00B82E5E" w:rsidP="00B82E5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مقدار هر یک از رادیکال های زیر را حدس بزنید.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1918"/>
              <w:gridCol w:w="1918"/>
              <w:gridCol w:w="2139"/>
              <w:gridCol w:w="1918"/>
              <w:gridCol w:w="2116"/>
            </w:tblGrid>
            <w:tr w:rsidR="00F867E8" w14:paraId="209704FB" w14:textId="77777777" w:rsidTr="00F867E8">
              <w:tc>
                <w:tcPr>
                  <w:tcW w:w="1918" w:type="dxa"/>
                </w:tcPr>
                <w:p w14:paraId="14E78DA4" w14:textId="0928E726" w:rsidR="00F867E8" w:rsidRDefault="00F867E8" w:rsidP="00B82E5E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18" w:type="dxa"/>
                </w:tcPr>
                <w:p w14:paraId="253DEE3C" w14:textId="77777777" w:rsidR="00F867E8" w:rsidRPr="00FA0298" w:rsidRDefault="00F867E8" w:rsidP="00B82E5E">
                  <w:pPr>
                    <w:spacing w:line="276" w:lineRule="auto"/>
                    <w:jc w:val="right"/>
                    <w:rPr>
                      <w:rFonts w:hint="cs"/>
                      <w:sz w:val="28"/>
                      <w:szCs w:val="28"/>
                      <w:lang w:bidi="fa-IR"/>
                    </w:rPr>
                  </w:pPr>
                </w:p>
              </w:tc>
              <w:tc>
                <w:tcPr>
                  <w:tcW w:w="2139" w:type="dxa"/>
                </w:tcPr>
                <w:p w14:paraId="12317D82" w14:textId="788BC628" w:rsidR="00F867E8" w:rsidRDefault="00F867E8" w:rsidP="00B82E5E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FA0298">
                    <w:rPr>
                      <w:position w:val="-8"/>
                      <w:sz w:val="28"/>
                      <w:szCs w:val="28"/>
                      <w:lang w:bidi="fa-IR"/>
                    </w:rPr>
                    <w:object w:dxaOrig="780" w:dyaOrig="400" w14:anchorId="338B5D67">
                      <v:shape id="_x0000_i1620" type="#_x0000_t75" style="width:43.55pt;height:22.4pt" o:ole="">
                        <v:imagedata r:id="rId38" o:title=""/>
                      </v:shape>
                      <o:OLEObject Type="Embed" ProgID="Equation.DSMT4" ShapeID="_x0000_i1620" DrawAspect="Content" ObjectID="_1774673517" r:id="rId39"/>
                    </w:object>
                  </w:r>
                </w:p>
              </w:tc>
              <w:tc>
                <w:tcPr>
                  <w:tcW w:w="1918" w:type="dxa"/>
                </w:tcPr>
                <w:p w14:paraId="0FA8AF28" w14:textId="5CA6E195" w:rsidR="00F867E8" w:rsidRDefault="00F867E8" w:rsidP="00B82E5E">
                  <w:pPr>
                    <w:spacing w:line="276" w:lineRule="auto"/>
                    <w:jc w:val="right"/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16" w:type="dxa"/>
                </w:tcPr>
                <w:p w14:paraId="55545D95" w14:textId="77777777" w:rsidR="00F867E8" w:rsidRDefault="00F867E8" w:rsidP="00B82E5E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FA0298">
                    <w:rPr>
                      <w:position w:val="-8"/>
                      <w:sz w:val="28"/>
                      <w:szCs w:val="28"/>
                      <w:lang w:bidi="fa-IR"/>
                    </w:rPr>
                    <w:object w:dxaOrig="700" w:dyaOrig="400" w14:anchorId="631AC43F">
                      <v:shape id="_x0000_i1621" type="#_x0000_t75" style="width:38.7pt;height:22.4pt" o:ole="">
                        <v:imagedata r:id="rId40" o:title=""/>
                      </v:shape>
                      <o:OLEObject Type="Embed" ProgID="Equation.DSMT4" ShapeID="_x0000_i1621" DrawAspect="Content" ObjectID="_1774673518" r:id="rId41"/>
                    </w:object>
                  </w:r>
                </w:p>
              </w:tc>
            </w:tr>
          </w:tbl>
          <w:p w14:paraId="283831E5" w14:textId="5BF0D124" w:rsidR="00B82E5E" w:rsidRPr="00B82E5E" w:rsidRDefault="00B82E5E" w:rsidP="00B82E5E">
            <w:pPr>
              <w:pStyle w:val="ListParagraph"/>
              <w:spacing w:line="276" w:lineRule="auto"/>
              <w:ind w:left="502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0EDEE12E" w14:textId="1DBF981B" w:rsidR="00B82E5E" w:rsidRDefault="00B82E5E" w:rsidP="00B82E5E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۵/۰</w:t>
            </w:r>
          </w:p>
        </w:tc>
      </w:tr>
      <w:tr w:rsidR="007B2992" w:rsidRPr="00E85520" w14:paraId="157DC6F2" w14:textId="77777777" w:rsidTr="00E1460D">
        <w:trPr>
          <w:trHeight w:val="1245"/>
        </w:trPr>
        <w:tc>
          <w:tcPr>
            <w:tcW w:w="10123" w:type="dxa"/>
            <w:gridSpan w:val="3"/>
          </w:tcPr>
          <w:p w14:paraId="59C4ADFD" w14:textId="77777777" w:rsidR="007B2992" w:rsidRDefault="00F867E8" w:rsidP="00F867E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61312" behindDoc="0" locked="0" layoutInCell="1" allowOverlap="1" wp14:anchorId="406FFF16" wp14:editId="540DC5DE">
                  <wp:simplePos x="0" y="0"/>
                  <wp:positionH relativeFrom="page">
                    <wp:posOffset>281305</wp:posOffset>
                  </wp:positionH>
                  <wp:positionV relativeFrom="page">
                    <wp:posOffset>211455</wp:posOffset>
                  </wp:positionV>
                  <wp:extent cx="1466850" cy="6925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299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در محور روبرو ، نقطه </w:t>
            </w:r>
            <w:r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  <w:t>A</w:t>
            </w:r>
            <w:r w:rsidR="007B299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، کدام عدد می تواند باشد؟</w:t>
            </w:r>
            <w:r>
              <w:rPr>
                <w:noProof/>
                <w:lang w:bidi="fa-IR"/>
              </w:rPr>
              <w:t xml:space="preserve"> </w:t>
            </w:r>
          </w:p>
          <w:p w14:paraId="750040A1" w14:textId="473DF9E5" w:rsidR="00F867E8" w:rsidRDefault="00F867E8" w:rsidP="00F867E8">
            <w:pPr>
              <w:spacing w:line="276" w:lineRule="auto"/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1)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FA0298">
              <w:rPr>
                <w:position w:val="-8"/>
                <w:sz w:val="28"/>
                <w:szCs w:val="28"/>
                <w:lang w:bidi="fa-IR"/>
              </w:rPr>
              <w:object w:dxaOrig="560" w:dyaOrig="400" w14:anchorId="1C82FFA6">
                <v:shape id="_x0000_i1383" type="#_x0000_t75" style="width:31.45pt;height:22.4pt" o:ole="">
                  <v:imagedata r:id="rId43" o:title=""/>
                </v:shape>
                <o:OLEObject Type="Embed" ProgID="Equation.DSMT4" ShapeID="_x0000_i1383" DrawAspect="Content" ObjectID="_1774673519" r:id="rId44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2)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FA0298">
              <w:rPr>
                <w:position w:val="-8"/>
                <w:sz w:val="28"/>
                <w:szCs w:val="28"/>
                <w:lang w:bidi="fa-IR"/>
              </w:rPr>
              <w:object w:dxaOrig="560" w:dyaOrig="400" w14:anchorId="07E3204E">
                <v:shape id="_x0000_i1387" type="#_x0000_t75" style="width:31.45pt;height:22.4pt" o:ole="">
                  <v:imagedata r:id="rId45" o:title=""/>
                </v:shape>
                <o:OLEObject Type="Embed" ProgID="Equation.DSMT4" ShapeID="_x0000_i1387" DrawAspect="Content" ObjectID="_1774673520" r:id="rId46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73CBBD54" w14:textId="68F9F66C" w:rsidR="00F867E8" w:rsidRPr="00F867E8" w:rsidRDefault="00F867E8" w:rsidP="00F867E8">
            <w:pPr>
              <w:spacing w:line="276" w:lineRule="auto"/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867E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3)</w:t>
            </w:r>
            <w:r w:rsidRPr="00FA0298">
              <w:rPr>
                <w:sz w:val="28"/>
                <w:szCs w:val="28"/>
                <w:lang w:bidi="fa-IR"/>
              </w:rPr>
              <w:t xml:space="preserve"> </w:t>
            </w:r>
            <w:r w:rsidRPr="00FA0298">
              <w:rPr>
                <w:position w:val="-8"/>
                <w:sz w:val="28"/>
                <w:szCs w:val="28"/>
                <w:lang w:bidi="fa-IR"/>
              </w:rPr>
              <w:object w:dxaOrig="520" w:dyaOrig="400" w14:anchorId="07E4BCAA">
                <v:shape id="_x0000_i1391" type="#_x0000_t75" style="width:29.05pt;height:22.4pt" o:ole="">
                  <v:imagedata r:id="rId47" o:title=""/>
                </v:shape>
                <o:OLEObject Type="Embed" ProgID="Equation.DSMT4" ShapeID="_x0000_i1391" DrawAspect="Content" ObjectID="_1774673521" r:id="rId48"/>
              </w:object>
            </w:r>
            <w:r w:rsidRPr="00F867E8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lang w:bidi="fa-IR"/>
              </w:rPr>
              <w:sym w:font="Wingdings" w:char="F06D"/>
            </w:r>
            <w:r w:rsidRPr="00F867E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</w:t>
            </w:r>
            <w:r w:rsidRPr="00F867E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4) </w:t>
            </w:r>
            <w:r w:rsidRPr="00FA0298">
              <w:rPr>
                <w:position w:val="-8"/>
                <w:sz w:val="28"/>
                <w:szCs w:val="28"/>
                <w:lang w:bidi="fa-IR"/>
              </w:rPr>
              <w:object w:dxaOrig="560" w:dyaOrig="400" w14:anchorId="21BFCCDB">
                <v:shape id="_x0000_i1395" type="#_x0000_t75" style="width:31.45pt;height:22.4pt" o:ole="">
                  <v:imagedata r:id="rId49" o:title=""/>
                </v:shape>
                <o:OLEObject Type="Embed" ProgID="Equation.DSMT4" ShapeID="_x0000_i1395" DrawAspect="Content" ObjectID="_1774673522" r:id="rId50"/>
              </w:object>
            </w:r>
            <w:r w:rsidRPr="00F867E8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lang w:bidi="fa-IR"/>
              </w:rPr>
              <w:sym w:font="Wingdings" w:char="F06D"/>
            </w:r>
          </w:p>
        </w:tc>
        <w:tc>
          <w:tcPr>
            <w:tcW w:w="507" w:type="dxa"/>
            <w:vAlign w:val="center"/>
          </w:tcPr>
          <w:p w14:paraId="6A2B2D82" w14:textId="69BEF06E" w:rsidR="007B2992" w:rsidRDefault="00F867E8" w:rsidP="00B82E5E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۵/۰</w:t>
            </w:r>
          </w:p>
        </w:tc>
      </w:tr>
      <w:tr w:rsidR="00F867E8" w:rsidRPr="00E85520" w14:paraId="1709A296" w14:textId="77777777" w:rsidTr="00E1460D">
        <w:trPr>
          <w:trHeight w:val="1245"/>
        </w:trPr>
        <w:tc>
          <w:tcPr>
            <w:tcW w:w="10123" w:type="dxa"/>
            <w:gridSpan w:val="3"/>
          </w:tcPr>
          <w:p w14:paraId="793AAC03" w14:textId="75F0FB14" w:rsidR="00F867E8" w:rsidRDefault="00F867E8" w:rsidP="00F867E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0 Nazanin Bold"/>
                <w:noProof/>
                <w:sz w:val="28"/>
                <w:szCs w:val="28"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63360" behindDoc="0" locked="0" layoutInCell="1" allowOverlap="1" wp14:anchorId="35B72EDD" wp14:editId="2FE02A7D">
                  <wp:simplePos x="0" y="0"/>
                  <wp:positionH relativeFrom="page">
                    <wp:posOffset>86995</wp:posOffset>
                  </wp:positionH>
                  <wp:positionV relativeFrom="page">
                    <wp:posOffset>273090</wp:posOffset>
                  </wp:positionV>
                  <wp:extent cx="2305301" cy="755185"/>
                  <wp:effectExtent l="0" t="0" r="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2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01" cy="75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در محور مقابل در جا</w:t>
            </w:r>
            <w:r w:rsidR="00717992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ها</w:t>
            </w:r>
            <w:r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ی خالی</w:t>
            </w:r>
            <w:r w:rsidR="00717992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از راست به چپ</w:t>
            </w:r>
            <w:r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چه </w:t>
            </w:r>
            <w:r w:rsidR="00717992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ا</w:t>
            </w:r>
            <w:r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عد</w:t>
            </w:r>
            <w:r w:rsidR="00717992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ا</w:t>
            </w:r>
            <w:r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دی قرار می گیرد ؟ </w:t>
            </w:r>
          </w:p>
          <w:p w14:paraId="6E4AA57E" w14:textId="12609E59" w:rsidR="00717992" w:rsidRDefault="00717992" w:rsidP="00717992">
            <w:pPr>
              <w:spacing w:line="276" w:lineRule="auto"/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1)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212BDB" w:rsidRPr="00212BDB">
              <w:rPr>
                <w:position w:val="-8"/>
                <w:sz w:val="28"/>
                <w:szCs w:val="28"/>
                <w:lang w:bidi="fa-IR"/>
              </w:rPr>
              <w:object w:dxaOrig="600" w:dyaOrig="400" w14:anchorId="41763DD6">
                <v:shape id="_x0000_i2016" type="#_x0000_t75" style="width:33.3pt;height:22.4pt" o:ole="">
                  <v:imagedata r:id="rId53" o:title=""/>
                </v:shape>
                <o:OLEObject Type="Embed" ProgID="Equation.DSMT4" ShapeID="_x0000_i2016" DrawAspect="Content" ObjectID="_1774673523" r:id="rId54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2)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212BDB" w:rsidRPr="00212BDB">
              <w:rPr>
                <w:position w:val="-8"/>
                <w:sz w:val="28"/>
                <w:szCs w:val="28"/>
                <w:lang w:bidi="fa-IR"/>
              </w:rPr>
              <w:object w:dxaOrig="580" w:dyaOrig="400" w14:anchorId="03F18107">
                <v:shape id="_x0000_i2010" type="#_x0000_t75" style="width:32.05pt;height:22.4pt" o:ole="">
                  <v:imagedata r:id="rId55" o:title=""/>
                </v:shape>
                <o:OLEObject Type="Embed" ProgID="Equation.DSMT4" ShapeID="_x0000_i2010" DrawAspect="Content" ObjectID="_1774673524" r:id="rId56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6325BC0C" w14:textId="17BF91F1" w:rsidR="00717992" w:rsidRPr="00717992" w:rsidRDefault="00212BDB" w:rsidP="009D330F">
            <w:pPr>
              <w:spacing w:line="276" w:lineRule="auto"/>
              <w:rPr>
                <w:rFonts w:cs="0 Nazanin Bold"/>
                <w:noProof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0 Nazanin Bold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1F6702" wp14:editId="3F7315F6">
                      <wp:simplePos x="0" y="0"/>
                      <wp:positionH relativeFrom="page">
                        <wp:posOffset>568659</wp:posOffset>
                      </wp:positionH>
                      <wp:positionV relativeFrom="page">
                        <wp:posOffset>703201</wp:posOffset>
                      </wp:positionV>
                      <wp:extent cx="914400" cy="307689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76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125430" w14:textId="68E57203" w:rsidR="00212BDB" w:rsidRPr="00212BDB" w:rsidRDefault="00212BDB">
                                  <w:pP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212BD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۲-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1F67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4.8pt;margin-top:55.35pt;width:1in;height:24.25pt;z-index:25166848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" filled="f" stroked="f" strokeweight=".5pt">
                      <v:textbox>
                        <w:txbxContent>
                          <w:p w14:paraId="64125430" w14:textId="68E57203" w:rsidR="00212BDB" w:rsidRPr="00212BDB" w:rsidRDefault="00212BDB">
                            <w:pP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212BD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۲-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Theme="majorBidi" w:hAnsiTheme="majorBidi" w:cs="0 Nazanin Bold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714934" wp14:editId="0D6ECA8F">
                      <wp:simplePos x="0" y="0"/>
                      <wp:positionH relativeFrom="page">
                        <wp:posOffset>655850</wp:posOffset>
                      </wp:positionH>
                      <wp:positionV relativeFrom="page">
                        <wp:posOffset>803501</wp:posOffset>
                      </wp:positionV>
                      <wp:extent cx="914400" cy="156011"/>
                      <wp:effectExtent l="0" t="0" r="19685" b="158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5601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txbx>
                              <w:txbxContent>
                                <w:p w14:paraId="3DBB4FDC" w14:textId="4D697F05" w:rsidR="00212BDB" w:rsidRDefault="00212BDB" w:rsidP="00212BDB">
                                  <w:pP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14934" id="Text Box 6" o:spid="_x0000_s1027" type="#_x0000_t202" style="position:absolute;left:0;text-align:left;margin-left:51.65pt;margin-top:63.25pt;width:1in;height:12.3pt;z-index:2516674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" fillcolor="window" strokecolor="window" strokeweight=".5pt">
                      <v:textbox>
                        <w:txbxContent>
                          <w:p w14:paraId="3DBB4FDC" w14:textId="4D697F05" w:rsidR="00212BDB" w:rsidRDefault="00212BDB" w:rsidP="00212BDB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9D330F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3</w:t>
            </w:r>
            <w:r w:rsidR="00717992" w:rsidRPr="00F867E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)</w:t>
            </w:r>
            <w:r w:rsidR="00717992" w:rsidRPr="00FA0298">
              <w:rPr>
                <w:sz w:val="28"/>
                <w:szCs w:val="28"/>
                <w:lang w:bidi="fa-IR"/>
              </w:rPr>
              <w:t xml:space="preserve"> </w:t>
            </w:r>
            <w:r w:rsidRPr="00212BDB">
              <w:rPr>
                <w:position w:val="-8"/>
                <w:sz w:val="28"/>
                <w:szCs w:val="28"/>
                <w:lang w:bidi="fa-IR"/>
              </w:rPr>
              <w:object w:dxaOrig="580" w:dyaOrig="400" w14:anchorId="381FDD62">
                <v:shape id="_x0000_i2018" type="#_x0000_t75" style="width:32.05pt;height:22.4pt" o:ole="">
                  <v:imagedata r:id="rId57" o:title=""/>
                </v:shape>
                <o:OLEObject Type="Embed" ProgID="Equation.DSMT4" ShapeID="_x0000_i2018" DrawAspect="Content" ObjectID="_1774673525" r:id="rId58"/>
              </w:object>
            </w:r>
            <w:r w:rsidR="00717992" w:rsidRPr="00F867E8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717992" w:rsidRPr="00716ED6">
              <w:rPr>
                <w:lang w:bidi="fa-IR"/>
              </w:rPr>
              <w:sym w:font="Wingdings" w:char="F06D"/>
            </w:r>
            <w:r w:rsidR="00717992" w:rsidRPr="00F867E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 w:rsidR="00717992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 w:rsidR="00717992" w:rsidRPr="00F867E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 w:rsidR="00717992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717992" w:rsidRPr="00F867E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="009D330F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="00717992" w:rsidRPr="00F867E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4)</w:t>
            </w:r>
            <w:r w:rsidR="00717992" w:rsidRPr="00FA0298">
              <w:rPr>
                <w:sz w:val="28"/>
                <w:szCs w:val="28"/>
                <w:lang w:bidi="fa-IR"/>
              </w:rPr>
              <w:t xml:space="preserve"> </w:t>
            </w:r>
            <w:r w:rsidRPr="00212BDB">
              <w:rPr>
                <w:position w:val="-8"/>
                <w:sz w:val="28"/>
                <w:szCs w:val="28"/>
                <w:lang w:bidi="fa-IR"/>
              </w:rPr>
              <w:object w:dxaOrig="580" w:dyaOrig="400" w14:anchorId="44DE975F">
                <v:shape id="_x0000_i2014" type="#_x0000_t75" style="width:32.05pt;height:22.4pt" o:ole="">
                  <v:imagedata r:id="rId59" o:title=""/>
                </v:shape>
                <o:OLEObject Type="Embed" ProgID="Equation.DSMT4" ShapeID="_x0000_i2014" DrawAspect="Content" ObjectID="_1774673526" r:id="rId60"/>
              </w:object>
            </w:r>
            <w:r w:rsidR="00717992" w:rsidRPr="00F867E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717992" w:rsidRPr="00716ED6">
              <w:rPr>
                <w:lang w:bidi="fa-IR"/>
              </w:rPr>
              <w:sym w:font="Wingdings" w:char="F06D"/>
            </w:r>
          </w:p>
        </w:tc>
        <w:tc>
          <w:tcPr>
            <w:tcW w:w="507" w:type="dxa"/>
            <w:vAlign w:val="center"/>
          </w:tcPr>
          <w:p w14:paraId="39AC035C" w14:textId="7153B831" w:rsidR="00F867E8" w:rsidRDefault="00717992" w:rsidP="00B82E5E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۵/۰</w:t>
            </w:r>
          </w:p>
        </w:tc>
      </w:tr>
      <w:tr w:rsidR="00B82E5E" w:rsidRPr="00E85520" w14:paraId="5F68B9C5" w14:textId="77777777" w:rsidTr="00E1460D">
        <w:trPr>
          <w:trHeight w:val="1245"/>
        </w:trPr>
        <w:tc>
          <w:tcPr>
            <w:tcW w:w="10123" w:type="dxa"/>
            <w:gridSpan w:val="3"/>
          </w:tcPr>
          <w:p w14:paraId="7E83E81F" w14:textId="6332ADA1" w:rsidR="00B82E5E" w:rsidRPr="00B82E5E" w:rsidRDefault="00B82E5E" w:rsidP="00B82E5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AF82C2" wp14:editId="2EAB0F77">
                      <wp:simplePos x="0" y="0"/>
                      <wp:positionH relativeFrom="page">
                        <wp:posOffset>188595</wp:posOffset>
                      </wp:positionH>
                      <wp:positionV relativeFrom="page">
                        <wp:posOffset>562173</wp:posOffset>
                      </wp:positionV>
                      <wp:extent cx="2743200" cy="0"/>
                      <wp:effectExtent l="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5F23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14.85pt;margin-top:44.25pt;width:3in;height:0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" strokecolor="black [3040]">
                      <v:stroke endarrow="block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عدد </w:t>
            </w:r>
            <w:r w:rsidRPr="00FA0298">
              <w:rPr>
                <w:position w:val="-8"/>
                <w:sz w:val="28"/>
                <w:szCs w:val="28"/>
                <w:lang w:bidi="fa-IR"/>
              </w:rPr>
              <w:object w:dxaOrig="460" w:dyaOrig="400" w14:anchorId="79E31819">
                <v:shape id="_x0000_i1334" type="#_x0000_t75" style="width:25.4pt;height:22.4pt" o:ole="">
                  <v:imagedata r:id="rId61" o:title=""/>
                </v:shape>
                <o:OLEObject Type="Embed" ProgID="Equation.DSMT4" ShapeID="_x0000_i1334" DrawAspect="Content" ObjectID="_1774673527" r:id="rId62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را روی محور اعداد نمایش دهید.</w:t>
            </w:r>
            <w:r w:rsidR="00212BDB">
              <w:rPr>
                <w:rFonts w:asciiTheme="majorBidi" w:hAnsiTheme="majorBidi" w:cs="0 Nazanin Bold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507" w:type="dxa"/>
            <w:vAlign w:val="center"/>
          </w:tcPr>
          <w:p w14:paraId="256CF110" w14:textId="36189407" w:rsidR="00B82E5E" w:rsidRDefault="00B82E5E" w:rsidP="0086058D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82E5E" w:rsidRPr="00E85520" w14:paraId="46E258D3" w14:textId="77777777" w:rsidTr="00E1460D">
        <w:trPr>
          <w:trHeight w:val="1245"/>
        </w:trPr>
        <w:tc>
          <w:tcPr>
            <w:tcW w:w="10123" w:type="dxa"/>
            <w:gridSpan w:val="3"/>
          </w:tcPr>
          <w:p w14:paraId="0736183D" w14:textId="2A0A5C41" w:rsidR="00310DB2" w:rsidRPr="00310DB2" w:rsidRDefault="00B82E5E" w:rsidP="00310DB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در تساوی های زیر جاهای خالی را پر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765"/>
              <w:gridCol w:w="5234"/>
            </w:tblGrid>
            <w:tr w:rsidR="00B82E5E" w:rsidRPr="001A1B56" w14:paraId="6443B967" w14:textId="77777777" w:rsidTr="00A703B0">
              <w:tc>
                <w:tcPr>
                  <w:tcW w:w="4765" w:type="dxa"/>
                </w:tcPr>
                <w:p w14:paraId="2CDAD6A1" w14:textId="77777777" w:rsidR="00B82E5E" w:rsidRPr="001A1B56" w:rsidRDefault="00B82E5E" w:rsidP="00B82E5E">
                  <w:pPr>
                    <w:spacing w:line="360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1A1B56">
                    <w:rPr>
                      <w:b w:val="0"/>
                      <w:bCs w:val="0"/>
                      <w:position w:val="-8"/>
                      <w:sz w:val="28"/>
                      <w:szCs w:val="28"/>
                      <w:lang w:bidi="fa-IR"/>
                    </w:rPr>
                    <w:object w:dxaOrig="2420" w:dyaOrig="400" w14:anchorId="2302ADC0">
                      <v:shape id="_x0000_i1359" type="#_x0000_t75" style="width:134.9pt;height:22.4pt" o:ole="">
                        <v:imagedata r:id="rId63" o:title=""/>
                      </v:shape>
                      <o:OLEObject Type="Embed" ProgID="Equation.DSMT4" ShapeID="_x0000_i1359" DrawAspect="Content" ObjectID="_1774673528" r:id="rId64"/>
                    </w:object>
                  </w:r>
                </w:p>
              </w:tc>
              <w:tc>
                <w:tcPr>
                  <w:tcW w:w="5234" w:type="dxa"/>
                </w:tcPr>
                <w:p w14:paraId="6268A9B7" w14:textId="77777777" w:rsidR="00B82E5E" w:rsidRPr="001A1B56" w:rsidRDefault="00B82E5E" w:rsidP="00B82E5E">
                  <w:pPr>
                    <w:spacing w:line="360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1A1B56">
                    <w:rPr>
                      <w:b w:val="0"/>
                      <w:bCs w:val="0"/>
                      <w:position w:val="-8"/>
                      <w:sz w:val="28"/>
                      <w:szCs w:val="28"/>
                      <w:lang w:bidi="fa-IR"/>
                    </w:rPr>
                    <w:object w:dxaOrig="2880" w:dyaOrig="400" w14:anchorId="38D05F0A">
                      <v:shape id="_x0000_i1358" type="#_x0000_t75" style="width:159.75pt;height:22.4pt" o:ole="">
                        <v:imagedata r:id="rId65" o:title=""/>
                      </v:shape>
                      <o:OLEObject Type="Embed" ProgID="Equation.DSMT4" ShapeID="_x0000_i1358" DrawAspect="Content" ObjectID="_1774673529" r:id="rId66"/>
                    </w:object>
                  </w:r>
                </w:p>
              </w:tc>
            </w:tr>
          </w:tbl>
          <w:p w14:paraId="5C1AC76A" w14:textId="32614572" w:rsidR="00B82E5E" w:rsidRDefault="00B82E5E" w:rsidP="00B82E5E">
            <w:pPr>
              <w:pStyle w:val="ListParagraph"/>
              <w:spacing w:line="276" w:lineRule="auto"/>
              <w:ind w:left="502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0A6103FB" w14:textId="152CA227" w:rsidR="00B82E5E" w:rsidRDefault="00B82E5E" w:rsidP="0086058D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82E5E" w:rsidRPr="00E85520" w14:paraId="2E78804B" w14:textId="77777777" w:rsidTr="00E1460D">
        <w:trPr>
          <w:trHeight w:val="1245"/>
        </w:trPr>
        <w:tc>
          <w:tcPr>
            <w:tcW w:w="10123" w:type="dxa"/>
            <w:gridSpan w:val="3"/>
          </w:tcPr>
          <w:p w14:paraId="2597E7FA" w14:textId="77777777" w:rsidR="00B82E5E" w:rsidRDefault="00B82E5E" w:rsidP="00B82E5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مانند نمونه ، تساوی های زیر را کامل کنید.</w:t>
            </w:r>
            <w:r>
              <w:rPr>
                <w:rFonts w:ascii="Vazirmatn" w:hAnsi="Vazirmatn" w:cs="0 Nazanin Bold" w:hint="cs"/>
                <w:sz w:val="32"/>
                <w:szCs w:val="32"/>
                <w:rtl/>
                <w:lang w:bidi="fa-IR"/>
              </w:rPr>
              <w:t xml:space="preserve">                                      </w:t>
            </w:r>
            <w:r w:rsidRPr="00FC2356">
              <w:rPr>
                <w:position w:val="-8"/>
                <w:sz w:val="28"/>
                <w:szCs w:val="28"/>
                <w:lang w:bidi="fa-IR"/>
              </w:rPr>
              <w:object w:dxaOrig="2460" w:dyaOrig="400" w14:anchorId="5868C2C6">
                <v:shape id="_x0000_i1363" type="#_x0000_t75" style="width:136.75pt;height:22.4pt" o:ole="">
                  <v:imagedata r:id="rId67" o:title=""/>
                </v:shape>
                <o:OLEObject Type="Embed" ProgID="Equation.DSMT4" ShapeID="_x0000_i1363" DrawAspect="Content" ObjectID="_1774673530" r:id="rId68"/>
              </w:objec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9"/>
              <w:gridCol w:w="5000"/>
            </w:tblGrid>
            <w:tr w:rsidR="00B82E5E" w:rsidRPr="00E62B13" w14:paraId="5948508D" w14:textId="77777777" w:rsidTr="00A703B0">
              <w:tc>
                <w:tcPr>
                  <w:tcW w:w="4999" w:type="dxa"/>
                </w:tcPr>
                <w:p w14:paraId="7A367502" w14:textId="77777777" w:rsidR="00B82E5E" w:rsidRDefault="00B82E5E" w:rsidP="00B82E5E">
                  <w:pPr>
                    <w:spacing w:line="360" w:lineRule="auto"/>
                    <w:jc w:val="right"/>
                    <w:rPr>
                      <w:rFonts w:ascii="Vazirmatn" w:hAnsi="Vazirmatn" w:cs="0 Nazanin Bold"/>
                      <w:sz w:val="16"/>
                      <w:szCs w:val="16"/>
                      <w:rtl/>
                      <w:lang w:bidi="fa-IR"/>
                    </w:rPr>
                  </w:pPr>
                  <w:r w:rsidRPr="00FC2356">
                    <w:rPr>
                      <w:position w:val="-8"/>
                      <w:sz w:val="28"/>
                      <w:szCs w:val="28"/>
                      <w:lang w:bidi="fa-IR"/>
                    </w:rPr>
                    <w:object w:dxaOrig="720" w:dyaOrig="400" w14:anchorId="75817A7A">
                      <v:shape id="_x0000_i1367" type="#_x0000_t75" style="width:39.95pt;height:22.4pt" o:ole="">
                        <v:imagedata r:id="rId69" o:title=""/>
                      </v:shape>
                      <o:OLEObject Type="Embed" ProgID="Equation.DSMT4" ShapeID="_x0000_i1367" DrawAspect="Content" ObjectID="_1774673531" r:id="rId70"/>
                    </w:object>
                  </w:r>
                </w:p>
              </w:tc>
              <w:tc>
                <w:tcPr>
                  <w:tcW w:w="5000" w:type="dxa"/>
                </w:tcPr>
                <w:p w14:paraId="1633B8E1" w14:textId="77777777" w:rsidR="00B82E5E" w:rsidRPr="00E62B13" w:rsidRDefault="00B82E5E" w:rsidP="00B82E5E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fa-IR"/>
                    </w:rPr>
                  </w:pPr>
                  <w:r w:rsidRPr="00FC2356">
                    <w:rPr>
                      <w:position w:val="-8"/>
                      <w:sz w:val="28"/>
                      <w:szCs w:val="28"/>
                      <w:lang w:bidi="fa-IR"/>
                    </w:rPr>
                    <w:object w:dxaOrig="740" w:dyaOrig="400" w14:anchorId="03449C8D">
                      <v:shape id="_x0000_i1368" type="#_x0000_t75" style="width:41.15pt;height:22.4pt" o:ole="">
                        <v:imagedata r:id="rId71" o:title=""/>
                      </v:shape>
                      <o:OLEObject Type="Embed" ProgID="Equation.DSMT4" ShapeID="_x0000_i1368" DrawAspect="Content" ObjectID="_1774673532" r:id="rId72"/>
                    </w:object>
                  </w:r>
                </w:p>
              </w:tc>
            </w:tr>
          </w:tbl>
          <w:p w14:paraId="56DF5403" w14:textId="496793A4" w:rsidR="00B82E5E" w:rsidRDefault="00B82E5E" w:rsidP="00B82E5E">
            <w:pPr>
              <w:pStyle w:val="ListParagraph"/>
              <w:spacing w:line="276" w:lineRule="auto"/>
              <w:ind w:left="502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07" w:type="dxa"/>
            <w:vAlign w:val="center"/>
          </w:tcPr>
          <w:p w14:paraId="50A6EA54" w14:textId="46470FA2" w:rsidR="00B82E5E" w:rsidRDefault="00B82E5E" w:rsidP="0086058D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82E5E" w:rsidRPr="00E85520" w14:paraId="41DD0A6D" w14:textId="77777777" w:rsidTr="00717992">
        <w:trPr>
          <w:trHeight w:val="993"/>
        </w:trPr>
        <w:tc>
          <w:tcPr>
            <w:tcW w:w="10123" w:type="dxa"/>
            <w:gridSpan w:val="3"/>
          </w:tcPr>
          <w:p w14:paraId="0C6DF66D" w14:textId="08EBC479" w:rsidR="00B82E5E" w:rsidRDefault="00B82E5E" w:rsidP="00B82E5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حاصل عبارت روبرو را به دست آورید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.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</w:t>
            </w:r>
            <w:r w:rsidRPr="009A55E9">
              <w:rPr>
                <w:sz w:val="28"/>
                <w:szCs w:val="28"/>
                <w:lang w:bidi="fa-IR"/>
              </w:rPr>
              <w:t xml:space="preserve"> </w:t>
            </w:r>
            <w:r w:rsidRPr="009A55E9">
              <w:rPr>
                <w:position w:val="-30"/>
                <w:sz w:val="28"/>
                <w:szCs w:val="28"/>
                <w:lang w:bidi="fa-IR"/>
              </w:rPr>
              <w:object w:dxaOrig="840" w:dyaOrig="800" w14:anchorId="506956EE">
                <v:shape id="_x0000_i1443" type="#_x0000_t75" style="width:46.6pt;height:44.15pt" o:ole="">
                  <v:imagedata r:id="rId73" o:title=""/>
                </v:shape>
                <o:OLEObject Type="Embed" ProgID="Equation.DSMT4" ShapeID="_x0000_i1443" DrawAspect="Content" ObjectID="_1774673533" r:id="rId74"/>
              </w:object>
            </w:r>
          </w:p>
        </w:tc>
        <w:tc>
          <w:tcPr>
            <w:tcW w:w="507" w:type="dxa"/>
            <w:vAlign w:val="center"/>
          </w:tcPr>
          <w:p w14:paraId="71937ADB" w14:textId="6311A78E" w:rsidR="00B82E5E" w:rsidRDefault="00B82E5E" w:rsidP="0086058D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۵/۰</w:t>
            </w:r>
          </w:p>
        </w:tc>
      </w:tr>
    </w:tbl>
    <w:p w14:paraId="615D838F" w14:textId="4C6E9B76" w:rsidR="000B3006" w:rsidRPr="00571325" w:rsidRDefault="000B3006" w:rsidP="00A756E8">
      <w:pPr>
        <w:tabs>
          <w:tab w:val="left" w:pos="7696"/>
        </w:tabs>
        <w:rPr>
          <w:rFonts w:ascii="Vazirmatn" w:hAnsi="Vazirmatn" w:cs="0 Nazanin Bold"/>
          <w:b w:val="0"/>
          <w:bCs w:val="0"/>
          <w:sz w:val="2"/>
          <w:szCs w:val="2"/>
          <w:rtl/>
        </w:rPr>
      </w:pPr>
    </w:p>
    <w:sectPr w:rsidR="000B3006" w:rsidRPr="00571325" w:rsidSect="00554692">
      <w:footerReference w:type="even" r:id="rId75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C971B" w14:textId="77777777" w:rsidR="00FF1D39" w:rsidRDefault="00FF1D39">
      <w:r>
        <w:separator/>
      </w:r>
    </w:p>
  </w:endnote>
  <w:endnote w:type="continuationSeparator" w:id="0">
    <w:p w14:paraId="61618C07" w14:textId="77777777" w:rsidR="00FF1D39" w:rsidRDefault="00FF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ABBD2" w14:textId="77777777" w:rsidR="00FF1D39" w:rsidRDefault="00FF1D39">
      <w:r>
        <w:separator/>
      </w:r>
    </w:p>
  </w:footnote>
  <w:footnote w:type="continuationSeparator" w:id="0">
    <w:p w14:paraId="7266D7DD" w14:textId="77777777" w:rsidR="00FF1D39" w:rsidRDefault="00FF1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121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46F247D"/>
    <w:multiLevelType w:val="hybridMultilevel"/>
    <w:tmpl w:val="B3206988"/>
    <w:lvl w:ilvl="0" w:tplc="F15ACEF2">
      <w:start w:val="1"/>
      <w:numFmt w:val="decimal"/>
      <w:lvlText w:val="%1)"/>
      <w:lvlJc w:val="center"/>
      <w:pPr>
        <w:ind w:left="502" w:hanging="360"/>
      </w:pPr>
      <w:rPr>
        <w:rFonts w:cs="0 Nazanin Bold" w:hint="cs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E41B82"/>
    <w:multiLevelType w:val="hybridMultilevel"/>
    <w:tmpl w:val="BAB2B7BE"/>
    <w:lvl w:ilvl="0" w:tplc="35B863E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B631B"/>
    <w:multiLevelType w:val="hybridMultilevel"/>
    <w:tmpl w:val="F9F2765A"/>
    <w:lvl w:ilvl="0" w:tplc="D7742E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C404B"/>
    <w:multiLevelType w:val="hybridMultilevel"/>
    <w:tmpl w:val="59F0B7E6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F"/>
    <w:rsid w:val="000073AE"/>
    <w:rsid w:val="00007EA0"/>
    <w:rsid w:val="00010ED4"/>
    <w:rsid w:val="00021652"/>
    <w:rsid w:val="0003119D"/>
    <w:rsid w:val="00044CE5"/>
    <w:rsid w:val="00051F35"/>
    <w:rsid w:val="00060B1B"/>
    <w:rsid w:val="000633DE"/>
    <w:rsid w:val="0006357C"/>
    <w:rsid w:val="00064AC3"/>
    <w:rsid w:val="00064B47"/>
    <w:rsid w:val="00074C55"/>
    <w:rsid w:val="000812E2"/>
    <w:rsid w:val="00081A78"/>
    <w:rsid w:val="00083DAE"/>
    <w:rsid w:val="00096D6F"/>
    <w:rsid w:val="000A4E0D"/>
    <w:rsid w:val="000B0C9E"/>
    <w:rsid w:val="000B3006"/>
    <w:rsid w:val="000B34D9"/>
    <w:rsid w:val="000B714D"/>
    <w:rsid w:val="000C13A0"/>
    <w:rsid w:val="000C34EE"/>
    <w:rsid w:val="000D3C00"/>
    <w:rsid w:val="000E2D5C"/>
    <w:rsid w:val="000F0AEE"/>
    <w:rsid w:val="000F1DC0"/>
    <w:rsid w:val="000F7D7C"/>
    <w:rsid w:val="001012EE"/>
    <w:rsid w:val="00102819"/>
    <w:rsid w:val="00102989"/>
    <w:rsid w:val="00104534"/>
    <w:rsid w:val="00105998"/>
    <w:rsid w:val="00106CED"/>
    <w:rsid w:val="00112A09"/>
    <w:rsid w:val="001272ED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0DC4"/>
    <w:rsid w:val="001964DB"/>
    <w:rsid w:val="001A1B56"/>
    <w:rsid w:val="001A678E"/>
    <w:rsid w:val="001A773D"/>
    <w:rsid w:val="001B2CBC"/>
    <w:rsid w:val="001B430A"/>
    <w:rsid w:val="001B4C20"/>
    <w:rsid w:val="001B76FF"/>
    <w:rsid w:val="001C1AAD"/>
    <w:rsid w:val="001C4FF4"/>
    <w:rsid w:val="001C558A"/>
    <w:rsid w:val="001D764F"/>
    <w:rsid w:val="001E0DCC"/>
    <w:rsid w:val="001E526C"/>
    <w:rsid w:val="001F07AB"/>
    <w:rsid w:val="001F6C57"/>
    <w:rsid w:val="001F7824"/>
    <w:rsid w:val="002037DE"/>
    <w:rsid w:val="002078FB"/>
    <w:rsid w:val="00212BDB"/>
    <w:rsid w:val="0021627C"/>
    <w:rsid w:val="0021687D"/>
    <w:rsid w:val="0022126B"/>
    <w:rsid w:val="002304F7"/>
    <w:rsid w:val="0023052B"/>
    <w:rsid w:val="00232982"/>
    <w:rsid w:val="00255808"/>
    <w:rsid w:val="00257904"/>
    <w:rsid w:val="00262B70"/>
    <w:rsid w:val="002650E6"/>
    <w:rsid w:val="00266C9F"/>
    <w:rsid w:val="00266F60"/>
    <w:rsid w:val="00273271"/>
    <w:rsid w:val="00274E4D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C3808"/>
    <w:rsid w:val="002C51BB"/>
    <w:rsid w:val="002D7D6C"/>
    <w:rsid w:val="002F3932"/>
    <w:rsid w:val="003013D7"/>
    <w:rsid w:val="003054F1"/>
    <w:rsid w:val="003077B8"/>
    <w:rsid w:val="00310DB2"/>
    <w:rsid w:val="003110C8"/>
    <w:rsid w:val="00316A84"/>
    <w:rsid w:val="00320319"/>
    <w:rsid w:val="00320504"/>
    <w:rsid w:val="0032391D"/>
    <w:rsid w:val="00325DBF"/>
    <w:rsid w:val="00331D5B"/>
    <w:rsid w:val="00343621"/>
    <w:rsid w:val="00346A8B"/>
    <w:rsid w:val="00352925"/>
    <w:rsid w:val="00363EA9"/>
    <w:rsid w:val="00366B83"/>
    <w:rsid w:val="0037499B"/>
    <w:rsid w:val="00384F69"/>
    <w:rsid w:val="00387B55"/>
    <w:rsid w:val="00394BDA"/>
    <w:rsid w:val="00396865"/>
    <w:rsid w:val="003A4C5B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C79A3"/>
    <w:rsid w:val="003D43BA"/>
    <w:rsid w:val="003D62BE"/>
    <w:rsid w:val="003D7F40"/>
    <w:rsid w:val="003E2171"/>
    <w:rsid w:val="003E2AA3"/>
    <w:rsid w:val="003F0CEB"/>
    <w:rsid w:val="003F159E"/>
    <w:rsid w:val="003F272F"/>
    <w:rsid w:val="003F2DBB"/>
    <w:rsid w:val="003F58FD"/>
    <w:rsid w:val="00410FA1"/>
    <w:rsid w:val="00426080"/>
    <w:rsid w:val="00427CF4"/>
    <w:rsid w:val="00444884"/>
    <w:rsid w:val="0045654A"/>
    <w:rsid w:val="004568D6"/>
    <w:rsid w:val="00464B31"/>
    <w:rsid w:val="00464FDA"/>
    <w:rsid w:val="0047166E"/>
    <w:rsid w:val="00480E18"/>
    <w:rsid w:val="00492EE4"/>
    <w:rsid w:val="00495CCA"/>
    <w:rsid w:val="00496963"/>
    <w:rsid w:val="004A0E94"/>
    <w:rsid w:val="004A1F88"/>
    <w:rsid w:val="004B1925"/>
    <w:rsid w:val="004B4415"/>
    <w:rsid w:val="004B45CF"/>
    <w:rsid w:val="004B5D83"/>
    <w:rsid w:val="004B7F7B"/>
    <w:rsid w:val="004D3D3A"/>
    <w:rsid w:val="004E1746"/>
    <w:rsid w:val="004F1A82"/>
    <w:rsid w:val="00500D0D"/>
    <w:rsid w:val="00512F68"/>
    <w:rsid w:val="00513CA6"/>
    <w:rsid w:val="00526347"/>
    <w:rsid w:val="00526388"/>
    <w:rsid w:val="00527D9D"/>
    <w:rsid w:val="00531BD1"/>
    <w:rsid w:val="00531DB8"/>
    <w:rsid w:val="0053656A"/>
    <w:rsid w:val="00550219"/>
    <w:rsid w:val="00550734"/>
    <w:rsid w:val="005532B4"/>
    <w:rsid w:val="0055430A"/>
    <w:rsid w:val="00554692"/>
    <w:rsid w:val="005704C3"/>
    <w:rsid w:val="00571325"/>
    <w:rsid w:val="00586070"/>
    <w:rsid w:val="00592C7E"/>
    <w:rsid w:val="0059312F"/>
    <w:rsid w:val="0059556C"/>
    <w:rsid w:val="00596339"/>
    <w:rsid w:val="005A0046"/>
    <w:rsid w:val="005A04D4"/>
    <w:rsid w:val="005A5D92"/>
    <w:rsid w:val="005B0A9C"/>
    <w:rsid w:val="005B355E"/>
    <w:rsid w:val="005C3563"/>
    <w:rsid w:val="005C70F1"/>
    <w:rsid w:val="005D083E"/>
    <w:rsid w:val="005E13ED"/>
    <w:rsid w:val="005E22DE"/>
    <w:rsid w:val="005F5D12"/>
    <w:rsid w:val="00604E3D"/>
    <w:rsid w:val="0061122B"/>
    <w:rsid w:val="0061446A"/>
    <w:rsid w:val="00614E45"/>
    <w:rsid w:val="006404D1"/>
    <w:rsid w:val="006450D1"/>
    <w:rsid w:val="00645BBA"/>
    <w:rsid w:val="00651A39"/>
    <w:rsid w:val="00652AE5"/>
    <w:rsid w:val="00654641"/>
    <w:rsid w:val="00654F7A"/>
    <w:rsid w:val="00662D5E"/>
    <w:rsid w:val="0066363E"/>
    <w:rsid w:val="0066426A"/>
    <w:rsid w:val="00666C36"/>
    <w:rsid w:val="00673468"/>
    <w:rsid w:val="00674005"/>
    <w:rsid w:val="006917C9"/>
    <w:rsid w:val="0069290B"/>
    <w:rsid w:val="006A45B3"/>
    <w:rsid w:val="006B1CD3"/>
    <w:rsid w:val="006C1DAF"/>
    <w:rsid w:val="006C36D2"/>
    <w:rsid w:val="006C5E32"/>
    <w:rsid w:val="006D1307"/>
    <w:rsid w:val="006F074B"/>
    <w:rsid w:val="00701928"/>
    <w:rsid w:val="007030CB"/>
    <w:rsid w:val="00706087"/>
    <w:rsid w:val="0070769F"/>
    <w:rsid w:val="00712340"/>
    <w:rsid w:val="0071794E"/>
    <w:rsid w:val="00717992"/>
    <w:rsid w:val="007216F7"/>
    <w:rsid w:val="007248D3"/>
    <w:rsid w:val="00726327"/>
    <w:rsid w:val="00731E3C"/>
    <w:rsid w:val="007409DF"/>
    <w:rsid w:val="00742506"/>
    <w:rsid w:val="00744FF6"/>
    <w:rsid w:val="0074597D"/>
    <w:rsid w:val="0074647C"/>
    <w:rsid w:val="0075109F"/>
    <w:rsid w:val="00755915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1A49"/>
    <w:rsid w:val="007B0A27"/>
    <w:rsid w:val="007B24DA"/>
    <w:rsid w:val="007B2915"/>
    <w:rsid w:val="007B2992"/>
    <w:rsid w:val="007B2FB4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E95"/>
    <w:rsid w:val="008274E0"/>
    <w:rsid w:val="00827D24"/>
    <w:rsid w:val="00834E69"/>
    <w:rsid w:val="0085529B"/>
    <w:rsid w:val="0086058D"/>
    <w:rsid w:val="008605CB"/>
    <w:rsid w:val="008642EB"/>
    <w:rsid w:val="00871AD4"/>
    <w:rsid w:val="0087271B"/>
    <w:rsid w:val="008770E7"/>
    <w:rsid w:val="008817EA"/>
    <w:rsid w:val="00885BB4"/>
    <w:rsid w:val="00897D81"/>
    <w:rsid w:val="008A1E88"/>
    <w:rsid w:val="008A3E60"/>
    <w:rsid w:val="008A5E56"/>
    <w:rsid w:val="008B2D29"/>
    <w:rsid w:val="008B327A"/>
    <w:rsid w:val="008C662D"/>
    <w:rsid w:val="008D3921"/>
    <w:rsid w:val="008D43E1"/>
    <w:rsid w:val="008D778C"/>
    <w:rsid w:val="008E3DB6"/>
    <w:rsid w:val="008E431A"/>
    <w:rsid w:val="008E4A1D"/>
    <w:rsid w:val="008F1579"/>
    <w:rsid w:val="008F4B46"/>
    <w:rsid w:val="00912525"/>
    <w:rsid w:val="009129B2"/>
    <w:rsid w:val="009200C1"/>
    <w:rsid w:val="009215E0"/>
    <w:rsid w:val="0093468C"/>
    <w:rsid w:val="00937508"/>
    <w:rsid w:val="009401C7"/>
    <w:rsid w:val="009467A7"/>
    <w:rsid w:val="00947F17"/>
    <w:rsid w:val="00952302"/>
    <w:rsid w:val="00961536"/>
    <w:rsid w:val="00961862"/>
    <w:rsid w:val="00976DA8"/>
    <w:rsid w:val="0098025A"/>
    <w:rsid w:val="00984794"/>
    <w:rsid w:val="00986045"/>
    <w:rsid w:val="0099294B"/>
    <w:rsid w:val="00992D67"/>
    <w:rsid w:val="00992F9D"/>
    <w:rsid w:val="009934FF"/>
    <w:rsid w:val="009960AB"/>
    <w:rsid w:val="009A0598"/>
    <w:rsid w:val="009A55E9"/>
    <w:rsid w:val="009B5933"/>
    <w:rsid w:val="009C1230"/>
    <w:rsid w:val="009D1721"/>
    <w:rsid w:val="009D330F"/>
    <w:rsid w:val="009D7CA8"/>
    <w:rsid w:val="009E0671"/>
    <w:rsid w:val="009E5676"/>
    <w:rsid w:val="009F15B1"/>
    <w:rsid w:val="00A06317"/>
    <w:rsid w:val="00A10B78"/>
    <w:rsid w:val="00A20A6A"/>
    <w:rsid w:val="00A20E9F"/>
    <w:rsid w:val="00A210D6"/>
    <w:rsid w:val="00A267C0"/>
    <w:rsid w:val="00A26BF5"/>
    <w:rsid w:val="00A32A40"/>
    <w:rsid w:val="00A332D5"/>
    <w:rsid w:val="00A34C25"/>
    <w:rsid w:val="00A40DA9"/>
    <w:rsid w:val="00A41119"/>
    <w:rsid w:val="00A54BD7"/>
    <w:rsid w:val="00A5530B"/>
    <w:rsid w:val="00A60BFB"/>
    <w:rsid w:val="00A61699"/>
    <w:rsid w:val="00A6281F"/>
    <w:rsid w:val="00A676CE"/>
    <w:rsid w:val="00A72287"/>
    <w:rsid w:val="00A74C02"/>
    <w:rsid w:val="00A756E8"/>
    <w:rsid w:val="00A766D6"/>
    <w:rsid w:val="00A80D73"/>
    <w:rsid w:val="00A81A8A"/>
    <w:rsid w:val="00A83261"/>
    <w:rsid w:val="00A83BE2"/>
    <w:rsid w:val="00A9133D"/>
    <w:rsid w:val="00A941B0"/>
    <w:rsid w:val="00A96D8F"/>
    <w:rsid w:val="00AA18B3"/>
    <w:rsid w:val="00AB2E35"/>
    <w:rsid w:val="00AB2FFA"/>
    <w:rsid w:val="00AB67DD"/>
    <w:rsid w:val="00AC448A"/>
    <w:rsid w:val="00AD0171"/>
    <w:rsid w:val="00AD45B7"/>
    <w:rsid w:val="00AD762D"/>
    <w:rsid w:val="00AE0D09"/>
    <w:rsid w:val="00AE0FE7"/>
    <w:rsid w:val="00AE6D9D"/>
    <w:rsid w:val="00AE7D23"/>
    <w:rsid w:val="00AE7F98"/>
    <w:rsid w:val="00AF346F"/>
    <w:rsid w:val="00AF59E1"/>
    <w:rsid w:val="00B10C05"/>
    <w:rsid w:val="00B14347"/>
    <w:rsid w:val="00B17E91"/>
    <w:rsid w:val="00B20400"/>
    <w:rsid w:val="00B2713C"/>
    <w:rsid w:val="00B305E1"/>
    <w:rsid w:val="00B30C22"/>
    <w:rsid w:val="00B40735"/>
    <w:rsid w:val="00B44A14"/>
    <w:rsid w:val="00B463C0"/>
    <w:rsid w:val="00B52219"/>
    <w:rsid w:val="00B52E66"/>
    <w:rsid w:val="00B56F1A"/>
    <w:rsid w:val="00B62053"/>
    <w:rsid w:val="00B72545"/>
    <w:rsid w:val="00B73028"/>
    <w:rsid w:val="00B73686"/>
    <w:rsid w:val="00B80042"/>
    <w:rsid w:val="00B80E06"/>
    <w:rsid w:val="00B82E5E"/>
    <w:rsid w:val="00BA098C"/>
    <w:rsid w:val="00BA7917"/>
    <w:rsid w:val="00BB11A8"/>
    <w:rsid w:val="00BC1A19"/>
    <w:rsid w:val="00BC37E5"/>
    <w:rsid w:val="00BD3747"/>
    <w:rsid w:val="00BD447E"/>
    <w:rsid w:val="00BE776E"/>
    <w:rsid w:val="00BE7ED2"/>
    <w:rsid w:val="00BF4523"/>
    <w:rsid w:val="00C0768D"/>
    <w:rsid w:val="00C15528"/>
    <w:rsid w:val="00C27826"/>
    <w:rsid w:val="00C323A2"/>
    <w:rsid w:val="00C326B1"/>
    <w:rsid w:val="00C3792A"/>
    <w:rsid w:val="00C40BBF"/>
    <w:rsid w:val="00C40FD5"/>
    <w:rsid w:val="00C4546A"/>
    <w:rsid w:val="00C5440C"/>
    <w:rsid w:val="00C60163"/>
    <w:rsid w:val="00C65CF4"/>
    <w:rsid w:val="00C77310"/>
    <w:rsid w:val="00C82809"/>
    <w:rsid w:val="00C82A22"/>
    <w:rsid w:val="00C924A3"/>
    <w:rsid w:val="00C94531"/>
    <w:rsid w:val="00CA1554"/>
    <w:rsid w:val="00CA4964"/>
    <w:rsid w:val="00CB017C"/>
    <w:rsid w:val="00CB31E1"/>
    <w:rsid w:val="00CC05F2"/>
    <w:rsid w:val="00CC13C8"/>
    <w:rsid w:val="00CC26EA"/>
    <w:rsid w:val="00CC318D"/>
    <w:rsid w:val="00CC56BC"/>
    <w:rsid w:val="00CD4A8C"/>
    <w:rsid w:val="00CE2F34"/>
    <w:rsid w:val="00CE3277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43C9D"/>
    <w:rsid w:val="00D43EFD"/>
    <w:rsid w:val="00D520F2"/>
    <w:rsid w:val="00D56C37"/>
    <w:rsid w:val="00D64C44"/>
    <w:rsid w:val="00D656B0"/>
    <w:rsid w:val="00D70DCE"/>
    <w:rsid w:val="00D7737B"/>
    <w:rsid w:val="00D849E2"/>
    <w:rsid w:val="00D86FB6"/>
    <w:rsid w:val="00D87200"/>
    <w:rsid w:val="00D87BA6"/>
    <w:rsid w:val="00D97201"/>
    <w:rsid w:val="00DA37EB"/>
    <w:rsid w:val="00DA7416"/>
    <w:rsid w:val="00DB1342"/>
    <w:rsid w:val="00DB4350"/>
    <w:rsid w:val="00DC1C76"/>
    <w:rsid w:val="00DD01C4"/>
    <w:rsid w:val="00DE575C"/>
    <w:rsid w:val="00DE647C"/>
    <w:rsid w:val="00DE7A0F"/>
    <w:rsid w:val="00DF06AC"/>
    <w:rsid w:val="00DF24A7"/>
    <w:rsid w:val="00DF3E96"/>
    <w:rsid w:val="00DF51A3"/>
    <w:rsid w:val="00E00254"/>
    <w:rsid w:val="00E00D66"/>
    <w:rsid w:val="00E06ED5"/>
    <w:rsid w:val="00E071D5"/>
    <w:rsid w:val="00E12811"/>
    <w:rsid w:val="00E1460D"/>
    <w:rsid w:val="00E14C5C"/>
    <w:rsid w:val="00E15B66"/>
    <w:rsid w:val="00E21646"/>
    <w:rsid w:val="00E33963"/>
    <w:rsid w:val="00E576A0"/>
    <w:rsid w:val="00E57C7D"/>
    <w:rsid w:val="00E601F9"/>
    <w:rsid w:val="00E61EEC"/>
    <w:rsid w:val="00E62199"/>
    <w:rsid w:val="00E63EBC"/>
    <w:rsid w:val="00E64600"/>
    <w:rsid w:val="00E66FC4"/>
    <w:rsid w:val="00E72F7B"/>
    <w:rsid w:val="00E82F52"/>
    <w:rsid w:val="00E85520"/>
    <w:rsid w:val="00E860C4"/>
    <w:rsid w:val="00E86F5D"/>
    <w:rsid w:val="00E92E1C"/>
    <w:rsid w:val="00E92EB7"/>
    <w:rsid w:val="00E939CA"/>
    <w:rsid w:val="00E94499"/>
    <w:rsid w:val="00E96E6B"/>
    <w:rsid w:val="00EA05B8"/>
    <w:rsid w:val="00EC2C10"/>
    <w:rsid w:val="00EC743D"/>
    <w:rsid w:val="00EE6887"/>
    <w:rsid w:val="00EF59FB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7946"/>
    <w:rsid w:val="00F30601"/>
    <w:rsid w:val="00F35E5B"/>
    <w:rsid w:val="00F36768"/>
    <w:rsid w:val="00F37A2A"/>
    <w:rsid w:val="00F44108"/>
    <w:rsid w:val="00F45380"/>
    <w:rsid w:val="00F521DE"/>
    <w:rsid w:val="00F615BA"/>
    <w:rsid w:val="00F616BA"/>
    <w:rsid w:val="00F63DF6"/>
    <w:rsid w:val="00F81292"/>
    <w:rsid w:val="00F83EDD"/>
    <w:rsid w:val="00F86773"/>
    <w:rsid w:val="00F867E8"/>
    <w:rsid w:val="00F9203E"/>
    <w:rsid w:val="00F96F1E"/>
    <w:rsid w:val="00FA00FC"/>
    <w:rsid w:val="00FA0298"/>
    <w:rsid w:val="00FA1DE2"/>
    <w:rsid w:val="00FB6735"/>
    <w:rsid w:val="00FC2356"/>
    <w:rsid w:val="00FC528B"/>
    <w:rsid w:val="00FC5A50"/>
    <w:rsid w:val="00FC7F9D"/>
    <w:rsid w:val="00FD1E05"/>
    <w:rsid w:val="00FD53D3"/>
    <w:rsid w:val="00FD5C9F"/>
    <w:rsid w:val="00FE3A72"/>
    <w:rsid w:val="00FE4E5A"/>
    <w:rsid w:val="00FE5EEC"/>
    <w:rsid w:val="00FE624D"/>
    <w:rsid w:val="00FF1D39"/>
    <w:rsid w:val="00FF1E89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30F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character" w:styleId="Emphasis">
    <w:name w:val="Emphasis"/>
    <w:basedOn w:val="DefaultParagraphFont"/>
    <w:qFormat/>
    <w:rsid w:val="00E92E1C"/>
    <w:rPr>
      <w:i/>
      <w:iCs/>
    </w:rPr>
  </w:style>
  <w:style w:type="table" w:styleId="PlainTable5">
    <w:name w:val="Plain Table 5"/>
    <w:basedOn w:val="TableNormal"/>
    <w:uiPriority w:val="45"/>
    <w:rsid w:val="008605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605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D33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microsoft.com/office/2007/relationships/hdphoto" Target="media/hdphoto1.wdp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72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26F37-927C-4F66-9646-65587B36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1539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TJM</cp:lastModifiedBy>
  <cp:revision>147</cp:revision>
  <cp:lastPrinted>2023-11-01T19:47:00Z</cp:lastPrinted>
  <dcterms:created xsi:type="dcterms:W3CDTF">2018-10-12T13:02:00Z</dcterms:created>
  <dcterms:modified xsi:type="dcterms:W3CDTF">2024-04-15T03:29:00Z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