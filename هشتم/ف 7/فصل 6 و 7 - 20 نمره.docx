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014"/>
        <w:gridCol w:w="2815"/>
        <w:gridCol w:w="2687"/>
      </w:tblGrid>
      <w:tr w:rsidR="00A83BE2" w:rsidRPr="00D84F52" w14:paraId="01B50973" w14:textId="77777777">
        <w:trPr>
          <w:trHeight w:val="1185"/>
        </w:trPr>
        <w:tc>
          <w:tcPr>
            <w:tcW w:w="107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41A72B" w14:textId="382D5B7E" w:rsidR="009934FF" w:rsidRPr="00D84F52" w:rsidRDefault="009934FF" w:rsidP="00A06D0B">
            <w:pPr>
              <w:tabs>
                <w:tab w:val="center" w:pos="5102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ab/>
            </w:r>
            <w:r w:rsidR="00534409">
              <w:rPr>
                <w:rFonts w:hint="cs"/>
                <w:rtl/>
              </w:rPr>
              <w:t xml:space="preserve">        </w:t>
            </w:r>
            <w:r w:rsidR="00F659F6">
              <w:rPr>
                <w:rFonts w:hint="cs"/>
                <w:rtl/>
              </w:rPr>
              <w:t xml:space="preserve">  </w:t>
            </w:r>
            <w:r w:rsidR="00534409">
              <w:rPr>
                <w:rFonts w:hint="cs"/>
                <w:rtl/>
              </w:rPr>
              <w:t xml:space="preserve"> </w:t>
            </w:r>
            <w:r w:rsidR="004568D6" w:rsidRPr="00D84F52">
              <w:rPr>
                <w:rFonts w:hint="cs"/>
                <w:rtl/>
              </w:rPr>
              <w:t xml:space="preserve">   </w:t>
            </w:r>
            <w:r w:rsidR="00A06D0B">
              <w:rPr>
                <w:rFonts w:hint="cs"/>
                <w:rtl/>
              </w:rPr>
              <w:t>به نام یزدان پاک</w:t>
            </w:r>
          </w:p>
          <w:p w14:paraId="61B6F7E2" w14:textId="44A79EE0" w:rsidR="009934FF" w:rsidRPr="00D84F52" w:rsidRDefault="009934FF" w:rsidP="00A06D0B">
            <w:pPr>
              <w:tabs>
                <w:tab w:val="center" w:pos="5102"/>
                <w:tab w:val="left" w:pos="885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پدر :</w:t>
            </w:r>
            <w:r w:rsidRPr="00D84F52">
              <w:rPr>
                <w:rFonts w:hint="cs"/>
                <w:rtl/>
              </w:rPr>
              <w:tab/>
            </w:r>
            <w:r w:rsidR="00A06D0B">
              <w:rPr>
                <w:rFonts w:hint="cs"/>
                <w:rtl/>
              </w:rPr>
              <w:t xml:space="preserve">                                  </w:t>
            </w:r>
            <w:r w:rsidR="00F659F6">
              <w:rPr>
                <w:rFonts w:hint="cs"/>
                <w:rtl/>
              </w:rPr>
              <w:t xml:space="preserve">            </w:t>
            </w:r>
            <w:r w:rsidR="00C76CD9">
              <w:rPr>
                <w:rFonts w:hint="cs"/>
                <w:rtl/>
              </w:rPr>
              <w:t xml:space="preserve">           </w:t>
            </w:r>
            <w:r w:rsidR="00F659F6">
              <w:rPr>
                <w:rFonts w:hint="cs"/>
                <w:rtl/>
              </w:rPr>
              <w:t xml:space="preserve">       </w:t>
            </w:r>
            <w:r w:rsidR="00A06D0B">
              <w:rPr>
                <w:rFonts w:hint="cs"/>
                <w:rtl/>
              </w:rPr>
              <w:t xml:space="preserve">    </w:t>
            </w:r>
            <w:r w:rsidRPr="00D84F52">
              <w:rPr>
                <w:rFonts w:hint="cs"/>
                <w:rtl/>
              </w:rPr>
              <w:t>امتحان ریاضیات پایه</w:t>
            </w:r>
            <w:r w:rsidR="00AB2A5F">
              <w:rPr>
                <w:rFonts w:hint="cs"/>
                <w:rtl/>
              </w:rPr>
              <w:t xml:space="preserve"> هشتم</w:t>
            </w:r>
            <w:r w:rsidR="00A06D0B">
              <w:rPr>
                <w:rFonts w:hint="cs"/>
                <w:rtl/>
              </w:rPr>
              <w:t xml:space="preserve">                              </w:t>
            </w:r>
            <w:r w:rsidR="00F659F6">
              <w:rPr>
                <w:rFonts w:hint="cs"/>
                <w:rtl/>
              </w:rPr>
              <w:t xml:space="preserve">  </w:t>
            </w:r>
            <w:r w:rsidR="00A06D0B">
              <w:rPr>
                <w:rFonts w:hint="cs"/>
                <w:rtl/>
              </w:rPr>
              <w:t xml:space="preserve">     </w:t>
            </w:r>
            <w:r w:rsidRPr="00534409">
              <w:rPr>
                <w:rFonts w:hint="cs"/>
                <w:sz w:val="14"/>
                <w:szCs w:val="14"/>
                <w:rtl/>
              </w:rPr>
              <w:t>محل مهر آموزشگاه</w:t>
            </w:r>
          </w:p>
          <w:p w14:paraId="43507C15" w14:textId="572FA384" w:rsidR="009934FF" w:rsidRPr="00D84F52" w:rsidRDefault="009934FF" w:rsidP="00A24F67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کلاس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E92718">
              <w:rPr>
                <w:rFonts w:hint="cs"/>
                <w:rtl/>
              </w:rPr>
              <w:t>هشتم</w:t>
            </w:r>
            <w:r w:rsidRPr="00D84F52">
              <w:rPr>
                <w:rFonts w:hint="cs"/>
                <w:rtl/>
              </w:rPr>
              <w:t xml:space="preserve">: 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                                                </w:t>
            </w:r>
            <w:r w:rsidR="00781088">
              <w:rPr>
                <w:rFonts w:hint="cs"/>
                <w:rtl/>
              </w:rPr>
              <w:t xml:space="preserve">            </w:t>
            </w:r>
            <w:r w:rsidR="00C76CD9">
              <w:rPr>
                <w:rFonts w:hint="cs"/>
                <w:rtl/>
              </w:rPr>
              <w:t>فصل 6 و 7</w:t>
            </w:r>
          </w:p>
        </w:tc>
      </w:tr>
      <w:tr w:rsidR="003054F1" w:rsidRPr="00D84F52" w14:paraId="7E7E910A" w14:textId="77777777">
        <w:trPr>
          <w:trHeight w:val="795"/>
        </w:trPr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82FC3" w14:textId="428EE895" w:rsidR="003054F1" w:rsidRPr="005B53E2" w:rsidRDefault="003054F1" w:rsidP="005E36AC">
            <w:pPr>
              <w:tabs>
                <w:tab w:val="left" w:pos="3079"/>
                <w:tab w:val="left" w:pos="6064"/>
              </w:tabs>
              <w:rPr>
                <w:sz w:val="20"/>
                <w:szCs w:val="20"/>
                <w:rtl/>
              </w:rPr>
            </w:pPr>
            <w:r w:rsidRPr="005B53E2">
              <w:rPr>
                <w:rFonts w:hint="cs"/>
                <w:sz w:val="20"/>
                <w:szCs w:val="20"/>
                <w:rtl/>
              </w:rPr>
              <w:t>تعداد سوالات :</w:t>
            </w:r>
            <w:r w:rsidR="00783232" w:rsidRPr="005B53E2">
              <w:rPr>
                <w:rFonts w:hint="cs"/>
                <w:sz w:val="20"/>
                <w:szCs w:val="20"/>
                <w:rtl/>
              </w:rPr>
              <w:t xml:space="preserve">  </w:t>
            </w:r>
            <w:r w:rsidR="001A4F71">
              <w:rPr>
                <w:rFonts w:hint="cs"/>
                <w:sz w:val="20"/>
                <w:szCs w:val="20"/>
                <w:rtl/>
              </w:rPr>
              <w:t>15</w:t>
            </w:r>
            <w:r w:rsidR="00783232" w:rsidRPr="005B53E2">
              <w:rPr>
                <w:rFonts w:hint="cs"/>
                <w:sz w:val="20"/>
                <w:szCs w:val="20"/>
                <w:rtl/>
              </w:rPr>
              <w:t xml:space="preserve">          </w:t>
            </w:r>
            <w:r w:rsidRPr="005B53E2">
              <w:rPr>
                <w:rFonts w:hint="cs"/>
                <w:sz w:val="20"/>
                <w:szCs w:val="20"/>
                <w:rtl/>
              </w:rPr>
              <w:t>ساعت :</w:t>
            </w:r>
            <w:r w:rsidRPr="005B53E2">
              <w:rPr>
                <w:rFonts w:hint="cs"/>
                <w:sz w:val="20"/>
                <w:szCs w:val="20"/>
                <w:rtl/>
              </w:rPr>
              <w:tab/>
            </w:r>
            <w:r w:rsidR="00783232" w:rsidRPr="005B53E2">
              <w:rPr>
                <w:rFonts w:hint="cs"/>
                <w:sz w:val="20"/>
                <w:szCs w:val="20"/>
                <w:rtl/>
              </w:rPr>
              <w:t xml:space="preserve">    </w:t>
            </w:r>
            <w:r w:rsidRPr="005B53E2">
              <w:rPr>
                <w:rFonts w:hint="cs"/>
                <w:sz w:val="20"/>
                <w:szCs w:val="20"/>
                <w:rtl/>
              </w:rPr>
              <w:t>زمان :</w:t>
            </w:r>
            <w:r w:rsidR="005B53E2">
              <w:rPr>
                <w:rFonts w:hint="cs"/>
                <w:sz w:val="20"/>
                <w:szCs w:val="20"/>
                <w:rtl/>
              </w:rPr>
              <w:t xml:space="preserve">   </w:t>
            </w:r>
            <w:r w:rsidR="001A4F71">
              <w:rPr>
                <w:rFonts w:hint="cs"/>
                <w:sz w:val="20"/>
                <w:szCs w:val="20"/>
                <w:rtl/>
              </w:rPr>
              <w:t>80</w:t>
            </w:r>
            <w:r w:rsidR="005B53E2">
              <w:rPr>
                <w:rFonts w:hint="cs"/>
                <w:sz w:val="20"/>
                <w:szCs w:val="20"/>
                <w:rtl/>
              </w:rPr>
              <w:t>دقیقه</w:t>
            </w:r>
          </w:p>
          <w:p w14:paraId="1B8CFB0D" w14:textId="0FAB1534" w:rsidR="003054F1" w:rsidRPr="00D84F52" w:rsidRDefault="003054F1" w:rsidP="000E4897">
            <w:pPr>
              <w:rPr>
                <w:rtl/>
                <w:lang w:bidi="fa-IR"/>
              </w:rPr>
            </w:pPr>
            <w:r w:rsidRPr="005B53E2">
              <w:rPr>
                <w:rFonts w:hint="cs"/>
                <w:sz w:val="20"/>
                <w:szCs w:val="20"/>
                <w:rtl/>
              </w:rPr>
              <w:t>تعداد</w:t>
            </w:r>
            <w:r w:rsidR="00783232" w:rsidRPr="005B53E2">
              <w:rPr>
                <w:rFonts w:hint="cs"/>
                <w:sz w:val="20"/>
                <w:szCs w:val="20"/>
                <w:rtl/>
              </w:rPr>
              <w:t xml:space="preserve"> صفحه </w:t>
            </w:r>
            <w:r w:rsidRPr="005B53E2">
              <w:rPr>
                <w:rFonts w:hint="cs"/>
                <w:sz w:val="20"/>
                <w:szCs w:val="20"/>
                <w:rtl/>
              </w:rPr>
              <w:t>:</w:t>
            </w:r>
            <w:r w:rsidR="00CC318D" w:rsidRPr="005B53E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CE3DA6" w:rsidRPr="005B53E2">
              <w:rPr>
                <w:rFonts w:hint="cs"/>
                <w:sz w:val="20"/>
                <w:szCs w:val="20"/>
                <w:rtl/>
              </w:rPr>
              <w:t>3</w:t>
            </w:r>
            <w:r w:rsidRPr="005B53E2">
              <w:rPr>
                <w:rFonts w:hint="cs"/>
                <w:sz w:val="20"/>
                <w:szCs w:val="20"/>
                <w:rtl/>
              </w:rPr>
              <w:tab/>
              <w:t xml:space="preserve">                                     </w:t>
            </w:r>
            <w:r w:rsidR="00A06317" w:rsidRPr="005B53E2">
              <w:rPr>
                <w:rFonts w:hint="cs"/>
                <w:sz w:val="20"/>
                <w:szCs w:val="20"/>
                <w:rtl/>
              </w:rPr>
              <w:t xml:space="preserve">   </w:t>
            </w:r>
            <w:r w:rsidRPr="005B53E2">
              <w:rPr>
                <w:rFonts w:hint="cs"/>
                <w:sz w:val="20"/>
                <w:szCs w:val="20"/>
                <w:rtl/>
              </w:rPr>
              <w:t xml:space="preserve"> تاریخ :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87D67A" w14:textId="77777777" w:rsidR="004568D6" w:rsidRPr="00E0465D" w:rsidRDefault="003054F1" w:rsidP="004568D6">
            <w:pPr>
              <w:rPr>
                <w:sz w:val="20"/>
                <w:szCs w:val="20"/>
                <w:rtl/>
              </w:rPr>
            </w:pPr>
            <w:r w:rsidRPr="00E0465D">
              <w:rPr>
                <w:rFonts w:hint="cs"/>
                <w:sz w:val="20"/>
                <w:szCs w:val="20"/>
                <w:rtl/>
                <w:lang w:bidi="fa-IR"/>
              </w:rPr>
              <w:t>نمره باعدد:</w:t>
            </w:r>
          </w:p>
          <w:p w14:paraId="183BB501" w14:textId="77777777" w:rsidR="003054F1" w:rsidRPr="00D84F52" w:rsidRDefault="003054F1" w:rsidP="004568D6">
            <w:pPr>
              <w:rPr>
                <w:rtl/>
              </w:rPr>
            </w:pPr>
            <w:r w:rsidRPr="00E0465D">
              <w:rPr>
                <w:rFonts w:hint="cs"/>
                <w:sz w:val="20"/>
                <w:szCs w:val="20"/>
                <w:rtl/>
              </w:rPr>
              <w:t>نمره با حروف :</w:t>
            </w:r>
          </w:p>
        </w:tc>
        <w:tc>
          <w:tcPr>
            <w:tcW w:w="27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9BA10F" w14:textId="77777777" w:rsidR="003054F1" w:rsidRPr="00D84F52" w:rsidRDefault="003054F1" w:rsidP="00BE776E">
            <w:pPr>
              <w:jc w:val="center"/>
              <w:rPr>
                <w:rtl/>
                <w:lang w:bidi="fa-IR"/>
              </w:rPr>
            </w:pPr>
            <w:r w:rsidRPr="0050018F">
              <w:rPr>
                <w:rFonts w:hint="cs"/>
                <w:sz w:val="14"/>
                <w:szCs w:val="14"/>
                <w:rtl/>
                <w:lang w:bidi="fa-IR"/>
              </w:rPr>
              <w:t>نام دبیر مربوطه و امضاء</w:t>
            </w:r>
          </w:p>
        </w:tc>
      </w:tr>
    </w:tbl>
    <w:p w14:paraId="588F2F9B" w14:textId="77777777"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9"/>
        <w:gridCol w:w="9426"/>
        <w:gridCol w:w="541"/>
      </w:tblGrid>
      <w:tr w:rsidR="00257904" w:rsidRPr="00D84F52" w14:paraId="13412411" w14:textId="77777777" w:rsidTr="001E37D3">
        <w:tc>
          <w:tcPr>
            <w:tcW w:w="569" w:type="dxa"/>
            <w:vAlign w:val="center"/>
          </w:tcPr>
          <w:p w14:paraId="08223AA2" w14:textId="77777777"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ردیف</w:t>
            </w:r>
          </w:p>
        </w:tc>
        <w:tc>
          <w:tcPr>
            <w:tcW w:w="9426" w:type="dxa"/>
            <w:vAlign w:val="center"/>
          </w:tcPr>
          <w:p w14:paraId="24300CDB" w14:textId="03288CCE" w:rsidR="00257904" w:rsidRPr="000B2281" w:rsidRDefault="00E21646" w:rsidP="00A24F67">
            <w:pPr>
              <w:jc w:val="center"/>
              <w:rPr>
                <w:rFonts w:ascii="Tahoma" w:hAnsi="Tahoma" w:cs="B Koodak"/>
                <w:i/>
                <w:iCs/>
                <w:sz w:val="20"/>
                <w:szCs w:val="20"/>
                <w:rtl/>
              </w:rPr>
            </w:pPr>
            <w:r w:rsidRPr="00C76CD9">
              <w:rPr>
                <w:rFonts w:ascii="Tahoma" w:hAnsi="Tahoma" w:cs="B Koodak" w:hint="cs"/>
                <w:i/>
                <w:iCs/>
                <w:sz w:val="20"/>
                <w:szCs w:val="20"/>
                <w:rtl/>
              </w:rPr>
              <w:t>«</w:t>
            </w:r>
            <w:r w:rsidR="00C76CD9" w:rsidRPr="00C76CD9">
              <w:rPr>
                <w:rFonts w:ascii="Tahoma" w:hAnsi="Tahoma" w:cs="Tahoma"/>
                <w:sz w:val="18"/>
                <w:szCs w:val="18"/>
                <w:shd w:val="clear" w:color="auto" w:fill="F7FAFC"/>
                <w:rtl/>
              </w:rPr>
              <w:t>هيچ تهيدستى سخت‌تر از نادانى و هيچ مالى سودبخش‌تر از عقل نيست</w:t>
            </w:r>
            <w:r w:rsidR="00F66F82" w:rsidRPr="00C76CD9">
              <w:rPr>
                <w:rStyle w:val="Strong"/>
                <w:rFonts w:ascii="IranSans" w:hAnsi="IranSans" w:cs="B Koodak" w:hint="c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  <w:rtl/>
              </w:rPr>
              <w:t>.</w:t>
            </w:r>
            <w:r w:rsidRPr="00C76CD9">
              <w:rPr>
                <w:rFonts w:ascii="Tahoma" w:hAnsi="Tahoma" w:cs="B Koodak" w:hint="cs"/>
                <w:i/>
                <w:iCs/>
                <w:sz w:val="20"/>
                <w:szCs w:val="20"/>
                <w:rtl/>
              </w:rPr>
              <w:t>»</w:t>
            </w:r>
            <w:r w:rsidR="00781088" w:rsidRPr="00C76CD9">
              <w:rPr>
                <w:rFonts w:ascii="Tahoma" w:hAnsi="Tahoma" w:cs="B Koodak" w:hint="cs"/>
                <w:i/>
                <w:i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41" w:type="dxa"/>
            <w:vAlign w:val="center"/>
          </w:tcPr>
          <w:p w14:paraId="6269E348" w14:textId="77777777"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بارم</w:t>
            </w:r>
          </w:p>
        </w:tc>
      </w:tr>
      <w:tr w:rsidR="00CF444A" w:rsidRPr="00D84F52" w14:paraId="40575C21" w14:textId="77777777" w:rsidTr="001E37D3">
        <w:tc>
          <w:tcPr>
            <w:tcW w:w="569" w:type="dxa"/>
          </w:tcPr>
          <w:p w14:paraId="45114AA9" w14:textId="77777777" w:rsidR="00CF444A" w:rsidRPr="00D84F52" w:rsidRDefault="007F4BF4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426" w:type="dxa"/>
          </w:tcPr>
          <w:p w14:paraId="436A0EDC" w14:textId="063BD6AE" w:rsidR="0002764B" w:rsidRDefault="00AB2A5F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</w:rPr>
            </w:pPr>
            <w:r>
              <w:rPr>
                <w:rFonts w:hint="cs"/>
                <w:rtl/>
              </w:rPr>
              <w:t>درستی یا نادرستی هر عبارت را مشخص کنید.</w:t>
            </w:r>
          </w:p>
          <w:p w14:paraId="7763310B" w14:textId="499901FD" w:rsidR="00AB2A5F" w:rsidRDefault="00AB2A5F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</w:rPr>
            </w:pPr>
            <w:r>
              <w:rPr>
                <w:rFonts w:hint="cs"/>
                <w:rtl/>
              </w:rPr>
              <w:t>الف) رابطه فیثا غورس در همه مثلث</w:t>
            </w:r>
            <w:r w:rsidR="008A096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ها</w:t>
            </w:r>
            <w:r w:rsidR="008A096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برقرار است.</w:t>
            </w:r>
          </w:p>
          <w:p w14:paraId="380C3154" w14:textId="4E387648" w:rsidR="00AB2A5F" w:rsidRDefault="00AB2A5F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ب) حجم مکعبی به ضلع </w:t>
            </w:r>
            <w:r w:rsidR="00910042" w:rsidRPr="00910042">
              <w:rPr>
                <w:position w:val="-6"/>
                <w:lang w:bidi="fa-IR"/>
              </w:rPr>
              <w:object w:dxaOrig="360" w:dyaOrig="279" w14:anchorId="2202F8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3.5pt" o:ole="">
                  <v:imagedata r:id="rId8" o:title=""/>
                </v:shape>
                <o:OLEObject Type="Embed" ProgID="Equation.DSMT4" ShapeID="_x0000_i1025" DrawAspect="Content" ObjectID="_1774691560" r:id="rId9"/>
              </w:object>
            </w:r>
            <w:r w:rsidR="00910042">
              <w:rPr>
                <w:lang w:bidi="fa-IR"/>
              </w:rPr>
              <w:t xml:space="preserve"> </w:t>
            </w:r>
            <w:r w:rsidR="00910042">
              <w:rPr>
                <w:rFonts w:hint="cs"/>
                <w:rtl/>
                <w:lang w:bidi="fa-IR"/>
              </w:rPr>
              <w:t xml:space="preserve">برابر است با  </w:t>
            </w:r>
            <w:r w:rsidR="00910042" w:rsidRPr="00910042">
              <w:rPr>
                <w:position w:val="-6"/>
                <w:lang w:bidi="fa-IR"/>
              </w:rPr>
              <w:object w:dxaOrig="639" w:dyaOrig="440" w14:anchorId="1CD5DB75">
                <v:shape id="_x0000_i1026" type="#_x0000_t75" style="width:32.25pt;height:21.75pt" o:ole="">
                  <v:imagedata r:id="rId10" o:title=""/>
                </v:shape>
                <o:OLEObject Type="Embed" ProgID="Equation.DSMT4" ShapeID="_x0000_i1026" DrawAspect="Content" ObjectID="_1774691561" r:id="rId11"/>
              </w:object>
            </w:r>
          </w:p>
          <w:p w14:paraId="61B28F0E" w14:textId="17325FD2" w:rsidR="00AB2A5F" w:rsidRDefault="00910042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ج) </w:t>
            </w:r>
            <w:r w:rsidR="00C76CD9">
              <w:rPr>
                <w:rFonts w:hint="cs"/>
                <w:rtl/>
                <w:lang w:bidi="fa-IR"/>
              </w:rPr>
              <w:t xml:space="preserve">همه مثلث ها به حالت سه زاویه می توانند هم </w:t>
            </w:r>
            <w:r w:rsidR="009A0935">
              <w:rPr>
                <w:rFonts w:hint="cs"/>
                <w:rtl/>
                <w:lang w:bidi="fa-IR"/>
              </w:rPr>
              <w:t>نه</w:t>
            </w:r>
            <w:r w:rsidR="00C76CD9">
              <w:rPr>
                <w:rFonts w:hint="cs"/>
                <w:rtl/>
                <w:lang w:bidi="fa-IR"/>
              </w:rPr>
              <w:t>شت باشند.</w:t>
            </w:r>
          </w:p>
          <w:p w14:paraId="63EA68C4" w14:textId="4E39407D" w:rsidR="00AB2A5F" w:rsidRDefault="00910042" w:rsidP="009100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د)ریشه های دوم عدد 16 برابراست با 8 و 8-</w:t>
            </w:r>
          </w:p>
          <w:p w14:paraId="6DC4DFF4" w14:textId="77777777" w:rsidR="00AC6A14" w:rsidRPr="00AC6A14" w:rsidRDefault="00AC6A14" w:rsidP="00711CEA">
            <w:pPr>
              <w:tabs>
                <w:tab w:val="left" w:pos="5481"/>
              </w:tabs>
              <w:rPr>
                <w:sz w:val="6"/>
                <w:szCs w:val="6"/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34D090FF" w14:textId="411AF204" w:rsidR="00CF444A" w:rsidRPr="00D84F52" w:rsidRDefault="00081ABD" w:rsidP="00CC318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C84DCA" w:rsidRPr="00D84F52" w14:paraId="12F14604" w14:textId="77777777" w:rsidTr="001E37D3">
        <w:tc>
          <w:tcPr>
            <w:tcW w:w="569" w:type="dxa"/>
          </w:tcPr>
          <w:p w14:paraId="63F4673E" w14:textId="534860D4" w:rsidR="00C84DCA" w:rsidRPr="00D84F52" w:rsidRDefault="00FB0F41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426" w:type="dxa"/>
          </w:tcPr>
          <w:p w14:paraId="322993C9" w14:textId="77777777" w:rsidR="001A0CC7" w:rsidRDefault="0022541C" w:rsidP="00CB14C6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جای خالی را کامل کنید.</w:t>
            </w:r>
          </w:p>
          <w:p w14:paraId="0BD0AB17" w14:textId="14CEC455" w:rsidR="007E03E7" w:rsidRDefault="007E03E7" w:rsidP="007E03E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الف) هر نقطه</w:t>
            </w:r>
            <w:r w:rsidR="00A238A5">
              <w:rPr>
                <w:rFonts w:hint="cs"/>
                <w:rtl/>
                <w:lang w:bidi="fa-IR"/>
              </w:rPr>
              <w:t xml:space="preserve"> روی نیم ساز یک زاویه از دو ضلع زاویه ................................ است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60687E1C" w14:textId="5F491C88" w:rsidR="00CF04D1" w:rsidRDefault="007E03E7" w:rsidP="007E03E7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ب)</w:t>
            </w:r>
            <w:r w:rsidR="009A0935">
              <w:rPr>
                <w:rFonts w:hint="cs"/>
                <w:rtl/>
                <w:lang w:bidi="fa-IR"/>
              </w:rPr>
              <w:t>اعداد منفی ................... ندارند.</w:t>
            </w:r>
            <w:r w:rsidRPr="007E03E7">
              <w:rPr>
                <w:position w:val="-4"/>
                <w:lang w:bidi="fa-IR"/>
              </w:rPr>
              <w:object w:dxaOrig="200" w:dyaOrig="300" w14:anchorId="4C20287C">
                <v:shape id="_x0000_i1028" type="#_x0000_t75" style="width:9.75pt;height:15pt" o:ole="">
                  <v:imagedata r:id="rId12" o:title=""/>
                </v:shape>
                <o:OLEObject Type="Embed" ProgID="Equation.DSMT4" ShapeID="_x0000_i1028" DrawAspect="Content" ObjectID="_1774691562" r:id="rId13"/>
              </w:object>
            </w:r>
            <w:r w:rsidRPr="007E03E7">
              <w:rPr>
                <w:position w:val="-4"/>
                <w:lang w:bidi="fa-IR"/>
              </w:rPr>
              <w:object w:dxaOrig="180" w:dyaOrig="279" w14:anchorId="0EF0BC4C">
                <v:shape id="_x0000_i1029" type="#_x0000_t75" style="width:9pt;height:14.25pt" o:ole="">
                  <v:imagedata r:id="rId14" o:title=""/>
                </v:shape>
                <o:OLEObject Type="Embed" ProgID="Equation.DSMT4" ShapeID="_x0000_i1029" DrawAspect="Content" ObjectID="_1774691563" r:id="rId15"/>
              </w:object>
            </w:r>
            <w:r>
              <w:rPr>
                <w:rtl/>
                <w:lang w:bidi="fa-IR"/>
              </w:rPr>
              <w:t xml:space="preserve"> </w:t>
            </w:r>
          </w:p>
          <w:p w14:paraId="1014065D" w14:textId="77777777" w:rsidR="00CF04D1" w:rsidRDefault="00CF04D1" w:rsidP="007E03E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ج) نصف عدد </w:t>
            </w:r>
            <w:r w:rsidRPr="00CF04D1">
              <w:rPr>
                <w:position w:val="-6"/>
                <w:lang w:bidi="fa-IR"/>
              </w:rPr>
              <w:object w:dxaOrig="340" w:dyaOrig="400" w14:anchorId="6A237DD7">
                <v:shape id="_x0000_i1030" type="#_x0000_t75" style="width:17pt;height:20pt" o:ole="">
                  <v:imagedata r:id="rId16" o:title=""/>
                </v:shape>
                <o:OLEObject Type="Embed" ProgID="Equation.DSMT4" ShapeID="_x0000_i1030" DrawAspect="Content" ObjectID="_1774691564" r:id="rId17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برابر است با ----------------</w:t>
            </w:r>
          </w:p>
          <w:p w14:paraId="113B2C62" w14:textId="0EA0C405" w:rsidR="00CB033D" w:rsidRPr="00D84F52" w:rsidRDefault="00CF04D1" w:rsidP="00DA4998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د)</w:t>
            </w:r>
            <w:r w:rsidR="00DA4998" w:rsidRPr="00DA4998">
              <w:rPr>
                <w:rFonts w:hint="cs"/>
                <w:noProof/>
                <w:rtl/>
              </w:rPr>
              <w:t xml:space="preserve"> </w:t>
            </w:r>
            <w:r w:rsidR="00DA4998">
              <w:rPr>
                <w:rFonts w:hint="cs"/>
                <w:noProof/>
                <w:rtl/>
              </w:rPr>
              <w:t xml:space="preserve">جذر عدد </w:t>
            </w:r>
            <w:r w:rsidR="00DA4998" w:rsidRPr="00C954C9">
              <w:rPr>
                <w:noProof/>
                <w:position w:val="-8"/>
              </w:rPr>
              <w:object w:dxaOrig="520" w:dyaOrig="400" w14:anchorId="7FC49B03">
                <v:shape id="_x0000_i1074" type="#_x0000_t75" style="width:25.85pt;height:20.95pt" o:ole="">
                  <v:imagedata r:id="rId18" o:title=""/>
                </v:shape>
                <o:OLEObject Type="Embed" ProgID="Equation.DSMT4" ShapeID="_x0000_i1074" DrawAspect="Content" ObjectID="_1774691565" r:id="rId19"/>
              </w:object>
            </w:r>
            <w:r w:rsidR="00DA4998">
              <w:rPr>
                <w:rFonts w:hint="cs"/>
                <w:noProof/>
                <w:rtl/>
              </w:rPr>
              <w:t xml:space="preserve">  برابر است با ......................                </w:t>
            </w:r>
            <w:r w:rsidR="00DA4998" w:rsidRPr="00DA4998">
              <w:rPr>
                <w:rFonts w:hint="cs"/>
                <w:rtl/>
              </w:rPr>
              <w:t xml:space="preserve">              </w:t>
            </w:r>
            <w:r w:rsidR="00CE496A">
              <w:rPr>
                <w:rtl/>
                <w:lang w:bidi="fa-IR"/>
              </w:rPr>
              <w:tab/>
              <w:t xml:space="preserve"> </w:t>
            </w:r>
          </w:p>
        </w:tc>
        <w:tc>
          <w:tcPr>
            <w:tcW w:w="541" w:type="dxa"/>
            <w:vAlign w:val="center"/>
          </w:tcPr>
          <w:p w14:paraId="2622750D" w14:textId="56C6CC50" w:rsidR="00C84DCA" w:rsidRPr="00D84F52" w:rsidRDefault="00081ABD" w:rsidP="00283FF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84DCA" w:rsidRPr="00D84F52" w14:paraId="15527049" w14:textId="77777777" w:rsidTr="001E37D3">
        <w:trPr>
          <w:trHeight w:val="1423"/>
        </w:trPr>
        <w:tc>
          <w:tcPr>
            <w:tcW w:w="569" w:type="dxa"/>
          </w:tcPr>
          <w:p w14:paraId="4D17C3FF" w14:textId="4D12D488" w:rsidR="00C84DCA" w:rsidRPr="00D84F52" w:rsidRDefault="00FF56AA" w:rsidP="00AC5E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3C6DE7D" w14:textId="77777777" w:rsidR="00C84DCA" w:rsidRPr="00D84F52" w:rsidRDefault="00C84DCA" w:rsidP="00AC5E6B">
            <w:pPr>
              <w:jc w:val="center"/>
              <w:rPr>
                <w:rtl/>
              </w:rPr>
            </w:pPr>
          </w:p>
        </w:tc>
        <w:tc>
          <w:tcPr>
            <w:tcW w:w="9426" w:type="dxa"/>
          </w:tcPr>
          <w:p w14:paraId="11842731" w14:textId="272232CA" w:rsidR="00DA4998" w:rsidRDefault="00DA4998" w:rsidP="00DA4998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8533C06" wp14:editId="0FBE6E26">
                      <wp:simplePos x="0" y="0"/>
                      <wp:positionH relativeFrom="column">
                        <wp:posOffset>217415</wp:posOffset>
                      </wp:positionH>
                      <wp:positionV relativeFrom="paragraph">
                        <wp:posOffset>179070</wp:posOffset>
                      </wp:positionV>
                      <wp:extent cx="1661550" cy="1161415"/>
                      <wp:effectExtent l="0" t="0" r="15240" b="635"/>
                      <wp:wrapNone/>
                      <wp:docPr id="1873" name="Group 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1550" cy="1161415"/>
                                <a:chOff x="9770" y="0"/>
                                <a:chExt cx="1661550" cy="1161415"/>
                              </a:xfrm>
                            </wpg:grpSpPr>
                            <wpg:grpSp>
                              <wpg:cNvPr id="1858" name="Group 1858"/>
                              <wpg:cNvGrpSpPr/>
                              <wpg:grpSpPr>
                                <a:xfrm>
                                  <a:off x="342900" y="257175"/>
                                  <a:ext cx="1328420" cy="624840"/>
                                  <a:chOff x="0" y="0"/>
                                  <a:chExt cx="1328420" cy="624840"/>
                                </a:xfrm>
                              </wpg:grpSpPr>
                              <wps:wsp>
                                <wps:cNvPr id="1833" name="Flowchart: Manual Input 1833"/>
                                <wps:cNvSpPr/>
                                <wps:spPr>
                                  <a:xfrm rot="5400000">
                                    <a:off x="352425" y="-351790"/>
                                    <a:ext cx="624205" cy="1327785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2000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2000 h 10000"/>
                                      <a:gd name="connsiteX0" fmla="*/ 0 w 10000"/>
                                      <a:gd name="connsiteY0" fmla="*/ 4327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4327 h 10000"/>
                                      <a:gd name="connsiteX0" fmla="*/ 0 w 10000"/>
                                      <a:gd name="connsiteY0" fmla="*/ 5045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5045 h 1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000" h="10000">
                                        <a:moveTo>
                                          <a:pt x="0" y="5045"/>
                                        </a:moveTo>
                                        <a:lnTo>
                                          <a:pt x="10000" y="0"/>
                                        </a:lnTo>
                                        <a:lnTo>
                                          <a:pt x="10000" y="10000"/>
                                        </a:lnTo>
                                        <a:lnTo>
                                          <a:pt x="0" y="10000"/>
                                        </a:lnTo>
                                        <a:lnTo>
                                          <a:pt x="0" y="50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Rectangle 1856"/>
                                <wps:cNvSpPr/>
                                <wps:spPr>
                                  <a:xfrm>
                                    <a:off x="0" y="553085"/>
                                    <a:ext cx="71755" cy="71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7" name="Rectangle 1857"/>
                                <wps:cNvSpPr/>
                                <wps:spPr>
                                  <a:xfrm>
                                    <a:off x="0" y="635"/>
                                    <a:ext cx="72000" cy="7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69" name="Text Box 1869"/>
                              <wps:cNvSpPr txBox="1"/>
                              <wps:spPr>
                                <a:xfrm>
                                  <a:off x="1181100" y="28575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30B5A1" w14:textId="24DFF00E" w:rsidR="00DA4998" w:rsidRDefault="00DA4998" w:rsidP="00DA4998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Text Box 1870"/>
                              <wps:cNvSpPr txBox="1"/>
                              <wps:spPr>
                                <a:xfrm>
                                  <a:off x="9770" y="40005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B4C43F" w14:textId="5B37D0BC" w:rsidR="00DA4998" w:rsidRDefault="00DA4998" w:rsidP="00DA4998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Text Box 1871"/>
                              <wps:cNvSpPr txBox="1"/>
                              <wps:spPr>
                                <a:xfrm>
                                  <a:off x="666750" y="819150"/>
                                  <a:ext cx="40513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D967CC" w14:textId="7E6B5CD4" w:rsidR="00DA4998" w:rsidRDefault="00DA4998" w:rsidP="00DA4998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Text Box 1872"/>
                              <wps:cNvSpPr txBox="1"/>
                              <wps:spPr>
                                <a:xfrm>
                                  <a:off x="485775" y="0"/>
                                  <a:ext cx="40513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FDED1" w14:textId="77777777" w:rsidR="00DA4998" w:rsidRPr="00CA6F02" w:rsidRDefault="00DA4998" w:rsidP="00DA499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 w:rsidRPr="00CA6F02"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533C06" id="Group 1873" o:spid="_x0000_s1026" style="position:absolute;left:0;text-align:left;margin-left:17.1pt;margin-top:14.1pt;width:130.85pt;height:91.45pt;z-index:251756544;mso-width-relative:margin;mso-height-relative:margin" coordorigin="97" coordsize="16615,1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">
                      <v:group id="Group 1858" o:spid="_x0000_s1027" style="position:absolute;left:3429;top:2571;width:13284;height:6249" coordsize="13284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      <v:shape id="Flowchart: Manual Input 1833" o:spid="_x0000_s1028" style="position:absolute;left:3524;top:-3518;width:6242;height:13278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" path="m,5045l10000,r,10000l,10000,,5045xe" filled="f" strokecolor="black [3213]" strokeweight="1pt">
                          <v:path arrowok="t" o:connecttype="custom" o:connectlocs="0,669868;624205,0;624205,1327785;0,1327785;0,669868" o:connectangles="0,0,0,0,0"/>
                        </v:shape>
                        <v:rect id="Rectangle 1856" o:spid="_x0000_s1029" style="position:absolute;top:5530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" filled="f" strokecolor="black [3213]" strokeweight="1pt"/>
                        <v:rect id="Rectangle 1857" o:spid="_x0000_s1030" style="position:absolute;top: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" filled="f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69" o:spid="_x0000_s1031" type="#_x0000_t202" style="position:absolute;left:11811;top:2857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" filled="f" stroked="f" strokeweight=".5pt">
                        <v:textbox>
                          <w:txbxContent>
                            <w:p w14:paraId="5E30B5A1" w14:textId="24DFF00E" w:rsidR="00DA4998" w:rsidRDefault="00DA4998" w:rsidP="00DA4998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870" o:spid="_x0000_s1032" type="#_x0000_t202" style="position:absolute;left:97;top:4000;width:4052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" filled="f" stroked="f" strokeweight=".5pt">
                        <v:textbox>
                          <w:txbxContent>
                            <w:p w14:paraId="0DB4C43F" w14:textId="5B37D0BC" w:rsidR="00DA4998" w:rsidRDefault="00DA4998" w:rsidP="00DA4998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871" o:spid="_x0000_s1033" type="#_x0000_t202" style="position:absolute;left:6667;top:8191;width:405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" filled="f" stroked="f" strokeweight=".5pt">
                        <v:textbox>
                          <w:txbxContent>
                            <w:p w14:paraId="6AD967CC" w14:textId="7E6B5CD4" w:rsidR="00DA4998" w:rsidRDefault="00DA4998" w:rsidP="00DA4998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872" o:spid="_x0000_s1034" type="#_x0000_t202" style="position:absolute;left:4857;width:4052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" filled="f" stroked="f" strokeweight=".5pt">
                        <v:textbox>
                          <w:txbxContent>
                            <w:p w14:paraId="316FDED1" w14:textId="77777777" w:rsidR="00DA4998" w:rsidRPr="00CA6F02" w:rsidRDefault="00DA4998" w:rsidP="00DA4998">
                              <w:pPr>
                                <w:jc w:val="center"/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 w:rsidRPr="00CA6F02">
                                <w:rPr>
                                  <w:i/>
                                  <w:iCs/>
                                  <w:lang w:bidi="fa-IR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w:t>در شکل مقابل مقدار مجهول را پیدا کنید.</w:t>
            </w:r>
            <w:r>
              <w:rPr>
                <w:rFonts w:hint="cs"/>
                <w:noProof/>
                <w:rtl/>
              </w:rPr>
              <w:t>( نوشتن رابطه الزامی است)</w:t>
            </w:r>
          </w:p>
          <w:p w14:paraId="15E02BA4" w14:textId="77777777" w:rsidR="00DA4998" w:rsidRDefault="00DA4998" w:rsidP="00DA4998">
            <w:pPr>
              <w:rPr>
                <w:noProof/>
                <w:rtl/>
              </w:rPr>
            </w:pPr>
          </w:p>
          <w:p w14:paraId="53F6E5D4" w14:textId="77777777" w:rsidR="00DA4998" w:rsidRDefault="00DA4998" w:rsidP="00DA4998">
            <w:pPr>
              <w:rPr>
                <w:noProof/>
                <w:rtl/>
              </w:rPr>
            </w:pPr>
          </w:p>
          <w:p w14:paraId="41DBD925" w14:textId="77777777" w:rsidR="00DA4998" w:rsidRDefault="00DA4998" w:rsidP="00DA4998">
            <w:pPr>
              <w:rPr>
                <w:noProof/>
                <w:rtl/>
              </w:rPr>
            </w:pPr>
          </w:p>
          <w:p w14:paraId="2A264632" w14:textId="77777777" w:rsidR="00DA4998" w:rsidRDefault="00DA4998" w:rsidP="00DA4998">
            <w:pPr>
              <w:rPr>
                <w:noProof/>
                <w:rtl/>
              </w:rPr>
            </w:pPr>
          </w:p>
          <w:p w14:paraId="195FB945" w14:textId="77777777" w:rsidR="00DA4998" w:rsidRDefault="00DA4998" w:rsidP="00DA4998">
            <w:pPr>
              <w:rPr>
                <w:noProof/>
                <w:rtl/>
                <w:lang w:bidi="fa-IR"/>
              </w:rPr>
            </w:pPr>
          </w:p>
          <w:p w14:paraId="779C966D" w14:textId="77777777" w:rsidR="00CF17F9" w:rsidRDefault="00CF17F9" w:rsidP="00DA4998">
            <w:pPr>
              <w:tabs>
                <w:tab w:val="left" w:pos="3212"/>
                <w:tab w:val="left" w:pos="7203"/>
                <w:tab w:val="right" w:pos="9329"/>
              </w:tabs>
              <w:rPr>
                <w:rtl/>
                <w:lang w:bidi="fa-IR"/>
              </w:rPr>
            </w:pPr>
          </w:p>
          <w:p w14:paraId="0EFAB0A1" w14:textId="3BA6898F" w:rsidR="008220DF" w:rsidRPr="00CB033D" w:rsidRDefault="008220DF" w:rsidP="00DA4998">
            <w:pPr>
              <w:tabs>
                <w:tab w:val="left" w:pos="3212"/>
                <w:tab w:val="left" w:pos="7203"/>
                <w:tab w:val="right" w:pos="9329"/>
              </w:tabs>
              <w:rPr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4256C1B7" w14:textId="557C1FAE" w:rsidR="00C84DCA" w:rsidRPr="00D84F52" w:rsidRDefault="00DA4998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5/1</w:t>
            </w:r>
          </w:p>
        </w:tc>
      </w:tr>
      <w:tr w:rsidR="008547AA" w:rsidRPr="00D84F52" w14:paraId="50B29AFF" w14:textId="77777777" w:rsidTr="001E37D3">
        <w:tc>
          <w:tcPr>
            <w:tcW w:w="569" w:type="dxa"/>
          </w:tcPr>
          <w:p w14:paraId="16AA5C17" w14:textId="56AA0333" w:rsidR="008547AA" w:rsidRPr="00D84F52" w:rsidRDefault="001F4AB9" w:rsidP="001A65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426" w:type="dxa"/>
          </w:tcPr>
          <w:p w14:paraId="513EB9D2" w14:textId="77777777" w:rsidR="00DA4998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sz w:val="2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37BCAA61" wp14:editId="17946B1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149860</wp:posOffset>
                      </wp:positionV>
                      <wp:extent cx="2162175" cy="1619250"/>
                      <wp:effectExtent l="0" t="0" r="28575" b="0"/>
                      <wp:wrapNone/>
                      <wp:docPr id="1874" name="Group 1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2175" cy="1619250"/>
                                <a:chOff x="0" y="0"/>
                                <a:chExt cx="1955800" cy="1676400"/>
                              </a:xfrm>
                            </wpg:grpSpPr>
                            <wpg:grpSp>
                              <wpg:cNvPr id="1875" name="Group 1875"/>
                              <wpg:cNvGrpSpPr/>
                              <wpg:grpSpPr>
                                <a:xfrm>
                                  <a:off x="0" y="0"/>
                                  <a:ext cx="1955800" cy="1600200"/>
                                  <a:chOff x="0" y="0"/>
                                  <a:chExt cx="2724150" cy="2228850"/>
                                </a:xfrm>
                              </wpg:grpSpPr>
                              <wps:wsp>
                                <wps:cNvPr id="1876" name="Rectangle 139"/>
                                <wps:cNvSpPr/>
                                <wps:spPr>
                                  <a:xfrm>
                                    <a:off x="266700" y="247650"/>
                                    <a:ext cx="728714" cy="485775"/>
                                  </a:xfrm>
                                  <a:custGeom>
                                    <a:avLst/>
                                    <a:gdLst>
                                      <a:gd name="connsiteX0" fmla="*/ 0 w 781050"/>
                                      <a:gd name="connsiteY0" fmla="*/ 0 h 485775"/>
                                      <a:gd name="connsiteX1" fmla="*/ 78105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800040"/>
                                      <a:gd name="connsiteY0" fmla="*/ 0 h 485775"/>
                                      <a:gd name="connsiteX1" fmla="*/ 533400 w 800040"/>
                                      <a:gd name="connsiteY1" fmla="*/ 0 h 485775"/>
                                      <a:gd name="connsiteX2" fmla="*/ 723900 w 800040"/>
                                      <a:gd name="connsiteY2" fmla="*/ 247650 h 485775"/>
                                      <a:gd name="connsiteX3" fmla="*/ 781050 w 800040"/>
                                      <a:gd name="connsiteY3" fmla="*/ 485775 h 485775"/>
                                      <a:gd name="connsiteX4" fmla="*/ 0 w 800040"/>
                                      <a:gd name="connsiteY4" fmla="*/ 485775 h 485775"/>
                                      <a:gd name="connsiteX5" fmla="*/ 0 w 800040"/>
                                      <a:gd name="connsiteY5" fmla="*/ 0 h 485775"/>
                                      <a:gd name="connsiteX0" fmla="*/ 0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0 w 728714"/>
                                      <a:gd name="connsiteY5" fmla="*/ 0 h 485775"/>
                                      <a:gd name="connsiteX0" fmla="*/ 228716 w 728714"/>
                                      <a:gd name="connsiteY0" fmla="*/ 24765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247650 h 485775"/>
                                      <a:gd name="connsiteX0" fmla="*/ 228716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0 h 4857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28714" h="485775">
                                        <a:moveTo>
                                          <a:pt x="228716" y="0"/>
                                        </a:moveTo>
                                        <a:lnTo>
                                          <a:pt x="533400" y="0"/>
                                        </a:lnTo>
                                        <a:cubicBezTo>
                                          <a:pt x="585787" y="41275"/>
                                          <a:pt x="682625" y="166687"/>
                                          <a:pt x="723900" y="247650"/>
                                        </a:cubicBezTo>
                                        <a:cubicBezTo>
                                          <a:pt x="765175" y="328613"/>
                                          <a:pt x="528981" y="446088"/>
                                          <a:pt x="476593" y="485775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2287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905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7" name="Rectangle 139"/>
                                <wps:cNvSpPr/>
                                <wps:spPr>
                                  <a:xfrm rot="10800000">
                                    <a:off x="1752600" y="1485900"/>
                                    <a:ext cx="728714" cy="485775"/>
                                  </a:xfrm>
                                  <a:custGeom>
                                    <a:avLst/>
                                    <a:gdLst>
                                      <a:gd name="connsiteX0" fmla="*/ 0 w 781050"/>
                                      <a:gd name="connsiteY0" fmla="*/ 0 h 485775"/>
                                      <a:gd name="connsiteX1" fmla="*/ 78105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800040"/>
                                      <a:gd name="connsiteY0" fmla="*/ 0 h 485775"/>
                                      <a:gd name="connsiteX1" fmla="*/ 533400 w 800040"/>
                                      <a:gd name="connsiteY1" fmla="*/ 0 h 485775"/>
                                      <a:gd name="connsiteX2" fmla="*/ 723900 w 800040"/>
                                      <a:gd name="connsiteY2" fmla="*/ 247650 h 485775"/>
                                      <a:gd name="connsiteX3" fmla="*/ 781050 w 800040"/>
                                      <a:gd name="connsiteY3" fmla="*/ 485775 h 485775"/>
                                      <a:gd name="connsiteX4" fmla="*/ 0 w 800040"/>
                                      <a:gd name="connsiteY4" fmla="*/ 485775 h 485775"/>
                                      <a:gd name="connsiteX5" fmla="*/ 0 w 800040"/>
                                      <a:gd name="connsiteY5" fmla="*/ 0 h 485775"/>
                                      <a:gd name="connsiteX0" fmla="*/ 0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0 w 728714"/>
                                      <a:gd name="connsiteY5" fmla="*/ 0 h 485775"/>
                                      <a:gd name="connsiteX0" fmla="*/ 228716 w 728714"/>
                                      <a:gd name="connsiteY0" fmla="*/ 24765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247650 h 485775"/>
                                      <a:gd name="connsiteX0" fmla="*/ 228716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0 h 4857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28714" h="485775">
                                        <a:moveTo>
                                          <a:pt x="228716" y="0"/>
                                        </a:moveTo>
                                        <a:lnTo>
                                          <a:pt x="533400" y="0"/>
                                        </a:lnTo>
                                        <a:cubicBezTo>
                                          <a:pt x="585787" y="41275"/>
                                          <a:pt x="682625" y="166687"/>
                                          <a:pt x="723900" y="247650"/>
                                        </a:cubicBezTo>
                                        <a:cubicBezTo>
                                          <a:pt x="765175" y="328613"/>
                                          <a:pt x="528981" y="446088"/>
                                          <a:pt x="476593" y="485775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2287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905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8" name="Rectangle 139"/>
                                <wps:cNvSpPr/>
                                <wps:spPr>
                                  <a:xfrm>
                                    <a:off x="247650" y="1495425"/>
                                    <a:ext cx="728714" cy="485775"/>
                                  </a:xfrm>
                                  <a:custGeom>
                                    <a:avLst/>
                                    <a:gdLst>
                                      <a:gd name="connsiteX0" fmla="*/ 0 w 781050"/>
                                      <a:gd name="connsiteY0" fmla="*/ 0 h 485775"/>
                                      <a:gd name="connsiteX1" fmla="*/ 78105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800040"/>
                                      <a:gd name="connsiteY0" fmla="*/ 0 h 485775"/>
                                      <a:gd name="connsiteX1" fmla="*/ 533400 w 800040"/>
                                      <a:gd name="connsiteY1" fmla="*/ 0 h 485775"/>
                                      <a:gd name="connsiteX2" fmla="*/ 723900 w 800040"/>
                                      <a:gd name="connsiteY2" fmla="*/ 247650 h 485775"/>
                                      <a:gd name="connsiteX3" fmla="*/ 781050 w 800040"/>
                                      <a:gd name="connsiteY3" fmla="*/ 485775 h 485775"/>
                                      <a:gd name="connsiteX4" fmla="*/ 0 w 800040"/>
                                      <a:gd name="connsiteY4" fmla="*/ 485775 h 485775"/>
                                      <a:gd name="connsiteX5" fmla="*/ 0 w 800040"/>
                                      <a:gd name="connsiteY5" fmla="*/ 0 h 485775"/>
                                      <a:gd name="connsiteX0" fmla="*/ 0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0 w 728714"/>
                                      <a:gd name="connsiteY5" fmla="*/ 0 h 485775"/>
                                      <a:gd name="connsiteX0" fmla="*/ 228716 w 728714"/>
                                      <a:gd name="connsiteY0" fmla="*/ 24765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247650 h 485775"/>
                                      <a:gd name="connsiteX0" fmla="*/ 228716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0 h 4857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28714" h="485775">
                                        <a:moveTo>
                                          <a:pt x="228716" y="0"/>
                                        </a:moveTo>
                                        <a:lnTo>
                                          <a:pt x="533400" y="0"/>
                                        </a:lnTo>
                                        <a:cubicBezTo>
                                          <a:pt x="585787" y="41275"/>
                                          <a:pt x="682625" y="166687"/>
                                          <a:pt x="723900" y="247650"/>
                                        </a:cubicBezTo>
                                        <a:cubicBezTo>
                                          <a:pt x="765175" y="328613"/>
                                          <a:pt x="528981" y="446088"/>
                                          <a:pt x="476593" y="485775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2287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905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9" name="Rectangle 139"/>
                                <wps:cNvSpPr/>
                                <wps:spPr>
                                  <a:xfrm flipH="1">
                                    <a:off x="1743075" y="257175"/>
                                    <a:ext cx="728714" cy="485775"/>
                                  </a:xfrm>
                                  <a:custGeom>
                                    <a:avLst/>
                                    <a:gdLst>
                                      <a:gd name="connsiteX0" fmla="*/ 0 w 781050"/>
                                      <a:gd name="connsiteY0" fmla="*/ 0 h 485775"/>
                                      <a:gd name="connsiteX1" fmla="*/ 78105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781050"/>
                                      <a:gd name="connsiteY0" fmla="*/ 0 h 485775"/>
                                      <a:gd name="connsiteX1" fmla="*/ 533400 w 781050"/>
                                      <a:gd name="connsiteY1" fmla="*/ 0 h 485775"/>
                                      <a:gd name="connsiteX2" fmla="*/ 781050 w 781050"/>
                                      <a:gd name="connsiteY2" fmla="*/ 485775 h 485775"/>
                                      <a:gd name="connsiteX3" fmla="*/ 0 w 781050"/>
                                      <a:gd name="connsiteY3" fmla="*/ 485775 h 485775"/>
                                      <a:gd name="connsiteX4" fmla="*/ 0 w 781050"/>
                                      <a:gd name="connsiteY4" fmla="*/ 0 h 485775"/>
                                      <a:gd name="connsiteX0" fmla="*/ 0 w 800040"/>
                                      <a:gd name="connsiteY0" fmla="*/ 0 h 485775"/>
                                      <a:gd name="connsiteX1" fmla="*/ 533400 w 800040"/>
                                      <a:gd name="connsiteY1" fmla="*/ 0 h 485775"/>
                                      <a:gd name="connsiteX2" fmla="*/ 723900 w 800040"/>
                                      <a:gd name="connsiteY2" fmla="*/ 247650 h 485775"/>
                                      <a:gd name="connsiteX3" fmla="*/ 781050 w 800040"/>
                                      <a:gd name="connsiteY3" fmla="*/ 485775 h 485775"/>
                                      <a:gd name="connsiteX4" fmla="*/ 0 w 800040"/>
                                      <a:gd name="connsiteY4" fmla="*/ 485775 h 485775"/>
                                      <a:gd name="connsiteX5" fmla="*/ 0 w 800040"/>
                                      <a:gd name="connsiteY5" fmla="*/ 0 h 485775"/>
                                      <a:gd name="connsiteX0" fmla="*/ 0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0 w 728714"/>
                                      <a:gd name="connsiteY5" fmla="*/ 0 h 485775"/>
                                      <a:gd name="connsiteX0" fmla="*/ 228716 w 728714"/>
                                      <a:gd name="connsiteY0" fmla="*/ 24765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247650 h 485775"/>
                                      <a:gd name="connsiteX0" fmla="*/ 228716 w 728714"/>
                                      <a:gd name="connsiteY0" fmla="*/ 0 h 485775"/>
                                      <a:gd name="connsiteX1" fmla="*/ 533400 w 728714"/>
                                      <a:gd name="connsiteY1" fmla="*/ 0 h 485775"/>
                                      <a:gd name="connsiteX2" fmla="*/ 723900 w 728714"/>
                                      <a:gd name="connsiteY2" fmla="*/ 247650 h 485775"/>
                                      <a:gd name="connsiteX3" fmla="*/ 476593 w 728714"/>
                                      <a:gd name="connsiteY3" fmla="*/ 485775 h 485775"/>
                                      <a:gd name="connsiteX4" fmla="*/ 0 w 728714"/>
                                      <a:gd name="connsiteY4" fmla="*/ 485775 h 485775"/>
                                      <a:gd name="connsiteX5" fmla="*/ 228716 w 728714"/>
                                      <a:gd name="connsiteY5" fmla="*/ 0 h 4857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28714" h="485775">
                                        <a:moveTo>
                                          <a:pt x="228716" y="0"/>
                                        </a:moveTo>
                                        <a:lnTo>
                                          <a:pt x="533400" y="0"/>
                                        </a:lnTo>
                                        <a:cubicBezTo>
                                          <a:pt x="585787" y="41275"/>
                                          <a:pt x="682625" y="166687"/>
                                          <a:pt x="723900" y="247650"/>
                                        </a:cubicBezTo>
                                        <a:cubicBezTo>
                                          <a:pt x="765175" y="328613"/>
                                          <a:pt x="528981" y="446088"/>
                                          <a:pt x="476593" y="485775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2287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905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80" name="Group 1880"/>
                                <wpg:cNvGrpSpPr/>
                                <wpg:grpSpPr>
                                  <a:xfrm>
                                    <a:off x="0" y="0"/>
                                    <a:ext cx="2724150" cy="2228850"/>
                                    <a:chOff x="0" y="0"/>
                                    <a:chExt cx="2724150" cy="2228850"/>
                                  </a:xfrm>
                                </wpg:grpSpPr>
                                <wpg:grpSp>
                                  <wpg:cNvPr id="1881" name="Group 1881"/>
                                  <wpg:cNvGrpSpPr/>
                                  <wpg:grpSpPr>
                                    <a:xfrm>
                                      <a:off x="0" y="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882" name="Rectangle 188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3" name="Rectangle 188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4" name="Rectangle 188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5" name="Rectangle 188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6" name="Rectangle 188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7" name="Rectangle 188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2" name="Rectangle 332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8" name="Rectangle 608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1" name="Rectangle 631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9" name="Rectangle 639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8" name="Rectangle 1888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89" name="Group 1889"/>
                                  <wpg:cNvGrpSpPr/>
                                  <wpg:grpSpPr>
                                    <a:xfrm>
                                      <a:off x="0" y="2476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890" name="Rectangle 1890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1" name="Rectangle 1891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2" name="Rectangle 1892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3" name="Rectangle 1893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4" name="Rectangle 1894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5" name="Rectangle 1895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6" name="Rectangle 1896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7" name="Rectangle 1897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8" name="Rectangle 1898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9" name="Rectangle 1899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0" name="Rectangle 1900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01" name="Group 1901"/>
                                  <wpg:cNvGrpSpPr/>
                                  <wpg:grpSpPr>
                                    <a:xfrm>
                                      <a:off x="0" y="4953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02" name="Rectangle 190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3" name="Rectangle 190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4" name="Rectangle 190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5" name="Rectangle 190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6" name="Rectangle 190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7" name="Rectangle 190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8" name="Rectangle 190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9" name="Rectangle 190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0" name="Rectangle 1910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1" name="Rectangle 1911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2" name="Rectangle 191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13" name="Group 1913"/>
                                  <wpg:cNvGrpSpPr/>
                                  <wpg:grpSpPr>
                                    <a:xfrm>
                                      <a:off x="0" y="7429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14" name="Rectangle 1914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5" name="Rectangle 191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6" name="Rectangle 191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7" name="Rectangle 191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8" name="Rectangle 191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9" name="Rectangle 191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0" name="Rectangle 192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1" name="Rectangle 1921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2" name="Rectangle 1922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3" name="Rectangle 1923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4" name="Rectangle 1924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5" name="Group 1925"/>
                                  <wpg:cNvGrpSpPr/>
                                  <wpg:grpSpPr>
                                    <a:xfrm>
                                      <a:off x="0" y="9906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26" name="Rectangle 1926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7" name="Rectangle 1927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8" name="Rectangle 1928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9" name="Rectangle 1929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0" name="Rectangle 1930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1" name="Rectangle 1931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2" name="Rectangle 1932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3" name="Rectangle 1933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4" name="Rectangle 1934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5" name="Rectangle 1935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6" name="Rectangle 1936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37" name="Group 1937"/>
                                  <wpg:cNvGrpSpPr/>
                                  <wpg:grpSpPr>
                                    <a:xfrm>
                                      <a:off x="0" y="12382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38" name="Rectangle 1938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9" name="Rectangle 1939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0" name="Rectangle 1940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1" name="Rectangle 1941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2" name="Rectangle 1942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3" name="Rectangle 1943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4" name="Rectangle 1944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5" name="Rectangle 1945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6" name="Rectangle 1946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7" name="Rectangle 1947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8" name="Rectangle 1948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49" name="Group 1949"/>
                                  <wpg:cNvGrpSpPr/>
                                  <wpg:grpSpPr>
                                    <a:xfrm>
                                      <a:off x="0" y="14859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50" name="Rectangle 1950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1" name="Rectangle 1951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2" name="Rectangle 1952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3" name="Rectangle 1953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4" name="Rectangle 1954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5" name="Rectangle 1955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6" name="Rectangle 1956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7" name="Rectangle 1957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8" name="Rectangle 1958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9" name="Rectangle 1959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0" name="Rectangle 1960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61" name="Group 1961"/>
                                  <wpg:cNvGrpSpPr/>
                                  <wpg:grpSpPr>
                                    <a:xfrm>
                                      <a:off x="0" y="17335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62" name="Rectangle 196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3" name="Rectangle 196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4" name="Rectangle 196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5" name="Rectangle 196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6" name="Rectangle 196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7" name="Rectangle 196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8" name="Rectangle 196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9" name="Rectangle 196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0" name="Rectangle 1970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1" name="Rectangle 1971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2" name="Rectangle 197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73" name="Group 1973"/>
                                  <wpg:cNvGrpSpPr/>
                                  <wpg:grpSpPr>
                                    <a:xfrm>
                                      <a:off x="0" y="19812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1974" name="Rectangle 1974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5" name="Rectangle 197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6" name="Rectangle 197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7" name="Rectangle 197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8" name="Rectangle 197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9" name="Rectangle 197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0" name="Rectangle 198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1" name="Rectangle 1981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2" name="Rectangle 1982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3" name="Rectangle 1983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4" name="Rectangle 1984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985" name="Text Box 1985"/>
                              <wps:cNvSpPr txBox="1"/>
                              <wps:spPr>
                                <a:xfrm>
                                  <a:off x="333375" y="485775"/>
                                  <a:ext cx="257175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97B31DB" w14:textId="77777777" w:rsidR="00DA4998" w:rsidRDefault="00DA4998" w:rsidP="00DA499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6" name="Text Box 1986"/>
                              <wps:cNvSpPr txBox="1"/>
                              <wps:spPr>
                                <a:xfrm>
                                  <a:off x="1400175" y="485775"/>
                                  <a:ext cx="257175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4FBDE3C" w14:textId="77777777" w:rsidR="00DA4998" w:rsidRDefault="00DA4998" w:rsidP="00DA499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7" name="Text Box 1987"/>
                              <wps:cNvSpPr txBox="1"/>
                              <wps:spPr>
                                <a:xfrm>
                                  <a:off x="1390650" y="1409700"/>
                                  <a:ext cx="2571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1CD638C" w14:textId="77777777" w:rsidR="00DA4998" w:rsidRDefault="00DA4998" w:rsidP="00DA4998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8" name="Text Box 1988"/>
                              <wps:cNvSpPr txBox="1"/>
                              <wps:spPr>
                                <a:xfrm>
                                  <a:off x="352425" y="1400175"/>
                                  <a:ext cx="2571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423F0A3" w14:textId="77777777" w:rsidR="00DA4998" w:rsidRDefault="00DA4998" w:rsidP="00DA4998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BCAA61" id="Group 1874" o:spid="_x0000_s1035" style="position:absolute;left:0;text-align:left;margin-left:10.65pt;margin-top:11.8pt;width:170.25pt;height:127.5pt;z-index:251758592" coordsize="19558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">
                      <v:group id="Group 1875" o:spid="_x0000_s1036" style="position:absolute;width:19558;height:16002" coordsize="27241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C1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">
                        <v:shape id="Rectangle 139" o:spid="_x0000_s1037" style="position:absolute;left:2667;top:2476;width:7287;height:4858;visibility:visible;mso-wrap-style:square;v-text-anchor:middle" coordsize="728714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" path="m228716,l533400,v52387,41275,149225,166687,190500,247650c765175,328613,528981,446088,476593,485775l,485775,228716,xe" fillcolor="#f79646 [3209]" strokecolor="#385d8a" strokeweight="1.5pt">
                          <v:path arrowok="t" o:connecttype="custom" o:connectlocs="228716,0;533400,0;723900,247650;476593,485775;0,485775;228716,0" o:connectangles="0,0,0,0,0,0"/>
                        </v:shape>
                        <v:shape id="Rectangle 139" o:spid="_x0000_s1038" style="position:absolute;left:17526;top:14859;width:7287;height:4857;rotation:180;visibility:visible;mso-wrap-style:square;v-text-anchor:middle" coordsize="728714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" path="m228716,l533400,v52387,41275,149225,166687,190500,247650c765175,328613,528981,446088,476593,485775l,485775,228716,xe" fillcolor="#f79646 [3209]" strokecolor="#385d8a" strokeweight="1.5pt">
                          <v:path arrowok="t" o:connecttype="custom" o:connectlocs="228716,0;533400,0;723900,247650;476593,485775;0,485775;228716,0" o:connectangles="0,0,0,0,0,0"/>
                        </v:shape>
                        <v:shape id="Rectangle 139" o:spid="_x0000_s1039" style="position:absolute;left:2476;top:14954;width:7287;height:4858;visibility:visible;mso-wrap-style:square;v-text-anchor:middle" coordsize="728714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" path="m228716,l533400,v52387,41275,149225,166687,190500,247650c765175,328613,528981,446088,476593,485775l,485775,228716,xe" fillcolor="#f79646 [3209]" strokecolor="#385d8a" strokeweight="1.5pt">
                          <v:path arrowok="t" o:connecttype="custom" o:connectlocs="228716,0;533400,0;723900,247650;476593,485775;0,485775;228716,0" o:connectangles="0,0,0,0,0,0"/>
                        </v:shape>
                        <v:shape id="Rectangle 139" o:spid="_x0000_s1040" style="position:absolute;left:17430;top:2571;width:7287;height:4858;flip:x;visibility:visible;mso-wrap-style:square;v-text-anchor:middle" coordsize="728714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" path="m228716,l533400,v52387,41275,149225,166687,190500,247650c765175,328613,528981,446088,476593,485775l,485775,228716,xe" fillcolor="#f79646 [3209]" strokecolor="#385d8a" strokeweight="1.5pt">
                          <v:path arrowok="t" o:connecttype="custom" o:connectlocs="228716,0;533400,0;723900,247650;476593,485775;0,485775;228716,0" o:connectangles="0,0,0,0,0,0"/>
                        </v:shape>
                        <v:group id="Group 1880" o:spid="_x0000_s1041" style="position:absolute;width:27241;height:22288" coordsize="27241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          <v:group id="Group 1881" o:spid="_x0000_s1042" style="position:absolute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">
                            <v:rect id="Rectangle 1882" o:spid="_x0000_s104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" filled="f" strokecolor="windowText" strokeweight="1.5pt"/>
                            <v:rect id="Rectangle 1883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" filled="f" strokecolor="windowText" strokeweight="1.5pt"/>
                            <v:rect id="Rectangle 1884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" filled="f" strokecolor="windowText" strokeweight="1.5pt"/>
                            <v:rect id="Rectangle 1885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" filled="f" strokecolor="windowText" strokeweight="1.5pt"/>
                            <v:rect id="Rectangle 1886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" filled="f" strokecolor="windowText" strokeweight="1.5pt"/>
                            <v:rect id="Rectangle 1887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" filled="f" strokecolor="windowText" strokeweight="1.5pt"/>
                            <v:rect id="Rectangle 332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" filled="f" strokecolor="windowText" strokeweight="1.5pt"/>
                            <v:rect id="Rectangle 608" o:spid="_x0000_s105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" filled="f" strokecolor="windowText" strokeweight="1.5pt"/>
                            <v:rect id="Rectangle 631" o:spid="_x0000_s105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" filled="f" strokecolor="windowText" strokeweight="1.5pt"/>
                            <v:rect id="Rectangle 639" o:spid="_x0000_s105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" filled="f" strokecolor="windowText" strokeweight="1.5pt"/>
                            <v:rect id="Rectangle 1888" o:spid="_x0000_s105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" filled="f" strokecolor="windowText" strokeweight="1.5pt"/>
                          </v:group>
                          <v:group id="Group 1889" o:spid="_x0000_s1054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          <v:rect id="Rectangle 1890" o:spid="_x0000_s105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" filled="f" strokecolor="windowText" strokeweight="1.5pt"/>
                            <v:rect id="Rectangle 1891" o:spid="_x0000_s105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" filled="f" strokecolor="windowText" strokeweight="1.5pt"/>
                            <v:rect id="Rectangle 1892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" filled="f" strokecolor="windowText" strokeweight="1.5pt"/>
                            <v:rect id="Rectangle 1893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" filled="f" strokecolor="windowText" strokeweight="1.5pt"/>
                            <v:rect id="Rectangle 1894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" filled="f" strokecolor="windowText" strokeweight="1.5pt"/>
                            <v:rect id="Rectangle 1895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" filled="f" strokecolor="windowText" strokeweight="1.5pt"/>
                            <v:rect id="Rectangle 1896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" filled="f" strokecolor="windowText" strokeweight="1.5pt"/>
                            <v:rect id="Rectangle 1897" o:spid="_x0000_s106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" filled="f" strokecolor="windowText" strokeweight="1.5pt"/>
                            <v:rect id="Rectangle 1898" o:spid="_x0000_s106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" filled="f" strokecolor="windowText" strokeweight="1.5pt"/>
                            <v:rect id="Rectangle 1899" o:spid="_x0000_s106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" filled="f" strokecolor="windowText" strokeweight="1.5pt"/>
                            <v:rect id="Rectangle 1900" o:spid="_x0000_s106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" filled="f" strokecolor="windowText" strokeweight="1.5pt"/>
                          </v:group>
                          <v:group id="Group 1901" o:spid="_x0000_s1066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          <v:rect id="Rectangle 1902" o:spid="_x0000_s106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" filled="f" strokecolor="windowText" strokeweight="1.5pt"/>
                            <v:rect id="Rectangle 1903" o:spid="_x0000_s106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" filled="f" strokecolor="windowText" strokeweight="1.5pt"/>
                            <v:rect id="Rectangle 1904" o:spid="_x0000_s106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" filled="f" strokecolor="windowText" strokeweight="1.5pt"/>
                            <v:rect id="Rectangle 1905" o:spid="_x0000_s107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" filled="f" strokecolor="windowText" strokeweight="1.5pt"/>
                            <v:rect id="Rectangle 1906" o:spid="_x0000_s107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" filled="f" strokecolor="windowText" strokeweight="1.5pt"/>
                            <v:rect id="Rectangle 1907" o:spid="_x0000_s107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" filled="f" strokecolor="windowText" strokeweight="1.5pt"/>
                            <v:rect id="Rectangle 1908" o:spid="_x0000_s107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" filled="f" strokecolor="windowText" strokeweight="1.5pt"/>
                            <v:rect id="Rectangle 1909" o:spid="_x0000_s107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" filled="f" strokecolor="windowText" strokeweight="1.5pt"/>
                            <v:rect id="Rectangle 1910" o:spid="_x0000_s107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" filled="f" strokecolor="windowText" strokeweight="1.5pt"/>
                            <v:rect id="Rectangle 1911" o:spid="_x0000_s107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" filled="f" strokecolor="windowText" strokeweight="1.5pt"/>
                            <v:rect id="Rectangle 1912" o:spid="_x0000_s107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" filled="f" strokecolor="windowText" strokeweight="1.5pt"/>
                          </v:group>
                          <v:group id="Group 1913" o:spid="_x0000_s1078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      <v:rect id="Rectangle 1914" o:spid="_x0000_s107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" filled="f" strokecolor="windowText" strokeweight="1.5pt"/>
                            <v:rect id="Rectangle 1915" o:spid="_x0000_s108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" filled="f" strokecolor="windowText" strokeweight="1.5pt"/>
                            <v:rect id="Rectangle 1916" o:spid="_x0000_s108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" filled="f" strokecolor="windowText" strokeweight="1.5pt"/>
                            <v:rect id="Rectangle 1917" o:spid="_x0000_s108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" filled="f" strokecolor="windowText" strokeweight="1.5pt"/>
                            <v:rect id="Rectangle 1918" o:spid="_x0000_s108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" filled="f" strokecolor="windowText" strokeweight="1.5pt"/>
                            <v:rect id="Rectangle 1919" o:spid="_x0000_s108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" filled="f" strokecolor="windowText" strokeweight="1.5pt"/>
                            <v:rect id="Rectangle 1920" o:spid="_x0000_s108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" filled="f" strokecolor="windowText" strokeweight="1.5pt"/>
                            <v:rect id="Rectangle 1921" o:spid="_x0000_s108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" filled="f" strokecolor="windowText" strokeweight="1.5pt"/>
                            <v:rect id="Rectangle 1922" o:spid="_x0000_s108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" filled="f" strokecolor="windowText" strokeweight="1.5pt"/>
                            <v:rect id="Rectangle 1923" o:spid="_x0000_s108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" filled="f" strokecolor="windowText" strokeweight="1.5pt"/>
                            <v:rect id="Rectangle 1924" o:spid="_x0000_s108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" filled="f" strokecolor="windowText" strokeweight="1.5pt"/>
                          </v:group>
                          <v:group id="Group 1925" o:spid="_x0000_s1090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      <v:rect id="Rectangle 1926" o:spid="_x0000_s109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" filled="f" strokecolor="windowText" strokeweight="1.5pt"/>
                            <v:rect id="Rectangle 1927" o:spid="_x0000_s109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" filled="f" strokecolor="windowText" strokeweight="1.5pt"/>
                            <v:rect id="Rectangle 1928" o:spid="_x0000_s109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" filled="f" strokecolor="windowText" strokeweight="1.5pt"/>
                            <v:rect id="Rectangle 1929" o:spid="_x0000_s109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" filled="f" strokecolor="windowText" strokeweight="1.5pt"/>
                            <v:rect id="Rectangle 1930" o:spid="_x0000_s109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" filled="f" strokecolor="windowText" strokeweight="1.5pt"/>
                            <v:rect id="Rectangle 1931" o:spid="_x0000_s109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" filled="f" strokecolor="windowText" strokeweight="1.5pt"/>
                            <v:rect id="Rectangle 1932" o:spid="_x0000_s109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" filled="f" strokecolor="windowText" strokeweight="1.5pt"/>
                            <v:rect id="Rectangle 1933" o:spid="_x0000_s109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" filled="f" strokecolor="windowText" strokeweight="1.5pt"/>
                            <v:rect id="Rectangle 1934" o:spid="_x0000_s109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" filled="f" strokecolor="windowText" strokeweight="1.5pt"/>
                            <v:rect id="Rectangle 1935" o:spid="_x0000_s110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" filled="f" strokecolor="windowText" strokeweight="1.5pt"/>
                            <v:rect id="Rectangle 1936" o:spid="_x0000_s110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" filled="f" strokecolor="windowText" strokeweight="1.5pt"/>
                          </v:group>
                          <v:group id="Group 1937" o:spid="_x0000_s1102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      <v:rect id="Rectangle 1938" o:spid="_x0000_s110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" filled="f" strokecolor="windowText" strokeweight="1.5pt"/>
                            <v:rect id="Rectangle 1939" o:spid="_x0000_s110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" filled="f" strokecolor="windowText" strokeweight="1.5pt"/>
                            <v:rect id="Rectangle 1940" o:spid="_x0000_s110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" filled="f" strokecolor="windowText" strokeweight="1.5pt"/>
                            <v:rect id="Rectangle 1941" o:spid="_x0000_s110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" filled="f" strokecolor="windowText" strokeweight="1.5pt"/>
                            <v:rect id="Rectangle 1942" o:spid="_x0000_s110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" filled="f" strokecolor="windowText" strokeweight="1.5pt"/>
                            <v:rect id="Rectangle 1943" o:spid="_x0000_s110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" filled="f" strokecolor="windowText" strokeweight="1.5pt"/>
                            <v:rect id="Rectangle 1944" o:spid="_x0000_s110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" filled="f" strokecolor="windowText" strokeweight="1.5pt"/>
                            <v:rect id="Rectangle 1945" o:spid="_x0000_s111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" filled="f" strokecolor="windowText" strokeweight="1.5pt"/>
                            <v:rect id="Rectangle 1946" o:spid="_x0000_s111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" filled="f" strokecolor="windowText" strokeweight="1.5pt"/>
                            <v:rect id="Rectangle 1947" o:spid="_x0000_s111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" filled="f" strokecolor="windowText" strokeweight="1.5pt"/>
                            <v:rect id="Rectangle 1948" o:spid="_x0000_s111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" filled="f" strokecolor="windowText" strokeweight="1.5pt"/>
                          </v:group>
                          <v:group id="Group 1949" o:spid="_x0000_s1114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          <v:rect id="Rectangle 1950" o:spid="_x0000_s111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" filled="f" strokecolor="windowText" strokeweight="1.5pt"/>
                            <v:rect id="Rectangle 1951" o:spid="_x0000_s111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" filled="f" strokecolor="windowText" strokeweight="1.5pt"/>
                            <v:rect id="Rectangle 1952" o:spid="_x0000_s111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" filled="f" strokecolor="windowText" strokeweight="1.5pt"/>
                            <v:rect id="Rectangle 1953" o:spid="_x0000_s111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" filled="f" strokecolor="windowText" strokeweight="1.5pt"/>
                            <v:rect id="Rectangle 1954" o:spid="_x0000_s111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" filled="f" strokecolor="windowText" strokeweight="1.5pt"/>
                            <v:rect id="Rectangle 1955" o:spid="_x0000_s112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" filled="f" strokecolor="windowText" strokeweight="1.5pt"/>
                            <v:rect id="Rectangle 1956" o:spid="_x0000_s112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" filled="f" strokecolor="windowText" strokeweight="1.5pt"/>
                            <v:rect id="Rectangle 1957" o:spid="_x0000_s112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" filled="f" strokecolor="windowText" strokeweight="1.5pt"/>
                            <v:rect id="Rectangle 1958" o:spid="_x0000_s112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" filled="f" strokecolor="windowText" strokeweight="1.5pt"/>
                            <v:rect id="Rectangle 1959" o:spid="_x0000_s112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" filled="f" strokecolor="windowText" strokeweight="1.5pt"/>
                            <v:rect id="Rectangle 1960" o:spid="_x0000_s112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" filled="f" strokecolor="windowText" strokeweight="1.5pt"/>
                          </v:group>
                          <v:group id="Group 1961" o:spid="_x0000_s1126" style="position:absolute;top:17335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      <v:rect id="Rectangle 1962" o:spid="_x0000_s112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" filled="f" strokecolor="windowText" strokeweight="1.5pt"/>
                            <v:rect id="Rectangle 1963" o:spid="_x0000_s112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" filled="f" strokecolor="windowText" strokeweight="1.5pt"/>
                            <v:rect id="Rectangle 1964" o:spid="_x0000_s112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" filled="f" strokecolor="windowText" strokeweight="1.5pt"/>
                            <v:rect id="Rectangle 1965" o:spid="_x0000_s113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" filled="f" strokecolor="windowText" strokeweight="1.5pt"/>
                            <v:rect id="Rectangle 1966" o:spid="_x0000_s113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" filled="f" strokecolor="windowText" strokeweight="1.5pt"/>
                            <v:rect id="Rectangle 1967" o:spid="_x0000_s113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" filled="f" strokecolor="windowText" strokeweight="1.5pt"/>
                            <v:rect id="Rectangle 1968" o:spid="_x0000_s113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" filled="f" strokecolor="windowText" strokeweight="1.5pt"/>
                            <v:rect id="Rectangle 1969" o:spid="_x0000_s113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" filled="f" strokecolor="windowText" strokeweight="1.5pt"/>
                            <v:rect id="Rectangle 1970" o:spid="_x0000_s113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" filled="f" strokecolor="windowText" strokeweight="1.5pt"/>
                            <v:rect id="Rectangle 1971" o:spid="_x0000_s113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" filled="f" strokecolor="windowText" strokeweight="1.5pt"/>
                            <v:rect id="Rectangle 1972" o:spid="_x0000_s113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" filled="f" strokecolor="windowText" strokeweight="1.5pt"/>
                          </v:group>
                          <v:group id="Group 1973" o:spid="_x0000_s1138" style="position:absolute;top:19812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      <v:rect id="Rectangle 1974" o:spid="_x0000_s113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" filled="f" strokecolor="windowText" strokeweight="1.5pt"/>
                            <v:rect id="Rectangle 1975" o:spid="_x0000_s114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" filled="f" strokecolor="windowText" strokeweight="1.5pt"/>
                            <v:rect id="Rectangle 1976" o:spid="_x0000_s114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" filled="f" strokecolor="windowText" strokeweight="1.5pt"/>
                            <v:rect id="Rectangle 1977" o:spid="_x0000_s114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" filled="f" strokecolor="windowText" strokeweight="1.5pt"/>
                            <v:rect id="Rectangle 1978" o:spid="_x0000_s114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" filled="f" strokecolor="windowText" strokeweight="1.5pt"/>
                            <v:rect id="Rectangle 1979" o:spid="_x0000_s114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" filled="f" strokecolor="windowText" strokeweight="1.5pt"/>
                            <v:rect id="Rectangle 1980" o:spid="_x0000_s114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" filled="f" strokecolor="windowText" strokeweight="1.5pt"/>
                            <v:rect id="Rectangle 1981" o:spid="_x0000_s114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" filled="f" strokecolor="windowText" strokeweight="1.5pt"/>
                            <v:rect id="Rectangle 1982" o:spid="_x0000_s114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" filled="f" strokecolor="windowText" strokeweight="1.5pt"/>
                            <v:rect id="Rectangle 1983" o:spid="_x0000_s114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" filled="f" strokecolor="windowText" strokeweight="1.5pt"/>
                            <v:rect id="Rectangle 1984" o:spid="_x0000_s114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" filled="f" strokecolor="windowText" strokeweight="1.5pt"/>
                          </v:group>
                        </v:group>
                      </v:group>
                      <v:shape id="Text Box 1985" o:spid="_x0000_s1150" type="#_x0000_t202" style="position:absolute;left:3333;top:4857;width:257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" filled="f" stroked="f" strokeweight="1.5pt">
                        <v:textbox>
                          <w:txbxContent>
                            <w:p w14:paraId="497B31DB" w14:textId="77777777" w:rsidR="00DA4998" w:rsidRDefault="00DA4998" w:rsidP="00DA4998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86" o:spid="_x0000_s1151" type="#_x0000_t202" style="position:absolute;left:14001;top:4857;width:257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" filled="f" stroked="f" strokeweight="1.5pt">
                        <v:textbox>
                          <w:txbxContent>
                            <w:p w14:paraId="74FBDE3C" w14:textId="77777777" w:rsidR="00DA4998" w:rsidRDefault="00DA4998" w:rsidP="00DA4998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87" o:spid="_x0000_s1152" type="#_x0000_t202" style="position:absolute;left:13906;top:14097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" filled="f" stroked="f" strokeweight="1.5pt">
                        <v:textbox>
                          <w:txbxContent>
                            <w:p w14:paraId="21CD638C" w14:textId="77777777" w:rsidR="00DA4998" w:rsidRDefault="00DA4998" w:rsidP="00DA4998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88" o:spid="_x0000_s1153" type="#_x0000_t202" style="position:absolute;left:3524;top:14001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" filled="f" stroked="f" strokeweight="1.5pt">
                        <v:textbox>
                          <w:txbxContent>
                            <w:p w14:paraId="0423F0A3" w14:textId="77777777" w:rsidR="00DA4998" w:rsidRDefault="00DA4998" w:rsidP="00DA4998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rtl/>
                <w:lang w:bidi="fa-IR"/>
              </w:rPr>
              <w:t>در هر مورد چه تبدیلی صورت گرفته است؟</w:t>
            </w:r>
          </w:p>
          <w:p w14:paraId="6E6B7FEF" w14:textId="77777777" w:rsidR="00DA4998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w:t xml:space="preserve">الف) </w:t>
            </w:r>
            <w:r w:rsidRPr="00A4643A">
              <w:rPr>
                <w:noProof/>
                <w:szCs w:val="28"/>
                <w:lang w:bidi="fa-IR"/>
              </w:rPr>
              <w:t>A</w:t>
            </w:r>
            <w:r>
              <w:rPr>
                <w:rFonts w:hint="cs"/>
                <w:noProof/>
                <w:sz w:val="20"/>
                <w:rtl/>
                <w:lang w:bidi="fa-IR"/>
              </w:rPr>
              <w:t xml:space="preserve"> به </w:t>
            </w:r>
            <w:r w:rsidRPr="00A4643A">
              <w:rPr>
                <w:noProof/>
                <w:szCs w:val="28"/>
                <w:lang w:bidi="fa-IR"/>
              </w:rPr>
              <w:t>B</w:t>
            </w:r>
            <w:r w:rsidRPr="00A4643A">
              <w:rPr>
                <w:rFonts w:hint="cs"/>
                <w:noProof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0"/>
                <w:rtl/>
                <w:lang w:bidi="fa-IR"/>
              </w:rPr>
              <w:t xml:space="preserve">تبدیل شده </w:t>
            </w:r>
            <w:r w:rsidRPr="00A4643A">
              <w:rPr>
                <w:rFonts w:hint="cs"/>
                <w:noProof/>
                <w:rtl/>
                <w:lang w:bidi="fa-IR"/>
              </w:rPr>
              <w:t>است</w:t>
            </w:r>
            <w:r>
              <w:rPr>
                <w:rFonts w:hint="cs"/>
                <w:noProof/>
                <w:sz w:val="20"/>
                <w:rtl/>
                <w:lang w:bidi="fa-IR"/>
              </w:rPr>
              <w:t>؟</w:t>
            </w:r>
          </w:p>
          <w:p w14:paraId="2D17DB14" w14:textId="77777777" w:rsidR="00DA4998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w:t xml:space="preserve">ب) </w:t>
            </w:r>
            <w:r>
              <w:rPr>
                <w:noProof/>
                <w:sz w:val="20"/>
                <w:lang w:bidi="fa-IR"/>
              </w:rPr>
              <w:t xml:space="preserve"> </w:t>
            </w:r>
            <w:r w:rsidRPr="00B6626F">
              <w:rPr>
                <w:noProof/>
                <w:szCs w:val="28"/>
                <w:lang w:bidi="fa-IR"/>
              </w:rPr>
              <w:t>A</w:t>
            </w:r>
            <w:r>
              <w:rPr>
                <w:rFonts w:hint="cs"/>
                <w:noProof/>
                <w:sz w:val="20"/>
                <w:rtl/>
                <w:lang w:bidi="fa-IR"/>
              </w:rPr>
              <w:t xml:space="preserve"> به</w:t>
            </w:r>
            <w:r>
              <w:rPr>
                <w:noProof/>
                <w:sz w:val="20"/>
                <w:lang w:bidi="fa-IR"/>
              </w:rPr>
              <w:t xml:space="preserve"> </w:t>
            </w:r>
            <w:r w:rsidRPr="00B6626F">
              <w:rPr>
                <w:noProof/>
                <w:szCs w:val="28"/>
                <w:lang w:bidi="fa-IR"/>
              </w:rPr>
              <w:t>C</w:t>
            </w:r>
            <w:r>
              <w:rPr>
                <w:rFonts w:hint="cs"/>
                <w:noProof/>
                <w:sz w:val="20"/>
                <w:rtl/>
                <w:lang w:bidi="fa-IR"/>
              </w:rPr>
              <w:t>تبدیل شده است؟</w:t>
            </w:r>
          </w:p>
          <w:p w14:paraId="073C4D6F" w14:textId="77777777" w:rsidR="00DA4998" w:rsidRPr="00B6626F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w:t xml:space="preserve">ج) </w:t>
            </w:r>
            <w:r>
              <w:rPr>
                <w:noProof/>
                <w:szCs w:val="28"/>
                <w:lang w:bidi="fa-IR"/>
              </w:rPr>
              <w:t>A</w:t>
            </w:r>
            <w:r>
              <w:rPr>
                <w:rFonts w:hint="cs"/>
                <w:noProof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به </w:t>
            </w:r>
            <w:r w:rsidRPr="00B6626F">
              <w:rPr>
                <w:noProof/>
                <w:szCs w:val="28"/>
                <w:lang w:bidi="fa-IR"/>
              </w:rPr>
              <w:t xml:space="preserve">D </w:t>
            </w:r>
            <w:r>
              <w:rPr>
                <w:rFonts w:hint="cs"/>
                <w:noProof/>
                <w:rtl/>
                <w:lang w:bidi="fa-IR"/>
              </w:rPr>
              <w:t xml:space="preserve"> تبدیل شده است؟</w:t>
            </w:r>
          </w:p>
          <w:p w14:paraId="2F735386" w14:textId="77777777" w:rsidR="00DA4998" w:rsidRPr="00B6626F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w:t xml:space="preserve">د) </w:t>
            </w:r>
            <w:r>
              <w:rPr>
                <w:noProof/>
                <w:szCs w:val="28"/>
                <w:lang w:bidi="fa-IR"/>
              </w:rPr>
              <w:t>C</w:t>
            </w:r>
            <w:r>
              <w:rPr>
                <w:rFonts w:hint="cs"/>
                <w:noProof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به </w:t>
            </w:r>
            <w:r w:rsidRPr="00B6626F">
              <w:rPr>
                <w:noProof/>
                <w:szCs w:val="28"/>
                <w:lang w:bidi="fa-IR"/>
              </w:rPr>
              <w:t>B</w:t>
            </w:r>
            <w:r>
              <w:rPr>
                <w:rFonts w:hint="cs"/>
                <w:noProof/>
                <w:rtl/>
                <w:lang w:bidi="fa-IR"/>
              </w:rPr>
              <w:t xml:space="preserve"> تبدیل شده است؟</w:t>
            </w:r>
          </w:p>
          <w:p w14:paraId="7657F7FE" w14:textId="77777777" w:rsidR="00DA4998" w:rsidRDefault="00DA4998" w:rsidP="00DA4998">
            <w:pPr>
              <w:tabs>
                <w:tab w:val="center" w:pos="4950"/>
                <w:tab w:val="right" w:pos="9900"/>
              </w:tabs>
              <w:rPr>
                <w:noProof/>
                <w:sz w:val="20"/>
                <w:rtl/>
                <w:lang w:bidi="fa-IR"/>
              </w:rPr>
            </w:pPr>
            <w:r>
              <w:rPr>
                <w:noProof/>
                <w:sz w:val="20"/>
                <w:rtl/>
                <w:lang w:bidi="fa-IR"/>
              </w:rPr>
              <w:t xml:space="preserve"> </w:t>
            </w:r>
          </w:p>
          <w:p w14:paraId="27D1D3F2" w14:textId="77777777" w:rsidR="00DA4998" w:rsidRDefault="00DA4998" w:rsidP="00DA4998">
            <w:pPr>
              <w:rPr>
                <w:noProof/>
                <w:rtl/>
              </w:rPr>
            </w:pPr>
          </w:p>
          <w:p w14:paraId="452D022A" w14:textId="77777777" w:rsidR="006212E5" w:rsidRPr="00CB033D" w:rsidRDefault="006212E5" w:rsidP="00DA4998">
            <w:pPr>
              <w:tabs>
                <w:tab w:val="left" w:pos="1832"/>
                <w:tab w:val="left" w:pos="3488"/>
              </w:tabs>
              <w:rPr>
                <w:sz w:val="16"/>
                <w:szCs w:val="16"/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6AB8DAE6" w14:textId="784BEFA8" w:rsidR="008547AA" w:rsidRPr="00D84F52" w:rsidRDefault="00F61FBB" w:rsidP="001E37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70E12" w:rsidRPr="00D84F52" w14:paraId="000BD949" w14:textId="77777777" w:rsidTr="001E37D3">
        <w:tc>
          <w:tcPr>
            <w:tcW w:w="569" w:type="dxa"/>
          </w:tcPr>
          <w:p w14:paraId="6EF102A0" w14:textId="4AFF3148" w:rsidR="00370E12" w:rsidRDefault="001F4AB9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9426" w:type="dxa"/>
          </w:tcPr>
          <w:p w14:paraId="108068B8" w14:textId="77777777" w:rsidR="00F61FBB" w:rsidRDefault="00F61FBB" w:rsidP="00F61FBB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0C1A8668" wp14:editId="33DD2F8B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228600</wp:posOffset>
                      </wp:positionV>
                      <wp:extent cx="2203450" cy="1292225"/>
                      <wp:effectExtent l="0" t="0" r="25400" b="22225"/>
                      <wp:wrapNone/>
                      <wp:docPr id="1998" name="Group 1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3450" cy="1292225"/>
                                <a:chOff x="0" y="0"/>
                                <a:chExt cx="2203450" cy="1292225"/>
                              </a:xfrm>
                            </wpg:grpSpPr>
                            <wpg:grpSp>
                              <wpg:cNvPr id="1992" name="Group 1992"/>
                              <wpg:cNvGrpSpPr/>
                              <wpg:grpSpPr>
                                <a:xfrm>
                                  <a:off x="247650" y="47625"/>
                                  <a:ext cx="1955800" cy="1244600"/>
                                  <a:chOff x="0" y="0"/>
                                  <a:chExt cx="1955800" cy="1244600"/>
                                </a:xfrm>
                              </wpg:grpSpPr>
                              <wpg:grpSp>
                                <wpg:cNvPr id="338" name="Group 338"/>
                                <wpg:cNvGrpSpPr/>
                                <wpg:grpSpPr>
                                  <a:xfrm>
                                    <a:off x="0" y="0"/>
                                    <a:ext cx="1955800" cy="1244600"/>
                                    <a:chOff x="0" y="0"/>
                                    <a:chExt cx="2724150" cy="1733550"/>
                                  </a:xfrm>
                                </wpg:grpSpPr>
                                <wpg:grpSp>
                                  <wpg:cNvPr id="339" name="Group 339"/>
                                  <wpg:cNvGrpSpPr/>
                                  <wpg:grpSpPr>
                                    <a:xfrm>
                                      <a:off x="0" y="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340" name="Rectangle 340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1" name="Rectangle 341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2" name="Rectangle 342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Rectangle 345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8" name="Rectangle 348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9" name="Rectangle 349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0" name="Rectangle 350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1" name="Group 351"/>
                                  <wpg:cNvGrpSpPr/>
                                  <wpg:grpSpPr>
                                    <a:xfrm>
                                      <a:off x="0" y="2476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352" name="Rectangle 35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3" name="Rectangle 35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4" name="Rectangle 35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5" name="Rectangle 35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6" name="Rectangle 35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7" name="Rectangle 35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8" name="Rectangle 35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Rectangle 35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Rectangle 360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1" name="Rectangle 361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2" name="Rectangle 36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3" name="Group 363"/>
                                  <wpg:cNvGrpSpPr/>
                                  <wpg:grpSpPr>
                                    <a:xfrm>
                                      <a:off x="0" y="4953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364" name="Rectangle 364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5" name="Rectangle 36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6" name="Rectangle 36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7" name="Rectangle 36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8" name="Rectangle 36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9" name="Rectangle 36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0" name="Rectangle 37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1" name="Rectangle 371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2" name="Rectangle 372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3" name="Rectangle 373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4" name="Rectangle 374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5" name="Group 375"/>
                                  <wpg:cNvGrpSpPr/>
                                  <wpg:grpSpPr>
                                    <a:xfrm>
                                      <a:off x="0" y="7429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376" name="Rectangle 376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7" name="Rectangle 377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8" name="Rectangle 378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9" name="Rectangle 379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" name="Rectangle 380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" name="Rectangle 381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2" name="Rectangle 382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3" name="Rectangle 383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4" name="Rectangle 384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5" name="Rectangle 385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6" name="Rectangle 386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7" name="Group 387"/>
                                  <wpg:cNvGrpSpPr/>
                                  <wpg:grpSpPr>
                                    <a:xfrm>
                                      <a:off x="0" y="9906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388" name="Rectangle 388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9" name="Rectangle 389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0" name="Rectangle 390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1" name="Rectangle 391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2" name="Rectangle 392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3" name="Rectangle 393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4" name="Rectangle 394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5" name="Rectangle 395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6" name="Rectangle 396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7" name="Rectangle 397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8" name="Rectangle 398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9" name="Group 399"/>
                                  <wpg:cNvGrpSpPr/>
                                  <wpg:grpSpPr>
                                    <a:xfrm>
                                      <a:off x="0" y="123825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400" name="Rectangle 400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Rectangle 401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2" name="Rectangle 402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3" name="Rectangle 403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4" name="Rectangle 404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Rectangle 405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6" name="Rectangle 406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7" name="Rectangle 407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8" name="Rectangle 408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9" name="Rectangle 409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" name="Rectangle 410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1" name="Group 411"/>
                                  <wpg:cNvGrpSpPr/>
                                  <wpg:grpSpPr>
                                    <a:xfrm>
                                      <a:off x="0" y="1485900"/>
                                      <a:ext cx="2724150" cy="247650"/>
                                      <a:chOff x="0" y="0"/>
                                      <a:chExt cx="2724150" cy="247650"/>
                                    </a:xfrm>
                                  </wpg:grpSpPr>
                                  <wps:wsp>
                                    <wps:cNvPr id="412" name="Rectangle 41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3" name="Rectangle 41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4" name="Rectangle 41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5" name="Rectangle 41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6" name="Rectangle 41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7" name="Rectangle 41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8" name="Rectangle 41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9" name="Rectangle 41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0" name="Rectangle 420"/>
                                    <wps:cNvSpPr/>
                                    <wps:spPr>
                                      <a:xfrm>
                                        <a:off x="22288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1" name="Rectangle 421"/>
                                    <wps:cNvSpPr/>
                                    <wps:spPr>
                                      <a:xfrm>
                                        <a:off x="24765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2" name="Rectangle 42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89" name="Flowchart: Manual Input 1989"/>
                                <wps:cNvSpPr/>
                                <wps:spPr>
                                  <a:xfrm rot="5400000">
                                    <a:off x="180975" y="9525"/>
                                    <a:ext cx="349885" cy="693420"/>
                                  </a:xfrm>
                                  <a:custGeom>
                                    <a:avLst/>
                                    <a:gdLst>
                                      <a:gd name="connsiteX0" fmla="*/ 0 w 10000"/>
                                      <a:gd name="connsiteY0" fmla="*/ 2000 h 10000"/>
                                      <a:gd name="connsiteX1" fmla="*/ 10000 w 10000"/>
                                      <a:gd name="connsiteY1" fmla="*/ 0 h 10000"/>
                                      <a:gd name="connsiteX2" fmla="*/ 10000 w 10000"/>
                                      <a:gd name="connsiteY2" fmla="*/ 10000 h 10000"/>
                                      <a:gd name="connsiteX3" fmla="*/ 0 w 10000"/>
                                      <a:gd name="connsiteY3" fmla="*/ 10000 h 10000"/>
                                      <a:gd name="connsiteX4" fmla="*/ 0 w 10000"/>
                                      <a:gd name="connsiteY4" fmla="*/ 2000 h 10000"/>
                                      <a:gd name="connsiteX0" fmla="*/ 0 w 10060"/>
                                      <a:gd name="connsiteY0" fmla="*/ 3333 h 10000"/>
                                      <a:gd name="connsiteX1" fmla="*/ 10060 w 10060"/>
                                      <a:gd name="connsiteY1" fmla="*/ 0 h 10000"/>
                                      <a:gd name="connsiteX2" fmla="*/ 10060 w 10060"/>
                                      <a:gd name="connsiteY2" fmla="*/ 10000 h 10000"/>
                                      <a:gd name="connsiteX3" fmla="*/ 60 w 10060"/>
                                      <a:gd name="connsiteY3" fmla="*/ 10000 h 10000"/>
                                      <a:gd name="connsiteX4" fmla="*/ 0 w 10060"/>
                                      <a:gd name="connsiteY4" fmla="*/ 3333 h 10000"/>
                                      <a:gd name="connsiteX0" fmla="*/ 0 w 10060"/>
                                      <a:gd name="connsiteY0" fmla="*/ 5625 h 12292"/>
                                      <a:gd name="connsiteX1" fmla="*/ 9971 w 10060"/>
                                      <a:gd name="connsiteY1" fmla="*/ 0 h 12292"/>
                                      <a:gd name="connsiteX2" fmla="*/ 10060 w 10060"/>
                                      <a:gd name="connsiteY2" fmla="*/ 12292 h 12292"/>
                                      <a:gd name="connsiteX3" fmla="*/ 60 w 10060"/>
                                      <a:gd name="connsiteY3" fmla="*/ 12292 h 12292"/>
                                      <a:gd name="connsiteX4" fmla="*/ 0 w 10060"/>
                                      <a:gd name="connsiteY4" fmla="*/ 5625 h 12292"/>
                                      <a:gd name="connsiteX0" fmla="*/ 0 w 10068"/>
                                      <a:gd name="connsiteY0" fmla="*/ 7072 h 13739"/>
                                      <a:gd name="connsiteX1" fmla="*/ 10060 w 10068"/>
                                      <a:gd name="connsiteY1" fmla="*/ 0 h 13739"/>
                                      <a:gd name="connsiteX2" fmla="*/ 10060 w 10068"/>
                                      <a:gd name="connsiteY2" fmla="*/ 13739 h 13739"/>
                                      <a:gd name="connsiteX3" fmla="*/ 60 w 10068"/>
                                      <a:gd name="connsiteY3" fmla="*/ 13739 h 13739"/>
                                      <a:gd name="connsiteX4" fmla="*/ 0 w 10068"/>
                                      <a:gd name="connsiteY4" fmla="*/ 7072 h 1373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068" h="13739">
                                        <a:moveTo>
                                          <a:pt x="0" y="7072"/>
                                        </a:moveTo>
                                        <a:lnTo>
                                          <a:pt x="10060" y="0"/>
                                        </a:lnTo>
                                        <a:cubicBezTo>
                                          <a:pt x="10090" y="4097"/>
                                          <a:pt x="10030" y="9642"/>
                                          <a:pt x="10060" y="13739"/>
                                        </a:cubicBezTo>
                                        <a:lnTo>
                                          <a:pt x="60" y="13739"/>
                                        </a:lnTo>
                                        <a:cubicBezTo>
                                          <a:pt x="40" y="11517"/>
                                          <a:pt x="20" y="9294"/>
                                          <a:pt x="0" y="707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94" name="Text Box 1994"/>
                              <wps:cNvSpPr txBox="1"/>
                              <wps:spPr>
                                <a:xfrm>
                                  <a:off x="19050" y="457200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37FFA3" w14:textId="77777777" w:rsidR="00F61FBB" w:rsidRDefault="00F61FBB" w:rsidP="00F61FB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5" name="Text Box 1995"/>
                              <wps:cNvSpPr txBox="1"/>
                              <wps:spPr>
                                <a:xfrm>
                                  <a:off x="0" y="47625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F8CEC2" w14:textId="77777777" w:rsidR="00F61FBB" w:rsidRDefault="00F61FBB" w:rsidP="00F61FBB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6" name="Text Box 1996"/>
                              <wps:cNvSpPr txBox="1"/>
                              <wps:spPr>
                                <a:xfrm>
                                  <a:off x="514350" y="0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6D6CEA" w14:textId="77777777" w:rsidR="00F61FBB" w:rsidRDefault="00F61FBB" w:rsidP="00F61FBB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7" name="Text Box 1997"/>
                              <wps:cNvSpPr txBox="1"/>
                              <wps:spPr>
                                <a:xfrm>
                                  <a:off x="876300" y="514350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E58E43" w14:textId="77777777" w:rsidR="00F61FBB" w:rsidRDefault="00F61FBB" w:rsidP="00F61FBB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1A8668" id="Group 1998" o:spid="_x0000_s1154" style="position:absolute;left:0;text-align:left;margin-left:6.15pt;margin-top:18pt;width:173.5pt;height:101.75pt;z-index:251760640;mso-width-relative:margin;mso-height-relative:margin" coordsize="22034,1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">
                      <v:group id="Group 1992" o:spid="_x0000_s1155" style="position:absolute;left:2476;top:476;width:19558;height:12446" coordsize="19558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Gm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0yE8vwknyMUDAAD//wMAUEsBAi0AFAAGAAgAAAAhANvh9svuAAAAhQEAABMAAAAAAAAAAAAA&#10;AAAAAAAAAFtDb250ZW50X1R5cGVzXS54bWxQSwECLQAUAAYACAAAACEAWvQsW78AAAAVAQAACwAA&#10;AAAAAAAAAAAAAAAfAQAAX3JlbHMvLnJlbHNQSwECLQAUAAYACAAAACEAWPGRpsMAAADdAAAADwAA&#10;AAAAAAAAAAAAAAAHAgAAZHJzL2Rvd25yZXYueG1sUEsFBgAAAAADAAMAtwAAAPcCAAAAAA==&#10;">
                        <v:group id="Group 338" o:spid="_x0000_s1156" style="position:absolute;width:19558;height:12446" coordsize="27241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<v:group id="Group 339" o:spid="_x0000_s1157" style="position:absolute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  <v:rect id="Rectangle 340" o:spid="_x0000_s1158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" filled="f" strokecolor="black [3213]" strokeweight="1.5pt"/>
                            <v:rect id="Rectangle 341" o:spid="_x0000_s11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Z0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" filled="f" strokecolor="black [3213]" strokeweight="1.5pt"/>
                            <v:rect id="Rectangle 342" o:spid="_x0000_s11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" filled="f" strokecolor="black [3213]" strokeweight="1.5pt"/>
                            <v:rect id="Rectangle 343" o:spid="_x0000_s11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" filled="f" strokecolor="black [3213]" strokeweight="1.5pt"/>
                            <v:rect id="Rectangle 344" o:spid="_x0000_s11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" filled="f" strokecolor="black [3213]" strokeweight="1.5pt"/>
                            <v:rect id="Rectangle 345" o:spid="_x0000_s11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" filled="f" strokecolor="black [3213]" strokeweight="1.5pt"/>
                            <v:rect id="Rectangle 346" o:spid="_x0000_s11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" filled="f" strokecolor="black [3213]" strokeweight="1.5pt"/>
                            <v:rect id="Rectangle 347" o:spid="_x0000_s1165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" filled="f" strokecolor="black [3213]" strokeweight="1.5pt"/>
                            <v:rect id="Rectangle 348" o:spid="_x0000_s1166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" filled="f" strokecolor="black [3213]" strokeweight="1.5pt"/>
                            <v:rect id="Rectangle 349" o:spid="_x0000_s1167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" filled="f" strokecolor="black [3213]" strokeweight="1.5pt"/>
                            <v:rect id="Rectangle 350" o:spid="_x0000_s1168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" filled="f" strokecolor="black [3213]" strokeweight="1.5pt"/>
                          </v:group>
                          <v:group id="Group 351" o:spid="_x0000_s1169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  <v:rect id="Rectangle 352" o:spid="_x0000_s1170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" filled="f" strokecolor="black [3213]" strokeweight="1.5pt"/>
                            <v:rect id="Rectangle 353" o:spid="_x0000_s117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" filled="f" strokecolor="black [3213]" strokeweight="1.5pt"/>
                            <v:rect id="Rectangle 354" o:spid="_x0000_s117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" filled="f" strokecolor="black [3213]" strokeweight="1.5pt"/>
                            <v:rect id="Rectangle 355" o:spid="_x0000_s117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" filled="f" strokecolor="black [3213]" strokeweight="1.5pt"/>
                            <v:rect id="Rectangle 356" o:spid="_x0000_s117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" filled="f" strokecolor="black [3213]" strokeweight="1.5pt"/>
                            <v:rect id="Rectangle 357" o:spid="_x0000_s117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" filled="f" strokecolor="black [3213]" strokeweight="1.5pt"/>
                            <v:rect id="Rectangle 358" o:spid="_x0000_s117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" filled="f" strokecolor="black [3213]" strokeweight="1.5pt"/>
                            <v:rect id="Rectangle 359" o:spid="_x0000_s117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" filled="f" strokecolor="black [3213]" strokeweight="1.5pt"/>
                            <v:rect id="Rectangle 360" o:spid="_x0000_s1178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" filled="f" strokecolor="black [3213]" strokeweight="1.5pt"/>
                            <v:rect id="Rectangle 361" o:spid="_x0000_s1179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" filled="f" strokecolor="black [3213]" strokeweight="1.5pt"/>
                            <v:rect id="Rectangle 362" o:spid="_x0000_s118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" filled="f" strokecolor="black [3213]" strokeweight="1.5pt"/>
                          </v:group>
                          <v:group id="Group 363" o:spid="_x0000_s1181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<v:rect id="Rectangle 364" o:spid="_x0000_s118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mMxgAAANwAAAAPAAAAZHJzL2Rvd25yZXYueG1sRI/NasMw&#10;EITvhbyD2EBujdykhOJaCSV/pKWXOLnktrHWlqm1MpbiuG9fFQo9DjPzDZOtBtuInjpfO1bwNE1A&#10;EBdO11wpOJ92jy8gfEDW2DgmBd/kYbUcPWSYanfnI/V5qESEsE9RgQmhTaX0hSGLfupa4uiVrrMY&#10;ouwqqTu8R7ht5CxJFt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CqSJjMYAAADcAAAA&#10;DwAAAAAAAAAAAAAAAAAHAgAAZHJzL2Rvd25yZXYueG1sUEsFBgAAAAADAAMAtwAAAPoCAAAAAA==&#10;" filled="f" strokecolor="black [3213]" strokeweight="1.5pt"/>
                            <v:rect id="Rectangle 365" o:spid="_x0000_s118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wXxgAAANwAAAAPAAAAZHJzL2Rvd25yZXYueG1sRI/NasMw&#10;EITvhbyD2EBujdyEhuJaCSV/pKWXOLnktrHWlqm1MpbiuG9fFQo9DjPzDZOtBtuInjpfO1bwNE1A&#10;EBdO11wpOJ92jy8gfEDW2DgmBd/kYbUcPWSYanfnI/V5qESEsE9RgQmhTaX0hSGLfupa4uiVrrMY&#10;ouwqqTu8R7ht5CxJFt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ZegsF8YAAADcAAAA&#10;DwAAAAAAAAAAAAAAAAAHAgAAZHJzL2Rvd25yZXYueG1sUEsFBgAAAAADAAMAtwAAAPoCAAAAAA==&#10;" filled="f" strokecolor="black [3213]" strokeweight="1.5pt"/>
                            <v:rect id="Rectangle 366" o:spid="_x0000_s118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" filled="f" strokecolor="black [3213]" strokeweight="1.5pt"/>
                            <v:rect id="Rectangle 367" o:spid="_x0000_s118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" filled="f" strokecolor="black [3213]" strokeweight="1.5pt"/>
                            <v:rect id="Rectangle 368" o:spid="_x0000_s118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" filled="f" strokecolor="black [3213]" strokeweight="1.5pt"/>
                            <v:rect id="Rectangle 369" o:spid="_x0000_s118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" filled="f" strokecolor="black [3213]" strokeweight="1.5pt"/>
                            <v:rect id="Rectangle 370" o:spid="_x0000_s118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" filled="f" strokecolor="black [3213]" strokeweight="1.5pt"/>
                            <v:rect id="Rectangle 371" o:spid="_x0000_s118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" filled="f" strokecolor="black [3213]" strokeweight="1.5pt"/>
                            <v:rect id="Rectangle 372" o:spid="_x0000_s1190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" filled="f" strokecolor="black [3213]" strokeweight="1.5pt"/>
                            <v:rect id="Rectangle 373" o:spid="_x0000_s1191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" filled="f" strokecolor="black [3213]" strokeweight="1.5pt"/>
                            <v:rect id="Rectangle 374" o:spid="_x0000_s1192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" filled="f" strokecolor="black [3213]" strokeweight="1.5pt"/>
                          </v:group>
                          <v:group id="Group 375" o:spid="_x0000_s1193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<v:rect id="Rectangle 376" o:spid="_x0000_s1194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" filled="f" strokecolor="black [3213]" strokeweight="1.5pt"/>
                            <v:rect id="Rectangle 377" o:spid="_x0000_s119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" filled="f" strokecolor="black [3213]" strokeweight="1.5pt"/>
                            <v:rect id="Rectangle 378" o:spid="_x0000_s119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" filled="f" strokecolor="black [3213]" strokeweight="1.5pt"/>
                            <v:rect id="Rectangle 379" o:spid="_x0000_s119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" filled="f" strokecolor="black [3213]" strokeweight="1.5pt"/>
                            <v:rect id="Rectangle 380" o:spid="_x0000_s119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" filled="f" strokecolor="black [3213]" strokeweight="1.5pt"/>
                            <v:rect id="Rectangle 381" o:spid="_x0000_s119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" filled="f" strokecolor="black [3213]" strokeweight="1.5pt"/>
                            <v:rect id="Rectangle 382" o:spid="_x0000_s120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" filled="f" strokecolor="black [3213]" strokeweight="1.5pt"/>
                            <v:rect id="Rectangle 383" o:spid="_x0000_s120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" filled="f" strokecolor="black [3213]" strokeweight="1.5pt"/>
                            <v:rect id="Rectangle 384" o:spid="_x0000_s1202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92xgAAANwAAAAPAAAAZHJzL2Rvd25yZXYueG1sRI/NasMw&#10;EITvhbyD2EBujdyklOBaCSV/pKWXOLnktrHWlqm1MpbiuG9fFQo9DjPzDZOtBtuInjpfO1bwNE1A&#10;EBdO11wpOJ92jwsQPiBrbByTgm/ysFqOHjJMtbvzkfo8VCJC2KeowITQplL6wpBFP3UtcfRK11kM&#10;UXaV1B3eI9w2cpYkL9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uqhvdsYAAADcAAAA&#10;DwAAAAAAAAAAAAAAAAAHAgAAZHJzL2Rvd25yZXYueG1sUEsFBgAAAAADAAMAtwAAAPoCAAAAAA==&#10;" filled="f" strokecolor="black [3213]" strokeweight="1.5pt"/>
                            <v:rect id="Rectangle 385" o:spid="_x0000_s1203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rtxgAAANwAAAAPAAAAZHJzL2Rvd25yZXYueG1sRI/NasMw&#10;EITvhbyD2EBujdyEluBaCSV/pKWXOLnktrHWlqm1MpbiuG9fFQo9DjPzDZOtBtuInjpfO1bwNE1A&#10;EBdO11wpOJ92jwsQPiBrbByTgm/ysFqOHjJMtbvzkfo8VCJC2KeowITQplL6wpBFP3UtcfRK11kM&#10;UXaV1B3eI9w2cpYkL9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1eTK7cYAAADcAAAA&#10;DwAAAAAAAAAAAAAAAAAHAgAAZHJzL2Rvd25yZXYueG1sUEsFBgAAAAADAAMAtwAAAPoCAAAAAA==&#10;" filled="f" strokecolor="black [3213]" strokeweight="1.5pt"/>
                            <v:rect id="Rectangle 386" o:spid="_x0000_s1204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" filled="f" strokecolor="black [3213]" strokeweight="1.5pt"/>
                          </v:group>
                          <v:group id="Group 387" o:spid="_x0000_s1205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  <v:rect id="Rectangle 388" o:spid="_x0000_s1206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" filled="f" strokecolor="black [3213]" strokeweight="1.5pt"/>
                            <v:rect id="Rectangle 389" o:spid="_x0000_s120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" filled="f" strokecolor="black [3213]" strokeweight="1.5pt"/>
                            <v:rect id="Rectangle 390" o:spid="_x0000_s120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" filled="f" strokecolor="black [3213]" strokeweight="1.5pt"/>
                            <v:rect id="Rectangle 391" o:spid="_x0000_s120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" filled="f" strokecolor="black [3213]" strokeweight="1.5pt"/>
                            <v:rect id="Rectangle 392" o:spid="_x0000_s121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" filled="f" strokecolor="black [3213]" strokeweight="1.5pt"/>
                            <v:rect id="Rectangle 393" o:spid="_x0000_s121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" filled="f" strokecolor="black [3213]" strokeweight="1.5pt"/>
                            <v:rect id="Rectangle 394" o:spid="_x0000_s121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" filled="f" strokecolor="black [3213]" strokeweight="1.5pt"/>
                            <v:rect id="Rectangle 395" o:spid="_x0000_s121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" filled="f" strokecolor="black [3213]" strokeweight="1.5pt"/>
                            <v:rect id="Rectangle 396" o:spid="_x0000_s1214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" filled="f" strokecolor="black [3213]" strokeweight="1.5pt"/>
                            <v:rect id="Rectangle 397" o:spid="_x0000_s1215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" filled="f" strokecolor="black [3213]" strokeweight="1.5pt"/>
                            <v:rect id="Rectangle 398" o:spid="_x0000_s1216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" filled="f" strokecolor="black [3213]" strokeweight="1.5pt"/>
                          </v:group>
                          <v:group id="Group 399" o:spid="_x0000_s1217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<v:rect id="Rectangle 400" o:spid="_x0000_s1218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" filled="f" strokecolor="black [3213]" strokeweight="1.5pt"/>
                            <v:rect id="Rectangle 401" o:spid="_x0000_s121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" filled="f" strokecolor="black [3213]" strokeweight="1.5pt"/>
                            <v:rect id="Rectangle 402" o:spid="_x0000_s122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" filled="f" strokecolor="black [3213]" strokeweight="1.5pt"/>
                            <v:rect id="Rectangle 403" o:spid="_x0000_s122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" filled="f" strokecolor="black [3213]" strokeweight="1.5pt"/>
                            <v:rect id="Rectangle 404" o:spid="_x0000_s122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" filled="f" strokecolor="black [3213]" strokeweight="1.5pt"/>
                            <v:rect id="Rectangle 405" o:spid="_x0000_s122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" filled="f" strokecolor="black [3213]" strokeweight="1.5pt"/>
                            <v:rect id="Rectangle 406" o:spid="_x0000_s122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" filled="f" strokecolor="black [3213]" strokeweight="1.5pt"/>
                            <v:rect id="Rectangle 407" o:spid="_x0000_s1225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" filled="f" strokecolor="black [3213]" strokeweight="1.5pt"/>
                            <v:rect id="Rectangle 408" o:spid="_x0000_s1226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" filled="f" strokecolor="black [3213]" strokeweight="1.5pt"/>
                            <v:rect id="Rectangle 409" o:spid="_x0000_s1227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" filled="f" strokecolor="black [3213]" strokeweight="1.5pt"/>
                            <v:rect id="Rectangle 410" o:spid="_x0000_s1228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" filled="f" strokecolor="black [3213]" strokeweight="1.5pt"/>
                          </v:group>
                          <v:group id="Group 411" o:spid="_x0000_s1229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<v:rect id="Rectangle 412" o:spid="_x0000_s1230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p7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" filled="f" strokecolor="black [3213]" strokeweight="1.5pt"/>
                            <v:rect id="Rectangle 413" o:spid="_x0000_s12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a/g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" filled="f" strokecolor="black [3213]" strokeweight="1.5pt"/>
                            <v:rect id="Rectangle 414" o:spid="_x0000_s12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" filled="f" strokecolor="black [3213]" strokeweight="1.5pt"/>
                            <v:rect id="Rectangle 415" o:spid="_x0000_s12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" filled="f" strokecolor="black [3213]" strokeweight="1.5pt"/>
                            <v:rect id="Rectangle 416" o:spid="_x0000_s12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" filled="f" strokecolor="black [3213]" strokeweight="1.5pt"/>
                            <v:rect id="Rectangle 417" o:spid="_x0000_s12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" filled="f" strokecolor="black [3213]" strokeweight="1.5pt"/>
                            <v:rect id="Rectangle 418" o:spid="_x0000_s12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" filled="f" strokecolor="black [3213]" strokeweight="1.5pt"/>
                            <v:rect id="Rectangle 419" o:spid="_x0000_s123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" filled="f" strokecolor="black [3213]" strokeweight="1.5pt"/>
                            <v:rect id="Rectangle 420" o:spid="_x0000_s1238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" filled="f" strokecolor="black [3213]" strokeweight="1.5pt"/>
                            <v:rect id="Rectangle 421" o:spid="_x0000_s1239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16x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" filled="f" strokecolor="black [3213]" strokeweight="1.5pt"/>
                            <v:rect id="Rectangle 422" o:spid="_x0000_s124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" filled="f" strokecolor="black [3213]" strokeweight="1.5pt"/>
                          </v:group>
                        </v:group>
                        <v:shape id="Flowchart: Manual Input 1989" o:spid="_x0000_s1241" style="position:absolute;left:1809;top:95;width:3499;height:6934;rotation:90;visibility:visible;mso-wrap-style:square;v-text-anchor:middle" coordsize="10068,13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" path="m,7072l10060,v30,4097,-30,9642,,13739l60,13739c40,11517,20,9294,,7072xe" fillcolor="#4f81bd [3204]" strokecolor="#243f60 [1604]" strokeweight="2pt">
                          <v:path arrowok="t" o:connecttype="custom" o:connectlocs="0,356930;349607,0;349607,693420;2085,693420;0,356930" o:connectangles="0,0,0,0,0"/>
                        </v:shape>
                      </v:group>
                      <v:shape id="Text Box 1994" o:spid="_x0000_s1242" type="#_x0000_t202" style="position:absolute;left:190;top:4572;width:3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" filled="f" stroked="f" strokeweight=".5pt">
                        <v:textbox>
                          <w:txbxContent>
                            <w:p w14:paraId="4737FFA3" w14:textId="77777777" w:rsidR="00F61FBB" w:rsidRDefault="00F61FBB" w:rsidP="00F61FB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95" o:spid="_x0000_s1243" type="#_x0000_t202" style="position:absolute;top:476;width:3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" filled="f" stroked="f" strokeweight=".5pt">
                        <v:textbox>
                          <w:txbxContent>
                            <w:p w14:paraId="05F8CEC2" w14:textId="77777777" w:rsidR="00F61FBB" w:rsidRDefault="00F61FBB" w:rsidP="00F61FBB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96" o:spid="_x0000_s1244" type="#_x0000_t202" style="position:absolute;left:5143;width:3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" filled="f" stroked="f" strokeweight=".5pt">
                        <v:textbox>
                          <w:txbxContent>
                            <w:p w14:paraId="3F6D6CEA" w14:textId="77777777" w:rsidR="00F61FBB" w:rsidRDefault="00F61FBB" w:rsidP="00F61FBB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97" o:spid="_x0000_s1245" type="#_x0000_t202" style="position:absolute;left:8763;top:514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" filled="f" stroked="f" strokeweight=".5pt">
                        <v:textbox>
                          <w:txbxContent>
                            <w:p w14:paraId="43E58E43" w14:textId="77777777" w:rsidR="00F61FBB" w:rsidRDefault="00F61FBB" w:rsidP="00F61FBB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 شکل</w:t>
            </w:r>
            <w:r>
              <w:t>ABCD</w:t>
            </w:r>
            <w:r>
              <w:rPr>
                <w:rFonts w:hint="cs"/>
                <w:rtl/>
                <w:lang w:bidi="fa-IR"/>
              </w:rPr>
              <w:t xml:space="preserve"> را یک بار حول نقطه</w:t>
            </w:r>
            <w:r>
              <w:rPr>
                <w:lang w:bidi="fa-IR"/>
              </w:rPr>
              <w:t>D</w:t>
            </w:r>
            <w:r>
              <w:rPr>
                <w:rFonts w:hint="cs"/>
                <w:rtl/>
                <w:lang w:bidi="fa-IR"/>
              </w:rPr>
              <w:t xml:space="preserve"> دوران بدهید. </w:t>
            </w:r>
          </w:p>
          <w:p w14:paraId="293E0854" w14:textId="3164DD08" w:rsidR="00F61FBB" w:rsidRDefault="00F61FBB" w:rsidP="00F61FB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 یک بار با بردار</w:t>
            </w:r>
            <w:r w:rsidRPr="002A5DF1">
              <w:rPr>
                <w:position w:val="-34"/>
                <w:lang w:bidi="fa-IR"/>
              </w:rPr>
              <w:object w:dxaOrig="480" w:dyaOrig="840" w14:anchorId="38163690">
                <v:shape id="_x0000_i1101" type="#_x0000_t75" style="width:24pt;height:42.15pt" o:ole="">
                  <v:imagedata r:id="rId20" o:title=""/>
                </v:shape>
                <o:OLEObject Type="Embed" ProgID="Equation.DSMT4" ShapeID="_x0000_i1101" DrawAspect="Content" ObjectID="_1774691566" r:id="rId21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انتقال دهید.</w:t>
            </w:r>
          </w:p>
          <w:p w14:paraId="4BD23BCE" w14:textId="77777777" w:rsidR="00F61FBB" w:rsidRDefault="00F61FBB" w:rsidP="00F61FBB">
            <w:pPr>
              <w:rPr>
                <w:rtl/>
              </w:rPr>
            </w:pPr>
          </w:p>
          <w:p w14:paraId="5B4D3E01" w14:textId="77777777" w:rsidR="00F61FBB" w:rsidRDefault="00F61FBB" w:rsidP="00F61FBB">
            <w:pPr>
              <w:rPr>
                <w:rtl/>
              </w:rPr>
            </w:pPr>
          </w:p>
          <w:p w14:paraId="3D5082FB" w14:textId="77777777" w:rsidR="00F61FBB" w:rsidRDefault="00F61FBB" w:rsidP="00F61FBB">
            <w:pPr>
              <w:ind w:left="720"/>
              <w:rPr>
                <w:rtl/>
              </w:rPr>
            </w:pPr>
          </w:p>
          <w:p w14:paraId="54BDB01F" w14:textId="77777777" w:rsidR="00F61FBB" w:rsidRDefault="00F61FBB" w:rsidP="00F61FBB">
            <w:pPr>
              <w:rPr>
                <w:rtl/>
              </w:rPr>
            </w:pPr>
          </w:p>
          <w:p w14:paraId="6C871902" w14:textId="729F45C2" w:rsidR="00027DEB" w:rsidRDefault="00027DEB" w:rsidP="00990A04">
            <w:pPr>
              <w:tabs>
                <w:tab w:val="left" w:pos="7297"/>
              </w:tabs>
              <w:rPr>
                <w:noProof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</w:t>
            </w:r>
          </w:p>
        </w:tc>
        <w:tc>
          <w:tcPr>
            <w:tcW w:w="541" w:type="dxa"/>
            <w:vAlign w:val="center"/>
          </w:tcPr>
          <w:p w14:paraId="15D74F59" w14:textId="0B2A8C17" w:rsidR="00370E12" w:rsidRDefault="008220DF" w:rsidP="00E66FC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5/1</w:t>
            </w:r>
          </w:p>
        </w:tc>
      </w:tr>
      <w:tr w:rsidR="00A83CD2" w:rsidRPr="00D84F52" w14:paraId="76FB9BF4" w14:textId="77777777" w:rsidTr="001E37D3">
        <w:tc>
          <w:tcPr>
            <w:tcW w:w="569" w:type="dxa"/>
          </w:tcPr>
          <w:p w14:paraId="619B71BA" w14:textId="50099B57" w:rsidR="00A83CD2" w:rsidRPr="00D84F52" w:rsidRDefault="001F4AB9" w:rsidP="00A83CD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9426" w:type="dxa"/>
          </w:tcPr>
          <w:p w14:paraId="1D961675" w14:textId="77777777" w:rsidR="008220DF" w:rsidRDefault="008220DF" w:rsidP="008220DF">
            <w:pPr>
              <w:tabs>
                <w:tab w:val="left" w:pos="2188"/>
                <w:tab w:val="left" w:pos="640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دو شکل  روبرو هم نهشت هستند مقادیر مجهول را محاسبه کنید .</w:t>
            </w:r>
          </w:p>
          <w:p w14:paraId="21E84359" w14:textId="77777777" w:rsidR="008220DF" w:rsidRDefault="008220DF" w:rsidP="008220DF">
            <w:pPr>
              <w:tabs>
                <w:tab w:val="left" w:pos="2188"/>
                <w:tab w:val="left" w:pos="6407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w:tab/>
            </w:r>
          </w:p>
          <w:p w14:paraId="666C73B0" w14:textId="56C1430B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C8F402E" wp14:editId="4F35D290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224790</wp:posOffset>
                      </wp:positionV>
                      <wp:extent cx="1636403" cy="1132954"/>
                      <wp:effectExtent l="190500" t="381000" r="192405" b="0"/>
                      <wp:wrapNone/>
                      <wp:docPr id="966458143" name="Right Triangle 966458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908602" flipH="1">
                                <a:off x="0" y="0"/>
                                <a:ext cx="1636403" cy="1132954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DF75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966458143" o:spid="_x0000_s1026" type="#_x0000_t6" style="position:absolute;left:0;text-align:left;margin-left:47.25pt;margin-top:17.7pt;width:128.85pt;height:89.2pt;rotation:9493324fd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" fillcolor="white [3201]" strokecolor="black [3200]" strokeweight="2pt"/>
                  </w:pict>
                </mc:Fallback>
              </mc:AlternateContent>
            </w:r>
          </w:p>
          <w:p w14:paraId="699F1647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A334753" wp14:editId="4775A756">
                      <wp:simplePos x="0" y="0"/>
                      <wp:positionH relativeFrom="column">
                        <wp:posOffset>2817496</wp:posOffset>
                      </wp:positionH>
                      <wp:positionV relativeFrom="paragraph">
                        <wp:posOffset>45085</wp:posOffset>
                      </wp:positionV>
                      <wp:extent cx="1634167" cy="1055668"/>
                      <wp:effectExtent l="171450" t="381000" r="61595" b="0"/>
                      <wp:wrapNone/>
                      <wp:docPr id="1756332718" name="Right Triangle 1756332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763730">
                                <a:off x="0" y="0"/>
                                <a:ext cx="1634167" cy="1055668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CF75C" id="Right Triangle 1756332718" o:spid="_x0000_s1026" type="#_x0000_t6" style="position:absolute;left:0;text-align:left;margin-left:221.85pt;margin-top:3.55pt;width:128.65pt;height:83.1pt;rotation:9572330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" fillcolor="white [3201]" strokecolor="black [3200]" strokeweight="2pt"/>
                  </w:pict>
                </mc:Fallback>
              </mc:AlternateContent>
            </w:r>
          </w:p>
          <w:p w14:paraId="17269EDA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856C36F" wp14:editId="57AF8292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13970</wp:posOffset>
                      </wp:positionV>
                      <wp:extent cx="781050" cy="381000"/>
                      <wp:effectExtent l="0" t="0" r="0" b="0"/>
                      <wp:wrapNone/>
                      <wp:docPr id="730300503" name="Text Box 730300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5CC12E" w14:textId="77777777" w:rsidR="008220DF" w:rsidRDefault="008220DF" w:rsidP="008220DF">
                                  <w:r w:rsidRPr="007347AC">
                                    <w:rPr>
                                      <w:position w:val="-12"/>
                                    </w:rPr>
                                    <w:object w:dxaOrig="380" w:dyaOrig="340" w14:anchorId="44A3EA35">
                                      <v:shape id="_x0000_i1104" type="#_x0000_t75" style="width:19pt;height:17pt" o:ole="">
                                        <v:imagedata r:id="rId22" o:title=""/>
                                      </v:shape>
                                      <o:OLEObject Type="Embed" ProgID="Equation.DSMT4" ShapeID="_x0000_i1104" DrawAspect="Content" ObjectID="_1774691583" r:id="rId2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6C36F" id="Text Box 730300503" o:spid="_x0000_s1246" type="#_x0000_t202" style="position:absolute;left:0;text-align:left;margin-left:38.8pt;margin-top:1.1pt;width:61.5pt;height:30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" filled="f" stroked="f" strokeweight=".5pt">
                      <v:textbox style="mso-fit-shape-to-text:t">
                        <w:txbxContent>
                          <w:p w14:paraId="5F5CC12E" w14:textId="77777777" w:rsidR="008220DF" w:rsidRDefault="008220DF" w:rsidP="008220DF">
                            <w:r w:rsidRPr="007347AC">
                              <w:rPr>
                                <w:position w:val="-12"/>
                              </w:rPr>
                              <w:object w:dxaOrig="380" w:dyaOrig="340" w14:anchorId="44A3EA35">
                                <v:shape id="_x0000_i1104" type="#_x0000_t75" style="width:19pt;height:17pt" o:ole="">
                                  <v:imagedata r:id="rId22" o:title=""/>
                                </v:shape>
                                <o:OLEObject Type="Embed" ProgID="Equation.DSMT4" ShapeID="_x0000_i1104" DrawAspect="Content" ObjectID="_1774691583" r:id="rId2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4AA655" wp14:editId="40032F25">
                      <wp:simplePos x="0" y="0"/>
                      <wp:positionH relativeFrom="column">
                        <wp:posOffset>2864485</wp:posOffset>
                      </wp:positionH>
                      <wp:positionV relativeFrom="paragraph">
                        <wp:posOffset>99060</wp:posOffset>
                      </wp:positionV>
                      <wp:extent cx="781050" cy="381000"/>
                      <wp:effectExtent l="0" t="0" r="0" b="0"/>
                      <wp:wrapNone/>
                      <wp:docPr id="116842690" name="Text Box 116842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9A2CD4" w14:textId="77777777" w:rsidR="008220DF" w:rsidRDefault="008220DF" w:rsidP="008220DF">
                                  <w:r w:rsidRPr="007347AC">
                                    <w:rPr>
                                      <w:position w:val="-6"/>
                                    </w:rPr>
                                    <w:object w:dxaOrig="320" w:dyaOrig="279" w14:anchorId="3848881A">
                                      <v:shape id="_x0000_i1105" type="#_x0000_t75" style="width:16pt;height:13.95pt" o:ole="">
                                        <v:imagedata r:id="rId25" o:title=""/>
                                      </v:shape>
                                      <o:OLEObject Type="Embed" ProgID="Equation.DSMT4" ShapeID="_x0000_i1105" DrawAspect="Content" ObjectID="_1774691584" r:id="rId2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AA655" id="Text Box 116842690" o:spid="_x0000_s1247" type="#_x0000_t202" style="position:absolute;left:0;text-align:left;margin-left:225.55pt;margin-top:7.8pt;width:61.5pt;height:30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" filled="f" stroked="f" strokeweight=".5pt">
                      <v:textbox style="mso-fit-shape-to-text:t">
                        <w:txbxContent>
                          <w:p w14:paraId="519A2CD4" w14:textId="77777777" w:rsidR="008220DF" w:rsidRDefault="008220DF" w:rsidP="008220DF">
                            <w:r w:rsidRPr="007347AC">
                              <w:rPr>
                                <w:position w:val="-6"/>
                              </w:rPr>
                              <w:object w:dxaOrig="320" w:dyaOrig="279" w14:anchorId="3848881A">
                                <v:shape id="_x0000_i1105" type="#_x0000_t75" style="width:16pt;height:13.95pt" o:ole="">
                                  <v:imagedata r:id="rId25" o:title=""/>
                                </v:shape>
                                <o:OLEObject Type="Embed" ProgID="Equation.DSMT4" ShapeID="_x0000_i1105" DrawAspect="Content" ObjectID="_1774691584" r:id="rId2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5E557D" wp14:editId="55346FBD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41910</wp:posOffset>
                      </wp:positionV>
                      <wp:extent cx="781050" cy="381000"/>
                      <wp:effectExtent l="0" t="0" r="0" b="0"/>
                      <wp:wrapNone/>
                      <wp:docPr id="1042161669" name="Text Box 1042161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1B3708" w14:textId="77777777" w:rsidR="008220DF" w:rsidRDefault="008220DF" w:rsidP="008220DF">
                                  <w:r w:rsidRPr="007347AC">
                                    <w:rPr>
                                      <w:position w:val="-6"/>
                                    </w:rPr>
                                    <w:object w:dxaOrig="320" w:dyaOrig="279" w14:anchorId="53AFE619">
                                      <v:shape id="_x0000_i1106" type="#_x0000_t75" style="width:16pt;height:13.95pt" o:ole="">
                                        <v:imagedata r:id="rId25" o:title=""/>
                                      </v:shape>
                                      <o:OLEObject Type="Embed" ProgID="Equation.DSMT4" ShapeID="_x0000_i1106" DrawAspect="Content" ObjectID="_1774691585" r:id="rId2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557D" id="Text Box 1042161669" o:spid="_x0000_s1248" type="#_x0000_t202" style="position:absolute;left:0;text-align:left;margin-left:141.55pt;margin-top:3.3pt;width:61.5pt;height:30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" filled="f" stroked="f" strokeweight=".5pt">
                      <v:textbox style="mso-fit-shape-to-text:t">
                        <w:txbxContent>
                          <w:p w14:paraId="1E1B3708" w14:textId="77777777" w:rsidR="008220DF" w:rsidRDefault="008220DF" w:rsidP="008220DF">
                            <w:r w:rsidRPr="007347AC">
                              <w:rPr>
                                <w:position w:val="-6"/>
                              </w:rPr>
                              <w:object w:dxaOrig="320" w:dyaOrig="279" w14:anchorId="53AFE619">
                                <v:shape id="_x0000_i1106" type="#_x0000_t75" style="width:16pt;height:13.95pt" o:ole="">
                                  <v:imagedata r:id="rId25" o:title=""/>
                                </v:shape>
                                <o:OLEObject Type="Embed" ProgID="Equation.DSMT4" ShapeID="_x0000_i1106" DrawAspect="Content" ObjectID="_1774691585" r:id="rId2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10A45C6" wp14:editId="77F6540B">
                      <wp:simplePos x="0" y="0"/>
                      <wp:positionH relativeFrom="column">
                        <wp:posOffset>4121785</wp:posOffset>
                      </wp:positionH>
                      <wp:positionV relativeFrom="paragraph">
                        <wp:posOffset>31115</wp:posOffset>
                      </wp:positionV>
                      <wp:extent cx="781050" cy="381000"/>
                      <wp:effectExtent l="0" t="0" r="0" b="0"/>
                      <wp:wrapNone/>
                      <wp:docPr id="1333451619" name="Text Box 1333451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8B9CF" w14:textId="77777777" w:rsidR="008220DF" w:rsidRDefault="008220DF" w:rsidP="008220DF">
                                  <w:r w:rsidRPr="007347AC">
                                    <w:rPr>
                                      <w:position w:val="-6"/>
                                    </w:rPr>
                                    <w:object w:dxaOrig="320" w:dyaOrig="279" w14:anchorId="481946AA">
                                      <v:shape id="_x0000_i1107" type="#_x0000_t75" style="width:16pt;height:13.95pt" o:ole="">
                                        <v:imagedata r:id="rId30" o:title=""/>
                                      </v:shape>
                                      <o:OLEObject Type="Embed" ProgID="Equation.DSMT4" ShapeID="_x0000_i1107" DrawAspect="Content" ObjectID="_1774691586" r:id="rId3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A45C6" id="Text Box 1333451619" o:spid="_x0000_s1249" type="#_x0000_t202" style="position:absolute;left:0;text-align:left;margin-left:324.55pt;margin-top:2.45pt;width:61.5pt;height:30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" filled="f" stroked="f" strokeweight=".5pt">
                      <v:textbox style="mso-fit-shape-to-text:t">
                        <w:txbxContent>
                          <w:p w14:paraId="0CB8B9CF" w14:textId="77777777" w:rsidR="008220DF" w:rsidRDefault="008220DF" w:rsidP="008220DF">
                            <w:r w:rsidRPr="007347AC">
                              <w:rPr>
                                <w:position w:val="-6"/>
                              </w:rPr>
                              <w:object w:dxaOrig="320" w:dyaOrig="279" w14:anchorId="481946AA">
                                <v:shape id="_x0000_i1107" type="#_x0000_t75" style="width:16pt;height:13.95pt" o:ole="">
                                  <v:imagedata r:id="rId30" o:title=""/>
                                </v:shape>
                                <o:OLEObject Type="Embed" ProgID="Equation.DSMT4" ShapeID="_x0000_i1107" DrawAspect="Content" ObjectID="_1774691586" r:id="rId3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A8CABE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B7B484E" wp14:editId="54BE4F56">
                      <wp:simplePos x="0" y="0"/>
                      <wp:positionH relativeFrom="column">
                        <wp:posOffset>3428365</wp:posOffset>
                      </wp:positionH>
                      <wp:positionV relativeFrom="paragraph">
                        <wp:posOffset>85090</wp:posOffset>
                      </wp:positionV>
                      <wp:extent cx="781050" cy="381000"/>
                      <wp:effectExtent l="0" t="0" r="0" b="0"/>
                      <wp:wrapNone/>
                      <wp:docPr id="1176007233" name="Text Box 1176007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22F680" w14:textId="77777777" w:rsidR="008220DF" w:rsidRDefault="008220DF" w:rsidP="008220DF">
                                  <w:r w:rsidRPr="007347AC">
                                    <w:rPr>
                                      <w:position w:val="-6"/>
                                    </w:rPr>
                                    <w:object w:dxaOrig="660" w:dyaOrig="279" w14:anchorId="5B5E7E5F">
                                      <v:shape id="_x0000_i1108" type="#_x0000_t75" style="width:33pt;height:13.95pt" o:ole="">
                                        <v:imagedata r:id="rId33" o:title=""/>
                                      </v:shape>
                                      <o:OLEObject Type="Embed" ProgID="Equation.DSMT4" ShapeID="_x0000_i1108" DrawAspect="Content" ObjectID="_1774691587" r:id="rId3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B484E" id="Text Box 1176007233" o:spid="_x0000_s1250" type="#_x0000_t202" style="position:absolute;left:0;text-align:left;margin-left:269.95pt;margin-top:6.7pt;width:61.5pt;height:30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" filled="f" stroked="f" strokeweight=".5pt">
                      <v:textbox style="mso-fit-shape-to-text:t">
                        <w:txbxContent>
                          <w:p w14:paraId="5322F680" w14:textId="77777777" w:rsidR="008220DF" w:rsidRDefault="008220DF" w:rsidP="008220DF">
                            <w:r w:rsidRPr="007347AC">
                              <w:rPr>
                                <w:position w:val="-6"/>
                              </w:rPr>
                              <w:object w:dxaOrig="660" w:dyaOrig="279" w14:anchorId="5B5E7E5F">
                                <v:shape id="_x0000_i1108" type="#_x0000_t75" style="width:33pt;height:13.95pt" o:ole="">
                                  <v:imagedata r:id="rId33" o:title=""/>
                                </v:shape>
                                <o:OLEObject Type="Embed" ProgID="Equation.DSMT4" ShapeID="_x0000_i1108" DrawAspect="Content" ObjectID="_1774691587" r:id="rId3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8D769CD" wp14:editId="23F67BEC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132715</wp:posOffset>
                      </wp:positionV>
                      <wp:extent cx="781050" cy="381000"/>
                      <wp:effectExtent l="0" t="0" r="0" b="0"/>
                      <wp:wrapNone/>
                      <wp:docPr id="1288790612" name="Text Box 1288790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393047" w14:textId="77777777" w:rsidR="008220DF" w:rsidRDefault="008220DF" w:rsidP="008220DF">
                                  <w:r w:rsidRPr="007347AC">
                                    <w:rPr>
                                      <w:position w:val="-6"/>
                                    </w:rPr>
                                    <w:object w:dxaOrig="300" w:dyaOrig="279" w14:anchorId="58065D61">
                                      <v:shape id="_x0000_i1109" type="#_x0000_t75" style="width:15pt;height:13.95pt" o:ole="">
                                        <v:imagedata r:id="rId36" o:title=""/>
                                      </v:shape>
                                      <o:OLEObject Type="Embed" ProgID="Equation.DSMT4" ShapeID="_x0000_i1109" DrawAspect="Content" ObjectID="_1774691588" r:id="rId3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769CD" id="Text Box 1288790612" o:spid="_x0000_s1251" type="#_x0000_t202" style="position:absolute;left:0;text-align:left;margin-left:77.95pt;margin-top:10.45pt;width:61.5pt;height:30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" filled="f" stroked="f" strokeweight=".5pt">
                      <v:textbox style="mso-fit-shape-to-text:t">
                        <w:txbxContent>
                          <w:p w14:paraId="07393047" w14:textId="77777777" w:rsidR="008220DF" w:rsidRDefault="008220DF" w:rsidP="008220DF">
                            <w:r w:rsidRPr="007347AC">
                              <w:rPr>
                                <w:position w:val="-6"/>
                              </w:rPr>
                              <w:object w:dxaOrig="300" w:dyaOrig="279" w14:anchorId="58065D61">
                                <v:shape id="_x0000_i1109" type="#_x0000_t75" style="width:15pt;height:13.95pt" o:ole="">
                                  <v:imagedata r:id="rId36" o:title=""/>
                                </v:shape>
                                <o:OLEObject Type="Embed" ProgID="Equation.DSMT4" ShapeID="_x0000_i1109" DrawAspect="Content" ObjectID="_1774691588" r:id="rId3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76A1AE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14:paraId="67257510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14:paraId="2308D363" w14:textId="77777777" w:rsidR="008220DF" w:rsidRDefault="008220DF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14:paraId="26F14714" w14:textId="5783BAC6" w:rsidR="00175A79" w:rsidRPr="005417C7" w:rsidRDefault="00175A79" w:rsidP="00DA4998">
            <w:pPr>
              <w:rPr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11409E0A" w14:textId="3CC84D57" w:rsidR="00A83CD2" w:rsidRPr="00D84F52" w:rsidRDefault="001A4F71" w:rsidP="00A83CD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C26ECF" w:rsidRPr="00D84F52" w14:paraId="4EF06CD1" w14:textId="77777777" w:rsidTr="001E37D3">
        <w:tc>
          <w:tcPr>
            <w:tcW w:w="569" w:type="dxa"/>
          </w:tcPr>
          <w:p w14:paraId="56C05E46" w14:textId="1204BBFB" w:rsidR="00C26ECF" w:rsidRDefault="00980CEC" w:rsidP="00A83CD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9426" w:type="dxa"/>
            <w:vAlign w:val="center"/>
          </w:tcPr>
          <w:p w14:paraId="16D42EF9" w14:textId="4CFD6C72" w:rsidR="00697B75" w:rsidRDefault="00697B75" w:rsidP="00697B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کدام  شکل</w:t>
            </w:r>
            <w:r>
              <w:rPr>
                <w:rFonts w:hint="cs"/>
                <w:rtl/>
                <w:lang w:bidi="fa-IR"/>
              </w:rPr>
              <w:softHyphen/>
              <w:t>های زیر اطلاعات داده شده برای هم</w:t>
            </w:r>
            <w:r>
              <w:rPr>
                <w:rFonts w:hint="cs"/>
                <w:rtl/>
                <w:lang w:bidi="fa-IR"/>
              </w:rPr>
              <w:softHyphen/>
              <w:t xml:space="preserve">نهشتی دو مثلث کافی </w:t>
            </w:r>
            <w:r>
              <w:rPr>
                <w:rFonts w:hint="cs"/>
                <w:rtl/>
                <w:lang w:bidi="fa-IR"/>
              </w:rPr>
              <w:t>است</w:t>
            </w:r>
            <w:r>
              <w:rPr>
                <w:rFonts w:hint="cs"/>
                <w:rtl/>
                <w:lang w:bidi="fa-IR"/>
              </w:rPr>
              <w:t>؟</w:t>
            </w:r>
            <w:r>
              <w:rPr>
                <w:rFonts w:hint="cs"/>
                <w:rtl/>
                <w:lang w:bidi="fa-IR"/>
              </w:rPr>
              <w:t xml:space="preserve"> (حالت هم نهشتی را مشخص کنید)</w:t>
            </w:r>
          </w:p>
          <w:p w14:paraId="651AB9A2" w14:textId="31361D2B" w:rsidR="00697B75" w:rsidRDefault="00697B75" w:rsidP="00697B75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76C93B0F" wp14:editId="0330FDE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85725</wp:posOffset>
                      </wp:positionV>
                      <wp:extent cx="765175" cy="743585"/>
                      <wp:effectExtent l="0" t="0" r="15875" b="18415"/>
                      <wp:wrapNone/>
                      <wp:docPr id="2045" name="Group 2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5175" cy="743585"/>
                                <a:chOff x="0" y="0"/>
                                <a:chExt cx="1247775" cy="743585"/>
                              </a:xfrm>
                            </wpg:grpSpPr>
                            <wpg:grpSp>
                              <wpg:cNvPr id="2046" name="Group 2046"/>
                              <wpg:cNvGrpSpPr/>
                              <wpg:grpSpPr>
                                <a:xfrm>
                                  <a:off x="0" y="0"/>
                                  <a:ext cx="628650" cy="372110"/>
                                  <a:chOff x="0" y="0"/>
                                  <a:chExt cx="1165860" cy="581025"/>
                                </a:xfrm>
                              </wpg:grpSpPr>
                              <wps:wsp>
                                <wps:cNvPr id="2047" name="Right Triangle 2047"/>
                                <wps:cNvSpPr/>
                                <wps:spPr>
                                  <a:xfrm>
                                    <a:off x="0" y="0"/>
                                    <a:ext cx="1165860" cy="581025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8" name="Rectangle 2048"/>
                                <wps:cNvSpPr/>
                                <wps:spPr>
                                  <a:xfrm>
                                    <a:off x="0" y="504825"/>
                                    <a:ext cx="72000" cy="7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9" name="Group 2049"/>
                              <wpg:cNvGrpSpPr/>
                              <wpg:grpSpPr>
                                <a:xfrm flipH="1" flipV="1">
                                  <a:off x="619125" y="371475"/>
                                  <a:ext cx="628650" cy="372110"/>
                                  <a:chOff x="0" y="0"/>
                                  <a:chExt cx="1165860" cy="581025"/>
                                </a:xfrm>
                              </wpg:grpSpPr>
                              <wps:wsp>
                                <wps:cNvPr id="2050" name="Right Triangle 2050"/>
                                <wps:cNvSpPr/>
                                <wps:spPr>
                                  <a:xfrm>
                                    <a:off x="0" y="0"/>
                                    <a:ext cx="1165860" cy="581025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1" name="Rectangle 2051"/>
                                <wps:cNvSpPr/>
                                <wps:spPr>
                                  <a:xfrm>
                                    <a:off x="0" y="504825"/>
                                    <a:ext cx="72000" cy="7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FC80A" id="Group 2045" o:spid="_x0000_s1026" style="position:absolute;left:0;text-align:left;margin-left:20.25pt;margin-top:6.75pt;width:60.25pt;height:58.55pt;z-index:251773952;mso-width-relative:margin;mso-height-relative:margin" coordsize="12477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">
                      <v:group id="Group 2046" o:spid="_x0000_s1027" style="position:absolute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Bd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1jEzyn8vglPQK5/AAAA//8DAFBLAQItABQABgAIAAAAIQDb4fbL7gAAAIUBAAATAAAAAAAA&#10;AAAAAAAAAAAAAABbQ29udGVudF9UeXBlc10ueG1sUEsBAi0AFAAGAAgAAAAhAFr0LFu/AAAAFQEA&#10;AAsAAAAAAAAAAAAAAAAAHwEAAF9yZWxzLy5yZWxzUEsBAi0AFAAGAAgAAAAhAGA/kF3HAAAA3QAA&#10;AA8AAAAAAAAAAAAAAAAABwIAAGRycy9kb3ducmV2LnhtbFBLBQYAAAAAAwADALcAAAD7AgAAAAA=&#10;">
                        <v:shape id="Right Triangle 2047" o:spid="_x0000_s1028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" filled="f" strokecolor="black [3213]" strokeweight="1pt"/>
                        <v:rect id="Rectangle 2048" o:spid="_x0000_s1029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W+xAAAAN0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DNZmluepOegF7eAAAA//8DAFBLAQItABQABgAIAAAAIQDb4fbL7gAAAIUBAAATAAAAAAAAAAAA&#10;AAAAAAAAAABbQ29udGVudF9UeXBlc10ueG1sUEsBAi0AFAAGAAgAAAAhAFr0LFu/AAAAFQEAAAsA&#10;AAAAAAAAAAAAAAAAHwEAAF9yZWxzLy5yZWxzUEsBAi0AFAAGAAgAAAAhAFSjlb7EAAAA3QAAAA8A&#10;AAAAAAAAAAAAAAAABwIAAGRycy9kb3ducmV2LnhtbFBLBQYAAAAAAwADALcAAAD4AgAAAAA=&#10;" filled="f" strokecolor="black [3213]" strokeweight="1pt"/>
                      </v:group>
                      <v:group id="Group 2049" o:spid="_x0000_s1030" style="position:absolute;left:6191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">
                        <v:shape id="Right Triangle 2050" o:spid="_x0000_s1031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" filled="f" strokecolor="black [3213]" strokeweight="1pt"/>
                        <v:rect id="Rectangle 2051" o:spid="_x0000_s1032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" filled="f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057E8FA5" wp14:editId="09881DE5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97155</wp:posOffset>
                      </wp:positionV>
                      <wp:extent cx="765175" cy="743585"/>
                      <wp:effectExtent l="0" t="0" r="15875" b="18415"/>
                      <wp:wrapNone/>
                      <wp:docPr id="2069" name="Group 2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5175" cy="743585"/>
                                <a:chOff x="0" y="0"/>
                                <a:chExt cx="765175" cy="743585"/>
                              </a:xfrm>
                            </wpg:grpSpPr>
                            <wpg:grpSp>
                              <wpg:cNvPr id="2030" name="Group 2030"/>
                              <wpg:cNvGrpSpPr/>
                              <wpg:grpSpPr>
                                <a:xfrm>
                                  <a:off x="0" y="0"/>
                                  <a:ext cx="765175" cy="743585"/>
                                  <a:chOff x="0" y="0"/>
                                  <a:chExt cx="1247775" cy="743585"/>
                                </a:xfrm>
                              </wpg:grpSpPr>
                              <wpg:grpSp>
                                <wpg:cNvPr id="2023" name="Group 2023"/>
                                <wpg:cNvGrpSpPr/>
                                <wpg:grpSpPr>
                                  <a:xfrm>
                                    <a:off x="0" y="0"/>
                                    <a:ext cx="628650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21" name="Right Triangle 2021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2" name="Rectangle 2022"/>
                                  <wps:cNvSpPr/>
                                  <wps:spPr>
                                    <a:xfrm>
                                      <a:off x="0" y="504825"/>
                                      <a:ext cx="72000" cy="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27" name="Group 2027"/>
                                <wpg:cNvGrpSpPr/>
                                <wpg:grpSpPr>
                                  <a:xfrm flipH="1" flipV="1">
                                    <a:off x="619125" y="371475"/>
                                    <a:ext cx="628650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28" name="Right Triangle 2028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9" name="Rectangle 2029"/>
                                  <wps:cNvSpPr/>
                                  <wps:spPr>
                                    <a:xfrm>
                                      <a:off x="0" y="504825"/>
                                      <a:ext cx="72000" cy="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63" name="Straight Connector 2063"/>
                              <wps:cNvCnPr/>
                              <wps:spPr>
                                <a:xfrm flipH="1">
                                  <a:off x="171450" y="180975"/>
                                  <a:ext cx="57150" cy="503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4" name="Straight Connector 2064"/>
                              <wps:cNvCnPr/>
                              <wps:spPr>
                                <a:xfrm flipH="1">
                                  <a:off x="495300" y="485775"/>
                                  <a:ext cx="57150" cy="503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275D7C" id="Group 2069" o:spid="_x0000_s1026" style="position:absolute;left:0;text-align:left;margin-left:131.75pt;margin-top:7.65pt;width:60.25pt;height:58.55pt;z-index:251774976;mso-width-relative:margin;mso-height-relative:margin" coordsize="765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">
                      <v:group id="Group 2030" o:spid="_x0000_s1027" style="position:absolute;width:7651;height:7435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      <v:group id="Group 2023" o:spid="_x0000_s1028" style="position:absolute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        <v:shape id="Right Triangle 2021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" filled="f" strokecolor="black [3213]" strokeweight="1pt"/>
                          <v:rect id="Rectangle 2022" o:spid="_x0000_s1030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f0xwAAAN0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8hx+36QnoNc/AAAA//8DAFBLAQItABQABgAIAAAAIQDb4fbL7gAAAIUBAAATAAAAAAAA&#10;AAAAAAAAAAAAAABbQ29udGVudF9UeXBlc10ueG1sUEsBAi0AFAAGAAgAAAAhAFr0LFu/AAAAFQEA&#10;AAsAAAAAAAAAAAAAAAAAHwEAAF9yZWxzLy5yZWxzUEsBAi0AFAAGAAgAAAAhAOiUR/THAAAA3QAA&#10;AA8AAAAAAAAAAAAAAAAABwIAAGRycy9kb3ducmV2LnhtbFBLBQYAAAAAAwADALcAAAD7AgAAAAA=&#10;" filled="f" strokecolor="black [3213]" strokeweight="1pt"/>
                        </v:group>
                        <v:group id="Group 2027" o:spid="_x0000_s1031" style="position:absolute;left:6191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">
                          <v:shape id="Right Triangle 2028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" filled="f" strokecolor="black [3213]" strokeweight="1pt"/>
                          <v:rect id="Rectangle 2029" o:spid="_x0000_s1033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" filled="f" strokecolor="black [3213]" strokeweight="1pt"/>
                        </v:group>
                      </v:group>
                      <v:line id="Straight Connector 2063" o:spid="_x0000_s1034" style="position:absolute;flip:x;visibility:visible;mso-wrap-style:square" from="1714,1809" to="2286,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" strokecolor="black [3213]" strokeweight="2.25pt"/>
                      <v:line id="Straight Connector 2064" o:spid="_x0000_s1035" style="position:absolute;flip:x;visibility:visible;mso-wrap-style:square" from="4953,4857" to="5524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" strokecolor="black [3213]" strokeweight="2.25pt"/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47E83F02" wp14:editId="45EF916A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114300</wp:posOffset>
                      </wp:positionV>
                      <wp:extent cx="765175" cy="743585"/>
                      <wp:effectExtent l="0" t="0" r="15875" b="18415"/>
                      <wp:wrapNone/>
                      <wp:docPr id="2070" name="Group 2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5175" cy="743585"/>
                                <a:chOff x="0" y="0"/>
                                <a:chExt cx="765175" cy="743585"/>
                              </a:xfrm>
                            </wpg:grpSpPr>
                            <wpg:grpSp>
                              <wpg:cNvPr id="2052" name="Group 2052"/>
                              <wpg:cNvGrpSpPr/>
                              <wpg:grpSpPr>
                                <a:xfrm>
                                  <a:off x="0" y="0"/>
                                  <a:ext cx="765175" cy="743585"/>
                                  <a:chOff x="0" y="0"/>
                                  <a:chExt cx="1247774" cy="743585"/>
                                </a:xfrm>
                              </wpg:grpSpPr>
                              <wpg:grpSp>
                                <wpg:cNvPr id="2053" name="Group 2053"/>
                                <wpg:cNvGrpSpPr/>
                                <wpg:grpSpPr>
                                  <a:xfrm>
                                    <a:off x="0" y="0"/>
                                    <a:ext cx="628650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54" name="Right Triangle 2054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5" name="Rectangle 2055"/>
                                  <wps:cNvSpPr/>
                                  <wps:spPr>
                                    <a:xfrm>
                                      <a:off x="0" y="504825"/>
                                      <a:ext cx="108872" cy="71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6" name="Group 2056"/>
                                <wpg:cNvGrpSpPr/>
                                <wpg:grpSpPr>
                                  <a:xfrm flipH="1" flipV="1">
                                    <a:off x="619125" y="371475"/>
                                    <a:ext cx="628649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57" name="Right Triangle 2057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8" name="Rectangle 2058"/>
                                  <wps:cNvSpPr/>
                                  <wps:spPr>
                                    <a:xfrm>
                                      <a:off x="20740" y="489953"/>
                                      <a:ext cx="108872" cy="71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65" name="Straight Connector 2065"/>
                              <wps:cNvCnPr/>
                              <wps:spPr>
                                <a:xfrm flipH="1">
                                  <a:off x="142875" y="342900"/>
                                  <a:ext cx="57150" cy="503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6" name="Straight Connector 2066"/>
                              <wps:cNvCnPr/>
                              <wps:spPr>
                                <a:xfrm flipH="1">
                                  <a:off x="523875" y="352425"/>
                                  <a:ext cx="57150" cy="503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CFB71" id="Group 2070" o:spid="_x0000_s1026" style="position:absolute;left:0;text-align:left;margin-left:238.6pt;margin-top:9pt;width:60.25pt;height:58.55pt;z-index:251776000;mso-width-relative:margin;mso-height-relative:margin" coordsize="765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">
                      <v:group id="Group 2052" o:spid="_x0000_s1027" style="position:absolute;width:7651;height:7435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QCD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">
                        <v:group id="Group 2053" o:spid="_x0000_s1028" style="position:absolute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  <v:shape id="Right Triangle 2054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" filled="f" strokecolor="black [3213]" strokeweight="1pt"/>
                          <v:rect id="Rectangle 2055" o:spid="_x0000_s1030" style="position:absolute;top:5048;width:1088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6z9xwAAAN0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DL5nP4fZOegF7/AAAA//8DAFBLAQItABQABgAIAAAAIQDb4fbL7gAAAIUBAAATAAAAAAAA&#10;AAAAAAAAAAAAAABbQ29udGVudF9UeXBlc10ueG1sUEsBAi0AFAAGAAgAAAAhAFr0LFu/AAAAFQEA&#10;AAsAAAAAAAAAAAAAAAAAHwEAAF9yZWxzLy5yZWxzUEsBAi0AFAAGAAgAAAAhAD97rP3HAAAA3QAA&#10;AA8AAAAAAAAAAAAAAAAABwIAAGRycy9kb3ducmV2LnhtbFBLBQYAAAAAAwADALcAAAD7AgAAAAA=&#10;" filled="f" strokecolor="black [3213]" strokeweight="1pt"/>
                        </v:group>
                        <v:group id="Group 2056" o:spid="_x0000_s1031" style="position:absolute;left:6191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">
                          <v:shape id="Right Triangle 2057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" filled="f" strokecolor="black [3213]" strokeweight="1pt"/>
                          <v:rect id="Rectangle 2058" o:spid="_x0000_s1033" style="position:absolute;left:207;top:4899;width:108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NjxAAAAN0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DNZmluepOegF7eAAAA//8DAFBLAQItABQABgAIAAAAIQDb4fbL7gAAAIUBAAATAAAAAAAAAAAA&#10;AAAAAAAAAABbQ29udGVudF9UeXBlc10ueG1sUEsBAi0AFAAGAAgAAAAhAFr0LFu/AAAAFQEAAAsA&#10;AAAAAAAAAAAAAAAAHwEAAF9yZWxzLy5yZWxzUEsBAi0AFAAGAAgAAAAhANF6A2PEAAAA3QAAAA8A&#10;AAAAAAAAAAAAAAAABwIAAGRycy9kb3ducmV2LnhtbFBLBQYAAAAAAwADALcAAAD4AgAAAAA=&#10;" filled="f" strokecolor="black [3213]" strokeweight="1pt"/>
                        </v:group>
                      </v:group>
                      <v:line id="Straight Connector 2065" o:spid="_x0000_s1034" style="position:absolute;flip:x;visibility:visible;mso-wrap-style:square" from="1428,3429" to="2000,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" strokecolor="black [3213]" strokeweight="2.25pt"/>
                      <v:line id="Straight Connector 2066" o:spid="_x0000_s1035" style="position:absolute;flip:x;visibility:visible;mso-wrap-style:square" from="5238,3524" to="5810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" strokecolor="black [3213]" strokeweight="2.25pt"/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7A502A53" wp14:editId="12AA7B53">
                      <wp:simplePos x="0" y="0"/>
                      <wp:positionH relativeFrom="column">
                        <wp:posOffset>4413250</wp:posOffset>
                      </wp:positionH>
                      <wp:positionV relativeFrom="paragraph">
                        <wp:posOffset>119380</wp:posOffset>
                      </wp:positionV>
                      <wp:extent cx="1247775" cy="743585"/>
                      <wp:effectExtent l="0" t="0" r="28575" b="18415"/>
                      <wp:wrapNone/>
                      <wp:docPr id="2071" name="Group 2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743585"/>
                                <a:chOff x="0" y="0"/>
                                <a:chExt cx="1247775" cy="743585"/>
                              </a:xfrm>
                            </wpg:grpSpPr>
                            <wpg:grpSp>
                              <wpg:cNvPr id="2062" name="Group 2062"/>
                              <wpg:cNvGrpSpPr/>
                              <wpg:grpSpPr>
                                <a:xfrm>
                                  <a:off x="0" y="0"/>
                                  <a:ext cx="1247775" cy="743585"/>
                                  <a:chOff x="0" y="0"/>
                                  <a:chExt cx="1247775" cy="743585"/>
                                </a:xfrm>
                              </wpg:grpSpPr>
                              <wpg:grpSp>
                                <wpg:cNvPr id="2024" name="Group 2024"/>
                                <wpg:cNvGrpSpPr/>
                                <wpg:grpSpPr>
                                  <a:xfrm>
                                    <a:off x="619125" y="0"/>
                                    <a:ext cx="628650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25" name="Right Triangle 2025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6" name="Rectangle 2026"/>
                                  <wps:cNvSpPr/>
                                  <wps:spPr>
                                    <a:xfrm>
                                      <a:off x="0" y="504825"/>
                                      <a:ext cx="72000" cy="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9" name="Group 2059"/>
                                <wpg:cNvGrpSpPr/>
                                <wpg:grpSpPr>
                                  <a:xfrm flipH="1" flipV="1">
                                    <a:off x="0" y="371475"/>
                                    <a:ext cx="628650" cy="372110"/>
                                    <a:chOff x="0" y="0"/>
                                    <a:chExt cx="1165860" cy="581025"/>
                                  </a:xfrm>
                                </wpg:grpSpPr>
                                <wps:wsp>
                                  <wps:cNvPr id="2060" name="Right Triangle 2060"/>
                                  <wps:cNvSpPr/>
                                  <wps:spPr>
                                    <a:xfrm>
                                      <a:off x="0" y="0"/>
                                      <a:ext cx="1165860" cy="581025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1" name="Rectangle 2061"/>
                                  <wps:cNvSpPr/>
                                  <wps:spPr>
                                    <a:xfrm>
                                      <a:off x="0" y="504825"/>
                                      <a:ext cx="72000" cy="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67" name="Straight Connector 2067"/>
                              <wps:cNvCnPr/>
                              <wps:spPr>
                                <a:xfrm flipH="1">
                                  <a:off x="304800" y="552450"/>
                                  <a:ext cx="57150" cy="501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8" name="Straight Connector 2068"/>
                              <wps:cNvCnPr/>
                              <wps:spPr>
                                <a:xfrm flipH="1">
                                  <a:off x="885825" y="152400"/>
                                  <a:ext cx="57150" cy="501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37872" id="Group 2071" o:spid="_x0000_s1026" style="position:absolute;left:0;text-align:left;margin-left:347.5pt;margin-top:9.4pt;width:98.25pt;height:58.55pt;z-index:251777024;mso-width-relative:margin;mso-height-relative:margin" coordsize="12477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">
                      <v:group id="Group 2062" o:spid="_x0000_s1027" style="position:absolute;width:12477;height:7435" coordsize="12477,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o+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">
                        <v:group id="Group 2024" o:spid="_x0000_s1028" style="position:absolute;left:6191;width:6286;height:3721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      <v:shape id="Right Triangle 2025" o:spid="_x0000_s1029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" filled="f" strokecolor="black [3213]" strokeweight="1pt"/>
                          <v:rect id="Rectangle 2026" o:spid="_x0000_s1030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H3xwAAAN0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WT6HvzfpCejlFQAA//8DAFBLAQItABQABgAIAAAAIQDb4fbL7gAAAIUBAAATAAAAAAAA&#10;AAAAAAAAAAAAAABbQ29udGVudF9UeXBlc10ueG1sUEsBAi0AFAAGAAgAAAAhAFr0LFu/AAAAFQEA&#10;AAsAAAAAAAAAAAAAAAAAHwEAAF9yZWxzLy5yZWxzUEsBAi0AFAAGAAgAAAAhAJevQffHAAAA3QAA&#10;AA8AAAAAAAAAAAAAAAAABwIAAGRycy9kb3ducmV2LnhtbFBLBQYAAAAAAwADALcAAAD7AgAAAAA=&#10;" filled="f" strokecolor="black [3213]" strokeweight="1pt"/>
                        </v:group>
                        <v:group id="Group 2059" o:spid="_x0000_s1031" style="position:absolute;top:3714;width:6286;height:3721;flip:x y" coordsize="1165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">
                          <v:shape id="Right Triangle 2060" o:spid="_x0000_s1032" type="#_x0000_t6" style="position:absolute;width:116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" filled="f" strokecolor="black [3213]" strokeweight="1pt"/>
                          <v:rect id="Rectangle 2061" o:spid="_x0000_s1033" style="position:absolute;top:504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BDxwAAAN0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2TyHvzfpCejlFQAA//8DAFBLAQItABQABgAIAAAAIQDb4fbL7gAAAIUBAAATAAAAAAAA&#10;AAAAAAAAAAAAAABbQ29udGVudF9UeXBlc10ueG1sUEsBAi0AFAAGAAgAAAAhAFr0LFu/AAAAFQEA&#10;AAsAAAAAAAAAAAAAAAAAHwEAAF9yZWxzLy5yZWxzUEsBAi0AFAAGAAgAAAAhAI4sYEPHAAAA3QAA&#10;AA8AAAAAAAAAAAAAAAAABwIAAGRycy9kb3ducmV2LnhtbFBLBQYAAAAAAwADALcAAAD7AgAAAAA=&#10;" filled="f" strokecolor="black [3213]" strokeweight="1pt"/>
                        </v:group>
                      </v:group>
                      <v:line id="Straight Connector 2067" o:spid="_x0000_s1034" style="position:absolute;flip:x;visibility:visible;mso-wrap-style:square" from="3048,5524" to="3619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" strokecolor="black [3213]" strokeweight="2.25pt"/>
                      <v:line id="Straight Connector 2068" o:spid="_x0000_s1035" style="position:absolute;flip:x;visibility:visible;mso-wrap-style:square" from="8858,1524" to="9429,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" strokecolor="black [3213]" strokeweight="2.25pt"/>
                    </v:group>
                  </w:pict>
                </mc:Fallback>
              </mc:AlternateContent>
            </w:r>
          </w:p>
          <w:p w14:paraId="4D505803" w14:textId="77777777" w:rsidR="00697B75" w:rsidRDefault="00697B75" w:rsidP="00697B75">
            <w:pPr>
              <w:rPr>
                <w:rtl/>
                <w:lang w:bidi="fa-IR"/>
              </w:rPr>
            </w:pPr>
          </w:p>
          <w:p w14:paraId="1E4D54F7" w14:textId="77777777" w:rsidR="00697B75" w:rsidRDefault="00697B75" w:rsidP="00697B75">
            <w:pPr>
              <w:rPr>
                <w:rtl/>
                <w:lang w:bidi="fa-IR"/>
              </w:rPr>
            </w:pPr>
          </w:p>
          <w:p w14:paraId="17C15476" w14:textId="77777777" w:rsidR="00697B75" w:rsidRDefault="00697B75" w:rsidP="00697B75">
            <w:pPr>
              <w:rPr>
                <w:rtl/>
                <w:lang w:bidi="fa-IR"/>
              </w:rPr>
            </w:pPr>
          </w:p>
          <w:p w14:paraId="6ED1E657" w14:textId="77777777" w:rsidR="00697B75" w:rsidRDefault="00697B75" w:rsidP="00697B75">
            <w:pPr>
              <w:rPr>
                <w:rtl/>
                <w:lang w:bidi="fa-IR"/>
              </w:rPr>
            </w:pPr>
          </w:p>
          <w:p w14:paraId="2CED818B" w14:textId="6D913ED7" w:rsidR="00980CEC" w:rsidRDefault="00980CEC" w:rsidP="00DA4998">
            <w:pPr>
              <w:rPr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2E8F6A5E" w14:textId="7D91B3BE" w:rsidR="00C26ECF" w:rsidRDefault="00697B75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97B75" w:rsidRPr="00D84F52" w14:paraId="4FB88AE3" w14:textId="77777777" w:rsidTr="001E37D3">
        <w:tc>
          <w:tcPr>
            <w:tcW w:w="569" w:type="dxa"/>
          </w:tcPr>
          <w:p w14:paraId="4BB8F4B7" w14:textId="75B4FBF4" w:rsidR="00697B75" w:rsidRDefault="00697B75" w:rsidP="00A83C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9426" w:type="dxa"/>
            <w:vAlign w:val="center"/>
          </w:tcPr>
          <w:p w14:paraId="5DFF5CA4" w14:textId="77777777" w:rsidR="00697B75" w:rsidRDefault="00697B75" w:rsidP="00697B75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1AB5BA82" wp14:editId="3149D1F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346710</wp:posOffset>
                      </wp:positionV>
                      <wp:extent cx="1381125" cy="1400175"/>
                      <wp:effectExtent l="0" t="0" r="0" b="0"/>
                      <wp:wrapNone/>
                      <wp:docPr id="2096" name="Group 2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125" cy="1400175"/>
                                <a:chOff x="-19050" y="0"/>
                                <a:chExt cx="1381125" cy="1400175"/>
                              </a:xfrm>
                            </wpg:grpSpPr>
                            <wpg:grpSp>
                              <wpg:cNvPr id="2090" name="Group 2090"/>
                              <wpg:cNvGrpSpPr/>
                              <wpg:grpSpPr>
                                <a:xfrm>
                                  <a:off x="200025" y="209550"/>
                                  <a:ext cx="923925" cy="952500"/>
                                  <a:chOff x="0" y="0"/>
                                  <a:chExt cx="923925" cy="952500"/>
                                </a:xfrm>
                                <a:noFill/>
                              </wpg:grpSpPr>
                              <wps:wsp>
                                <wps:cNvPr id="2088" name="Isosceles Triangle 2088"/>
                                <wps:cNvSpPr/>
                                <wps:spPr>
                                  <a:xfrm>
                                    <a:off x="0" y="0"/>
                                    <a:ext cx="923925" cy="95250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9" name="Straight Connector 2089"/>
                                <wps:cNvCnPr/>
                                <wps:spPr>
                                  <a:xfrm>
                                    <a:off x="457200" y="0"/>
                                    <a:ext cx="0" cy="9525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2" name="Text Box 2092"/>
                              <wps:cNvSpPr txBox="1"/>
                              <wps:spPr>
                                <a:xfrm>
                                  <a:off x="504825" y="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32C982" w14:textId="77777777" w:rsidR="00697B75" w:rsidRDefault="00697B75" w:rsidP="00697B75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3" name="Text Box 2093"/>
                              <wps:cNvSpPr txBox="1"/>
                              <wps:spPr>
                                <a:xfrm>
                                  <a:off x="-19050" y="100965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696276" w14:textId="77777777" w:rsidR="00697B75" w:rsidRDefault="00697B75" w:rsidP="00697B75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4" name="Text Box 2094"/>
                              <wps:cNvSpPr txBox="1"/>
                              <wps:spPr>
                                <a:xfrm>
                                  <a:off x="1047750" y="10287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F3015D" w14:textId="77777777" w:rsidR="00697B75" w:rsidRDefault="00697B75" w:rsidP="00697B75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5" name="Text Box 2095"/>
                              <wps:cNvSpPr txBox="1"/>
                              <wps:spPr>
                                <a:xfrm>
                                  <a:off x="514350" y="11049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8824FB" w14:textId="77777777" w:rsidR="00697B75" w:rsidRDefault="00697B75" w:rsidP="00697B75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B5BA82" id="Group 2096" o:spid="_x0000_s1252" style="position:absolute;left:0;text-align:left;margin-left:1.7pt;margin-top:27.3pt;width:108.75pt;height:110.25pt;z-index:251779072;mso-width-relative:margin;mso-height-relative:margin" coordorigin="-190" coordsize="13811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">
                      <v:group id="Group 2090" o:spid="_x0000_s1253" style="position:absolute;left:2000;top:2095;width:9239;height:9525" coordsize="92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oH1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iZdgf3oQnIDe/AAAA//8DAFBLAQItABQABgAIAAAAIQDb4fbL7gAAAIUBAAATAAAAAAAAAAAA&#10;AAAAAAAAAABbQ29udGVudF9UeXBlc10ueG1sUEsBAi0AFAAGAAgAAAAhAFr0LFu/AAAAFQEAAAsA&#10;AAAAAAAAAAAAAAAAHwEAAF9yZWxzLy5yZWxzUEsBAi0AFAAGAAgAAAAhAP76gfXEAAAA3QAAAA8A&#10;AAAAAAAAAAAAAAAABwIAAGRycy9kb3ducmV2LnhtbFBLBQYAAAAAAwADALcAAAD4AgAAAAA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088" o:spid="_x0000_s1254" type="#_x0000_t5" style="position:absolute;width:923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" filled="f" strokecolor="black [3213]" strokeweight="1pt"/>
                        <v:line id="Straight Connector 2089" o:spid="_x0000_s1255" style="position:absolute;visibility:visible;mso-wrap-style:square" from="4572,0" to="4572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" strokecolor="black [3213]" strokeweight="1pt"/>
                      </v:group>
                      <v:shape id="Text Box 2092" o:spid="_x0000_s1256" type="#_x0000_t202" style="position:absolute;left:5048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" filled="f" stroked="f" strokeweight=".5pt">
                        <v:textbox>
                          <w:txbxContent>
                            <w:p w14:paraId="3B32C982" w14:textId="77777777" w:rsidR="00697B75" w:rsidRDefault="00697B75" w:rsidP="00697B7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93" o:spid="_x0000_s1257" type="#_x0000_t202" style="position:absolute;left:-190;top:10096;width:314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" filled="f" stroked="f" strokeweight=".5pt">
                        <v:textbox>
                          <w:txbxContent>
                            <w:p w14:paraId="26696276" w14:textId="77777777" w:rsidR="00697B75" w:rsidRDefault="00697B75" w:rsidP="00697B7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94" o:spid="_x0000_s1258" type="#_x0000_t202" style="position:absolute;left:10477;top:1028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" filled="f" stroked="f" strokeweight=".5pt">
                        <v:textbox>
                          <w:txbxContent>
                            <w:p w14:paraId="33F3015D" w14:textId="77777777" w:rsidR="00697B75" w:rsidRDefault="00697B75" w:rsidP="00697B7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95" o:spid="_x0000_s1259" type="#_x0000_t202" style="position:absolute;left:5143;top:11049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" filled="f" stroked="f" strokeweight=".5pt">
                        <v:textbox>
                          <w:txbxContent>
                            <w:p w14:paraId="0C8824FB" w14:textId="77777777" w:rsidR="00697B75" w:rsidRDefault="00697B75" w:rsidP="00697B7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مثلث </w:t>
            </w:r>
            <w:r>
              <w:t>ABC</w:t>
            </w:r>
            <w:r>
              <w:rPr>
                <w:rFonts w:hint="cs"/>
                <w:rtl/>
                <w:lang w:bidi="fa-IR"/>
              </w:rPr>
              <w:t xml:space="preserve"> متساوی</w:t>
            </w:r>
            <w:r>
              <w:rPr>
                <w:rFonts w:hint="cs"/>
                <w:rtl/>
                <w:lang w:bidi="fa-IR"/>
              </w:rPr>
              <w:softHyphen/>
              <w:t>الساقین است؛ اگر نیم ساز زاویه</w:t>
            </w:r>
            <w:r>
              <w:rPr>
                <w:lang w:bidi="fa-IR"/>
              </w:rPr>
              <w:t>A</w:t>
            </w:r>
            <w:r>
              <w:rPr>
                <w:rFonts w:hint="cs"/>
                <w:rtl/>
                <w:lang w:bidi="fa-IR"/>
              </w:rPr>
              <w:t xml:space="preserve"> را رسم کنیم؛ دو مثلث</w:t>
            </w:r>
            <w:r>
              <w:rPr>
                <w:lang w:bidi="fa-IR"/>
              </w:rPr>
              <w:t>ADC</w:t>
            </w:r>
            <w:r>
              <w:rPr>
                <w:rFonts w:hint="cs"/>
                <w:rtl/>
                <w:lang w:bidi="fa-IR"/>
              </w:rPr>
              <w:t xml:space="preserve"> و</w:t>
            </w:r>
            <w:r>
              <w:rPr>
                <w:lang w:bidi="fa-IR"/>
              </w:rPr>
              <w:t>ADB</w:t>
            </w:r>
            <w:r>
              <w:rPr>
                <w:rFonts w:hint="cs"/>
                <w:rtl/>
                <w:lang w:bidi="fa-IR"/>
              </w:rPr>
              <w:t xml:space="preserve"> به چه حالتی هم</w:t>
            </w:r>
            <w:r>
              <w:rPr>
                <w:rFonts w:hint="cs"/>
                <w:rtl/>
                <w:lang w:bidi="fa-IR"/>
              </w:rPr>
              <w:softHyphen/>
              <w:t>نهشت هستند؟ دلیل بیاورید.</w:t>
            </w:r>
          </w:p>
          <w:p w14:paraId="2891E6E8" w14:textId="09E442DB" w:rsidR="00697B75" w:rsidRDefault="00A238A5" w:rsidP="00697B75">
            <w:pPr>
              <w:rPr>
                <w:rtl/>
                <w:lang w:bidi="fa-IR"/>
              </w:rPr>
            </w:pPr>
            <w:r w:rsidRPr="00A238A5">
              <w:rPr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6A314C6F" wp14:editId="78085D52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148590</wp:posOffset>
                      </wp:positionV>
                      <wp:extent cx="2804160" cy="1037590"/>
                      <wp:effectExtent l="0" t="0" r="0" b="0"/>
                      <wp:wrapNone/>
                      <wp:docPr id="2013" name="Group 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4160" cy="1037590"/>
                                <a:chOff x="0" y="0"/>
                                <a:chExt cx="2328140" cy="1037590"/>
                              </a:xfrm>
                            </wpg:grpSpPr>
                            <wps:wsp>
                              <wps:cNvPr id="2014" name="Text Box 2014"/>
                              <wps:cNvSpPr txBox="1"/>
                              <wps:spPr>
                                <a:xfrm>
                                  <a:off x="0" y="0"/>
                                  <a:ext cx="1052830" cy="1037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6F8E26" w14:textId="6FECE22B" w:rsidR="00A238A5" w:rsidRDefault="00A238A5" w:rsidP="00A238A5">
                                    <w:r w:rsidRPr="00A238A5">
                                      <w:rPr>
                                        <w:position w:val="-68"/>
                                      </w:rPr>
                                      <w:object w:dxaOrig="1359" w:dyaOrig="1520" w14:anchorId="50EB1ACA">
                                        <v:shape id="_x0000_i1199" type="#_x0000_t75" style="width:68.2pt;height:76.6pt" o:ole="">
                                          <v:imagedata r:id="rId39" o:title=""/>
                                        </v:shape>
                                        <o:OLEObject Type="Embed" ProgID="Equation.DSMT4" ShapeID="_x0000_i1199" DrawAspect="Content" ObjectID="_1774691589" r:id="rId4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5" name="Arrow: Right 2015"/>
                              <wps:cNvSpPr/>
                              <wps:spPr>
                                <a:xfrm>
                                  <a:off x="1030310" y="399245"/>
                                  <a:ext cx="416868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0" name="Text Box 2080"/>
                              <wps:cNvSpPr txBox="1"/>
                              <wps:spPr>
                                <a:xfrm>
                                  <a:off x="1368099" y="338455"/>
                                  <a:ext cx="960041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E4B21C" w14:textId="77777777" w:rsidR="00A238A5" w:rsidRDefault="00A238A5" w:rsidP="00A238A5">
                                    <w:r w:rsidRPr="003E2866">
                                      <w:rPr>
                                        <w:position w:val="-6"/>
                                      </w:rPr>
                                      <w:object w:dxaOrig="1320" w:dyaOrig="240" w14:anchorId="60AD2EAE">
                                        <v:shape id="_x0000_i1162" type="#_x0000_t75" style="width:65.65pt;height:12.1pt" o:ole="">
                                          <v:imagedata r:id="rId41" o:title=""/>
                                        </v:shape>
                                        <o:OLEObject Type="Embed" ProgID="Equation.DSMT4" ShapeID="_x0000_i1162" DrawAspect="Content" ObjectID="_1774691590" r:id="rId4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1" name="Isosceles Triangle 2081"/>
                              <wps:cNvSpPr/>
                              <wps:spPr>
                                <a:xfrm>
                                  <a:off x="1615792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2" name="Text Box 2082"/>
                              <wps:cNvSpPr txBox="1"/>
                              <wps:spPr>
                                <a:xfrm>
                                  <a:off x="735451" y="477054"/>
                                  <a:ext cx="854073" cy="39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1C166" w14:textId="77777777" w:rsidR="00A238A5" w:rsidRPr="003E2866" w:rsidRDefault="00A238A5" w:rsidP="00A238A5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3E2866"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( </w:t>
                                    </w:r>
                                    <w:r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>..........)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Isosceles Triangle 325"/>
                              <wps:cNvSpPr/>
                              <wps:spPr>
                                <a:xfrm>
                                  <a:off x="2034856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314C6F" id="Group 2013" o:spid="_x0000_s1260" style="position:absolute;left:0;text-align:left;margin-left:161.55pt;margin-top:11.7pt;width:220.8pt;height:81.7pt;z-index:251781120;mso-width-relative:margin;mso-height-relative:margin" coordsize="2328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">
                      <v:shape id="Text Box 2014" o:spid="_x0000_s1261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t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XE0GsPrTXgCcvEEAAD//wMAUEsBAi0AFAAGAAgAAAAhANvh9svuAAAAhQEAABMAAAAAAAAA&#10;AAAAAAAAAAAAAFtDb250ZW50X1R5cGVzXS54bWxQSwECLQAUAAYACAAAACEAWvQsW78AAAAVAQAA&#10;CwAAAAAAAAAAAAAAAAAfAQAAX3JlbHMvLnJlbHNQSwECLQAUAAYACAAAACEAWMO7ecYAAADdAAAA&#10;DwAAAAAAAAAAAAAAAAAHAgAAZHJzL2Rvd25yZXYueG1sUEsFBgAAAAADAAMAtwAAAPoCAAAAAA==&#10;" filled="f" stroked="f" strokeweight=".5pt">
                        <v:textbox>
                          <w:txbxContent>
                            <w:p w14:paraId="666F8E26" w14:textId="6FECE22B" w:rsidR="00A238A5" w:rsidRDefault="00A238A5" w:rsidP="00A238A5">
                              <w:r w:rsidRPr="00A238A5">
                                <w:rPr>
                                  <w:position w:val="-68"/>
                                </w:rPr>
                                <w:object w:dxaOrig="1359" w:dyaOrig="1520" w14:anchorId="50EB1ACA">
                                  <v:shape id="_x0000_i1199" type="#_x0000_t75" style="width:68.2pt;height:76.6pt" o:ole="">
                                    <v:imagedata r:id="rId39" o:title=""/>
                                  </v:shape>
                                  <o:OLEObject Type="Embed" ProgID="Equation.DSMT4" ShapeID="_x0000_i1199" DrawAspect="Content" ObjectID="_1774691589" r:id="rId43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2015" o:spid="_x0000_s1262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" adj="17137" filled="f" strokecolor="windowText" strokeweight="1pt"/>
                      <v:shape id="Text Box 2080" o:spid="_x0000_s1263" type="#_x0000_t202" style="position:absolute;left:13680;top:33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" filled="f" stroked="f" strokeweight=".5pt">
                        <v:textbox>
                          <w:txbxContent>
                            <w:p w14:paraId="6EE4B21C" w14:textId="77777777" w:rsidR="00A238A5" w:rsidRDefault="00A238A5" w:rsidP="00A238A5">
                              <w:r w:rsidRPr="003E2866">
                                <w:rPr>
                                  <w:position w:val="-6"/>
                                </w:rPr>
                                <w:object w:dxaOrig="1320" w:dyaOrig="240" w14:anchorId="60AD2EAE">
                                  <v:shape id="_x0000_i1162" type="#_x0000_t75" style="width:65.65pt;height:12.1pt" o:ole="">
                                    <v:imagedata r:id="rId41" o:title=""/>
                                  </v:shape>
                                  <o:OLEObject Type="Embed" ProgID="Equation.DSMT4" ShapeID="_x0000_i1162" DrawAspect="Content" ObjectID="_1774691590" r:id="rId44"/>
                                </w:object>
                              </w:r>
                            </w:p>
                          </w:txbxContent>
                        </v:textbox>
                      </v:shape>
                      <v:shape id="Isosceles Triangle 2081" o:spid="_x0000_s1264" type="#_x0000_t5" style="position:absolute;left:16157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" filled="f" strokecolor="windowText" strokeweight="1pt"/>
                      <v:shape id="Text Box 2082" o:spid="_x0000_s1265" type="#_x0000_t202" style="position:absolute;left:7354;top:4770;width:8541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MRxwAAAN0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SmL4fROegFz/AAAA//8DAFBLAQItABQABgAIAAAAIQDb4fbL7gAAAIUBAAATAAAAAAAA&#10;AAAAAAAAAAAAAABbQ29udGVudF9UeXBlc10ueG1sUEsBAi0AFAAGAAgAAAAhAFr0LFu/AAAAFQEA&#10;AAsAAAAAAAAAAAAAAAAAHwEAAF9yZWxzLy5yZWxzUEsBAi0AFAAGAAgAAAAhAFBsExHHAAAA3QAA&#10;AA8AAAAAAAAAAAAAAAAABwIAAGRycy9kb3ducmV2LnhtbFBLBQYAAAAAAwADALcAAAD7AgAAAAA=&#10;" filled="f" stroked="f" strokeweight=".5pt">
                        <v:textbox>
                          <w:txbxContent>
                            <w:p w14:paraId="5691C166" w14:textId="77777777" w:rsidR="00A238A5" w:rsidRPr="003E2866" w:rsidRDefault="00A238A5" w:rsidP="00A238A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E2866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..........)</w:t>
                              </w:r>
                            </w:p>
                          </w:txbxContent>
                        </v:textbox>
                      </v:shape>
                      <v:shape id="Isosceles Triangle 325" o:spid="_x0000_s1266" type="#_x0000_t5" style="position:absolute;left:20348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" filled="f" strokecolor="windowText" strokeweight="1pt"/>
                    </v:group>
                  </w:pict>
                </mc:Fallback>
              </mc:AlternateContent>
            </w:r>
          </w:p>
          <w:p w14:paraId="2E5FC8E4" w14:textId="4474E016" w:rsidR="00697B75" w:rsidRDefault="00697B75" w:rsidP="00697B75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</w:p>
          <w:p w14:paraId="469DCAAB" w14:textId="108643D0" w:rsidR="00697B75" w:rsidRDefault="00697B75" w:rsidP="00697B75">
            <w:pPr>
              <w:tabs>
                <w:tab w:val="left" w:pos="1832"/>
                <w:tab w:val="left" w:pos="3488"/>
              </w:tabs>
              <w:rPr>
                <w:rFonts w:hint="cs"/>
                <w:rtl/>
                <w:lang w:bidi="fa-IR"/>
              </w:rPr>
            </w:pPr>
          </w:p>
          <w:p w14:paraId="5360E6F6" w14:textId="77777777" w:rsidR="00697B75" w:rsidRDefault="00697B75" w:rsidP="00697B75">
            <w:pPr>
              <w:tabs>
                <w:tab w:val="left" w:pos="1832"/>
                <w:tab w:val="left" w:pos="3488"/>
              </w:tabs>
              <w:rPr>
                <w:rFonts w:hint="cs"/>
                <w:rtl/>
                <w:lang w:bidi="fa-IR"/>
              </w:rPr>
            </w:pPr>
          </w:p>
          <w:p w14:paraId="63D5C364" w14:textId="77777777" w:rsidR="00697B75" w:rsidRDefault="00697B75" w:rsidP="00697B75">
            <w:pPr>
              <w:rPr>
                <w:rtl/>
              </w:rPr>
            </w:pPr>
          </w:p>
          <w:p w14:paraId="1190DFC2" w14:textId="77777777" w:rsidR="00697B75" w:rsidRDefault="00697B75" w:rsidP="00697B75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7DE4DB28" w14:textId="79B3C12E" w:rsidR="00697B75" w:rsidRDefault="00697B75" w:rsidP="00A83CD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5/1</w:t>
            </w:r>
          </w:p>
        </w:tc>
      </w:tr>
      <w:tr w:rsidR="00A238A5" w:rsidRPr="00D84F52" w14:paraId="6160BAFC" w14:textId="77777777" w:rsidTr="001E37D3">
        <w:tc>
          <w:tcPr>
            <w:tcW w:w="569" w:type="dxa"/>
          </w:tcPr>
          <w:p w14:paraId="7EB52068" w14:textId="56F2323B" w:rsidR="00A238A5" w:rsidRDefault="00A238A5" w:rsidP="00A83C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9426" w:type="dxa"/>
            <w:vAlign w:val="center"/>
          </w:tcPr>
          <w:p w14:paraId="1A817557" w14:textId="1DA0E4EA" w:rsidR="00A238A5" w:rsidRDefault="00A238A5" w:rsidP="00697B75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ثابت کنید هر نقطه روی عمود منصف یک پاره خط از دو ضلع زاویه به یک فاصله است.</w:t>
            </w:r>
          </w:p>
          <w:p w14:paraId="7591455F" w14:textId="407AA419" w:rsidR="00A238A5" w:rsidRDefault="000A4F57" w:rsidP="00697B75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4C3FD4C9" wp14:editId="73F1114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43815</wp:posOffset>
                      </wp:positionV>
                      <wp:extent cx="1466215" cy="1133475"/>
                      <wp:effectExtent l="0" t="0" r="0" b="0"/>
                      <wp:wrapNone/>
                      <wp:docPr id="110357260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6215" cy="1133475"/>
                                <a:chOff x="0" y="0"/>
                                <a:chExt cx="1466215" cy="1133475"/>
                              </a:xfrm>
                            </wpg:grpSpPr>
                            <wps:wsp>
                              <wps:cNvPr id="2102" name="Isosceles Triangle 5"/>
                              <wps:cNvSpPr/>
                              <wps:spPr>
                                <a:xfrm>
                                  <a:off x="247650" y="228600"/>
                                  <a:ext cx="923290" cy="6667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" name="Straight Connector 6"/>
                              <wps:cNvCnPr/>
                              <wps:spPr>
                                <a:xfrm>
                                  <a:off x="714375" y="19050"/>
                                  <a:ext cx="0" cy="952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04" name="Text Box 2"/>
                              <wps:cNvSpPr txBox="1"/>
                              <wps:spPr>
                                <a:xfrm>
                                  <a:off x="0" y="695325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A8D4EDE" w14:textId="77777777" w:rsidR="00A238A5" w:rsidRDefault="00A238A5" w:rsidP="00A238A5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" name="Text Box 3"/>
                              <wps:cNvSpPr txBox="1"/>
                              <wps:spPr>
                                <a:xfrm>
                                  <a:off x="457200" y="838200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177190" w14:textId="1E41726E" w:rsidR="00A238A5" w:rsidRDefault="000A4F57" w:rsidP="00A238A5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6" name="Text Box 4"/>
                              <wps:cNvSpPr txBox="1"/>
                              <wps:spPr>
                                <a:xfrm>
                                  <a:off x="457200" y="0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06C9620" w14:textId="77777777" w:rsidR="00A238A5" w:rsidRDefault="00A238A5" w:rsidP="00A238A5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2703172" name="Text Box 3"/>
                              <wps:cNvSpPr txBox="1"/>
                              <wps:spPr>
                                <a:xfrm>
                                  <a:off x="1152525" y="676275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01DD9D" w14:textId="77777777" w:rsidR="000A4F57" w:rsidRDefault="000A4F57" w:rsidP="00A238A5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FD4C9" id="Group 7" o:spid="_x0000_s1267" style="position:absolute;left:0;text-align:left;margin-left:5.7pt;margin-top:3.45pt;width:115.45pt;height:89.25pt;z-index:251792384;mso-width-relative:margin;mso-height-relative:margin" coordsize="1466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">
                      <v:shape id="Isosceles Triangle 5" o:spid="_x0000_s1268" type="#_x0000_t5" style="position:absolute;left:2476;top:2286;width:923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" filled="f" strokecolor="windowText" strokeweight="1pt"/>
                      <v:line id="Straight Connector 6" o:spid="_x0000_s1269" style="position:absolute;visibility:visible;mso-wrap-style:square" from="7143,190" to="714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" strokecolor="windowText" strokeweight="1pt">
                        <v:stroke dashstyle="dash"/>
                      </v:line>
                      <v:shape id="Text Box 2" o:spid="_x0000_s1270" type="#_x0000_t202" style="position:absolute;top:6953;width:314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I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fEoGsPrTXgCcvEEAAD//wMAUEsBAi0AFAAGAAgAAAAhANvh9svuAAAAhQEAABMAAAAAAAAA&#10;AAAAAAAAAAAAAFtDb250ZW50X1R5cGVzXS54bWxQSwECLQAUAAYACAAAACEAWvQsW78AAAAVAQAA&#10;CwAAAAAAAAAAAAAAAAAfAQAAX3JlbHMvLnJlbHNQSwECLQAUAAYACAAAACEAq/siOcYAAADdAAAA&#10;DwAAAAAAAAAAAAAAAAAHAgAAZHJzL2Rvd25yZXYueG1sUEsFBgAAAAADAAMAtwAAAPoCAAAAAA==&#10;" filled="f" stroked="f" strokeweight=".5pt">
                        <v:textbox>
                          <w:txbxContent>
                            <w:p w14:paraId="3A8D4EDE" w14:textId="77777777" w:rsidR="00A238A5" w:rsidRDefault="00A238A5" w:rsidP="00A238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" o:spid="_x0000_s1271" type="#_x0000_t202" style="position:absolute;left:4572;top:8382;width:313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ei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jxfw9yY8Abn6BQAA//8DAFBLAQItABQABgAIAAAAIQDb4fbL7gAAAIUBAAATAAAAAAAA&#10;AAAAAAAAAAAAAABbQ29udGVudF9UeXBlc10ueG1sUEsBAi0AFAAGAAgAAAAhAFr0LFu/AAAAFQEA&#10;AAsAAAAAAAAAAAAAAAAAHwEAAF9yZWxzLy5yZWxzUEsBAi0AFAAGAAgAAAAhAMS3h6LHAAAA3QAA&#10;AA8AAAAAAAAAAAAAAAAABwIAAGRycy9kb3ducmV2LnhtbFBLBQYAAAAAAwADALcAAAD7AgAAAAA=&#10;" filled="f" stroked="f" strokeweight=".5pt">
                        <v:textbox>
                          <w:txbxContent>
                            <w:p w14:paraId="5A177190" w14:textId="1E41726E" w:rsidR="00A238A5" w:rsidRDefault="000A4F57" w:rsidP="00A238A5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" o:spid="_x0000_s1272" type="#_x0000_t202" style="position:absolute;left:4572;width:314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V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E7h+iY8Abn8BwAA//8DAFBLAQItABQABgAIAAAAIQDb4fbL7gAAAIUBAAATAAAAAAAA&#10;AAAAAAAAAAAAAABbQ29udGVudF9UeXBlc10ueG1sUEsBAi0AFAAGAAgAAAAhAFr0LFu/AAAAFQEA&#10;AAsAAAAAAAAAAAAAAAAAHwEAAF9yZWxzLy5yZWxzUEsBAi0AFAAGAAgAAAAhADRlGdXHAAAA3QAA&#10;AA8AAAAAAAAAAAAAAAAABwIAAGRycy9kb3ducmV2LnhtbFBLBQYAAAAAAwADALcAAAD7AgAAAAA=&#10;" filled="f" stroked="f" strokeweight=".5pt">
                        <v:textbox>
                          <w:txbxContent>
                            <w:p w14:paraId="506C9620" w14:textId="77777777" w:rsidR="00A238A5" w:rsidRDefault="00A238A5" w:rsidP="00A238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" o:spid="_x0000_s1273" type="#_x0000_t202" style="position:absolute;left:11525;top:6762;width:3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" filled="f" stroked="f" strokeweight=".5pt">
                        <v:textbox>
                          <w:txbxContent>
                            <w:p w14:paraId="0701DD9D" w14:textId="77777777" w:rsidR="000A4F57" w:rsidRDefault="000A4F57" w:rsidP="00A238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9A1AF79" w14:textId="4B961F7C" w:rsidR="00A238A5" w:rsidRDefault="000A4F57" w:rsidP="00697B75">
            <w:pPr>
              <w:rPr>
                <w:rFonts w:hint="cs"/>
                <w:noProof/>
                <w:rtl/>
                <w:lang w:bidi="fa-IR"/>
              </w:rPr>
            </w:pPr>
            <w:r w:rsidRPr="000A4F57">
              <w:rPr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5942A96B" wp14:editId="02304EED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7620</wp:posOffset>
                      </wp:positionV>
                      <wp:extent cx="4271010" cy="1037590"/>
                      <wp:effectExtent l="0" t="0" r="0" b="0"/>
                      <wp:wrapNone/>
                      <wp:docPr id="250301851" name="Group 250301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1010" cy="1037590"/>
                                <a:chOff x="0" y="0"/>
                                <a:chExt cx="3545983" cy="1037590"/>
                              </a:xfrm>
                            </wpg:grpSpPr>
                            <wps:wsp>
                              <wps:cNvPr id="244682688" name="Text Box 244682688"/>
                              <wps:cNvSpPr txBox="1"/>
                              <wps:spPr>
                                <a:xfrm>
                                  <a:off x="0" y="0"/>
                                  <a:ext cx="1052829" cy="1037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57A105" w14:textId="3DBCB20B" w:rsidR="000A4F57" w:rsidRDefault="000A4F57" w:rsidP="000A4F57">
                                    <w:r w:rsidRPr="000A4F57">
                                      <w:rPr>
                                        <w:position w:val="-66"/>
                                      </w:rPr>
                                      <w:object w:dxaOrig="1400" w:dyaOrig="1480" w14:anchorId="3BBF1A10">
                                        <v:shape id="_x0000_i1397" type="#_x0000_t75" style="width:70.3pt;height:74.6pt" o:ole="">
                                          <v:imagedata r:id="rId45" o:title=""/>
                                        </v:shape>
                                        <o:OLEObject Type="Embed" ProgID="Equation.DSMT4" ShapeID="_x0000_i1397" DrawAspect="Content" ObjectID="_1774691591" r:id="rId4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241686" name="Arrow: Right 504241686"/>
                              <wps:cNvSpPr/>
                              <wps:spPr>
                                <a:xfrm>
                                  <a:off x="1030310" y="399245"/>
                                  <a:ext cx="416868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6477492" name="Text Box 2086477492"/>
                              <wps:cNvSpPr txBox="1"/>
                              <wps:spPr>
                                <a:xfrm>
                                  <a:off x="1368099" y="338455"/>
                                  <a:ext cx="960041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608044" w14:textId="78A81B74" w:rsidR="000A4F57" w:rsidRDefault="001A4F71" w:rsidP="000A4F57">
                                    <w:r w:rsidRPr="003E2866">
                                      <w:rPr>
                                        <w:position w:val="-6"/>
                                      </w:rPr>
                                      <w:object w:dxaOrig="1460" w:dyaOrig="300" w14:anchorId="15C9020E">
                                        <v:shape id="_x0000_i1553" type="#_x0000_t75" style="width:72.65pt;height:15.1pt" o:ole="">
                                          <v:imagedata r:id="rId47" o:title=""/>
                                        </v:shape>
                                        <o:OLEObject Type="Embed" ProgID="Equation.DSMT4" ShapeID="_x0000_i1553" DrawAspect="Content" ObjectID="_1774691592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63119" name="Isosceles Triangle 77363119"/>
                              <wps:cNvSpPr/>
                              <wps:spPr>
                                <a:xfrm>
                                  <a:off x="1615792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0424082" name="Text Box 690424082"/>
                              <wps:cNvSpPr txBox="1"/>
                              <wps:spPr>
                                <a:xfrm>
                                  <a:off x="735451" y="477054"/>
                                  <a:ext cx="854073" cy="39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59EDA" w14:textId="77777777" w:rsidR="000A4F57" w:rsidRPr="003E2866" w:rsidRDefault="000A4F57" w:rsidP="000A4F57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3E2866"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( </w:t>
                                    </w:r>
                                    <w:r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>..........)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5544354" name="Arrow: Right 2055544354"/>
                              <wps:cNvSpPr/>
                              <wps:spPr>
                                <a:xfrm>
                                  <a:off x="2453765" y="379658"/>
                                  <a:ext cx="416868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652869" name="Text Box 706652869"/>
                              <wps:cNvSpPr txBox="1"/>
                              <wps:spPr>
                                <a:xfrm>
                                  <a:off x="2585942" y="284945"/>
                                  <a:ext cx="960041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F6F43" w14:textId="4CA51697" w:rsidR="000A4F57" w:rsidRDefault="000A4F57" w:rsidP="000A4F57">
                                    <w:r w:rsidRPr="00840860">
                                      <w:rPr>
                                        <w:position w:val="-6"/>
                                      </w:rPr>
                                      <w:object w:dxaOrig="1160" w:dyaOrig="380" w14:anchorId="1BD60B62">
                                        <v:shape id="_x0000_i1399" type="#_x0000_t75" style="width:57.7pt;height:18.9pt" o:ole="">
                                          <v:imagedata r:id="rId49" o:title=""/>
                                        </v:shape>
                                        <o:OLEObject Type="Embed" ProgID="Equation.DSMT4" ShapeID="_x0000_i1399" DrawAspect="Content" ObjectID="_1774691593" r:id="rId5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0340134" name="Isosceles Triangle 1350340134"/>
                              <wps:cNvSpPr/>
                              <wps:spPr>
                                <a:xfrm>
                                  <a:off x="2034856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42A96B" id="Group 250301851" o:spid="_x0000_s1274" style="position:absolute;left:0;text-align:left;margin-left:134.95pt;margin-top:.6pt;width:336.3pt;height:81.7pt;z-index:251794432;mso-width-relative:margin" coordsize="35459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">
                      <v:shape id="Text Box 244682688" o:spid="_x0000_s1275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" filled="f" stroked="f" strokeweight=".5pt">
                        <v:textbox>
                          <w:txbxContent>
                            <w:p w14:paraId="2D57A105" w14:textId="3DBCB20B" w:rsidR="000A4F57" w:rsidRDefault="000A4F57" w:rsidP="000A4F57">
                              <w:r w:rsidRPr="000A4F57">
                                <w:rPr>
                                  <w:position w:val="-66"/>
                                </w:rPr>
                                <w:object w:dxaOrig="1400" w:dyaOrig="1480" w14:anchorId="3BBF1A10">
                                  <v:shape id="_x0000_i1397" type="#_x0000_t75" style="width:70.3pt;height:74.6pt" o:ole="">
                                    <v:imagedata r:id="rId45" o:title=""/>
                                  </v:shape>
                                  <o:OLEObject Type="Embed" ProgID="Equation.DSMT4" ShapeID="_x0000_i1397" DrawAspect="Content" ObjectID="_1774691591" r:id="rId51"/>
                                </w:object>
                              </w:r>
                            </w:p>
                          </w:txbxContent>
                        </v:textbox>
                      </v:shape>
                      <v:shape id="Arrow: Right 504241686" o:spid="_x0000_s1276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" adj="17137" filled="f" strokecolor="windowText" strokeweight="1pt"/>
                      <v:shape id="Text Box 2086477492" o:spid="_x0000_s1277" type="#_x0000_t202" style="position:absolute;left:13680;top:33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" filled="f" stroked="f" strokeweight=".5pt">
                        <v:textbox>
                          <w:txbxContent>
                            <w:p w14:paraId="5B608044" w14:textId="78A81B74" w:rsidR="000A4F57" w:rsidRDefault="001A4F71" w:rsidP="000A4F57">
                              <w:r w:rsidRPr="003E2866">
                                <w:rPr>
                                  <w:position w:val="-6"/>
                                </w:rPr>
                                <w:object w:dxaOrig="1460" w:dyaOrig="300" w14:anchorId="15C9020E">
                                  <v:shape id="_x0000_i1553" type="#_x0000_t75" style="width:72.65pt;height:15.1pt" o:ole="">
                                    <v:imagedata r:id="rId47" o:title=""/>
                                  </v:shape>
                                  <o:OLEObject Type="Embed" ProgID="Equation.DSMT4" ShapeID="_x0000_i1553" DrawAspect="Content" ObjectID="_1774691592" r:id="rId52"/>
                                </w:object>
                              </w:r>
                            </w:p>
                          </w:txbxContent>
                        </v:textbox>
                      </v:shape>
                      <v:shape id="Isosceles Triangle 77363119" o:spid="_x0000_s1278" type="#_x0000_t5" style="position:absolute;left:16157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" filled="f" strokecolor="windowText" strokeweight="1pt"/>
                      <v:shape id="Text Box 690424082" o:spid="_x0000_s1279" type="#_x0000_t202" style="position:absolute;left:7354;top:4770;width:8541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ByzAAAAOI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" filled="f" stroked="f" strokeweight=".5pt">
                        <v:textbox>
                          <w:txbxContent>
                            <w:p w14:paraId="20259EDA" w14:textId="77777777" w:rsidR="000A4F57" w:rsidRPr="003E2866" w:rsidRDefault="000A4F57" w:rsidP="000A4F57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E2866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..........)</w:t>
                              </w:r>
                            </w:p>
                          </w:txbxContent>
                        </v:textbox>
                      </v:shape>
                      <v:shape id="Arrow: Right 2055544354" o:spid="_x0000_s1280" type="#_x0000_t13" style="position:absolute;left:24537;top:3796;width:4169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" adj="17137" filled="f" strokecolor="windowText" strokeweight="1pt"/>
                      <v:shape id="Text Box 706652869" o:spid="_x0000_s1281" type="#_x0000_t202" style="position:absolute;left:25859;top:2849;width:960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" filled="f" stroked="f" strokeweight=".5pt">
                        <v:textbox>
                          <w:txbxContent>
                            <w:p w14:paraId="7D7F6F43" w14:textId="4CA51697" w:rsidR="000A4F57" w:rsidRDefault="000A4F57" w:rsidP="000A4F57">
                              <w:r w:rsidRPr="00840860">
                                <w:rPr>
                                  <w:position w:val="-6"/>
                                </w:rPr>
                                <w:object w:dxaOrig="1160" w:dyaOrig="380" w14:anchorId="1BD60B62">
                                  <v:shape id="_x0000_i1399" type="#_x0000_t75" style="width:57.7pt;height:18.9pt" o:ole="">
                                    <v:imagedata r:id="rId49" o:title=""/>
                                  </v:shape>
                                  <o:OLEObject Type="Embed" ProgID="Equation.DSMT4" ShapeID="_x0000_i1399" DrawAspect="Content" ObjectID="_1774691593" r:id="rId53"/>
                                </w:object>
                              </w:r>
                            </w:p>
                          </w:txbxContent>
                        </v:textbox>
                      </v:shape>
                      <v:shape id="Isosceles Triangle 1350340134" o:spid="_x0000_s1282" type="#_x0000_t5" style="position:absolute;left:20348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" filled="f" strokecolor="windowText" strokeweight="1pt"/>
                    </v:group>
                  </w:pict>
                </mc:Fallback>
              </mc:AlternateContent>
            </w:r>
          </w:p>
          <w:p w14:paraId="067EEE3C" w14:textId="1AEED517" w:rsidR="00A238A5" w:rsidRDefault="00A238A5" w:rsidP="00697B75">
            <w:pPr>
              <w:rPr>
                <w:noProof/>
                <w:rtl/>
                <w:lang w:bidi="fa-IR"/>
              </w:rPr>
            </w:pPr>
          </w:p>
          <w:p w14:paraId="0C63D12E" w14:textId="29D63651" w:rsidR="00A238A5" w:rsidRDefault="00A238A5" w:rsidP="00697B75">
            <w:pPr>
              <w:rPr>
                <w:rFonts w:hint="cs"/>
                <w:noProof/>
                <w:rtl/>
                <w:lang w:bidi="fa-IR"/>
              </w:rPr>
            </w:pPr>
          </w:p>
          <w:p w14:paraId="37BE4DF6" w14:textId="77777777" w:rsidR="00A238A5" w:rsidRDefault="00A238A5" w:rsidP="00697B75">
            <w:pPr>
              <w:rPr>
                <w:noProof/>
                <w:rtl/>
                <w:lang w:bidi="fa-IR"/>
              </w:rPr>
            </w:pPr>
          </w:p>
          <w:p w14:paraId="05A94160" w14:textId="731097DE" w:rsidR="00A238A5" w:rsidRDefault="00A238A5" w:rsidP="00697B75">
            <w:pPr>
              <w:rPr>
                <w:rFonts w:hint="cs"/>
                <w:noProof/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493DC2A3" w14:textId="71295657" w:rsidR="00A238A5" w:rsidRDefault="001A4F71" w:rsidP="00A83C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 w:rsidR="000A4F57">
              <w:rPr>
                <w:rFonts w:hint="cs"/>
                <w:rtl/>
                <w:lang w:bidi="fa-IR"/>
              </w:rPr>
              <w:t>/1</w:t>
            </w:r>
          </w:p>
        </w:tc>
      </w:tr>
      <w:tr w:rsidR="000116AA" w:rsidRPr="00D84F52" w14:paraId="35FBDA47" w14:textId="77777777" w:rsidTr="001E37D3">
        <w:tc>
          <w:tcPr>
            <w:tcW w:w="569" w:type="dxa"/>
          </w:tcPr>
          <w:p w14:paraId="28F817EC" w14:textId="64063866" w:rsidR="000116AA" w:rsidRDefault="000116AA" w:rsidP="00A83C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9426" w:type="dxa"/>
            <w:vAlign w:val="center"/>
          </w:tcPr>
          <w:p w14:paraId="286FAC54" w14:textId="77777777" w:rsidR="000116AA" w:rsidRDefault="000116AA" w:rsidP="000116AA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حاصل عبارت</w:t>
            </w:r>
            <w:r>
              <w:rPr>
                <w:rFonts w:hint="cs"/>
                <w:noProof/>
                <w:rtl/>
                <w:lang w:bidi="fa-IR"/>
              </w:rPr>
              <w:softHyphen/>
              <w:t xml:space="preserve">های زیر را بدست آورید.                            </w:t>
            </w:r>
          </w:p>
          <w:p w14:paraId="5F32E1B7" w14:textId="5608CCFC" w:rsidR="000116AA" w:rsidRDefault="000116AA" w:rsidP="000116AA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</w:t>
            </w:r>
            <w:r w:rsidRPr="00781831">
              <w:rPr>
                <w:noProof/>
                <w:position w:val="-8"/>
                <w:lang w:bidi="fa-IR"/>
              </w:rPr>
              <w:object w:dxaOrig="780" w:dyaOrig="400" w14:anchorId="5DAE8502">
                <v:shape id="_x0000_i1406" type="#_x0000_t75" style="width:39.15pt;height:20.25pt" o:ole="">
                  <v:imagedata r:id="rId54" o:title=""/>
                </v:shape>
                <o:OLEObject Type="Embed" ProgID="Equation.DSMT4" ShapeID="_x0000_i1406" DrawAspect="Content" ObjectID="_1774691567" r:id="rId55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 </w:t>
            </w:r>
            <w:r w:rsidR="001A4F71">
              <w:rPr>
                <w:rFonts w:hint="cs"/>
                <w:noProof/>
                <w:rtl/>
                <w:lang w:bidi="fa-IR"/>
              </w:rPr>
              <w:t xml:space="preserve">           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</w:t>
            </w:r>
            <w:r w:rsidR="001A4F71">
              <w:rPr>
                <w:noProof/>
                <w:lang w:bidi="fa-IR"/>
              </w:rPr>
              <w:t xml:space="preserve">       </w:t>
            </w:r>
            <w:r w:rsidR="001A4F71" w:rsidRPr="00781831">
              <w:rPr>
                <w:noProof/>
                <w:position w:val="-14"/>
                <w:lang w:bidi="fa-IR"/>
              </w:rPr>
              <w:object w:dxaOrig="960" w:dyaOrig="540" w14:anchorId="058AF2EB">
                <v:shape id="_x0000_i1560" type="#_x0000_t75" style="width:47.95pt;height:27.25pt" o:ole="">
                  <v:imagedata r:id="rId56" o:title=""/>
                </v:shape>
                <o:OLEObject Type="Embed" ProgID="Equation.DSMT4" ShapeID="_x0000_i1560" DrawAspect="Content" ObjectID="_1774691568" r:id="rId57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</w:p>
          <w:p w14:paraId="0CC1302A" w14:textId="77777777" w:rsidR="000116AA" w:rsidRDefault="000116AA" w:rsidP="000116AA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</w:t>
            </w:r>
          </w:p>
          <w:p w14:paraId="0F7BB332" w14:textId="77777777" w:rsidR="001A4F71" w:rsidRDefault="000116AA" w:rsidP="001A4F71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</w:t>
            </w:r>
            <w:r w:rsidRPr="00F22177">
              <w:rPr>
                <w:noProof/>
                <w:position w:val="-6"/>
                <w:lang w:bidi="fa-IR"/>
              </w:rPr>
              <w:object w:dxaOrig="1120" w:dyaOrig="440" w14:anchorId="3E95D572">
                <v:shape id="_x0000_i1556" type="#_x0000_t75" style="width:55.9pt;height:21.65pt" o:ole="">
                  <v:imagedata r:id="rId58" o:title=""/>
                </v:shape>
                <o:OLEObject Type="Embed" ProgID="Equation.DSMT4" ShapeID="_x0000_i1556" DrawAspect="Content" ObjectID="_1774691569" r:id="rId59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</w:t>
            </w:r>
            <w:r w:rsidR="001A4F71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</w:t>
            </w:r>
            <w:r w:rsidR="001A4F71">
              <w:rPr>
                <w:noProof/>
                <w:lang w:bidi="fa-IR"/>
              </w:rPr>
              <w:t xml:space="preserve">    </w:t>
            </w:r>
            <w:r w:rsidRPr="00781831">
              <w:rPr>
                <w:noProof/>
                <w:position w:val="-24"/>
                <w:lang w:bidi="fa-IR"/>
              </w:rPr>
              <w:object w:dxaOrig="880" w:dyaOrig="740" w14:anchorId="14B72F62">
                <v:shape id="_x0000_i1411" type="#_x0000_t75" style="width:44.05pt;height:37.05pt" o:ole="">
                  <v:imagedata r:id="rId60" o:title=""/>
                </v:shape>
                <o:OLEObject Type="Embed" ProgID="Equation.DSMT4" ShapeID="_x0000_i1411" DrawAspect="Content" ObjectID="_1774691570" r:id="rId61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</w:t>
            </w:r>
          </w:p>
          <w:p w14:paraId="397F7496" w14:textId="2E3A592C" w:rsidR="000116AA" w:rsidRDefault="000116AA" w:rsidP="001A4F71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</w:t>
            </w:r>
          </w:p>
          <w:p w14:paraId="50BA7101" w14:textId="55D37F77" w:rsidR="000116AA" w:rsidRDefault="000116AA" w:rsidP="000116AA">
            <w:pPr>
              <w:rPr>
                <w:rFonts w:hint="cs"/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</w:t>
            </w:r>
            <w:r w:rsidR="00081ABD">
              <w:rPr>
                <w:rFonts w:hint="cs"/>
                <w:noProof/>
                <w:rtl/>
                <w:lang w:bidi="fa-IR"/>
              </w:rPr>
              <w:t xml:space="preserve">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</w:t>
            </w:r>
            <w:r w:rsidRPr="00647475">
              <w:rPr>
                <w:noProof/>
                <w:position w:val="-24"/>
                <w:lang w:bidi="fa-IR"/>
              </w:rPr>
              <w:object w:dxaOrig="1219" w:dyaOrig="680" w14:anchorId="6B997E6F">
                <v:shape id="_x0000_i1443" type="#_x0000_t75" style="width:60.85pt;height:34.25pt" o:ole="">
                  <v:imagedata r:id="rId62" o:title=""/>
                </v:shape>
                <o:OLEObject Type="Embed" ProgID="Equation.DSMT4" ShapeID="_x0000_i1443" DrawAspect="Content" ObjectID="_1774691571" r:id="rId63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</w:t>
            </w:r>
          </w:p>
        </w:tc>
        <w:tc>
          <w:tcPr>
            <w:tcW w:w="541" w:type="dxa"/>
            <w:vAlign w:val="center"/>
          </w:tcPr>
          <w:p w14:paraId="1B8E1D04" w14:textId="54A41B6E" w:rsidR="000116AA" w:rsidRDefault="001A4F71" w:rsidP="00A83C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5/1</w:t>
            </w:r>
          </w:p>
        </w:tc>
      </w:tr>
      <w:tr w:rsidR="000116AA" w:rsidRPr="00D84F52" w14:paraId="69DAC2B4" w14:textId="77777777" w:rsidTr="001E37D3">
        <w:tc>
          <w:tcPr>
            <w:tcW w:w="569" w:type="dxa"/>
          </w:tcPr>
          <w:p w14:paraId="452A9F0A" w14:textId="3FEC8A4F" w:rsidR="000116AA" w:rsidRDefault="000116AA" w:rsidP="00A83CD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11</w:t>
            </w:r>
          </w:p>
        </w:tc>
        <w:tc>
          <w:tcPr>
            <w:tcW w:w="9426" w:type="dxa"/>
          </w:tcPr>
          <w:p w14:paraId="3BF71F04" w14:textId="77777777" w:rsidR="000116AA" w:rsidRDefault="000116AA" w:rsidP="000116A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حاصل عبارات زیر را به</w:t>
            </w:r>
            <w:r>
              <w:rPr>
                <w:rFonts w:hint="cs"/>
                <w:noProof/>
                <w:rtl/>
              </w:rPr>
              <w:softHyphen/>
              <w:t>صورت تواندار بنویسید.</w:t>
            </w:r>
          </w:p>
          <w:p w14:paraId="126DA25D" w14:textId="5D054104" w:rsidR="000116AA" w:rsidRDefault="000116AA" w:rsidP="000116A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                                      </w:t>
            </w:r>
            <w:r w:rsidRPr="00AB1035">
              <w:rPr>
                <w:noProof/>
                <w:position w:val="-6"/>
              </w:rPr>
              <w:object w:dxaOrig="1219" w:dyaOrig="440" w14:anchorId="779E6CD9">
                <v:shape id="_x0000_i1444" type="#_x0000_t75" style="width:60.85pt;height:21.65pt" o:ole="">
                  <v:imagedata r:id="rId64" o:title=""/>
                </v:shape>
                <o:OLEObject Type="Embed" ProgID="Equation.DSMT4" ShapeID="_x0000_i1444" DrawAspect="Content" ObjectID="_1774691572" r:id="rId65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     </w:t>
            </w:r>
            <w:r w:rsidRPr="00AB1035">
              <w:rPr>
                <w:noProof/>
                <w:position w:val="-6"/>
              </w:rPr>
              <w:object w:dxaOrig="1120" w:dyaOrig="440" w14:anchorId="13C2B054">
                <v:shape id="_x0000_i1486" type="#_x0000_t75" style="width:56.3pt;height:21.65pt" o:ole="">
                  <v:imagedata r:id="rId66" o:title=""/>
                </v:shape>
                <o:OLEObject Type="Embed" ProgID="Equation.DSMT4" ShapeID="_x0000_i1486" DrawAspect="Content" ObjectID="_1774691573" r:id="rId67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</w:t>
            </w:r>
            <w:r w:rsidRPr="00AB1035">
              <w:rPr>
                <w:noProof/>
                <w:position w:val="-6"/>
              </w:rPr>
              <w:object w:dxaOrig="1080" w:dyaOrig="440" w14:anchorId="2EF344C8">
                <v:shape id="_x0000_i1484" type="#_x0000_t75" style="width:53.9pt;height:21.65pt" o:ole="">
                  <v:imagedata r:id="rId68" o:title=""/>
                </v:shape>
                <o:OLEObject Type="Embed" ProgID="Equation.DSMT4" ShapeID="_x0000_i1484" DrawAspect="Content" ObjectID="_1774691574" r:id="rId69"/>
              </w:object>
            </w:r>
            <w:r>
              <w:rPr>
                <w:noProof/>
                <w:rtl/>
              </w:rPr>
              <w:t xml:space="preserve"> </w:t>
            </w:r>
          </w:p>
          <w:p w14:paraId="315905D8" w14:textId="1C104054" w:rsidR="000116AA" w:rsidRDefault="000116AA" w:rsidP="000116AA">
            <w:pPr>
              <w:rPr>
                <w:rFonts w:hint="cs"/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t xml:space="preserve">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</w:t>
            </w:r>
            <w:r>
              <w:rPr>
                <w:rFonts w:hint="cs"/>
                <w:noProof/>
                <w:rtl/>
              </w:rPr>
              <w:t xml:space="preserve"> </w:t>
            </w:r>
            <w:r w:rsidRPr="00AB1035">
              <w:rPr>
                <w:noProof/>
                <w:position w:val="-6"/>
              </w:rPr>
              <w:object w:dxaOrig="1100" w:dyaOrig="440" w14:anchorId="194C336F">
                <v:shape id="_x0000_i1491" type="#_x0000_t75" style="width:55.2pt;height:21.65pt" o:ole="">
                  <v:imagedata r:id="rId70" o:title=""/>
                </v:shape>
                <o:OLEObject Type="Embed" ProgID="Equation.DSMT4" ShapeID="_x0000_i1491" DrawAspect="Content" ObjectID="_1774691575" r:id="rId71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</w:t>
            </w:r>
            <w:r>
              <w:rPr>
                <w:rFonts w:hint="cs"/>
                <w:noProof/>
                <w:rtl/>
              </w:rPr>
              <w:t xml:space="preserve">           </w:t>
            </w:r>
            <w:r w:rsidRPr="00CA0B93">
              <w:rPr>
                <w:noProof/>
                <w:position w:val="-26"/>
              </w:rPr>
              <w:object w:dxaOrig="1160" w:dyaOrig="760" w14:anchorId="1A74FE34">
                <v:shape id="_x0000_i1450" type="#_x0000_t75" style="width:58pt;height:37.75pt" o:ole="">
                  <v:imagedata r:id="rId72" o:title=""/>
                </v:shape>
                <o:OLEObject Type="Embed" ProgID="Equation.DSMT4" ShapeID="_x0000_i1450" DrawAspect="Content" ObjectID="_1774691576" r:id="rId73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 </w:t>
            </w:r>
            <w:r w:rsidRPr="00AB1035">
              <w:rPr>
                <w:noProof/>
                <w:position w:val="-6"/>
              </w:rPr>
              <w:object w:dxaOrig="1100" w:dyaOrig="440" w14:anchorId="282A661C">
                <v:shape id="_x0000_i1489" type="#_x0000_t75" style="width:54.9pt;height:21.65pt" o:ole="">
                  <v:imagedata r:id="rId74" o:title=""/>
                </v:shape>
                <o:OLEObject Type="Embed" ProgID="Equation.DSMT4" ShapeID="_x0000_i1489" DrawAspect="Content" ObjectID="_1774691577" r:id="rId75"/>
              </w:object>
            </w:r>
          </w:p>
          <w:p w14:paraId="3F420D21" w14:textId="3B49CD0D" w:rsidR="000116AA" w:rsidRDefault="000116AA" w:rsidP="000116AA">
            <w:pPr>
              <w:rPr>
                <w:rFonts w:hint="cs"/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t xml:space="preserve">                                                                       </w: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  </w:t>
            </w:r>
          </w:p>
          <w:p w14:paraId="310096BD" w14:textId="77777777" w:rsidR="000116AA" w:rsidRDefault="00081ABD" w:rsidP="00081ABD">
            <w:pPr>
              <w:tabs>
                <w:tab w:val="left" w:pos="2217"/>
                <w:tab w:val="center" w:pos="4656"/>
                <w:tab w:val="left" w:pos="7779"/>
              </w:tabs>
              <w:rPr>
                <w:i/>
                <w:noProof/>
                <w:rtl/>
                <w:lang w:val="ar-SA" w:bidi="fa-IR"/>
              </w:rPr>
            </w:pPr>
            <w:r>
              <w:rPr>
                <w:noProof/>
              </w:rPr>
              <w:tab/>
              <w:t xml:space="preserve">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</w:t>
            </w:r>
            <w:r>
              <w:rPr>
                <w:noProof/>
              </w:rPr>
              <w:tab/>
            </w:r>
            <w:r w:rsidR="000116AA" w:rsidRPr="000116AA">
              <w:rPr>
                <w:noProof/>
                <w:position w:val="-32"/>
              </w:rPr>
              <w:object w:dxaOrig="1040" w:dyaOrig="780" w14:anchorId="35AD0E08">
                <v:shape id="_x0000_i1495" type="#_x0000_t75" style="width:51.95pt;height:38.95pt" o:ole="">
                  <v:imagedata r:id="rId76" o:title=""/>
                </v:shape>
                <o:OLEObject Type="Embed" ProgID="Equation.DSMT4" ShapeID="_x0000_i1495" DrawAspect="Content" ObjectID="_1774691578" r:id="rId77"/>
              </w:object>
            </w:r>
          </w:p>
          <w:p w14:paraId="0F2419DA" w14:textId="502216EE" w:rsidR="001A4F71" w:rsidRDefault="001A4F71" w:rsidP="00081ABD">
            <w:pPr>
              <w:tabs>
                <w:tab w:val="left" w:pos="2217"/>
                <w:tab w:val="center" w:pos="4656"/>
                <w:tab w:val="left" w:pos="7779"/>
              </w:tabs>
              <w:rPr>
                <w:rFonts w:hint="cs"/>
                <w:i/>
                <w:noProof/>
                <w:rtl/>
                <w:lang w:val="ar-SA" w:bidi="fa-IR"/>
              </w:rPr>
            </w:pPr>
          </w:p>
        </w:tc>
        <w:tc>
          <w:tcPr>
            <w:tcW w:w="541" w:type="dxa"/>
            <w:vAlign w:val="center"/>
          </w:tcPr>
          <w:p w14:paraId="77008427" w14:textId="1DE48821" w:rsidR="000116AA" w:rsidRDefault="00081ABD" w:rsidP="00A83CD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5/2</w:t>
            </w:r>
          </w:p>
        </w:tc>
      </w:tr>
      <w:tr w:rsidR="00A83CD2" w:rsidRPr="00D84F52" w14:paraId="711467BA" w14:textId="77777777" w:rsidTr="001E37D3">
        <w:tc>
          <w:tcPr>
            <w:tcW w:w="569" w:type="dxa"/>
          </w:tcPr>
          <w:p w14:paraId="346323B5" w14:textId="7C745C00" w:rsidR="00A83CD2" w:rsidRPr="00D84F52" w:rsidRDefault="00081ABD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426" w:type="dxa"/>
          </w:tcPr>
          <w:p w14:paraId="5A5D9DEF" w14:textId="7547DCCC" w:rsidR="00A83CD2" w:rsidRDefault="0020041F" w:rsidP="00A83CD2">
            <w:pPr>
              <w:tabs>
                <w:tab w:val="left" w:pos="7779"/>
              </w:tabs>
              <w:rPr>
                <w:i/>
                <w:noProof/>
                <w:rtl/>
              </w:rPr>
            </w:pPr>
            <w:r>
              <w:rPr>
                <w:rFonts w:hint="cs"/>
                <w:i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AB61A4C" wp14:editId="5368262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49530</wp:posOffset>
                      </wp:positionV>
                      <wp:extent cx="2733675" cy="857250"/>
                      <wp:effectExtent l="0" t="0" r="28575" b="1905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3675" cy="857250"/>
                                <a:chOff x="9525" y="-104775"/>
                                <a:chExt cx="2733675" cy="857250"/>
                              </a:xfrm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419100" y="-104775"/>
                                  <a:ext cx="0" cy="857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9525" y="314325"/>
                                  <a:ext cx="273367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D5B224" id="Group 119" o:spid="_x0000_s1026" style="position:absolute;left:0;text-align:left;margin-left:16.45pt;margin-top:3.9pt;width:215.25pt;height:67.5pt;z-index:251703296;mso-width-relative:margin;mso-height-relative:margin" coordorigin="95,-1047" coordsize="2733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">
                      <v:line id="Straight Connector 117" o:spid="_x0000_s1027" style="position:absolute;visibility:visible;mso-wrap-style:square" from="4191,-1047" to="419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l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/gr3Z9IEcvYHAAD//wMAUEsBAi0AFAAGAAgAAAAhANvh9svuAAAAhQEAABMAAAAAAAAAAAAA&#10;AAAAAAAAAFtDb250ZW50X1R5cGVzXS54bWxQSwECLQAUAAYACAAAACEAWvQsW78AAAAVAQAACwAA&#10;AAAAAAAAAAAAAAAfAQAAX3JlbHMvLnJlbHNQSwECLQAUAAYACAAAACEA6aZNZcMAAADcAAAADwAA&#10;AAAAAAAAAAAAAAAHAgAAZHJzL2Rvd25yZXYueG1sUEsFBgAAAAADAAMAtwAAAPcCAAAAAA==&#10;" strokecolor="black [3040]"/>
                      <v:line id="Straight Connector 118" o:spid="_x0000_s1028" style="position:absolute;visibility:visible;mso-wrap-style:square" from="95,3143" to="2743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XwwAAANw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yWtlBEFevkHAAD//wMAUEsBAi0AFAAGAAgAAAAhANvh9svuAAAAhQEAABMAAAAAAAAAAAAA&#10;AAAAAAAAAFtDb250ZW50X1R5cGVzXS54bWxQSwECLQAUAAYACAAAACEAWvQsW78AAAAVAQAACwAA&#10;AAAAAAAAAAAAAAAfAQAAX3JlbHMvLnJlbHNQSwECLQAUAAYACAAAACEAmDnZF8MAAADcAAAADwAA&#10;AAAAAAAAAAAAAAAHAgAAZHJzL2Rvd25yZXYueG1sUEsFBgAAAAADAAMAtwAAAPcCAAAAAA==&#10;" strokecolor="black [3040]"/>
                    </v:group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BE0079" wp14:editId="5D8D54A7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97790</wp:posOffset>
                      </wp:positionV>
                      <wp:extent cx="447675" cy="285750"/>
                      <wp:effectExtent l="0" t="0" r="0" b="0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CB19B7" w14:textId="5CC3F11D" w:rsidR="0020041F" w:rsidRDefault="0020041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عدد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E0079" id="Text Box 120" o:spid="_x0000_s1283" type="#_x0000_t202" style="position:absolute;left:0;text-align:left;margin-left:15.7pt;margin-top:7.7pt;width:35.2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wLGg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" filled="f" stroked="f" strokeweight=".5pt">
                      <v:textbox>
                        <w:txbxContent>
                          <w:p w14:paraId="60CB19B7" w14:textId="5CC3F11D" w:rsidR="0020041F" w:rsidRDefault="0020041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7F59">
              <w:rPr>
                <w:rFonts w:hint="cs"/>
                <w:i/>
                <w:noProof/>
                <w:rtl/>
              </w:rPr>
              <w:t xml:space="preserve">جذر تقریبی </w:t>
            </w:r>
            <w:r w:rsidR="009F7F59" w:rsidRPr="009F7F59">
              <w:rPr>
                <w:i/>
                <w:noProof/>
                <w:position w:val="-8"/>
              </w:rPr>
              <w:object w:dxaOrig="620" w:dyaOrig="440" w14:anchorId="6703ACA9">
                <v:shape id="_x0000_i1054" type="#_x0000_t75" style="width:31pt;height:22pt" o:ole="">
                  <v:imagedata r:id="rId78" o:title=""/>
                </v:shape>
                <o:OLEObject Type="Embed" ProgID="Equation.DSMT4" ShapeID="_x0000_i1054" DrawAspect="Content" ObjectID="_1774691579" r:id="rId79"/>
              </w:object>
            </w:r>
            <w:r w:rsidR="009F7F59">
              <w:rPr>
                <w:i/>
                <w:noProof/>
                <w:rtl/>
              </w:rPr>
              <w:t xml:space="preserve"> </w:t>
            </w:r>
            <w:r w:rsidR="009F7F59">
              <w:rPr>
                <w:rFonts w:hint="cs"/>
                <w:i/>
                <w:noProof/>
                <w:rtl/>
              </w:rPr>
              <w:t>را تا یک رقم اعشار بدست آورید .</w:t>
            </w:r>
          </w:p>
          <w:p w14:paraId="6BAF6D71" w14:textId="17E8FFE7" w:rsidR="00CB43FC" w:rsidRDefault="0020041F" w:rsidP="00A83CD2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CFD04D6" wp14:editId="11F56F60">
                      <wp:simplePos x="0" y="0"/>
                      <wp:positionH relativeFrom="column">
                        <wp:posOffset>-38734</wp:posOffset>
                      </wp:positionH>
                      <wp:positionV relativeFrom="paragraph">
                        <wp:posOffset>185420</wp:posOffset>
                      </wp:positionV>
                      <wp:extent cx="647700" cy="285750"/>
                      <wp:effectExtent l="0" t="0" r="0" b="0"/>
                      <wp:wrapNone/>
                      <wp:docPr id="121" name="Text Box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B66C7A" w14:textId="3A2B4DA2" w:rsidR="0020041F" w:rsidRDefault="0020041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مجذور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D04D6" id="Text Box 121" o:spid="_x0000_s1284" type="#_x0000_t202" style="position:absolute;left:0;text-align:left;margin-left:-3.05pt;margin-top:14.6pt;width:51pt;height:22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87GgIAADMEAAAOAAAAZHJzL2Uyb0RvYy54bWysU01vGyEQvVfqf0Dc6107dpyu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" filled="f" stroked="f" strokeweight=".5pt">
                      <v:textbox>
                        <w:txbxContent>
                          <w:p w14:paraId="37B66C7A" w14:textId="3A2B4DA2" w:rsidR="0020041F" w:rsidRDefault="0020041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مجذور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45A2A2" w14:textId="77777777" w:rsidR="0020041F" w:rsidRDefault="0020041F" w:rsidP="00A83CD2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14:paraId="08B39302" w14:textId="77777777" w:rsidR="00E91985" w:rsidRDefault="00E91985" w:rsidP="009F7F59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14:paraId="34844A85" w14:textId="689A7627" w:rsidR="00750939" w:rsidRPr="00D84F52" w:rsidRDefault="00750939" w:rsidP="009F7F59">
            <w:pPr>
              <w:tabs>
                <w:tab w:val="left" w:pos="7779"/>
              </w:tabs>
              <w:rPr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522BB039" w14:textId="58B8C438" w:rsidR="00A83CD2" w:rsidRPr="00D84F52" w:rsidRDefault="001A4F71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83CD2" w:rsidRPr="00D84F52" w14:paraId="6231AD3A" w14:textId="77777777" w:rsidTr="001E37D3">
        <w:tc>
          <w:tcPr>
            <w:tcW w:w="569" w:type="dxa"/>
          </w:tcPr>
          <w:p w14:paraId="36DC2F6D" w14:textId="03662117" w:rsidR="00A83CD2" w:rsidRPr="00D84F52" w:rsidRDefault="00081ABD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9426" w:type="dxa"/>
            <w:vAlign w:val="center"/>
          </w:tcPr>
          <w:p w14:paraId="69B5C566" w14:textId="77777777" w:rsidR="00081ABD" w:rsidRDefault="00081ABD" w:rsidP="00081ABD">
            <w:pPr>
              <w:rPr>
                <w:rtl/>
              </w:rPr>
            </w:pPr>
            <w:r>
              <w:rPr>
                <w:rFonts w:hint="cs"/>
                <w:rtl/>
              </w:rPr>
              <w:t>هر کدام از اعداد زیر بین کدام دو عدد صحیح متوالی قرار دارند؟</w:t>
            </w:r>
          </w:p>
          <w:p w14:paraId="5347F410" w14:textId="754A87B4" w:rsidR="00081ABD" w:rsidRDefault="00081ABD" w:rsidP="00081AB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الف)عدد </w:t>
            </w:r>
            <w:r w:rsidRPr="00022C0D">
              <w:rPr>
                <w:position w:val="-8"/>
              </w:rPr>
              <w:object w:dxaOrig="420" w:dyaOrig="400" w14:anchorId="520A104A">
                <v:shape id="_x0000_i1499" type="#_x0000_t75" style="width:20.95pt;height:20.25pt" o:ole="">
                  <v:imagedata r:id="rId80" o:title=""/>
                </v:shape>
                <o:OLEObject Type="Embed" ProgID="Equation.DSMT4" ShapeID="_x0000_i1499" DrawAspect="Content" ObjectID="_1774691580" r:id="rId81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بین ........ و ...........                                                 ب)عدد </w:t>
            </w:r>
            <w:r w:rsidRPr="0037100E">
              <w:rPr>
                <w:position w:val="-8"/>
              </w:rPr>
              <w:object w:dxaOrig="800" w:dyaOrig="400" w14:anchorId="1A89FDA4">
                <v:shape id="_x0000_i1502" type="#_x0000_t75" style="width:39.85pt;height:20.25pt" o:ole="">
                  <v:imagedata r:id="rId82" o:title=""/>
                </v:shape>
                <o:OLEObject Type="Embed" ProgID="Equation.DSMT4" ShapeID="_x0000_i1502" DrawAspect="Content" ObjectID="_1774691581" r:id="rId83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بین ........ و..........</w:t>
            </w:r>
          </w:p>
          <w:p w14:paraId="5A41C011" w14:textId="197306E2" w:rsidR="00750939" w:rsidRPr="00750939" w:rsidRDefault="00750939" w:rsidP="00081ABD">
            <w:pPr>
              <w:rPr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27722CE9" w14:textId="77777777" w:rsidR="00A83CD2" w:rsidRPr="00D84F52" w:rsidRDefault="00A83CD2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83CD2" w:rsidRPr="00D84F52" w14:paraId="200B57D7" w14:textId="77777777" w:rsidTr="001E37D3">
        <w:tc>
          <w:tcPr>
            <w:tcW w:w="569" w:type="dxa"/>
          </w:tcPr>
          <w:p w14:paraId="26CF67F5" w14:textId="58340EF8" w:rsidR="00A83CD2" w:rsidRPr="00D84F52" w:rsidRDefault="003746CF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081ABD">
              <w:rPr>
                <w:rFonts w:hint="cs"/>
                <w:rtl/>
              </w:rPr>
              <w:t>4</w:t>
            </w:r>
          </w:p>
        </w:tc>
        <w:tc>
          <w:tcPr>
            <w:tcW w:w="9426" w:type="dxa"/>
          </w:tcPr>
          <w:p w14:paraId="2D99A1E2" w14:textId="25314B7D" w:rsidR="00081ABD" w:rsidRDefault="00081ABD" w:rsidP="00081AB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نقطه  </w:t>
            </w:r>
            <w:r>
              <w:rPr>
                <w:lang w:bidi="fa-IR"/>
              </w:rPr>
              <w:t>B</w:t>
            </w:r>
            <w:r>
              <w:rPr>
                <w:rFonts w:hint="cs"/>
                <w:rtl/>
                <w:lang w:bidi="fa-IR"/>
              </w:rPr>
              <w:t xml:space="preserve"> چه </w:t>
            </w:r>
            <w:r>
              <w:rPr>
                <w:rFonts w:hint="cs"/>
                <w:rtl/>
                <w:lang w:bidi="fa-IR"/>
              </w:rPr>
              <w:t>عددی</w:t>
            </w:r>
            <w:r>
              <w:rPr>
                <w:rFonts w:hint="cs"/>
                <w:rtl/>
                <w:lang w:bidi="fa-IR"/>
              </w:rPr>
              <w:t xml:space="preserve"> را نمایش می</w:t>
            </w:r>
            <w:r>
              <w:rPr>
                <w:rFonts w:hint="cs"/>
                <w:rtl/>
                <w:lang w:bidi="fa-IR"/>
              </w:rPr>
              <w:softHyphen/>
              <w:t>ده</w:t>
            </w:r>
            <w:r>
              <w:rPr>
                <w:rFonts w:hint="cs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؟</w:t>
            </w:r>
          </w:p>
          <w:p w14:paraId="79E41983" w14:textId="57CDA7F1" w:rsidR="00081ABD" w:rsidRDefault="00081ABD" w:rsidP="00081ABD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6182626E" wp14:editId="262CE7C7">
                      <wp:simplePos x="0" y="0"/>
                      <wp:positionH relativeFrom="column">
                        <wp:posOffset>261014</wp:posOffset>
                      </wp:positionH>
                      <wp:positionV relativeFrom="paragraph">
                        <wp:posOffset>22304</wp:posOffset>
                      </wp:positionV>
                      <wp:extent cx="3914158" cy="905601"/>
                      <wp:effectExtent l="38100" t="0" r="6731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4158" cy="905601"/>
                                <a:chOff x="19049" y="0"/>
                                <a:chExt cx="2491742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19049" y="0"/>
                                  <a:ext cx="2491742" cy="576668"/>
                                  <a:chOff x="19050" y="59512"/>
                                  <a:chExt cx="2491834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19050" y="59512"/>
                                    <a:ext cx="2491834" cy="576668"/>
                                    <a:chOff x="19050" y="59512"/>
                                    <a:chExt cx="2491834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19050" y="59512"/>
                                      <a:ext cx="2491834" cy="576668"/>
                                      <a:chOff x="19050" y="-23038"/>
                                      <a:chExt cx="2491834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19050" y="71701"/>
                                        <a:ext cx="2491834" cy="481929"/>
                                        <a:chOff x="19050" y="-54"/>
                                        <a:chExt cx="2491834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19050" y="222250"/>
                                          <a:ext cx="2491834" cy="259625"/>
                                          <a:chOff x="19050" y="0"/>
                                          <a:chExt cx="2491834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19050" y="0"/>
                                            <a:ext cx="2491834" cy="107950"/>
                                            <a:chOff x="0" y="0"/>
                                            <a:chExt cx="2491834" cy="10795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0" y="50800"/>
                                              <a:ext cx="2491834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headEnd type="arrow"/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6" name="Straight Connector 426"/>
                                          <wps:cNvCnPr/>
                                          <wps:spPr>
                                            <a:xfrm>
                                              <a:off x="158750" y="1270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4" name="Straight Connector 434"/>
                                          <wps:cNvCnPr/>
                                          <wps:spPr>
                                            <a:xfrm>
                                              <a:off x="22860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35" name="Text Box 435"/>
                                        <wps:cNvSpPr txBox="1"/>
                                        <wps:spPr>
                                          <a:xfrm>
                                            <a:off x="35416" y="56976"/>
                                            <a:ext cx="246177" cy="202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F06FC41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4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1F8C7F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C47A3C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097717D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47EE26C" w14:textId="77777777" w:rsidR="00081ABD" w:rsidRPr="005362A5" w:rsidRDefault="00081ABD" w:rsidP="00081ABD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4E47329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82764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81D666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3" name="Text Box 443"/>
                                        <wps:cNvSpPr txBox="1"/>
                                        <wps:spPr>
                                          <a:xfrm>
                                            <a:off x="2165864" y="48169"/>
                                            <a:ext cx="239190" cy="192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00D774F" w14:textId="77777777" w:rsidR="00081ABD" w:rsidRPr="00087C6B" w:rsidRDefault="00081ABD" w:rsidP="00081ABD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4+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2FD39C" w14:textId="77777777" w:rsidR="00081ABD" w:rsidRPr="006547FC" w:rsidRDefault="00081ABD" w:rsidP="00081ABD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4F66532" w14:textId="77777777" w:rsidR="00081ABD" w:rsidRPr="00E33748" w:rsidRDefault="00081ABD" w:rsidP="00081ABD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2626E" id="Group 327" o:spid="_x0000_s1285" style="position:absolute;left:0;text-align:left;margin-left:20.55pt;margin-top:1.75pt;width:308.2pt;height:71.3pt;z-index:251798528;mso-width-relative:margin;mso-height-relative:margin" coordorigin="190" coordsize="24917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">
                      <v:group id="Group 328" o:spid="_x0000_s1286" style="position:absolute;left:190;width:24917;height:5766" coordorigin="190,595" coordsize="24918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287" style="position:absolute;left:190;top:595;width:24918;height:5766" coordorigin="190,595" coordsize="24918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288" style="position:absolute;left:190;top:595;width:24918;height:5766" coordorigin="190,-230" coordsize="24918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289" style="position:absolute;left:190;top:717;width:24918;height:4819" coordorigin="190" coordsize="24918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290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 id="Right Triangle 334" o:spid="_x0000_s1291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" filled="f" strokecolor="black [3213]" strokeweight="1pt"/>
                                <v:rect id="Rectangle 335" o:spid="_x0000_s1292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              </v:group>
                              <v:group id="Group 423" o:spid="_x0000_s1293" style="position:absolute;left:190;top:2222;width:24918;height:2596" coordorigin="190" coordsize="24918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294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425" o:spid="_x0000_s1295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" strokecolor="black [3213]">
                                    <v:stroke startarrow="open" endarrow="open"/>
                                  </v:shape>
                                  <v:line id="Straight Connector 426" o:spid="_x0000_s1296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5z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3hOM/g9E4+AXN4AAAD//wMAUEsBAi0AFAAGAAgAAAAhANvh9svuAAAAhQEAABMAAAAAAAAA&#10;AAAAAAAAAAAAAFtDb250ZW50X1R5cGVzXS54bWxQSwECLQAUAAYACAAAACEAWvQsW78AAAAVAQAA&#10;CwAAAAAAAAAAAAAAAAAfAQAAX3JlbHMvLnJlbHNQSwECLQAUAAYACAAAACEAXV7Oc8YAAADcAAAA&#10;DwAAAAAAAAAAAAAAAAAHAgAAZHJzL2Rvd25yZXYueG1sUEsFBgAAAAADAAMAtwAAAPoCAAAAAA==&#10;" strokecolor="black [3213]"/>
                                  <v:line id="Straight Connector 427" o:spid="_x0000_s1297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voxgAAANw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9pBtcz8QjI5T8AAAD//wMAUEsBAi0AFAAGAAgAAAAhANvh9svuAAAAhQEAABMAAAAAAAAA&#10;AAAAAAAAAAAAAFtDb250ZW50X1R5cGVzXS54bWxQSwECLQAUAAYACAAAACEAWvQsW78AAAAVAQAA&#10;CwAAAAAAAAAAAAAAAAAfAQAAX3JlbHMvLnJlbHNQSwECLQAUAAYACAAAACEAMhJr6MYAAADcAAAA&#10;DwAAAAAAAAAAAAAAAAAHAgAAZHJzL2Rvd25yZXYueG1sUEsFBgAAAAADAAMAtwAAAPoCAAAAAA==&#10;" strokecolor="black [3213]"/>
                                  <v:line id="Straight Connector 428" o:spid="_x0000_s1298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" strokecolor="black [3213]"/>
                                  <v:line id="Straight Connector 429" o:spid="_x0000_s1299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" strokecolor="black [3213]"/>
                                  <v:line id="Straight Connector 430" o:spid="_x0000_s1300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" strokecolor="black [3213]"/>
                                  <v:line id="Straight Connector 431" o:spid="_x0000_s1301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" strokecolor="black [3213]"/>
                                  <v:line id="Straight Connector 432" o:spid="_x0000_s1302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" strokecolor="black [3213]"/>
                                  <v:line id="Straight Connector 433" o:spid="_x0000_s1303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" strokecolor="black [3213]"/>
                                  <v:line id="Straight Connector 434" o:spid="_x0000_s1304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" strokecolor="black [3213]"/>
                                </v:group>
                                <v:shape id="Text Box 435" o:spid="_x0000_s1305" type="#_x0000_t202" style="position:absolute;left:354;top:569;width:2461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5F06FC41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4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6" o:spid="_x0000_s1306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151F8C7F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307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01C47A3C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308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2097717D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309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547EE26C" w14:textId="77777777" w:rsidR="00081ABD" w:rsidRPr="005362A5" w:rsidRDefault="00081ABD" w:rsidP="00081ABD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310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64E47329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311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73782764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312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1381D666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3" o:spid="_x0000_s1313" type="#_x0000_t202" style="position:absolute;left:21658;top:481;width:2392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700D774F" w14:textId="77777777" w:rsidR="00081ABD" w:rsidRPr="00087C6B" w:rsidRDefault="00081ABD" w:rsidP="00081ABD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4+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314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" path="m28799,100482c71899,39424,156747,836,249711,13v91600,-811,176620,35181,222217,94071l471928,94084c426331,35194,341311,-798,249711,13,156747,836,71900,39424,28799,100482xe" filled="f" strokecolor="black [3213]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315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582FD39C" w14:textId="77777777" w:rsidR="00081ABD" w:rsidRPr="006547FC" w:rsidRDefault="00081ABD" w:rsidP="00081ABD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316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54F66532" w14:textId="77777777" w:rsidR="00081ABD" w:rsidRPr="00E33748" w:rsidRDefault="00081ABD" w:rsidP="00081ABD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317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" fillcolor="black [3213]" strokecolor="black [3213]" strokeweight="2pt"/>
                    </v:group>
                  </w:pict>
                </mc:Fallback>
              </mc:AlternateContent>
            </w:r>
          </w:p>
          <w:p w14:paraId="3EB3C28E" w14:textId="02E5731A" w:rsidR="00081ABD" w:rsidRDefault="00081ABD" w:rsidP="00081ABD">
            <w:pPr>
              <w:rPr>
                <w:rtl/>
                <w:lang w:bidi="fa-IR"/>
              </w:rPr>
            </w:pPr>
          </w:p>
          <w:p w14:paraId="113BA71E" w14:textId="46C3923A" w:rsidR="00081ABD" w:rsidRDefault="00081ABD" w:rsidP="00081ABD">
            <w:pPr>
              <w:rPr>
                <w:rtl/>
                <w:lang w:bidi="fa-IR"/>
              </w:rPr>
            </w:pPr>
          </w:p>
          <w:p w14:paraId="3886E218" w14:textId="77777777" w:rsidR="00081ABD" w:rsidRDefault="00081ABD" w:rsidP="00081ABD">
            <w:pPr>
              <w:rPr>
                <w:rtl/>
                <w:lang w:bidi="fa-IR"/>
              </w:rPr>
            </w:pPr>
          </w:p>
          <w:p w14:paraId="299C9567" w14:textId="77777777" w:rsidR="00081ABD" w:rsidRDefault="00081ABD" w:rsidP="00081ABD">
            <w:pPr>
              <w:rPr>
                <w:rtl/>
                <w:lang w:bidi="fa-IR"/>
              </w:rPr>
            </w:pPr>
          </w:p>
          <w:p w14:paraId="04FAF29F" w14:textId="2E4D188D" w:rsidR="000B71B6" w:rsidRPr="0050492D" w:rsidRDefault="000B71B6" w:rsidP="000A4F57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2A3A779C" w14:textId="6F29CCC1" w:rsidR="00A83CD2" w:rsidRPr="00D84F52" w:rsidRDefault="00081ABD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83CD2" w:rsidRPr="00D84F52" w14:paraId="1A8AB1A0" w14:textId="77777777" w:rsidTr="001E37D3">
        <w:tc>
          <w:tcPr>
            <w:tcW w:w="569" w:type="dxa"/>
          </w:tcPr>
          <w:p w14:paraId="6E35A779" w14:textId="0B0B2B9A" w:rsidR="00A83CD2" w:rsidRPr="00D84F52" w:rsidRDefault="00B66514" w:rsidP="00A83CD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081ABD">
              <w:rPr>
                <w:rFonts w:hint="cs"/>
                <w:rtl/>
              </w:rPr>
              <w:t>5</w:t>
            </w:r>
          </w:p>
        </w:tc>
        <w:tc>
          <w:tcPr>
            <w:tcW w:w="9426" w:type="dxa"/>
          </w:tcPr>
          <w:p w14:paraId="7F200415" w14:textId="3FCAAF1B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با کمک پرگار و رابطه فیثاغورس عدد </w:t>
            </w:r>
            <w:r w:rsidRPr="002D1981">
              <w:rPr>
                <w:position w:val="-8"/>
              </w:rPr>
              <w:object w:dxaOrig="999" w:dyaOrig="400" w14:anchorId="3F0F8A3E">
                <v:shape id="_x0000_i1521" type="#_x0000_t75" style="width:49.65pt;height:20.25pt" o:ole="">
                  <v:imagedata r:id="rId84" o:title=""/>
                </v:shape>
                <o:OLEObject Type="Embed" ProgID="Equation.DSMT4" ShapeID="_x0000_i1521" DrawAspect="Content" ObjectID="_1774691582" r:id="rId85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را به</w:t>
            </w:r>
            <w:r>
              <w:rPr>
                <w:rFonts w:hint="cs"/>
                <w:rtl/>
              </w:rPr>
              <w:softHyphen/>
              <w:t>طور دقیق روی محور زیر نشان دهید.</w:t>
            </w:r>
          </w:p>
          <w:p w14:paraId="0A499D48" w14:textId="77777777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45238C2D" w14:textId="478E7B33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7FC57CF3" w14:textId="11C317CD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565777FA" w14:textId="654AA0A7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 wp14:anchorId="7B020C1E" wp14:editId="59F6D34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30480</wp:posOffset>
                      </wp:positionV>
                      <wp:extent cx="3918585" cy="422275"/>
                      <wp:effectExtent l="38100" t="19050" r="24765" b="0"/>
                      <wp:wrapNone/>
                      <wp:docPr id="2036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8585" cy="422275"/>
                                <a:chOff x="16042" y="0"/>
                                <a:chExt cx="2494842" cy="269252"/>
                              </a:xfrm>
                            </wpg:grpSpPr>
                            <wpg:grpSp>
                              <wpg:cNvPr id="2037" name="Group 2037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38" name="Straight Arrow Connector 2038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9" name="Straight Connector 2039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0" name="Straight Connector 2040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1" name="Straight Connector 2041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2" name="Straight Connector 2042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3" name="Straight Connector 2043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4" name="Straight Connector 2044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2" name="Straight Connector 2072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6" name="Straight Connector 2076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7" name="Straight Connector 2077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78" name="Text Box 2078"/>
                              <wps:cNvSpPr txBox="1"/>
                              <wps:spPr>
                                <a:xfrm>
                                  <a:off x="16042" y="60715"/>
                                  <a:ext cx="251836" cy="1851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1FF868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  <w:r w:rsidRPr="00087C6B"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1" name="Text Box 2091"/>
                              <wps:cNvSpPr txBox="1"/>
                              <wps:spPr>
                                <a:xfrm>
                                  <a:off x="292041" y="60713"/>
                                  <a:ext cx="236831" cy="19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8979FC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  <w:r w:rsidRPr="00087C6B"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7" name="Text Box 2097"/>
                              <wps:cNvSpPr txBox="1"/>
                              <wps:spPr>
                                <a:xfrm>
                                  <a:off x="538847" y="54368"/>
                                  <a:ext cx="250044" cy="207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1987FA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087C6B"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8" name="Text Box 2098"/>
                              <wps:cNvSpPr txBox="1"/>
                              <wps:spPr>
                                <a:xfrm>
                                  <a:off x="837099" y="50101"/>
                                  <a:ext cx="216232" cy="18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82239C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  <w:r w:rsidRPr="00087C6B"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" name="Text Box 2099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9D14CF" w14:textId="77777777" w:rsidR="00081ABD" w:rsidRPr="005362A5" w:rsidRDefault="00081ABD" w:rsidP="00081ABD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7" name="Text Box 2107"/>
                              <wps:cNvSpPr txBox="1"/>
                              <wps:spPr>
                                <a:xfrm>
                                  <a:off x="1380164" y="70731"/>
                                  <a:ext cx="229628" cy="1985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B69E70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1+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8" name="Text Box 2108"/>
                              <wps:cNvSpPr txBox="1"/>
                              <wps:spPr>
                                <a:xfrm>
                                  <a:off x="1676323" y="41571"/>
                                  <a:ext cx="225483" cy="188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4713C0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2+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9" name="Text Box 2109"/>
                              <wps:cNvSpPr txBox="1"/>
                              <wps:spPr>
                                <a:xfrm>
                                  <a:off x="1939648" y="47187"/>
                                  <a:ext cx="207377" cy="1986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1DADA6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3+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0" name="Text Box 2110"/>
                              <wps:cNvSpPr txBox="1"/>
                              <wps:spPr>
                                <a:xfrm>
                                  <a:off x="2169879" y="53191"/>
                                  <a:ext cx="230919" cy="204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85AE54" w14:textId="77777777" w:rsidR="00081ABD" w:rsidRPr="00087C6B" w:rsidRDefault="00081ABD" w:rsidP="00081ABD">
                                    <w:pPr>
                                      <w:rPr>
                                        <w:sz w:val="22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2"/>
                                        <w:szCs w:val="18"/>
                                        <w:rtl/>
                                        <w:lang w:bidi="fa-IR"/>
                                      </w:rPr>
                                      <w:t>4+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20C1E" id="Group 8" o:spid="_x0000_s1318" style="position:absolute;left:0;text-align:left;margin-left:21.6pt;margin-top:2.4pt;width:308.55pt;height:33.25pt;z-index:251797504" coordorigin="160" coordsize="24948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">
                      <v:group id="Group 2037" o:spid="_x0000_s1319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a7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">
                        <v:shape id="Straight Arrow Connector 2038" o:spid="_x0000_s1320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" strokecolor="black [3213]">
                          <v:stroke startarrow="open" endarrow="open"/>
                        </v:shape>
                        <v:line id="Straight Connector 2039" o:spid="_x0000_s1321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" strokecolor="black [3213]"/>
                        <v:line id="Straight Connector 2040" o:spid="_x0000_s1322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" strokecolor="black [3213]"/>
                        <v:line id="Straight Connector 2041" o:spid="_x0000_s1323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" strokecolor="black [3213]"/>
                        <v:line id="Straight Connector 2042" o:spid="_x0000_s1324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HYxgAAAN0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WnynML1TXwCcvkPAAD//wMAUEsBAi0AFAAGAAgAAAAhANvh9svuAAAAhQEAABMAAAAAAAAA&#10;AAAAAAAAAAAAAFtDb250ZW50X1R5cGVzXS54bWxQSwECLQAUAAYACAAAACEAWvQsW78AAAAVAQAA&#10;CwAAAAAAAAAAAAAAAAAfAQAAX3JlbHMvLnJlbHNQSwECLQAUAAYACAAAACEAL0Bh2MYAAADdAAAA&#10;DwAAAAAAAAAAAAAAAAAHAgAAZHJzL2Rvd25yZXYueG1sUEsFBgAAAAADAAMAtwAAAPoCAAAAAA==&#10;" strokecolor="black [3213]"/>
                        <v:line id="Straight Connector 2043" o:spid="_x0000_s1325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" strokecolor="black [3213]"/>
                        <v:line id="Straight Connector 2044" o:spid="_x0000_s1326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" strokecolor="black [3213]"/>
                        <v:line id="Straight Connector 2072" o:spid="_x0000_s1327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" strokecolor="black [3213]"/>
                        <v:line id="Straight Connector 2076" o:spid="_x0000_s1328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61mxgAAAN0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mSZ/D7Jj4BuboDAAD//wMAUEsBAi0AFAAGAAgAAAAhANvh9svuAAAAhQEAABMAAAAAAAAA&#10;AAAAAAAAAAAAAFtDb250ZW50X1R5cGVzXS54bWxQSwECLQAUAAYACAAAACEAWvQsW78AAAAVAQAA&#10;CwAAAAAAAAAAAAAAAAAfAQAAX3JlbHMvLnJlbHNQSwECLQAUAAYACAAAACEAnhetZsYAAADdAAAA&#10;DwAAAAAAAAAAAAAAAAAHAgAAZHJzL2Rvd25yZXYueG1sUEsFBgAAAAADAAMAtwAAAPoCAAAAAA==&#10;" strokecolor="black [3213]"/>
                        <v:line id="Straight Connector 2077" o:spid="_x0000_s1329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" strokecolor="black [3213]"/>
                      </v:group>
                      <v:shape id="Text Box 2078" o:spid="_x0000_s1330" type="#_x0000_t202" style="position:absolute;left:160;top:607;width:251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TcwwAAAN0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XE0DnPDm/AE5PQJAAD//wMAUEsBAi0AFAAGAAgAAAAhANvh9svuAAAAhQEAABMAAAAAAAAAAAAA&#10;AAAAAAAAAFtDb250ZW50X1R5cGVzXS54bWxQSwECLQAUAAYACAAAACEAWvQsW78AAAAVAQAACwAA&#10;AAAAAAAAAAAAAAAfAQAAX3JlbHMvLnJlbHNQSwECLQAUAAYACAAAACEABFFU3MMAAADdAAAADwAA&#10;AAAAAAAAAAAAAAAHAgAAZHJzL2Rvd25yZXYueG1sUEsFBgAAAAADAAMAtwAAAPcCAAAAAA==&#10;" filled="f" stroked="f" strokeweight=".5pt">
                        <v:textbox>
                          <w:txbxContent>
                            <w:p w14:paraId="4A1FF868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4</w:t>
                              </w:r>
                              <w:r w:rsidRPr="00087C6B"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091" o:spid="_x0000_s1331" type="#_x0000_t202" style="position:absolute;left:2920;top:607;width:2368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u7yAAAAN0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" filled="f" stroked="f" strokeweight=".5pt">
                        <v:textbox>
                          <w:txbxContent>
                            <w:p w14:paraId="478979FC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3</w:t>
                              </w:r>
                              <w:r w:rsidRPr="00087C6B"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097" o:spid="_x0000_s1332" type="#_x0000_t202" style="position:absolute;left:5388;top:543;width:2500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" filled="f" stroked="f" strokeweight=".5pt">
                        <v:textbox>
                          <w:txbxContent>
                            <w:p w14:paraId="001987FA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2</w:t>
                              </w:r>
                              <w:r w:rsidRPr="00087C6B"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098" o:spid="_x0000_s1333" type="#_x0000_t202" style="position:absolute;left:8370;top:501;width:216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" filled="f" stroked="f" strokeweight=".5pt">
                        <v:textbox>
                          <w:txbxContent>
                            <w:p w14:paraId="6E82239C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1</w:t>
                              </w:r>
                              <w:r w:rsidRPr="00087C6B"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099" o:spid="_x0000_s1334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e9yAAAAN0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" filled="f" stroked="f" strokeweight=".5pt">
                        <v:textbox>
                          <w:txbxContent>
                            <w:p w14:paraId="119D14CF" w14:textId="77777777" w:rsidR="00081ABD" w:rsidRPr="005362A5" w:rsidRDefault="00081ABD" w:rsidP="00081ABD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107" o:spid="_x0000_s1335" type="#_x0000_t202" style="position:absolute;left:13801;top:707;width:229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" filled="f" stroked="f" strokeweight=".5pt">
                        <v:textbox>
                          <w:txbxContent>
                            <w:p w14:paraId="2DB69E70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1+</w:t>
                              </w:r>
                            </w:p>
                          </w:txbxContent>
                        </v:textbox>
                      </v:shape>
                      <v:shape id="Text Box 2108" o:spid="_x0000_s1336" type="#_x0000_t202" style="position:absolute;left:16763;top:415;width:225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g8wgAAAN0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" filled="f" stroked="f" strokeweight=".5pt">
                        <v:textbox>
                          <w:txbxContent>
                            <w:p w14:paraId="714713C0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2+</w:t>
                              </w:r>
                            </w:p>
                          </w:txbxContent>
                        </v:textbox>
                      </v:shape>
                      <v:shape id="Text Box 2109" o:spid="_x0000_s1337" type="#_x0000_t202" style="position:absolute;left:19396;top:471;width:2074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2nyAAAAN0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" filled="f" stroked="f" strokeweight=".5pt">
                        <v:textbox>
                          <w:txbxContent>
                            <w:p w14:paraId="421DADA6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3+</w:t>
                              </w:r>
                            </w:p>
                          </w:txbxContent>
                        </v:textbox>
                      </v:shape>
                      <v:shape id="Text Box 2110" o:spid="_x0000_s1338" type="#_x0000_t202" style="position:absolute;left:21698;top:531;width:2309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" filled="f" stroked="f" strokeweight=".5pt">
                        <v:textbox>
                          <w:txbxContent>
                            <w:p w14:paraId="7585AE54" w14:textId="77777777" w:rsidR="00081ABD" w:rsidRPr="00087C6B" w:rsidRDefault="00081ABD" w:rsidP="00081ABD">
                              <w:pPr>
                                <w:rPr>
                                  <w:sz w:val="22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sz w:val="22"/>
                                  <w:szCs w:val="18"/>
                                  <w:rtl/>
                                  <w:lang w:bidi="fa-IR"/>
                                </w:rPr>
                                <w:t>4+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4A29BD7" w14:textId="502174E9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1D418822" w14:textId="77777777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76105218" w14:textId="77777777" w:rsidR="00081ABD" w:rsidRDefault="00081ABD" w:rsidP="00081ABD">
            <w:pPr>
              <w:tabs>
                <w:tab w:val="center" w:pos="4686"/>
              </w:tabs>
              <w:rPr>
                <w:rtl/>
              </w:rPr>
            </w:pPr>
          </w:p>
          <w:p w14:paraId="24F17DFF" w14:textId="77777777" w:rsidR="00A83CD2" w:rsidRPr="00D84F52" w:rsidRDefault="00A83CD2" w:rsidP="008220DF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541" w:type="dxa"/>
            <w:vAlign w:val="center"/>
          </w:tcPr>
          <w:p w14:paraId="5F7B5C24" w14:textId="31A0F9DB" w:rsidR="00A83CD2" w:rsidRPr="00D84F52" w:rsidRDefault="00081ABD" w:rsidP="00050D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55CD0F81" w14:textId="6457873B" w:rsidR="000B3006" w:rsidRPr="008247E9" w:rsidRDefault="00DB2DDF" w:rsidP="00F47F42">
      <w:pPr>
        <w:tabs>
          <w:tab w:val="left" w:pos="7696"/>
        </w:tabs>
        <w:jc w:val="right"/>
        <w:rPr>
          <w:rFonts w:ascii="IranNastaliq" w:hAnsi="IranNastaliq" w:cs="IranNastaliq"/>
          <w:rtl/>
        </w:rPr>
      </w:pPr>
      <w:r w:rsidRPr="008247E9">
        <w:rPr>
          <w:rFonts w:ascii="IranNastaliq" w:hAnsi="IranNastaliq" w:cs="IranNastaliq"/>
          <w:rtl/>
        </w:rPr>
        <w:t>عجل لولیک الفرج</w:t>
      </w:r>
    </w:p>
    <w:sectPr w:rsidR="000B3006" w:rsidRPr="008247E9" w:rsidSect="00D15F95">
      <w:footerReference w:type="even" r:id="rId86"/>
      <w:footerReference w:type="default" r:id="rId8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ABF2" w14:textId="77777777" w:rsidR="00D15F95" w:rsidRDefault="00D15F95">
      <w:r>
        <w:separator/>
      </w:r>
    </w:p>
  </w:endnote>
  <w:endnote w:type="continuationSeparator" w:id="0">
    <w:p w14:paraId="08156365" w14:textId="77777777" w:rsidR="00D15F95" w:rsidRDefault="00D1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94FC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F16674D" w14:textId="77777777"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E6C7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64C8B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111448D2" w14:textId="77777777" w:rsidR="00F13B13" w:rsidRDefault="00F1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3280" w14:textId="77777777" w:rsidR="00D15F95" w:rsidRDefault="00D15F95">
      <w:r>
        <w:separator/>
      </w:r>
    </w:p>
  </w:footnote>
  <w:footnote w:type="continuationSeparator" w:id="0">
    <w:p w14:paraId="3DB484A6" w14:textId="77777777" w:rsidR="00D15F95" w:rsidRDefault="00D1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B6981"/>
    <w:multiLevelType w:val="hybridMultilevel"/>
    <w:tmpl w:val="725A6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6F"/>
    <w:rsid w:val="00001582"/>
    <w:rsid w:val="000073AE"/>
    <w:rsid w:val="00007EA0"/>
    <w:rsid w:val="00010ED4"/>
    <w:rsid w:val="000116AA"/>
    <w:rsid w:val="0001428C"/>
    <w:rsid w:val="00017E20"/>
    <w:rsid w:val="00022C2B"/>
    <w:rsid w:val="00026ED3"/>
    <w:rsid w:val="0002764B"/>
    <w:rsid w:val="00027DEB"/>
    <w:rsid w:val="0003682D"/>
    <w:rsid w:val="00041A77"/>
    <w:rsid w:val="00047D46"/>
    <w:rsid w:val="00050D93"/>
    <w:rsid w:val="00051F35"/>
    <w:rsid w:val="00054185"/>
    <w:rsid w:val="00056F1C"/>
    <w:rsid w:val="00064189"/>
    <w:rsid w:val="000812E2"/>
    <w:rsid w:val="00081A78"/>
    <w:rsid w:val="00081ABD"/>
    <w:rsid w:val="00082BC1"/>
    <w:rsid w:val="00083DAE"/>
    <w:rsid w:val="0008569F"/>
    <w:rsid w:val="00096D6F"/>
    <w:rsid w:val="000A2193"/>
    <w:rsid w:val="000A2216"/>
    <w:rsid w:val="000A4E0D"/>
    <w:rsid w:val="000A4F57"/>
    <w:rsid w:val="000B0BDF"/>
    <w:rsid w:val="000B0C9E"/>
    <w:rsid w:val="000B2281"/>
    <w:rsid w:val="000B3006"/>
    <w:rsid w:val="000B3734"/>
    <w:rsid w:val="000B71B6"/>
    <w:rsid w:val="000C13A0"/>
    <w:rsid w:val="000C779A"/>
    <w:rsid w:val="000D5FAC"/>
    <w:rsid w:val="000E2D5C"/>
    <w:rsid w:val="000E4897"/>
    <w:rsid w:val="000F0AEE"/>
    <w:rsid w:val="000F189E"/>
    <w:rsid w:val="000F7D7C"/>
    <w:rsid w:val="00100412"/>
    <w:rsid w:val="001014B6"/>
    <w:rsid w:val="00102989"/>
    <w:rsid w:val="001050AC"/>
    <w:rsid w:val="00105998"/>
    <w:rsid w:val="00106C0E"/>
    <w:rsid w:val="00106CED"/>
    <w:rsid w:val="001104E1"/>
    <w:rsid w:val="00110A88"/>
    <w:rsid w:val="00114968"/>
    <w:rsid w:val="001163F2"/>
    <w:rsid w:val="00131B2E"/>
    <w:rsid w:val="001369CE"/>
    <w:rsid w:val="00156A69"/>
    <w:rsid w:val="00162771"/>
    <w:rsid w:val="001631AF"/>
    <w:rsid w:val="0016388F"/>
    <w:rsid w:val="001738A4"/>
    <w:rsid w:val="001752AE"/>
    <w:rsid w:val="001754D9"/>
    <w:rsid w:val="00175A79"/>
    <w:rsid w:val="00180E9B"/>
    <w:rsid w:val="00183AB2"/>
    <w:rsid w:val="00191C91"/>
    <w:rsid w:val="001A0CC7"/>
    <w:rsid w:val="001A4F71"/>
    <w:rsid w:val="001A6568"/>
    <w:rsid w:val="001A773D"/>
    <w:rsid w:val="001B0190"/>
    <w:rsid w:val="001B2CBC"/>
    <w:rsid w:val="001B77C9"/>
    <w:rsid w:val="001C2F86"/>
    <w:rsid w:val="001C4DF7"/>
    <w:rsid w:val="001C558A"/>
    <w:rsid w:val="001C6CD3"/>
    <w:rsid w:val="001C7E1D"/>
    <w:rsid w:val="001E0DCC"/>
    <w:rsid w:val="001E12E3"/>
    <w:rsid w:val="001E1A8A"/>
    <w:rsid w:val="001E3210"/>
    <w:rsid w:val="001E37D3"/>
    <w:rsid w:val="001E526C"/>
    <w:rsid w:val="001F07AB"/>
    <w:rsid w:val="001F4AB9"/>
    <w:rsid w:val="001F7F8C"/>
    <w:rsid w:val="0020041F"/>
    <w:rsid w:val="002037DE"/>
    <w:rsid w:val="002060FE"/>
    <w:rsid w:val="00206A4D"/>
    <w:rsid w:val="002078FB"/>
    <w:rsid w:val="00213366"/>
    <w:rsid w:val="00215775"/>
    <w:rsid w:val="0022235B"/>
    <w:rsid w:val="0022541C"/>
    <w:rsid w:val="002304F7"/>
    <w:rsid w:val="0023283C"/>
    <w:rsid w:val="00234541"/>
    <w:rsid w:val="0023766B"/>
    <w:rsid w:val="00252062"/>
    <w:rsid w:val="002567B2"/>
    <w:rsid w:val="00257904"/>
    <w:rsid w:val="00265DAC"/>
    <w:rsid w:val="00283FFA"/>
    <w:rsid w:val="002905F6"/>
    <w:rsid w:val="0029191D"/>
    <w:rsid w:val="00292A80"/>
    <w:rsid w:val="0029377C"/>
    <w:rsid w:val="00297EC0"/>
    <w:rsid w:val="002A0031"/>
    <w:rsid w:val="002A1D7E"/>
    <w:rsid w:val="002A33DE"/>
    <w:rsid w:val="002A5F45"/>
    <w:rsid w:val="002B2908"/>
    <w:rsid w:val="002C0B2B"/>
    <w:rsid w:val="002C3854"/>
    <w:rsid w:val="002D1A03"/>
    <w:rsid w:val="002D7374"/>
    <w:rsid w:val="002D7D6C"/>
    <w:rsid w:val="002F4A03"/>
    <w:rsid w:val="003013D7"/>
    <w:rsid w:val="00303E2E"/>
    <w:rsid w:val="003054F1"/>
    <w:rsid w:val="003109B5"/>
    <w:rsid w:val="00311C57"/>
    <w:rsid w:val="00314F7C"/>
    <w:rsid w:val="00320319"/>
    <w:rsid w:val="0032391D"/>
    <w:rsid w:val="003253CF"/>
    <w:rsid w:val="00344C69"/>
    <w:rsid w:val="003531E6"/>
    <w:rsid w:val="00354B07"/>
    <w:rsid w:val="0035511B"/>
    <w:rsid w:val="003557CD"/>
    <w:rsid w:val="003563B7"/>
    <w:rsid w:val="00363EA9"/>
    <w:rsid w:val="00365273"/>
    <w:rsid w:val="00370E12"/>
    <w:rsid w:val="003746CF"/>
    <w:rsid w:val="0037499B"/>
    <w:rsid w:val="003824EC"/>
    <w:rsid w:val="00382F04"/>
    <w:rsid w:val="00384F69"/>
    <w:rsid w:val="00387B55"/>
    <w:rsid w:val="00391936"/>
    <w:rsid w:val="00394170"/>
    <w:rsid w:val="00394BDA"/>
    <w:rsid w:val="00396865"/>
    <w:rsid w:val="003A2153"/>
    <w:rsid w:val="003B1261"/>
    <w:rsid w:val="003B5073"/>
    <w:rsid w:val="003B7F23"/>
    <w:rsid w:val="003C6A43"/>
    <w:rsid w:val="003D43BA"/>
    <w:rsid w:val="003D6812"/>
    <w:rsid w:val="003E2171"/>
    <w:rsid w:val="003E2AA3"/>
    <w:rsid w:val="003E35A9"/>
    <w:rsid w:val="003E3729"/>
    <w:rsid w:val="003E71B1"/>
    <w:rsid w:val="003F272F"/>
    <w:rsid w:val="003F6A19"/>
    <w:rsid w:val="00400517"/>
    <w:rsid w:val="004010F9"/>
    <w:rsid w:val="004040E7"/>
    <w:rsid w:val="0040737F"/>
    <w:rsid w:val="004211E6"/>
    <w:rsid w:val="00427CF4"/>
    <w:rsid w:val="004307D1"/>
    <w:rsid w:val="0044211B"/>
    <w:rsid w:val="00450153"/>
    <w:rsid w:val="004568D6"/>
    <w:rsid w:val="00461A47"/>
    <w:rsid w:val="004648C1"/>
    <w:rsid w:val="00464B31"/>
    <w:rsid w:val="004678E4"/>
    <w:rsid w:val="0047153D"/>
    <w:rsid w:val="0047283D"/>
    <w:rsid w:val="004731E7"/>
    <w:rsid w:val="004760CB"/>
    <w:rsid w:val="00480E18"/>
    <w:rsid w:val="0048235A"/>
    <w:rsid w:val="00493C1E"/>
    <w:rsid w:val="00497CD7"/>
    <w:rsid w:val="004A06C2"/>
    <w:rsid w:val="004A1A51"/>
    <w:rsid w:val="004A1F88"/>
    <w:rsid w:val="004B5D83"/>
    <w:rsid w:val="004B7F7B"/>
    <w:rsid w:val="004C1516"/>
    <w:rsid w:val="004C3510"/>
    <w:rsid w:val="004D13DE"/>
    <w:rsid w:val="004E14E2"/>
    <w:rsid w:val="004F1A82"/>
    <w:rsid w:val="004F7238"/>
    <w:rsid w:val="0050018F"/>
    <w:rsid w:val="00521099"/>
    <w:rsid w:val="005249E8"/>
    <w:rsid w:val="00527D9D"/>
    <w:rsid w:val="00534409"/>
    <w:rsid w:val="00551239"/>
    <w:rsid w:val="00551A46"/>
    <w:rsid w:val="00554692"/>
    <w:rsid w:val="0056594E"/>
    <w:rsid w:val="00571D9D"/>
    <w:rsid w:val="00586099"/>
    <w:rsid w:val="00592C7E"/>
    <w:rsid w:val="0059312F"/>
    <w:rsid w:val="005937CD"/>
    <w:rsid w:val="0059556C"/>
    <w:rsid w:val="005A14AC"/>
    <w:rsid w:val="005A3662"/>
    <w:rsid w:val="005A4892"/>
    <w:rsid w:val="005A6044"/>
    <w:rsid w:val="005B0A9C"/>
    <w:rsid w:val="005B2752"/>
    <w:rsid w:val="005B355E"/>
    <w:rsid w:val="005B53E2"/>
    <w:rsid w:val="005C1DBF"/>
    <w:rsid w:val="005C6673"/>
    <w:rsid w:val="005C70F1"/>
    <w:rsid w:val="005E22DE"/>
    <w:rsid w:val="005E36AC"/>
    <w:rsid w:val="005E54EE"/>
    <w:rsid w:val="005F5844"/>
    <w:rsid w:val="005F5D12"/>
    <w:rsid w:val="005F7954"/>
    <w:rsid w:val="00604CB2"/>
    <w:rsid w:val="0061020D"/>
    <w:rsid w:val="0061446A"/>
    <w:rsid w:val="00614E45"/>
    <w:rsid w:val="006166CD"/>
    <w:rsid w:val="006212E5"/>
    <w:rsid w:val="00621A49"/>
    <w:rsid w:val="00621DAA"/>
    <w:rsid w:val="00625910"/>
    <w:rsid w:val="00633FCE"/>
    <w:rsid w:val="00642DDB"/>
    <w:rsid w:val="00645BBA"/>
    <w:rsid w:val="006507AA"/>
    <w:rsid w:val="00651A39"/>
    <w:rsid w:val="00652AE5"/>
    <w:rsid w:val="00654641"/>
    <w:rsid w:val="0066171F"/>
    <w:rsid w:val="00664C8B"/>
    <w:rsid w:val="00674005"/>
    <w:rsid w:val="00675623"/>
    <w:rsid w:val="00675EF1"/>
    <w:rsid w:val="00684AA5"/>
    <w:rsid w:val="00686549"/>
    <w:rsid w:val="00691693"/>
    <w:rsid w:val="006917C9"/>
    <w:rsid w:val="00697B75"/>
    <w:rsid w:val="006A2ECB"/>
    <w:rsid w:val="006A45B3"/>
    <w:rsid w:val="006B1CD3"/>
    <w:rsid w:val="006B2F8F"/>
    <w:rsid w:val="006C1DAF"/>
    <w:rsid w:val="006C36D2"/>
    <w:rsid w:val="006C5E32"/>
    <w:rsid w:val="006D05A7"/>
    <w:rsid w:val="006D1307"/>
    <w:rsid w:val="006E3EA8"/>
    <w:rsid w:val="006E40F9"/>
    <w:rsid w:val="006E7ED3"/>
    <w:rsid w:val="006E7FD9"/>
    <w:rsid w:val="006F0EE9"/>
    <w:rsid w:val="006F135A"/>
    <w:rsid w:val="00700AC7"/>
    <w:rsid w:val="00701928"/>
    <w:rsid w:val="007025FC"/>
    <w:rsid w:val="00705364"/>
    <w:rsid w:val="00711CEA"/>
    <w:rsid w:val="00712340"/>
    <w:rsid w:val="007162CC"/>
    <w:rsid w:val="0071794E"/>
    <w:rsid w:val="00722895"/>
    <w:rsid w:val="007248D3"/>
    <w:rsid w:val="00726889"/>
    <w:rsid w:val="0073013B"/>
    <w:rsid w:val="007347AC"/>
    <w:rsid w:val="007357E5"/>
    <w:rsid w:val="00742506"/>
    <w:rsid w:val="0074647C"/>
    <w:rsid w:val="00750939"/>
    <w:rsid w:val="007517A4"/>
    <w:rsid w:val="00752E78"/>
    <w:rsid w:val="007541BF"/>
    <w:rsid w:val="0076236B"/>
    <w:rsid w:val="0076488E"/>
    <w:rsid w:val="007702DA"/>
    <w:rsid w:val="00777D5B"/>
    <w:rsid w:val="00781088"/>
    <w:rsid w:val="00782D90"/>
    <w:rsid w:val="00783232"/>
    <w:rsid w:val="007843BE"/>
    <w:rsid w:val="0079239E"/>
    <w:rsid w:val="007A7005"/>
    <w:rsid w:val="007A76B6"/>
    <w:rsid w:val="007B4428"/>
    <w:rsid w:val="007B51A5"/>
    <w:rsid w:val="007B7120"/>
    <w:rsid w:val="007C1AB0"/>
    <w:rsid w:val="007C2284"/>
    <w:rsid w:val="007D2BAF"/>
    <w:rsid w:val="007D7552"/>
    <w:rsid w:val="007E03E7"/>
    <w:rsid w:val="007F10EB"/>
    <w:rsid w:val="007F110E"/>
    <w:rsid w:val="007F4BF4"/>
    <w:rsid w:val="00800642"/>
    <w:rsid w:val="008064FD"/>
    <w:rsid w:val="00812D2F"/>
    <w:rsid w:val="00813CF4"/>
    <w:rsid w:val="00814666"/>
    <w:rsid w:val="00815D3C"/>
    <w:rsid w:val="00820188"/>
    <w:rsid w:val="008220DF"/>
    <w:rsid w:val="008247E9"/>
    <w:rsid w:val="008270FD"/>
    <w:rsid w:val="008274E0"/>
    <w:rsid w:val="00831A39"/>
    <w:rsid w:val="00843515"/>
    <w:rsid w:val="008547AA"/>
    <w:rsid w:val="00857C4B"/>
    <w:rsid w:val="008605CB"/>
    <w:rsid w:val="00871AD4"/>
    <w:rsid w:val="008770E7"/>
    <w:rsid w:val="008817EA"/>
    <w:rsid w:val="00885BB4"/>
    <w:rsid w:val="008907AD"/>
    <w:rsid w:val="00894564"/>
    <w:rsid w:val="00894591"/>
    <w:rsid w:val="008A096D"/>
    <w:rsid w:val="008A4BD8"/>
    <w:rsid w:val="008B2D29"/>
    <w:rsid w:val="008C4D28"/>
    <w:rsid w:val="008D35A4"/>
    <w:rsid w:val="008D563F"/>
    <w:rsid w:val="008D6A73"/>
    <w:rsid w:val="008E4A1D"/>
    <w:rsid w:val="008F4B46"/>
    <w:rsid w:val="009026F7"/>
    <w:rsid w:val="0090505B"/>
    <w:rsid w:val="00910042"/>
    <w:rsid w:val="009160E9"/>
    <w:rsid w:val="0091652C"/>
    <w:rsid w:val="009215E0"/>
    <w:rsid w:val="00926573"/>
    <w:rsid w:val="00931D91"/>
    <w:rsid w:val="00937508"/>
    <w:rsid w:val="00946639"/>
    <w:rsid w:val="00952302"/>
    <w:rsid w:val="009547B1"/>
    <w:rsid w:val="00957C43"/>
    <w:rsid w:val="00961938"/>
    <w:rsid w:val="00964050"/>
    <w:rsid w:val="0096523C"/>
    <w:rsid w:val="009669F0"/>
    <w:rsid w:val="0097088A"/>
    <w:rsid w:val="009739B0"/>
    <w:rsid w:val="0097479E"/>
    <w:rsid w:val="0098025A"/>
    <w:rsid w:val="00980CEC"/>
    <w:rsid w:val="00984211"/>
    <w:rsid w:val="00984794"/>
    <w:rsid w:val="00990A04"/>
    <w:rsid w:val="0099294B"/>
    <w:rsid w:val="00992D67"/>
    <w:rsid w:val="009934FF"/>
    <w:rsid w:val="009960AB"/>
    <w:rsid w:val="009A0442"/>
    <w:rsid w:val="009A0597"/>
    <w:rsid w:val="009A0935"/>
    <w:rsid w:val="009A297B"/>
    <w:rsid w:val="009A3B38"/>
    <w:rsid w:val="009B405E"/>
    <w:rsid w:val="009B40CE"/>
    <w:rsid w:val="009D4F39"/>
    <w:rsid w:val="009D7E8D"/>
    <w:rsid w:val="009E6DB2"/>
    <w:rsid w:val="009E7710"/>
    <w:rsid w:val="009F7F59"/>
    <w:rsid w:val="00A013FD"/>
    <w:rsid w:val="00A06317"/>
    <w:rsid w:val="00A06D0B"/>
    <w:rsid w:val="00A10B78"/>
    <w:rsid w:val="00A20A6A"/>
    <w:rsid w:val="00A20E9F"/>
    <w:rsid w:val="00A210D6"/>
    <w:rsid w:val="00A238A5"/>
    <w:rsid w:val="00A24CCA"/>
    <w:rsid w:val="00A24F67"/>
    <w:rsid w:val="00A26BF5"/>
    <w:rsid w:val="00A4069A"/>
    <w:rsid w:val="00A40DA9"/>
    <w:rsid w:val="00A510CB"/>
    <w:rsid w:val="00A52F45"/>
    <w:rsid w:val="00A53F9B"/>
    <w:rsid w:val="00A54A59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3CD2"/>
    <w:rsid w:val="00A86DB0"/>
    <w:rsid w:val="00A91CD1"/>
    <w:rsid w:val="00A93813"/>
    <w:rsid w:val="00AB0B90"/>
    <w:rsid w:val="00AB2A5F"/>
    <w:rsid w:val="00AB300F"/>
    <w:rsid w:val="00AB4D2E"/>
    <w:rsid w:val="00AC5E6B"/>
    <w:rsid w:val="00AC6A14"/>
    <w:rsid w:val="00AD0171"/>
    <w:rsid w:val="00AD4FBA"/>
    <w:rsid w:val="00AD6565"/>
    <w:rsid w:val="00AE32C9"/>
    <w:rsid w:val="00AE42AE"/>
    <w:rsid w:val="00AF03EE"/>
    <w:rsid w:val="00AF346F"/>
    <w:rsid w:val="00AF59E1"/>
    <w:rsid w:val="00B04555"/>
    <w:rsid w:val="00B05FF8"/>
    <w:rsid w:val="00B10C05"/>
    <w:rsid w:val="00B14347"/>
    <w:rsid w:val="00B1527A"/>
    <w:rsid w:val="00B17219"/>
    <w:rsid w:val="00B20491"/>
    <w:rsid w:val="00B2713C"/>
    <w:rsid w:val="00B305E1"/>
    <w:rsid w:val="00B36CB2"/>
    <w:rsid w:val="00B4614E"/>
    <w:rsid w:val="00B463C0"/>
    <w:rsid w:val="00B515A2"/>
    <w:rsid w:val="00B538FF"/>
    <w:rsid w:val="00B53FF9"/>
    <w:rsid w:val="00B56F1A"/>
    <w:rsid w:val="00B627F8"/>
    <w:rsid w:val="00B66514"/>
    <w:rsid w:val="00B71B87"/>
    <w:rsid w:val="00B73354"/>
    <w:rsid w:val="00B734A8"/>
    <w:rsid w:val="00B80042"/>
    <w:rsid w:val="00B94012"/>
    <w:rsid w:val="00B97428"/>
    <w:rsid w:val="00BA5A34"/>
    <w:rsid w:val="00BA6509"/>
    <w:rsid w:val="00BA7917"/>
    <w:rsid w:val="00BB1181"/>
    <w:rsid w:val="00BD447E"/>
    <w:rsid w:val="00BD4CDF"/>
    <w:rsid w:val="00BD7BE6"/>
    <w:rsid w:val="00BE776E"/>
    <w:rsid w:val="00BE7DA4"/>
    <w:rsid w:val="00BF2DE8"/>
    <w:rsid w:val="00BF3462"/>
    <w:rsid w:val="00BF5916"/>
    <w:rsid w:val="00BF5F5D"/>
    <w:rsid w:val="00C013CB"/>
    <w:rsid w:val="00C0285D"/>
    <w:rsid w:val="00C051F1"/>
    <w:rsid w:val="00C0768D"/>
    <w:rsid w:val="00C11D90"/>
    <w:rsid w:val="00C13852"/>
    <w:rsid w:val="00C157C4"/>
    <w:rsid w:val="00C26ECF"/>
    <w:rsid w:val="00C27C69"/>
    <w:rsid w:val="00C30A4B"/>
    <w:rsid w:val="00C326B1"/>
    <w:rsid w:val="00C36DB1"/>
    <w:rsid w:val="00C40BBF"/>
    <w:rsid w:val="00C42C04"/>
    <w:rsid w:val="00C45214"/>
    <w:rsid w:val="00C4546A"/>
    <w:rsid w:val="00C466A1"/>
    <w:rsid w:val="00C46BC3"/>
    <w:rsid w:val="00C60163"/>
    <w:rsid w:val="00C610FE"/>
    <w:rsid w:val="00C62C8B"/>
    <w:rsid w:val="00C712A0"/>
    <w:rsid w:val="00C73A8A"/>
    <w:rsid w:val="00C76CD9"/>
    <w:rsid w:val="00C819A9"/>
    <w:rsid w:val="00C82465"/>
    <w:rsid w:val="00C82809"/>
    <w:rsid w:val="00C82A22"/>
    <w:rsid w:val="00C84DCA"/>
    <w:rsid w:val="00C9162A"/>
    <w:rsid w:val="00C9795F"/>
    <w:rsid w:val="00CA0093"/>
    <w:rsid w:val="00CA36E5"/>
    <w:rsid w:val="00CB033D"/>
    <w:rsid w:val="00CB14C6"/>
    <w:rsid w:val="00CB1627"/>
    <w:rsid w:val="00CB31E1"/>
    <w:rsid w:val="00CB43FC"/>
    <w:rsid w:val="00CB56FD"/>
    <w:rsid w:val="00CC13C8"/>
    <w:rsid w:val="00CC26EA"/>
    <w:rsid w:val="00CC318D"/>
    <w:rsid w:val="00CC56BC"/>
    <w:rsid w:val="00CD23AD"/>
    <w:rsid w:val="00CD68B3"/>
    <w:rsid w:val="00CE3DA6"/>
    <w:rsid w:val="00CE496A"/>
    <w:rsid w:val="00CE55A3"/>
    <w:rsid w:val="00CF04D1"/>
    <w:rsid w:val="00CF0701"/>
    <w:rsid w:val="00CF17F9"/>
    <w:rsid w:val="00CF2157"/>
    <w:rsid w:val="00CF444A"/>
    <w:rsid w:val="00CF5820"/>
    <w:rsid w:val="00D033C5"/>
    <w:rsid w:val="00D0549D"/>
    <w:rsid w:val="00D1197F"/>
    <w:rsid w:val="00D12852"/>
    <w:rsid w:val="00D15F95"/>
    <w:rsid w:val="00D2389A"/>
    <w:rsid w:val="00D27E1B"/>
    <w:rsid w:val="00D30350"/>
    <w:rsid w:val="00D33CAB"/>
    <w:rsid w:val="00D354FB"/>
    <w:rsid w:val="00D50E5A"/>
    <w:rsid w:val="00D51641"/>
    <w:rsid w:val="00D55424"/>
    <w:rsid w:val="00D6554A"/>
    <w:rsid w:val="00D656B0"/>
    <w:rsid w:val="00D73FD1"/>
    <w:rsid w:val="00D7747C"/>
    <w:rsid w:val="00D849E2"/>
    <w:rsid w:val="00D84F52"/>
    <w:rsid w:val="00D8746C"/>
    <w:rsid w:val="00D90C4E"/>
    <w:rsid w:val="00D92AD7"/>
    <w:rsid w:val="00DA1A63"/>
    <w:rsid w:val="00DA4998"/>
    <w:rsid w:val="00DA7416"/>
    <w:rsid w:val="00DB1342"/>
    <w:rsid w:val="00DB2DDF"/>
    <w:rsid w:val="00DB4350"/>
    <w:rsid w:val="00DB5A74"/>
    <w:rsid w:val="00DC1261"/>
    <w:rsid w:val="00DC2C80"/>
    <w:rsid w:val="00DD01C4"/>
    <w:rsid w:val="00DD0E13"/>
    <w:rsid w:val="00DE3550"/>
    <w:rsid w:val="00DF06AC"/>
    <w:rsid w:val="00DF19C1"/>
    <w:rsid w:val="00DF249B"/>
    <w:rsid w:val="00DF24A7"/>
    <w:rsid w:val="00DF3E96"/>
    <w:rsid w:val="00DF51A3"/>
    <w:rsid w:val="00DF66EB"/>
    <w:rsid w:val="00E00254"/>
    <w:rsid w:val="00E0042D"/>
    <w:rsid w:val="00E0465D"/>
    <w:rsid w:val="00E14C5C"/>
    <w:rsid w:val="00E1516A"/>
    <w:rsid w:val="00E1733B"/>
    <w:rsid w:val="00E21646"/>
    <w:rsid w:val="00E33963"/>
    <w:rsid w:val="00E3552A"/>
    <w:rsid w:val="00E43550"/>
    <w:rsid w:val="00E51A98"/>
    <w:rsid w:val="00E53225"/>
    <w:rsid w:val="00E5515C"/>
    <w:rsid w:val="00E57C7D"/>
    <w:rsid w:val="00E601F9"/>
    <w:rsid w:val="00E63EBC"/>
    <w:rsid w:val="00E644BD"/>
    <w:rsid w:val="00E66FC4"/>
    <w:rsid w:val="00E72F7B"/>
    <w:rsid w:val="00E837A5"/>
    <w:rsid w:val="00E858A7"/>
    <w:rsid w:val="00E860C4"/>
    <w:rsid w:val="00E91985"/>
    <w:rsid w:val="00E92718"/>
    <w:rsid w:val="00E92EB7"/>
    <w:rsid w:val="00E939CA"/>
    <w:rsid w:val="00E96E6B"/>
    <w:rsid w:val="00E97FCD"/>
    <w:rsid w:val="00EA099E"/>
    <w:rsid w:val="00EA1ACD"/>
    <w:rsid w:val="00EA2D7B"/>
    <w:rsid w:val="00EA3572"/>
    <w:rsid w:val="00EA659A"/>
    <w:rsid w:val="00EB3B09"/>
    <w:rsid w:val="00EB4259"/>
    <w:rsid w:val="00EB4A34"/>
    <w:rsid w:val="00EC0506"/>
    <w:rsid w:val="00EC2C10"/>
    <w:rsid w:val="00EC3715"/>
    <w:rsid w:val="00EC4D95"/>
    <w:rsid w:val="00ED12AB"/>
    <w:rsid w:val="00ED7D45"/>
    <w:rsid w:val="00EE171A"/>
    <w:rsid w:val="00EE3EAC"/>
    <w:rsid w:val="00EE5040"/>
    <w:rsid w:val="00EF4212"/>
    <w:rsid w:val="00EF59FB"/>
    <w:rsid w:val="00F01A3F"/>
    <w:rsid w:val="00F02946"/>
    <w:rsid w:val="00F05EBA"/>
    <w:rsid w:val="00F13B13"/>
    <w:rsid w:val="00F14030"/>
    <w:rsid w:val="00F16162"/>
    <w:rsid w:val="00F17EC5"/>
    <w:rsid w:val="00F351F8"/>
    <w:rsid w:val="00F35F5F"/>
    <w:rsid w:val="00F36768"/>
    <w:rsid w:val="00F41622"/>
    <w:rsid w:val="00F44108"/>
    <w:rsid w:val="00F47F42"/>
    <w:rsid w:val="00F521DE"/>
    <w:rsid w:val="00F53E35"/>
    <w:rsid w:val="00F54833"/>
    <w:rsid w:val="00F5615D"/>
    <w:rsid w:val="00F56A6B"/>
    <w:rsid w:val="00F61FBB"/>
    <w:rsid w:val="00F63DF6"/>
    <w:rsid w:val="00F64690"/>
    <w:rsid w:val="00F659F6"/>
    <w:rsid w:val="00F66F82"/>
    <w:rsid w:val="00F67C4C"/>
    <w:rsid w:val="00F71603"/>
    <w:rsid w:val="00F72E24"/>
    <w:rsid w:val="00F73E90"/>
    <w:rsid w:val="00F8095E"/>
    <w:rsid w:val="00F81292"/>
    <w:rsid w:val="00F86F5C"/>
    <w:rsid w:val="00F876D5"/>
    <w:rsid w:val="00FA1DE2"/>
    <w:rsid w:val="00FA2A01"/>
    <w:rsid w:val="00FB0F41"/>
    <w:rsid w:val="00FC0E30"/>
    <w:rsid w:val="00FC5A50"/>
    <w:rsid w:val="00FD5AB3"/>
    <w:rsid w:val="00FD5C9F"/>
    <w:rsid w:val="00FD611C"/>
    <w:rsid w:val="00FE4E5A"/>
    <w:rsid w:val="00FE5EEC"/>
    <w:rsid w:val="00FF1E89"/>
    <w:rsid w:val="00FF2BA4"/>
    <w:rsid w:val="00FF3FE8"/>
    <w:rsid w:val="00FF5452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A056C7"/>
  <w15:docId w15:val="{13E0FF2F-51E4-40C9-AB82-4D23F8BE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character" w:styleId="Strong">
    <w:name w:val="Strong"/>
    <w:basedOn w:val="DefaultParagraphFont"/>
    <w:uiPriority w:val="22"/>
    <w:qFormat/>
    <w:rsid w:val="00E51A98"/>
    <w:rPr>
      <w:b/>
      <w:bCs/>
    </w:rPr>
  </w:style>
  <w:style w:type="paragraph" w:styleId="ListParagraph">
    <w:name w:val="List Paragraph"/>
    <w:basedOn w:val="Normal"/>
    <w:uiPriority w:val="34"/>
    <w:qFormat/>
    <w:rsid w:val="00AF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5.wmf"/><Relationship Id="rId76" Type="http://schemas.openxmlformats.org/officeDocument/2006/relationships/image" Target="media/image29.wmf"/><Relationship Id="rId84" Type="http://schemas.openxmlformats.org/officeDocument/2006/relationships/image" Target="media/image33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5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oleObject" Target="embeddings/oleObject3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3.bin"/><Relationship Id="rId86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07525-0CCE-47B8-9AD3-E398ECAF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kargar</cp:lastModifiedBy>
  <cp:revision>4</cp:revision>
  <cp:lastPrinted>2023-04-15T07:16:00Z</cp:lastPrinted>
  <dcterms:created xsi:type="dcterms:W3CDTF">2024-04-15T07:57:00Z</dcterms:created>
  <dcterms:modified xsi:type="dcterms:W3CDTF">2024-04-15T09:30:00Z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