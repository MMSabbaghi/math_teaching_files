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A14B46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A14B46" w14:paraId="52F37251" w14:textId="12DC3CC1" w:rsidTr="00202BD1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A14B46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A14B46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130CC1" w:rsidRPr="00A14B46" w14:paraId="26EC23D2" w14:textId="77777777" w:rsidTr="00E908F9">
        <w:trPr>
          <w:trHeight w:val="1254"/>
        </w:trPr>
        <w:tc>
          <w:tcPr>
            <w:tcW w:w="616" w:type="dxa"/>
          </w:tcPr>
          <w:p w14:paraId="7C9EA725" w14:textId="77777777" w:rsidR="00130CC1" w:rsidRPr="00A14B46" w:rsidRDefault="00130CC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C2A0A84" w14:textId="77777777" w:rsidR="00A14B46" w:rsidRDefault="00A14B46" w:rsidP="00A14B46">
            <w:pPr>
              <w:rPr>
                <w:rFonts w:ascii="Vazirmatn" w:hAnsi="Vazirmatn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sz w:val="26"/>
                <w:szCs w:val="26"/>
                <w:rtl/>
              </w:rPr>
              <w:t>درستی یا نادرستی عبارت های زیر را مشخص کنید.</w:t>
            </w:r>
          </w:p>
          <w:p w14:paraId="73E2746B" w14:textId="77777777" w:rsidR="00A14B46" w:rsidRPr="00A14B46" w:rsidRDefault="00A14B46" w:rsidP="00A14B46">
            <w:pPr>
              <w:rPr>
                <w:rFonts w:ascii="Vazirmatn" w:hAnsi="Vazirmatn"/>
                <w:sz w:val="26"/>
                <w:szCs w:val="26"/>
              </w:rPr>
            </w:pPr>
            <w:r w:rsidRPr="00A14B46">
              <w:rPr>
                <w:rFonts w:ascii="Vazirmatn" w:hAnsi="Vazirmatn"/>
                <w:sz w:val="26"/>
                <w:szCs w:val="26"/>
                <w:rtl/>
              </w:rPr>
              <w:t>رابطه ف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ثاغورس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در همه مثلث ها برقرار است. (           )</w:t>
            </w:r>
          </w:p>
          <w:p w14:paraId="6D7F233C" w14:textId="5199207C" w:rsidR="00130CC1" w:rsidRPr="00A14B46" w:rsidRDefault="00A14B46" w:rsidP="00A14B46">
            <w:pPr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اگر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سه زاو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ه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از مثلث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با سه زاو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ه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از مثلث د</w: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A14B46">
              <w:rPr>
                <w:rFonts w:ascii="Vazirmatn" w:hAnsi="Vazirmatn" w:hint="eastAsia"/>
                <w:sz w:val="26"/>
                <w:szCs w:val="26"/>
                <w:rtl/>
              </w:rPr>
              <w:t>گر</w:t>
            </w:r>
            <w:r w:rsidRPr="00A14B46">
              <w:rPr>
                <w:rFonts w:ascii="Vazirmatn" w:hAnsi="Vazirmatn"/>
                <w:sz w:val="26"/>
                <w:szCs w:val="26"/>
                <w:rtl/>
              </w:rPr>
              <w:t xml:space="preserve"> برابر باشند، دو مثلث همنهشت اند. (           )</w:t>
            </w:r>
          </w:p>
        </w:tc>
        <w:tc>
          <w:tcPr>
            <w:tcW w:w="609" w:type="dxa"/>
            <w:vAlign w:val="center"/>
          </w:tcPr>
          <w:p w14:paraId="4177AB1C" w14:textId="1D038F52" w:rsidR="00130CC1" w:rsidRPr="00A14B46" w:rsidRDefault="00A14B4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A14B46" w:rsidRPr="00A14B46" w14:paraId="5D09B189" w14:textId="77777777" w:rsidTr="007117F3">
        <w:trPr>
          <w:trHeight w:val="2137"/>
        </w:trPr>
        <w:tc>
          <w:tcPr>
            <w:tcW w:w="616" w:type="dxa"/>
          </w:tcPr>
          <w:p w14:paraId="64A9AD40" w14:textId="77777777" w:rsidR="00A14B46" w:rsidRPr="00A14B46" w:rsidRDefault="00A14B4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7761F8F" w14:textId="77777777" w:rsidR="00A14B46" w:rsidRPr="00A14B46" w:rsidRDefault="00A14B46" w:rsidP="00A14B46">
            <w:pPr>
              <w:rPr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sz w:val="26"/>
                <w:szCs w:val="26"/>
                <w:rtl/>
                <w:lang w:bidi="fa-IR"/>
              </w:rPr>
              <w:t>در هر شکل</w:t>
            </w:r>
            <w:r w:rsidRPr="00A14B46">
              <w:rPr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sz w:val="26"/>
                <w:szCs w:val="26"/>
                <w:rtl/>
              </w:rPr>
              <w:t>اندازه ی خواسته شده را</w:t>
            </w:r>
            <w:r w:rsidRPr="00A14B46">
              <w:rPr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sz w:val="26"/>
                <w:szCs w:val="26"/>
                <w:rtl/>
              </w:rPr>
              <w:t>پیدا کنید</w:t>
            </w:r>
            <w:r w:rsidRPr="00A14B46">
              <w:rPr>
                <w:sz w:val="26"/>
                <w:szCs w:val="26"/>
                <w:rtl/>
              </w:rPr>
              <w:t>.</w:t>
            </w:r>
            <w:r w:rsidRPr="00A14B46">
              <w:rPr>
                <w:noProof/>
                <w:sz w:val="26"/>
                <w:szCs w:val="26"/>
              </w:rPr>
              <w:t xml:space="preserve">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A14B46" w:rsidRPr="00A14B46" w14:paraId="6916F1EA" w14:textId="77777777" w:rsidTr="005A783B">
              <w:tc>
                <w:tcPr>
                  <w:tcW w:w="4593" w:type="dxa"/>
                </w:tcPr>
                <w:p w14:paraId="69A59414" w14:textId="77777777" w:rsidR="00A14B46" w:rsidRPr="00A14B46" w:rsidRDefault="00A14B46" w:rsidP="00A14B46">
                  <w:pPr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A14B46">
                    <w:rPr>
                      <w:rFonts w:hint="cs"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304B9AB1" wp14:editId="41AC9E48">
                            <wp:simplePos x="0" y="0"/>
                            <wp:positionH relativeFrom="column">
                              <wp:posOffset>5979</wp:posOffset>
                            </wp:positionH>
                            <wp:positionV relativeFrom="paragraph">
                              <wp:posOffset>40041</wp:posOffset>
                            </wp:positionV>
                            <wp:extent cx="1319530" cy="896772"/>
                            <wp:effectExtent l="0" t="19050" r="13970" b="0"/>
                            <wp:wrapNone/>
                            <wp:docPr id="38" name="Group 3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19530" cy="896772"/>
                                      <a:chOff x="193140" y="0"/>
                                      <a:chExt cx="1319731" cy="897083"/>
                                    </a:xfrm>
                                  </wpg:grpSpPr>
                                  <wps:wsp>
                                    <wps:cNvPr id="39" name="Right Triangle 39"/>
                                    <wps:cNvSpPr/>
                                    <wps:spPr>
                                      <a:xfrm>
                                        <a:off x="329885" y="0"/>
                                        <a:ext cx="1182986" cy="601188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12"/>
                                    <wps:cNvSpPr txBox="1"/>
                                    <wps:spPr>
                                      <a:xfrm>
                                        <a:off x="863097" y="25275"/>
                                        <a:ext cx="364251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C5C98C8" w14:textId="7A318B35" w:rsidR="00356108" w:rsidRDefault="00356108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</w:rPr>
                                          </w:pPr>
                                          <w:r w:rsidRPr="00356108"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  <w:position w:val="-6"/>
                                            </w:rPr>
                                            <w:object w:dxaOrig="300" w:dyaOrig="279" w14:anchorId="5A75A076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026" type="#_x0000_t75" style="width:12.75pt;height:12pt" o:ole="">
                                                <v:imagedata r:id="rId8" o:title=""/>
                                              </v:shape>
                                              <o:OLEObject Type="Embed" ProgID="Equation.DSMT4" ShapeID="_x0000_i1026" DrawAspect="Content" ObjectID="_1810908731" r:id="rId9"/>
                                            </w:object>
                                          </w:r>
                                        </w:p>
                                        <w:p w14:paraId="6D99A3FC" w14:textId="64A9422D" w:rsidR="00A14B46" w:rsidRPr="00456741" w:rsidRDefault="00A14B46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i/>
                                              <w:iCs/>
                                            </w:rPr>
                                          </w:pPr>
                                          <w:r w:rsidRPr="00456741">
                                            <w:rPr>
                                              <w:i/>
                                              <w:iCs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Text Box 12"/>
                                    <wps:cNvSpPr txBox="1"/>
                                    <wps:spPr>
                                      <a:xfrm>
                                        <a:off x="193140" y="154879"/>
                                        <a:ext cx="170844" cy="41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A34E193" w14:textId="44086CA7" w:rsidR="00A14B46" w:rsidRPr="00A57257" w:rsidRDefault="00356108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>
                                            <w:rPr>
                                              <w:b w:val="0"/>
                                              <w:bCs w:val="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Text Box 12"/>
                                    <wps:cNvSpPr txBox="1"/>
                                    <wps:spPr>
                                      <a:xfrm>
                                        <a:off x="694322" y="595717"/>
                                        <a:ext cx="364251" cy="3013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9BE94F4" w14:textId="37A2AD7E" w:rsidR="00A14B46" w:rsidRPr="00A57257" w:rsidRDefault="00356108" w:rsidP="00A14B4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  <w:lang w:bidi="fa-IR"/>
                                            </w:rPr>
                                            <w:t>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Rectangle 48"/>
                                    <wps:cNvSpPr/>
                                    <wps:spPr>
                                      <a:xfrm>
                                        <a:off x="328942" y="520197"/>
                                        <a:ext cx="83556" cy="83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04B9AB1" id="Group 38" o:spid="_x0000_s1026" style="position:absolute;margin-left:.45pt;margin-top:3.15pt;width:103.9pt;height:70.6pt;z-index:251665408;mso-width-relative:margin;mso-height-relative:margin" coordorigin="1931" coordsize="13197,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"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Right Triangle 39" o:spid="_x0000_s1027" type="#_x0000_t6" style="position:absolute;left:3298;width:11830;height:6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" filled="f" strokecolor="black [3213]" strokeweight="2.25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2" o:spid="_x0000_s1028" type="#_x0000_t202" style="position:absolute;left:8630;top:252;width:3643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4C5C98C8" w14:textId="7A318B35" w:rsidR="00356108" w:rsidRDefault="00356108" w:rsidP="00A14B46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356108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position w:val="-6"/>
                                      </w:rPr>
                                      <w:object w:dxaOrig="300" w:dyaOrig="279" w14:anchorId="5A75A076">
                                        <v:shape id="_x0000_i1026" type="#_x0000_t75" style="width:12.75pt;height:12pt" o:ole="">
                                          <v:imagedata r:id="rId8" o:title=""/>
                                        </v:shape>
                                        <o:OLEObject Type="Embed" ProgID="Equation.DSMT4" ShapeID="_x0000_i1026" DrawAspect="Content" ObjectID="_1810908731" r:id="rId10"/>
                                      </w:object>
                                    </w:r>
                                  </w:p>
                                  <w:p w14:paraId="6D99A3FC" w14:textId="64A9422D" w:rsidR="00A14B46" w:rsidRPr="00456741" w:rsidRDefault="00A14B46" w:rsidP="00A14B46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29" type="#_x0000_t202" style="position:absolute;left:1931;top:1548;width:1708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A34E193" w14:textId="44086CA7" w:rsidR="00A14B46" w:rsidRPr="00A57257" w:rsidRDefault="00356108" w:rsidP="00A14B46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0" type="#_x0000_t202" style="position:absolute;left:6943;top:5957;width:3642;height: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9BE94F4" w14:textId="37A2AD7E" w:rsidR="00A14B46" w:rsidRPr="00A57257" w:rsidRDefault="00356108" w:rsidP="00A14B46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lang w:bidi="fa-IR"/>
                                      </w:rPr>
                                      <w:t>12</w:t>
                                    </w:r>
                                  </w:p>
                                </w:txbxContent>
                              </v:textbox>
                            </v:shape>
                            <v:rect id="Rectangle 48" o:spid="_x0000_s1031" style="position:absolute;left:3289;top:5201;width:835;height: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6Ba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" filled="f" strokecolor="black [3213]" strokeweight="2pt"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594" w:type="dxa"/>
                </w:tcPr>
                <w:p w14:paraId="102EA906" w14:textId="77777777" w:rsidR="00A14B46" w:rsidRPr="00A14B46" w:rsidRDefault="00A14B46" w:rsidP="00A14B46">
                  <w:pPr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A14B46">
                    <w:rPr>
                      <w:rFonts w:hint="cs"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E5E3269" wp14:editId="1640FB16">
                            <wp:simplePos x="0" y="0"/>
                            <wp:positionH relativeFrom="column">
                              <wp:posOffset>84763</wp:posOffset>
                            </wp:positionH>
                            <wp:positionV relativeFrom="paragraph">
                              <wp:posOffset>40333</wp:posOffset>
                            </wp:positionV>
                            <wp:extent cx="1284617" cy="820475"/>
                            <wp:effectExtent l="0" t="0" r="10795" b="0"/>
                            <wp:wrapNone/>
                            <wp:docPr id="31" name="Group 3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84617" cy="820475"/>
                                      <a:chOff x="-25778" y="222954"/>
                                      <a:chExt cx="1285267" cy="820708"/>
                                    </a:xfrm>
                                  </wpg:grpSpPr>
                                  <wps:wsp>
                                    <wps:cNvPr id="32" name="Right Triangle 32"/>
                                    <wps:cNvSpPr/>
                                    <wps:spPr>
                                      <a:xfrm rot="10800000">
                                        <a:off x="75324" y="240454"/>
                                        <a:ext cx="1182714" cy="601006"/>
                                      </a:xfrm>
                                      <a:prstGeom prst="rtTriangl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12"/>
                                    <wps:cNvSpPr txBox="1"/>
                                    <wps:spPr>
                                      <a:xfrm>
                                        <a:off x="573261" y="789266"/>
                                        <a:ext cx="206817" cy="2543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F65123B" w14:textId="77777777" w:rsidR="00A14B46" w:rsidRPr="00486A00" w:rsidRDefault="00A14B46" w:rsidP="00A14B46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 w:val="0"/>
                                              <w:bCs w:val="0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12"/>
                                    <wps:cNvSpPr txBox="1"/>
                                    <wps:spPr>
                                      <a:xfrm>
                                        <a:off x="-25778" y="387973"/>
                                        <a:ext cx="170805" cy="2514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379471D" w14:textId="77777777" w:rsidR="00A14B46" w:rsidRPr="00A57257" w:rsidRDefault="00A14B46" w:rsidP="00A14B46">
                                          <w:pPr>
                                            <w:rPr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b w:val="0"/>
                                              <w:bCs w:val="0"/>
                                              <w:rtl/>
                                              <w:lang w:bidi="fa-IR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Text Box 12"/>
                                    <wps:cNvSpPr txBox="1"/>
                                    <wps:spPr>
                                      <a:xfrm>
                                        <a:off x="502588" y="318446"/>
                                        <a:ext cx="364167" cy="267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EA9E9AA" w14:textId="77777777" w:rsidR="00A14B46" w:rsidRPr="00486A00" w:rsidRDefault="00A14B46" w:rsidP="00A14B46">
                                          <w:pPr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</w:pPr>
                                          <w:r w:rsidRPr="00486A00">
                                            <w:rPr>
                                              <w:rFonts w:asciiTheme="majorBidi" w:hAnsiTheme="majorBidi"/>
                                              <w:b w:val="0"/>
                                              <w:bCs w:val="0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Rectangle 36"/>
                                    <wps:cNvSpPr/>
                                    <wps:spPr>
                                      <a:xfrm>
                                        <a:off x="98756" y="242668"/>
                                        <a:ext cx="1160733" cy="6163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6635" y="222954"/>
                                        <a:ext cx="80510" cy="1308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E5E3269" id="Group 31" o:spid="_x0000_s1032" style="position:absolute;margin-left:6.65pt;margin-top:3.2pt;width:101.15pt;height:64.6pt;z-index:251664384;mso-width-relative:margin;mso-height-relative:margin" coordorigin="-257,2229" coordsize="12852,8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">
                            <v:shape id="Right Triangle 32" o:spid="_x0000_s1033" type="#_x0000_t6" style="position:absolute;left:753;top:2404;width:11827;height:6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" filled="f" strokecolor="black [3213]" strokeweight="2.25pt"/>
                            <v:shape id="Text Box 12" o:spid="_x0000_s1034" type="#_x0000_t202" style="position:absolute;left:5732;top:7892;width:2068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F65123B" w14:textId="77777777" w:rsidR="00A14B46" w:rsidRPr="00486A00" w:rsidRDefault="00A14B46" w:rsidP="00A14B46">
                                    <w:pP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5" type="#_x0000_t202" style="position:absolute;left:-257;top:3879;width:170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2379471D" w14:textId="77777777" w:rsidR="00A14B46" w:rsidRPr="00A57257" w:rsidRDefault="00A14B46" w:rsidP="00A14B46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6" type="#_x0000_t202" style="position:absolute;left:5025;top:3184;width:364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EA9E9AA" w14:textId="77777777" w:rsidR="00A14B46" w:rsidRPr="00486A00" w:rsidRDefault="00A14B46" w:rsidP="00A14B46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486A00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rect id="Rectangle 36" o:spid="_x0000_s1037" style="position:absolute;left:987;top:2426;width:11607;height:6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" filled="f" strokecolor="black [3213]" strokeweight="2.25pt"/>
                            <v:rect id="Rectangle 37" o:spid="_x0000_s1038" style="position:absolute;left:66;top:2229;width:805;height:1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" fillcolor="white [3212]" stroked="f" strokeweight="2pt"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5C685EEB" w14:textId="77777777" w:rsidR="00A14B46" w:rsidRPr="00A14B46" w:rsidRDefault="00A14B46" w:rsidP="00130CC1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B0E4214" w14:textId="3763942D" w:rsidR="00A14B46" w:rsidRPr="00A14B46" w:rsidRDefault="00A14B4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C61699" w:rsidRPr="00A14B46" w14:paraId="224529AC" w14:textId="77777777" w:rsidTr="000F2EAA">
        <w:trPr>
          <w:trHeight w:val="1273"/>
        </w:trPr>
        <w:tc>
          <w:tcPr>
            <w:tcW w:w="616" w:type="dxa"/>
          </w:tcPr>
          <w:p w14:paraId="5EFE7BDC" w14:textId="77777777" w:rsidR="00C61699" w:rsidRPr="00A14B46" w:rsidRDefault="00C6169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6A561BCA" w14:textId="2B4B54C1" w:rsidR="00C61699" w:rsidRPr="00A14B46" w:rsidRDefault="007A0569" w:rsidP="00130CC1">
            <w:pPr>
              <w:rPr>
                <w:noProof/>
                <w:sz w:val="26"/>
                <w:szCs w:val="26"/>
                <w:rtl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1DF86A0" wp14:editId="55ED470B">
                      <wp:simplePos x="0" y="0"/>
                      <wp:positionH relativeFrom="column">
                        <wp:posOffset>397321</wp:posOffset>
                      </wp:positionH>
                      <wp:positionV relativeFrom="paragraph">
                        <wp:posOffset>72836</wp:posOffset>
                      </wp:positionV>
                      <wp:extent cx="1033845" cy="884549"/>
                      <wp:effectExtent l="133350" t="1905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3845" cy="884549"/>
                                <a:chOff x="0" y="-52943"/>
                                <a:chExt cx="1180486" cy="1010387"/>
                              </a:xfrm>
                            </wpg:grpSpPr>
                            <wps:wsp>
                              <wps:cNvPr id="24" name="Text Box 12"/>
                              <wps:cNvSpPr txBox="1"/>
                              <wps:spPr>
                                <a:xfrm>
                                  <a:off x="327440" y="504008"/>
                                  <a:ext cx="497564" cy="3324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87141E" w14:textId="77777777" w:rsidR="007A0569" w:rsidRPr="00F754BA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</w:rPr>
                                    </w:pPr>
                                    <w:r w:rsidRPr="00F754BA"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12"/>
                              <wps:cNvSpPr txBox="1"/>
                              <wps:spPr>
                                <a:xfrm>
                                  <a:off x="192426" y="-52943"/>
                                  <a:ext cx="170818" cy="415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41BB0F8" w14:textId="77777777" w:rsidR="007A0569" w:rsidRPr="00A57257" w:rsidRDefault="007A0569" w:rsidP="007A0569">
                                    <w:pPr>
                                      <w:rPr>
                                        <w:b w:val="0"/>
                                        <w:bCs w:val="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 w:val="0"/>
                                        <w:bCs w:val="0"/>
                                        <w:rtl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12"/>
                              <wps:cNvSpPr txBox="1"/>
                              <wps:spPr>
                                <a:xfrm>
                                  <a:off x="945046" y="-24495"/>
                                  <a:ext cx="235440" cy="3120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561046A" w14:textId="77777777" w:rsidR="007A0569" w:rsidRPr="00F754BA" w:rsidRDefault="007A0569" w:rsidP="007A0569">
                                    <w:pPr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</w:pPr>
                                    <w:r w:rsidRPr="00F754BA">
                                      <w:rPr>
                                        <w:rFonts w:asciiTheme="majorBidi" w:hAnsiTheme="majorBidi"/>
                                        <w:b w:val="0"/>
                                        <w:bCs w:val="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ight Triangle 30"/>
                              <wps:cNvSpPr/>
                              <wps:spPr>
                                <a:xfrm rot="8638690">
                                  <a:off x="0" y="198065"/>
                                  <a:ext cx="1058742" cy="759379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DF86A0" id="Group 23" o:spid="_x0000_s1039" style="position:absolute;left:0;text-align:left;margin-left:31.3pt;margin-top:5.75pt;width:81.4pt;height:69.65pt;z-index:251662336;mso-width-relative:margin;mso-height-relative:margin" coordorigin=",-529" coordsize="11804,1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">
                      <v:shape id="Text Box 12" o:spid="_x0000_s1040" type="#_x0000_t202" style="position:absolute;left:3274;top:5040;width:4976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6787141E" w14:textId="77777777" w:rsidR="007A0569" w:rsidRPr="00F754BA" w:rsidRDefault="007A0569" w:rsidP="007A0569">
                              <w:pPr>
                                <w:rPr>
                                  <w:b w:val="0"/>
                                  <w:bCs w:val="0"/>
                                  <w:rtl/>
                                </w:rPr>
                              </w:pPr>
                              <w:r w:rsidRPr="00F754BA"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12" o:spid="_x0000_s1041" type="#_x0000_t202" style="position:absolute;left:1924;top:-529;width:170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<v:textbox>
                          <w:txbxContent>
                            <w:p w14:paraId="441BB0F8" w14:textId="77777777" w:rsidR="007A0569" w:rsidRPr="00A57257" w:rsidRDefault="007A0569" w:rsidP="007A0569">
                              <w:pPr>
                                <w:rPr>
                                  <w:b w:val="0"/>
                                  <w:bCs w:val="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 w:val="0"/>
                                  <w:bCs w:val="0"/>
                                  <w:rtl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12" o:spid="_x0000_s1042" type="#_x0000_t202" style="position:absolute;left:9450;top:-244;width:2354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14:paraId="7561046A" w14:textId="77777777" w:rsidR="007A0569" w:rsidRPr="00F754BA" w:rsidRDefault="007A0569" w:rsidP="007A0569">
                              <w:pPr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</w:pPr>
                              <w:r w:rsidRPr="00F754BA">
                                <w:rPr>
                                  <w:rFonts w:asciiTheme="majorBidi" w:hAnsiTheme="majorBidi"/>
                                  <w:b w:val="0"/>
                                  <w:bCs w:val="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Right Triangle 30" o:spid="_x0000_s1043" type="#_x0000_t6" style="position:absolute;top:1980;width:10587;height:7594;rotation:94357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" filled="f" strokecolor="black [3213]" strokeweight="2.25pt"/>
                    </v:group>
                  </w:pict>
                </mc:Fallback>
              </mc:AlternateContent>
            </w:r>
            <w:r w:rsidRPr="00A14B46">
              <w:rPr>
                <w:rFonts w:ascii="Vazirmatn" w:hAnsi="Vazirmatn" w:hint="cs"/>
                <w:sz w:val="26"/>
                <w:szCs w:val="26"/>
                <w:rtl/>
              </w:rPr>
              <w:t>قائم الزاویه بودن مثلث مقابل را بررسی کنید.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</w:p>
          <w:p w14:paraId="1986FCF8" w14:textId="316C2DF9" w:rsidR="00C61699" w:rsidRPr="00A14B46" w:rsidRDefault="00C61699" w:rsidP="00130CC1">
            <w:pPr>
              <w:rPr>
                <w:noProof/>
                <w:sz w:val="26"/>
                <w:szCs w:val="26"/>
                <w:rtl/>
              </w:rPr>
            </w:pPr>
          </w:p>
          <w:p w14:paraId="63E2A28D" w14:textId="6AA38178" w:rsidR="00C61699" w:rsidRPr="00A14B46" w:rsidRDefault="00C61699" w:rsidP="00130CC1">
            <w:pPr>
              <w:rPr>
                <w:noProof/>
                <w:sz w:val="26"/>
                <w:szCs w:val="26"/>
              </w:rPr>
            </w:pPr>
          </w:p>
        </w:tc>
        <w:tc>
          <w:tcPr>
            <w:tcW w:w="609" w:type="dxa"/>
            <w:vAlign w:val="center"/>
          </w:tcPr>
          <w:p w14:paraId="0882F030" w14:textId="119CC9E5" w:rsidR="00C61699" w:rsidRPr="00A14B46" w:rsidRDefault="0012776E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5223" w:rsidRPr="00A14B46" w14:paraId="590B26A0" w14:textId="77777777" w:rsidTr="00E908F9">
        <w:trPr>
          <w:trHeight w:val="2228"/>
        </w:trPr>
        <w:tc>
          <w:tcPr>
            <w:tcW w:w="616" w:type="dxa"/>
          </w:tcPr>
          <w:p w14:paraId="22D9BF3E" w14:textId="77777777" w:rsidR="00D05223" w:rsidRPr="00A14B4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5F2F05A" w14:textId="45542F71" w:rsidR="00D05223" w:rsidRPr="00A14B46" w:rsidRDefault="00686356" w:rsidP="00130CC1">
            <w:pPr>
              <w:rPr>
                <w:noProof/>
                <w:sz w:val="26"/>
                <w:szCs w:val="26"/>
                <w:rtl/>
              </w:rPr>
            </w:pPr>
            <w:r w:rsidRPr="00A14B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216" behindDoc="0" locked="0" layoutInCell="1" allowOverlap="1" wp14:anchorId="3E0B8D2B" wp14:editId="0ACB58DA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41275</wp:posOffset>
                  </wp:positionV>
                  <wp:extent cx="2476500" cy="987693"/>
                  <wp:effectExtent l="0" t="0" r="0" b="317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014" cy="989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699" w:rsidRPr="00A14B46">
              <w:rPr>
                <w:rFonts w:hint="cs"/>
                <w:noProof/>
                <w:sz w:val="26"/>
                <w:szCs w:val="26"/>
                <w:rtl/>
              </w:rPr>
              <w:t>شکل های روبرو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همنهشت هستند.</w:t>
            </w:r>
          </w:p>
          <w:p w14:paraId="3647F6E9" w14:textId="01BB23C4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الف) مقدار </w:t>
            </w:r>
            <w:r w:rsidRPr="00A14B46">
              <w:rPr>
                <w:noProof/>
                <w:sz w:val="26"/>
                <w:szCs w:val="26"/>
              </w:rPr>
              <w:t>y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به دست آورید.</w:t>
            </w:r>
          </w:p>
          <w:p w14:paraId="39D235E6" w14:textId="506A8FEC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2309A8E2" w14:textId="44A0B2FA" w:rsidR="00686356" w:rsidRPr="00A14B46" w:rsidRDefault="00686356" w:rsidP="00130CC1">
            <w:pPr>
              <w:rPr>
                <w:noProof/>
                <w:sz w:val="26"/>
                <w:szCs w:val="26"/>
                <w:rtl/>
                <w:lang w:bidi="fa-IR"/>
              </w:rPr>
            </w:pPr>
          </w:p>
          <w:p w14:paraId="168A857E" w14:textId="6B7027F3" w:rsidR="00686356" w:rsidRPr="00A14B46" w:rsidRDefault="00686356" w:rsidP="00E908F9">
            <w:pPr>
              <w:rPr>
                <w:noProof/>
                <w:sz w:val="26"/>
                <w:szCs w:val="26"/>
                <w:lang w:bidi="fa-IR"/>
              </w:rPr>
            </w:pP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ب) اندازه هر یک از موارد </w:t>
            </w:r>
            <w:r w:rsidR="00C61699"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>روبرو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را بنویسید.       </w:t>
            </w:r>
            <w:r w:rsidRPr="00A14B46">
              <w:rPr>
                <w:noProof/>
                <w:sz w:val="26"/>
                <w:szCs w:val="26"/>
              </w:rPr>
              <w:t xml:space="preserve">                 </w:t>
            </w:r>
            <w:r w:rsidR="005435BF" w:rsidRPr="00A14B46">
              <w:rPr>
                <w:noProof/>
                <w:sz w:val="26"/>
                <w:szCs w:val="26"/>
              </w:rPr>
              <w:t xml:space="preserve"> </w:t>
            </w:r>
            <w:r w:rsidRPr="00A14B46">
              <w:rPr>
                <w:noProof/>
                <w:sz w:val="26"/>
                <w:szCs w:val="26"/>
              </w:rPr>
              <w:t xml:space="preserve"> </w:t>
            </w:r>
            <w:r w:rsidR="00C61699" w:rsidRPr="00A14B46">
              <w:rPr>
                <w:noProof/>
                <w:position w:val="-6"/>
                <w:sz w:val="26"/>
                <w:szCs w:val="26"/>
              </w:rPr>
              <w:object w:dxaOrig="1280" w:dyaOrig="340" w14:anchorId="427768E6">
                <v:shape id="_x0000_i1027" type="#_x0000_t75" style="width:84.75pt;height:23.25pt" o:ole="">
                  <v:imagedata r:id="rId12" o:title=""/>
                </v:shape>
                <o:OLEObject Type="Embed" ProgID="Equation.DSMT4" ShapeID="_x0000_i1027" DrawAspect="Content" ObjectID="_1810908729" r:id="rId13"/>
              </w:objec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C61699" w:rsidRPr="00A14B46">
              <w:rPr>
                <w:noProof/>
                <w:position w:val="-6"/>
                <w:sz w:val="26"/>
                <w:szCs w:val="26"/>
              </w:rPr>
              <w:object w:dxaOrig="1100" w:dyaOrig="340" w14:anchorId="7CDB63CD">
                <v:shape id="_x0000_i1028" type="#_x0000_t75" style="width:72.75pt;height:23.25pt" o:ole="">
                  <v:imagedata r:id="rId14" o:title=""/>
                </v:shape>
                <o:OLEObject Type="Embed" ProgID="Equation.DSMT4" ShapeID="_x0000_i1028" DrawAspect="Content" ObjectID="_1810908730" r:id="rId15"/>
              </w:objec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5B2FEFB0" w14:textId="2E1CD6B6" w:rsidR="00D05223" w:rsidRPr="00A14B46" w:rsidRDefault="0068635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F2EAA" w:rsidRPr="00A14B46" w14:paraId="0DF85CAE" w14:textId="77777777" w:rsidTr="000F2EAA">
        <w:trPr>
          <w:trHeight w:val="1044"/>
        </w:trPr>
        <w:tc>
          <w:tcPr>
            <w:tcW w:w="616" w:type="dxa"/>
          </w:tcPr>
          <w:p w14:paraId="13267BE8" w14:textId="77777777" w:rsidR="000F2EAA" w:rsidRPr="00A14B46" w:rsidRDefault="000F2EAA" w:rsidP="000F2E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tbl>
            <w:tblPr>
              <w:tblStyle w:val="PlainTable5"/>
              <w:tblpPr w:leftFromText="180" w:rightFromText="180" w:vertAnchor="text" w:horzAnchor="margin" w:tblpY="46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110"/>
              <w:gridCol w:w="3829"/>
            </w:tblGrid>
            <w:tr w:rsidR="00B336DC" w:rsidRPr="00A14B46" w14:paraId="67AE178A" w14:textId="77777777" w:rsidTr="00B336DC">
              <w:tc>
                <w:tcPr>
                  <w:tcW w:w="4110" w:type="dxa"/>
                </w:tcPr>
                <w:p w14:paraId="0ACD1301" w14:textId="0FEFC05A" w:rsidR="00B336DC" w:rsidRPr="00A14B46" w:rsidRDefault="00B336DC" w:rsidP="00B336DC">
                  <w:pPr>
                    <w:jc w:val="right"/>
                    <w:rPr>
                      <w:noProof/>
                      <w:sz w:val="26"/>
                      <w:szCs w:val="26"/>
                      <w:rtl/>
                    </w:rPr>
                  </w:pPr>
                  <w:r w:rsidRPr="00A14B46">
                    <w:rPr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9A98885" wp14:editId="361C4D3B">
                            <wp:simplePos x="0" y="0"/>
                            <wp:positionH relativeFrom="column">
                              <wp:posOffset>842819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16378" cy="105294"/>
                            <wp:effectExtent l="0" t="0" r="17145" b="28575"/>
                            <wp:wrapNone/>
                            <wp:docPr id="22" name="Rectangle: Rounded Corners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378" cy="10529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2BA8447" id="Rectangle: Rounded Corners 22" o:spid="_x0000_s1026" style="position:absolute;left:0;text-align:left;margin-left:66.35pt;margin-top:2.35pt;width:9.1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" fillcolor="white [3212]" strokecolor="white [3212]" strokeweight="2pt"/>
                        </w:pict>
                      </mc:Fallback>
                    </mc:AlternateContent>
                  </w:r>
                  <w:r w:rsidRPr="00A14B46">
                    <w:rPr>
                      <w:noProof/>
                      <w:sz w:val="26"/>
                      <w:szCs w:val="26"/>
                    </w:rPr>
                    <w:drawing>
                      <wp:inline distT="0" distB="0" distL="0" distR="0" wp14:anchorId="43E89A07" wp14:editId="76CBA673">
                        <wp:extent cx="1179945" cy="616154"/>
                        <wp:effectExtent l="0" t="0" r="127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130" cy="63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9" w:type="dxa"/>
                </w:tcPr>
                <w:p w14:paraId="785ECB67" w14:textId="22144B46" w:rsidR="00B336DC" w:rsidRPr="00A14B46" w:rsidRDefault="00B336DC" w:rsidP="00B336DC">
                  <w:pPr>
                    <w:jc w:val="right"/>
                    <w:rPr>
                      <w:noProof/>
                      <w:sz w:val="26"/>
                      <w:szCs w:val="26"/>
                      <w:rtl/>
                    </w:rPr>
                  </w:pPr>
                  <w:r w:rsidRPr="00A14B46">
                    <w:rPr>
                      <w:noProof/>
                      <w:sz w:val="26"/>
                      <w:szCs w:val="26"/>
                      <w:rtl/>
                      <w:lang w:val="ar-SA"/>
                    </w:rPr>
                    <mc:AlternateContent>
                      <mc:Choice Requires="wpg">
                        <w:drawing>
                          <wp:inline distT="0" distB="0" distL="0" distR="0" wp14:anchorId="7F988ABA" wp14:editId="7DBD77B2">
                            <wp:extent cx="898525" cy="638699"/>
                            <wp:effectExtent l="0" t="0" r="0" b="9525"/>
                            <wp:docPr id="27" name="Group 2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98525" cy="638699"/>
                                      <a:chOff x="0" y="0"/>
                                      <a:chExt cx="898525" cy="638699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5" name="Picture 2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9">
                                                <a14:imgEffect>
                                                  <a14:sharpenSoften amount="50000"/>
                                                </a14:imgEffect>
                                                <a14:imgEffect>
                                                  <a14:saturation sat="40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5400000" flipV="1">
                                        <a:off x="133350" y="-133350"/>
                                        <a:ext cx="631825" cy="898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101530" y="571710"/>
                                        <a:ext cx="77037" cy="6698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BA9A03" id="Group 27" o:spid="_x0000_s1026" style="width:70.75pt;height:50.3pt;mso-position-horizontal-relative:char;mso-position-vertical-relative:line" coordsize="8985,6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">
                            <v:shape id="Picture 25" o:spid="_x0000_s1027" type="#_x0000_t75" style="position:absolute;left:1334;top:-1334;width:6318;height:89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">
                              <v:imagedata r:id="rId20" o:title="" grayscale="t" bilevel="t"/>
                            </v:shape>
                            <v:rect id="Rectangle 26" o:spid="_x0000_s1028" style="position:absolute;left:1015;top:5717;width:77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" fillcolor="white [3212]" stroked="f" strokeweight="2pt"/>
                            <w10:wrap anchorx="page"/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7B66BA81" w14:textId="238A6920" w:rsidR="00B336DC" w:rsidRPr="00A14B46" w:rsidRDefault="000F2EAA" w:rsidP="00B336DC">
            <w:pPr>
              <w:jc w:val="both"/>
              <w:rPr>
                <w:noProof/>
                <w:sz w:val="26"/>
                <w:szCs w:val="26"/>
              </w:rPr>
            </w:pPr>
            <w:r w:rsidRPr="00A14B46">
              <w:rPr>
                <w:noProof/>
                <w:sz w:val="26"/>
                <w:szCs w:val="26"/>
                <w:rtl/>
              </w:rPr>
              <w:t xml:space="preserve">در 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شکل های 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>زیر</w:t>
            </w:r>
            <w:r w:rsidRPr="00A14B46">
              <w:rPr>
                <w:noProof/>
                <w:sz w:val="26"/>
                <w:szCs w:val="26"/>
                <w:rtl/>
              </w:rPr>
              <w:t xml:space="preserve"> بعض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noProof/>
                <w:sz w:val="26"/>
                <w:szCs w:val="26"/>
                <w:rtl/>
              </w:rPr>
              <w:t xml:space="preserve"> از 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اجزای</w:t>
            </w:r>
            <w:r w:rsidRPr="00A14B46">
              <w:rPr>
                <w:noProof/>
                <w:sz w:val="26"/>
                <w:szCs w:val="26"/>
                <w:rtl/>
              </w:rPr>
              <w:t xml:space="preserve"> مساو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noProof/>
                <w:sz w:val="26"/>
                <w:szCs w:val="26"/>
                <w:rtl/>
              </w:rPr>
              <w:t xml:space="preserve"> مشخص شده اند.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در هر شکل </w:t>
            </w:r>
            <w:r w:rsidRPr="00A14B46">
              <w:rPr>
                <w:noProof/>
                <w:sz w:val="26"/>
                <w:szCs w:val="26"/>
                <w:rtl/>
              </w:rPr>
              <w:t>حالت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هم</w:t>
            </w:r>
            <w:r w:rsidRPr="00A14B46">
              <w:rPr>
                <w:noProof/>
                <w:sz w:val="26"/>
                <w:szCs w:val="26"/>
                <w:rtl/>
              </w:rPr>
              <w:t xml:space="preserve"> نهشت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 دو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 xml:space="preserve"> مثلث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Pr="00A14B46">
              <w:rPr>
                <w:noProof/>
                <w:sz w:val="26"/>
                <w:szCs w:val="26"/>
                <w:rtl/>
              </w:rPr>
              <w:t>را بنو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س</w:t>
            </w:r>
            <w:r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B336DC" w:rsidRPr="00A14B46">
              <w:rPr>
                <w:rFonts w:hint="cs"/>
                <w:noProof/>
                <w:sz w:val="26"/>
                <w:szCs w:val="26"/>
                <w:rtl/>
              </w:rPr>
              <w:t>.</w:t>
            </w:r>
          </w:p>
          <w:p w14:paraId="466C3FC8" w14:textId="7D63DEC9" w:rsidR="000F2EAA" w:rsidRPr="00A14B46" w:rsidRDefault="000F2EAA" w:rsidP="00B336DC">
            <w:pPr>
              <w:jc w:val="both"/>
              <w:rPr>
                <w:noProof/>
                <w:sz w:val="26"/>
                <w:szCs w:val="26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1D7C6F4" w14:textId="16B1EF6A" w:rsidR="000F2EAA" w:rsidRPr="00A14B46" w:rsidRDefault="003A78E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A14B4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05223" w:rsidRPr="00A14B46" w14:paraId="4428FE52" w14:textId="77777777" w:rsidTr="00E908F9">
        <w:trPr>
          <w:trHeight w:val="1916"/>
        </w:trPr>
        <w:tc>
          <w:tcPr>
            <w:tcW w:w="616" w:type="dxa"/>
          </w:tcPr>
          <w:p w14:paraId="4FCEBE4A" w14:textId="77777777" w:rsidR="00D05223" w:rsidRPr="00A14B46" w:rsidRDefault="00D0522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F069D6E" w14:textId="323F0FA4" w:rsidR="00D05223" w:rsidRPr="00A14B46" w:rsidRDefault="00E908F9" w:rsidP="00D05223">
            <w:pPr>
              <w:rPr>
                <w:noProof/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847C691" wp14:editId="32F9FF47">
                      <wp:simplePos x="0" y="0"/>
                      <wp:positionH relativeFrom="column">
                        <wp:posOffset>79914</wp:posOffset>
                      </wp:positionH>
                      <wp:positionV relativeFrom="paragraph">
                        <wp:posOffset>313889</wp:posOffset>
                      </wp:positionV>
                      <wp:extent cx="1380490" cy="836930"/>
                      <wp:effectExtent l="0" t="0" r="0" b="127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0490" cy="836930"/>
                                <a:chOff x="552734" y="0"/>
                                <a:chExt cx="1380490" cy="8369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2734" y="0"/>
                                  <a:ext cx="1380490" cy="836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955589" y="409434"/>
                                  <a:ext cx="30797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04DFF1" w14:textId="7D8D813A" w:rsidR="00D05223" w:rsidRDefault="00D05223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847C691" id="Group 43" o:spid="_x0000_s1044" style="position:absolute;left:0;text-align:left;margin-left:6.3pt;margin-top:24.7pt;width:108.7pt;height:65.9pt;z-index:251677696;mso-width-relative:margin" coordorigin="5527" coordsize="13804,8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">
                      <v:shape id="Picture 6" o:spid="_x0000_s1045" type="#_x0000_t75" style="position:absolute;left:5527;width:13805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">
                        <v:imagedata r:id="rId22" o:title="" grayscale="t" bilevel="t"/>
                      </v:shape>
                      <v:shape id="Text Box 7" o:spid="_x0000_s1046" type="#_x0000_t202" style="position:absolute;left:9555;top:4094;width:3080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3504DFF1" w14:textId="7D8D813A" w:rsidR="00D05223" w:rsidRDefault="00D05223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05223" w:rsidRPr="00A14B46">
              <w:rPr>
                <w:noProof/>
                <w:sz w:val="26"/>
                <w:szCs w:val="26"/>
                <w:rtl/>
              </w:rPr>
              <w:t>در شکل</w:t>
            </w:r>
            <w:r w:rsidR="00AC3DC9">
              <w:rPr>
                <w:rFonts w:hint="cs"/>
                <w:noProof/>
                <w:sz w:val="26"/>
                <w:szCs w:val="26"/>
                <w:rtl/>
              </w:rPr>
              <w:t xml:space="preserve"> زیر </w:t>
            </w:r>
            <w:r w:rsidR="00AC3DC9" w:rsidRPr="00A14B46">
              <w:rPr>
                <w:noProof/>
                <w:sz w:val="26"/>
                <w:szCs w:val="26"/>
                <w:rtl/>
              </w:rPr>
              <w:t xml:space="preserve">نقطه </w:t>
            </w:r>
            <w:r w:rsidR="00AC3DC9" w:rsidRPr="00A14B46">
              <w:rPr>
                <w:noProof/>
                <w:sz w:val="26"/>
                <w:szCs w:val="26"/>
              </w:rPr>
              <w:t>O</w:t>
            </w:r>
            <w:r w:rsidR="00AC3DC9" w:rsidRPr="00A14B46">
              <w:rPr>
                <w:rFonts w:hint="cs"/>
                <w:noProof/>
                <w:sz w:val="26"/>
                <w:szCs w:val="26"/>
                <w:rtl/>
              </w:rPr>
              <w:t xml:space="preserve"> </w:t>
            </w:r>
            <w:r w:rsidR="00AC3DC9" w:rsidRPr="00A14B46">
              <w:rPr>
                <w:noProof/>
                <w:sz w:val="26"/>
                <w:szCs w:val="26"/>
                <w:rtl/>
              </w:rPr>
              <w:t>مرکز دا</w:t>
            </w:r>
            <w:r w:rsidR="00AC3DC9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AC3DC9" w:rsidRPr="00A14B46">
              <w:rPr>
                <w:rFonts w:hint="eastAsia"/>
                <w:noProof/>
                <w:sz w:val="26"/>
                <w:szCs w:val="26"/>
                <w:rtl/>
              </w:rPr>
              <w:t>ره</w:t>
            </w:r>
            <w:r w:rsidR="00AC3DC9" w:rsidRPr="00A14B46">
              <w:rPr>
                <w:noProof/>
                <w:sz w:val="26"/>
                <w:szCs w:val="26"/>
                <w:rtl/>
              </w:rPr>
              <w:t xml:space="preserve"> است</w:t>
            </w:r>
            <w:r w:rsidR="00AC3DC9">
              <w:rPr>
                <w:rFonts w:hint="cs"/>
                <w:noProof/>
                <w:sz w:val="26"/>
                <w:szCs w:val="26"/>
                <w:rtl/>
              </w:rPr>
              <w:t>.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اجزا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مساو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ی(</w:t>
            </w:r>
            <w:r w:rsidR="00D05223" w:rsidRPr="00A14B46">
              <w:rPr>
                <w:noProof/>
                <w:sz w:val="26"/>
                <w:szCs w:val="26"/>
                <w:rtl/>
              </w:rPr>
              <w:t>که برا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تساو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آن ها دل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ل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دار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)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را با علامت گذار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مناسب مشخص کرده و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حالت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همنهشت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 دو مثلث را بنو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س</w:t>
            </w:r>
            <w:r w:rsidR="00D05223" w:rsidRPr="00A14B46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="00D05223" w:rsidRPr="00A14B46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="00D05223" w:rsidRPr="00A14B46">
              <w:rPr>
                <w:noProof/>
                <w:sz w:val="26"/>
                <w:szCs w:val="26"/>
                <w:rtl/>
              </w:rPr>
              <w:t xml:space="preserve">. 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D05223" w:rsidRPr="00A14B46" w14:paraId="745C921B" w14:textId="77777777" w:rsidTr="00D05223">
              <w:tc>
                <w:tcPr>
                  <w:tcW w:w="4593" w:type="dxa"/>
                </w:tcPr>
                <w:p w14:paraId="486071BE" w14:textId="06DA1033" w:rsidR="00D05223" w:rsidRPr="00A14B46" w:rsidRDefault="00D05223" w:rsidP="00D05223">
                  <w:pPr>
                    <w:jc w:val="right"/>
                    <w:rPr>
                      <w:noProof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</w:tcPr>
                <w:p w14:paraId="36F872E5" w14:textId="589438BC" w:rsidR="00D05223" w:rsidRPr="00A14B46" w:rsidRDefault="00D05223" w:rsidP="00D05223">
                  <w:pPr>
                    <w:jc w:val="right"/>
                    <w:rPr>
                      <w:noProof/>
                      <w:sz w:val="26"/>
                      <w:szCs w:val="26"/>
                      <w:rtl/>
                      <w:lang w:bidi="fa-IR"/>
                    </w:rPr>
                  </w:pPr>
                </w:p>
              </w:tc>
            </w:tr>
          </w:tbl>
          <w:p w14:paraId="4967039C" w14:textId="4E1F2FB1" w:rsidR="00D05223" w:rsidRPr="00A14B46" w:rsidRDefault="00D05223" w:rsidP="00D05223">
            <w:pPr>
              <w:rPr>
                <w:noProof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100252A3" w14:textId="25D025E2" w:rsidR="00D05223" w:rsidRPr="00A14B46" w:rsidRDefault="00AC3DC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C3DC9" w:rsidRPr="00A14B46" w14:paraId="4DDE67EA" w14:textId="77777777" w:rsidTr="00E908F9">
        <w:trPr>
          <w:trHeight w:val="2110"/>
        </w:trPr>
        <w:tc>
          <w:tcPr>
            <w:tcW w:w="616" w:type="dxa"/>
          </w:tcPr>
          <w:p w14:paraId="7BC1984D" w14:textId="77777777" w:rsidR="00AC3DC9" w:rsidRPr="00A14B46" w:rsidRDefault="00AC3DC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49BEB818" w14:textId="2F0EA89A" w:rsidR="00AC3DC9" w:rsidRPr="00AC3DC9" w:rsidRDefault="00AC3DC9" w:rsidP="00AC3DC9">
            <w:pPr>
              <w:ind w:left="141"/>
              <w:jc w:val="both"/>
              <w:rPr>
                <w:b w:val="0"/>
                <w:bCs w:val="0"/>
                <w:noProof/>
                <w:sz w:val="26"/>
                <w:szCs w:val="26"/>
              </w:rPr>
            </w:pPr>
            <w:r w:rsidRPr="00CA4918">
              <w:rPr>
                <w:rFonts w:hint="cs"/>
                <w:b w:val="0"/>
                <w:bCs w:val="0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894B7BA" wp14:editId="6FBB65AC">
                      <wp:simplePos x="0" y="0"/>
                      <wp:positionH relativeFrom="column">
                        <wp:posOffset>4924</wp:posOffset>
                      </wp:positionH>
                      <wp:positionV relativeFrom="paragraph">
                        <wp:posOffset>175478</wp:posOffset>
                      </wp:positionV>
                      <wp:extent cx="1096383" cy="1151359"/>
                      <wp:effectExtent l="0" t="0" r="0" b="0"/>
                      <wp:wrapNone/>
                      <wp:docPr id="110357260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383" cy="1151359"/>
                                <a:chOff x="161266" y="19050"/>
                                <a:chExt cx="1096383" cy="1151359"/>
                              </a:xfrm>
                            </wpg:grpSpPr>
                            <wps:wsp>
                              <wps:cNvPr id="2102" name="Isosceles Triangle 5"/>
                              <wps:cNvSpPr/>
                              <wps:spPr>
                                <a:xfrm>
                                  <a:off x="340774" y="223935"/>
                                  <a:ext cx="738297" cy="666750"/>
                                </a:xfrm>
                                <a:prstGeom prst="triangl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" name="Straight Connector 6"/>
                              <wps:cNvCnPr/>
                              <wps:spPr>
                                <a:xfrm>
                                  <a:off x="714375" y="19050"/>
                                  <a:ext cx="0" cy="9525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04" name="Text Box 2"/>
                              <wps:cNvSpPr txBox="1"/>
                              <wps:spPr>
                                <a:xfrm>
                                  <a:off x="161266" y="865401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43928D2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" name="Text Box 3"/>
                              <wps:cNvSpPr txBox="1"/>
                              <wps:spPr>
                                <a:xfrm>
                                  <a:off x="559581" y="875134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D97D7A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6" name="Text Box 4"/>
                              <wps:cNvSpPr txBox="1"/>
                              <wps:spPr>
                                <a:xfrm>
                                  <a:off x="472372" y="51318"/>
                                  <a:ext cx="314264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5EABC08" w14:textId="77777777" w:rsidR="00AC3DC9" w:rsidRDefault="00AC3DC9" w:rsidP="00AC3DC9">
                                    <w:pPr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2703172" name="Text Box 3"/>
                              <wps:cNvSpPr txBox="1"/>
                              <wps:spPr>
                                <a:xfrm>
                                  <a:off x="943959" y="829304"/>
                                  <a:ext cx="3136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365157" w14:textId="77777777" w:rsidR="00AC3DC9" w:rsidRDefault="00AC3DC9" w:rsidP="00AC3DC9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4B7BA" id="Group 7" o:spid="_x0000_s1047" style="position:absolute;left:0;text-align:left;margin-left:.4pt;margin-top:13.8pt;width:86.35pt;height:90.65pt;z-index:251667456;mso-width-relative:margin;mso-height-relative:margin" coordorigin="1612,190" coordsize="10963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" o:spid="_x0000_s1048" type="#_x0000_t5" style="position:absolute;left:3407;top:2239;width:738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" filled="f" strokecolor="windowText" strokeweight="1pt"/>
                      <v:line id="Straight Connector 6" o:spid="_x0000_s1049" style="position:absolute;visibility:visible;mso-wrap-style:square" from="7143,190" to="714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" strokecolor="windowText" strokeweight="1pt">
                        <v:stroke dashstyle="dash"/>
                      </v:line>
                      <v:shape id="Text Box 2" o:spid="_x0000_s1050" type="#_x0000_t202" style="position:absolute;left:1612;top:8654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" filled="f" stroked="f" strokeweight=".5pt">
                        <v:textbox>
                          <w:txbxContent>
                            <w:p w14:paraId="643928D2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" o:spid="_x0000_s1051" type="#_x0000_t202" style="position:absolute;left:5595;top:8751;width:31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4eixwAAAN0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jxfw9yY8Abn6BQAA//8DAFBLAQItABQABgAIAAAAIQDb4fbL7gAAAIUBAAATAAAAAAAA&#10;AAAAAAAAAAAAAABbQ29udGVudF9UeXBlc10ueG1sUEsBAi0AFAAGAAgAAAAhAFr0LFu/AAAAFQEA&#10;AAsAAAAAAAAAAAAAAAAAHwEAAF9yZWxzLy5yZWxzUEsBAi0AFAAGAAgAAAAhAMS3h6LHAAAA3QAA&#10;AA8AAAAAAAAAAAAAAAAABwIAAGRycy9kb3ducmV2LnhtbFBLBQYAAAAAAwADALcAAAD7AgAAAAA=&#10;" filled="f" stroked="f" strokeweight=".5pt">
                        <v:textbox>
                          <w:txbxContent>
                            <w:p w14:paraId="4BD97D7A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" o:spid="_x0000_s1052" type="#_x0000_t202" style="position:absolute;left:4723;top:513;width:314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VxwAAAN0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E7h+iY8Abn8BwAA//8DAFBLAQItABQABgAIAAAAIQDb4fbL7gAAAIUBAAATAAAAAAAA&#10;AAAAAAAAAAAAAABbQ29udGVudF9UeXBlc10ueG1sUEsBAi0AFAAGAAgAAAAhAFr0LFu/AAAAFQEA&#10;AAsAAAAAAAAAAAAAAAAAHwEAAF9yZWxzLy5yZWxzUEsBAi0AFAAGAAgAAAAhADRlGdXHAAAA3QAA&#10;AA8AAAAAAAAAAAAAAAAABwIAAGRycy9kb3ducmV2LnhtbFBLBQYAAAAAAwADALcAAAD7AgAAAAA=&#10;" filled="f" stroked="f" strokeweight=".5pt">
                        <v:textbox>
                          <w:txbxContent>
                            <w:p w14:paraId="75EABC08" w14:textId="77777777" w:rsidR="00AC3DC9" w:rsidRDefault="00AC3DC9" w:rsidP="00AC3DC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" o:spid="_x0000_s1053" type="#_x0000_t202" style="position:absolute;left:9439;top:8293;width:313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" filled="f" stroked="f" strokeweight=".5pt">
                        <v:textbox>
                          <w:txbxContent>
                            <w:p w14:paraId="2D365157" w14:textId="77777777" w:rsidR="00AC3DC9" w:rsidRDefault="00AC3DC9" w:rsidP="00AC3DC9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sz w:val="26"/>
                <w:szCs w:val="26"/>
                <w:rtl/>
              </w:rPr>
              <w:t>ث</w:t>
            </w:r>
            <w:r w:rsidRPr="00AC3DC9">
              <w:rPr>
                <w:noProof/>
                <w:sz w:val="26"/>
                <w:szCs w:val="26"/>
                <w:rtl/>
              </w:rPr>
              <w:t>ابت کن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د</w:t>
            </w:r>
            <w:r w:rsidRPr="00AC3DC9">
              <w:rPr>
                <w:noProof/>
                <w:sz w:val="26"/>
                <w:szCs w:val="26"/>
                <w:rtl/>
              </w:rPr>
              <w:t xml:space="preserve"> هر نقطه رو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noProof/>
                <w:sz w:val="26"/>
                <w:szCs w:val="26"/>
                <w:rtl/>
              </w:rPr>
              <w:t xml:space="preserve"> عمود منصف 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Pr="00AC3DC9">
              <w:rPr>
                <w:noProof/>
                <w:sz w:val="26"/>
                <w:szCs w:val="26"/>
                <w:rtl/>
              </w:rPr>
              <w:t xml:space="preserve"> پاره خط از دو ضلع زاو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ه</w:t>
            </w:r>
            <w:r w:rsidRPr="00AC3DC9">
              <w:rPr>
                <w:noProof/>
                <w:sz w:val="26"/>
                <w:szCs w:val="26"/>
                <w:rtl/>
              </w:rPr>
              <w:t xml:space="preserve"> به </w:t>
            </w:r>
            <w:r w:rsidRPr="00AC3DC9">
              <w:rPr>
                <w:rFonts w:hint="cs"/>
                <w:noProof/>
                <w:sz w:val="26"/>
                <w:szCs w:val="26"/>
                <w:rtl/>
              </w:rPr>
              <w:t>ی</w:t>
            </w:r>
            <w:r w:rsidRPr="00AC3DC9">
              <w:rPr>
                <w:rFonts w:hint="eastAsia"/>
                <w:noProof/>
                <w:sz w:val="26"/>
                <w:szCs w:val="26"/>
                <w:rtl/>
              </w:rPr>
              <w:t>ک</w:t>
            </w:r>
            <w:r w:rsidRPr="00AC3DC9">
              <w:rPr>
                <w:noProof/>
                <w:sz w:val="26"/>
                <w:szCs w:val="26"/>
                <w:rtl/>
              </w:rPr>
              <w:t xml:space="preserve"> فاصله است.</w:t>
            </w:r>
          </w:p>
          <w:p w14:paraId="4CFCB6A3" w14:textId="3D87C0BC" w:rsidR="00AC3DC9" w:rsidRPr="00A14B46" w:rsidRDefault="00E908F9" w:rsidP="00C813DA">
            <w:pPr>
              <w:jc w:val="both"/>
              <w:rPr>
                <w:noProof/>
                <w:sz w:val="26"/>
                <w:szCs w:val="26"/>
                <w:lang w:bidi="fa-IR"/>
              </w:rPr>
            </w:pPr>
            <w:r>
              <w:rPr>
                <w:rFonts w:hint="cs"/>
                <w:noProof/>
                <w:sz w:val="26"/>
                <w:szCs w:val="26"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BF9C431" wp14:editId="033868C8">
                      <wp:simplePos x="0" y="0"/>
                      <wp:positionH relativeFrom="column">
                        <wp:posOffset>1253367</wp:posOffset>
                      </wp:positionH>
                      <wp:positionV relativeFrom="paragraph">
                        <wp:posOffset>51901</wp:posOffset>
                      </wp:positionV>
                      <wp:extent cx="4070132" cy="103759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70132" cy="1037590"/>
                                <a:chOff x="0" y="0"/>
                                <a:chExt cx="4070132" cy="1037590"/>
                              </a:xfrm>
                            </wpg:grpSpPr>
                            <wpg:grpSp>
                              <wpg:cNvPr id="250301851" name="Group 250301851"/>
                              <wpg:cNvGrpSpPr/>
                              <wpg:grpSpPr>
                                <a:xfrm>
                                  <a:off x="0" y="0"/>
                                  <a:ext cx="2798519" cy="1037590"/>
                                  <a:chOff x="0" y="0"/>
                                  <a:chExt cx="2323455" cy="1037590"/>
                                </a:xfrm>
                              </wpg:grpSpPr>
                              <wps:wsp>
                                <wps:cNvPr id="244682688" name="Text Box 244682688"/>
                                <wps:cNvSpPr txBox="1"/>
                                <wps:spPr>
                                  <a:xfrm>
                                    <a:off x="0" y="0"/>
                                    <a:ext cx="1052829" cy="1037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00BFAC" w14:textId="6E8AFF72" w:rsidR="00AC3DC9" w:rsidRDefault="00AC3DC9" w:rsidP="00AC3DC9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 w:rsidRPr="000A4F57">
                                        <w:rPr>
                                          <w:position w:val="-66"/>
                                        </w:rPr>
                                        <w:object w:dxaOrig="1424" w:dyaOrig="1472" w14:anchorId="707D3254">
                                          <v:shape id="_x0000_i1034" type="#_x0000_t75" style="width:71.25pt;height:73.5pt" o:ole="">
                                            <v:imagedata r:id="rId23" o:title=""/>
                                          </v:shape>
                                          <o:OLEObject Type="Embed" ProgID="Equation.DSMT4" ShapeID="_x0000_i1034" DrawAspect="Content" ObjectID="_1810908732" r:id="rId2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4241686" name="Arrow: Right 504241686"/>
                                <wps:cNvSpPr/>
                                <wps:spPr>
                                  <a:xfrm>
                                    <a:off x="1030294" y="399245"/>
                                    <a:ext cx="333123" cy="172255"/>
                                  </a:xfrm>
                                  <a:prstGeom prst="rightArrow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6477492" name="Text Box 2086477492"/>
                                <wps:cNvSpPr txBox="1"/>
                                <wps:spPr>
                                  <a:xfrm>
                                    <a:off x="1363414" y="368481"/>
                                    <a:ext cx="960041" cy="328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82C63E" w14:textId="45EC21FD" w:rsidR="00AC3DC9" w:rsidRDefault="00AC3DC9" w:rsidP="00AC3DC9">
                                      <w:r w:rsidRPr="003E2866">
                                        <w:rPr>
                                          <w:position w:val="-6"/>
                                        </w:rPr>
                                        <w:object w:dxaOrig="1667" w:dyaOrig="307" w14:anchorId="3C24CABF">
                                          <v:shape id="_x0000_i1036" type="#_x0000_t75" style="width:83.25pt;height:15pt">
                                            <v:imagedata r:id="rId25" o:title=""/>
                                          </v:shape>
                                          <o:OLEObject Type="Embed" ProgID="Equation.DSMT4" ShapeID="_x0000_i1036" DrawAspect="Content" ObjectID="_1810908733" r:id="rId2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363119" name="Isosceles Triangle 77363119"/>
                                <wps:cNvSpPr/>
                                <wps:spPr>
                                  <a:xfrm>
                                    <a:off x="1487355" y="276896"/>
                                    <a:ext cx="148107" cy="12234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424082" name="Text Box 690424082"/>
                                <wps:cNvSpPr txBox="1"/>
                                <wps:spPr>
                                  <a:xfrm>
                                    <a:off x="780705" y="96468"/>
                                    <a:ext cx="706648" cy="39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7AEAE07" w14:textId="77777777" w:rsidR="00AC3DC9" w:rsidRPr="00CA4918" w:rsidRDefault="00AC3DC9" w:rsidP="00AC3DC9">
                                      <w:pPr>
                                        <w:rPr>
                                          <w:sz w:val="32"/>
                                          <w:szCs w:val="32"/>
                                          <w:rtl/>
                                        </w:rPr>
                                      </w:pPr>
                                      <w:r w:rsidRPr="00CA4918">
                                        <w:rPr>
                                          <w:rFonts w:hint="cs"/>
                                          <w:sz w:val="32"/>
                                          <w:szCs w:val="32"/>
                                          <w:rtl/>
                                        </w:rPr>
                                        <w:t>(..........)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0340134" name="Isosceles Triangle 1350340134"/>
                                <wps:cNvSpPr/>
                                <wps:spPr>
                                  <a:xfrm>
                                    <a:off x="1999832" y="276896"/>
                                    <a:ext cx="148107" cy="122349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Arrow: Right 2"/>
                              <wps:cNvSpPr/>
                              <wps:spPr>
                                <a:xfrm>
                                  <a:off x="2763672" y="414835"/>
                                  <a:ext cx="401224" cy="17225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652869" name="Text Box 706652869"/>
                              <wps:cNvSpPr txBox="1"/>
                              <wps:spPr>
                                <a:xfrm>
                                  <a:off x="2913797" y="307075"/>
                                  <a:ext cx="1156335" cy="335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04FC79" w14:textId="77777777" w:rsidR="00E908F9" w:rsidRDefault="00E908F9" w:rsidP="00E908F9">
                                    <w:r w:rsidRPr="00840860">
                                      <w:rPr>
                                        <w:position w:val="-6"/>
                                      </w:rPr>
                                      <w:object w:dxaOrig="1149" w:dyaOrig="388" w14:anchorId="64653DE9">
                                        <v:shape id="_x0000_i1038" type="#_x0000_t75" style="width:57.75pt;height:19.5pt">
                                          <v:imagedata r:id="rId27" o:title=""/>
                                        </v:shape>
                                        <o:OLEObject Type="Embed" ProgID="Equation.DSMT4" ShapeID="_x0000_i1038" DrawAspect="Content" ObjectID="_1810908734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F9C431" id="Group 3" o:spid="_x0000_s1054" style="position:absolute;left:0;text-align:left;margin-left:98.7pt;margin-top:4.1pt;width:320.5pt;height:81.7pt;z-index:251674624" coordsize="40701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">
                      <v:group id="Group 250301851" o:spid="_x0000_s1055" style="position:absolute;width:27985;height:10375" coordsize="23234,1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">
                        <v:shape id="Text Box 244682688" o:spid="_x0000_s1056" type="#_x0000_t202" style="position:absolute;width:10528;height:10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" filled="f" stroked="f" strokeweight=".5pt">
                          <v:textbox>
                            <w:txbxContent>
                              <w:p w14:paraId="0E00BFAC" w14:textId="6E8AFF72" w:rsidR="00AC3DC9" w:rsidRDefault="00AC3DC9" w:rsidP="00AC3DC9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 w:rsidRPr="000A4F57">
                                  <w:rPr>
                                    <w:position w:val="-66"/>
                                  </w:rPr>
                                  <w:object w:dxaOrig="1424" w:dyaOrig="1472" w14:anchorId="707D3254">
                                    <v:shape id="_x0000_i1034" type="#_x0000_t75" style="width:71.25pt;height:73.5pt" o:ole="">
                                      <v:imagedata r:id="rId23" o:title=""/>
                                    </v:shape>
                                    <o:OLEObject Type="Embed" ProgID="Equation.DSMT4" ShapeID="_x0000_i1034" DrawAspect="Content" ObjectID="_1810908732" r:id="rId29"/>
                                  </w:object>
                                </w:r>
                              </w:p>
                            </w:txbxContent>
                          </v:textbox>
                        </v:shape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Arrow: Right 504241686" o:spid="_x0000_s1057" type="#_x0000_t13" style="position:absolute;left:10302;top:3992;width:3332;height:1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" adj="16015" filled="f" strokecolor="windowText" strokeweight="1pt"/>
                        <v:shape id="Text Box 2086477492" o:spid="_x0000_s1058" type="#_x0000_t202" style="position:absolute;left:13634;top:3684;width:96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" filled="f" stroked="f" strokeweight=".5pt">
                          <v:textbox>
                            <w:txbxContent>
                              <w:p w14:paraId="6A82C63E" w14:textId="45EC21FD" w:rsidR="00AC3DC9" w:rsidRDefault="00AC3DC9" w:rsidP="00AC3DC9">
                                <w:r w:rsidRPr="003E2866">
                                  <w:rPr>
                                    <w:position w:val="-6"/>
                                  </w:rPr>
                                  <w:object w:dxaOrig="1667" w:dyaOrig="307" w14:anchorId="3C24CABF">
                                    <v:shape id="_x0000_i1036" type="#_x0000_t75" style="width:83.25pt;height:15pt">
                                      <v:imagedata r:id="rId25" o:title=""/>
                                    </v:shape>
                                    <o:OLEObject Type="Embed" ProgID="Equation.DSMT4" ShapeID="_x0000_i1036" DrawAspect="Content" ObjectID="_1810908733" r:id="rId3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Isosceles Triangle 77363119" o:spid="_x0000_s1059" type="#_x0000_t5" style="position:absolute;left:14873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" filled="f" strokecolor="windowText" strokeweight="1pt"/>
                        <v:shape id="Text Box 690424082" o:spid="_x0000_s1060" type="#_x0000_t202" style="position:absolute;left:7807;top:964;width:7066;height: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" filled="f" stroked="f" strokeweight=".5pt">
                          <v:textbox>
                            <w:txbxContent>
                              <w:p w14:paraId="27AEAE07" w14:textId="77777777" w:rsidR="00AC3DC9" w:rsidRPr="00CA4918" w:rsidRDefault="00AC3DC9" w:rsidP="00AC3DC9">
                                <w:pPr>
                                  <w:rPr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CA4918">
                                  <w:rPr>
                                    <w:rFonts w:hint="cs"/>
                                    <w:sz w:val="32"/>
                                    <w:szCs w:val="32"/>
                                    <w:rtl/>
                                  </w:rPr>
                                  <w:t>(..........)</w:t>
                                </w:r>
                              </w:p>
                            </w:txbxContent>
                          </v:textbox>
                        </v:shape>
                        <v:shape id="Isosceles Triangle 1350340134" o:spid="_x0000_s1061" type="#_x0000_t5" style="position:absolute;left:19998;top:2768;width:1481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" filled="f" strokecolor="windowText" strokeweight="1pt"/>
                      </v:group>
                      <v:shape id="Arrow: Right 2" o:spid="_x0000_s1062" type="#_x0000_t13" style="position:absolute;left:27636;top:4148;width:4012;height:1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" adj="16963" filled="f" strokecolor="windowText" strokeweight="1pt"/>
                      <v:shape id="Text Box 706652869" o:spid="_x0000_s1063" type="#_x0000_t202" style="position:absolute;left:29137;top:3070;width:11564;height:3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" filled="f" stroked="f" strokeweight=".5pt">
                        <v:textbox>
                          <w:txbxContent>
                            <w:p w14:paraId="1B04FC79" w14:textId="77777777" w:rsidR="00E908F9" w:rsidRDefault="00E908F9" w:rsidP="00E908F9">
                              <w:r w:rsidRPr="00840860">
                                <w:rPr>
                                  <w:position w:val="-6"/>
                                </w:rPr>
                                <w:object w:dxaOrig="1149" w:dyaOrig="388" w14:anchorId="64653DE9">
                                  <v:shape id="_x0000_i1038" type="#_x0000_t75" style="width:57.75pt;height:19.5pt">
                                    <v:imagedata r:id="rId27" o:title=""/>
                                  </v:shape>
                                  <o:OLEObject Type="Embed" ProgID="Equation.DSMT4" ShapeID="_x0000_i1038" DrawAspect="Content" ObjectID="_1810908734" r:id="rId3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15F75E03" w14:textId="53054622" w:rsidR="00AC3DC9" w:rsidRPr="00A14B46" w:rsidRDefault="00AC3DC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FA687C" w:rsidRPr="00A14B46" w14:paraId="2B57FAB6" w14:textId="77777777" w:rsidTr="00E908F9">
        <w:trPr>
          <w:trHeight w:val="2110"/>
        </w:trPr>
        <w:tc>
          <w:tcPr>
            <w:tcW w:w="616" w:type="dxa"/>
          </w:tcPr>
          <w:p w14:paraId="63A04B2E" w14:textId="77777777" w:rsidR="00FA687C" w:rsidRPr="00A14B46" w:rsidRDefault="00FA687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4BB13050" w14:textId="77777777" w:rsidR="00FA687C" w:rsidRDefault="00FA687C" w:rsidP="00AC3DC9">
            <w:pPr>
              <w:ind w:left="141"/>
              <w:jc w:val="both"/>
              <w:rPr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noProof/>
                <w:sz w:val="26"/>
                <w:szCs w:val="26"/>
                <w:rtl/>
              </w:rPr>
              <w:t xml:space="preserve">در شکل زیر نقطه </w:t>
            </w:r>
            <w:r>
              <w:rPr>
                <w:noProof/>
                <w:sz w:val="26"/>
                <w:szCs w:val="26"/>
              </w:rPr>
              <w:t>O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وسط پاره خط </w:t>
            </w:r>
            <w:r>
              <w:rPr>
                <w:noProof/>
                <w:sz w:val="26"/>
                <w:szCs w:val="26"/>
                <w:lang w:bidi="fa-IR"/>
              </w:rPr>
              <w:t>AC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است</w:t>
            </w:r>
            <w:r w:rsidRPr="00AC3DC9">
              <w:rPr>
                <w:noProof/>
                <w:sz w:val="26"/>
                <w:szCs w:val="26"/>
                <w:rtl/>
              </w:rPr>
              <w:t>.</w:t>
            </w:r>
            <w:r>
              <w:rPr>
                <w:rFonts w:hint="cs"/>
                <w:noProof/>
                <w:sz w:val="26"/>
                <w:szCs w:val="26"/>
                <w:rtl/>
              </w:rPr>
              <w:t xml:space="preserve"> ثابت کنید دو مثلث </w:t>
            </w:r>
            <w:r>
              <w:rPr>
                <w:noProof/>
                <w:sz w:val="26"/>
                <w:szCs w:val="26"/>
              </w:rPr>
              <w:t xml:space="preserve">OAB 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 و </w:t>
            </w:r>
            <w:r>
              <w:rPr>
                <w:noProof/>
                <w:sz w:val="26"/>
                <w:szCs w:val="26"/>
                <w:lang w:bidi="fa-IR"/>
              </w:rPr>
              <w:t>OAC</w:t>
            </w:r>
            <w:r>
              <w:rPr>
                <w:rFonts w:hint="cs"/>
                <w:noProof/>
                <w:sz w:val="26"/>
                <w:szCs w:val="26"/>
                <w:rtl/>
                <w:lang w:bidi="fa-IR"/>
              </w:rPr>
              <w:t xml:space="preserve"> هم نهشت هستند.</w:t>
            </w:r>
          </w:p>
          <w:p w14:paraId="11767BA2" w14:textId="17DB926E" w:rsidR="00FA687C" w:rsidRDefault="00FA687C" w:rsidP="00FA687C">
            <w:pPr>
              <w:ind w:left="141"/>
              <w:jc w:val="right"/>
              <w:rPr>
                <w:b w:val="0"/>
                <w:bCs w:val="0"/>
                <w:noProof/>
                <w:sz w:val="28"/>
                <w:szCs w:val="28"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80A0F4D" wp14:editId="048FD156">
                  <wp:simplePos x="0" y="0"/>
                  <wp:positionH relativeFrom="column">
                    <wp:posOffset>3708</wp:posOffset>
                  </wp:positionH>
                  <wp:positionV relativeFrom="paragraph">
                    <wp:posOffset>19685</wp:posOffset>
                  </wp:positionV>
                  <wp:extent cx="2095500" cy="1083914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8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093688" w14:textId="77777777" w:rsidR="00FA687C" w:rsidRDefault="00FA687C" w:rsidP="00FA687C">
            <w:pPr>
              <w:ind w:left="141"/>
              <w:jc w:val="right"/>
              <w:rPr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0F5B01B9" w14:textId="77777777" w:rsidR="00FA687C" w:rsidRDefault="00FA687C" w:rsidP="00FA687C">
            <w:pPr>
              <w:ind w:left="141"/>
              <w:jc w:val="right"/>
              <w:rPr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761A8FBA" w14:textId="77777777" w:rsidR="00FA687C" w:rsidRDefault="00FA687C" w:rsidP="00FA687C">
            <w:pPr>
              <w:ind w:left="141"/>
              <w:jc w:val="right"/>
              <w:rPr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  <w:p w14:paraId="177107BE" w14:textId="315DC9FC" w:rsidR="00FA687C" w:rsidRPr="00CA4918" w:rsidRDefault="00FA687C" w:rsidP="00FA687C">
            <w:pPr>
              <w:ind w:left="141"/>
              <w:jc w:val="right"/>
              <w:rPr>
                <w:rFonts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642CA4E" w14:textId="4BAAA50C" w:rsidR="00FA687C" w:rsidRDefault="00FA687C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  <w:bookmarkStart w:id="0" w:name="_GoBack"/>
            <w:bookmarkEnd w:id="0"/>
          </w:p>
        </w:tc>
      </w:tr>
    </w:tbl>
    <w:p w14:paraId="255B9A71" w14:textId="77777777" w:rsidR="00521320" w:rsidRPr="00E908F9" w:rsidRDefault="00521320" w:rsidP="00D6577C">
      <w:pPr>
        <w:tabs>
          <w:tab w:val="left" w:pos="7696"/>
        </w:tabs>
        <w:rPr>
          <w:rFonts w:ascii="Vazirmatn" w:hAnsi="Vazirmatn" w:hint="cs"/>
          <w:sz w:val="2"/>
          <w:szCs w:val="2"/>
          <w:lang w:bidi="fa-IR"/>
        </w:rPr>
      </w:pPr>
    </w:p>
    <w:sectPr w:rsidR="00521320" w:rsidRPr="00E908F9" w:rsidSect="00554692">
      <w:footerReference w:type="even" r:id="rId33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371C" w14:textId="77777777" w:rsidR="003C2813" w:rsidRDefault="003C2813">
      <w:r>
        <w:separator/>
      </w:r>
    </w:p>
  </w:endnote>
  <w:endnote w:type="continuationSeparator" w:id="0">
    <w:p w14:paraId="14401FA8" w14:textId="77777777" w:rsidR="003C2813" w:rsidRDefault="003C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4F44" w14:textId="77777777" w:rsidR="003C2813" w:rsidRDefault="003C2813">
      <w:r>
        <w:separator/>
      </w:r>
    </w:p>
  </w:footnote>
  <w:footnote w:type="continuationSeparator" w:id="0">
    <w:p w14:paraId="739D6F4B" w14:textId="77777777" w:rsidR="003C2813" w:rsidRDefault="003C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3504E"/>
    <w:rsid w:val="00044CE5"/>
    <w:rsid w:val="00047475"/>
    <w:rsid w:val="000508A3"/>
    <w:rsid w:val="00051F35"/>
    <w:rsid w:val="0005598D"/>
    <w:rsid w:val="00060B1B"/>
    <w:rsid w:val="000633DE"/>
    <w:rsid w:val="00064B47"/>
    <w:rsid w:val="00075F32"/>
    <w:rsid w:val="00076584"/>
    <w:rsid w:val="000812E2"/>
    <w:rsid w:val="00081A39"/>
    <w:rsid w:val="00081A78"/>
    <w:rsid w:val="00083DAE"/>
    <w:rsid w:val="000940CF"/>
    <w:rsid w:val="00096D6F"/>
    <w:rsid w:val="000A4E0D"/>
    <w:rsid w:val="000B0C9E"/>
    <w:rsid w:val="000B3006"/>
    <w:rsid w:val="000B714D"/>
    <w:rsid w:val="000C13A0"/>
    <w:rsid w:val="000C15B9"/>
    <w:rsid w:val="000C34EE"/>
    <w:rsid w:val="000C797C"/>
    <w:rsid w:val="000D33C8"/>
    <w:rsid w:val="000E2D5C"/>
    <w:rsid w:val="000F0AEE"/>
    <w:rsid w:val="000F1DC0"/>
    <w:rsid w:val="000F2EAA"/>
    <w:rsid w:val="000F7D7C"/>
    <w:rsid w:val="00102989"/>
    <w:rsid w:val="00105998"/>
    <w:rsid w:val="00106CED"/>
    <w:rsid w:val="00111977"/>
    <w:rsid w:val="0012776E"/>
    <w:rsid w:val="00130CC1"/>
    <w:rsid w:val="001369CE"/>
    <w:rsid w:val="00153216"/>
    <w:rsid w:val="00156A69"/>
    <w:rsid w:val="001631AF"/>
    <w:rsid w:val="00163738"/>
    <w:rsid w:val="001648CA"/>
    <w:rsid w:val="001671F0"/>
    <w:rsid w:val="001742FD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E6235"/>
    <w:rsid w:val="001F07AB"/>
    <w:rsid w:val="001F6C57"/>
    <w:rsid w:val="00202BD1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469FB"/>
    <w:rsid w:val="00250AB7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0EBC"/>
    <w:rsid w:val="002A1926"/>
    <w:rsid w:val="002A1D7E"/>
    <w:rsid w:val="002A33DE"/>
    <w:rsid w:val="002B731E"/>
    <w:rsid w:val="002C3808"/>
    <w:rsid w:val="002C49FD"/>
    <w:rsid w:val="002D2D37"/>
    <w:rsid w:val="002D69A8"/>
    <w:rsid w:val="002D7D6C"/>
    <w:rsid w:val="002E7561"/>
    <w:rsid w:val="002F3208"/>
    <w:rsid w:val="002F602F"/>
    <w:rsid w:val="003013D7"/>
    <w:rsid w:val="003054F1"/>
    <w:rsid w:val="00320319"/>
    <w:rsid w:val="0032391D"/>
    <w:rsid w:val="00325DBF"/>
    <w:rsid w:val="00343621"/>
    <w:rsid w:val="00352925"/>
    <w:rsid w:val="00356108"/>
    <w:rsid w:val="00357367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A78E1"/>
    <w:rsid w:val="003B1261"/>
    <w:rsid w:val="003B2220"/>
    <w:rsid w:val="003B2DC0"/>
    <w:rsid w:val="003B3CA8"/>
    <w:rsid w:val="003B5073"/>
    <w:rsid w:val="003B6D7E"/>
    <w:rsid w:val="003C2813"/>
    <w:rsid w:val="003C58DD"/>
    <w:rsid w:val="003C6A43"/>
    <w:rsid w:val="003D30C8"/>
    <w:rsid w:val="003D43BA"/>
    <w:rsid w:val="003D7F40"/>
    <w:rsid w:val="003E1504"/>
    <w:rsid w:val="003E2171"/>
    <w:rsid w:val="003E2AA3"/>
    <w:rsid w:val="003F06DF"/>
    <w:rsid w:val="003F272F"/>
    <w:rsid w:val="003F58FD"/>
    <w:rsid w:val="00411079"/>
    <w:rsid w:val="004142B7"/>
    <w:rsid w:val="00427CF4"/>
    <w:rsid w:val="0045654A"/>
    <w:rsid w:val="004568D6"/>
    <w:rsid w:val="00464B31"/>
    <w:rsid w:val="00480E18"/>
    <w:rsid w:val="00481D06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A7396"/>
    <w:rsid w:val="004B1925"/>
    <w:rsid w:val="004B4415"/>
    <w:rsid w:val="004B5D83"/>
    <w:rsid w:val="004B6EA5"/>
    <w:rsid w:val="004B7F7B"/>
    <w:rsid w:val="004E1746"/>
    <w:rsid w:val="004F1A82"/>
    <w:rsid w:val="00501F12"/>
    <w:rsid w:val="0050569F"/>
    <w:rsid w:val="00520178"/>
    <w:rsid w:val="00521320"/>
    <w:rsid w:val="00526347"/>
    <w:rsid w:val="00526388"/>
    <w:rsid w:val="00527D9D"/>
    <w:rsid w:val="005435BF"/>
    <w:rsid w:val="00550734"/>
    <w:rsid w:val="0055430A"/>
    <w:rsid w:val="00554692"/>
    <w:rsid w:val="00563849"/>
    <w:rsid w:val="00563C64"/>
    <w:rsid w:val="005704C3"/>
    <w:rsid w:val="005837FA"/>
    <w:rsid w:val="005849B5"/>
    <w:rsid w:val="00592C7E"/>
    <w:rsid w:val="0059312F"/>
    <w:rsid w:val="0059556C"/>
    <w:rsid w:val="005A04D4"/>
    <w:rsid w:val="005A5D92"/>
    <w:rsid w:val="005B0A9C"/>
    <w:rsid w:val="005B355E"/>
    <w:rsid w:val="005C11BF"/>
    <w:rsid w:val="005C70F1"/>
    <w:rsid w:val="005D71C1"/>
    <w:rsid w:val="005E0EBA"/>
    <w:rsid w:val="005E13ED"/>
    <w:rsid w:val="005E22DE"/>
    <w:rsid w:val="005E481B"/>
    <w:rsid w:val="005F1350"/>
    <w:rsid w:val="005F473F"/>
    <w:rsid w:val="005F5D12"/>
    <w:rsid w:val="00604E3D"/>
    <w:rsid w:val="00610A06"/>
    <w:rsid w:val="0061122B"/>
    <w:rsid w:val="0061446A"/>
    <w:rsid w:val="00614E45"/>
    <w:rsid w:val="006339C7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56"/>
    <w:rsid w:val="0068639E"/>
    <w:rsid w:val="006917C9"/>
    <w:rsid w:val="006A2330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7233"/>
    <w:rsid w:val="00701928"/>
    <w:rsid w:val="007030CB"/>
    <w:rsid w:val="007117F3"/>
    <w:rsid w:val="00711B11"/>
    <w:rsid w:val="00712340"/>
    <w:rsid w:val="00714FF1"/>
    <w:rsid w:val="0071794E"/>
    <w:rsid w:val="007248D3"/>
    <w:rsid w:val="00734C18"/>
    <w:rsid w:val="007409DF"/>
    <w:rsid w:val="00742506"/>
    <w:rsid w:val="0074647C"/>
    <w:rsid w:val="00756B90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87DD2"/>
    <w:rsid w:val="00793D1C"/>
    <w:rsid w:val="00795658"/>
    <w:rsid w:val="007A0569"/>
    <w:rsid w:val="007A5A71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07F65"/>
    <w:rsid w:val="008117FB"/>
    <w:rsid w:val="00812683"/>
    <w:rsid w:val="008133E6"/>
    <w:rsid w:val="00814666"/>
    <w:rsid w:val="00820188"/>
    <w:rsid w:val="00824E95"/>
    <w:rsid w:val="008274E0"/>
    <w:rsid w:val="00827D24"/>
    <w:rsid w:val="00843A8C"/>
    <w:rsid w:val="00845D26"/>
    <w:rsid w:val="00851722"/>
    <w:rsid w:val="0085529B"/>
    <w:rsid w:val="008605CB"/>
    <w:rsid w:val="0086312C"/>
    <w:rsid w:val="008642EB"/>
    <w:rsid w:val="00871834"/>
    <w:rsid w:val="00871AD4"/>
    <w:rsid w:val="0087271B"/>
    <w:rsid w:val="008770E7"/>
    <w:rsid w:val="008779DD"/>
    <w:rsid w:val="008817EA"/>
    <w:rsid w:val="00885BB4"/>
    <w:rsid w:val="00897D81"/>
    <w:rsid w:val="008B2D29"/>
    <w:rsid w:val="008B327A"/>
    <w:rsid w:val="008C4761"/>
    <w:rsid w:val="008D43E1"/>
    <w:rsid w:val="008E0325"/>
    <w:rsid w:val="008E3DB6"/>
    <w:rsid w:val="008E431A"/>
    <w:rsid w:val="008E4A1D"/>
    <w:rsid w:val="008F4B46"/>
    <w:rsid w:val="008F4EFE"/>
    <w:rsid w:val="008F646F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7741E"/>
    <w:rsid w:val="0098025A"/>
    <w:rsid w:val="00984794"/>
    <w:rsid w:val="00984D7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E73DA"/>
    <w:rsid w:val="009F15B1"/>
    <w:rsid w:val="009F221C"/>
    <w:rsid w:val="00A06317"/>
    <w:rsid w:val="00A10B78"/>
    <w:rsid w:val="00A14B46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56FAE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3DC9"/>
    <w:rsid w:val="00AC448A"/>
    <w:rsid w:val="00AD0171"/>
    <w:rsid w:val="00AD1406"/>
    <w:rsid w:val="00AD45B7"/>
    <w:rsid w:val="00AE7D23"/>
    <w:rsid w:val="00AE7F98"/>
    <w:rsid w:val="00AF346F"/>
    <w:rsid w:val="00AF59E1"/>
    <w:rsid w:val="00AF5C64"/>
    <w:rsid w:val="00B02FEF"/>
    <w:rsid w:val="00B10C05"/>
    <w:rsid w:val="00B12096"/>
    <w:rsid w:val="00B14347"/>
    <w:rsid w:val="00B259F3"/>
    <w:rsid w:val="00B2713C"/>
    <w:rsid w:val="00B305E1"/>
    <w:rsid w:val="00B336DC"/>
    <w:rsid w:val="00B40735"/>
    <w:rsid w:val="00B44A14"/>
    <w:rsid w:val="00B463C0"/>
    <w:rsid w:val="00B46702"/>
    <w:rsid w:val="00B52219"/>
    <w:rsid w:val="00B56F1A"/>
    <w:rsid w:val="00B62053"/>
    <w:rsid w:val="00B63576"/>
    <w:rsid w:val="00B73028"/>
    <w:rsid w:val="00B74B04"/>
    <w:rsid w:val="00B80042"/>
    <w:rsid w:val="00B80E06"/>
    <w:rsid w:val="00B92337"/>
    <w:rsid w:val="00BA098C"/>
    <w:rsid w:val="00BA153D"/>
    <w:rsid w:val="00BA7917"/>
    <w:rsid w:val="00BB6802"/>
    <w:rsid w:val="00BC1A19"/>
    <w:rsid w:val="00BC3D97"/>
    <w:rsid w:val="00BD447E"/>
    <w:rsid w:val="00BD75A7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51321"/>
    <w:rsid w:val="00C60163"/>
    <w:rsid w:val="00C61699"/>
    <w:rsid w:val="00C77310"/>
    <w:rsid w:val="00C813DA"/>
    <w:rsid w:val="00C82809"/>
    <w:rsid w:val="00C82A22"/>
    <w:rsid w:val="00C82CBE"/>
    <w:rsid w:val="00C924A3"/>
    <w:rsid w:val="00CA7A73"/>
    <w:rsid w:val="00CB1558"/>
    <w:rsid w:val="00CB31A4"/>
    <w:rsid w:val="00CB31E1"/>
    <w:rsid w:val="00CB594B"/>
    <w:rsid w:val="00CB6C74"/>
    <w:rsid w:val="00CC13C8"/>
    <w:rsid w:val="00CC26EA"/>
    <w:rsid w:val="00CC30A4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1187"/>
    <w:rsid w:val="00D033C5"/>
    <w:rsid w:val="00D05223"/>
    <w:rsid w:val="00D06A8A"/>
    <w:rsid w:val="00D109BB"/>
    <w:rsid w:val="00D1197F"/>
    <w:rsid w:val="00D12852"/>
    <w:rsid w:val="00D17533"/>
    <w:rsid w:val="00D2389A"/>
    <w:rsid w:val="00D23BA1"/>
    <w:rsid w:val="00D278FD"/>
    <w:rsid w:val="00D30350"/>
    <w:rsid w:val="00D375E6"/>
    <w:rsid w:val="00D43C9D"/>
    <w:rsid w:val="00D43EFD"/>
    <w:rsid w:val="00D47B5D"/>
    <w:rsid w:val="00D56C37"/>
    <w:rsid w:val="00D57689"/>
    <w:rsid w:val="00D57977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2F7D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012E"/>
    <w:rsid w:val="00E31572"/>
    <w:rsid w:val="00E33963"/>
    <w:rsid w:val="00E33D3E"/>
    <w:rsid w:val="00E54F04"/>
    <w:rsid w:val="00E55635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08F9"/>
    <w:rsid w:val="00E92EB7"/>
    <w:rsid w:val="00E939CA"/>
    <w:rsid w:val="00E94499"/>
    <w:rsid w:val="00E96E6B"/>
    <w:rsid w:val="00EA05B8"/>
    <w:rsid w:val="00EB4504"/>
    <w:rsid w:val="00EB4791"/>
    <w:rsid w:val="00EC2C10"/>
    <w:rsid w:val="00ED73FE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6F91"/>
    <w:rsid w:val="00F27946"/>
    <w:rsid w:val="00F35E5B"/>
    <w:rsid w:val="00F36768"/>
    <w:rsid w:val="00F41481"/>
    <w:rsid w:val="00F42EC6"/>
    <w:rsid w:val="00F44108"/>
    <w:rsid w:val="00F51DAC"/>
    <w:rsid w:val="00F521DE"/>
    <w:rsid w:val="00F5526D"/>
    <w:rsid w:val="00F57209"/>
    <w:rsid w:val="00F615BA"/>
    <w:rsid w:val="00F63DF6"/>
    <w:rsid w:val="00F81292"/>
    <w:rsid w:val="00F826BE"/>
    <w:rsid w:val="00F96F1E"/>
    <w:rsid w:val="00FA00FC"/>
    <w:rsid w:val="00FA1DE2"/>
    <w:rsid w:val="00FA49FF"/>
    <w:rsid w:val="00FA687C"/>
    <w:rsid w:val="00FC528B"/>
    <w:rsid w:val="00FC5A50"/>
    <w:rsid w:val="00FD1E05"/>
    <w:rsid w:val="00FD53D3"/>
    <w:rsid w:val="00FD5C9F"/>
    <w:rsid w:val="00FE0903"/>
    <w:rsid w:val="00FE112C"/>
    <w:rsid w:val="00FE4E5A"/>
    <w:rsid w:val="00FE5D0B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75A7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  <w:style w:type="table" w:styleId="PlainTable1">
    <w:name w:val="Plain Table 1"/>
    <w:basedOn w:val="TableNormal"/>
    <w:uiPriority w:val="41"/>
    <w:rsid w:val="00130C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openxmlformats.org/officeDocument/2006/relationships/image" Target="media/image11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microsoft.com/office/2007/relationships/hdphoto" Target="media/hdphoto2.wdp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97EF5-865B-47C7-BB05-70BD49FF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177</cp:revision>
  <cp:lastPrinted>2023-10-26T12:42:00Z</cp:lastPrinted>
  <dcterms:created xsi:type="dcterms:W3CDTF">2018-10-12T13:02:00Z</dcterms:created>
  <dcterms:modified xsi:type="dcterms:W3CDTF">2025-06-08T13:56:00Z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