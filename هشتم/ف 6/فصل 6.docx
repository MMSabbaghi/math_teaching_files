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A5CED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B63576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B63576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F42EC6" w:rsidRPr="00B63576" w14:paraId="30430A9C" w14:textId="77777777" w:rsidTr="00B336DC">
        <w:trPr>
          <w:cantSplit/>
          <w:trHeight w:val="1821"/>
        </w:trPr>
        <w:tc>
          <w:tcPr>
            <w:tcW w:w="616" w:type="dxa"/>
            <w:textDirection w:val="btLr"/>
          </w:tcPr>
          <w:p w14:paraId="6170063F" w14:textId="6E4E75BD" w:rsidR="00F42EC6" w:rsidRPr="00B336DC" w:rsidRDefault="00B336DC" w:rsidP="00B336DC">
            <w:pPr>
              <w:ind w:left="141" w:right="113"/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درست/نادرست</w:t>
            </w:r>
          </w:p>
        </w:tc>
        <w:tc>
          <w:tcPr>
            <w:tcW w:w="9311" w:type="dxa"/>
            <w:gridSpan w:val="3"/>
          </w:tcPr>
          <w:tbl>
            <w:tblPr>
              <w:tblStyle w:val="PlainTable5"/>
              <w:tblpPr w:leftFromText="180" w:rightFromText="180" w:vertAnchor="text" w:horzAnchor="margin" w:tblpY="-10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805"/>
              <w:gridCol w:w="746"/>
              <w:gridCol w:w="646"/>
            </w:tblGrid>
            <w:tr w:rsidR="00B336DC" w:rsidRPr="00B63576" w14:paraId="714464DB" w14:textId="77777777" w:rsidTr="00B336DC">
              <w:tc>
                <w:tcPr>
                  <w:tcW w:w="7805" w:type="dxa"/>
                </w:tcPr>
                <w:p w14:paraId="5734CB3E" w14:textId="77777777" w:rsidR="00B336DC" w:rsidRPr="00756B90" w:rsidRDefault="00B336DC" w:rsidP="00B336DC">
                  <w:pPr>
                    <w:rPr>
                      <w:sz w:val="27"/>
                      <w:szCs w:val="27"/>
                      <w:rtl/>
                      <w:lang w:bidi="fa-IR"/>
                    </w:rPr>
                  </w:pPr>
                  <w:r w:rsidRPr="00756B90">
                    <w:rPr>
                      <w:sz w:val="27"/>
                      <w:szCs w:val="27"/>
                      <w:rtl/>
                      <w:lang w:bidi="fa-IR"/>
                    </w:rPr>
                    <w:t>رابطه ف</w:t>
                  </w:r>
                  <w:r w:rsidRPr="00756B90">
                    <w:rPr>
                      <w:rFonts w:hint="cs"/>
                      <w:sz w:val="27"/>
                      <w:szCs w:val="27"/>
                      <w:rtl/>
                      <w:lang w:bidi="fa-IR"/>
                    </w:rPr>
                    <w:t>ی</w:t>
                  </w:r>
                  <w:r w:rsidRPr="00756B90">
                    <w:rPr>
                      <w:rFonts w:hint="eastAsia"/>
                      <w:sz w:val="27"/>
                      <w:szCs w:val="27"/>
                      <w:rtl/>
                      <w:lang w:bidi="fa-IR"/>
                    </w:rPr>
                    <w:t>ثاغورس</w:t>
                  </w:r>
                  <w:r w:rsidRPr="00756B90">
                    <w:rPr>
                      <w:sz w:val="27"/>
                      <w:szCs w:val="27"/>
                      <w:rtl/>
                      <w:lang w:bidi="fa-IR"/>
                    </w:rPr>
                    <w:t xml:space="preserve"> در همه مثلث ها برقرار است.</w:t>
                  </w:r>
                </w:p>
              </w:tc>
              <w:tc>
                <w:tcPr>
                  <w:tcW w:w="746" w:type="dxa"/>
                </w:tcPr>
                <w:p w14:paraId="1F65FE1D" w14:textId="77777777" w:rsidR="00B336DC" w:rsidRPr="00B63576" w:rsidRDefault="00B336DC" w:rsidP="00B336DC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646" w:type="dxa"/>
                </w:tcPr>
                <w:p w14:paraId="26D26A4A" w14:textId="77777777" w:rsidR="00B336DC" w:rsidRPr="00B63576" w:rsidRDefault="00B336DC" w:rsidP="00B336DC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B336DC" w:rsidRPr="00B63576" w14:paraId="53092D5C" w14:textId="77777777" w:rsidTr="00B336DC">
              <w:tc>
                <w:tcPr>
                  <w:tcW w:w="7805" w:type="dxa"/>
                </w:tcPr>
                <w:p w14:paraId="67DE2CCD" w14:textId="77777777" w:rsidR="00B336DC" w:rsidRPr="00130CC1" w:rsidRDefault="00B336DC" w:rsidP="00B336DC">
                  <w:pPr>
                    <w:rPr>
                      <w:sz w:val="27"/>
                      <w:szCs w:val="27"/>
                      <w:rtl/>
                      <w:lang w:bidi="fa-IR"/>
                    </w:rPr>
                  </w:pPr>
                  <w:r w:rsidRPr="00130CC1">
                    <w:rPr>
                      <w:sz w:val="27"/>
                      <w:szCs w:val="27"/>
                      <w:rtl/>
                      <w:lang w:bidi="fa-IR"/>
                    </w:rPr>
                    <w:t>اگر</w:t>
                  </w:r>
                  <w:r w:rsidRPr="00130CC1">
                    <w:rPr>
                      <w:rFonts w:hint="cs"/>
                      <w:sz w:val="27"/>
                      <w:szCs w:val="27"/>
                      <w:rtl/>
                      <w:lang w:bidi="fa-IR"/>
                    </w:rPr>
                    <w:t xml:space="preserve"> </w:t>
                  </w:r>
                  <w:r w:rsidRPr="00130CC1">
                    <w:rPr>
                      <w:sz w:val="27"/>
                      <w:szCs w:val="27"/>
                      <w:rtl/>
                      <w:lang w:bidi="fa-IR"/>
                    </w:rPr>
                    <w:t>سه زاو</w:t>
                  </w:r>
                  <w:r w:rsidRPr="00130CC1">
                    <w:rPr>
                      <w:rFonts w:hint="cs"/>
                      <w:sz w:val="27"/>
                      <w:szCs w:val="27"/>
                      <w:rtl/>
                      <w:lang w:bidi="fa-IR"/>
                    </w:rPr>
                    <w:t>ی</w:t>
                  </w:r>
                  <w:r w:rsidRPr="00130CC1">
                    <w:rPr>
                      <w:rFonts w:hint="eastAsia"/>
                      <w:sz w:val="27"/>
                      <w:szCs w:val="27"/>
                      <w:rtl/>
                      <w:lang w:bidi="fa-IR"/>
                    </w:rPr>
                    <w:t>ه</w:t>
                  </w:r>
                  <w:r w:rsidRPr="00130CC1">
                    <w:rPr>
                      <w:sz w:val="27"/>
                      <w:szCs w:val="27"/>
                      <w:rtl/>
                      <w:lang w:bidi="fa-IR"/>
                    </w:rPr>
                    <w:t xml:space="preserve"> از مثلث</w:t>
                  </w:r>
                  <w:r w:rsidRPr="00130CC1">
                    <w:rPr>
                      <w:rFonts w:hint="cs"/>
                      <w:sz w:val="27"/>
                      <w:szCs w:val="27"/>
                      <w:rtl/>
                      <w:lang w:bidi="fa-IR"/>
                    </w:rPr>
                    <w:t>ی</w:t>
                  </w:r>
                  <w:r w:rsidRPr="00130CC1">
                    <w:rPr>
                      <w:sz w:val="27"/>
                      <w:szCs w:val="27"/>
                      <w:rtl/>
                      <w:lang w:bidi="fa-IR"/>
                    </w:rPr>
                    <w:t xml:space="preserve"> با</w:t>
                  </w:r>
                  <w:r w:rsidRPr="00130CC1">
                    <w:rPr>
                      <w:rFonts w:hint="cs"/>
                      <w:sz w:val="27"/>
                      <w:szCs w:val="27"/>
                      <w:rtl/>
                      <w:lang w:bidi="fa-IR"/>
                    </w:rPr>
                    <w:t xml:space="preserve"> </w:t>
                  </w:r>
                  <w:r w:rsidRPr="00130CC1">
                    <w:rPr>
                      <w:sz w:val="27"/>
                      <w:szCs w:val="27"/>
                      <w:rtl/>
                      <w:lang w:bidi="fa-IR"/>
                    </w:rPr>
                    <w:t>سه زاو</w:t>
                  </w:r>
                  <w:r w:rsidRPr="00130CC1">
                    <w:rPr>
                      <w:rFonts w:hint="cs"/>
                      <w:sz w:val="27"/>
                      <w:szCs w:val="27"/>
                      <w:rtl/>
                      <w:lang w:bidi="fa-IR"/>
                    </w:rPr>
                    <w:t>ی</w:t>
                  </w:r>
                  <w:r w:rsidRPr="00130CC1">
                    <w:rPr>
                      <w:rFonts w:hint="eastAsia"/>
                      <w:sz w:val="27"/>
                      <w:szCs w:val="27"/>
                      <w:rtl/>
                      <w:lang w:bidi="fa-IR"/>
                    </w:rPr>
                    <w:t>ه</w:t>
                  </w:r>
                  <w:r w:rsidRPr="00130CC1">
                    <w:rPr>
                      <w:sz w:val="27"/>
                      <w:szCs w:val="27"/>
                      <w:rtl/>
                      <w:lang w:bidi="fa-IR"/>
                    </w:rPr>
                    <w:t xml:space="preserve"> از مثلث د</w:t>
                  </w:r>
                  <w:r w:rsidRPr="00130CC1">
                    <w:rPr>
                      <w:rFonts w:hint="cs"/>
                      <w:sz w:val="27"/>
                      <w:szCs w:val="27"/>
                      <w:rtl/>
                      <w:lang w:bidi="fa-IR"/>
                    </w:rPr>
                    <w:t>ی</w:t>
                  </w:r>
                  <w:r w:rsidRPr="00130CC1">
                    <w:rPr>
                      <w:rFonts w:hint="eastAsia"/>
                      <w:sz w:val="27"/>
                      <w:szCs w:val="27"/>
                      <w:rtl/>
                      <w:lang w:bidi="fa-IR"/>
                    </w:rPr>
                    <w:t>گر</w:t>
                  </w:r>
                  <w:r w:rsidRPr="00130CC1">
                    <w:rPr>
                      <w:sz w:val="27"/>
                      <w:szCs w:val="27"/>
                      <w:rtl/>
                      <w:lang w:bidi="fa-IR"/>
                    </w:rPr>
                    <w:t xml:space="preserve"> برابر باشند،</w:t>
                  </w:r>
                  <w:r w:rsidRPr="00130CC1">
                    <w:rPr>
                      <w:rFonts w:hint="cs"/>
                      <w:sz w:val="27"/>
                      <w:szCs w:val="27"/>
                      <w:rtl/>
                      <w:lang w:bidi="fa-IR"/>
                    </w:rPr>
                    <w:t xml:space="preserve"> </w:t>
                  </w:r>
                  <w:r w:rsidRPr="00130CC1">
                    <w:rPr>
                      <w:sz w:val="27"/>
                      <w:szCs w:val="27"/>
                      <w:rtl/>
                      <w:lang w:bidi="fa-IR"/>
                    </w:rPr>
                    <w:t>دو مثلث همنهشت اند.</w:t>
                  </w:r>
                </w:p>
              </w:tc>
              <w:tc>
                <w:tcPr>
                  <w:tcW w:w="746" w:type="dxa"/>
                </w:tcPr>
                <w:p w14:paraId="5169AF6E" w14:textId="77777777" w:rsidR="00B336DC" w:rsidRPr="00B63576" w:rsidRDefault="00B336DC" w:rsidP="00B336DC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646" w:type="dxa"/>
                </w:tcPr>
                <w:p w14:paraId="5E7BEB92" w14:textId="77777777" w:rsidR="00B336DC" w:rsidRPr="00B63576" w:rsidRDefault="00B336DC" w:rsidP="00B336DC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B336DC" w:rsidRPr="00B63576" w14:paraId="1426B255" w14:textId="77777777" w:rsidTr="00B336DC">
              <w:tc>
                <w:tcPr>
                  <w:tcW w:w="7805" w:type="dxa"/>
                </w:tcPr>
                <w:p w14:paraId="221DFCCA" w14:textId="77777777" w:rsidR="00B336DC" w:rsidRPr="00756B90" w:rsidRDefault="00B336DC" w:rsidP="00B336DC">
                  <w:pPr>
                    <w:rPr>
                      <w:sz w:val="27"/>
                      <w:szCs w:val="27"/>
                      <w:lang w:bidi="fa-IR"/>
                    </w:rPr>
                  </w:pPr>
                  <w:r w:rsidRPr="00756B90">
                    <w:rPr>
                      <w:rFonts w:hint="cs"/>
                      <w:sz w:val="27"/>
                      <w:szCs w:val="27"/>
                      <w:rtl/>
                      <w:lang w:bidi="fa-IR"/>
                    </w:rPr>
                    <w:t xml:space="preserve">یک مثلث را دوران می دهیم تا مثلث دوم ساخته شود. این دو مثلث هم نهشت اند. </w:t>
                  </w:r>
                </w:p>
              </w:tc>
              <w:tc>
                <w:tcPr>
                  <w:tcW w:w="746" w:type="dxa"/>
                </w:tcPr>
                <w:p w14:paraId="7377871B" w14:textId="77777777" w:rsidR="00B336DC" w:rsidRPr="00B63576" w:rsidRDefault="00B336DC" w:rsidP="00B336DC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646" w:type="dxa"/>
                </w:tcPr>
                <w:p w14:paraId="4B86F9B7" w14:textId="77777777" w:rsidR="00B336DC" w:rsidRPr="00B63576" w:rsidRDefault="00B336DC" w:rsidP="00B336DC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B336DC" w:rsidRPr="00B63576" w14:paraId="512C465D" w14:textId="77777777" w:rsidTr="00B336DC">
              <w:tc>
                <w:tcPr>
                  <w:tcW w:w="7805" w:type="dxa"/>
                </w:tcPr>
                <w:p w14:paraId="2B9419FB" w14:textId="1E8423C4" w:rsidR="00B336DC" w:rsidRPr="00B63576" w:rsidRDefault="00D57977" w:rsidP="00B336DC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D57977">
                    <w:rPr>
                      <w:sz w:val="27"/>
                      <w:szCs w:val="27"/>
                      <w:rtl/>
                    </w:rPr>
                    <w:t>اگر ضلع ها</w:t>
                  </w:r>
                  <w:r w:rsidRPr="00D57977">
                    <w:rPr>
                      <w:rFonts w:hint="cs"/>
                      <w:sz w:val="27"/>
                      <w:szCs w:val="27"/>
                      <w:rtl/>
                    </w:rPr>
                    <w:t>ی</w:t>
                  </w:r>
                  <w:r w:rsidRPr="00D57977">
                    <w:rPr>
                      <w:sz w:val="27"/>
                      <w:szCs w:val="27"/>
                      <w:rtl/>
                    </w:rPr>
                    <w:t xml:space="preserve"> دو </w:t>
                  </w:r>
                  <w:r w:rsidR="00D278FD">
                    <w:rPr>
                      <w:rFonts w:hint="cs"/>
                      <w:sz w:val="27"/>
                      <w:szCs w:val="27"/>
                      <w:rtl/>
                    </w:rPr>
                    <w:t>4</w:t>
                  </w:r>
                  <w:r w:rsidR="00D278FD">
                    <w:rPr>
                      <w:sz w:val="27"/>
                      <w:szCs w:val="27"/>
                    </w:rPr>
                    <w:t xml:space="preserve"> </w:t>
                  </w:r>
                  <w:r w:rsidR="00D278FD">
                    <w:rPr>
                      <w:rFonts w:hint="cs"/>
                      <w:sz w:val="27"/>
                      <w:szCs w:val="27"/>
                      <w:rtl/>
                    </w:rPr>
                    <w:t>ضلعی</w:t>
                  </w:r>
                  <w:r w:rsidRPr="00D57977">
                    <w:rPr>
                      <w:sz w:val="27"/>
                      <w:szCs w:val="27"/>
                      <w:rtl/>
                    </w:rPr>
                    <w:t xml:space="preserve"> با </w:t>
                  </w:r>
                  <w:r w:rsidRPr="00D57977">
                    <w:rPr>
                      <w:rFonts w:hint="cs"/>
                      <w:sz w:val="27"/>
                      <w:szCs w:val="27"/>
                      <w:rtl/>
                    </w:rPr>
                    <w:t>ی</w:t>
                  </w:r>
                  <w:r w:rsidRPr="00D57977">
                    <w:rPr>
                      <w:rFonts w:hint="eastAsia"/>
                      <w:sz w:val="27"/>
                      <w:szCs w:val="27"/>
                      <w:rtl/>
                    </w:rPr>
                    <w:t>کد</w:t>
                  </w:r>
                  <w:r w:rsidRPr="00D57977">
                    <w:rPr>
                      <w:rFonts w:hint="cs"/>
                      <w:sz w:val="27"/>
                      <w:szCs w:val="27"/>
                      <w:rtl/>
                    </w:rPr>
                    <w:t>ی</w:t>
                  </w:r>
                  <w:r w:rsidRPr="00D57977">
                    <w:rPr>
                      <w:rFonts w:hint="eastAsia"/>
                      <w:sz w:val="27"/>
                      <w:szCs w:val="27"/>
                      <w:rtl/>
                    </w:rPr>
                    <w:t>گر</w:t>
                  </w:r>
                  <w:r w:rsidRPr="00D57977">
                    <w:rPr>
                      <w:sz w:val="27"/>
                      <w:szCs w:val="27"/>
                      <w:rtl/>
                    </w:rPr>
                    <w:t xml:space="preserve"> مساو</w:t>
                  </w:r>
                  <w:r w:rsidRPr="00D57977">
                    <w:rPr>
                      <w:rFonts w:hint="cs"/>
                      <w:sz w:val="27"/>
                      <w:szCs w:val="27"/>
                      <w:rtl/>
                    </w:rPr>
                    <w:t>ی</w:t>
                  </w:r>
                  <w:r w:rsidRPr="00D57977">
                    <w:rPr>
                      <w:sz w:val="27"/>
                      <w:szCs w:val="27"/>
                      <w:rtl/>
                    </w:rPr>
                    <w:t xml:space="preserve"> باشند، آن دو شکل</w:t>
                  </w:r>
                  <w:r w:rsidRPr="00D57977">
                    <w:rPr>
                      <w:rFonts w:hint="cs"/>
                      <w:sz w:val="27"/>
                      <w:szCs w:val="27"/>
                      <w:rtl/>
                    </w:rPr>
                    <w:t xml:space="preserve"> </w:t>
                  </w:r>
                  <w:r w:rsidRPr="00D57977">
                    <w:rPr>
                      <w:sz w:val="27"/>
                      <w:szCs w:val="27"/>
                      <w:rtl/>
                    </w:rPr>
                    <w:t>حتماً هم نهشت اند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. </w:t>
                  </w:r>
                  <w:r w:rsidR="00B336DC"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746" w:type="dxa"/>
                </w:tcPr>
                <w:p w14:paraId="6BB58760" w14:textId="77777777" w:rsidR="00B336DC" w:rsidRPr="00B63576" w:rsidRDefault="00B336DC" w:rsidP="00B336DC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646" w:type="dxa"/>
                </w:tcPr>
                <w:p w14:paraId="2E175BDF" w14:textId="77777777" w:rsidR="00B336DC" w:rsidRPr="00B63576" w:rsidRDefault="00B336DC" w:rsidP="00B336DC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21AC8803" w14:textId="4541D18E" w:rsidR="00F42EC6" w:rsidRPr="008779DD" w:rsidRDefault="00F42EC6" w:rsidP="008E0325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72EAAEDB" w14:textId="6FCA7B7D" w:rsidR="00F42EC6" w:rsidRDefault="006339C7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30CC1" w:rsidRPr="00B63576" w14:paraId="26EC23D2" w14:textId="77777777" w:rsidTr="007117F3">
        <w:trPr>
          <w:trHeight w:val="2137"/>
        </w:trPr>
        <w:tc>
          <w:tcPr>
            <w:tcW w:w="616" w:type="dxa"/>
          </w:tcPr>
          <w:p w14:paraId="7C9EA725" w14:textId="77777777" w:rsidR="00130CC1" w:rsidRPr="00B63576" w:rsidRDefault="00130CC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A294A7C" w14:textId="18B16395" w:rsidR="00130CC1" w:rsidRDefault="000940CF" w:rsidP="00130CC1">
            <w:pPr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در هر شکل</w:t>
            </w:r>
            <w:r w:rsidR="00130CC1" w:rsidRPr="00130CC1">
              <w:rPr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اندازه </w:t>
            </w:r>
            <w:r w:rsidR="00B02FEF">
              <w:rPr>
                <w:rFonts w:hint="cs"/>
                <w:sz w:val="28"/>
                <w:szCs w:val="28"/>
                <w:rtl/>
              </w:rPr>
              <w:t xml:space="preserve">ی </w:t>
            </w:r>
            <w:r>
              <w:rPr>
                <w:rFonts w:hint="cs"/>
                <w:sz w:val="28"/>
                <w:szCs w:val="28"/>
                <w:rtl/>
              </w:rPr>
              <w:t>خواسته شده را</w:t>
            </w:r>
            <w:r w:rsidR="00130CC1" w:rsidRPr="00130CC1">
              <w:rPr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پیدا کنید</w:t>
            </w:r>
            <w:r w:rsidR="00130CC1" w:rsidRPr="00130CC1">
              <w:rPr>
                <w:sz w:val="28"/>
                <w:szCs w:val="28"/>
                <w:rtl/>
              </w:rPr>
              <w:t>.</w:t>
            </w:r>
            <w:r w:rsidR="00130CC1">
              <w:rPr>
                <w:noProof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0940CF" w14:paraId="42599C48" w14:textId="77777777" w:rsidTr="007117F3">
              <w:tc>
                <w:tcPr>
                  <w:tcW w:w="4593" w:type="dxa"/>
                </w:tcPr>
                <w:p w14:paraId="737D69EC" w14:textId="5A62D052" w:rsidR="000940CF" w:rsidRDefault="00807F65" w:rsidP="007117F3">
                  <w:pPr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20774D6E" wp14:editId="1D9458E9">
                            <wp:simplePos x="0" y="0"/>
                            <wp:positionH relativeFrom="column">
                              <wp:posOffset>5323</wp:posOffset>
                            </wp:positionH>
                            <wp:positionV relativeFrom="paragraph">
                              <wp:posOffset>41059</wp:posOffset>
                            </wp:positionV>
                            <wp:extent cx="1319530" cy="839479"/>
                            <wp:effectExtent l="0" t="19050" r="13970" b="0"/>
                            <wp:wrapNone/>
                            <wp:docPr id="38" name="Group 3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19530" cy="839479"/>
                                      <a:chOff x="193140" y="0"/>
                                      <a:chExt cx="1319731" cy="839770"/>
                                    </a:xfrm>
                                  </wpg:grpSpPr>
                                  <wps:wsp>
                                    <wps:cNvPr id="39" name="Right Triangle 39"/>
                                    <wps:cNvSpPr/>
                                    <wps:spPr>
                                      <a:xfrm>
                                        <a:off x="329885" y="0"/>
                                        <a:ext cx="1182986" cy="601188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Text Box 12"/>
                                    <wps:cNvSpPr txBox="1"/>
                                    <wps:spPr>
                                      <a:xfrm>
                                        <a:off x="863097" y="25275"/>
                                        <a:ext cx="364251" cy="4157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FF738B5" w14:textId="01D1D9F9" w:rsidR="00807F65" w:rsidRPr="00456741" w:rsidRDefault="00807F65" w:rsidP="00807F65">
                                          <w:pPr>
                                            <w:rPr>
                                              <w:b w:val="0"/>
                                              <w:bCs w:val="0"/>
                                              <w:i/>
                                              <w:iCs/>
                                            </w:rPr>
                                          </w:pPr>
                                          <w:r w:rsidRPr="00A57257">
                                            <w:rPr>
                                              <w:b w:val="0"/>
                                              <w:bCs w:val="0"/>
                                              <w:i/>
                                              <w:iCs/>
                                              <w:position w:val="-8"/>
                                            </w:rPr>
                                            <w:object w:dxaOrig="420" w:dyaOrig="400" w14:anchorId="1E6F5406">
                                              <v:shapetype id="_x0000_t75" coordsize="21600,21600" o:spt="75" o:preferrelative="t" path="m@4@5l@4@11@9@11@9@5xe" filled="f" stroked="f">
                                                <v:stroke joinstyle="miter"/>
                                                <v:formulas>
                                                  <v:f eqn="if lineDrawn pixelLineWidth 0"/>
                                                  <v:f eqn="sum @0 1 0"/>
                                                  <v:f eqn="sum 0 0 @1"/>
                                                  <v:f eqn="prod @2 1 2"/>
                                                  <v:f eqn="prod @3 21600 pixelWidth"/>
                                                  <v:f eqn="prod @3 21600 pixelHeight"/>
                                                  <v:f eqn="sum @0 0 1"/>
                                                  <v:f eqn="prod @6 1 2"/>
                                                  <v:f eqn="prod @7 21600 pixelWidth"/>
                                                  <v:f eqn="sum @8 21600 0"/>
                                                  <v:f eqn="prod @7 21600 pixelHeight"/>
                                                  <v:f eqn="sum @10 21600 0"/>
                                                </v:formulas>
                                                <v:path o:extrusionok="f" gradientshapeok="t" o:connecttype="rect"/>
                                                <o:lock v:ext="edit" aspectratio="t"/>
                                              </v:shapetype>
                                              <v:shape id="_x0000_i1026" type="#_x0000_t75" style="width:18.2pt;height:17.4pt" o:ole="">
                                                <v:imagedata r:id="rId8" o:title=""/>
                                              </v:shape>
                                              <o:OLEObject Type="Embed" ProgID="Equation.DSMT4" ShapeID="_x0000_i1026" DrawAspect="Content" ObjectID="_1786420224" r:id="rId9"/>
                                            </w:object>
                                          </w:r>
                                          <w:r w:rsidRPr="00456741">
                                            <w:rPr>
                                              <w:i/>
                                              <w:iCs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Text Box 12"/>
                                    <wps:cNvSpPr txBox="1"/>
                                    <wps:spPr>
                                      <a:xfrm>
                                        <a:off x="193140" y="154879"/>
                                        <a:ext cx="170844" cy="4157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963304F" w14:textId="77777777" w:rsidR="00807F65" w:rsidRPr="00A57257" w:rsidRDefault="00807F65" w:rsidP="00807F65">
                                          <w:pPr>
                                            <w:rPr>
                                              <w:b w:val="0"/>
                                              <w:bCs w:val="0"/>
                                              <w:rtl/>
                                            </w:rPr>
                                          </w:pPr>
                                          <w:r w:rsidRPr="00A57257">
                                            <w:rPr>
                                              <w:rFonts w:hint="cs"/>
                                              <w:b w:val="0"/>
                                              <w:bCs w:val="0"/>
                                              <w:rtl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Text Box 12"/>
                                    <wps:cNvSpPr txBox="1"/>
                                    <wps:spPr>
                                      <a:xfrm>
                                        <a:off x="694322" y="538404"/>
                                        <a:ext cx="364251" cy="3013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7D1D10F" w14:textId="32349AC9" w:rsidR="00807F65" w:rsidRPr="00A57257" w:rsidRDefault="00807F65" w:rsidP="00807F65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  <w:lang w:bidi="fa-IR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Rectangle 48"/>
                                    <wps:cNvSpPr/>
                                    <wps:spPr>
                                      <a:xfrm>
                                        <a:off x="328942" y="520197"/>
                                        <a:ext cx="83556" cy="835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0774D6E" id="Group 38" o:spid="_x0000_s1026" style="position:absolute;margin-left:.4pt;margin-top:3.25pt;width:103.9pt;height:66.1pt;z-index:251668480;mso-width-relative:margin;mso-height-relative:margin" coordorigin="1931" coordsize="13197,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"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Right Triangle 39" o:spid="_x0000_s1027" type="#_x0000_t6" style="position:absolute;left:3298;width:11830;height:6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" filled="f" strokecolor="black [3213]" strokeweight="2.25pt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2" o:spid="_x0000_s1028" type="#_x0000_t202" style="position:absolute;left:8630;top:252;width:3643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2FF738B5" w14:textId="01D1D9F9" w:rsidR="00807F65" w:rsidRPr="00456741" w:rsidRDefault="00807F65" w:rsidP="00807F65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A57257"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position w:val="-8"/>
                                      </w:rPr>
                                      <w:object w:dxaOrig="420" w:dyaOrig="400" w14:anchorId="1E6F5406">
                                        <v:shape id="_x0000_i1043" type="#_x0000_t75" style="width:18.15pt;height:17.25pt" o:ole="">
                                          <v:imagedata r:id="rId10" o:title=""/>
                                        </v:shape>
                                        <o:OLEObject Type="Embed" ProgID="Equation.DSMT4" ShapeID="_x0000_i1043" DrawAspect="Content" ObjectID="_1786342243" r:id="rId11"/>
                                      </w:object>
                                    </w:r>
                                    <w:r w:rsidRPr="00456741">
                                      <w:rPr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29" type="#_x0000_t202" style="position:absolute;left:1931;top:1548;width:1708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5963304F" w14:textId="77777777" w:rsidR="00807F65" w:rsidRPr="00A57257" w:rsidRDefault="00807F65" w:rsidP="00807F65">
                                    <w:pPr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</w:rPr>
                                    </w:pPr>
                                    <w:r w:rsidRPr="00A57257"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0" type="#_x0000_t202" style="position:absolute;left:6943;top:5384;width:3642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57D1D10F" w14:textId="32349AC9" w:rsidR="00807F65" w:rsidRPr="00A57257" w:rsidRDefault="00807F65" w:rsidP="00807F65">
                                    <w:pP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  <w:lang w:bidi="fa-IR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rect id="Rectangle 48" o:spid="_x0000_s1031" style="position:absolute;left:3289;top:5201;width:835;height: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6Ba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" filled="f" strokecolor="black [3213]" strokeweight="2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594" w:type="dxa"/>
                </w:tcPr>
                <w:p w14:paraId="2D557441" w14:textId="604D524C" w:rsidR="000940CF" w:rsidRDefault="00807F65" w:rsidP="000940CF">
                  <w:pPr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187DD0D8" wp14:editId="054165D8">
                            <wp:simplePos x="0" y="0"/>
                            <wp:positionH relativeFrom="column">
                              <wp:posOffset>84763</wp:posOffset>
                            </wp:positionH>
                            <wp:positionV relativeFrom="paragraph">
                              <wp:posOffset>40333</wp:posOffset>
                            </wp:positionV>
                            <wp:extent cx="1284617" cy="820475"/>
                            <wp:effectExtent l="0" t="0" r="10795" b="0"/>
                            <wp:wrapNone/>
                            <wp:docPr id="31" name="Group 3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84617" cy="820475"/>
                                      <a:chOff x="-25778" y="222954"/>
                                      <a:chExt cx="1285267" cy="820708"/>
                                    </a:xfrm>
                                  </wpg:grpSpPr>
                                  <wps:wsp>
                                    <wps:cNvPr id="32" name="Right Triangle 32"/>
                                    <wps:cNvSpPr/>
                                    <wps:spPr>
                                      <a:xfrm rot="10800000">
                                        <a:off x="75324" y="240454"/>
                                        <a:ext cx="1182714" cy="601006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Text Box 12"/>
                                    <wps:cNvSpPr txBox="1"/>
                                    <wps:spPr>
                                      <a:xfrm>
                                        <a:off x="573261" y="789266"/>
                                        <a:ext cx="206817" cy="2543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A5B269F" w14:textId="5960968B" w:rsidR="00807F65" w:rsidRPr="00486A00" w:rsidRDefault="00807F65" w:rsidP="00807F65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Text Box 12"/>
                                    <wps:cNvSpPr txBox="1"/>
                                    <wps:spPr>
                                      <a:xfrm>
                                        <a:off x="-25778" y="387973"/>
                                        <a:ext cx="170805" cy="2514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81E0CB1" w14:textId="362C192B" w:rsidR="00807F65" w:rsidRPr="00A57257" w:rsidRDefault="00807F65" w:rsidP="00807F65">
                                          <w:pPr>
                                            <w:rPr>
                                              <w:b w:val="0"/>
                                              <w:bCs w:val="0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 w:val="0"/>
                                              <w:bCs w:val="0"/>
                                              <w:rtl/>
                                              <w:lang w:bidi="fa-IR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Text Box 12"/>
                                    <wps:cNvSpPr txBox="1"/>
                                    <wps:spPr>
                                      <a:xfrm>
                                        <a:off x="502588" y="318446"/>
                                        <a:ext cx="364167" cy="267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E259B86" w14:textId="77777777" w:rsidR="00807F65" w:rsidRPr="00486A00" w:rsidRDefault="00807F65" w:rsidP="00807F65">
                                          <w:pPr>
                                            <w:rPr>
                                              <w:rFonts w:asciiTheme="majorBidi" w:hAnsiTheme="majorBidi"/>
                                              <w:b w:val="0"/>
                                              <w:bCs w:val="0"/>
                                            </w:rPr>
                                          </w:pPr>
                                          <w:r w:rsidRPr="00486A00">
                                            <w:rPr>
                                              <w:rFonts w:asciiTheme="majorBidi" w:hAnsiTheme="majorBidi"/>
                                              <w:b w:val="0"/>
                                              <w:bCs w:val="0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/>
                                    <wps:spPr>
                                      <a:xfrm>
                                        <a:off x="98756" y="242668"/>
                                        <a:ext cx="1160733" cy="6163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6635" y="222954"/>
                                        <a:ext cx="80510" cy="1308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87DD0D8" id="Group 31" o:spid="_x0000_s1032" style="position:absolute;margin-left:6.65pt;margin-top:3.2pt;width:101.15pt;height:64.6pt;z-index:251666432;mso-width-relative:margin;mso-height-relative:margin" coordorigin="-257,2229" coordsize="12852,8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">
                            <v:shape id="Right Triangle 32" o:spid="_x0000_s1033" type="#_x0000_t6" style="position:absolute;left:753;top:2404;width:11827;height:60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" filled="f" strokecolor="black [3213]" strokeweight="2.25pt"/>
                            <v:shape id="Text Box 12" o:spid="_x0000_s1034" type="#_x0000_t202" style="position:absolute;left:5732;top:7892;width:2068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0A5B269F" w14:textId="5960968B" w:rsidR="00807F65" w:rsidRPr="00486A00" w:rsidRDefault="00807F65" w:rsidP="00807F65">
                                    <w:pP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5" type="#_x0000_t202" style="position:absolute;left:-257;top:3879;width:170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81E0CB1" w14:textId="362C192B" w:rsidR="00807F65" w:rsidRPr="00A57257" w:rsidRDefault="00807F65" w:rsidP="00807F65">
                                    <w:pPr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6" type="#_x0000_t202" style="position:absolute;left:5025;top:3184;width:364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6E259B86" w14:textId="77777777" w:rsidR="00807F65" w:rsidRPr="00486A00" w:rsidRDefault="00807F65" w:rsidP="00807F65">
                                    <w:pPr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</w:pPr>
                                    <w:r w:rsidRPr="00486A00"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rect id="Rectangle 36" o:spid="_x0000_s1037" style="position:absolute;left:987;top:2426;width:11607;height:6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" filled="f" strokecolor="black [3213]" strokeweight="2.25pt"/>
                            <v:rect id="Rectangle 37" o:spid="_x0000_s1038" style="position:absolute;left:66;top:2229;width:805;height:1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" fillcolor="white [3212]" stroked="f" strokeweight="2pt"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6D7F233C" w14:textId="141957D5" w:rsidR="00130CC1" w:rsidRPr="00D05223" w:rsidRDefault="00130CC1" w:rsidP="00130CC1">
            <w:pPr>
              <w:rPr>
                <w:sz w:val="36"/>
                <w:szCs w:val="3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4177AB1C" w14:textId="6B8AFAF1" w:rsidR="00130CC1" w:rsidRDefault="007117F3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C61699" w:rsidRPr="00B63576" w14:paraId="224529AC" w14:textId="77777777" w:rsidTr="000F2EAA">
        <w:trPr>
          <w:trHeight w:val="1273"/>
        </w:trPr>
        <w:tc>
          <w:tcPr>
            <w:tcW w:w="616" w:type="dxa"/>
          </w:tcPr>
          <w:p w14:paraId="5EFE7BDC" w14:textId="77777777" w:rsidR="00C61699" w:rsidRPr="00B63576" w:rsidRDefault="00C6169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A561BCA" w14:textId="2B4B54C1" w:rsidR="00C61699" w:rsidRPr="007A0569" w:rsidRDefault="007A0569" w:rsidP="00130CC1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1DF86A0" wp14:editId="66F2967B">
                      <wp:simplePos x="0" y="0"/>
                      <wp:positionH relativeFrom="column">
                        <wp:posOffset>397321</wp:posOffset>
                      </wp:positionH>
                      <wp:positionV relativeFrom="paragraph">
                        <wp:posOffset>72836</wp:posOffset>
                      </wp:positionV>
                      <wp:extent cx="1033845" cy="884549"/>
                      <wp:effectExtent l="133350" t="1905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3845" cy="884549"/>
                                <a:chOff x="0" y="-52943"/>
                                <a:chExt cx="1180486" cy="1010387"/>
                              </a:xfrm>
                            </wpg:grpSpPr>
                            <wps:wsp>
                              <wps:cNvPr id="24" name="Text Box 12"/>
                              <wps:cNvSpPr txBox="1"/>
                              <wps:spPr>
                                <a:xfrm>
                                  <a:off x="327440" y="504008"/>
                                  <a:ext cx="497564" cy="332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87141E" w14:textId="77777777" w:rsidR="007A0569" w:rsidRPr="00F754BA" w:rsidRDefault="007A0569" w:rsidP="007A0569">
                                    <w:pPr>
                                      <w:rPr>
                                        <w:b w:val="0"/>
                                        <w:bCs w:val="0"/>
                                        <w:rtl/>
                                      </w:rPr>
                                    </w:pPr>
                                    <w:r w:rsidRPr="00F754BA"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12"/>
                              <wps:cNvSpPr txBox="1"/>
                              <wps:spPr>
                                <a:xfrm>
                                  <a:off x="192426" y="-52943"/>
                                  <a:ext cx="170818" cy="415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41BB0F8" w14:textId="77777777" w:rsidR="007A0569" w:rsidRPr="00A57257" w:rsidRDefault="007A0569" w:rsidP="007A0569">
                                    <w:pPr>
                                      <w:rPr>
                                        <w:b w:val="0"/>
                                        <w:bCs w:val="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12"/>
                              <wps:cNvSpPr txBox="1"/>
                              <wps:spPr>
                                <a:xfrm>
                                  <a:off x="945046" y="-24495"/>
                                  <a:ext cx="235440" cy="312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561046A" w14:textId="77777777" w:rsidR="007A0569" w:rsidRPr="00F754BA" w:rsidRDefault="007A0569" w:rsidP="007A0569">
                                    <w:pPr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</w:pPr>
                                    <w:r w:rsidRPr="00F754BA"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ight Triangle 30"/>
                              <wps:cNvSpPr/>
                              <wps:spPr>
                                <a:xfrm rot="8638690">
                                  <a:off x="0" y="198065"/>
                                  <a:ext cx="1058742" cy="759379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DF86A0" id="Group 23" o:spid="_x0000_s1039" style="position:absolute;left:0;text-align:left;margin-left:31.3pt;margin-top:5.75pt;width:81.4pt;height:69.65pt;z-index:251664384;mso-width-relative:margin;mso-height-relative:margin" coordorigin=",-529" coordsize="11804,10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">
                      <v:shape id="Text Box 12" o:spid="_x0000_s1040" type="#_x0000_t202" style="position:absolute;left:3274;top:5040;width:4976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6787141E" w14:textId="77777777" w:rsidR="007A0569" w:rsidRPr="00F754BA" w:rsidRDefault="007A0569" w:rsidP="007A0569">
                              <w:pPr>
                                <w:rPr>
                                  <w:rFonts w:hint="cs"/>
                                  <w:b w:val="0"/>
                                  <w:bCs w:val="0"/>
                                  <w:rtl/>
                                </w:rPr>
                              </w:pPr>
                              <w:r w:rsidRPr="00F754BA">
                                <w:rPr>
                                  <w:rFonts w:hint="cs"/>
                                  <w:b w:val="0"/>
                                  <w:bCs w:val="0"/>
                                  <w:rtl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12" o:spid="_x0000_s1041" type="#_x0000_t202" style="position:absolute;left:1924;top:-529;width:1708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441BB0F8" w14:textId="77777777" w:rsidR="007A0569" w:rsidRPr="00A57257" w:rsidRDefault="007A0569" w:rsidP="007A0569">
                              <w:pPr>
                                <w:rPr>
                                  <w:rFonts w:hint="cs"/>
                                  <w:b w:val="0"/>
                                  <w:bCs w:val="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 w:val="0"/>
                                  <w:bCs w:val="0"/>
                                  <w:rtl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2" o:spid="_x0000_s1042" type="#_x0000_t202" style="position:absolute;left:9450;top:-244;width:2354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7561046A" w14:textId="77777777" w:rsidR="007A0569" w:rsidRPr="00F754BA" w:rsidRDefault="007A0569" w:rsidP="007A0569">
                              <w:pPr>
                                <w:rPr>
                                  <w:rFonts w:asciiTheme="majorBidi" w:hAnsiTheme="majorBidi"/>
                                  <w:b w:val="0"/>
                                  <w:bCs w:val="0"/>
                                </w:rPr>
                              </w:pPr>
                              <w:r w:rsidRPr="00F754BA">
                                <w:rPr>
                                  <w:rFonts w:asciiTheme="majorBidi" w:hAnsiTheme="majorBidi"/>
                                  <w:b w:val="0"/>
                                  <w:bCs w:val="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Right Triangle 30" o:spid="_x0000_s1043" type="#_x0000_t6" style="position:absolute;top:1980;width:10587;height:7594;rotation:94357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" filled="f" strokecolor="black [3213]" strokeweight="2.25pt"/>
                    </v:group>
                  </w:pict>
                </mc:Fallback>
              </mc:AlternateContent>
            </w:r>
            <w:r w:rsidRPr="007A0569">
              <w:rPr>
                <w:rFonts w:ascii="Vazirmatn" w:hAnsi="Vazirmatn" w:hint="cs"/>
                <w:sz w:val="28"/>
                <w:szCs w:val="28"/>
                <w:rtl/>
              </w:rPr>
              <w:t>قائم الزاویه بودن مثلث مقابل را بررسی کنید.</w:t>
            </w:r>
            <w:r>
              <w:rPr>
                <w:rFonts w:hint="cs"/>
                <w:noProof/>
                <w:rtl/>
              </w:rPr>
              <w:t xml:space="preserve"> </w:t>
            </w:r>
          </w:p>
          <w:p w14:paraId="1986FCF8" w14:textId="316C2DF9" w:rsidR="00C61699" w:rsidRDefault="00C61699" w:rsidP="00130CC1">
            <w:pPr>
              <w:rPr>
                <w:noProof/>
                <w:rtl/>
              </w:rPr>
            </w:pPr>
          </w:p>
          <w:p w14:paraId="63E2A28D" w14:textId="6AA38178" w:rsidR="00C61699" w:rsidRPr="00C61699" w:rsidRDefault="00C61699" w:rsidP="00130CC1">
            <w:pPr>
              <w:rPr>
                <w:noProof/>
                <w:sz w:val="2"/>
                <w:szCs w:val="2"/>
              </w:rPr>
            </w:pPr>
          </w:p>
        </w:tc>
        <w:tc>
          <w:tcPr>
            <w:tcW w:w="609" w:type="dxa"/>
            <w:vAlign w:val="center"/>
          </w:tcPr>
          <w:p w14:paraId="0882F030" w14:textId="119CC9E5" w:rsidR="00C61699" w:rsidRDefault="0012776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05223" w:rsidRPr="00B63576" w14:paraId="590B26A0" w14:textId="77777777" w:rsidTr="00C61699">
        <w:trPr>
          <w:trHeight w:val="2398"/>
        </w:trPr>
        <w:tc>
          <w:tcPr>
            <w:tcW w:w="616" w:type="dxa"/>
          </w:tcPr>
          <w:p w14:paraId="22D9BF3E" w14:textId="77777777" w:rsidR="00D05223" w:rsidRPr="00B63576" w:rsidRDefault="00D0522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5F2F05A" w14:textId="45542F71" w:rsidR="00D05223" w:rsidRPr="00C61699" w:rsidRDefault="00686356" w:rsidP="00130CC1">
            <w:pPr>
              <w:rPr>
                <w:noProof/>
                <w:sz w:val="28"/>
                <w:szCs w:val="28"/>
                <w:rtl/>
              </w:rPr>
            </w:pPr>
            <w:r w:rsidRPr="00C61699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E0B8D2B" wp14:editId="3B84788D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41275</wp:posOffset>
                  </wp:positionV>
                  <wp:extent cx="2476500" cy="987693"/>
                  <wp:effectExtent l="0" t="0" r="0" b="317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014" cy="98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699" w:rsidRPr="00C61699">
              <w:rPr>
                <w:rFonts w:hint="cs"/>
                <w:noProof/>
                <w:sz w:val="28"/>
                <w:szCs w:val="28"/>
                <w:rtl/>
              </w:rPr>
              <w:t>شکل های روبرو</w:t>
            </w:r>
            <w:r w:rsidR="00D05223" w:rsidRPr="00C61699">
              <w:rPr>
                <w:noProof/>
                <w:sz w:val="28"/>
                <w:szCs w:val="28"/>
                <w:rtl/>
              </w:rPr>
              <w:t xml:space="preserve"> همنهشت هستند.</w:t>
            </w:r>
          </w:p>
          <w:p w14:paraId="3647F6E9" w14:textId="01BB23C4" w:rsidR="00686356" w:rsidRDefault="00686356" w:rsidP="00130CC1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686356">
              <w:rPr>
                <w:rFonts w:hint="cs"/>
                <w:noProof/>
                <w:sz w:val="28"/>
                <w:szCs w:val="28"/>
                <w:rtl/>
              </w:rPr>
              <w:t xml:space="preserve">الف) </w:t>
            </w:r>
            <w:r>
              <w:rPr>
                <w:rFonts w:hint="cs"/>
                <w:noProof/>
                <w:sz w:val="28"/>
                <w:szCs w:val="28"/>
                <w:rtl/>
              </w:rPr>
              <w:t xml:space="preserve">مقدار </w:t>
            </w:r>
            <w:r>
              <w:rPr>
                <w:noProof/>
                <w:sz w:val="28"/>
                <w:szCs w:val="28"/>
              </w:rPr>
              <w:t>y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را به دست آورید.</w:t>
            </w:r>
          </w:p>
          <w:p w14:paraId="39D235E6" w14:textId="506A8FEC" w:rsidR="00686356" w:rsidRDefault="00686356" w:rsidP="00130CC1">
            <w:pPr>
              <w:rPr>
                <w:noProof/>
                <w:sz w:val="28"/>
                <w:szCs w:val="28"/>
                <w:rtl/>
                <w:lang w:bidi="fa-IR"/>
              </w:rPr>
            </w:pPr>
          </w:p>
          <w:p w14:paraId="2309A8E2" w14:textId="44A0B2FA" w:rsidR="00686356" w:rsidRDefault="00686356" w:rsidP="00130CC1">
            <w:pPr>
              <w:rPr>
                <w:noProof/>
                <w:sz w:val="28"/>
                <w:szCs w:val="28"/>
                <w:rtl/>
                <w:lang w:bidi="fa-IR"/>
              </w:rPr>
            </w:pPr>
          </w:p>
          <w:p w14:paraId="56171FC9" w14:textId="19FF83A9" w:rsidR="00D05223" w:rsidRDefault="00686356" w:rsidP="00686356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ب) اندازه هر یک از موارد </w:t>
            </w:r>
            <w:r w:rsidR="00C61699">
              <w:rPr>
                <w:rFonts w:hint="cs"/>
                <w:noProof/>
                <w:sz w:val="28"/>
                <w:szCs w:val="28"/>
                <w:rtl/>
                <w:lang w:bidi="fa-IR"/>
              </w:rPr>
              <w:t>روبرو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را بنویسید.       </w:t>
            </w:r>
            <w:r w:rsidRPr="00D05223">
              <w:rPr>
                <w:noProof/>
              </w:rPr>
              <w:t xml:space="preserve"> </w:t>
            </w:r>
            <w:r>
              <w:rPr>
                <w:noProof/>
              </w:rPr>
              <w:t xml:space="preserve">                </w:t>
            </w:r>
            <w:r w:rsidR="005435BF"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C61699" w:rsidRPr="00C61699">
              <w:rPr>
                <w:noProof/>
                <w:position w:val="-6"/>
              </w:rPr>
              <w:object w:dxaOrig="1280" w:dyaOrig="340" w14:anchorId="427768E6">
                <v:shape id="_x0000_i1027" type="#_x0000_t75" style="width:85.25pt;height:23.15pt" o:ole="">
                  <v:imagedata r:id="rId13" o:title=""/>
                </v:shape>
                <o:OLEObject Type="Embed" ProgID="Equation.DSMT4" ShapeID="_x0000_i1027" DrawAspect="Content" ObjectID="_1786420222" r:id="rId14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C61699" w:rsidRPr="00C61699">
              <w:rPr>
                <w:noProof/>
                <w:position w:val="-6"/>
              </w:rPr>
              <w:object w:dxaOrig="1100" w:dyaOrig="340" w14:anchorId="7CDB63CD">
                <v:shape id="_x0000_i1028" type="#_x0000_t75" style="width:72.85pt;height:23.15pt" o:ole="">
                  <v:imagedata r:id="rId15" o:title=""/>
                </v:shape>
                <o:OLEObject Type="Embed" ProgID="Equation.DSMT4" ShapeID="_x0000_i1028" DrawAspect="Content" ObjectID="_1786420223" r:id="rId16"/>
              </w:object>
            </w:r>
            <w:r>
              <w:rPr>
                <w:rFonts w:hint="cs"/>
                <w:noProof/>
                <w:rtl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 xml:space="preserve">  </w:t>
            </w:r>
          </w:p>
          <w:p w14:paraId="168A857E" w14:textId="01708E7E" w:rsidR="00686356" w:rsidRPr="00C61699" w:rsidRDefault="00686356" w:rsidP="00686356">
            <w:pPr>
              <w:rPr>
                <w:noProof/>
                <w:sz w:val="14"/>
                <w:szCs w:val="14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B2FEFB0" w14:textId="2E1CD6B6" w:rsidR="00D05223" w:rsidRDefault="0068635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0F2EAA" w:rsidRPr="00B63576" w14:paraId="0DF85CAE" w14:textId="77777777" w:rsidTr="000F2EAA">
        <w:trPr>
          <w:trHeight w:val="1044"/>
        </w:trPr>
        <w:tc>
          <w:tcPr>
            <w:tcW w:w="616" w:type="dxa"/>
          </w:tcPr>
          <w:p w14:paraId="13267BE8" w14:textId="77777777" w:rsidR="000F2EAA" w:rsidRPr="00B63576" w:rsidRDefault="000F2EAA" w:rsidP="000F2E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PlainTable5"/>
              <w:tblpPr w:leftFromText="180" w:rightFromText="180" w:vertAnchor="text" w:horzAnchor="margin" w:tblpY="46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110"/>
              <w:gridCol w:w="3829"/>
            </w:tblGrid>
            <w:tr w:rsidR="00B336DC" w14:paraId="67AE178A" w14:textId="77777777" w:rsidTr="00B336DC">
              <w:tc>
                <w:tcPr>
                  <w:tcW w:w="4110" w:type="dxa"/>
                </w:tcPr>
                <w:p w14:paraId="0ACD1301" w14:textId="0FEFC05A" w:rsidR="00B336DC" w:rsidRDefault="00B336DC" w:rsidP="00B336DC">
                  <w:pPr>
                    <w:jc w:val="right"/>
                    <w:rPr>
                      <w:rFonts w:cs="Sakkal Majalla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9A98885" wp14:editId="24742555">
                            <wp:simplePos x="0" y="0"/>
                            <wp:positionH relativeFrom="column">
                              <wp:posOffset>842819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16378" cy="105294"/>
                            <wp:effectExtent l="0" t="0" r="17145" b="28575"/>
                            <wp:wrapNone/>
                            <wp:docPr id="22" name="Rectangle: Rounded Corners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378" cy="10529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7E4028EA" id="Rectangle: Rounded Corners 22" o:spid="_x0000_s1026" style="position:absolute;left:0;text-align:left;margin-left:66.35pt;margin-top:2.35pt;width:9.15pt;height: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" fillcolor="white [3212]" strokecolor="white [3212]" strokeweight="2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43E89A07" wp14:editId="370688DD">
                        <wp:extent cx="1179945" cy="616154"/>
                        <wp:effectExtent l="0" t="0" r="127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8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130" cy="636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9" w:type="dxa"/>
                </w:tcPr>
                <w:p w14:paraId="785ECB67" w14:textId="22144B46" w:rsidR="00B336DC" w:rsidRDefault="00B336DC" w:rsidP="00B336DC">
                  <w:pPr>
                    <w:jc w:val="right"/>
                    <w:rPr>
                      <w:rFonts w:cs="Sakkal Majalla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g">
                        <w:drawing>
                          <wp:inline distT="0" distB="0" distL="0" distR="0" wp14:anchorId="7F988ABA" wp14:editId="1D6ACA1C">
                            <wp:extent cx="898525" cy="638699"/>
                            <wp:effectExtent l="0" t="0" r="0" b="9525"/>
                            <wp:docPr id="27" name="Group 2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98525" cy="638699"/>
                                      <a:chOff x="0" y="0"/>
                                      <a:chExt cx="898525" cy="638699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5" name="Picture 2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biLevel thresh="75000"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0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40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5400000" flipV="1">
                                        <a:off x="133350" y="-133350"/>
                                        <a:ext cx="631825" cy="8985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26" name="Rectangle 26"/>
                                    <wps:cNvSpPr/>
                                    <wps:spPr>
                                      <a:xfrm>
                                        <a:off x="101530" y="571710"/>
                                        <a:ext cx="77037" cy="6698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20F5EA5" id="Group 27" o:spid="_x0000_s1026" style="width:70.75pt;height:50.3pt;mso-position-horizontal-relative:char;mso-position-vertical-relative:line" coordsize="8985,6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">
                            <v:shape id="Picture 25" o:spid="_x0000_s1027" type="#_x0000_t75" style="position:absolute;left:1334;top:-1334;width:6318;height:89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">
                              <v:imagedata r:id="rId22" o:title="" grayscale="t" bilevel="t"/>
                            </v:shape>
                            <v:rect id="Rectangle 26" o:spid="_x0000_s1028" style="position:absolute;left:1015;top:5717;width:77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" fillcolor="white [3212]" stroked="f" strokeweight="2pt"/>
                            <w10:wrap anchorx="pag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7B66BA81" w14:textId="238A6920" w:rsidR="00B336DC" w:rsidRPr="00B336DC" w:rsidRDefault="000F2EAA" w:rsidP="00B336DC">
            <w:pPr>
              <w:jc w:val="both"/>
              <w:rPr>
                <w:rFonts w:cs="Sakkal Majalla"/>
                <w:noProof/>
                <w:sz w:val="28"/>
                <w:szCs w:val="28"/>
              </w:rPr>
            </w:pPr>
            <w:r w:rsidRPr="000F2EAA">
              <w:rPr>
                <w:noProof/>
                <w:sz w:val="28"/>
                <w:szCs w:val="28"/>
                <w:rtl/>
              </w:rPr>
              <w:t xml:space="preserve">در </w:t>
            </w:r>
            <w:r>
              <w:rPr>
                <w:rFonts w:hint="cs"/>
                <w:noProof/>
                <w:sz w:val="28"/>
                <w:szCs w:val="28"/>
                <w:rtl/>
              </w:rPr>
              <w:t xml:space="preserve">شکل های </w:t>
            </w:r>
            <w:r w:rsidR="00B336DC">
              <w:rPr>
                <w:rFonts w:hint="cs"/>
                <w:noProof/>
                <w:sz w:val="28"/>
                <w:szCs w:val="28"/>
                <w:rtl/>
              </w:rPr>
              <w:t>زیر</w:t>
            </w:r>
            <w:r w:rsidRPr="000F2EAA">
              <w:rPr>
                <w:noProof/>
                <w:sz w:val="28"/>
                <w:szCs w:val="28"/>
                <w:rtl/>
              </w:rPr>
              <w:t xml:space="preserve"> بعض</w:t>
            </w:r>
            <w:r w:rsidRPr="000F2EAA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0F2EAA">
              <w:rPr>
                <w:noProof/>
                <w:sz w:val="28"/>
                <w:szCs w:val="28"/>
                <w:rtl/>
              </w:rPr>
              <w:t xml:space="preserve"> از </w:t>
            </w:r>
            <w:r>
              <w:rPr>
                <w:rFonts w:hint="cs"/>
                <w:noProof/>
                <w:sz w:val="28"/>
                <w:szCs w:val="28"/>
                <w:rtl/>
              </w:rPr>
              <w:t>اجزای</w:t>
            </w:r>
            <w:r w:rsidRPr="000F2EAA">
              <w:rPr>
                <w:noProof/>
                <w:sz w:val="28"/>
                <w:szCs w:val="28"/>
                <w:rtl/>
              </w:rPr>
              <w:t xml:space="preserve"> مساو</w:t>
            </w:r>
            <w:r w:rsidRPr="000F2EAA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0F2EAA">
              <w:rPr>
                <w:noProof/>
                <w:sz w:val="28"/>
                <w:szCs w:val="28"/>
                <w:rtl/>
              </w:rPr>
              <w:t xml:space="preserve"> مشخص شده اند.</w:t>
            </w:r>
            <w:r>
              <w:rPr>
                <w:rFonts w:hint="cs"/>
                <w:noProof/>
                <w:sz w:val="28"/>
                <w:szCs w:val="28"/>
                <w:rtl/>
              </w:rPr>
              <w:t xml:space="preserve"> </w:t>
            </w:r>
            <w:r w:rsidR="00B336DC">
              <w:rPr>
                <w:rFonts w:hint="cs"/>
                <w:noProof/>
                <w:sz w:val="28"/>
                <w:szCs w:val="28"/>
                <w:rtl/>
              </w:rPr>
              <w:t xml:space="preserve">در هر شکل </w:t>
            </w:r>
            <w:r w:rsidRPr="000F2EAA">
              <w:rPr>
                <w:noProof/>
                <w:sz w:val="28"/>
                <w:szCs w:val="28"/>
                <w:rtl/>
              </w:rPr>
              <w:t>حالت</w:t>
            </w:r>
            <w:r>
              <w:rPr>
                <w:rFonts w:hint="cs"/>
                <w:noProof/>
                <w:sz w:val="28"/>
                <w:szCs w:val="28"/>
                <w:rtl/>
              </w:rPr>
              <w:t xml:space="preserve"> </w:t>
            </w:r>
            <w:r w:rsidRPr="000F2EAA">
              <w:rPr>
                <w:rFonts w:hint="eastAsia"/>
                <w:noProof/>
                <w:sz w:val="28"/>
                <w:szCs w:val="28"/>
                <w:rtl/>
              </w:rPr>
              <w:t>هم</w:t>
            </w:r>
            <w:r w:rsidRPr="000F2EAA">
              <w:rPr>
                <w:noProof/>
                <w:sz w:val="28"/>
                <w:szCs w:val="28"/>
                <w:rtl/>
              </w:rPr>
              <w:t xml:space="preserve"> نهشت</w:t>
            </w:r>
            <w:r w:rsidRPr="000F2EAA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="00B336DC">
              <w:rPr>
                <w:rFonts w:hint="cs"/>
                <w:noProof/>
                <w:sz w:val="28"/>
                <w:szCs w:val="28"/>
                <w:rtl/>
              </w:rPr>
              <w:t xml:space="preserve"> دو</w:t>
            </w:r>
            <w:r>
              <w:rPr>
                <w:rFonts w:hint="cs"/>
                <w:noProof/>
                <w:sz w:val="28"/>
                <w:szCs w:val="28"/>
                <w:rtl/>
              </w:rPr>
              <w:t xml:space="preserve"> مثلث</w:t>
            </w:r>
            <w:r w:rsidR="00B336DC">
              <w:rPr>
                <w:rFonts w:hint="cs"/>
                <w:noProof/>
                <w:sz w:val="28"/>
                <w:szCs w:val="28"/>
                <w:rtl/>
              </w:rPr>
              <w:t xml:space="preserve"> </w:t>
            </w:r>
            <w:r w:rsidRPr="000F2EAA">
              <w:rPr>
                <w:noProof/>
                <w:sz w:val="28"/>
                <w:szCs w:val="28"/>
                <w:rtl/>
              </w:rPr>
              <w:t>را بنو</w:t>
            </w:r>
            <w:r w:rsidRPr="000F2EAA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0F2EAA">
              <w:rPr>
                <w:rFonts w:hint="eastAsia"/>
                <w:noProof/>
                <w:sz w:val="28"/>
                <w:szCs w:val="28"/>
                <w:rtl/>
              </w:rPr>
              <w:t>س</w:t>
            </w:r>
            <w:r w:rsidRPr="000F2EAA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0F2EAA">
              <w:rPr>
                <w:rFonts w:hint="eastAsia"/>
                <w:noProof/>
                <w:sz w:val="28"/>
                <w:szCs w:val="28"/>
                <w:rtl/>
              </w:rPr>
              <w:t>د</w:t>
            </w:r>
            <w:r w:rsidR="00B336DC">
              <w:rPr>
                <w:rFonts w:hint="cs"/>
                <w:noProof/>
                <w:sz w:val="28"/>
                <w:szCs w:val="28"/>
                <w:rtl/>
              </w:rPr>
              <w:t>.</w:t>
            </w:r>
          </w:p>
          <w:p w14:paraId="466C3FC8" w14:textId="7D63DEC9" w:rsidR="000F2EAA" w:rsidRPr="00B336DC" w:rsidRDefault="000F2EAA" w:rsidP="00B336DC">
            <w:pPr>
              <w:jc w:val="both"/>
              <w:rPr>
                <w:rFonts w:cs="Sakkal Majalla"/>
                <w:noProof/>
                <w:sz w:val="28"/>
                <w:szCs w:val="28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41D7C6F4" w14:textId="16B1EF6A" w:rsidR="000F2EAA" w:rsidRDefault="003A78E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05223" w:rsidRPr="00B63576" w14:paraId="4428FE52" w14:textId="77777777" w:rsidTr="002A0EBC">
        <w:trPr>
          <w:trHeight w:val="2422"/>
        </w:trPr>
        <w:tc>
          <w:tcPr>
            <w:tcW w:w="616" w:type="dxa"/>
          </w:tcPr>
          <w:p w14:paraId="4FCEBE4A" w14:textId="77777777" w:rsidR="00D05223" w:rsidRPr="00B63576" w:rsidRDefault="00D0522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F069D6E" w14:textId="5A8BC252" w:rsidR="00D05223" w:rsidRDefault="00D05223" w:rsidP="00D05223">
            <w:pPr>
              <w:rPr>
                <w:noProof/>
                <w:sz w:val="28"/>
                <w:szCs w:val="28"/>
                <w:rtl/>
              </w:rPr>
            </w:pPr>
            <w:r w:rsidRPr="00D05223">
              <w:rPr>
                <w:noProof/>
                <w:sz w:val="28"/>
                <w:szCs w:val="28"/>
                <w:rtl/>
              </w:rPr>
              <w:t>در هر شکل اجزا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D05223">
              <w:rPr>
                <w:noProof/>
                <w:sz w:val="28"/>
                <w:szCs w:val="28"/>
                <w:rtl/>
              </w:rPr>
              <w:t xml:space="preserve"> مساو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>
              <w:rPr>
                <w:rFonts w:hint="cs"/>
                <w:noProof/>
                <w:sz w:val="28"/>
                <w:szCs w:val="28"/>
                <w:rtl/>
              </w:rPr>
              <w:t>(</w:t>
            </w:r>
            <w:r w:rsidRPr="00D05223">
              <w:rPr>
                <w:noProof/>
                <w:sz w:val="28"/>
                <w:szCs w:val="28"/>
                <w:rtl/>
              </w:rPr>
              <w:t>که برا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D05223">
              <w:rPr>
                <w:noProof/>
                <w:sz w:val="28"/>
                <w:szCs w:val="28"/>
                <w:rtl/>
              </w:rPr>
              <w:t xml:space="preserve"> تساو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D05223">
              <w:rPr>
                <w:noProof/>
                <w:sz w:val="28"/>
                <w:szCs w:val="28"/>
                <w:rtl/>
              </w:rPr>
              <w:t xml:space="preserve"> آن ها دل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D05223">
              <w:rPr>
                <w:rFonts w:hint="eastAsia"/>
                <w:noProof/>
                <w:sz w:val="28"/>
                <w:szCs w:val="28"/>
                <w:rtl/>
              </w:rPr>
              <w:t>ل</w:t>
            </w:r>
            <w:r w:rsidRPr="00D05223">
              <w:rPr>
                <w:noProof/>
                <w:sz w:val="28"/>
                <w:szCs w:val="28"/>
                <w:rtl/>
              </w:rPr>
              <w:t xml:space="preserve"> دار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D05223">
              <w:rPr>
                <w:rFonts w:hint="eastAsia"/>
                <w:noProof/>
                <w:sz w:val="28"/>
                <w:szCs w:val="28"/>
                <w:rtl/>
              </w:rPr>
              <w:t>د</w:t>
            </w:r>
            <w:r>
              <w:rPr>
                <w:rFonts w:hint="cs"/>
                <w:noProof/>
                <w:sz w:val="28"/>
                <w:szCs w:val="28"/>
                <w:rtl/>
              </w:rPr>
              <w:t>)</w:t>
            </w:r>
            <w:r w:rsidRPr="00D05223">
              <w:rPr>
                <w:noProof/>
                <w:sz w:val="28"/>
                <w:szCs w:val="28"/>
                <w:rtl/>
              </w:rPr>
              <w:t xml:space="preserve"> را با علامت گذار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D05223">
              <w:rPr>
                <w:noProof/>
                <w:sz w:val="28"/>
                <w:szCs w:val="28"/>
                <w:rtl/>
              </w:rPr>
              <w:t xml:space="preserve"> مناسب مشخص کرده و</w:t>
            </w:r>
            <w:r w:rsidRPr="00D05223">
              <w:rPr>
                <w:rFonts w:hint="eastAsia"/>
                <w:noProof/>
                <w:sz w:val="28"/>
                <w:szCs w:val="28"/>
                <w:rtl/>
              </w:rPr>
              <w:t>حالت</w:t>
            </w:r>
            <w:r w:rsidRPr="00D05223">
              <w:rPr>
                <w:noProof/>
                <w:sz w:val="28"/>
                <w:szCs w:val="28"/>
                <w:rtl/>
              </w:rPr>
              <w:t xml:space="preserve"> همنهشت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D05223">
              <w:rPr>
                <w:noProof/>
                <w:sz w:val="28"/>
                <w:szCs w:val="28"/>
                <w:rtl/>
              </w:rPr>
              <w:t xml:space="preserve"> دو مثلث را بنو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D05223">
              <w:rPr>
                <w:rFonts w:hint="eastAsia"/>
                <w:noProof/>
                <w:sz w:val="28"/>
                <w:szCs w:val="28"/>
                <w:rtl/>
              </w:rPr>
              <w:t>س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D05223">
              <w:rPr>
                <w:rFonts w:hint="eastAsia"/>
                <w:noProof/>
                <w:sz w:val="28"/>
                <w:szCs w:val="28"/>
                <w:rtl/>
              </w:rPr>
              <w:t>د</w:t>
            </w:r>
            <w:r w:rsidRPr="00D05223">
              <w:rPr>
                <w:noProof/>
                <w:sz w:val="28"/>
                <w:szCs w:val="28"/>
                <w:rtl/>
              </w:rPr>
              <w:t xml:space="preserve">. </w:t>
            </w:r>
            <w:r>
              <w:rPr>
                <w:rFonts w:hint="cs"/>
                <w:noProof/>
                <w:sz w:val="28"/>
                <w:szCs w:val="28"/>
                <w:rtl/>
              </w:rPr>
              <w:t xml:space="preserve">( </w:t>
            </w:r>
            <w:r w:rsidRPr="00D05223">
              <w:rPr>
                <w:noProof/>
                <w:sz w:val="28"/>
                <w:szCs w:val="28"/>
                <w:rtl/>
              </w:rPr>
              <w:t xml:space="preserve">نقطه </w:t>
            </w:r>
            <w:r w:rsidR="00F57209">
              <w:rPr>
                <w:noProof/>
                <w:sz w:val="28"/>
                <w:szCs w:val="28"/>
              </w:rPr>
              <w:t>O</w:t>
            </w:r>
            <w:r w:rsidR="00F57209">
              <w:rPr>
                <w:rFonts w:hint="cs"/>
                <w:noProof/>
                <w:sz w:val="28"/>
                <w:szCs w:val="28"/>
                <w:rtl/>
              </w:rPr>
              <w:t xml:space="preserve"> </w:t>
            </w:r>
            <w:r w:rsidRPr="00D05223">
              <w:rPr>
                <w:noProof/>
                <w:sz w:val="28"/>
                <w:szCs w:val="28"/>
                <w:rtl/>
              </w:rPr>
              <w:t>مرکز دا</w:t>
            </w:r>
            <w:r w:rsidRPr="00D05223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D05223">
              <w:rPr>
                <w:rFonts w:hint="eastAsia"/>
                <w:noProof/>
                <w:sz w:val="28"/>
                <w:szCs w:val="28"/>
                <w:rtl/>
              </w:rPr>
              <w:t>ره</w:t>
            </w:r>
            <w:r w:rsidRPr="00D05223">
              <w:rPr>
                <w:noProof/>
                <w:sz w:val="28"/>
                <w:szCs w:val="28"/>
                <w:rtl/>
              </w:rPr>
              <w:t xml:space="preserve"> است</w:t>
            </w:r>
            <w:r>
              <w:rPr>
                <w:rFonts w:hint="cs"/>
                <w:noProof/>
                <w:sz w:val="28"/>
                <w:szCs w:val="28"/>
                <w:rtl/>
              </w:rPr>
              <w:t>)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D05223" w14:paraId="745C921B" w14:textId="77777777" w:rsidTr="00D05223">
              <w:tc>
                <w:tcPr>
                  <w:tcW w:w="4593" w:type="dxa"/>
                </w:tcPr>
                <w:bookmarkStart w:id="0" w:name="_GoBack"/>
                <w:bookmarkEnd w:id="0"/>
                <w:p w14:paraId="486071BE" w14:textId="6EC8049A" w:rsidR="00D05223" w:rsidRDefault="00D05223" w:rsidP="00D05223">
                  <w:pPr>
                    <w:jc w:val="right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144" behindDoc="0" locked="0" layoutInCell="1" allowOverlap="1" wp14:anchorId="0A657425" wp14:editId="0DBA273A">
                            <wp:simplePos x="0" y="0"/>
                            <wp:positionH relativeFrom="column">
                              <wp:posOffset>399689</wp:posOffset>
                            </wp:positionH>
                            <wp:positionV relativeFrom="paragraph">
                              <wp:posOffset>387187</wp:posOffset>
                            </wp:positionV>
                            <wp:extent cx="914400" cy="268297"/>
                            <wp:effectExtent l="0" t="0" r="0" b="0"/>
                            <wp:wrapNone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268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504DFF1" w14:textId="7D8D813A" w:rsidR="00D05223" w:rsidRDefault="00D05223">
                                        <w:pPr>
                                          <w:rPr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lang w:bidi="fa-IR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A657425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position:absolute;margin-left:31.45pt;margin-top:30.5pt;width:1in;height:21.15pt;z-index:251654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" filled="f" stroked="f" strokeweight=".5pt">
                            <v:textbox>
                              <w:txbxContent>
                                <w:p w14:paraId="3504DFF1" w14:textId="7D8D813A" w:rsidR="00D05223" w:rsidRDefault="00D05223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2E901956" wp14:editId="397F88E1">
                        <wp:extent cx="1380614" cy="836930"/>
                        <wp:effectExtent l="0" t="0" r="0" b="127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>
                                  <a:biLevel thresh="7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2862" cy="844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4" w:type="dxa"/>
                </w:tcPr>
                <w:p w14:paraId="36F872E5" w14:textId="46B8FC7F" w:rsidR="00D05223" w:rsidRDefault="00D05223" w:rsidP="00D05223">
                  <w:pPr>
                    <w:jc w:val="right"/>
                    <w:rPr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1BB5FF7" wp14:editId="38864841">
                        <wp:extent cx="1780567" cy="788162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6668" cy="795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967039C" w14:textId="4E1F2FB1" w:rsidR="00D05223" w:rsidRPr="00D05223" w:rsidRDefault="00D05223" w:rsidP="00D05223">
            <w:pPr>
              <w:rPr>
                <w:noProof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100252A3" w14:textId="117D5F21" w:rsidR="00D05223" w:rsidRDefault="008F646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2A0EBC" w:rsidRPr="00B63576" w14:paraId="1FED314A" w14:textId="77777777" w:rsidTr="005D71C1">
        <w:trPr>
          <w:trHeight w:val="2555"/>
        </w:trPr>
        <w:tc>
          <w:tcPr>
            <w:tcW w:w="616" w:type="dxa"/>
          </w:tcPr>
          <w:p w14:paraId="05718BBB" w14:textId="77777777" w:rsidR="002A0EBC" w:rsidRPr="00B63576" w:rsidRDefault="002A0EB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4F6E4AA" w14:textId="2312AE40" w:rsidR="00711B11" w:rsidRPr="00C813DA" w:rsidRDefault="00520178" w:rsidP="00C813DA">
            <w:pPr>
              <w:jc w:val="both"/>
              <w:rPr>
                <w:sz w:val="28"/>
                <w:szCs w:val="28"/>
                <w:rtl/>
                <w:lang w:bidi="fa-IR"/>
              </w:rPr>
            </w:pPr>
            <w:r w:rsidRPr="00C813DA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1AE812ED" wp14:editId="3157DB16">
                      <wp:simplePos x="0" y="0"/>
                      <wp:positionH relativeFrom="column">
                        <wp:posOffset>24521</wp:posOffset>
                      </wp:positionH>
                      <wp:positionV relativeFrom="paragraph">
                        <wp:posOffset>261074</wp:posOffset>
                      </wp:positionV>
                      <wp:extent cx="1381125" cy="1397106"/>
                      <wp:effectExtent l="0" t="0" r="0" b="0"/>
                      <wp:wrapNone/>
                      <wp:docPr id="2096" name="Group 2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1125" cy="1397106"/>
                                <a:chOff x="0" y="2646"/>
                                <a:chExt cx="1381125" cy="1397529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219075" y="209550"/>
                                  <a:ext cx="923925" cy="952500"/>
                                  <a:chOff x="219075" y="209550"/>
                                  <a:chExt cx="923925" cy="952500"/>
                                </a:xfrm>
                                <a:noFill/>
                              </wpg:grpSpPr>
                              <wps:wsp>
                                <wps:cNvPr id="19" name="Isosceles Triangle 19"/>
                                <wps:cNvSpPr/>
                                <wps:spPr>
                                  <a:xfrm>
                                    <a:off x="219075" y="209550"/>
                                    <a:ext cx="923925" cy="95250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676275" y="209550"/>
                                    <a:ext cx="0" cy="95250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Text Box 2092"/>
                              <wps:cNvSpPr txBox="1"/>
                              <wps:spPr>
                                <a:xfrm>
                                  <a:off x="533400" y="2646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96B260" w14:textId="77777777" w:rsidR="00711B11" w:rsidRDefault="00711B11" w:rsidP="00711B11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2093"/>
                              <wps:cNvSpPr txBox="1"/>
                              <wps:spPr>
                                <a:xfrm>
                                  <a:off x="0" y="100965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E8C5C6" w14:textId="77777777" w:rsidR="00711B11" w:rsidRDefault="00711B11" w:rsidP="00711B11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2094"/>
                              <wps:cNvSpPr txBox="1"/>
                              <wps:spPr>
                                <a:xfrm>
                                  <a:off x="1066800" y="102870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0998A8" w14:textId="77777777" w:rsidR="00711B11" w:rsidRDefault="00711B11" w:rsidP="00711B11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2095"/>
                              <wps:cNvSpPr txBox="1"/>
                              <wps:spPr>
                                <a:xfrm>
                                  <a:off x="533400" y="110490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0FD243" w14:textId="77777777" w:rsidR="00711B11" w:rsidRDefault="00711B11" w:rsidP="00711B11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E812ED" id="Group 2096" o:spid="_x0000_s1045" style="position:absolute;left:0;text-align:left;margin-left:1.95pt;margin-top:20.55pt;width:108.75pt;height:110pt;z-index:251656192;mso-width-relative:margin;mso-height-relative:margin" coordorigin=",26" coordsize="13811,1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">
                      <v:group id="Group 14" o:spid="_x0000_s1046" style="position:absolute;left:2190;top:2095;width:9240;height:9525" coordorigin="2190,2095" coordsize="92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19" o:spid="_x0000_s1047" type="#_x0000_t5" style="position:absolute;left:2190;top:2095;width:924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" filled="f" strokecolor="black [3213]" strokeweight="1pt"/>
                        <v:line id="Straight Connector 20" o:spid="_x0000_s1048" style="position:absolute;visibility:visible;mso-wrap-style:square" from="6762,2095" to="6762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7B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vrwJfwAefgFAAD//wMAUEsBAi0AFAAGAAgAAAAhANvh9svuAAAAhQEAABMAAAAAAAAAAAAA&#10;AAAAAAAAAFtDb250ZW50X1R5cGVzXS54bWxQSwECLQAUAAYACAAAACEAWvQsW78AAAAVAQAACwAA&#10;AAAAAAAAAAAAAAAfAQAAX3JlbHMvLnJlbHNQSwECLQAUAAYACAAAACEAo7XOwcMAAADbAAAADwAA&#10;AAAAAAAAAAAAAAAHAgAAZHJzL2Rvd25yZXYueG1sUEsFBgAAAAADAAMAtwAAAPcCAAAAAA==&#10;" strokecolor="black [3213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92" o:spid="_x0000_s1049" type="#_x0000_t202" style="position:absolute;left:5334;top:26;width:314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0A96B260" w14:textId="77777777" w:rsidR="00711B11" w:rsidRDefault="00711B11" w:rsidP="00711B1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93" o:spid="_x0000_s1050" type="#_x0000_t202" style="position:absolute;top:10096;width:314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56E8C5C6" w14:textId="77777777" w:rsidR="00711B11" w:rsidRDefault="00711B11" w:rsidP="00711B1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94" o:spid="_x0000_s1051" type="#_x0000_t202" style="position:absolute;left:10668;top:10287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5D0998A8" w14:textId="77777777" w:rsidR="00711B11" w:rsidRDefault="00711B11" w:rsidP="00711B1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95" o:spid="_x0000_s1052" type="#_x0000_t202" style="position:absolute;left:5334;top:11049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280FD243" w14:textId="77777777" w:rsidR="00711B11" w:rsidRDefault="00711B11" w:rsidP="00711B1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D71C1" w:rsidRPr="00C813DA"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542AD769" wp14:editId="473C7450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559435</wp:posOffset>
                      </wp:positionV>
                      <wp:extent cx="2804160" cy="1037590"/>
                      <wp:effectExtent l="0" t="0" r="0" b="0"/>
                      <wp:wrapNone/>
                      <wp:docPr id="2013" name="Group 2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4160" cy="1037590"/>
                                <a:chOff x="0" y="0"/>
                                <a:chExt cx="2328140" cy="1037590"/>
                              </a:xfrm>
                            </wpg:grpSpPr>
                            <wps:wsp>
                              <wps:cNvPr id="8" name="Text Box 2014"/>
                              <wps:cNvSpPr txBox="1"/>
                              <wps:spPr>
                                <a:xfrm>
                                  <a:off x="0" y="0"/>
                                  <a:ext cx="1052830" cy="1037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D033A0" w14:textId="77777777" w:rsidR="00711B11" w:rsidRDefault="00711B11" w:rsidP="00711B11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object w:dxaOrig="1365" w:dyaOrig="1530" w14:anchorId="24EF77B5">
                                        <v:shape id="_x0000_i1030" type="#_x0000_t75" style="width:67.85pt;height:76.15pt" o:ole="">
                                          <v:imagedata r:id="rId25" o:title=""/>
                                        </v:shape>
                                        <o:OLEObject Type="Embed" ProgID="Equation.DSMT4" ShapeID="_x0000_i1030" DrawAspect="Content" ObjectID="_1786420225" r:id="rId2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Arrow: Right 9"/>
                              <wps:cNvSpPr/>
                              <wps:spPr>
                                <a:xfrm>
                                  <a:off x="1030310" y="399245"/>
                                  <a:ext cx="416868" cy="172255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2080"/>
                              <wps:cNvSpPr txBox="1"/>
                              <wps:spPr>
                                <a:xfrm>
                                  <a:off x="1368099" y="338455"/>
                                  <a:ext cx="960041" cy="32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2DEC71" w14:textId="77777777" w:rsidR="00711B11" w:rsidRDefault="00711B11" w:rsidP="00711B11">
                                    <w:r>
                                      <w:object w:dxaOrig="1318" w:dyaOrig="241" w14:anchorId="286927F0">
                                        <v:shape id="_x0000_i1032" type="#_x0000_t75" style="width:66.2pt;height:12.4pt">
                                          <v:imagedata r:id="rId27" o:title=""/>
                                        </v:shape>
                                        <o:OLEObject Type="Embed" ProgID="Equation.DSMT4" ShapeID="_x0000_i1032" DrawAspect="Content" ObjectID="_1786420226" r:id="rId2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>
                                  <a:off x="1615792" y="162596"/>
                                  <a:ext cx="148107" cy="122349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2082"/>
                              <wps:cNvSpPr txBox="1"/>
                              <wps:spPr>
                                <a:xfrm>
                                  <a:off x="735451" y="477054"/>
                                  <a:ext cx="854073" cy="399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03901D" w14:textId="77777777" w:rsidR="00711B11" w:rsidRDefault="00711B11" w:rsidP="00711B11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36"/>
                                        <w:szCs w:val="36"/>
                                        <w:rtl/>
                                      </w:rPr>
                                      <w:t>( ..........)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Isosceles Triangle 13"/>
                              <wps:cNvSpPr/>
                              <wps:spPr>
                                <a:xfrm>
                                  <a:off x="2034856" y="162596"/>
                                  <a:ext cx="148107" cy="122349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AD769" id="Group 2013" o:spid="_x0000_s1035" style="position:absolute;left:0;text-align:left;margin-left:111.3pt;margin-top:44.05pt;width:220.8pt;height:81.7pt;z-index:251657216;mso-width-relative:margin;mso-height-relative:margin" coordsize="23281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">
                      <v:shape id="Text Box 2014" o:spid="_x0000_s1036" type="#_x0000_t202" style="position:absolute;width:1052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11D033A0" w14:textId="77777777" w:rsidR="00711B11" w:rsidRDefault="00711B11" w:rsidP="00711B11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object w:dxaOrig="1365" w:dyaOrig="1530" w14:anchorId="24EF77B5">
                                  <v:shape id="_x0000_i1028" type="#_x0000_t75" style="width:67.75pt;height:76.25pt" o:ole="">
                                    <v:imagedata r:id="rId29" o:title=""/>
                                  </v:shape>
                                  <o:OLEObject Type="Embed" ProgID="Equation.DSMT4" ShapeID="_x0000_i1028" DrawAspect="Content" ObjectID="_1786304658" r:id="rId30"/>
                                </w:object>
                              </w:r>
                            </w:p>
                          </w:txbxContent>
                        </v:textbox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9" o:spid="_x0000_s1037" type="#_x0000_t13" style="position:absolute;left:10303;top:3992;width:4168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" adj="17137" filled="f" strokecolor="windowText" strokeweight="1pt"/>
                      <v:shape id="Text Box 2080" o:spid="_x0000_s1038" type="#_x0000_t202" style="position:absolute;left:13680;top:3384;width:9601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14:paraId="652DEC71" w14:textId="77777777" w:rsidR="00711B11" w:rsidRDefault="00711B11" w:rsidP="00711B11">
                              <w:r>
                                <w:object w:dxaOrig="1320" w:dyaOrig="240" w14:anchorId="286927F0">
                                  <v:shape id="_x0000_i1030" type="#_x0000_t75" style="width:65.95pt;height:12.1pt" o:ole="">
                                    <v:imagedata r:id="rId31" o:title=""/>
                                  </v:shape>
                                  <o:OLEObject Type="Embed" ProgID="Equation.DSMT4" ShapeID="_x0000_i1030" DrawAspect="Content" ObjectID="_1786304659" r:id="rId32"/>
                                </w:object>
                              </w:r>
                            </w:p>
                          </w:txbxContent>
                        </v:textbox>
                      </v:shape>
                      <v:shape id="Isosceles Triangle 11" o:spid="_x0000_s1039" type="#_x0000_t5" style="position:absolute;left:16157;top:1625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" filled="f" strokecolor="windowText" strokeweight="1pt"/>
                      <v:shape id="Text Box 2082" o:spid="_x0000_s1040" type="#_x0000_t202" style="position:absolute;left:7354;top:4770;width:8541;height: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14:paraId="4D03901D" w14:textId="77777777" w:rsidR="00711B11" w:rsidRDefault="00711B11" w:rsidP="00711B1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( ..........)</w:t>
                              </w:r>
                            </w:p>
                          </w:txbxContent>
                        </v:textbox>
                      </v:shape>
                      <v:shape id="Isosceles Triangle 13" o:spid="_x0000_s1041" type="#_x0000_t5" style="position:absolute;left:20348;top:1625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" filled="f" strokecolor="windowText" strokeweight="1pt"/>
                    </v:group>
                  </w:pict>
                </mc:Fallback>
              </mc:AlternateContent>
            </w:r>
            <w:r w:rsidR="00711B11" w:rsidRPr="00C813DA">
              <w:rPr>
                <w:rFonts w:hint="cs"/>
                <w:sz w:val="28"/>
                <w:szCs w:val="28"/>
                <w:rtl/>
              </w:rPr>
              <w:t xml:space="preserve">مثلث </w:t>
            </w:r>
            <w:r w:rsidR="00711B11" w:rsidRPr="00C813DA">
              <w:rPr>
                <w:sz w:val="28"/>
                <w:szCs w:val="28"/>
              </w:rPr>
              <w:t>ABC</w:t>
            </w:r>
            <w:r w:rsidR="00711B11" w:rsidRPr="00C813DA">
              <w:rPr>
                <w:rFonts w:hint="cs"/>
                <w:sz w:val="28"/>
                <w:szCs w:val="28"/>
                <w:rtl/>
                <w:lang w:bidi="fa-IR"/>
              </w:rPr>
              <w:t xml:space="preserve"> متساوی</w:t>
            </w:r>
            <w:r w:rsidR="00711B11" w:rsidRPr="00C813DA">
              <w:rPr>
                <w:rFonts w:hint="cs"/>
                <w:sz w:val="28"/>
                <w:szCs w:val="28"/>
                <w:rtl/>
                <w:lang w:bidi="fa-IR"/>
              </w:rPr>
              <w:softHyphen/>
              <w:t>الساقین است؛ اگر نیم ساز زاویه</w:t>
            </w:r>
            <w:r w:rsidR="00711B11" w:rsidRPr="00C813DA">
              <w:rPr>
                <w:sz w:val="28"/>
                <w:szCs w:val="28"/>
                <w:lang w:bidi="fa-IR"/>
              </w:rPr>
              <w:t>A</w:t>
            </w:r>
            <w:r w:rsidR="00711B11" w:rsidRPr="00C813DA">
              <w:rPr>
                <w:rFonts w:hint="cs"/>
                <w:sz w:val="28"/>
                <w:szCs w:val="28"/>
                <w:rtl/>
                <w:lang w:bidi="fa-IR"/>
              </w:rPr>
              <w:t xml:space="preserve"> را رسم کنیم؛ </w:t>
            </w:r>
            <w:r w:rsidR="00C813DA" w:rsidRPr="00C813DA">
              <w:rPr>
                <w:rFonts w:hint="cs"/>
                <w:sz w:val="28"/>
                <w:szCs w:val="28"/>
                <w:rtl/>
                <w:lang w:bidi="fa-IR"/>
              </w:rPr>
              <w:t xml:space="preserve">دلیل هم نهشتی </w:t>
            </w:r>
            <w:r w:rsidR="00711B11" w:rsidRPr="00C813DA">
              <w:rPr>
                <w:rFonts w:hint="cs"/>
                <w:sz w:val="28"/>
                <w:szCs w:val="28"/>
                <w:rtl/>
                <w:lang w:bidi="fa-IR"/>
              </w:rPr>
              <w:t>دو مثلث</w:t>
            </w:r>
            <w:r w:rsidR="00711B11" w:rsidRPr="00C813DA">
              <w:rPr>
                <w:sz w:val="28"/>
                <w:szCs w:val="28"/>
                <w:lang w:bidi="fa-IR"/>
              </w:rPr>
              <w:t xml:space="preserve">ADC </w:t>
            </w:r>
            <w:r w:rsidR="00711B11" w:rsidRPr="00C813DA">
              <w:rPr>
                <w:rFonts w:hint="cs"/>
                <w:sz w:val="28"/>
                <w:szCs w:val="28"/>
                <w:rtl/>
                <w:lang w:bidi="fa-IR"/>
              </w:rPr>
              <w:t xml:space="preserve"> و</w:t>
            </w:r>
            <w:r w:rsidR="00711B11" w:rsidRPr="00C813DA">
              <w:rPr>
                <w:sz w:val="28"/>
                <w:szCs w:val="28"/>
                <w:lang w:bidi="fa-IR"/>
              </w:rPr>
              <w:t xml:space="preserve">ADB </w:t>
            </w:r>
            <w:r w:rsidR="00711B11" w:rsidRPr="00C813DA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C813DA">
              <w:rPr>
                <w:sz w:val="28"/>
                <w:szCs w:val="28"/>
                <w:lang w:bidi="fa-IR"/>
              </w:rPr>
              <w:t xml:space="preserve"> </w:t>
            </w:r>
            <w:r w:rsidR="00C813DA">
              <w:rPr>
                <w:rFonts w:hint="cs"/>
                <w:sz w:val="28"/>
                <w:szCs w:val="28"/>
                <w:rtl/>
                <w:lang w:bidi="fa-IR"/>
              </w:rPr>
              <w:t>را کامل کنید.</w:t>
            </w:r>
          </w:p>
          <w:p w14:paraId="0EAF0EF3" w14:textId="469BAA79" w:rsidR="00711B11" w:rsidRDefault="00711B11" w:rsidP="00711B11">
            <w:pPr>
              <w:rPr>
                <w:rtl/>
                <w:lang w:bidi="fa-IR"/>
              </w:rPr>
            </w:pPr>
          </w:p>
          <w:p w14:paraId="6CDD34CD" w14:textId="77777777" w:rsidR="00711B11" w:rsidRDefault="00711B11" w:rsidP="00711B11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t xml:space="preserve"> </w:t>
            </w:r>
          </w:p>
          <w:p w14:paraId="7D3F82F9" w14:textId="77777777" w:rsidR="00711B11" w:rsidRDefault="00711B11" w:rsidP="00711B11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  <w:p w14:paraId="700A46DE" w14:textId="77777777" w:rsidR="002A0EBC" w:rsidRPr="00D05223" w:rsidRDefault="002A0EBC" w:rsidP="00D05223">
            <w:pPr>
              <w:rPr>
                <w:noProof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554DACDB" w14:textId="5E718694" w:rsidR="002A0EBC" w:rsidRDefault="00711B1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</w:tbl>
    <w:p w14:paraId="255B9A71" w14:textId="77777777" w:rsidR="00521320" w:rsidRPr="00013526" w:rsidRDefault="00521320" w:rsidP="00D6577C">
      <w:pPr>
        <w:tabs>
          <w:tab w:val="left" w:pos="7696"/>
        </w:tabs>
        <w:rPr>
          <w:rFonts w:ascii="Vazirmatn" w:hAnsi="Vazirmatn"/>
          <w:sz w:val="4"/>
          <w:szCs w:val="4"/>
          <w:lang w:bidi="fa-IR"/>
        </w:rPr>
      </w:pPr>
    </w:p>
    <w:sectPr w:rsidR="00521320" w:rsidRPr="00013526" w:rsidSect="00554692">
      <w:footerReference w:type="even" r:id="rId33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730C5" w14:textId="77777777" w:rsidR="00AF5C64" w:rsidRDefault="00AF5C64">
      <w:r>
        <w:separator/>
      </w:r>
    </w:p>
  </w:endnote>
  <w:endnote w:type="continuationSeparator" w:id="0">
    <w:p w14:paraId="61735E46" w14:textId="77777777" w:rsidR="00AF5C64" w:rsidRDefault="00AF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C5EDB" w14:textId="77777777" w:rsidR="00AF5C64" w:rsidRDefault="00AF5C64">
      <w:r>
        <w:separator/>
      </w:r>
    </w:p>
  </w:footnote>
  <w:footnote w:type="continuationSeparator" w:id="0">
    <w:p w14:paraId="70B728E3" w14:textId="77777777" w:rsidR="00AF5C64" w:rsidRDefault="00AF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3504E"/>
    <w:rsid w:val="00044CE5"/>
    <w:rsid w:val="00047475"/>
    <w:rsid w:val="000508A3"/>
    <w:rsid w:val="00051F35"/>
    <w:rsid w:val="0005598D"/>
    <w:rsid w:val="00060B1B"/>
    <w:rsid w:val="000633DE"/>
    <w:rsid w:val="00064B47"/>
    <w:rsid w:val="00075F32"/>
    <w:rsid w:val="00076584"/>
    <w:rsid w:val="000812E2"/>
    <w:rsid w:val="00081A39"/>
    <w:rsid w:val="00081A78"/>
    <w:rsid w:val="00083DAE"/>
    <w:rsid w:val="000940CF"/>
    <w:rsid w:val="00096D6F"/>
    <w:rsid w:val="000A4E0D"/>
    <w:rsid w:val="000B0C9E"/>
    <w:rsid w:val="000B3006"/>
    <w:rsid w:val="000B714D"/>
    <w:rsid w:val="000C13A0"/>
    <w:rsid w:val="000C15B9"/>
    <w:rsid w:val="000C34EE"/>
    <w:rsid w:val="000C797C"/>
    <w:rsid w:val="000D33C8"/>
    <w:rsid w:val="000E2D5C"/>
    <w:rsid w:val="000F0AEE"/>
    <w:rsid w:val="000F1DC0"/>
    <w:rsid w:val="000F2EAA"/>
    <w:rsid w:val="000F7D7C"/>
    <w:rsid w:val="00102989"/>
    <w:rsid w:val="00105998"/>
    <w:rsid w:val="00106CED"/>
    <w:rsid w:val="00111977"/>
    <w:rsid w:val="0012776E"/>
    <w:rsid w:val="00130CC1"/>
    <w:rsid w:val="001369CE"/>
    <w:rsid w:val="00153216"/>
    <w:rsid w:val="00156A69"/>
    <w:rsid w:val="001631AF"/>
    <w:rsid w:val="00163738"/>
    <w:rsid w:val="001648CA"/>
    <w:rsid w:val="001671F0"/>
    <w:rsid w:val="001742FD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0AB7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0EBC"/>
    <w:rsid w:val="002A1926"/>
    <w:rsid w:val="002A1D7E"/>
    <w:rsid w:val="002A33DE"/>
    <w:rsid w:val="002B731E"/>
    <w:rsid w:val="002C3808"/>
    <w:rsid w:val="002C49FD"/>
    <w:rsid w:val="002D2D37"/>
    <w:rsid w:val="002D69A8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57367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A78E1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1504"/>
    <w:rsid w:val="003E2171"/>
    <w:rsid w:val="003E2AA3"/>
    <w:rsid w:val="003F06DF"/>
    <w:rsid w:val="003F272F"/>
    <w:rsid w:val="003F58FD"/>
    <w:rsid w:val="00411079"/>
    <w:rsid w:val="004142B7"/>
    <w:rsid w:val="00427CF4"/>
    <w:rsid w:val="0045654A"/>
    <w:rsid w:val="004568D6"/>
    <w:rsid w:val="00464B31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A7396"/>
    <w:rsid w:val="004B1925"/>
    <w:rsid w:val="004B4415"/>
    <w:rsid w:val="004B5D83"/>
    <w:rsid w:val="004B6EA5"/>
    <w:rsid w:val="004B7F7B"/>
    <w:rsid w:val="004E1746"/>
    <w:rsid w:val="004F1A82"/>
    <w:rsid w:val="00501F12"/>
    <w:rsid w:val="0050569F"/>
    <w:rsid w:val="00520178"/>
    <w:rsid w:val="00521320"/>
    <w:rsid w:val="00526347"/>
    <w:rsid w:val="00526388"/>
    <w:rsid w:val="00527D9D"/>
    <w:rsid w:val="005435BF"/>
    <w:rsid w:val="00550734"/>
    <w:rsid w:val="0055430A"/>
    <w:rsid w:val="00554692"/>
    <w:rsid w:val="00563849"/>
    <w:rsid w:val="00563C64"/>
    <w:rsid w:val="005704C3"/>
    <w:rsid w:val="005837FA"/>
    <w:rsid w:val="005849B5"/>
    <w:rsid w:val="00592C7E"/>
    <w:rsid w:val="0059312F"/>
    <w:rsid w:val="0059556C"/>
    <w:rsid w:val="005A04D4"/>
    <w:rsid w:val="005A5D92"/>
    <w:rsid w:val="005B0A9C"/>
    <w:rsid w:val="005B355E"/>
    <w:rsid w:val="005C11BF"/>
    <w:rsid w:val="005C70F1"/>
    <w:rsid w:val="005D71C1"/>
    <w:rsid w:val="005E0EBA"/>
    <w:rsid w:val="005E13ED"/>
    <w:rsid w:val="005E22DE"/>
    <w:rsid w:val="005E481B"/>
    <w:rsid w:val="005F1350"/>
    <w:rsid w:val="005F473F"/>
    <w:rsid w:val="005F5D12"/>
    <w:rsid w:val="00604E3D"/>
    <w:rsid w:val="00610A06"/>
    <w:rsid w:val="0061122B"/>
    <w:rsid w:val="0061446A"/>
    <w:rsid w:val="00614E45"/>
    <w:rsid w:val="006339C7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56"/>
    <w:rsid w:val="0068639E"/>
    <w:rsid w:val="006917C9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6F7233"/>
    <w:rsid w:val="00701928"/>
    <w:rsid w:val="007030CB"/>
    <w:rsid w:val="007117F3"/>
    <w:rsid w:val="00711B11"/>
    <w:rsid w:val="00712340"/>
    <w:rsid w:val="00714FF1"/>
    <w:rsid w:val="0071794E"/>
    <w:rsid w:val="007248D3"/>
    <w:rsid w:val="00734C18"/>
    <w:rsid w:val="007409DF"/>
    <w:rsid w:val="00742506"/>
    <w:rsid w:val="0074647C"/>
    <w:rsid w:val="00756B90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0569"/>
    <w:rsid w:val="007A5A71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07F65"/>
    <w:rsid w:val="008117FB"/>
    <w:rsid w:val="00812683"/>
    <w:rsid w:val="008133E6"/>
    <w:rsid w:val="00814666"/>
    <w:rsid w:val="00820188"/>
    <w:rsid w:val="00824E95"/>
    <w:rsid w:val="008274E0"/>
    <w:rsid w:val="00827D24"/>
    <w:rsid w:val="00843A8C"/>
    <w:rsid w:val="00845D26"/>
    <w:rsid w:val="00851722"/>
    <w:rsid w:val="0085529B"/>
    <w:rsid w:val="008605CB"/>
    <w:rsid w:val="0086312C"/>
    <w:rsid w:val="008642EB"/>
    <w:rsid w:val="00871834"/>
    <w:rsid w:val="00871AD4"/>
    <w:rsid w:val="0087271B"/>
    <w:rsid w:val="008770E7"/>
    <w:rsid w:val="008779DD"/>
    <w:rsid w:val="008817EA"/>
    <w:rsid w:val="00885BB4"/>
    <w:rsid w:val="00897D81"/>
    <w:rsid w:val="008B2D29"/>
    <w:rsid w:val="008B327A"/>
    <w:rsid w:val="008C4761"/>
    <w:rsid w:val="008D43E1"/>
    <w:rsid w:val="008E0325"/>
    <w:rsid w:val="008E3DB6"/>
    <w:rsid w:val="008E431A"/>
    <w:rsid w:val="008E4A1D"/>
    <w:rsid w:val="008F4B46"/>
    <w:rsid w:val="008F4EFE"/>
    <w:rsid w:val="008F646F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7741E"/>
    <w:rsid w:val="0098025A"/>
    <w:rsid w:val="00984794"/>
    <w:rsid w:val="00984D7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E73DA"/>
    <w:rsid w:val="009F15B1"/>
    <w:rsid w:val="009F221C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56FAE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1406"/>
    <w:rsid w:val="00AD45B7"/>
    <w:rsid w:val="00AE7D23"/>
    <w:rsid w:val="00AE7F98"/>
    <w:rsid w:val="00AF346F"/>
    <w:rsid w:val="00AF59E1"/>
    <w:rsid w:val="00AF5C64"/>
    <w:rsid w:val="00B02FEF"/>
    <w:rsid w:val="00B10C05"/>
    <w:rsid w:val="00B12096"/>
    <w:rsid w:val="00B14347"/>
    <w:rsid w:val="00B259F3"/>
    <w:rsid w:val="00B2713C"/>
    <w:rsid w:val="00B305E1"/>
    <w:rsid w:val="00B336DC"/>
    <w:rsid w:val="00B40735"/>
    <w:rsid w:val="00B44A14"/>
    <w:rsid w:val="00B463C0"/>
    <w:rsid w:val="00B46702"/>
    <w:rsid w:val="00B52219"/>
    <w:rsid w:val="00B56F1A"/>
    <w:rsid w:val="00B62053"/>
    <w:rsid w:val="00B63576"/>
    <w:rsid w:val="00B73028"/>
    <w:rsid w:val="00B74B04"/>
    <w:rsid w:val="00B80042"/>
    <w:rsid w:val="00B80E06"/>
    <w:rsid w:val="00B92337"/>
    <w:rsid w:val="00BA098C"/>
    <w:rsid w:val="00BA153D"/>
    <w:rsid w:val="00BA7917"/>
    <w:rsid w:val="00BB6802"/>
    <w:rsid w:val="00BC1A19"/>
    <w:rsid w:val="00BC3D97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60163"/>
    <w:rsid w:val="00C61699"/>
    <w:rsid w:val="00C77310"/>
    <w:rsid w:val="00C813DA"/>
    <w:rsid w:val="00C82809"/>
    <w:rsid w:val="00C82A22"/>
    <w:rsid w:val="00C82CBE"/>
    <w:rsid w:val="00C924A3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1187"/>
    <w:rsid w:val="00D033C5"/>
    <w:rsid w:val="00D05223"/>
    <w:rsid w:val="00D06A8A"/>
    <w:rsid w:val="00D109BB"/>
    <w:rsid w:val="00D1197F"/>
    <w:rsid w:val="00D12852"/>
    <w:rsid w:val="00D17533"/>
    <w:rsid w:val="00D2389A"/>
    <w:rsid w:val="00D23BA1"/>
    <w:rsid w:val="00D278FD"/>
    <w:rsid w:val="00D30350"/>
    <w:rsid w:val="00D375E6"/>
    <w:rsid w:val="00D43C9D"/>
    <w:rsid w:val="00D43EFD"/>
    <w:rsid w:val="00D47B5D"/>
    <w:rsid w:val="00D56C37"/>
    <w:rsid w:val="00D57689"/>
    <w:rsid w:val="00D57977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2F7D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12E"/>
    <w:rsid w:val="00E31572"/>
    <w:rsid w:val="00E33963"/>
    <w:rsid w:val="00E33D3E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B4504"/>
    <w:rsid w:val="00EB4791"/>
    <w:rsid w:val="00EC2C10"/>
    <w:rsid w:val="00ED73FE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2EC6"/>
    <w:rsid w:val="00F44108"/>
    <w:rsid w:val="00F51DAC"/>
    <w:rsid w:val="00F521DE"/>
    <w:rsid w:val="00F57209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0903"/>
    <w:rsid w:val="00FE112C"/>
    <w:rsid w:val="00FE4E5A"/>
    <w:rsid w:val="00FE5D0B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  <w:style w:type="table" w:styleId="PlainTable1">
    <w:name w:val="Plain Table 1"/>
    <w:basedOn w:val="TableNormal"/>
    <w:uiPriority w:val="41"/>
    <w:rsid w:val="00130C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microsoft.com/office/2007/relationships/hdphoto" Target="media/hdphoto1.wdp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microsoft.com/office/2007/relationships/hdphoto" Target="media/hdphoto2.wdp"/><Relationship Id="rId29" Type="http://schemas.openxmlformats.org/officeDocument/2006/relationships/image" Target="media/image1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png"/><Relationship Id="rId32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png"/><Relationship Id="rId28" Type="http://schemas.openxmlformats.org/officeDocument/2006/relationships/oleObject" Target="embeddings/oleObject6.bin"/><Relationship Id="rId10" Type="http://schemas.openxmlformats.org/officeDocument/2006/relationships/image" Target="media/image11.wmf"/><Relationship Id="rId19" Type="http://schemas.openxmlformats.org/officeDocument/2006/relationships/image" Target="media/image6.png"/><Relationship Id="rId31" Type="http://schemas.openxmlformats.org/officeDocument/2006/relationships/image" Target="media/image13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0.wmf"/><Relationship Id="rId30" Type="http://schemas.openxmlformats.org/officeDocument/2006/relationships/oleObject" Target="embeddings/oleObject50.bin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8B29F-D295-4329-8BC1-D18C2790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1405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171</cp:revision>
  <cp:lastPrinted>2023-10-26T12:42:00Z</cp:lastPrinted>
  <dcterms:created xsi:type="dcterms:W3CDTF">2018-10-12T13:02:00Z</dcterms:created>
  <dcterms:modified xsi:type="dcterms:W3CDTF">2024-08-29T03:33:00Z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