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EB996" w14:textId="70BE915E" w:rsidR="00D12852" w:rsidRPr="00AE6D9D" w:rsidRDefault="00D12852">
      <w:pPr>
        <w:rPr>
          <w:rFonts w:ascii="Vazirmatn" w:hAnsi="Vazirmatn" w:cs="Vazirmatn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29"/>
        <w:gridCol w:w="1797"/>
        <w:gridCol w:w="1410"/>
        <w:gridCol w:w="3387"/>
        <w:gridCol w:w="507"/>
      </w:tblGrid>
      <w:tr w:rsidR="00F24874" w:rsidRPr="00E85520" w14:paraId="1241048D" w14:textId="4B6BF057" w:rsidTr="00F24874">
        <w:trPr>
          <w:trHeight w:val="567"/>
        </w:trPr>
        <w:tc>
          <w:tcPr>
            <w:tcW w:w="5326" w:type="dxa"/>
            <w:gridSpan w:val="2"/>
            <w:vAlign w:val="center"/>
          </w:tcPr>
          <w:p w14:paraId="7797B67E" w14:textId="5C613668" w:rsidR="00F24874" w:rsidRPr="00E85520" w:rsidRDefault="00F24874" w:rsidP="00F24874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نام و نام خانوادگ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:</w:t>
            </w:r>
          </w:p>
        </w:tc>
        <w:tc>
          <w:tcPr>
            <w:tcW w:w="5304" w:type="dxa"/>
            <w:gridSpan w:val="3"/>
            <w:vAlign w:val="center"/>
          </w:tcPr>
          <w:p w14:paraId="06F01579" w14:textId="7C8141AE" w:rsidR="00F24874" w:rsidRPr="00E85520" w:rsidRDefault="00F24874" w:rsidP="00D1285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کلاس ............</w:t>
            </w:r>
            <w:r w:rsidR="00266C9F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........ مدرسه .........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</w:t>
            </w:r>
            <w:r w:rsidR="00266C9F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..............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...............</w:t>
            </w:r>
          </w:p>
        </w:tc>
      </w:tr>
      <w:tr w:rsidR="00F24874" w:rsidRPr="00E85520" w14:paraId="473032A7" w14:textId="55764F0A" w:rsidTr="00F24874">
        <w:trPr>
          <w:trHeight w:val="567"/>
        </w:trPr>
        <w:tc>
          <w:tcPr>
            <w:tcW w:w="3529" w:type="dxa"/>
            <w:vAlign w:val="center"/>
          </w:tcPr>
          <w:p w14:paraId="0502602C" w14:textId="5C60828B" w:rsidR="00F24874" w:rsidRPr="00E85520" w:rsidRDefault="00F24874" w:rsidP="00C40FD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آزمون فصل </w:t>
            </w:r>
            <w:r w:rsidR="00064AC3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۳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ر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اض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C40FD5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هشتم</w:t>
            </w:r>
          </w:p>
        </w:tc>
        <w:tc>
          <w:tcPr>
            <w:tcW w:w="3207" w:type="dxa"/>
            <w:gridSpan w:val="2"/>
            <w:vAlign w:val="center"/>
          </w:tcPr>
          <w:p w14:paraId="567BD29F" w14:textId="3527E50E" w:rsidR="00F24874" w:rsidRPr="00E85520" w:rsidRDefault="00F24874" w:rsidP="00D1285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تار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خ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امتحان : ..</w:t>
            </w:r>
            <w:r w:rsidR="00190DC4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.../..</w:t>
            </w:r>
            <w:r w:rsidR="00190DC4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.../ 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۱۴۰۲</w:t>
            </w:r>
          </w:p>
        </w:tc>
        <w:tc>
          <w:tcPr>
            <w:tcW w:w="3894" w:type="dxa"/>
            <w:gridSpan w:val="2"/>
            <w:vAlign w:val="center"/>
          </w:tcPr>
          <w:p w14:paraId="36C32234" w14:textId="7E5A6B82" w:rsidR="00F24874" w:rsidRPr="00E85520" w:rsidRDefault="00F24874" w:rsidP="00F24874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نمره:</w:t>
            </w:r>
          </w:p>
        </w:tc>
      </w:tr>
      <w:tr w:rsidR="00F24874" w:rsidRPr="00E85520" w14:paraId="52F37251" w14:textId="77777777" w:rsidTr="00E1460D">
        <w:trPr>
          <w:trHeight w:val="1010"/>
        </w:trPr>
        <w:tc>
          <w:tcPr>
            <w:tcW w:w="10123" w:type="dxa"/>
            <w:gridSpan w:val="4"/>
          </w:tcPr>
          <w:p w14:paraId="24DC8541" w14:textId="6097C66F" w:rsidR="00F9203E" w:rsidRPr="00E85520" w:rsidRDefault="00316A84" w:rsidP="00316A84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۱-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دو خط عمود بر یک خط .........................  و دو خط موازی یک خط ..................... .</w:t>
            </w:r>
          </w:p>
          <w:p w14:paraId="7832BB8B" w14:textId="4D4B6613" w:rsidR="00F9203E" w:rsidRPr="00E85520" w:rsidRDefault="00316A84" w:rsidP="001C4FF4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۲-</w:t>
            </w:r>
            <w:r w:rsidR="00F9203E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‌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در هر متوازی الاضلاع زاویه های روبرو ..................... و زاویه های مجاور ......................... .</w:t>
            </w:r>
          </w:p>
          <w:p w14:paraId="3FEC282B" w14:textId="6CA33C40" w:rsidR="00B72545" w:rsidRPr="00E85520" w:rsidRDefault="00316A84" w:rsidP="00112A0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۳-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112A0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در یک چند ضلعی محدب ، به زاویه بین یک ضلع و ادامه ی ضلع دیگر زاویه ............... می گوییم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. </w:t>
            </w:r>
          </w:p>
          <w:p w14:paraId="4CFAF115" w14:textId="0CA337E0" w:rsidR="00B72545" w:rsidRPr="00E85520" w:rsidRDefault="00316A84" w:rsidP="00316A84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۴- 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مجموع زاویه های داخلی هر چهارضلعی برابر ...................... است.</w:t>
            </w:r>
          </w:p>
        </w:tc>
        <w:tc>
          <w:tcPr>
            <w:tcW w:w="507" w:type="dxa"/>
            <w:vAlign w:val="center"/>
          </w:tcPr>
          <w:p w14:paraId="51FF8739" w14:textId="578DED10" w:rsidR="00F24874" w:rsidRPr="00E85520" w:rsidRDefault="00744FF6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F616BA" w:rsidRPr="00E85520" w14:paraId="423C94D4" w14:textId="77777777" w:rsidTr="00E1460D">
        <w:trPr>
          <w:trHeight w:val="629"/>
        </w:trPr>
        <w:tc>
          <w:tcPr>
            <w:tcW w:w="10123" w:type="dxa"/>
            <w:gridSpan w:val="4"/>
          </w:tcPr>
          <w:p w14:paraId="76F097BE" w14:textId="6F68D896" w:rsidR="00316A84" w:rsidRDefault="00316A84" w:rsidP="00316A84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۵-</w:t>
            </w:r>
            <w:r w:rsidR="0006357C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‌ 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قطرهای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هر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لوزی 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با هم </w:t>
            </w:r>
            <w:r w:rsidR="001C4FF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مساوی هستند.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    </w:t>
            </w:r>
            <w:r w:rsidR="0006357C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  <w:p w14:paraId="333333F2" w14:textId="0128B52B" w:rsidR="0006357C" w:rsidRPr="00E85520" w:rsidRDefault="00316A84" w:rsidP="00FE3A72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۶- 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در شکل های منتظم فقط ضلع ها برابر هستند</w:t>
            </w:r>
            <w:r w:rsidR="001F782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</w:t>
            </w:r>
            <w:r w:rsidR="001F782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49450BDC" w14:textId="6D1A4ABD" w:rsidR="00316A84" w:rsidRDefault="00316A84" w:rsidP="00FE3A72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۷- </w:t>
            </w:r>
            <w:r w:rsidR="0006357C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هر یک از زاویه های خارجی مربع برابر ۹۰ درجه است. </w:t>
            </w:r>
            <w:r w:rsidR="00FE3A7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="00E071D5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 </w:t>
            </w:r>
          </w:p>
          <w:p w14:paraId="620FE89F" w14:textId="0C1FD230" w:rsidR="0006357C" w:rsidRPr="00E85520" w:rsidRDefault="00316A84" w:rsidP="000D3C00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۸-</w:t>
            </w:r>
            <w:r w:rsidR="00464FDA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0D3C0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با کاشی هایی به شکل مثلث متساوی الاضلاع ، می توان یک دیوار را کاشی کاری کرد</w:t>
            </w:r>
            <w:r w:rsidR="00EE6887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  <w:r w:rsidR="000D3C0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FE3A72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</w:t>
            </w:r>
            <w:r w:rsidR="00EE6887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ص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غ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="00EE6887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07" w:type="dxa"/>
            <w:vAlign w:val="center"/>
          </w:tcPr>
          <w:p w14:paraId="175C1273" w14:textId="641BC11F" w:rsidR="00F616BA" w:rsidRPr="00E85520" w:rsidRDefault="00DE575C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72545" w:rsidRPr="00E85520" w14:paraId="19D749C9" w14:textId="77777777" w:rsidTr="00E1460D">
        <w:trPr>
          <w:trHeight w:val="629"/>
        </w:trPr>
        <w:tc>
          <w:tcPr>
            <w:tcW w:w="10123" w:type="dxa"/>
            <w:gridSpan w:val="4"/>
          </w:tcPr>
          <w:p w14:paraId="54E33CEB" w14:textId="731E66FE" w:rsidR="00464FDA" w:rsidRPr="00716ED6" w:rsidRDefault="00316A84" w:rsidP="00464FDA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۹</w:t>
            </w:r>
            <w:r w:rsidR="00D7737B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-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464FDA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کدام شکل یک چند ضلعی است</w:t>
            </w:r>
            <w:r w:rsidR="00464FDA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2CA4E11C" w14:textId="696A7581" w:rsidR="00464FDA" w:rsidRPr="00716ED6" w:rsidRDefault="00531BD1" w:rsidP="00531BD1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86912" behindDoc="0" locked="0" layoutInCell="1" allowOverlap="1" wp14:anchorId="244B73E0" wp14:editId="127903D7">
                  <wp:simplePos x="0" y="0"/>
                  <wp:positionH relativeFrom="column">
                    <wp:posOffset>531106</wp:posOffset>
                  </wp:positionH>
                  <wp:positionV relativeFrom="paragraph">
                    <wp:posOffset>53965</wp:posOffset>
                  </wp:positionV>
                  <wp:extent cx="311785" cy="313690"/>
                  <wp:effectExtent l="0" t="0" r="0" b="0"/>
                  <wp:wrapThrough wrapText="bothSides">
                    <wp:wrapPolygon edited="0">
                      <wp:start x="0" y="0"/>
                      <wp:lineTo x="0" y="19676"/>
                      <wp:lineTo x="19796" y="19676"/>
                      <wp:lineTo x="19796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20"/>
                          <a:stretch/>
                        </pic:blipFill>
                        <pic:spPr bwMode="auto">
                          <a:xfrm>
                            <a:off x="0" y="0"/>
                            <a:ext cx="311785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bidi="fa-IR"/>
              </w:rPr>
              <w:drawing>
                <wp:anchor distT="0" distB="0" distL="114300" distR="114300" simplePos="0" relativeHeight="251685888" behindDoc="0" locked="0" layoutInCell="1" allowOverlap="1" wp14:anchorId="5DC6DE55" wp14:editId="479508A6">
                  <wp:simplePos x="0" y="0"/>
                  <wp:positionH relativeFrom="page">
                    <wp:posOffset>1976784</wp:posOffset>
                  </wp:positionH>
                  <wp:positionV relativeFrom="page">
                    <wp:posOffset>294952</wp:posOffset>
                  </wp:positionV>
                  <wp:extent cx="346075" cy="320675"/>
                  <wp:effectExtent l="0" t="0" r="0" b="317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48" b="6062"/>
                          <a:stretch/>
                        </pic:blipFill>
                        <pic:spPr bwMode="auto">
                          <a:xfrm>
                            <a:off x="0" y="0"/>
                            <a:ext cx="346075" cy="32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DBB">
              <w:rPr>
                <w:noProof/>
                <w:lang w:bidi="fa-IR"/>
              </w:rPr>
              <w:drawing>
                <wp:anchor distT="0" distB="0" distL="114300" distR="114300" simplePos="0" relativeHeight="251683840" behindDoc="0" locked="0" layoutInCell="1" allowOverlap="1" wp14:anchorId="6804B527" wp14:editId="3B79B553">
                  <wp:simplePos x="0" y="0"/>
                  <wp:positionH relativeFrom="page">
                    <wp:posOffset>3507105</wp:posOffset>
                  </wp:positionH>
                  <wp:positionV relativeFrom="page">
                    <wp:posOffset>299085</wp:posOffset>
                  </wp:positionV>
                  <wp:extent cx="273685" cy="36322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51" r="6174" b="7389"/>
                          <a:stretch/>
                        </pic:blipFill>
                        <pic:spPr bwMode="auto">
                          <a:xfrm>
                            <a:off x="0" y="0"/>
                            <a:ext cx="273685" cy="36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2DBB">
              <w:rPr>
                <w:noProof/>
                <w:lang w:bidi="fa-IR"/>
              </w:rPr>
              <w:drawing>
                <wp:anchor distT="0" distB="0" distL="114300" distR="114300" simplePos="0" relativeHeight="251679744" behindDoc="0" locked="0" layoutInCell="1" allowOverlap="1" wp14:anchorId="07559530" wp14:editId="472E1601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F2DBB">
              <w:rPr>
                <w:noProof/>
                <w:lang w:bidi="fa-IR"/>
              </w:rPr>
              <w:drawing>
                <wp:anchor distT="0" distB="0" distL="114300" distR="114300" simplePos="0" relativeHeight="251677696" behindDoc="0" locked="0" layoutInCell="1" allowOverlap="1" wp14:anchorId="2FF793A6" wp14:editId="4E0F10EF">
                  <wp:simplePos x="0" y="0"/>
                  <wp:positionH relativeFrom="page">
                    <wp:posOffset>5488940</wp:posOffset>
                  </wp:positionH>
                  <wp:positionV relativeFrom="page">
                    <wp:posOffset>305435</wp:posOffset>
                  </wp:positionV>
                  <wp:extent cx="420370" cy="42354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biLevel thresh="75000"/>
                          </a:blip>
                          <a:srcRect t="1222" b="1838"/>
                          <a:stretch/>
                        </pic:blipFill>
                        <pic:spPr bwMode="auto">
                          <a:xfrm>
                            <a:off x="0" y="0"/>
                            <a:ext cx="420370" cy="42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="003F2DBB">
              <w:rPr>
                <w:noProof/>
                <w:lang w:bidi="fa-IR"/>
              </w:rPr>
              <w:t xml:space="preserve"> 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</w:t>
            </w:r>
            <w:r w:rsidR="003F2DBB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2)</w:t>
            </w:r>
            <w:r w:rsidR="003F2DBB">
              <w:rPr>
                <w:noProof/>
                <w:lang w:bidi="fa-IR"/>
              </w:rPr>
              <w:t xml:space="preserve">  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3F2DBB">
              <w:rPr>
                <w:noProof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3FA50FD4" wp14:editId="3309823B">
                  <wp:simplePos x="0" y="0"/>
                  <wp:positionH relativeFrom="page">
                    <wp:posOffset>11427460</wp:posOffset>
                  </wp:positionH>
                  <wp:positionV relativeFrom="page">
                    <wp:posOffset>280670</wp:posOffset>
                  </wp:positionV>
                  <wp:extent cx="1028571" cy="1438095"/>
                  <wp:effectExtent l="0" t="0" r="63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464FDA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4)</w:t>
            </w:r>
            <w:r>
              <w:rPr>
                <w:noProof/>
                <w:lang w:bidi="fa-IR"/>
              </w:rPr>
              <w:t xml:space="preserve"> 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464FDA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0374D413" w14:textId="5B4508A7" w:rsidR="003F2DBB" w:rsidRPr="003F2DBB" w:rsidRDefault="003F2DBB" w:rsidP="00464FDA">
            <w:pPr>
              <w:rPr>
                <w:rFonts w:asciiTheme="majorBidi" w:hAnsiTheme="majorBidi" w:cs="0 Nazanin Bold"/>
                <w:color w:val="000000" w:themeColor="text1"/>
                <w:sz w:val="14"/>
                <w:szCs w:val="14"/>
                <w:rtl/>
                <w:lang w:bidi="fa-IR"/>
              </w:rPr>
            </w:pPr>
          </w:p>
          <w:p w14:paraId="2278BCE1" w14:textId="7D3E16D3" w:rsidR="00531BD1" w:rsidRPr="00716ED6" w:rsidRDefault="00316A84" w:rsidP="00531BD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۱۰</w:t>
            </w:r>
            <w:r w:rsidR="00D7737B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-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31BD1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کدام شکل مرکز تقارن دارد</w:t>
            </w:r>
            <w:r w:rsidR="00531BD1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0CF2C96D" w14:textId="75C43B5F" w:rsidR="00531BD1" w:rsidRPr="00716ED6" w:rsidRDefault="00986045" w:rsidP="00986045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668064" wp14:editId="0ED5F05F">
                      <wp:simplePos x="0" y="0"/>
                      <wp:positionH relativeFrom="page">
                        <wp:posOffset>869950</wp:posOffset>
                      </wp:positionH>
                      <wp:positionV relativeFrom="page">
                        <wp:posOffset>1071245</wp:posOffset>
                      </wp:positionV>
                      <wp:extent cx="268605" cy="255905"/>
                      <wp:effectExtent l="0" t="0" r="17145" b="10795"/>
                      <wp:wrapSquare wrapText="bothSides"/>
                      <wp:docPr id="30" name="Regular Pentag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" cy="255905"/>
                              </a:xfrm>
                              <a:prstGeom prst="pentagon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54578F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Regular Pentagon 30" o:spid="_x0000_s1026" type="#_x0000_t56" style="position:absolute;left:0;text-align:left;margin-left:68.5pt;margin-top:84.35pt;width:21.15pt;height:20.1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" filled="f" strokecolor="black [3213]">
                      <w10:wrap type="square" anchorx="page" anchory="page"/>
                    </v:shape>
                  </w:pict>
                </mc:Fallback>
              </mc:AlternateContent>
            </w:r>
            <w:r>
              <w:rPr>
                <w:rFonts w:asciiTheme="majorBidi" w:hAnsiTheme="majorBidi" w:cs="0 Nazanin Bold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D5EA14" wp14:editId="4073254F">
                      <wp:simplePos x="0" y="0"/>
                      <wp:positionH relativeFrom="page">
                        <wp:posOffset>2329180</wp:posOffset>
                      </wp:positionH>
                      <wp:positionV relativeFrom="page">
                        <wp:posOffset>1096645</wp:posOffset>
                      </wp:positionV>
                      <wp:extent cx="360045" cy="179705"/>
                      <wp:effectExtent l="0" t="0" r="20955" b="10795"/>
                      <wp:wrapSquare wrapText="bothSides"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179705"/>
                              </a:xfrm>
                              <a:prstGeom prst="roundRect">
                                <a:avLst>
                                  <a:gd name="adj" fmla="val 38510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EDE65E" id="Rounded Rectangle 29" o:spid="_x0000_s1026" style="position:absolute;left:0;text-align:left;margin-left:183.4pt;margin-top:86.35pt;width:28.35pt;height:14.1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25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" filled="f" strokecolor="black [3213]">
                      <w10:wrap type="square" anchorx="page" anchory="page"/>
                    </v:roundrect>
                  </w:pict>
                </mc:Fallback>
              </mc:AlternateContent>
            </w:r>
            <w:r>
              <w:rPr>
                <w:rFonts w:asciiTheme="majorBidi" w:hAnsiTheme="majorBidi" w:cs="0 Nazanin Bold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3DDDE2" wp14:editId="1C6B1567">
                      <wp:simplePos x="0" y="0"/>
                      <wp:positionH relativeFrom="page">
                        <wp:posOffset>3881755</wp:posOffset>
                      </wp:positionH>
                      <wp:positionV relativeFrom="page">
                        <wp:posOffset>1050290</wp:posOffset>
                      </wp:positionV>
                      <wp:extent cx="304800" cy="262890"/>
                      <wp:effectExtent l="0" t="0" r="19050" b="22860"/>
                      <wp:wrapSquare wrapText="bothSides"/>
                      <wp:docPr id="28" name="Isosceles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289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08937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8" o:spid="_x0000_s1026" type="#_x0000_t5" style="position:absolute;left:0;text-align:left;margin-left:305.65pt;margin-top:82.7pt;width:24pt;height:20.7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" filled="f" strokecolor="black [3213]">
                      <w10:wrap type="square" anchorx="page" anchory="page"/>
                    </v:shap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C0D470" wp14:editId="5320D1C1">
                      <wp:simplePos x="0" y="0"/>
                      <wp:positionH relativeFrom="page">
                        <wp:posOffset>5560060</wp:posOffset>
                      </wp:positionH>
                      <wp:positionV relativeFrom="page">
                        <wp:posOffset>1096645</wp:posOffset>
                      </wp:positionV>
                      <wp:extent cx="337185" cy="226060"/>
                      <wp:effectExtent l="0" t="0" r="24765" b="21590"/>
                      <wp:wrapSquare wrapText="bothSides"/>
                      <wp:docPr id="26" name="Flowchart: Manual Operat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185" cy="226060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4E38E2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26" o:spid="_x0000_s1026" type="#_x0000_t119" style="position:absolute;left:0;text-align:left;margin-left:437.8pt;margin-top:86.35pt;width:26.55pt;height:17.8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" filled="f" strokecolor="black [3213]">
                      <w10:wrap type="square" anchorx="page" anchory="page"/>
                    </v:shape>
                  </w:pict>
                </mc:Fallback>
              </mc:AlternateContent>
            </w:r>
            <w:r w:rsidR="00531BD1">
              <w:rPr>
                <w:noProof/>
                <w:lang w:bidi="fa-IR"/>
              </w:rPr>
              <w:drawing>
                <wp:anchor distT="0" distB="0" distL="114300" distR="114300" simplePos="0" relativeHeight="251693056" behindDoc="0" locked="0" layoutInCell="1" allowOverlap="1" wp14:anchorId="6DD2E8F2" wp14:editId="2D1BC1F0">
                  <wp:simplePos x="0" y="0"/>
                  <wp:positionH relativeFrom="page">
                    <wp:posOffset>1976784</wp:posOffset>
                  </wp:positionH>
                  <wp:positionV relativeFrom="page">
                    <wp:posOffset>294952</wp:posOffset>
                  </wp:positionV>
                  <wp:extent cx="346075" cy="320675"/>
                  <wp:effectExtent l="0" t="0" r="0" b="317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48" b="6062"/>
                          <a:stretch/>
                        </pic:blipFill>
                        <pic:spPr bwMode="auto">
                          <a:xfrm>
                            <a:off x="0" y="0"/>
                            <a:ext cx="346075" cy="32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1BD1">
              <w:rPr>
                <w:noProof/>
                <w:lang w:bidi="fa-IR"/>
              </w:rPr>
              <w:drawing>
                <wp:anchor distT="0" distB="0" distL="114300" distR="114300" simplePos="0" relativeHeight="251692032" behindDoc="0" locked="0" layoutInCell="1" allowOverlap="1" wp14:anchorId="500F7956" wp14:editId="1CEBF273">
                  <wp:simplePos x="0" y="0"/>
                  <wp:positionH relativeFrom="page">
                    <wp:posOffset>3507105</wp:posOffset>
                  </wp:positionH>
                  <wp:positionV relativeFrom="page">
                    <wp:posOffset>299085</wp:posOffset>
                  </wp:positionV>
                  <wp:extent cx="273685" cy="363220"/>
                  <wp:effectExtent l="0" t="0" r="0" b="0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51" r="6174" b="7389"/>
                          <a:stretch/>
                        </pic:blipFill>
                        <pic:spPr bwMode="auto">
                          <a:xfrm>
                            <a:off x="0" y="0"/>
                            <a:ext cx="273685" cy="36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1BD1">
              <w:rPr>
                <w:noProof/>
                <w:lang w:bidi="fa-IR"/>
              </w:rPr>
              <w:drawing>
                <wp:anchor distT="0" distB="0" distL="114300" distR="114300" simplePos="0" relativeHeight="251689984" behindDoc="0" locked="0" layoutInCell="1" allowOverlap="1" wp14:anchorId="57512603" wp14:editId="22C0EC96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1BD1">
              <w:rPr>
                <w:noProof/>
                <w:lang w:bidi="fa-IR"/>
              </w:rPr>
              <w:drawing>
                <wp:anchor distT="0" distB="0" distL="114300" distR="114300" simplePos="0" relativeHeight="251688960" behindDoc="0" locked="0" layoutInCell="1" allowOverlap="1" wp14:anchorId="3BEF18AA" wp14:editId="5E4102EB">
                  <wp:simplePos x="0" y="0"/>
                  <wp:positionH relativeFrom="page">
                    <wp:posOffset>5488940</wp:posOffset>
                  </wp:positionH>
                  <wp:positionV relativeFrom="page">
                    <wp:posOffset>305435</wp:posOffset>
                  </wp:positionV>
                  <wp:extent cx="420370" cy="423545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biLevel thresh="75000"/>
                          </a:blip>
                          <a:srcRect t="1222" b="1838"/>
                          <a:stretch/>
                        </pic:blipFill>
                        <pic:spPr bwMode="auto">
                          <a:xfrm>
                            <a:off x="0" y="0"/>
                            <a:ext cx="420370" cy="42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1BD1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="00531BD1">
              <w:rPr>
                <w:noProof/>
                <w:lang w:bidi="fa-IR"/>
              </w:rPr>
              <w:t xml:space="preserve">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531BD1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2)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531BD1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531BD1">
              <w:rPr>
                <w:noProof/>
                <w:lang w:bidi="fa-IR"/>
              </w:rPr>
              <w:drawing>
                <wp:anchor distT="0" distB="0" distL="114300" distR="114300" simplePos="0" relativeHeight="251691008" behindDoc="0" locked="0" layoutInCell="1" allowOverlap="1" wp14:anchorId="24B9B3E9" wp14:editId="7F19D5B2">
                  <wp:simplePos x="0" y="0"/>
                  <wp:positionH relativeFrom="page">
                    <wp:posOffset>11427460</wp:posOffset>
                  </wp:positionH>
                  <wp:positionV relativeFrom="page">
                    <wp:posOffset>280670</wp:posOffset>
                  </wp:positionV>
                  <wp:extent cx="1028571" cy="1438095"/>
                  <wp:effectExtent l="0" t="0" r="635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1BD1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="00531BD1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3)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</w:t>
            </w:r>
            <w:r w:rsidR="00531BD1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4)</w:t>
            </w:r>
            <w:r w:rsidR="00531BD1">
              <w:rPr>
                <w:noProof/>
                <w:lang w:bidi="fa-IR"/>
              </w:rPr>
              <w:t xml:space="preserve"> 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31BD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093A0834" w14:textId="30474A22" w:rsidR="00464FDA" w:rsidRPr="00716ED6" w:rsidRDefault="00316A84" w:rsidP="00D7737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۱۱</w:t>
            </w:r>
            <w:r w:rsidR="00D7737B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-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یک ۲۰  ضلعی منتطم چند خط تقارن دارد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125960FA" w14:textId="723B39F9" w:rsidR="00464FDA" w:rsidRPr="00716ED6" w:rsidRDefault="00464FDA" w:rsidP="00513CA6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۱۰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FE3A7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2)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۱۹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FE3A7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3)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۲۰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="00FE3A72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4)</w:t>
            </w:r>
            <w:r w:rsidR="00531BD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۱۸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09E9FF23" w14:textId="209C1889" w:rsidR="00464FDA" w:rsidRPr="00716ED6" w:rsidRDefault="00316A84" w:rsidP="007216F7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۱۲</w:t>
            </w:r>
            <w:r w:rsidR="00D7737B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-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کدام شکل مرکز تقارن دارد ولی خط تقارن ندارد</w:t>
            </w:r>
            <w:r w:rsidR="00464FDA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1391DBB8" w14:textId="326C05F2" w:rsidR="00266C9F" w:rsidRDefault="00464FDA" w:rsidP="007216F7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1)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ذو</w:t>
            </w:r>
            <w:r w:rsidR="007216F7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ز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نقه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2)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متوازی الاضلاع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3)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لوزی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4)</w:t>
            </w:r>
            <w:r w:rsidR="00513CA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هفت ضلعی منتظم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68F7E45D" w14:textId="6F1EDC9B" w:rsidR="0066363E" w:rsidRPr="00716ED6" w:rsidRDefault="00E06ED5" w:rsidP="0066363E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57D9DF9" wp14:editId="47420CEA">
                      <wp:simplePos x="0" y="0"/>
                      <wp:positionH relativeFrom="page">
                        <wp:posOffset>2529516</wp:posOffset>
                      </wp:positionH>
                      <wp:positionV relativeFrom="page">
                        <wp:posOffset>2708842</wp:posOffset>
                      </wp:positionV>
                      <wp:extent cx="914400" cy="282102"/>
                      <wp:effectExtent l="0" t="0" r="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21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EA9CA" w14:textId="19D4FBB7" w:rsidR="00E06ED5" w:rsidRPr="00E06ED5" w:rsidRDefault="00E06ED5">
                                  <w:pPr>
                                    <w:rPr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</w:pPr>
                                  <w:r w:rsidRPr="00E06ED5"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  <w:lang w:bidi="fa-IR"/>
                                    </w:rPr>
                                    <w:t>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7D9D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99.15pt;margin-top:213.3pt;width:1in;height:22.2pt;z-index:25174732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" filled="f" stroked="f" strokeweight=".5pt">
                      <v:textbox>
                        <w:txbxContent>
                          <w:p w14:paraId="273EA9CA" w14:textId="19D4FBB7" w:rsidR="00E06ED5" w:rsidRPr="00E06ED5" w:rsidRDefault="00E06ED5">
                            <w:pP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E06ED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؟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DECF166" wp14:editId="3EAD3E8A">
                      <wp:simplePos x="0" y="0"/>
                      <wp:positionH relativeFrom="page">
                        <wp:posOffset>2608851</wp:posOffset>
                      </wp:positionH>
                      <wp:positionV relativeFrom="page">
                        <wp:posOffset>2812712</wp:posOffset>
                      </wp:positionV>
                      <wp:extent cx="116584" cy="121285"/>
                      <wp:effectExtent l="0" t="0" r="1714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4" cy="121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AC3014" id="Rectangle 2" o:spid="_x0000_s1026" style="position:absolute;left:0;text-align:left;margin-left:205.4pt;margin-top:221.45pt;width:9.2pt;height:9.55pt;z-index:251746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" fillcolor="white [3212]" strokecolor="white [3212]" strokeweight="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bidi="fa-IR"/>
              </w:rPr>
              <w:drawing>
                <wp:anchor distT="0" distB="0" distL="114300" distR="114300" simplePos="0" relativeHeight="251709440" behindDoc="0" locked="0" layoutInCell="1" allowOverlap="1" wp14:anchorId="4C9B9793" wp14:editId="62392D85">
                  <wp:simplePos x="0" y="0"/>
                  <wp:positionH relativeFrom="page">
                    <wp:posOffset>1588770</wp:posOffset>
                  </wp:positionH>
                  <wp:positionV relativeFrom="page">
                    <wp:posOffset>2611755</wp:posOffset>
                  </wp:positionV>
                  <wp:extent cx="1337945" cy="86550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94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6A84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۱۳</w:t>
            </w:r>
            <w:r w:rsidR="00D7737B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-</w:t>
            </w:r>
            <w:r w:rsidR="0066363E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66363E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در شکل روبرو اندازه</w:t>
            </w:r>
            <w:r w:rsidR="00EC743D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ی</w:t>
            </w:r>
            <w:r w:rsidR="0066363E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زاویه خواسته شده چقدر است</w:t>
            </w:r>
            <w:r w:rsidR="0066363E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4735D84D" w14:textId="0FB1EE8B" w:rsidR="0066363E" w:rsidRDefault="0066363E" w:rsidP="005A0046">
            <w:pPr>
              <w:spacing w:line="276" w:lineRule="auto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5A004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70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2)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A004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150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</w:p>
          <w:p w14:paraId="69D3A8E3" w14:textId="27411CA5" w:rsidR="0066363E" w:rsidRDefault="0066363E" w:rsidP="005A0046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3)</w:t>
            </w:r>
            <w:r w:rsidR="005A004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120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4)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A004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140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3290962A" w14:textId="3A517C04" w:rsidR="00D7737B" w:rsidRPr="00716ED6" w:rsidRDefault="00D7737B" w:rsidP="00D7737B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b w:val="0"/>
                <w:bCs w:val="0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08A5D905" wp14:editId="4BB3FFC8">
                      <wp:simplePos x="0" y="0"/>
                      <wp:positionH relativeFrom="page">
                        <wp:posOffset>131643</wp:posOffset>
                      </wp:positionH>
                      <wp:positionV relativeFrom="page">
                        <wp:posOffset>3509386</wp:posOffset>
                      </wp:positionV>
                      <wp:extent cx="1349997" cy="1144270"/>
                      <wp:effectExtent l="0" t="0" r="22225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9997" cy="1144270"/>
                                <a:chOff x="0" y="0"/>
                                <a:chExt cx="1349997" cy="11442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8575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" name="Freeform 34"/>
                              <wps:cNvSpPr/>
                              <wps:spPr>
                                <a:xfrm>
                                  <a:off x="972642" y="209671"/>
                                  <a:ext cx="377355" cy="282928"/>
                                </a:xfrm>
                                <a:custGeom>
                                  <a:avLst/>
                                  <a:gdLst>
                                    <a:gd name="connsiteX0" fmla="*/ 0 w 377355"/>
                                    <a:gd name="connsiteY0" fmla="*/ 238793 h 282928"/>
                                    <a:gd name="connsiteX1" fmla="*/ 0 w 377355"/>
                                    <a:gd name="connsiteY1" fmla="*/ 238793 h 282928"/>
                                    <a:gd name="connsiteX2" fmla="*/ 5824 w 377355"/>
                                    <a:gd name="connsiteY2" fmla="*/ 168902 h 282928"/>
                                    <a:gd name="connsiteX3" fmla="*/ 11649 w 377355"/>
                                    <a:gd name="connsiteY3" fmla="*/ 151430 h 282928"/>
                                    <a:gd name="connsiteX4" fmla="*/ 29121 w 377355"/>
                                    <a:gd name="connsiteY4" fmla="*/ 145606 h 282928"/>
                                    <a:gd name="connsiteX5" fmla="*/ 64066 w 377355"/>
                                    <a:gd name="connsiteY5" fmla="*/ 122309 h 282928"/>
                                    <a:gd name="connsiteX6" fmla="*/ 75715 w 377355"/>
                                    <a:gd name="connsiteY6" fmla="*/ 110660 h 282928"/>
                                    <a:gd name="connsiteX7" fmla="*/ 93187 w 377355"/>
                                    <a:gd name="connsiteY7" fmla="*/ 99012 h 282928"/>
                                    <a:gd name="connsiteX8" fmla="*/ 104836 w 377355"/>
                                    <a:gd name="connsiteY8" fmla="*/ 87364 h 282928"/>
                                    <a:gd name="connsiteX9" fmla="*/ 139781 w 377355"/>
                                    <a:gd name="connsiteY9" fmla="*/ 75715 h 282928"/>
                                    <a:gd name="connsiteX10" fmla="*/ 151430 w 377355"/>
                                    <a:gd name="connsiteY10" fmla="*/ 64067 h 282928"/>
                                    <a:gd name="connsiteX11" fmla="*/ 203847 w 377355"/>
                                    <a:gd name="connsiteY11" fmla="*/ 46594 h 282928"/>
                                    <a:gd name="connsiteX12" fmla="*/ 221320 w 377355"/>
                                    <a:gd name="connsiteY12" fmla="*/ 40770 h 282928"/>
                                    <a:gd name="connsiteX13" fmla="*/ 238793 w 377355"/>
                                    <a:gd name="connsiteY13" fmla="*/ 34946 h 282928"/>
                                    <a:gd name="connsiteX14" fmla="*/ 267914 w 377355"/>
                                    <a:gd name="connsiteY14" fmla="*/ 11649 h 282928"/>
                                    <a:gd name="connsiteX15" fmla="*/ 279562 w 377355"/>
                                    <a:gd name="connsiteY15" fmla="*/ 0 h 282928"/>
                                    <a:gd name="connsiteX16" fmla="*/ 343628 w 377355"/>
                                    <a:gd name="connsiteY16" fmla="*/ 5825 h 282928"/>
                                    <a:gd name="connsiteX17" fmla="*/ 366925 w 377355"/>
                                    <a:gd name="connsiteY17" fmla="*/ 29122 h 282928"/>
                                    <a:gd name="connsiteX18" fmla="*/ 366925 w 377355"/>
                                    <a:gd name="connsiteY18" fmla="*/ 163078 h 282928"/>
                                    <a:gd name="connsiteX19" fmla="*/ 337804 w 377355"/>
                                    <a:gd name="connsiteY19" fmla="*/ 203848 h 282928"/>
                                    <a:gd name="connsiteX20" fmla="*/ 320331 w 377355"/>
                                    <a:gd name="connsiteY20" fmla="*/ 221320 h 282928"/>
                                    <a:gd name="connsiteX21" fmla="*/ 291210 w 377355"/>
                                    <a:gd name="connsiteY21" fmla="*/ 244617 h 282928"/>
                                    <a:gd name="connsiteX22" fmla="*/ 273738 w 377355"/>
                                    <a:gd name="connsiteY22" fmla="*/ 250441 h 282928"/>
                                    <a:gd name="connsiteX23" fmla="*/ 227144 w 377355"/>
                                    <a:gd name="connsiteY23" fmla="*/ 267914 h 282928"/>
                                    <a:gd name="connsiteX24" fmla="*/ 163078 w 377355"/>
                                    <a:gd name="connsiteY24" fmla="*/ 279562 h 282928"/>
                                    <a:gd name="connsiteX25" fmla="*/ 23297 w 377355"/>
                                    <a:gd name="connsiteY25" fmla="*/ 262090 h 282928"/>
                                    <a:gd name="connsiteX26" fmla="*/ 11649 w 377355"/>
                                    <a:gd name="connsiteY26" fmla="*/ 244617 h 282928"/>
                                    <a:gd name="connsiteX27" fmla="*/ 0 w 377355"/>
                                    <a:gd name="connsiteY27" fmla="*/ 238793 h 28292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</a:cxnLst>
                                  <a:rect l="l" t="t" r="r" b="b"/>
                                  <a:pathLst>
                                    <a:path w="377355" h="282928">
                                      <a:moveTo>
                                        <a:pt x="0" y="238793"/>
                                      </a:moveTo>
                                      <a:lnTo>
                                        <a:pt x="0" y="238793"/>
                                      </a:lnTo>
                                      <a:cubicBezTo>
                                        <a:pt x="1941" y="215496"/>
                                        <a:pt x="2734" y="192075"/>
                                        <a:pt x="5824" y="168902"/>
                                      </a:cubicBezTo>
                                      <a:cubicBezTo>
                                        <a:pt x="6635" y="162817"/>
                                        <a:pt x="7308" y="155771"/>
                                        <a:pt x="11649" y="151430"/>
                                      </a:cubicBezTo>
                                      <a:cubicBezTo>
                                        <a:pt x="15990" y="147089"/>
                                        <a:pt x="23297" y="147547"/>
                                        <a:pt x="29121" y="145606"/>
                                      </a:cubicBezTo>
                                      <a:cubicBezTo>
                                        <a:pt x="40769" y="137840"/>
                                        <a:pt x="54167" y="132208"/>
                                        <a:pt x="64066" y="122309"/>
                                      </a:cubicBezTo>
                                      <a:cubicBezTo>
                                        <a:pt x="67949" y="118426"/>
                                        <a:pt x="71427" y="114090"/>
                                        <a:pt x="75715" y="110660"/>
                                      </a:cubicBezTo>
                                      <a:cubicBezTo>
                                        <a:pt x="81181" y="106287"/>
                                        <a:pt x="87721" y="103385"/>
                                        <a:pt x="93187" y="99012"/>
                                      </a:cubicBezTo>
                                      <a:cubicBezTo>
                                        <a:pt x="97475" y="95582"/>
                                        <a:pt x="99925" y="89820"/>
                                        <a:pt x="104836" y="87364"/>
                                      </a:cubicBezTo>
                                      <a:cubicBezTo>
                                        <a:pt x="115818" y="81873"/>
                                        <a:pt x="139781" y="75715"/>
                                        <a:pt x="139781" y="75715"/>
                                      </a:cubicBezTo>
                                      <a:cubicBezTo>
                                        <a:pt x="143664" y="71832"/>
                                        <a:pt x="146519" y="66523"/>
                                        <a:pt x="151430" y="64067"/>
                                      </a:cubicBezTo>
                                      <a:cubicBezTo>
                                        <a:pt x="151434" y="64065"/>
                                        <a:pt x="195109" y="49507"/>
                                        <a:pt x="203847" y="46594"/>
                                      </a:cubicBezTo>
                                      <a:lnTo>
                                        <a:pt x="221320" y="40770"/>
                                      </a:lnTo>
                                      <a:lnTo>
                                        <a:pt x="238793" y="34946"/>
                                      </a:lnTo>
                                      <a:cubicBezTo>
                                        <a:pt x="266917" y="6819"/>
                                        <a:pt x="231178" y="41038"/>
                                        <a:pt x="267914" y="11649"/>
                                      </a:cubicBezTo>
                                      <a:cubicBezTo>
                                        <a:pt x="272202" y="8219"/>
                                        <a:pt x="275679" y="3883"/>
                                        <a:pt x="279562" y="0"/>
                                      </a:cubicBezTo>
                                      <a:cubicBezTo>
                                        <a:pt x="300917" y="1942"/>
                                        <a:pt x="323285" y="-956"/>
                                        <a:pt x="343628" y="5825"/>
                                      </a:cubicBezTo>
                                      <a:cubicBezTo>
                                        <a:pt x="354047" y="9298"/>
                                        <a:pt x="366925" y="29122"/>
                                        <a:pt x="366925" y="29122"/>
                                      </a:cubicBezTo>
                                      <a:cubicBezTo>
                                        <a:pt x="384475" y="81773"/>
                                        <a:pt x="376649" y="51244"/>
                                        <a:pt x="366925" y="163078"/>
                                      </a:cubicBezTo>
                                      <a:cubicBezTo>
                                        <a:pt x="365154" y="183444"/>
                                        <a:pt x="351980" y="189673"/>
                                        <a:pt x="337804" y="203848"/>
                                      </a:cubicBezTo>
                                      <a:lnTo>
                                        <a:pt x="320331" y="221320"/>
                                      </a:lnTo>
                                      <a:cubicBezTo>
                                        <a:pt x="309493" y="232158"/>
                                        <a:pt x="305910" y="237267"/>
                                        <a:pt x="291210" y="244617"/>
                                      </a:cubicBezTo>
                                      <a:cubicBezTo>
                                        <a:pt x="285719" y="247362"/>
                                        <a:pt x="279486" y="248285"/>
                                        <a:pt x="273738" y="250441"/>
                                      </a:cubicBezTo>
                                      <a:cubicBezTo>
                                        <a:pt x="254034" y="257830"/>
                                        <a:pt x="245658" y="262625"/>
                                        <a:pt x="227144" y="267914"/>
                                      </a:cubicBezTo>
                                      <a:cubicBezTo>
                                        <a:pt x="199683" y="275760"/>
                                        <a:pt x="196073" y="274849"/>
                                        <a:pt x="163078" y="279562"/>
                                      </a:cubicBezTo>
                                      <a:cubicBezTo>
                                        <a:pt x="138758" y="278404"/>
                                        <a:pt x="56727" y="295520"/>
                                        <a:pt x="23297" y="262090"/>
                                      </a:cubicBezTo>
                                      <a:cubicBezTo>
                                        <a:pt x="18347" y="257140"/>
                                        <a:pt x="15849" y="250217"/>
                                        <a:pt x="11649" y="244617"/>
                                      </a:cubicBezTo>
                                      <a:cubicBezTo>
                                        <a:pt x="10002" y="242420"/>
                                        <a:pt x="1942" y="239764"/>
                                        <a:pt x="0" y="23879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E1A53D" id="Group 35" o:spid="_x0000_s1026" style="position:absolute;left:0;text-align:left;margin-left:10.35pt;margin-top:276.35pt;width:106.3pt;height:90.1pt;z-index:251732992;mso-position-horizontal-relative:page;mso-position-vertical-relative:page" coordsize="13499,11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" o:spid="_x0000_s1027" type="#_x0000_t75" style="position:absolute;width:12985;height:11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">
                        <v:imagedata r:id="rId17" o:title="" chromakey="white" grayscale="t" bilevel="t"/>
                        <v:path arrowok="t"/>
                      </v:shape>
                      <v:shape id="Freeform 34" o:spid="_x0000_s1028" style="position:absolute;left:9726;top:2096;width:3773;height:2829;visibility:visible;mso-wrap-style:square;v-text-anchor:middle" coordsize="377355,28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" path="m,238793r,c1941,215496,2734,192075,5824,168902v811,-6085,1484,-13131,5825,-17472c15990,147089,23297,147547,29121,145606v11648,-7766,25046,-13398,34945,-23297c67949,118426,71427,114090,75715,110660v5466,-4373,12006,-7275,17472,-11648c97475,95582,99925,89820,104836,87364v10982,-5491,34945,-11649,34945,-11649c143664,71832,146519,66523,151430,64067v4,-2,43679,-14560,52417,-17473l221320,40770r17473,-5824c266917,6819,231178,41038,267914,11649,272202,8219,275679,3883,279562,v21355,1942,43723,-956,64066,5825c354047,9298,366925,29122,366925,29122v17550,52651,9724,22122,,133956c365154,183444,351980,189673,337804,203848r-17473,17472c309493,232158,305910,237267,291210,244617v-5491,2745,-11724,3668,-17472,5824c254034,257830,245658,262625,227144,267914v-27461,7846,-31071,6935,-64066,11648c138758,278404,56727,295520,23297,262090,18347,257140,15849,250217,11649,244617,10002,242420,1942,239764,,238793xe" fillcolor="white [3212]" strokecolor="white [3212]" strokeweight="2pt">
                        <v:path arrowok="t" o:connecttype="custom" o:connectlocs="0,238793;0,238793;5824,168902;11649,151430;29121,145606;64066,122309;75715,110660;93187,99012;104836,87364;139781,75715;151430,64067;203847,46594;221320,40770;238793,34946;267914,11649;279562,0;343628,5825;366925,29122;366925,163078;337804,203848;320331,221320;291210,244617;273738,250441;227144,267914;163078,279562;23297,262090;11649,244617;0,238793" o:connectangles="0,0,0,0,0,0,0,0,0,0,0,0,0,0,0,0,0,0,0,0,0,0,0,0,0,0,0,0"/>
                      </v:shape>
                      <w10:wrap anchorx="page" anchory="page"/>
                    </v:group>
                  </w:pict>
                </mc:Fallback>
              </mc:AlternateContent>
            </w:r>
            <w:r w:rsidR="00316A84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۱۴</w:t>
            </w:r>
            <w:r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-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در شکل روبرو </w:t>
            </w:r>
            <w:r w:rsidRPr="00D7737B">
              <w:rPr>
                <w:rFonts w:ascii="Vazirmatn" w:hAnsi="Vazirmatn" w:cs="0 Nazanin Bold"/>
                <w:b w:val="0"/>
                <w:bCs w:val="0"/>
                <w:lang w:bidi="fa-IR"/>
              </w:rPr>
              <w:t>ABCD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لوزی  و </w:t>
            </w:r>
            <w:r w:rsidRPr="00D7737B">
              <w:rPr>
                <w:rFonts w:ascii="Vazirmatn" w:hAnsi="Vazirmatn" w:cs="0 Nazanin Bold"/>
                <w:b w:val="0"/>
                <w:bCs w:val="0"/>
                <w:lang w:bidi="fa-IR"/>
              </w:rPr>
              <w:t>DCEF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مربع است. زاویه </w:t>
            </w:r>
            <w:r w:rsidRPr="00D7737B">
              <w:rPr>
                <w:rFonts w:ascii="Vazirmatn" w:hAnsi="Vazirmatn" w:cs="0 Nazanin Bold"/>
                <w:b w:val="0"/>
                <w:bCs w:val="0"/>
                <w:lang w:bidi="fa-IR"/>
              </w:rPr>
              <w:t>ADF</w:t>
            </w:r>
            <w:r w:rsidRPr="00D773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چند درجه است؟</w:t>
            </w:r>
          </w:p>
          <w:p w14:paraId="6FDD8BF1" w14:textId="07EC51B9" w:rsidR="00D7737B" w:rsidRDefault="00D7737B" w:rsidP="00D7737B">
            <w:pPr>
              <w:spacing w:line="276" w:lineRule="auto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40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2)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130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</w:p>
          <w:p w14:paraId="214E8FB8" w14:textId="73930503" w:rsidR="00D7737B" w:rsidRDefault="00D7737B" w:rsidP="00D7737B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3)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230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4)</w:t>
            </w: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140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>
              <w:rPr>
                <w:noProof/>
                <w:lang w:bidi="fa-IR"/>
              </w:rPr>
              <w:t xml:space="preserve"> </w:t>
            </w:r>
          </w:p>
          <w:p w14:paraId="35D56F8A" w14:textId="7FB95430" w:rsidR="0066363E" w:rsidRPr="00513CA6" w:rsidRDefault="0066363E" w:rsidP="0066363E">
            <w:pPr>
              <w:spacing w:line="276" w:lineRule="auto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5824E0F7" w14:textId="53160551" w:rsidR="00B72545" w:rsidRPr="00E85520" w:rsidRDefault="00D64C44" w:rsidP="00E1460D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۳</w:t>
            </w:r>
          </w:p>
        </w:tc>
      </w:tr>
      <w:tr w:rsidR="000B34D9" w:rsidRPr="00E85520" w14:paraId="701DD69C" w14:textId="77777777" w:rsidTr="00E1460D">
        <w:trPr>
          <w:trHeight w:val="1034"/>
        </w:trPr>
        <w:tc>
          <w:tcPr>
            <w:tcW w:w="10123" w:type="dxa"/>
            <w:gridSpan w:val="4"/>
          </w:tcPr>
          <w:p w14:paraId="2A99E6DE" w14:textId="66873763" w:rsidR="00AE6D9D" w:rsidRDefault="0021627C" w:rsidP="00F37A2A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705344" behindDoc="0" locked="0" layoutInCell="1" allowOverlap="1" wp14:anchorId="61C3DE42" wp14:editId="53688B39">
                  <wp:simplePos x="0" y="0"/>
                  <wp:positionH relativeFrom="page">
                    <wp:posOffset>2342804</wp:posOffset>
                  </wp:positionH>
                  <wp:positionV relativeFrom="page">
                    <wp:posOffset>236220</wp:posOffset>
                  </wp:positionV>
                  <wp:extent cx="896928" cy="1313180"/>
                  <wp:effectExtent l="0" t="0" r="0" b="127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928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6A8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۱۵</w:t>
            </w:r>
            <w:r w:rsidR="00464FDA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="00F37A2A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در هر شکل مقدار </w:t>
            </w:r>
            <w:r w:rsidR="00F37A2A" w:rsidRPr="00410FA1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fa-IR"/>
              </w:rPr>
              <w:t>x</w:t>
            </w:r>
            <w:r w:rsidR="00F37A2A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را پیدا کنید.</w:t>
            </w:r>
            <w:r w:rsidR="00F37A2A">
              <w:rPr>
                <w:noProof/>
                <w:lang w:bidi="fa-IR"/>
              </w:rPr>
              <w:t xml:space="preserve"> </w:t>
            </w:r>
          </w:p>
          <w:p w14:paraId="7CB64313" w14:textId="6D79E12D" w:rsidR="00F37A2A" w:rsidRDefault="00F37A2A" w:rsidP="00F37A2A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703296" behindDoc="0" locked="0" layoutInCell="1" allowOverlap="1" wp14:anchorId="63E6DC1C" wp14:editId="6CB1F54D">
                  <wp:simplePos x="0" y="0"/>
                  <wp:positionH relativeFrom="page">
                    <wp:posOffset>4324247</wp:posOffset>
                  </wp:positionH>
                  <wp:positionV relativeFrom="page">
                    <wp:posOffset>415273</wp:posOffset>
                  </wp:positionV>
                  <wp:extent cx="1133125" cy="1044244"/>
                  <wp:effectExtent l="0" t="0" r="0" b="381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biLevel thresh="75000"/>
                          </a:blip>
                          <a:srcRect l="6824" t="1191" r="4791" b="3946"/>
                          <a:stretch/>
                        </pic:blipFill>
                        <pic:spPr bwMode="auto">
                          <a:xfrm>
                            <a:off x="0" y="0"/>
                            <a:ext cx="1133125" cy="1044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D86456" w14:textId="77C07F85" w:rsidR="00F37A2A" w:rsidRDefault="00410FA1" w:rsidP="00F37A2A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720704" behindDoc="0" locked="0" layoutInCell="1" allowOverlap="1" wp14:anchorId="673099DA" wp14:editId="021C84E3">
                  <wp:simplePos x="0" y="0"/>
                  <wp:positionH relativeFrom="page">
                    <wp:posOffset>160078</wp:posOffset>
                  </wp:positionH>
                  <wp:positionV relativeFrom="page">
                    <wp:posOffset>580506</wp:posOffset>
                  </wp:positionV>
                  <wp:extent cx="1689156" cy="758074"/>
                  <wp:effectExtent l="0" t="0" r="635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56" cy="75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150E94" w14:textId="32011777" w:rsidR="00F37A2A" w:rsidRDefault="00F37A2A" w:rsidP="00F37A2A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6A53EE27" w14:textId="77777777" w:rsidR="00F37A2A" w:rsidRDefault="00F37A2A" w:rsidP="00F37A2A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66A4BC05" w14:textId="44C8E708" w:rsidR="0021627C" w:rsidRPr="00E85520" w:rsidRDefault="0021627C" w:rsidP="00F37A2A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58CDF431" w14:textId="03913EEA" w:rsidR="000B34D9" w:rsidRPr="00E85520" w:rsidRDefault="00E1460D" w:rsidP="00E1460D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1460D">
              <w:rPr>
                <w:rFonts w:ascii="Vazirmatn" w:hAnsi="Vazirmatn" w:cs="0 Nazanin Bold" w:hint="cs"/>
                <w:b w:val="0"/>
                <w:bCs w:val="0"/>
                <w:sz w:val="20"/>
                <w:szCs w:val="20"/>
                <w:rtl/>
                <w:lang w:bidi="fa-IR"/>
              </w:rPr>
              <w:t>۲۵</w:t>
            </w:r>
            <w:r w:rsidR="00744FF6" w:rsidRPr="00E1460D">
              <w:rPr>
                <w:rFonts w:ascii="Vazirmatn" w:hAnsi="Vazirmatn" w:cs="0 Nazanin Bold" w:hint="cs"/>
                <w:b w:val="0"/>
                <w:bCs w:val="0"/>
                <w:sz w:val="20"/>
                <w:szCs w:val="20"/>
                <w:rtl/>
                <w:lang w:bidi="fa-IR"/>
              </w:rPr>
              <w:t>/</w:t>
            </w:r>
            <w:r w:rsidRPr="00E1460D">
              <w:rPr>
                <w:rFonts w:ascii="Vazirmatn" w:hAnsi="Vazirmatn" w:cs="0 Nazanin Bold" w:hint="cs"/>
                <w:b w:val="0"/>
                <w:bCs w:val="0"/>
                <w:sz w:val="20"/>
                <w:szCs w:val="20"/>
                <w:rtl/>
                <w:lang w:bidi="fa-IR"/>
              </w:rPr>
              <w:t>۲</w:t>
            </w:r>
          </w:p>
        </w:tc>
      </w:tr>
      <w:tr w:rsidR="00DE575C" w:rsidRPr="00E85520" w14:paraId="1F693CEF" w14:textId="77777777" w:rsidTr="00E1460D">
        <w:trPr>
          <w:trHeight w:val="1555"/>
        </w:trPr>
        <w:tc>
          <w:tcPr>
            <w:tcW w:w="10123" w:type="dxa"/>
            <w:gridSpan w:val="4"/>
          </w:tcPr>
          <w:p w14:paraId="195563C3" w14:textId="5C590552" w:rsidR="00266C9F" w:rsidRPr="00E85520" w:rsidRDefault="00316A84" w:rsidP="0066363E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lastRenderedPageBreak/>
              <w:t>۱۶</w:t>
            </w:r>
            <w:r w:rsidR="00F9203E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-</w:t>
            </w:r>
            <w:r w:rsidR="00266C9F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21627C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یک ده ضلعی منتطم را در نظر بگیرید. اندازه هر زاویه داخلی و هر زاویه خارجی این شکل چند درجه است‌؟ </w:t>
            </w:r>
          </w:p>
          <w:p w14:paraId="2801FC8B" w14:textId="057CC594" w:rsidR="00266C9F" w:rsidRPr="00706087" w:rsidRDefault="00266C9F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</w:p>
          <w:p w14:paraId="1FA9C9CE" w14:textId="218AC42A" w:rsidR="00E85520" w:rsidRPr="00CE3277" w:rsidRDefault="00E85520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</w:rPr>
            </w:pPr>
          </w:p>
        </w:tc>
        <w:tc>
          <w:tcPr>
            <w:tcW w:w="507" w:type="dxa"/>
            <w:vAlign w:val="center"/>
          </w:tcPr>
          <w:p w14:paraId="4FAF9EBB" w14:textId="3EAE9183" w:rsidR="00DE575C" w:rsidRPr="00E85520" w:rsidRDefault="00976DA8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F30601" w:rsidRPr="00E85520" w14:paraId="0CCA1A38" w14:textId="77777777" w:rsidTr="00E1460D">
        <w:trPr>
          <w:trHeight w:val="1010"/>
        </w:trPr>
        <w:tc>
          <w:tcPr>
            <w:tcW w:w="10123" w:type="dxa"/>
            <w:gridSpan w:val="4"/>
          </w:tcPr>
          <w:p w14:paraId="559AEA89" w14:textId="7C694A81" w:rsidR="00F30601" w:rsidRPr="00E85520" w:rsidRDefault="00410FA1" w:rsidP="003C79A3">
            <w:pPr>
              <w:jc w:val="both"/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711488" behindDoc="0" locked="0" layoutInCell="1" allowOverlap="1" wp14:anchorId="33F50D9F" wp14:editId="1B2299F6">
                  <wp:simplePos x="0" y="0"/>
                  <wp:positionH relativeFrom="page">
                    <wp:posOffset>150495</wp:posOffset>
                  </wp:positionH>
                  <wp:positionV relativeFrom="page">
                    <wp:posOffset>290778</wp:posOffset>
                  </wp:positionV>
                  <wp:extent cx="1013861" cy="97569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861" cy="97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01C7">
              <w:rPr>
                <w:noProof/>
                <w:lang w:bidi="fa-IR"/>
              </w:rPr>
              <w:drawing>
                <wp:anchor distT="0" distB="0" distL="114300" distR="114300" simplePos="0" relativeHeight="251715584" behindDoc="0" locked="0" layoutInCell="1" allowOverlap="1" wp14:anchorId="28FF9FBB" wp14:editId="19792D44">
                  <wp:simplePos x="0" y="0"/>
                  <wp:positionH relativeFrom="page">
                    <wp:posOffset>1118004</wp:posOffset>
                  </wp:positionH>
                  <wp:positionV relativeFrom="page">
                    <wp:posOffset>326390</wp:posOffset>
                  </wp:positionV>
                  <wp:extent cx="978088" cy="910066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8" cy="91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6A8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۱۷</w:t>
            </w:r>
            <w:r w:rsidR="00F9203E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-</w:t>
            </w:r>
            <w:r w:rsidR="00266C9F" w:rsidRPr="00E85520">
              <w:rPr>
                <w:sz w:val="28"/>
                <w:szCs w:val="28"/>
                <w:rtl/>
              </w:rPr>
              <w:t xml:space="preserve"> </w:t>
            </w:r>
            <w:r w:rsidR="005A0046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>می خواهیم یک دیوار را با یک نوع کاشی</w:t>
            </w:r>
            <w:r w:rsidR="003C79A3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منتطم</w:t>
            </w:r>
            <w:r w:rsidR="005A0046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، کاشی کاری کنیم. کدام شکل مناسب این کار است؟ </w:t>
            </w:r>
            <w:r w:rsidR="003C79A3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>دلیل بیاورید.</w:t>
            </w:r>
          </w:p>
          <w:p w14:paraId="6C0FCF3D" w14:textId="4E49124C" w:rsidR="003D62BE" w:rsidRPr="00E85520" w:rsidRDefault="003D62BE" w:rsidP="00266C9F">
            <w:pPr>
              <w:spacing w:line="276" w:lineRule="auto"/>
              <w:jc w:val="both"/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</w:p>
          <w:p w14:paraId="1D0AF608" w14:textId="6B91A8CE" w:rsidR="003A4C5B" w:rsidRDefault="003A4C5B" w:rsidP="00266C9F">
            <w:pPr>
              <w:spacing w:line="276" w:lineRule="auto"/>
              <w:jc w:val="both"/>
              <w:rPr>
                <w:rFonts w:ascii="Vazirmatn" w:hAnsi="Vazirmatn" w:cs="0 Nazanin Bold"/>
                <w:sz w:val="32"/>
                <w:szCs w:val="32"/>
                <w:rtl/>
                <w:lang w:bidi="fa-IR"/>
              </w:rPr>
            </w:pPr>
          </w:p>
          <w:p w14:paraId="4E05D402" w14:textId="77777777" w:rsidR="003D62BE" w:rsidRPr="003A4C5B" w:rsidRDefault="003D62BE" w:rsidP="00266C9F">
            <w:pPr>
              <w:spacing w:line="276" w:lineRule="auto"/>
              <w:jc w:val="both"/>
              <w:rPr>
                <w:rFonts w:ascii="Vazirmatn" w:hAnsi="Vazirmatn" w:cs="0 Nazanin Bold"/>
                <w:sz w:val="16"/>
                <w:szCs w:val="16"/>
                <w:rtl/>
                <w:lang w:bidi="fa-IR"/>
              </w:rPr>
            </w:pPr>
          </w:p>
          <w:p w14:paraId="2BAA502C" w14:textId="351D5EDA" w:rsidR="00AE6D9D" w:rsidRPr="00DE647C" w:rsidRDefault="00AE6D9D" w:rsidP="00266C9F">
            <w:pPr>
              <w:spacing w:line="276" w:lineRule="auto"/>
              <w:jc w:val="both"/>
              <w:rPr>
                <w:rFonts w:ascii="Vazirmatn" w:hAnsi="Vazirmatn" w:cs="0 Nazanin Bold"/>
                <w:sz w:val="4"/>
                <w:szCs w:val="4"/>
                <w:rtl/>
                <w:lang w:bidi="fa-IR"/>
              </w:rPr>
            </w:pPr>
          </w:p>
          <w:p w14:paraId="489558D6" w14:textId="4BE9BFED" w:rsidR="00CE3277" w:rsidRPr="00CE3277" w:rsidRDefault="00CE3277" w:rsidP="00266C9F">
            <w:pPr>
              <w:spacing w:line="276" w:lineRule="auto"/>
              <w:jc w:val="both"/>
              <w:rPr>
                <w:rFonts w:ascii="Vazirmatn" w:hAnsi="Vazirmatn" w:cs="0 Nazanin Bold"/>
                <w:sz w:val="2"/>
                <w:szCs w:val="2"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247DE515" w14:textId="1F08F14A" w:rsidR="00F30601" w:rsidRPr="00E85520" w:rsidRDefault="003C79A3" w:rsidP="0066363E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E85520" w:rsidRPr="00E85520" w14:paraId="2B78B5BE" w14:textId="77777777" w:rsidTr="00E1460D">
        <w:trPr>
          <w:trHeight w:val="1010"/>
        </w:trPr>
        <w:tc>
          <w:tcPr>
            <w:tcW w:w="10123" w:type="dxa"/>
            <w:gridSpan w:val="4"/>
          </w:tcPr>
          <w:p w14:paraId="78317D78" w14:textId="5CA2B6FB" w:rsidR="00E85520" w:rsidRDefault="00316A84" w:rsidP="003C79A3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۱۸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="003C79A3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شکل زیر بخشی از </w:t>
            </w:r>
            <w:r w:rsidR="003C79A3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یک چند ضلعی منتظم را نشان می دهد. این شکل چند ضلع دارد‌؟</w:t>
            </w:r>
          </w:p>
          <w:p w14:paraId="1C76A4B4" w14:textId="6952AB59" w:rsidR="00E85520" w:rsidRDefault="00F83EDD" w:rsidP="003C79A3">
            <w:pPr>
              <w:spacing w:line="276" w:lineRule="auto"/>
              <w:jc w:val="right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pict w14:anchorId="73B62C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2.55pt;margin-top:26.05pt;width:104.4pt;height:58.3pt;z-index:251716608;mso-position-horizontal-relative:text;mso-position-vertical-relative:page">
                  <v:imagedata r:id="rId23" o:title="تتت"/>
                  <w10:wrap anchory="page"/>
                </v:shape>
              </w:pict>
            </w:r>
          </w:p>
          <w:p w14:paraId="0BC1AB38" w14:textId="7A54DAA7" w:rsidR="00AE0D09" w:rsidRDefault="00AE0D09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  <w:p w14:paraId="7E20E1B1" w14:textId="396491B6" w:rsidR="00CE3277" w:rsidRDefault="00CE3277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6FFFB266" w14:textId="2AAAE4CC" w:rsidR="00410FA1" w:rsidRDefault="00410FA1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3ACB2CEB" w14:textId="77777777" w:rsidR="00112A09" w:rsidRDefault="00112A09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3EB55A95" w14:textId="77777777" w:rsidR="00CE3277" w:rsidRDefault="00CE3277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6"/>
                <w:szCs w:val="6"/>
                <w:rtl/>
                <w:lang w:bidi="fa-IR"/>
              </w:rPr>
            </w:pPr>
          </w:p>
          <w:p w14:paraId="1CA5255F" w14:textId="77777777" w:rsidR="00CA4964" w:rsidRDefault="00CA4964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6"/>
                <w:szCs w:val="6"/>
                <w:rtl/>
                <w:lang w:bidi="fa-IR"/>
              </w:rPr>
            </w:pPr>
          </w:p>
          <w:p w14:paraId="79119456" w14:textId="77777777" w:rsidR="003A4C5B" w:rsidRDefault="003A4C5B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6"/>
                <w:szCs w:val="6"/>
                <w:rtl/>
                <w:lang w:bidi="fa-IR"/>
              </w:rPr>
            </w:pPr>
          </w:p>
          <w:p w14:paraId="0F336B05" w14:textId="06976530" w:rsidR="003A4C5B" w:rsidRPr="009401C7" w:rsidRDefault="003A4C5B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6"/>
                <w:szCs w:val="6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429D66AC" w14:textId="4729F36A" w:rsidR="00E85520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D87BA6" w:rsidRPr="00E85520" w14:paraId="1A57B711" w14:textId="77777777" w:rsidTr="00E1460D">
        <w:trPr>
          <w:trHeight w:val="1010"/>
        </w:trPr>
        <w:tc>
          <w:tcPr>
            <w:tcW w:w="10123" w:type="dxa"/>
            <w:gridSpan w:val="4"/>
          </w:tcPr>
          <w:p w14:paraId="1815E184" w14:textId="03AE91ED" w:rsidR="00C15528" w:rsidRPr="00E85520" w:rsidRDefault="00CA4964" w:rsidP="00410FA1">
            <w:pPr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718656" behindDoc="0" locked="0" layoutInCell="1" allowOverlap="1" wp14:anchorId="24A5DD59" wp14:editId="58CA4B57">
                  <wp:simplePos x="0" y="0"/>
                  <wp:positionH relativeFrom="page">
                    <wp:posOffset>191328</wp:posOffset>
                  </wp:positionH>
                  <wp:positionV relativeFrom="page">
                    <wp:posOffset>183211</wp:posOffset>
                  </wp:positionV>
                  <wp:extent cx="1130531" cy="707734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30531" cy="70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6A8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۱۹</w:t>
            </w:r>
            <w:r w:rsidR="00D87BA6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-</w:t>
            </w:r>
            <w:r w:rsidR="00112A0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الف)</w:t>
            </w:r>
            <w:r w:rsidR="00D87BA6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112A09"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مجموع زاویه های خارجی شکل </w:t>
            </w:r>
            <w:r w:rsidR="00410FA1"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روبرو</w:t>
            </w:r>
            <w:r w:rsidR="00112A09"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چ</w:t>
            </w:r>
            <w:r w:rsidR="009401C7"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ن</w:t>
            </w:r>
            <w:r w:rsidR="00112A09"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 است ؟</w:t>
            </w:r>
          </w:p>
          <w:p w14:paraId="195155A4" w14:textId="360F4A9F" w:rsidR="00E85520" w:rsidRPr="00E85520" w:rsidRDefault="009401C7" w:rsidP="009401C7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  </w:t>
            </w:r>
            <w:r w:rsidR="00112A0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ب) مجموع زاویه های داخلی این شکل چ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ن</w:t>
            </w:r>
            <w:r w:rsidR="00112A0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د است ؟</w:t>
            </w:r>
          </w:p>
          <w:p w14:paraId="258C1CDA" w14:textId="22A7BF0E" w:rsidR="00E85520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0"/>
                <w:szCs w:val="20"/>
                <w:rtl/>
                <w:lang w:bidi="fa-IR"/>
              </w:rPr>
            </w:pPr>
          </w:p>
          <w:p w14:paraId="18593CE7" w14:textId="77777777" w:rsidR="00CA4964" w:rsidRPr="009401C7" w:rsidRDefault="00CA4964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0"/>
                <w:szCs w:val="20"/>
                <w:rtl/>
                <w:lang w:bidi="fa-IR"/>
              </w:rPr>
            </w:pPr>
          </w:p>
          <w:p w14:paraId="32C1BF27" w14:textId="6F63B055" w:rsidR="00E85520" w:rsidRPr="00CE3277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4DCF074B" w14:textId="29414C1E" w:rsidR="00D87BA6" w:rsidRPr="00E85520" w:rsidRDefault="00410FA1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3F0CEB" w:rsidRPr="00E85520" w14:paraId="527FB9EE" w14:textId="77777777" w:rsidTr="00E1460D">
        <w:trPr>
          <w:trHeight w:val="2438"/>
        </w:trPr>
        <w:tc>
          <w:tcPr>
            <w:tcW w:w="10123" w:type="dxa"/>
            <w:gridSpan w:val="4"/>
          </w:tcPr>
          <w:p w14:paraId="7239CA98" w14:textId="25F4BF3F" w:rsidR="003F0CEB" w:rsidRPr="00E85520" w:rsidRDefault="00316A84" w:rsidP="00726327">
            <w:pPr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728896" behindDoc="0" locked="0" layoutInCell="1" allowOverlap="1" wp14:anchorId="1A918F2B" wp14:editId="63B926F0">
                  <wp:simplePos x="0" y="0"/>
                  <wp:positionH relativeFrom="page">
                    <wp:posOffset>3020868</wp:posOffset>
                  </wp:positionH>
                  <wp:positionV relativeFrom="page">
                    <wp:posOffset>52070</wp:posOffset>
                  </wp:positionV>
                  <wp:extent cx="216131" cy="216131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31" cy="21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۲۰</w:t>
            </w:r>
            <w:r w:rsidR="007B593A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-</w:t>
            </w:r>
            <w:r w:rsidR="003D62BE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410FA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مانند نمونه </w:t>
            </w:r>
            <w:r w:rsidR="00726327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، </w:t>
            </w:r>
            <w:r w:rsidR="00E92E1C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هر خانه ی جدول </w:t>
            </w:r>
            <w:r w:rsidR="00726327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>را با علامت</w:t>
            </w:r>
            <w:r w:rsidR="00E92E1C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E92E1C" w:rsidRPr="00E92E1C">
              <w:rPr>
                <w:rFonts w:ascii="Vazirmatn" w:hAnsi="Vazirmatn" w:cs="0 Nazanin Bold"/>
                <w:position w:val="-4"/>
                <w:sz w:val="32"/>
                <w:szCs w:val="32"/>
                <w:lang w:bidi="fa-IR"/>
              </w:rPr>
              <w:object w:dxaOrig="200" w:dyaOrig="220" w14:anchorId="25A517A2">
                <v:shape id="_x0000_i1025" type="#_x0000_t75" style="width:13.25pt;height:14.05pt" o:ole="">
                  <v:imagedata r:id="rId27" o:title=""/>
                </v:shape>
                <o:OLEObject Type="Embed" ProgID="Equation.DSMT4" ShapeID="_x0000_i1025" DrawAspect="Content" ObjectID="_1764388181" r:id="rId28"/>
              </w:object>
            </w:r>
            <w:r w:rsidR="00E92E1C">
              <w:rPr>
                <w:rFonts w:ascii="Vazirmatn" w:hAnsi="Vazirmatn" w:cs="0 Nazanin Bold" w:hint="cs"/>
                <w:sz w:val="32"/>
                <w:szCs w:val="32"/>
                <w:rtl/>
                <w:lang w:bidi="fa-IR"/>
              </w:rPr>
              <w:t xml:space="preserve"> یا </w:t>
            </w:r>
            <w:r w:rsidR="00E92E1C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3077B8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E92E1C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   </w:t>
            </w:r>
            <w:r w:rsidR="00726327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>کامل کنید.</w:t>
            </w:r>
            <w:r w:rsidR="00D7737B" w:rsidRPr="00D7737B">
              <w:rPr>
                <w:rFonts w:ascii="Vazirmatn" w:hAnsi="Vazirmatn" w:cs="0 Nazanin Bold"/>
                <w:b w:val="0"/>
                <w:bCs w:val="0"/>
                <w:sz w:val="32"/>
                <w:szCs w:val="32"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591" w:type="dxa"/>
              <w:tblLook w:val="04A0" w:firstRow="1" w:lastRow="0" w:firstColumn="1" w:lastColumn="0" w:noHBand="0" w:noVBand="1"/>
            </w:tblPr>
            <w:tblGrid>
              <w:gridCol w:w="1501"/>
              <w:gridCol w:w="1608"/>
              <w:gridCol w:w="1984"/>
              <w:gridCol w:w="1843"/>
              <w:gridCol w:w="1758"/>
            </w:tblGrid>
            <w:tr w:rsidR="00E071D5" w14:paraId="46758095" w14:textId="77777777" w:rsidTr="00E071D5">
              <w:tc>
                <w:tcPr>
                  <w:tcW w:w="1501" w:type="dxa"/>
                  <w:shd w:val="clear" w:color="auto" w:fill="FFFFFF" w:themeFill="background1"/>
                  <w:vAlign w:val="center"/>
                </w:tcPr>
                <w:p w14:paraId="78870414" w14:textId="4536B9C9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lang w:bidi="fa-IR"/>
                    </w:rPr>
                  </w:pPr>
                  <w:r w:rsidRPr="00D7737B"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lang w:bidi="fa-IR"/>
                    </w:rPr>
                    <w:t>////////</w:t>
                  </w:r>
                </w:p>
              </w:tc>
              <w:tc>
                <w:tcPr>
                  <w:tcW w:w="1608" w:type="dxa"/>
                  <w:vAlign w:val="center"/>
                </w:tcPr>
                <w:p w14:paraId="6EB462FB" w14:textId="1D1474ED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مربع</w:t>
                  </w:r>
                </w:p>
              </w:tc>
              <w:tc>
                <w:tcPr>
                  <w:tcW w:w="1984" w:type="dxa"/>
                  <w:vAlign w:val="center"/>
                </w:tcPr>
                <w:p w14:paraId="194630CB" w14:textId="081327EB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مستطیل</w:t>
                  </w:r>
                </w:p>
              </w:tc>
              <w:tc>
                <w:tcPr>
                  <w:tcW w:w="1843" w:type="dxa"/>
                  <w:vAlign w:val="center"/>
                </w:tcPr>
                <w:p w14:paraId="34CAAE18" w14:textId="5E50F6B1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لوزی</w:t>
                  </w:r>
                </w:p>
              </w:tc>
              <w:tc>
                <w:tcPr>
                  <w:tcW w:w="1758" w:type="dxa"/>
                  <w:vAlign w:val="center"/>
                </w:tcPr>
                <w:p w14:paraId="5E859A18" w14:textId="7682244D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متوازی الاضلاع</w:t>
                  </w:r>
                </w:p>
              </w:tc>
            </w:tr>
            <w:tr w:rsidR="00E071D5" w14:paraId="056484E0" w14:textId="77777777" w:rsidTr="00D7737B">
              <w:trPr>
                <w:trHeight w:val="625"/>
              </w:trPr>
              <w:tc>
                <w:tcPr>
                  <w:tcW w:w="1501" w:type="dxa"/>
                </w:tcPr>
                <w:p w14:paraId="23841E4B" w14:textId="15231074" w:rsidR="00E071D5" w:rsidRPr="00D7737B" w:rsidRDefault="00D7737B" w:rsidP="00D7737B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2"/>
                      <w:szCs w:val="22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722752" behindDoc="0" locked="0" layoutInCell="1" allowOverlap="1" wp14:anchorId="574C241D" wp14:editId="5117B953">
                        <wp:simplePos x="0" y="0"/>
                        <wp:positionH relativeFrom="page">
                          <wp:posOffset>289791</wp:posOffset>
                        </wp:positionH>
                        <wp:positionV relativeFrom="page">
                          <wp:posOffset>-22052</wp:posOffset>
                        </wp:positionV>
                        <wp:extent cx="387927" cy="397389"/>
                        <wp:effectExtent l="0" t="0" r="0" b="3175"/>
                        <wp:wrapNone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927" cy="397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608" w:type="dxa"/>
                  <w:vAlign w:val="center"/>
                </w:tcPr>
                <w:p w14:paraId="1E8ADB38" w14:textId="5796BE57" w:rsidR="00E071D5" w:rsidRPr="00D7737B" w:rsidRDefault="00E1460D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anchor distT="0" distB="0" distL="114300" distR="114300" simplePos="0" relativeHeight="251745280" behindDoc="0" locked="0" layoutInCell="1" allowOverlap="1" wp14:anchorId="460BBA85" wp14:editId="6A5BB4F6">
                        <wp:simplePos x="0" y="0"/>
                        <wp:positionH relativeFrom="column">
                          <wp:posOffset>266700</wp:posOffset>
                        </wp:positionH>
                        <wp:positionV relativeFrom="page">
                          <wp:posOffset>52070</wp:posOffset>
                        </wp:positionV>
                        <wp:extent cx="314960" cy="294005"/>
                        <wp:effectExtent l="0" t="0" r="8890" b="0"/>
                        <wp:wrapNone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7704" b="1527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96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984" w:type="dxa"/>
                  <w:vAlign w:val="center"/>
                </w:tcPr>
                <w:p w14:paraId="5008C11E" w14:textId="798FCFA3" w:rsidR="00E071D5" w:rsidRPr="00D7737B" w:rsidRDefault="00D7737B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/>
                      <w:b w:val="0"/>
                      <w:bCs w:val="0"/>
                      <w:position w:val="-4"/>
                      <w:sz w:val="32"/>
                      <w:szCs w:val="32"/>
                      <w:lang w:bidi="fa-IR"/>
                    </w:rPr>
                    <w:object w:dxaOrig="200" w:dyaOrig="220" w14:anchorId="56B4415C">
                      <v:shape id="_x0000_i1026" type="#_x0000_t75" style="width:20.7pt;height:22.35pt" o:ole="">
                        <v:imagedata r:id="rId27" o:title=""/>
                      </v:shape>
                      <o:OLEObject Type="Embed" ProgID="Equation.DSMT4" ShapeID="_x0000_i1026" DrawAspect="Content" ObjectID="_1764388182" r:id="rId31"/>
                    </w:object>
                  </w:r>
                </w:p>
              </w:tc>
              <w:tc>
                <w:tcPr>
                  <w:tcW w:w="1843" w:type="dxa"/>
                  <w:vAlign w:val="center"/>
                </w:tcPr>
                <w:p w14:paraId="7AE58A90" w14:textId="026E2BE6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58" w:type="dxa"/>
                  <w:vAlign w:val="center"/>
                </w:tcPr>
                <w:p w14:paraId="5301C161" w14:textId="3A858C15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  <w:tr w:rsidR="00E071D5" w14:paraId="38987AE4" w14:textId="77777777" w:rsidTr="00D7737B">
              <w:trPr>
                <w:trHeight w:val="633"/>
              </w:trPr>
              <w:tc>
                <w:tcPr>
                  <w:tcW w:w="1501" w:type="dxa"/>
                </w:tcPr>
                <w:p w14:paraId="5537750A" w14:textId="2E232F72" w:rsidR="00E071D5" w:rsidRPr="00D7737B" w:rsidRDefault="00D7737B" w:rsidP="00D7737B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0"/>
                      <w:szCs w:val="20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724800" behindDoc="0" locked="0" layoutInCell="1" allowOverlap="1" wp14:anchorId="761177CA" wp14:editId="6D8CC3FD">
                        <wp:simplePos x="0" y="0"/>
                        <wp:positionH relativeFrom="page">
                          <wp:posOffset>314267</wp:posOffset>
                        </wp:positionH>
                        <wp:positionV relativeFrom="page">
                          <wp:posOffset>-84282</wp:posOffset>
                        </wp:positionV>
                        <wp:extent cx="336392" cy="552140"/>
                        <wp:effectExtent l="6350" t="0" r="0" b="0"/>
                        <wp:wrapNone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32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rcRect l="14012" r="8103"/>
                                <a:stretch/>
                              </pic:blipFill>
                              <pic:spPr bwMode="auto">
                                <a:xfrm rot="16200000">
                                  <a:off x="0" y="0"/>
                                  <a:ext cx="336392" cy="5521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608" w:type="dxa"/>
                  <w:vAlign w:val="center"/>
                </w:tcPr>
                <w:p w14:paraId="4B91D886" w14:textId="4A983565" w:rsidR="00E071D5" w:rsidRPr="00D7737B" w:rsidRDefault="00E071D5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984" w:type="dxa"/>
                  <w:vAlign w:val="center"/>
                </w:tcPr>
                <w:p w14:paraId="352C68FE" w14:textId="42BF403C" w:rsidR="00E071D5" w:rsidRPr="00D7737B" w:rsidRDefault="00E071D5" w:rsidP="00E071D5">
                  <w:pPr>
                    <w:spacing w:line="276" w:lineRule="auto"/>
                    <w:jc w:val="center"/>
                    <w:rPr>
                      <w:rStyle w:val="Emphasis"/>
                      <w:b w:val="0"/>
                      <w:bCs w:val="0"/>
                      <w:i w:val="0"/>
                      <w:iCs w:val="0"/>
                      <w:rtl/>
                      <w:lang w:bidi="fa-IR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3C4A9B9" w14:textId="558E0CBB" w:rsidR="00E071D5" w:rsidRPr="00D7737B" w:rsidRDefault="00410FA1" w:rsidP="00E071D5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32"/>
                      <w:szCs w:val="32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726848" behindDoc="0" locked="0" layoutInCell="1" allowOverlap="1" wp14:anchorId="75A2F545" wp14:editId="4C47C5E8">
                        <wp:simplePos x="0" y="0"/>
                        <wp:positionH relativeFrom="page">
                          <wp:posOffset>405130</wp:posOffset>
                        </wp:positionH>
                        <wp:positionV relativeFrom="page">
                          <wp:posOffset>0</wp:posOffset>
                        </wp:positionV>
                        <wp:extent cx="342900" cy="342900"/>
                        <wp:effectExtent l="0" t="0" r="0" b="0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6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58" w:type="dxa"/>
                  <w:vAlign w:val="center"/>
                </w:tcPr>
                <w:p w14:paraId="2AAFE2B1" w14:textId="4A590E7F" w:rsidR="00E071D5" w:rsidRPr="00D7737B" w:rsidRDefault="00E071D5" w:rsidP="00E92E1C">
                  <w:pPr>
                    <w:spacing w:line="276" w:lineRule="auto"/>
                    <w:ind w:left="284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754E1518" w14:textId="500B6D22" w:rsidR="00E071D5" w:rsidRPr="00E92E1C" w:rsidRDefault="00E071D5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4F8C3FFD" w14:textId="19DF31D9" w:rsidR="003F0CEB" w:rsidRPr="00E85520" w:rsidRDefault="00E1460D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1460D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۲۵</w:t>
            </w:r>
            <w:r w:rsidR="00CE3277" w:rsidRPr="00E1460D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/۱</w:t>
            </w:r>
          </w:p>
        </w:tc>
      </w:tr>
      <w:tr w:rsidR="003F0CEB" w:rsidRPr="00E85520" w14:paraId="5981E0AC" w14:textId="77777777" w:rsidTr="00CA4964">
        <w:trPr>
          <w:trHeight w:val="1568"/>
        </w:trPr>
        <w:tc>
          <w:tcPr>
            <w:tcW w:w="10123" w:type="dxa"/>
            <w:gridSpan w:val="4"/>
          </w:tcPr>
          <w:p w14:paraId="4E56CA67" w14:textId="7BA5F936" w:rsidR="00C15528" w:rsidRPr="00E85520" w:rsidRDefault="00316A84" w:rsidP="008A3E60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1202F5FB" wp14:editId="78803F00">
                      <wp:simplePos x="0" y="0"/>
                      <wp:positionH relativeFrom="page">
                        <wp:posOffset>37230</wp:posOffset>
                      </wp:positionH>
                      <wp:positionV relativeFrom="page">
                        <wp:posOffset>25191</wp:posOffset>
                      </wp:positionV>
                      <wp:extent cx="1849675" cy="894521"/>
                      <wp:effectExtent l="0" t="0" r="0" b="127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9675" cy="894521"/>
                                <a:chOff x="0" y="0"/>
                                <a:chExt cx="1569085" cy="758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3">
                                  <a:biLevel thresh="75000"/>
                                  <a:extLst/>
                                </a:blip>
                                <a:srcRect l="20238" r="772"/>
                                <a:stretch/>
                              </pic:blipFill>
                              <pic:spPr bwMode="auto">
                                <a:xfrm rot="16200000">
                                  <a:off x="405130" y="-405130"/>
                                  <a:ext cx="758825" cy="15690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833498" y="212708"/>
                                  <a:ext cx="123258" cy="130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576161" y="145755"/>
                                  <a:ext cx="272907" cy="27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839A3F" w14:textId="732500F2" w:rsidR="008A3E60" w:rsidRDefault="008A3E6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8A3E60"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02F5FB" id="Group 42" o:spid="_x0000_s1027" style="position:absolute;left:0;text-align:left;margin-left:2.95pt;margin-top:2pt;width:145.65pt;height:70.45pt;z-index:251738112;mso-position-horizontal-relative:page;mso-position-vertical-relative:page;mso-width-relative:margin;mso-height-relative:margin" coordsize="15690,7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">
                      <v:shape id="Picture 38" o:spid="_x0000_s1028" type="#_x0000_t75" style="position:absolute;left:4051;top:-4051;width:7588;height:156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">
                        <v:imagedata r:id="rId34" o:title="" cropleft="13263f" cropright="506f" grayscale="t" bilevel="t"/>
                        <v:path arrowok="t"/>
                      </v:shape>
                      <v:rect id="Rectangle 39" o:spid="_x0000_s1029" style="position:absolute;left:8334;top:2127;width:1233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" fillcolor="white [3212]" strokecolor="white [3212]" strokeweight="2.25pt"/>
                      <v:shape id="Text Box 41" o:spid="_x0000_s1030" type="#_x0000_t202" style="position:absolute;left:5761;top:1457;width:2729;height:27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58839A3F" w14:textId="732500F2" w:rsidR="008A3E60" w:rsidRDefault="008A3E60">
                              <w:pPr>
                                <w:rPr>
                                  <w:lang w:bidi="fa-IR"/>
                                </w:rPr>
                              </w:pPr>
                              <w:r w:rsidRPr="008A3E60">
                                <w:rPr>
                                  <w:rFonts w:asciiTheme="majorBidi" w:hAnsiTheme="majorBidi" w:cstheme="majorBidi"/>
                                  <w:b w:val="0"/>
                                  <w:bCs w:val="0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۲۱</w:t>
            </w:r>
            <w:r w:rsidR="003F0CEB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-</w:t>
            </w:r>
            <w:r w:rsidR="00320504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410FA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شکل روبرو را</w:t>
            </w:r>
            <w:r w:rsidR="008A3E6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طوری کامل کنید که</w:t>
            </w:r>
            <w:r w:rsidR="008A3E6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نقطه</w:t>
            </w:r>
            <w:r w:rsidR="008A3E6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8A3E60" w:rsidRPr="008A3E60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O</w:t>
            </w:r>
            <w:r w:rsidR="008A3E6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مرکز تقارن باشد.</w:t>
            </w:r>
          </w:p>
          <w:p w14:paraId="1F2BAF45" w14:textId="7998C3A9" w:rsidR="001272ED" w:rsidRDefault="00410FA1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4971623" wp14:editId="6AFDEE84">
                      <wp:simplePos x="0" y="0"/>
                      <wp:positionH relativeFrom="page">
                        <wp:posOffset>947849</wp:posOffset>
                      </wp:positionH>
                      <wp:positionV relativeFrom="page">
                        <wp:posOffset>417830</wp:posOffset>
                      </wp:positionV>
                      <wp:extent cx="51227" cy="51227"/>
                      <wp:effectExtent l="0" t="0" r="25400" b="2540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27" cy="512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C2651F" id="Oval 43" o:spid="_x0000_s1026" style="position:absolute;left:0;text-align:left;margin-left:74.65pt;margin-top:32.9pt;width:4.05pt;height:4.0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" fillcolor="black [3200]" strokecolor="black [1600]" strokeweight="2pt">
                      <w10:wrap anchorx="page" anchory="page"/>
                    </v:oval>
                  </w:pict>
                </mc:Fallback>
              </mc:AlternateContent>
            </w:r>
          </w:p>
          <w:p w14:paraId="724FAD56" w14:textId="466D809F" w:rsidR="00316A84" w:rsidRPr="00316A84" w:rsidRDefault="00316A84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4"/>
                <w:szCs w:val="14"/>
                <w:rtl/>
                <w:lang w:bidi="fa-IR"/>
              </w:rPr>
            </w:pPr>
          </w:p>
          <w:p w14:paraId="08D4D424" w14:textId="28AD5B7E" w:rsidR="00262B70" w:rsidRPr="00571325" w:rsidRDefault="00262B70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67DB0CAB" w14:textId="406E543B" w:rsidR="003F0CEB" w:rsidRPr="00E85520" w:rsidRDefault="00CE3277" w:rsidP="008A3E60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</w:t>
            </w:r>
            <w:r w:rsidR="008A3E6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</w:p>
        </w:tc>
      </w:tr>
      <w:tr w:rsidR="003F0CEB" w:rsidRPr="00E85520" w14:paraId="46E342F1" w14:textId="77777777" w:rsidTr="00E1460D">
        <w:trPr>
          <w:trHeight w:val="1182"/>
        </w:trPr>
        <w:tc>
          <w:tcPr>
            <w:tcW w:w="10123" w:type="dxa"/>
            <w:gridSpan w:val="4"/>
          </w:tcPr>
          <w:p w14:paraId="6F6CB2DC" w14:textId="386E399F" w:rsidR="00F16533" w:rsidRPr="00E85520" w:rsidRDefault="000D3C00" w:rsidP="000D3C00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6E8A7142" wp14:editId="2AB42030">
                      <wp:simplePos x="0" y="0"/>
                      <wp:positionH relativeFrom="page">
                        <wp:posOffset>134902</wp:posOffset>
                      </wp:positionH>
                      <wp:positionV relativeFrom="page">
                        <wp:posOffset>179917</wp:posOffset>
                      </wp:positionV>
                      <wp:extent cx="4910455" cy="667385"/>
                      <wp:effectExtent l="38100" t="0" r="23495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0455" cy="667385"/>
                                <a:chOff x="0" y="0"/>
                                <a:chExt cx="4910455" cy="667385"/>
                              </a:xfrm>
                            </wpg:grpSpPr>
                            <wpg:graphicFrame>
                              <wpg:cNvPr id="44" name="Diagram 44"/>
                              <wpg:cNvFrPr/>
                              <wpg:xfrm>
                                <a:off x="0" y="0"/>
                                <a:ext cx="4910455" cy="667385"/>
                              </wpg:xfrm>
                              <a:graphic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35" r:lo="rId36" r:qs="rId37" r:cs="rId38"/>
                                </a:graphicData>
                              </a:graphic>
                            </wpg:graphicFrame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057794" y="166644"/>
                                  <a:ext cx="1033897" cy="32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73BD54" w14:textId="33C5D5D8" w:rsidR="00331D5B" w:rsidRPr="00331D5B" w:rsidRDefault="00331D5B" w:rsidP="00331D5B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زاویه های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قائمه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2959332" y="144066"/>
                                  <a:ext cx="898287" cy="322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FCCF37" w14:textId="5B04728F" w:rsidR="00331D5B" w:rsidRPr="00331D5B" w:rsidRDefault="00331D5B" w:rsidP="00331D5B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...........................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8A7142" id="Group 47" o:spid="_x0000_s1031" style="position:absolute;left:0;text-align:left;margin-left:10.6pt;margin-top:14.15pt;width:386.65pt;height:52.55pt;z-index:251744256;mso-position-horizontal-relative:page;mso-position-vertical-relative:page;mso-width-relative:margin;mso-height-relative:margin" coordsize="49104,6673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">
                      <v:shape id="Diagram 44" o:spid="_x0000_s1032" type="#_x0000_t75" style="position:absolute;left:-182;top:1097;width:49376;height:43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">
                        <v:imagedata r:id="rId40" o:title=""/>
                        <o:lock v:ext="edit" aspectratio="f"/>
                      </v:shape>
                      <v:shape id="Text Box 45" o:spid="_x0000_s1033" type="#_x0000_t202" style="position:absolute;left:10577;top:1666;width:10339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1F73BD54" w14:textId="33C5D5D8" w:rsidR="00331D5B" w:rsidRPr="00331D5B" w:rsidRDefault="00331D5B" w:rsidP="00331D5B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زاویه های</w:t>
                              </w: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قائمه</w:t>
                              </w:r>
                            </w:p>
                          </w:txbxContent>
                        </v:textbox>
                      </v:shape>
                      <v:shape id="Text Box 46" o:spid="_x0000_s1034" type="#_x0000_t202" style="position:absolute;left:29593;top:1440;width:8983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0CFCCF37" w14:textId="5B04728F" w:rsidR="00331D5B" w:rsidRPr="00331D5B" w:rsidRDefault="00331D5B" w:rsidP="00331D5B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...........................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316A84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۲۲</w:t>
            </w:r>
            <w:r w:rsidR="00F9203E" w:rsidRPr="00E85520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-</w:t>
            </w:r>
            <w:r w:rsidR="00274E4D" w:rsidRPr="00E85520">
              <w:rPr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نمودار زیر</w:t>
            </w:r>
            <w:r w:rsidR="00331D5B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را</w:t>
            </w:r>
            <w:r w:rsidR="00346A8B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کامل کنید.</w:t>
            </w:r>
          </w:p>
          <w:p w14:paraId="1D7F95B9" w14:textId="0FA00546" w:rsidR="00274E4D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10B01DFE" w14:textId="651345FE" w:rsidR="00274E4D" w:rsidRPr="00F86773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"/>
                <w:szCs w:val="2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4F7B43C2" w14:textId="49233140" w:rsidR="003F0CEB" w:rsidRPr="00E85520" w:rsidRDefault="00744FF6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۵/۰</w:t>
            </w:r>
          </w:p>
        </w:tc>
      </w:tr>
      <w:tr w:rsidR="00744FF6" w:rsidRPr="00E85520" w14:paraId="4272226F" w14:textId="77777777" w:rsidTr="00726327">
        <w:trPr>
          <w:trHeight w:val="561"/>
        </w:trPr>
        <w:tc>
          <w:tcPr>
            <w:tcW w:w="10123" w:type="dxa"/>
            <w:gridSpan w:val="4"/>
          </w:tcPr>
          <w:p w14:paraId="1EF96F75" w14:textId="74C4B14C" w:rsidR="00744FF6" w:rsidRDefault="00744FF6" w:rsidP="00FB6735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23-</w:t>
            </w:r>
            <w:r w:rsidR="00FB6735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اندازه سه زاویه از یک چهار ضلعی</w:t>
            </w:r>
            <w:r w:rsidR="00D520F2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دلخواه</w:t>
            </w:r>
            <w:r w:rsidR="00FB6735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را می دانیم. چگونه زاویه چهارم را به دست آوریم؟ </w:t>
            </w:r>
          </w:p>
          <w:p w14:paraId="61981698" w14:textId="77777777" w:rsidR="00FB6735" w:rsidRDefault="00FB6735" w:rsidP="000D3C00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  <w:p w14:paraId="788DB068" w14:textId="4F253611" w:rsidR="00CA4964" w:rsidRPr="00726327" w:rsidRDefault="00CA4964" w:rsidP="000D3C00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6EB575B9" w14:textId="3D539619" w:rsidR="00744FF6" w:rsidRDefault="00FB6735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۵/۰</w:t>
            </w:r>
          </w:p>
        </w:tc>
      </w:tr>
      <w:tr w:rsidR="007216F7" w:rsidRPr="00E85520" w14:paraId="6D01F906" w14:textId="77777777" w:rsidTr="00726327">
        <w:trPr>
          <w:trHeight w:val="561"/>
        </w:trPr>
        <w:tc>
          <w:tcPr>
            <w:tcW w:w="10123" w:type="dxa"/>
            <w:gridSpan w:val="4"/>
          </w:tcPr>
          <w:p w14:paraId="65BDEE6B" w14:textId="252CD755" w:rsidR="007216F7" w:rsidRDefault="007216F7" w:rsidP="007216F7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موفق باشید.                                                                                                                                جمع نمرات:</w:t>
            </w:r>
          </w:p>
        </w:tc>
        <w:tc>
          <w:tcPr>
            <w:tcW w:w="507" w:type="dxa"/>
            <w:vAlign w:val="center"/>
          </w:tcPr>
          <w:p w14:paraId="427065E6" w14:textId="6FA29FD0" w:rsidR="007216F7" w:rsidRDefault="007216F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۱۵</w:t>
            </w:r>
          </w:p>
        </w:tc>
      </w:tr>
    </w:tbl>
    <w:p w14:paraId="615D838F" w14:textId="4C6E9B76" w:rsidR="000B3006" w:rsidRPr="00571325" w:rsidRDefault="000B3006" w:rsidP="00A756E8">
      <w:pPr>
        <w:tabs>
          <w:tab w:val="left" w:pos="7696"/>
        </w:tabs>
        <w:rPr>
          <w:rFonts w:ascii="Vazirmatn" w:hAnsi="Vazirmatn" w:cs="0 Nazanin Bold"/>
          <w:b w:val="0"/>
          <w:bCs w:val="0"/>
          <w:sz w:val="2"/>
          <w:szCs w:val="2"/>
          <w:rtl/>
        </w:rPr>
      </w:pPr>
    </w:p>
    <w:sectPr w:rsidR="000B3006" w:rsidRPr="00571325" w:rsidSect="00554692">
      <w:footerReference w:type="even" r:id="rId4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2C4DC" w14:textId="77777777" w:rsidR="00F83EDD" w:rsidRDefault="00F83EDD">
      <w:r>
        <w:separator/>
      </w:r>
    </w:p>
  </w:endnote>
  <w:endnote w:type="continuationSeparator" w:id="0">
    <w:p w14:paraId="0510C6D3" w14:textId="77777777" w:rsidR="00F83EDD" w:rsidRDefault="00F8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1530E" w14:textId="77777777" w:rsidR="00F83EDD" w:rsidRDefault="00F83EDD">
      <w:r>
        <w:separator/>
      </w:r>
    </w:p>
  </w:footnote>
  <w:footnote w:type="continuationSeparator" w:id="0">
    <w:p w14:paraId="1F1BD699" w14:textId="77777777" w:rsidR="00F83EDD" w:rsidRDefault="00F8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121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32CB631B"/>
    <w:multiLevelType w:val="hybridMultilevel"/>
    <w:tmpl w:val="F9F2765A"/>
    <w:lvl w:ilvl="0" w:tplc="D7742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404B"/>
    <w:multiLevelType w:val="hybridMultilevel"/>
    <w:tmpl w:val="59F0B7E6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73AE"/>
    <w:rsid w:val="00007EA0"/>
    <w:rsid w:val="00010ED4"/>
    <w:rsid w:val="00021652"/>
    <w:rsid w:val="0003119D"/>
    <w:rsid w:val="00044CE5"/>
    <w:rsid w:val="00051F35"/>
    <w:rsid w:val="00060B1B"/>
    <w:rsid w:val="000633DE"/>
    <w:rsid w:val="0006357C"/>
    <w:rsid w:val="00064AC3"/>
    <w:rsid w:val="00064B47"/>
    <w:rsid w:val="00074C55"/>
    <w:rsid w:val="000812E2"/>
    <w:rsid w:val="00081A78"/>
    <w:rsid w:val="00083DAE"/>
    <w:rsid w:val="00096D6F"/>
    <w:rsid w:val="000A4E0D"/>
    <w:rsid w:val="000B0C9E"/>
    <w:rsid w:val="000B3006"/>
    <w:rsid w:val="000B34D9"/>
    <w:rsid w:val="000B714D"/>
    <w:rsid w:val="000C13A0"/>
    <w:rsid w:val="000C34EE"/>
    <w:rsid w:val="000D3C00"/>
    <w:rsid w:val="000E2D5C"/>
    <w:rsid w:val="000F0AEE"/>
    <w:rsid w:val="000F1DC0"/>
    <w:rsid w:val="000F7D7C"/>
    <w:rsid w:val="001012EE"/>
    <w:rsid w:val="00102819"/>
    <w:rsid w:val="00102989"/>
    <w:rsid w:val="00104534"/>
    <w:rsid w:val="00105998"/>
    <w:rsid w:val="00106CED"/>
    <w:rsid w:val="00112A09"/>
    <w:rsid w:val="001272ED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0DC4"/>
    <w:rsid w:val="001964DB"/>
    <w:rsid w:val="001A678E"/>
    <w:rsid w:val="001A773D"/>
    <w:rsid w:val="001B2CBC"/>
    <w:rsid w:val="001B430A"/>
    <w:rsid w:val="001B4C20"/>
    <w:rsid w:val="001B76FF"/>
    <w:rsid w:val="001C1AAD"/>
    <w:rsid w:val="001C4FF4"/>
    <w:rsid w:val="001C558A"/>
    <w:rsid w:val="001D764F"/>
    <w:rsid w:val="001E0DCC"/>
    <w:rsid w:val="001E526C"/>
    <w:rsid w:val="001F07AB"/>
    <w:rsid w:val="001F6C57"/>
    <w:rsid w:val="001F7824"/>
    <w:rsid w:val="002037DE"/>
    <w:rsid w:val="002078FB"/>
    <w:rsid w:val="0021627C"/>
    <w:rsid w:val="0021687D"/>
    <w:rsid w:val="0022126B"/>
    <w:rsid w:val="002304F7"/>
    <w:rsid w:val="0023052B"/>
    <w:rsid w:val="00232982"/>
    <w:rsid w:val="00255808"/>
    <w:rsid w:val="00257904"/>
    <w:rsid w:val="00262B70"/>
    <w:rsid w:val="002650E6"/>
    <w:rsid w:val="00266C9F"/>
    <w:rsid w:val="00266F60"/>
    <w:rsid w:val="00273271"/>
    <w:rsid w:val="00274E4D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C3808"/>
    <w:rsid w:val="002C51BB"/>
    <w:rsid w:val="002D7D6C"/>
    <w:rsid w:val="002F3932"/>
    <w:rsid w:val="003013D7"/>
    <w:rsid w:val="003054F1"/>
    <w:rsid w:val="003077B8"/>
    <w:rsid w:val="003110C8"/>
    <w:rsid w:val="00316A84"/>
    <w:rsid w:val="00320319"/>
    <w:rsid w:val="00320504"/>
    <w:rsid w:val="0032391D"/>
    <w:rsid w:val="00325DBF"/>
    <w:rsid w:val="00331D5B"/>
    <w:rsid w:val="00343621"/>
    <w:rsid w:val="00346A8B"/>
    <w:rsid w:val="00352925"/>
    <w:rsid w:val="00363EA9"/>
    <w:rsid w:val="00366B83"/>
    <w:rsid w:val="0037499B"/>
    <w:rsid w:val="00384F69"/>
    <w:rsid w:val="00387B55"/>
    <w:rsid w:val="00394BDA"/>
    <w:rsid w:val="00396865"/>
    <w:rsid w:val="003A4C5B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C79A3"/>
    <w:rsid w:val="003D43BA"/>
    <w:rsid w:val="003D62BE"/>
    <w:rsid w:val="003D7F40"/>
    <w:rsid w:val="003E2171"/>
    <w:rsid w:val="003E2AA3"/>
    <w:rsid w:val="003F0CEB"/>
    <w:rsid w:val="003F159E"/>
    <w:rsid w:val="003F272F"/>
    <w:rsid w:val="003F2DBB"/>
    <w:rsid w:val="003F58FD"/>
    <w:rsid w:val="00410FA1"/>
    <w:rsid w:val="00426080"/>
    <w:rsid w:val="00427CF4"/>
    <w:rsid w:val="00444884"/>
    <w:rsid w:val="0045654A"/>
    <w:rsid w:val="004568D6"/>
    <w:rsid w:val="00464B31"/>
    <w:rsid w:val="00464FDA"/>
    <w:rsid w:val="0047166E"/>
    <w:rsid w:val="00480E18"/>
    <w:rsid w:val="00492EE4"/>
    <w:rsid w:val="00495CCA"/>
    <w:rsid w:val="00496963"/>
    <w:rsid w:val="004A0E94"/>
    <w:rsid w:val="004A1F88"/>
    <w:rsid w:val="004B1925"/>
    <w:rsid w:val="004B4415"/>
    <w:rsid w:val="004B45CF"/>
    <w:rsid w:val="004B5D83"/>
    <w:rsid w:val="004B7F7B"/>
    <w:rsid w:val="004D3D3A"/>
    <w:rsid w:val="004E1746"/>
    <w:rsid w:val="004F1A82"/>
    <w:rsid w:val="00500D0D"/>
    <w:rsid w:val="00512F68"/>
    <w:rsid w:val="00513CA6"/>
    <w:rsid w:val="00526347"/>
    <w:rsid w:val="00526388"/>
    <w:rsid w:val="00527D9D"/>
    <w:rsid w:val="00531BD1"/>
    <w:rsid w:val="00531DB8"/>
    <w:rsid w:val="0053656A"/>
    <w:rsid w:val="00550734"/>
    <w:rsid w:val="005532B4"/>
    <w:rsid w:val="0055430A"/>
    <w:rsid w:val="00554692"/>
    <w:rsid w:val="005704C3"/>
    <w:rsid w:val="00571325"/>
    <w:rsid w:val="00586070"/>
    <w:rsid w:val="00592C7E"/>
    <w:rsid w:val="0059312F"/>
    <w:rsid w:val="0059556C"/>
    <w:rsid w:val="00596339"/>
    <w:rsid w:val="005A0046"/>
    <w:rsid w:val="005A04D4"/>
    <w:rsid w:val="005A5D92"/>
    <w:rsid w:val="005B0A9C"/>
    <w:rsid w:val="005B355E"/>
    <w:rsid w:val="005C3563"/>
    <w:rsid w:val="005C70F1"/>
    <w:rsid w:val="005D083E"/>
    <w:rsid w:val="005E13ED"/>
    <w:rsid w:val="005E22DE"/>
    <w:rsid w:val="005F5D12"/>
    <w:rsid w:val="00604E3D"/>
    <w:rsid w:val="0061122B"/>
    <w:rsid w:val="0061446A"/>
    <w:rsid w:val="00614E45"/>
    <w:rsid w:val="006404D1"/>
    <w:rsid w:val="006450D1"/>
    <w:rsid w:val="00645BBA"/>
    <w:rsid w:val="00651A39"/>
    <w:rsid w:val="00652AE5"/>
    <w:rsid w:val="00654641"/>
    <w:rsid w:val="00654F7A"/>
    <w:rsid w:val="00662D5E"/>
    <w:rsid w:val="0066363E"/>
    <w:rsid w:val="0066426A"/>
    <w:rsid w:val="00666C36"/>
    <w:rsid w:val="00673468"/>
    <w:rsid w:val="00674005"/>
    <w:rsid w:val="006917C9"/>
    <w:rsid w:val="0069290B"/>
    <w:rsid w:val="006A45B3"/>
    <w:rsid w:val="006B1CD3"/>
    <w:rsid w:val="006C1DAF"/>
    <w:rsid w:val="006C36D2"/>
    <w:rsid w:val="006C5E32"/>
    <w:rsid w:val="006D1307"/>
    <w:rsid w:val="006F074B"/>
    <w:rsid w:val="00701928"/>
    <w:rsid w:val="007030CB"/>
    <w:rsid w:val="00706087"/>
    <w:rsid w:val="0070769F"/>
    <w:rsid w:val="00712340"/>
    <w:rsid w:val="0071794E"/>
    <w:rsid w:val="007216F7"/>
    <w:rsid w:val="007248D3"/>
    <w:rsid w:val="00726327"/>
    <w:rsid w:val="00731E3C"/>
    <w:rsid w:val="007409DF"/>
    <w:rsid w:val="00742506"/>
    <w:rsid w:val="00744FF6"/>
    <w:rsid w:val="0074597D"/>
    <w:rsid w:val="0074647C"/>
    <w:rsid w:val="0075109F"/>
    <w:rsid w:val="00755915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1A49"/>
    <w:rsid w:val="007B0A27"/>
    <w:rsid w:val="007B24DA"/>
    <w:rsid w:val="007B2915"/>
    <w:rsid w:val="007B2FB4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74E0"/>
    <w:rsid w:val="00827D24"/>
    <w:rsid w:val="00834E69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A3E60"/>
    <w:rsid w:val="008A5E56"/>
    <w:rsid w:val="008B2D29"/>
    <w:rsid w:val="008B327A"/>
    <w:rsid w:val="008C662D"/>
    <w:rsid w:val="008D3921"/>
    <w:rsid w:val="008D43E1"/>
    <w:rsid w:val="008D778C"/>
    <w:rsid w:val="008E3DB6"/>
    <w:rsid w:val="008E431A"/>
    <w:rsid w:val="008E4A1D"/>
    <w:rsid w:val="008F1579"/>
    <w:rsid w:val="008F4B46"/>
    <w:rsid w:val="00912525"/>
    <w:rsid w:val="009129B2"/>
    <w:rsid w:val="009200C1"/>
    <w:rsid w:val="009215E0"/>
    <w:rsid w:val="0093468C"/>
    <w:rsid w:val="00937508"/>
    <w:rsid w:val="009401C7"/>
    <w:rsid w:val="009467A7"/>
    <w:rsid w:val="00947F17"/>
    <w:rsid w:val="00952302"/>
    <w:rsid w:val="00961536"/>
    <w:rsid w:val="00961862"/>
    <w:rsid w:val="00976DA8"/>
    <w:rsid w:val="0098025A"/>
    <w:rsid w:val="00984794"/>
    <w:rsid w:val="00986045"/>
    <w:rsid w:val="0099294B"/>
    <w:rsid w:val="00992D67"/>
    <w:rsid w:val="00992F9D"/>
    <w:rsid w:val="009934FF"/>
    <w:rsid w:val="009960AB"/>
    <w:rsid w:val="009B5933"/>
    <w:rsid w:val="009C1230"/>
    <w:rsid w:val="009D1721"/>
    <w:rsid w:val="009D7CA8"/>
    <w:rsid w:val="009E0671"/>
    <w:rsid w:val="009E5676"/>
    <w:rsid w:val="009F15B1"/>
    <w:rsid w:val="00A06317"/>
    <w:rsid w:val="00A10B78"/>
    <w:rsid w:val="00A20A6A"/>
    <w:rsid w:val="00A20E9F"/>
    <w:rsid w:val="00A210D6"/>
    <w:rsid w:val="00A267C0"/>
    <w:rsid w:val="00A26BF5"/>
    <w:rsid w:val="00A32A40"/>
    <w:rsid w:val="00A332D5"/>
    <w:rsid w:val="00A34C25"/>
    <w:rsid w:val="00A40DA9"/>
    <w:rsid w:val="00A41119"/>
    <w:rsid w:val="00A54BD7"/>
    <w:rsid w:val="00A5530B"/>
    <w:rsid w:val="00A60BFB"/>
    <w:rsid w:val="00A61699"/>
    <w:rsid w:val="00A6281F"/>
    <w:rsid w:val="00A676CE"/>
    <w:rsid w:val="00A72287"/>
    <w:rsid w:val="00A74C02"/>
    <w:rsid w:val="00A756E8"/>
    <w:rsid w:val="00A766D6"/>
    <w:rsid w:val="00A80D73"/>
    <w:rsid w:val="00A81A8A"/>
    <w:rsid w:val="00A83261"/>
    <w:rsid w:val="00A83BE2"/>
    <w:rsid w:val="00A9133D"/>
    <w:rsid w:val="00A941B0"/>
    <w:rsid w:val="00A96D8F"/>
    <w:rsid w:val="00AA18B3"/>
    <w:rsid w:val="00AB2E35"/>
    <w:rsid w:val="00AB67DD"/>
    <w:rsid w:val="00AC448A"/>
    <w:rsid w:val="00AD0171"/>
    <w:rsid w:val="00AD45B7"/>
    <w:rsid w:val="00AD762D"/>
    <w:rsid w:val="00AE0D09"/>
    <w:rsid w:val="00AE0FE7"/>
    <w:rsid w:val="00AE6D9D"/>
    <w:rsid w:val="00AE7D23"/>
    <w:rsid w:val="00AE7F98"/>
    <w:rsid w:val="00AF346F"/>
    <w:rsid w:val="00AF59E1"/>
    <w:rsid w:val="00B10C05"/>
    <w:rsid w:val="00B14347"/>
    <w:rsid w:val="00B17E91"/>
    <w:rsid w:val="00B2713C"/>
    <w:rsid w:val="00B305E1"/>
    <w:rsid w:val="00B30C22"/>
    <w:rsid w:val="00B40735"/>
    <w:rsid w:val="00B44A14"/>
    <w:rsid w:val="00B463C0"/>
    <w:rsid w:val="00B52219"/>
    <w:rsid w:val="00B52E66"/>
    <w:rsid w:val="00B56F1A"/>
    <w:rsid w:val="00B62053"/>
    <w:rsid w:val="00B72545"/>
    <w:rsid w:val="00B73028"/>
    <w:rsid w:val="00B73686"/>
    <w:rsid w:val="00B80042"/>
    <w:rsid w:val="00B80E06"/>
    <w:rsid w:val="00BA098C"/>
    <w:rsid w:val="00BA7917"/>
    <w:rsid w:val="00BB11A8"/>
    <w:rsid w:val="00BC1A19"/>
    <w:rsid w:val="00BC37E5"/>
    <w:rsid w:val="00BD3747"/>
    <w:rsid w:val="00BD447E"/>
    <w:rsid w:val="00BE776E"/>
    <w:rsid w:val="00BE7ED2"/>
    <w:rsid w:val="00BF4523"/>
    <w:rsid w:val="00C0768D"/>
    <w:rsid w:val="00C15528"/>
    <w:rsid w:val="00C27826"/>
    <w:rsid w:val="00C323A2"/>
    <w:rsid w:val="00C326B1"/>
    <w:rsid w:val="00C3792A"/>
    <w:rsid w:val="00C40BBF"/>
    <w:rsid w:val="00C40FD5"/>
    <w:rsid w:val="00C4546A"/>
    <w:rsid w:val="00C5440C"/>
    <w:rsid w:val="00C60163"/>
    <w:rsid w:val="00C65CF4"/>
    <w:rsid w:val="00C77310"/>
    <w:rsid w:val="00C82809"/>
    <w:rsid w:val="00C82A22"/>
    <w:rsid w:val="00C924A3"/>
    <w:rsid w:val="00C94531"/>
    <w:rsid w:val="00CA1554"/>
    <w:rsid w:val="00CA4964"/>
    <w:rsid w:val="00CB31E1"/>
    <w:rsid w:val="00CC05F2"/>
    <w:rsid w:val="00CC13C8"/>
    <w:rsid w:val="00CC26EA"/>
    <w:rsid w:val="00CC318D"/>
    <w:rsid w:val="00CC56BC"/>
    <w:rsid w:val="00CD4A8C"/>
    <w:rsid w:val="00CE2F34"/>
    <w:rsid w:val="00CE3277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43C9D"/>
    <w:rsid w:val="00D43EFD"/>
    <w:rsid w:val="00D520F2"/>
    <w:rsid w:val="00D56C37"/>
    <w:rsid w:val="00D64C44"/>
    <w:rsid w:val="00D656B0"/>
    <w:rsid w:val="00D70DCE"/>
    <w:rsid w:val="00D7737B"/>
    <w:rsid w:val="00D849E2"/>
    <w:rsid w:val="00D86FB6"/>
    <w:rsid w:val="00D87200"/>
    <w:rsid w:val="00D87BA6"/>
    <w:rsid w:val="00D97201"/>
    <w:rsid w:val="00DA37EB"/>
    <w:rsid w:val="00DA7416"/>
    <w:rsid w:val="00DB1342"/>
    <w:rsid w:val="00DB4350"/>
    <w:rsid w:val="00DC1C76"/>
    <w:rsid w:val="00DD01C4"/>
    <w:rsid w:val="00DE575C"/>
    <w:rsid w:val="00DE647C"/>
    <w:rsid w:val="00DE7A0F"/>
    <w:rsid w:val="00DF06AC"/>
    <w:rsid w:val="00DF24A7"/>
    <w:rsid w:val="00DF3E96"/>
    <w:rsid w:val="00DF51A3"/>
    <w:rsid w:val="00E00254"/>
    <w:rsid w:val="00E00D66"/>
    <w:rsid w:val="00E06ED5"/>
    <w:rsid w:val="00E071D5"/>
    <w:rsid w:val="00E12811"/>
    <w:rsid w:val="00E1460D"/>
    <w:rsid w:val="00E14C5C"/>
    <w:rsid w:val="00E21646"/>
    <w:rsid w:val="00E33963"/>
    <w:rsid w:val="00E576A0"/>
    <w:rsid w:val="00E57C7D"/>
    <w:rsid w:val="00E601F9"/>
    <w:rsid w:val="00E61EEC"/>
    <w:rsid w:val="00E62199"/>
    <w:rsid w:val="00E63EBC"/>
    <w:rsid w:val="00E64600"/>
    <w:rsid w:val="00E66FC4"/>
    <w:rsid w:val="00E72F7B"/>
    <w:rsid w:val="00E85520"/>
    <w:rsid w:val="00E860C4"/>
    <w:rsid w:val="00E92E1C"/>
    <w:rsid w:val="00E92EB7"/>
    <w:rsid w:val="00E939CA"/>
    <w:rsid w:val="00E94499"/>
    <w:rsid w:val="00E96E6B"/>
    <w:rsid w:val="00EA05B8"/>
    <w:rsid w:val="00EC2C10"/>
    <w:rsid w:val="00EC743D"/>
    <w:rsid w:val="00EE6887"/>
    <w:rsid w:val="00EF59FB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7946"/>
    <w:rsid w:val="00F30601"/>
    <w:rsid w:val="00F35E5B"/>
    <w:rsid w:val="00F36768"/>
    <w:rsid w:val="00F37A2A"/>
    <w:rsid w:val="00F44108"/>
    <w:rsid w:val="00F45380"/>
    <w:rsid w:val="00F521DE"/>
    <w:rsid w:val="00F615BA"/>
    <w:rsid w:val="00F616BA"/>
    <w:rsid w:val="00F63DF6"/>
    <w:rsid w:val="00F81292"/>
    <w:rsid w:val="00F83EDD"/>
    <w:rsid w:val="00F86773"/>
    <w:rsid w:val="00F9203E"/>
    <w:rsid w:val="00F96F1E"/>
    <w:rsid w:val="00FA00FC"/>
    <w:rsid w:val="00FA1DE2"/>
    <w:rsid w:val="00FB6735"/>
    <w:rsid w:val="00FC528B"/>
    <w:rsid w:val="00FC5A50"/>
    <w:rsid w:val="00FC7F9D"/>
    <w:rsid w:val="00FD1E05"/>
    <w:rsid w:val="00FD53D3"/>
    <w:rsid w:val="00FD5C9F"/>
    <w:rsid w:val="00FE3A72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D1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character" w:styleId="Emphasis">
    <w:name w:val="Emphasis"/>
    <w:basedOn w:val="DefaultParagraphFont"/>
    <w:qFormat/>
    <w:rsid w:val="00E92E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1.wdp"/><Relationship Id="rId39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diagramQuickStyle" Target="diagrams/quickStyle1.xml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oleObject" Target="embeddings/oleObject1.bin"/><Relationship Id="rId36" Type="http://schemas.openxmlformats.org/officeDocument/2006/relationships/diagramLayout" Target="diagrams/layout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wmf"/><Relationship Id="rId30" Type="http://schemas.openxmlformats.org/officeDocument/2006/relationships/image" Target="media/image21.png"/><Relationship Id="rId35" Type="http://schemas.openxmlformats.org/officeDocument/2006/relationships/diagramData" Target="diagrams/data1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8F93A8-4606-4EF4-8506-166D1A29607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EF62C2A-7F2E-4D01-B78F-53424DA391F0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9A44848E-E996-4255-B1CA-7A14CE3D1BFB}" type="parTrans" cxnId="{ABE741F1-195A-4B42-A274-34243827C83F}">
      <dgm:prSet/>
      <dgm:spPr/>
      <dgm:t>
        <a:bodyPr/>
        <a:lstStyle/>
        <a:p>
          <a:endParaRPr lang="en-US"/>
        </a:p>
      </dgm:t>
    </dgm:pt>
    <dgm:pt modelId="{FB1E0317-B9FA-471C-88B2-A6D7BC418946}" type="sibTrans" cxnId="{ABE741F1-195A-4B42-A274-34243827C83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723253A-8449-4E33-9300-C23030C72BCD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8059AB1F-8BF1-41DC-A518-DEF8230F022E}" type="parTrans" cxnId="{A39A322A-FF89-44B1-AC22-0C5FF80B7C1F}">
      <dgm:prSet/>
      <dgm:spPr/>
      <dgm:t>
        <a:bodyPr/>
        <a:lstStyle/>
        <a:p>
          <a:endParaRPr lang="en-US"/>
        </a:p>
      </dgm:t>
    </dgm:pt>
    <dgm:pt modelId="{35D06215-C0D4-4B4B-84B3-EFC7EBE8761E}" type="sibTrans" cxnId="{A39A322A-FF89-44B1-AC22-0C5FF80B7C1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4AF00C4-92A4-4264-BDA8-647645BDA5B9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CAA31F01-1349-4158-BD5F-19EF60470E9F}" type="parTrans" cxnId="{56BF36FA-016D-42F4-97FB-80010E038243}">
      <dgm:prSet/>
      <dgm:spPr/>
      <dgm:t>
        <a:bodyPr/>
        <a:lstStyle/>
        <a:p>
          <a:endParaRPr lang="en-US"/>
        </a:p>
      </dgm:t>
    </dgm:pt>
    <dgm:pt modelId="{4BEAA17B-8EED-4402-982E-7C95AAD499CA}" type="sibTrans" cxnId="{56BF36FA-016D-42F4-97FB-80010E038243}">
      <dgm:prSet/>
      <dgm:spPr/>
      <dgm:t>
        <a:bodyPr/>
        <a:lstStyle/>
        <a:p>
          <a:endParaRPr lang="en-US"/>
        </a:p>
      </dgm:t>
    </dgm:pt>
    <dgm:pt modelId="{118E6B00-320D-4D3D-9717-8D95564913DF}" type="pres">
      <dgm:prSet presAssocID="{DC8F93A8-4606-4EF4-8506-166D1A296075}" presName="Name0" presStyleCnt="0">
        <dgm:presLayoutVars>
          <dgm:dir/>
          <dgm:resizeHandles val="exact"/>
        </dgm:presLayoutVars>
      </dgm:prSet>
      <dgm:spPr/>
    </dgm:pt>
    <dgm:pt modelId="{88D8EAF3-B884-4BFB-9D55-2E36841F708E}" type="pres">
      <dgm:prSet presAssocID="{CEF62C2A-7F2E-4D01-B78F-53424DA391F0}" presName="node" presStyleLbl="node1" presStyleIdx="0" presStyleCnt="3" custScaleX="42802" custScaleY="25926" custLinFactNeighborX="-508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A9D72B-30C8-41BB-A2F8-79BDF343CFF0}" type="pres">
      <dgm:prSet presAssocID="{FB1E0317-B9FA-471C-88B2-A6D7BC418946}" presName="sibTrans" presStyleLbl="sibTrans2D1" presStyleIdx="0" presStyleCnt="2" custScaleX="176673" custScaleY="49301" custLinFactNeighborX="-1766"/>
      <dgm:spPr/>
      <dgm:t>
        <a:bodyPr/>
        <a:lstStyle/>
        <a:p>
          <a:endParaRPr lang="en-US"/>
        </a:p>
      </dgm:t>
    </dgm:pt>
    <dgm:pt modelId="{5136BB53-8513-48DE-8531-D1043804D043}" type="pres">
      <dgm:prSet presAssocID="{FB1E0317-B9FA-471C-88B2-A6D7BC41894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7B829780-9DDE-4267-AF04-4A6BA12A5787}" type="pres">
      <dgm:prSet presAssocID="{2723253A-8449-4E33-9300-C23030C72BCD}" presName="node" presStyleLbl="node1" presStyleIdx="1" presStyleCnt="3" custScaleX="32368" custScaleY="25926" custLinFactNeighborX="-359" custLinFactNeighborY="-2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896FEE-7440-4C40-9B50-F2BFF09DBC98}" type="pres">
      <dgm:prSet presAssocID="{35D06215-C0D4-4B4B-84B3-EFC7EBE8761E}" presName="sibTrans" presStyleLbl="sibTrans2D1" presStyleIdx="1" presStyleCnt="2" custScaleX="176673" custScaleY="49301" custLinFactNeighborX="-2100" custLinFactNeighborY="-306"/>
      <dgm:spPr/>
      <dgm:t>
        <a:bodyPr/>
        <a:lstStyle/>
        <a:p>
          <a:endParaRPr lang="en-US"/>
        </a:p>
      </dgm:t>
    </dgm:pt>
    <dgm:pt modelId="{6200AB5E-728D-48AC-9594-5E57DBAD42D3}" type="pres">
      <dgm:prSet presAssocID="{35D06215-C0D4-4B4B-84B3-EFC7EBE8761E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F5FE5557-32C6-4396-83EC-76FBB38BBA66}" type="pres">
      <dgm:prSet presAssocID="{74AF00C4-92A4-4264-BDA8-647645BDA5B9}" presName="node" presStyleLbl="node1" presStyleIdx="2" presStyleCnt="3" custScaleX="37211" custScaleY="25926" custLinFactNeighborX="1181" custLinFactNeighborY="-5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9A322A-FF89-44B1-AC22-0C5FF80B7C1F}" srcId="{DC8F93A8-4606-4EF4-8506-166D1A296075}" destId="{2723253A-8449-4E33-9300-C23030C72BCD}" srcOrd="1" destOrd="0" parTransId="{8059AB1F-8BF1-41DC-A518-DEF8230F022E}" sibTransId="{35D06215-C0D4-4B4B-84B3-EFC7EBE8761E}"/>
    <dgm:cxn modelId="{ABE741F1-195A-4B42-A274-34243827C83F}" srcId="{DC8F93A8-4606-4EF4-8506-166D1A296075}" destId="{CEF62C2A-7F2E-4D01-B78F-53424DA391F0}" srcOrd="0" destOrd="0" parTransId="{9A44848E-E996-4255-B1CA-7A14CE3D1BFB}" sibTransId="{FB1E0317-B9FA-471C-88B2-A6D7BC418946}"/>
    <dgm:cxn modelId="{56BF36FA-016D-42F4-97FB-80010E038243}" srcId="{DC8F93A8-4606-4EF4-8506-166D1A296075}" destId="{74AF00C4-92A4-4264-BDA8-647645BDA5B9}" srcOrd="2" destOrd="0" parTransId="{CAA31F01-1349-4158-BD5F-19EF60470E9F}" sibTransId="{4BEAA17B-8EED-4402-982E-7C95AAD499CA}"/>
    <dgm:cxn modelId="{4345203F-B7C2-434A-94DB-8081B5F9B92D}" type="presOf" srcId="{2723253A-8449-4E33-9300-C23030C72BCD}" destId="{7B829780-9DDE-4267-AF04-4A6BA12A5787}" srcOrd="0" destOrd="0" presId="urn:microsoft.com/office/officeart/2005/8/layout/process1"/>
    <dgm:cxn modelId="{57740EC8-A687-4EDB-8EB5-5EBD29C5416A}" type="presOf" srcId="{FB1E0317-B9FA-471C-88B2-A6D7BC418946}" destId="{72A9D72B-30C8-41BB-A2F8-79BDF343CFF0}" srcOrd="0" destOrd="0" presId="urn:microsoft.com/office/officeart/2005/8/layout/process1"/>
    <dgm:cxn modelId="{499FA66F-534F-499F-9CA5-E7E90B59851C}" type="presOf" srcId="{35D06215-C0D4-4B4B-84B3-EFC7EBE8761E}" destId="{6200AB5E-728D-48AC-9594-5E57DBAD42D3}" srcOrd="1" destOrd="0" presId="urn:microsoft.com/office/officeart/2005/8/layout/process1"/>
    <dgm:cxn modelId="{1606C9E7-CFBB-4CF8-88BD-E494F8C8CAE7}" type="presOf" srcId="{35D06215-C0D4-4B4B-84B3-EFC7EBE8761E}" destId="{43896FEE-7440-4C40-9B50-F2BFF09DBC98}" srcOrd="0" destOrd="0" presId="urn:microsoft.com/office/officeart/2005/8/layout/process1"/>
    <dgm:cxn modelId="{B8C01367-1B46-428B-BBF4-3AEC3E8F97FB}" type="presOf" srcId="{74AF00C4-92A4-4264-BDA8-647645BDA5B9}" destId="{F5FE5557-32C6-4396-83EC-76FBB38BBA66}" srcOrd="0" destOrd="0" presId="urn:microsoft.com/office/officeart/2005/8/layout/process1"/>
    <dgm:cxn modelId="{630768B8-427C-4AC3-9404-BE9CCD97E37D}" type="presOf" srcId="{DC8F93A8-4606-4EF4-8506-166D1A296075}" destId="{118E6B00-320D-4D3D-9717-8D95564913DF}" srcOrd="0" destOrd="0" presId="urn:microsoft.com/office/officeart/2005/8/layout/process1"/>
    <dgm:cxn modelId="{1BDA4B98-1D43-40EB-8537-3F2BA06C086C}" type="presOf" srcId="{CEF62C2A-7F2E-4D01-B78F-53424DA391F0}" destId="{88D8EAF3-B884-4BFB-9D55-2E36841F708E}" srcOrd="0" destOrd="0" presId="urn:microsoft.com/office/officeart/2005/8/layout/process1"/>
    <dgm:cxn modelId="{73C8C230-B610-4F0E-9A48-CE8D6DC0DD8D}" type="presOf" srcId="{FB1E0317-B9FA-471C-88B2-A6D7BC418946}" destId="{5136BB53-8513-48DE-8531-D1043804D043}" srcOrd="1" destOrd="0" presId="urn:microsoft.com/office/officeart/2005/8/layout/process1"/>
    <dgm:cxn modelId="{36BAEBAD-BB5E-4EF0-BFEB-F6BA15C94408}" type="presParOf" srcId="{118E6B00-320D-4D3D-9717-8D95564913DF}" destId="{88D8EAF3-B884-4BFB-9D55-2E36841F708E}" srcOrd="0" destOrd="0" presId="urn:microsoft.com/office/officeart/2005/8/layout/process1"/>
    <dgm:cxn modelId="{AAE697DC-67AC-40B7-9E72-68DFC9AA994B}" type="presParOf" srcId="{118E6B00-320D-4D3D-9717-8D95564913DF}" destId="{72A9D72B-30C8-41BB-A2F8-79BDF343CFF0}" srcOrd="1" destOrd="0" presId="urn:microsoft.com/office/officeart/2005/8/layout/process1"/>
    <dgm:cxn modelId="{E1A1C20D-794D-4323-8DE0-B4FD0261D32B}" type="presParOf" srcId="{72A9D72B-30C8-41BB-A2F8-79BDF343CFF0}" destId="{5136BB53-8513-48DE-8531-D1043804D043}" srcOrd="0" destOrd="0" presId="urn:microsoft.com/office/officeart/2005/8/layout/process1"/>
    <dgm:cxn modelId="{A125D6CA-5FAA-4ECD-AD2C-502DDE79158C}" type="presParOf" srcId="{118E6B00-320D-4D3D-9717-8D95564913DF}" destId="{7B829780-9DDE-4267-AF04-4A6BA12A5787}" srcOrd="2" destOrd="0" presId="urn:microsoft.com/office/officeart/2005/8/layout/process1"/>
    <dgm:cxn modelId="{7B3C056B-1A87-41C8-B4F8-6490B8F2D5DE}" type="presParOf" srcId="{118E6B00-320D-4D3D-9717-8D95564913DF}" destId="{43896FEE-7440-4C40-9B50-F2BFF09DBC98}" srcOrd="3" destOrd="0" presId="urn:microsoft.com/office/officeart/2005/8/layout/process1"/>
    <dgm:cxn modelId="{865EA511-3B83-4154-BAAE-5DA087DF2442}" type="presParOf" srcId="{43896FEE-7440-4C40-9B50-F2BFF09DBC98}" destId="{6200AB5E-728D-48AC-9594-5E57DBAD42D3}" srcOrd="0" destOrd="0" presId="urn:microsoft.com/office/officeart/2005/8/layout/process1"/>
    <dgm:cxn modelId="{F65A5000-A376-4040-BF03-8907F202E96D}" type="presParOf" srcId="{118E6B00-320D-4D3D-9717-8D95564913DF}" destId="{F5FE5557-32C6-4396-83EC-76FBB38BBA6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8EAF3-B884-4BFB-9D55-2E36841F708E}">
      <dsp:nvSpPr>
        <dsp:cNvPr id="0" name=""/>
        <dsp:cNvSpPr/>
      </dsp:nvSpPr>
      <dsp:spPr>
        <a:xfrm>
          <a:off x="0" y="135270"/>
          <a:ext cx="1091936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11623" y="146893"/>
        <a:ext cx="1068690" cy="373598"/>
      </dsp:txXfrm>
    </dsp:sp>
    <dsp:sp modelId="{72A9D72B-30C8-41BB-A2F8-79BDF343CFF0}">
      <dsp:nvSpPr>
        <dsp:cNvPr id="0" name=""/>
        <dsp:cNvSpPr/>
      </dsp:nvSpPr>
      <dsp:spPr>
        <a:xfrm rot="21592792">
          <a:off x="1130128" y="175487"/>
          <a:ext cx="954776" cy="311918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130128" y="237969"/>
        <a:ext cx="861201" cy="187150"/>
      </dsp:txXfrm>
    </dsp:sp>
    <dsp:sp modelId="{7B829780-9DDE-4267-AF04-4A6BA12A5787}">
      <dsp:nvSpPr>
        <dsp:cNvPr id="0" name=""/>
        <dsp:cNvSpPr/>
      </dsp:nvSpPr>
      <dsp:spPr>
        <a:xfrm>
          <a:off x="2111595" y="131122"/>
          <a:ext cx="825751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...........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2123218" y="142745"/>
        <a:ext cx="802505" cy="373598"/>
      </dsp:txXfrm>
    </dsp:sp>
    <dsp:sp modelId="{43896FEE-7440-4C40-9B50-F2BFF09DBC98}">
      <dsp:nvSpPr>
        <dsp:cNvPr id="0" name=""/>
        <dsp:cNvSpPr/>
      </dsp:nvSpPr>
      <dsp:spPr>
        <a:xfrm rot="21593200">
          <a:off x="2973881" y="169789"/>
          <a:ext cx="958659" cy="311918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973881" y="232266"/>
        <a:ext cx="865084" cy="187150"/>
      </dsp:txXfrm>
    </dsp:sp>
    <dsp:sp modelId="{F5FE5557-32C6-4396-83EC-76FBB38BBA66}">
      <dsp:nvSpPr>
        <dsp:cNvPr id="0" name=""/>
        <dsp:cNvSpPr/>
      </dsp:nvSpPr>
      <dsp:spPr>
        <a:xfrm>
          <a:off x="3961152" y="127341"/>
          <a:ext cx="949302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مربع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3972775" y="138964"/>
        <a:ext cx="926056" cy="373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9678C-D089-4E3E-AEB8-0D98C35E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1392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136</cp:revision>
  <cp:lastPrinted>2023-11-01T19:47:00Z</cp:lastPrinted>
  <dcterms:created xsi:type="dcterms:W3CDTF">2018-10-12T13:02:00Z</dcterms:created>
  <dcterms:modified xsi:type="dcterms:W3CDTF">2023-12-18T03:33:00Z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