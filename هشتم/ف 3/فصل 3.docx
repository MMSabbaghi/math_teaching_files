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B63576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B63576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B63576" w:rsidRDefault="00C5022B" w:rsidP="00C5022B">
            <w:pPr>
              <w:rPr>
                <w:sz w:val="28"/>
                <w:szCs w:val="28"/>
                <w:rtl/>
              </w:rPr>
            </w:pPr>
            <w:r w:rsidRPr="00B63576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C5022B" w:rsidRPr="00B63576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750E8033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B63576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="00CA7A73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="00CA7A73" w:rsidRPr="00B63576">
                    <w:rPr>
                      <w:rFonts w:ascii="Vazirmatn" w:hAnsi="Vazirmatn" w:hint="eastAsia"/>
                      <w:sz w:val="28"/>
                      <w:szCs w:val="28"/>
                      <w:rtl/>
                    </w:rPr>
                    <w:t>ک</w:t>
                  </w:r>
                  <w:r w:rsidR="00CA7A73"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شش ضلع</w:t>
                  </w:r>
                  <w:r w:rsidR="00CA7A73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="00CA7A73"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منتظم 6 محور تقارن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17E499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4DAE0E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B63576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13986A68" w:rsidR="00C5022B" w:rsidRPr="00B63576" w:rsidRDefault="00C5022B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="00C51002"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هر مربع </w:t>
                  </w:r>
                  <w:r w:rsidR="00C51002" w:rsidRPr="00B63576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، نوعی لوزی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1B5D7C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824DD7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03B74664" w:rsidR="00F41481" w:rsidRPr="00B63576" w:rsidRDefault="00F41481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37094A" w:rsidRPr="00B63576">
                    <w:rPr>
                      <w:sz w:val="28"/>
                      <w:szCs w:val="28"/>
                      <w:rtl/>
                    </w:rPr>
                    <w:t>در شکل ها</w:t>
                  </w:r>
                  <w:r w:rsidR="0037094A" w:rsidRPr="00B6357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37094A" w:rsidRPr="00B63576">
                    <w:rPr>
                      <w:sz w:val="28"/>
                      <w:szCs w:val="28"/>
                      <w:rtl/>
                    </w:rPr>
                    <w:t xml:space="preserve"> منتظم فقط ضلع ها برابر هستند.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644884B" w14:textId="4B497B7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E2D8933" w14:textId="3971443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6A8C9381" w:rsidR="00F41481" w:rsidRPr="00B63576" w:rsidRDefault="00F41481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37094A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هر یک از زاویه های خارجی مربع برابر ۹۰ درجه است. </w:t>
                  </w:r>
                  <w:r w:rsidR="0037094A"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151CF5C" w14:textId="5D12A5D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A8CDA88" w14:textId="49524CE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B63576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B63576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E0CAD" w:rsidRPr="00B63576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B63576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B63576" w:rsidRDefault="00C5022B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1271C69" w14:textId="4932E8DB" w:rsidR="00C5022B" w:rsidRPr="00B63576" w:rsidRDefault="008E0325" w:rsidP="00C5022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>متواز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الاضلاع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که 4 ضلع برابر دارد، ..................... نام دارد.</w:t>
            </w:r>
          </w:p>
          <w:p w14:paraId="1983CD03" w14:textId="6DD8831B" w:rsidR="00D375E6" w:rsidRPr="00B63576" w:rsidRDefault="008E0325" w:rsidP="00CA7A7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37094A" w:rsidRPr="00B63576">
              <w:rPr>
                <w:sz w:val="28"/>
                <w:szCs w:val="28"/>
                <w:rtl/>
              </w:rPr>
              <w:t xml:space="preserve"> 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متواز</w:t>
            </w:r>
            <w:r w:rsidR="0037094A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الاضلاع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ضلع های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روبرو .....................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هستند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332A711C" w14:textId="77777777" w:rsidR="00CE0CAD" w:rsidRDefault="0037094A" w:rsidP="00B635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ج) 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چند ضلع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محدب ، به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و ادامه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د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گر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............... م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گو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F539BF8" w14:textId="02AA7F2B" w:rsidR="00843A8C" w:rsidRPr="00B63576" w:rsidRDefault="00843A8C" w:rsidP="00B635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  <w:tc>
          <w:tcPr>
            <w:tcW w:w="609" w:type="dxa"/>
            <w:vAlign w:val="center"/>
          </w:tcPr>
          <w:p w14:paraId="5593661D" w14:textId="2FEDB109" w:rsidR="00C5022B" w:rsidRPr="00B63576" w:rsidRDefault="00843A8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0B123C54" w14:textId="77777777" w:rsidTr="006E2E00">
        <w:trPr>
          <w:trHeight w:val="1322"/>
        </w:trPr>
        <w:tc>
          <w:tcPr>
            <w:tcW w:w="616" w:type="dxa"/>
          </w:tcPr>
          <w:p w14:paraId="154A50A8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446D069" w14:textId="42631AB3" w:rsidR="0068639E" w:rsidRPr="00B63576" w:rsidRDefault="0068639E" w:rsidP="0068639E">
            <w:pPr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الف) کدام شکل یک چند ضلعی است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43B04E9B" w14:textId="2263911B" w:rsidR="0068639E" w:rsidRPr="00B63576" w:rsidRDefault="00D77873" w:rsidP="0068639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5563353B" wp14:editId="75C42539">
                  <wp:simplePos x="0" y="0"/>
                  <wp:positionH relativeFrom="page">
                    <wp:posOffset>3495960</wp:posOffset>
                  </wp:positionH>
                  <wp:positionV relativeFrom="page">
                    <wp:posOffset>319756</wp:posOffset>
                  </wp:positionV>
                  <wp:extent cx="273685" cy="36322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1" r="6174" b="7389"/>
                          <a:stretch/>
                        </pic:blipFill>
                        <pic:spPr bwMode="auto">
                          <a:xfrm>
                            <a:off x="0" y="0"/>
                            <a:ext cx="273685" cy="36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55634BA6" wp14:editId="261BE499">
                  <wp:simplePos x="0" y="0"/>
                  <wp:positionH relativeFrom="column">
                    <wp:posOffset>530247</wp:posOffset>
                  </wp:positionH>
                  <wp:positionV relativeFrom="paragraph">
                    <wp:posOffset>62230</wp:posOffset>
                  </wp:positionV>
                  <wp:extent cx="311785" cy="313690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796" y="19676"/>
                      <wp:lineTo x="19796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20"/>
                          <a:stretch/>
                        </pic:blipFill>
                        <pic:spPr bwMode="auto">
                          <a:xfrm>
                            <a:off x="0" y="0"/>
                            <a:ext cx="31178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6297B101" wp14:editId="67746865">
                  <wp:simplePos x="0" y="0"/>
                  <wp:positionH relativeFrom="page">
                    <wp:posOffset>1976426</wp:posOffset>
                  </wp:positionH>
                  <wp:positionV relativeFrom="page">
                    <wp:posOffset>315310</wp:posOffset>
                  </wp:positionV>
                  <wp:extent cx="346075" cy="320675"/>
                  <wp:effectExtent l="0" t="0" r="0" b="317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48" b="6062"/>
                          <a:stretch/>
                        </pic:blipFill>
                        <pic:spPr bwMode="auto">
                          <a:xfrm>
                            <a:off x="0" y="0"/>
                            <a:ext cx="346075" cy="32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9264" behindDoc="0" locked="0" layoutInCell="1" allowOverlap="1" wp14:anchorId="5560F4D4" wp14:editId="0B6DBFF9">
                  <wp:simplePos x="0" y="0"/>
                  <wp:positionH relativeFrom="page">
                    <wp:posOffset>4981269</wp:posOffset>
                  </wp:positionH>
                  <wp:positionV relativeFrom="page">
                    <wp:posOffset>294925</wp:posOffset>
                  </wp:positionV>
                  <wp:extent cx="420370" cy="4235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biLevel thresh="75000"/>
                          </a:blip>
                          <a:srcRect t="1222" b="1838"/>
                          <a:stretch/>
                        </pic:blipFill>
                        <pic:spPr bwMode="auto">
                          <a:xfrm>
                            <a:off x="0" y="0"/>
                            <a:ext cx="420370" cy="42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7F07B04E" wp14:editId="559E226F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1312" behindDoc="0" locked="0" layoutInCell="1" allowOverlap="1" wp14:anchorId="4664D756" wp14:editId="25A5EBCA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3)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4)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1552" behindDoc="0" locked="0" layoutInCell="1" allowOverlap="1" wp14:anchorId="69C024B7" wp14:editId="36647C7E">
                  <wp:simplePos x="0" y="0"/>
                  <wp:positionH relativeFrom="column">
                    <wp:posOffset>531106</wp:posOffset>
                  </wp:positionH>
                  <wp:positionV relativeFrom="paragraph">
                    <wp:posOffset>53965</wp:posOffset>
                  </wp:positionV>
                  <wp:extent cx="311785" cy="313690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796" y="19676"/>
                      <wp:lineTo x="19796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20"/>
                          <a:stretch/>
                        </pic:blipFill>
                        <pic:spPr bwMode="auto">
                          <a:xfrm>
                            <a:off x="0" y="0"/>
                            <a:ext cx="31178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7456" behindDoc="0" locked="0" layoutInCell="1" allowOverlap="1" wp14:anchorId="650B4FDC" wp14:editId="7636B48D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C45611" w14:textId="77777777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14"/>
                <w:szCs w:val="14"/>
                <w:rtl/>
                <w:lang w:bidi="fa-IR"/>
              </w:rPr>
            </w:pPr>
          </w:p>
          <w:p w14:paraId="5026A823" w14:textId="2C4CF44D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ب) کدام شکل مرکز تقارن دارد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60D1802" w14:textId="0BF77337" w:rsidR="0068639E" w:rsidRPr="00B63576" w:rsidRDefault="0068639E" w:rsidP="0068639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8D1ED5" wp14:editId="7F43C825">
                      <wp:simplePos x="0" y="0"/>
                      <wp:positionH relativeFrom="page">
                        <wp:posOffset>449340</wp:posOffset>
                      </wp:positionH>
                      <wp:positionV relativeFrom="page">
                        <wp:posOffset>1056640</wp:posOffset>
                      </wp:positionV>
                      <wp:extent cx="268605" cy="255905"/>
                      <wp:effectExtent l="0" t="0" r="17145" b="10795"/>
                      <wp:wrapSquare wrapText="bothSides"/>
                      <wp:docPr id="30" name="Regular Pentag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" cy="255905"/>
                              </a:xfrm>
                              <a:prstGeom prst="pentag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909BD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Regular Pentagon 30" o:spid="_x0000_s1026" type="#_x0000_t56" style="position:absolute;left:0;text-align:left;margin-left:35.4pt;margin-top:83.2pt;width:21.15pt;height:20.1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08D462" wp14:editId="4D17EF44">
                      <wp:simplePos x="0" y="0"/>
                      <wp:positionH relativeFrom="page">
                        <wp:posOffset>1782642</wp:posOffset>
                      </wp:positionH>
                      <wp:positionV relativeFrom="page">
                        <wp:posOffset>1096645</wp:posOffset>
                      </wp:positionV>
                      <wp:extent cx="360045" cy="179705"/>
                      <wp:effectExtent l="0" t="0" r="20955" b="10795"/>
                      <wp:wrapSquare wrapText="bothSides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179705"/>
                              </a:xfrm>
                              <a:prstGeom prst="roundRect">
                                <a:avLst>
                                  <a:gd name="adj" fmla="val 3851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E695F4" id="Rounded Rectangle 29" o:spid="_x0000_s1026" style="position:absolute;left:0;text-align:left;margin-left:140.35pt;margin-top:86.35pt;width:28.35pt;height:14.1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25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" filled="f" strokecolor="windowText">
                      <w10:wrap type="square" anchorx="page" anchory="page"/>
                    </v:roundrect>
                  </w:pict>
                </mc:Fallback>
              </mc:AlternateContent>
            </w: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7ED057" wp14:editId="1CF0FECC">
                      <wp:simplePos x="0" y="0"/>
                      <wp:positionH relativeFrom="page">
                        <wp:posOffset>3345727</wp:posOffset>
                      </wp:positionH>
                      <wp:positionV relativeFrom="page">
                        <wp:posOffset>1050290</wp:posOffset>
                      </wp:positionV>
                      <wp:extent cx="304800" cy="262890"/>
                      <wp:effectExtent l="0" t="0" r="19050" b="22860"/>
                      <wp:wrapSquare wrapText="bothSides"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2890"/>
                              </a:xfrm>
                              <a:prstGeom prst="triangl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C50D7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8" o:spid="_x0000_s1026" type="#_x0000_t5" style="position:absolute;left:0;text-align:left;margin-left:263.45pt;margin-top:82.7pt;width:24pt;height:20.7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1F87B2" wp14:editId="1A780A8D">
                      <wp:simplePos x="0" y="0"/>
                      <wp:positionH relativeFrom="page">
                        <wp:posOffset>5039689</wp:posOffset>
                      </wp:positionH>
                      <wp:positionV relativeFrom="page">
                        <wp:posOffset>1105470</wp:posOffset>
                      </wp:positionV>
                      <wp:extent cx="337185" cy="226060"/>
                      <wp:effectExtent l="0" t="0" r="24765" b="21590"/>
                      <wp:wrapSquare wrapText="bothSides"/>
                      <wp:docPr id="26" name="Flowchart: Manual Operat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" cy="226060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E5D7ED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6" o:spid="_x0000_s1026" type="#_x0000_t119" style="position:absolute;left:0;text-align:left;margin-left:396.85pt;margin-top:87.05pt;width:26.55pt;height:17.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3600" behindDoc="0" locked="0" layoutInCell="1" allowOverlap="1" wp14:anchorId="4FA77EDF" wp14:editId="781157C5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2)  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4624" behindDoc="0" locked="0" layoutInCell="1" allowOverlap="1" wp14:anchorId="5D773429" wp14:editId="4118FA56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3)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4)</w:t>
            </w:r>
            <w:r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AEC1755" w14:textId="1D1504AF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ج) کدام شکل مرکز تقارن دارد ولی خط تقارن ندارد؟</w:t>
            </w:r>
          </w:p>
          <w:p w14:paraId="5F988826" w14:textId="439EB807" w:rsidR="00CE0CAD" w:rsidRPr="00B63576" w:rsidRDefault="0068639E" w:rsidP="00CE0CAD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1) ذوزنقه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2) متوازی الاضلاع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3) لوزی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4) هفت ضلعی منتظم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26A2BAB1" w14:textId="3B06AFC6" w:rsidR="00CE0CAD" w:rsidRPr="00B63576" w:rsidRDefault="00CE0CAD" w:rsidP="00CE0CAD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01CE6693" wp14:editId="0EF24D29">
                  <wp:simplePos x="0" y="0"/>
                  <wp:positionH relativeFrom="column">
                    <wp:posOffset>311807</wp:posOffset>
                  </wp:positionH>
                  <wp:positionV relativeFrom="paragraph">
                    <wp:posOffset>125314</wp:posOffset>
                  </wp:positionV>
                  <wp:extent cx="2102069" cy="679855"/>
                  <wp:effectExtent l="0" t="0" r="0" b="635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" t="14959" b="14952"/>
                          <a:stretch/>
                        </pic:blipFill>
                        <pic:spPr bwMode="auto">
                          <a:xfrm>
                            <a:off x="0" y="0"/>
                            <a:ext cx="2102069" cy="6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د) در شکل مقابل مقدار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x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کدام گزینه است؟</w:t>
            </w:r>
          </w:p>
          <w:p w14:paraId="6CF1F386" w14:textId="2406718B" w:rsidR="00CE0CAD" w:rsidRPr="00B63576" w:rsidRDefault="00CE0CAD" w:rsidP="004A5CED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1) 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30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              2) 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130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</w:t>
            </w:r>
          </w:p>
          <w:p w14:paraId="5F04FBE5" w14:textId="3CC0AFA5" w:rsidR="00CE0CAD" w:rsidRPr="00B63576" w:rsidRDefault="00CE0CAD" w:rsidP="004A5CED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3)</w:t>
            </w:r>
            <w:r w:rsidR="00D77873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50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</w:t>
            </w:r>
            <w:r w:rsidR="00D77873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4) 1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</w:tc>
        <w:tc>
          <w:tcPr>
            <w:tcW w:w="609" w:type="dxa"/>
            <w:vAlign w:val="center"/>
          </w:tcPr>
          <w:p w14:paraId="5D40693D" w14:textId="471A6E5A" w:rsidR="0068639E" w:rsidRPr="00B63576" w:rsidRDefault="00202ED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5656B533" w14:textId="77777777" w:rsidTr="004A5CED">
        <w:trPr>
          <w:trHeight w:val="1191"/>
        </w:trPr>
        <w:tc>
          <w:tcPr>
            <w:tcW w:w="616" w:type="dxa"/>
          </w:tcPr>
          <w:p w14:paraId="065FA381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53AD155" w14:textId="55A5DE43" w:rsidR="0068639E" w:rsidRPr="00B63576" w:rsidRDefault="0068639E" w:rsidP="0068639E">
            <w:pPr>
              <w:spacing w:line="276" w:lineRule="auto"/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7D7F4C" wp14:editId="55896325">
                      <wp:simplePos x="0" y="0"/>
                      <wp:positionH relativeFrom="page">
                        <wp:posOffset>134902</wp:posOffset>
                      </wp:positionH>
                      <wp:positionV relativeFrom="page">
                        <wp:posOffset>179917</wp:posOffset>
                      </wp:positionV>
                      <wp:extent cx="4910455" cy="667385"/>
                      <wp:effectExtent l="38100" t="0" r="23495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0455" cy="667385"/>
                                <a:chOff x="0" y="0"/>
                                <a:chExt cx="4910455" cy="667385"/>
                              </a:xfrm>
                            </wpg:grpSpPr>
                            <wpg:graphicFrame>
                              <wpg:cNvPr id="44" name="Diagram 44"/>
                              <wpg:cNvFrPr/>
                              <wpg:xfrm>
                                <a:off x="0" y="0"/>
                                <a:ext cx="4910455" cy="66738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17" r:qs="rId18" r:cs="rId19"/>
                                </a:graphicData>
                              </a:graphic>
                            </wpg:graphicFrame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057794" y="166644"/>
                                  <a:ext cx="1033897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A4D4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زاویه های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قائمه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959332" y="144066"/>
                                  <a:ext cx="898287" cy="322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943A3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...........................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D7F4C" id="Group 47" o:spid="_x0000_s1026" style="position:absolute;left:0;text-align:left;margin-left:10.6pt;margin-top:14.15pt;width:386.65pt;height:52.55pt;z-index:251685888;mso-position-horizontal-relative:page;mso-position-vertical-relative:page;mso-width-relative:margin;mso-height-relative:margin" coordsize="49104,667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iagram 44" o:spid="_x0000_s1027" type="#_x0000_t75" style="position:absolute;left:-182;top:1097;width:49376;height:43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">
                        <v:imagedata r:id="rId21" o:title=""/>
                        <o:lock v:ext="edit" aspectratio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" o:spid="_x0000_s1028" type="#_x0000_t202" style="position:absolute;left:10577;top:1666;width:10339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1FDA4D4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زاویه های</w:t>
                              </w: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قائمه</w:t>
                              </w:r>
                            </w:p>
                          </w:txbxContent>
                        </v:textbox>
                      </v:shape>
                      <v:shape id="Text Box 46" o:spid="_x0000_s1029" type="#_x0000_t202" style="position:absolute;left:29593;top:1440;width:8983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5AA943A3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...........................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۲۲-</w:t>
            </w:r>
            <w:r w:rsidRPr="00B63576">
              <w:rPr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نمودار زیر را کامل کنید.</w:t>
            </w:r>
          </w:p>
          <w:p w14:paraId="1E1044D0" w14:textId="77777777" w:rsidR="0068639E" w:rsidRPr="00B63576" w:rsidRDefault="0068639E" w:rsidP="0068639E">
            <w:pPr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12C94D5" w14:textId="39F18C57" w:rsidR="0068639E" w:rsidRPr="00B63576" w:rsidRDefault="005F1350" w:rsidP="005F1350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6DB05A22" w14:textId="77777777" w:rsidTr="004A5CED">
        <w:trPr>
          <w:trHeight w:val="1531"/>
        </w:trPr>
        <w:tc>
          <w:tcPr>
            <w:tcW w:w="616" w:type="dxa"/>
          </w:tcPr>
          <w:p w14:paraId="62743EB0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6A81737" w14:textId="77777777" w:rsidR="00CA7A73" w:rsidRPr="00B63576" w:rsidRDefault="00CA7A73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برا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رابطه 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شکل رسم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و نت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جه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 به زبان 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اض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بنو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2095E159" w14:textId="0D748F7E" w:rsidR="00CA7A73" w:rsidRPr="00B63576" w:rsidRDefault="00CA7A73" w:rsidP="00CA7A73">
            <w:pPr>
              <w:jc w:val="right"/>
              <w:rPr>
                <w:rFonts w:ascii="Vazirmatn" w:hAnsi="Vazirmatn"/>
                <w:sz w:val="28"/>
                <w:szCs w:val="28"/>
              </w:rPr>
            </w:pPr>
            <w:r w:rsidRPr="00B63576">
              <w:rPr>
                <w:rFonts w:ascii="Vazirmatn" w:hAnsi="Vazirmatn"/>
                <w:position w:val="-30"/>
                <w:sz w:val="28"/>
                <w:szCs w:val="28"/>
              </w:rPr>
              <w:object w:dxaOrig="999" w:dyaOrig="720" w14:anchorId="1D8DDC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5pt;height:49.65pt" o:ole="">
                  <v:imagedata r:id="rId22" o:title=""/>
                </v:shape>
                <o:OLEObject Type="Embed" ProgID="Equation.DSMT4" ShapeID="_x0000_i1025" DrawAspect="Content" ObjectID="_1783106819" r:id="rId23"/>
              </w:object>
            </w:r>
            <w:r w:rsidRPr="00B63576">
              <w:rPr>
                <w:rFonts w:ascii="Vazirmatn" w:hAnsi="Vazirmatn"/>
                <w:sz w:val="28"/>
                <w:szCs w:val="28"/>
              </w:rPr>
              <w:t xml:space="preserve">     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0F2CD07" w14:textId="2C2B622A" w:rsidR="00CA7A73" w:rsidRPr="00B63576" w:rsidRDefault="005F135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790269E7" w14:textId="77777777" w:rsidTr="00B63576">
        <w:trPr>
          <w:trHeight w:val="2825"/>
        </w:trPr>
        <w:tc>
          <w:tcPr>
            <w:tcW w:w="616" w:type="dxa"/>
          </w:tcPr>
          <w:p w14:paraId="4EDF2D05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75028BC" w14:textId="38EE248A" w:rsidR="00CA7A73" w:rsidRPr="00B63576" w:rsidRDefault="00CA7A73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در هر شکل اندازه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خواسته شده را به دست آور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CA7A73" w:rsidRPr="00B63576" w14:paraId="4C356EF2" w14:textId="77777777" w:rsidTr="00C51002">
              <w:tc>
                <w:tcPr>
                  <w:tcW w:w="4593" w:type="dxa"/>
                  <w:vAlign w:val="center"/>
                </w:tcPr>
                <w:p w14:paraId="3B065317" w14:textId="097CA551" w:rsidR="00CA7A73" w:rsidRPr="00B63576" w:rsidRDefault="00CA7A73" w:rsidP="00C51002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0DDED0F9" wp14:editId="2EA3F245">
                        <wp:extent cx="1534555" cy="1406675"/>
                        <wp:effectExtent l="0" t="0" r="8890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0798" cy="142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  <w:vAlign w:val="center"/>
                </w:tcPr>
                <w:p w14:paraId="7CAE77C3" w14:textId="2AD21B85" w:rsidR="00CA7A73" w:rsidRPr="00B63576" w:rsidRDefault="00CA7A73" w:rsidP="00C5100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9767C7B" wp14:editId="2DF9CC8E">
                        <wp:extent cx="1944414" cy="1419868"/>
                        <wp:effectExtent l="0" t="0" r="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717" cy="143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CEF341" w14:textId="7089CFE8" w:rsidR="00CA7A73" w:rsidRPr="00B63576" w:rsidRDefault="00CA7A73" w:rsidP="008E0325">
            <w:pPr>
              <w:rPr>
                <w:rFonts w:ascii="Vazirmatn" w:hAnsi="Vazirmatn"/>
                <w:sz w:val="8"/>
                <w:szCs w:val="8"/>
                <w:rtl/>
              </w:rPr>
            </w:pPr>
          </w:p>
        </w:tc>
        <w:tc>
          <w:tcPr>
            <w:tcW w:w="609" w:type="dxa"/>
            <w:vAlign w:val="center"/>
          </w:tcPr>
          <w:p w14:paraId="3856E7AB" w14:textId="127D2510" w:rsidR="00CA7A73" w:rsidRPr="00B63576" w:rsidRDefault="00CA7A7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51002" w:rsidRPr="00B63576" w14:paraId="321829D0" w14:textId="77777777" w:rsidTr="00B63576">
        <w:trPr>
          <w:trHeight w:val="2117"/>
        </w:trPr>
        <w:tc>
          <w:tcPr>
            <w:tcW w:w="616" w:type="dxa"/>
          </w:tcPr>
          <w:p w14:paraId="0533BAC8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30D9049" w14:textId="2D25873A" w:rsidR="00C51002" w:rsidRPr="00B63576" w:rsidRDefault="00B63576" w:rsidP="00CA7A7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35DE08E8" wp14:editId="7CC8BEEE">
                  <wp:simplePos x="0" y="0"/>
                  <wp:positionH relativeFrom="column">
                    <wp:posOffset>133262</wp:posOffset>
                  </wp:positionH>
                  <wp:positionV relativeFrom="paragraph">
                    <wp:posOffset>64529</wp:posOffset>
                  </wp:positionV>
                  <wp:extent cx="2023350" cy="1250731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46" cy="125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>با تشک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</w:rPr>
              <w:t>ل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 xml:space="preserve"> معادله مقدار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C51002" w:rsidRPr="00B63576">
              <w:rPr>
                <w:rFonts w:asciiTheme="majorBidi" w:hAnsiTheme="majorBidi"/>
                <w:sz w:val="28"/>
                <w:szCs w:val="28"/>
              </w:rPr>
              <w:t>x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را به دست آور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2C912C27" w14:textId="1DF07782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8578F0F" w14:textId="59DD10B2" w:rsidR="00C51002" w:rsidRPr="00B63576" w:rsidRDefault="00C5100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02EDB" w:rsidRPr="00B63576" w14:paraId="29E45015" w14:textId="77777777" w:rsidTr="00202EDB">
        <w:trPr>
          <w:trHeight w:val="1707"/>
        </w:trPr>
        <w:tc>
          <w:tcPr>
            <w:tcW w:w="616" w:type="dxa"/>
          </w:tcPr>
          <w:p w14:paraId="3DA28459" w14:textId="77777777" w:rsidR="00202EDB" w:rsidRPr="00B63576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EBC0C6C" w14:textId="30A92FD6" w:rsidR="00202EDB" w:rsidRPr="00B63576" w:rsidRDefault="00202EDB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لوز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رسم کرده و وسط ضلع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آن را به ترت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هم وصل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 چهارضلع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دست آمده چه نام دارد؟</w:t>
            </w:r>
          </w:p>
        </w:tc>
        <w:tc>
          <w:tcPr>
            <w:tcW w:w="609" w:type="dxa"/>
            <w:vAlign w:val="center"/>
          </w:tcPr>
          <w:p w14:paraId="2F3546A7" w14:textId="659CF357" w:rsidR="00202EDB" w:rsidRPr="00B63576" w:rsidRDefault="00202ED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49CDAF2C" w14:textId="77777777" w:rsidTr="00C51002">
        <w:trPr>
          <w:trHeight w:val="1693"/>
        </w:trPr>
        <w:tc>
          <w:tcPr>
            <w:tcW w:w="616" w:type="dxa"/>
          </w:tcPr>
          <w:p w14:paraId="0B4F6E85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E654108" w14:textId="77777777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مورد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خواسته شده را به دست آور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2D7CA494" w14:textId="4AACF1FD" w:rsidR="00C51002" w:rsidRPr="00B63576" w:rsidRDefault="00C51002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الف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خارج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دوازده 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:</w:t>
            </w:r>
          </w:p>
          <w:p w14:paraId="67CC577E" w14:textId="7E14202D" w:rsidR="0037094A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مجموع زاویه های داخلی یک هشت ضلعی:</w:t>
            </w:r>
          </w:p>
          <w:p w14:paraId="0F50F3C5" w14:textId="77777777" w:rsidR="00C51002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اندازه هر زاو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داخل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 ضلع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منتظم:</w:t>
            </w:r>
          </w:p>
          <w:p w14:paraId="014FA223" w14:textId="0EB46E0E" w:rsidR="0037094A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 اندازه هر زاویه خارجی یک بیست ضلعی منتظم:</w:t>
            </w:r>
          </w:p>
        </w:tc>
        <w:tc>
          <w:tcPr>
            <w:tcW w:w="609" w:type="dxa"/>
            <w:vAlign w:val="center"/>
          </w:tcPr>
          <w:p w14:paraId="670BC692" w14:textId="56894509" w:rsidR="00C51002" w:rsidRPr="00B63576" w:rsidRDefault="0037094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51002" w:rsidRPr="00B63576" w14:paraId="7C10A6E8" w14:textId="77777777" w:rsidTr="00013526">
        <w:trPr>
          <w:trHeight w:val="1669"/>
        </w:trPr>
        <w:tc>
          <w:tcPr>
            <w:tcW w:w="616" w:type="dxa"/>
          </w:tcPr>
          <w:p w14:paraId="19FBF48E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C2422D9" w14:textId="149DF3F5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شکل 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بخش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چند 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 را نشان 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دهد. 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شکل چند ضلع دارد‌؟</w:t>
            </w:r>
            <w:r w:rsidR="000135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(با راه حل)</w:t>
            </w:r>
          </w:p>
          <w:p w14:paraId="71E1B623" w14:textId="6DA87B81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73B62C10" wp14:editId="0FB3D4FC">
                  <wp:extent cx="1325880" cy="740410"/>
                  <wp:effectExtent l="0" t="0" r="0" b="2540"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40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vAlign w:val="center"/>
          </w:tcPr>
          <w:p w14:paraId="7B1552A6" w14:textId="5F021B74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56411A10" w14:textId="77777777" w:rsidTr="00B63576">
        <w:trPr>
          <w:trHeight w:val="1964"/>
        </w:trPr>
        <w:tc>
          <w:tcPr>
            <w:tcW w:w="616" w:type="dxa"/>
          </w:tcPr>
          <w:p w14:paraId="18FA713B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3CC5249" w14:textId="57CBEECB" w:rsidR="0068639E" w:rsidRPr="00B63576" w:rsidRDefault="0068639E" w:rsidP="0068639E">
            <w:pPr>
              <w:rPr>
                <w:sz w:val="28"/>
                <w:szCs w:val="28"/>
                <w:rtl/>
              </w:rPr>
            </w:pP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2816" behindDoc="0" locked="0" layoutInCell="1" allowOverlap="1" wp14:anchorId="407D87D9" wp14:editId="2AD154B1">
                  <wp:simplePos x="0" y="0"/>
                  <wp:positionH relativeFrom="page">
                    <wp:posOffset>150495</wp:posOffset>
                  </wp:positionH>
                  <wp:positionV relativeFrom="page">
                    <wp:posOffset>290778</wp:posOffset>
                  </wp:positionV>
                  <wp:extent cx="1013861" cy="975694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61" cy="9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3840" behindDoc="0" locked="0" layoutInCell="1" allowOverlap="1" wp14:anchorId="3BAAE15E" wp14:editId="2594AF89">
                  <wp:simplePos x="0" y="0"/>
                  <wp:positionH relativeFrom="page">
                    <wp:posOffset>1118004</wp:posOffset>
                  </wp:positionH>
                  <wp:positionV relativeFrom="page">
                    <wp:posOffset>326390</wp:posOffset>
                  </wp:positionV>
                  <wp:extent cx="978088" cy="91006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8" cy="91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 خواهیم یک دیوار را با یک نوع کاشی منتطم ، کاشی کاری کنیم. کدام شکل مناسب این کار است؟ دلیل بیاورید.</w:t>
            </w:r>
          </w:p>
          <w:p w14:paraId="78180233" w14:textId="77777777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AD6B069" w14:textId="4C19688B" w:rsidR="0068639E" w:rsidRPr="00B63576" w:rsidRDefault="0068639E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93A8D06" w14:textId="53991177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13526" w:rsidRPr="00B63576" w14:paraId="17722B24" w14:textId="77777777" w:rsidTr="00013526">
        <w:trPr>
          <w:trHeight w:val="2430"/>
        </w:trPr>
        <w:tc>
          <w:tcPr>
            <w:tcW w:w="616" w:type="dxa"/>
          </w:tcPr>
          <w:p w14:paraId="5C5F52D9" w14:textId="77777777" w:rsidR="00013526" w:rsidRPr="00B63576" w:rsidRDefault="0001352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B327EAE" w14:textId="1BA2A4B2" w:rsidR="00013526" w:rsidRPr="00E85520" w:rsidRDefault="00013526" w:rsidP="00013526">
            <w:pP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50C5CCE6" wp14:editId="2139A747">
                  <wp:simplePos x="0" y="0"/>
                  <wp:positionH relativeFrom="page">
                    <wp:posOffset>2755265</wp:posOffset>
                  </wp:positionH>
                  <wp:positionV relativeFrom="page">
                    <wp:posOffset>51720</wp:posOffset>
                  </wp:positionV>
                  <wp:extent cx="216131" cy="216131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31" cy="21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مانند نمونه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، هر خانه ی جدول را با علامت </w:t>
            </w:r>
            <w:r w:rsidRPr="00E92E1C">
              <w:rPr>
                <w:rFonts w:ascii="Vazirmatn" w:hAnsi="Vazirmatn" w:cs="0 Nazanin Bold"/>
                <w:position w:val="-4"/>
                <w:sz w:val="32"/>
                <w:szCs w:val="32"/>
                <w:lang w:bidi="fa-IR"/>
              </w:rPr>
              <w:object w:dxaOrig="200" w:dyaOrig="220" w14:anchorId="3FADEACA">
                <v:shape id="_x0000_i1040" type="#_x0000_t75" style="width:13.25pt;height:14.05pt" o:ole="">
                  <v:imagedata r:id="rId32" o:title=""/>
                </v:shape>
                <o:OLEObject Type="Embed" ProgID="Equation.DSMT4" ShapeID="_x0000_i1040" DrawAspect="Content" ObjectID="_1783106820" r:id="rId33"/>
              </w:object>
            </w:r>
            <w:r>
              <w:rPr>
                <w:rFonts w:ascii="Vazirmatn" w:hAnsi="Vazirmatn" w:cs="0 Nazanin Bold" w:hint="cs"/>
                <w:sz w:val="32"/>
                <w:szCs w:val="32"/>
                <w:rtl/>
                <w:lang w:bidi="fa-IR"/>
              </w:rPr>
              <w:t xml:space="preserve"> یا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     کامل کنید.</w:t>
            </w:r>
            <w:r w:rsidRPr="00D7737B">
              <w:rPr>
                <w:rFonts w:ascii="Vazirmatn" w:hAnsi="Vazirmatn" w:cs="0 Nazanin Bold"/>
                <w:b w:val="0"/>
                <w:bCs w:val="0"/>
                <w:sz w:val="32"/>
                <w:szCs w:val="32"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1493"/>
              <w:gridCol w:w="1586"/>
              <w:gridCol w:w="1962"/>
              <w:gridCol w:w="1816"/>
              <w:gridCol w:w="1739"/>
            </w:tblGrid>
            <w:tr w:rsidR="00013526" w14:paraId="3EE9CC3C" w14:textId="77777777" w:rsidTr="00013526">
              <w:tc>
                <w:tcPr>
                  <w:tcW w:w="1493" w:type="dxa"/>
                  <w:shd w:val="clear" w:color="auto" w:fill="FFFFFF" w:themeFill="background1"/>
                  <w:vAlign w:val="center"/>
                </w:tcPr>
                <w:p w14:paraId="3B32C21C" w14:textId="180490FA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  <w:t>////////</w:t>
                  </w:r>
                </w:p>
              </w:tc>
              <w:tc>
                <w:tcPr>
                  <w:tcW w:w="1586" w:type="dxa"/>
                  <w:vAlign w:val="center"/>
                </w:tcPr>
                <w:p w14:paraId="254D9167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مربع</w:t>
                  </w:r>
                </w:p>
              </w:tc>
              <w:tc>
                <w:tcPr>
                  <w:tcW w:w="1962" w:type="dxa"/>
                  <w:vAlign w:val="center"/>
                </w:tcPr>
                <w:p w14:paraId="2BCFDF1B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مستطیل</w:t>
                  </w:r>
                </w:p>
              </w:tc>
              <w:tc>
                <w:tcPr>
                  <w:tcW w:w="1816" w:type="dxa"/>
                  <w:vAlign w:val="center"/>
                </w:tcPr>
                <w:p w14:paraId="60AEDB9C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لوزی</w:t>
                  </w:r>
                </w:p>
              </w:tc>
              <w:tc>
                <w:tcPr>
                  <w:tcW w:w="1739" w:type="dxa"/>
                  <w:vAlign w:val="center"/>
                </w:tcPr>
                <w:p w14:paraId="2F2BD07B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متوازی الاضلاع</w:t>
                  </w:r>
                </w:p>
              </w:tc>
            </w:tr>
            <w:tr w:rsidR="00013526" w14:paraId="3CE8F400" w14:textId="77777777" w:rsidTr="00013526">
              <w:trPr>
                <w:trHeight w:val="625"/>
              </w:trPr>
              <w:tc>
                <w:tcPr>
                  <w:tcW w:w="1493" w:type="dxa"/>
                </w:tcPr>
                <w:p w14:paraId="2A4CF390" w14:textId="29308460" w:rsidR="00013526" w:rsidRPr="00D7737B" w:rsidRDefault="00013526" w:rsidP="00013526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3056" behindDoc="0" locked="0" layoutInCell="1" allowOverlap="1" wp14:anchorId="295B006F" wp14:editId="21DA212A">
                        <wp:simplePos x="0" y="0"/>
                        <wp:positionH relativeFrom="page">
                          <wp:posOffset>289791</wp:posOffset>
                        </wp:positionH>
                        <wp:positionV relativeFrom="page">
                          <wp:posOffset>-22052</wp:posOffset>
                        </wp:positionV>
                        <wp:extent cx="387927" cy="397389"/>
                        <wp:effectExtent l="0" t="0" r="0" b="317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27" cy="397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6528A604" w14:textId="25AC4974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anchor distT="0" distB="0" distL="114300" distR="114300" simplePos="0" relativeHeight="251697152" behindDoc="0" locked="0" layoutInCell="1" allowOverlap="1" wp14:anchorId="784E9AD9" wp14:editId="2B48DAD4">
                        <wp:simplePos x="0" y="0"/>
                        <wp:positionH relativeFrom="column">
                          <wp:posOffset>266700</wp:posOffset>
                        </wp:positionH>
                        <wp:positionV relativeFrom="page">
                          <wp:posOffset>52070</wp:posOffset>
                        </wp:positionV>
                        <wp:extent cx="314960" cy="294005"/>
                        <wp:effectExtent l="0" t="0" r="8890" b="0"/>
                        <wp:wrapNone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704" b="152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96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962" w:type="dxa"/>
                  <w:vAlign w:val="center"/>
                </w:tcPr>
                <w:p w14:paraId="6375C4F6" w14:textId="1D356890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816" w:type="dxa"/>
                  <w:vAlign w:val="center"/>
                </w:tcPr>
                <w:p w14:paraId="38120595" w14:textId="128F8AEE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14:paraId="266CF468" w14:textId="24F917F5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anchor distT="0" distB="0" distL="114300" distR="114300" simplePos="0" relativeHeight="251699200" behindDoc="0" locked="0" layoutInCell="1" allowOverlap="1" wp14:anchorId="4D8031DF" wp14:editId="1F58464D">
                        <wp:simplePos x="0" y="0"/>
                        <wp:positionH relativeFrom="column">
                          <wp:posOffset>281305</wp:posOffset>
                        </wp:positionH>
                        <wp:positionV relativeFrom="page">
                          <wp:posOffset>-22225</wp:posOffset>
                        </wp:positionV>
                        <wp:extent cx="314960" cy="294005"/>
                        <wp:effectExtent l="0" t="0" r="889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704" b="152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96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13526" w14:paraId="7FED6197" w14:textId="77777777" w:rsidTr="00013526">
              <w:trPr>
                <w:trHeight w:val="633"/>
              </w:trPr>
              <w:tc>
                <w:tcPr>
                  <w:tcW w:w="1493" w:type="dxa"/>
                </w:tcPr>
                <w:p w14:paraId="4FE58302" w14:textId="77777777" w:rsidR="00013526" w:rsidRPr="00D7737B" w:rsidRDefault="00013526" w:rsidP="00013526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0"/>
                      <w:szCs w:val="20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4080" behindDoc="0" locked="0" layoutInCell="1" allowOverlap="1" wp14:anchorId="1C998A3B" wp14:editId="4958B680">
                        <wp:simplePos x="0" y="0"/>
                        <wp:positionH relativeFrom="page">
                          <wp:posOffset>314267</wp:posOffset>
                        </wp:positionH>
                        <wp:positionV relativeFrom="page">
                          <wp:posOffset>-84282</wp:posOffset>
                        </wp:positionV>
                        <wp:extent cx="336392" cy="552140"/>
                        <wp:effectExtent l="635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rcRect l="14012" r="8103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336392" cy="5521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32DFC9DB" w14:textId="04F90DC8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position w:val="-4"/>
                      <w:sz w:val="32"/>
                      <w:szCs w:val="32"/>
                      <w:lang w:bidi="fa-IR"/>
                    </w:rPr>
                    <w:object w:dxaOrig="200" w:dyaOrig="220" w14:anchorId="14C92E11">
                      <v:shape id="_x0000_i1045" type="#_x0000_t75" style="width:20.7pt;height:22.35pt" o:ole="">
                        <v:imagedata r:id="rId32" o:title=""/>
                      </v:shape>
                      <o:OLEObject Type="Embed" ProgID="Equation.DSMT4" ShapeID="_x0000_i1045" DrawAspect="Content" ObjectID="_1783106821" r:id="rId37"/>
                    </w:object>
                  </w:r>
                </w:p>
              </w:tc>
              <w:tc>
                <w:tcPr>
                  <w:tcW w:w="1962" w:type="dxa"/>
                  <w:vAlign w:val="center"/>
                </w:tcPr>
                <w:p w14:paraId="4E4FA023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Style w:val="Emphasis"/>
                      <w:b w:val="0"/>
                      <w:bCs w:val="0"/>
                      <w:i w:val="0"/>
                      <w:iCs w:val="0"/>
                      <w:rtl/>
                      <w:lang w:bidi="fa-IR"/>
                    </w:rPr>
                  </w:pPr>
                </w:p>
              </w:tc>
              <w:tc>
                <w:tcPr>
                  <w:tcW w:w="1816" w:type="dxa"/>
                  <w:vAlign w:val="center"/>
                </w:tcPr>
                <w:p w14:paraId="5FBF46CA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32"/>
                      <w:szCs w:val="3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5104" behindDoc="0" locked="0" layoutInCell="1" allowOverlap="1" wp14:anchorId="6B5E27C3" wp14:editId="162846D3">
                        <wp:simplePos x="0" y="0"/>
                        <wp:positionH relativeFrom="page">
                          <wp:posOffset>405130</wp:posOffset>
                        </wp:positionH>
                        <wp:positionV relativeFrom="page">
                          <wp:posOffset>0</wp:posOffset>
                        </wp:positionV>
                        <wp:extent cx="342900" cy="342900"/>
                        <wp:effectExtent l="0" t="0" r="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1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39" w:type="dxa"/>
                  <w:vAlign w:val="center"/>
                </w:tcPr>
                <w:p w14:paraId="480B98B0" w14:textId="77777777" w:rsidR="00013526" w:rsidRPr="00D7737B" w:rsidRDefault="00013526" w:rsidP="00013526">
                  <w:pPr>
                    <w:spacing w:line="276" w:lineRule="auto"/>
                    <w:ind w:left="284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4FFA23BA" w14:textId="77777777" w:rsidR="00013526" w:rsidRPr="00B63576" w:rsidRDefault="00013526" w:rsidP="0068639E">
            <w:pPr>
              <w:rPr>
                <w:noProof/>
                <w:sz w:val="28"/>
                <w:szCs w:val="28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A3968B1" w14:textId="0318DBF6" w:rsidR="00013526" w:rsidRPr="00B63576" w:rsidRDefault="00013526" w:rsidP="00FD1E05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239B7EBC" w14:textId="77777777" w:rsidTr="00CE0CAD">
        <w:trPr>
          <w:trHeight w:val="1554"/>
        </w:trPr>
        <w:tc>
          <w:tcPr>
            <w:tcW w:w="616" w:type="dxa"/>
          </w:tcPr>
          <w:p w14:paraId="217E1255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9301FA3" w14:textId="43A2D9F4" w:rsidR="00CE0CAD" w:rsidRPr="00B63576" w:rsidRDefault="00CE0CAD" w:rsidP="00CE0CAD">
            <w:pPr>
              <w:rPr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BE02520" wp14:editId="12B73546">
                      <wp:simplePos x="0" y="0"/>
                      <wp:positionH relativeFrom="page">
                        <wp:posOffset>40158</wp:posOffset>
                      </wp:positionH>
                      <wp:positionV relativeFrom="page">
                        <wp:posOffset>46881</wp:posOffset>
                      </wp:positionV>
                      <wp:extent cx="1818290" cy="882868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8290" cy="882868"/>
                                <a:chOff x="0" y="0"/>
                                <a:chExt cx="1569085" cy="758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8">
                                  <a:biLevel thresh="75000"/>
                                </a:blip>
                                <a:srcRect l="20238" r="772"/>
                                <a:stretch/>
                              </pic:blipFill>
                              <pic:spPr bwMode="auto">
                                <a:xfrm rot="16200000">
                                  <a:off x="405130" y="-405130"/>
                                  <a:ext cx="758825" cy="15690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833498" y="212708"/>
                                  <a:ext cx="123258" cy="130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575132" y="145166"/>
                                  <a:ext cx="274533" cy="274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ACA400" w14:textId="77777777" w:rsidR="00CE0CAD" w:rsidRDefault="00CE0CAD" w:rsidP="00CE0CA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8A3E60"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02520" id="Group 42" o:spid="_x0000_s1030" style="position:absolute;left:0;text-align:left;margin-left:3.15pt;margin-top:3.7pt;width:143.15pt;height:69.5pt;z-index:251687936;mso-position-horizontal-relative:page;mso-position-vertical-relative:page;mso-width-relative:margin;mso-height-relative:margin" coordsize="15690,7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">
                      <v:shape id="Picture 38" o:spid="_x0000_s1031" type="#_x0000_t75" style="position:absolute;left:4051;top:-4051;width:7588;height:156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">
                        <v:imagedata r:id="rId39" o:title="" cropleft="13263f" cropright="506f" grayscale="t" bilevel="t"/>
                      </v:shape>
                      <v:rect id="Rectangle 39" o:spid="_x0000_s1032" style="position:absolute;left:8334;top:2127;width:1233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" fillcolor="white [3212]" strokecolor="white [3212]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" o:spid="_x0000_s1033" type="#_x0000_t202" style="position:absolute;left:5751;top:1451;width:2745;height:27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74ACA400" w14:textId="77777777" w:rsidR="00CE0CAD" w:rsidRDefault="00CE0CAD" w:rsidP="00CE0CAD">
                              <w:pPr>
                                <w:rPr>
                                  <w:lang w:bidi="fa-IR"/>
                                </w:rPr>
                              </w:pPr>
                              <w:r w:rsidRPr="008A3E60">
                                <w:rPr>
                                  <w:rFonts w:asciiTheme="majorBidi" w:hAnsiTheme="majorBidi" w:cstheme="majorBidi"/>
                                  <w:b w:val="0"/>
                                  <w:bCs w:val="0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شکل مقابل را طوری کامل کنید که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نقطه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sz w:val="28"/>
                <w:szCs w:val="28"/>
              </w:rPr>
              <w:t>O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مرکز تقارن باشد.</w:t>
            </w:r>
          </w:p>
          <w:p w14:paraId="163A57DB" w14:textId="77777777" w:rsidR="00CE0CAD" w:rsidRPr="00B63576" w:rsidRDefault="00CE0CAD" w:rsidP="00CE0CA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  <w:r w:rsidRPr="00B63576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76FCE7" wp14:editId="2439F01D">
                      <wp:simplePos x="0" y="0"/>
                      <wp:positionH relativeFrom="page">
                        <wp:posOffset>947849</wp:posOffset>
                      </wp:positionH>
                      <wp:positionV relativeFrom="page">
                        <wp:posOffset>417830</wp:posOffset>
                      </wp:positionV>
                      <wp:extent cx="51227" cy="51227"/>
                      <wp:effectExtent l="0" t="0" r="25400" b="2540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27" cy="512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0CD5D1" id="Oval 43" o:spid="_x0000_s1026" style="position:absolute;left:0;text-align:left;margin-left:74.65pt;margin-top:32.9pt;width:4.05pt;height:4.0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" fillcolor="black [3200]" strokecolor="black [1600]" strokeweight="2pt">
                      <w10:wrap anchorx="page" anchory="page"/>
                    </v:oval>
                  </w:pict>
                </mc:Fallback>
              </mc:AlternateContent>
            </w:r>
          </w:p>
          <w:p w14:paraId="7C920B83" w14:textId="77777777" w:rsidR="0068639E" w:rsidRPr="00013526" w:rsidRDefault="0068639E" w:rsidP="0068639E">
            <w:pPr>
              <w:rPr>
                <w:noProof/>
                <w:sz w:val="22"/>
                <w:szCs w:val="22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9D0A01F" w14:textId="25B876BC" w:rsidR="0068639E" w:rsidRPr="00B63576" w:rsidRDefault="00CE0CA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CE0CAD" w:rsidRPr="00B63576" w14:paraId="6D432F52" w14:textId="77777777" w:rsidTr="00CE0CAD">
        <w:trPr>
          <w:trHeight w:val="1554"/>
        </w:trPr>
        <w:tc>
          <w:tcPr>
            <w:tcW w:w="616" w:type="dxa"/>
          </w:tcPr>
          <w:p w14:paraId="054EEBD8" w14:textId="77777777" w:rsidR="00CE0CAD" w:rsidRPr="00B63576" w:rsidRDefault="00CE0CA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3FA2741" w14:textId="77777777" w:rsidR="004A5CED" w:rsidRPr="004A5CED" w:rsidRDefault="004A5CED" w:rsidP="004A5CED">
            <w:pPr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>مثال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ب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اور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که نشان دهد جمله ز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ر،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نادرست است.</w:t>
            </w:r>
          </w:p>
          <w:p w14:paraId="3FBA7A3C" w14:textId="04D72E6C" w:rsidR="00CE0CAD" w:rsidRPr="00B63576" w:rsidRDefault="00047475" w:rsidP="004A5CED">
            <w:pPr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«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>هر زاو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ه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خارج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ک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چهارضلع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برابر مجموع سه زاو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ه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داخل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د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گر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آن است</w:t>
            </w:r>
            <w:r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.»</w:t>
            </w:r>
          </w:p>
        </w:tc>
        <w:tc>
          <w:tcPr>
            <w:tcW w:w="609" w:type="dxa"/>
            <w:vAlign w:val="center"/>
          </w:tcPr>
          <w:p w14:paraId="6FF0358C" w14:textId="38D91944" w:rsidR="00CE0CAD" w:rsidRPr="00B63576" w:rsidRDefault="00047475" w:rsidP="0004747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BD6F8C1" w:rsidR="000B3006" w:rsidRPr="00013526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13526" w:rsidSect="00554692">
      <w:footerReference w:type="even" r:id="rId4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40FFE" w14:textId="77777777" w:rsidR="00DA739B" w:rsidRDefault="00DA739B">
      <w:r>
        <w:separator/>
      </w:r>
    </w:p>
  </w:endnote>
  <w:endnote w:type="continuationSeparator" w:id="0">
    <w:p w14:paraId="22DA06DE" w14:textId="77777777" w:rsidR="00DA739B" w:rsidRDefault="00DA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E7116" w14:textId="77777777" w:rsidR="00DA739B" w:rsidRDefault="00DA739B">
      <w:r>
        <w:separator/>
      </w:r>
    </w:p>
  </w:footnote>
  <w:footnote w:type="continuationSeparator" w:id="0">
    <w:p w14:paraId="2F8B4991" w14:textId="77777777" w:rsidR="00DA739B" w:rsidRDefault="00DA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3D1C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1.png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6.wmf"/><Relationship Id="rId37" Type="http://schemas.openxmlformats.org/officeDocument/2006/relationships/oleObject" Target="embeddings/oleObject3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31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openxmlformats.org/officeDocument/2006/relationships/image" Target="media/image10.png"/><Relationship Id="rId33" Type="http://schemas.openxmlformats.org/officeDocument/2006/relationships/oleObject" Target="embeddings/oleObject2.bin"/><Relationship Id="rId38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F93A8-4606-4EF4-8506-166D1A2960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EF62C2A-7F2E-4D01-B78F-53424DA391F0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9A44848E-E996-4255-B1CA-7A14CE3D1BFB}" type="parTrans" cxnId="{ABE741F1-195A-4B42-A274-34243827C83F}">
      <dgm:prSet/>
      <dgm:spPr/>
      <dgm:t>
        <a:bodyPr/>
        <a:lstStyle/>
        <a:p>
          <a:endParaRPr lang="en-US"/>
        </a:p>
      </dgm:t>
    </dgm:pt>
    <dgm:pt modelId="{FB1E0317-B9FA-471C-88B2-A6D7BC418946}" type="sibTrans" cxnId="{ABE741F1-195A-4B42-A274-34243827C83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23253A-8449-4E33-9300-C23030C72BCD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8059AB1F-8BF1-41DC-A518-DEF8230F022E}" type="parTrans" cxnId="{A39A322A-FF89-44B1-AC22-0C5FF80B7C1F}">
      <dgm:prSet/>
      <dgm:spPr/>
      <dgm:t>
        <a:bodyPr/>
        <a:lstStyle/>
        <a:p>
          <a:endParaRPr lang="en-US"/>
        </a:p>
      </dgm:t>
    </dgm:pt>
    <dgm:pt modelId="{35D06215-C0D4-4B4B-84B3-EFC7EBE8761E}" type="sibTrans" cxnId="{A39A322A-FF89-44B1-AC22-0C5FF80B7C1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4AF00C4-92A4-4264-BDA8-647645BDA5B9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CAA31F01-1349-4158-BD5F-19EF60470E9F}" type="parTrans" cxnId="{56BF36FA-016D-42F4-97FB-80010E038243}">
      <dgm:prSet/>
      <dgm:spPr/>
      <dgm:t>
        <a:bodyPr/>
        <a:lstStyle/>
        <a:p>
          <a:endParaRPr lang="en-US"/>
        </a:p>
      </dgm:t>
    </dgm:pt>
    <dgm:pt modelId="{4BEAA17B-8EED-4402-982E-7C95AAD499CA}" type="sibTrans" cxnId="{56BF36FA-016D-42F4-97FB-80010E038243}">
      <dgm:prSet/>
      <dgm:spPr/>
      <dgm:t>
        <a:bodyPr/>
        <a:lstStyle/>
        <a:p>
          <a:endParaRPr lang="en-US"/>
        </a:p>
      </dgm:t>
    </dgm:pt>
    <dgm:pt modelId="{118E6B00-320D-4D3D-9717-8D95564913DF}" type="pres">
      <dgm:prSet presAssocID="{DC8F93A8-4606-4EF4-8506-166D1A296075}" presName="Name0" presStyleCnt="0">
        <dgm:presLayoutVars>
          <dgm:dir/>
          <dgm:resizeHandles val="exact"/>
        </dgm:presLayoutVars>
      </dgm:prSet>
      <dgm:spPr/>
    </dgm:pt>
    <dgm:pt modelId="{88D8EAF3-B884-4BFB-9D55-2E36841F708E}" type="pres">
      <dgm:prSet presAssocID="{CEF62C2A-7F2E-4D01-B78F-53424DA391F0}" presName="node" presStyleLbl="node1" presStyleIdx="0" presStyleCnt="3" custScaleX="42802" custScaleY="25926" custLinFactNeighborX="-50875">
        <dgm:presLayoutVars>
          <dgm:bulletEnabled val="1"/>
        </dgm:presLayoutVars>
      </dgm:prSet>
      <dgm:spPr/>
    </dgm:pt>
    <dgm:pt modelId="{72A9D72B-30C8-41BB-A2F8-79BDF343CFF0}" type="pres">
      <dgm:prSet presAssocID="{FB1E0317-B9FA-471C-88B2-A6D7BC418946}" presName="sibTrans" presStyleLbl="sibTrans2D1" presStyleIdx="0" presStyleCnt="2" custScaleX="176673" custScaleY="49301" custLinFactNeighborX="-1766"/>
      <dgm:spPr/>
    </dgm:pt>
    <dgm:pt modelId="{5136BB53-8513-48DE-8531-D1043804D043}" type="pres">
      <dgm:prSet presAssocID="{FB1E0317-B9FA-471C-88B2-A6D7BC418946}" presName="connectorText" presStyleLbl="sibTrans2D1" presStyleIdx="0" presStyleCnt="2"/>
      <dgm:spPr/>
    </dgm:pt>
    <dgm:pt modelId="{7B829780-9DDE-4267-AF04-4A6BA12A5787}" type="pres">
      <dgm:prSet presAssocID="{2723253A-8449-4E33-9300-C23030C72BCD}" presName="node" presStyleLbl="node1" presStyleIdx="1" presStyleCnt="3" custScaleX="32368" custScaleY="25926" custLinFactNeighborX="-359" custLinFactNeighborY="-271">
        <dgm:presLayoutVars>
          <dgm:bulletEnabled val="1"/>
        </dgm:presLayoutVars>
      </dgm:prSet>
      <dgm:spPr/>
    </dgm:pt>
    <dgm:pt modelId="{43896FEE-7440-4C40-9B50-F2BFF09DBC98}" type="pres">
      <dgm:prSet presAssocID="{35D06215-C0D4-4B4B-84B3-EFC7EBE8761E}" presName="sibTrans" presStyleLbl="sibTrans2D1" presStyleIdx="1" presStyleCnt="2" custScaleX="176673" custScaleY="49301" custLinFactNeighborX="-2100" custLinFactNeighborY="-306"/>
      <dgm:spPr/>
    </dgm:pt>
    <dgm:pt modelId="{6200AB5E-728D-48AC-9594-5E57DBAD42D3}" type="pres">
      <dgm:prSet presAssocID="{35D06215-C0D4-4B4B-84B3-EFC7EBE8761E}" presName="connectorText" presStyleLbl="sibTrans2D1" presStyleIdx="1" presStyleCnt="2"/>
      <dgm:spPr/>
    </dgm:pt>
    <dgm:pt modelId="{F5FE5557-32C6-4396-83EC-76FBB38BBA66}" type="pres">
      <dgm:prSet presAssocID="{74AF00C4-92A4-4264-BDA8-647645BDA5B9}" presName="node" presStyleLbl="node1" presStyleIdx="2" presStyleCnt="3" custScaleX="37211" custScaleY="25926" custLinFactNeighborX="1181" custLinFactNeighborY="-518">
        <dgm:presLayoutVars>
          <dgm:bulletEnabled val="1"/>
        </dgm:presLayoutVars>
      </dgm:prSet>
      <dgm:spPr/>
    </dgm:pt>
  </dgm:ptLst>
  <dgm:cxnLst>
    <dgm:cxn modelId="{A39A322A-FF89-44B1-AC22-0C5FF80B7C1F}" srcId="{DC8F93A8-4606-4EF4-8506-166D1A296075}" destId="{2723253A-8449-4E33-9300-C23030C72BCD}" srcOrd="1" destOrd="0" parTransId="{8059AB1F-8BF1-41DC-A518-DEF8230F022E}" sibTransId="{35D06215-C0D4-4B4B-84B3-EFC7EBE8761E}"/>
    <dgm:cxn modelId="{73C8C230-B610-4F0E-9A48-CE8D6DC0DD8D}" type="presOf" srcId="{FB1E0317-B9FA-471C-88B2-A6D7BC418946}" destId="{5136BB53-8513-48DE-8531-D1043804D043}" srcOrd="1" destOrd="0" presId="urn:microsoft.com/office/officeart/2005/8/layout/process1"/>
    <dgm:cxn modelId="{4345203F-B7C2-434A-94DB-8081B5F9B92D}" type="presOf" srcId="{2723253A-8449-4E33-9300-C23030C72BCD}" destId="{7B829780-9DDE-4267-AF04-4A6BA12A5787}" srcOrd="0" destOrd="0" presId="urn:microsoft.com/office/officeart/2005/8/layout/process1"/>
    <dgm:cxn modelId="{B8C01367-1B46-428B-BBF4-3AEC3E8F97FB}" type="presOf" srcId="{74AF00C4-92A4-4264-BDA8-647645BDA5B9}" destId="{F5FE5557-32C6-4396-83EC-76FBB38BBA66}" srcOrd="0" destOrd="0" presId="urn:microsoft.com/office/officeart/2005/8/layout/process1"/>
    <dgm:cxn modelId="{499FA66F-534F-499F-9CA5-E7E90B59851C}" type="presOf" srcId="{35D06215-C0D4-4B4B-84B3-EFC7EBE8761E}" destId="{6200AB5E-728D-48AC-9594-5E57DBAD42D3}" srcOrd="1" destOrd="0" presId="urn:microsoft.com/office/officeart/2005/8/layout/process1"/>
    <dgm:cxn modelId="{1BDA4B98-1D43-40EB-8537-3F2BA06C086C}" type="presOf" srcId="{CEF62C2A-7F2E-4D01-B78F-53424DA391F0}" destId="{88D8EAF3-B884-4BFB-9D55-2E36841F708E}" srcOrd="0" destOrd="0" presId="urn:microsoft.com/office/officeart/2005/8/layout/process1"/>
    <dgm:cxn modelId="{630768B8-427C-4AC3-9404-BE9CCD97E37D}" type="presOf" srcId="{DC8F93A8-4606-4EF4-8506-166D1A296075}" destId="{118E6B00-320D-4D3D-9717-8D95564913DF}" srcOrd="0" destOrd="0" presId="urn:microsoft.com/office/officeart/2005/8/layout/process1"/>
    <dgm:cxn modelId="{57740EC8-A687-4EDB-8EB5-5EBD29C5416A}" type="presOf" srcId="{FB1E0317-B9FA-471C-88B2-A6D7BC418946}" destId="{72A9D72B-30C8-41BB-A2F8-79BDF343CFF0}" srcOrd="0" destOrd="0" presId="urn:microsoft.com/office/officeart/2005/8/layout/process1"/>
    <dgm:cxn modelId="{1606C9E7-CFBB-4CF8-88BD-E494F8C8CAE7}" type="presOf" srcId="{35D06215-C0D4-4B4B-84B3-EFC7EBE8761E}" destId="{43896FEE-7440-4C40-9B50-F2BFF09DBC98}" srcOrd="0" destOrd="0" presId="urn:microsoft.com/office/officeart/2005/8/layout/process1"/>
    <dgm:cxn modelId="{ABE741F1-195A-4B42-A274-34243827C83F}" srcId="{DC8F93A8-4606-4EF4-8506-166D1A296075}" destId="{CEF62C2A-7F2E-4D01-B78F-53424DA391F0}" srcOrd="0" destOrd="0" parTransId="{9A44848E-E996-4255-B1CA-7A14CE3D1BFB}" sibTransId="{FB1E0317-B9FA-471C-88B2-A6D7BC418946}"/>
    <dgm:cxn modelId="{56BF36FA-016D-42F4-97FB-80010E038243}" srcId="{DC8F93A8-4606-4EF4-8506-166D1A296075}" destId="{74AF00C4-92A4-4264-BDA8-647645BDA5B9}" srcOrd="2" destOrd="0" parTransId="{CAA31F01-1349-4158-BD5F-19EF60470E9F}" sibTransId="{4BEAA17B-8EED-4402-982E-7C95AAD499CA}"/>
    <dgm:cxn modelId="{36BAEBAD-BB5E-4EF0-BFEB-F6BA15C94408}" type="presParOf" srcId="{118E6B00-320D-4D3D-9717-8D95564913DF}" destId="{88D8EAF3-B884-4BFB-9D55-2E36841F708E}" srcOrd="0" destOrd="0" presId="urn:microsoft.com/office/officeart/2005/8/layout/process1"/>
    <dgm:cxn modelId="{AAE697DC-67AC-40B7-9E72-68DFC9AA994B}" type="presParOf" srcId="{118E6B00-320D-4D3D-9717-8D95564913DF}" destId="{72A9D72B-30C8-41BB-A2F8-79BDF343CFF0}" srcOrd="1" destOrd="0" presId="urn:microsoft.com/office/officeart/2005/8/layout/process1"/>
    <dgm:cxn modelId="{E1A1C20D-794D-4323-8DE0-B4FD0261D32B}" type="presParOf" srcId="{72A9D72B-30C8-41BB-A2F8-79BDF343CFF0}" destId="{5136BB53-8513-48DE-8531-D1043804D043}" srcOrd="0" destOrd="0" presId="urn:microsoft.com/office/officeart/2005/8/layout/process1"/>
    <dgm:cxn modelId="{A125D6CA-5FAA-4ECD-AD2C-502DDE79158C}" type="presParOf" srcId="{118E6B00-320D-4D3D-9717-8D95564913DF}" destId="{7B829780-9DDE-4267-AF04-4A6BA12A5787}" srcOrd="2" destOrd="0" presId="urn:microsoft.com/office/officeart/2005/8/layout/process1"/>
    <dgm:cxn modelId="{7B3C056B-1A87-41C8-B4F8-6490B8F2D5DE}" type="presParOf" srcId="{118E6B00-320D-4D3D-9717-8D95564913DF}" destId="{43896FEE-7440-4C40-9B50-F2BFF09DBC98}" srcOrd="3" destOrd="0" presId="urn:microsoft.com/office/officeart/2005/8/layout/process1"/>
    <dgm:cxn modelId="{865EA511-3B83-4154-BAAE-5DA087DF2442}" type="presParOf" srcId="{43896FEE-7440-4C40-9B50-F2BFF09DBC98}" destId="{6200AB5E-728D-48AC-9594-5E57DBAD42D3}" srcOrd="0" destOrd="0" presId="urn:microsoft.com/office/officeart/2005/8/layout/process1"/>
    <dgm:cxn modelId="{F65A5000-A376-4040-BF03-8907F202E96D}" type="presParOf" srcId="{118E6B00-320D-4D3D-9717-8D95564913DF}" destId="{F5FE5557-32C6-4396-83EC-76FBB38BBA6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8EAF3-B884-4BFB-9D55-2E36841F708E}">
      <dsp:nvSpPr>
        <dsp:cNvPr id="0" name=""/>
        <dsp:cNvSpPr/>
      </dsp:nvSpPr>
      <dsp:spPr>
        <a:xfrm>
          <a:off x="0" y="135270"/>
          <a:ext cx="1091936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11623" y="146893"/>
        <a:ext cx="1068690" cy="373598"/>
      </dsp:txXfrm>
    </dsp:sp>
    <dsp:sp modelId="{72A9D72B-30C8-41BB-A2F8-79BDF343CFF0}">
      <dsp:nvSpPr>
        <dsp:cNvPr id="0" name=""/>
        <dsp:cNvSpPr/>
      </dsp:nvSpPr>
      <dsp:spPr>
        <a:xfrm rot="21592792">
          <a:off x="1130128" y="175487"/>
          <a:ext cx="954776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30128" y="237969"/>
        <a:ext cx="861201" cy="187150"/>
      </dsp:txXfrm>
    </dsp:sp>
    <dsp:sp modelId="{7B829780-9DDE-4267-AF04-4A6BA12A5787}">
      <dsp:nvSpPr>
        <dsp:cNvPr id="0" name=""/>
        <dsp:cNvSpPr/>
      </dsp:nvSpPr>
      <dsp:spPr>
        <a:xfrm>
          <a:off x="2111595" y="131122"/>
          <a:ext cx="825751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2123218" y="142745"/>
        <a:ext cx="802505" cy="373598"/>
      </dsp:txXfrm>
    </dsp:sp>
    <dsp:sp modelId="{43896FEE-7440-4C40-9B50-F2BFF09DBC98}">
      <dsp:nvSpPr>
        <dsp:cNvPr id="0" name=""/>
        <dsp:cNvSpPr/>
      </dsp:nvSpPr>
      <dsp:spPr>
        <a:xfrm rot="21593200">
          <a:off x="2973881" y="169789"/>
          <a:ext cx="958659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973881" y="232266"/>
        <a:ext cx="865084" cy="187150"/>
      </dsp:txXfrm>
    </dsp:sp>
    <dsp:sp modelId="{F5FE5557-32C6-4396-83EC-76FBB38BBA66}">
      <dsp:nvSpPr>
        <dsp:cNvPr id="0" name=""/>
        <dsp:cNvSpPr/>
      </dsp:nvSpPr>
      <dsp:spPr>
        <a:xfrm>
          <a:off x="3961152" y="127341"/>
          <a:ext cx="949302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3972775" y="138964"/>
        <a:ext cx="926056" cy="373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D453-DD0C-46BC-B817-7A50F783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1072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117</cp:revision>
  <cp:lastPrinted>2023-10-26T12:42:00Z</cp:lastPrinted>
  <dcterms:created xsi:type="dcterms:W3CDTF">2018-10-12T13:02:00Z</dcterms:created>
  <dcterms:modified xsi:type="dcterms:W3CDTF">2024-07-21T19:10:00Z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