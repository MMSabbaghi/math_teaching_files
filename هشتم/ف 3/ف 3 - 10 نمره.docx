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0B1C0F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616"/>
        <w:gridCol w:w="4007"/>
        <w:gridCol w:w="3405"/>
        <w:gridCol w:w="1899"/>
        <w:gridCol w:w="609"/>
      </w:tblGrid>
      <w:tr w:rsidR="00CE0CAD" w:rsidRPr="000B1C0F" w14:paraId="52F37251" w14:textId="12DC3CC1" w:rsidTr="00E304CA">
        <w:trPr>
          <w:trHeight w:val="567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0B1C0F" w:rsidRDefault="006B6EB5" w:rsidP="006B6EB5">
            <w:pPr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cs"/>
                <w:rtl/>
              </w:rPr>
              <w:t>نام و نام خانوادگی:</w:t>
            </w:r>
          </w:p>
        </w:tc>
        <w:tc>
          <w:tcPr>
            <w:tcW w:w="3405" w:type="dxa"/>
            <w:shd w:val="clear" w:color="auto" w:fill="D9D9D9" w:themeFill="background1" w:themeFillShade="D9"/>
            <w:vAlign w:val="center"/>
          </w:tcPr>
          <w:p w14:paraId="6BE2F352" w14:textId="306F9EC4" w:rsidR="006B6EB5" w:rsidRPr="000B1C0F" w:rsidRDefault="006B6EB5" w:rsidP="006B6EB5">
            <w:pPr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cs"/>
                <w:rtl/>
              </w:rPr>
              <w:t>کلاس ه</w:t>
            </w:r>
            <w:r w:rsidR="00CE23F5" w:rsidRPr="000B1C0F">
              <w:rPr>
                <w:rFonts w:ascii="Vazirmatn" w:hAnsi="Vazirmatn" w:hint="cs"/>
                <w:rtl/>
              </w:rPr>
              <w:t>شتم</w:t>
            </w:r>
            <w:r w:rsidRPr="000B1C0F">
              <w:rPr>
                <w:rFonts w:ascii="Vazirmatn" w:hAnsi="Vazirmatn" w:hint="cs"/>
                <w:rtl/>
              </w:rPr>
              <w:t>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0B1C0F" w:rsidRDefault="006B6EB5" w:rsidP="006B6EB5">
            <w:pPr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cs"/>
                <w:rtl/>
                <w:lang w:bidi="fa-IR"/>
              </w:rPr>
              <w:t>نمره:</w:t>
            </w:r>
          </w:p>
        </w:tc>
      </w:tr>
      <w:tr w:rsidR="00CE0CAD" w:rsidRPr="000B1C0F" w14:paraId="1B61AC97" w14:textId="77777777" w:rsidTr="00FA4A9B">
        <w:trPr>
          <w:cantSplit/>
          <w:trHeight w:val="1322"/>
        </w:trPr>
        <w:tc>
          <w:tcPr>
            <w:tcW w:w="616" w:type="dxa"/>
            <w:textDirection w:val="tbRl"/>
          </w:tcPr>
          <w:p w14:paraId="087B7E85" w14:textId="4ABF4826" w:rsidR="00664140" w:rsidRPr="000B1C0F" w:rsidRDefault="00FA4A9B" w:rsidP="00FA4A9B">
            <w:pPr>
              <w:ind w:left="141" w:right="113"/>
              <w:jc w:val="center"/>
              <w:rPr>
                <w:rFonts w:ascii="Vazirmatn" w:hAnsi="Vazirmatn"/>
                <w:rtl/>
              </w:rPr>
            </w:pPr>
            <w:r w:rsidRPr="00E901CF">
              <w:rPr>
                <w:rFonts w:ascii="Vazirmatn" w:hAnsi="Vazirmatn" w:hint="cs"/>
                <w:sz w:val="22"/>
                <w:szCs w:val="22"/>
                <w:rtl/>
              </w:rPr>
              <w:t>درست</w:t>
            </w:r>
            <w:r w:rsidR="003C23B2" w:rsidRPr="00E901CF">
              <w:rPr>
                <w:rFonts w:ascii="Vazirmatn" w:hAnsi="Vazirmatn" w:hint="cs"/>
                <w:sz w:val="22"/>
                <w:szCs w:val="22"/>
                <w:rtl/>
              </w:rPr>
              <w:t>/</w:t>
            </w:r>
            <w:r w:rsidRPr="00E901CF">
              <w:rPr>
                <w:rFonts w:ascii="Vazirmatn" w:hAnsi="Vazirmatn" w:hint="cs"/>
                <w:sz w:val="22"/>
                <w:szCs w:val="22"/>
                <w:rtl/>
              </w:rPr>
              <w:t>نادرست</w:t>
            </w:r>
          </w:p>
        </w:tc>
        <w:tc>
          <w:tcPr>
            <w:tcW w:w="9311" w:type="dxa"/>
            <w:gridSpan w:val="3"/>
          </w:tcPr>
          <w:p w14:paraId="247E8302" w14:textId="439CC923" w:rsidR="00B37026" w:rsidRDefault="00B37026" w:rsidP="00B37026">
            <w:pPr>
              <w:spacing w:line="276" w:lineRule="auto"/>
              <w:rPr>
                <w:rFonts w:ascii="Vazirmatn" w:hAnsi="Vazirmatn"/>
                <w:b w:val="0"/>
                <w:bCs w:val="0"/>
                <w:rtl/>
                <w:lang w:bidi="fa-IR"/>
              </w:rPr>
            </w:pPr>
            <w:r w:rsidRPr="00B37026">
              <w:rPr>
                <w:rtl/>
              </w:rPr>
              <w:t>جملات صح</w:t>
            </w:r>
            <w:r w:rsidRPr="00B37026">
              <w:rPr>
                <w:rFonts w:hint="cs"/>
                <w:rtl/>
              </w:rPr>
              <w:t>ی</w:t>
            </w:r>
            <w:r w:rsidRPr="00B37026">
              <w:rPr>
                <w:rFonts w:hint="eastAsia"/>
                <w:rtl/>
              </w:rPr>
              <w:t>ح</w:t>
            </w:r>
            <w:r w:rsidRPr="00B37026">
              <w:rPr>
                <w:rtl/>
              </w:rPr>
              <w:t xml:space="preserve"> را با (ص) و جملات غلط رابا (غ) مشخص کن</w:t>
            </w:r>
            <w:r w:rsidRPr="00B37026">
              <w:rPr>
                <w:rFonts w:hint="cs"/>
                <w:rtl/>
              </w:rPr>
              <w:t>ی</w:t>
            </w:r>
            <w:r w:rsidRPr="00B37026">
              <w:rPr>
                <w:rFonts w:hint="eastAsia"/>
                <w:rtl/>
              </w:rPr>
              <w:t>د</w:t>
            </w:r>
            <w:r w:rsidRPr="00B37026">
              <w:rPr>
                <w:rtl/>
              </w:rPr>
              <w:t xml:space="preserve"> 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044"/>
              <w:gridCol w:w="4143"/>
            </w:tblGrid>
            <w:tr w:rsidR="00B37026" w14:paraId="07A5163A" w14:textId="77777777" w:rsidTr="00B37026">
              <w:tc>
                <w:tcPr>
                  <w:tcW w:w="5044" w:type="dxa"/>
                </w:tcPr>
                <w:p w14:paraId="029D4425" w14:textId="78A618A0" w:rsidR="00B37026" w:rsidRDefault="00B37026" w:rsidP="00B37026">
                  <w:pPr>
                    <w:spacing w:line="276" w:lineRule="auto"/>
                    <w:rPr>
                      <w:rFonts w:ascii="Vazirmatn" w:hAnsi="Vazirmatn"/>
                      <w:b w:val="0"/>
                      <w:bCs w:val="0"/>
                      <w:rtl/>
                      <w:lang w:bidi="fa-IR"/>
                    </w:rPr>
                  </w:pPr>
                  <w:r w:rsidRPr="000B1C0F">
                    <w:rPr>
                      <w:rFonts w:hint="cs"/>
                      <w:rtl/>
                    </w:rPr>
                    <w:t>الف)</w:t>
                  </w:r>
                  <w:r w:rsidRPr="000B1C0F">
                    <w:rPr>
                      <w:rFonts w:ascii="Shabnam" w:hAnsi="Shabnam" w:hint="cs"/>
                      <w:rtl/>
                    </w:rPr>
                    <w:t xml:space="preserve"> </w:t>
                  </w:r>
                  <w:r w:rsidRPr="000B1C0F">
                    <w:rPr>
                      <w:rFonts w:ascii="Vazirmatn" w:hAnsi="Vazirmatn" w:hint="cs"/>
                      <w:rtl/>
                    </w:rPr>
                    <w:t>ی</w:t>
                  </w:r>
                  <w:r w:rsidRPr="000B1C0F">
                    <w:rPr>
                      <w:rFonts w:ascii="Vazirmatn" w:hAnsi="Vazirmatn" w:hint="eastAsia"/>
                      <w:rtl/>
                    </w:rPr>
                    <w:t>ک</w:t>
                  </w:r>
                  <w:r w:rsidRPr="000B1C0F">
                    <w:rPr>
                      <w:rFonts w:ascii="Vazirmatn" w:hAnsi="Vazirmatn"/>
                      <w:rtl/>
                    </w:rPr>
                    <w:t xml:space="preserve"> </w:t>
                  </w:r>
                  <w:r>
                    <w:rPr>
                      <w:rFonts w:ascii="Vazirmatn" w:hAnsi="Vazirmatn" w:hint="cs"/>
                      <w:rtl/>
                    </w:rPr>
                    <w:t>هشت</w:t>
                  </w:r>
                  <w:r w:rsidRPr="000B1C0F">
                    <w:rPr>
                      <w:rFonts w:ascii="Vazirmatn" w:hAnsi="Vazirmatn"/>
                      <w:rtl/>
                    </w:rPr>
                    <w:t xml:space="preserve"> ضلع</w:t>
                  </w:r>
                  <w:r w:rsidRPr="000B1C0F">
                    <w:rPr>
                      <w:rFonts w:ascii="Vazirmatn" w:hAnsi="Vazirmatn" w:hint="cs"/>
                      <w:rtl/>
                    </w:rPr>
                    <w:t>ی</w:t>
                  </w:r>
                  <w:r w:rsidRPr="000B1C0F">
                    <w:rPr>
                      <w:rFonts w:ascii="Vazirmatn" w:hAnsi="Vazirmatn"/>
                      <w:rtl/>
                    </w:rPr>
                    <w:t xml:space="preserve"> منتظم </w:t>
                  </w:r>
                  <w:r>
                    <w:rPr>
                      <w:rFonts w:ascii="Vazirmatn" w:hAnsi="Vazirmatn" w:hint="cs"/>
                      <w:rtl/>
                    </w:rPr>
                    <w:t>8</w:t>
                  </w:r>
                  <w:r w:rsidRPr="000B1C0F">
                    <w:rPr>
                      <w:rFonts w:ascii="Vazirmatn" w:hAnsi="Vazirmatn"/>
                      <w:rtl/>
                    </w:rPr>
                    <w:t xml:space="preserve"> محور تقارن دارد.</w:t>
                  </w:r>
                  <w:r>
                    <w:rPr>
                      <w:rFonts w:ascii="Vazirmatn" w:hAnsi="Vazirmatn" w:hint="cs"/>
                      <w:b w:val="0"/>
                      <w:bCs w:val="0"/>
                      <w:rtl/>
                      <w:lang w:bidi="fa-IR"/>
                    </w:rPr>
                    <w:t xml:space="preserve"> (        )        </w:t>
                  </w:r>
                </w:p>
              </w:tc>
              <w:tc>
                <w:tcPr>
                  <w:tcW w:w="4143" w:type="dxa"/>
                </w:tcPr>
                <w:p w14:paraId="664BDE89" w14:textId="3036C186" w:rsidR="00B37026" w:rsidRDefault="00B37026" w:rsidP="0076643D">
                  <w:pPr>
                    <w:spacing w:line="276" w:lineRule="auto"/>
                    <w:jc w:val="right"/>
                    <w:rPr>
                      <w:rFonts w:ascii="Vazirmatn" w:hAnsi="Vazirmatn"/>
                      <w:b w:val="0"/>
                      <w:bCs w:val="0"/>
                      <w:rtl/>
                      <w:lang w:bidi="fa-IR"/>
                    </w:rPr>
                  </w:pPr>
                  <w:r w:rsidRPr="000B1C0F">
                    <w:rPr>
                      <w:rFonts w:hint="cs"/>
                      <w:rtl/>
                    </w:rPr>
                    <w:t xml:space="preserve">ب) هر </w:t>
                  </w:r>
                  <w:r>
                    <w:rPr>
                      <w:rFonts w:hint="cs"/>
                      <w:rtl/>
                    </w:rPr>
                    <w:t>لوزی</w:t>
                  </w:r>
                  <w:r w:rsidRPr="000B1C0F">
                    <w:rPr>
                      <w:rFonts w:hint="cs"/>
                      <w:rtl/>
                    </w:rPr>
                    <w:t xml:space="preserve"> </w:t>
                  </w:r>
                  <w:r w:rsidRPr="000B1C0F">
                    <w:rPr>
                      <w:rFonts w:hint="cs"/>
                      <w:rtl/>
                      <w:lang w:bidi="fa-IR"/>
                    </w:rPr>
                    <w:t xml:space="preserve">، نوعی </w:t>
                  </w:r>
                  <w:r>
                    <w:rPr>
                      <w:rFonts w:hint="cs"/>
                      <w:rtl/>
                      <w:lang w:bidi="fa-IR"/>
                    </w:rPr>
                    <w:t>مربع</w:t>
                  </w:r>
                  <w:r w:rsidRPr="000B1C0F">
                    <w:rPr>
                      <w:rFonts w:hint="cs"/>
                      <w:rtl/>
                      <w:lang w:bidi="fa-IR"/>
                    </w:rPr>
                    <w:t xml:space="preserve"> است.</w:t>
                  </w:r>
                  <w:r>
                    <w:rPr>
                      <w:rFonts w:ascii="Vazirmatn" w:hAnsi="Vazirmatn" w:hint="cs"/>
                      <w:b w:val="0"/>
                      <w:bCs w:val="0"/>
                      <w:rtl/>
                      <w:lang w:bidi="fa-IR"/>
                    </w:rPr>
                    <w:t xml:space="preserve"> (        )        </w:t>
                  </w:r>
                </w:p>
              </w:tc>
            </w:tr>
            <w:tr w:rsidR="00B37026" w14:paraId="417E559F" w14:textId="77777777" w:rsidTr="00B37026">
              <w:tc>
                <w:tcPr>
                  <w:tcW w:w="5044" w:type="dxa"/>
                </w:tcPr>
                <w:p w14:paraId="63525B20" w14:textId="621A2995" w:rsidR="00B37026" w:rsidRDefault="00B37026" w:rsidP="00B37026">
                  <w:pPr>
                    <w:spacing w:line="276" w:lineRule="auto"/>
                    <w:rPr>
                      <w:rFonts w:ascii="Vazirmatn" w:hAnsi="Vazirmatn"/>
                      <w:b w:val="0"/>
                      <w:bCs w:val="0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</w:rPr>
                    <w:t>پ</w:t>
                  </w:r>
                  <w:r w:rsidRPr="000B1C0F">
                    <w:rPr>
                      <w:rFonts w:hint="cs"/>
                      <w:rtl/>
                    </w:rPr>
                    <w:t xml:space="preserve">) </w:t>
                  </w:r>
                  <w:r>
                    <w:rPr>
                      <w:rFonts w:hint="cs"/>
                      <w:rtl/>
                    </w:rPr>
                    <w:t>ده ضلعی منتظم مرکز تقارن دارد.</w:t>
                  </w:r>
                  <w:r w:rsidRPr="000B1C0F">
                    <w:rPr>
                      <w:rtl/>
                    </w:rPr>
                    <w:t xml:space="preserve"> </w:t>
                  </w:r>
                  <w:r>
                    <w:rPr>
                      <w:rFonts w:ascii="Vazirmatn" w:hAnsi="Vazirmatn" w:hint="cs"/>
                      <w:b w:val="0"/>
                      <w:bCs w:val="0"/>
                      <w:rtl/>
                      <w:lang w:bidi="fa-IR"/>
                    </w:rPr>
                    <w:t xml:space="preserve">(        )        </w:t>
                  </w:r>
                </w:p>
              </w:tc>
              <w:tc>
                <w:tcPr>
                  <w:tcW w:w="4143" w:type="dxa"/>
                </w:tcPr>
                <w:p w14:paraId="697ED355" w14:textId="1E651B09" w:rsidR="00B37026" w:rsidRDefault="00B37026" w:rsidP="0076643D">
                  <w:pPr>
                    <w:spacing w:line="276" w:lineRule="auto"/>
                    <w:jc w:val="right"/>
                    <w:rPr>
                      <w:rFonts w:ascii="Vazirmatn" w:hAnsi="Vazirmatn"/>
                      <w:b w:val="0"/>
                      <w:bCs w:val="0"/>
                      <w:rtl/>
                      <w:lang w:bidi="fa-IR"/>
                    </w:rPr>
                  </w:pPr>
                  <w:r>
                    <w:rPr>
                      <w:rFonts w:hint="cs"/>
                      <w:rtl/>
                    </w:rPr>
                    <w:t>ت</w:t>
                  </w:r>
                  <w:r w:rsidRPr="000B1C0F">
                    <w:rPr>
                      <w:rFonts w:hint="cs"/>
                      <w:rtl/>
                    </w:rPr>
                    <w:t xml:space="preserve">) </w:t>
                  </w:r>
                  <w:r w:rsidRPr="00F8163B">
                    <w:rPr>
                      <w:rtl/>
                      <w:lang w:bidi="fa-IR"/>
                    </w:rPr>
                    <w:t>قطرها</w:t>
                  </w:r>
                  <w:r w:rsidRPr="00F8163B">
                    <w:rPr>
                      <w:rFonts w:hint="cs"/>
                      <w:rtl/>
                      <w:lang w:bidi="fa-IR"/>
                    </w:rPr>
                    <w:t>ی</w:t>
                  </w:r>
                  <w:r w:rsidRPr="00F8163B">
                    <w:rPr>
                      <w:rtl/>
                      <w:lang w:bidi="fa-IR"/>
                    </w:rPr>
                    <w:t xml:space="preserve"> هر مستط</w:t>
                  </w:r>
                  <w:r w:rsidRPr="00F8163B">
                    <w:rPr>
                      <w:rFonts w:hint="cs"/>
                      <w:rtl/>
                      <w:lang w:bidi="fa-IR"/>
                    </w:rPr>
                    <w:t>ی</w:t>
                  </w:r>
                  <w:r w:rsidRPr="00F8163B">
                    <w:rPr>
                      <w:rFonts w:hint="eastAsia"/>
                      <w:rtl/>
                      <w:lang w:bidi="fa-IR"/>
                    </w:rPr>
                    <w:t>ل</w:t>
                  </w:r>
                  <w:r w:rsidRPr="00F8163B">
                    <w:rPr>
                      <w:rtl/>
                      <w:lang w:bidi="fa-IR"/>
                    </w:rPr>
                    <w:t xml:space="preserve"> بر هم عمودند.</w:t>
                  </w:r>
                  <w:r>
                    <w:rPr>
                      <w:rFonts w:ascii="Vazirmatn" w:hAnsi="Vazirmatn" w:hint="cs"/>
                      <w:b w:val="0"/>
                      <w:bCs w:val="0"/>
                      <w:rtl/>
                      <w:lang w:bidi="fa-IR"/>
                    </w:rPr>
                    <w:t xml:space="preserve"> (        )        </w:t>
                  </w:r>
                </w:p>
              </w:tc>
            </w:tr>
          </w:tbl>
          <w:p w14:paraId="04B16792" w14:textId="73DBB6AD" w:rsidR="00C5022B" w:rsidRPr="000B1C0F" w:rsidRDefault="00C5022B" w:rsidP="008001C1">
            <w:pPr>
              <w:rPr>
                <w:rFonts w:ascii="Vazirmatn" w:hAnsi="Vazirmatn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4DF08CF" w14:textId="2037519A" w:rsidR="00664140" w:rsidRPr="000B1C0F" w:rsidRDefault="0001301A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CE0CAD" w:rsidRPr="000B1C0F" w14:paraId="12C14B64" w14:textId="77777777" w:rsidTr="00FA4A9B">
        <w:trPr>
          <w:cantSplit/>
          <w:trHeight w:val="1322"/>
        </w:trPr>
        <w:tc>
          <w:tcPr>
            <w:tcW w:w="616" w:type="dxa"/>
            <w:textDirection w:val="tbRl"/>
          </w:tcPr>
          <w:p w14:paraId="121BCB51" w14:textId="62D2FE7B" w:rsidR="00C5022B" w:rsidRPr="000B1C0F" w:rsidRDefault="003C23B2" w:rsidP="00FA4A9B">
            <w:pPr>
              <w:ind w:left="141" w:right="113"/>
              <w:jc w:val="center"/>
              <w:rPr>
                <w:rFonts w:ascii="Vazirmatn" w:hAnsi="Vazirmatn"/>
                <w:rtl/>
              </w:rPr>
            </w:pPr>
            <w:r w:rsidRPr="00E901CF">
              <w:rPr>
                <w:rFonts w:ascii="Vazirmatn" w:hAnsi="Vazirmatn" w:hint="cs"/>
                <w:sz w:val="22"/>
                <w:szCs w:val="22"/>
                <w:rtl/>
              </w:rPr>
              <w:t>کامل کردنی</w:t>
            </w:r>
          </w:p>
        </w:tc>
        <w:tc>
          <w:tcPr>
            <w:tcW w:w="9311" w:type="dxa"/>
            <w:gridSpan w:val="3"/>
          </w:tcPr>
          <w:p w14:paraId="11271C69" w14:textId="4467EE73" w:rsidR="00C5022B" w:rsidRPr="00E23638" w:rsidRDefault="008E0325" w:rsidP="00F8163B">
            <w:pPr>
              <w:rPr>
                <w:rFonts w:ascii="Vazirmatn" w:hAnsi="Vazirmatn"/>
                <w:rtl/>
              </w:rPr>
            </w:pPr>
            <w:r w:rsidRPr="00E23638">
              <w:rPr>
                <w:rFonts w:ascii="Vazirmatn" w:hAnsi="Vazirmatn" w:hint="cs"/>
                <w:rtl/>
              </w:rPr>
              <w:t>الف</w:t>
            </w:r>
            <w:r w:rsidR="00C5022B" w:rsidRPr="00E23638">
              <w:rPr>
                <w:rFonts w:ascii="Vazirmatn" w:hAnsi="Vazirmatn" w:hint="cs"/>
                <w:rtl/>
              </w:rPr>
              <w:t xml:space="preserve">) </w:t>
            </w:r>
            <w:r w:rsidR="00F8163B" w:rsidRPr="00E23638">
              <w:rPr>
                <w:rFonts w:ascii="Vazirmatn" w:hAnsi="Vazirmatn" w:hint="cs"/>
                <w:rtl/>
              </w:rPr>
              <w:t xml:space="preserve">................. </w:t>
            </w:r>
            <w:r w:rsidR="00CA7A73" w:rsidRPr="00E23638">
              <w:rPr>
                <w:rFonts w:ascii="Vazirmatn" w:hAnsi="Vazirmatn"/>
                <w:rtl/>
              </w:rPr>
              <w:t>متواز</w:t>
            </w:r>
            <w:r w:rsidR="00CA7A73" w:rsidRPr="00E23638">
              <w:rPr>
                <w:rFonts w:ascii="Vazirmatn" w:hAnsi="Vazirmatn" w:hint="cs"/>
                <w:rtl/>
              </w:rPr>
              <w:t>ی</w:t>
            </w:r>
            <w:r w:rsidR="00CA7A73" w:rsidRPr="00E23638">
              <w:rPr>
                <w:rFonts w:ascii="Vazirmatn" w:hAnsi="Vazirmatn"/>
                <w:rtl/>
              </w:rPr>
              <w:t xml:space="preserve"> الاضلاع</w:t>
            </w:r>
            <w:r w:rsidR="00CA7A73" w:rsidRPr="00E23638">
              <w:rPr>
                <w:rFonts w:ascii="Vazirmatn" w:hAnsi="Vazirmatn" w:hint="cs"/>
                <w:rtl/>
              </w:rPr>
              <w:t>ی</w:t>
            </w:r>
            <w:r w:rsidR="00CA7A73" w:rsidRPr="00E23638">
              <w:rPr>
                <w:rFonts w:ascii="Vazirmatn" w:hAnsi="Vazirmatn"/>
                <w:rtl/>
              </w:rPr>
              <w:t xml:space="preserve"> </w:t>
            </w:r>
            <w:r w:rsidR="00F8163B" w:rsidRPr="00E23638">
              <w:rPr>
                <w:rFonts w:ascii="Vazirmatn" w:hAnsi="Vazirmatn" w:hint="cs"/>
                <w:rtl/>
              </w:rPr>
              <w:t xml:space="preserve">است </w:t>
            </w:r>
            <w:r w:rsidR="00CA7A73" w:rsidRPr="00E23638">
              <w:rPr>
                <w:rFonts w:ascii="Vazirmatn" w:hAnsi="Vazirmatn"/>
                <w:rtl/>
              </w:rPr>
              <w:t xml:space="preserve">که 4 </w:t>
            </w:r>
            <w:r w:rsidR="00F8163B" w:rsidRPr="00E23638">
              <w:rPr>
                <w:rFonts w:ascii="Vazirmatn" w:hAnsi="Vazirmatn" w:hint="cs"/>
                <w:rtl/>
              </w:rPr>
              <w:t xml:space="preserve">ضلع برابر </w:t>
            </w:r>
            <w:r w:rsidR="00CA7A73" w:rsidRPr="00E23638">
              <w:rPr>
                <w:rFonts w:ascii="Vazirmatn" w:hAnsi="Vazirmatn"/>
                <w:rtl/>
              </w:rPr>
              <w:t>دارد</w:t>
            </w:r>
            <w:r w:rsidR="00F8163B" w:rsidRPr="00E23638">
              <w:rPr>
                <w:rFonts w:ascii="Vazirmatn" w:hAnsi="Vazirmatn" w:hint="cs"/>
                <w:rtl/>
              </w:rPr>
              <w:t>.</w:t>
            </w:r>
          </w:p>
          <w:p w14:paraId="1983CD03" w14:textId="16371024" w:rsidR="00D375E6" w:rsidRPr="00E23638" w:rsidRDefault="008E0325" w:rsidP="007F16F1">
            <w:pPr>
              <w:rPr>
                <w:rFonts w:ascii="Vazirmatn" w:hAnsi="Vazirmatn"/>
                <w:rtl/>
                <w:lang w:bidi="fa-IR"/>
              </w:rPr>
            </w:pPr>
            <w:r w:rsidRPr="00E23638">
              <w:rPr>
                <w:rFonts w:ascii="Vazirmatn" w:hAnsi="Vazirmatn" w:hint="cs"/>
                <w:rtl/>
              </w:rPr>
              <w:t>ب</w:t>
            </w:r>
            <w:r w:rsidR="00C5022B" w:rsidRPr="00E23638">
              <w:rPr>
                <w:rFonts w:ascii="Vazirmatn" w:hAnsi="Vazirmatn" w:hint="cs"/>
                <w:rtl/>
              </w:rPr>
              <w:t>)</w:t>
            </w:r>
            <w:r w:rsidR="0037094A" w:rsidRPr="00E23638">
              <w:rPr>
                <w:rtl/>
              </w:rPr>
              <w:t xml:space="preserve"> </w:t>
            </w:r>
            <w:r w:rsidR="005C35B9" w:rsidRPr="00E23638">
              <w:rPr>
                <w:rFonts w:ascii="Vazirmatn" w:hAnsi="Vazirmatn"/>
                <w:rtl/>
                <w:lang w:bidi="fa-IR"/>
              </w:rPr>
              <w:t xml:space="preserve">در </w:t>
            </w:r>
            <w:r w:rsidR="005C35B9" w:rsidRPr="00E23638">
              <w:rPr>
                <w:rFonts w:ascii="Vazirmatn" w:hAnsi="Vazirmatn" w:hint="cs"/>
                <w:rtl/>
                <w:lang w:bidi="fa-IR"/>
              </w:rPr>
              <w:t>ی</w:t>
            </w:r>
            <w:r w:rsidR="005C35B9" w:rsidRPr="00E23638">
              <w:rPr>
                <w:rFonts w:ascii="Vazirmatn" w:hAnsi="Vazirmatn" w:hint="eastAsia"/>
                <w:rtl/>
                <w:lang w:bidi="fa-IR"/>
              </w:rPr>
              <w:t>ک</w:t>
            </w:r>
            <w:r w:rsidR="005C35B9" w:rsidRPr="00E23638">
              <w:rPr>
                <w:rFonts w:ascii="Vazirmatn" w:hAnsi="Vazirmatn"/>
                <w:rtl/>
                <w:lang w:bidi="fa-IR"/>
              </w:rPr>
              <w:t xml:space="preserve"> چند ضلع</w:t>
            </w:r>
            <w:r w:rsidR="005C35B9" w:rsidRPr="00E23638">
              <w:rPr>
                <w:rFonts w:ascii="Vazirmatn" w:hAnsi="Vazirmatn" w:hint="cs"/>
                <w:rtl/>
                <w:lang w:bidi="fa-IR"/>
              </w:rPr>
              <w:t>ی</w:t>
            </w:r>
            <w:r w:rsidR="005C35B9" w:rsidRPr="00E23638">
              <w:rPr>
                <w:rFonts w:ascii="Vazirmatn" w:hAnsi="Vazirmatn"/>
                <w:rtl/>
                <w:lang w:bidi="fa-IR"/>
              </w:rPr>
              <w:t xml:space="preserve"> محدب ، به زاو</w:t>
            </w:r>
            <w:r w:rsidR="005C35B9" w:rsidRPr="00E23638">
              <w:rPr>
                <w:rFonts w:ascii="Vazirmatn" w:hAnsi="Vazirmatn" w:hint="cs"/>
                <w:rtl/>
                <w:lang w:bidi="fa-IR"/>
              </w:rPr>
              <w:t>ی</w:t>
            </w:r>
            <w:r w:rsidR="005C35B9" w:rsidRPr="00E23638">
              <w:rPr>
                <w:rFonts w:ascii="Vazirmatn" w:hAnsi="Vazirmatn" w:hint="eastAsia"/>
                <w:rtl/>
                <w:lang w:bidi="fa-IR"/>
              </w:rPr>
              <w:t>ه</w:t>
            </w:r>
            <w:r w:rsidR="005C35B9" w:rsidRPr="00E23638">
              <w:rPr>
                <w:rFonts w:ascii="Vazirmatn" w:hAnsi="Vazirmatn"/>
                <w:rtl/>
                <w:lang w:bidi="fa-IR"/>
              </w:rPr>
              <w:t xml:space="preserve"> ب</w:t>
            </w:r>
            <w:r w:rsidR="005C35B9" w:rsidRPr="00E23638">
              <w:rPr>
                <w:rFonts w:ascii="Vazirmatn" w:hAnsi="Vazirmatn" w:hint="cs"/>
                <w:rtl/>
                <w:lang w:bidi="fa-IR"/>
              </w:rPr>
              <w:t>ی</w:t>
            </w:r>
            <w:r w:rsidR="005C35B9" w:rsidRPr="00E23638">
              <w:rPr>
                <w:rFonts w:ascii="Vazirmatn" w:hAnsi="Vazirmatn" w:hint="eastAsia"/>
                <w:rtl/>
                <w:lang w:bidi="fa-IR"/>
              </w:rPr>
              <w:t>ن</w:t>
            </w:r>
            <w:r w:rsidR="005C35B9" w:rsidRPr="00E23638">
              <w:rPr>
                <w:rFonts w:ascii="Vazirmatn" w:hAnsi="Vazirmatn"/>
                <w:rtl/>
                <w:lang w:bidi="fa-IR"/>
              </w:rPr>
              <w:t xml:space="preserve"> </w:t>
            </w:r>
            <w:r w:rsidR="005C35B9" w:rsidRPr="00E23638">
              <w:rPr>
                <w:rFonts w:ascii="Vazirmatn" w:hAnsi="Vazirmatn" w:hint="cs"/>
                <w:rtl/>
                <w:lang w:bidi="fa-IR"/>
              </w:rPr>
              <w:t>ی</w:t>
            </w:r>
            <w:r w:rsidR="005C35B9" w:rsidRPr="00E23638">
              <w:rPr>
                <w:rFonts w:ascii="Vazirmatn" w:hAnsi="Vazirmatn" w:hint="eastAsia"/>
                <w:rtl/>
                <w:lang w:bidi="fa-IR"/>
              </w:rPr>
              <w:t>ک</w:t>
            </w:r>
            <w:r w:rsidR="005C35B9" w:rsidRPr="00E23638">
              <w:rPr>
                <w:rFonts w:ascii="Vazirmatn" w:hAnsi="Vazirmatn"/>
                <w:rtl/>
                <w:lang w:bidi="fa-IR"/>
              </w:rPr>
              <w:t xml:space="preserve"> ضلع و ادامه </w:t>
            </w:r>
            <w:r w:rsidR="005C35B9" w:rsidRPr="00E23638">
              <w:rPr>
                <w:rFonts w:ascii="Vazirmatn" w:hAnsi="Vazirmatn" w:hint="cs"/>
                <w:rtl/>
                <w:lang w:bidi="fa-IR"/>
              </w:rPr>
              <w:t>ی</w:t>
            </w:r>
            <w:r w:rsidR="005C35B9" w:rsidRPr="00E23638">
              <w:rPr>
                <w:rFonts w:ascii="Vazirmatn" w:hAnsi="Vazirmatn"/>
                <w:rtl/>
                <w:lang w:bidi="fa-IR"/>
              </w:rPr>
              <w:t xml:space="preserve"> ضلع د</w:t>
            </w:r>
            <w:r w:rsidR="005C35B9" w:rsidRPr="00E23638">
              <w:rPr>
                <w:rFonts w:ascii="Vazirmatn" w:hAnsi="Vazirmatn" w:hint="cs"/>
                <w:rtl/>
                <w:lang w:bidi="fa-IR"/>
              </w:rPr>
              <w:t>ی</w:t>
            </w:r>
            <w:r w:rsidR="005C35B9" w:rsidRPr="00E23638">
              <w:rPr>
                <w:rFonts w:ascii="Vazirmatn" w:hAnsi="Vazirmatn" w:hint="eastAsia"/>
                <w:rtl/>
                <w:lang w:bidi="fa-IR"/>
              </w:rPr>
              <w:t>گر</w:t>
            </w:r>
            <w:r w:rsidR="005C35B9" w:rsidRPr="00E23638">
              <w:rPr>
                <w:rFonts w:ascii="Vazirmatn" w:hAnsi="Vazirmatn"/>
                <w:rtl/>
                <w:lang w:bidi="fa-IR"/>
              </w:rPr>
              <w:t xml:space="preserve"> زاو</w:t>
            </w:r>
            <w:r w:rsidR="005C35B9" w:rsidRPr="00E23638">
              <w:rPr>
                <w:rFonts w:ascii="Vazirmatn" w:hAnsi="Vazirmatn" w:hint="cs"/>
                <w:rtl/>
                <w:lang w:bidi="fa-IR"/>
              </w:rPr>
              <w:t>ی</w:t>
            </w:r>
            <w:r w:rsidR="005C35B9" w:rsidRPr="00E23638">
              <w:rPr>
                <w:rFonts w:ascii="Vazirmatn" w:hAnsi="Vazirmatn" w:hint="eastAsia"/>
                <w:rtl/>
                <w:lang w:bidi="fa-IR"/>
              </w:rPr>
              <w:t>ه</w:t>
            </w:r>
            <w:r w:rsidR="005C35B9" w:rsidRPr="00E23638">
              <w:rPr>
                <w:rFonts w:ascii="Vazirmatn" w:hAnsi="Vazirmatn"/>
                <w:rtl/>
                <w:lang w:bidi="fa-IR"/>
              </w:rPr>
              <w:t xml:space="preserve"> ............... م</w:t>
            </w:r>
            <w:r w:rsidR="005C35B9" w:rsidRPr="00E23638">
              <w:rPr>
                <w:rFonts w:ascii="Vazirmatn" w:hAnsi="Vazirmatn" w:hint="cs"/>
                <w:rtl/>
                <w:lang w:bidi="fa-IR"/>
              </w:rPr>
              <w:t>ی</w:t>
            </w:r>
            <w:r w:rsidR="005C35B9" w:rsidRPr="00E23638">
              <w:rPr>
                <w:rFonts w:ascii="Vazirmatn" w:hAnsi="Vazirmatn"/>
                <w:rtl/>
                <w:lang w:bidi="fa-IR"/>
              </w:rPr>
              <w:t xml:space="preserve"> گو</w:t>
            </w:r>
            <w:r w:rsidR="005C35B9" w:rsidRPr="00E23638">
              <w:rPr>
                <w:rFonts w:ascii="Vazirmatn" w:hAnsi="Vazirmatn" w:hint="cs"/>
                <w:rtl/>
                <w:lang w:bidi="fa-IR"/>
              </w:rPr>
              <w:t>یی</w:t>
            </w:r>
            <w:r w:rsidR="005C35B9" w:rsidRPr="00E23638">
              <w:rPr>
                <w:rFonts w:ascii="Vazirmatn" w:hAnsi="Vazirmatn" w:hint="eastAsia"/>
                <w:rtl/>
                <w:lang w:bidi="fa-IR"/>
              </w:rPr>
              <w:t>م</w:t>
            </w:r>
            <w:r w:rsidR="005C35B9" w:rsidRPr="00E23638">
              <w:rPr>
                <w:rFonts w:ascii="Vazirmatn" w:hAnsi="Vazirmatn"/>
                <w:rtl/>
                <w:lang w:bidi="fa-IR"/>
              </w:rPr>
              <w:t>.</w:t>
            </w:r>
          </w:p>
          <w:p w14:paraId="332A711C" w14:textId="7E40DDC0" w:rsidR="00CE0CAD" w:rsidRPr="00E23638" w:rsidRDefault="00E901CF" w:rsidP="007F16F1">
            <w:pPr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پ</w:t>
            </w:r>
            <w:r w:rsidR="0037094A" w:rsidRPr="00E23638">
              <w:rPr>
                <w:rFonts w:ascii="Vazirmatn" w:hAnsi="Vazirmatn" w:hint="cs"/>
                <w:rtl/>
                <w:lang w:bidi="fa-IR"/>
              </w:rPr>
              <w:t xml:space="preserve">) </w:t>
            </w:r>
            <w:r w:rsidR="00BE7C1C" w:rsidRPr="00E23638">
              <w:rPr>
                <w:rFonts w:hint="cs"/>
                <w:rtl/>
              </w:rPr>
              <w:t>مجموع زاویه های داخلی یک پنج ضلعی ................. درجه است.</w:t>
            </w:r>
          </w:p>
          <w:p w14:paraId="4F539BF8" w14:textId="20A8EA70" w:rsidR="00843A8C" w:rsidRPr="0001301A" w:rsidRDefault="00E901CF" w:rsidP="0001301A">
            <w:pPr>
              <w:jc w:val="both"/>
              <w:rPr>
                <w:rFonts w:ascii="Sahel VF Regular" w:hAnsi="Sahel VF Regular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Vazirmatn" w:hAnsi="Vazirmatn" w:hint="cs"/>
                <w:rtl/>
                <w:lang w:bidi="fa-IR"/>
              </w:rPr>
              <w:t>ت)</w:t>
            </w:r>
            <w:r>
              <w:rPr>
                <w:rFonts w:ascii="Vazirmatn" w:hAnsi="Vazirmatn" w:hint="cs"/>
                <w:sz w:val="26"/>
                <w:szCs w:val="26"/>
                <w:rtl/>
                <w:lang w:bidi="fa-IR"/>
              </w:rPr>
              <w:t xml:space="preserve"> </w:t>
            </w:r>
            <w:r w:rsidR="0001301A">
              <w:rPr>
                <w:rFonts w:ascii="Vazirmatn" w:hAnsi="Vazirmatn" w:hint="cs"/>
                <w:sz w:val="26"/>
                <w:szCs w:val="26"/>
                <w:rtl/>
              </w:rPr>
              <w:t>در صفحه ،</w:t>
            </w:r>
            <w:r w:rsidR="0001301A" w:rsidRPr="00395E28">
              <w:rPr>
                <w:rFonts w:ascii="Sahel VF Regular" w:hAnsi="Sahel VF Regular" w:hint="cs"/>
                <w:sz w:val="26"/>
                <w:szCs w:val="26"/>
                <w:rtl/>
              </w:rPr>
              <w:t xml:space="preserve"> </w:t>
            </w:r>
            <w:r w:rsidR="0001301A" w:rsidRPr="00395E28">
              <w:rPr>
                <w:rFonts w:ascii="Sahel VF Regular" w:hAnsi="Sahel VF Regular"/>
                <w:sz w:val="26"/>
                <w:szCs w:val="26"/>
                <w:rtl/>
              </w:rPr>
              <w:t>به خط شکسته بسته که اضلاع همد</w:t>
            </w:r>
            <w:r w:rsidR="0001301A" w:rsidRPr="00395E28">
              <w:rPr>
                <w:rFonts w:ascii="Sahel VF Regular" w:hAnsi="Sahel VF Regular" w:hint="cs"/>
                <w:sz w:val="26"/>
                <w:szCs w:val="26"/>
                <w:rtl/>
              </w:rPr>
              <w:t>ی</w:t>
            </w:r>
            <w:r w:rsidR="0001301A" w:rsidRPr="00395E28">
              <w:rPr>
                <w:rFonts w:ascii="Sahel VF Regular" w:hAnsi="Sahel VF Regular" w:hint="eastAsia"/>
                <w:sz w:val="26"/>
                <w:szCs w:val="26"/>
                <w:rtl/>
              </w:rPr>
              <w:t>گر</w:t>
            </w:r>
            <w:r w:rsidR="0001301A" w:rsidRPr="00395E28">
              <w:rPr>
                <w:rFonts w:ascii="Sahel VF Regular" w:hAnsi="Sahel VF Regular"/>
                <w:sz w:val="26"/>
                <w:szCs w:val="26"/>
                <w:rtl/>
              </w:rPr>
              <w:t xml:space="preserve"> را قطع نکنند</w:t>
            </w:r>
            <w:r w:rsidR="0001301A">
              <w:rPr>
                <w:rFonts w:ascii="Sahel VF Regular" w:hAnsi="Sahel VF Regular" w:hint="cs"/>
                <w:sz w:val="26"/>
                <w:szCs w:val="26"/>
                <w:rtl/>
              </w:rPr>
              <w:t xml:space="preserve"> </w:t>
            </w:r>
            <w:bookmarkStart w:id="0" w:name="_GoBack"/>
            <w:bookmarkEnd w:id="0"/>
            <w:r w:rsidR="0001301A" w:rsidRPr="00395E28">
              <w:rPr>
                <w:rFonts w:ascii="Sahel VF Regular" w:hAnsi="Sahel VF Regular"/>
                <w:sz w:val="26"/>
                <w:szCs w:val="26"/>
                <w:rtl/>
              </w:rPr>
              <w:t>.......................... نام</w:t>
            </w:r>
            <w:r w:rsidR="0001301A" w:rsidRPr="00395E28">
              <w:rPr>
                <w:rFonts w:ascii="Sahel VF Regular" w:hAnsi="Sahel VF Regular" w:hint="cs"/>
                <w:sz w:val="26"/>
                <w:szCs w:val="26"/>
                <w:rtl/>
              </w:rPr>
              <w:t>ی</w:t>
            </w:r>
            <w:r w:rsidR="0001301A" w:rsidRPr="00395E28">
              <w:rPr>
                <w:rFonts w:ascii="Sahel VF Regular" w:hAnsi="Sahel VF Regular" w:hint="eastAsia"/>
                <w:sz w:val="26"/>
                <w:szCs w:val="26"/>
                <w:rtl/>
              </w:rPr>
              <w:t>ده</w:t>
            </w:r>
            <w:r w:rsidR="0001301A" w:rsidRPr="00395E28">
              <w:rPr>
                <w:rFonts w:ascii="Sahel VF Regular" w:hAnsi="Sahel VF Regular"/>
                <w:sz w:val="26"/>
                <w:szCs w:val="26"/>
                <w:rtl/>
              </w:rPr>
              <w:t xml:space="preserve"> م</w:t>
            </w:r>
            <w:r w:rsidR="0001301A" w:rsidRPr="00395E28">
              <w:rPr>
                <w:rFonts w:ascii="Sahel VF Regular" w:hAnsi="Sahel VF Regular" w:hint="cs"/>
                <w:sz w:val="26"/>
                <w:szCs w:val="26"/>
                <w:rtl/>
              </w:rPr>
              <w:t>ی</w:t>
            </w:r>
            <w:r w:rsidR="0001301A" w:rsidRPr="00395E28">
              <w:rPr>
                <w:rFonts w:ascii="Sahel VF Regular" w:hAnsi="Sahel VF Regular"/>
                <w:sz w:val="26"/>
                <w:szCs w:val="26"/>
                <w:rtl/>
              </w:rPr>
              <w:t xml:space="preserve"> شود .</w:t>
            </w:r>
          </w:p>
        </w:tc>
        <w:tc>
          <w:tcPr>
            <w:tcW w:w="609" w:type="dxa"/>
            <w:vAlign w:val="center"/>
          </w:tcPr>
          <w:p w14:paraId="5593661D" w14:textId="2FEDB109" w:rsidR="00C5022B" w:rsidRPr="000B1C0F" w:rsidRDefault="00843A8C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0B1C0F" w:rsidRPr="000B1C0F" w14:paraId="6C544F67" w14:textId="77777777" w:rsidTr="00FA4A9B">
        <w:trPr>
          <w:cantSplit/>
          <w:trHeight w:val="1322"/>
        </w:trPr>
        <w:tc>
          <w:tcPr>
            <w:tcW w:w="616" w:type="dxa"/>
            <w:textDirection w:val="tbRl"/>
          </w:tcPr>
          <w:p w14:paraId="165098F2" w14:textId="3891FD35" w:rsidR="000B1C0F" w:rsidRPr="000B1C0F" w:rsidRDefault="000B1C0F" w:rsidP="00FA4A9B">
            <w:pPr>
              <w:ind w:left="141" w:right="113"/>
              <w:jc w:val="center"/>
              <w:rPr>
                <w:rFonts w:ascii="Vazirmatn" w:hAnsi="Vazirmatn"/>
                <w:sz w:val="22"/>
                <w:szCs w:val="22"/>
                <w:rtl/>
              </w:rPr>
            </w:pPr>
            <w:r w:rsidRPr="000B1C0F">
              <w:rPr>
                <w:rFonts w:ascii="Vazirmatn" w:hAnsi="Vazirmatn" w:hint="cs"/>
                <w:sz w:val="22"/>
                <w:szCs w:val="22"/>
                <w:rtl/>
              </w:rPr>
              <w:t>چهارگزینه ای</w:t>
            </w:r>
          </w:p>
        </w:tc>
        <w:tc>
          <w:tcPr>
            <w:tcW w:w="9311" w:type="dxa"/>
            <w:gridSpan w:val="3"/>
          </w:tcPr>
          <w:p w14:paraId="42927A6B" w14:textId="66BDFBB2" w:rsidR="000B1C0F" w:rsidRPr="000B1C0F" w:rsidRDefault="000B1C0F" w:rsidP="000B1C0F">
            <w:pPr>
              <w:rPr>
                <w:rFonts w:ascii="Sahel VF Regular" w:hAnsi="Sahel VF Regular"/>
                <w:rtl/>
                <w:lang w:bidi="fa-IR"/>
              </w:rPr>
            </w:pPr>
            <w:r>
              <w:rPr>
                <w:rFonts w:ascii="Sahel VF Regular" w:hAnsi="Sahel VF Regular" w:hint="cs"/>
                <w:rtl/>
              </w:rPr>
              <w:t>الف</w:t>
            </w:r>
            <w:r w:rsidRPr="000B1C0F">
              <w:rPr>
                <w:rFonts w:ascii="Sahel VF Regular" w:hAnsi="Sahel VF Regular" w:hint="cs"/>
                <w:rtl/>
              </w:rPr>
              <w:t xml:space="preserve">) </w:t>
            </w:r>
            <w:r w:rsidR="005D57B2" w:rsidRPr="005D57B2">
              <w:rPr>
                <w:rFonts w:ascii="Sahel VF Regular" w:hAnsi="Sahel VF Regular"/>
                <w:rtl/>
              </w:rPr>
              <w:t xml:space="preserve">با کدام </w:t>
            </w:r>
            <w:r w:rsidR="005D57B2" w:rsidRPr="005D57B2">
              <w:rPr>
                <w:rFonts w:ascii="Sahel VF Regular" w:hAnsi="Sahel VF Regular" w:hint="cs"/>
                <w:rtl/>
              </w:rPr>
              <w:t>ی</w:t>
            </w:r>
            <w:r w:rsidR="005D57B2" w:rsidRPr="005D57B2">
              <w:rPr>
                <w:rFonts w:ascii="Sahel VF Regular" w:hAnsi="Sahel VF Regular" w:hint="eastAsia"/>
                <w:rtl/>
              </w:rPr>
              <w:t>ک</w:t>
            </w:r>
            <w:r w:rsidR="005D57B2" w:rsidRPr="005D57B2">
              <w:rPr>
                <w:rFonts w:ascii="Sahel VF Regular" w:hAnsi="Sahel VF Regular"/>
                <w:rtl/>
              </w:rPr>
              <w:t xml:space="preserve"> از چند ضلع</w:t>
            </w:r>
            <w:r w:rsidR="005D57B2" w:rsidRPr="005D57B2">
              <w:rPr>
                <w:rFonts w:ascii="Sahel VF Regular" w:hAnsi="Sahel VF Regular" w:hint="cs"/>
                <w:rtl/>
              </w:rPr>
              <w:t>ی</w:t>
            </w:r>
            <w:r w:rsidR="005D57B2" w:rsidRPr="005D57B2">
              <w:rPr>
                <w:rFonts w:ascii="Sahel VF Regular" w:hAnsi="Sahel VF Regular"/>
                <w:rtl/>
              </w:rPr>
              <w:t xml:space="preserve"> ها</w:t>
            </w:r>
            <w:r w:rsidR="005D57B2" w:rsidRPr="005D57B2">
              <w:rPr>
                <w:rFonts w:ascii="Sahel VF Regular" w:hAnsi="Sahel VF Regular" w:hint="cs"/>
                <w:rtl/>
              </w:rPr>
              <w:t>ی</w:t>
            </w:r>
            <w:r w:rsidR="005D57B2" w:rsidRPr="005D57B2">
              <w:rPr>
                <w:rFonts w:ascii="Sahel VF Regular" w:hAnsi="Sahel VF Regular"/>
                <w:rtl/>
              </w:rPr>
              <w:t xml:space="preserve"> ز</w:t>
            </w:r>
            <w:r w:rsidR="005D57B2" w:rsidRPr="005D57B2">
              <w:rPr>
                <w:rFonts w:ascii="Sahel VF Regular" w:hAnsi="Sahel VF Regular" w:hint="cs"/>
                <w:rtl/>
              </w:rPr>
              <w:t>ی</w:t>
            </w:r>
            <w:r w:rsidR="005D57B2" w:rsidRPr="005D57B2">
              <w:rPr>
                <w:rFonts w:ascii="Sahel VF Regular" w:hAnsi="Sahel VF Regular" w:hint="eastAsia"/>
                <w:rtl/>
              </w:rPr>
              <w:t>ر</w:t>
            </w:r>
            <w:r w:rsidR="005D57B2" w:rsidRPr="005D57B2">
              <w:rPr>
                <w:rFonts w:ascii="Sahel VF Regular" w:hAnsi="Sahel VF Regular"/>
                <w:rtl/>
              </w:rPr>
              <w:t xml:space="preserve"> به تنها</w:t>
            </w:r>
            <w:r w:rsidR="005D57B2" w:rsidRPr="005D57B2">
              <w:rPr>
                <w:rFonts w:ascii="Sahel VF Regular" w:hAnsi="Sahel VF Regular" w:hint="cs"/>
                <w:rtl/>
              </w:rPr>
              <w:t>یی</w:t>
            </w:r>
            <w:r w:rsidR="005D57B2" w:rsidRPr="005D57B2">
              <w:rPr>
                <w:rFonts w:ascii="Sahel VF Regular" w:hAnsi="Sahel VF Regular"/>
                <w:rtl/>
              </w:rPr>
              <w:t xml:space="preserve"> </w:t>
            </w:r>
            <w:r w:rsidR="005D57B2" w:rsidRPr="005D57B2">
              <w:rPr>
                <w:rFonts w:ascii="Sahel VF Regular" w:hAnsi="Sahel VF Regular"/>
                <w:u w:val="single"/>
                <w:rtl/>
              </w:rPr>
              <w:t>نم</w:t>
            </w:r>
            <w:r w:rsidR="005D57B2" w:rsidRPr="005D57B2">
              <w:rPr>
                <w:rFonts w:ascii="Sahel VF Regular" w:hAnsi="Sahel VF Regular" w:hint="cs"/>
                <w:u w:val="single"/>
                <w:rtl/>
              </w:rPr>
              <w:t>ی</w:t>
            </w:r>
            <w:r w:rsidR="005D57B2" w:rsidRPr="005D57B2">
              <w:rPr>
                <w:rFonts w:ascii="Sahel VF Regular" w:hAnsi="Sahel VF Regular"/>
                <w:u w:val="single"/>
                <w:rtl/>
              </w:rPr>
              <w:t xml:space="preserve"> توان</w:t>
            </w:r>
            <w:r w:rsidR="005D57B2" w:rsidRPr="005D57B2">
              <w:rPr>
                <w:rFonts w:ascii="Sahel VF Regular" w:hAnsi="Sahel VF Regular"/>
                <w:rtl/>
              </w:rPr>
              <w:t xml:space="preserve"> </w:t>
            </w:r>
            <w:r w:rsidR="005D57B2" w:rsidRPr="005D57B2">
              <w:rPr>
                <w:rFonts w:ascii="Sahel VF Regular" w:hAnsi="Sahel VF Regular" w:hint="cs"/>
                <w:rtl/>
              </w:rPr>
              <w:t>ی</w:t>
            </w:r>
            <w:r w:rsidR="005D57B2" w:rsidRPr="005D57B2">
              <w:rPr>
                <w:rFonts w:ascii="Sahel VF Regular" w:hAnsi="Sahel VF Regular" w:hint="eastAsia"/>
                <w:rtl/>
              </w:rPr>
              <w:t>ک</w:t>
            </w:r>
            <w:r w:rsidR="005D57B2" w:rsidRPr="005D57B2">
              <w:rPr>
                <w:rFonts w:ascii="Sahel VF Regular" w:hAnsi="Sahel VF Regular"/>
                <w:rtl/>
              </w:rPr>
              <w:t xml:space="preserve"> سطح را کاش</w:t>
            </w:r>
            <w:r w:rsidR="005D57B2" w:rsidRPr="005D57B2">
              <w:rPr>
                <w:rFonts w:ascii="Sahel VF Regular" w:hAnsi="Sahel VF Regular" w:hint="cs"/>
                <w:rtl/>
              </w:rPr>
              <w:t>ی</w:t>
            </w:r>
            <w:r w:rsidR="005D57B2" w:rsidRPr="005D57B2">
              <w:rPr>
                <w:rFonts w:ascii="Sahel VF Regular" w:hAnsi="Sahel VF Regular"/>
                <w:rtl/>
              </w:rPr>
              <w:t xml:space="preserve"> کار</w:t>
            </w:r>
            <w:r w:rsidR="005D57B2" w:rsidRPr="005D57B2">
              <w:rPr>
                <w:rFonts w:ascii="Sahel VF Regular" w:hAnsi="Sahel VF Regular" w:hint="cs"/>
                <w:rtl/>
              </w:rPr>
              <w:t>ی</w:t>
            </w:r>
            <w:r w:rsidR="005D57B2" w:rsidRPr="005D57B2">
              <w:rPr>
                <w:rFonts w:ascii="Sahel VF Regular" w:hAnsi="Sahel VF Regular"/>
                <w:rtl/>
              </w:rPr>
              <w:t xml:space="preserve"> کرد؟</w:t>
            </w:r>
          </w:p>
          <w:p w14:paraId="086F42CD" w14:textId="259A4AFB" w:rsidR="000B1C0F" w:rsidRPr="000B1C0F" w:rsidRDefault="000B1C0F" w:rsidP="000B1C0F">
            <w:pPr>
              <w:rPr>
                <w:rFonts w:ascii="Sahel VF Regular" w:hAnsi="Sahel VF Regular"/>
                <w:b w:val="0"/>
                <w:bCs w:val="0"/>
                <w:rtl/>
              </w:rPr>
            </w:pPr>
            <w:r w:rsidRPr="000B1C0F">
              <w:rPr>
                <w:rFonts w:ascii="Sahel VF Regular" w:hAnsi="Sahel VF Regular" w:hint="cs"/>
                <w:rtl/>
              </w:rPr>
              <w:t>1)</w:t>
            </w:r>
            <w:r>
              <w:rPr>
                <w:rFonts w:ascii="Sahel VF Regular" w:hAnsi="Sahel VF Regular" w:hint="cs"/>
                <w:rtl/>
              </w:rPr>
              <w:t xml:space="preserve"> </w:t>
            </w:r>
            <w:r w:rsidR="005D57B2">
              <w:rPr>
                <w:rFonts w:ascii="Sahel VF Regular" w:hAnsi="Sahel VF Regular" w:hint="cs"/>
                <w:rtl/>
              </w:rPr>
              <w:t>مستطیل</w:t>
            </w:r>
            <w:r w:rsidRPr="000B1C0F">
              <w:rPr>
                <w:rFonts w:ascii="Sahel VF Regular" w:hAnsi="Sahel VF Regular" w:hint="cs"/>
                <w:rtl/>
              </w:rPr>
              <w:t xml:space="preserve">              2)</w:t>
            </w:r>
            <w:r>
              <w:rPr>
                <w:rFonts w:ascii="Sahel VF Regular" w:hAnsi="Sahel VF Regular" w:hint="cs"/>
                <w:rtl/>
              </w:rPr>
              <w:t xml:space="preserve"> </w:t>
            </w:r>
            <w:r w:rsidR="005D57B2">
              <w:rPr>
                <w:rFonts w:ascii="Sahel VF Regular" w:hAnsi="Sahel VF Regular" w:hint="cs"/>
                <w:rtl/>
              </w:rPr>
              <w:t>مثلث متساوی الاضلاع</w:t>
            </w:r>
            <w:r w:rsidRPr="000B1C0F">
              <w:rPr>
                <w:rFonts w:ascii="Sahel VF Regular" w:hAnsi="Sahel VF Regular" w:hint="cs"/>
                <w:rtl/>
              </w:rPr>
              <w:t xml:space="preserve">            3)</w:t>
            </w:r>
            <w:r>
              <w:rPr>
                <w:rFonts w:ascii="Sahel VF Regular" w:hAnsi="Sahel VF Regular" w:hint="cs"/>
                <w:rtl/>
              </w:rPr>
              <w:t>پنج</w:t>
            </w:r>
            <w:r w:rsidRPr="000B1C0F">
              <w:rPr>
                <w:rFonts w:ascii="Sahel VF Regular" w:hAnsi="Sahel VF Regular" w:hint="cs"/>
                <w:rtl/>
              </w:rPr>
              <w:t xml:space="preserve"> ضلعی منتظم               4)</w:t>
            </w:r>
            <w:r>
              <w:rPr>
                <w:rFonts w:ascii="Sahel VF Regular" w:hAnsi="Sahel VF Regular" w:hint="cs"/>
                <w:rtl/>
              </w:rPr>
              <w:t>شش</w:t>
            </w:r>
            <w:r w:rsidRPr="000B1C0F">
              <w:rPr>
                <w:rFonts w:ascii="Sahel VF Regular" w:hAnsi="Sahel VF Regular" w:hint="cs"/>
                <w:rtl/>
              </w:rPr>
              <w:t xml:space="preserve"> ضلعی منتظم</w:t>
            </w:r>
          </w:p>
          <w:p w14:paraId="2F62637A" w14:textId="4A7482D9" w:rsidR="000B1C0F" w:rsidRPr="000B1C0F" w:rsidRDefault="000B1C0F" w:rsidP="000B1C0F">
            <w:pPr>
              <w:rPr>
                <w:rFonts w:asciiTheme="majorBidi" w:hAnsiTheme="majorBidi"/>
                <w:color w:val="000000" w:themeColor="text1"/>
                <w:rtl/>
                <w:lang w:bidi="fa-IR"/>
              </w:rPr>
            </w:pPr>
            <w:r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ب</w:t>
            </w:r>
            <w:r w:rsidRPr="000B1C0F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>) کدام شکل مرکز تقارن دارد ولی خط تقارن ندارد؟</w:t>
            </w:r>
          </w:p>
          <w:p w14:paraId="2D083011" w14:textId="2EA624D5" w:rsidR="000B1C0F" w:rsidRPr="000B1C0F" w:rsidRDefault="000B1C0F" w:rsidP="000B1C0F">
            <w:pPr>
              <w:rPr>
                <w:rFonts w:ascii="Vazirmatn" w:hAnsi="Vazirmatn"/>
                <w:rtl/>
              </w:rPr>
            </w:pPr>
            <w:r w:rsidRPr="000B1C0F">
              <w:rPr>
                <w:rFonts w:asciiTheme="majorBidi" w:hAnsiTheme="majorBidi" w:hint="cs"/>
                <w:color w:val="000000" w:themeColor="text1"/>
                <w:rtl/>
              </w:rPr>
              <w:t xml:space="preserve">1) ذوزنقه </w:t>
            </w:r>
            <w:r>
              <w:rPr>
                <w:rFonts w:asciiTheme="majorBidi" w:hAnsiTheme="majorBidi" w:hint="cs"/>
                <w:color w:val="000000" w:themeColor="text1"/>
                <w:rtl/>
              </w:rPr>
              <w:t xml:space="preserve">                           </w:t>
            </w:r>
            <w:r w:rsidRPr="000B1C0F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2) متوازی الاضلاع         </w:t>
            </w:r>
            <w:r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</w:t>
            </w:r>
            <w:r w:rsidRPr="000B1C0F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3) لوزی    </w:t>
            </w:r>
            <w:r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     </w:t>
            </w:r>
            <w:r w:rsidRPr="000B1C0F">
              <w:rPr>
                <w:rFonts w:asciiTheme="majorBidi" w:hAnsiTheme="majorBidi" w:hint="cs"/>
                <w:color w:val="000000" w:themeColor="text1"/>
                <w:rtl/>
                <w:lang w:bidi="fa-IR"/>
              </w:rPr>
              <w:t xml:space="preserve">       4) هفت ضلعی منتظم</w:t>
            </w:r>
          </w:p>
        </w:tc>
        <w:tc>
          <w:tcPr>
            <w:tcW w:w="609" w:type="dxa"/>
            <w:vAlign w:val="center"/>
          </w:tcPr>
          <w:p w14:paraId="2E28BFD6" w14:textId="449C0F8F" w:rsidR="000B1C0F" w:rsidRPr="000B1C0F" w:rsidRDefault="005C35B9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5/0</w:t>
            </w:r>
          </w:p>
        </w:tc>
      </w:tr>
      <w:tr w:rsidR="00C51002" w:rsidRPr="000B1C0F" w14:paraId="6DB05A22" w14:textId="77777777" w:rsidTr="000B1C0F">
        <w:trPr>
          <w:trHeight w:val="1268"/>
        </w:trPr>
        <w:tc>
          <w:tcPr>
            <w:tcW w:w="616" w:type="dxa"/>
          </w:tcPr>
          <w:p w14:paraId="62743EB0" w14:textId="77777777" w:rsidR="00CA7A73" w:rsidRPr="000B1C0F" w:rsidRDefault="00CA7A7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3"/>
          </w:tcPr>
          <w:p w14:paraId="06A81737" w14:textId="77777777" w:rsidR="00CA7A73" w:rsidRPr="000B1C0F" w:rsidRDefault="00CA7A73" w:rsidP="008E0325">
            <w:pPr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/>
                <w:rtl/>
              </w:rPr>
              <w:t>برا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/>
                <w:rtl/>
              </w:rPr>
              <w:t xml:space="preserve"> رابطه ز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 w:hint="eastAsia"/>
                <w:rtl/>
              </w:rPr>
              <w:t>ر</w:t>
            </w:r>
            <w:r w:rsidRPr="000B1C0F">
              <w:rPr>
                <w:rFonts w:ascii="Vazirmatn" w:hAnsi="Vazirmatn"/>
                <w:rtl/>
              </w:rPr>
              <w:t xml:space="preserve"> 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 w:hint="eastAsia"/>
                <w:rtl/>
              </w:rPr>
              <w:t>ک</w:t>
            </w:r>
            <w:r w:rsidRPr="000B1C0F">
              <w:rPr>
                <w:rFonts w:ascii="Vazirmatn" w:hAnsi="Vazirmatn"/>
                <w:rtl/>
              </w:rPr>
              <w:t xml:space="preserve"> شکل رسم کن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 w:hint="eastAsia"/>
                <w:rtl/>
              </w:rPr>
              <w:t>د</w:t>
            </w:r>
            <w:r w:rsidRPr="000B1C0F">
              <w:rPr>
                <w:rFonts w:ascii="Vazirmatn" w:hAnsi="Vazirmatn"/>
                <w:rtl/>
              </w:rPr>
              <w:t xml:space="preserve"> و نت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 w:hint="eastAsia"/>
                <w:rtl/>
              </w:rPr>
              <w:t>جه</w:t>
            </w:r>
            <w:r w:rsidRPr="000B1C0F">
              <w:rPr>
                <w:rFonts w:ascii="Vazirmatn" w:hAnsi="Vazirmatn"/>
                <w:rtl/>
              </w:rPr>
              <w:t xml:space="preserve"> را به زبان ر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 w:hint="eastAsia"/>
                <w:rtl/>
              </w:rPr>
              <w:t>اض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/>
                <w:rtl/>
              </w:rPr>
              <w:t xml:space="preserve"> بنو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 w:hint="eastAsia"/>
                <w:rtl/>
              </w:rPr>
              <w:t>س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 w:hint="eastAsia"/>
                <w:rtl/>
              </w:rPr>
              <w:t>د</w:t>
            </w:r>
            <w:r w:rsidRPr="000B1C0F">
              <w:rPr>
                <w:rFonts w:ascii="Vazirmatn" w:hAnsi="Vazirmatn"/>
                <w:rtl/>
              </w:rPr>
              <w:t>.</w:t>
            </w:r>
          </w:p>
          <w:p w14:paraId="2095E159" w14:textId="3B71BD8D" w:rsidR="00CA7A73" w:rsidRPr="000B1C0F" w:rsidRDefault="000B1C0F" w:rsidP="00CA7A73">
            <w:pPr>
              <w:jc w:val="right"/>
              <w:rPr>
                <w:rFonts w:ascii="Vazirmatn" w:hAnsi="Vazirmatn"/>
              </w:rPr>
            </w:pPr>
            <w:r w:rsidRPr="000B1C0F">
              <w:rPr>
                <w:rFonts w:ascii="Vazirmatn" w:hAnsi="Vazirmatn"/>
                <w:position w:val="-30"/>
              </w:rPr>
              <w:object w:dxaOrig="999" w:dyaOrig="720" w14:anchorId="1D8DDC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15pt;height:38.9pt" o:ole="">
                  <v:imagedata r:id="rId8" o:title=""/>
                </v:shape>
                <o:OLEObject Type="Embed" ProgID="Equation.DSMT4" ShapeID="_x0000_i1025" DrawAspect="Content" ObjectID="_1794107631" r:id="rId9"/>
              </w:object>
            </w:r>
            <w:r w:rsidR="00CA7A73" w:rsidRPr="000B1C0F">
              <w:rPr>
                <w:rFonts w:ascii="Vazirmatn" w:hAnsi="Vazirmatn"/>
              </w:rPr>
              <w:t xml:space="preserve">     </w:t>
            </w:r>
            <w:r w:rsidR="00CA7A73" w:rsidRPr="000B1C0F">
              <w:rPr>
                <w:rFonts w:ascii="Vazirmatn" w:hAnsi="Vazirmatn" w:hint="cs"/>
                <w:rtl/>
              </w:rPr>
              <w:t xml:space="preserve">  </w:t>
            </w:r>
          </w:p>
        </w:tc>
        <w:tc>
          <w:tcPr>
            <w:tcW w:w="609" w:type="dxa"/>
            <w:vAlign w:val="center"/>
          </w:tcPr>
          <w:p w14:paraId="30F2CD07" w14:textId="2C2B622A" w:rsidR="00CA7A73" w:rsidRPr="000B1C0F" w:rsidRDefault="005F1350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C51002" w:rsidRPr="000B1C0F" w14:paraId="790269E7" w14:textId="77777777" w:rsidTr="00AA1EFE">
        <w:trPr>
          <w:trHeight w:val="2014"/>
        </w:trPr>
        <w:tc>
          <w:tcPr>
            <w:tcW w:w="616" w:type="dxa"/>
          </w:tcPr>
          <w:p w14:paraId="4EDF2D05" w14:textId="77777777" w:rsidR="00CA7A73" w:rsidRPr="000B1C0F" w:rsidRDefault="00CA7A73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3"/>
          </w:tcPr>
          <w:p w14:paraId="675028BC" w14:textId="54CA4E03" w:rsidR="00CA7A73" w:rsidRPr="000B1C0F" w:rsidRDefault="00E901CF" w:rsidP="00CA7A73">
            <w:pPr>
              <w:rPr>
                <w:rFonts w:ascii="Vazirmatn" w:hAnsi="Vazirmatn"/>
                <w:rtl/>
              </w:rPr>
            </w:pPr>
            <w:r>
              <w:rPr>
                <w:rFonts w:ascii="Vazirmatn" w:hAnsi="Vazirmatn"/>
                <w:noProof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1774CB3F" wp14:editId="3F03033B">
                      <wp:simplePos x="0" y="0"/>
                      <wp:positionH relativeFrom="column">
                        <wp:posOffset>2441290</wp:posOffset>
                      </wp:positionH>
                      <wp:positionV relativeFrom="paragraph">
                        <wp:posOffset>172720</wp:posOffset>
                      </wp:positionV>
                      <wp:extent cx="1336675" cy="933450"/>
                      <wp:effectExtent l="38100" t="0" r="15875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36675" cy="933450"/>
                                <a:chOff x="0" y="-59655"/>
                                <a:chExt cx="1337310" cy="935065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30823"/>
                                  <a:ext cx="1337310" cy="844587"/>
                                  <a:chOff x="0" y="-42206"/>
                                  <a:chExt cx="1337908" cy="844748"/>
                                </a:xfrm>
                              </wpg:grpSpPr>
                              <wps:wsp>
                                <wps:cNvPr id="6" name="Straight Arrow Connector 6"/>
                                <wps:cNvCnPr/>
                                <wps:spPr>
                                  <a:xfrm>
                                    <a:off x="3017" y="139575"/>
                                    <a:ext cx="1334891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Straight Arrow Connector 7"/>
                                <wps:cNvCnPr/>
                                <wps:spPr>
                                  <a:xfrm>
                                    <a:off x="0" y="568105"/>
                                    <a:ext cx="1334891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" name="Straight Connector 9"/>
                                <wps:cNvCnPr/>
                                <wps:spPr>
                                  <a:xfrm flipH="1">
                                    <a:off x="473177" y="-42206"/>
                                    <a:ext cx="614235" cy="37257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477947" y="331961"/>
                                    <a:ext cx="534832" cy="4191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Arc 15"/>
                                <wps:cNvSpPr/>
                                <wps:spPr>
                                  <a:xfrm>
                                    <a:off x="517179" y="289711"/>
                                    <a:ext cx="57150" cy="80010"/>
                                  </a:xfrm>
                                  <a:prstGeom prst="arc">
                                    <a:avLst>
                                      <a:gd name="adj1" fmla="val 16364884"/>
                                      <a:gd name="adj2" fmla="val 5262563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643321" y="165798"/>
                                    <a:ext cx="193040" cy="2495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0964DDA" w14:textId="77777777" w:rsidR="007D52BF" w:rsidRPr="00BE1041" w:rsidRDefault="007D52BF" w:rsidP="007D52BF">
                                      <w:pPr>
                                        <w:rPr>
                                          <w:rFonts w:asciiTheme="majorBidi" w:hAnsiTheme="majorBidi" w:cstheme="majorBidi"/>
                                        </w:rPr>
                                      </w:pPr>
                                      <w:r w:rsidRPr="00BE1041">
                                        <w:rPr>
                                          <w:rFonts w:asciiTheme="majorBidi" w:hAnsiTheme="majorBidi" w:cstheme="majorBidi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Arc 18"/>
                                <wps:cNvSpPr/>
                                <wps:spPr>
                                  <a:xfrm rot="5400000">
                                    <a:off x="790779" y="537493"/>
                                    <a:ext cx="83820" cy="95250"/>
                                  </a:xfrm>
                                  <a:prstGeom prst="arc">
                                    <a:avLst>
                                      <a:gd name="adj1" fmla="val 14941760"/>
                                      <a:gd name="adj2" fmla="val 20711903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Arc 19"/>
                                <wps:cNvSpPr/>
                                <wps:spPr>
                                  <a:xfrm rot="10024997" flipV="1">
                                    <a:off x="724007" y="70396"/>
                                    <a:ext cx="143089" cy="136694"/>
                                  </a:xfrm>
                                  <a:prstGeom prst="arc">
                                    <a:avLst>
                                      <a:gd name="adj1" fmla="val 12211593"/>
                                      <a:gd name="adj2" fmla="val 20711903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Text Box 12"/>
                                <wps:cNvSpPr txBox="1"/>
                                <wps:spPr>
                                  <a:xfrm>
                                    <a:off x="851233" y="494837"/>
                                    <a:ext cx="404495" cy="307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36110972" w14:textId="7EDBA4E8" w:rsidR="007D52BF" w:rsidRPr="00FD7444" w:rsidRDefault="007D52BF" w:rsidP="007D52BF">
                                      <w:pPr>
                                        <w:rPr>
                                          <w:b w:val="0"/>
                                          <w:bCs w:val="0"/>
                                          <w:i/>
                                          <w:iCs/>
                                          <w:sz w:val="8"/>
                                          <w:szCs w:val="8"/>
                                          <w:rtl/>
                                        </w:rPr>
                                      </w:pPr>
                                      <w:r w:rsidRPr="00FD7444">
                                        <w:rPr>
                                          <w:rFonts w:ascii="Cambria" w:hAnsi="Cambria" w:cs="Cambria"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>°</w:t>
                                      </w:r>
                                      <w:r w:rsidRPr="00FD7444">
                                        <w:rPr>
                                          <w:rFonts w:hint="cs"/>
                                          <w:sz w:val="20"/>
                                          <w:szCs w:val="20"/>
                                          <w:rtl/>
                                        </w:rPr>
                                        <w:t xml:space="preserve"> 45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Arrow: Chevron 21"/>
                                <wps:cNvSpPr/>
                                <wps:spPr>
                                  <a:xfrm>
                                    <a:off x="242557" y="111660"/>
                                    <a:ext cx="45719" cy="57150"/>
                                  </a:xfrm>
                                  <a:prstGeom prst="chevron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Arrow: Chevron 22"/>
                                <wps:cNvSpPr/>
                                <wps:spPr>
                                  <a:xfrm>
                                    <a:off x="239539" y="543208"/>
                                    <a:ext cx="45719" cy="57150"/>
                                  </a:xfrm>
                                  <a:prstGeom prst="chevron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" name="Text Box 12"/>
                              <wps:cNvSpPr txBox="1"/>
                              <wps:spPr>
                                <a:xfrm>
                                  <a:off x="392201" y="-59655"/>
                                  <a:ext cx="487720" cy="292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1A236EB1" w14:textId="54323545" w:rsidR="007D52BF" w:rsidRPr="00FD7444" w:rsidRDefault="007D52BF" w:rsidP="007D52BF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sz w:val="8"/>
                                        <w:szCs w:val="8"/>
                                        <w:rtl/>
                                      </w:rPr>
                                    </w:pPr>
                                    <w:r w:rsidRPr="00FD7444">
                                      <w:rPr>
                                        <w:rFonts w:ascii="Cambria" w:hAnsi="Cambria" w:cs="Cambria" w:hint="cs"/>
                                        <w:sz w:val="20"/>
                                        <w:szCs w:val="20"/>
                                        <w:rtl/>
                                      </w:rPr>
                                      <w:t>°</w:t>
                                    </w:r>
                                    <w:r w:rsidRPr="00FD7444">
                                      <w:rPr>
                                        <w:rFonts w:hint="cs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 150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4CB3F" id="Group 8" o:spid="_x0000_s1026" style="position:absolute;left:0;text-align:left;margin-left:192.25pt;margin-top:13.6pt;width:105.25pt;height:73.5pt;z-index:251699200;mso-width-relative:margin;mso-height-relative:margin" coordorigin=",-596" coordsize="13373,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">
                      <v:group id="Group 24" o:spid="_x0000_s1027" style="position:absolute;top:308;width:13373;height:8446" coordorigin=",-422" coordsize="13379,8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6" o:spid="_x0000_s1028" type="#_x0000_t32" style="position:absolute;left:30;top:1395;width:133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" strokecolor="black [3040]">
                          <v:stroke startarrow="block" endarrow="block"/>
                        </v:shape>
                        <v:shape id="Straight Arrow Connector 7" o:spid="_x0000_s1029" type="#_x0000_t32" style="position:absolute;top:5681;width:133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" strokecolor="black [3040]">
                          <v:stroke startarrow="block" endarrow="block"/>
                        </v:shape>
                        <v:line id="Straight Connector 9" o:spid="_x0000_s1030" style="position:absolute;flip:x;visibility:visible;mso-wrap-style:square" from="4731,-422" to="10874,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" strokecolor="black [3040]"/>
                        <v:line id="Straight Connector 14" o:spid="_x0000_s1031" style="position:absolute;visibility:visible;mso-wrap-style:square" from="4779,3319" to="10127,7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" strokecolor="black [3040]"/>
                        <v:shape id="Arc 15" o:spid="_x0000_s1032" style="position:absolute;left:5171;top:2897;width:572;height:800;visibility:visible;mso-wrap-style:square;v-text-anchor:middle" coordsize="57150,8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" path="m30491,90nsc45526,1505,57193,19022,57150,40119,57107,61300,45279,78763,30173,79947,29640,66633,29108,53319,28575,40005,29214,26700,29852,13395,30491,90xem30491,90nfc45526,1505,57193,19022,57150,40119,57107,61300,45279,78763,30173,79947e" filled="f" strokecolor="black [3040]">
                          <v:path arrowok="t" o:connecttype="custom" o:connectlocs="30491,90;57150,40119;30173,79947" o:connectangles="0,0,0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7" o:spid="_x0000_s1033" type="#_x0000_t202" style="position:absolute;left:6433;top:1657;width:1930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    <v:textbox>
                            <w:txbxContent>
                              <w:p w14:paraId="60964DDA" w14:textId="77777777" w:rsidR="007D52BF" w:rsidRPr="00BE1041" w:rsidRDefault="007D52BF" w:rsidP="007D52BF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BE1041">
                                  <w:rPr>
                                    <w:rFonts w:asciiTheme="majorBidi" w:hAnsiTheme="majorBidi" w:cstheme="majorBidi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Arc 18" o:spid="_x0000_s1034" style="position:absolute;left:7908;top:5374;width:838;height:953;rotation:90;visibility:visible;mso-wrap-style:square;v-text-anchor:middle" coordsize="8382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" path="m25175,3962nsc37410,-2094,51452,-1166,62987,6461v9984,6601,17128,17592,19744,30377l41910,47625,25175,3962xem25175,3962nfc37410,-2094,51452,-1166,62987,6461v9984,6601,17128,17592,19744,30377e" filled="f" strokecolor="black [3040]">
                          <v:path arrowok="t" o:connecttype="custom" o:connectlocs="25175,3962;62987,6461;82731,36838" o:connectangles="0,0,0"/>
                        </v:shape>
                        <v:shape id="Arc 19" o:spid="_x0000_s1035" style="position:absolute;left:7240;top:703;width:1430;height:1367;rotation:-10949970fd;flip:y;visibility:visible;mso-wrap-style:square;v-text-anchor:middle" coordsize="143089,136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" path="m6442,40004nsc18852,13990,46899,-1897,76745,181v30167,2100,55692,22096,63756,49945l71545,68347,6442,40004xem6442,40004nfc18852,13990,46899,-1897,76745,181v30167,2100,55692,22096,63756,49945e" filled="f" strokecolor="black [3040]">
                          <v:path arrowok="t" o:connecttype="custom" o:connectlocs="6442,40004;76745,181;140501,50126" o:connectangles="0,0,0"/>
                        </v:shape>
                        <v:shape id="Text Box 12" o:spid="_x0000_s1036" type="#_x0000_t202" style="position:absolute;left:8512;top:4948;width:4045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  <v:textbox>
                            <w:txbxContent>
                              <w:p w14:paraId="36110972" w14:textId="7EDBA4E8" w:rsidR="007D52BF" w:rsidRPr="00FD7444" w:rsidRDefault="007D52BF" w:rsidP="007D52BF">
                                <w:pPr>
                                  <w:rPr>
                                    <w:b w:val="0"/>
                                    <w:bCs w:val="0"/>
                                    <w:i/>
                                    <w:iCs/>
                                    <w:sz w:val="8"/>
                                    <w:szCs w:val="8"/>
                                    <w:rtl/>
                                  </w:rPr>
                                </w:pPr>
                                <w:r w:rsidRPr="00FD7444">
                                  <w:rPr>
                                    <w:rFonts w:ascii="Cambria" w:hAnsi="Cambria" w:cs="Cambria" w:hint="cs"/>
                                    <w:sz w:val="20"/>
                                    <w:szCs w:val="20"/>
                                    <w:rtl/>
                                  </w:rPr>
                                  <w:t>°</w:t>
                                </w:r>
                                <w:r w:rsidRPr="00FD7444"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</w:rPr>
                                  <w:t xml:space="preserve"> 45</w:t>
                                </w:r>
                              </w:p>
                            </w:txbxContent>
                          </v:textbox>
                        </v:shape>
                        <v:shapetype id="_x0000_t55" coordsize="21600,21600" o:spt="55" adj="16200" path="m@0,l,0@1,10800,,21600@0,21600,21600,10800xe">
                          <v:stroke joinstyle="miter"/>
                          <v:formulas>
                            <v:f eqn="val #0"/>
                            <v:f eqn="sum 21600 0 @0"/>
                            <v:f eqn="prod #0 1 2"/>
                          </v:formulas>
                          <v:path o:connecttype="custom" o:connectlocs="@2,0;@1,10800;@2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Chevron 21" o:spid="_x0000_s1037" type="#_x0000_t55" style="position:absolute;left:2425;top:1116;width:457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" adj="10800" fillcolor="black [3213]" stroked="f" strokeweight="2pt"/>
                        <v:shape id="Arrow: Chevron 22" o:spid="_x0000_s1038" type="#_x0000_t55" style="position:absolute;left:2395;top:5432;width:457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" adj="10800" fillcolor="black [3213]" stroked="f" strokeweight="2pt"/>
                      </v:group>
                      <v:shape id="Text Box 12" o:spid="_x0000_s1039" type="#_x0000_t202" style="position:absolute;left:3922;top:-596;width:4877;height:2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<v:textbox>
                          <w:txbxContent>
                            <w:p w14:paraId="1A236EB1" w14:textId="54323545" w:rsidR="007D52BF" w:rsidRPr="00FD7444" w:rsidRDefault="007D52BF" w:rsidP="007D52BF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  <w:sz w:val="8"/>
                                  <w:szCs w:val="8"/>
                                  <w:rtl/>
                                </w:rPr>
                              </w:pPr>
                              <w:r w:rsidRPr="00FD7444">
                                <w:rPr>
                                  <w:rFonts w:ascii="Cambria" w:hAnsi="Cambria" w:cs="Cambria" w:hint="cs"/>
                                  <w:sz w:val="20"/>
                                  <w:szCs w:val="20"/>
                                  <w:rtl/>
                                </w:rPr>
                                <w:t>°</w:t>
                              </w:r>
                              <w:r w:rsidRPr="00FD7444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 xml:space="preserve"> 150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2903A8DA" wp14:editId="48ACBA8E">
                      <wp:simplePos x="0" y="0"/>
                      <wp:positionH relativeFrom="column">
                        <wp:posOffset>195612</wp:posOffset>
                      </wp:positionH>
                      <wp:positionV relativeFrom="paragraph">
                        <wp:posOffset>126048</wp:posOffset>
                      </wp:positionV>
                      <wp:extent cx="1035685" cy="979170"/>
                      <wp:effectExtent l="9208" t="0" r="21272" b="2223"/>
                      <wp:wrapNone/>
                      <wp:docPr id="511" name="Group 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1035685" cy="979170"/>
                                <a:chOff x="-268821" y="-148488"/>
                                <a:chExt cx="993021" cy="600593"/>
                              </a:xfrm>
                            </wpg:grpSpPr>
                            <wps:wsp>
                              <wps:cNvPr id="512" name="Arc 512"/>
                              <wps:cNvSpPr/>
                              <wps:spPr>
                                <a:xfrm rot="7577895" flipV="1">
                                  <a:off x="536015" y="-18884"/>
                                  <a:ext cx="114538" cy="58222"/>
                                </a:xfrm>
                                <a:prstGeom prst="arc">
                                  <a:avLst>
                                    <a:gd name="adj1" fmla="val 11926227"/>
                                    <a:gd name="adj2" fmla="val 21379841"/>
                                  </a:avLst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4" name="Text Box 12"/>
                              <wps:cNvSpPr txBox="1"/>
                              <wps:spPr>
                                <a:xfrm rot="16200000">
                                  <a:off x="-95806" y="122852"/>
                                  <a:ext cx="230297" cy="25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BCBAFFE" w14:textId="695F9702" w:rsidR="000019EF" w:rsidRPr="00D00144" w:rsidRDefault="000019EF" w:rsidP="000019EF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sz w:val="8"/>
                                        <w:szCs w:val="8"/>
                                        <w:rtl/>
                                        <w:lang w:bidi="fa-IR"/>
                                      </w:rPr>
                                    </w:pPr>
                                    <w:r w:rsidRPr="00D00144">
                                      <w:rPr>
                                        <w:rFonts w:ascii="Cambria" w:hAnsi="Cambria" w:cs="Cambria" w:hint="cs"/>
                                        <w:sz w:val="20"/>
                                        <w:szCs w:val="20"/>
                                        <w:rtl/>
                                      </w:rPr>
                                      <w:t>°</w:t>
                                    </w:r>
                                    <w:r w:rsidRPr="00D00144">
                                      <w:rPr>
                                        <w:rFonts w:hint="cs"/>
                                        <w:sz w:val="6"/>
                                        <w:szCs w:val="6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cs"/>
                                        <w:sz w:val="20"/>
                                        <w:szCs w:val="20"/>
                                        <w:rtl/>
                                      </w:rPr>
                                      <w:t>2</w:t>
                                    </w:r>
                                    <w:r w:rsidRPr="00D00144">
                                      <w:rPr>
                                        <w:rFonts w:hint="cs"/>
                                        <w:sz w:val="20"/>
                                        <w:szCs w:val="20"/>
                                        <w:rtl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5" name="Arc 515"/>
                              <wps:cNvSpPr/>
                              <wps:spPr>
                                <a:xfrm rot="18145887" flipV="1">
                                  <a:off x="-184165" y="166467"/>
                                  <a:ext cx="84242" cy="151065"/>
                                </a:xfrm>
                                <a:prstGeom prst="arc">
                                  <a:avLst>
                                    <a:gd name="adj1" fmla="val 14509412"/>
                                    <a:gd name="adj2" fmla="val 21588108"/>
                                  </a:avLst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6" name="Isosceles Triangle 516"/>
                              <wps:cNvSpPr/>
                              <wps:spPr>
                                <a:xfrm rot="16200000">
                                  <a:off x="-37557" y="-199248"/>
                                  <a:ext cx="420089" cy="882618"/>
                                </a:xfrm>
                                <a:prstGeom prst="triangle">
                                  <a:avLst>
                                    <a:gd name="adj" fmla="val 49623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7" name="Straight Connector 517"/>
                              <wps:cNvCnPr/>
                              <wps:spPr>
                                <a:xfrm rot="16200000" flipH="1" flipV="1">
                                  <a:off x="512301" y="-46992"/>
                                  <a:ext cx="202992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8" name="Text Box 12"/>
                              <wps:cNvSpPr txBox="1"/>
                              <wps:spPr>
                                <a:xfrm rot="16200000">
                                  <a:off x="464467" y="-244874"/>
                                  <a:ext cx="128859" cy="3906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DF30425" w14:textId="77777777" w:rsidR="000019EF" w:rsidRPr="00D00144" w:rsidRDefault="000019EF" w:rsidP="000019EF">
                                    <w:pPr>
                                      <w:rPr>
                                        <w:rFonts w:cs="Arial"/>
                                        <w:b w:val="0"/>
                                        <w:bCs w:val="0"/>
                                        <w:i/>
                                        <w:iCs/>
                                        <w:sz w:val="10"/>
                                        <w:szCs w:val="10"/>
                                      </w:rPr>
                                    </w:pPr>
                                    <w:r w:rsidRPr="00D00144">
                                      <w:rPr>
                                        <w:rFonts w:ascii="Cambria" w:hAnsi="Cambria" w:cs="Arial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9" name="Rectangle 519"/>
                              <wps:cNvSpPr/>
                              <wps:spPr>
                                <a:xfrm rot="5051147" flipV="1">
                                  <a:off x="169936" y="127440"/>
                                  <a:ext cx="72000" cy="179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0" name="Rectangle 520"/>
                              <wps:cNvSpPr/>
                              <wps:spPr>
                                <a:xfrm rot="16548853" flipH="1" flipV="1">
                                  <a:off x="186828" y="353923"/>
                                  <a:ext cx="72000" cy="179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3A8DA" id="Group 511" o:spid="_x0000_s1040" style="position:absolute;left:0;text-align:left;margin-left:15.4pt;margin-top:9.95pt;width:81.55pt;height:77.1pt;rotation:90;z-index:251701248;mso-width-relative:margin;mso-height-relative:margin" coordorigin="-2688,-1484" coordsize="9930,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">
                      <v:shape id="Arc 512" o:spid="_x0000_s1041" style="position:absolute;left:5360;top:-189;width:1144;height:582;rotation:-8277082fd;flip:y;visibility:visible;mso-wrap-style:square;v-text-anchor:middle" coordsize="114538,5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" path="m9660,12931nsc21049,4272,40673,-634,61119,66v27337,936,49539,11584,52969,25401l57269,29111,9660,12931xem9660,12931nfc21049,4272,40673,-634,61119,66v27337,936,49539,11584,52969,25401e" filled="f" strokecolor="windowText" strokeweight=".5pt">
                        <v:stroke joinstyle="miter"/>
                        <v:path arrowok="t" o:connecttype="custom" o:connectlocs="9660,12931;61119,66;114088,25467" o:connectangles="0,0,0"/>
                      </v:shape>
                      <v:shape id="Text Box 12" o:spid="_x0000_s1042" type="#_x0000_t202" style="position:absolute;left:-958;top:1228;width:2303;height:258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" filled="f" stroked="f" strokeweight=".5pt">
                        <v:textbox>
                          <w:txbxContent>
                            <w:p w14:paraId="4BCBAFFE" w14:textId="695F9702" w:rsidR="000019EF" w:rsidRPr="00D00144" w:rsidRDefault="000019EF" w:rsidP="000019EF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  <w:sz w:val="8"/>
                                  <w:szCs w:val="8"/>
                                  <w:rtl/>
                                  <w:lang w:bidi="fa-IR"/>
                                </w:rPr>
                              </w:pPr>
                              <w:r w:rsidRPr="00D00144">
                                <w:rPr>
                                  <w:rFonts w:ascii="Cambria" w:hAnsi="Cambria" w:cs="Cambria" w:hint="cs"/>
                                  <w:sz w:val="20"/>
                                  <w:szCs w:val="20"/>
                                  <w:rtl/>
                                </w:rPr>
                                <w:t>°</w:t>
                              </w:r>
                              <w:r w:rsidRPr="00D00144">
                                <w:rPr>
                                  <w:rFonts w:hint="cs"/>
                                  <w:sz w:val="6"/>
                                  <w:szCs w:val="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2</w:t>
                              </w:r>
                              <w:r w:rsidRPr="00D00144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Arc 515" o:spid="_x0000_s1043" style="position:absolute;left:-1842;top:1665;width:843;height:1510;rotation:3772812fd;flip:y;visibility:visible;mso-wrap-style:square;v-text-anchor:middle" coordsize="84242,15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" path="m12942,21060nsc29879,-8114,56849,-6816,72889,23946v7276,13955,11333,32336,11354,51441l42121,75533,12942,21060xem12942,21060nfc29879,-8114,56849,-6816,72889,23946v7276,13955,11333,32336,11354,51441e" filled="f" strokecolor="windowText" strokeweight=".5pt">
                        <v:stroke joinstyle="miter"/>
                        <v:path arrowok="t" o:connecttype="custom" o:connectlocs="12942,21060;72889,23946;84243,75387" o:connectangles="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516" o:spid="_x0000_s1044" type="#_x0000_t5" style="position:absolute;left:-376;top:-1992;width:4201;height:88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" adj="10719" filled="f" strokecolor="black [3213]" strokeweight="1.5pt"/>
                      <v:line id="Straight Connector 517" o:spid="_x0000_s1045" style="position:absolute;rotation:-90;flip:x y;visibility:visible;mso-wrap-style:square" from="5122,-469" to="7151,-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" strokecolor="black [3213]" strokeweight="1pt"/>
                      <v:shape id="Text Box 12" o:spid="_x0000_s1046" type="#_x0000_t202" style="position:absolute;left:4645;top:-2450;width:1288;height:390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" filled="f" stroked="f" strokeweight=".5pt">
                        <v:textbox>
                          <w:txbxContent>
                            <w:p w14:paraId="7DF30425" w14:textId="77777777" w:rsidR="000019EF" w:rsidRPr="00D00144" w:rsidRDefault="000019EF" w:rsidP="000019EF">
                              <w:pPr>
                                <w:rPr>
                                  <w:rFonts w:cs="Arial"/>
                                  <w:b w:val="0"/>
                                  <w:bCs w:val="0"/>
                                  <w:i/>
                                  <w:iCs/>
                                  <w:sz w:val="10"/>
                                  <w:szCs w:val="10"/>
                                </w:rPr>
                              </w:pPr>
                              <w:r w:rsidRPr="00D00144">
                                <w:rPr>
                                  <w:rFonts w:ascii="Cambria" w:hAnsi="Cambria" w:cs="Arial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rect id="Rectangle 519" o:spid="_x0000_s1047" style="position:absolute;left:1699;top:1274;width:720;height:180;rotation:-5517199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" fillcolor="black [3213]" stroked="f" strokeweight="2pt"/>
                      <v:rect id="Rectangle 520" o:spid="_x0000_s1048" style="position:absolute;left:1868;top:3539;width:720;height:180;rotation:-5517199fd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" fillcolor="black [3213]" stroked="f" strokeweight="2pt"/>
                    </v:group>
                  </w:pict>
                </mc:Fallback>
              </mc:AlternateContent>
            </w:r>
            <w:r w:rsidR="00CA7A73" w:rsidRPr="000B1C0F">
              <w:rPr>
                <w:rFonts w:ascii="Vazirmatn" w:hAnsi="Vazirmatn"/>
                <w:rtl/>
              </w:rPr>
              <w:t>در هر شکل اندازه زاو</w:t>
            </w:r>
            <w:r w:rsidR="00CA7A73" w:rsidRPr="000B1C0F">
              <w:rPr>
                <w:rFonts w:ascii="Vazirmatn" w:hAnsi="Vazirmatn" w:hint="cs"/>
                <w:rtl/>
              </w:rPr>
              <w:t>ی</w:t>
            </w:r>
            <w:r w:rsidR="00CA7A73" w:rsidRPr="000B1C0F">
              <w:rPr>
                <w:rFonts w:ascii="Vazirmatn" w:hAnsi="Vazirmatn" w:hint="eastAsia"/>
                <w:rtl/>
              </w:rPr>
              <w:t>ه</w:t>
            </w:r>
            <w:r w:rsidR="00CA7A73" w:rsidRPr="000B1C0F">
              <w:rPr>
                <w:rFonts w:ascii="Vazirmatn" w:hAnsi="Vazirmatn"/>
                <w:rtl/>
              </w:rPr>
              <w:t xml:space="preserve"> خواسته شده را به دست آور</w:t>
            </w:r>
            <w:r w:rsidR="00CA7A73" w:rsidRPr="000B1C0F">
              <w:rPr>
                <w:rFonts w:ascii="Vazirmatn" w:hAnsi="Vazirmatn" w:hint="cs"/>
                <w:rtl/>
              </w:rPr>
              <w:t>ی</w:t>
            </w:r>
            <w:r w:rsidR="00CA7A73" w:rsidRPr="000B1C0F">
              <w:rPr>
                <w:rFonts w:ascii="Vazirmatn" w:hAnsi="Vazirmatn" w:hint="eastAsia"/>
                <w:rtl/>
              </w:rPr>
              <w:t>د</w:t>
            </w:r>
            <w:r w:rsidR="00CA7A73" w:rsidRPr="000B1C0F">
              <w:rPr>
                <w:rFonts w:ascii="Vazirmatn" w:hAnsi="Vazirmatn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593"/>
              <w:gridCol w:w="4594"/>
            </w:tblGrid>
            <w:tr w:rsidR="00CA7A73" w:rsidRPr="000B1C0F" w14:paraId="4C356EF2" w14:textId="77777777" w:rsidTr="00C51002">
              <w:tc>
                <w:tcPr>
                  <w:tcW w:w="4593" w:type="dxa"/>
                  <w:vAlign w:val="center"/>
                </w:tcPr>
                <w:p w14:paraId="3B065317" w14:textId="50A91A9C" w:rsidR="00CA7A73" w:rsidRPr="000B1C0F" w:rsidRDefault="00CA7A73" w:rsidP="00C51002">
                  <w:pPr>
                    <w:jc w:val="center"/>
                    <w:rPr>
                      <w:rFonts w:ascii="Vazirmatn" w:hAnsi="Vazirmatn"/>
                      <w:rtl/>
                      <w:lang w:bidi="fa-IR"/>
                    </w:rPr>
                  </w:pPr>
                </w:p>
              </w:tc>
              <w:tc>
                <w:tcPr>
                  <w:tcW w:w="4594" w:type="dxa"/>
                  <w:vAlign w:val="center"/>
                </w:tcPr>
                <w:p w14:paraId="7CAE77C3" w14:textId="56F37487" w:rsidR="00CA7A73" w:rsidRPr="000B1C0F" w:rsidRDefault="00CA7A73" w:rsidP="00C51002">
                  <w:pPr>
                    <w:jc w:val="right"/>
                    <w:rPr>
                      <w:rFonts w:ascii="Vazirmatn" w:hAnsi="Vazirmatn"/>
                      <w:rtl/>
                      <w:lang w:bidi="fa-IR"/>
                    </w:rPr>
                  </w:pPr>
                </w:p>
              </w:tc>
            </w:tr>
          </w:tbl>
          <w:p w14:paraId="62CEF341" w14:textId="3FB79BA9" w:rsidR="00CA7A73" w:rsidRPr="000B1C0F" w:rsidRDefault="00CA7A73" w:rsidP="008E0325">
            <w:pPr>
              <w:rPr>
                <w:rFonts w:ascii="Vazirmatn" w:hAnsi="Vazirmatn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3856E7AB" w14:textId="127D2510" w:rsidR="00CA7A73" w:rsidRPr="000B1C0F" w:rsidRDefault="00CA7A73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cs"/>
                <w:rtl/>
                <w:lang w:bidi="fa-IR"/>
              </w:rPr>
              <w:t>5/1</w:t>
            </w:r>
          </w:p>
        </w:tc>
      </w:tr>
      <w:tr w:rsidR="00C51002" w:rsidRPr="000B1C0F" w14:paraId="321829D0" w14:textId="77777777" w:rsidTr="00070883">
        <w:trPr>
          <w:trHeight w:val="1832"/>
        </w:trPr>
        <w:tc>
          <w:tcPr>
            <w:tcW w:w="616" w:type="dxa"/>
          </w:tcPr>
          <w:p w14:paraId="0533BAC8" w14:textId="77777777" w:rsidR="00C51002" w:rsidRPr="000B1C0F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3"/>
          </w:tcPr>
          <w:p w14:paraId="730D9049" w14:textId="615A00B4" w:rsidR="00C51002" w:rsidRPr="000B1C0F" w:rsidRDefault="001715F2" w:rsidP="00CA7A73">
            <w:pPr>
              <w:rPr>
                <w:rFonts w:ascii="Vazirmatn" w:hAnsi="Vazirmatn"/>
                <w:rtl/>
                <w:lang w:bidi="fa-IR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065CF6B2" wp14:editId="4782E253">
                      <wp:simplePos x="0" y="0"/>
                      <wp:positionH relativeFrom="column">
                        <wp:posOffset>146128</wp:posOffset>
                      </wp:positionH>
                      <wp:positionV relativeFrom="paragraph">
                        <wp:posOffset>164278</wp:posOffset>
                      </wp:positionV>
                      <wp:extent cx="1400673" cy="866277"/>
                      <wp:effectExtent l="38100" t="38100" r="9525" b="48260"/>
                      <wp:wrapNone/>
                      <wp:docPr id="451" name="Group 4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673" cy="866277"/>
                                <a:chOff x="0" y="-31780"/>
                                <a:chExt cx="1400674" cy="866277"/>
                              </a:xfrm>
                            </wpg:grpSpPr>
                            <wps:wsp>
                              <wps:cNvPr id="452" name="Straight Arrow Connector 452"/>
                              <wps:cNvCnPr/>
                              <wps:spPr>
                                <a:xfrm>
                                  <a:off x="2107" y="231936"/>
                                  <a:ext cx="133378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3" name="Straight Arrow Connector 453"/>
                              <wps:cNvCnPr/>
                              <wps:spPr>
                                <a:xfrm>
                                  <a:off x="0" y="512155"/>
                                  <a:ext cx="1333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type="triangle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4" name="Text Box 454"/>
                              <wps:cNvSpPr txBox="1"/>
                              <wps:spPr>
                                <a:xfrm>
                                  <a:off x="860560" y="454438"/>
                                  <a:ext cx="540114" cy="253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AADD133" w14:textId="3EFC0747" w:rsidR="0017322E" w:rsidRPr="00106C85" w:rsidRDefault="001715F2" w:rsidP="0017322E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06C85">
                                      <w:rPr>
                                        <w:rFonts w:cs="Times New Roman"/>
                                        <w:position w:val="-6"/>
                                      </w:rPr>
                                      <w:object w:dxaOrig="880" w:dyaOrig="279" w14:anchorId="221A013A">
                                        <v:shape id="_x0000_i1027" type="#_x0000_t75" style="width:34.75pt;height:10.75pt" o:ole="">
                                          <v:imagedata r:id="rId10" o:title=""/>
                                        </v:shape>
                                        <o:OLEObject Type="Embed" ProgID="Equation.DSMT4" ShapeID="_x0000_i1027" DrawAspect="Content" ObjectID="_1794107632" r:id="rId1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5" name="Arc 455"/>
                              <wps:cNvSpPr/>
                              <wps:spPr>
                                <a:xfrm rot="10213180" flipV="1">
                                  <a:off x="553092" y="158187"/>
                                  <a:ext cx="126259" cy="105026"/>
                                </a:xfrm>
                                <a:prstGeom prst="arc">
                                  <a:avLst>
                                    <a:gd name="adj1" fmla="val 15919841"/>
                                    <a:gd name="adj2" fmla="val 672539"/>
                                  </a:avLst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Text Box 12"/>
                              <wps:cNvSpPr txBox="1"/>
                              <wps:spPr>
                                <a:xfrm>
                                  <a:off x="240813" y="-1154"/>
                                  <a:ext cx="397041" cy="231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93F74FE" w14:textId="137FBFA0" w:rsidR="0017322E" w:rsidRPr="001715F2" w:rsidRDefault="0017322E" w:rsidP="0017322E">
                                    <w:pPr>
                                      <w:rPr>
                                        <w:b w:val="0"/>
                                        <w:bCs w:val="0"/>
                                        <w:i/>
                                        <w:iCs/>
                                        <w:sz w:val="8"/>
                                        <w:szCs w:val="8"/>
                                        <w:rtl/>
                                      </w:rPr>
                                    </w:pPr>
                                    <w:r w:rsidRPr="001715F2">
                                      <w:rPr>
                                        <w:rFonts w:ascii="Cambria" w:hAnsi="Cambria" w:cs="Cambria" w:hint="cs"/>
                                        <w:sz w:val="20"/>
                                        <w:szCs w:val="20"/>
                                        <w:rtl/>
                                      </w:rPr>
                                      <w:t>°</w:t>
                                    </w:r>
                                    <w:r w:rsidRPr="001715F2">
                                      <w:rPr>
                                        <w:sz w:val="20"/>
                                        <w:szCs w:val="20"/>
                                      </w:rP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7" name="Arrow: Chevron 457"/>
                              <wps:cNvSpPr/>
                              <wps:spPr>
                                <a:xfrm>
                                  <a:off x="153629" y="204195"/>
                                  <a:ext cx="45681" cy="57022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8" name="Arrow: Chevron 458"/>
                              <wps:cNvSpPr/>
                              <wps:spPr>
                                <a:xfrm>
                                  <a:off x="176805" y="488628"/>
                                  <a:ext cx="45085" cy="56515"/>
                                </a:xfrm>
                                <a:prstGeom prst="chevron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9" name="Straight Arrow Connector 459"/>
                              <wps:cNvCnPr/>
                              <wps:spPr>
                                <a:xfrm>
                                  <a:off x="509516" y="-31780"/>
                                  <a:ext cx="437685" cy="8662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0" name="Arc 460"/>
                              <wps:cNvSpPr/>
                              <wps:spPr>
                                <a:xfrm rot="19882804" flipV="1">
                                  <a:off x="768617" y="505012"/>
                                  <a:ext cx="83185" cy="57785"/>
                                </a:xfrm>
                                <a:prstGeom prst="arc">
                                  <a:avLst>
                                    <a:gd name="adj1" fmla="val 15007127"/>
                                    <a:gd name="adj2" fmla="val 21588108"/>
                                  </a:avLst>
                                </a:prstGeom>
                                <a:noFill/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5CF6B2" id="Group 451" o:spid="_x0000_s1049" style="position:absolute;left:0;text-align:left;margin-left:11.5pt;margin-top:12.95pt;width:110.3pt;height:68.2pt;z-index:251694080;mso-width-relative:margin;mso-height-relative:margin" coordorigin=",-317" coordsize="14006,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">
                      <v:shape id="Straight Arrow Connector 452" o:spid="_x0000_s1050" type="#_x0000_t32" style="position:absolute;left:21;top:2319;width:133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" strokecolor="windowText" strokeweight=".5pt">
                        <v:stroke startarrow="block" endarrow="block" joinstyle="miter"/>
                      </v:shape>
                      <v:shape id="Straight Arrow Connector 453" o:spid="_x0000_s1051" type="#_x0000_t32" style="position:absolute;top:5121;width:133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" strokecolor="windowText" strokeweight=".5pt">
                        <v:stroke startarrow="block" endarrow="block" joinstyle="miter"/>
                      </v:shape>
                      <v:shape id="Text Box 454" o:spid="_x0000_s1052" type="#_x0000_t202" style="position:absolute;left:8605;top:4544;width:540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C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BocoCZxQAAANwAAAAP&#10;AAAAAAAAAAAAAAAAAAcCAABkcnMvZG93bnJldi54bWxQSwUGAAAAAAMAAwC3AAAA+QIAAAAA&#10;" filled="f" stroked="f" strokeweight=".5pt">
                        <v:textbox>
                          <w:txbxContent>
                            <w:p w14:paraId="5AADD133" w14:textId="3EFC0747" w:rsidR="0017322E" w:rsidRPr="00106C85" w:rsidRDefault="001715F2" w:rsidP="0017322E">
                              <w:pPr>
                                <w:rPr>
                                  <w:rFonts w:cs="Times New Roman"/>
                                </w:rPr>
                              </w:pPr>
                              <w:r w:rsidRPr="00106C85">
                                <w:rPr>
                                  <w:rFonts w:cs="Times New Roman"/>
                                  <w:position w:val="-6"/>
                                </w:rPr>
                                <w:object w:dxaOrig="880" w:dyaOrig="279" w14:anchorId="221A013A">
                                  <v:shape id="_x0000_i1027" type="#_x0000_t75" style="width:34.75pt;height:10.75pt" o:ole="">
                                    <v:imagedata r:id="rId10" o:title=""/>
                                  </v:shape>
                                  <o:OLEObject Type="Embed" ProgID="Equation.DSMT4" ShapeID="_x0000_i1027" DrawAspect="Content" ObjectID="_1794107632" r:id="rId12"/>
                                </w:object>
                              </w:r>
                            </w:p>
                          </w:txbxContent>
                        </v:textbox>
                      </v:shape>
                      <v:shape id="Arc 455" o:spid="_x0000_s1053" style="position:absolute;left:5530;top:1581;width:1263;height:1051;rotation:-11155516fd;flip:y;visibility:visible;mso-wrap-style:square;v-text-anchor:middle" coordsize="126259,105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" path="m58850,121nsc76276,-864,93413,4201,106187,14110v16608,12884,23617,32196,18354,50573l63130,52513,58850,121xem58850,121nfc76276,-864,93413,4201,106187,14110v16608,12884,23617,32196,18354,50573e" filled="f" strokecolor="windowText" strokeweight=".5pt">
                        <v:stroke joinstyle="miter"/>
                        <v:path arrowok="t" o:connecttype="custom" o:connectlocs="58850,121;106187,14110;124541,64683" o:connectangles="0,0,0"/>
                      </v:shape>
                      <v:shape id="Text Box 12" o:spid="_x0000_s1054" type="#_x0000_t202" style="position:absolute;left:2408;top:-11;width:3970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Lt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eAl/Z8IRkOtfAAAA//8DAFBLAQItABQABgAIAAAAIQDb4fbL7gAAAIUBAAATAAAAAAAA&#10;AAAAAAAAAAAAAABbQ29udGVudF9UeXBlc10ueG1sUEsBAi0AFAAGAAgAAAAhAFr0LFu/AAAAFQEA&#10;AAsAAAAAAAAAAAAAAAAAHwEAAF9yZWxzLy5yZWxzUEsBAi0AFAAGAAgAAAAhAPfsu3XHAAAA3AAA&#10;AA8AAAAAAAAAAAAAAAAABwIAAGRycy9kb3ducmV2LnhtbFBLBQYAAAAAAwADALcAAAD7AgAAAAA=&#10;" filled="f" stroked="f" strokeweight=".5pt">
                        <v:textbox>
                          <w:txbxContent>
                            <w:p w14:paraId="593F74FE" w14:textId="137FBFA0" w:rsidR="0017322E" w:rsidRPr="001715F2" w:rsidRDefault="0017322E" w:rsidP="0017322E">
                              <w:pPr>
                                <w:rPr>
                                  <w:b w:val="0"/>
                                  <w:bCs w:val="0"/>
                                  <w:i/>
                                  <w:iCs/>
                                  <w:sz w:val="8"/>
                                  <w:szCs w:val="8"/>
                                  <w:rtl/>
                                </w:rPr>
                              </w:pPr>
                              <w:r w:rsidRPr="001715F2">
                                <w:rPr>
                                  <w:rFonts w:ascii="Cambria" w:hAnsi="Cambria" w:cs="Cambria" w:hint="cs"/>
                                  <w:sz w:val="20"/>
                                  <w:szCs w:val="20"/>
                                  <w:rtl/>
                                </w:rPr>
                                <w:t>°</w:t>
                              </w:r>
                              <w:r w:rsidRPr="001715F2">
                                <w:rPr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</w:txbxContent>
                        </v:textbox>
                      </v:shape>
                      <v:shape id="Arrow: Chevron 457" o:spid="_x0000_s1055" type="#_x0000_t55" style="position:absolute;left:1536;top:2041;width:457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" adj="10800" fillcolor="windowText" stroked="f" strokeweight="1pt"/>
                      <v:shape id="Arrow: Chevron 458" o:spid="_x0000_s1056" type="#_x0000_t55" style="position:absolute;left:1768;top:4886;width:450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" adj="10800" fillcolor="windowText" stroked="f" strokeweight="1pt"/>
                      <v:shape id="Straight Arrow Connector 459" o:spid="_x0000_s1057" type="#_x0000_t32" style="position:absolute;left:5095;top:-317;width:4377;height:8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" strokecolor="black [3040]">
                        <v:stroke startarrow="block" endarrow="block"/>
                      </v:shape>
                      <v:shape id="Arc 460" o:spid="_x0000_s1058" style="position:absolute;left:7686;top:5050;width:832;height:577;rotation:1875636fd;flip:y;visibility:visible;mso-wrap-style:square;v-text-anchor:middle" coordsize="83185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" path="m31459,871nsc40945,-784,50966,-65,59764,2904,74023,7715,83106,17738,83185,28750r-41592,143l31459,871xem31459,871nfc40945,-784,50966,-65,59764,2904,74023,7715,83106,17738,83185,28750e" filled="f" strokecolor="windowText" strokeweight=".5pt">
                        <v:stroke joinstyle="miter"/>
                        <v:path arrowok="t" o:connecttype="custom" o:connectlocs="31459,871;59764,2904;83185,28750" o:connectangles="0,0,0"/>
                      </v:shape>
                    </v:group>
                  </w:pict>
                </mc:Fallback>
              </mc:AlternateContent>
            </w:r>
            <w:r w:rsidR="00C51002" w:rsidRPr="000B1C0F">
              <w:rPr>
                <w:rFonts w:ascii="Vazirmatn" w:hAnsi="Vazirmatn"/>
                <w:rtl/>
              </w:rPr>
              <w:t>با تشک</w:t>
            </w:r>
            <w:r w:rsidR="00C51002" w:rsidRPr="000B1C0F">
              <w:rPr>
                <w:rFonts w:ascii="Vazirmatn" w:hAnsi="Vazirmatn" w:hint="cs"/>
                <w:rtl/>
              </w:rPr>
              <w:t>ی</w:t>
            </w:r>
            <w:r w:rsidR="00C51002" w:rsidRPr="000B1C0F">
              <w:rPr>
                <w:rFonts w:ascii="Vazirmatn" w:hAnsi="Vazirmatn" w:hint="eastAsia"/>
                <w:rtl/>
              </w:rPr>
              <w:t>ل</w:t>
            </w:r>
            <w:r w:rsidR="00C51002" w:rsidRPr="000B1C0F">
              <w:rPr>
                <w:rFonts w:ascii="Vazirmatn" w:hAnsi="Vazirmatn"/>
                <w:rtl/>
              </w:rPr>
              <w:t xml:space="preserve"> معادله مقدار</w:t>
            </w:r>
            <w:r w:rsidR="00C51002" w:rsidRPr="000B1C0F">
              <w:rPr>
                <w:rFonts w:ascii="Vazirmatn" w:hAnsi="Vazirmatn" w:hint="cs"/>
                <w:rtl/>
              </w:rPr>
              <w:t xml:space="preserve"> </w:t>
            </w:r>
            <w:r w:rsidR="00C51002" w:rsidRPr="000B1C0F">
              <w:rPr>
                <w:rFonts w:asciiTheme="majorBidi" w:hAnsiTheme="majorBidi"/>
              </w:rPr>
              <w:t>x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 xml:space="preserve"> 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>را به دست آور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 w:hint="eastAsia"/>
                <w:rtl/>
                <w:lang w:bidi="fa-IR"/>
              </w:rPr>
              <w:t>د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>.</w:t>
            </w:r>
          </w:p>
          <w:p w14:paraId="2C912C27" w14:textId="54D9EDC1" w:rsidR="00C51002" w:rsidRPr="000B1C0F" w:rsidRDefault="00B867C5" w:rsidP="00C51002">
            <w:pPr>
              <w:jc w:val="right"/>
              <w:rPr>
                <w:rFonts w:ascii="Vazirmatn" w:hAnsi="Vazirmatn"/>
                <w:rtl/>
                <w:lang w:bidi="fa-IR"/>
              </w:rPr>
            </w:pPr>
            <w:r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2EFACAAD" wp14:editId="7D3D1F77">
                      <wp:simplePos x="0" y="0"/>
                      <wp:positionH relativeFrom="column">
                        <wp:posOffset>3191197</wp:posOffset>
                      </wp:positionH>
                      <wp:positionV relativeFrom="paragraph">
                        <wp:posOffset>17171</wp:posOffset>
                      </wp:positionV>
                      <wp:extent cx="1250315" cy="829209"/>
                      <wp:effectExtent l="0" t="38100" r="26035" b="0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0315" cy="829209"/>
                                <a:chOff x="2039403" y="22190"/>
                                <a:chExt cx="1251132" cy="829528"/>
                              </a:xfrm>
                            </wpg:grpSpPr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2039403" y="22190"/>
                                  <a:ext cx="1219722" cy="829528"/>
                                  <a:chOff x="2065824" y="-209703"/>
                                  <a:chExt cx="1220119" cy="829794"/>
                                </a:xfrm>
                              </wpg:grpSpPr>
                              <wpg:grpSp>
                                <wpg:cNvPr id="55" name="Group 55"/>
                                <wpg:cNvGrpSpPr/>
                                <wpg:grpSpPr>
                                  <a:xfrm>
                                    <a:off x="2065824" y="-209703"/>
                                    <a:ext cx="1220119" cy="829794"/>
                                    <a:chOff x="2040067" y="-209703"/>
                                    <a:chExt cx="1220119" cy="829794"/>
                                  </a:xfrm>
                                </wpg:grpSpPr>
                                <wps:wsp>
                                  <wps:cNvPr id="59" name="Half Frame 59"/>
                                  <wps:cNvSpPr/>
                                  <wps:spPr>
                                    <a:xfrm rot="8154469">
                                      <a:off x="2614889" y="469965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Half Frame 60"/>
                                  <wps:cNvSpPr/>
                                  <wps:spPr>
                                    <a:xfrm rot="8154469">
                                      <a:off x="2651143" y="-209703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Arc 62"/>
                                  <wps:cNvSpPr/>
                                  <wps:spPr>
                                    <a:xfrm rot="18018344">
                                      <a:off x="2912480" y="411174"/>
                                      <a:ext cx="250836" cy="166997"/>
                                    </a:xfrm>
                                    <a:prstGeom prst="arc">
                                      <a:avLst>
                                        <a:gd name="adj1" fmla="val 13806559"/>
                                        <a:gd name="adj2" fmla="val 987953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Half Frame 67"/>
                                  <wps:cNvSpPr/>
                                  <wps:spPr>
                                    <a:xfrm rot="2754469">
                                      <a:off x="3188186" y="31093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Half Frame 68"/>
                                  <wps:cNvSpPr/>
                                  <wps:spPr>
                                    <a:xfrm rot="2754469">
                                      <a:off x="2151109" y="64795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Half Frame 69"/>
                                  <wps:cNvSpPr/>
                                  <wps:spPr>
                                    <a:xfrm rot="2754469">
                                      <a:off x="3168861" y="140597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" name="Half Frame 70"/>
                                  <wps:cNvSpPr/>
                                  <wps:spPr>
                                    <a:xfrm rot="2754469">
                                      <a:off x="2138225" y="148254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1" name="Arc 71"/>
                                  <wps:cNvSpPr/>
                                  <wps:spPr>
                                    <a:xfrm rot="560500">
                                      <a:off x="2040067" y="379240"/>
                                      <a:ext cx="250878" cy="166969"/>
                                    </a:xfrm>
                                    <a:prstGeom prst="arc">
                                      <a:avLst>
                                        <a:gd name="adj1" fmla="val 13806559"/>
                                        <a:gd name="adj2" fmla="val 987953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3" name="Text Box 63"/>
                                <wps:cNvSpPr txBox="1"/>
                                <wps:spPr>
                                  <a:xfrm>
                                    <a:off x="2812691" y="160266"/>
                                    <a:ext cx="386366" cy="273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E18314" w14:textId="77777777" w:rsidR="007235B4" w:rsidRDefault="007235B4" w:rsidP="007235B4">
                                      <w:pPr>
                                        <w:rPr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120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Text Box 64"/>
                                <wps:cNvSpPr txBox="1"/>
                                <wps:spPr>
                                  <a:xfrm>
                                    <a:off x="2119044" y="177182"/>
                                    <a:ext cx="624399" cy="2737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250AAF" w14:textId="777E2981" w:rsidR="007235B4" w:rsidRPr="00673441" w:rsidRDefault="00FD1C48" w:rsidP="007235B4">
                                      <w:pPr>
                                        <w:rPr>
                                          <w:i/>
                                          <w:iCs/>
                                          <w:rtl/>
                                          <w:lang w:bidi="fa-IR"/>
                                        </w:rPr>
                                      </w:pPr>
                                      <w:r w:rsidRPr="00023307">
                                        <w:rPr>
                                          <w:i/>
                                          <w:iCs/>
                                          <w:position w:val="-6"/>
                                          <w:lang w:bidi="fa-IR"/>
                                        </w:rPr>
                                        <w:object w:dxaOrig="712" w:dyaOrig="248" w14:anchorId="199D7F30">
                                          <v:shape id="_x0000_i1029" type="#_x0000_t75" style="width:35.6pt;height:12.4pt">
                                            <v:imagedata r:id="rId13" o:title=""/>
                                          </v:shape>
                                          <o:OLEObject Type="Embed" ProgID="Equation.DSMT4" ShapeID="_x0000_i1029" DrawAspect="Content" ObjectID="_1794107633" r:id="rId14"/>
                                        </w:object>
                                      </w:r>
                                      <w:r w:rsidR="007235B4">
                                        <w:rPr>
                                          <w:i/>
                                          <w:iCs/>
                                          <w:rtl/>
                                          <w:lang w:bidi="fa-IR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5" name="Parallelogram 65"/>
                              <wps:cNvSpPr/>
                              <wps:spPr>
                                <a:xfrm>
                                  <a:off x="2079921" y="54584"/>
                                  <a:ext cx="1210614" cy="692391"/>
                                </a:xfrm>
                                <a:prstGeom prst="parallelogram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FACAAD" id="Group 66" o:spid="_x0000_s1059" style="position:absolute;margin-left:251.3pt;margin-top:1.35pt;width:98.45pt;height:65.3pt;z-index:251703296;mso-width-relative:margin;mso-height-relative:margin" coordorigin="20394,221" coordsize="12511,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">
                      <v:group id="Group 54" o:spid="_x0000_s1060" style="position:absolute;left:20394;top:221;width:12197;height:8296" coordorigin="20658,-2097" coordsize="12201,8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group id="Group 55" o:spid="_x0000_s1061" style="position:absolute;left:20658;top:-2097;width:12201;height:8297" coordorigin="20400,-2097" coordsize="12201,8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shape id="Half Frame 59" o:spid="_x0000_s1062" style="position:absolute;left:26148;top:4699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60" o:spid="_x0000_s1063" style="position:absolute;left:26511;top:-2097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Arc 62" o:spid="_x0000_s1064" style="position:absolute;left:29124;top:4111;width:2508;height:1670;rotation:-3912123fd;visibility:visible;mso-wrap-style:square;v-text-anchor:middle" coordsize="250836,16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" path="m64432,10536nsc98642,-2138,139779,-3450,175651,6990v63725,18545,92616,68071,64396,110389l125418,83499,64432,10536xem64432,10536nfc98642,-2138,139779,-3450,175651,6990v63725,18545,92616,68071,64396,110389e" filled="f" strokecolor="black [3213]">
                            <v:path arrowok="t" o:connecttype="custom" o:connectlocs="64432,10536;175651,6990;240047,117379" o:connectangles="0,0,0"/>
                          </v:shape>
                          <v:shape id="Half Frame 67" o:spid="_x0000_s1065" style="position:absolute;left:31881;top:310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68" o:spid="_x0000_s1066" style="position:absolute;left:21511;top:647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69" o:spid="_x0000_s1067" style="position:absolute;left:31688;top:1405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70" o:spid="_x0000_s1068" style="position:absolute;left:21382;top:1482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Arc 71" o:spid="_x0000_s1069" style="position:absolute;left:20400;top:3792;width:2509;height:1670;rotation:612215fd;visibility:visible;mso-wrap-style:square;v-text-anchor:middle" coordsize="250878,166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" path="m64459,10529nsc98667,-2136,139797,-3447,175667,6985v63750,18540,92652,68068,64415,110385l125439,83485,64459,10529xem64459,10529nfc98667,-2136,139797,-3447,175667,6985v63750,18540,92652,68068,64415,110385e" filled="f" strokecolor="black [3213]">
                            <v:path arrowok="t" o:connecttype="custom" o:connectlocs="64459,10529;175667,6985;240082,117370" o:connectangles="0,0,0"/>
                          </v:shape>
                        </v:group>
                        <v:shape id="Text Box 63" o:spid="_x0000_s1070" type="#_x0000_t202" style="position:absolute;left:28126;top:1602;width:3864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  <v:textbox>
                            <w:txbxContent>
                              <w:p w14:paraId="75E18314" w14:textId="77777777" w:rsidR="007235B4" w:rsidRDefault="007235B4" w:rsidP="007235B4">
                                <w:pPr>
                                  <w:rPr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120</w:t>
                                </w:r>
                              </w:p>
                            </w:txbxContent>
                          </v:textbox>
                        </v:shape>
                        <v:shape id="Text Box 64" o:spid="_x0000_s1071" type="#_x0000_t202" style="position:absolute;left:21190;top:1771;width:6244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<v:textbox>
                            <w:txbxContent>
                              <w:p w14:paraId="4A250AAF" w14:textId="777E2981" w:rsidR="007235B4" w:rsidRPr="00673441" w:rsidRDefault="00FD1C48" w:rsidP="007235B4">
                                <w:pPr>
                                  <w:rPr>
                                    <w:i/>
                                    <w:iCs/>
                                    <w:rtl/>
                                    <w:lang w:bidi="fa-IR"/>
                                  </w:rPr>
                                </w:pPr>
                                <w:r w:rsidRPr="00023307">
                                  <w:rPr>
                                    <w:i/>
                                    <w:iCs/>
                                    <w:position w:val="-6"/>
                                    <w:lang w:bidi="fa-IR"/>
                                  </w:rPr>
                                  <w:object w:dxaOrig="712" w:dyaOrig="248" w14:anchorId="199D7F30">
                                    <v:shape id="_x0000_i1029" type="#_x0000_t75" style="width:35.6pt;height:12.4pt">
                                      <v:imagedata r:id="rId13" o:title=""/>
                                    </v:shape>
                                    <o:OLEObject Type="Embed" ProgID="Equation.DSMT4" ShapeID="_x0000_i1029" DrawAspect="Content" ObjectID="_1794107633" r:id="rId15"/>
                                  </w:object>
                                </w:r>
                                <w:r w:rsidR="007235B4">
                                  <w:rPr>
                                    <w:i/>
                                    <w:iCs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65" o:spid="_x0000_s1072" type="#_x0000_t7" style="position:absolute;left:20799;top:545;width:12106;height:6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" adj="3088" filled="f" strokecolor="black [3213]" strokeweight="1pt"/>
                    </v:group>
                  </w:pict>
                </mc:Fallback>
              </mc:AlternateContent>
            </w:r>
          </w:p>
        </w:tc>
        <w:tc>
          <w:tcPr>
            <w:tcW w:w="609" w:type="dxa"/>
            <w:vAlign w:val="center"/>
          </w:tcPr>
          <w:p w14:paraId="58578F0F" w14:textId="01B05F03" w:rsidR="00C51002" w:rsidRPr="000B1C0F" w:rsidRDefault="00F30A1E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>
              <w:rPr>
                <w:rFonts w:ascii="Vazirmatn" w:hAnsi="Vazirmatn" w:hint="cs"/>
                <w:rtl/>
                <w:lang w:bidi="fa-IR"/>
              </w:rPr>
              <w:t>2</w:t>
            </w:r>
          </w:p>
        </w:tc>
      </w:tr>
      <w:tr w:rsidR="00202EDB" w:rsidRPr="000B1C0F" w14:paraId="29E45015" w14:textId="77777777" w:rsidTr="000B1C0F">
        <w:trPr>
          <w:trHeight w:val="1240"/>
        </w:trPr>
        <w:tc>
          <w:tcPr>
            <w:tcW w:w="616" w:type="dxa"/>
          </w:tcPr>
          <w:p w14:paraId="3DA28459" w14:textId="77777777" w:rsidR="00202EDB" w:rsidRPr="000B1C0F" w:rsidRDefault="00202ED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3"/>
          </w:tcPr>
          <w:p w14:paraId="1EBC0C6C" w14:textId="5EF40387" w:rsidR="00202EDB" w:rsidRPr="000B1C0F" w:rsidRDefault="00202EDB" w:rsidP="00CA7A73">
            <w:pPr>
              <w:rPr>
                <w:rFonts w:ascii="Vazirmatn" w:hAnsi="Vazirmatn"/>
                <w:rtl/>
              </w:rPr>
            </w:pP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 w:hint="eastAsia"/>
                <w:rtl/>
              </w:rPr>
              <w:t>ک</w:t>
            </w:r>
            <w:r w:rsidRPr="000B1C0F">
              <w:rPr>
                <w:rFonts w:ascii="Vazirmatn" w:hAnsi="Vazirmatn"/>
                <w:rtl/>
              </w:rPr>
              <w:t xml:space="preserve"> لوز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/>
                <w:rtl/>
              </w:rPr>
              <w:t xml:space="preserve"> رسم کرده و وسط ضلع ها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/>
                <w:rtl/>
              </w:rPr>
              <w:t xml:space="preserve"> آن را به ترت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 w:hint="eastAsia"/>
                <w:rtl/>
              </w:rPr>
              <w:t>ب</w:t>
            </w:r>
            <w:r w:rsidRPr="000B1C0F">
              <w:rPr>
                <w:rFonts w:ascii="Vazirmatn" w:hAnsi="Vazirmatn"/>
                <w:rtl/>
              </w:rPr>
              <w:t xml:space="preserve"> به هم وصل کن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 w:hint="eastAsia"/>
                <w:rtl/>
              </w:rPr>
              <w:t>د</w:t>
            </w:r>
            <w:r w:rsidRPr="000B1C0F">
              <w:rPr>
                <w:rFonts w:ascii="Vazirmatn" w:hAnsi="Vazirmatn"/>
                <w:rtl/>
              </w:rPr>
              <w:t>. چهارضلع</w:t>
            </w:r>
            <w:r w:rsidRPr="000B1C0F">
              <w:rPr>
                <w:rFonts w:ascii="Vazirmatn" w:hAnsi="Vazirmatn" w:hint="cs"/>
                <w:rtl/>
              </w:rPr>
              <w:t>ی</w:t>
            </w:r>
            <w:r w:rsidRPr="000B1C0F">
              <w:rPr>
                <w:rFonts w:ascii="Vazirmatn" w:hAnsi="Vazirmatn"/>
                <w:rtl/>
              </w:rPr>
              <w:t xml:space="preserve"> به دست آمده چه نام دارد؟</w:t>
            </w:r>
          </w:p>
        </w:tc>
        <w:tc>
          <w:tcPr>
            <w:tcW w:w="609" w:type="dxa"/>
            <w:vAlign w:val="center"/>
          </w:tcPr>
          <w:p w14:paraId="2F3546A7" w14:textId="659CF357" w:rsidR="00202EDB" w:rsidRPr="000B1C0F" w:rsidRDefault="00202EDB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C51002" w:rsidRPr="000B1C0F" w14:paraId="49CDAF2C" w14:textId="77777777" w:rsidTr="00E304CA">
        <w:trPr>
          <w:trHeight w:val="952"/>
        </w:trPr>
        <w:tc>
          <w:tcPr>
            <w:tcW w:w="616" w:type="dxa"/>
          </w:tcPr>
          <w:p w14:paraId="0B4F6E85" w14:textId="77777777" w:rsidR="00C51002" w:rsidRPr="000B1C0F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3"/>
          </w:tcPr>
          <w:p w14:paraId="2D7CA494" w14:textId="2D423F38" w:rsidR="00C51002" w:rsidRPr="000B1C0F" w:rsidRDefault="00C51002" w:rsidP="00E304CA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eastAsia"/>
                <w:rtl/>
                <w:lang w:bidi="fa-IR"/>
              </w:rPr>
              <w:t>الف</w:t>
            </w:r>
            <w:r w:rsidRPr="000B1C0F">
              <w:rPr>
                <w:rFonts w:ascii="Vazirmatn" w:hAnsi="Vazirmatn" w:hint="cs"/>
                <w:rtl/>
                <w:lang w:bidi="fa-IR"/>
              </w:rPr>
              <w:t>)</w:t>
            </w:r>
            <w:r w:rsidRPr="000B1C0F">
              <w:rPr>
                <w:rFonts w:ascii="Vazirmatn" w:hAnsi="Vazirmatn"/>
                <w:rtl/>
                <w:lang w:bidi="fa-IR"/>
              </w:rPr>
              <w:t xml:space="preserve"> مجموع زاو</w:t>
            </w:r>
            <w:r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Pr="000B1C0F">
              <w:rPr>
                <w:rFonts w:ascii="Vazirmatn" w:hAnsi="Vazirmatn" w:hint="eastAsia"/>
                <w:rtl/>
                <w:lang w:bidi="fa-IR"/>
              </w:rPr>
              <w:t>ه</w:t>
            </w:r>
            <w:r w:rsidRPr="000B1C0F">
              <w:rPr>
                <w:rFonts w:ascii="Vazirmatn" w:hAnsi="Vazirmatn"/>
                <w:rtl/>
                <w:lang w:bidi="fa-IR"/>
              </w:rPr>
              <w:t xml:space="preserve"> ها</w:t>
            </w:r>
            <w:r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Pr="000B1C0F">
              <w:rPr>
                <w:rFonts w:ascii="Vazirmatn" w:hAnsi="Vazirmatn"/>
                <w:rtl/>
                <w:lang w:bidi="fa-IR"/>
              </w:rPr>
              <w:t xml:space="preserve"> خارج</w:t>
            </w:r>
            <w:r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Pr="000B1C0F">
              <w:rPr>
                <w:rFonts w:ascii="Vazirmatn" w:hAnsi="Vazirmatn"/>
                <w:rtl/>
                <w:lang w:bidi="fa-IR"/>
              </w:rPr>
              <w:t xml:space="preserve"> </w:t>
            </w:r>
            <w:r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Pr="000B1C0F">
              <w:rPr>
                <w:rFonts w:ascii="Vazirmatn" w:hAnsi="Vazirmatn" w:hint="eastAsia"/>
                <w:rtl/>
                <w:lang w:bidi="fa-IR"/>
              </w:rPr>
              <w:t>ک</w:t>
            </w:r>
            <w:r w:rsidRPr="000B1C0F">
              <w:rPr>
                <w:rFonts w:ascii="Vazirmatn" w:hAnsi="Vazirmatn"/>
                <w:rtl/>
                <w:lang w:bidi="fa-IR"/>
              </w:rPr>
              <w:t xml:space="preserve"> دوازده ضلع</w:t>
            </w:r>
            <w:r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E304CA" w:rsidRPr="000B1C0F">
              <w:rPr>
                <w:rFonts w:ascii="Vazirmatn" w:hAnsi="Vazirmatn" w:hint="cs"/>
                <w:rtl/>
                <w:lang w:bidi="fa-IR"/>
              </w:rPr>
              <w:t xml:space="preserve"> برابر چند است؟</w:t>
            </w:r>
          </w:p>
          <w:p w14:paraId="014FA223" w14:textId="7BBF4B28" w:rsidR="0037094A" w:rsidRPr="000B1C0F" w:rsidRDefault="0055059C" w:rsidP="00E304CA">
            <w:pPr>
              <w:spacing w:line="276" w:lineRule="auto"/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cs"/>
                <w:rtl/>
                <w:lang w:bidi="fa-IR"/>
              </w:rPr>
              <w:t>ب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)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اندازه هر زاو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 w:hint="eastAsia"/>
                <w:rtl/>
                <w:lang w:bidi="fa-IR"/>
              </w:rPr>
              <w:t>ه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داخل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 w:hint="eastAsia"/>
                <w:rtl/>
                <w:lang w:bidi="fa-IR"/>
              </w:rPr>
              <w:t>ک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ده ضلع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منتظم</w:t>
            </w:r>
            <w:r w:rsidR="00E304CA" w:rsidRPr="000B1C0F">
              <w:rPr>
                <w:rFonts w:ascii="Vazirmatn" w:hAnsi="Vazirmatn" w:hint="cs"/>
                <w:rtl/>
                <w:lang w:bidi="fa-IR"/>
              </w:rPr>
              <w:t xml:space="preserve"> را به دست آورید.</w:t>
            </w:r>
          </w:p>
        </w:tc>
        <w:tc>
          <w:tcPr>
            <w:tcW w:w="609" w:type="dxa"/>
            <w:vAlign w:val="center"/>
          </w:tcPr>
          <w:p w14:paraId="670BC692" w14:textId="59348685" w:rsidR="00C51002" w:rsidRPr="000B1C0F" w:rsidRDefault="007F16F1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  <w:tr w:rsidR="00C51002" w:rsidRPr="000B1C0F" w14:paraId="7C10A6E8" w14:textId="77777777" w:rsidTr="00FA4A9B">
        <w:trPr>
          <w:trHeight w:val="1361"/>
        </w:trPr>
        <w:tc>
          <w:tcPr>
            <w:tcW w:w="616" w:type="dxa"/>
          </w:tcPr>
          <w:p w14:paraId="19FBF48E" w14:textId="77777777" w:rsidR="00C51002" w:rsidRPr="000B1C0F" w:rsidRDefault="00C51002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rtl/>
              </w:rPr>
            </w:pPr>
          </w:p>
        </w:tc>
        <w:tc>
          <w:tcPr>
            <w:tcW w:w="9311" w:type="dxa"/>
            <w:gridSpan w:val="3"/>
          </w:tcPr>
          <w:p w14:paraId="378988FA" w14:textId="3B0AC6B2" w:rsidR="00E304CA" w:rsidRPr="000B1C0F" w:rsidRDefault="00FF19F7" w:rsidP="00C51002">
            <w:pPr>
              <w:rPr>
                <w:rFonts w:ascii="Vazirmatn" w:hAnsi="Vazirmatn"/>
                <w:rtl/>
                <w:lang w:bidi="fa-IR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0FA0D045" wp14:editId="4101D960">
                  <wp:simplePos x="0" y="0"/>
                  <wp:positionH relativeFrom="column">
                    <wp:posOffset>50997</wp:posOffset>
                  </wp:positionH>
                  <wp:positionV relativeFrom="paragraph">
                    <wp:posOffset>50165</wp:posOffset>
                  </wp:positionV>
                  <wp:extent cx="1096431" cy="679938"/>
                  <wp:effectExtent l="0" t="0" r="8890" b="6350"/>
                  <wp:wrapNone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431" cy="679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شکل </w:t>
            </w:r>
            <w:r w:rsidR="00E304CA" w:rsidRPr="000B1C0F">
              <w:rPr>
                <w:rFonts w:ascii="Vazirmatn" w:hAnsi="Vazirmatn" w:hint="cs"/>
                <w:rtl/>
                <w:lang w:bidi="fa-IR"/>
              </w:rPr>
              <w:t>مقابل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بخش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از 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 w:hint="eastAsia"/>
                <w:rtl/>
                <w:lang w:bidi="fa-IR"/>
              </w:rPr>
              <w:t>ک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چند ضلع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منتظم را نشان م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دهد. ا</w:t>
            </w:r>
            <w:r w:rsidR="00C51002" w:rsidRPr="000B1C0F">
              <w:rPr>
                <w:rFonts w:ascii="Vazirmatn" w:hAnsi="Vazirmatn" w:hint="cs"/>
                <w:rtl/>
                <w:lang w:bidi="fa-IR"/>
              </w:rPr>
              <w:t>ی</w:t>
            </w:r>
            <w:r w:rsidR="00C51002" w:rsidRPr="000B1C0F">
              <w:rPr>
                <w:rFonts w:ascii="Vazirmatn" w:hAnsi="Vazirmatn" w:hint="eastAsia"/>
                <w:rtl/>
                <w:lang w:bidi="fa-IR"/>
              </w:rPr>
              <w:t>ن</w:t>
            </w:r>
            <w:r w:rsidR="00C51002" w:rsidRPr="000B1C0F">
              <w:rPr>
                <w:rFonts w:ascii="Vazirmatn" w:hAnsi="Vazirmatn"/>
                <w:rtl/>
                <w:lang w:bidi="fa-IR"/>
              </w:rPr>
              <w:t xml:space="preserve"> شکل چند</w:t>
            </w:r>
          </w:p>
          <w:p w14:paraId="5C2422D9" w14:textId="3C56BA22" w:rsidR="00C51002" w:rsidRPr="000B1C0F" w:rsidRDefault="00C51002" w:rsidP="00C51002">
            <w:pPr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/>
                <w:rtl/>
                <w:lang w:bidi="fa-IR"/>
              </w:rPr>
              <w:t>ضلع دارد‌؟</w:t>
            </w:r>
            <w:r w:rsidR="00013526" w:rsidRPr="000B1C0F">
              <w:rPr>
                <w:rFonts w:ascii="Vazirmatn" w:hAnsi="Vazirmatn" w:hint="cs"/>
                <w:rtl/>
                <w:lang w:bidi="fa-IR"/>
              </w:rPr>
              <w:t xml:space="preserve"> (با راه حل)</w:t>
            </w:r>
          </w:p>
          <w:p w14:paraId="71E1B623" w14:textId="3E27F4F4" w:rsidR="00C51002" w:rsidRPr="000B1C0F" w:rsidRDefault="00C51002" w:rsidP="00C51002">
            <w:pPr>
              <w:jc w:val="right"/>
              <w:rPr>
                <w:rFonts w:ascii="Vazirmatn" w:hAnsi="Vazirmatn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7B1552A6" w14:textId="5F021B74" w:rsidR="00C51002" w:rsidRPr="000B1C0F" w:rsidRDefault="0068639E" w:rsidP="00FD1E05">
            <w:pPr>
              <w:jc w:val="center"/>
              <w:rPr>
                <w:rFonts w:ascii="Vazirmatn" w:hAnsi="Vazirmatn"/>
                <w:rtl/>
                <w:lang w:bidi="fa-IR"/>
              </w:rPr>
            </w:pPr>
            <w:r w:rsidRPr="000B1C0F">
              <w:rPr>
                <w:rFonts w:ascii="Vazirmatn" w:hAnsi="Vazirmatn" w:hint="cs"/>
                <w:rtl/>
                <w:lang w:bidi="fa-IR"/>
              </w:rPr>
              <w:t>1</w:t>
            </w:r>
          </w:p>
        </w:tc>
      </w:tr>
    </w:tbl>
    <w:p w14:paraId="615D838F" w14:textId="6BD6F8C1" w:rsidR="000B3006" w:rsidRPr="000B1C0F" w:rsidRDefault="000B3006" w:rsidP="00D6577C">
      <w:pPr>
        <w:tabs>
          <w:tab w:val="left" w:pos="7696"/>
        </w:tabs>
        <w:rPr>
          <w:rFonts w:ascii="Vazirmatn" w:hAnsi="Vazirmatn"/>
          <w:rtl/>
          <w:lang w:bidi="fa-IR"/>
        </w:rPr>
      </w:pPr>
    </w:p>
    <w:sectPr w:rsidR="000B3006" w:rsidRPr="000B1C0F" w:rsidSect="00554692">
      <w:footerReference w:type="even" r:id="rId17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E69B6" w14:textId="77777777" w:rsidR="00CC5FF2" w:rsidRDefault="00CC5FF2">
      <w:r>
        <w:separator/>
      </w:r>
    </w:p>
  </w:endnote>
  <w:endnote w:type="continuationSeparator" w:id="0">
    <w:p w14:paraId="2B032F1D" w14:textId="77777777" w:rsidR="00CC5FF2" w:rsidRDefault="00CC5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C4A92" w14:textId="77777777" w:rsidR="00CC5FF2" w:rsidRDefault="00CC5FF2">
      <w:r>
        <w:separator/>
      </w:r>
    </w:p>
  </w:footnote>
  <w:footnote w:type="continuationSeparator" w:id="0">
    <w:p w14:paraId="6677CD9C" w14:textId="77777777" w:rsidR="00CC5FF2" w:rsidRDefault="00CC5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77106EF0"/>
    <w:multiLevelType w:val="hybridMultilevel"/>
    <w:tmpl w:val="42EE0A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19EF"/>
    <w:rsid w:val="000073AE"/>
    <w:rsid w:val="00007EA0"/>
    <w:rsid w:val="00010ED4"/>
    <w:rsid w:val="0001301A"/>
    <w:rsid w:val="00013526"/>
    <w:rsid w:val="00015EB4"/>
    <w:rsid w:val="00044CE5"/>
    <w:rsid w:val="00047475"/>
    <w:rsid w:val="00051F35"/>
    <w:rsid w:val="0005598D"/>
    <w:rsid w:val="00060B1B"/>
    <w:rsid w:val="000633DE"/>
    <w:rsid w:val="00064B47"/>
    <w:rsid w:val="00070883"/>
    <w:rsid w:val="00076584"/>
    <w:rsid w:val="000812E2"/>
    <w:rsid w:val="00081A39"/>
    <w:rsid w:val="00081A78"/>
    <w:rsid w:val="00083DAE"/>
    <w:rsid w:val="00096D6F"/>
    <w:rsid w:val="000A4E0D"/>
    <w:rsid w:val="000B0C9E"/>
    <w:rsid w:val="000B1C0F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20F0E"/>
    <w:rsid w:val="001369CE"/>
    <w:rsid w:val="00153216"/>
    <w:rsid w:val="00156A69"/>
    <w:rsid w:val="001631AF"/>
    <w:rsid w:val="00163738"/>
    <w:rsid w:val="001648CA"/>
    <w:rsid w:val="001671F0"/>
    <w:rsid w:val="001715F2"/>
    <w:rsid w:val="0017322E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56BB"/>
    <w:rsid w:val="001D764F"/>
    <w:rsid w:val="001E0DCC"/>
    <w:rsid w:val="001E526C"/>
    <w:rsid w:val="001F07AB"/>
    <w:rsid w:val="001F6C57"/>
    <w:rsid w:val="00202EDB"/>
    <w:rsid w:val="002037DE"/>
    <w:rsid w:val="002078FB"/>
    <w:rsid w:val="00213E99"/>
    <w:rsid w:val="0022126B"/>
    <w:rsid w:val="00222EB3"/>
    <w:rsid w:val="00223C54"/>
    <w:rsid w:val="002304F7"/>
    <w:rsid w:val="0023052B"/>
    <w:rsid w:val="00232982"/>
    <w:rsid w:val="00243FC8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6DC6"/>
    <w:rsid w:val="00297EC0"/>
    <w:rsid w:val="002A0031"/>
    <w:rsid w:val="002A1926"/>
    <w:rsid w:val="002A1D7E"/>
    <w:rsid w:val="002A33DE"/>
    <w:rsid w:val="002B731E"/>
    <w:rsid w:val="002C3808"/>
    <w:rsid w:val="002C49FD"/>
    <w:rsid w:val="002D69A8"/>
    <w:rsid w:val="002D7D6C"/>
    <w:rsid w:val="002E7561"/>
    <w:rsid w:val="002F602F"/>
    <w:rsid w:val="003013D7"/>
    <w:rsid w:val="003054F1"/>
    <w:rsid w:val="00315D95"/>
    <w:rsid w:val="00320319"/>
    <w:rsid w:val="0032391D"/>
    <w:rsid w:val="00325DBF"/>
    <w:rsid w:val="00327CD5"/>
    <w:rsid w:val="003303F2"/>
    <w:rsid w:val="00343621"/>
    <w:rsid w:val="00352925"/>
    <w:rsid w:val="00363EA9"/>
    <w:rsid w:val="00366B83"/>
    <w:rsid w:val="0037094A"/>
    <w:rsid w:val="00372598"/>
    <w:rsid w:val="0037499B"/>
    <w:rsid w:val="00384F69"/>
    <w:rsid w:val="003860E1"/>
    <w:rsid w:val="003866EE"/>
    <w:rsid w:val="00387B55"/>
    <w:rsid w:val="00394BDA"/>
    <w:rsid w:val="00396865"/>
    <w:rsid w:val="00396939"/>
    <w:rsid w:val="003A1BE3"/>
    <w:rsid w:val="003A2983"/>
    <w:rsid w:val="003A6A6F"/>
    <w:rsid w:val="003A6F1F"/>
    <w:rsid w:val="003B1261"/>
    <w:rsid w:val="003B2220"/>
    <w:rsid w:val="003B2DC0"/>
    <w:rsid w:val="003B3CA8"/>
    <w:rsid w:val="003B5073"/>
    <w:rsid w:val="003B6D7E"/>
    <w:rsid w:val="003C23B2"/>
    <w:rsid w:val="003C58DD"/>
    <w:rsid w:val="003C6A43"/>
    <w:rsid w:val="003D30C8"/>
    <w:rsid w:val="003D43BA"/>
    <w:rsid w:val="003D7F40"/>
    <w:rsid w:val="003E2171"/>
    <w:rsid w:val="003E2AA3"/>
    <w:rsid w:val="003E6726"/>
    <w:rsid w:val="003F06DF"/>
    <w:rsid w:val="003F272F"/>
    <w:rsid w:val="003F58FD"/>
    <w:rsid w:val="00411079"/>
    <w:rsid w:val="00427CF4"/>
    <w:rsid w:val="0045654A"/>
    <w:rsid w:val="004568D6"/>
    <w:rsid w:val="00464B31"/>
    <w:rsid w:val="00480E18"/>
    <w:rsid w:val="0049180E"/>
    <w:rsid w:val="00492EE4"/>
    <w:rsid w:val="00493F7B"/>
    <w:rsid w:val="00495CCA"/>
    <w:rsid w:val="00496963"/>
    <w:rsid w:val="004A075B"/>
    <w:rsid w:val="004A0E94"/>
    <w:rsid w:val="004A1F88"/>
    <w:rsid w:val="004A5CED"/>
    <w:rsid w:val="004A72B7"/>
    <w:rsid w:val="004B1925"/>
    <w:rsid w:val="004B4415"/>
    <w:rsid w:val="004B5D83"/>
    <w:rsid w:val="004B7F7B"/>
    <w:rsid w:val="004E1746"/>
    <w:rsid w:val="004F1A82"/>
    <w:rsid w:val="0050569F"/>
    <w:rsid w:val="00526347"/>
    <w:rsid w:val="00526388"/>
    <w:rsid w:val="00527D9D"/>
    <w:rsid w:val="0055059C"/>
    <w:rsid w:val="00550734"/>
    <w:rsid w:val="0055430A"/>
    <w:rsid w:val="00554692"/>
    <w:rsid w:val="00563849"/>
    <w:rsid w:val="00563C64"/>
    <w:rsid w:val="005704C3"/>
    <w:rsid w:val="00575D26"/>
    <w:rsid w:val="005849B5"/>
    <w:rsid w:val="00592C7E"/>
    <w:rsid w:val="0059312F"/>
    <w:rsid w:val="0059556C"/>
    <w:rsid w:val="005A04D4"/>
    <w:rsid w:val="005A5D92"/>
    <w:rsid w:val="005B0A9C"/>
    <w:rsid w:val="005B355E"/>
    <w:rsid w:val="005C35B9"/>
    <w:rsid w:val="005C70F1"/>
    <w:rsid w:val="005D57B2"/>
    <w:rsid w:val="005E0EBA"/>
    <w:rsid w:val="005E13ED"/>
    <w:rsid w:val="005E22DE"/>
    <w:rsid w:val="005E481B"/>
    <w:rsid w:val="005F1350"/>
    <w:rsid w:val="005F5D12"/>
    <w:rsid w:val="00604505"/>
    <w:rsid w:val="00604E3D"/>
    <w:rsid w:val="00610A06"/>
    <w:rsid w:val="0061122B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8639E"/>
    <w:rsid w:val="006917C9"/>
    <w:rsid w:val="006A34F2"/>
    <w:rsid w:val="006A45B3"/>
    <w:rsid w:val="006A4F45"/>
    <w:rsid w:val="006B1CD3"/>
    <w:rsid w:val="006B6EB5"/>
    <w:rsid w:val="006B7624"/>
    <w:rsid w:val="006C1DAF"/>
    <w:rsid w:val="006C36D2"/>
    <w:rsid w:val="006C5E32"/>
    <w:rsid w:val="006D1307"/>
    <w:rsid w:val="006E2E00"/>
    <w:rsid w:val="00701928"/>
    <w:rsid w:val="007030CB"/>
    <w:rsid w:val="00712340"/>
    <w:rsid w:val="00714FF1"/>
    <w:rsid w:val="0071794E"/>
    <w:rsid w:val="007235B4"/>
    <w:rsid w:val="007248D3"/>
    <w:rsid w:val="00734C18"/>
    <w:rsid w:val="007409DF"/>
    <w:rsid w:val="00742506"/>
    <w:rsid w:val="0074647C"/>
    <w:rsid w:val="007601ED"/>
    <w:rsid w:val="0076488E"/>
    <w:rsid w:val="007660E8"/>
    <w:rsid w:val="0076643D"/>
    <w:rsid w:val="007702DA"/>
    <w:rsid w:val="00771433"/>
    <w:rsid w:val="007779C3"/>
    <w:rsid w:val="00777B43"/>
    <w:rsid w:val="00777D5B"/>
    <w:rsid w:val="00783232"/>
    <w:rsid w:val="00785E79"/>
    <w:rsid w:val="0078625B"/>
    <w:rsid w:val="00786C62"/>
    <w:rsid w:val="00793D1C"/>
    <w:rsid w:val="00795C74"/>
    <w:rsid w:val="007B0A27"/>
    <w:rsid w:val="007B24DA"/>
    <w:rsid w:val="007B2915"/>
    <w:rsid w:val="007B3075"/>
    <w:rsid w:val="007B4428"/>
    <w:rsid w:val="007B5DCD"/>
    <w:rsid w:val="007D52BF"/>
    <w:rsid w:val="007D7552"/>
    <w:rsid w:val="007E582B"/>
    <w:rsid w:val="007E7962"/>
    <w:rsid w:val="007F110E"/>
    <w:rsid w:val="007F1602"/>
    <w:rsid w:val="007F16F1"/>
    <w:rsid w:val="007F5653"/>
    <w:rsid w:val="008001C1"/>
    <w:rsid w:val="00802405"/>
    <w:rsid w:val="008064FD"/>
    <w:rsid w:val="00812683"/>
    <w:rsid w:val="008133E6"/>
    <w:rsid w:val="00814666"/>
    <w:rsid w:val="00817348"/>
    <w:rsid w:val="00820188"/>
    <w:rsid w:val="00824E95"/>
    <w:rsid w:val="008274E0"/>
    <w:rsid w:val="00827D24"/>
    <w:rsid w:val="00843A8C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8720B"/>
    <w:rsid w:val="00897D81"/>
    <w:rsid w:val="008B2D29"/>
    <w:rsid w:val="008B327A"/>
    <w:rsid w:val="008D0A95"/>
    <w:rsid w:val="008D43E1"/>
    <w:rsid w:val="008E0325"/>
    <w:rsid w:val="008E3DB6"/>
    <w:rsid w:val="008E431A"/>
    <w:rsid w:val="008E4A1D"/>
    <w:rsid w:val="008F4B46"/>
    <w:rsid w:val="0090487D"/>
    <w:rsid w:val="00912525"/>
    <w:rsid w:val="009129B2"/>
    <w:rsid w:val="009215E0"/>
    <w:rsid w:val="0093468C"/>
    <w:rsid w:val="00937508"/>
    <w:rsid w:val="00947F17"/>
    <w:rsid w:val="00952302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D1721"/>
    <w:rsid w:val="009E0671"/>
    <w:rsid w:val="009E5676"/>
    <w:rsid w:val="009F15B1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2ADA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0C23"/>
    <w:rsid w:val="00A9133D"/>
    <w:rsid w:val="00A941B0"/>
    <w:rsid w:val="00AA1EFE"/>
    <w:rsid w:val="00AC448A"/>
    <w:rsid w:val="00AC6429"/>
    <w:rsid w:val="00AD0171"/>
    <w:rsid w:val="00AD45B7"/>
    <w:rsid w:val="00AE7D23"/>
    <w:rsid w:val="00AE7F98"/>
    <w:rsid w:val="00AF346F"/>
    <w:rsid w:val="00AF59E1"/>
    <w:rsid w:val="00B10C05"/>
    <w:rsid w:val="00B12096"/>
    <w:rsid w:val="00B14347"/>
    <w:rsid w:val="00B259F3"/>
    <w:rsid w:val="00B2713C"/>
    <w:rsid w:val="00B305E1"/>
    <w:rsid w:val="00B37026"/>
    <w:rsid w:val="00B40735"/>
    <w:rsid w:val="00B44A14"/>
    <w:rsid w:val="00B463C0"/>
    <w:rsid w:val="00B46702"/>
    <w:rsid w:val="00B476C5"/>
    <w:rsid w:val="00B52219"/>
    <w:rsid w:val="00B56F1A"/>
    <w:rsid w:val="00B62053"/>
    <w:rsid w:val="00B63576"/>
    <w:rsid w:val="00B73028"/>
    <w:rsid w:val="00B80042"/>
    <w:rsid w:val="00B80E06"/>
    <w:rsid w:val="00B867C5"/>
    <w:rsid w:val="00B92337"/>
    <w:rsid w:val="00BA098C"/>
    <w:rsid w:val="00BA153D"/>
    <w:rsid w:val="00BA7917"/>
    <w:rsid w:val="00BC1A19"/>
    <w:rsid w:val="00BC3D97"/>
    <w:rsid w:val="00BD447E"/>
    <w:rsid w:val="00BE776E"/>
    <w:rsid w:val="00BE7C1C"/>
    <w:rsid w:val="00BF4523"/>
    <w:rsid w:val="00C0768D"/>
    <w:rsid w:val="00C16173"/>
    <w:rsid w:val="00C17567"/>
    <w:rsid w:val="00C1795E"/>
    <w:rsid w:val="00C17E8F"/>
    <w:rsid w:val="00C323A2"/>
    <w:rsid w:val="00C32675"/>
    <w:rsid w:val="00C326B1"/>
    <w:rsid w:val="00C34A43"/>
    <w:rsid w:val="00C40BBF"/>
    <w:rsid w:val="00C4546A"/>
    <w:rsid w:val="00C46C3E"/>
    <w:rsid w:val="00C5022B"/>
    <w:rsid w:val="00C51002"/>
    <w:rsid w:val="00C54CDF"/>
    <w:rsid w:val="00C60163"/>
    <w:rsid w:val="00C77310"/>
    <w:rsid w:val="00C82809"/>
    <w:rsid w:val="00C82A22"/>
    <w:rsid w:val="00C924A3"/>
    <w:rsid w:val="00CA7A73"/>
    <w:rsid w:val="00CB1558"/>
    <w:rsid w:val="00CB31E1"/>
    <w:rsid w:val="00CB594B"/>
    <w:rsid w:val="00CB6C74"/>
    <w:rsid w:val="00CC13C8"/>
    <w:rsid w:val="00CC26EA"/>
    <w:rsid w:val="00CC318D"/>
    <w:rsid w:val="00CC3C49"/>
    <w:rsid w:val="00CC56BC"/>
    <w:rsid w:val="00CC5FF2"/>
    <w:rsid w:val="00CD4A8C"/>
    <w:rsid w:val="00CD7A5B"/>
    <w:rsid w:val="00CE0CAD"/>
    <w:rsid w:val="00CE23F5"/>
    <w:rsid w:val="00CE242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375E6"/>
    <w:rsid w:val="00D43C9D"/>
    <w:rsid w:val="00D43EFD"/>
    <w:rsid w:val="00D47168"/>
    <w:rsid w:val="00D56C37"/>
    <w:rsid w:val="00D57689"/>
    <w:rsid w:val="00D57FCC"/>
    <w:rsid w:val="00D644E1"/>
    <w:rsid w:val="00D656B0"/>
    <w:rsid w:val="00D6577C"/>
    <w:rsid w:val="00D70DCE"/>
    <w:rsid w:val="00D77873"/>
    <w:rsid w:val="00D8485D"/>
    <w:rsid w:val="00D849E2"/>
    <w:rsid w:val="00D87200"/>
    <w:rsid w:val="00D97201"/>
    <w:rsid w:val="00DA739B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05EF"/>
    <w:rsid w:val="00E21646"/>
    <w:rsid w:val="00E23638"/>
    <w:rsid w:val="00E27D35"/>
    <w:rsid w:val="00E304CA"/>
    <w:rsid w:val="00E33963"/>
    <w:rsid w:val="00E54F04"/>
    <w:rsid w:val="00E55BCC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01CF"/>
    <w:rsid w:val="00E92EB7"/>
    <w:rsid w:val="00E939CA"/>
    <w:rsid w:val="00E94499"/>
    <w:rsid w:val="00E96E6B"/>
    <w:rsid w:val="00EA05B8"/>
    <w:rsid w:val="00EC2C10"/>
    <w:rsid w:val="00EE24F3"/>
    <w:rsid w:val="00EE65B8"/>
    <w:rsid w:val="00EE686A"/>
    <w:rsid w:val="00EF59FB"/>
    <w:rsid w:val="00EF7AC4"/>
    <w:rsid w:val="00F01A3F"/>
    <w:rsid w:val="00F05AAD"/>
    <w:rsid w:val="00F05EBA"/>
    <w:rsid w:val="00F12626"/>
    <w:rsid w:val="00F14030"/>
    <w:rsid w:val="00F14AF6"/>
    <w:rsid w:val="00F17EC5"/>
    <w:rsid w:val="00F27946"/>
    <w:rsid w:val="00F30A1E"/>
    <w:rsid w:val="00F35E5B"/>
    <w:rsid w:val="00F36768"/>
    <w:rsid w:val="00F41481"/>
    <w:rsid w:val="00F44108"/>
    <w:rsid w:val="00F51DAC"/>
    <w:rsid w:val="00F521DE"/>
    <w:rsid w:val="00F615BA"/>
    <w:rsid w:val="00F62A21"/>
    <w:rsid w:val="00F63DF6"/>
    <w:rsid w:val="00F81292"/>
    <w:rsid w:val="00F8163B"/>
    <w:rsid w:val="00F826BE"/>
    <w:rsid w:val="00F96F1E"/>
    <w:rsid w:val="00FA00FC"/>
    <w:rsid w:val="00FA1DE2"/>
    <w:rsid w:val="00FA384D"/>
    <w:rsid w:val="00FA49FF"/>
    <w:rsid w:val="00FA4A9B"/>
    <w:rsid w:val="00FC528B"/>
    <w:rsid w:val="00FC5A50"/>
    <w:rsid w:val="00FD1C48"/>
    <w:rsid w:val="00FD1E05"/>
    <w:rsid w:val="00FD53D3"/>
    <w:rsid w:val="00FD5C9F"/>
    <w:rsid w:val="00FD7444"/>
    <w:rsid w:val="00FE112C"/>
    <w:rsid w:val="00FE4E5A"/>
    <w:rsid w:val="00FE5EEC"/>
    <w:rsid w:val="00FE624D"/>
    <w:rsid w:val="00FF19F7"/>
    <w:rsid w:val="00FF1E89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013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0F2CD-EFD6-4DCA-ACE8-067E023E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1175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163</cp:revision>
  <cp:lastPrinted>2023-10-26T12:42:00Z</cp:lastPrinted>
  <dcterms:created xsi:type="dcterms:W3CDTF">2018-10-12T13:02:00Z</dcterms:created>
  <dcterms:modified xsi:type="dcterms:W3CDTF">2024-11-26T02:57:00Z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