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2FCD" w14:textId="3A318BC3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tbl>
      <w:tblPr>
        <w:tblStyle w:val="TableGrid"/>
        <w:bidiVisual/>
        <w:tblW w:w="10755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10139"/>
      </w:tblGrid>
      <w:tr w:rsidR="0098513A" w:rsidRPr="0098513A" w14:paraId="4983A0C9" w14:textId="77777777" w:rsidTr="00DD6A0A">
        <w:trPr>
          <w:cantSplit/>
          <w:trHeight w:val="1134"/>
        </w:trPr>
        <w:tc>
          <w:tcPr>
            <w:tcW w:w="616" w:type="dxa"/>
            <w:textDirection w:val="tbRl"/>
            <w:vAlign w:val="center"/>
          </w:tcPr>
          <w:p w14:paraId="6AB9F775" w14:textId="1779E431" w:rsidR="0098513A" w:rsidRPr="00DD6A0A" w:rsidRDefault="00DD6A0A" w:rsidP="00DD6A0A">
            <w:pPr>
              <w:ind w:left="141" w:right="113"/>
              <w:jc w:val="center"/>
              <w:rPr>
                <w:rFonts w:ascii="Vazirmatn" w:hAnsi="Vazirmatn"/>
                <w:rtl/>
              </w:rPr>
            </w:pPr>
            <w:r w:rsidRPr="00DD6A0A">
              <w:rPr>
                <w:rFonts w:ascii="Vazirmatn" w:hAnsi="Vazirmatn" w:hint="cs"/>
                <w:sz w:val="16"/>
                <w:szCs w:val="16"/>
                <w:rtl/>
              </w:rPr>
              <w:t>درست/نادرست</w:t>
            </w:r>
          </w:p>
        </w:tc>
        <w:tc>
          <w:tcPr>
            <w:tcW w:w="10139" w:type="dxa"/>
          </w:tcPr>
          <w:p w14:paraId="6760519C" w14:textId="77777777" w:rsidR="0098513A" w:rsidRDefault="0098513A" w:rsidP="00FD667E">
            <w:pPr>
              <w:rPr>
                <w:rtl/>
              </w:rPr>
            </w:pPr>
            <w:r w:rsidRPr="0098513A">
              <w:rPr>
                <w:rFonts w:hint="cs"/>
                <w:rtl/>
              </w:rPr>
              <w:t>الف)</w:t>
            </w:r>
            <w:r w:rsidRPr="0098513A">
              <w:rPr>
                <w:rFonts w:ascii="Shabnam" w:hAnsi="Shabnam" w:hint="cs"/>
                <w:rtl/>
              </w:rPr>
              <w:t xml:space="preserve"> 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ک</w:t>
            </w:r>
            <w:r w:rsidRPr="0098513A">
              <w:rPr>
                <w:rFonts w:ascii="Vazirmatn" w:hAnsi="Vazirmatn"/>
                <w:rtl/>
              </w:rPr>
              <w:t xml:space="preserve"> شش ضلع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منتظم 6 محور تقارن دارد.</w:t>
            </w:r>
            <w:r>
              <w:rPr>
                <w:rFonts w:hint="cs"/>
                <w:rtl/>
              </w:rPr>
              <w:t xml:space="preserve">(           )                 </w:t>
            </w:r>
            <w:r w:rsidRPr="0098513A">
              <w:rPr>
                <w:rFonts w:hint="cs"/>
                <w:rtl/>
              </w:rPr>
              <w:t xml:space="preserve">ب) هر مربع </w:t>
            </w:r>
            <w:r w:rsidRPr="0098513A">
              <w:rPr>
                <w:rFonts w:hint="cs"/>
                <w:rtl/>
                <w:lang w:bidi="fa-IR"/>
              </w:rPr>
              <w:t>، نوعی لوزی است</w:t>
            </w:r>
            <w:r w:rsidRPr="0098513A">
              <w:rPr>
                <w:rFonts w:ascii="Vazirmatn" w:hAnsi="Vazirmatn"/>
                <w:rtl/>
              </w:rPr>
              <w:t>.</w:t>
            </w:r>
            <w:r>
              <w:rPr>
                <w:rFonts w:hint="cs"/>
                <w:rtl/>
              </w:rPr>
              <w:t xml:space="preserve">(           )        </w:t>
            </w:r>
          </w:p>
          <w:p w14:paraId="4EBC1D6B" w14:textId="22591244" w:rsidR="000B5F23" w:rsidRDefault="000B5F23" w:rsidP="0098513A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</w:rPr>
              <w:t>پ</w:t>
            </w:r>
            <w:r w:rsidR="0098513A" w:rsidRPr="0098513A">
              <w:rPr>
                <w:rFonts w:hint="cs"/>
                <w:rtl/>
              </w:rPr>
              <w:t xml:space="preserve">) </w:t>
            </w:r>
            <w:r w:rsidR="0098513A" w:rsidRPr="0098513A">
              <w:rPr>
                <w:rtl/>
              </w:rPr>
              <w:t>در شکل ها</w:t>
            </w:r>
            <w:r w:rsidR="0098513A" w:rsidRPr="0098513A">
              <w:rPr>
                <w:rFonts w:hint="cs"/>
                <w:rtl/>
              </w:rPr>
              <w:t>ی</w:t>
            </w:r>
            <w:r w:rsidR="0098513A" w:rsidRPr="0098513A">
              <w:rPr>
                <w:rtl/>
              </w:rPr>
              <w:t xml:space="preserve"> منتظم فقط ضلع ها برابر هستند. </w:t>
            </w:r>
            <w:r w:rsidR="0098513A">
              <w:rPr>
                <w:rFonts w:hint="cs"/>
                <w:rtl/>
              </w:rPr>
              <w:t xml:space="preserve">(       )       </w:t>
            </w:r>
            <w:r>
              <w:rPr>
                <w:rFonts w:hint="cs"/>
                <w:rtl/>
              </w:rPr>
              <w:t>ت</w:t>
            </w:r>
            <w:r w:rsidR="0098513A" w:rsidRPr="0098513A">
              <w:rPr>
                <w:rFonts w:hint="cs"/>
                <w:rtl/>
              </w:rPr>
              <w:t xml:space="preserve">) </w:t>
            </w:r>
            <w:r w:rsidR="0098513A" w:rsidRPr="0098513A">
              <w:rPr>
                <w:rFonts w:ascii="Vazirmatn" w:hAnsi="Vazirmatn" w:hint="cs"/>
                <w:rtl/>
              </w:rPr>
              <w:t xml:space="preserve">هر یک از زاویه های خارجی مربع برابر ۹۰ درجه است. </w:t>
            </w:r>
            <w:r w:rsidR="0098513A">
              <w:rPr>
                <w:rFonts w:ascii="Vazirmatn" w:hAnsi="Vazirmatn" w:hint="cs"/>
                <w:rtl/>
              </w:rPr>
              <w:t>(    )</w:t>
            </w:r>
            <w:r w:rsidR="0098513A"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</w:t>
            </w:r>
          </w:p>
          <w:p w14:paraId="176EA992" w14:textId="229E9768" w:rsidR="0098513A" w:rsidRPr="0098513A" w:rsidRDefault="000B5F23" w:rsidP="003C2D9D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ث) </w:t>
            </w:r>
            <w:r>
              <w:rPr>
                <w:rFonts w:hint="cs"/>
                <w:rtl/>
              </w:rPr>
              <w:t>لوزی، یک چهار ضلعی منتظم است.</w:t>
            </w:r>
            <w:r>
              <w:rPr>
                <w:rFonts w:hint="cs"/>
                <w:rtl/>
              </w:rPr>
              <w:t xml:space="preserve">(        )                          ج) </w:t>
            </w:r>
            <w:r w:rsidR="00ED34B8">
              <w:rPr>
                <w:rFonts w:hint="cs"/>
                <w:rtl/>
              </w:rPr>
              <w:t>در لوزی قطرها</w:t>
            </w:r>
            <w:r w:rsidR="00ED34B8">
              <w:rPr>
                <w:rFonts w:hint="cs"/>
                <w:rtl/>
              </w:rPr>
              <w:t xml:space="preserve"> یکدیگر را نصف می کنند. </w:t>
            </w:r>
            <w:r w:rsidR="003C2D9D">
              <w:rPr>
                <w:rFonts w:hint="cs"/>
                <w:rtl/>
              </w:rPr>
              <w:t>(      )</w:t>
            </w:r>
          </w:p>
        </w:tc>
      </w:tr>
      <w:tr w:rsidR="0098513A" w:rsidRPr="0098513A" w14:paraId="1DD45134" w14:textId="77777777" w:rsidTr="0098513A">
        <w:trPr>
          <w:trHeight w:val="1322"/>
        </w:trPr>
        <w:tc>
          <w:tcPr>
            <w:tcW w:w="616" w:type="dxa"/>
          </w:tcPr>
          <w:p w14:paraId="59BC2BD0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7C9923F1" w14:textId="77777777" w:rsidR="0098513A" w:rsidRPr="0098513A" w:rsidRDefault="0098513A" w:rsidP="00FD667E">
            <w:pPr>
              <w:rPr>
                <w:rFonts w:ascii="Vazirmatn" w:hAnsi="Vazirmatn"/>
                <w:rtl/>
              </w:rPr>
            </w:pPr>
            <w:r w:rsidRPr="0098513A">
              <w:rPr>
                <w:rFonts w:ascii="Vazirmatn" w:hAnsi="Vazirmatn" w:hint="cs"/>
                <w:rtl/>
              </w:rPr>
              <w:t xml:space="preserve">الف) </w:t>
            </w:r>
            <w:r w:rsidRPr="0098513A">
              <w:rPr>
                <w:rFonts w:ascii="Vazirmatn" w:hAnsi="Vazirmatn"/>
                <w:rtl/>
              </w:rPr>
              <w:t>متواز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الاضلاع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که 4 ضلع برابر دارد، ..................... نام دارد.</w:t>
            </w:r>
          </w:p>
          <w:p w14:paraId="1A04DB33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</w:rPr>
              <w:t>ب)</w:t>
            </w:r>
            <w:r w:rsidRPr="0098513A">
              <w:rPr>
                <w:rtl/>
              </w:rPr>
              <w:t xml:space="preserve"> </w:t>
            </w:r>
            <w:r w:rsidRPr="0098513A">
              <w:rPr>
                <w:rFonts w:ascii="Vazirmatn" w:hAnsi="Vazirmatn"/>
                <w:rtl/>
                <w:lang w:bidi="fa-IR"/>
              </w:rPr>
              <w:t>در هر متواز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الاضلاع </w:t>
            </w:r>
            <w:r w:rsidRPr="0098513A">
              <w:rPr>
                <w:rFonts w:ascii="Vazirmatn" w:hAnsi="Vazirmatn" w:hint="cs"/>
                <w:rtl/>
                <w:lang w:bidi="fa-IR"/>
              </w:rPr>
              <w:t>ضلع های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روبرو ..................... </w:t>
            </w:r>
            <w:r w:rsidRPr="0098513A">
              <w:rPr>
                <w:rFonts w:ascii="Vazirmatn" w:hAnsi="Vazirmatn" w:hint="cs"/>
                <w:rtl/>
                <w:lang w:bidi="fa-IR"/>
              </w:rPr>
              <w:t>هستند</w:t>
            </w:r>
            <w:r w:rsidRPr="0098513A">
              <w:rPr>
                <w:rFonts w:ascii="Vazirmatn" w:hAnsi="Vazirmatn"/>
                <w:rtl/>
                <w:lang w:bidi="fa-IR"/>
              </w:rPr>
              <w:t>.</w:t>
            </w:r>
          </w:p>
          <w:p w14:paraId="4759F6BD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 xml:space="preserve">ج) 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در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چند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محدب ، به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ب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ن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ضلع و ادامه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ضلع د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گر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............... م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گو</w:t>
            </w:r>
            <w:r w:rsidRPr="0098513A">
              <w:rPr>
                <w:rFonts w:ascii="Vazirmatn" w:hAnsi="Vazirmatn" w:hint="cs"/>
                <w:rtl/>
                <w:lang w:bidi="fa-IR"/>
              </w:rPr>
              <w:t>یی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م</w:t>
            </w:r>
            <w:r w:rsidRPr="0098513A">
              <w:rPr>
                <w:rFonts w:ascii="Vazirmatn" w:hAnsi="Vazirmatn"/>
                <w:rtl/>
                <w:lang w:bidi="fa-IR"/>
              </w:rPr>
              <w:t>.</w:t>
            </w:r>
          </w:p>
          <w:p w14:paraId="615B87E0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د) دو خط موازی با یک خط .......................... هستند. (باهم موازی -  برهم عمود)</w:t>
            </w:r>
          </w:p>
        </w:tc>
      </w:tr>
      <w:tr w:rsidR="0098513A" w:rsidRPr="0098513A" w14:paraId="38E95366" w14:textId="77777777" w:rsidTr="0098513A">
        <w:trPr>
          <w:trHeight w:val="1322"/>
        </w:trPr>
        <w:tc>
          <w:tcPr>
            <w:tcW w:w="616" w:type="dxa"/>
          </w:tcPr>
          <w:p w14:paraId="753BF900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6BA34D50" w14:textId="7F1FEA86" w:rsidR="00B43E11" w:rsidRDefault="00B43E11" w:rsidP="00B43E11">
            <w:pPr>
              <w:tabs>
                <w:tab w:val="left" w:pos="2140"/>
                <w:tab w:val="left" w:pos="4533"/>
                <w:tab w:val="left" w:pos="687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الف)کدام شکل زیر، مرکز تقارن </w:t>
            </w:r>
            <w:r w:rsidRPr="00B76104">
              <w:rPr>
                <w:rFonts w:hint="cs"/>
                <w:u w:val="single"/>
                <w:rtl/>
              </w:rPr>
              <w:t>ندارد</w:t>
            </w:r>
            <w:r>
              <w:rPr>
                <w:rFonts w:hint="cs"/>
                <w:rtl/>
              </w:rPr>
              <w:t>؟</w:t>
            </w:r>
          </w:p>
          <w:p w14:paraId="55D06447" w14:textId="2FD009C6" w:rsidR="00B43E11" w:rsidRDefault="00B43E11" w:rsidP="00B43E11">
            <w:pPr>
              <w:rPr>
                <w:rFonts w:asciiTheme="majorBidi" w:hAnsiTheme="majorBidi"/>
                <w:color w:val="000000" w:themeColor="text1"/>
                <w:sz w:val="12"/>
                <w:szCs w:val="12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 1) مربع                            2) مثلث متساوی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الاضلاع                3) متوازی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الاضلاع                     4) هیچ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کدام</w:t>
            </w:r>
          </w:p>
          <w:p w14:paraId="2B07B98C" w14:textId="00152F3C" w:rsidR="00B43E11" w:rsidRPr="00B43E11" w:rsidRDefault="00B909E6" w:rsidP="00B43E11">
            <w:pPr>
              <w:rPr>
                <w:rFonts w:ascii="Sahel VF Regular" w:hAnsi="Sahel VF Regular"/>
                <w:rtl/>
              </w:rPr>
            </w:pPr>
            <w:r>
              <w:rPr>
                <w:rFonts w:ascii="Sahel VF Regular" w:hAnsi="Sahel VF Regular" w:hint="cs"/>
                <w:rtl/>
              </w:rPr>
              <w:t xml:space="preserve">ب) </w:t>
            </w:r>
            <w:r w:rsidR="00B43E11" w:rsidRPr="00B43E11">
              <w:rPr>
                <w:rFonts w:ascii="Sahel VF Regular" w:hAnsi="Sahel VF Regular" w:hint="cs"/>
                <w:rtl/>
              </w:rPr>
              <w:t>ب</w:t>
            </w:r>
            <w:r w:rsidR="00B43E11" w:rsidRPr="00B43E11">
              <w:rPr>
                <w:rFonts w:ascii="Sahel VF Regular" w:hAnsi="Sahel VF Regular"/>
                <w:rtl/>
              </w:rPr>
              <w:t>ا کدام يک از چند ضلع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ها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منتظم زير </w:t>
            </w:r>
            <w:r w:rsidR="00B43E11" w:rsidRPr="00B43E11">
              <w:rPr>
                <w:rFonts w:ascii="Sahel VF Regular" w:hAnsi="Sahel VF Regular"/>
                <w:u w:val="single"/>
                <w:rtl/>
              </w:rPr>
              <w:t>نم</w:t>
            </w:r>
            <w:r w:rsidR="00B43E11" w:rsidRPr="00B43E11">
              <w:rPr>
                <w:rFonts w:ascii="Sahel VF Regular" w:hAnsi="Sahel VF Regular" w:hint="cs"/>
                <w:u w:val="single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u w:val="single"/>
                <w:rtl/>
              </w:rPr>
              <w:t xml:space="preserve"> توان</w:t>
            </w:r>
            <w:r w:rsidR="00B43E11" w:rsidRPr="00B43E11">
              <w:rPr>
                <w:rFonts w:ascii="Sahel VF Regular" w:hAnsi="Sahel VF Regular"/>
                <w:rtl/>
              </w:rPr>
              <w:t xml:space="preserve"> به تنهاي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کاش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کار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کرد؟</w:t>
            </w:r>
          </w:p>
          <w:p w14:paraId="0C5646A7" w14:textId="6D5EF114" w:rsidR="00B43E11" w:rsidRPr="00B43E11" w:rsidRDefault="00B43E11" w:rsidP="00B43E11">
            <w:pPr>
              <w:rPr>
                <w:rFonts w:ascii="Sahel VF Regular" w:hAnsi="Sahel VF Regular"/>
                <w:b w:val="0"/>
                <w:bCs w:val="0"/>
                <w:rtl/>
              </w:rPr>
            </w:pPr>
            <w:r>
              <w:rPr>
                <w:rFonts w:ascii="Sahel VF Regular" w:hAnsi="Sahel VF Regular" w:hint="cs"/>
                <w:rtl/>
              </w:rPr>
              <w:t>1</w:t>
            </w:r>
            <w:r w:rsidRPr="00B43E11">
              <w:rPr>
                <w:rFonts w:ascii="Sahel VF Regular" w:hAnsi="Sahel VF Regular"/>
                <w:rtl/>
              </w:rPr>
              <w:t>)</w:t>
            </w:r>
            <w:r w:rsidRPr="00B43E11">
              <w:rPr>
                <w:rFonts w:ascii="Sahel VF Regular" w:hAnsi="Sahel VF Regular" w:hint="cs"/>
                <w:rtl/>
              </w:rPr>
              <w:t xml:space="preserve">مثلث متساوی الاضلاع          </w:t>
            </w:r>
            <w:r>
              <w:rPr>
                <w:rFonts w:ascii="Sahel VF Regular" w:hAnsi="Sahel VF Regular" w:hint="cs"/>
                <w:rtl/>
              </w:rPr>
              <w:t xml:space="preserve">       </w:t>
            </w:r>
            <w:r w:rsidRPr="00B43E11">
              <w:rPr>
                <w:rFonts w:ascii="Sahel VF Regular" w:hAnsi="Sahel VF Regular" w:hint="cs"/>
                <w:rtl/>
              </w:rPr>
              <w:t xml:space="preserve">      </w:t>
            </w:r>
            <w:r>
              <w:rPr>
                <w:rFonts w:ascii="Sahel VF Regular" w:hAnsi="Sahel VF Regular" w:hint="cs"/>
                <w:rtl/>
              </w:rPr>
              <w:t>2</w:t>
            </w:r>
            <w:r w:rsidRPr="00B43E11">
              <w:rPr>
                <w:rFonts w:ascii="Sahel VF Regular" w:hAnsi="Sahel VF Regular"/>
                <w:rtl/>
              </w:rPr>
              <w:t>)</w:t>
            </w:r>
            <w:r w:rsidRPr="00B43E11">
              <w:rPr>
                <w:rFonts w:ascii="Sahel VF Regular" w:hAnsi="Sahel VF Regular" w:hint="cs"/>
                <w:rtl/>
              </w:rPr>
              <w:t>مربع</w:t>
            </w:r>
            <w:r>
              <w:rPr>
                <w:rFonts w:ascii="Sahel VF Regular" w:hAnsi="Sahel VF Regular" w:hint="cs"/>
                <w:rtl/>
              </w:rPr>
              <w:t xml:space="preserve">                         3</w:t>
            </w:r>
            <w:r w:rsidRPr="00B43E11">
              <w:rPr>
                <w:rFonts w:ascii="Sahel VF Regular" w:hAnsi="Sahel VF Regular"/>
                <w:rtl/>
              </w:rPr>
              <w:t>)5 ضلع</w:t>
            </w:r>
            <w:r w:rsidRPr="00B43E11">
              <w:rPr>
                <w:rFonts w:ascii="Sahel VF Regular" w:hAnsi="Sahel VF Regular" w:hint="cs"/>
                <w:rtl/>
              </w:rPr>
              <w:t>ی منتظم</w:t>
            </w:r>
            <w:r w:rsidRPr="00B43E11">
              <w:rPr>
                <w:rFonts w:ascii="Sahel VF Regular" w:hAnsi="Sahel VF Regular"/>
                <w:rtl/>
              </w:rPr>
              <w:t xml:space="preserve"> </w:t>
            </w:r>
            <w:r w:rsidRPr="00B43E11">
              <w:rPr>
                <w:rFonts w:ascii="Sahel VF Regular" w:hAnsi="Sahel VF Regular" w:hint="cs"/>
                <w:rtl/>
              </w:rPr>
              <w:t xml:space="preserve">                   </w:t>
            </w:r>
            <w:r>
              <w:rPr>
                <w:rFonts w:ascii="Sahel VF Regular" w:hAnsi="Sahel VF Regular" w:hint="cs"/>
                <w:rtl/>
              </w:rPr>
              <w:t>4</w:t>
            </w:r>
            <w:r w:rsidRPr="00B43E11">
              <w:rPr>
                <w:rFonts w:ascii="Sahel VF Regular" w:hAnsi="Sahel VF Regular"/>
                <w:rtl/>
              </w:rPr>
              <w:t>)6 ضلع</w:t>
            </w:r>
            <w:r w:rsidRPr="00B43E11">
              <w:rPr>
                <w:rFonts w:ascii="Sahel VF Regular" w:hAnsi="Sahel VF Regular" w:hint="cs"/>
                <w:rtl/>
              </w:rPr>
              <w:t>ی منتظم</w:t>
            </w:r>
          </w:p>
          <w:p w14:paraId="5B0CD451" w14:textId="11ED1D52" w:rsidR="0098513A" w:rsidRPr="0098513A" w:rsidRDefault="0098513A" w:rsidP="00FD667E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ج) کدام شکل مرکز تقارن دارد ولی خط تقارن ندارد؟</w:t>
            </w:r>
          </w:p>
          <w:p w14:paraId="191BD5D2" w14:textId="6531E359" w:rsidR="00C46F2F" w:rsidRPr="0098513A" w:rsidRDefault="0098513A" w:rsidP="00C46F2F">
            <w:pPr>
              <w:spacing w:line="276" w:lineRule="auto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98513A">
              <w:rPr>
                <w:rFonts w:asciiTheme="majorBidi" w:hAnsiTheme="majorBidi" w:hint="cs"/>
                <w:color w:val="000000" w:themeColor="text1"/>
                <w:rtl/>
              </w:rPr>
              <w:t xml:space="preserve">  1) ذوزنقه</w:t>
            </w:r>
            <w:r w:rsidRPr="0098513A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</w:t>
            </w:r>
            <w:r w:rsidR="003767CE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</w:t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2) متوازی الاضلاع</w:t>
            </w:r>
            <w:r w:rsidRPr="0098513A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</w:t>
            </w:r>
            <w:r w:rsidR="003767CE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</w:t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3) لوزی</w:t>
            </w:r>
            <w:r w:rsidRPr="0098513A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</w:t>
            </w:r>
            <w:r w:rsidR="003767CE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</w:t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4) هفت ضلعی منتظم</w:t>
            </w:r>
            <w:r w:rsidRPr="0098513A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</w:tc>
      </w:tr>
      <w:tr w:rsidR="000F29E8" w:rsidRPr="0098513A" w14:paraId="3EB571CD" w14:textId="77777777" w:rsidTr="000F29E8">
        <w:trPr>
          <w:trHeight w:val="890"/>
        </w:trPr>
        <w:tc>
          <w:tcPr>
            <w:tcW w:w="616" w:type="dxa"/>
          </w:tcPr>
          <w:p w14:paraId="567611B9" w14:textId="77777777" w:rsidR="000F29E8" w:rsidRPr="0098513A" w:rsidRDefault="000F29E8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51DBA8E7" w14:textId="77777777" w:rsidR="000F29E8" w:rsidRDefault="000F29E8" w:rsidP="000F29E8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یک 10 ضلعی منتظم در نظر بگیرید:</w:t>
            </w:r>
          </w:p>
          <w:p w14:paraId="0A92D9AD" w14:textId="409EAE53" w:rsidR="000F29E8" w:rsidRPr="000F29E8" w:rsidRDefault="000F29E8" w:rsidP="000F29E8">
            <w:pPr>
              <w:spacing w:line="276" w:lineRule="auto"/>
              <w:rPr>
                <w:rFonts w:ascii="Vazirmatn" w:hAnsi="Vazirmatn" w:hint="cs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الف- این شکل چند خط تقارن دارد ؟</w:t>
            </w:r>
            <w:r>
              <w:rPr>
                <w:rFonts w:ascii="Vazirmatn" w:hAnsi="Vazirmatn" w:hint="cs"/>
                <w:rtl/>
                <w:lang w:bidi="fa-IR"/>
              </w:rPr>
              <w:t xml:space="preserve">                                   </w:t>
            </w:r>
            <w:r>
              <w:rPr>
                <w:rFonts w:ascii="Vazirmatn" w:hAnsi="Vazirmatn" w:hint="cs"/>
                <w:rtl/>
                <w:lang w:bidi="fa-IR"/>
              </w:rPr>
              <w:t>ب- آیا این شکل مرکز تقارن دارد؟ چرا ؟</w:t>
            </w:r>
            <w:bookmarkStart w:id="0" w:name="_GoBack"/>
            <w:bookmarkEnd w:id="0"/>
          </w:p>
        </w:tc>
      </w:tr>
      <w:tr w:rsidR="0098513A" w:rsidRPr="0098513A" w14:paraId="0974C95D" w14:textId="77777777" w:rsidTr="00430A84">
        <w:trPr>
          <w:trHeight w:val="1174"/>
        </w:trPr>
        <w:tc>
          <w:tcPr>
            <w:tcW w:w="616" w:type="dxa"/>
          </w:tcPr>
          <w:p w14:paraId="125A4757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2C6F81DD" w14:textId="77777777" w:rsidR="0098513A" w:rsidRPr="0098513A" w:rsidRDefault="0098513A" w:rsidP="00FD667E">
            <w:pPr>
              <w:rPr>
                <w:rFonts w:ascii="Vazirmatn" w:hAnsi="Vazirmatn"/>
                <w:rtl/>
              </w:rPr>
            </w:pPr>
            <w:r w:rsidRPr="0098513A">
              <w:rPr>
                <w:rFonts w:ascii="Vazirmatn" w:hAnsi="Vazirmatn"/>
                <w:rtl/>
              </w:rPr>
              <w:t>برا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رابطه ز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ر</w:t>
            </w:r>
            <w:r w:rsidRPr="0098513A">
              <w:rPr>
                <w:rFonts w:ascii="Vazirmatn" w:hAnsi="Vazirmatn"/>
                <w:rtl/>
              </w:rPr>
              <w:t xml:space="preserve"> 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ک</w:t>
            </w:r>
            <w:r w:rsidRPr="0098513A">
              <w:rPr>
                <w:rFonts w:ascii="Vazirmatn" w:hAnsi="Vazirmatn"/>
                <w:rtl/>
              </w:rPr>
              <w:t xml:space="preserve"> شکل رسم کن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د</w:t>
            </w:r>
            <w:r w:rsidRPr="0098513A">
              <w:rPr>
                <w:rFonts w:ascii="Vazirmatn" w:hAnsi="Vazirmatn"/>
                <w:rtl/>
              </w:rPr>
              <w:t xml:space="preserve"> و نت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جه</w:t>
            </w:r>
            <w:r w:rsidRPr="0098513A">
              <w:rPr>
                <w:rFonts w:ascii="Vazirmatn" w:hAnsi="Vazirmatn"/>
                <w:rtl/>
              </w:rPr>
              <w:t xml:space="preserve"> را به زبان ر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اض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بنو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س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د</w:t>
            </w:r>
            <w:r w:rsidRPr="0098513A">
              <w:rPr>
                <w:rFonts w:ascii="Vazirmatn" w:hAnsi="Vazirmatn"/>
                <w:rtl/>
              </w:rPr>
              <w:t>.</w:t>
            </w:r>
          </w:p>
          <w:p w14:paraId="4CD5D589" w14:textId="05AABF93" w:rsidR="0098513A" w:rsidRPr="0098513A" w:rsidRDefault="0098513A" w:rsidP="00FD667E">
            <w:pPr>
              <w:jc w:val="right"/>
              <w:rPr>
                <w:rFonts w:ascii="Vazirmatn" w:hAnsi="Vazirmatn"/>
              </w:rPr>
            </w:pPr>
            <w:r w:rsidRPr="0098513A">
              <w:rPr>
                <w:rFonts w:ascii="Vazirmatn" w:hAnsi="Vazirmatn"/>
                <w:position w:val="-30"/>
              </w:rPr>
              <w:object w:dxaOrig="999" w:dyaOrig="720" w14:anchorId="1C1BF0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53.25pt;height:39pt" o:ole="">
                  <v:imagedata r:id="rId8" o:title=""/>
                </v:shape>
                <o:OLEObject Type="Embed" ProgID="Equation.DSMT4" ShapeID="_x0000_i1046" DrawAspect="Content" ObjectID="_1793506822" r:id="rId9"/>
              </w:object>
            </w:r>
            <w:r w:rsidRPr="0098513A">
              <w:rPr>
                <w:rFonts w:ascii="Vazirmatn" w:hAnsi="Vazirmatn"/>
              </w:rPr>
              <w:t xml:space="preserve">     </w:t>
            </w:r>
            <w:r w:rsidRPr="0098513A">
              <w:rPr>
                <w:rFonts w:ascii="Vazirmatn" w:hAnsi="Vazirmatn" w:hint="cs"/>
                <w:rtl/>
              </w:rPr>
              <w:t xml:space="preserve">  </w:t>
            </w:r>
          </w:p>
        </w:tc>
      </w:tr>
      <w:tr w:rsidR="007C2BE4" w:rsidRPr="0098513A" w14:paraId="0EA3D467" w14:textId="77777777" w:rsidTr="00430A84">
        <w:trPr>
          <w:trHeight w:val="1174"/>
        </w:trPr>
        <w:tc>
          <w:tcPr>
            <w:tcW w:w="616" w:type="dxa"/>
          </w:tcPr>
          <w:p w14:paraId="0B117A75" w14:textId="77777777" w:rsidR="007C2BE4" w:rsidRPr="0098513A" w:rsidRDefault="007C2BE4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389386B6" w14:textId="70CE65AC" w:rsidR="007C2BE4" w:rsidRPr="0098513A" w:rsidRDefault="007C2BE4" w:rsidP="00FD667E">
            <w:pPr>
              <w:rPr>
                <w:rFonts w:ascii="Vazirmatn" w:hAnsi="Vazirmatn"/>
                <w:rtl/>
              </w:rPr>
            </w:pP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ک</w:t>
            </w:r>
            <w:r w:rsidRPr="0098513A">
              <w:rPr>
                <w:rFonts w:ascii="Vazirmatn" w:hAnsi="Vazirmatn"/>
                <w:rtl/>
              </w:rPr>
              <w:t xml:space="preserve"> لوز</w:t>
            </w:r>
            <w:r w:rsidRPr="0098513A">
              <w:rPr>
                <w:rFonts w:ascii="Vazirmatn" w:hAnsi="Vazirmatn" w:hint="cs"/>
                <w:rtl/>
              </w:rPr>
              <w:t>ی</w:t>
            </w:r>
            <w:r>
              <w:rPr>
                <w:rFonts w:ascii="Vazirmatn" w:hAnsi="Vazirmatn" w:hint="cs"/>
                <w:rtl/>
              </w:rPr>
              <w:t xml:space="preserve"> و یک مستطیل </w:t>
            </w:r>
            <w:r w:rsidRPr="0098513A">
              <w:rPr>
                <w:rFonts w:ascii="Vazirmatn" w:hAnsi="Vazirmatn"/>
                <w:rtl/>
              </w:rPr>
              <w:t>رسم کرده و وسط ضلع ها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آن</w:t>
            </w:r>
            <w:r>
              <w:rPr>
                <w:rFonts w:ascii="Vazirmatn" w:hAnsi="Vazirmatn" w:hint="cs"/>
                <w:rtl/>
              </w:rPr>
              <w:t xml:space="preserve"> ها </w:t>
            </w:r>
            <w:r w:rsidRPr="0098513A">
              <w:rPr>
                <w:rFonts w:ascii="Vazirmatn" w:hAnsi="Vazirmatn"/>
                <w:rtl/>
              </w:rPr>
              <w:t xml:space="preserve"> را به ترت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ب</w:t>
            </w:r>
            <w:r w:rsidRPr="0098513A">
              <w:rPr>
                <w:rFonts w:ascii="Vazirmatn" w:hAnsi="Vazirmatn"/>
                <w:rtl/>
              </w:rPr>
              <w:t xml:space="preserve"> به هم وصل کن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د</w:t>
            </w:r>
            <w:r w:rsidRPr="0098513A">
              <w:rPr>
                <w:rFonts w:ascii="Vazirmatn" w:hAnsi="Vazirmatn"/>
                <w:rtl/>
              </w:rPr>
              <w:t>. چهارضلع</w:t>
            </w:r>
            <w:r w:rsidRPr="0098513A">
              <w:rPr>
                <w:rFonts w:ascii="Vazirmatn" w:hAnsi="Vazirmatn" w:hint="cs"/>
                <w:rtl/>
              </w:rPr>
              <w:t>ی</w:t>
            </w:r>
            <w:r>
              <w:rPr>
                <w:rFonts w:ascii="Vazirmatn" w:hAnsi="Vazirmatn" w:hint="cs"/>
                <w:rtl/>
              </w:rPr>
              <w:t xml:space="preserve"> های </w:t>
            </w:r>
            <w:r w:rsidRPr="0098513A">
              <w:rPr>
                <w:rFonts w:ascii="Vazirmatn" w:hAnsi="Vazirmatn"/>
                <w:rtl/>
              </w:rPr>
              <w:t xml:space="preserve"> به دست آمده چه نام دارد؟</w:t>
            </w:r>
          </w:p>
        </w:tc>
      </w:tr>
      <w:tr w:rsidR="000B5F23" w:rsidRPr="0098513A" w14:paraId="765CAB05" w14:textId="77777777" w:rsidTr="00430A84">
        <w:trPr>
          <w:trHeight w:val="1174"/>
        </w:trPr>
        <w:tc>
          <w:tcPr>
            <w:tcW w:w="616" w:type="dxa"/>
          </w:tcPr>
          <w:p w14:paraId="7D619A8F" w14:textId="77777777" w:rsidR="000B5F23" w:rsidRPr="0098513A" w:rsidRDefault="000B5F23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1F7EAC53" w14:textId="11A94F89" w:rsidR="000B5F23" w:rsidRDefault="000802F4" w:rsidP="00FD667E">
            <w:pPr>
              <w:rPr>
                <w:rFonts w:ascii="Vazirmatn" w:hAnsi="Vazirmatn"/>
                <w:rtl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 wp14:anchorId="0692A14C" wp14:editId="412FBDF9">
                      <wp:simplePos x="0" y="0"/>
                      <wp:positionH relativeFrom="column">
                        <wp:posOffset>2913380</wp:posOffset>
                      </wp:positionH>
                      <wp:positionV relativeFrom="paragraph">
                        <wp:posOffset>73660</wp:posOffset>
                      </wp:positionV>
                      <wp:extent cx="1564005" cy="1158875"/>
                      <wp:effectExtent l="38100" t="19050" r="55245" b="4127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4005" cy="1158875"/>
                                <a:chOff x="25757" y="-57981"/>
                                <a:chExt cx="1564515" cy="1159337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25757" y="-32203"/>
                                  <a:ext cx="1564515" cy="1133559"/>
                                  <a:chOff x="0" y="-32203"/>
                                  <a:chExt cx="1564515" cy="1133559"/>
                                </a:xfrm>
                              </wpg:grpSpPr>
                              <wps:wsp>
                                <wps:cNvPr id="18" name="Straight Arrow Connector 18"/>
                                <wps:cNvCnPr/>
                                <wps:spPr>
                                  <a:xfrm flipV="1">
                                    <a:off x="0" y="315533"/>
                                    <a:ext cx="1551636" cy="129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45076" y="862885"/>
                                    <a:ext cx="15194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 flipH="1">
                                    <a:off x="193215" y="-32203"/>
                                    <a:ext cx="1210790" cy="113355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Half Frame 21"/>
                                <wps:cNvSpPr/>
                                <wps:spPr>
                                  <a:xfrm rot="8154469">
                                    <a:off x="1146220" y="824248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Half Frame 22"/>
                                <wps:cNvSpPr/>
                                <wps:spPr>
                                  <a:xfrm rot="8154469">
                                    <a:off x="1114023" y="283336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Arc 23"/>
                                <wps:cNvSpPr/>
                                <wps:spPr>
                                  <a:xfrm rot="2435137">
                                    <a:off x="412188" y="727806"/>
                                    <a:ext cx="250826" cy="167005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987677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Arc 24"/>
                                <wps:cNvSpPr/>
                                <wps:spPr>
                                  <a:xfrm rot="18018344">
                                    <a:off x="917909" y="230812"/>
                                    <a:ext cx="250836" cy="166997"/>
                                  </a:xfrm>
                                  <a:prstGeom prst="arc">
                                    <a:avLst>
                                      <a:gd name="adj1" fmla="val 13806559"/>
                                      <a:gd name="adj2" fmla="val 987953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727765" y="-57981"/>
                                  <a:ext cx="386366" cy="27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11C7CA" w14:textId="77777777" w:rsidR="000B5F23" w:rsidRDefault="000B5F23" w:rsidP="000B5F23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634482" y="615091"/>
                                  <a:ext cx="624399" cy="2737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958339" w14:textId="77777777" w:rsidR="000B5F23" w:rsidRPr="00673441" w:rsidRDefault="000B5F23" w:rsidP="000B5F23">
                                    <w:pPr>
                                      <w:rPr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</w:pPr>
                                    <w:r w:rsidRPr="007115A3">
                                      <w:rPr>
                                        <w:i/>
                                        <w:iCs/>
                                        <w:position w:val="-10"/>
                                        <w:lang w:bidi="fa-IR"/>
                                      </w:rPr>
                                      <w:object w:dxaOrig="740" w:dyaOrig="300" w14:anchorId="532A79F5">
                                        <v:shape id="_x0000_i1085" type="#_x0000_t75" style="width:36.75pt;height:15pt" o:ole="">
                                          <v:imagedata r:id="rId10" o:title=""/>
                                        </v:shape>
                                        <o:OLEObject Type="Embed" ProgID="Equation.DSMT4" ShapeID="_x0000_i1085" DrawAspect="Content" ObjectID="_1793506823" r:id="rId11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2A14C" id="Group 16" o:spid="_x0000_s1026" style="position:absolute;left:0;text-align:left;margin-left:229.4pt;margin-top:5.8pt;width:123.15pt;height:91.25pt;z-index:251645440;mso-width-relative:margin;mso-height-relative:margin" coordorigin="257,-579" coordsize="15645,1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">
                      <v:group id="Group 17" o:spid="_x0000_s1027" style="position:absolute;left:257;top:-322;width:15645;height:11335" coordorigin=",-322" coordsize="15645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8" o:spid="_x0000_s1028" type="#_x0000_t32" style="position:absolute;top:3155;width:15516;height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" strokecolor="black [3213]">
                          <v:stroke startarrow="open" endarrow="open"/>
                        </v:shape>
                        <v:shape id="Straight Arrow Connector 19" o:spid="_x0000_s1029" type="#_x0000_t32" style="position:absolute;left:450;top:8628;width:15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" strokecolor="black [3213]">
                          <v:stroke startarrow="open" endarrow="open"/>
                        </v:shape>
                        <v:shape id="Straight Arrow Connector 20" o:spid="_x0000_s1030" type="#_x0000_t32" style="position:absolute;left:1932;top:-322;width:12108;height:11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" strokecolor="black [3213]">
                          <v:stroke startarrow="open" endarrow="open"/>
                        </v:shape>
                        <v:shape id="Half Frame 21" o:spid="_x0000_s1031" style="position:absolute;left:11462;top:8242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Half Frame 22" o:spid="_x0000_s1032" style="position:absolute;left:11140;top:2833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Arc 23" o:spid="_x0000_s1033" style="position:absolute;left:4121;top:7278;width:2509;height:1670;rotation:2659819fd;visibility:visible;mso-wrap-style:square;v-text-anchor:middle" coordsize="250826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" path="m125413,nsc182070,,231691,25292,246479,61708l125413,83503,125413,xem125413,nfc182070,,231691,25292,246479,61708e" filled="f" strokecolor="black [3213]">
                          <v:path arrowok="t" o:connecttype="custom" o:connectlocs="125413,0;246479,61708" o:connectangles="0,0"/>
                        </v:shape>
                        <v:shape id="Arc 24" o:spid="_x0000_s1034" style="position:absolute;left:9178;top:2308;width:2509;height:1670;rotation:-3912123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<v:path arrowok="t" o:connecttype="custom" o:connectlocs="64432,10536;175651,6990;240047,117379" o:connectangles="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5" o:spid="_x0000_s1035" type="#_x0000_t202" style="position:absolute;left:7277;top:-579;width:3864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6611C7CA" w14:textId="77777777" w:rsidR="000B5F23" w:rsidRDefault="000B5F23" w:rsidP="000B5F23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150</w:t>
                              </w:r>
                            </w:p>
                          </w:txbxContent>
                        </v:textbox>
                      </v:shape>
                      <v:shape id="Text Box 26" o:spid="_x0000_s1036" type="#_x0000_t202" style="position:absolute;left:6344;top:6150;width:6244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1F958339" w14:textId="77777777" w:rsidR="000B5F23" w:rsidRPr="00673441" w:rsidRDefault="000B5F23" w:rsidP="000B5F23">
                              <w:pPr>
                                <w:rPr>
                                  <w:i/>
                                  <w:iCs/>
                                  <w:rtl/>
                                  <w:lang w:bidi="fa-IR"/>
                                </w:rPr>
                              </w:pPr>
                              <w:r w:rsidRPr="007115A3">
                                <w:rPr>
                                  <w:i/>
                                  <w:iCs/>
                                  <w:position w:val="-10"/>
                                  <w:lang w:bidi="fa-IR"/>
                                </w:rPr>
                                <w:object w:dxaOrig="740" w:dyaOrig="300" w14:anchorId="532A79F5">
                                  <v:shape id="_x0000_i1085" type="#_x0000_t75" style="width:36.75pt;height:15pt" o:ole="">
                                    <v:imagedata r:id="rId10" o:title=""/>
                                  </v:shape>
                                  <o:OLEObject Type="Embed" ProgID="Equation.DSMT4" ShapeID="_x0000_i1085" DrawAspect="Content" ObjectID="_1793506823" r:id="rId12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F88D630" wp14:editId="275CF43E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137795</wp:posOffset>
                      </wp:positionV>
                      <wp:extent cx="1428750" cy="1146810"/>
                      <wp:effectExtent l="0" t="38100" r="57150" b="5334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1146810"/>
                                <a:chOff x="25753" y="0"/>
                                <a:chExt cx="1564519" cy="1138773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25757" y="0"/>
                                  <a:ext cx="1564515" cy="1138773"/>
                                  <a:chOff x="0" y="0"/>
                                  <a:chExt cx="1564515" cy="1138773"/>
                                </a:xfrm>
                              </wpg:grpSpPr>
                              <wps:wsp>
                                <wps:cNvPr id="29" name="Straight Arrow Connector 29"/>
                                <wps:cNvCnPr/>
                                <wps:spPr>
                                  <a:xfrm flipV="1">
                                    <a:off x="0" y="315533"/>
                                    <a:ext cx="1551636" cy="129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3"/>
                                <wps:cNvCnPr/>
                                <wps:spPr>
                                  <a:xfrm>
                                    <a:off x="45076" y="862885"/>
                                    <a:ext cx="15194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4"/>
                                <wps:cNvCnPr/>
                                <wps:spPr>
                                  <a:xfrm>
                                    <a:off x="102978" y="0"/>
                                    <a:ext cx="672968" cy="566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Half Frame 35"/>
                                <wps:cNvSpPr/>
                                <wps:spPr>
                                  <a:xfrm rot="8154469">
                                    <a:off x="1146220" y="824248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Half Frame 36"/>
                                <wps:cNvSpPr/>
                                <wps:spPr>
                                  <a:xfrm rot="8154469">
                                    <a:off x="1114023" y="283336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Arc 37"/>
                                <wps:cNvSpPr/>
                                <wps:spPr>
                                  <a:xfrm rot="15259844">
                                    <a:off x="289775" y="894870"/>
                                    <a:ext cx="250825" cy="167005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987677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Arc 42"/>
                                <wps:cNvSpPr/>
                                <wps:spPr>
                                  <a:xfrm rot="422705">
                                    <a:off x="341293" y="245825"/>
                                    <a:ext cx="250825" cy="167005"/>
                                  </a:xfrm>
                                  <a:prstGeom prst="arc">
                                    <a:avLst>
                                      <a:gd name="adj1" fmla="val 13806559"/>
                                      <a:gd name="adj2" fmla="val 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 flipV="1">
                                    <a:off x="180182" y="572440"/>
                                    <a:ext cx="595509" cy="5663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Arc 50"/>
                                <wps:cNvSpPr/>
                                <wps:spPr>
                                  <a:xfrm rot="13866089">
                                    <a:off x="636275" y="470922"/>
                                    <a:ext cx="227524" cy="184108"/>
                                  </a:xfrm>
                                  <a:prstGeom prst="arc">
                                    <a:avLst>
                                      <a:gd name="adj1" fmla="val 14782267"/>
                                      <a:gd name="adj2" fmla="val 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25753" y="784023"/>
                                  <a:ext cx="386366" cy="2615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5006C8" w14:textId="77777777" w:rsidR="000B5F23" w:rsidRDefault="000B5F23" w:rsidP="000B5F23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323132" y="427741"/>
                                  <a:ext cx="38671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A2D7BF" w14:textId="77777777" w:rsidR="000B5F23" w:rsidRPr="00673441" w:rsidRDefault="000B5F23" w:rsidP="000B5F23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 w:rsidRPr="00C1239E">
                                      <w:rPr>
                                        <w:i/>
                                        <w:iCs/>
                                        <w:position w:val="-8"/>
                                        <w:lang w:bidi="fa-IR"/>
                                      </w:rPr>
                                      <w:object w:dxaOrig="200" w:dyaOrig="260" w14:anchorId="3BE63C44">
                                        <v:shape id="_x0000_i1099" type="#_x0000_t75" style="width:10.5pt;height:13.5pt">
                                          <v:imagedata r:id="rId13" o:title=""/>
                                        </v:shape>
                                        <o:OLEObject Type="Embed" ProgID="Equation.DSMT4" ShapeID="_x0000_i1099" DrawAspect="Content" ObjectID="_1793506824" r:id="rId14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450756" y="9207"/>
                                  <a:ext cx="475458" cy="2615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2F3D44" w14:textId="77777777" w:rsidR="000B5F23" w:rsidRDefault="000B5F23" w:rsidP="000B5F23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8D630" id="Group 27" o:spid="_x0000_s1037" style="position:absolute;left:0;text-align:left;margin-left:17pt;margin-top:10.85pt;width:112.5pt;height:90.3pt;z-index:251657728;mso-width-relative:margin;mso-height-relative:margin" coordorigin="257" coordsize="15645,11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">
                      <v:group id="Group 28" o:spid="_x0000_s1038" style="position:absolute;left:257;width:15645;height:11387" coordsize="15645,1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Straight Arrow Connector 29" o:spid="_x0000_s1039" type="#_x0000_t32" style="position:absolute;top:3155;width:15516;height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" strokecolor="black [3213]">
                          <v:stroke startarrow="open" endarrow="open"/>
                        </v:shape>
                        <v:shape id="Straight Arrow Connector 33" o:spid="_x0000_s1040" type="#_x0000_t32" style="position:absolute;left:450;top:8628;width:15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" strokecolor="black [3213]">
                          <v:stroke startarrow="open" endarrow="open"/>
                        </v:shape>
                        <v:shape id="Straight Arrow Connector 34" o:spid="_x0000_s1041" type="#_x0000_t32" style="position:absolute;left:1029;width:6730;height:5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" strokecolor="black [3213]">
                          <v:stroke startarrow="open"/>
                        </v:shape>
                        <v:shape id="Half Frame 35" o:spid="_x0000_s1042" style="position:absolute;left:11462;top:8242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Half Frame 36" o:spid="_x0000_s1043" style="position:absolute;left:11140;top:2833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Arc 37" o:spid="_x0000_s1044" style="position:absolute;left:2897;top:8948;width:2508;height:1670;rotation:-6925141fd;visibility:visible;mso-wrap-style:square;v-text-anchor:middle" coordsize="2508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" path="m125412,nsc182069,,231690,25292,246478,61708l125413,83503v,-27834,-1,-55669,-1,-83503xem125412,nfc182069,,231690,25292,246478,61708e" filled="f" strokecolor="black [3213]">
                          <v:path arrowok="t" o:connecttype="custom" o:connectlocs="125412,0;246478,61708" o:connectangles="0,0"/>
                        </v:shape>
                        <v:shape id="Arc 42" o:spid="_x0000_s1045" style="position:absolute;left:3412;top:2458;width:2509;height:1670;rotation:461707fd;visibility:visible;mso-wrap-style:square;v-text-anchor:middle" coordsize="2508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" path="m64425,10538nsc94409,-573,129920,-3018,162684,3772v52426,10865,88142,43172,88142,79730l125413,83503,64425,10538xem64425,10538nfc94409,-573,129920,-3018,162684,3772v52426,10865,88142,43172,88142,79730e" filled="f" strokecolor="black [3213]">
                          <v:path arrowok="t" o:connecttype="custom" o:connectlocs="64425,10538;162684,3772;250826,83502" o:connectangles="0,0,0"/>
                        </v:shape>
                        <v:shape id="Straight Arrow Connector 49" o:spid="_x0000_s1046" type="#_x0000_t32" style="position:absolute;left:1801;top:5724;width:5955;height:56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" strokecolor="black [3213]">
                          <v:stroke startarrow="open"/>
                        </v:shape>
                        <v:shape id="Arc 50" o:spid="_x0000_s1047" style="position:absolute;left:6362;top:4709;width:2275;height:1841;rotation:-8447493fd;visibility:visible;mso-wrap-style:square;v-text-anchor:middle" coordsize="227524,18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" path="m75798,5277nsc105789,-3314,138855,-1351,166975,10691v37250,15952,60549,47260,60549,81363l113762,92054,75798,5277xem75798,5277nfc105789,-3314,138855,-1351,166975,10691v37250,15952,60549,47260,60549,81363e" filled="f" strokecolor="black [3213]">
                          <v:path arrowok="t" o:connecttype="custom" o:connectlocs="75798,5277;166975,10691;227524,92054" o:connectangles="0,0,0"/>
                        </v:shape>
                      </v:group>
                      <v:shape id="Text Box 51" o:spid="_x0000_s1048" type="#_x0000_t202" style="position:absolute;left:257;top:7840;width:3864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14:paraId="4A5006C8" w14:textId="77777777" w:rsidR="000B5F23" w:rsidRDefault="000B5F23" w:rsidP="000B5F23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60</w:t>
                              </w:r>
                            </w:p>
                          </w:txbxContent>
                        </v:textbox>
                      </v:shape>
                      <v:shape id="Text Box 52" o:spid="_x0000_s1049" type="#_x0000_t202" style="position:absolute;left:3231;top:4277;width:386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14:paraId="0AA2D7BF" w14:textId="77777777" w:rsidR="000B5F23" w:rsidRPr="00673441" w:rsidRDefault="000B5F23" w:rsidP="000B5F23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 w:rsidRPr="00C1239E">
                                <w:rPr>
                                  <w:i/>
                                  <w:iCs/>
                                  <w:position w:val="-8"/>
                                  <w:lang w:bidi="fa-IR"/>
                                </w:rPr>
                                <w:object w:dxaOrig="200" w:dyaOrig="260" w14:anchorId="3BE63C44">
                                  <v:shape id="_x0000_i1099" type="#_x0000_t75" style="width:10.5pt;height:13.5pt">
                                    <v:imagedata r:id="rId13" o:title=""/>
                                  </v:shape>
                                  <o:OLEObject Type="Embed" ProgID="Equation.DSMT4" ShapeID="_x0000_i1099" DrawAspect="Content" ObjectID="_1793506824" r:id="rId15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53" o:spid="_x0000_s1050" type="#_x0000_t202" style="position:absolute;left:4507;top:92;width:4755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<v:textbox>
                          <w:txbxContent>
                            <w:p w14:paraId="152F3D44" w14:textId="77777777" w:rsidR="000B5F23" w:rsidRDefault="000B5F23" w:rsidP="000B5F23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130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B5F23">
              <w:rPr>
                <w:rFonts w:hint="cs"/>
                <w:rtl/>
              </w:rPr>
              <w:t>مقادیر مجهول را بدست آورید.</w:t>
            </w:r>
          </w:p>
          <w:p w14:paraId="568CB39E" w14:textId="7EDC867B" w:rsidR="000B5F23" w:rsidRDefault="000B5F23" w:rsidP="00FD667E">
            <w:pPr>
              <w:rPr>
                <w:rFonts w:ascii="Vazirmatn" w:hAnsi="Vazirmatn"/>
                <w:rtl/>
              </w:rPr>
            </w:pPr>
          </w:p>
          <w:p w14:paraId="47F889D2" w14:textId="0BF45898" w:rsidR="000B5F23" w:rsidRDefault="000B5F23" w:rsidP="00FD667E">
            <w:pPr>
              <w:rPr>
                <w:rFonts w:ascii="Vazirmatn" w:hAnsi="Vazirmatn" w:hint="cs"/>
                <w:rtl/>
                <w:lang w:bidi="fa-IR"/>
              </w:rPr>
            </w:pPr>
          </w:p>
          <w:p w14:paraId="431EEFFD" w14:textId="64D8CCE7" w:rsidR="000B5F23" w:rsidRDefault="000B5F23" w:rsidP="00FD667E">
            <w:pPr>
              <w:rPr>
                <w:rFonts w:ascii="Vazirmatn" w:hAnsi="Vazirmatn"/>
                <w:rtl/>
              </w:rPr>
            </w:pPr>
          </w:p>
          <w:p w14:paraId="627C7C12" w14:textId="78F15019" w:rsidR="000B5F23" w:rsidRDefault="000B5F23" w:rsidP="00FD667E">
            <w:pPr>
              <w:rPr>
                <w:rFonts w:ascii="Vazirmatn" w:hAnsi="Vazirmatn"/>
                <w:rtl/>
              </w:rPr>
            </w:pPr>
          </w:p>
          <w:p w14:paraId="03309519" w14:textId="2445F2B7" w:rsidR="000B5F23" w:rsidRDefault="000802F4" w:rsidP="00FD667E">
            <w:pPr>
              <w:rPr>
                <w:rFonts w:ascii="Vazirmatn" w:hAnsi="Vazirmatn"/>
                <w:rtl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 wp14:anchorId="5755A931" wp14:editId="3121828C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245110</wp:posOffset>
                      </wp:positionV>
                      <wp:extent cx="1210310" cy="935355"/>
                      <wp:effectExtent l="0" t="0" r="27940" b="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0310" cy="935355"/>
                                <a:chOff x="2079938" y="-83668"/>
                                <a:chExt cx="1210614" cy="935386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2137529" y="-83668"/>
                                  <a:ext cx="1121596" cy="935386"/>
                                  <a:chOff x="2163982" y="-315596"/>
                                  <a:chExt cx="1121961" cy="935687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2163982" y="-315596"/>
                                    <a:ext cx="1121961" cy="935687"/>
                                    <a:chOff x="2138225" y="-315596"/>
                                    <a:chExt cx="1121961" cy="935687"/>
                                  </a:xfrm>
                                </wpg:grpSpPr>
                                <wps:wsp>
                                  <wps:cNvPr id="59" name="Half Frame 59"/>
                                  <wps:cNvSpPr/>
                                  <wps:spPr>
                                    <a:xfrm rot="8154469">
                                      <a:off x="2614889" y="46996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Half Frame 60"/>
                                  <wps:cNvSpPr/>
                                  <wps:spPr>
                                    <a:xfrm rot="8154469">
                                      <a:off x="2840353" y="-264191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Arc 62"/>
                                  <wps:cNvSpPr/>
                                  <wps:spPr>
                                    <a:xfrm rot="18018344">
                                      <a:off x="2912480" y="411174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Half Frame 67"/>
                                  <wps:cNvSpPr/>
                                  <wps:spPr>
                                    <a:xfrm rot="2754469">
                                      <a:off x="3188186" y="31093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Half Frame 68"/>
                                  <wps:cNvSpPr/>
                                  <wps:spPr>
                                    <a:xfrm rot="2754469">
                                      <a:off x="2151109" y="6479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Half Frame 69"/>
                                  <wps:cNvSpPr/>
                                  <wps:spPr>
                                    <a:xfrm rot="2754469">
                                      <a:off x="3168861" y="140597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Half Frame 70"/>
                                  <wps:cNvSpPr/>
                                  <wps:spPr>
                                    <a:xfrm rot="2754469">
                                      <a:off x="2138225" y="148254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Arc 71"/>
                                  <wps:cNvSpPr/>
                                  <wps:spPr>
                                    <a:xfrm rot="5957996">
                                      <a:off x="2165262" y="-273677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2776172" y="117917"/>
                                    <a:ext cx="386366" cy="27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5F4524" w14:textId="77777777" w:rsidR="000B5F23" w:rsidRDefault="000B5F23" w:rsidP="000B5F23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2328589" y="-177315"/>
                                    <a:ext cx="624399" cy="2737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0EDCF2" w14:textId="77777777" w:rsidR="000B5F23" w:rsidRPr="00673441" w:rsidRDefault="000B5F23" w:rsidP="000B5F23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</w:pPr>
                                      <w:r w:rsidRPr="00023307">
                                        <w:rPr>
                                          <w:i/>
                                          <w:iCs/>
                                          <w:position w:val="-6"/>
                                          <w:lang w:bidi="fa-IR"/>
                                        </w:rPr>
                                        <w:object w:dxaOrig="800" w:dyaOrig="260" w14:anchorId="70E0544C">
                                          <v:shape id="_x0000_i1111" type="#_x0000_t75" style="width:39.75pt;height:13.5pt">
                                            <v:imagedata r:id="rId16" o:title=""/>
                                          </v:shape>
                                          <o:OLEObject Type="Embed" ProgID="Equation.DSMT4" ShapeID="_x0000_i1111" DrawAspect="Content" ObjectID="_1793506825" r:id="rId17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" name="Parallelogram 65"/>
                              <wps:cNvSpPr/>
                              <wps:spPr>
                                <a:xfrm>
                                  <a:off x="2079938" y="0"/>
                                  <a:ext cx="1210614" cy="746975"/>
                                </a:xfrm>
                                <a:prstGeom prst="parallelogram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5A931" id="Group 66" o:spid="_x0000_s1051" style="position:absolute;left:0;text-align:left;margin-left:26.35pt;margin-top:19.3pt;width:95.3pt;height:73.65pt;z-index:251667968;mso-width-relative:margin;mso-height-relative:margin" coordorigin="20799,-836" coordsize="12106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">
                      <v:group id="Group 54" o:spid="_x0000_s1052" style="position:absolute;left:21375;top:-836;width:11216;height:9353" coordorigin="21639,-3155" coordsize="11219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55" o:spid="_x0000_s1053" style="position:absolute;left:21639;top:-3155;width:11220;height:9355" coordorigin="21382,-3155" coordsize="11219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Half Frame 59" o:spid="_x0000_s1054" style="position:absolute;left:26148;top:4699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0" o:spid="_x0000_s1055" style="position:absolute;left:28403;top:-2641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62" o:spid="_x0000_s1056" style="position:absolute;left:29124;top:4111;width:2508;height:1670;rotation:-3912123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  <v:shape id="Half Frame 67" o:spid="_x0000_s1057" style="position:absolute;left:31881;top:310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8" o:spid="_x0000_s1058" style="position:absolute;left:21511;top:647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9" o:spid="_x0000_s1059" style="position:absolute;left:31688;top:1405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70" o:spid="_x0000_s1060" style="position:absolute;left:21382;top:1482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71" o:spid="_x0000_s1061" style="position:absolute;left:21652;top:-2736;width:2508;height:1670;rotation:6507720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</v:group>
                        <v:shape id="Text Box 63" o:spid="_x0000_s1062" type="#_x0000_t202" style="position:absolute;left:27761;top:1179;width:3864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14:paraId="145F4524" w14:textId="77777777" w:rsidR="000B5F23" w:rsidRDefault="000B5F23" w:rsidP="000B5F23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120</w:t>
                                </w:r>
                              </w:p>
                            </w:txbxContent>
                          </v:textbox>
                        </v:shape>
                        <v:shape id="Text Box 64" o:spid="_x0000_s1063" type="#_x0000_t202" style="position:absolute;left:23285;top:-1773;width:624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<v:textbox>
                            <w:txbxContent>
                              <w:p w14:paraId="690EDCF2" w14:textId="77777777" w:rsidR="000B5F23" w:rsidRPr="00673441" w:rsidRDefault="000B5F23" w:rsidP="000B5F23">
                                <w:pPr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</w:pPr>
                                <w:r w:rsidRPr="00023307">
                                  <w:rPr>
                                    <w:i/>
                                    <w:iCs/>
                                    <w:position w:val="-6"/>
                                    <w:lang w:bidi="fa-IR"/>
                                  </w:rPr>
                                  <w:object w:dxaOrig="800" w:dyaOrig="260" w14:anchorId="70E0544C">
                                    <v:shape id="_x0000_i1111" type="#_x0000_t75" style="width:39.75pt;height:13.5pt">
                                      <v:imagedata r:id="rId16" o:title=""/>
                                    </v:shape>
                                    <o:OLEObject Type="Embed" ProgID="Equation.DSMT4" ShapeID="_x0000_i1111" DrawAspect="Content" ObjectID="_1793506825" r:id="rId18"/>
                                  </w:object>
                                </w:r>
                                <w:r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65" o:spid="_x0000_s1064" type="#_x0000_t7" style="position:absolute;left:20799;width:12106;height:7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" adj="3332" filled="f" strokecolor="black [3213]" strokeweight="1pt"/>
                    </v:group>
                  </w:pict>
                </mc:Fallback>
              </mc:AlternateContent>
            </w:r>
          </w:p>
          <w:p w14:paraId="22D8A25D" w14:textId="3425489A" w:rsidR="000B5F23" w:rsidRDefault="00C46F2F" w:rsidP="00FD667E">
            <w:pPr>
              <w:rPr>
                <w:rFonts w:ascii="Vazirmatn" w:hAnsi="Vazirmatn"/>
                <w:rtl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1" allowOverlap="1" wp14:anchorId="155F0407" wp14:editId="64CC54E8">
                      <wp:simplePos x="0" y="0"/>
                      <wp:positionH relativeFrom="column">
                        <wp:posOffset>4725035</wp:posOffset>
                      </wp:positionH>
                      <wp:positionV relativeFrom="paragraph">
                        <wp:posOffset>82325</wp:posOffset>
                      </wp:positionV>
                      <wp:extent cx="1219539" cy="766249"/>
                      <wp:effectExtent l="0" t="1905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539" cy="766249"/>
                                <a:chOff x="-22212" y="0"/>
                                <a:chExt cx="795944" cy="500218"/>
                              </a:xfrm>
                            </wpg:grpSpPr>
                            <wps:wsp>
                              <wps:cNvPr id="493" name="Arc 493"/>
                              <wps:cNvSpPr/>
                              <wps:spPr>
                                <a:xfrm rot="16504959" flipV="1">
                                  <a:off x="47766" y="197611"/>
                                  <a:ext cx="114538" cy="58222"/>
                                </a:xfrm>
                                <a:prstGeom prst="arc">
                                  <a:avLst>
                                    <a:gd name="adj1" fmla="val 12963712"/>
                                    <a:gd name="adj2" fmla="val 21379841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Text Box 12"/>
                              <wps:cNvSpPr txBox="1"/>
                              <wps:spPr>
                                <a:xfrm>
                                  <a:off x="-22212" y="102824"/>
                                  <a:ext cx="396944" cy="2316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C021DAA" w14:textId="77777777" w:rsidR="00C46F2F" w:rsidRPr="00D00144" w:rsidRDefault="00C46F2F" w:rsidP="00C46F2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sz w:val="10"/>
                                        <w:szCs w:val="10"/>
                                        <w:rtl/>
                                      </w:rPr>
                                    </w:pPr>
                                    <w:r w:rsidRPr="00D00144">
                                      <w:rPr>
                                        <w:rFonts w:ascii="Cambria" w:hAnsi="Cambria" w:cs="Cambria" w:hint="cs"/>
                                        <w:rtl/>
                                      </w:rPr>
                                      <w:t>°</w:t>
                                    </w:r>
                                    <w:r w:rsidRPr="00D00144">
                                      <w:rPr>
                                        <w:rFonts w:hint="cs"/>
                                        <w:rtl/>
                                      </w:rPr>
                                      <w:t xml:space="preserve"> 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Arc 498"/>
                              <wps:cNvSpPr/>
                              <wps:spPr>
                                <a:xfrm rot="16200000" flipV="1">
                                  <a:off x="572799" y="385191"/>
                                  <a:ext cx="83094" cy="57771"/>
                                </a:xfrm>
                                <a:prstGeom prst="arc">
                                  <a:avLst>
                                    <a:gd name="adj1" fmla="val 15007127"/>
                                    <a:gd name="adj2" fmla="val 21588108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Isosceles Triangle 500"/>
                              <wps:cNvSpPr/>
                              <wps:spPr>
                                <a:xfrm rot="16200000">
                                  <a:off x="95073" y="-95073"/>
                                  <a:ext cx="420089" cy="610235"/>
                                </a:xfrm>
                                <a:prstGeom prst="triangle">
                                  <a:avLst>
                                    <a:gd name="adj" fmla="val 4962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Straight Connector 507"/>
                              <wps:cNvCnPr/>
                              <wps:spPr>
                                <a:xfrm>
                                  <a:off x="522039" y="390271"/>
                                  <a:ext cx="194679" cy="6581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8" name="Text Box 12"/>
                              <wps:cNvSpPr txBox="1"/>
                              <wps:spPr>
                                <a:xfrm>
                                  <a:off x="556439" y="268581"/>
                                  <a:ext cx="217293" cy="2316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38E30A" w14:textId="77777777" w:rsidR="00C46F2F" w:rsidRPr="00D00144" w:rsidRDefault="00C46F2F" w:rsidP="00C46F2F">
                                    <w:pPr>
                                      <w:rPr>
                                        <w:rFonts w:cs="Arial"/>
                                        <w:b w:val="0"/>
                                        <w:bCs w:val="0"/>
                                        <w:i/>
                                        <w:iCs/>
                                        <w:sz w:val="10"/>
                                        <w:szCs w:val="10"/>
                                      </w:rPr>
                                    </w:pPr>
                                    <w:r w:rsidRPr="00D00144">
                                      <w:rPr>
                                        <w:rFonts w:ascii="Cambria" w:hAnsi="Cambria" w:cs="Arial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 rot="5051147" flipV="1">
                                  <a:off x="351317" y="66165"/>
                                  <a:ext cx="72000" cy="1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 rot="16548853" flipH="1" flipV="1">
                                  <a:off x="349350" y="333603"/>
                                  <a:ext cx="72000" cy="1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5F0407" id="Group 475" o:spid="_x0000_s1065" style="position:absolute;left:0;text-align:left;margin-left:372.05pt;margin-top:6.5pt;width:96.05pt;height:60.35pt;z-index:251681280;mso-width-relative:margin;mso-height-relative:margin" coordorigin="-222" coordsize="7959,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">
                      <v:shape id="Arc 493" o:spid="_x0000_s1066" style="position:absolute;left:477;top:1976;width:1145;height:582;rotation:5565143fd;flip:y;visibility:visible;mso-wrap-style:square;v-text-anchor:middle" coordsize="114538,5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" path="m24489,5241nsc36466,991,51185,-772,65634,313v25426,1908,45237,12193,48454,25155l57269,29111,24489,5241xem24489,5241nfc36466,991,51185,-772,65634,313v25426,1908,45237,12193,48454,25155e" filled="f" strokecolor="windowText" strokeweight=".5pt">
                        <v:stroke joinstyle="miter"/>
                        <v:path arrowok="t" o:connecttype="custom" o:connectlocs="24489,5241;65634,313;114088,25468" o:connectangles="0,0,0"/>
                      </v:shape>
                      <v:shape id="Text Box 12" o:spid="_x0000_s1067" type="#_x0000_t202" style="position:absolute;left:-222;top:1028;width:3969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      <v:textbox>
                          <w:txbxContent>
                            <w:p w14:paraId="5C021DAA" w14:textId="77777777" w:rsidR="00C46F2F" w:rsidRPr="00D00144" w:rsidRDefault="00C46F2F" w:rsidP="00C46F2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sz w:val="10"/>
                                  <w:szCs w:val="10"/>
                                  <w:rtl/>
                                </w:rPr>
                              </w:pPr>
                              <w:r w:rsidRPr="00D00144">
                                <w:rPr>
                                  <w:rFonts w:ascii="Cambria" w:hAnsi="Cambria" w:cs="Cambria" w:hint="cs"/>
                                  <w:rtl/>
                                </w:rPr>
                                <w:t>°</w:t>
                              </w:r>
                              <w:r w:rsidRPr="00D00144">
                                <w:rPr>
                                  <w:rFonts w:hint="cs"/>
                                  <w:rtl/>
                                </w:rPr>
                                <w:t xml:space="preserve"> 40</w:t>
                              </w:r>
                            </w:p>
                          </w:txbxContent>
                        </v:textbox>
                      </v:shape>
                      <v:shape id="Arc 498" o:spid="_x0000_s1068" style="position:absolute;left:5727;top:3852;width:831;height:578;rotation:90;flip:y;visibility:visible;mso-wrap-style:square;v-text-anchor:middle" coordsize="83094,5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" path="m31417,872nsc40899,-786,50918,-65,59712,2907,73949,7719,83016,17737,83094,28742r-41547,144l31417,872xem31417,872nfc40899,-786,50918,-65,59712,2907,73949,7719,83016,17737,83094,28742e" filled="f" strokecolor="windowText" strokeweight=".5pt">
                        <v:stroke joinstyle="miter"/>
                        <v:path arrowok="t" o:connecttype="custom" o:connectlocs="31417,872;59712,2907;83094,28742" o:connectangles="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00" o:spid="_x0000_s1069" type="#_x0000_t5" style="position:absolute;left:951;top:-951;width:4200;height:6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" adj="10719" filled="f" strokecolor="black [3213]" strokeweight="2pt"/>
                      <v:line id="Straight Connector 507" o:spid="_x0000_s1070" style="position:absolute;visibility:visible;mso-wrap-style:square" from="5220,3902" to="7167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" strokecolor="black [3213]" strokeweight="1pt"/>
                      <v:shape id="Text Box 12" o:spid="_x0000_s1071" type="#_x0000_t202" style="position:absolute;left:5564;top:2685;width:217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oc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VgbzoQjINNfAAAA//8DAFBLAQItABQABgAIAAAAIQDb4fbL7gAAAIUBAAATAAAAAAAAAAAA&#10;AAAAAAAAAABbQ29udGVudF9UeXBlc10ueG1sUEsBAi0AFAAGAAgAAAAhAFr0LFu/AAAAFQEAAAsA&#10;AAAAAAAAAAAAAAAAHwEAAF9yZWxzLy5yZWxzUEsBAi0AFAAGAAgAAAAhAIxtqhzEAAAA3AAAAA8A&#10;AAAAAAAAAAAAAAAABwIAAGRycy9kb3ducmV2LnhtbFBLBQYAAAAAAwADALcAAAD4AgAAAAA=&#10;" filled="f" stroked="f" strokeweight=".5pt">
                        <v:textbox>
                          <w:txbxContent>
                            <w:p w14:paraId="5838E30A" w14:textId="77777777" w:rsidR="00C46F2F" w:rsidRPr="00D00144" w:rsidRDefault="00C46F2F" w:rsidP="00C46F2F">
                              <w:pPr>
                                <w:rPr>
                                  <w:rFonts w:cs="Arial"/>
                                  <w:b w:val="0"/>
                                  <w:bCs w:val="0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 w:rsidRPr="00D00144">
                                <w:rPr>
                                  <w:rFonts w:ascii="Cambria" w:hAnsi="Cambria" w:cs="Arial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rect id="Rectangle 509" o:spid="_x0000_s1072" style="position:absolute;left:3513;top:661;width:720;height:180;rotation:-5517199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" fillcolor="black [3213]" stroked="f" strokeweight="2pt"/>
                      <v:rect id="Rectangle 510" o:spid="_x0000_s1073" style="position:absolute;left:3493;top:3336;width:720;height:180;rotation:-5517199fd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" fillcolor="black [3213]" stroked="f" strokeweight="2pt"/>
                    </v:group>
                  </w:pict>
                </mc:Fallback>
              </mc:AlternateContent>
            </w:r>
            <w:r w:rsidR="000802F4"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1" allowOverlap="1" wp14:anchorId="5E8739BA" wp14:editId="011BA014">
                      <wp:simplePos x="0" y="0"/>
                      <wp:positionH relativeFrom="column">
                        <wp:posOffset>2986160</wp:posOffset>
                      </wp:positionH>
                      <wp:positionV relativeFrom="paragraph">
                        <wp:posOffset>50165</wp:posOffset>
                      </wp:positionV>
                      <wp:extent cx="1103630" cy="739140"/>
                      <wp:effectExtent l="0" t="0" r="58420" b="4191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630" cy="739140"/>
                                <a:chOff x="0" y="0"/>
                                <a:chExt cx="1103870" cy="739190"/>
                              </a:xfrm>
                            </wpg:grpSpPr>
                            <wps:wsp>
                              <wps:cNvPr id="57" name="Hexagon 57"/>
                              <wps:cNvSpPr/>
                              <wps:spPr>
                                <a:xfrm>
                                  <a:off x="0" y="57665"/>
                                  <a:ext cx="706755" cy="60960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Arrow Connector 58"/>
                              <wps:cNvCnPr/>
                              <wps:spPr>
                                <a:xfrm flipV="1">
                                  <a:off x="551935" y="667265"/>
                                  <a:ext cx="551935" cy="4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288325" y="0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72" name="Straight Connector 72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288325" y="609600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75" name="Straight Connector 75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568411" y="123567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78" name="Straight Connector 78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Straight Connector 79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0" y="444843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81" name="Straight Connector 81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Straight Connector 82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3" name="Group 83"/>
                              <wpg:cNvGrpSpPr/>
                              <wpg:grpSpPr>
                                <a:xfrm rot="5400000">
                                  <a:off x="28833" y="144162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84" name="Straight Connector 84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Straight Connector 85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6" name="Group 86"/>
                              <wpg:cNvGrpSpPr/>
                              <wpg:grpSpPr>
                                <a:xfrm rot="5400000">
                                  <a:off x="572530" y="432486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87" name="Straight Connector 87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Straight Connector 88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9" name="Arc 89"/>
                              <wps:cNvSpPr/>
                              <wps:spPr>
                                <a:xfrm>
                                  <a:off x="560173" y="601362"/>
                                  <a:ext cx="81915" cy="114300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 Box 90"/>
                              <wps:cNvSpPr txBox="1"/>
                              <wps:spPr>
                                <a:xfrm>
                                  <a:off x="609600" y="403654"/>
                                  <a:ext cx="288325" cy="335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E0EF20" w14:textId="77777777" w:rsidR="00A369E1" w:rsidRPr="008770E7" w:rsidRDefault="00A369E1" w:rsidP="00A369E1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8770E7"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739BA" id="Group 56" o:spid="_x0000_s1074" style="position:absolute;left:0;text-align:left;margin-left:235.15pt;margin-top:3.95pt;width:86.9pt;height:58.2pt;z-index:251678208" coordsize="11038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57" o:spid="_x0000_s1075" type="#_x0000_t9" style="position:absolute;top:576;width:706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" adj="4658" filled="f" strokecolor="black [3213]"/>
                      <v:shape id="Straight Arrow Connector 58" o:spid="_x0000_s1076" type="#_x0000_t32" style="position:absolute;left:5519;top:6672;width:5519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" strokecolor="black [3213]">
                        <v:stroke endarrow="open"/>
                      </v:shape>
                      <v:group id="Group 61" o:spid="_x0000_s1077" style="position:absolute;left:2883;width:1071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line id="Straight Connector 72" o:spid="_x0000_s1078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" strokecolor="black [3213]"/>
                        <v:line id="Straight Connector 73" o:spid="_x0000_s1079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" strokecolor="black [3213]"/>
                      </v:group>
                      <v:group id="Group 74" o:spid="_x0000_s1080" style="position:absolute;left:2883;top:6096;width:1071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75" o:spid="_x0000_s1081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" strokecolor="black [3213]"/>
                        <v:line id="Straight Connector 76" o:spid="_x0000_s1082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" strokecolor="black [3213]"/>
                      </v:group>
                      <v:group id="Group 77" o:spid="_x0000_s1083" style="position:absolute;left:5684;top:1235;width:1071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line id="Straight Connector 78" o:spid="_x0000_s1084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" strokecolor="black [3213]"/>
                        <v:line id="Straight Connector 79" o:spid="_x0000_s1085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" strokecolor="black [3213]"/>
                      </v:group>
                      <v:group id="Group 80" o:spid="_x0000_s1086" style="position:absolute;top:4448;width:1070;height:1136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line id="Straight Connector 81" o:spid="_x0000_s1087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" strokecolor="black [3213]"/>
                        <v:line id="Straight Connector 82" o:spid="_x0000_s1088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" strokecolor="black [3213]"/>
                      </v:group>
                      <v:group id="Group 83" o:spid="_x0000_s1089" style="position:absolute;left:287;top:1442;width:1071;height:1136;rotation:90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">
                        <v:line id="Straight Connector 84" o:spid="_x0000_s1090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" strokecolor="black [3213]"/>
                        <v:line id="Straight Connector 85" o:spid="_x0000_s1091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" strokecolor="black [3213]"/>
                      </v:group>
                      <v:group id="Group 86" o:spid="_x0000_s1092" style="position:absolute;left:5724;top:4325;width:1071;height:1136;rotation:90" coordsize="107092,1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">
                        <v:line id="Straight Connector 87" o:spid="_x0000_s1093" style="position:absolute;flip:y;visibility:visible;mso-wrap-style:square" from="32951,16475" to="107092,1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" strokecolor="black [3213]"/>
                        <v:line id="Straight Connector 88" o:spid="_x0000_s1094" style="position:absolute;flip:y;visibility:visible;mso-wrap-style:square" from="0,0" to="74141,9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" strokecolor="black [3213]"/>
                      </v:group>
                      <v:shape id="Arc 89" o:spid="_x0000_s1095" style="position:absolute;left:5601;top:6013;width:819;height:1143;visibility:visible;mso-wrap-style:square;v-text-anchor:middle" coordsize="8191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" path="m40957,nsc63577,,81915,25587,81915,57150r-40957,c40958,38100,40957,19050,40957,xem40957,nfc63577,,81915,25587,81915,57150e" filled="f" strokecolor="black [3213]">
                        <v:path arrowok="t" o:connecttype="custom" o:connectlocs="40957,0;81915,57150" o:connectangles="0,0"/>
                      </v:shape>
                      <v:shape id="Text Box 90" o:spid="_x0000_s1096" type="#_x0000_t202" style="position:absolute;left:6096;top:4036;width:2883;height: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<v:textbox>
                          <w:txbxContent>
                            <w:p w14:paraId="55E0EF20" w14:textId="77777777" w:rsidR="00A369E1" w:rsidRPr="008770E7" w:rsidRDefault="00A369E1" w:rsidP="00A369E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770E7"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6616E92" w14:textId="02F47213" w:rsidR="000B5F23" w:rsidRDefault="000B5F23" w:rsidP="00FD667E">
            <w:pPr>
              <w:rPr>
                <w:rFonts w:ascii="Vazirmatn" w:hAnsi="Vazirmatn"/>
                <w:rtl/>
              </w:rPr>
            </w:pPr>
          </w:p>
          <w:p w14:paraId="4A217B7A" w14:textId="77777777" w:rsidR="000B5F23" w:rsidRDefault="000B5F23" w:rsidP="00FD667E">
            <w:pPr>
              <w:rPr>
                <w:rFonts w:ascii="Vazirmatn" w:hAnsi="Vazirmatn"/>
                <w:rtl/>
              </w:rPr>
            </w:pPr>
          </w:p>
          <w:p w14:paraId="24734CF9" w14:textId="6D9A0E3F" w:rsidR="000802F4" w:rsidRPr="000802F4" w:rsidRDefault="000802F4" w:rsidP="00FD667E">
            <w:pPr>
              <w:rPr>
                <w:rFonts w:ascii="Vazirmatn" w:hAnsi="Vazirmatn"/>
                <w:sz w:val="18"/>
                <w:szCs w:val="18"/>
                <w:rtl/>
              </w:rPr>
            </w:pPr>
          </w:p>
        </w:tc>
      </w:tr>
      <w:tr w:rsidR="0098513A" w:rsidRPr="0098513A" w14:paraId="7E6D9E5E" w14:textId="77777777" w:rsidTr="00430A84">
        <w:trPr>
          <w:trHeight w:val="409"/>
        </w:trPr>
        <w:tc>
          <w:tcPr>
            <w:tcW w:w="616" w:type="dxa"/>
          </w:tcPr>
          <w:p w14:paraId="606E9DCA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0EA83424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/>
                <w:rtl/>
                <w:lang w:bidi="fa-IR"/>
              </w:rPr>
              <w:t>در هر مورد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ها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خواسته شده را به دست آور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د</w:t>
            </w:r>
            <w:r w:rsidRPr="0098513A">
              <w:rPr>
                <w:rFonts w:ascii="Vazirmatn" w:hAnsi="Vazirmatn"/>
                <w:rtl/>
                <w:lang w:bidi="fa-IR"/>
              </w:rPr>
              <w:t>.</w:t>
            </w:r>
          </w:p>
          <w:p w14:paraId="65E4EFD0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98513A">
              <w:rPr>
                <w:rFonts w:ascii="Vazirmatn" w:hAnsi="Vazirmatn" w:hint="cs"/>
                <w:rtl/>
                <w:lang w:bidi="fa-IR"/>
              </w:rPr>
              <w:t>)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مجموع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ها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خارج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دوازده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:</w:t>
            </w:r>
          </w:p>
          <w:p w14:paraId="1AD0FB3F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ب) مجموع زاویه های داخلی یک هشت ضلعی:</w:t>
            </w:r>
          </w:p>
          <w:p w14:paraId="5E435CF4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ج)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اندازه هر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داخل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ده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منتظم:</w:t>
            </w:r>
          </w:p>
          <w:p w14:paraId="5951D7E7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د) اندازه هر زاویه خارجی یک بیست ضلعی منتظم:</w:t>
            </w:r>
          </w:p>
        </w:tc>
      </w:tr>
      <w:tr w:rsidR="0098513A" w:rsidRPr="0098513A" w14:paraId="74CCE03C" w14:textId="77777777" w:rsidTr="000F29E8">
        <w:trPr>
          <w:trHeight w:val="1259"/>
        </w:trPr>
        <w:tc>
          <w:tcPr>
            <w:tcW w:w="616" w:type="dxa"/>
          </w:tcPr>
          <w:p w14:paraId="4E6177DB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0C3FE235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/>
                <w:rtl/>
                <w:lang w:bidi="fa-IR"/>
              </w:rPr>
              <w:t>شکل ز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ر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بخش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از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چند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منتظم را نشان م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دهد. ا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ن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شکل چند ضلع دارد‌؟</w:t>
            </w:r>
            <w:r w:rsidRPr="0098513A">
              <w:rPr>
                <w:rFonts w:ascii="Vazirmatn" w:hAnsi="Vazirmatn" w:hint="cs"/>
                <w:rtl/>
                <w:lang w:bidi="fa-IR"/>
              </w:rPr>
              <w:t xml:space="preserve"> (با راه حل)</w:t>
            </w:r>
          </w:p>
          <w:p w14:paraId="09D5AFF9" w14:textId="77777777" w:rsidR="0098513A" w:rsidRPr="0098513A" w:rsidRDefault="0098513A" w:rsidP="00FD667E">
            <w:pPr>
              <w:jc w:val="right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/>
                <w:noProof/>
                <w:rtl/>
                <w:lang w:val="fa-IR" w:bidi="fa-IR"/>
              </w:rPr>
              <w:drawing>
                <wp:inline distT="0" distB="0" distL="0" distR="0" wp14:anchorId="62AF19BE" wp14:editId="6B4D7534">
                  <wp:extent cx="1181100" cy="659561"/>
                  <wp:effectExtent l="0" t="0" r="0" b="7620"/>
                  <wp:docPr id="5" name="Picture 5" descr="تت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تت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067" cy="664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B8BD6" w14:textId="77777777" w:rsidR="00600CC1" w:rsidRPr="003E7F69" w:rsidRDefault="00600CC1" w:rsidP="00E34128">
      <w:pPr>
        <w:tabs>
          <w:tab w:val="left" w:pos="7696"/>
        </w:tabs>
        <w:rPr>
          <w:sz w:val="2"/>
          <w:szCs w:val="2"/>
        </w:rPr>
      </w:pPr>
    </w:p>
    <w:sectPr w:rsidR="00600CC1" w:rsidRPr="003E7F69" w:rsidSect="00A26F16">
      <w:footerReference w:type="even" r:id="rId2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36B33" w14:textId="77777777" w:rsidR="00C97090" w:rsidRDefault="00C97090">
      <w:r>
        <w:separator/>
      </w:r>
    </w:p>
  </w:endnote>
  <w:endnote w:type="continuationSeparator" w:id="0">
    <w:p w14:paraId="7C2C42EC" w14:textId="77777777" w:rsidR="00C97090" w:rsidRDefault="00C9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294B" w14:textId="77777777" w:rsidR="0076318D" w:rsidRDefault="0076318D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8DEBAD" w14:textId="77777777" w:rsidR="0076318D" w:rsidRDefault="00763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A0E6" w14:textId="77777777" w:rsidR="00C97090" w:rsidRDefault="00C97090">
      <w:r>
        <w:separator/>
      </w:r>
    </w:p>
  </w:footnote>
  <w:footnote w:type="continuationSeparator" w:id="0">
    <w:p w14:paraId="2667C83C" w14:textId="77777777" w:rsidR="00C97090" w:rsidRDefault="00C9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6F"/>
    <w:rsid w:val="00000CBD"/>
    <w:rsid w:val="000318D9"/>
    <w:rsid w:val="00031911"/>
    <w:rsid w:val="000802F4"/>
    <w:rsid w:val="00081A78"/>
    <w:rsid w:val="00082AA5"/>
    <w:rsid w:val="00095040"/>
    <w:rsid w:val="00096D6F"/>
    <w:rsid w:val="000B126E"/>
    <w:rsid w:val="000B3006"/>
    <w:rsid w:val="000B5F23"/>
    <w:rsid w:val="000D53B5"/>
    <w:rsid w:val="000E2BC2"/>
    <w:rsid w:val="000E2D5C"/>
    <w:rsid w:val="000F29E8"/>
    <w:rsid w:val="000F7D7C"/>
    <w:rsid w:val="00105998"/>
    <w:rsid w:val="001136D0"/>
    <w:rsid w:val="00113B8E"/>
    <w:rsid w:val="00123D6F"/>
    <w:rsid w:val="0015604D"/>
    <w:rsid w:val="00156CF1"/>
    <w:rsid w:val="001631AF"/>
    <w:rsid w:val="00173C19"/>
    <w:rsid w:val="001A717D"/>
    <w:rsid w:val="001B3035"/>
    <w:rsid w:val="002010EB"/>
    <w:rsid w:val="00204B7F"/>
    <w:rsid w:val="0021133F"/>
    <w:rsid w:val="002304F7"/>
    <w:rsid w:val="002313FA"/>
    <w:rsid w:val="0024490F"/>
    <w:rsid w:val="002456C9"/>
    <w:rsid w:val="002525A8"/>
    <w:rsid w:val="00253E3D"/>
    <w:rsid w:val="00257904"/>
    <w:rsid w:val="00297EC0"/>
    <w:rsid w:val="002A291A"/>
    <w:rsid w:val="002A33DE"/>
    <w:rsid w:val="002C248B"/>
    <w:rsid w:val="003054F1"/>
    <w:rsid w:val="0032391D"/>
    <w:rsid w:val="00332035"/>
    <w:rsid w:val="00357A1B"/>
    <w:rsid w:val="003634D5"/>
    <w:rsid w:val="003767CE"/>
    <w:rsid w:val="00384F69"/>
    <w:rsid w:val="00392538"/>
    <w:rsid w:val="003A0CD6"/>
    <w:rsid w:val="003A57B1"/>
    <w:rsid w:val="003A5B5C"/>
    <w:rsid w:val="003B36A6"/>
    <w:rsid w:val="003B4FD3"/>
    <w:rsid w:val="003B5073"/>
    <w:rsid w:val="003C2BAE"/>
    <w:rsid w:val="003C2D9D"/>
    <w:rsid w:val="003C6A43"/>
    <w:rsid w:val="003E7F69"/>
    <w:rsid w:val="00412935"/>
    <w:rsid w:val="00430A84"/>
    <w:rsid w:val="00433271"/>
    <w:rsid w:val="004568D6"/>
    <w:rsid w:val="00482980"/>
    <w:rsid w:val="0049451E"/>
    <w:rsid w:val="004B3D7D"/>
    <w:rsid w:val="004B3DCB"/>
    <w:rsid w:val="004C1EF9"/>
    <w:rsid w:val="004D069E"/>
    <w:rsid w:val="004F6250"/>
    <w:rsid w:val="00503FD8"/>
    <w:rsid w:val="00537A71"/>
    <w:rsid w:val="005443D7"/>
    <w:rsid w:val="00554692"/>
    <w:rsid w:val="00562258"/>
    <w:rsid w:val="00574006"/>
    <w:rsid w:val="005A4931"/>
    <w:rsid w:val="005C0DDD"/>
    <w:rsid w:val="005E1D96"/>
    <w:rsid w:val="005F6DE0"/>
    <w:rsid w:val="00600CC1"/>
    <w:rsid w:val="00645BBA"/>
    <w:rsid w:val="00646A66"/>
    <w:rsid w:val="00654641"/>
    <w:rsid w:val="006716B7"/>
    <w:rsid w:val="00672370"/>
    <w:rsid w:val="006F4650"/>
    <w:rsid w:val="00700381"/>
    <w:rsid w:val="00706849"/>
    <w:rsid w:val="00711BD3"/>
    <w:rsid w:val="007319BC"/>
    <w:rsid w:val="0074593C"/>
    <w:rsid w:val="0076318D"/>
    <w:rsid w:val="00776FC2"/>
    <w:rsid w:val="00777D5B"/>
    <w:rsid w:val="00783232"/>
    <w:rsid w:val="007C0D19"/>
    <w:rsid w:val="007C2BE4"/>
    <w:rsid w:val="007E539E"/>
    <w:rsid w:val="007F2BCF"/>
    <w:rsid w:val="00803E76"/>
    <w:rsid w:val="00814370"/>
    <w:rsid w:val="00817A87"/>
    <w:rsid w:val="00820188"/>
    <w:rsid w:val="008409B5"/>
    <w:rsid w:val="0089707E"/>
    <w:rsid w:val="008A1922"/>
    <w:rsid w:val="008A46AE"/>
    <w:rsid w:val="008C4475"/>
    <w:rsid w:val="008D5B38"/>
    <w:rsid w:val="008F4B46"/>
    <w:rsid w:val="0090163F"/>
    <w:rsid w:val="00913407"/>
    <w:rsid w:val="00937508"/>
    <w:rsid w:val="0098513A"/>
    <w:rsid w:val="00992D67"/>
    <w:rsid w:val="009934FF"/>
    <w:rsid w:val="00996B27"/>
    <w:rsid w:val="009C4240"/>
    <w:rsid w:val="009C7885"/>
    <w:rsid w:val="009D100D"/>
    <w:rsid w:val="009F4104"/>
    <w:rsid w:val="00A06238"/>
    <w:rsid w:val="00A06317"/>
    <w:rsid w:val="00A26F16"/>
    <w:rsid w:val="00A369E1"/>
    <w:rsid w:val="00A40DA9"/>
    <w:rsid w:val="00A74C02"/>
    <w:rsid w:val="00A81A8A"/>
    <w:rsid w:val="00A83BE2"/>
    <w:rsid w:val="00A84148"/>
    <w:rsid w:val="00A96FEB"/>
    <w:rsid w:val="00A97974"/>
    <w:rsid w:val="00AA23C6"/>
    <w:rsid w:val="00AB0F8B"/>
    <w:rsid w:val="00AD0171"/>
    <w:rsid w:val="00AD4667"/>
    <w:rsid w:val="00AD7CA8"/>
    <w:rsid w:val="00B019DC"/>
    <w:rsid w:val="00B03096"/>
    <w:rsid w:val="00B1225D"/>
    <w:rsid w:val="00B43E11"/>
    <w:rsid w:val="00B522A3"/>
    <w:rsid w:val="00B64FC0"/>
    <w:rsid w:val="00B836C0"/>
    <w:rsid w:val="00B85521"/>
    <w:rsid w:val="00B909E6"/>
    <w:rsid w:val="00BA05A3"/>
    <w:rsid w:val="00BC560D"/>
    <w:rsid w:val="00BD447E"/>
    <w:rsid w:val="00BD5C33"/>
    <w:rsid w:val="00BE42D9"/>
    <w:rsid w:val="00BE776E"/>
    <w:rsid w:val="00BF0193"/>
    <w:rsid w:val="00BF10C6"/>
    <w:rsid w:val="00C358EF"/>
    <w:rsid w:val="00C40BBF"/>
    <w:rsid w:val="00C42608"/>
    <w:rsid w:val="00C46F2F"/>
    <w:rsid w:val="00C97090"/>
    <w:rsid w:val="00CB105D"/>
    <w:rsid w:val="00CB5CAE"/>
    <w:rsid w:val="00CB61EB"/>
    <w:rsid w:val="00CC26EA"/>
    <w:rsid w:val="00CD02E4"/>
    <w:rsid w:val="00CD6C9C"/>
    <w:rsid w:val="00CF6C6D"/>
    <w:rsid w:val="00D12852"/>
    <w:rsid w:val="00D33F74"/>
    <w:rsid w:val="00D425BC"/>
    <w:rsid w:val="00D46336"/>
    <w:rsid w:val="00D46D90"/>
    <w:rsid w:val="00D550AF"/>
    <w:rsid w:val="00D63EEF"/>
    <w:rsid w:val="00D8578C"/>
    <w:rsid w:val="00D90F00"/>
    <w:rsid w:val="00D9609F"/>
    <w:rsid w:val="00DA0E36"/>
    <w:rsid w:val="00DB4350"/>
    <w:rsid w:val="00DD02FF"/>
    <w:rsid w:val="00DD6A0A"/>
    <w:rsid w:val="00DE0E1D"/>
    <w:rsid w:val="00DE3162"/>
    <w:rsid w:val="00E00254"/>
    <w:rsid w:val="00E02DAE"/>
    <w:rsid w:val="00E0352D"/>
    <w:rsid w:val="00E12A11"/>
    <w:rsid w:val="00E21646"/>
    <w:rsid w:val="00E27157"/>
    <w:rsid w:val="00E313D9"/>
    <w:rsid w:val="00E33900"/>
    <w:rsid w:val="00E33963"/>
    <w:rsid w:val="00E34128"/>
    <w:rsid w:val="00E82E8E"/>
    <w:rsid w:val="00E91F26"/>
    <w:rsid w:val="00EB07DC"/>
    <w:rsid w:val="00ED34B8"/>
    <w:rsid w:val="00EF21B7"/>
    <w:rsid w:val="00F00AFE"/>
    <w:rsid w:val="00F03B8F"/>
    <w:rsid w:val="00F12985"/>
    <w:rsid w:val="00F26CA8"/>
    <w:rsid w:val="00F36768"/>
    <w:rsid w:val="00F9220C"/>
    <w:rsid w:val="00FC5A50"/>
    <w:rsid w:val="00FD0080"/>
    <w:rsid w:val="00FD150A"/>
    <w:rsid w:val="00FE4E5A"/>
    <w:rsid w:val="00FE5EEC"/>
    <w:rsid w:val="00FF29F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C31A534"/>
  <w15:docId w15:val="{006AB615-72BF-426B-A444-6C4C948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5">
    <w:name w:val="Plain Table 5"/>
    <w:basedOn w:val="TableNormal"/>
    <w:uiPriority w:val="45"/>
    <w:rsid w:val="00CB61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F6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paragraph" w:styleId="Header">
    <w:name w:val="header"/>
    <w:basedOn w:val="Normal"/>
    <w:link w:val="HeaderChar"/>
    <w:unhideWhenUsed/>
    <w:rsid w:val="005E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D96"/>
    <w:rPr>
      <w:rFonts w:cs="B Nazanin"/>
      <w:b/>
      <w:bCs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98513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qFormat/>
    <w:rsid w:val="00985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74D55-AA4B-48BD-9012-B2746534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513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67</cp:revision>
  <cp:lastPrinted>2024-11-14T04:17:00Z</cp:lastPrinted>
  <dcterms:created xsi:type="dcterms:W3CDTF">2014-11-10T19:36:00Z</dcterms:created>
  <dcterms:modified xsi:type="dcterms:W3CDTF">2024-11-19T03:57:00Z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