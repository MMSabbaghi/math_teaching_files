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4A5CED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CE0CAD" w:rsidRPr="00B63576" w14:paraId="52F37251" w14:textId="12DC3CC1" w:rsidTr="00E304CA">
        <w:trPr>
          <w:trHeight w:val="567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کلاس ه</w:t>
            </w:r>
            <w:r w:rsidR="00CE23F5" w:rsidRPr="00B63576">
              <w:rPr>
                <w:rFonts w:ascii="Vazirmatn" w:hAnsi="Vazirmatn" w:hint="cs"/>
                <w:sz w:val="28"/>
                <w:szCs w:val="28"/>
                <w:rtl/>
              </w:rPr>
              <w:t>شتم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CE0CAD" w:rsidRPr="00B63576" w14:paraId="1B61AC97" w14:textId="77777777" w:rsidTr="00FA4A9B">
        <w:trPr>
          <w:cantSplit/>
          <w:trHeight w:val="1322"/>
        </w:trPr>
        <w:tc>
          <w:tcPr>
            <w:tcW w:w="616" w:type="dxa"/>
            <w:textDirection w:val="tbRl"/>
          </w:tcPr>
          <w:p w14:paraId="087B7E85" w14:textId="4ABF4826" w:rsidR="00664140" w:rsidRPr="00FA4A9B" w:rsidRDefault="00FA4A9B" w:rsidP="00FA4A9B">
            <w:pPr>
              <w:ind w:left="141" w:right="113"/>
              <w:jc w:val="center"/>
              <w:rPr>
                <w:rFonts w:ascii="Vazirmatn" w:hAnsi="Vazirmatn"/>
                <w:rtl/>
              </w:rPr>
            </w:pPr>
            <w:r w:rsidRPr="003C23B2">
              <w:rPr>
                <w:rFonts w:ascii="Vazirmatn" w:hAnsi="Vazirmatn" w:hint="cs"/>
                <w:sz w:val="28"/>
                <w:szCs w:val="28"/>
                <w:rtl/>
              </w:rPr>
              <w:t>درست</w:t>
            </w:r>
            <w:r w:rsidR="003C23B2" w:rsidRPr="003C23B2">
              <w:rPr>
                <w:rFonts w:ascii="Vazirmatn" w:hAnsi="Vazirmatn" w:hint="cs"/>
                <w:sz w:val="28"/>
                <w:szCs w:val="28"/>
                <w:rtl/>
              </w:rPr>
              <w:t>/</w:t>
            </w:r>
            <w:r w:rsidRPr="003C23B2">
              <w:rPr>
                <w:rFonts w:ascii="Vazirmatn" w:hAnsi="Vazirmatn" w:hint="cs"/>
                <w:sz w:val="28"/>
                <w:szCs w:val="28"/>
                <w:rtl/>
              </w:rPr>
              <w:t>نادرست</w:t>
            </w:r>
          </w:p>
        </w:tc>
        <w:tc>
          <w:tcPr>
            <w:tcW w:w="9311" w:type="dxa"/>
            <w:gridSpan w:val="3"/>
          </w:tcPr>
          <w:tbl>
            <w:tblPr>
              <w:tblStyle w:val="PlainTable4"/>
              <w:tblpPr w:leftFromText="180" w:rightFromText="180" w:vertAnchor="text" w:horzAnchor="margin" w:tblpXSpec="right" w:tblpY="-87"/>
              <w:tblOverlap w:val="never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190"/>
              <w:gridCol w:w="835"/>
              <w:gridCol w:w="788"/>
            </w:tblGrid>
            <w:tr w:rsidR="00FA4A9B" w:rsidRPr="00B63576" w14:paraId="17E348B2" w14:textId="77777777" w:rsidTr="00FA4A9B">
              <w:trPr>
                <w:trHeight w:val="20"/>
              </w:trPr>
              <w:tc>
                <w:tcPr>
                  <w:tcW w:w="6190" w:type="dxa"/>
                  <w:shd w:val="clear" w:color="auto" w:fill="FFFFFF" w:themeFill="background1"/>
                </w:tcPr>
                <w:p w14:paraId="59716FA4" w14:textId="77777777" w:rsidR="00FA4A9B" w:rsidRPr="00B63576" w:rsidRDefault="00FA4A9B" w:rsidP="00FA4A9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hint="cs"/>
                      <w:sz w:val="28"/>
                      <w:szCs w:val="28"/>
                      <w:rtl/>
                    </w:rPr>
                    <w:t>الف)</w:t>
                  </w:r>
                  <w:r w:rsidRPr="00B63576">
                    <w:rPr>
                      <w:rFonts w:ascii="Shabnam" w:hAnsi="Shabnam" w:hint="cs"/>
                      <w:sz w:val="28"/>
                      <w:szCs w:val="28"/>
                      <w:rtl/>
                    </w:rPr>
                    <w:t xml:space="preserve"> </w:t>
                  </w:r>
                  <w:r w:rsidRPr="00B63576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ی</w:t>
                  </w:r>
                  <w:r w:rsidRPr="00B63576">
                    <w:rPr>
                      <w:rFonts w:ascii="Vazirmatn" w:hAnsi="Vazirmatn" w:hint="eastAsia"/>
                      <w:sz w:val="28"/>
                      <w:szCs w:val="28"/>
                      <w:rtl/>
                    </w:rPr>
                    <w:t>ک</w:t>
                  </w:r>
                  <w:r w:rsidRPr="00B63576">
                    <w:rPr>
                      <w:rFonts w:ascii="Vazirmatn" w:hAnsi="Vazirmatn"/>
                      <w:sz w:val="28"/>
                      <w:szCs w:val="28"/>
                      <w:rtl/>
                    </w:rPr>
                    <w:t xml:space="preserve"> شش ضلع</w:t>
                  </w:r>
                  <w:r w:rsidRPr="00B63576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ی</w:t>
                  </w:r>
                  <w:r w:rsidRPr="00B63576">
                    <w:rPr>
                      <w:rFonts w:ascii="Vazirmatn" w:hAnsi="Vazirmatn"/>
                      <w:sz w:val="28"/>
                      <w:szCs w:val="28"/>
                      <w:rtl/>
                    </w:rPr>
                    <w:t xml:space="preserve"> منتظم 6 محور تقارن دارد.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6FD4BE8B" w14:textId="77777777" w:rsidR="00FA4A9B" w:rsidRPr="00B63576" w:rsidRDefault="00FA4A9B" w:rsidP="00FA4A9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4F9EBDC7" w14:textId="77777777" w:rsidR="00FA4A9B" w:rsidRPr="00B63576" w:rsidRDefault="00FA4A9B" w:rsidP="00FA4A9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FA4A9B" w:rsidRPr="00B63576" w14:paraId="3121D634" w14:textId="77777777" w:rsidTr="00FA4A9B">
              <w:trPr>
                <w:trHeight w:val="20"/>
              </w:trPr>
              <w:tc>
                <w:tcPr>
                  <w:tcW w:w="6190" w:type="dxa"/>
                  <w:shd w:val="clear" w:color="auto" w:fill="FFFFFF" w:themeFill="background1"/>
                </w:tcPr>
                <w:p w14:paraId="0568A07F" w14:textId="77777777" w:rsidR="00FA4A9B" w:rsidRPr="00B63576" w:rsidRDefault="00FA4A9B" w:rsidP="00FA4A9B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hint="cs"/>
                      <w:sz w:val="28"/>
                      <w:szCs w:val="28"/>
                      <w:rtl/>
                    </w:rPr>
                    <w:t xml:space="preserve">ب) هر مربع </w:t>
                  </w:r>
                  <w:r w:rsidRPr="00B63576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، نوعی لوزی است.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19E1D4B9" w14:textId="77777777" w:rsidR="00FA4A9B" w:rsidRPr="00B63576" w:rsidRDefault="00FA4A9B" w:rsidP="00FA4A9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07AA739C" w14:textId="77777777" w:rsidR="00FA4A9B" w:rsidRPr="00B63576" w:rsidRDefault="00FA4A9B" w:rsidP="00FA4A9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FA4A9B" w:rsidRPr="00B63576" w14:paraId="2E6FDC3D" w14:textId="77777777" w:rsidTr="00FA4A9B">
              <w:trPr>
                <w:trHeight w:val="20"/>
              </w:trPr>
              <w:tc>
                <w:tcPr>
                  <w:tcW w:w="6190" w:type="dxa"/>
                  <w:shd w:val="clear" w:color="auto" w:fill="FFFFFF" w:themeFill="background1"/>
                </w:tcPr>
                <w:p w14:paraId="7A235B02" w14:textId="77777777" w:rsidR="00FA4A9B" w:rsidRPr="00B63576" w:rsidRDefault="00FA4A9B" w:rsidP="00FA4A9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hint="cs"/>
                      <w:sz w:val="28"/>
                      <w:szCs w:val="28"/>
                      <w:rtl/>
                    </w:rPr>
                    <w:t xml:space="preserve">ج) </w:t>
                  </w:r>
                  <w:r w:rsidRPr="00B63576">
                    <w:rPr>
                      <w:sz w:val="28"/>
                      <w:szCs w:val="28"/>
                      <w:rtl/>
                    </w:rPr>
                    <w:t>در شکل ها</w:t>
                  </w:r>
                  <w:r w:rsidRPr="00B63576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Pr="00B63576">
                    <w:rPr>
                      <w:sz w:val="28"/>
                      <w:szCs w:val="28"/>
                      <w:rtl/>
                    </w:rPr>
                    <w:t xml:space="preserve"> منتظم فقط ضلع ها برابر هستند.     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39675EED" w14:textId="77777777" w:rsidR="00FA4A9B" w:rsidRPr="00B63576" w:rsidRDefault="00FA4A9B" w:rsidP="00FA4A9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4DB18609" w14:textId="77777777" w:rsidR="00FA4A9B" w:rsidRPr="00B63576" w:rsidRDefault="00FA4A9B" w:rsidP="00FA4A9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FA4A9B" w:rsidRPr="00B63576" w14:paraId="2FE6AB93" w14:textId="77777777" w:rsidTr="00FA4A9B">
              <w:trPr>
                <w:trHeight w:val="20"/>
              </w:trPr>
              <w:tc>
                <w:tcPr>
                  <w:tcW w:w="6190" w:type="dxa"/>
                  <w:shd w:val="clear" w:color="auto" w:fill="FFFFFF" w:themeFill="background1"/>
                </w:tcPr>
                <w:p w14:paraId="1460E941" w14:textId="77777777" w:rsidR="00FA4A9B" w:rsidRPr="00B63576" w:rsidRDefault="00FA4A9B" w:rsidP="00FA4A9B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hint="cs"/>
                      <w:sz w:val="28"/>
                      <w:szCs w:val="28"/>
                      <w:rtl/>
                    </w:rPr>
                    <w:t xml:space="preserve">د) </w:t>
                  </w:r>
                  <w:r w:rsidRPr="00B63576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 xml:space="preserve">هر یک از زاویه های خارجی مربع برابر ۹۰ درجه است. </w:t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  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64E114F7" w14:textId="77777777" w:rsidR="00FA4A9B" w:rsidRPr="00B63576" w:rsidRDefault="00FA4A9B" w:rsidP="00FA4A9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29EE23F8" w14:textId="77777777" w:rsidR="00FA4A9B" w:rsidRPr="00B63576" w:rsidRDefault="00FA4A9B" w:rsidP="00FA4A9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</w:tbl>
          <w:p w14:paraId="2E069F70" w14:textId="351952A2" w:rsidR="00C5022B" w:rsidRPr="00B63576" w:rsidRDefault="00C5022B" w:rsidP="00C5022B">
            <w:pPr>
              <w:rPr>
                <w:sz w:val="28"/>
                <w:szCs w:val="28"/>
                <w:rtl/>
              </w:rPr>
            </w:pPr>
          </w:p>
          <w:p w14:paraId="04B16792" w14:textId="73DBB6AD" w:rsidR="00C5022B" w:rsidRPr="00B63576" w:rsidRDefault="00C5022B" w:rsidP="008001C1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4DF08CF" w14:textId="2859D8BB" w:rsidR="00664140" w:rsidRPr="00B63576" w:rsidRDefault="00F51DA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E0CAD" w:rsidRPr="00B63576" w14:paraId="12C14B64" w14:textId="77777777" w:rsidTr="00FA4A9B">
        <w:trPr>
          <w:cantSplit/>
          <w:trHeight w:val="1322"/>
        </w:trPr>
        <w:tc>
          <w:tcPr>
            <w:tcW w:w="616" w:type="dxa"/>
            <w:textDirection w:val="tbRl"/>
          </w:tcPr>
          <w:p w14:paraId="121BCB51" w14:textId="62D2FE7B" w:rsidR="00C5022B" w:rsidRPr="00FA4A9B" w:rsidRDefault="003C23B2" w:rsidP="00FA4A9B">
            <w:pPr>
              <w:ind w:left="141" w:right="113"/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3C23B2">
              <w:rPr>
                <w:rFonts w:ascii="Vazirmatn" w:hAnsi="Vazirmatn" w:hint="cs"/>
                <w:sz w:val="28"/>
                <w:szCs w:val="28"/>
                <w:rtl/>
              </w:rPr>
              <w:t>کامل کردنی</w:t>
            </w:r>
          </w:p>
        </w:tc>
        <w:tc>
          <w:tcPr>
            <w:tcW w:w="9311" w:type="dxa"/>
            <w:gridSpan w:val="3"/>
          </w:tcPr>
          <w:p w14:paraId="11271C69" w14:textId="4932E8DB" w:rsidR="00C5022B" w:rsidRPr="00B63576" w:rsidRDefault="008E0325" w:rsidP="007F16F1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الف</w:t>
            </w:r>
            <w:r w:rsidR="00C5022B" w:rsidRPr="00B63576">
              <w:rPr>
                <w:rFonts w:ascii="Vazirmatn" w:hAnsi="Vazirmatn" w:hint="cs"/>
                <w:sz w:val="28"/>
                <w:szCs w:val="28"/>
                <w:rtl/>
              </w:rPr>
              <w:t xml:space="preserve">) </w:t>
            </w:r>
            <w:r w:rsidR="00CA7A73" w:rsidRPr="00B63576">
              <w:rPr>
                <w:rFonts w:ascii="Vazirmatn" w:hAnsi="Vazirmatn"/>
                <w:sz w:val="28"/>
                <w:szCs w:val="28"/>
                <w:rtl/>
              </w:rPr>
              <w:t>متواز</w:t>
            </w:r>
            <w:r w:rsidR="00CA7A73"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CA7A73" w:rsidRPr="00B63576">
              <w:rPr>
                <w:rFonts w:ascii="Vazirmatn" w:hAnsi="Vazirmatn"/>
                <w:sz w:val="28"/>
                <w:szCs w:val="28"/>
                <w:rtl/>
              </w:rPr>
              <w:t xml:space="preserve"> الاضلاع</w:t>
            </w:r>
            <w:r w:rsidR="00CA7A73"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CA7A73" w:rsidRPr="00B63576">
              <w:rPr>
                <w:rFonts w:ascii="Vazirmatn" w:hAnsi="Vazirmatn"/>
                <w:sz w:val="28"/>
                <w:szCs w:val="28"/>
                <w:rtl/>
              </w:rPr>
              <w:t xml:space="preserve"> که 4 ضلع برابر دارد، ..................... نام دارد.</w:t>
            </w:r>
          </w:p>
          <w:p w14:paraId="1983CD03" w14:textId="6DD8831B" w:rsidR="00D375E6" w:rsidRPr="00B63576" w:rsidRDefault="008E0325" w:rsidP="007F16F1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ب</w:t>
            </w:r>
            <w:r w:rsidR="00C5022B" w:rsidRPr="00B63576">
              <w:rPr>
                <w:rFonts w:ascii="Vazirmatn" w:hAnsi="Vazirmatn" w:hint="cs"/>
                <w:sz w:val="28"/>
                <w:szCs w:val="28"/>
                <w:rtl/>
              </w:rPr>
              <w:t>)</w:t>
            </w:r>
            <w:r w:rsidR="0037094A" w:rsidRPr="00B63576">
              <w:rPr>
                <w:sz w:val="28"/>
                <w:szCs w:val="28"/>
                <w:rtl/>
              </w:rPr>
              <w:t xml:space="preserve"> </w:t>
            </w:r>
            <w:r w:rsidR="0037094A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>در هر متواز</w:t>
            </w:r>
            <w:r w:rsidR="0037094A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37094A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الاضلاع </w:t>
            </w:r>
            <w:r w:rsidR="00CE0CAD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ضلع های</w:t>
            </w:r>
            <w:r w:rsidR="0037094A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روبرو ..................... </w:t>
            </w:r>
            <w:r w:rsidR="00CE0CAD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هستند</w:t>
            </w:r>
            <w:r w:rsidR="0037094A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</w:p>
          <w:p w14:paraId="332A711C" w14:textId="77777777" w:rsidR="00CE0CAD" w:rsidRDefault="0037094A" w:rsidP="007F16F1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ج) 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در 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چند ضلع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محدب ، به زاو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ه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ضلع و ادامه 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ضلع د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گر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زاو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ه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............... م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گو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یی</w:t>
            </w:r>
            <w:r w:rsidRPr="00B6357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م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p w14:paraId="4F539BF8" w14:textId="598FE191" w:rsidR="00843A8C" w:rsidRPr="00B63576" w:rsidRDefault="00FA4A9B" w:rsidP="007F16F1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5C7D7F4C" wp14:editId="3E86E2B8">
                      <wp:simplePos x="0" y="0"/>
                      <wp:positionH relativeFrom="page">
                        <wp:posOffset>85403</wp:posOffset>
                      </wp:positionH>
                      <wp:positionV relativeFrom="page">
                        <wp:posOffset>1031411</wp:posOffset>
                      </wp:positionV>
                      <wp:extent cx="4738617" cy="723332"/>
                      <wp:effectExtent l="38100" t="0" r="0" b="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38617" cy="723332"/>
                                <a:chOff x="0" y="0"/>
                                <a:chExt cx="4910455" cy="667385"/>
                              </a:xfrm>
                            </wpg:grpSpPr>
                            <wpg:graphicFrame>
                              <wpg:cNvPr id="44" name="Diagram 44"/>
                              <wpg:cNvFrPr/>
                              <wpg:xfrm>
                                <a:off x="0" y="0"/>
                                <a:ext cx="4910455" cy="667385"/>
                              </wpg:xfrm>
                              <a:graphic>
                                <a:graphicData uri="http://schemas.openxmlformats.org/drawingml/2006/diagram">
                                  <dgm:relIds xmlns:dgm="http://schemas.openxmlformats.org/drawingml/2006/diagram" xmlns:r="http://schemas.openxmlformats.org/officeDocument/2006/relationships" r:dm="rId8" r:lo="rId9" r:qs="rId10" r:cs="rId11"/>
                                </a:graphicData>
                              </a:graphic>
                            </wpg:graphicFrame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974819" y="158097"/>
                                  <a:ext cx="1033897" cy="321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FDA4D4" w14:textId="77777777" w:rsidR="0068639E" w:rsidRPr="00331D5B" w:rsidRDefault="0068639E" w:rsidP="0068639E">
                                    <w:pPr>
                                      <w:jc w:val="center"/>
                                      <w:rPr>
                                        <w:rFonts w:cs="0 Nazanin Bold"/>
                                        <w:rtl/>
                                        <w:lang w:bidi="fa-IR"/>
                                      </w:rPr>
                                    </w:pPr>
                                    <w:r w:rsidRPr="00331D5B">
                                      <w:rPr>
                                        <w:rFonts w:cs="0 Nazanin Bold" w:hint="cs"/>
                                        <w:rtl/>
                                        <w:lang w:bidi="fa-IR"/>
                                      </w:rPr>
                                      <w:t>زاویه های</w:t>
                                    </w:r>
                                    <w:r>
                                      <w:rPr>
                                        <w:rFonts w:cs="0 Nazanin Bold" w:hint="cs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 w:rsidRPr="00331D5B">
                                      <w:rPr>
                                        <w:rFonts w:cs="0 Nazanin Bold" w:hint="cs"/>
                                        <w:rtl/>
                                        <w:lang w:bidi="fa-IR"/>
                                      </w:rPr>
                                      <w:t>قائمه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2994909" y="141572"/>
                                  <a:ext cx="701368" cy="3223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A943A3" w14:textId="77777777" w:rsidR="0068639E" w:rsidRPr="00331D5B" w:rsidRDefault="0068639E" w:rsidP="0068639E">
                                    <w:pPr>
                                      <w:jc w:val="center"/>
                                      <w:rPr>
                                        <w:rFonts w:cs="0 Nazanin Bold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rtl/>
                                        <w:lang w:bidi="fa-IR"/>
                                      </w:rPr>
                                      <w:t>...........................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7D7F4C" id="Group 47" o:spid="_x0000_s1026" style="position:absolute;left:0;text-align:left;margin-left:6.7pt;margin-top:81.2pt;width:373.1pt;height:56.95pt;z-index:251685888;mso-position-horizontal-relative:page;mso-position-vertical-relative:page;mso-width-relative:margin;mso-height-relative:margin" coordsize="49104,6673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Diagram 44" o:spid="_x0000_s1027" type="#_x0000_t75" style="position:absolute;left:-189;top:1293;width:45103;height:39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">
                        <v:imagedata r:id="rId13" o:title=""/>
                        <o:lock v:ext="edit" aspectratio="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5" o:spid="_x0000_s1028" type="#_x0000_t202" style="position:absolute;left:9748;top:1580;width:10339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<v:textbox>
                          <w:txbxContent>
                            <w:p w14:paraId="61FDA4D4" w14:textId="77777777" w:rsidR="0068639E" w:rsidRPr="00331D5B" w:rsidRDefault="0068639E" w:rsidP="0068639E">
                              <w:pPr>
                                <w:jc w:val="center"/>
                                <w:rPr>
                                  <w:rFonts w:cs="0 Nazanin Bold"/>
                                  <w:rtl/>
                                  <w:lang w:bidi="fa-IR"/>
                                </w:rPr>
                              </w:pPr>
                              <w:r w:rsidRPr="00331D5B">
                                <w:rPr>
                                  <w:rFonts w:cs="0 Nazanin Bold" w:hint="cs"/>
                                  <w:rtl/>
                                  <w:lang w:bidi="fa-IR"/>
                                </w:rPr>
                                <w:t>زاویه های</w:t>
                              </w:r>
                              <w:r>
                                <w:rPr>
                                  <w:rFonts w:cs="0 Nazanin Bold" w:hint="cs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331D5B">
                                <w:rPr>
                                  <w:rFonts w:cs="0 Nazanin Bold" w:hint="cs"/>
                                  <w:rtl/>
                                  <w:lang w:bidi="fa-IR"/>
                                </w:rPr>
                                <w:t>قائمه</w:t>
                              </w:r>
                            </w:p>
                          </w:txbxContent>
                        </v:textbox>
                      </v:shape>
                      <v:shape id="Text Box 46" o:spid="_x0000_s1029" type="#_x0000_t202" style="position:absolute;left:29949;top:1415;width:7013;height:3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<v:textbox>
                          <w:txbxContent>
                            <w:p w14:paraId="5AA943A3" w14:textId="77777777" w:rsidR="0068639E" w:rsidRPr="00331D5B" w:rsidRDefault="0068639E" w:rsidP="0068639E">
                              <w:pPr>
                                <w:jc w:val="center"/>
                                <w:rPr>
                                  <w:rFonts w:cs="0 Nazanin Bold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rtl/>
                                  <w:lang w:bidi="fa-IR"/>
                                </w:rPr>
                                <w:t>...........................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843A8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د) دو خط موازی با یک خط .......................... هستند. (باهم موازی -  برهم عمود)</w:t>
            </w:r>
          </w:p>
        </w:tc>
        <w:tc>
          <w:tcPr>
            <w:tcW w:w="609" w:type="dxa"/>
            <w:vAlign w:val="center"/>
          </w:tcPr>
          <w:p w14:paraId="5593661D" w14:textId="2FEDB109" w:rsidR="00C5022B" w:rsidRPr="00B63576" w:rsidRDefault="00843A8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8639E" w:rsidRPr="00B63576" w14:paraId="5656B533" w14:textId="77777777" w:rsidTr="00213E99">
        <w:trPr>
          <w:trHeight w:val="765"/>
        </w:trPr>
        <w:tc>
          <w:tcPr>
            <w:tcW w:w="616" w:type="dxa"/>
          </w:tcPr>
          <w:p w14:paraId="065FA381" w14:textId="77777777" w:rsidR="0068639E" w:rsidRPr="00B63576" w:rsidRDefault="0068639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3D8DCE3C" w14:textId="4F826CAC" w:rsidR="0068639E" w:rsidRDefault="0068639E" w:rsidP="00213E99">
            <w:pPr>
              <w:spacing w:line="276" w:lineRule="auto"/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نمودار را کامل کنید.</w:t>
            </w:r>
          </w:p>
          <w:p w14:paraId="1E1044D0" w14:textId="24E342FE" w:rsidR="00213E99" w:rsidRPr="00213E99" w:rsidRDefault="00213E99" w:rsidP="00213E99">
            <w:pPr>
              <w:spacing w:line="276" w:lineRule="auto"/>
              <w:rPr>
                <w:rFonts w:ascii="Vazirmatn" w:hAnsi="Vazirmatn"/>
                <w:noProof/>
                <w:sz w:val="16"/>
                <w:szCs w:val="1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712C94D5" w14:textId="39F18C57" w:rsidR="0068639E" w:rsidRPr="00B63576" w:rsidRDefault="005F1350" w:rsidP="005F1350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51002" w:rsidRPr="00B63576" w14:paraId="6DB05A22" w14:textId="77777777" w:rsidTr="0055059C">
        <w:trPr>
          <w:trHeight w:val="1264"/>
        </w:trPr>
        <w:tc>
          <w:tcPr>
            <w:tcW w:w="616" w:type="dxa"/>
          </w:tcPr>
          <w:p w14:paraId="62743EB0" w14:textId="77777777" w:rsidR="00CA7A73" w:rsidRPr="00B63576" w:rsidRDefault="00CA7A73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06A81737" w14:textId="77777777" w:rsidR="00CA7A73" w:rsidRPr="00B63576" w:rsidRDefault="00CA7A73" w:rsidP="008E032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/>
                <w:sz w:val="28"/>
                <w:szCs w:val="28"/>
                <w:rtl/>
              </w:rPr>
              <w:t>برا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رابطه ز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ر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ک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شکل رسم کن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و نت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جه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را به زبان ر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اض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بنو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س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bookmarkStart w:id="0" w:name="_GoBack"/>
          <w:bookmarkEnd w:id="0"/>
          <w:p w14:paraId="2095E159" w14:textId="68CE87BE" w:rsidR="00CA7A73" w:rsidRPr="00B63576" w:rsidRDefault="007F16F1" w:rsidP="00CA7A73">
            <w:pPr>
              <w:jc w:val="right"/>
              <w:rPr>
                <w:rFonts w:ascii="Vazirmatn" w:hAnsi="Vazirmatn"/>
                <w:sz w:val="28"/>
                <w:szCs w:val="28"/>
              </w:rPr>
            </w:pPr>
            <w:r w:rsidRPr="00B63576">
              <w:rPr>
                <w:rFonts w:ascii="Vazirmatn" w:hAnsi="Vazirmatn"/>
                <w:position w:val="-30"/>
                <w:sz w:val="28"/>
                <w:szCs w:val="28"/>
              </w:rPr>
              <w:object w:dxaOrig="999" w:dyaOrig="720" w14:anchorId="1D8DDC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5pt;height:44.45pt" o:ole="">
                  <v:imagedata r:id="rId14" o:title=""/>
                </v:shape>
                <o:OLEObject Type="Embed" ProgID="Equation.DSMT4" ShapeID="_x0000_i1025" DrawAspect="Content" ObjectID="_1785829867" r:id="rId15"/>
              </w:object>
            </w:r>
            <w:r w:rsidR="00CA7A73" w:rsidRPr="00B63576">
              <w:rPr>
                <w:rFonts w:ascii="Vazirmatn" w:hAnsi="Vazirmatn"/>
                <w:sz w:val="28"/>
                <w:szCs w:val="28"/>
              </w:rPr>
              <w:t xml:space="preserve">     </w:t>
            </w:r>
            <w:r w:rsidR="00CA7A73" w:rsidRPr="00B63576">
              <w:rPr>
                <w:rFonts w:ascii="Vazirmatn" w:hAnsi="Vazirmatn" w:hint="cs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609" w:type="dxa"/>
            <w:vAlign w:val="center"/>
          </w:tcPr>
          <w:p w14:paraId="30F2CD07" w14:textId="2C2B622A" w:rsidR="00CA7A73" w:rsidRPr="00B63576" w:rsidRDefault="005F1350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51002" w:rsidRPr="00B63576" w14:paraId="790269E7" w14:textId="77777777" w:rsidTr="00AA1EFE">
        <w:trPr>
          <w:trHeight w:val="2014"/>
        </w:trPr>
        <w:tc>
          <w:tcPr>
            <w:tcW w:w="616" w:type="dxa"/>
          </w:tcPr>
          <w:p w14:paraId="4EDF2D05" w14:textId="77777777" w:rsidR="00CA7A73" w:rsidRPr="00B63576" w:rsidRDefault="00CA7A73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675028BC" w14:textId="38EE248A" w:rsidR="00CA7A73" w:rsidRPr="00B63576" w:rsidRDefault="00CA7A73" w:rsidP="00CA7A73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B63576">
              <w:rPr>
                <w:rFonts w:ascii="Vazirmatn" w:hAnsi="Vazirmatn"/>
                <w:sz w:val="28"/>
                <w:szCs w:val="28"/>
                <w:rtl/>
              </w:rPr>
              <w:t>در هر شکل اندازه زاو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ه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خواسته شده را به دست آور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CA7A73" w:rsidRPr="00B63576" w14:paraId="4C356EF2" w14:textId="77777777" w:rsidTr="00C51002">
              <w:tc>
                <w:tcPr>
                  <w:tcW w:w="4593" w:type="dxa"/>
                  <w:vAlign w:val="center"/>
                </w:tcPr>
                <w:p w14:paraId="3B065317" w14:textId="097CA551" w:rsidR="00CA7A73" w:rsidRPr="00B63576" w:rsidRDefault="00CA7A73" w:rsidP="00C51002">
                  <w:pPr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0DDED0F9" wp14:editId="56D9790F">
                        <wp:extent cx="1145769" cy="1009346"/>
                        <wp:effectExtent l="0" t="0" r="0" b="63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6"/>
                                <a:srcRect t="389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90256" cy="1048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94" w:type="dxa"/>
                  <w:vAlign w:val="center"/>
                </w:tcPr>
                <w:p w14:paraId="7CAE77C3" w14:textId="2AD21B85" w:rsidR="00CA7A73" w:rsidRPr="00B63576" w:rsidRDefault="00CA7A73" w:rsidP="00C51002">
                  <w:pPr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B63576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92032" behindDoc="0" locked="0" layoutInCell="1" allowOverlap="1" wp14:anchorId="59767C7B" wp14:editId="6667C81D">
                        <wp:simplePos x="0" y="0"/>
                        <wp:positionH relativeFrom="column">
                          <wp:posOffset>-20320</wp:posOffset>
                        </wp:positionH>
                        <wp:positionV relativeFrom="paragraph">
                          <wp:posOffset>-219710</wp:posOffset>
                        </wp:positionV>
                        <wp:extent cx="1651000" cy="1152525"/>
                        <wp:effectExtent l="0" t="0" r="6350" b="9525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439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51000" cy="115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62CEF341" w14:textId="7089CFE8" w:rsidR="00CA7A73" w:rsidRPr="00B63576" w:rsidRDefault="00CA7A73" w:rsidP="008E0325">
            <w:pPr>
              <w:rPr>
                <w:rFonts w:ascii="Vazirmatn" w:hAnsi="Vazirmatn"/>
                <w:sz w:val="8"/>
                <w:szCs w:val="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3856E7AB" w14:textId="127D2510" w:rsidR="00CA7A73" w:rsidRPr="00B63576" w:rsidRDefault="00CA7A73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C51002" w:rsidRPr="00B63576" w14:paraId="321829D0" w14:textId="77777777" w:rsidTr="00EE686A">
        <w:trPr>
          <w:trHeight w:val="1691"/>
        </w:trPr>
        <w:tc>
          <w:tcPr>
            <w:tcW w:w="616" w:type="dxa"/>
          </w:tcPr>
          <w:p w14:paraId="0533BAC8" w14:textId="77777777" w:rsidR="00C51002" w:rsidRPr="00B63576" w:rsidRDefault="00C5100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730D9049" w14:textId="2D25873A" w:rsidR="00C51002" w:rsidRPr="00B63576" w:rsidRDefault="00B63576" w:rsidP="00CA7A73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91008" behindDoc="0" locked="0" layoutInCell="1" allowOverlap="1" wp14:anchorId="35DE08E8" wp14:editId="62168552">
                  <wp:simplePos x="0" y="0"/>
                  <wp:positionH relativeFrom="column">
                    <wp:posOffset>189345</wp:posOffset>
                  </wp:positionH>
                  <wp:positionV relativeFrom="paragraph">
                    <wp:posOffset>796</wp:posOffset>
                  </wp:positionV>
                  <wp:extent cx="1712794" cy="1058761"/>
                  <wp:effectExtent l="0" t="0" r="1905" b="825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850" cy="1074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</w:rPr>
              <w:t>با تشک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C51002" w:rsidRPr="00B63576">
              <w:rPr>
                <w:rFonts w:ascii="Vazirmatn" w:hAnsi="Vazirmatn" w:hint="eastAsia"/>
                <w:sz w:val="28"/>
                <w:szCs w:val="28"/>
                <w:rtl/>
              </w:rPr>
              <w:t>ل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</w:rPr>
              <w:t xml:space="preserve"> معادله مقدار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="00C51002" w:rsidRPr="00B63576">
              <w:rPr>
                <w:rFonts w:asciiTheme="majorBidi" w:hAnsiTheme="majorBidi"/>
                <w:sz w:val="28"/>
                <w:szCs w:val="28"/>
              </w:rPr>
              <w:t>x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>را به دست آور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1002"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</w:p>
          <w:p w14:paraId="2C912C27" w14:textId="1DF07782" w:rsidR="00C51002" w:rsidRPr="00B63576" w:rsidRDefault="00C51002" w:rsidP="00C51002">
            <w:pPr>
              <w:jc w:val="right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58578F0F" w14:textId="59DD10B2" w:rsidR="00C51002" w:rsidRPr="00B63576" w:rsidRDefault="00C51002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202EDB" w:rsidRPr="00B63576" w14:paraId="29E45015" w14:textId="77777777" w:rsidTr="0055059C">
        <w:trPr>
          <w:trHeight w:val="1388"/>
        </w:trPr>
        <w:tc>
          <w:tcPr>
            <w:tcW w:w="616" w:type="dxa"/>
          </w:tcPr>
          <w:p w14:paraId="3DA28459" w14:textId="77777777" w:rsidR="00202EDB" w:rsidRPr="00B63576" w:rsidRDefault="00202ED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1EBC0C6C" w14:textId="30A92FD6" w:rsidR="00202EDB" w:rsidRPr="00B63576" w:rsidRDefault="00202EDB" w:rsidP="00CA7A73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ک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لوز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رسم کرده و وسط ضلع ها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آن را به ترت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ب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به هم وصل کن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>. چهارضلع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به دست آمده چه نام دارد؟</w:t>
            </w:r>
          </w:p>
        </w:tc>
        <w:tc>
          <w:tcPr>
            <w:tcW w:w="609" w:type="dxa"/>
            <w:vAlign w:val="center"/>
          </w:tcPr>
          <w:p w14:paraId="2F3546A7" w14:textId="659CF357" w:rsidR="00202EDB" w:rsidRPr="00B63576" w:rsidRDefault="00202EDB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51002" w:rsidRPr="00B63576" w14:paraId="49CDAF2C" w14:textId="77777777" w:rsidTr="00E304CA">
        <w:trPr>
          <w:trHeight w:val="952"/>
        </w:trPr>
        <w:tc>
          <w:tcPr>
            <w:tcW w:w="616" w:type="dxa"/>
          </w:tcPr>
          <w:p w14:paraId="0B4F6E85" w14:textId="77777777" w:rsidR="00C51002" w:rsidRPr="00B63576" w:rsidRDefault="00C5100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2D7CA494" w14:textId="2D423F38" w:rsidR="00C51002" w:rsidRPr="00B63576" w:rsidRDefault="00C51002" w:rsidP="00E304CA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الف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)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مجموع زاو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ه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ها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خارج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دوازده ضلع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E304C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برابر چند است؟</w:t>
            </w:r>
          </w:p>
          <w:p w14:paraId="014FA223" w14:textId="385E4385" w:rsidR="0037094A" w:rsidRPr="00B63576" w:rsidRDefault="0055059C" w:rsidP="00E304CA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ب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)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اندازه هر زاو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1002"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ه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داخل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1002"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ده ضلع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منتظم</w:t>
            </w:r>
            <w:r w:rsidR="00E304C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را به دست آورید.</w:t>
            </w:r>
          </w:p>
        </w:tc>
        <w:tc>
          <w:tcPr>
            <w:tcW w:w="609" w:type="dxa"/>
            <w:vAlign w:val="center"/>
          </w:tcPr>
          <w:p w14:paraId="670BC692" w14:textId="59348685" w:rsidR="00C51002" w:rsidRPr="00B63576" w:rsidRDefault="007F16F1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51002" w:rsidRPr="00B63576" w14:paraId="7C10A6E8" w14:textId="77777777" w:rsidTr="00FA4A9B">
        <w:trPr>
          <w:trHeight w:val="1361"/>
        </w:trPr>
        <w:tc>
          <w:tcPr>
            <w:tcW w:w="616" w:type="dxa"/>
          </w:tcPr>
          <w:p w14:paraId="19FBF48E" w14:textId="77777777" w:rsidR="00C51002" w:rsidRPr="00B63576" w:rsidRDefault="00C5100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378988FA" w14:textId="1F02DB97" w:rsidR="00E304CA" w:rsidRDefault="00E304CA" w:rsidP="00C51002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/>
                <w:noProof/>
                <w:sz w:val="28"/>
                <w:szCs w:val="28"/>
                <w:rtl/>
                <w:lang w:val="fa-IR" w:bidi="fa-IR"/>
              </w:rPr>
              <w:drawing>
                <wp:anchor distT="0" distB="0" distL="114300" distR="114300" simplePos="0" relativeHeight="251693056" behindDoc="0" locked="0" layoutInCell="1" allowOverlap="1" wp14:anchorId="73B62C10" wp14:editId="17BE759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40981</wp:posOffset>
                  </wp:positionV>
                  <wp:extent cx="1194179" cy="666864"/>
                  <wp:effectExtent l="0" t="0" r="0" b="0"/>
                  <wp:wrapNone/>
                  <wp:docPr id="5" name="Picture 5" descr="تت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تتت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179" cy="6668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شکل 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مقابل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بخش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از 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1002"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چند ضلع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منتظم را نشان م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دهد. ا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1002"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ن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شکل چند</w:t>
            </w:r>
          </w:p>
          <w:p w14:paraId="5C2422D9" w14:textId="08DD5197" w:rsidR="00C51002" w:rsidRPr="00B63576" w:rsidRDefault="00C51002" w:rsidP="00C51002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ضلع دارد‌؟</w:t>
            </w:r>
            <w:r w:rsidR="0001352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(با راه حل)</w:t>
            </w:r>
          </w:p>
          <w:p w14:paraId="71E1B623" w14:textId="23B2D785" w:rsidR="00C51002" w:rsidRPr="00B63576" w:rsidRDefault="00C51002" w:rsidP="00C51002">
            <w:pPr>
              <w:jc w:val="right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7B1552A6" w14:textId="5F021B74" w:rsidR="00C51002" w:rsidRPr="00B63576" w:rsidRDefault="0068639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51002" w:rsidRPr="00B63576" w14:paraId="56411A10" w14:textId="77777777" w:rsidTr="00315D95">
        <w:trPr>
          <w:trHeight w:val="1569"/>
        </w:trPr>
        <w:tc>
          <w:tcPr>
            <w:tcW w:w="616" w:type="dxa"/>
          </w:tcPr>
          <w:p w14:paraId="18FA713B" w14:textId="77777777" w:rsidR="00C51002" w:rsidRPr="00B63576" w:rsidRDefault="00C5100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782B934" w14:textId="1E02CBDB" w:rsidR="007F16F1" w:rsidRDefault="00F62A21" w:rsidP="0068639E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83840" behindDoc="0" locked="0" layoutInCell="1" allowOverlap="1" wp14:anchorId="3BAAE15E" wp14:editId="2C8D0D9E">
                  <wp:simplePos x="0" y="0"/>
                  <wp:positionH relativeFrom="page">
                    <wp:posOffset>1159510</wp:posOffset>
                  </wp:positionH>
                  <wp:positionV relativeFrom="page">
                    <wp:posOffset>96520</wp:posOffset>
                  </wp:positionV>
                  <wp:extent cx="977900" cy="90995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00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F16F1"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82816" behindDoc="0" locked="0" layoutInCell="1" allowOverlap="1" wp14:anchorId="407D87D9" wp14:editId="5D943381">
                  <wp:simplePos x="0" y="0"/>
                  <wp:positionH relativeFrom="page">
                    <wp:posOffset>146685</wp:posOffset>
                  </wp:positionH>
                  <wp:positionV relativeFrom="page">
                    <wp:posOffset>33020</wp:posOffset>
                  </wp:positionV>
                  <wp:extent cx="1013861" cy="975694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861" cy="975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8639E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می خواهیم یک دیوار را با یک نوع کاشی منتطم ، کاشیکاری</w:t>
            </w:r>
          </w:p>
          <w:p w14:paraId="33CC5249" w14:textId="6D25A047" w:rsidR="0068639E" w:rsidRPr="00B63576" w:rsidRDefault="0068639E" w:rsidP="0068639E">
            <w:pPr>
              <w:rPr>
                <w:sz w:val="28"/>
                <w:szCs w:val="28"/>
                <w:rtl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کنیم. کدام شکل مناسب این کار است؟ دلیل بیاورید.</w:t>
            </w:r>
          </w:p>
          <w:p w14:paraId="5AD6B069" w14:textId="4C19688B" w:rsidR="0068639E" w:rsidRPr="00B63576" w:rsidRDefault="0068639E" w:rsidP="00C51002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793A8D06" w14:textId="53991177" w:rsidR="00C51002" w:rsidRPr="00B63576" w:rsidRDefault="0068639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615D838F" w14:textId="6BD6F8C1" w:rsidR="000B3006" w:rsidRPr="00013526" w:rsidRDefault="000B3006" w:rsidP="00D6577C">
      <w:pPr>
        <w:tabs>
          <w:tab w:val="left" w:pos="7696"/>
        </w:tabs>
        <w:rPr>
          <w:rFonts w:ascii="Vazirmatn" w:hAnsi="Vazirmatn"/>
          <w:sz w:val="4"/>
          <w:szCs w:val="4"/>
          <w:rtl/>
          <w:lang w:bidi="fa-IR"/>
        </w:rPr>
      </w:pPr>
    </w:p>
    <w:sectPr w:rsidR="000B3006" w:rsidRPr="00013526" w:rsidSect="00554692">
      <w:footerReference w:type="even" r:id="rId22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3B967" w14:textId="77777777" w:rsidR="00EE24F3" w:rsidRDefault="00EE24F3">
      <w:r>
        <w:separator/>
      </w:r>
    </w:p>
  </w:endnote>
  <w:endnote w:type="continuationSeparator" w:id="0">
    <w:p w14:paraId="6E4C3934" w14:textId="77777777" w:rsidR="00EE24F3" w:rsidRDefault="00EE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E7C26" w14:textId="77777777" w:rsidR="00EE24F3" w:rsidRDefault="00EE24F3">
      <w:r>
        <w:separator/>
      </w:r>
    </w:p>
  </w:footnote>
  <w:footnote w:type="continuationSeparator" w:id="0">
    <w:p w14:paraId="36C69117" w14:textId="77777777" w:rsidR="00EE24F3" w:rsidRDefault="00EE2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3526"/>
    <w:rsid w:val="00015EB4"/>
    <w:rsid w:val="00044CE5"/>
    <w:rsid w:val="00047475"/>
    <w:rsid w:val="00051F35"/>
    <w:rsid w:val="0005598D"/>
    <w:rsid w:val="00060B1B"/>
    <w:rsid w:val="000633DE"/>
    <w:rsid w:val="00064B47"/>
    <w:rsid w:val="00076584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5998"/>
    <w:rsid w:val="00106CED"/>
    <w:rsid w:val="00111977"/>
    <w:rsid w:val="00120F0E"/>
    <w:rsid w:val="001369CE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F07AB"/>
    <w:rsid w:val="001F6C57"/>
    <w:rsid w:val="00202EDB"/>
    <w:rsid w:val="002037DE"/>
    <w:rsid w:val="002078FB"/>
    <w:rsid w:val="00213E99"/>
    <w:rsid w:val="0022126B"/>
    <w:rsid w:val="00222EB3"/>
    <w:rsid w:val="00223C54"/>
    <w:rsid w:val="002304F7"/>
    <w:rsid w:val="0023052B"/>
    <w:rsid w:val="00232982"/>
    <w:rsid w:val="00243FC8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6DC6"/>
    <w:rsid w:val="00297EC0"/>
    <w:rsid w:val="002A0031"/>
    <w:rsid w:val="002A1926"/>
    <w:rsid w:val="002A1D7E"/>
    <w:rsid w:val="002A33DE"/>
    <w:rsid w:val="002B731E"/>
    <w:rsid w:val="002C3808"/>
    <w:rsid w:val="002C49FD"/>
    <w:rsid w:val="002D69A8"/>
    <w:rsid w:val="002D7D6C"/>
    <w:rsid w:val="002E7561"/>
    <w:rsid w:val="002F602F"/>
    <w:rsid w:val="003013D7"/>
    <w:rsid w:val="003054F1"/>
    <w:rsid w:val="00315D95"/>
    <w:rsid w:val="00320319"/>
    <w:rsid w:val="0032391D"/>
    <w:rsid w:val="00325DBF"/>
    <w:rsid w:val="00327CD5"/>
    <w:rsid w:val="003303F2"/>
    <w:rsid w:val="00343621"/>
    <w:rsid w:val="00352925"/>
    <w:rsid w:val="00363EA9"/>
    <w:rsid w:val="00366B83"/>
    <w:rsid w:val="0037094A"/>
    <w:rsid w:val="00372598"/>
    <w:rsid w:val="0037499B"/>
    <w:rsid w:val="00384F69"/>
    <w:rsid w:val="003860E1"/>
    <w:rsid w:val="003866EE"/>
    <w:rsid w:val="00387B55"/>
    <w:rsid w:val="00394BDA"/>
    <w:rsid w:val="00396865"/>
    <w:rsid w:val="00396939"/>
    <w:rsid w:val="003A2983"/>
    <w:rsid w:val="003A6F1F"/>
    <w:rsid w:val="003B1261"/>
    <w:rsid w:val="003B2220"/>
    <w:rsid w:val="003B2DC0"/>
    <w:rsid w:val="003B3CA8"/>
    <w:rsid w:val="003B5073"/>
    <w:rsid w:val="003B6D7E"/>
    <w:rsid w:val="003C23B2"/>
    <w:rsid w:val="003C58DD"/>
    <w:rsid w:val="003C6A43"/>
    <w:rsid w:val="003D30C8"/>
    <w:rsid w:val="003D43BA"/>
    <w:rsid w:val="003D7F40"/>
    <w:rsid w:val="003E2171"/>
    <w:rsid w:val="003E2AA3"/>
    <w:rsid w:val="003F06DF"/>
    <w:rsid w:val="003F272F"/>
    <w:rsid w:val="003F58FD"/>
    <w:rsid w:val="00411079"/>
    <w:rsid w:val="00427CF4"/>
    <w:rsid w:val="0045654A"/>
    <w:rsid w:val="004568D6"/>
    <w:rsid w:val="00464B31"/>
    <w:rsid w:val="00480E18"/>
    <w:rsid w:val="0049180E"/>
    <w:rsid w:val="00492EE4"/>
    <w:rsid w:val="00493F7B"/>
    <w:rsid w:val="00495CCA"/>
    <w:rsid w:val="00496963"/>
    <w:rsid w:val="004A075B"/>
    <w:rsid w:val="004A0E94"/>
    <w:rsid w:val="004A1F88"/>
    <w:rsid w:val="004A5CED"/>
    <w:rsid w:val="004A72B7"/>
    <w:rsid w:val="004B1925"/>
    <w:rsid w:val="004B4415"/>
    <w:rsid w:val="004B5D83"/>
    <w:rsid w:val="004B7F7B"/>
    <w:rsid w:val="004E1746"/>
    <w:rsid w:val="004F1A82"/>
    <w:rsid w:val="0050569F"/>
    <w:rsid w:val="00526347"/>
    <w:rsid w:val="00526388"/>
    <w:rsid w:val="00527D9D"/>
    <w:rsid w:val="0055059C"/>
    <w:rsid w:val="00550734"/>
    <w:rsid w:val="0055430A"/>
    <w:rsid w:val="00554692"/>
    <w:rsid w:val="00563849"/>
    <w:rsid w:val="00563C64"/>
    <w:rsid w:val="005704C3"/>
    <w:rsid w:val="005849B5"/>
    <w:rsid w:val="00592C7E"/>
    <w:rsid w:val="0059312F"/>
    <w:rsid w:val="0059556C"/>
    <w:rsid w:val="005A04D4"/>
    <w:rsid w:val="005A5D92"/>
    <w:rsid w:val="005B0A9C"/>
    <w:rsid w:val="005B355E"/>
    <w:rsid w:val="005C70F1"/>
    <w:rsid w:val="005E0EBA"/>
    <w:rsid w:val="005E13ED"/>
    <w:rsid w:val="005E22DE"/>
    <w:rsid w:val="005E481B"/>
    <w:rsid w:val="005F1350"/>
    <w:rsid w:val="005F5D12"/>
    <w:rsid w:val="00604E3D"/>
    <w:rsid w:val="00610A06"/>
    <w:rsid w:val="0061122B"/>
    <w:rsid w:val="0061446A"/>
    <w:rsid w:val="00614E45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8639E"/>
    <w:rsid w:val="006917C9"/>
    <w:rsid w:val="006A34F2"/>
    <w:rsid w:val="006A45B3"/>
    <w:rsid w:val="006A4F45"/>
    <w:rsid w:val="006B1CD3"/>
    <w:rsid w:val="006B6EB5"/>
    <w:rsid w:val="006B7624"/>
    <w:rsid w:val="006C1DAF"/>
    <w:rsid w:val="006C36D2"/>
    <w:rsid w:val="006C5E32"/>
    <w:rsid w:val="006D1307"/>
    <w:rsid w:val="006E2E00"/>
    <w:rsid w:val="00701928"/>
    <w:rsid w:val="007030CB"/>
    <w:rsid w:val="00712340"/>
    <w:rsid w:val="00714FF1"/>
    <w:rsid w:val="0071794E"/>
    <w:rsid w:val="007248D3"/>
    <w:rsid w:val="00734C18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93D1C"/>
    <w:rsid w:val="007B0A27"/>
    <w:rsid w:val="007B24DA"/>
    <w:rsid w:val="007B2915"/>
    <w:rsid w:val="007B3075"/>
    <w:rsid w:val="007B4428"/>
    <w:rsid w:val="007B5DCD"/>
    <w:rsid w:val="007D7552"/>
    <w:rsid w:val="007E582B"/>
    <w:rsid w:val="007E7962"/>
    <w:rsid w:val="007F110E"/>
    <w:rsid w:val="007F1602"/>
    <w:rsid w:val="007F16F1"/>
    <w:rsid w:val="007F5653"/>
    <w:rsid w:val="008001C1"/>
    <w:rsid w:val="00802405"/>
    <w:rsid w:val="008064FD"/>
    <w:rsid w:val="00812683"/>
    <w:rsid w:val="008133E6"/>
    <w:rsid w:val="00814666"/>
    <w:rsid w:val="00820188"/>
    <w:rsid w:val="00824E95"/>
    <w:rsid w:val="008274E0"/>
    <w:rsid w:val="00827D24"/>
    <w:rsid w:val="00843A8C"/>
    <w:rsid w:val="00851722"/>
    <w:rsid w:val="0085529B"/>
    <w:rsid w:val="008605CB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E0325"/>
    <w:rsid w:val="008E3DB6"/>
    <w:rsid w:val="008E431A"/>
    <w:rsid w:val="008E4A1D"/>
    <w:rsid w:val="008F4B46"/>
    <w:rsid w:val="0090487D"/>
    <w:rsid w:val="00912525"/>
    <w:rsid w:val="009129B2"/>
    <w:rsid w:val="009215E0"/>
    <w:rsid w:val="0093468C"/>
    <w:rsid w:val="00937508"/>
    <w:rsid w:val="00947F17"/>
    <w:rsid w:val="00952302"/>
    <w:rsid w:val="00961862"/>
    <w:rsid w:val="0098025A"/>
    <w:rsid w:val="00984794"/>
    <w:rsid w:val="00984E89"/>
    <w:rsid w:val="0099294B"/>
    <w:rsid w:val="00992D67"/>
    <w:rsid w:val="009934FF"/>
    <w:rsid w:val="00995DC7"/>
    <w:rsid w:val="009960AB"/>
    <w:rsid w:val="009D1721"/>
    <w:rsid w:val="009E0671"/>
    <w:rsid w:val="009E5676"/>
    <w:rsid w:val="009F15B1"/>
    <w:rsid w:val="00A06317"/>
    <w:rsid w:val="00A10B78"/>
    <w:rsid w:val="00A20A6A"/>
    <w:rsid w:val="00A20E9F"/>
    <w:rsid w:val="00A210D6"/>
    <w:rsid w:val="00A26BF5"/>
    <w:rsid w:val="00A32A40"/>
    <w:rsid w:val="00A332D5"/>
    <w:rsid w:val="00A40DA9"/>
    <w:rsid w:val="00A52ADA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0C23"/>
    <w:rsid w:val="00A9133D"/>
    <w:rsid w:val="00A941B0"/>
    <w:rsid w:val="00AA1EFE"/>
    <w:rsid w:val="00AC448A"/>
    <w:rsid w:val="00AD0171"/>
    <w:rsid w:val="00AD45B7"/>
    <w:rsid w:val="00AE7D23"/>
    <w:rsid w:val="00AE7F98"/>
    <w:rsid w:val="00AF346F"/>
    <w:rsid w:val="00AF59E1"/>
    <w:rsid w:val="00B10C05"/>
    <w:rsid w:val="00B12096"/>
    <w:rsid w:val="00B14347"/>
    <w:rsid w:val="00B259F3"/>
    <w:rsid w:val="00B2713C"/>
    <w:rsid w:val="00B305E1"/>
    <w:rsid w:val="00B40735"/>
    <w:rsid w:val="00B44A14"/>
    <w:rsid w:val="00B463C0"/>
    <w:rsid w:val="00B46702"/>
    <w:rsid w:val="00B476C5"/>
    <w:rsid w:val="00B52219"/>
    <w:rsid w:val="00B56F1A"/>
    <w:rsid w:val="00B62053"/>
    <w:rsid w:val="00B63576"/>
    <w:rsid w:val="00B73028"/>
    <w:rsid w:val="00B80042"/>
    <w:rsid w:val="00B80E06"/>
    <w:rsid w:val="00B92337"/>
    <w:rsid w:val="00BA098C"/>
    <w:rsid w:val="00BA153D"/>
    <w:rsid w:val="00BA7917"/>
    <w:rsid w:val="00BC1A19"/>
    <w:rsid w:val="00BC3D97"/>
    <w:rsid w:val="00BD447E"/>
    <w:rsid w:val="00BE776E"/>
    <w:rsid w:val="00BF4523"/>
    <w:rsid w:val="00C0768D"/>
    <w:rsid w:val="00C16173"/>
    <w:rsid w:val="00C17567"/>
    <w:rsid w:val="00C1795E"/>
    <w:rsid w:val="00C17E8F"/>
    <w:rsid w:val="00C323A2"/>
    <w:rsid w:val="00C326B1"/>
    <w:rsid w:val="00C34A43"/>
    <w:rsid w:val="00C40BBF"/>
    <w:rsid w:val="00C4546A"/>
    <w:rsid w:val="00C46C3E"/>
    <w:rsid w:val="00C5022B"/>
    <w:rsid w:val="00C51002"/>
    <w:rsid w:val="00C54CDF"/>
    <w:rsid w:val="00C60163"/>
    <w:rsid w:val="00C77310"/>
    <w:rsid w:val="00C82809"/>
    <w:rsid w:val="00C82A22"/>
    <w:rsid w:val="00C924A3"/>
    <w:rsid w:val="00CA7A73"/>
    <w:rsid w:val="00CB1558"/>
    <w:rsid w:val="00CB31E1"/>
    <w:rsid w:val="00CB594B"/>
    <w:rsid w:val="00CB6C74"/>
    <w:rsid w:val="00CC13C8"/>
    <w:rsid w:val="00CC26EA"/>
    <w:rsid w:val="00CC318D"/>
    <w:rsid w:val="00CC3C49"/>
    <w:rsid w:val="00CC56BC"/>
    <w:rsid w:val="00CD4A8C"/>
    <w:rsid w:val="00CD7A5B"/>
    <w:rsid w:val="00CE0CAD"/>
    <w:rsid w:val="00CE23F5"/>
    <w:rsid w:val="00CE242C"/>
    <w:rsid w:val="00CE2F34"/>
    <w:rsid w:val="00CE5CCC"/>
    <w:rsid w:val="00CF2157"/>
    <w:rsid w:val="00CF404F"/>
    <w:rsid w:val="00CF444A"/>
    <w:rsid w:val="00CF5820"/>
    <w:rsid w:val="00D033C5"/>
    <w:rsid w:val="00D1197F"/>
    <w:rsid w:val="00D12852"/>
    <w:rsid w:val="00D2389A"/>
    <w:rsid w:val="00D23BA1"/>
    <w:rsid w:val="00D30350"/>
    <w:rsid w:val="00D375E6"/>
    <w:rsid w:val="00D43C9D"/>
    <w:rsid w:val="00D43EFD"/>
    <w:rsid w:val="00D56C37"/>
    <w:rsid w:val="00D57689"/>
    <w:rsid w:val="00D57FCC"/>
    <w:rsid w:val="00D656B0"/>
    <w:rsid w:val="00D6577C"/>
    <w:rsid w:val="00D70DCE"/>
    <w:rsid w:val="00D77873"/>
    <w:rsid w:val="00D8485D"/>
    <w:rsid w:val="00D849E2"/>
    <w:rsid w:val="00D87200"/>
    <w:rsid w:val="00D97201"/>
    <w:rsid w:val="00DA739B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05EF"/>
    <w:rsid w:val="00E21646"/>
    <w:rsid w:val="00E27D35"/>
    <w:rsid w:val="00E304CA"/>
    <w:rsid w:val="00E33963"/>
    <w:rsid w:val="00E54F04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E24F3"/>
    <w:rsid w:val="00EE65B8"/>
    <w:rsid w:val="00EE686A"/>
    <w:rsid w:val="00EF59FB"/>
    <w:rsid w:val="00EF7AC4"/>
    <w:rsid w:val="00F01A3F"/>
    <w:rsid w:val="00F05AAD"/>
    <w:rsid w:val="00F05EBA"/>
    <w:rsid w:val="00F12626"/>
    <w:rsid w:val="00F14030"/>
    <w:rsid w:val="00F14AF6"/>
    <w:rsid w:val="00F17EC5"/>
    <w:rsid w:val="00F27946"/>
    <w:rsid w:val="00F35E5B"/>
    <w:rsid w:val="00F36768"/>
    <w:rsid w:val="00F41481"/>
    <w:rsid w:val="00F44108"/>
    <w:rsid w:val="00F51DAC"/>
    <w:rsid w:val="00F521DE"/>
    <w:rsid w:val="00F615BA"/>
    <w:rsid w:val="00F62A21"/>
    <w:rsid w:val="00F63DF6"/>
    <w:rsid w:val="00F81292"/>
    <w:rsid w:val="00F826BE"/>
    <w:rsid w:val="00F96F1E"/>
    <w:rsid w:val="00FA00FC"/>
    <w:rsid w:val="00FA1DE2"/>
    <w:rsid w:val="00FA49FF"/>
    <w:rsid w:val="00FA4A9B"/>
    <w:rsid w:val="00FC528B"/>
    <w:rsid w:val="00FC5A50"/>
    <w:rsid w:val="00FD1E05"/>
    <w:rsid w:val="00FD53D3"/>
    <w:rsid w:val="00FD5C9F"/>
    <w:rsid w:val="00FE112C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07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qFormat/>
    <w:rsid w:val="000135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1.wmf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8F93A8-4606-4EF4-8506-166D1A29607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CEF62C2A-7F2E-4D01-B78F-53424DA391F0}">
      <dgm:prSet phldrT="[Text]" custT="1"/>
      <dgm:spPr>
        <a:solidFill>
          <a:schemeClr val="bg1"/>
        </a:solidFill>
        <a:ln w="9525">
          <a:solidFill>
            <a:schemeClr val="tx1"/>
          </a:solidFill>
        </a:ln>
      </dgm:spPr>
      <dgm:t>
        <a:bodyPr/>
        <a:lstStyle/>
        <a:p>
          <a:r>
            <a:rPr lang="fa-IR" sz="1200">
              <a:solidFill>
                <a:schemeClr val="tx1"/>
              </a:solidFill>
              <a:cs typeface="0 Nazanin Bold" panose="00000700000000000000" pitchFamily="2" charset="-78"/>
            </a:rPr>
            <a:t>متوازی الاضلاع</a:t>
          </a:r>
          <a:endParaRPr lang="en-US" sz="1200">
            <a:solidFill>
              <a:schemeClr val="tx1"/>
            </a:solidFill>
            <a:cs typeface="0 Nazanin Bold" panose="00000700000000000000" pitchFamily="2" charset="-78"/>
          </a:endParaRPr>
        </a:p>
      </dgm:t>
    </dgm:pt>
    <dgm:pt modelId="{9A44848E-E996-4255-B1CA-7A14CE3D1BFB}" type="parTrans" cxnId="{ABE741F1-195A-4B42-A274-34243827C83F}">
      <dgm:prSet/>
      <dgm:spPr/>
      <dgm:t>
        <a:bodyPr/>
        <a:lstStyle/>
        <a:p>
          <a:endParaRPr lang="en-US"/>
        </a:p>
      </dgm:t>
    </dgm:pt>
    <dgm:pt modelId="{FB1E0317-B9FA-471C-88B2-A6D7BC418946}" type="sibTrans" cxnId="{ABE741F1-195A-4B42-A274-34243827C83F}">
      <dgm:prSet/>
      <dgm:spPr>
        <a:noFill/>
        <a:ln w="6350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723253A-8449-4E33-9300-C23030C72BCD}">
      <dgm:prSet phldrT="[Text]" custT="1"/>
      <dgm:spPr>
        <a:solidFill>
          <a:schemeClr val="bg1"/>
        </a:solidFill>
        <a:ln w="9525">
          <a:solidFill>
            <a:schemeClr val="tx1"/>
          </a:solidFill>
        </a:ln>
      </dgm:spPr>
      <dgm:t>
        <a:bodyPr/>
        <a:lstStyle/>
        <a:p>
          <a:r>
            <a:rPr lang="fa-IR" sz="1400">
              <a:solidFill>
                <a:schemeClr val="tx1"/>
              </a:solidFill>
              <a:cs typeface="0 Nazanin Bold" panose="00000700000000000000" pitchFamily="2" charset="-78"/>
            </a:rPr>
            <a:t>...........</a:t>
          </a:r>
          <a:endParaRPr lang="en-US" sz="1400">
            <a:solidFill>
              <a:schemeClr val="tx1"/>
            </a:solidFill>
            <a:cs typeface="0 Nazanin Bold" panose="00000700000000000000" pitchFamily="2" charset="-78"/>
          </a:endParaRPr>
        </a:p>
      </dgm:t>
    </dgm:pt>
    <dgm:pt modelId="{8059AB1F-8BF1-41DC-A518-DEF8230F022E}" type="parTrans" cxnId="{A39A322A-FF89-44B1-AC22-0C5FF80B7C1F}">
      <dgm:prSet/>
      <dgm:spPr/>
      <dgm:t>
        <a:bodyPr/>
        <a:lstStyle/>
        <a:p>
          <a:endParaRPr lang="en-US"/>
        </a:p>
      </dgm:t>
    </dgm:pt>
    <dgm:pt modelId="{35D06215-C0D4-4B4B-84B3-EFC7EBE8761E}" type="sibTrans" cxnId="{A39A322A-FF89-44B1-AC22-0C5FF80B7C1F}">
      <dgm:prSet/>
      <dgm:spPr>
        <a:noFill/>
        <a:ln w="6350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4AF00C4-92A4-4264-BDA8-647645BDA5B9}">
      <dgm:prSet phldrT="[Text]" custT="1"/>
      <dgm:spPr>
        <a:solidFill>
          <a:schemeClr val="bg1"/>
        </a:solidFill>
        <a:ln w="9525">
          <a:solidFill>
            <a:schemeClr val="tx1"/>
          </a:solidFill>
        </a:ln>
      </dgm:spPr>
      <dgm:t>
        <a:bodyPr/>
        <a:lstStyle/>
        <a:p>
          <a:r>
            <a:rPr lang="fa-IR" sz="1100">
              <a:solidFill>
                <a:schemeClr val="tx1"/>
              </a:solidFill>
              <a:cs typeface="0 Nazanin Bold" panose="00000700000000000000" pitchFamily="2" charset="-78"/>
            </a:rPr>
            <a:t>مربع</a:t>
          </a:r>
          <a:endParaRPr lang="en-US" sz="1100">
            <a:solidFill>
              <a:schemeClr val="tx1"/>
            </a:solidFill>
            <a:cs typeface="0 Nazanin Bold" panose="00000700000000000000" pitchFamily="2" charset="-78"/>
          </a:endParaRPr>
        </a:p>
      </dgm:t>
    </dgm:pt>
    <dgm:pt modelId="{CAA31F01-1349-4158-BD5F-19EF60470E9F}" type="parTrans" cxnId="{56BF36FA-016D-42F4-97FB-80010E038243}">
      <dgm:prSet/>
      <dgm:spPr/>
      <dgm:t>
        <a:bodyPr/>
        <a:lstStyle/>
        <a:p>
          <a:endParaRPr lang="en-US"/>
        </a:p>
      </dgm:t>
    </dgm:pt>
    <dgm:pt modelId="{4BEAA17B-8EED-4402-982E-7C95AAD499CA}" type="sibTrans" cxnId="{56BF36FA-016D-42F4-97FB-80010E038243}">
      <dgm:prSet/>
      <dgm:spPr/>
      <dgm:t>
        <a:bodyPr/>
        <a:lstStyle/>
        <a:p>
          <a:endParaRPr lang="en-US"/>
        </a:p>
      </dgm:t>
    </dgm:pt>
    <dgm:pt modelId="{118E6B00-320D-4D3D-9717-8D95564913DF}" type="pres">
      <dgm:prSet presAssocID="{DC8F93A8-4606-4EF4-8506-166D1A296075}" presName="Name0" presStyleCnt="0">
        <dgm:presLayoutVars>
          <dgm:dir/>
          <dgm:resizeHandles val="exact"/>
        </dgm:presLayoutVars>
      </dgm:prSet>
      <dgm:spPr/>
    </dgm:pt>
    <dgm:pt modelId="{88D8EAF3-B884-4BFB-9D55-2E36841F708E}" type="pres">
      <dgm:prSet presAssocID="{CEF62C2A-7F2E-4D01-B78F-53424DA391F0}" presName="node" presStyleLbl="node1" presStyleIdx="0" presStyleCnt="3" custScaleX="33172" custScaleY="20935" custLinFactNeighborX="-50875">
        <dgm:presLayoutVars>
          <dgm:bulletEnabled val="1"/>
        </dgm:presLayoutVars>
      </dgm:prSet>
      <dgm:spPr/>
    </dgm:pt>
    <dgm:pt modelId="{72A9D72B-30C8-41BB-A2F8-79BDF343CFF0}" type="pres">
      <dgm:prSet presAssocID="{FB1E0317-B9FA-471C-88B2-A6D7BC418946}" presName="sibTrans" presStyleLbl="sibTrans2D1" presStyleIdx="0" presStyleCnt="2" custScaleX="176673" custScaleY="49301" custLinFactNeighborX="-7956"/>
      <dgm:spPr/>
    </dgm:pt>
    <dgm:pt modelId="{5136BB53-8513-48DE-8531-D1043804D043}" type="pres">
      <dgm:prSet presAssocID="{FB1E0317-B9FA-471C-88B2-A6D7BC418946}" presName="connectorText" presStyleLbl="sibTrans2D1" presStyleIdx="0" presStyleCnt="2"/>
      <dgm:spPr/>
    </dgm:pt>
    <dgm:pt modelId="{7B829780-9DDE-4267-AF04-4A6BA12A5787}" type="pres">
      <dgm:prSet presAssocID="{2723253A-8449-4E33-9300-C23030C72BCD}" presName="node" presStyleLbl="node1" presStyleIdx="1" presStyleCnt="3" custScaleX="26222" custScaleY="20970" custLinFactNeighborX="-27196" custLinFactNeighborY="-271">
        <dgm:presLayoutVars>
          <dgm:bulletEnabled val="1"/>
        </dgm:presLayoutVars>
      </dgm:prSet>
      <dgm:spPr/>
    </dgm:pt>
    <dgm:pt modelId="{43896FEE-7440-4C40-9B50-F2BFF09DBC98}" type="pres">
      <dgm:prSet presAssocID="{35D06215-C0D4-4B4B-84B3-EFC7EBE8761E}" presName="sibTrans" presStyleLbl="sibTrans2D1" presStyleIdx="1" presStyleCnt="2" custScaleX="176861" custScaleY="49301" custLinFactNeighborX="-3868" custLinFactNeighborY="-283"/>
      <dgm:spPr/>
    </dgm:pt>
    <dgm:pt modelId="{6200AB5E-728D-48AC-9594-5E57DBAD42D3}" type="pres">
      <dgm:prSet presAssocID="{35D06215-C0D4-4B4B-84B3-EFC7EBE8761E}" presName="connectorText" presStyleLbl="sibTrans2D1" presStyleIdx="1" presStyleCnt="2"/>
      <dgm:spPr/>
    </dgm:pt>
    <dgm:pt modelId="{F5FE5557-32C6-4396-83EC-76FBB38BBA66}" type="pres">
      <dgm:prSet presAssocID="{74AF00C4-92A4-4264-BDA8-647645BDA5B9}" presName="node" presStyleLbl="node1" presStyleIdx="2" presStyleCnt="3" custScaleX="20085" custScaleY="19733" custLinFactNeighborX="-64278" custLinFactNeighborY="-545">
        <dgm:presLayoutVars>
          <dgm:bulletEnabled val="1"/>
        </dgm:presLayoutVars>
      </dgm:prSet>
      <dgm:spPr/>
    </dgm:pt>
  </dgm:ptLst>
  <dgm:cxnLst>
    <dgm:cxn modelId="{A39A322A-FF89-44B1-AC22-0C5FF80B7C1F}" srcId="{DC8F93A8-4606-4EF4-8506-166D1A296075}" destId="{2723253A-8449-4E33-9300-C23030C72BCD}" srcOrd="1" destOrd="0" parTransId="{8059AB1F-8BF1-41DC-A518-DEF8230F022E}" sibTransId="{35D06215-C0D4-4B4B-84B3-EFC7EBE8761E}"/>
    <dgm:cxn modelId="{73C8C230-B610-4F0E-9A48-CE8D6DC0DD8D}" type="presOf" srcId="{FB1E0317-B9FA-471C-88B2-A6D7BC418946}" destId="{5136BB53-8513-48DE-8531-D1043804D043}" srcOrd="1" destOrd="0" presId="urn:microsoft.com/office/officeart/2005/8/layout/process1"/>
    <dgm:cxn modelId="{4345203F-B7C2-434A-94DB-8081B5F9B92D}" type="presOf" srcId="{2723253A-8449-4E33-9300-C23030C72BCD}" destId="{7B829780-9DDE-4267-AF04-4A6BA12A5787}" srcOrd="0" destOrd="0" presId="urn:microsoft.com/office/officeart/2005/8/layout/process1"/>
    <dgm:cxn modelId="{B8C01367-1B46-428B-BBF4-3AEC3E8F97FB}" type="presOf" srcId="{74AF00C4-92A4-4264-BDA8-647645BDA5B9}" destId="{F5FE5557-32C6-4396-83EC-76FBB38BBA66}" srcOrd="0" destOrd="0" presId="urn:microsoft.com/office/officeart/2005/8/layout/process1"/>
    <dgm:cxn modelId="{499FA66F-534F-499F-9CA5-E7E90B59851C}" type="presOf" srcId="{35D06215-C0D4-4B4B-84B3-EFC7EBE8761E}" destId="{6200AB5E-728D-48AC-9594-5E57DBAD42D3}" srcOrd="1" destOrd="0" presId="urn:microsoft.com/office/officeart/2005/8/layout/process1"/>
    <dgm:cxn modelId="{1BDA4B98-1D43-40EB-8537-3F2BA06C086C}" type="presOf" srcId="{CEF62C2A-7F2E-4D01-B78F-53424DA391F0}" destId="{88D8EAF3-B884-4BFB-9D55-2E36841F708E}" srcOrd="0" destOrd="0" presId="urn:microsoft.com/office/officeart/2005/8/layout/process1"/>
    <dgm:cxn modelId="{630768B8-427C-4AC3-9404-BE9CCD97E37D}" type="presOf" srcId="{DC8F93A8-4606-4EF4-8506-166D1A296075}" destId="{118E6B00-320D-4D3D-9717-8D95564913DF}" srcOrd="0" destOrd="0" presId="urn:microsoft.com/office/officeart/2005/8/layout/process1"/>
    <dgm:cxn modelId="{57740EC8-A687-4EDB-8EB5-5EBD29C5416A}" type="presOf" srcId="{FB1E0317-B9FA-471C-88B2-A6D7BC418946}" destId="{72A9D72B-30C8-41BB-A2F8-79BDF343CFF0}" srcOrd="0" destOrd="0" presId="urn:microsoft.com/office/officeart/2005/8/layout/process1"/>
    <dgm:cxn modelId="{1606C9E7-CFBB-4CF8-88BD-E494F8C8CAE7}" type="presOf" srcId="{35D06215-C0D4-4B4B-84B3-EFC7EBE8761E}" destId="{43896FEE-7440-4C40-9B50-F2BFF09DBC98}" srcOrd="0" destOrd="0" presId="urn:microsoft.com/office/officeart/2005/8/layout/process1"/>
    <dgm:cxn modelId="{ABE741F1-195A-4B42-A274-34243827C83F}" srcId="{DC8F93A8-4606-4EF4-8506-166D1A296075}" destId="{CEF62C2A-7F2E-4D01-B78F-53424DA391F0}" srcOrd="0" destOrd="0" parTransId="{9A44848E-E996-4255-B1CA-7A14CE3D1BFB}" sibTransId="{FB1E0317-B9FA-471C-88B2-A6D7BC418946}"/>
    <dgm:cxn modelId="{56BF36FA-016D-42F4-97FB-80010E038243}" srcId="{DC8F93A8-4606-4EF4-8506-166D1A296075}" destId="{74AF00C4-92A4-4264-BDA8-647645BDA5B9}" srcOrd="2" destOrd="0" parTransId="{CAA31F01-1349-4158-BD5F-19EF60470E9F}" sibTransId="{4BEAA17B-8EED-4402-982E-7C95AAD499CA}"/>
    <dgm:cxn modelId="{36BAEBAD-BB5E-4EF0-BFEB-F6BA15C94408}" type="presParOf" srcId="{118E6B00-320D-4D3D-9717-8D95564913DF}" destId="{88D8EAF3-B884-4BFB-9D55-2E36841F708E}" srcOrd="0" destOrd="0" presId="urn:microsoft.com/office/officeart/2005/8/layout/process1"/>
    <dgm:cxn modelId="{AAE697DC-67AC-40B7-9E72-68DFC9AA994B}" type="presParOf" srcId="{118E6B00-320D-4D3D-9717-8D95564913DF}" destId="{72A9D72B-30C8-41BB-A2F8-79BDF343CFF0}" srcOrd="1" destOrd="0" presId="urn:microsoft.com/office/officeart/2005/8/layout/process1"/>
    <dgm:cxn modelId="{E1A1C20D-794D-4323-8DE0-B4FD0261D32B}" type="presParOf" srcId="{72A9D72B-30C8-41BB-A2F8-79BDF343CFF0}" destId="{5136BB53-8513-48DE-8531-D1043804D043}" srcOrd="0" destOrd="0" presId="urn:microsoft.com/office/officeart/2005/8/layout/process1"/>
    <dgm:cxn modelId="{A125D6CA-5FAA-4ECD-AD2C-502DDE79158C}" type="presParOf" srcId="{118E6B00-320D-4D3D-9717-8D95564913DF}" destId="{7B829780-9DDE-4267-AF04-4A6BA12A5787}" srcOrd="2" destOrd="0" presId="urn:microsoft.com/office/officeart/2005/8/layout/process1"/>
    <dgm:cxn modelId="{7B3C056B-1A87-41C8-B4F8-6490B8F2D5DE}" type="presParOf" srcId="{118E6B00-320D-4D3D-9717-8D95564913DF}" destId="{43896FEE-7440-4C40-9B50-F2BFF09DBC98}" srcOrd="3" destOrd="0" presId="urn:microsoft.com/office/officeart/2005/8/layout/process1"/>
    <dgm:cxn modelId="{865EA511-3B83-4154-BAAE-5DA087DF2442}" type="presParOf" srcId="{43896FEE-7440-4C40-9B50-F2BFF09DBC98}" destId="{6200AB5E-728D-48AC-9594-5E57DBAD42D3}" srcOrd="0" destOrd="0" presId="urn:microsoft.com/office/officeart/2005/8/layout/process1"/>
    <dgm:cxn modelId="{F65A5000-A376-4040-BF03-8907F202E96D}" type="presParOf" srcId="{118E6B00-320D-4D3D-9717-8D95564913DF}" destId="{F5FE5557-32C6-4396-83EC-76FBB38BBA6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D8EAF3-B884-4BFB-9D55-2E36841F708E}">
      <dsp:nvSpPr>
        <dsp:cNvPr id="0" name=""/>
        <dsp:cNvSpPr/>
      </dsp:nvSpPr>
      <dsp:spPr>
        <a:xfrm>
          <a:off x="0" y="166523"/>
          <a:ext cx="984541" cy="390284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solidFill>
                <a:schemeClr val="tx1"/>
              </a:solidFill>
              <a:cs typeface="0 Nazanin Bold" panose="00000700000000000000" pitchFamily="2" charset="-78"/>
            </a:rPr>
            <a:t>متوازی الاضلاع</a:t>
          </a:r>
          <a:endParaRPr lang="en-US" sz="1200" kern="1200">
            <a:solidFill>
              <a:schemeClr val="tx1"/>
            </a:solidFill>
            <a:cs typeface="0 Nazanin Bold" panose="00000700000000000000" pitchFamily="2" charset="-78"/>
          </a:endParaRPr>
        </a:p>
      </dsp:txBody>
      <dsp:txXfrm>
        <a:off x="11431" y="177954"/>
        <a:ext cx="961679" cy="367422"/>
      </dsp:txXfrm>
    </dsp:sp>
    <dsp:sp modelId="{72A9D72B-30C8-41BB-A2F8-79BDF343CFF0}">
      <dsp:nvSpPr>
        <dsp:cNvPr id="0" name=""/>
        <dsp:cNvSpPr/>
      </dsp:nvSpPr>
      <dsp:spPr>
        <a:xfrm rot="21590804">
          <a:off x="989223" y="180656"/>
          <a:ext cx="943195" cy="356609"/>
        </a:xfrm>
        <a:prstGeom prst="rightArrow">
          <a:avLst>
            <a:gd name="adj1" fmla="val 60000"/>
            <a:gd name="adj2" fmla="val 50000"/>
          </a:avLst>
        </a:prstGeom>
        <a:noFill/>
        <a:ln w="6350"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989223" y="252121"/>
        <a:ext cx="836212" cy="213965"/>
      </dsp:txXfrm>
    </dsp:sp>
    <dsp:sp modelId="{7B829780-9DDE-4267-AF04-4A6BA12A5787}">
      <dsp:nvSpPr>
        <dsp:cNvPr id="0" name=""/>
        <dsp:cNvSpPr/>
      </dsp:nvSpPr>
      <dsp:spPr>
        <a:xfrm>
          <a:off x="1991830" y="161145"/>
          <a:ext cx="778266" cy="390937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kern="1200">
              <a:solidFill>
                <a:schemeClr val="tx1"/>
              </a:solidFill>
              <a:cs typeface="0 Nazanin Bold" panose="00000700000000000000" pitchFamily="2" charset="-78"/>
            </a:rPr>
            <a:t>...........</a:t>
          </a:r>
          <a:endParaRPr lang="en-US" sz="1400" kern="1200">
            <a:solidFill>
              <a:schemeClr val="tx1"/>
            </a:solidFill>
            <a:cs typeface="0 Nazanin Bold" panose="00000700000000000000" pitchFamily="2" charset="-78"/>
          </a:endParaRPr>
        </a:p>
      </dsp:txBody>
      <dsp:txXfrm>
        <a:off x="2003280" y="172595"/>
        <a:ext cx="755366" cy="368037"/>
      </dsp:txXfrm>
    </dsp:sp>
    <dsp:sp modelId="{43896FEE-7440-4C40-9B50-F2BFF09DBC98}">
      <dsp:nvSpPr>
        <dsp:cNvPr id="0" name=""/>
        <dsp:cNvSpPr/>
      </dsp:nvSpPr>
      <dsp:spPr>
        <a:xfrm rot="21589197">
          <a:off x="2794318" y="173520"/>
          <a:ext cx="879513" cy="356609"/>
        </a:xfrm>
        <a:prstGeom prst="rightArrow">
          <a:avLst>
            <a:gd name="adj1" fmla="val 60000"/>
            <a:gd name="adj2" fmla="val 50000"/>
          </a:avLst>
        </a:prstGeom>
        <a:noFill/>
        <a:ln w="6350"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2794318" y="245010"/>
        <a:ext cx="772530" cy="213965"/>
      </dsp:txXfrm>
    </dsp:sp>
    <dsp:sp modelId="{F5FE5557-32C6-4396-83EC-76FBB38BBA66}">
      <dsp:nvSpPr>
        <dsp:cNvPr id="0" name=""/>
        <dsp:cNvSpPr/>
      </dsp:nvSpPr>
      <dsp:spPr>
        <a:xfrm>
          <a:off x="3708375" y="167567"/>
          <a:ext cx="596120" cy="367876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100" kern="1200">
              <a:solidFill>
                <a:schemeClr val="tx1"/>
              </a:solidFill>
              <a:cs typeface="0 Nazanin Bold" panose="00000700000000000000" pitchFamily="2" charset="-78"/>
            </a:rPr>
            <a:t>مربع</a:t>
          </a:r>
          <a:endParaRPr lang="en-US" sz="1100" kern="1200">
            <a:solidFill>
              <a:schemeClr val="tx1"/>
            </a:solidFill>
            <a:cs typeface="0 Nazanin Bold" panose="00000700000000000000" pitchFamily="2" charset="-78"/>
          </a:endParaRPr>
        </a:p>
      </dsp:txBody>
      <dsp:txXfrm>
        <a:off x="3719150" y="178342"/>
        <a:ext cx="574570" cy="3463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20F90-5A7E-49D6-9516-1B81D2DEE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1111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130</cp:revision>
  <cp:lastPrinted>2023-10-26T12:42:00Z</cp:lastPrinted>
  <dcterms:created xsi:type="dcterms:W3CDTF">2018-10-12T13:02:00Z</dcterms:created>
  <dcterms:modified xsi:type="dcterms:W3CDTF">2024-08-22T07:20:00Z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