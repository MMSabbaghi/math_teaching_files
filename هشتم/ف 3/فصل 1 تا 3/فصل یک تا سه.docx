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5130"/>
        <w:gridCol w:w="2880"/>
        <w:gridCol w:w="2752"/>
      </w:tblGrid>
      <w:tr w:rsidR="00A83BE2">
        <w:trPr>
          <w:trHeight w:val="1185"/>
        </w:trPr>
        <w:tc>
          <w:tcPr>
            <w:tcW w:w="1076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34FF" w:rsidRDefault="009934FF" w:rsidP="009934FF">
            <w:pPr>
              <w:tabs>
                <w:tab w:val="center" w:pos="5102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نام و نام خانوادگی :</w:t>
            </w:r>
            <w:r>
              <w:rPr>
                <w:rFonts w:hint="cs"/>
                <w:sz w:val="22"/>
                <w:szCs w:val="22"/>
                <w:rtl/>
              </w:rPr>
              <w:tab/>
            </w:r>
            <w:r w:rsidR="004568D6">
              <w:rPr>
                <w:rFonts w:hint="cs"/>
                <w:sz w:val="22"/>
                <w:szCs w:val="22"/>
                <w:rtl/>
              </w:rPr>
              <w:t xml:space="preserve">   </w:t>
            </w:r>
            <w:r>
              <w:rPr>
                <w:rFonts w:hint="cs"/>
                <w:sz w:val="22"/>
                <w:szCs w:val="22"/>
                <w:rtl/>
              </w:rPr>
              <w:t>با یاد خدا</w:t>
            </w:r>
          </w:p>
          <w:p w:rsidR="009934FF" w:rsidRDefault="009934FF" w:rsidP="00F81292">
            <w:pPr>
              <w:tabs>
                <w:tab w:val="center" w:pos="5102"/>
                <w:tab w:val="left" w:pos="8854"/>
              </w:tabs>
              <w:rPr>
                <w:sz w:val="16"/>
                <w:szCs w:val="16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نام پدر :</w:t>
            </w:r>
            <w:r>
              <w:rPr>
                <w:rFonts w:hint="cs"/>
                <w:sz w:val="28"/>
                <w:szCs w:val="28"/>
                <w:rtl/>
              </w:rPr>
              <w:tab/>
              <w:t>امتحان ریاضیات پایه</w:t>
            </w:r>
            <w:r w:rsidR="00096D6F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81292">
              <w:rPr>
                <w:rFonts w:hint="cs"/>
                <w:sz w:val="28"/>
                <w:szCs w:val="28"/>
                <w:rtl/>
              </w:rPr>
              <w:t>هشتم</w:t>
            </w:r>
            <w:r>
              <w:rPr>
                <w:rFonts w:hint="cs"/>
                <w:sz w:val="28"/>
                <w:szCs w:val="28"/>
                <w:rtl/>
              </w:rPr>
              <w:tab/>
            </w:r>
            <w:r>
              <w:rPr>
                <w:rFonts w:hint="cs"/>
                <w:sz w:val="16"/>
                <w:szCs w:val="16"/>
                <w:rtl/>
              </w:rPr>
              <w:t>محل مهر آموزشگاه</w:t>
            </w:r>
          </w:p>
          <w:p w:rsidR="009934FF" w:rsidRDefault="009934FF" w:rsidP="00F3701A">
            <w:pPr>
              <w:rPr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کلاس</w:t>
            </w:r>
            <w:r w:rsidR="00096D6F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F81292">
              <w:rPr>
                <w:rFonts w:hint="cs"/>
                <w:sz w:val="22"/>
                <w:szCs w:val="22"/>
                <w:rtl/>
              </w:rPr>
              <w:t>هشتم</w:t>
            </w:r>
            <w:r>
              <w:rPr>
                <w:rFonts w:hint="cs"/>
                <w:sz w:val="22"/>
                <w:szCs w:val="22"/>
                <w:rtl/>
              </w:rPr>
              <w:t xml:space="preserve">: </w:t>
            </w:r>
            <w:r>
              <w:rPr>
                <w:rFonts w:hint="cs"/>
                <w:sz w:val="28"/>
                <w:szCs w:val="28"/>
                <w:rtl/>
              </w:rPr>
              <w:tab/>
            </w:r>
            <w:r w:rsidR="004568D6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</w:t>
            </w:r>
            <w:r w:rsidR="00F3701A">
              <w:rPr>
                <w:rFonts w:hint="cs"/>
                <w:sz w:val="28"/>
                <w:szCs w:val="28"/>
                <w:rtl/>
              </w:rPr>
              <w:t>آذر 94</w:t>
            </w:r>
          </w:p>
        </w:tc>
      </w:tr>
      <w:tr w:rsidR="003054F1">
        <w:trPr>
          <w:trHeight w:val="795"/>
        </w:trPr>
        <w:tc>
          <w:tcPr>
            <w:tcW w:w="51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054F1" w:rsidRDefault="003054F1" w:rsidP="00F3701A">
            <w:pPr>
              <w:tabs>
                <w:tab w:val="left" w:pos="3079"/>
                <w:tab w:val="left" w:pos="6064"/>
              </w:tabs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تعداد سوالات :</w:t>
            </w:r>
            <w:r w:rsidR="00E92EB7">
              <w:rPr>
                <w:rFonts w:hint="cs"/>
                <w:sz w:val="20"/>
                <w:szCs w:val="20"/>
                <w:rtl/>
              </w:rPr>
              <w:t>17</w:t>
            </w:r>
            <w:r w:rsidR="00783232">
              <w:rPr>
                <w:rFonts w:hint="cs"/>
                <w:sz w:val="20"/>
                <w:szCs w:val="20"/>
                <w:rtl/>
              </w:rPr>
              <w:t xml:space="preserve">             </w:t>
            </w:r>
            <w:r>
              <w:rPr>
                <w:rFonts w:hint="cs"/>
                <w:sz w:val="20"/>
                <w:szCs w:val="20"/>
                <w:rtl/>
              </w:rPr>
              <w:t>ساعت :</w:t>
            </w:r>
            <w:r>
              <w:rPr>
                <w:rFonts w:hint="cs"/>
                <w:sz w:val="20"/>
                <w:szCs w:val="20"/>
                <w:rtl/>
              </w:rPr>
              <w:tab/>
            </w:r>
            <w:r w:rsidR="00783232">
              <w:rPr>
                <w:rFonts w:hint="cs"/>
                <w:sz w:val="20"/>
                <w:szCs w:val="20"/>
                <w:rtl/>
              </w:rPr>
              <w:t xml:space="preserve">      </w:t>
            </w:r>
            <w:r w:rsidR="00A06317">
              <w:rPr>
                <w:rFonts w:hint="cs"/>
                <w:sz w:val="20"/>
                <w:szCs w:val="20"/>
                <w:rtl/>
              </w:rPr>
              <w:t xml:space="preserve">   </w:t>
            </w:r>
            <w:r w:rsidR="00783232">
              <w:rPr>
                <w:rFonts w:hint="cs"/>
                <w:sz w:val="20"/>
                <w:szCs w:val="20"/>
                <w:rtl/>
              </w:rPr>
              <w:t xml:space="preserve">  </w:t>
            </w:r>
            <w:r>
              <w:rPr>
                <w:rFonts w:hint="cs"/>
                <w:sz w:val="20"/>
                <w:szCs w:val="20"/>
                <w:rtl/>
              </w:rPr>
              <w:t>زمان :</w:t>
            </w:r>
            <w:r w:rsidR="00A06317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F3701A">
              <w:rPr>
                <w:rFonts w:hint="cs"/>
                <w:sz w:val="20"/>
                <w:szCs w:val="20"/>
                <w:rtl/>
              </w:rPr>
              <w:t>8</w:t>
            </w:r>
            <w:r w:rsidR="00A06317">
              <w:rPr>
                <w:rFonts w:hint="cs"/>
                <w:sz w:val="20"/>
                <w:szCs w:val="20"/>
                <w:rtl/>
              </w:rPr>
              <w:t>0 دقیقه</w:t>
            </w:r>
          </w:p>
          <w:p w:rsidR="003054F1" w:rsidRPr="00BE776E" w:rsidRDefault="003054F1" w:rsidP="00F3701A">
            <w:pPr>
              <w:rPr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تعداد</w:t>
            </w:r>
            <w:r w:rsidR="00783232">
              <w:rPr>
                <w:rFonts w:hint="cs"/>
                <w:sz w:val="20"/>
                <w:szCs w:val="20"/>
                <w:rtl/>
              </w:rPr>
              <w:t xml:space="preserve"> صفحه </w:t>
            </w:r>
            <w:r>
              <w:rPr>
                <w:rFonts w:hint="cs"/>
                <w:sz w:val="20"/>
                <w:szCs w:val="20"/>
                <w:rtl/>
              </w:rPr>
              <w:t>:</w:t>
            </w:r>
            <w:r w:rsidR="00783232">
              <w:rPr>
                <w:rFonts w:hint="cs"/>
                <w:sz w:val="20"/>
                <w:szCs w:val="20"/>
                <w:rtl/>
              </w:rPr>
              <w:t xml:space="preserve"> 3</w:t>
            </w:r>
            <w:r>
              <w:rPr>
                <w:rFonts w:hint="cs"/>
                <w:sz w:val="20"/>
                <w:szCs w:val="20"/>
                <w:rtl/>
              </w:rPr>
              <w:tab/>
              <w:t xml:space="preserve">                                     </w:t>
            </w:r>
            <w:r w:rsidR="00783232">
              <w:rPr>
                <w:rFonts w:hint="cs"/>
                <w:sz w:val="20"/>
                <w:szCs w:val="20"/>
                <w:rtl/>
              </w:rPr>
              <w:t xml:space="preserve">       </w:t>
            </w:r>
            <w:r w:rsidR="00A06317">
              <w:rPr>
                <w:rFonts w:hint="cs"/>
                <w:sz w:val="20"/>
                <w:szCs w:val="20"/>
                <w:rtl/>
              </w:rPr>
              <w:t xml:space="preserve">   </w:t>
            </w:r>
            <w:r>
              <w:rPr>
                <w:rFonts w:hint="cs"/>
                <w:sz w:val="20"/>
                <w:szCs w:val="20"/>
                <w:rtl/>
              </w:rPr>
              <w:t xml:space="preserve"> تاریخ : 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68D6" w:rsidRDefault="003054F1" w:rsidP="004568D6">
            <w:pPr>
              <w:rPr>
                <w:sz w:val="18"/>
                <w:szCs w:val="18"/>
                <w:rtl/>
              </w:rPr>
            </w:pPr>
            <w:r w:rsidRPr="005D5FB5">
              <w:rPr>
                <w:rFonts w:hint="cs"/>
                <w:sz w:val="18"/>
                <w:szCs w:val="18"/>
                <w:rtl/>
                <w:lang w:bidi="fa-IR"/>
              </w:rPr>
              <w:t>نمره باعدد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:</w:t>
            </w:r>
          </w:p>
          <w:p w:rsidR="00BE776E" w:rsidRPr="00BE776E" w:rsidRDefault="00BE776E" w:rsidP="004568D6">
            <w:pPr>
              <w:rPr>
                <w:sz w:val="8"/>
                <w:szCs w:val="8"/>
                <w:rtl/>
              </w:rPr>
            </w:pPr>
          </w:p>
          <w:p w:rsidR="003054F1" w:rsidRDefault="003054F1" w:rsidP="004568D6">
            <w:pPr>
              <w:rPr>
                <w:sz w:val="22"/>
                <w:szCs w:val="22"/>
                <w:rtl/>
              </w:rPr>
            </w:pPr>
            <w:r w:rsidRPr="005D5FB5">
              <w:rPr>
                <w:rFonts w:hint="cs"/>
                <w:sz w:val="18"/>
                <w:szCs w:val="18"/>
                <w:rtl/>
              </w:rPr>
              <w:t>نمره با حروف :</w:t>
            </w:r>
          </w:p>
        </w:tc>
        <w:tc>
          <w:tcPr>
            <w:tcW w:w="27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054F1" w:rsidRDefault="003054F1" w:rsidP="00BE776E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E6109F">
              <w:rPr>
                <w:rFonts w:hint="cs"/>
                <w:sz w:val="18"/>
                <w:szCs w:val="18"/>
                <w:rtl/>
                <w:lang w:bidi="fa-IR"/>
              </w:rPr>
              <w:t>نام دبیر مربوطه و امضاء</w:t>
            </w:r>
          </w:p>
        </w:tc>
      </w:tr>
    </w:tbl>
    <w:p w:rsidR="00D12852" w:rsidRPr="00E21646" w:rsidRDefault="00D12852">
      <w:pPr>
        <w:rPr>
          <w:sz w:val="4"/>
          <w:szCs w:val="4"/>
          <w:rtl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92"/>
        <w:gridCol w:w="9487"/>
        <w:gridCol w:w="581"/>
      </w:tblGrid>
      <w:tr w:rsidR="00257904" w:rsidRPr="003C6A43" w:rsidTr="001369CE">
        <w:tc>
          <w:tcPr>
            <w:tcW w:w="592" w:type="dxa"/>
            <w:vAlign w:val="center"/>
          </w:tcPr>
          <w:p w:rsidR="00257904" w:rsidRPr="003C6A43" w:rsidRDefault="00E21646" w:rsidP="00D12852">
            <w:pPr>
              <w:jc w:val="center"/>
              <w:rPr>
                <w:sz w:val="20"/>
                <w:szCs w:val="20"/>
                <w:rtl/>
              </w:rPr>
            </w:pPr>
            <w:r w:rsidRPr="003C6A43">
              <w:rPr>
                <w:rFonts w:hint="cs"/>
                <w:sz w:val="20"/>
                <w:szCs w:val="20"/>
                <w:rtl/>
              </w:rPr>
              <w:t>ردیف</w:t>
            </w:r>
          </w:p>
        </w:tc>
        <w:tc>
          <w:tcPr>
            <w:tcW w:w="9487" w:type="dxa"/>
            <w:vAlign w:val="center"/>
          </w:tcPr>
          <w:p w:rsidR="00257904" w:rsidRPr="003C6A43" w:rsidRDefault="00E21646" w:rsidP="00D12852">
            <w:pPr>
              <w:jc w:val="center"/>
              <w:rPr>
                <w:rFonts w:ascii="Tahoma" w:hAnsi="Tahoma" w:cs="Tahoma"/>
                <w:sz w:val="20"/>
                <w:szCs w:val="20"/>
                <w:rtl/>
              </w:rPr>
            </w:pPr>
            <w:r w:rsidRPr="003C6A43">
              <w:rPr>
                <w:rFonts w:ascii="Tahoma" w:hAnsi="Tahoma" w:cs="Tahoma" w:hint="cs"/>
                <w:sz w:val="20"/>
                <w:szCs w:val="20"/>
                <w:rtl/>
              </w:rPr>
              <w:t>«او همیشه و در همه حال مواظب ماست »</w:t>
            </w:r>
          </w:p>
        </w:tc>
        <w:tc>
          <w:tcPr>
            <w:tcW w:w="581" w:type="dxa"/>
            <w:vAlign w:val="center"/>
          </w:tcPr>
          <w:p w:rsidR="00257904" w:rsidRPr="003C6A43" w:rsidRDefault="00E21646" w:rsidP="00D12852">
            <w:pPr>
              <w:jc w:val="center"/>
              <w:rPr>
                <w:sz w:val="20"/>
                <w:szCs w:val="20"/>
                <w:rtl/>
              </w:rPr>
            </w:pPr>
            <w:r w:rsidRPr="003C6A43">
              <w:rPr>
                <w:rFonts w:hint="cs"/>
                <w:sz w:val="20"/>
                <w:szCs w:val="20"/>
                <w:rtl/>
              </w:rPr>
              <w:t>بارم</w:t>
            </w:r>
          </w:p>
        </w:tc>
      </w:tr>
      <w:tr w:rsidR="00F81292" w:rsidRPr="003C6A43" w:rsidTr="001369CE">
        <w:tc>
          <w:tcPr>
            <w:tcW w:w="592" w:type="dxa"/>
          </w:tcPr>
          <w:p w:rsidR="00F81292" w:rsidRPr="003C6A43" w:rsidRDefault="00F81292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9487" w:type="dxa"/>
            <w:vAlign w:val="center"/>
          </w:tcPr>
          <w:p w:rsidR="00F81292" w:rsidRDefault="00F81292" w:rsidP="00A81A8A">
            <w:pPr>
              <w:rPr>
                <w:rtl/>
              </w:rPr>
            </w:pPr>
            <w:r>
              <w:rPr>
                <w:rFonts w:hint="cs"/>
                <w:rtl/>
              </w:rPr>
              <w:t>درستی یا نادرستی عبارات زیر را مشخص کنید.</w:t>
            </w:r>
          </w:p>
          <w:p w:rsidR="00F81292" w:rsidRDefault="00F81292" w:rsidP="00010ED4">
            <w:pPr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 xml:space="preserve">الف) تمام اعداد طبیعی یا اول هستند یا مرکب. (         )  </w:t>
            </w:r>
            <w:r w:rsidR="00010ED4">
              <w:rPr>
                <w:rFonts w:hint="cs"/>
                <w:rtl/>
              </w:rPr>
              <w:t xml:space="preserve">           </w:t>
            </w:r>
            <w:r>
              <w:rPr>
                <w:rFonts w:hint="cs"/>
                <w:rtl/>
              </w:rPr>
              <w:t xml:space="preserve">ب) </w:t>
            </w:r>
            <w:r w:rsidR="00010ED4">
              <w:rPr>
                <w:rFonts w:hint="cs"/>
                <w:rtl/>
              </w:rPr>
              <w:t>متوازی الاضلاع مرکز تقارن دارد.(           )</w:t>
            </w:r>
          </w:p>
          <w:p w:rsidR="00F81292" w:rsidRDefault="00F81292" w:rsidP="00D3651F">
            <w:pPr>
              <w:spacing w:before="24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ج)</w:t>
            </w:r>
            <w:r w:rsidR="00010ED4">
              <w:rPr>
                <w:rFonts w:hint="cs"/>
                <w:rtl/>
              </w:rPr>
              <w:t xml:space="preserve"> نام دیگر چند ضلعی محدب ؛چند ضلعی کوژ است (      )   </w:t>
            </w:r>
            <w:r w:rsidR="00F3701A">
              <w:rPr>
                <w:rFonts w:hint="cs"/>
                <w:rtl/>
              </w:rPr>
              <w:t xml:space="preserve">     </w:t>
            </w:r>
            <w:r w:rsidR="00010ED4">
              <w:rPr>
                <w:rFonts w:hint="cs"/>
                <w:rtl/>
              </w:rPr>
              <w:t xml:space="preserve">  د) </w:t>
            </w:r>
            <w:r w:rsidR="00F3701A">
              <w:rPr>
                <w:rFonts w:hint="cs"/>
                <w:rtl/>
              </w:rPr>
              <w:t>عدد (2-) یک عدد او</w:t>
            </w:r>
            <w:r w:rsidR="00D3651F">
              <w:rPr>
                <w:rFonts w:hint="cs"/>
                <w:rtl/>
              </w:rPr>
              <w:t xml:space="preserve">ل </w:t>
            </w:r>
            <w:r w:rsidR="00F3701A">
              <w:rPr>
                <w:rFonts w:hint="cs"/>
                <w:rtl/>
              </w:rPr>
              <w:t>است</w:t>
            </w:r>
            <w:r w:rsidR="00010ED4">
              <w:rPr>
                <w:rFonts w:hint="cs"/>
                <w:rtl/>
              </w:rPr>
              <w:t xml:space="preserve">.(     </w:t>
            </w:r>
            <w:r w:rsidR="00F3701A">
              <w:rPr>
                <w:rFonts w:hint="cs"/>
                <w:rtl/>
              </w:rPr>
              <w:t xml:space="preserve">  </w:t>
            </w:r>
            <w:r w:rsidR="00010ED4">
              <w:rPr>
                <w:rFonts w:hint="cs"/>
                <w:rtl/>
              </w:rPr>
              <w:t xml:space="preserve">  )</w:t>
            </w:r>
          </w:p>
          <w:p w:rsidR="00D3651F" w:rsidRDefault="00D3651F" w:rsidP="00D3651F">
            <w:pPr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>ه) همه اعداد گویا معکوس دارند. (           )                                و) لوزی نوعی مربع است.(                  )</w:t>
            </w:r>
          </w:p>
        </w:tc>
        <w:tc>
          <w:tcPr>
            <w:tcW w:w="581" w:type="dxa"/>
            <w:vAlign w:val="center"/>
          </w:tcPr>
          <w:p w:rsidR="00F81292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010ED4" w:rsidRPr="003C6A43" w:rsidTr="001369CE">
        <w:tc>
          <w:tcPr>
            <w:tcW w:w="592" w:type="dxa"/>
          </w:tcPr>
          <w:p w:rsidR="00010ED4" w:rsidRDefault="00010ED4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9487" w:type="dxa"/>
            <w:vAlign w:val="center"/>
          </w:tcPr>
          <w:p w:rsidR="00010ED4" w:rsidRDefault="00010ED4" w:rsidP="00A81A8A">
            <w:pPr>
              <w:rPr>
                <w:rtl/>
              </w:rPr>
            </w:pPr>
            <w:r>
              <w:rPr>
                <w:rFonts w:hint="cs"/>
                <w:rtl/>
              </w:rPr>
              <w:t>جاهای خالی را با</w:t>
            </w:r>
            <w:r w:rsidR="006C1DAF">
              <w:rPr>
                <w:rFonts w:hint="cs"/>
                <w:rtl/>
              </w:rPr>
              <w:t xml:space="preserve"> اعداد و</w:t>
            </w:r>
            <w:r>
              <w:rPr>
                <w:rFonts w:hint="cs"/>
                <w:rtl/>
              </w:rPr>
              <w:t xml:space="preserve"> عبارات مناسب کامل کنید</w:t>
            </w:r>
            <w:r w:rsidR="006C1DAF">
              <w:rPr>
                <w:rFonts w:hint="cs"/>
                <w:rtl/>
              </w:rPr>
              <w:t>.</w:t>
            </w:r>
          </w:p>
          <w:p w:rsidR="006C1DAF" w:rsidRDefault="006C1DAF" w:rsidP="00A81A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الف) قرینه و معکوس عدد </w:t>
            </w:r>
            <w:r w:rsidRPr="006C1DAF">
              <w:rPr>
                <w:position w:val="-22"/>
              </w:rPr>
              <w:object w:dxaOrig="78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9pt;height:29.85pt" o:ole="">
                  <v:imagedata r:id="rId8" o:title=""/>
                </v:shape>
                <o:OLEObject Type="Embed" ProgID="Equation.DSMT4" ShapeID="_x0000_i1025" DrawAspect="Content" ObjectID="_1509905234" r:id="rId9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عدد ............... است.</w:t>
            </w:r>
          </w:p>
          <w:p w:rsidR="006C1DAF" w:rsidRDefault="006C1DAF" w:rsidP="00A81A8A">
            <w:pPr>
              <w:rPr>
                <w:rtl/>
              </w:rPr>
            </w:pPr>
            <w:r>
              <w:rPr>
                <w:rFonts w:hint="cs"/>
                <w:rtl/>
              </w:rPr>
              <w:t>ب)ب.م.م دو عدد اول عدد ..................... است.</w:t>
            </w:r>
          </w:p>
          <w:p w:rsidR="006C1DAF" w:rsidRDefault="006C1DAF" w:rsidP="00A81A8A">
            <w:pPr>
              <w:rPr>
                <w:rtl/>
              </w:rPr>
            </w:pPr>
            <w:r>
              <w:rPr>
                <w:rFonts w:hint="cs"/>
                <w:rtl/>
              </w:rPr>
              <w:t>ج)مجموع زاویه های داخلی یک پنج ضلعی ................. درجه است.</w:t>
            </w:r>
          </w:p>
          <w:p w:rsidR="006C1DAF" w:rsidRDefault="006C1DAF" w:rsidP="00F370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د)</w:t>
            </w:r>
            <w:r w:rsidR="00CF444A">
              <w:rPr>
                <w:rFonts w:hint="cs"/>
                <w:rtl/>
              </w:rPr>
              <w:t xml:space="preserve"> </w:t>
            </w:r>
            <w:r w:rsidR="00F3701A">
              <w:rPr>
                <w:rFonts w:hint="cs"/>
                <w:rtl/>
              </w:rPr>
              <w:t>چهار ضلعی که</w:t>
            </w:r>
            <w:r w:rsidR="00D3651F">
              <w:rPr>
                <w:rFonts w:hint="cs"/>
                <w:rtl/>
              </w:rPr>
              <w:t xml:space="preserve"> </w:t>
            </w:r>
            <w:r w:rsidR="00F3701A">
              <w:rPr>
                <w:rFonts w:hint="cs"/>
                <w:rtl/>
              </w:rPr>
              <w:t>محور تقارن ندارد ولی مرکز تقارن دارد........................ نامیده می</w:t>
            </w:r>
            <w:r w:rsidR="00F3701A">
              <w:rPr>
                <w:rFonts w:hint="cs"/>
                <w:rtl/>
              </w:rPr>
              <w:softHyphen/>
              <w:t>شود.</w:t>
            </w:r>
          </w:p>
          <w:p w:rsidR="00D3651F" w:rsidRDefault="00D3651F" w:rsidP="00F370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و) در لوزی قطرها ...................... یکدیگرند.</w:t>
            </w:r>
          </w:p>
          <w:p w:rsidR="00D3651F" w:rsidRDefault="00D3651F" w:rsidP="00F3701A">
            <w:pPr>
              <w:rPr>
                <w:rtl/>
              </w:rPr>
            </w:pPr>
            <w:r>
              <w:rPr>
                <w:rFonts w:hint="cs"/>
                <w:rtl/>
              </w:rPr>
              <w:t>ه) اعداد صحیح مثبت همان اعداد ......................... هستند.</w:t>
            </w:r>
          </w:p>
        </w:tc>
        <w:tc>
          <w:tcPr>
            <w:tcW w:w="581" w:type="dxa"/>
            <w:vAlign w:val="center"/>
          </w:tcPr>
          <w:p w:rsidR="00010ED4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D3651F" w:rsidRPr="003C6A43" w:rsidTr="001369CE">
        <w:tc>
          <w:tcPr>
            <w:tcW w:w="592" w:type="dxa"/>
          </w:tcPr>
          <w:p w:rsidR="00D3651F" w:rsidRDefault="00D3651F" w:rsidP="00AD0171">
            <w:pPr>
              <w:jc w:val="center"/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9487" w:type="dxa"/>
          </w:tcPr>
          <w:p w:rsidR="00D3651F" w:rsidRDefault="00D3651F" w:rsidP="00845F52">
            <w:pPr>
              <w:rPr>
                <w:rtl/>
              </w:rPr>
            </w:pPr>
            <w:r>
              <w:rPr>
                <w:rFonts w:hint="cs"/>
                <w:rtl/>
              </w:rPr>
              <w:t>کدام یک از اعداد زیر گویا هستند؟</w:t>
            </w:r>
          </w:p>
          <w:p w:rsidR="00D3651F" w:rsidRDefault="00D3651F" w:rsidP="00845F52">
            <w:pPr>
              <w:tabs>
                <w:tab w:val="left" w:pos="1740"/>
                <w:tab w:val="left" w:pos="2550"/>
                <w:tab w:val="left" w:pos="3325"/>
                <w:tab w:val="left" w:pos="4455"/>
                <w:tab w:val="left" w:pos="5245"/>
                <w:tab w:val="left" w:pos="7045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:rsidR="00D3651F" w:rsidRDefault="00D3651F" w:rsidP="0075786B">
            <w:pPr>
              <w:tabs>
                <w:tab w:val="left" w:pos="1740"/>
                <w:tab w:val="left" w:pos="2550"/>
                <w:tab w:val="left" w:pos="3325"/>
                <w:tab w:val="left" w:pos="4455"/>
                <w:tab w:val="left" w:pos="5245"/>
                <w:tab w:val="left" w:pos="7045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          </w:t>
            </w:r>
            <w:r>
              <w:rPr>
                <w:rtl/>
              </w:rPr>
              <w:t xml:space="preserve"> </w:t>
            </w:r>
            <w:r w:rsidR="0075786B" w:rsidRPr="0075786B">
              <w:rPr>
                <w:position w:val="-8"/>
              </w:rPr>
              <w:object w:dxaOrig="620" w:dyaOrig="420">
                <v:shape id="_x0000_i1040" type="#_x0000_t75" style="width:31.15pt;height:20.75pt" o:ole="">
                  <v:imagedata r:id="rId10" o:title=""/>
                </v:shape>
                <o:OLEObject Type="Embed" ProgID="Equation.DSMT4" ShapeID="_x0000_i1040" DrawAspect="Content" ObjectID="_1509905235" r:id="rId11"/>
              </w:object>
            </w:r>
            <w:r w:rsidR="0075786B">
              <w:rPr>
                <w:rtl/>
              </w:rPr>
              <w:t xml:space="preserve"> 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        </w:t>
            </w:r>
            <w:r w:rsidRPr="00FD0080">
              <w:rPr>
                <w:position w:val="-6"/>
              </w:rPr>
              <w:object w:dxaOrig="460" w:dyaOrig="420" w14:anchorId="6DD47716">
                <v:shape id="_x0000_i1033" type="#_x0000_t75" style="width:23.35pt;height:20.75pt" o:ole="">
                  <v:imagedata r:id="rId12" o:title=""/>
                </v:shape>
                <o:OLEObject Type="Embed" ProgID="Equation.DSMT4" ShapeID="_x0000_i1033" DrawAspect="Content" ObjectID="_1509905236" r:id="rId13"/>
              </w:objec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        </w:t>
            </w:r>
            <w:r w:rsidRPr="006F4650">
              <w:rPr>
                <w:position w:val="-8"/>
              </w:rPr>
              <w:object w:dxaOrig="499" w:dyaOrig="400" w14:anchorId="0AE98074">
                <v:shape id="_x0000_i1037" type="#_x0000_t75" style="width:24.65pt;height:20.1pt" o:ole="">
                  <v:imagedata r:id="rId14" o:title=""/>
                </v:shape>
                <o:OLEObject Type="Embed" ProgID="Equation.DSMT4" ShapeID="_x0000_i1037" DrawAspect="Content" ObjectID="_1509905237" r:id="rId15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               </w:t>
            </w:r>
            <w:r w:rsidRPr="006F4650">
              <w:rPr>
                <w:position w:val="-20"/>
              </w:rPr>
              <w:object w:dxaOrig="680" w:dyaOrig="540" w14:anchorId="0A042739">
                <v:shape id="_x0000_i1036" type="#_x0000_t75" style="width:33.75pt;height:27.25pt" o:ole="">
                  <v:imagedata r:id="rId16" o:title=""/>
                </v:shape>
                <o:OLEObject Type="Embed" ProgID="Equation.DSMT4" ShapeID="_x0000_i1036" DrawAspect="Content" ObjectID="_1509905238" r:id="rId17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   </w:t>
            </w:r>
            <w:r w:rsidRPr="00CB5CAE">
              <w:rPr>
                <w:position w:val="-6"/>
              </w:rPr>
              <w:object w:dxaOrig="620" w:dyaOrig="300" w14:anchorId="5C616583">
                <v:shape id="_x0000_i1034" type="#_x0000_t75" style="width:30.5pt;height:14.9pt" o:ole="">
                  <v:imagedata r:id="rId18" o:title=""/>
                </v:shape>
                <o:OLEObject Type="Embed" ProgID="Equation.DSMT4" ShapeID="_x0000_i1034" DrawAspect="Content" ObjectID="_1509905239" r:id="rId19"/>
              </w:objec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     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       </w:t>
            </w:r>
            <w:r w:rsidRPr="00CB5CAE">
              <w:rPr>
                <w:position w:val="-8"/>
              </w:rPr>
              <w:object w:dxaOrig="540" w:dyaOrig="400" w14:anchorId="1F802816">
                <v:shape id="_x0000_i1035" type="#_x0000_t75" style="width:27.25pt;height:20.1pt" o:ole="">
                  <v:imagedata r:id="rId20" o:title=""/>
                </v:shape>
                <o:OLEObject Type="Embed" ProgID="Equation.DSMT4" ShapeID="_x0000_i1035" DrawAspect="Content" ObjectID="_1509905240" r:id="rId21"/>
              </w:object>
            </w:r>
            <w:r>
              <w:rPr>
                <w:rtl/>
              </w:rPr>
              <w:t xml:space="preserve"> </w:t>
            </w:r>
          </w:p>
          <w:p w:rsidR="00D3651F" w:rsidRPr="003C6A43" w:rsidRDefault="00D3651F" w:rsidP="00845F52">
            <w:pPr>
              <w:tabs>
                <w:tab w:val="left" w:pos="1740"/>
                <w:tab w:val="left" w:pos="2550"/>
                <w:tab w:val="left" w:pos="3325"/>
                <w:tab w:val="left" w:pos="4455"/>
                <w:tab w:val="left" w:pos="5245"/>
                <w:tab w:val="left" w:pos="7045"/>
              </w:tabs>
              <w:rPr>
                <w:rtl/>
              </w:rPr>
            </w:pPr>
          </w:p>
        </w:tc>
        <w:tc>
          <w:tcPr>
            <w:tcW w:w="581" w:type="dxa"/>
            <w:vAlign w:val="center"/>
          </w:tcPr>
          <w:p w:rsidR="00D3651F" w:rsidRDefault="0075786B" w:rsidP="00633263">
            <w:pPr>
              <w:jc w:val="center"/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</w:t>
            </w:r>
            <w:r w:rsidR="00D3651F">
              <w:rPr>
                <w:rFonts w:hint="cs"/>
                <w:sz w:val="22"/>
                <w:szCs w:val="22"/>
                <w:rtl/>
              </w:rPr>
              <w:t>/1</w:t>
            </w:r>
          </w:p>
        </w:tc>
      </w:tr>
      <w:tr w:rsidR="00D3651F" w:rsidRPr="003C6A43" w:rsidTr="001369CE">
        <w:tc>
          <w:tcPr>
            <w:tcW w:w="592" w:type="dxa"/>
          </w:tcPr>
          <w:p w:rsidR="00D3651F" w:rsidRDefault="00D3651F" w:rsidP="00AD0171">
            <w:pPr>
              <w:jc w:val="center"/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4</w:t>
            </w:r>
          </w:p>
        </w:tc>
        <w:tc>
          <w:tcPr>
            <w:tcW w:w="9487" w:type="dxa"/>
          </w:tcPr>
          <w:p w:rsidR="00D3651F" w:rsidRDefault="00D3651F" w:rsidP="00845F52">
            <w:pPr>
              <w:rPr>
                <w:rtl/>
              </w:rPr>
            </w:pPr>
            <w:r>
              <w:rPr>
                <w:rFonts w:hint="cs"/>
                <w:rtl/>
              </w:rPr>
              <w:t>کسرهای زیر را به ساده</w:t>
            </w:r>
            <w:r>
              <w:rPr>
                <w:rFonts w:hint="cs"/>
                <w:rtl/>
              </w:rPr>
              <w:softHyphen/>
              <w:t>ترین شکل بنویسید.</w:t>
            </w:r>
          </w:p>
          <w:p w:rsidR="00D3651F" w:rsidRDefault="00D3651F" w:rsidP="00845F52">
            <w:pPr>
              <w:tabs>
                <w:tab w:val="left" w:pos="3565"/>
                <w:tab w:val="left" w:pos="7480"/>
              </w:tabs>
              <w:rPr>
                <w:rtl/>
              </w:rPr>
            </w:pPr>
            <w:r>
              <w:rPr>
                <w:rtl/>
              </w:rPr>
              <w:tab/>
            </w:r>
            <w:r w:rsidRPr="008A46AE">
              <w:rPr>
                <w:position w:val="-32"/>
                <w:sz w:val="54"/>
                <w:szCs w:val="54"/>
              </w:rPr>
              <w:object w:dxaOrig="1800" w:dyaOrig="800" w14:anchorId="613ECD45">
                <v:shape id="_x0000_i1039" type="#_x0000_t75" style="width:90.15pt;height:39.55pt" o:ole="">
                  <v:imagedata r:id="rId22" o:title=""/>
                </v:shape>
                <o:OLEObject Type="Embed" ProgID="Equation.DSMT4" ShapeID="_x0000_i1039" DrawAspect="Content" ObjectID="_1509905241" r:id="rId23"/>
              </w:objec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          </w:t>
            </w:r>
            <w:r w:rsidRPr="008A46AE">
              <w:rPr>
                <w:position w:val="-24"/>
              </w:rPr>
              <w:object w:dxaOrig="1180" w:dyaOrig="639" w14:anchorId="4155AE67">
                <v:shape id="_x0000_i1038" type="#_x0000_t75" style="width:59.05pt;height:32.45pt" o:ole="">
                  <v:imagedata r:id="rId24" o:title=""/>
                </v:shape>
                <o:OLEObject Type="Embed" ProgID="Equation.DSMT4" ShapeID="_x0000_i1038" DrawAspect="Content" ObjectID="_1509905242" r:id="rId25"/>
              </w:object>
            </w:r>
            <w:r>
              <w:rPr>
                <w:rtl/>
              </w:rPr>
              <w:t xml:space="preserve"> </w:t>
            </w:r>
          </w:p>
          <w:p w:rsidR="00D3651F" w:rsidRPr="003C6A43" w:rsidRDefault="00D3651F" w:rsidP="00845F52">
            <w:pPr>
              <w:rPr>
                <w:rtl/>
              </w:rPr>
            </w:pPr>
          </w:p>
        </w:tc>
        <w:tc>
          <w:tcPr>
            <w:tcW w:w="581" w:type="dxa"/>
            <w:vAlign w:val="center"/>
          </w:tcPr>
          <w:p w:rsidR="00D3651F" w:rsidRDefault="00D3651F" w:rsidP="00633263">
            <w:pPr>
              <w:jc w:val="center"/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D3651F" w:rsidRPr="003C6A43" w:rsidTr="001369CE">
        <w:tc>
          <w:tcPr>
            <w:tcW w:w="592" w:type="dxa"/>
          </w:tcPr>
          <w:p w:rsidR="00D3651F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</w:t>
            </w:r>
          </w:p>
        </w:tc>
        <w:tc>
          <w:tcPr>
            <w:tcW w:w="9487" w:type="dxa"/>
          </w:tcPr>
          <w:p w:rsidR="00D3651F" w:rsidRDefault="00D3651F" w:rsidP="00633263">
            <w:pPr>
              <w:rPr>
                <w:rtl/>
              </w:rPr>
            </w:pPr>
            <w:r w:rsidRPr="003C6A43">
              <w:rPr>
                <w:rFonts w:hint="cs"/>
                <w:rtl/>
              </w:rPr>
              <w:t>حاصل عبارتهاي زير را بدس</w:t>
            </w:r>
            <w:r>
              <w:rPr>
                <w:rFonts w:hint="cs"/>
                <w:rtl/>
              </w:rPr>
              <w:t xml:space="preserve">ت آوريد .   </w:t>
            </w:r>
          </w:p>
          <w:p w:rsidR="00D3651F" w:rsidRDefault="00D3651F" w:rsidP="00CF444A">
            <w:pPr>
              <w:tabs>
                <w:tab w:val="left" w:pos="6504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</w:t>
            </w:r>
            <w:r w:rsidRPr="003C6A43">
              <w:rPr>
                <w:rFonts w:hint="cs"/>
                <w:rtl/>
              </w:rPr>
              <w:t xml:space="preserve">             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        </w:t>
            </w:r>
            <w:r w:rsidRPr="00CF444A">
              <w:rPr>
                <w:position w:val="-16"/>
              </w:rPr>
              <w:object w:dxaOrig="2380" w:dyaOrig="480">
                <v:shape id="_x0000_i1026" type="#_x0000_t75" style="width:118.7pt;height:24pt" o:ole="">
                  <v:imagedata r:id="rId26" o:title=""/>
                </v:shape>
                <o:OLEObject Type="Embed" ProgID="Equation.DSMT4" ShapeID="_x0000_i1026" DrawAspect="Content" ObjectID="_1509905243" r:id="rId27"/>
              </w:object>
            </w:r>
            <w:r>
              <w:rPr>
                <w:rtl/>
              </w:rPr>
              <w:t xml:space="preserve"> </w:t>
            </w:r>
          </w:p>
          <w:p w:rsidR="00D3651F" w:rsidRDefault="00D3651F" w:rsidP="0063326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                   </w:t>
            </w:r>
            <w:r w:rsidRPr="003C6A43">
              <w:rPr>
                <w:rFonts w:hint="cs"/>
                <w:rtl/>
              </w:rPr>
              <w:t xml:space="preserve">                                    </w:t>
            </w:r>
          </w:p>
          <w:p w:rsidR="00D3651F" w:rsidRPr="003C6A43" w:rsidRDefault="00D3651F" w:rsidP="0063326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                                                       </w:t>
            </w:r>
            <w:r w:rsidRPr="003C6A43">
              <w:rPr>
                <w:rFonts w:hint="cs"/>
                <w:rtl/>
              </w:rPr>
              <w:t xml:space="preserve">  </w:t>
            </w:r>
            <w:r w:rsidRPr="00654641">
              <w:rPr>
                <w:position w:val="-14"/>
              </w:rPr>
              <w:object w:dxaOrig="2340" w:dyaOrig="440" w14:anchorId="650A68D2">
                <v:shape id="_x0000_i1027" type="#_x0000_t75" style="width:116.75pt;height:22.05pt" o:ole="">
                  <v:imagedata r:id="rId28" o:title=""/>
                </v:shape>
                <o:OLEObject Type="Embed" ProgID="Equation.DSMT4" ShapeID="_x0000_i1027" DrawAspect="Content" ObjectID="_1509905244" r:id="rId29"/>
              </w:object>
            </w:r>
          </w:p>
          <w:p w:rsidR="00D3651F" w:rsidRPr="003C6A43" w:rsidRDefault="00D3651F" w:rsidP="00633263">
            <w:pPr>
              <w:rPr>
                <w:rtl/>
              </w:rPr>
            </w:pPr>
          </w:p>
          <w:p w:rsidR="00D3651F" w:rsidRPr="003C6A43" w:rsidRDefault="00D3651F" w:rsidP="00633263">
            <w:pPr>
              <w:jc w:val="right"/>
              <w:rPr>
                <w:rtl/>
              </w:rPr>
            </w:pPr>
            <w:r w:rsidRPr="003C6A43">
              <w:rPr>
                <w:rFonts w:hint="cs"/>
                <w:rtl/>
              </w:rPr>
              <w:t xml:space="preserve">                                                                                                                                </w:t>
            </w:r>
            <w:r w:rsidRPr="00654641">
              <w:rPr>
                <w:position w:val="-28"/>
              </w:rPr>
              <w:object w:dxaOrig="2220" w:dyaOrig="720" w14:anchorId="5B64200C">
                <v:shape id="_x0000_i1028" type="#_x0000_t75" style="width:110.25pt;height:36.3pt" o:ole="">
                  <v:imagedata r:id="rId30" o:title=""/>
                </v:shape>
                <o:OLEObject Type="Embed" ProgID="Equation.DSMT4" ShapeID="_x0000_i1028" DrawAspect="Content" ObjectID="_1509905245" r:id="rId31"/>
              </w:object>
            </w:r>
          </w:p>
          <w:p w:rsidR="00D3651F" w:rsidRPr="003C6A43" w:rsidRDefault="00D3651F" w:rsidP="00633263">
            <w:pPr>
              <w:rPr>
                <w:rtl/>
              </w:rPr>
            </w:pPr>
          </w:p>
        </w:tc>
        <w:tc>
          <w:tcPr>
            <w:tcW w:w="581" w:type="dxa"/>
            <w:vAlign w:val="center"/>
          </w:tcPr>
          <w:p w:rsidR="00D3651F" w:rsidRPr="003C6A43" w:rsidRDefault="00D3651F" w:rsidP="00633263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5/2</w:t>
            </w:r>
          </w:p>
        </w:tc>
      </w:tr>
      <w:tr w:rsidR="00D3651F" w:rsidRPr="003C6A43" w:rsidTr="001369CE">
        <w:tc>
          <w:tcPr>
            <w:tcW w:w="592" w:type="dxa"/>
          </w:tcPr>
          <w:p w:rsidR="00D3651F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6</w:t>
            </w:r>
          </w:p>
        </w:tc>
        <w:tc>
          <w:tcPr>
            <w:tcW w:w="9487" w:type="dxa"/>
            <w:vAlign w:val="center"/>
          </w:tcPr>
          <w:p w:rsidR="00D3651F" w:rsidRPr="003C6A43" w:rsidRDefault="00D3651F" w:rsidP="00A81A8A">
            <w:pPr>
              <w:rPr>
                <w:rtl/>
              </w:rPr>
            </w:pPr>
            <w:r>
              <w:rPr>
                <w:rFonts w:hint="cs"/>
                <w:rtl/>
              </w:rPr>
              <w:t>از بین اعداد ز</w:t>
            </w:r>
            <w:r w:rsidRPr="003C6A43">
              <w:rPr>
                <w:rFonts w:hint="cs"/>
                <w:rtl/>
              </w:rPr>
              <w:t>یر کدام اول و کدام مرکب هستند ؟</w:t>
            </w:r>
          </w:p>
          <w:p w:rsidR="00D3651F" w:rsidRPr="003C6A43" w:rsidRDefault="00D3651F" w:rsidP="00820188">
            <w:pPr>
              <w:rPr>
                <w:rtl/>
              </w:rPr>
            </w:pPr>
            <w:r w:rsidRPr="003C6A43"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</w:t>
            </w:r>
            <w:r>
              <w:rPr>
                <w:sz w:val="28"/>
                <w:szCs w:val="28"/>
              </w:rPr>
              <w:t>143</w:t>
            </w:r>
            <w:r w:rsidRPr="003C6A43">
              <w:rPr>
                <w:rFonts w:hint="cs"/>
                <w:sz w:val="28"/>
                <w:szCs w:val="28"/>
                <w:rtl/>
              </w:rPr>
              <w:t xml:space="preserve">   ؛  97  ؛  1  ؛ </w:t>
            </w:r>
            <w:r>
              <w:rPr>
                <w:sz w:val="28"/>
                <w:szCs w:val="28"/>
              </w:rPr>
              <w:t>91</w:t>
            </w:r>
          </w:p>
          <w:p w:rsidR="00D3651F" w:rsidRPr="003C6A43" w:rsidRDefault="00D3651F" w:rsidP="00AD0171">
            <w:pPr>
              <w:rPr>
                <w:rtl/>
              </w:rPr>
            </w:pPr>
          </w:p>
        </w:tc>
        <w:tc>
          <w:tcPr>
            <w:tcW w:w="581" w:type="dxa"/>
            <w:vAlign w:val="center"/>
          </w:tcPr>
          <w:p w:rsidR="00D3651F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 w:rsidRPr="003C6A43"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D3651F" w:rsidRPr="003C6A43" w:rsidTr="001369CE">
        <w:tc>
          <w:tcPr>
            <w:tcW w:w="592" w:type="dxa"/>
          </w:tcPr>
          <w:p w:rsidR="00D3651F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lastRenderedPageBreak/>
              <w:t>7</w:t>
            </w:r>
          </w:p>
        </w:tc>
        <w:tc>
          <w:tcPr>
            <w:tcW w:w="9487" w:type="dxa"/>
          </w:tcPr>
          <w:p w:rsidR="00D3651F" w:rsidRDefault="00D3651F" w:rsidP="000C13A0">
            <w:pPr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عدد 66 را به صورت ضرب شمارنده</w:t>
            </w:r>
            <w:r>
              <w:rPr>
                <w:rFonts w:hint="cs"/>
                <w:rtl/>
              </w:rPr>
              <w:softHyphen/>
              <w:t>های اول بنویسید (تجزیه کنید)</w:t>
            </w:r>
            <w:r>
              <w:rPr>
                <w:rFonts w:hint="cs"/>
                <w:rtl/>
                <w:lang w:bidi="fa-IR"/>
              </w:rPr>
              <w:t>.</w:t>
            </w:r>
          </w:p>
          <w:p w:rsidR="00D3651F" w:rsidRDefault="00D3651F" w:rsidP="00E14C5C">
            <w:pPr>
              <w:rPr>
                <w:rtl/>
                <w:lang w:bidi="fa-IR"/>
              </w:rPr>
            </w:pPr>
          </w:p>
          <w:p w:rsidR="00D3651F" w:rsidRDefault="00D3651F" w:rsidP="00E14C5C">
            <w:pPr>
              <w:rPr>
                <w:rtl/>
                <w:lang w:bidi="fa-IR"/>
              </w:rPr>
            </w:pPr>
          </w:p>
          <w:p w:rsidR="00D3651F" w:rsidRPr="003C6A43" w:rsidRDefault="00D3651F" w:rsidP="00AD0171">
            <w:pPr>
              <w:rPr>
                <w:rtl/>
                <w:lang w:bidi="fa-IR"/>
              </w:rPr>
            </w:pPr>
          </w:p>
        </w:tc>
        <w:tc>
          <w:tcPr>
            <w:tcW w:w="581" w:type="dxa"/>
            <w:vAlign w:val="center"/>
          </w:tcPr>
          <w:p w:rsidR="00D3651F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 w:rsidRPr="003C6A43"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D3651F" w:rsidRPr="003C6A43" w:rsidTr="001369CE">
        <w:tc>
          <w:tcPr>
            <w:tcW w:w="592" w:type="dxa"/>
          </w:tcPr>
          <w:p w:rsidR="00D3651F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8</w:t>
            </w:r>
          </w:p>
        </w:tc>
        <w:tc>
          <w:tcPr>
            <w:tcW w:w="9487" w:type="dxa"/>
          </w:tcPr>
          <w:p w:rsidR="00D3651F" w:rsidRDefault="00D3651F" w:rsidP="00E14C5C">
            <w:pPr>
              <w:tabs>
                <w:tab w:val="left" w:pos="7599"/>
              </w:tabs>
              <w:rPr>
                <w:rtl/>
              </w:rPr>
            </w:pPr>
            <w:r>
              <w:rPr>
                <w:rFonts w:hint="cs"/>
                <w:rtl/>
              </w:rPr>
              <w:t>تساوی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زیر را کامل کنید.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  </w:t>
            </w:r>
          </w:p>
          <w:p w:rsidR="00D3651F" w:rsidRDefault="00D3651F" w:rsidP="00E14C5C">
            <w:pPr>
              <w:tabs>
                <w:tab w:val="left" w:pos="7599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</w:t>
            </w:r>
            <w:r w:rsidRPr="00E14C5C">
              <w:rPr>
                <w:position w:val="-14"/>
              </w:rPr>
              <w:object w:dxaOrig="1120" w:dyaOrig="440">
                <v:shape id="_x0000_i1029" type="#_x0000_t75" style="width:55.8pt;height:22.05pt" o:ole="">
                  <v:imagedata r:id="rId32" o:title=""/>
                </v:shape>
                <o:OLEObject Type="Embed" ProgID="Equation.DSMT4" ShapeID="_x0000_i1029" DrawAspect="Content" ObjectID="_1509905246" r:id="rId33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                                                          </w:t>
            </w:r>
            <w:r w:rsidRPr="00E14C5C">
              <w:rPr>
                <w:position w:val="-14"/>
              </w:rPr>
              <w:object w:dxaOrig="1180" w:dyaOrig="440">
                <v:shape id="_x0000_i1030" type="#_x0000_t75" style="width:59.05pt;height:22.05pt" o:ole="">
                  <v:imagedata r:id="rId34" o:title=""/>
                </v:shape>
                <o:OLEObject Type="Embed" ProgID="Equation.DSMT4" ShapeID="_x0000_i1030" DrawAspect="Content" ObjectID="_1509905247" r:id="rId35"/>
              </w:object>
            </w:r>
            <w:r>
              <w:rPr>
                <w:rtl/>
              </w:rPr>
              <w:t xml:space="preserve"> </w:t>
            </w:r>
          </w:p>
          <w:p w:rsidR="00D3651F" w:rsidRPr="003C6A43" w:rsidRDefault="00D3651F" w:rsidP="00E14C5C">
            <w:pPr>
              <w:tabs>
                <w:tab w:val="left" w:pos="7779"/>
              </w:tabs>
              <w:rPr>
                <w:rtl/>
              </w:rPr>
            </w:pPr>
            <w:r>
              <w:rPr>
                <w:rtl/>
              </w:rPr>
              <w:tab/>
              <w:t xml:space="preserve"> </w:t>
            </w:r>
          </w:p>
        </w:tc>
        <w:tc>
          <w:tcPr>
            <w:tcW w:w="581" w:type="dxa"/>
            <w:vAlign w:val="center"/>
          </w:tcPr>
          <w:p w:rsidR="00D3651F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D3651F" w:rsidRPr="003C6A43" w:rsidTr="001369CE">
        <w:tc>
          <w:tcPr>
            <w:tcW w:w="592" w:type="dxa"/>
          </w:tcPr>
          <w:p w:rsidR="00D3651F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9</w:t>
            </w:r>
          </w:p>
        </w:tc>
        <w:tc>
          <w:tcPr>
            <w:tcW w:w="9487" w:type="dxa"/>
          </w:tcPr>
          <w:p w:rsidR="00D3651F" w:rsidRDefault="00D3651F" w:rsidP="007702DA">
            <w:pPr>
              <w:rPr>
                <w:rtl/>
              </w:rPr>
            </w:pPr>
            <w:r>
              <w:rPr>
                <w:rFonts w:hint="cs"/>
                <w:rtl/>
              </w:rPr>
              <w:t>اعداد مرکب زیر را با روش غربال مشخص کرده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ایم؛</w:t>
            </w:r>
            <w:r>
              <w:rPr>
                <w:rFonts w:hint="cs"/>
                <w:rtl/>
              </w:rPr>
              <w:softHyphen/>
              <w:t>ترتیب خط خوردن هر کدام را مشخص کنید.</w:t>
            </w:r>
          </w:p>
          <w:p w:rsidR="00D3651F" w:rsidRPr="003C6A43" w:rsidRDefault="00D3651F" w:rsidP="007702D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                                                  </w:t>
            </w:r>
            <w:r w:rsidRPr="007702DA">
              <w:rPr>
                <w:position w:val="-12"/>
              </w:rPr>
              <w:object w:dxaOrig="2320" w:dyaOrig="340">
                <v:shape id="_x0000_i1031" type="#_x0000_t75" style="width:116.1pt;height:16.85pt" o:ole="">
                  <v:imagedata r:id="rId36" o:title=""/>
                </v:shape>
                <o:OLEObject Type="Embed" ProgID="Equation.DSMT4" ShapeID="_x0000_i1031" DrawAspect="Content" ObjectID="_1509905248" r:id="rId37"/>
              </w:object>
            </w:r>
            <w:r>
              <w:rPr>
                <w:rtl/>
              </w:rPr>
              <w:t xml:space="preserve"> </w:t>
            </w:r>
          </w:p>
          <w:p w:rsidR="00D3651F" w:rsidRDefault="00D3651F" w:rsidP="00AD0171">
            <w:pPr>
              <w:rPr>
                <w:rtl/>
              </w:rPr>
            </w:pPr>
          </w:p>
          <w:p w:rsidR="00D3651F" w:rsidRPr="003C6A43" w:rsidRDefault="00D3651F" w:rsidP="00AD0171">
            <w:pPr>
              <w:rPr>
                <w:rtl/>
              </w:rPr>
            </w:pPr>
          </w:p>
        </w:tc>
        <w:tc>
          <w:tcPr>
            <w:tcW w:w="581" w:type="dxa"/>
            <w:vAlign w:val="center"/>
          </w:tcPr>
          <w:p w:rsidR="00D3651F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75786B" w:rsidRPr="003C6A43" w:rsidTr="001369CE">
        <w:tc>
          <w:tcPr>
            <w:tcW w:w="592" w:type="dxa"/>
          </w:tcPr>
          <w:p w:rsidR="0075786B" w:rsidRDefault="0075786B" w:rsidP="00AD0171">
            <w:pPr>
              <w:jc w:val="center"/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10</w:t>
            </w:r>
          </w:p>
        </w:tc>
        <w:tc>
          <w:tcPr>
            <w:tcW w:w="9487" w:type="dxa"/>
          </w:tcPr>
          <w:p w:rsidR="0075786B" w:rsidRDefault="0075786B" w:rsidP="007702D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حاصل جمع دو عدد اول  61 شده است؛ حاصل ضرب آنها چند است؟</w:t>
            </w:r>
          </w:p>
          <w:p w:rsidR="0075786B" w:rsidRDefault="0075786B" w:rsidP="007702DA">
            <w:pPr>
              <w:rPr>
                <w:rFonts w:hint="cs"/>
                <w:rtl/>
              </w:rPr>
            </w:pPr>
          </w:p>
          <w:p w:rsidR="0075786B" w:rsidRDefault="0075786B" w:rsidP="007702DA">
            <w:pPr>
              <w:rPr>
                <w:rFonts w:hint="cs"/>
                <w:rtl/>
              </w:rPr>
            </w:pPr>
          </w:p>
        </w:tc>
        <w:tc>
          <w:tcPr>
            <w:tcW w:w="581" w:type="dxa"/>
            <w:vAlign w:val="center"/>
          </w:tcPr>
          <w:p w:rsidR="0075786B" w:rsidRDefault="0075786B" w:rsidP="00AD0171">
            <w:pPr>
              <w:jc w:val="center"/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D3651F" w:rsidRPr="003C6A43" w:rsidTr="001369CE">
        <w:tc>
          <w:tcPr>
            <w:tcW w:w="592" w:type="dxa"/>
          </w:tcPr>
          <w:p w:rsidR="00D3651F" w:rsidRPr="003C6A43" w:rsidRDefault="00D3651F" w:rsidP="00AD0171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</w:rPr>
              <w:t>10</w:t>
            </w:r>
          </w:p>
        </w:tc>
        <w:tc>
          <w:tcPr>
            <w:tcW w:w="9487" w:type="dxa"/>
          </w:tcPr>
          <w:p w:rsidR="00D3651F" w:rsidRDefault="00D3651F" w:rsidP="00AD0171">
            <w:pPr>
              <w:tabs>
                <w:tab w:val="left" w:pos="5911"/>
              </w:tabs>
              <w:rPr>
                <w:rtl/>
              </w:rPr>
            </w:pPr>
            <w:r>
              <w:rPr>
                <w:rFonts w:hint="cs"/>
                <w:rtl/>
              </w:rPr>
              <w:t>با توجه به شکل مقابل به سوالات پاسخ دهید.</w:t>
            </w:r>
          </w:p>
          <w:p w:rsidR="00D3651F" w:rsidRDefault="00D3651F" w:rsidP="008274E0">
            <w:pPr>
              <w:tabs>
                <w:tab w:val="left" w:pos="5911"/>
              </w:tabs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356F8B9" wp14:editId="6A90D23B">
                      <wp:simplePos x="0" y="0"/>
                      <wp:positionH relativeFrom="column">
                        <wp:posOffset>369038</wp:posOffset>
                      </wp:positionH>
                      <wp:positionV relativeFrom="paragraph">
                        <wp:posOffset>-6333</wp:posOffset>
                      </wp:positionV>
                      <wp:extent cx="1070919" cy="1070919"/>
                      <wp:effectExtent l="19050" t="19050" r="34290" b="34290"/>
                      <wp:wrapNone/>
                      <wp:docPr id="34" name="8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919" cy="1070919"/>
                              </a:xfrm>
                              <a:prstGeom prst="star8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8" coordsize="21600,21600" o:spt="58" adj="2538" path="m21600,10800l@3@6,18436,3163@4@5,10800,0@6@5,3163,3163@5@6,,10800@5@4,3163,18436@6@3,10800,21600@4@3,18436,18436@3@4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</v:formulas>
                      <v:path gradientshapeok="t" o:connecttype="rect" textboxrect="@9,@9,@8,@8"/>
                      <v:handles>
                        <v:h position="#0,center" xrange="0,10800"/>
                      </v:handles>
                    </v:shapetype>
                    <v:shape id="8-Point Star 34" o:spid="_x0000_s1026" type="#_x0000_t58" style="position:absolute;margin-left:29.05pt;margin-top:-.5pt;width:84.3pt;height:8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" adj="2700" filled="f" strokecolor="black [3213]" strokeweight="1pt"/>
                  </w:pict>
                </mc:Fallback>
              </mc:AlternateContent>
            </w:r>
            <w:r>
              <w:rPr>
                <w:rFonts w:hint="cs"/>
                <w:rtl/>
              </w:rPr>
              <w:t>الف) شکل چند ضلعی است؟</w:t>
            </w:r>
          </w:p>
          <w:p w:rsidR="00D3651F" w:rsidRDefault="00D3651F" w:rsidP="008274E0">
            <w:pPr>
              <w:tabs>
                <w:tab w:val="left" w:pos="5911"/>
              </w:tabs>
              <w:rPr>
                <w:rtl/>
              </w:rPr>
            </w:pPr>
            <w:r>
              <w:rPr>
                <w:rFonts w:hint="cs"/>
                <w:rtl/>
              </w:rPr>
              <w:t>ب) این شکل محدب است یا مقعر؟</w:t>
            </w:r>
          </w:p>
          <w:p w:rsidR="00D3651F" w:rsidRDefault="00D3651F" w:rsidP="00AD0171">
            <w:pPr>
              <w:tabs>
                <w:tab w:val="left" w:pos="5911"/>
              </w:tabs>
              <w:rPr>
                <w:rtl/>
              </w:rPr>
            </w:pPr>
            <w:r>
              <w:rPr>
                <w:rFonts w:hint="cs"/>
                <w:rtl/>
              </w:rPr>
              <w:t>ج) شکل دارای چند محور تقارن می</w:t>
            </w:r>
            <w:r>
              <w:rPr>
                <w:rFonts w:hint="cs"/>
                <w:rtl/>
              </w:rPr>
              <w:softHyphen/>
              <w:t>باشد؟</w:t>
            </w:r>
          </w:p>
          <w:p w:rsidR="00D3651F" w:rsidRPr="003C6A43" w:rsidRDefault="00D3651F" w:rsidP="00AD0171">
            <w:pPr>
              <w:tabs>
                <w:tab w:val="left" w:pos="5911"/>
              </w:tabs>
              <w:rPr>
                <w:rtl/>
              </w:rPr>
            </w:pPr>
            <w:r>
              <w:rPr>
                <w:rFonts w:hint="cs"/>
                <w:rtl/>
              </w:rPr>
              <w:t>د)مرکز تقارن شکل را مشخص کنید.</w:t>
            </w:r>
          </w:p>
          <w:p w:rsidR="00D3651F" w:rsidRPr="003C6A43" w:rsidRDefault="00D3651F" w:rsidP="008274E0">
            <w:pPr>
              <w:tabs>
                <w:tab w:val="left" w:pos="5911"/>
              </w:tabs>
              <w:rPr>
                <w:rtl/>
              </w:rPr>
            </w:pPr>
            <w:r>
              <w:rPr>
                <w:rFonts w:hint="cs"/>
                <w:rtl/>
              </w:rPr>
              <w:t>ه) آیا این شکل منتظم است؟ چرا؟</w:t>
            </w:r>
          </w:p>
        </w:tc>
        <w:tc>
          <w:tcPr>
            <w:tcW w:w="581" w:type="dxa"/>
            <w:vAlign w:val="center"/>
          </w:tcPr>
          <w:p w:rsidR="00D3651F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 w:rsidRPr="003C6A43"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D3651F" w:rsidRPr="003C6A43" w:rsidTr="001369CE">
        <w:tc>
          <w:tcPr>
            <w:tcW w:w="592" w:type="dxa"/>
          </w:tcPr>
          <w:p w:rsidR="00D3651F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11</w:t>
            </w:r>
          </w:p>
          <w:p w:rsidR="00D3651F" w:rsidRPr="003E2171" w:rsidRDefault="00D3651F" w:rsidP="003E2171">
            <w:pPr>
              <w:rPr>
                <w:sz w:val="22"/>
                <w:szCs w:val="22"/>
                <w:rtl/>
              </w:rPr>
            </w:pPr>
          </w:p>
          <w:p w:rsidR="00D3651F" w:rsidRPr="003E2171" w:rsidRDefault="00D3651F" w:rsidP="003E2171">
            <w:pPr>
              <w:rPr>
                <w:sz w:val="22"/>
                <w:szCs w:val="22"/>
                <w:rtl/>
              </w:rPr>
            </w:pPr>
          </w:p>
          <w:p w:rsidR="00D3651F" w:rsidRPr="003E2171" w:rsidRDefault="00D3651F" w:rsidP="003E2171">
            <w:pPr>
              <w:rPr>
                <w:sz w:val="22"/>
                <w:szCs w:val="22"/>
                <w:rtl/>
              </w:rPr>
            </w:pPr>
          </w:p>
          <w:p w:rsidR="00D3651F" w:rsidRPr="003E2171" w:rsidRDefault="00D3651F" w:rsidP="003E2171">
            <w:pPr>
              <w:rPr>
                <w:sz w:val="22"/>
                <w:szCs w:val="22"/>
                <w:rtl/>
              </w:rPr>
            </w:pPr>
          </w:p>
          <w:p w:rsidR="00D3651F" w:rsidRDefault="00D3651F" w:rsidP="003E2171">
            <w:pPr>
              <w:rPr>
                <w:sz w:val="22"/>
                <w:szCs w:val="22"/>
                <w:rtl/>
              </w:rPr>
            </w:pPr>
          </w:p>
          <w:p w:rsidR="00D3651F" w:rsidRPr="003E2171" w:rsidRDefault="00D3651F" w:rsidP="003E2171">
            <w:pPr>
              <w:rPr>
                <w:sz w:val="22"/>
                <w:szCs w:val="22"/>
                <w:rtl/>
              </w:rPr>
            </w:pPr>
          </w:p>
        </w:tc>
        <w:tc>
          <w:tcPr>
            <w:tcW w:w="9487" w:type="dxa"/>
          </w:tcPr>
          <w:p w:rsidR="00D3651F" w:rsidRDefault="00D3651F" w:rsidP="008274E0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برای رابطه مقابل یک شکل بکشید وجاهای خالی را کامل کنید.</w:t>
            </w:r>
          </w:p>
          <w:p w:rsidR="00D3651F" w:rsidRDefault="00D3651F" w:rsidP="003E2171">
            <w:pPr>
              <w:tabs>
                <w:tab w:val="left" w:pos="6791"/>
              </w:tabs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 اگر خطی بر یکی از دو خط موازی عمود شود..................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        </w:t>
            </w:r>
            <w:r w:rsidRPr="008274E0">
              <w:rPr>
                <w:position w:val="-34"/>
              </w:rPr>
              <w:object w:dxaOrig="1760" w:dyaOrig="840">
                <v:shape id="_x0000_i1032" type="#_x0000_t75" style="width:88.2pt;height:42.15pt" o:ole="">
                  <v:imagedata r:id="rId38" o:title=""/>
                </v:shape>
                <o:OLEObject Type="Embed" ProgID="Equation.DSMT4" ShapeID="_x0000_i1032" DrawAspect="Content" ObjectID="_1509905249" r:id="rId39"/>
              </w:object>
            </w:r>
            <w:r>
              <w:rPr>
                <w:rtl/>
              </w:rPr>
              <w:t xml:space="preserve"> </w:t>
            </w:r>
          </w:p>
          <w:p w:rsidR="00D3651F" w:rsidRDefault="00D3651F" w:rsidP="008274E0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</w:t>
            </w:r>
          </w:p>
          <w:p w:rsidR="00D3651F" w:rsidRDefault="00D3651F" w:rsidP="008274E0">
            <w:pPr>
              <w:jc w:val="both"/>
              <w:rPr>
                <w:rtl/>
              </w:rPr>
            </w:pPr>
          </w:p>
          <w:p w:rsidR="00D3651F" w:rsidRPr="003C6A43" w:rsidRDefault="00D3651F" w:rsidP="008274E0">
            <w:pPr>
              <w:jc w:val="both"/>
              <w:rPr>
                <w:rtl/>
              </w:rPr>
            </w:pPr>
          </w:p>
          <w:p w:rsidR="00D3651F" w:rsidRDefault="00D3651F" w:rsidP="00AD0171">
            <w:pPr>
              <w:jc w:val="right"/>
              <w:rPr>
                <w:rtl/>
              </w:rPr>
            </w:pPr>
          </w:p>
          <w:p w:rsidR="00D3651F" w:rsidRPr="003C6A43" w:rsidRDefault="00D3651F" w:rsidP="00AD0171">
            <w:pPr>
              <w:jc w:val="right"/>
              <w:rPr>
                <w:rtl/>
              </w:rPr>
            </w:pPr>
          </w:p>
        </w:tc>
        <w:tc>
          <w:tcPr>
            <w:tcW w:w="581" w:type="dxa"/>
            <w:vAlign w:val="center"/>
          </w:tcPr>
          <w:p w:rsidR="00D3651F" w:rsidRPr="003C6A43" w:rsidRDefault="0075786B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D3651F" w:rsidRPr="003C6A43" w:rsidTr="001369CE">
        <w:tc>
          <w:tcPr>
            <w:tcW w:w="592" w:type="dxa"/>
          </w:tcPr>
          <w:p w:rsidR="00D3651F" w:rsidRPr="003C6A43" w:rsidRDefault="00D3651F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12</w:t>
            </w:r>
          </w:p>
        </w:tc>
        <w:tc>
          <w:tcPr>
            <w:tcW w:w="9487" w:type="dxa"/>
          </w:tcPr>
          <w:p w:rsidR="00D3651F" w:rsidRDefault="00D3651F" w:rsidP="00AD0171">
            <w:pPr>
              <w:rPr>
                <w:i/>
                <w:rtl/>
              </w:rPr>
            </w:pPr>
            <w:r>
              <w:rPr>
                <w:rFonts w:hint="cs"/>
                <w:i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50DE1965" wp14:editId="73810A1C">
                      <wp:simplePos x="0" y="0"/>
                      <wp:positionH relativeFrom="column">
                        <wp:posOffset>237233</wp:posOffset>
                      </wp:positionH>
                      <wp:positionV relativeFrom="paragraph">
                        <wp:posOffset>44536</wp:posOffset>
                      </wp:positionV>
                      <wp:extent cx="1746250" cy="1021492"/>
                      <wp:effectExtent l="38100" t="38100" r="25400" b="4572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6250" cy="1021492"/>
                                <a:chOff x="0" y="0"/>
                                <a:chExt cx="1746250" cy="1021492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0" y="8238"/>
                                  <a:ext cx="1746250" cy="1013254"/>
                                  <a:chOff x="0" y="0"/>
                                  <a:chExt cx="1746250" cy="1013254"/>
                                </a:xfrm>
                              </wpg:grpSpPr>
                              <wpg:grpSp>
                                <wpg:cNvPr id="32" name="Group 32"/>
                                <wpg:cNvGrpSpPr/>
                                <wpg:grpSpPr>
                                  <a:xfrm>
                                    <a:off x="0" y="271848"/>
                                    <a:ext cx="1746250" cy="91440"/>
                                    <a:chOff x="0" y="200"/>
                                    <a:chExt cx="1746250" cy="91718"/>
                                  </a:xfrm>
                                </wpg:grpSpPr>
                                <wps:wsp>
                                  <wps:cNvPr id="30" name="Straight Arrow Connector 30"/>
                                  <wps:cNvCnPr/>
                                  <wps:spPr>
                                    <a:xfrm>
                                      <a:off x="0" y="49427"/>
                                      <a:ext cx="17462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Chevron 31"/>
                                  <wps:cNvSpPr/>
                                  <wps:spPr>
                                    <a:xfrm>
                                      <a:off x="205637" y="200"/>
                                      <a:ext cx="182880" cy="91718"/>
                                    </a:xfrm>
                                    <a:prstGeom prst="chevron">
                                      <a:avLst>
                                        <a:gd name="adj" fmla="val 108188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Group 38"/>
                                <wpg:cNvGrpSpPr/>
                                <wpg:grpSpPr>
                                  <a:xfrm>
                                    <a:off x="0" y="700216"/>
                                    <a:ext cx="1746250" cy="91440"/>
                                    <a:chOff x="0" y="200"/>
                                    <a:chExt cx="1746250" cy="91718"/>
                                  </a:xfrm>
                                </wpg:grpSpPr>
                                <wps:wsp>
                                  <wps:cNvPr id="39" name="Straight Arrow Connector 39"/>
                                  <wps:cNvCnPr/>
                                  <wps:spPr>
                                    <a:xfrm>
                                      <a:off x="0" y="49427"/>
                                      <a:ext cx="17462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Chevron 40"/>
                                  <wps:cNvSpPr/>
                                  <wps:spPr>
                                    <a:xfrm>
                                      <a:off x="205637" y="200"/>
                                      <a:ext cx="182880" cy="91718"/>
                                    </a:xfrm>
                                    <a:prstGeom prst="chevron">
                                      <a:avLst>
                                        <a:gd name="adj" fmla="val 108188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" name="Straight Arrow Connector 41"/>
                                <wps:cNvCnPr/>
                                <wps:spPr>
                                  <a:xfrm flipH="1">
                                    <a:off x="486033" y="0"/>
                                    <a:ext cx="947042" cy="101325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Arc 43"/>
                                <wps:cNvSpPr/>
                                <wps:spPr>
                                  <a:xfrm>
                                    <a:off x="1103870" y="230659"/>
                                    <a:ext cx="197708" cy="164757"/>
                                  </a:xfrm>
                                  <a:prstGeom prst="arc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c 44"/>
                                <wps:cNvSpPr/>
                                <wps:spPr>
                                  <a:xfrm flipH="1">
                                    <a:off x="659027" y="659027"/>
                                    <a:ext cx="274320" cy="182880"/>
                                  </a:xfrm>
                                  <a:prstGeom prst="arc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189470" y="345849"/>
                                  <a:ext cx="78676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651F" w:rsidRDefault="00D3651F" w:rsidP="008605CB">
                                    <w:r w:rsidRPr="008605CB">
                                      <w:rPr>
                                        <w:position w:val="-6"/>
                                      </w:rPr>
                                      <w:object w:dxaOrig="940" w:dyaOrig="440">
                                        <v:shape id="_x0000_i1041" type="#_x0000_t75" style="width:46.7pt;height:22.05pt" o:ole="">
                                          <v:imagedata r:id="rId40" o:title=""/>
                                        </v:shape>
                                        <o:OLEObject Type="Embed" ProgID="Equation.DSMT4" ShapeID="_x0000_i1041" DrawAspect="Content" ObjectID="_1509905250" r:id="rId41"/>
                                      </w:object>
                                    </w:r>
                                    <w:r>
                                      <w:rPr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219200" y="0"/>
                                  <a:ext cx="43116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651F" w:rsidRDefault="00D3651F" w:rsidP="008605CB">
                                    <w:r w:rsidRPr="008605CB">
                                      <w:rPr>
                                        <w:position w:val="-6"/>
                                      </w:rPr>
                                      <w:object w:dxaOrig="380" w:dyaOrig="440">
                                        <v:shape id="_x0000_i1042" type="#_x0000_t75" style="width:18.8pt;height:22.05pt" o:ole="">
                                          <v:imagedata r:id="rId42" o:title=""/>
                                        </v:shape>
                                        <o:OLEObject Type="Embed" ProgID="Equation.DSMT4" ShapeID="_x0000_i1042" DrawAspect="Content" ObjectID="_1509905251" r:id="rId43"/>
                                      </w:object>
                                    </w:r>
                                    <w:r>
                                      <w:rPr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8" o:spid="_x0000_s1026" style="position:absolute;left:0;text-align:left;margin-left:18.7pt;margin-top:3.5pt;width:137.5pt;height:80.45pt;z-index:251718656" coordsize="17462,10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">
                      <v:group id="Group 45" o:spid="_x0000_s1027" style="position:absolute;top:82;width:17462;height:10132" coordsize="17462,10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group id="Group 32" o:spid="_x0000_s1028" style="position:absolute;top:2718;width:17462;height:914" coordorigin=",2" coordsize="17462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0" o:spid="_x0000_s1029" type="#_x0000_t32" style="position:absolute;top:494;width:174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tTS8EAAADbAAAADwAAAGRycy9kb3ducmV2LnhtbERPy2rCQBTdF/yH4Qru6uRRSoiOQQJC&#10;V7XafsA1c02CmTsxM4nx7zuLQpeH894Ws+nERINrLSuI1xEI4srqlmsFP9+H1wyE88gaO8uk4EkO&#10;it3iZYu5tg8+0XT2tQgh7HJU0Hjf51K6qiGDbm174sBd7WDQBzjUUg/4COGmk0kUvUuDLYeGBnsq&#10;G6pu59EoyPx47O7Pt8/L7as8RWmcjFmaKLVazvsNCE+z/xf/uT+0gjSsD1/C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m1NLwQAAANsAAAAPAAAAAAAAAAAAAAAA&#10;AKECAABkcnMvZG93bnJldi54bWxQSwUGAAAAAAQABAD5AAAAjwMAAAAA&#10;" strokecolor="black [3213]">
                            <v:stroke startarrow="open" endarrow="open"/>
                          </v:shape>
                          <v:shapetype id="_x0000_t55" coordsize="21600,21600" o:spt="55" adj="16200" path="m@0,l,0@1,10800,,21600@0,21600,21600,10800xe">
                            <v:stroke joinstyle="miter"/>
                            <v:formulas>
                              <v:f eqn="val #0"/>
                              <v:f eqn="sum 21600 0 @0"/>
                              <v:f eqn="prod #0 1 2"/>
                            </v:formulas>
                            <v:path o:connecttype="custom" o:connectlocs="@2,0;@1,10800;@2,21600;21600,10800" o:connectangles="270,180,90,0" textboxrect="0,0,10800,21600;0,0,16200,21600;0,0,21600,21600"/>
                            <v:handles>
                              <v:h position="#0,topLeft" xrange="0,21600"/>
                            </v:handles>
                          </v:shapetype>
                          <v:shape id="Chevron 31" o:spid="_x0000_s1030" type="#_x0000_t55" style="position:absolute;left:2056;top:2;width:1829;height: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2gmsIA&#10;AADbAAAADwAAAGRycy9kb3ducmV2LnhtbESP3YrCMBSE7wXfIRzBO01dYZFqWlRYEFx28ecBjs2x&#10;LTYnpYk2vv1GEPZymJlvmFUeTCMe1LnasoLZNAFBXFhdc6ngfPqaLEA4j6yxsUwKnuQgz4aDFaba&#10;9nygx9GXIkLYpaig8r5NpXRFRQbd1LbE0bvazqCPsiul7rCPcNPIjyT5lAZrjgsVtrStqLgd70ZB&#10;Yszl50I+9OX3Otx+N7a473dKjUdhvQThKfj/8Lu90wrmM3h9i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PaCawgAAANsAAAAPAAAAAAAAAAAAAAAAAJgCAABkcnMvZG93&#10;bnJldi54bWxQSwUGAAAAAAQABAD1AAAAhwMAAAAA&#10;" adj="9880" filled="f" strokecolor="black [3213]"/>
                        </v:group>
                        <v:group id="Group 38" o:spid="_x0000_s1031" style="position:absolute;top:7002;width:17462;height:914" coordorigin=",2" coordsize="17462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<v:shape id="Straight Arrow Connector 39" o:spid="_x0000_s1032" type="#_x0000_t32" style="position:absolute;top:494;width:174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H61sMAAADbAAAADwAAAGRycy9kb3ducmV2LnhtbESP3YrCMBSE74V9h3AW9k5TW5FajbII&#10;gle7/j3AsTm2xeak26Ra334jCF4OM/MNs1j1phY3al1lWcF4FIEgzq2uuFBwOm6GKQjnkTXWlknB&#10;gxyslh+DBWba3nlPt4MvRICwy1BB6X2TSenykgy6kW2Ig3exrUEfZFtI3eI9wE0t4yiaSoMVh4US&#10;G1qXlF8PnVGQ+u63/ntMfs7X3XofJeO4S5NYqa/P/nsOwlPv3+FXe6sVJDN4fgk/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h+tbDAAAA2wAAAA8AAAAAAAAAAAAA&#10;AAAAoQIAAGRycy9kb3ducmV2LnhtbFBLBQYAAAAABAAEAPkAAACRAwAAAAA=&#10;" strokecolor="black [3213]">
                            <v:stroke startarrow="open" endarrow="open"/>
                          </v:shape>
                          <v:shape id="Chevron 40" o:spid="_x0000_s1033" type="#_x0000_t55" style="position:absolute;left:2056;top:2;width:1829;height: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2fL4A&#10;AADbAAAADwAAAGRycy9kb3ducmV2LnhtbERPzYrCMBC+C75DGMGbpoosUpuKCoKg7LLqA4zN2Bab&#10;SWmijW+/OSx4/Pj+s3UwjXhR52rLCmbTBARxYXXNpYLrZT9ZgnAeWWNjmRS8ycE6Hw4yTLXt+Zde&#10;Z1+KGMIuRQWV920qpSsqMuimtiWO3N12Bn2EXSl1h30MN42cJ8mXNFhzbKiwpV1FxeP8NAoSY27f&#10;N/KhL0+b8PjZ2uJ5PCg1HoXNCoSn4D/if/dBK1jE9fFL/AEy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h3dny+AAAA2wAAAA8AAAAAAAAAAAAAAAAAmAIAAGRycy9kb3ducmV2&#10;LnhtbFBLBQYAAAAABAAEAPUAAACDAwAAAAA=&#10;" adj="9880" filled="f" strokecolor="black [3213]"/>
                        </v:group>
                        <v:shape id="Straight Arrow Connector 41" o:spid="_x0000_s1034" type="#_x0000_t32" style="position:absolute;left:4860;width:9470;height:10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MGO8IAAADbAAAADwAAAGRycy9kb3ducmV2LnhtbESPQWsCMRSE7wX/Q3hCbzW7IqWuRhFB&#10;lF6KugePj80zu5i8rJvobv99Uyj0OMzMN8xyPTgrntSFxrOCfJKBIK68btgoKM+7tw8QISJrtJ5J&#10;wTcFWK9GL0sstO/5SM9TNCJBOBSooI6xLaQMVU0Ow8S3xMm7+s5hTLIzUnfYJ7izcppl79Jhw2mh&#10;xpa2NVW308MpkNZ8lnMjj7sv3dP+frHe3XKlXsfDZgEi0hD/w3/tg1Ywy+H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MGO8IAAADbAAAADwAAAAAAAAAAAAAA&#10;AAChAgAAZHJzL2Rvd25yZXYueG1sUEsFBgAAAAAEAAQA+QAAAJADAAAAAA==&#10;" strokecolor="black [3213]">
                          <v:stroke startarrow="open" endarrow="open"/>
                        </v:shape>
                        <v:shape id="Arc 43" o:spid="_x0000_s1035" style="position:absolute;left:11038;top:2306;width:1977;height:1648;visibility:visible;mso-wrap-style:square;v-text-anchor:middle" coordsize="197708,164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Kq88YA&#10;AADbAAAADwAAAGRycy9kb3ducmV2LnhtbESPQWvCQBSE70L/w/IKvemmWqRGVxGtVKgITUQ8PrLP&#10;JDX7Nma3mvrruwWhx2FmvmEms9ZU4kKNKy0reO5FIIgzq0vOFezSVfcVhPPIGivLpOCHHMymD50J&#10;xtpe+ZMuic9FgLCLUUHhfR1L6bKCDLqerYmDd7SNQR9kk0vd4DXATSX7UTSUBksOCwXWtCgoOyXf&#10;RsHb5uvcpttbWn5s18vD3moavI+Uenps52MQnlr/H76311rBywD+vo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Kq88YAAADbAAAADwAAAAAAAAAAAAAAAACYAgAAZHJz&#10;L2Rvd25yZXYueG1sUEsFBgAAAAAEAAQA9QAAAIsDAAAAAA==&#10;" path="m98854,nsc153450,,197708,36882,197708,82379r-98854,l98854,xem98854,nfc153450,,197708,36882,197708,82379e" filled="f" strokecolor="black [3213]">
                          <v:path arrowok="t" o:connecttype="custom" o:connectlocs="98854,0;197708,82379" o:connectangles="0,0"/>
                        </v:shape>
                        <v:shape id="Arc 44" o:spid="_x0000_s1036" style="position:absolute;left:6590;top:6590;width:2743;height:1829;flip:x;visibility:visible;mso-wrap-style:square;v-text-anchor:middle" coordsize="27432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51sIA&#10;AADbAAAADwAAAGRycy9kb3ducmV2LnhtbESP0YrCMBRE3wX/IVzBN00VXZZqFFEKPqio6wdcmmsb&#10;bG5KE7Xu128EYR+HmTnDzJetrcSDGm8cKxgNExDEudOGCwWXn2zwDcIHZI2VY1LwIg/LRbczx1S7&#10;J5/ocQ6FiBD2KSooQ6hTKX1ekkU/dDVx9K6usRiibAqpG3xGuK3kOEm+pEXDcaHEmtYl5bfz3SpY&#10;Z6fj7mjarfnNDrwPm6nR2VSpfq9dzUAEasN/+NPeagWTCby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7nWwgAAANsAAAAPAAAAAAAAAAAAAAAAAJgCAABkcnMvZG93&#10;bnJldi54bWxQSwUGAAAAAAQABAD1AAAAhwMAAAAA&#10;" path="m137160,nsc212911,,274320,40939,274320,91440r-137160,l137160,xem137160,nfc212911,,274320,40939,274320,91440e" filled="f" strokecolor="black [3213]">
                          <v:path arrowok="t" o:connecttype="custom" o:connectlocs="137160,0;274320,91440" o:connectangles="0,0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6" o:spid="_x0000_s1037" type="#_x0000_t202" style="position:absolute;left:1894;top:3458;width:7868;height:3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iPMQA&#10;AADbAAAADwAAAGRycy9kb3ducmV2LnhtbESPQWvCQBSE74X+h+UVeqsbW5ES3QQRKoL0oBa9PrPP&#10;JCT7dsmuMfbXu0Khx2FmvmHm+WBa0VPna8sKxqMEBHFhdc2lgp/919snCB+QNbaWScGNPOTZ89Mc&#10;U22vvKV+F0oRIexTVFCF4FIpfVGRQT+yjjh6Z9sZDFF2pdQdXiPctPI9SabSYM1xoUJHy4qKZncx&#10;Cr7xsAr90BSrxp310bjT8uN3o9Try7CYgQg0hP/wX3utFUym8PgSf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yIjzEAAAA2wAAAA8AAAAAAAAAAAAAAAAAmAIAAGRycy9k&#10;b3ducmV2LnhtbFBLBQYAAAAABAAEAPUAAACJAwAAAAA=&#10;" filled="f" stroked="f" strokeweight=".5pt">
                        <v:textbox style="mso-fit-shape-to-text:t">
                          <w:txbxContent>
                            <w:p w:rsidR="00D3651F" w:rsidRDefault="00D3651F" w:rsidP="008605CB">
                              <w:r w:rsidRPr="008605CB">
                                <w:rPr>
                                  <w:position w:val="-6"/>
                                </w:rPr>
                                <w:object w:dxaOrig="940" w:dyaOrig="440">
                                  <v:shape id="_x0000_i1041" type="#_x0000_t75" style="width:46.7pt;height:22.05pt" o:ole="">
                                    <v:imagedata r:id="rId40" o:title=""/>
                                  </v:shape>
                                  <o:OLEObject Type="Embed" ProgID="Equation.DSMT4" ShapeID="_x0000_i1041" DrawAspect="Content" ObjectID="_1509905250" r:id="rId44"/>
                                </w:object>
                              </w:r>
                              <w:r>
                                <w:rPr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47" o:spid="_x0000_s1038" type="#_x0000_t202" style="position:absolute;left:12192;width:4311;height:37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Hp8QA&#10;AADbAAAADwAAAGRycy9kb3ducmV2LnhtbESPQWvCQBSE74L/YXlCb7pRi0rqKiIohdKDWur1NftM&#10;QrJvl+wa0/76riB4HGbmG2a57kwtWmp8aVnBeJSAIM6sLjlX8HXaDRcgfEDWWFsmBb/kYb3q95aY&#10;anvjA7XHkIsIYZ+igiIEl0rps4IM+pF1xNG72MZgiLLJpW7wFuGmlpMkmUmDJceFAh1tC8qq49Uo&#10;+MTvfWi7KttX7qLPxv1sp38fSr0Mus0biEBdeIYf7Xet4HUO9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+h6fEAAAA2wAAAA8AAAAAAAAAAAAAAAAAmAIAAGRycy9k&#10;b3ducmV2LnhtbFBLBQYAAAAABAAEAPUAAACJAwAAAAA=&#10;" filled="f" stroked="f" strokeweight=".5pt">
                        <v:textbox style="mso-fit-shape-to-text:t">
                          <w:txbxContent>
                            <w:p w:rsidR="00D3651F" w:rsidRDefault="00D3651F" w:rsidP="008605CB">
                              <w:r w:rsidRPr="008605CB">
                                <w:rPr>
                                  <w:position w:val="-6"/>
                                </w:rPr>
                                <w:object w:dxaOrig="380" w:dyaOrig="440">
                                  <v:shape id="_x0000_i1042" type="#_x0000_t75" style="width:18.8pt;height:22.05pt" o:ole="">
                                    <v:imagedata r:id="rId42" o:title=""/>
                                  </v:shape>
                                  <o:OLEObject Type="Embed" ProgID="Equation.DSMT4" ShapeID="_x0000_i1042" DrawAspect="Content" ObjectID="_1509905251" r:id="rId45"/>
                                </w:object>
                              </w:r>
                              <w:r>
                                <w:rPr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i/>
                <w:rtl/>
              </w:rPr>
              <w:t>در شکل</w:t>
            </w:r>
            <w:r>
              <w:rPr>
                <w:rFonts w:hint="cs"/>
                <w:i/>
                <w:rtl/>
              </w:rPr>
              <w:softHyphen/>
              <w:t>های زیر مقدار مجهول را پیدا کنید.</w:t>
            </w:r>
          </w:p>
          <w:p w:rsidR="00D3651F" w:rsidRDefault="00D3651F" w:rsidP="00AD0171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386DCCE2" wp14:editId="6759C58D">
                      <wp:simplePos x="0" y="0"/>
                      <wp:positionH relativeFrom="column">
                        <wp:posOffset>3653914</wp:posOffset>
                      </wp:positionH>
                      <wp:positionV relativeFrom="paragraph">
                        <wp:posOffset>86944</wp:posOffset>
                      </wp:positionV>
                      <wp:extent cx="1103870" cy="739190"/>
                      <wp:effectExtent l="0" t="0" r="58420" b="4191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3870" cy="739190"/>
                                <a:chOff x="0" y="0"/>
                                <a:chExt cx="1103870" cy="739190"/>
                              </a:xfrm>
                            </wpg:grpSpPr>
                            <wps:wsp>
                              <wps:cNvPr id="49" name="Hexagon 49"/>
                              <wps:cNvSpPr/>
                              <wps:spPr>
                                <a:xfrm>
                                  <a:off x="0" y="57665"/>
                                  <a:ext cx="706755" cy="60960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 flipV="1">
                                  <a:off x="551935" y="667265"/>
                                  <a:ext cx="551935" cy="4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288325" y="0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56" name="Straight Connector 56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7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288325" y="609600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59" name="Straight Connector 59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568411" y="123567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62" name="Straight Connector 62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Straight Connector 63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0" y="444843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65" name="Straight Connector 65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Straight Connector 66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7" name="Group 67"/>
                              <wpg:cNvGrpSpPr/>
                              <wpg:grpSpPr>
                                <a:xfrm rot="5400000">
                                  <a:off x="28833" y="144162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68" name="Straight Connector 68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Straight Connector 69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0" name="Group 70"/>
                              <wpg:cNvGrpSpPr/>
                              <wpg:grpSpPr>
                                <a:xfrm rot="5400000">
                                  <a:off x="572530" y="432486"/>
                                  <a:ext cx="107092" cy="113607"/>
                                  <a:chOff x="0" y="0"/>
                                  <a:chExt cx="107092" cy="113607"/>
                                </a:xfrm>
                              </wpg:grpSpPr>
                              <wps:wsp>
                                <wps:cNvPr id="71" name="Straight Connector 71"/>
                                <wps:cNvCnPr/>
                                <wps:spPr>
                                  <a:xfrm flipV="1">
                                    <a:off x="32951" y="16475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Straight Connector 72"/>
                                <wps:cNvCnPr/>
                                <wps:spPr>
                                  <a:xfrm flipV="1">
                                    <a:off x="0" y="0"/>
                                    <a:ext cx="74141" cy="9713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3" name="Arc 73"/>
                              <wps:cNvSpPr/>
                              <wps:spPr>
                                <a:xfrm>
                                  <a:off x="560173" y="601362"/>
                                  <a:ext cx="81915" cy="114300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xt Box 74"/>
                              <wps:cNvSpPr txBox="1"/>
                              <wps:spPr>
                                <a:xfrm>
                                  <a:off x="609600" y="403654"/>
                                  <a:ext cx="288325" cy="3355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651F" w:rsidRPr="008770E7" w:rsidRDefault="00D3651F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gramStart"/>
                                    <w:r w:rsidRPr="008770E7">
                                      <w:rPr>
                                        <w:i/>
                                        <w:iCs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5" o:spid="_x0000_s1039" style="position:absolute;left:0;text-align:left;margin-left:287.7pt;margin-top:6.85pt;width:86.9pt;height:58.2pt;z-index:251719680" coordsize="11038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Hexagon 49" o:spid="_x0000_s1040" type="#_x0000_t9" style="position:absolute;top:576;width:7067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Xn8cA&#10;AADbAAAADwAAAGRycy9kb3ducmV2LnhtbESPT2sCMRTE74V+h/AK3mrWP9R2axRRK1JEqO2hx9fN&#10;c7O4eVmS1N366Ruh0OMwM79hpvPO1uJMPlSOFQz6GQjiwumKSwUf7y/3jyBCRNZYOyYFPxRgPru9&#10;mWKuXctvdD7EUiQIhxwVmBibXMpQGLIY+q4hTt7ReYsxSV9K7bFNcFvLYZY9SIsVpwWDDS0NFafD&#10;t1XwepmMhuM9me3nZt1uJn63/loVSvXuusUziEhd/A//tbdawfgJrl/SD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rl5/HAAAA2wAAAA8AAAAAAAAAAAAAAAAAmAIAAGRy&#10;cy9kb3ducmV2LnhtbFBLBQYAAAAABAAEAPUAAACMAwAAAAA=&#10;" adj="4658" filled="f" strokecolor="black [3213]"/>
                      <v:shape id="Straight Arrow Connector 50" o:spid="_x0000_s1041" type="#_x0000_t32" style="position:absolute;left:5519;top:6672;width:5519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vQuL4AAADbAAAADwAAAGRycy9kb3ducmV2LnhtbERPzWoCMRC+F/oOYQq91awFi6xGEdtC&#10;b60/DzBuxk10M1mSVLdv3zkIHj++//lyCJ26UMo+soHxqAJF3ETruTWw332+TEHlgmyxi0wG/ijD&#10;cvH4MMfaxitv6LItrZIQzjUacKX0tda5cRQwj2JPLNwxpoBFYGq1TXiV8NDp16p60wE9S4PDntaO&#10;mvP2N0jvyp8m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y9C4vgAAANsAAAAPAAAAAAAAAAAAAAAAAKEC&#10;AABkcnMvZG93bnJldi54bWxQSwUGAAAAAAQABAD5AAAAjAMAAAAA&#10;" strokecolor="black [3213]">
                        <v:stroke endarrow="open"/>
                      </v:shape>
                      <v:group id="Group 55" o:spid="_x0000_s1042" style="position:absolute;left:2883;width:1071;height:1136" coordsize="107092,113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line id="Straight Connector 56" o:spid="_x0000_s1043" style="position:absolute;flip:y;visibility:visible;mso-wrap-style:square" from="32951,16475" to="107092,113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Mj5sMAAADbAAAADwAAAGRycy9kb3ducmV2LnhtbESP0WoCMRRE3wv+Q7hC32rWUpe6GkWF&#10;QumLaP2Ay+a6WdzcrEmq6359Iwg+DjNzhpkvO9uIC/lQO1YwHmUgiEuna64UHH6/3j5BhIissXFM&#10;Cm4UYLkYvMyx0O7KO7rsYyUShEOBCkyMbSFlKA1ZDCPXEifv6LzFmKSvpPZ4TXDbyPcsy6XFmtOC&#10;wZY2hsrT/s8qaPp46Kfrjemz88dNb7e585MfpV6H3WoGIlIXn+FH+1srmORw/5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zI+bDAAAA2wAAAA8AAAAAAAAAAAAA&#10;AAAAoQIAAGRycy9kb3ducmV2LnhtbFBLBQYAAAAABAAEAPkAAACRAwAAAAA=&#10;" strokecolor="black [3213]"/>
                        <v:line id="Straight Connector 57" o:spid="_x0000_s1044" style="position:absolute;flip:y;visibility:visible;mso-wrap-style:square" from="0,0" to="74141,9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+GfcMAAADbAAAADwAAAGRycy9kb3ducmV2LnhtbESP0WoCMRRE3wv9h3ALvmnWolZXo7SC&#10;UHwRrR9w2Vw3i5ubbRJ13a9vBKGPw8ycYRar1tbiSj5UjhUMBxkI4sLpiksFx59NfwoiRGSNtWNS&#10;cKcAq+XrywJz7W68p+shliJBOOSowMTY5FKGwpDFMHANcfJOzluMSfpSao+3BLe1fM+yibRYcVow&#10;2NDaUHE+XKyCuovHbva1Nl32O7rr3W7i/Hi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/hn3DAAAA2wAAAA8AAAAAAAAAAAAA&#10;AAAAoQIAAGRycy9kb3ducmV2LnhtbFBLBQYAAAAABAAEAPkAAACRAwAAAAA=&#10;" strokecolor="black [3213]"/>
                      </v:group>
                      <v:group id="Group 58" o:spid="_x0000_s1045" style="position:absolute;left:2883;top:6096;width:1071;height:1136" coordsize="107092,113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line id="Straight Connector 59" o:spid="_x0000_s1046" style="position:absolute;flip:y;visibility:visible;mso-wrap-style:square" from="32951,16475" to="107092,113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y3lMMAAADbAAAADwAAAGRycy9kb3ducmV2LnhtbESP0WoCMRRE3wv+Q7gF32q2RaVujaKC&#10;IH0RVz/gsrndLN3crEmq6359Iwg+DjNzhpkvO9uIC/lQO1bwPspAEJdO11wpOB23b58gQkTW2Dgm&#10;BTcKsFwMXuaYa3flA12KWIkE4ZCjAhNjm0sZSkMWw8i1xMn7cd5iTNJXUnu8Jrht5EeWTaXFmtOC&#10;wZY2hsrf4s8qaPp46mfrjemz8/im9/up85NvpYav3eoLRKQuPsOP9k4rmMz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st5TDAAAA2wAAAA8AAAAAAAAAAAAA&#10;AAAAoQIAAGRycy9kb3ducmV2LnhtbFBLBQYAAAAABAAEAPkAAACRAwAAAAA=&#10;" strokecolor="black [3213]"/>
                        <v:line id="Straight Connector 60" o:spid="_x0000_s1047" style="position:absolute;flip:y;visibility:visible;mso-wrap-style:square" from="0,0" to="74141,9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UtMAAAADbAAAADwAAAGRycy9kb3ducmV2LnhtbERP3WrCMBS+H/gO4QjezdShZVajbIIg&#10;uxGdD3Bojk2xOalJprVPv1wIXn58/8t1ZxtxIx9qxwom4wwEcel0zZWC0+/2/RNEiMgaG8ek4EEB&#10;1qvB2xIL7e58oNsxViKFcChQgYmxLaQMpSGLYexa4sSdnbcYE/SV1B7vKdw28iPLcmmx5tRgsKWN&#10;ofJy/LMKmj6e+vn3xvTZdfrQ+33u/OxHqdGw+1qAiNTFl/jp3mkFeVqfvqQf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61LTAAAAA2wAAAA8AAAAAAAAAAAAAAAAA&#10;oQIAAGRycy9kb3ducmV2LnhtbFBLBQYAAAAABAAEAPkAAACOAwAAAAA=&#10;" strokecolor="black [3213]"/>
                      </v:group>
                      <v:group id="Group 61" o:spid="_x0000_s1048" style="position:absolute;left:5684;top:1235;width:1071;height:1136" coordsize="107092,113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line id="Straight Connector 62" o:spid="_x0000_s1049" style="position:absolute;flip:y;visibility:visible;mso-wrap-style:square" from="32951,16475" to="107092,113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TvWM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5DP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k71jDAAAA2wAAAA8AAAAAAAAAAAAA&#10;AAAAoQIAAGRycy9kb3ducmV2LnhtbFBLBQYAAAAABAAEAPkAAACRAwAAAAA=&#10;" strokecolor="black [3213]"/>
                        <v:line id="Straight Connector 63" o:spid="_x0000_s1050" style="position:absolute;flip:y;visibility:visible;mso-wrap-style:square" from="0,0" to="74141,9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hKw8QAAADbAAAADwAAAGRycy9kb3ducmV2LnhtbESPUWvCMBSF3wf7D+EKe5upzpXZGcUJ&#10;g+GL2PkDLs21KWtuuiTT2l9vhIGPh3POdziLVW9bcSIfGscKJuMMBHHldMO1gsP35/MbiBCRNbaO&#10;ScGFAqyWjw8LLLQ7855OZaxFgnAoUIGJsSukDJUhi2HsOuLkHZ23GJP0tdQezwluWznNslxabDgt&#10;GOxoY6j6Kf+sgnaIh2H+sTFD9ju76N0ud/51q9TTqF+/g4jUx3v4v/2lFeQvcPuSf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ErDxAAAANsAAAAPAAAAAAAAAAAA&#10;AAAAAKECAABkcnMvZG93bnJldi54bWxQSwUGAAAAAAQABAD5AAAAkgMAAAAA&#10;" strokecolor="black [3213]"/>
                      </v:group>
                      <v:group id="Group 64" o:spid="_x0000_s1051" style="position:absolute;top:4448;width:1070;height:1136" coordsize="107092,113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line id="Straight Connector 65" o:spid="_x0000_s1052" style="position:absolute;flip:y;visibility:visible;mso-wrap-style:square" from="32951,16475" to="107092,113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13LMMAAADbAAAADwAAAGRycy9kb3ducmV2LnhtbESP0WoCMRRE3wv+Q7hC32rWUpe6GkWF&#10;QumLaP2Ay+a6WdzcrEmq6359Iwg+DjNzhpkvO9uIC/lQO1YwHmUgiEuna64UHH6/3j5BhIissXFM&#10;Cm4UYLkYvMyx0O7KO7rsYyUShEOBCkyMbSFlKA1ZDCPXEifv6LzFmKSvpPZ4TXDbyPcsy6XFmtOC&#10;wZY2hsrT/s8qaPp46Kfrjemz88dNb7e585MfpV6H3WoGIlIXn+FH+1sryCdw/5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NdyzDAAAA2wAAAA8AAAAAAAAAAAAA&#10;AAAAoQIAAGRycy9kb3ducmV2LnhtbFBLBQYAAAAABAAEAPkAAACRAwAAAAA=&#10;" strokecolor="black [3213]"/>
                        <v:line id="Straight Connector 66" o:spid="_x0000_s1053" style="position:absolute;flip:y;visibility:visible;mso-wrap-style:square" from="0,0" to="74141,9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/pW8MAAADb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Z7D/Uv6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f6VvDAAAA2wAAAA8AAAAAAAAAAAAA&#10;AAAAoQIAAGRycy9kb3ducmV2LnhtbFBLBQYAAAAABAAEAPkAAACRAwAAAAA=&#10;" strokecolor="black [3213]"/>
                      </v:group>
                      <v:group id="Group 67" o:spid="_x0000_s1054" style="position:absolute;left:287;top:1442;width:1071;height:1136;rotation:90" coordsize="107092,113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RgQNsQAAADbAAAA&#10;DwAAAAAAAAAAAAAAAACqAgAAZHJzL2Rvd25yZXYueG1sUEsFBgAAAAAEAAQA+gAAAJsDAAAAAA==&#10;">
                        <v:line id="Straight Connector 68" o:spid="_x0000_s1055" style="position:absolute;flip:y;visibility:visible;mso-wrap-style:square" from="32951,16475" to="107092,113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zYssAAAADbAAAADwAAAGRycy9kb3ducmV2LnhtbERP3WrCMBS+H/gO4QjezdShZVajbIIg&#10;uxGdD3Bojk2xOalJprVPv1wIXn58/8t1ZxtxIx9qxwom4wwEcel0zZWC0+/2/RNEiMgaG8ek4EEB&#10;1qvB2xIL7e58oNsxViKFcChQgYmxLaQMpSGLYexa4sSdnbcYE/SV1B7vKdw28iPLcmmx5tRgsKWN&#10;ofJy/LMKmj6e+vn3xvTZdfrQ+33u/OxHqdGw+1qAiNTFl/jp3mkFeRqbvqQf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M2LLAAAAA2wAAAA8AAAAAAAAAAAAAAAAA&#10;oQIAAGRycy9kb3ducmV2LnhtbFBLBQYAAAAABAAEAPkAAACOAwAAAAA=&#10;" strokecolor="black [3213]"/>
                        <v:line id="Straight Connector 69" o:spid="_x0000_s1056" style="position:absolute;flip:y;visibility:visible;mso-wrap-style:square" from="0,0" to="74141,9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B9KcMAAADbAAAADwAAAGRycy9kb3ducmV2LnhtbESP0WoCMRRE3wv+Q7iCbzVrsUtdjWIF&#10;QfoitX7AZXPdLG5u1iTqul9vCoU+DjNzhlmsOtuIG/lQO1YwGWcgiEuna64UHH+2rx8gQkTW2Dgm&#10;BQ8KsFoOXhZYaHfnb7odYiUShEOBCkyMbSFlKA1ZDGPXEifv5LzFmKSvpPZ4T3DbyLcsy6XFmtOC&#10;wZY2hsrz4WoVNH089rPPjemzy/Sh9/vc+fcvpUbDbj0HEamL/+G/9k4ryGf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AfSnDAAAA2wAAAA8AAAAAAAAAAAAA&#10;AAAAoQIAAGRycy9kb3ducmV2LnhtbFBLBQYAAAAABAAEAPkAAACRAwAAAAA=&#10;" strokecolor="black [3213]"/>
                      </v:group>
                      <v:group id="Group 70" o:spid="_x0000_s1057" style="position:absolute;left:5724;top:4325;width:1071;height:1136;rotation:90" coordsize="107092,113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dygen8EAAADbAAAADwAA&#10;AAAAAAAAAAAAAACqAgAAZHJzL2Rvd25yZXYueG1sUEsFBgAAAAAEAAQA+gAAAJgDAAAAAA==&#10;">
                        <v:line id="Straight Connector 71" o:spid="_x0000_s1058" style="position:absolute;flip:y;visibility:visible;mso-wrap-style:square" from="32951,16475" to="107092,113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/n8sQAAADbAAAADwAAAGRycy9kb3ducmV2LnhtbESPUWvCMBSF3wf7D+EKe5tpZbqtmooT&#10;BsMX0fkDLs21KTY3XZJp7a83wmCPh3POdziLZW9bcSYfGscK8nEGgrhyuuFaweH78/kNRIjIGlvH&#10;pOBKAZbl48MCC+0uvKPzPtYiQTgUqMDE2BVShsqQxTB2HXHyjs5bjEn6WmqPlwS3rZxk2UxabDgt&#10;GOxobag67X+tgnaIh+H9Y22G7OflqrfbmfPTjVJPo341BxGpj//hv/aXVvCaw/1L+gGy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r+fyxAAAANsAAAAPAAAAAAAAAAAA&#10;AAAAAKECAABkcnMvZG93bnJldi54bWxQSwUGAAAAAAQABAD5AAAAkgMAAAAA&#10;" strokecolor="black [3213]"/>
                        <v:line id="Straight Connector 72" o:spid="_x0000_s1059" style="position:absolute;flip:y;visibility:visible;mso-wrap-style:square" from="0,0" to="74141,9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15hc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KE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XmFxAAAANsAAAAPAAAAAAAAAAAA&#10;AAAAAKECAABkcnMvZG93bnJldi54bWxQSwUGAAAAAAQABAD5AAAAkgMAAAAA&#10;" strokecolor="black [3213]"/>
                      </v:group>
                      <v:shape id="Arc 73" o:spid="_x0000_s1060" style="position:absolute;left:5601;top:6013;width:819;height:1143;visibility:visible;mso-wrap-style:square;v-text-anchor:middle" coordsize="8191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++cIA&#10;AADbAAAADwAAAGRycy9kb3ducmV2LnhtbESPQWvCQBSE7wX/w/IEb3WjtrZEVxFBFDwZ9f6afd0E&#10;s29jdo3x33eFgsdhZr5h5svOVqKlxpeOFYyGCQji3OmSjYLTcfP+DcIHZI2VY1LwIA/LRe9tjql2&#10;dz5QmwUjIoR9igqKEOpUSp8XZNEPXU0cvV/XWAxRNkbqBu8Rbis5TpKptFhyXCiwpnVB+SW7WQVb&#10;82ksunbvzsnp8LO6Zrvqo1Rq0O9WMxCBuvAK/7d3WsHXBJ5f4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L75wgAAANsAAAAPAAAAAAAAAAAAAAAAAJgCAABkcnMvZG93&#10;bnJldi54bWxQSwUGAAAAAAQABAD1AAAAhwMAAAAA&#10;" path="m40957,nsc63577,,81915,25587,81915,57150r-40957,c40958,38100,40957,19050,40957,xem40957,nfc63577,,81915,25587,81915,57150e" filled="f" strokecolor="black [3213]">
                        <v:path arrowok="t" o:connecttype="custom" o:connectlocs="40957,0;81915,57150" o:connectangles="0,0"/>
                      </v:shape>
                      <v:shape id="Text Box 74" o:spid="_x0000_s1061" type="#_x0000_t202" style="position:absolute;left:6096;top:4036;width:2883;height:3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    <v:textbox>
                          <w:txbxContent>
                            <w:p w:rsidR="00D3651F" w:rsidRPr="008770E7" w:rsidRDefault="00D3651F">
                              <w:pPr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 w:rsidRPr="008770E7">
                                <w:rPr>
                                  <w:i/>
                                  <w:iCs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3651F" w:rsidRDefault="00D3651F" w:rsidP="00AD0171">
            <w:pPr>
              <w:rPr>
                <w:rtl/>
              </w:rPr>
            </w:pPr>
          </w:p>
          <w:p w:rsidR="00D3651F" w:rsidRDefault="00D3651F" w:rsidP="00AD0171">
            <w:pPr>
              <w:rPr>
                <w:rtl/>
              </w:rPr>
            </w:pPr>
          </w:p>
          <w:p w:rsidR="00D3651F" w:rsidRDefault="00D3651F" w:rsidP="00AD0171"/>
          <w:p w:rsidR="00D3651F" w:rsidRDefault="00D3651F" w:rsidP="00AD0171">
            <w:pPr>
              <w:rPr>
                <w:rtl/>
                <w:lang w:bidi="fa-IR"/>
              </w:rPr>
            </w:pPr>
          </w:p>
          <w:p w:rsidR="00D3651F" w:rsidRPr="003C6A43" w:rsidRDefault="00D3651F" w:rsidP="00AD0171">
            <w:pPr>
              <w:rPr>
                <w:rtl/>
                <w:lang w:bidi="fa-IR"/>
              </w:rPr>
            </w:pPr>
          </w:p>
        </w:tc>
        <w:tc>
          <w:tcPr>
            <w:tcW w:w="581" w:type="dxa"/>
            <w:vAlign w:val="center"/>
          </w:tcPr>
          <w:p w:rsidR="00D3651F" w:rsidRPr="003C6A43" w:rsidRDefault="0075786B" w:rsidP="00AD0171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3</w:t>
            </w:r>
          </w:p>
        </w:tc>
      </w:tr>
    </w:tbl>
    <w:p w:rsidR="000B3006" w:rsidRDefault="003B5073" w:rsidP="003B5073">
      <w:pPr>
        <w:tabs>
          <w:tab w:val="left" w:pos="7696"/>
        </w:tabs>
        <w:rPr>
          <w:rtl/>
        </w:rPr>
      </w:pPr>
      <w:r>
        <w:rPr>
          <w:rtl/>
        </w:rPr>
        <w:tab/>
      </w:r>
      <w:r>
        <w:rPr>
          <w:rFonts w:hint="cs"/>
          <w:rtl/>
        </w:rPr>
        <w:t>و من ا... التوفیق</w:t>
      </w:r>
    </w:p>
    <w:p w:rsidR="000B3006" w:rsidRPr="00081A78" w:rsidRDefault="000B3006" w:rsidP="00081A78">
      <w:pPr>
        <w:tabs>
          <w:tab w:val="left" w:pos="8416"/>
        </w:tabs>
      </w:pPr>
    </w:p>
    <w:sectPr w:rsidR="000B3006" w:rsidRPr="00081A78" w:rsidSect="00554692">
      <w:footerReference w:type="even" r:id="rId46"/>
      <w:footerReference w:type="default" r:id="rId4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585" w:rsidRDefault="00A07585">
      <w:r>
        <w:separator/>
      </w:r>
    </w:p>
  </w:endnote>
  <w:endnote w:type="continuationSeparator" w:id="0">
    <w:p w:rsidR="00A07585" w:rsidRDefault="00A07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DAF" w:rsidRDefault="006C1DAF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C1DAF" w:rsidRDefault="006C1D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DAF" w:rsidRDefault="006C1DAF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75786B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:rsidR="006C1DAF" w:rsidRDefault="006C1D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585" w:rsidRDefault="00A07585">
      <w:r>
        <w:separator/>
      </w:r>
    </w:p>
  </w:footnote>
  <w:footnote w:type="continuationSeparator" w:id="0">
    <w:p w:rsidR="00A07585" w:rsidRDefault="00A07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6F"/>
    <w:rsid w:val="000073AE"/>
    <w:rsid w:val="00010ED4"/>
    <w:rsid w:val="00081A78"/>
    <w:rsid w:val="00096D6F"/>
    <w:rsid w:val="000B0C9E"/>
    <w:rsid w:val="000B3006"/>
    <w:rsid w:val="000C13A0"/>
    <w:rsid w:val="000E2D5C"/>
    <w:rsid w:val="000F7D7C"/>
    <w:rsid w:val="00102989"/>
    <w:rsid w:val="00105998"/>
    <w:rsid w:val="001369CE"/>
    <w:rsid w:val="00156A69"/>
    <w:rsid w:val="001631AF"/>
    <w:rsid w:val="001752AE"/>
    <w:rsid w:val="001E0DCC"/>
    <w:rsid w:val="002037DE"/>
    <w:rsid w:val="002304F7"/>
    <w:rsid w:val="00257904"/>
    <w:rsid w:val="00297EC0"/>
    <w:rsid w:val="002A33DE"/>
    <w:rsid w:val="003054F1"/>
    <w:rsid w:val="0032391D"/>
    <w:rsid w:val="00384F69"/>
    <w:rsid w:val="003B1261"/>
    <w:rsid w:val="003B5073"/>
    <w:rsid w:val="003C6A43"/>
    <w:rsid w:val="003E2171"/>
    <w:rsid w:val="004568D6"/>
    <w:rsid w:val="004A1F88"/>
    <w:rsid w:val="004B5D83"/>
    <w:rsid w:val="00554692"/>
    <w:rsid w:val="00592C7E"/>
    <w:rsid w:val="0061446A"/>
    <w:rsid w:val="00645BBA"/>
    <w:rsid w:val="00654641"/>
    <w:rsid w:val="00674005"/>
    <w:rsid w:val="006C1DAF"/>
    <w:rsid w:val="006D0DDF"/>
    <w:rsid w:val="0075786B"/>
    <w:rsid w:val="007702DA"/>
    <w:rsid w:val="00777D5B"/>
    <w:rsid w:val="00783232"/>
    <w:rsid w:val="00820188"/>
    <w:rsid w:val="008274E0"/>
    <w:rsid w:val="008605CB"/>
    <w:rsid w:val="008770E7"/>
    <w:rsid w:val="00885BB4"/>
    <w:rsid w:val="008E4A1D"/>
    <w:rsid w:val="008F4B46"/>
    <w:rsid w:val="00937508"/>
    <w:rsid w:val="00992D67"/>
    <w:rsid w:val="009934FF"/>
    <w:rsid w:val="00A06317"/>
    <w:rsid w:val="00A07585"/>
    <w:rsid w:val="00A10B78"/>
    <w:rsid w:val="00A40DA9"/>
    <w:rsid w:val="00A6281F"/>
    <w:rsid w:val="00A74C02"/>
    <w:rsid w:val="00A766D6"/>
    <w:rsid w:val="00A81A8A"/>
    <w:rsid w:val="00A83BE2"/>
    <w:rsid w:val="00AD0171"/>
    <w:rsid w:val="00B14347"/>
    <w:rsid w:val="00B463C0"/>
    <w:rsid w:val="00B80042"/>
    <w:rsid w:val="00BD447E"/>
    <w:rsid w:val="00BE776E"/>
    <w:rsid w:val="00C40BBF"/>
    <w:rsid w:val="00C60163"/>
    <w:rsid w:val="00CC26EA"/>
    <w:rsid w:val="00CF444A"/>
    <w:rsid w:val="00D12852"/>
    <w:rsid w:val="00D3651F"/>
    <w:rsid w:val="00D656B0"/>
    <w:rsid w:val="00DB4350"/>
    <w:rsid w:val="00DF06AC"/>
    <w:rsid w:val="00E00254"/>
    <w:rsid w:val="00E14C5C"/>
    <w:rsid w:val="00E21646"/>
    <w:rsid w:val="00E33963"/>
    <w:rsid w:val="00E92EB7"/>
    <w:rsid w:val="00F36768"/>
    <w:rsid w:val="00F3701A"/>
    <w:rsid w:val="00F44108"/>
    <w:rsid w:val="00F81292"/>
    <w:rsid w:val="00FA1DE2"/>
    <w:rsid w:val="00FC5A50"/>
    <w:rsid w:val="00FD5C9F"/>
    <w:rsid w:val="00FE4E5A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14E3A-0A53-4487-AE4E-5CCED89A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23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kargar</cp:lastModifiedBy>
  <cp:revision>3</cp:revision>
  <cp:lastPrinted>2013-12-24T14:03:00Z</cp:lastPrinted>
  <dcterms:created xsi:type="dcterms:W3CDTF">2015-11-25T04:53:00Z</dcterms:created>
  <dcterms:modified xsi:type="dcterms:W3CDTF">2015-11-25T05:18:00Z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