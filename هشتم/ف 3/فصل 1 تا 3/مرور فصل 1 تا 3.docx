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6E65C" w14:textId="77777777" w:rsidR="00D12852" w:rsidRPr="00AD4667" w:rsidRDefault="00D12852">
      <w:pPr>
        <w:rPr>
          <w:sz w:val="2"/>
          <w:szCs w:val="2"/>
          <w:rtl/>
          <w:lang w:bidi="fa-IR"/>
        </w:rPr>
      </w:pPr>
    </w:p>
    <w:tbl>
      <w:tblPr>
        <w:tblStyle w:val="TableGrid"/>
        <w:bidiVisual/>
        <w:tblW w:w="10810" w:type="dxa"/>
        <w:tblLook w:val="01E0" w:firstRow="1" w:lastRow="1" w:firstColumn="1" w:lastColumn="1" w:noHBand="0" w:noVBand="0"/>
      </w:tblPr>
      <w:tblGrid>
        <w:gridCol w:w="603"/>
        <w:gridCol w:w="10207"/>
      </w:tblGrid>
      <w:tr w:rsidR="00562258" w:rsidRPr="00AD4667" w14:paraId="66D07320" w14:textId="77777777" w:rsidTr="00600CC1">
        <w:trPr>
          <w:trHeight w:val="1336"/>
        </w:trPr>
        <w:tc>
          <w:tcPr>
            <w:tcW w:w="603" w:type="dxa"/>
            <w:textDirection w:val="tbRl"/>
          </w:tcPr>
          <w:p w14:paraId="58EB6DB4" w14:textId="6CF75AF1" w:rsidR="00562258" w:rsidRPr="00AD4667" w:rsidRDefault="00562258" w:rsidP="00D46336">
            <w:pPr>
              <w:ind w:left="113" w:right="113"/>
              <w:jc w:val="center"/>
              <w:rPr>
                <w:rtl/>
              </w:rPr>
            </w:pPr>
            <w:r w:rsidRPr="00F12985">
              <w:rPr>
                <w:rFonts w:hint="cs"/>
                <w:sz w:val="18"/>
                <w:szCs w:val="18"/>
                <w:rtl/>
              </w:rPr>
              <w:t>درست/ نادرست</w:t>
            </w:r>
          </w:p>
        </w:tc>
        <w:tc>
          <w:tcPr>
            <w:tcW w:w="10207" w:type="dxa"/>
          </w:tcPr>
          <w:p w14:paraId="4224826E" w14:textId="3367559D" w:rsidR="00562258" w:rsidRPr="00AD4667" w:rsidRDefault="00562258" w:rsidP="00996B27">
            <w:pPr>
              <w:rPr>
                <w:rFonts w:ascii="Tahoma" w:hAnsi="Tahoma"/>
                <w:rtl/>
              </w:rPr>
            </w:pPr>
            <w:r w:rsidRPr="00AD4667">
              <w:rPr>
                <w:rFonts w:ascii="Tahoma" w:hAnsi="Tahoma" w:hint="cs"/>
                <w:rtl/>
              </w:rPr>
              <w:t xml:space="preserve">الف) </w:t>
            </w:r>
            <w:r w:rsidRPr="00AD4667">
              <w:rPr>
                <w:rFonts w:ascii="Tahoma" w:hAnsi="Tahoma"/>
                <w:rtl/>
              </w:rPr>
              <w:t>هر عدد طب</w:t>
            </w:r>
            <w:r w:rsidRPr="00AD4667">
              <w:rPr>
                <w:rFonts w:ascii="Tahoma" w:hAnsi="Tahoma" w:hint="cs"/>
                <w:rtl/>
              </w:rPr>
              <w:t>ی</w:t>
            </w:r>
            <w:r w:rsidRPr="00AD4667">
              <w:rPr>
                <w:rFonts w:ascii="Tahoma" w:hAnsi="Tahoma" w:hint="eastAsia"/>
                <w:rtl/>
              </w:rPr>
              <w:t>ع</w:t>
            </w:r>
            <w:r w:rsidRPr="00AD4667">
              <w:rPr>
                <w:rFonts w:ascii="Tahoma" w:hAnsi="Tahoma" w:hint="cs"/>
                <w:rtl/>
              </w:rPr>
              <w:t>ی</w:t>
            </w:r>
            <w:r w:rsidRPr="00AD4667">
              <w:rPr>
                <w:rFonts w:ascii="Tahoma" w:hAnsi="Tahoma"/>
                <w:rtl/>
              </w:rPr>
              <w:t xml:space="preserve"> حداقل دو شمارنده دارد. (     )</w:t>
            </w:r>
            <w:r w:rsidRPr="00AD4667">
              <w:rPr>
                <w:rFonts w:ascii="Tahoma" w:hAnsi="Tahoma" w:hint="cs"/>
                <w:rtl/>
              </w:rPr>
              <w:t xml:space="preserve">               ب) </w:t>
            </w:r>
            <w:r w:rsidRPr="00AD4667">
              <w:rPr>
                <w:rFonts w:ascii="Tahoma" w:hAnsi="Tahoma"/>
                <w:rtl/>
              </w:rPr>
              <w:t>تمام اعداد اول</w:t>
            </w:r>
            <w:r w:rsidRPr="00AD4667">
              <w:rPr>
                <w:rFonts w:ascii="Tahoma" w:hAnsi="Tahoma" w:hint="cs"/>
                <w:rtl/>
              </w:rPr>
              <w:t xml:space="preserve"> به جز 2 </w:t>
            </w:r>
            <w:r w:rsidRPr="00AD4667">
              <w:rPr>
                <w:rFonts w:ascii="Tahoma" w:hAnsi="Tahoma"/>
                <w:rtl/>
              </w:rPr>
              <w:t>، فرد هستند. (      )</w:t>
            </w:r>
          </w:p>
          <w:p w14:paraId="1441BAFC" w14:textId="3B6A5E66" w:rsidR="00562258" w:rsidRPr="00AD4667" w:rsidRDefault="003C2BAE" w:rsidP="00996B27">
            <w:pPr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پ</w:t>
            </w:r>
            <w:r w:rsidR="00562258" w:rsidRPr="00AD4667">
              <w:rPr>
                <w:rFonts w:ascii="Tahoma" w:hAnsi="Tahoma" w:hint="cs"/>
                <w:rtl/>
              </w:rPr>
              <w:t xml:space="preserve">) هر عدد طبیعی یک عدد گویا نیز هست. (      )               </w:t>
            </w:r>
            <w:r>
              <w:rPr>
                <w:rFonts w:ascii="Tahoma" w:hAnsi="Tahoma" w:hint="cs"/>
                <w:rtl/>
              </w:rPr>
              <w:t xml:space="preserve">  ت</w:t>
            </w:r>
            <w:r w:rsidR="00562258" w:rsidRPr="00AD4667">
              <w:rPr>
                <w:rFonts w:ascii="Tahoma" w:hAnsi="Tahoma" w:hint="cs"/>
                <w:rtl/>
              </w:rPr>
              <w:t xml:space="preserve">) حاصل عبارت </w:t>
            </w:r>
            <w:r w:rsidR="00562258" w:rsidRPr="00AD4667">
              <w:rPr>
                <w:noProof/>
                <w:position w:val="-12"/>
              </w:rPr>
              <w:object w:dxaOrig="1160" w:dyaOrig="360" w14:anchorId="388508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15.75pt" o:ole="">
                  <v:imagedata r:id="rId8" o:title=""/>
                </v:shape>
                <o:OLEObject Type="Embed" ProgID="Equation.DSMT4" ShapeID="_x0000_i1025" DrawAspect="Content" ObjectID="_1793075681" r:id="rId9"/>
              </w:object>
            </w:r>
            <w:r w:rsidR="00562258" w:rsidRPr="00AD4667">
              <w:rPr>
                <w:rFonts w:hint="cs"/>
                <w:noProof/>
                <w:rtl/>
              </w:rPr>
              <w:t xml:space="preserve"> برابر صفراست. (       )</w:t>
            </w:r>
          </w:p>
          <w:p w14:paraId="189DC500" w14:textId="224E6E69" w:rsidR="003C2BAE" w:rsidRDefault="003C2BAE" w:rsidP="00996B27">
            <w:pPr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>ث</w:t>
            </w:r>
            <w:r w:rsidR="00562258" w:rsidRPr="00AD4667">
              <w:rPr>
                <w:rFonts w:ascii="Tahoma" w:hAnsi="Tahoma" w:hint="cs"/>
                <w:rtl/>
              </w:rPr>
              <w:t xml:space="preserve">) </w:t>
            </w:r>
            <w:r w:rsidR="00562258" w:rsidRPr="00AD4667">
              <w:rPr>
                <w:rFonts w:ascii="Vazirmatn" w:hAnsi="Vazirmatn"/>
                <w:rtl/>
                <w:lang w:bidi="fa-IR"/>
              </w:rPr>
              <w:t>دو عدد 63 و 49 نسبت به هم اول هستند</w:t>
            </w:r>
            <w:r w:rsidR="00562258" w:rsidRPr="00AD4667">
              <w:rPr>
                <w:rFonts w:ascii="Tahoma" w:hAnsi="Tahoma" w:hint="cs"/>
                <w:rtl/>
              </w:rPr>
              <w:t xml:space="preserve"> (      )              </w:t>
            </w:r>
            <w:r>
              <w:rPr>
                <w:rFonts w:ascii="Tahoma" w:hAnsi="Tahoma" w:hint="cs"/>
                <w:rtl/>
              </w:rPr>
              <w:t>ج</w:t>
            </w:r>
            <w:r w:rsidR="00562258" w:rsidRPr="00AD4667">
              <w:rPr>
                <w:rFonts w:ascii="Tahoma" w:hAnsi="Tahoma" w:hint="cs"/>
                <w:rtl/>
              </w:rPr>
              <w:t>)</w:t>
            </w:r>
            <w:r w:rsidR="00562258" w:rsidRPr="00AD4667">
              <w:rPr>
                <w:rFonts w:ascii="Tahoma" w:hAnsi="Tahoma" w:hint="cs"/>
                <w:rtl/>
                <w:lang w:bidi="fa-IR"/>
              </w:rPr>
              <w:t xml:space="preserve"> </w:t>
            </w:r>
            <w:r w:rsidR="00562258" w:rsidRPr="00AD4667">
              <w:rPr>
                <w:rFonts w:ascii="Tahoma" w:hAnsi="Tahoma"/>
                <w:rtl/>
                <w:lang w:bidi="fa-IR"/>
              </w:rPr>
              <w:t>معکوس عدد 5-  برابر</w:t>
            </w:r>
            <w:r w:rsidR="00562258" w:rsidRPr="00AD4667">
              <w:rPr>
                <w:rFonts w:ascii="Tahoma" w:hAnsi="Tahoma" w:hint="cs"/>
                <w:rtl/>
                <w:lang w:bidi="fa-IR"/>
              </w:rPr>
              <w:t xml:space="preserve"> 5+ است. </w:t>
            </w:r>
            <w:r w:rsidR="00562258" w:rsidRPr="00AD4667">
              <w:rPr>
                <w:rFonts w:ascii="Tahoma" w:hAnsi="Tahoma" w:hint="cs"/>
                <w:rtl/>
              </w:rPr>
              <w:t>(      )</w:t>
            </w:r>
          </w:p>
          <w:p w14:paraId="7A51C133" w14:textId="71408C27" w:rsidR="00562258" w:rsidRPr="00AD4667" w:rsidRDefault="00562258" w:rsidP="00996B27">
            <w:pPr>
              <w:rPr>
                <w:rFonts w:ascii="Tahoma" w:hAnsi="Tahoma"/>
                <w:rtl/>
                <w:lang w:bidi="fa-IR"/>
              </w:rPr>
            </w:pPr>
            <w:r w:rsidRPr="00AD4667">
              <w:rPr>
                <w:rFonts w:ascii="Tahoma" w:hAnsi="Tahoma" w:hint="cs"/>
                <w:rtl/>
              </w:rPr>
              <w:t xml:space="preserve"> </w:t>
            </w:r>
            <w:r w:rsidR="003C2BAE">
              <w:rPr>
                <w:rFonts w:ascii="Tahoma" w:hAnsi="Tahoma" w:hint="cs"/>
                <w:rtl/>
              </w:rPr>
              <w:t>چ) هر دو عدد متوالی نسبت به هم اول هستند. (       )</w:t>
            </w:r>
            <w:r w:rsidR="003C2BAE">
              <w:rPr>
                <w:rFonts w:ascii="Tahoma" w:hAnsi="Tahoma" w:hint="cs"/>
                <w:rtl/>
                <w:lang w:bidi="fa-IR"/>
              </w:rPr>
              <w:t xml:space="preserve">          خ</w:t>
            </w:r>
            <w:r w:rsidR="003C2BAE" w:rsidRPr="003C2BAE">
              <w:rPr>
                <w:rFonts w:ascii="Tahoma" w:hAnsi="Tahoma"/>
                <w:rtl/>
                <w:lang w:bidi="fa-IR"/>
              </w:rPr>
              <w:t>) کوچکتر</w:t>
            </w:r>
            <w:r w:rsidR="003C2BAE" w:rsidRPr="003C2BAE">
              <w:rPr>
                <w:rFonts w:ascii="Tahoma" w:hAnsi="Tahoma" w:hint="cs"/>
                <w:rtl/>
                <w:lang w:bidi="fa-IR"/>
              </w:rPr>
              <w:t>ی</w:t>
            </w:r>
            <w:r w:rsidR="003C2BAE" w:rsidRPr="003C2BAE">
              <w:rPr>
                <w:rFonts w:ascii="Tahoma" w:hAnsi="Tahoma" w:hint="eastAsia"/>
                <w:rtl/>
                <w:lang w:bidi="fa-IR"/>
              </w:rPr>
              <w:t>ن</w:t>
            </w:r>
            <w:r w:rsidR="003C2BAE" w:rsidRPr="003C2BAE">
              <w:rPr>
                <w:rFonts w:ascii="Tahoma" w:hAnsi="Tahoma"/>
                <w:rtl/>
                <w:lang w:bidi="fa-IR"/>
              </w:rPr>
              <w:t xml:space="preserve"> عدد مرکب عدد </w:t>
            </w:r>
            <w:r w:rsidR="003C2BAE">
              <w:rPr>
                <w:rFonts w:ascii="Tahoma" w:hAnsi="Tahoma" w:hint="cs"/>
                <w:rtl/>
                <w:lang w:bidi="fa-IR"/>
              </w:rPr>
              <w:t>4</w:t>
            </w:r>
            <w:r w:rsidR="003C2BAE" w:rsidRPr="003C2BAE">
              <w:rPr>
                <w:rFonts w:ascii="Tahoma" w:hAnsi="Tahoma"/>
                <w:rtl/>
                <w:lang w:bidi="fa-IR"/>
              </w:rPr>
              <w:t xml:space="preserve"> است.</w:t>
            </w:r>
            <w:r w:rsidR="003C2BAE">
              <w:rPr>
                <w:rFonts w:ascii="Tahoma" w:hAnsi="Tahoma" w:hint="cs"/>
                <w:rtl/>
                <w:lang w:bidi="fa-IR"/>
              </w:rPr>
              <w:t xml:space="preserve"> </w:t>
            </w:r>
            <w:r w:rsidR="003C2BAE" w:rsidRPr="00AD4667">
              <w:rPr>
                <w:rFonts w:ascii="Tahoma" w:hAnsi="Tahoma" w:hint="cs"/>
                <w:rtl/>
              </w:rPr>
              <w:t>(      )</w:t>
            </w:r>
            <w:r w:rsidR="003C2BAE" w:rsidRPr="003C2BAE">
              <w:rPr>
                <w:rFonts w:ascii="Tahoma" w:hAnsi="Tahoma"/>
                <w:rtl/>
                <w:lang w:bidi="fa-IR"/>
              </w:rPr>
              <w:t xml:space="preserve">                  </w:t>
            </w:r>
          </w:p>
        </w:tc>
      </w:tr>
      <w:tr w:rsidR="00562258" w:rsidRPr="00AD4667" w14:paraId="10B07BF4" w14:textId="77777777" w:rsidTr="00600CC1">
        <w:trPr>
          <w:trHeight w:val="1134"/>
        </w:trPr>
        <w:tc>
          <w:tcPr>
            <w:tcW w:w="603" w:type="dxa"/>
            <w:textDirection w:val="tbRl"/>
          </w:tcPr>
          <w:p w14:paraId="65DD8E41" w14:textId="13DBBDB6" w:rsidR="00562258" w:rsidRPr="00AD4667" w:rsidRDefault="00562258" w:rsidP="00D46336">
            <w:pPr>
              <w:ind w:left="113" w:right="113"/>
              <w:jc w:val="center"/>
              <w:rPr>
                <w:rtl/>
              </w:rPr>
            </w:pPr>
            <w:r w:rsidRPr="00F12985">
              <w:rPr>
                <w:rFonts w:hint="cs"/>
                <w:sz w:val="20"/>
                <w:szCs w:val="20"/>
                <w:rtl/>
              </w:rPr>
              <w:t>کامل کردنی</w:t>
            </w:r>
          </w:p>
        </w:tc>
        <w:tc>
          <w:tcPr>
            <w:tcW w:w="10207" w:type="dxa"/>
          </w:tcPr>
          <w:p w14:paraId="4F981DFF" w14:textId="0858527E" w:rsidR="00562258" w:rsidRPr="00AD4667" w:rsidRDefault="00562258" w:rsidP="00D90F00">
            <w:pPr>
              <w:rPr>
                <w:rtl/>
              </w:rPr>
            </w:pPr>
            <w:r w:rsidRPr="00AD4667">
              <w:rPr>
                <w:rFonts w:hint="cs"/>
                <w:rtl/>
              </w:rPr>
              <w:t>الف) تنها عددی که معکوس ندارد</w:t>
            </w:r>
            <w:r w:rsidRPr="00AD4667">
              <w:rPr>
                <w:rtl/>
              </w:rPr>
              <w:t xml:space="preserve"> </w:t>
            </w:r>
            <w:r w:rsidRPr="00AD4667">
              <w:rPr>
                <w:rFonts w:hint="cs"/>
                <w:rtl/>
              </w:rPr>
              <w:t xml:space="preserve">عدد ............ است.                 ب) معکوس عدد </w:t>
            </w:r>
            <w:r w:rsidRPr="00AD4667">
              <w:rPr>
                <w:position w:val="-24"/>
              </w:rPr>
              <w:object w:dxaOrig="800" w:dyaOrig="639" w14:anchorId="3AC42906">
                <v:shape id="_x0000_i1026" type="#_x0000_t75" style="width:34.5pt;height:27pt" o:ole="">
                  <v:imagedata r:id="rId10" o:title=""/>
                </v:shape>
                <o:OLEObject Type="Embed" ProgID="Equation.DSMT4" ShapeID="_x0000_i1026" DrawAspect="Content" ObjectID="_1793075682" r:id="rId11"/>
              </w:object>
            </w:r>
            <w:r w:rsidRPr="00AD4667">
              <w:rPr>
                <w:rtl/>
              </w:rPr>
              <w:t xml:space="preserve"> </w:t>
            </w:r>
            <w:r w:rsidRPr="00AD4667">
              <w:rPr>
                <w:rFonts w:hint="cs"/>
                <w:rtl/>
              </w:rPr>
              <w:t>عدد ............... است.</w:t>
            </w:r>
          </w:p>
          <w:p w14:paraId="19C39D60" w14:textId="7EEAB97A" w:rsidR="00562258" w:rsidRPr="00AD4667" w:rsidRDefault="00562258" w:rsidP="00D90F00">
            <w:pPr>
              <w:rPr>
                <w:rtl/>
              </w:rPr>
            </w:pPr>
            <w:r w:rsidRPr="00AD4667">
              <w:rPr>
                <w:rFonts w:hint="cs"/>
                <w:rtl/>
              </w:rPr>
              <w:t xml:space="preserve">ج) </w:t>
            </w:r>
            <w:r w:rsidR="000B126E">
              <w:rPr>
                <w:rFonts w:hint="cs"/>
                <w:rtl/>
              </w:rPr>
              <w:t>تعداد عددهای اول کوچکتر از 30 ، ......... است.</w:t>
            </w:r>
            <w:r w:rsidRPr="00AD4667">
              <w:rPr>
                <w:rFonts w:hint="cs"/>
                <w:rtl/>
              </w:rPr>
              <w:t xml:space="preserve">               د) حاصل</w:t>
            </w:r>
            <w:r w:rsidRPr="00AD4667">
              <w:rPr>
                <w:rFonts w:hint="cs"/>
                <w:rtl/>
              </w:rPr>
              <w:softHyphen/>
              <w:t>ضرب هر عدد در معکوسش برابر است با</w:t>
            </w:r>
            <w:r w:rsidRPr="00AD4667">
              <w:rPr>
                <w:rFonts w:cs="Times New Roman" w:hint="cs"/>
                <w:rtl/>
              </w:rPr>
              <w:t>..........</w:t>
            </w:r>
            <w:r w:rsidRPr="00AD4667">
              <w:rPr>
                <w:rFonts w:hint="cs"/>
                <w:rtl/>
              </w:rPr>
              <w:t xml:space="preserve">      </w:t>
            </w:r>
          </w:p>
          <w:p w14:paraId="05488FAC" w14:textId="77777777" w:rsidR="00562258" w:rsidRDefault="008409B5" w:rsidP="00D90F00">
            <w:pPr>
              <w:rPr>
                <w:rFonts w:ascii="Tahoma" w:hAnsi="Tahoma"/>
                <w:rtl/>
              </w:rPr>
            </w:pPr>
            <w:r w:rsidRPr="00AD4667">
              <w:rPr>
                <w:rFonts w:ascii="Tahoma" w:hAnsi="Tahoma" w:hint="cs"/>
                <w:rtl/>
              </w:rPr>
              <w:t xml:space="preserve">هـ </w:t>
            </w:r>
            <w:r w:rsidR="00562258" w:rsidRPr="00AD4667">
              <w:rPr>
                <w:rFonts w:ascii="Tahoma" w:hAnsi="Tahoma" w:hint="cs"/>
                <w:rtl/>
              </w:rPr>
              <w:t xml:space="preserve">) </w:t>
            </w:r>
            <w:r w:rsidR="000B126E" w:rsidRPr="000B126E">
              <w:rPr>
                <w:rFonts w:ascii="Tahoma" w:hAnsi="Tahoma"/>
                <w:rtl/>
              </w:rPr>
              <w:t>برا</w:t>
            </w:r>
            <w:r w:rsidR="000B126E" w:rsidRPr="000B126E">
              <w:rPr>
                <w:rFonts w:ascii="Tahoma" w:hAnsi="Tahoma" w:hint="cs"/>
                <w:rtl/>
              </w:rPr>
              <w:t>ی</w:t>
            </w:r>
            <w:r w:rsidR="000B126E" w:rsidRPr="000B126E">
              <w:rPr>
                <w:rFonts w:ascii="Tahoma" w:hAnsi="Tahoma"/>
                <w:rtl/>
              </w:rPr>
              <w:t xml:space="preserve"> ا</w:t>
            </w:r>
            <w:r w:rsidR="000B126E" w:rsidRPr="000B126E">
              <w:rPr>
                <w:rFonts w:ascii="Tahoma" w:hAnsi="Tahoma" w:hint="cs"/>
                <w:rtl/>
              </w:rPr>
              <w:t>ی</w:t>
            </w:r>
            <w:r w:rsidR="000B126E" w:rsidRPr="000B126E">
              <w:rPr>
                <w:rFonts w:ascii="Tahoma" w:hAnsi="Tahoma" w:hint="eastAsia"/>
                <w:rtl/>
              </w:rPr>
              <w:t>نکه</w:t>
            </w:r>
            <w:r w:rsidR="000B126E" w:rsidRPr="000B126E">
              <w:rPr>
                <w:rFonts w:ascii="Tahoma" w:hAnsi="Tahoma"/>
                <w:rtl/>
              </w:rPr>
              <w:t xml:space="preserve"> بفهم</w:t>
            </w:r>
            <w:r w:rsidR="000B126E" w:rsidRPr="000B126E">
              <w:rPr>
                <w:rFonts w:ascii="Tahoma" w:hAnsi="Tahoma" w:hint="cs"/>
                <w:rtl/>
              </w:rPr>
              <w:t>ی</w:t>
            </w:r>
            <w:r w:rsidR="000B126E" w:rsidRPr="000B126E">
              <w:rPr>
                <w:rFonts w:ascii="Tahoma" w:hAnsi="Tahoma" w:hint="eastAsia"/>
                <w:rtl/>
              </w:rPr>
              <w:t>م</w:t>
            </w:r>
            <w:r w:rsidR="000B126E" w:rsidRPr="000B126E">
              <w:rPr>
                <w:rFonts w:ascii="Tahoma" w:hAnsi="Tahoma"/>
                <w:rtl/>
              </w:rPr>
              <w:t xml:space="preserve"> عددها</w:t>
            </w:r>
            <w:r w:rsidR="000B126E" w:rsidRPr="000B126E">
              <w:rPr>
                <w:rFonts w:ascii="Tahoma" w:hAnsi="Tahoma" w:hint="cs"/>
                <w:rtl/>
              </w:rPr>
              <w:t>ی</w:t>
            </w:r>
            <w:r w:rsidR="000B126E" w:rsidRPr="000B126E">
              <w:rPr>
                <w:rFonts w:ascii="Tahoma" w:hAnsi="Tahoma"/>
                <w:rtl/>
              </w:rPr>
              <w:t xml:space="preserve"> کوچکتر از 120 اول اند </w:t>
            </w:r>
            <w:r w:rsidR="000B126E" w:rsidRPr="000B126E">
              <w:rPr>
                <w:rFonts w:ascii="Tahoma" w:hAnsi="Tahoma" w:hint="cs"/>
                <w:rtl/>
              </w:rPr>
              <w:t>ی</w:t>
            </w:r>
            <w:r w:rsidR="000B126E" w:rsidRPr="000B126E">
              <w:rPr>
                <w:rFonts w:ascii="Tahoma" w:hAnsi="Tahoma" w:hint="eastAsia"/>
                <w:rtl/>
              </w:rPr>
              <w:t>ا</w:t>
            </w:r>
            <w:r w:rsidR="000B126E" w:rsidRPr="000B126E">
              <w:rPr>
                <w:rFonts w:ascii="Tahoma" w:hAnsi="Tahoma"/>
                <w:rtl/>
              </w:rPr>
              <w:t xml:space="preserve"> نه، حداکثر با</w:t>
            </w:r>
            <w:r w:rsidR="000B126E" w:rsidRPr="000B126E">
              <w:rPr>
                <w:rFonts w:ascii="Tahoma" w:hAnsi="Tahoma" w:hint="cs"/>
                <w:rtl/>
              </w:rPr>
              <w:t>ی</w:t>
            </w:r>
            <w:r w:rsidR="000B126E" w:rsidRPr="000B126E">
              <w:rPr>
                <w:rFonts w:ascii="Tahoma" w:hAnsi="Tahoma" w:hint="eastAsia"/>
                <w:rtl/>
              </w:rPr>
              <w:t>د</w:t>
            </w:r>
            <w:r w:rsidR="000B126E" w:rsidRPr="000B126E">
              <w:rPr>
                <w:rFonts w:ascii="Tahoma" w:hAnsi="Tahoma"/>
                <w:rtl/>
              </w:rPr>
              <w:t xml:space="preserve"> ......... تقس</w:t>
            </w:r>
            <w:r w:rsidR="000B126E" w:rsidRPr="000B126E">
              <w:rPr>
                <w:rFonts w:ascii="Tahoma" w:hAnsi="Tahoma" w:hint="cs"/>
                <w:rtl/>
              </w:rPr>
              <w:t>ی</w:t>
            </w:r>
            <w:r w:rsidR="000B126E" w:rsidRPr="000B126E">
              <w:rPr>
                <w:rFonts w:ascii="Tahoma" w:hAnsi="Tahoma" w:hint="eastAsia"/>
                <w:rtl/>
              </w:rPr>
              <w:t>م</w:t>
            </w:r>
            <w:r w:rsidR="000B126E" w:rsidRPr="000B126E">
              <w:rPr>
                <w:rFonts w:ascii="Tahoma" w:hAnsi="Tahoma"/>
                <w:rtl/>
              </w:rPr>
              <w:t xml:space="preserve"> انجام ده</w:t>
            </w:r>
            <w:r w:rsidR="000B126E" w:rsidRPr="000B126E">
              <w:rPr>
                <w:rFonts w:ascii="Tahoma" w:hAnsi="Tahoma" w:hint="cs"/>
                <w:rtl/>
              </w:rPr>
              <w:t>ی</w:t>
            </w:r>
            <w:r w:rsidR="000B126E" w:rsidRPr="000B126E">
              <w:rPr>
                <w:rFonts w:ascii="Tahoma" w:hAnsi="Tahoma" w:hint="eastAsia"/>
                <w:rtl/>
              </w:rPr>
              <w:t>م</w:t>
            </w:r>
            <w:r w:rsidR="000B126E" w:rsidRPr="000B126E">
              <w:rPr>
                <w:rFonts w:ascii="Tahoma" w:hAnsi="Tahoma"/>
                <w:rtl/>
              </w:rPr>
              <w:t>.</w:t>
            </w:r>
          </w:p>
          <w:p w14:paraId="430AA1FA" w14:textId="73E57EF6" w:rsidR="003C2BAE" w:rsidRPr="00AD4667" w:rsidRDefault="003C2BAE" w:rsidP="00D90F00">
            <w:pPr>
              <w:rPr>
                <w:rFonts w:ascii="Tahoma" w:hAnsi="Tahoma"/>
                <w:rtl/>
              </w:rPr>
            </w:pPr>
            <w:r>
              <w:rPr>
                <w:rFonts w:ascii="Tahoma" w:hAnsi="Tahoma" w:hint="cs"/>
                <w:rtl/>
              </w:rPr>
              <w:t xml:space="preserve">و) </w:t>
            </w:r>
            <w:r w:rsidRPr="003C2BAE">
              <w:rPr>
                <w:rFonts w:ascii="Tahoma" w:hAnsi="Tahoma"/>
                <w:rtl/>
              </w:rPr>
              <w:t>هر عدد طب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 w:hint="eastAsia"/>
                <w:rtl/>
              </w:rPr>
              <w:t>ع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/>
                <w:rtl/>
              </w:rPr>
              <w:t xml:space="preserve"> را که بتوان به صورت حاصلضرب دو عدد طب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 w:hint="eastAsia"/>
                <w:rtl/>
              </w:rPr>
              <w:t>ع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/>
                <w:rtl/>
              </w:rPr>
              <w:t xml:space="preserve"> بزرگتر از 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 w:hint="eastAsia"/>
                <w:rtl/>
              </w:rPr>
              <w:t>ک</w:t>
            </w:r>
            <w:r w:rsidRPr="003C2BAE">
              <w:rPr>
                <w:rFonts w:ascii="Tahoma" w:hAnsi="Tahoma"/>
                <w:rtl/>
              </w:rPr>
              <w:t xml:space="preserve"> نوشت عدد </w:t>
            </w:r>
            <w:r>
              <w:rPr>
                <w:rFonts w:ascii="Tahoma" w:hAnsi="Tahoma" w:hint="cs"/>
                <w:rtl/>
              </w:rPr>
              <w:t>...................</w:t>
            </w:r>
            <w:r w:rsidRPr="003C2BAE">
              <w:rPr>
                <w:rFonts w:ascii="Tahoma" w:hAnsi="Tahoma"/>
                <w:rtl/>
              </w:rPr>
              <w:t xml:space="preserve"> م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/>
                <w:rtl/>
              </w:rPr>
              <w:t xml:space="preserve"> نام</w:t>
            </w:r>
            <w:r w:rsidRPr="003C2BAE">
              <w:rPr>
                <w:rFonts w:ascii="Tahoma" w:hAnsi="Tahoma" w:hint="cs"/>
                <w:rtl/>
              </w:rPr>
              <w:t>ی</w:t>
            </w:r>
            <w:r w:rsidRPr="003C2BAE">
              <w:rPr>
                <w:rFonts w:ascii="Tahoma" w:hAnsi="Tahoma" w:hint="eastAsia"/>
                <w:rtl/>
              </w:rPr>
              <w:t>م</w:t>
            </w:r>
            <w:r w:rsidRPr="003C2BAE">
              <w:rPr>
                <w:rFonts w:ascii="Tahoma" w:hAnsi="Tahoma"/>
                <w:rtl/>
              </w:rPr>
              <w:t>.</w:t>
            </w:r>
          </w:p>
        </w:tc>
      </w:tr>
      <w:tr w:rsidR="00562258" w:rsidRPr="00AD4667" w14:paraId="0708905C" w14:textId="77777777" w:rsidTr="00600CC1">
        <w:trPr>
          <w:trHeight w:val="1134"/>
        </w:trPr>
        <w:tc>
          <w:tcPr>
            <w:tcW w:w="603" w:type="dxa"/>
            <w:textDirection w:val="tbRl"/>
          </w:tcPr>
          <w:p w14:paraId="5D90064C" w14:textId="4FAD0439" w:rsidR="00562258" w:rsidRPr="00AD4667" w:rsidRDefault="00562258" w:rsidP="00D46336">
            <w:pPr>
              <w:ind w:left="113" w:right="113"/>
              <w:jc w:val="center"/>
              <w:rPr>
                <w:rtl/>
              </w:rPr>
            </w:pPr>
            <w:r w:rsidRPr="00F12985">
              <w:rPr>
                <w:rFonts w:hint="cs"/>
                <w:sz w:val="20"/>
                <w:szCs w:val="20"/>
                <w:rtl/>
              </w:rPr>
              <w:t>چهارگزینه ای</w:t>
            </w:r>
          </w:p>
        </w:tc>
        <w:tc>
          <w:tcPr>
            <w:tcW w:w="10207" w:type="dxa"/>
          </w:tcPr>
          <w:p w14:paraId="631761B7" w14:textId="27E38195" w:rsidR="00562258" w:rsidRPr="00AD4667" w:rsidRDefault="00562258" w:rsidP="00537A71">
            <w:pPr>
              <w:spacing w:line="360" w:lineRule="auto"/>
              <w:rPr>
                <w:rtl/>
              </w:rPr>
            </w:pPr>
            <w:r w:rsidRPr="00AD4667">
              <w:rPr>
                <w:rFonts w:hint="cs"/>
                <w:rtl/>
              </w:rPr>
              <w:t xml:space="preserve">الف) کدام عدد گویا </w:t>
            </w:r>
            <w:r w:rsidRPr="00AD4667">
              <w:rPr>
                <w:rFonts w:hint="cs"/>
                <w:u w:val="single"/>
                <w:rtl/>
              </w:rPr>
              <w:t>نیست</w:t>
            </w:r>
            <w:r w:rsidRPr="00AD4667">
              <w:rPr>
                <w:rFonts w:hint="cs"/>
                <w:rtl/>
              </w:rPr>
              <w:t>؟</w:t>
            </w:r>
            <w:r w:rsidR="00E27157">
              <w:rPr>
                <w:rFonts w:hint="cs"/>
                <w:rtl/>
              </w:rPr>
              <w:t xml:space="preserve">     </w:t>
            </w:r>
            <w:r w:rsidRPr="00AD4667">
              <w:rPr>
                <w:rFonts w:hint="cs"/>
                <w:rtl/>
              </w:rPr>
              <w:t xml:space="preserve"> 1) </w:t>
            </w:r>
            <w:r w:rsidRPr="00AD4667">
              <w:rPr>
                <w:position w:val="-8"/>
              </w:rPr>
              <w:object w:dxaOrig="400" w:dyaOrig="400" w14:anchorId="1266A133">
                <v:shape id="_x0000_i1027" type="#_x0000_t75" style="width:19.5pt;height:19.5pt" o:ole="">
                  <v:imagedata r:id="rId12" o:title=""/>
                </v:shape>
                <o:OLEObject Type="Embed" ProgID="Equation.DSMT4" ShapeID="_x0000_i1027" DrawAspect="Content" ObjectID="_1793075683" r:id="rId13"/>
              </w:object>
            </w:r>
            <w:r w:rsidRPr="00AD4667">
              <w:rPr>
                <w:rFonts w:hint="cs"/>
                <w:rtl/>
              </w:rPr>
              <w:t xml:space="preserve">                        2) </w:t>
            </w:r>
            <w:r w:rsidRPr="00AD4667">
              <w:rPr>
                <w:position w:val="-6"/>
              </w:rPr>
              <w:object w:dxaOrig="700" w:dyaOrig="300" w14:anchorId="0642E916">
                <v:shape id="_x0000_i1028" type="#_x0000_t75" style="width:36.75pt;height:15pt" o:ole="">
                  <v:imagedata r:id="rId14" o:title=""/>
                </v:shape>
                <o:OLEObject Type="Embed" ProgID="Equation.DSMT4" ShapeID="_x0000_i1028" DrawAspect="Content" ObjectID="_1793075684" r:id="rId15"/>
              </w:object>
            </w:r>
            <w:r w:rsidRPr="00AD4667">
              <w:rPr>
                <w:rFonts w:hint="cs"/>
                <w:rtl/>
              </w:rPr>
              <w:t xml:space="preserve">                            3) </w:t>
            </w:r>
            <w:r w:rsidRPr="00AD4667">
              <w:rPr>
                <w:position w:val="-8"/>
              </w:rPr>
              <w:object w:dxaOrig="420" w:dyaOrig="400" w14:anchorId="4FF4B660">
                <v:shape id="_x0000_i1029" type="#_x0000_t75" style="width:22.5pt;height:19.5pt" o:ole="">
                  <v:imagedata r:id="rId16" o:title=""/>
                </v:shape>
                <o:OLEObject Type="Embed" ProgID="Equation.DSMT4" ShapeID="_x0000_i1029" DrawAspect="Content" ObjectID="_1793075685" r:id="rId17"/>
              </w:object>
            </w:r>
            <w:r w:rsidRPr="00AD4667">
              <w:rPr>
                <w:rFonts w:hint="cs"/>
                <w:rtl/>
              </w:rPr>
              <w:t xml:space="preserve">                            4) </w:t>
            </w:r>
            <w:r w:rsidRPr="00AD4667">
              <w:rPr>
                <w:position w:val="-6"/>
              </w:rPr>
              <w:object w:dxaOrig="380" w:dyaOrig="279" w14:anchorId="7A05625A">
                <v:shape id="_x0000_i1030" type="#_x0000_t75" style="width:19.5pt;height:14.25pt" o:ole="">
                  <v:imagedata r:id="rId18" o:title=""/>
                </v:shape>
                <o:OLEObject Type="Embed" ProgID="Equation.DSMT4" ShapeID="_x0000_i1030" DrawAspect="Content" ObjectID="_1793075686" r:id="rId19"/>
              </w:object>
            </w:r>
          </w:p>
          <w:p w14:paraId="3C3001A6" w14:textId="5B4664C0" w:rsidR="00562258" w:rsidRDefault="00562258" w:rsidP="00537A71">
            <w:pPr>
              <w:spacing w:line="360" w:lineRule="auto"/>
              <w:rPr>
                <w:rtl/>
                <w:lang w:bidi="fa-IR"/>
              </w:rPr>
            </w:pPr>
            <w:r w:rsidRPr="00AD4667">
              <w:rPr>
                <w:rFonts w:hint="cs"/>
                <w:rtl/>
              </w:rPr>
              <w:t xml:space="preserve">ب) حاصل عبارت </w:t>
            </w:r>
            <w:r w:rsidR="00E27157" w:rsidRPr="00AD4667">
              <w:rPr>
                <w:position w:val="-28"/>
              </w:rPr>
              <w:object w:dxaOrig="1100" w:dyaOrig="720" w14:anchorId="10775490">
                <v:shape id="_x0000_i1031" type="#_x0000_t75" style="width:56.25pt;height:36.75pt" o:ole="">
                  <v:imagedata r:id="rId20" o:title=""/>
                </v:shape>
                <o:OLEObject Type="Embed" ProgID="Equation.DSMT4" ShapeID="_x0000_i1031" DrawAspect="Content" ObjectID="_1793075687" r:id="rId21"/>
              </w:object>
            </w:r>
            <w:r w:rsidRPr="00AD4667">
              <w:rPr>
                <w:rFonts w:hint="cs"/>
                <w:rtl/>
              </w:rPr>
              <w:t xml:space="preserve">کدام گزینه است؟      </w:t>
            </w:r>
            <w:r w:rsidR="00E27157">
              <w:rPr>
                <w:rFonts w:hint="cs"/>
                <w:rtl/>
              </w:rPr>
              <w:t>1</w:t>
            </w:r>
            <w:r w:rsidRPr="00AD4667">
              <w:rPr>
                <w:rFonts w:hint="cs"/>
                <w:rtl/>
              </w:rPr>
              <w:t xml:space="preserve">) </w:t>
            </w:r>
            <w:r w:rsidR="00E82E8E" w:rsidRPr="00AD4667">
              <w:rPr>
                <w:position w:val="-22"/>
              </w:rPr>
              <w:object w:dxaOrig="440" w:dyaOrig="580" w14:anchorId="0513A867">
                <v:shape id="_x0000_i1032" type="#_x0000_t75" style="width:22.5pt;height:29.25pt" o:ole="">
                  <v:imagedata r:id="rId22" o:title=""/>
                </v:shape>
                <o:OLEObject Type="Embed" ProgID="Equation.DSMT4" ShapeID="_x0000_i1032" DrawAspect="Content" ObjectID="_1793075688" r:id="rId23"/>
              </w:object>
            </w:r>
            <w:r w:rsidRPr="00AD4667">
              <w:rPr>
                <w:rFonts w:hint="cs"/>
                <w:rtl/>
              </w:rPr>
              <w:t xml:space="preserve">               2) </w:t>
            </w:r>
            <w:r w:rsidR="00E82E8E" w:rsidRPr="00AD4667">
              <w:rPr>
                <w:position w:val="-22"/>
              </w:rPr>
              <w:object w:dxaOrig="279" w:dyaOrig="580" w14:anchorId="5E3039E1">
                <v:shape id="_x0000_i1033" type="#_x0000_t75" style="width:14.25pt;height:29.25pt" o:ole="">
                  <v:imagedata r:id="rId24" o:title=""/>
                </v:shape>
                <o:OLEObject Type="Embed" ProgID="Equation.DSMT4" ShapeID="_x0000_i1033" DrawAspect="Content" ObjectID="_1793075689" r:id="rId25"/>
              </w:object>
            </w:r>
            <w:r w:rsidRPr="00AD4667">
              <w:rPr>
                <w:rFonts w:hint="cs"/>
                <w:rtl/>
              </w:rPr>
              <w:t xml:space="preserve">                3) </w:t>
            </w:r>
            <w:r w:rsidR="00E27157" w:rsidRPr="00AD4667">
              <w:rPr>
                <w:position w:val="-28"/>
              </w:rPr>
              <w:object w:dxaOrig="499" w:dyaOrig="720" w14:anchorId="7B294AFF">
                <v:shape id="_x0000_i1034" type="#_x0000_t75" style="width:24pt;height:33pt" o:ole="">
                  <v:imagedata r:id="rId26" o:title=""/>
                </v:shape>
                <o:OLEObject Type="Embed" ProgID="Equation.DSMT4" ShapeID="_x0000_i1034" DrawAspect="Content" ObjectID="_1793075690" r:id="rId27"/>
              </w:object>
            </w:r>
            <w:r w:rsidRPr="00AD4667">
              <w:rPr>
                <w:rFonts w:hint="cs"/>
                <w:rtl/>
              </w:rPr>
              <w:t xml:space="preserve">             4) </w:t>
            </w:r>
            <w:r w:rsidR="00E27157" w:rsidRPr="00AD4667">
              <w:rPr>
                <w:position w:val="-28"/>
              </w:rPr>
              <w:object w:dxaOrig="660" w:dyaOrig="720" w14:anchorId="7A2F05CE">
                <v:shape id="_x0000_i1035" type="#_x0000_t75" style="width:30.75pt;height:33.75pt" o:ole="">
                  <v:imagedata r:id="rId28" o:title=""/>
                </v:shape>
                <o:OLEObject Type="Embed" ProgID="Equation.DSMT4" ShapeID="_x0000_i1035" DrawAspect="Content" ObjectID="_1793075691" r:id="rId29"/>
              </w:object>
            </w:r>
          </w:p>
          <w:p w14:paraId="650BEE0F" w14:textId="513E6E7B" w:rsidR="00031911" w:rsidRPr="00AD4667" w:rsidRDefault="00031911" w:rsidP="0003191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ج</w:t>
            </w:r>
            <w:r w:rsidRPr="00AD4667">
              <w:rPr>
                <w:rFonts w:hint="cs"/>
                <w:rtl/>
              </w:rPr>
              <w:t xml:space="preserve">) </w:t>
            </w:r>
            <w:r w:rsidR="000B126E" w:rsidRPr="000B126E">
              <w:rPr>
                <w:rtl/>
              </w:rPr>
              <w:t xml:space="preserve">کدام عدد </w:t>
            </w:r>
            <w:r w:rsidR="000B126E">
              <w:rPr>
                <w:rFonts w:hint="cs"/>
                <w:rtl/>
              </w:rPr>
              <w:t xml:space="preserve"> </w:t>
            </w:r>
            <w:r w:rsidR="000B126E" w:rsidRPr="000B126E">
              <w:rPr>
                <w:rtl/>
              </w:rPr>
              <w:t xml:space="preserve">نسبت به 24 اول </w:t>
            </w:r>
            <w:r w:rsidR="000B126E" w:rsidRPr="000B126E">
              <w:rPr>
                <w:u w:val="single"/>
                <w:rtl/>
              </w:rPr>
              <w:t>ن</w:t>
            </w:r>
            <w:r w:rsidR="000B126E" w:rsidRPr="000B126E">
              <w:rPr>
                <w:rFonts w:hint="cs"/>
                <w:u w:val="single"/>
                <w:rtl/>
              </w:rPr>
              <w:t>ی</w:t>
            </w:r>
            <w:r w:rsidR="000B126E" w:rsidRPr="000B126E">
              <w:rPr>
                <w:rFonts w:hint="eastAsia"/>
                <w:u w:val="single"/>
                <w:rtl/>
              </w:rPr>
              <w:t>ست</w:t>
            </w:r>
            <w:r w:rsidR="000B126E" w:rsidRPr="000B126E">
              <w:rPr>
                <w:rFonts w:hint="eastAsia"/>
                <w:rtl/>
              </w:rPr>
              <w:t>؟</w:t>
            </w:r>
            <w:r w:rsidR="000B126E">
              <w:rPr>
                <w:rFonts w:hint="cs"/>
                <w:rtl/>
              </w:rPr>
              <w:t xml:space="preserve">           </w:t>
            </w:r>
            <w:r w:rsidRPr="00AD4667">
              <w:rPr>
                <w:rFonts w:hint="cs"/>
                <w:rtl/>
              </w:rPr>
              <w:t xml:space="preserve">1) </w:t>
            </w:r>
            <w:r w:rsidR="000B126E" w:rsidRPr="000B126E">
              <w:rPr>
                <w:rtl/>
              </w:rPr>
              <w:t>25</w:t>
            </w:r>
            <w:r w:rsidRPr="00AD4667">
              <w:rPr>
                <w:rFonts w:hint="cs"/>
                <w:rtl/>
              </w:rPr>
              <w:t xml:space="preserve">                   2) </w:t>
            </w:r>
            <w:r w:rsidR="000B126E" w:rsidRPr="000B126E">
              <w:rPr>
                <w:rtl/>
              </w:rPr>
              <w:t>1</w:t>
            </w:r>
            <w:r w:rsidRPr="00AD4667">
              <w:rPr>
                <w:rFonts w:hint="cs"/>
                <w:rtl/>
              </w:rPr>
              <w:t xml:space="preserve">                        3) </w:t>
            </w:r>
            <w:r w:rsidR="000B126E" w:rsidRPr="000B126E">
              <w:rPr>
                <w:rtl/>
              </w:rPr>
              <w:t>36</w:t>
            </w:r>
            <w:r w:rsidRPr="00AD4667">
              <w:rPr>
                <w:rFonts w:hint="cs"/>
                <w:rtl/>
              </w:rPr>
              <w:t xml:space="preserve">                                  4) </w:t>
            </w:r>
            <w:r w:rsidR="000B126E" w:rsidRPr="000B126E">
              <w:rPr>
                <w:rtl/>
              </w:rPr>
              <w:t>13</w:t>
            </w:r>
          </w:p>
          <w:p w14:paraId="076E0972" w14:textId="402CCCCB" w:rsidR="00562258" w:rsidRPr="00AD4667" w:rsidRDefault="00031911" w:rsidP="00D90F00">
            <w:pPr>
              <w:rPr>
                <w:rtl/>
              </w:rPr>
            </w:pPr>
            <w:r>
              <w:rPr>
                <w:rFonts w:hint="cs"/>
                <w:rtl/>
              </w:rPr>
              <w:t>د</w:t>
            </w:r>
            <w:r w:rsidR="00562258" w:rsidRPr="00AD4667">
              <w:rPr>
                <w:rFonts w:hint="cs"/>
                <w:rtl/>
              </w:rPr>
              <w:t>)در روش غربال  برای مضارب 3 دومین عددی که برای اولین بار خط می خورد چند است؟</w:t>
            </w:r>
          </w:p>
          <w:p w14:paraId="283A0CD6" w14:textId="43C1FD7F" w:rsidR="00562258" w:rsidRPr="00AD4667" w:rsidRDefault="00562258" w:rsidP="00031911">
            <w:pPr>
              <w:rPr>
                <w:rtl/>
              </w:rPr>
            </w:pPr>
            <w:r w:rsidRPr="00AD4667">
              <w:rPr>
                <w:rFonts w:hint="cs"/>
                <w:rtl/>
              </w:rPr>
              <w:t xml:space="preserve"> 1) 9                                   2) 12                                      3) 15                               4) 21</w:t>
            </w:r>
          </w:p>
        </w:tc>
      </w:tr>
      <w:tr w:rsidR="00562258" w:rsidRPr="00AD4667" w14:paraId="00833665" w14:textId="77777777" w:rsidTr="00600CC1">
        <w:trPr>
          <w:trHeight w:val="1054"/>
        </w:trPr>
        <w:tc>
          <w:tcPr>
            <w:tcW w:w="603" w:type="dxa"/>
          </w:tcPr>
          <w:p w14:paraId="6E96D48A" w14:textId="106C26A5" w:rsidR="00562258" w:rsidRPr="00AD4667" w:rsidRDefault="00562258" w:rsidP="00AD0171">
            <w:pPr>
              <w:jc w:val="center"/>
              <w:rPr>
                <w:rtl/>
              </w:rPr>
            </w:pPr>
            <w:r w:rsidRPr="00AD4667">
              <w:rPr>
                <w:rFonts w:hint="cs"/>
                <w:rtl/>
              </w:rPr>
              <w:t>1</w:t>
            </w:r>
          </w:p>
        </w:tc>
        <w:tc>
          <w:tcPr>
            <w:tcW w:w="10207" w:type="dxa"/>
          </w:tcPr>
          <w:p w14:paraId="2B649809" w14:textId="77777777" w:rsidR="00562258" w:rsidRPr="00AD4667" w:rsidRDefault="00562258" w:rsidP="00D46D90">
            <w:pPr>
              <w:rPr>
                <w:rtl/>
              </w:rPr>
            </w:pPr>
            <w:r w:rsidRPr="00AD4667">
              <w:rPr>
                <w:rFonts w:hint="cs"/>
                <w:rtl/>
              </w:rPr>
              <w:t>کسرهای زیر را به ساده</w:t>
            </w:r>
            <w:r w:rsidRPr="00AD4667">
              <w:rPr>
                <w:rFonts w:hint="cs"/>
                <w:rtl/>
              </w:rPr>
              <w:softHyphen/>
              <w:t>ترین شکل بنویسید.</w:t>
            </w:r>
          </w:p>
          <w:p w14:paraId="492CE0C6" w14:textId="0CAB4C5E" w:rsidR="00562258" w:rsidRPr="00AD4667" w:rsidRDefault="00562258" w:rsidP="005E1D96">
            <w:pPr>
              <w:tabs>
                <w:tab w:val="left" w:pos="3565"/>
                <w:tab w:val="left" w:pos="7480"/>
              </w:tabs>
              <w:rPr>
                <w:rtl/>
              </w:rPr>
            </w:pPr>
            <w:r w:rsidRPr="00AD4667">
              <w:rPr>
                <w:rtl/>
              </w:rPr>
              <w:tab/>
            </w:r>
            <w:r w:rsidR="00E27157">
              <w:rPr>
                <w:rFonts w:hint="cs"/>
                <w:rtl/>
              </w:rPr>
              <w:t xml:space="preserve">   </w:t>
            </w:r>
            <w:r w:rsidR="00AA23C6" w:rsidRPr="00AD4667">
              <w:rPr>
                <w:position w:val="-32"/>
              </w:rPr>
              <w:object w:dxaOrig="1740" w:dyaOrig="800" w14:anchorId="161DFD94">
                <v:shape id="_x0000_i1036" type="#_x0000_t75" style="width:83.25pt;height:38.25pt" o:ole="">
                  <v:imagedata r:id="rId30" o:title=""/>
                </v:shape>
                <o:OLEObject Type="Embed" ProgID="Equation.DSMT4" ShapeID="_x0000_i1036" DrawAspect="Content" ObjectID="_1793075692" r:id="rId31"/>
              </w:object>
            </w:r>
            <w:r w:rsidRPr="00AD4667">
              <w:rPr>
                <w:rtl/>
              </w:rPr>
              <w:t xml:space="preserve"> </w:t>
            </w:r>
            <w:r w:rsidR="00E27157">
              <w:rPr>
                <w:rFonts w:hint="cs"/>
                <w:rtl/>
              </w:rPr>
              <w:t xml:space="preserve">                                            </w:t>
            </w:r>
            <w:r w:rsidRPr="00AD4667">
              <w:rPr>
                <w:rtl/>
              </w:rPr>
              <w:tab/>
            </w:r>
            <w:r w:rsidRPr="00AD4667">
              <w:rPr>
                <w:rFonts w:hint="cs"/>
                <w:rtl/>
              </w:rPr>
              <w:t xml:space="preserve">          </w:t>
            </w:r>
            <w:r w:rsidR="00AA23C6" w:rsidRPr="00AD4667">
              <w:rPr>
                <w:position w:val="-24"/>
              </w:rPr>
              <w:object w:dxaOrig="1180" w:dyaOrig="639" w14:anchorId="1795C90C">
                <v:shape id="_x0000_i1037" type="#_x0000_t75" style="width:56.25pt;height:30pt" o:ole="">
                  <v:imagedata r:id="rId32" o:title=""/>
                </v:shape>
                <o:OLEObject Type="Embed" ProgID="Equation.DSMT4" ShapeID="_x0000_i1037" DrawAspect="Content" ObjectID="_1793075693" r:id="rId33"/>
              </w:object>
            </w:r>
            <w:r w:rsidRPr="00AD4667">
              <w:rPr>
                <w:rtl/>
              </w:rPr>
              <w:t xml:space="preserve"> </w:t>
            </w:r>
          </w:p>
        </w:tc>
      </w:tr>
      <w:tr w:rsidR="00562258" w:rsidRPr="00AD4667" w14:paraId="66EB3852" w14:textId="77777777" w:rsidTr="00600CC1">
        <w:trPr>
          <w:trHeight w:val="2601"/>
        </w:trPr>
        <w:tc>
          <w:tcPr>
            <w:tcW w:w="603" w:type="dxa"/>
          </w:tcPr>
          <w:p w14:paraId="547D0EFB" w14:textId="1E14B274" w:rsidR="00562258" w:rsidRPr="00AD4667" w:rsidRDefault="00562258" w:rsidP="00A97974">
            <w:pPr>
              <w:jc w:val="center"/>
              <w:rPr>
                <w:rtl/>
              </w:rPr>
            </w:pPr>
            <w:r w:rsidRPr="00AD4667">
              <w:rPr>
                <w:rFonts w:hint="cs"/>
                <w:rtl/>
              </w:rPr>
              <w:t>2</w:t>
            </w:r>
          </w:p>
        </w:tc>
        <w:tc>
          <w:tcPr>
            <w:tcW w:w="10207" w:type="dxa"/>
          </w:tcPr>
          <w:p w14:paraId="5CB48D52" w14:textId="77777777" w:rsidR="00562258" w:rsidRPr="00AD4667" w:rsidRDefault="00562258" w:rsidP="00D46D90">
            <w:pPr>
              <w:rPr>
                <w:rtl/>
                <w:lang w:bidi="fa-IR"/>
              </w:rPr>
            </w:pPr>
            <w:r w:rsidRPr="00AD4667">
              <w:rPr>
                <w:rFonts w:hint="cs"/>
                <w:rtl/>
              </w:rPr>
              <w:t>حاصل عبارت</w:t>
            </w:r>
            <w:r w:rsidRPr="00AD4667">
              <w:rPr>
                <w:rFonts w:hint="cs"/>
                <w:rtl/>
              </w:rPr>
              <w:softHyphen/>
              <w:t>های زیر را بدست آورید.</w:t>
            </w:r>
          </w:p>
          <w:p w14:paraId="7A485C25" w14:textId="24C3E149" w:rsidR="00562258" w:rsidRPr="00AD4667" w:rsidRDefault="00562258" w:rsidP="00562258">
            <w:pPr>
              <w:tabs>
                <w:tab w:val="left" w:pos="6955"/>
              </w:tabs>
              <w:jc w:val="right"/>
              <w:rPr>
                <w:rtl/>
                <w:lang w:bidi="fa-IR"/>
              </w:rPr>
            </w:pPr>
            <w:r w:rsidRPr="00AD4667">
              <w:rPr>
                <w:rFonts w:hint="cs"/>
                <w:rtl/>
                <w:lang w:bidi="fa-IR"/>
              </w:rPr>
              <w:t xml:space="preserve">                                                  </w:t>
            </w:r>
            <w:r w:rsidRPr="00AD4667">
              <w:rPr>
                <w:position w:val="-6"/>
              </w:rPr>
              <w:object w:dxaOrig="1920" w:dyaOrig="279" w14:anchorId="269B7F4E">
                <v:shape id="_x0000_i1038" type="#_x0000_t75" style="width:96pt;height:14.25pt" o:ole="">
                  <v:imagedata r:id="rId34" o:title=""/>
                </v:shape>
                <o:OLEObject Type="Embed" ProgID="Equation.DSMT4" ShapeID="_x0000_i1038" DrawAspect="Content" ObjectID="_1793075694" r:id="rId35"/>
              </w:object>
            </w:r>
            <w:r w:rsidRPr="00AD4667">
              <w:rPr>
                <w:rtl/>
                <w:lang w:bidi="fa-IR"/>
              </w:rPr>
              <w:tab/>
            </w:r>
            <w:r w:rsidRPr="00AD4667">
              <w:rPr>
                <w:rFonts w:hint="cs"/>
                <w:rtl/>
                <w:lang w:bidi="fa-IR"/>
              </w:rPr>
              <w:t xml:space="preserve">       </w:t>
            </w:r>
            <w:r w:rsidRPr="00AD4667">
              <w:rPr>
                <w:rtl/>
                <w:lang w:bidi="fa-IR"/>
              </w:rPr>
              <w:t xml:space="preserve"> </w:t>
            </w:r>
            <w:r w:rsidR="00646A66" w:rsidRPr="00AD4667">
              <w:rPr>
                <w:position w:val="-6"/>
              </w:rPr>
              <w:object w:dxaOrig="2480" w:dyaOrig="279" w14:anchorId="79F9C1D4">
                <v:shape id="_x0000_i1039" type="#_x0000_t75" style="width:124.5pt;height:14.25pt" o:ole="">
                  <v:imagedata r:id="rId36" o:title=""/>
                </v:shape>
                <o:OLEObject Type="Embed" ProgID="Equation.DSMT4" ShapeID="_x0000_i1039" DrawAspect="Content" ObjectID="_1793075695" r:id="rId37"/>
              </w:object>
            </w:r>
          </w:p>
          <w:p w14:paraId="4503ED87" w14:textId="77777777" w:rsidR="00562258" w:rsidRPr="00031911" w:rsidRDefault="00562258" w:rsidP="00D46D90">
            <w:pPr>
              <w:rPr>
                <w:sz w:val="16"/>
                <w:szCs w:val="16"/>
                <w:rtl/>
              </w:rPr>
            </w:pPr>
          </w:p>
          <w:p w14:paraId="42BC3813" w14:textId="4BA40DE1" w:rsidR="00562258" w:rsidRPr="00AD4667" w:rsidRDefault="00562258" w:rsidP="00711BD3">
            <w:pPr>
              <w:tabs>
                <w:tab w:val="left" w:pos="6790"/>
              </w:tabs>
              <w:jc w:val="right"/>
              <w:rPr>
                <w:rtl/>
                <w:lang w:bidi="fa-IR"/>
              </w:rPr>
            </w:pPr>
            <w:r w:rsidRPr="00AD4667">
              <w:rPr>
                <w:rFonts w:hint="cs"/>
                <w:rtl/>
              </w:rPr>
              <w:t xml:space="preserve">                                                 </w:t>
            </w:r>
            <w:r w:rsidRPr="00AD4667">
              <w:rPr>
                <w:position w:val="-24"/>
              </w:rPr>
              <w:object w:dxaOrig="1920" w:dyaOrig="639" w14:anchorId="72AFE769">
                <v:shape id="_x0000_i1040" type="#_x0000_t75" style="width:96pt;height:32.25pt" o:ole="">
                  <v:imagedata r:id="rId38" o:title=""/>
                </v:shape>
                <o:OLEObject Type="Embed" ProgID="Equation.DSMT4" ShapeID="_x0000_i1040" DrawAspect="Content" ObjectID="_1793075696" r:id="rId39"/>
              </w:object>
            </w:r>
            <w:r w:rsidR="00711BD3">
              <w:t xml:space="preserve">  </w:t>
            </w:r>
            <w:r w:rsidR="00711BD3" w:rsidRPr="00AD4667">
              <w:rPr>
                <w:position w:val="-14"/>
                <w:lang w:bidi="fa-IR"/>
              </w:rPr>
              <w:object w:dxaOrig="2200" w:dyaOrig="440" w14:anchorId="456BBB80">
                <v:shape id="_x0000_i1041" type="#_x0000_t75" style="width:110.25pt;height:22.5pt" o:ole="">
                  <v:imagedata r:id="rId40" o:title=""/>
                </v:shape>
                <o:OLEObject Type="Embed" ProgID="Equation.DSMT4" ShapeID="_x0000_i1041" DrawAspect="Content" ObjectID="_1793075697" r:id="rId41"/>
              </w:object>
            </w:r>
            <w:r w:rsidR="00711BD3">
              <w:t xml:space="preserve">                                                     </w:t>
            </w:r>
          </w:p>
          <w:p w14:paraId="49BFF72F" w14:textId="77777777" w:rsidR="00562258" w:rsidRPr="00E27157" w:rsidRDefault="00562258" w:rsidP="00776FC2">
            <w:pPr>
              <w:tabs>
                <w:tab w:val="left" w:pos="6790"/>
              </w:tabs>
              <w:rPr>
                <w:sz w:val="16"/>
                <w:szCs w:val="16"/>
                <w:rtl/>
                <w:lang w:bidi="fa-IR"/>
              </w:rPr>
            </w:pPr>
          </w:p>
          <w:p w14:paraId="351E1C64" w14:textId="783AF35F" w:rsidR="00562258" w:rsidRPr="00AD4667" w:rsidRDefault="00711BD3" w:rsidP="00562258">
            <w:pPr>
              <w:tabs>
                <w:tab w:val="left" w:pos="6295"/>
              </w:tabs>
              <w:jc w:val="right"/>
              <w:rPr>
                <w:rtl/>
                <w:lang w:bidi="fa-IR"/>
              </w:rPr>
            </w:pPr>
            <w:r w:rsidRPr="00AD4667">
              <w:rPr>
                <w:position w:val="-24"/>
              </w:rPr>
              <w:object w:dxaOrig="2100" w:dyaOrig="639" w14:anchorId="79B5C36F">
                <v:shape id="_x0000_i1042" type="#_x0000_t75" style="width:105pt;height:32.25pt" o:ole="">
                  <v:imagedata r:id="rId42" o:title=""/>
                </v:shape>
                <o:OLEObject Type="Embed" ProgID="Equation.DSMT4" ShapeID="_x0000_i1042" DrawAspect="Content" ObjectID="_1793075698" r:id="rId43"/>
              </w:object>
            </w:r>
            <w:r>
              <w:rPr>
                <w:rFonts w:hint="cs"/>
                <w:rtl/>
                <w:lang w:bidi="fa-IR"/>
              </w:rPr>
              <w:t xml:space="preserve">  </w:t>
            </w:r>
          </w:p>
        </w:tc>
      </w:tr>
      <w:tr w:rsidR="00562258" w:rsidRPr="00AD4667" w14:paraId="2479DCB8" w14:textId="77777777" w:rsidTr="00600CC1">
        <w:tc>
          <w:tcPr>
            <w:tcW w:w="603" w:type="dxa"/>
          </w:tcPr>
          <w:p w14:paraId="20FAB98F" w14:textId="20191F3A" w:rsidR="00562258" w:rsidRPr="00AD4667" w:rsidRDefault="00562258" w:rsidP="00A97974">
            <w:pPr>
              <w:jc w:val="center"/>
              <w:rPr>
                <w:rtl/>
              </w:rPr>
            </w:pPr>
            <w:r w:rsidRPr="00AD4667">
              <w:rPr>
                <w:rFonts w:hint="cs"/>
                <w:rtl/>
              </w:rPr>
              <w:t>3</w:t>
            </w:r>
          </w:p>
        </w:tc>
        <w:tc>
          <w:tcPr>
            <w:tcW w:w="10207" w:type="dxa"/>
          </w:tcPr>
          <w:p w14:paraId="4DAD6F9A" w14:textId="01401C85" w:rsidR="00562258" w:rsidRPr="00F12985" w:rsidRDefault="00562258" w:rsidP="00F12985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  <w:r w:rsidRPr="00AD4667">
              <w:rPr>
                <w:rFonts w:ascii="Vazirmatn" w:hAnsi="Vazirmatn" w:hint="cs"/>
                <w:rtl/>
              </w:rPr>
              <w:t xml:space="preserve">الف) 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در تساوی مقابل مقدار </w:t>
            </w:r>
            <w:r w:rsidRPr="00AD4667">
              <w:rPr>
                <w:rFonts w:asciiTheme="majorBidi" w:hAnsiTheme="majorBidi" w:cstheme="majorBidi"/>
                <w:lang w:bidi="fa-IR"/>
              </w:rPr>
              <w:t>x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 را بیابید.         </w:t>
            </w:r>
            <w:r w:rsidR="0076318D">
              <w:rPr>
                <w:rFonts w:ascii="Vazirmatn" w:hAnsi="Vazirmatn" w:hint="cs"/>
                <w:rtl/>
                <w:lang w:bidi="fa-IR"/>
              </w:rPr>
              <w:t xml:space="preserve">  </w:t>
            </w:r>
            <w:r w:rsidRPr="00AD4667">
              <w:rPr>
                <w:rFonts w:ascii="Vazirmatn" w:hAnsi="Vazirmatn"/>
                <w:lang w:bidi="fa-IR"/>
              </w:rPr>
              <w:t xml:space="preserve">  </w:t>
            </w:r>
            <w:r w:rsidRPr="00AD4667">
              <w:rPr>
                <w:rFonts w:ascii="Vazirmatn" w:hAnsi="Vazirmatn"/>
                <w:position w:val="-28"/>
                <w:lang w:bidi="fa-IR"/>
              </w:rPr>
              <w:object w:dxaOrig="760" w:dyaOrig="720" w14:anchorId="4FF175B3">
                <v:shape id="_x0000_i1043" type="#_x0000_t75" style="width:32.25pt;height:32.25pt" o:ole="">
                  <v:imagedata r:id="rId44" o:title=""/>
                </v:shape>
                <o:OLEObject Type="Embed" ProgID="Equation.DSMT4" ShapeID="_x0000_i1043" DrawAspect="Content" ObjectID="_1793075699" r:id="rId45"/>
              </w:object>
            </w:r>
            <w:r w:rsidR="00F12985">
              <w:rPr>
                <w:rFonts w:ascii="Vazirmatn" w:hAnsi="Vazirmatn" w:hint="cs"/>
                <w:rtl/>
                <w:lang w:bidi="fa-IR"/>
              </w:rPr>
              <w:t xml:space="preserve">               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ب) </w:t>
            </w:r>
            <w:r w:rsidR="00F12985">
              <w:rPr>
                <w:rFonts w:ascii="Vazirmatn" w:hAnsi="Vazirmatn" w:hint="cs"/>
                <w:rtl/>
                <w:lang w:bidi="fa-IR"/>
              </w:rPr>
              <w:t>مقایسه کنید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.       </w:t>
            </w:r>
            <w:r w:rsidRPr="00AD4667">
              <w:rPr>
                <w:rFonts w:ascii="Vazirmatn" w:hAnsi="Vazirmatn"/>
                <w:position w:val="-28"/>
                <w:lang w:bidi="fa-IR"/>
              </w:rPr>
              <w:object w:dxaOrig="1420" w:dyaOrig="720" w14:anchorId="7D3D2ED6">
                <v:shape id="_x0000_i1044" type="#_x0000_t75" style="width:61.5pt;height:33.75pt" o:ole="">
                  <v:imagedata r:id="rId46" o:title=""/>
                </v:shape>
                <o:OLEObject Type="Embed" ProgID="Equation.DSMT4" ShapeID="_x0000_i1044" DrawAspect="Content" ObjectID="_1793075700" r:id="rId47"/>
              </w:objec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            </w:t>
            </w:r>
            <w:r w:rsidRPr="00AD4667">
              <w:rPr>
                <w:rFonts w:ascii="Vazirmatn" w:hAnsi="Vazirmatn"/>
                <w:position w:val="-28"/>
                <w:lang w:bidi="fa-IR"/>
              </w:rPr>
              <w:object w:dxaOrig="1120" w:dyaOrig="720" w14:anchorId="2F3ACDA4">
                <v:shape id="_x0000_i1045" type="#_x0000_t75" style="width:46.5pt;height:32.25pt" o:ole="">
                  <v:imagedata r:id="rId48" o:title=""/>
                </v:shape>
                <o:OLEObject Type="Embed" ProgID="Equation.DSMT4" ShapeID="_x0000_i1045" DrawAspect="Content" ObjectID="_1793075701" r:id="rId49"/>
              </w:object>
            </w:r>
          </w:p>
        </w:tc>
      </w:tr>
      <w:tr w:rsidR="00562258" w:rsidRPr="00AD4667" w14:paraId="7945B571" w14:textId="77777777" w:rsidTr="00600CC1">
        <w:trPr>
          <w:trHeight w:val="795"/>
        </w:trPr>
        <w:tc>
          <w:tcPr>
            <w:tcW w:w="603" w:type="dxa"/>
          </w:tcPr>
          <w:p w14:paraId="22576B8B" w14:textId="02F34E27" w:rsidR="00562258" w:rsidRPr="00AD4667" w:rsidRDefault="00562258" w:rsidP="00A97974">
            <w:pPr>
              <w:jc w:val="center"/>
              <w:rPr>
                <w:rtl/>
              </w:rPr>
            </w:pPr>
            <w:r w:rsidRPr="00AD4667">
              <w:rPr>
                <w:rFonts w:hint="cs"/>
                <w:rtl/>
              </w:rPr>
              <w:t>4</w:t>
            </w:r>
          </w:p>
        </w:tc>
        <w:tc>
          <w:tcPr>
            <w:tcW w:w="10207" w:type="dxa"/>
          </w:tcPr>
          <w:p w14:paraId="20C731CE" w14:textId="77777777" w:rsidR="00562258" w:rsidRPr="00AD4667" w:rsidRDefault="00562258" w:rsidP="00253E3D">
            <w:pPr>
              <w:jc w:val="both"/>
              <w:rPr>
                <w:rtl/>
                <w:lang w:bidi="fa-IR"/>
              </w:rPr>
            </w:pPr>
            <w:r w:rsidRPr="00AD4667">
              <w:rPr>
                <w:rtl/>
                <w:lang w:bidi="fa-IR"/>
              </w:rPr>
              <w:t>مشخص کن</w:t>
            </w:r>
            <w:r w:rsidRPr="00AD4667">
              <w:rPr>
                <w:rFonts w:hint="cs"/>
                <w:rtl/>
                <w:lang w:bidi="fa-IR"/>
              </w:rPr>
              <w:t>ی</w:t>
            </w:r>
            <w:r w:rsidRPr="00AD4667">
              <w:rPr>
                <w:rFonts w:hint="eastAsia"/>
                <w:rtl/>
                <w:lang w:bidi="fa-IR"/>
              </w:rPr>
              <w:t>د</w:t>
            </w:r>
            <w:r w:rsidRPr="00AD4667">
              <w:rPr>
                <w:rtl/>
                <w:lang w:bidi="fa-IR"/>
              </w:rPr>
              <w:t xml:space="preserve"> هر </w:t>
            </w:r>
            <w:r w:rsidRPr="00AD4667">
              <w:rPr>
                <w:rFonts w:hint="cs"/>
                <w:rtl/>
                <w:lang w:bidi="fa-IR"/>
              </w:rPr>
              <w:t>ی</w:t>
            </w:r>
            <w:r w:rsidRPr="00AD4667">
              <w:rPr>
                <w:rFonts w:hint="eastAsia"/>
                <w:rtl/>
                <w:lang w:bidi="fa-IR"/>
              </w:rPr>
              <w:t>ک</w:t>
            </w:r>
            <w:r w:rsidRPr="00AD4667">
              <w:rPr>
                <w:rtl/>
                <w:lang w:bidi="fa-IR"/>
              </w:rPr>
              <w:t xml:space="preserve"> از اعداد ز</w:t>
            </w:r>
            <w:r w:rsidRPr="00AD4667">
              <w:rPr>
                <w:rFonts w:hint="cs"/>
                <w:rtl/>
                <w:lang w:bidi="fa-IR"/>
              </w:rPr>
              <w:t>ی</w:t>
            </w:r>
            <w:r w:rsidRPr="00AD4667">
              <w:rPr>
                <w:rFonts w:hint="eastAsia"/>
                <w:rtl/>
                <w:lang w:bidi="fa-IR"/>
              </w:rPr>
              <w:t>ر</w:t>
            </w:r>
            <w:r w:rsidRPr="00AD4667">
              <w:rPr>
                <w:rtl/>
                <w:lang w:bidi="fa-IR"/>
              </w:rPr>
              <w:t xml:space="preserve"> اول هستند </w:t>
            </w:r>
            <w:r w:rsidRPr="00AD4667">
              <w:rPr>
                <w:rFonts w:hint="cs"/>
                <w:rtl/>
                <w:lang w:bidi="fa-IR"/>
              </w:rPr>
              <w:t>ی</w:t>
            </w:r>
            <w:r w:rsidRPr="00AD4667">
              <w:rPr>
                <w:rFonts w:hint="eastAsia"/>
                <w:rtl/>
                <w:lang w:bidi="fa-IR"/>
              </w:rPr>
              <w:t>ا</w:t>
            </w:r>
            <w:r w:rsidRPr="00AD4667">
              <w:rPr>
                <w:rtl/>
                <w:lang w:bidi="fa-IR"/>
              </w:rPr>
              <w:t xml:space="preserve"> مرکب؟</w:t>
            </w:r>
          </w:p>
          <w:p w14:paraId="0EC58A91" w14:textId="14CE7D36" w:rsidR="00562258" w:rsidRPr="00AD4667" w:rsidRDefault="00562258" w:rsidP="00253E3D">
            <w:pPr>
              <w:jc w:val="right"/>
              <w:rPr>
                <w:rtl/>
              </w:rPr>
            </w:pPr>
            <w:r w:rsidRPr="00AD4667">
              <w:rPr>
                <w:rtl/>
                <w:lang w:bidi="fa-IR"/>
              </w:rPr>
              <w:t xml:space="preserve">1            105            51              39           67           1402    </w:t>
            </w:r>
          </w:p>
        </w:tc>
      </w:tr>
      <w:tr w:rsidR="00562258" w:rsidRPr="00AD4667" w14:paraId="63C3C01F" w14:textId="77777777" w:rsidTr="00600CC1">
        <w:tc>
          <w:tcPr>
            <w:tcW w:w="603" w:type="dxa"/>
          </w:tcPr>
          <w:p w14:paraId="4724114F" w14:textId="77777777" w:rsidR="00562258" w:rsidRPr="00AD4667" w:rsidRDefault="00562258" w:rsidP="00A97974">
            <w:pPr>
              <w:jc w:val="center"/>
              <w:rPr>
                <w:rtl/>
              </w:rPr>
            </w:pPr>
          </w:p>
          <w:p w14:paraId="64087B68" w14:textId="52EEE1F6" w:rsidR="00562258" w:rsidRPr="00AD4667" w:rsidRDefault="00562258" w:rsidP="00A97974">
            <w:pPr>
              <w:jc w:val="center"/>
              <w:rPr>
                <w:rtl/>
              </w:rPr>
            </w:pPr>
            <w:r w:rsidRPr="00AD4667">
              <w:rPr>
                <w:rFonts w:hint="cs"/>
                <w:rtl/>
              </w:rPr>
              <w:t>5</w:t>
            </w:r>
          </w:p>
        </w:tc>
        <w:tc>
          <w:tcPr>
            <w:tcW w:w="10207" w:type="dxa"/>
          </w:tcPr>
          <w:p w14:paraId="39E870D3" w14:textId="623329D8" w:rsidR="00562258" w:rsidRPr="00AD4667" w:rsidRDefault="00562258" w:rsidP="00D46336">
            <w:pPr>
              <w:spacing w:line="276" w:lineRule="auto"/>
              <w:jc w:val="both"/>
              <w:rPr>
                <w:rtl/>
              </w:rPr>
            </w:pPr>
            <w:r w:rsidRPr="00AD4667">
              <w:rPr>
                <w:rFonts w:hint="cs"/>
                <w:rtl/>
              </w:rPr>
              <w:t xml:space="preserve">الف) مجموع دو عدد اول </w:t>
            </w:r>
            <w:r w:rsidRPr="00AD4667">
              <w:rPr>
                <w:rFonts w:hint="cs"/>
                <w:rtl/>
                <w:lang w:bidi="fa-IR"/>
              </w:rPr>
              <w:t xml:space="preserve"> 39 </w:t>
            </w:r>
            <w:r w:rsidRPr="00AD4667">
              <w:rPr>
                <w:rFonts w:hint="cs"/>
                <w:rtl/>
              </w:rPr>
              <w:t>شده است؛ آن دو عدد را مشخص کنید.</w:t>
            </w:r>
          </w:p>
          <w:p w14:paraId="2B460585" w14:textId="5FD93A01" w:rsidR="00562258" w:rsidRPr="00AD4667" w:rsidRDefault="00562258" w:rsidP="00D46336">
            <w:pPr>
              <w:spacing w:line="276" w:lineRule="auto"/>
              <w:jc w:val="both"/>
              <w:rPr>
                <w:rtl/>
              </w:rPr>
            </w:pPr>
            <w:r w:rsidRPr="00AD4667">
              <w:rPr>
                <w:rFonts w:hint="cs"/>
                <w:rtl/>
              </w:rPr>
              <w:t>ب) حاصل</w:t>
            </w:r>
            <w:r w:rsidRPr="00AD4667">
              <w:rPr>
                <w:rtl/>
              </w:rPr>
              <w:softHyphen/>
            </w:r>
            <w:r w:rsidRPr="00AD4667">
              <w:rPr>
                <w:rFonts w:hint="cs"/>
                <w:rtl/>
              </w:rPr>
              <w:t>ضرب دو عدد اول 26  شده است؛ آن دو عدد را مشخص کنید.</w:t>
            </w:r>
          </w:p>
          <w:p w14:paraId="07BFFC90" w14:textId="2B931FD7" w:rsidR="00562258" w:rsidRPr="00AD4667" w:rsidRDefault="00562258" w:rsidP="00D46336">
            <w:pPr>
              <w:spacing w:line="276" w:lineRule="auto"/>
              <w:jc w:val="both"/>
              <w:rPr>
                <w:rtl/>
              </w:rPr>
            </w:pPr>
            <w:r w:rsidRPr="00AD4667">
              <w:rPr>
                <w:rFonts w:hint="cs"/>
                <w:rtl/>
              </w:rPr>
              <w:t>ج</w:t>
            </w:r>
            <w:r w:rsidRPr="00AD4667">
              <w:rPr>
                <w:rtl/>
              </w:rPr>
              <w:t>) دوعدد مرکب بنو</w:t>
            </w:r>
            <w:r w:rsidRPr="00AD4667">
              <w:rPr>
                <w:rFonts w:hint="cs"/>
                <w:rtl/>
              </w:rPr>
              <w:t>ی</w:t>
            </w:r>
            <w:r w:rsidRPr="00AD4667">
              <w:rPr>
                <w:rFonts w:hint="eastAsia"/>
                <w:rtl/>
              </w:rPr>
              <w:t>س</w:t>
            </w:r>
            <w:r w:rsidRPr="00AD4667">
              <w:rPr>
                <w:rFonts w:hint="cs"/>
                <w:rtl/>
              </w:rPr>
              <w:t>ی</w:t>
            </w:r>
            <w:r w:rsidRPr="00AD4667">
              <w:rPr>
                <w:rFonts w:hint="eastAsia"/>
                <w:rtl/>
              </w:rPr>
              <w:t>د</w:t>
            </w:r>
            <w:r w:rsidRPr="00AD4667">
              <w:rPr>
                <w:rtl/>
              </w:rPr>
              <w:t xml:space="preserve"> که غ</w:t>
            </w:r>
            <w:r w:rsidRPr="00AD4667">
              <w:rPr>
                <w:rFonts w:hint="cs"/>
                <w:rtl/>
              </w:rPr>
              <w:t>ی</w:t>
            </w:r>
            <w:r w:rsidRPr="00AD4667">
              <w:rPr>
                <w:rFonts w:hint="eastAsia"/>
                <w:rtl/>
              </w:rPr>
              <w:t>ر</w:t>
            </w:r>
            <w:r w:rsidRPr="00AD4667">
              <w:rPr>
                <w:rtl/>
              </w:rPr>
              <w:t xml:space="preserve"> از </w:t>
            </w:r>
            <w:r w:rsidRPr="00AD4667">
              <w:rPr>
                <w:rtl/>
                <w:lang w:bidi="fa-IR"/>
              </w:rPr>
              <w:t>۲</w:t>
            </w:r>
            <w:r w:rsidRPr="00AD4667">
              <w:rPr>
                <w:rtl/>
              </w:rPr>
              <w:t xml:space="preserve"> و </w:t>
            </w:r>
            <w:r w:rsidRPr="00AD4667">
              <w:rPr>
                <w:rtl/>
                <w:lang w:bidi="fa-IR"/>
              </w:rPr>
              <w:t>۳</w:t>
            </w:r>
            <w:r w:rsidRPr="00AD4667">
              <w:rPr>
                <w:rtl/>
              </w:rPr>
              <w:t xml:space="preserve"> شمارنده اول د</w:t>
            </w:r>
            <w:r w:rsidRPr="00AD4667">
              <w:rPr>
                <w:rFonts w:hint="cs"/>
                <w:rtl/>
              </w:rPr>
              <w:t>ی</w:t>
            </w:r>
            <w:r w:rsidRPr="00AD4667">
              <w:rPr>
                <w:rFonts w:hint="eastAsia"/>
                <w:rtl/>
              </w:rPr>
              <w:t>گر</w:t>
            </w:r>
            <w:r w:rsidRPr="00AD4667">
              <w:rPr>
                <w:rFonts w:hint="cs"/>
                <w:rtl/>
              </w:rPr>
              <w:t>ی</w:t>
            </w:r>
            <w:r w:rsidRPr="00AD4667">
              <w:rPr>
                <w:rtl/>
              </w:rPr>
              <w:t xml:space="preserve"> نداشته باشند.</w:t>
            </w:r>
          </w:p>
        </w:tc>
      </w:tr>
      <w:tr w:rsidR="00031911" w:rsidRPr="00AD4667" w14:paraId="3D9CB2F2" w14:textId="77777777" w:rsidTr="00600CC1">
        <w:tc>
          <w:tcPr>
            <w:tcW w:w="603" w:type="dxa"/>
          </w:tcPr>
          <w:p w14:paraId="77F8A517" w14:textId="006148B0" w:rsidR="00031911" w:rsidRPr="00AD4667" w:rsidRDefault="00031911" w:rsidP="00A9797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0207" w:type="dxa"/>
          </w:tcPr>
          <w:p w14:paraId="5F260BEA" w14:textId="77777777" w:rsidR="00031911" w:rsidRDefault="00031911" w:rsidP="00D46336">
            <w:pPr>
              <w:spacing w:line="276" w:lineRule="auto"/>
              <w:jc w:val="both"/>
              <w:rPr>
                <w:rtl/>
              </w:rPr>
            </w:pPr>
            <w:r w:rsidRPr="00031911">
              <w:rPr>
                <w:rtl/>
              </w:rPr>
              <w:t>مشخص کن</w:t>
            </w:r>
            <w:r w:rsidRPr="00031911">
              <w:rPr>
                <w:rFonts w:hint="cs"/>
                <w:rtl/>
              </w:rPr>
              <w:t>ی</w:t>
            </w:r>
            <w:r w:rsidRPr="00031911">
              <w:rPr>
                <w:rFonts w:hint="eastAsia"/>
                <w:rtl/>
              </w:rPr>
              <w:t>د</w:t>
            </w:r>
            <w:r w:rsidRPr="00031911">
              <w:rPr>
                <w:rtl/>
              </w:rPr>
              <w:t xml:space="preserve"> عدد 119 اول است </w:t>
            </w:r>
            <w:r w:rsidRPr="00031911">
              <w:rPr>
                <w:rFonts w:hint="cs"/>
                <w:rtl/>
              </w:rPr>
              <w:t>ی</w:t>
            </w:r>
            <w:r w:rsidRPr="00031911">
              <w:rPr>
                <w:rFonts w:hint="eastAsia"/>
                <w:rtl/>
              </w:rPr>
              <w:t>ا</w:t>
            </w:r>
            <w:r w:rsidRPr="00031911">
              <w:rPr>
                <w:rtl/>
              </w:rPr>
              <w:t xml:space="preserve"> مرکب؟ ( با راه حل)</w:t>
            </w:r>
          </w:p>
          <w:p w14:paraId="18E25327" w14:textId="0426CA28" w:rsidR="00031911" w:rsidRPr="00D550AF" w:rsidRDefault="00031911" w:rsidP="00D46336">
            <w:pPr>
              <w:spacing w:line="276" w:lineRule="auto"/>
              <w:jc w:val="both"/>
              <w:rPr>
                <w:sz w:val="18"/>
                <w:szCs w:val="18"/>
                <w:rtl/>
              </w:rPr>
            </w:pPr>
          </w:p>
        </w:tc>
      </w:tr>
      <w:tr w:rsidR="00562258" w:rsidRPr="00AD4667" w14:paraId="11D1BA87" w14:textId="77777777" w:rsidTr="00600CC1">
        <w:tc>
          <w:tcPr>
            <w:tcW w:w="603" w:type="dxa"/>
          </w:tcPr>
          <w:p w14:paraId="653F8A48" w14:textId="1ACCCD24" w:rsidR="00562258" w:rsidRPr="00AD4667" w:rsidRDefault="00031911" w:rsidP="00A9797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0207" w:type="dxa"/>
          </w:tcPr>
          <w:p w14:paraId="35ED8CCF" w14:textId="77777777" w:rsidR="00562258" w:rsidRPr="00AD4667" w:rsidRDefault="00562258" w:rsidP="00711BD3">
            <w:pPr>
              <w:rPr>
                <w:rFonts w:ascii="Vazirmatn" w:hAnsi="Vazirmatn"/>
                <w:rtl/>
                <w:lang w:bidi="fa-IR"/>
              </w:rPr>
            </w:pPr>
            <w:r w:rsidRPr="00AD4667">
              <w:rPr>
                <w:rFonts w:ascii="Vazirmatn" w:hAnsi="Vazirmatn"/>
                <w:rtl/>
                <w:lang w:bidi="fa-IR"/>
              </w:rPr>
              <w:t>با توجه به غربال اعداد 1 تا 200 ، به سوالات ز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ر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پاسخ ده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د</w:t>
            </w:r>
            <w:r w:rsidRPr="00AD4667">
              <w:rPr>
                <w:rFonts w:ascii="Vazirmatn" w:hAnsi="Vazirmatn"/>
                <w:rtl/>
                <w:lang w:bidi="fa-IR"/>
              </w:rPr>
              <w:t>.</w:t>
            </w:r>
          </w:p>
          <w:p w14:paraId="753FAAC7" w14:textId="77777777" w:rsidR="00562258" w:rsidRPr="00AD4667" w:rsidRDefault="00562258" w:rsidP="00711BD3">
            <w:pPr>
              <w:rPr>
                <w:rFonts w:ascii="Vazirmatn" w:hAnsi="Vazirmatn"/>
                <w:rtl/>
                <w:lang w:bidi="fa-IR"/>
              </w:rPr>
            </w:pPr>
            <w:r w:rsidRPr="00AD4667">
              <w:rPr>
                <w:rFonts w:ascii="Vazirmatn" w:hAnsi="Vazirmatn" w:hint="eastAsia"/>
                <w:rtl/>
                <w:lang w:bidi="fa-IR"/>
              </w:rPr>
              <w:t>الف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) </w:t>
            </w:r>
            <w:r w:rsidRPr="00AD4667">
              <w:rPr>
                <w:rFonts w:ascii="Vazirmatn" w:hAnsi="Vazirmatn"/>
                <w:rtl/>
                <w:lang w:bidi="fa-IR"/>
              </w:rPr>
              <w:t>اول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ن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عدد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که خط م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خورد، چه عدد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است؟</w:t>
            </w:r>
          </w:p>
          <w:p w14:paraId="26877C5F" w14:textId="77777777" w:rsidR="00562258" w:rsidRPr="00AD4667" w:rsidRDefault="00562258" w:rsidP="00711BD3">
            <w:pPr>
              <w:rPr>
                <w:rFonts w:ascii="Vazirmatn" w:hAnsi="Vazirmatn"/>
                <w:rtl/>
                <w:lang w:bidi="fa-IR"/>
              </w:rPr>
            </w:pPr>
            <w:r w:rsidRPr="00AD4667">
              <w:rPr>
                <w:rFonts w:ascii="Vazirmatn" w:hAnsi="Vazirmatn" w:hint="eastAsia"/>
                <w:rtl/>
                <w:lang w:bidi="fa-IR"/>
              </w:rPr>
              <w:t>ب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) </w:t>
            </w:r>
            <w:r w:rsidRPr="00AD4667">
              <w:rPr>
                <w:rFonts w:ascii="Vazirmatn" w:hAnsi="Vazirmatn"/>
                <w:rtl/>
                <w:lang w:bidi="fa-IR"/>
              </w:rPr>
              <w:t>اول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ن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مضرب 7 که 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به عنوان مضرب سایر اعداد خط نخورده است ، </w:t>
            </w:r>
            <w:r w:rsidRPr="00AD4667">
              <w:rPr>
                <w:rFonts w:ascii="Vazirmatn" w:hAnsi="Vazirmatn"/>
                <w:rtl/>
                <w:lang w:bidi="fa-IR"/>
              </w:rPr>
              <w:t>چه عدد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است؟</w:t>
            </w:r>
          </w:p>
          <w:p w14:paraId="36BB0787" w14:textId="77777777" w:rsidR="00562258" w:rsidRPr="00AD4667" w:rsidRDefault="00562258" w:rsidP="00711BD3">
            <w:pPr>
              <w:rPr>
                <w:rFonts w:ascii="Vazirmatn" w:hAnsi="Vazirmatn"/>
                <w:rtl/>
                <w:lang w:bidi="fa-IR"/>
              </w:rPr>
            </w:pPr>
            <w:r w:rsidRPr="00AD4667">
              <w:rPr>
                <w:rFonts w:ascii="Vazirmatn" w:hAnsi="Vazirmatn"/>
                <w:rtl/>
                <w:lang w:bidi="fa-IR"/>
              </w:rPr>
              <w:t>ج</w:t>
            </w:r>
            <w:r w:rsidRPr="00AD4667">
              <w:rPr>
                <w:rFonts w:ascii="Vazirmatn" w:hAnsi="Vazirmatn" w:hint="cs"/>
                <w:rtl/>
                <w:lang w:bidi="fa-IR"/>
              </w:rPr>
              <w:t>)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ترت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ب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خط خوردن اعداد مرکب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 33 ،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91</w:t>
            </w:r>
            <w:r w:rsidRPr="00AD4667">
              <w:rPr>
                <w:rFonts w:ascii="Vazirmatn" w:hAnsi="Vazirmatn"/>
                <w:lang w:bidi="fa-IR"/>
              </w:rPr>
              <w:t xml:space="preserve"> 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، </w:t>
            </w:r>
            <w:r w:rsidRPr="00AD4667">
              <w:rPr>
                <w:rFonts w:ascii="Vazirmatn" w:hAnsi="Vazirmatn"/>
                <w:rtl/>
                <w:lang w:bidi="fa-IR"/>
              </w:rPr>
              <w:t>115</w:t>
            </w:r>
            <w:r w:rsidRPr="00AD4667">
              <w:rPr>
                <w:rFonts w:ascii="Vazirmatn" w:hAnsi="Vazirmatn" w:hint="cs"/>
                <w:rtl/>
                <w:lang w:bidi="fa-IR"/>
              </w:rPr>
              <w:t xml:space="preserve"> ، 198</w:t>
            </w:r>
            <w:r w:rsidRPr="00AD4667">
              <w:rPr>
                <w:rFonts w:ascii="Vazirmatn" w:hAnsi="Vazirmatn"/>
                <w:rtl/>
                <w:lang w:bidi="fa-IR"/>
              </w:rPr>
              <w:t xml:space="preserve"> را مشخص کن</w:t>
            </w:r>
            <w:r w:rsidRPr="00AD4667">
              <w:rPr>
                <w:rFonts w:ascii="Vazirmatn" w:hAnsi="Vazirmatn" w:hint="cs"/>
                <w:rtl/>
                <w:lang w:bidi="fa-IR"/>
              </w:rPr>
              <w:t>ی</w:t>
            </w:r>
            <w:r w:rsidRPr="00AD4667">
              <w:rPr>
                <w:rFonts w:ascii="Vazirmatn" w:hAnsi="Vazirmatn" w:hint="eastAsia"/>
                <w:rtl/>
                <w:lang w:bidi="fa-IR"/>
              </w:rPr>
              <w:t>د</w:t>
            </w:r>
            <w:r w:rsidRPr="00AD4667">
              <w:rPr>
                <w:rFonts w:ascii="Vazirmatn" w:hAnsi="Vazirmatn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296"/>
              <w:gridCol w:w="2297"/>
              <w:gridCol w:w="2297"/>
              <w:gridCol w:w="2297"/>
            </w:tblGrid>
            <w:tr w:rsidR="00562258" w:rsidRPr="00AD4667" w14:paraId="69FF49D1" w14:textId="77777777" w:rsidTr="0076318D">
              <w:tc>
                <w:tcPr>
                  <w:tcW w:w="2296" w:type="dxa"/>
                </w:tcPr>
                <w:p w14:paraId="401C96AB" w14:textId="77777777" w:rsidR="00562258" w:rsidRPr="00AD4667" w:rsidRDefault="00562258" w:rsidP="00711BD3">
                  <w:pPr>
                    <w:rPr>
                      <w:rFonts w:ascii="Vazirmatn" w:hAnsi="Vazirmatn"/>
                      <w:rtl/>
                      <w:lang w:bidi="fa-IR"/>
                    </w:rPr>
                  </w:pPr>
                  <w:r w:rsidRPr="00AD4667">
                    <w:rPr>
                      <w:rFonts w:ascii="Vazirmatn" w:hAnsi="Vazirmatn"/>
                      <w:rtl/>
                      <w:lang w:bidi="fa-IR"/>
                    </w:rPr>
                    <w:t xml:space="preserve">اول:                       </w:t>
                  </w:r>
                </w:p>
              </w:tc>
              <w:tc>
                <w:tcPr>
                  <w:tcW w:w="2297" w:type="dxa"/>
                </w:tcPr>
                <w:p w14:paraId="23CCE2AF" w14:textId="77777777" w:rsidR="00562258" w:rsidRPr="00AD4667" w:rsidRDefault="00562258" w:rsidP="00711BD3">
                  <w:pPr>
                    <w:rPr>
                      <w:rFonts w:ascii="Vazirmatn" w:hAnsi="Vazirmatn"/>
                      <w:rtl/>
                      <w:lang w:bidi="fa-IR"/>
                    </w:rPr>
                  </w:pPr>
                  <w:r w:rsidRPr="00AD4667">
                    <w:rPr>
                      <w:rFonts w:ascii="Vazirmatn" w:hAnsi="Vazirmatn"/>
                      <w:rtl/>
                      <w:lang w:bidi="fa-IR"/>
                    </w:rPr>
                    <w:t xml:space="preserve">دوم:                                 </w:t>
                  </w:r>
                </w:p>
              </w:tc>
              <w:tc>
                <w:tcPr>
                  <w:tcW w:w="2297" w:type="dxa"/>
                </w:tcPr>
                <w:p w14:paraId="06210EC5" w14:textId="77777777" w:rsidR="00562258" w:rsidRPr="00AD4667" w:rsidRDefault="00562258" w:rsidP="00711BD3">
                  <w:pPr>
                    <w:rPr>
                      <w:rFonts w:ascii="Vazirmatn" w:hAnsi="Vazirmatn"/>
                      <w:rtl/>
                      <w:lang w:bidi="fa-IR"/>
                    </w:rPr>
                  </w:pPr>
                  <w:r w:rsidRPr="00AD4667">
                    <w:rPr>
                      <w:rFonts w:ascii="Vazirmatn" w:hAnsi="Vazirmatn"/>
                      <w:rtl/>
                      <w:lang w:bidi="fa-IR"/>
                    </w:rPr>
                    <w:t xml:space="preserve">سوم:                                     </w:t>
                  </w:r>
                </w:p>
              </w:tc>
              <w:tc>
                <w:tcPr>
                  <w:tcW w:w="2297" w:type="dxa"/>
                </w:tcPr>
                <w:p w14:paraId="3D406213" w14:textId="77777777" w:rsidR="00562258" w:rsidRPr="00AD4667" w:rsidRDefault="00562258" w:rsidP="00711BD3">
                  <w:pPr>
                    <w:rPr>
                      <w:rFonts w:ascii="Vazirmatn" w:hAnsi="Vazirmatn"/>
                      <w:rtl/>
                      <w:lang w:bidi="fa-IR"/>
                    </w:rPr>
                  </w:pPr>
                  <w:r w:rsidRPr="00AD4667">
                    <w:rPr>
                      <w:rFonts w:ascii="Vazirmatn" w:hAnsi="Vazirmatn"/>
                      <w:rtl/>
                      <w:lang w:bidi="fa-IR"/>
                    </w:rPr>
                    <w:t>چهارم:</w:t>
                  </w:r>
                </w:p>
              </w:tc>
            </w:tr>
          </w:tbl>
          <w:p w14:paraId="51A8E1CB" w14:textId="77777777" w:rsidR="00562258" w:rsidRPr="00AD4667" w:rsidRDefault="00562258" w:rsidP="000E2BC2">
            <w:pPr>
              <w:jc w:val="both"/>
              <w:rPr>
                <w:rtl/>
                <w:lang w:bidi="fa-IR"/>
              </w:rPr>
            </w:pPr>
          </w:p>
        </w:tc>
      </w:tr>
    </w:tbl>
    <w:p w14:paraId="67814DFE" w14:textId="6F1D1EA1" w:rsidR="000B3006" w:rsidRDefault="000B3006" w:rsidP="00E34128">
      <w:pPr>
        <w:tabs>
          <w:tab w:val="left" w:pos="7696"/>
        </w:tabs>
        <w:rPr>
          <w:sz w:val="2"/>
          <w:szCs w:val="2"/>
          <w:rtl/>
        </w:rPr>
      </w:pPr>
    </w:p>
    <w:p w14:paraId="4B2CFA07" w14:textId="1780BBFB" w:rsidR="00600CC1" w:rsidRDefault="00600CC1" w:rsidP="00E34128">
      <w:pPr>
        <w:tabs>
          <w:tab w:val="left" w:pos="7696"/>
        </w:tabs>
        <w:rPr>
          <w:sz w:val="2"/>
          <w:szCs w:val="2"/>
          <w:rtl/>
        </w:rPr>
      </w:pPr>
    </w:p>
    <w:p w14:paraId="40B85311" w14:textId="7A578691" w:rsidR="00600CC1" w:rsidRDefault="00600CC1" w:rsidP="00E34128">
      <w:pPr>
        <w:tabs>
          <w:tab w:val="left" w:pos="7696"/>
        </w:tabs>
        <w:rPr>
          <w:sz w:val="2"/>
          <w:szCs w:val="2"/>
          <w:rtl/>
        </w:rPr>
      </w:pPr>
    </w:p>
    <w:p w14:paraId="0AD26F40" w14:textId="4602A66B" w:rsidR="00600CC1" w:rsidRDefault="00600CC1" w:rsidP="00E34128">
      <w:pPr>
        <w:tabs>
          <w:tab w:val="left" w:pos="7696"/>
        </w:tabs>
        <w:rPr>
          <w:sz w:val="2"/>
          <w:szCs w:val="2"/>
          <w:rtl/>
        </w:rPr>
      </w:pPr>
    </w:p>
    <w:p w14:paraId="6EB72B3D" w14:textId="0402B13C" w:rsidR="00600CC1" w:rsidRDefault="00600CC1" w:rsidP="00E34128">
      <w:pPr>
        <w:tabs>
          <w:tab w:val="left" w:pos="7696"/>
        </w:tabs>
        <w:rPr>
          <w:sz w:val="2"/>
          <w:szCs w:val="2"/>
          <w:rtl/>
        </w:rPr>
      </w:pPr>
    </w:p>
    <w:p w14:paraId="7655F7D3" w14:textId="5B116039" w:rsidR="00600CC1" w:rsidRDefault="00600CC1" w:rsidP="00E34128">
      <w:pPr>
        <w:tabs>
          <w:tab w:val="left" w:pos="7696"/>
        </w:tabs>
        <w:rPr>
          <w:sz w:val="2"/>
          <w:szCs w:val="2"/>
          <w:rtl/>
        </w:rPr>
      </w:pPr>
    </w:p>
    <w:p w14:paraId="22372FCD" w14:textId="3A318BC3" w:rsidR="00600CC1" w:rsidRDefault="00600CC1" w:rsidP="00E34128">
      <w:pPr>
        <w:tabs>
          <w:tab w:val="left" w:pos="7696"/>
        </w:tabs>
        <w:rPr>
          <w:sz w:val="2"/>
          <w:szCs w:val="2"/>
          <w:rtl/>
        </w:rPr>
      </w:pPr>
    </w:p>
    <w:tbl>
      <w:tblPr>
        <w:tblStyle w:val="TableGrid"/>
        <w:bidiVisual/>
        <w:tblW w:w="10755" w:type="dxa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616"/>
        <w:gridCol w:w="10139"/>
      </w:tblGrid>
      <w:tr w:rsidR="0098513A" w:rsidRPr="0098513A" w14:paraId="4983A0C9" w14:textId="77777777" w:rsidTr="009F4104">
        <w:trPr>
          <w:trHeight w:val="1118"/>
        </w:trPr>
        <w:tc>
          <w:tcPr>
            <w:tcW w:w="616" w:type="dxa"/>
          </w:tcPr>
          <w:p w14:paraId="6AB9F775" w14:textId="77777777" w:rsidR="0098513A" w:rsidRPr="0098513A" w:rsidRDefault="0098513A" w:rsidP="003B4F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azirmatn" w:hAnsi="Vazirmatn"/>
                <w:sz w:val="24"/>
                <w:szCs w:val="24"/>
                <w:rtl/>
              </w:rPr>
            </w:pPr>
          </w:p>
        </w:tc>
        <w:tc>
          <w:tcPr>
            <w:tcW w:w="10139" w:type="dxa"/>
          </w:tcPr>
          <w:p w14:paraId="7B5739D0" w14:textId="616183AD" w:rsidR="0098513A" w:rsidRDefault="0098513A" w:rsidP="00FD667E">
            <w:pPr>
              <w:rPr>
                <w:rtl/>
              </w:rPr>
            </w:pPr>
            <w:r w:rsidRPr="0098513A">
              <w:rPr>
                <w:rFonts w:hint="cs"/>
                <w:rtl/>
              </w:rPr>
              <w:t>درستی یا نادرستی عبارات زیر را مشخص کنید.</w:t>
            </w:r>
          </w:p>
          <w:p w14:paraId="6760519C" w14:textId="77777777" w:rsidR="0098513A" w:rsidRDefault="0098513A" w:rsidP="00FD667E">
            <w:pPr>
              <w:rPr>
                <w:rtl/>
              </w:rPr>
            </w:pPr>
            <w:r w:rsidRPr="0098513A">
              <w:rPr>
                <w:rFonts w:hint="cs"/>
                <w:rtl/>
              </w:rPr>
              <w:t>الف)</w:t>
            </w:r>
            <w:r w:rsidRPr="0098513A">
              <w:rPr>
                <w:rFonts w:ascii="Shabnam" w:hAnsi="Shabnam" w:hint="cs"/>
                <w:rtl/>
              </w:rPr>
              <w:t xml:space="preserve"> 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 w:hint="eastAsia"/>
                <w:rtl/>
              </w:rPr>
              <w:t>ک</w:t>
            </w:r>
            <w:r w:rsidRPr="0098513A">
              <w:rPr>
                <w:rFonts w:ascii="Vazirmatn" w:hAnsi="Vazirmatn"/>
                <w:rtl/>
              </w:rPr>
              <w:t xml:space="preserve"> شش ضلع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/>
                <w:rtl/>
              </w:rPr>
              <w:t xml:space="preserve"> منتظم 6 محور تقارن دارد.</w:t>
            </w:r>
            <w:r>
              <w:rPr>
                <w:rFonts w:hint="cs"/>
                <w:rtl/>
              </w:rPr>
              <w:t xml:space="preserve">(           )                 </w:t>
            </w:r>
            <w:r w:rsidRPr="0098513A">
              <w:rPr>
                <w:rFonts w:hint="cs"/>
                <w:rtl/>
              </w:rPr>
              <w:t xml:space="preserve">ب) هر مربع </w:t>
            </w:r>
            <w:r w:rsidRPr="0098513A">
              <w:rPr>
                <w:rFonts w:hint="cs"/>
                <w:rtl/>
                <w:lang w:bidi="fa-IR"/>
              </w:rPr>
              <w:t>، نوعی لوزی است</w:t>
            </w:r>
            <w:r w:rsidRPr="0098513A">
              <w:rPr>
                <w:rFonts w:ascii="Vazirmatn" w:hAnsi="Vazirmatn"/>
                <w:rtl/>
              </w:rPr>
              <w:t>.</w:t>
            </w:r>
            <w:r>
              <w:rPr>
                <w:rFonts w:hint="cs"/>
                <w:rtl/>
              </w:rPr>
              <w:t xml:space="preserve">(           )        </w:t>
            </w:r>
          </w:p>
          <w:p w14:paraId="176EA992" w14:textId="5A2E1BF7" w:rsidR="0098513A" w:rsidRPr="0098513A" w:rsidRDefault="0098513A" w:rsidP="0098513A">
            <w:pPr>
              <w:rPr>
                <w:rtl/>
              </w:rPr>
            </w:pPr>
            <w:r w:rsidRPr="0098513A">
              <w:rPr>
                <w:rFonts w:hint="cs"/>
                <w:rtl/>
              </w:rPr>
              <w:t xml:space="preserve">ج) </w:t>
            </w:r>
            <w:r w:rsidRPr="0098513A">
              <w:rPr>
                <w:rtl/>
              </w:rPr>
              <w:t>در شکل ها</w:t>
            </w:r>
            <w:r w:rsidRPr="0098513A">
              <w:rPr>
                <w:rFonts w:hint="cs"/>
                <w:rtl/>
              </w:rPr>
              <w:t>ی</w:t>
            </w:r>
            <w:r w:rsidRPr="0098513A">
              <w:rPr>
                <w:rtl/>
              </w:rPr>
              <w:t xml:space="preserve"> منتظم فقط ضلع ها برابر هستند. </w:t>
            </w:r>
            <w:r>
              <w:rPr>
                <w:rFonts w:hint="cs"/>
                <w:rtl/>
              </w:rPr>
              <w:t xml:space="preserve">(       )       </w:t>
            </w:r>
            <w:r w:rsidRPr="0098513A">
              <w:rPr>
                <w:rFonts w:hint="cs"/>
                <w:rtl/>
              </w:rPr>
              <w:t xml:space="preserve">د) </w:t>
            </w:r>
            <w:r w:rsidRPr="0098513A">
              <w:rPr>
                <w:rFonts w:ascii="Vazirmatn" w:hAnsi="Vazirmatn" w:hint="cs"/>
                <w:rtl/>
              </w:rPr>
              <w:t xml:space="preserve">هر یک از زاویه های خارجی مربع برابر ۹۰ درجه است. </w:t>
            </w:r>
            <w:r>
              <w:rPr>
                <w:rFonts w:ascii="Vazirmatn" w:hAnsi="Vazirmatn" w:hint="cs"/>
                <w:rtl/>
              </w:rPr>
              <w:t>(    )</w:t>
            </w:r>
            <w:r w:rsidRPr="0098513A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</w:t>
            </w:r>
          </w:p>
        </w:tc>
      </w:tr>
      <w:tr w:rsidR="0098513A" w:rsidRPr="0098513A" w14:paraId="1DD45134" w14:textId="77777777" w:rsidTr="0098513A">
        <w:trPr>
          <w:trHeight w:val="1322"/>
        </w:trPr>
        <w:tc>
          <w:tcPr>
            <w:tcW w:w="616" w:type="dxa"/>
          </w:tcPr>
          <w:p w14:paraId="59BC2BD0" w14:textId="77777777" w:rsidR="0098513A" w:rsidRPr="0098513A" w:rsidRDefault="0098513A" w:rsidP="009851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Vazirmatn" w:hAnsi="Vazirmatn"/>
                <w:sz w:val="24"/>
                <w:szCs w:val="24"/>
                <w:rtl/>
              </w:rPr>
            </w:pPr>
          </w:p>
        </w:tc>
        <w:tc>
          <w:tcPr>
            <w:tcW w:w="10139" w:type="dxa"/>
          </w:tcPr>
          <w:p w14:paraId="7C9923F1" w14:textId="77777777" w:rsidR="0098513A" w:rsidRPr="0098513A" w:rsidRDefault="0098513A" w:rsidP="00FD667E">
            <w:pPr>
              <w:rPr>
                <w:rFonts w:ascii="Vazirmatn" w:hAnsi="Vazirmatn"/>
                <w:rtl/>
              </w:rPr>
            </w:pPr>
            <w:r w:rsidRPr="0098513A">
              <w:rPr>
                <w:rFonts w:ascii="Vazirmatn" w:hAnsi="Vazirmatn" w:hint="cs"/>
                <w:rtl/>
              </w:rPr>
              <w:t xml:space="preserve">الف) </w:t>
            </w:r>
            <w:r w:rsidRPr="0098513A">
              <w:rPr>
                <w:rFonts w:ascii="Vazirmatn" w:hAnsi="Vazirmatn"/>
                <w:rtl/>
              </w:rPr>
              <w:t>متواز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/>
                <w:rtl/>
              </w:rPr>
              <w:t xml:space="preserve"> الاضلاع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/>
                <w:rtl/>
              </w:rPr>
              <w:t xml:space="preserve"> که 4 ضلع برابر دارد، ..................... نام دارد.</w:t>
            </w:r>
          </w:p>
          <w:p w14:paraId="1A04DB33" w14:textId="77777777" w:rsidR="0098513A" w:rsidRPr="0098513A" w:rsidRDefault="0098513A" w:rsidP="00FD667E">
            <w:pPr>
              <w:rPr>
                <w:rFonts w:ascii="Vazirmatn" w:hAnsi="Vazirmatn"/>
                <w:rtl/>
                <w:lang w:bidi="fa-IR"/>
              </w:rPr>
            </w:pPr>
            <w:r w:rsidRPr="0098513A">
              <w:rPr>
                <w:rFonts w:ascii="Vazirmatn" w:hAnsi="Vazirmatn" w:hint="cs"/>
                <w:rtl/>
              </w:rPr>
              <w:t>ب)</w:t>
            </w:r>
            <w:r w:rsidRPr="0098513A">
              <w:rPr>
                <w:rtl/>
              </w:rPr>
              <w:t xml:space="preserve"> </w:t>
            </w:r>
            <w:r w:rsidRPr="0098513A">
              <w:rPr>
                <w:rFonts w:ascii="Vazirmatn" w:hAnsi="Vazirmatn"/>
                <w:rtl/>
                <w:lang w:bidi="fa-IR"/>
              </w:rPr>
              <w:t>در هر متواز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الاضلاع </w:t>
            </w:r>
            <w:r w:rsidRPr="0098513A">
              <w:rPr>
                <w:rFonts w:ascii="Vazirmatn" w:hAnsi="Vazirmatn" w:hint="cs"/>
                <w:rtl/>
                <w:lang w:bidi="fa-IR"/>
              </w:rPr>
              <w:t>ضلع های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روبرو ..................... </w:t>
            </w:r>
            <w:r w:rsidRPr="0098513A">
              <w:rPr>
                <w:rFonts w:ascii="Vazirmatn" w:hAnsi="Vazirmatn" w:hint="cs"/>
                <w:rtl/>
                <w:lang w:bidi="fa-IR"/>
              </w:rPr>
              <w:t>هستند</w:t>
            </w:r>
            <w:r w:rsidRPr="0098513A">
              <w:rPr>
                <w:rFonts w:ascii="Vazirmatn" w:hAnsi="Vazirmatn"/>
                <w:rtl/>
                <w:lang w:bidi="fa-IR"/>
              </w:rPr>
              <w:t>.</w:t>
            </w:r>
          </w:p>
          <w:p w14:paraId="4759F6BD" w14:textId="77777777" w:rsidR="0098513A" w:rsidRPr="0098513A" w:rsidRDefault="0098513A" w:rsidP="00FD667E">
            <w:pPr>
              <w:rPr>
                <w:rFonts w:ascii="Vazirmatn" w:hAnsi="Vazirmatn"/>
                <w:rtl/>
                <w:lang w:bidi="fa-IR"/>
              </w:rPr>
            </w:pPr>
            <w:r w:rsidRPr="0098513A">
              <w:rPr>
                <w:rFonts w:ascii="Vazirmatn" w:hAnsi="Vazirmatn" w:hint="cs"/>
                <w:rtl/>
                <w:lang w:bidi="fa-IR"/>
              </w:rPr>
              <w:t xml:space="preserve">ج) 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در 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 w:hint="eastAsia"/>
                <w:rtl/>
                <w:lang w:bidi="fa-IR"/>
              </w:rPr>
              <w:t>ک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چند ضلع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محدب ، به زاو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 w:hint="eastAsia"/>
                <w:rtl/>
                <w:lang w:bidi="fa-IR"/>
              </w:rPr>
              <w:t>ه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ب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 w:hint="eastAsia"/>
                <w:rtl/>
                <w:lang w:bidi="fa-IR"/>
              </w:rPr>
              <w:t>ن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 w:hint="eastAsia"/>
                <w:rtl/>
                <w:lang w:bidi="fa-IR"/>
              </w:rPr>
              <w:t>ک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ضلع و ادامه 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ضلع د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 w:hint="eastAsia"/>
                <w:rtl/>
                <w:lang w:bidi="fa-IR"/>
              </w:rPr>
              <w:t>گر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زاو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 w:hint="eastAsia"/>
                <w:rtl/>
                <w:lang w:bidi="fa-IR"/>
              </w:rPr>
              <w:t>ه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............... م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گو</w:t>
            </w:r>
            <w:r w:rsidRPr="0098513A">
              <w:rPr>
                <w:rFonts w:ascii="Vazirmatn" w:hAnsi="Vazirmatn" w:hint="cs"/>
                <w:rtl/>
                <w:lang w:bidi="fa-IR"/>
              </w:rPr>
              <w:t>یی</w:t>
            </w:r>
            <w:r w:rsidRPr="0098513A">
              <w:rPr>
                <w:rFonts w:ascii="Vazirmatn" w:hAnsi="Vazirmatn" w:hint="eastAsia"/>
                <w:rtl/>
                <w:lang w:bidi="fa-IR"/>
              </w:rPr>
              <w:t>م</w:t>
            </w:r>
            <w:r w:rsidRPr="0098513A">
              <w:rPr>
                <w:rFonts w:ascii="Vazirmatn" w:hAnsi="Vazirmatn"/>
                <w:rtl/>
                <w:lang w:bidi="fa-IR"/>
              </w:rPr>
              <w:t>.</w:t>
            </w:r>
          </w:p>
          <w:p w14:paraId="615B87E0" w14:textId="77777777" w:rsidR="0098513A" w:rsidRPr="0098513A" w:rsidRDefault="0098513A" w:rsidP="00FD667E">
            <w:pPr>
              <w:rPr>
                <w:rFonts w:ascii="Vazirmatn" w:hAnsi="Vazirmatn"/>
                <w:rtl/>
                <w:lang w:bidi="fa-IR"/>
              </w:rPr>
            </w:pPr>
            <w:r w:rsidRPr="0098513A">
              <w:rPr>
                <w:rFonts w:ascii="Vazirmatn" w:hAnsi="Vazirmatn" w:hint="cs"/>
                <w:rtl/>
                <w:lang w:bidi="fa-IR"/>
              </w:rPr>
              <w:t>د) دو خط موازی با یک خط .......................... هستند. (باهم موازی -  برهم عمود)</w:t>
            </w:r>
          </w:p>
        </w:tc>
      </w:tr>
      <w:tr w:rsidR="0098513A" w:rsidRPr="0098513A" w14:paraId="38E95366" w14:textId="77777777" w:rsidTr="0098513A">
        <w:trPr>
          <w:trHeight w:val="1322"/>
        </w:trPr>
        <w:tc>
          <w:tcPr>
            <w:tcW w:w="616" w:type="dxa"/>
          </w:tcPr>
          <w:p w14:paraId="753BF900" w14:textId="77777777" w:rsidR="0098513A" w:rsidRPr="0098513A" w:rsidRDefault="0098513A" w:rsidP="009851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Vazirmatn" w:hAnsi="Vazirmatn"/>
                <w:sz w:val="24"/>
                <w:szCs w:val="24"/>
                <w:rtl/>
              </w:rPr>
            </w:pPr>
          </w:p>
        </w:tc>
        <w:tc>
          <w:tcPr>
            <w:tcW w:w="10139" w:type="dxa"/>
          </w:tcPr>
          <w:p w14:paraId="6BA34D50" w14:textId="7F1FEA86" w:rsidR="00B43E11" w:rsidRDefault="00B43E11" w:rsidP="00B43E11">
            <w:pPr>
              <w:tabs>
                <w:tab w:val="left" w:pos="2140"/>
                <w:tab w:val="left" w:pos="4533"/>
                <w:tab w:val="left" w:pos="6873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الف)کدام شکل زیر، مرکز تقارن </w:t>
            </w:r>
            <w:r w:rsidRPr="00B76104">
              <w:rPr>
                <w:rFonts w:hint="cs"/>
                <w:u w:val="single"/>
                <w:rtl/>
              </w:rPr>
              <w:t>ندارد</w:t>
            </w:r>
            <w:r>
              <w:rPr>
                <w:rFonts w:hint="cs"/>
                <w:rtl/>
              </w:rPr>
              <w:t>؟</w:t>
            </w:r>
          </w:p>
          <w:p w14:paraId="55D06447" w14:textId="521BB75D" w:rsidR="00B43E11" w:rsidRDefault="00B43E11" w:rsidP="00B43E11">
            <w:pPr>
              <w:rPr>
                <w:rFonts w:asciiTheme="majorBidi" w:hAnsiTheme="majorBidi"/>
                <w:color w:val="000000" w:themeColor="text1"/>
                <w:sz w:val="12"/>
                <w:szCs w:val="12"/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  1) مربع                            2) مثلث متساوی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الاضلاع                3) متوازی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الاضلاع                     4) هیچ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کدام</w:t>
            </w:r>
          </w:p>
          <w:p w14:paraId="2B07B98C" w14:textId="00152F3C" w:rsidR="00B43E11" w:rsidRPr="00B43E11" w:rsidRDefault="00B909E6" w:rsidP="00B43E11">
            <w:pPr>
              <w:rPr>
                <w:rFonts w:ascii="Sahel VF Regular" w:hAnsi="Sahel VF Regular"/>
                <w:rtl/>
              </w:rPr>
            </w:pPr>
            <w:r>
              <w:rPr>
                <w:rFonts w:ascii="Sahel VF Regular" w:hAnsi="Sahel VF Regular" w:hint="cs"/>
                <w:rtl/>
              </w:rPr>
              <w:t xml:space="preserve">ب) </w:t>
            </w:r>
            <w:bookmarkStart w:id="0" w:name="_GoBack"/>
            <w:bookmarkEnd w:id="0"/>
            <w:r w:rsidR="00B43E11" w:rsidRPr="00B43E11">
              <w:rPr>
                <w:rFonts w:ascii="Sahel VF Regular" w:hAnsi="Sahel VF Regular" w:hint="cs"/>
                <w:rtl/>
              </w:rPr>
              <w:t>ب</w:t>
            </w:r>
            <w:r w:rsidR="00B43E11" w:rsidRPr="00B43E11">
              <w:rPr>
                <w:rFonts w:ascii="Sahel VF Regular" w:hAnsi="Sahel VF Regular"/>
                <w:rtl/>
              </w:rPr>
              <w:t>ا کدام يک از چند ضلع</w:t>
            </w:r>
            <w:r w:rsidR="00B43E11" w:rsidRPr="00B43E11">
              <w:rPr>
                <w:rFonts w:ascii="Sahel VF Regular" w:hAnsi="Sahel VF Regular" w:hint="cs"/>
                <w:rtl/>
              </w:rPr>
              <w:t>ی</w:t>
            </w:r>
            <w:r w:rsidR="00B43E11" w:rsidRPr="00B43E11">
              <w:rPr>
                <w:rFonts w:ascii="Sahel VF Regular" w:hAnsi="Sahel VF Regular"/>
                <w:rtl/>
              </w:rPr>
              <w:t xml:space="preserve"> ها</w:t>
            </w:r>
            <w:r w:rsidR="00B43E11" w:rsidRPr="00B43E11">
              <w:rPr>
                <w:rFonts w:ascii="Sahel VF Regular" w:hAnsi="Sahel VF Regular" w:hint="cs"/>
                <w:rtl/>
              </w:rPr>
              <w:t>ی</w:t>
            </w:r>
            <w:r w:rsidR="00B43E11" w:rsidRPr="00B43E11">
              <w:rPr>
                <w:rFonts w:ascii="Sahel VF Regular" w:hAnsi="Sahel VF Regular"/>
                <w:rtl/>
              </w:rPr>
              <w:t xml:space="preserve"> منتظم زير </w:t>
            </w:r>
            <w:r w:rsidR="00B43E11" w:rsidRPr="00B43E11">
              <w:rPr>
                <w:rFonts w:ascii="Sahel VF Regular" w:hAnsi="Sahel VF Regular"/>
                <w:u w:val="single"/>
                <w:rtl/>
              </w:rPr>
              <w:t>نم</w:t>
            </w:r>
            <w:r w:rsidR="00B43E11" w:rsidRPr="00B43E11">
              <w:rPr>
                <w:rFonts w:ascii="Sahel VF Regular" w:hAnsi="Sahel VF Regular" w:hint="cs"/>
                <w:u w:val="single"/>
                <w:rtl/>
              </w:rPr>
              <w:t>ی</w:t>
            </w:r>
            <w:r w:rsidR="00B43E11" w:rsidRPr="00B43E11">
              <w:rPr>
                <w:rFonts w:ascii="Sahel VF Regular" w:hAnsi="Sahel VF Regular"/>
                <w:u w:val="single"/>
                <w:rtl/>
              </w:rPr>
              <w:t xml:space="preserve"> توان</w:t>
            </w:r>
            <w:r w:rsidR="00B43E11" w:rsidRPr="00B43E11">
              <w:rPr>
                <w:rFonts w:ascii="Sahel VF Regular" w:hAnsi="Sahel VF Regular"/>
                <w:rtl/>
              </w:rPr>
              <w:t xml:space="preserve"> به تنهاي</w:t>
            </w:r>
            <w:r w:rsidR="00B43E11" w:rsidRPr="00B43E11">
              <w:rPr>
                <w:rFonts w:ascii="Sahel VF Regular" w:hAnsi="Sahel VF Regular" w:hint="cs"/>
                <w:rtl/>
              </w:rPr>
              <w:t>ی</w:t>
            </w:r>
            <w:r w:rsidR="00B43E11" w:rsidRPr="00B43E11">
              <w:rPr>
                <w:rFonts w:ascii="Sahel VF Regular" w:hAnsi="Sahel VF Regular"/>
                <w:rtl/>
              </w:rPr>
              <w:t xml:space="preserve"> کاش</w:t>
            </w:r>
            <w:r w:rsidR="00B43E11" w:rsidRPr="00B43E11">
              <w:rPr>
                <w:rFonts w:ascii="Sahel VF Regular" w:hAnsi="Sahel VF Regular" w:hint="cs"/>
                <w:rtl/>
              </w:rPr>
              <w:t>ی</w:t>
            </w:r>
            <w:r w:rsidR="00B43E11" w:rsidRPr="00B43E11">
              <w:rPr>
                <w:rFonts w:ascii="Sahel VF Regular" w:hAnsi="Sahel VF Regular"/>
                <w:rtl/>
              </w:rPr>
              <w:t xml:space="preserve"> کار</w:t>
            </w:r>
            <w:r w:rsidR="00B43E11" w:rsidRPr="00B43E11">
              <w:rPr>
                <w:rFonts w:ascii="Sahel VF Regular" w:hAnsi="Sahel VF Regular" w:hint="cs"/>
                <w:rtl/>
              </w:rPr>
              <w:t>ی</w:t>
            </w:r>
            <w:r w:rsidR="00B43E11" w:rsidRPr="00B43E11">
              <w:rPr>
                <w:rFonts w:ascii="Sahel VF Regular" w:hAnsi="Sahel VF Regular"/>
                <w:rtl/>
              </w:rPr>
              <w:t xml:space="preserve"> کرد؟</w:t>
            </w:r>
          </w:p>
          <w:p w14:paraId="0C5646A7" w14:textId="6D5EF114" w:rsidR="00B43E11" w:rsidRPr="00B43E11" w:rsidRDefault="00B43E11" w:rsidP="00B43E11">
            <w:pPr>
              <w:rPr>
                <w:rFonts w:ascii="Sahel VF Regular" w:hAnsi="Sahel VF Regular"/>
                <w:b w:val="0"/>
                <w:bCs w:val="0"/>
                <w:rtl/>
              </w:rPr>
            </w:pPr>
            <w:r>
              <w:rPr>
                <w:rFonts w:ascii="Sahel VF Regular" w:hAnsi="Sahel VF Regular" w:hint="cs"/>
                <w:rtl/>
              </w:rPr>
              <w:t>1</w:t>
            </w:r>
            <w:r w:rsidRPr="00B43E11">
              <w:rPr>
                <w:rFonts w:ascii="Sahel VF Regular" w:hAnsi="Sahel VF Regular"/>
                <w:rtl/>
              </w:rPr>
              <w:t>)</w:t>
            </w:r>
            <w:r w:rsidRPr="00B43E11">
              <w:rPr>
                <w:rFonts w:ascii="Sahel VF Regular" w:hAnsi="Sahel VF Regular" w:hint="cs"/>
                <w:rtl/>
              </w:rPr>
              <w:t xml:space="preserve">مثلث متساوی الاضلاع          </w:t>
            </w:r>
            <w:r>
              <w:rPr>
                <w:rFonts w:ascii="Sahel VF Regular" w:hAnsi="Sahel VF Regular" w:hint="cs"/>
                <w:rtl/>
              </w:rPr>
              <w:t xml:space="preserve">       </w:t>
            </w:r>
            <w:r w:rsidRPr="00B43E11">
              <w:rPr>
                <w:rFonts w:ascii="Sahel VF Regular" w:hAnsi="Sahel VF Regular" w:hint="cs"/>
                <w:rtl/>
              </w:rPr>
              <w:t xml:space="preserve">      </w:t>
            </w:r>
            <w:r>
              <w:rPr>
                <w:rFonts w:ascii="Sahel VF Regular" w:hAnsi="Sahel VF Regular" w:hint="cs"/>
                <w:rtl/>
              </w:rPr>
              <w:t>2</w:t>
            </w:r>
            <w:r w:rsidRPr="00B43E11">
              <w:rPr>
                <w:rFonts w:ascii="Sahel VF Regular" w:hAnsi="Sahel VF Regular"/>
                <w:rtl/>
              </w:rPr>
              <w:t>)</w:t>
            </w:r>
            <w:r w:rsidRPr="00B43E11">
              <w:rPr>
                <w:rFonts w:ascii="Sahel VF Regular" w:hAnsi="Sahel VF Regular" w:hint="cs"/>
                <w:rtl/>
              </w:rPr>
              <w:t>مربع</w:t>
            </w:r>
            <w:r>
              <w:rPr>
                <w:rFonts w:ascii="Sahel VF Regular" w:hAnsi="Sahel VF Regular" w:hint="cs"/>
                <w:rtl/>
              </w:rPr>
              <w:t xml:space="preserve">                         3</w:t>
            </w:r>
            <w:r w:rsidRPr="00B43E11">
              <w:rPr>
                <w:rFonts w:ascii="Sahel VF Regular" w:hAnsi="Sahel VF Regular"/>
                <w:rtl/>
              </w:rPr>
              <w:t>)5 ضلع</w:t>
            </w:r>
            <w:r w:rsidRPr="00B43E11">
              <w:rPr>
                <w:rFonts w:ascii="Sahel VF Regular" w:hAnsi="Sahel VF Regular" w:hint="cs"/>
                <w:rtl/>
              </w:rPr>
              <w:t>ی منتظم</w:t>
            </w:r>
            <w:r w:rsidRPr="00B43E11">
              <w:rPr>
                <w:rFonts w:ascii="Sahel VF Regular" w:hAnsi="Sahel VF Regular"/>
                <w:rtl/>
              </w:rPr>
              <w:t xml:space="preserve"> </w:t>
            </w:r>
            <w:r w:rsidRPr="00B43E11">
              <w:rPr>
                <w:rFonts w:ascii="Sahel VF Regular" w:hAnsi="Sahel VF Regular" w:hint="cs"/>
                <w:rtl/>
              </w:rPr>
              <w:t xml:space="preserve">                   </w:t>
            </w:r>
            <w:r>
              <w:rPr>
                <w:rFonts w:ascii="Sahel VF Regular" w:hAnsi="Sahel VF Regular" w:hint="cs"/>
                <w:rtl/>
              </w:rPr>
              <w:t>4</w:t>
            </w:r>
            <w:r w:rsidRPr="00B43E11">
              <w:rPr>
                <w:rFonts w:ascii="Sahel VF Regular" w:hAnsi="Sahel VF Regular"/>
                <w:rtl/>
              </w:rPr>
              <w:t>)6 ضلع</w:t>
            </w:r>
            <w:r w:rsidRPr="00B43E11">
              <w:rPr>
                <w:rFonts w:ascii="Sahel VF Regular" w:hAnsi="Sahel VF Regular" w:hint="cs"/>
                <w:rtl/>
              </w:rPr>
              <w:t>ی منتظم</w:t>
            </w:r>
          </w:p>
          <w:p w14:paraId="5B0CD451" w14:textId="11ED1D52" w:rsidR="0098513A" w:rsidRPr="0098513A" w:rsidRDefault="0098513A" w:rsidP="00FD667E">
            <w:pPr>
              <w:rPr>
                <w:rFonts w:asciiTheme="majorBidi" w:hAnsiTheme="majorBidi"/>
                <w:color w:val="000000" w:themeColor="text1"/>
                <w:rtl/>
                <w:lang w:bidi="fa-IR"/>
              </w:rPr>
            </w:pPr>
            <w:r w:rsidRPr="0098513A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>ج) کدام شکل مرکز تقارن دارد ولی خط تقارن ندارد؟</w:t>
            </w:r>
          </w:p>
          <w:p w14:paraId="191BD5D2" w14:textId="6E991CAF" w:rsidR="0098513A" w:rsidRPr="0098513A" w:rsidRDefault="0098513A" w:rsidP="00430A84">
            <w:pPr>
              <w:spacing w:line="276" w:lineRule="auto"/>
              <w:rPr>
                <w:rFonts w:asciiTheme="majorBidi" w:hAnsiTheme="majorBidi"/>
                <w:color w:val="000000" w:themeColor="text1"/>
                <w:rtl/>
                <w:lang w:bidi="fa-IR"/>
              </w:rPr>
            </w:pPr>
            <w:r w:rsidRPr="0098513A">
              <w:rPr>
                <w:rFonts w:asciiTheme="majorBidi" w:hAnsiTheme="majorBidi" w:hint="cs"/>
                <w:color w:val="000000" w:themeColor="text1"/>
                <w:rtl/>
              </w:rPr>
              <w:t xml:space="preserve">    1) ذوزنقه</w:t>
            </w:r>
            <w:r w:rsidRPr="0098513A">
              <w:rPr>
                <w:rFonts w:asciiTheme="majorBidi" w:hAnsiTheme="majorBidi"/>
                <w:color w:val="000000" w:themeColor="text1"/>
                <w:rtl/>
              </w:rPr>
              <w:t xml:space="preserve"> </w:t>
            </w:r>
            <w:r w:rsidRPr="0098513A">
              <w:rPr>
                <w:rFonts w:asciiTheme="majorBidi" w:hAnsiTheme="majorBidi"/>
                <w:color w:val="000000" w:themeColor="text1"/>
              </w:rPr>
              <w:sym w:font="Wingdings" w:char="F06D"/>
            </w:r>
            <w:r w:rsidRPr="0098513A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2) متوازی الاضلاع</w:t>
            </w:r>
            <w:r w:rsidRPr="0098513A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98513A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  <w:r w:rsidRPr="0098513A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    3) لوزی</w:t>
            </w:r>
            <w:r w:rsidRPr="0098513A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98513A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  <w:r w:rsidRPr="0098513A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 4) هفت ضلعی منتظم</w:t>
            </w:r>
            <w:r w:rsidRPr="0098513A">
              <w:rPr>
                <w:rFonts w:asciiTheme="majorBidi" w:hAnsiTheme="majorBidi"/>
                <w:color w:val="000000" w:themeColor="text1"/>
                <w:rtl/>
                <w:lang w:bidi="fa-IR"/>
              </w:rPr>
              <w:t xml:space="preserve"> </w:t>
            </w:r>
            <w:r w:rsidRPr="0098513A">
              <w:rPr>
                <w:rFonts w:asciiTheme="majorBidi" w:hAnsiTheme="majorBidi"/>
                <w:color w:val="000000" w:themeColor="text1"/>
                <w:lang w:bidi="fa-IR"/>
              </w:rPr>
              <w:sym w:font="Wingdings" w:char="F06D"/>
            </w:r>
          </w:p>
        </w:tc>
      </w:tr>
      <w:tr w:rsidR="0098513A" w:rsidRPr="0098513A" w14:paraId="0974C95D" w14:textId="77777777" w:rsidTr="00430A84">
        <w:trPr>
          <w:trHeight w:val="1174"/>
        </w:trPr>
        <w:tc>
          <w:tcPr>
            <w:tcW w:w="616" w:type="dxa"/>
          </w:tcPr>
          <w:p w14:paraId="125A4757" w14:textId="77777777" w:rsidR="0098513A" w:rsidRPr="0098513A" w:rsidRDefault="0098513A" w:rsidP="009851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Vazirmatn" w:hAnsi="Vazirmatn"/>
                <w:sz w:val="24"/>
                <w:szCs w:val="24"/>
                <w:rtl/>
              </w:rPr>
            </w:pPr>
          </w:p>
        </w:tc>
        <w:tc>
          <w:tcPr>
            <w:tcW w:w="10139" w:type="dxa"/>
          </w:tcPr>
          <w:p w14:paraId="2C6F81DD" w14:textId="77777777" w:rsidR="0098513A" w:rsidRPr="0098513A" w:rsidRDefault="0098513A" w:rsidP="00FD667E">
            <w:pPr>
              <w:rPr>
                <w:rFonts w:ascii="Vazirmatn" w:hAnsi="Vazirmatn"/>
                <w:rtl/>
              </w:rPr>
            </w:pPr>
            <w:r w:rsidRPr="0098513A">
              <w:rPr>
                <w:rFonts w:ascii="Vazirmatn" w:hAnsi="Vazirmatn"/>
                <w:rtl/>
              </w:rPr>
              <w:t>برا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/>
                <w:rtl/>
              </w:rPr>
              <w:t xml:space="preserve"> رابطه ز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 w:hint="eastAsia"/>
                <w:rtl/>
              </w:rPr>
              <w:t>ر</w:t>
            </w:r>
            <w:r w:rsidRPr="0098513A">
              <w:rPr>
                <w:rFonts w:ascii="Vazirmatn" w:hAnsi="Vazirmatn"/>
                <w:rtl/>
              </w:rPr>
              <w:t xml:space="preserve"> 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 w:hint="eastAsia"/>
                <w:rtl/>
              </w:rPr>
              <w:t>ک</w:t>
            </w:r>
            <w:r w:rsidRPr="0098513A">
              <w:rPr>
                <w:rFonts w:ascii="Vazirmatn" w:hAnsi="Vazirmatn"/>
                <w:rtl/>
              </w:rPr>
              <w:t xml:space="preserve"> شکل رسم کن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 w:hint="eastAsia"/>
                <w:rtl/>
              </w:rPr>
              <w:t>د</w:t>
            </w:r>
            <w:r w:rsidRPr="0098513A">
              <w:rPr>
                <w:rFonts w:ascii="Vazirmatn" w:hAnsi="Vazirmatn"/>
                <w:rtl/>
              </w:rPr>
              <w:t xml:space="preserve"> و نت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 w:hint="eastAsia"/>
                <w:rtl/>
              </w:rPr>
              <w:t>جه</w:t>
            </w:r>
            <w:r w:rsidRPr="0098513A">
              <w:rPr>
                <w:rFonts w:ascii="Vazirmatn" w:hAnsi="Vazirmatn"/>
                <w:rtl/>
              </w:rPr>
              <w:t xml:space="preserve"> را به زبان ر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 w:hint="eastAsia"/>
                <w:rtl/>
              </w:rPr>
              <w:t>اض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/>
                <w:rtl/>
              </w:rPr>
              <w:t xml:space="preserve"> بنو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 w:hint="eastAsia"/>
                <w:rtl/>
              </w:rPr>
              <w:t>س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 w:hint="eastAsia"/>
                <w:rtl/>
              </w:rPr>
              <w:t>د</w:t>
            </w:r>
            <w:r w:rsidRPr="0098513A">
              <w:rPr>
                <w:rFonts w:ascii="Vazirmatn" w:hAnsi="Vazirmatn"/>
                <w:rtl/>
              </w:rPr>
              <w:t>.</w:t>
            </w:r>
          </w:p>
          <w:p w14:paraId="4CD5D589" w14:textId="05AABF93" w:rsidR="0098513A" w:rsidRPr="0098513A" w:rsidRDefault="0098513A" w:rsidP="00FD667E">
            <w:pPr>
              <w:jc w:val="right"/>
              <w:rPr>
                <w:rFonts w:ascii="Vazirmatn" w:hAnsi="Vazirmatn"/>
              </w:rPr>
            </w:pPr>
            <w:r w:rsidRPr="0098513A">
              <w:rPr>
                <w:rFonts w:ascii="Vazirmatn" w:hAnsi="Vazirmatn"/>
                <w:position w:val="-30"/>
              </w:rPr>
              <w:object w:dxaOrig="999" w:dyaOrig="720" w14:anchorId="1C1BF03F">
                <v:shape id="_x0000_i1046" type="#_x0000_t75" style="width:53.25pt;height:39pt" o:ole="">
                  <v:imagedata r:id="rId50" o:title=""/>
                </v:shape>
                <o:OLEObject Type="Embed" ProgID="Equation.DSMT4" ShapeID="_x0000_i1046" DrawAspect="Content" ObjectID="_1793075702" r:id="rId51"/>
              </w:object>
            </w:r>
            <w:r w:rsidRPr="0098513A">
              <w:rPr>
                <w:rFonts w:ascii="Vazirmatn" w:hAnsi="Vazirmatn"/>
              </w:rPr>
              <w:t xml:space="preserve">     </w:t>
            </w:r>
            <w:r w:rsidRPr="0098513A">
              <w:rPr>
                <w:rFonts w:ascii="Vazirmatn" w:hAnsi="Vazirmatn" w:hint="cs"/>
                <w:rtl/>
              </w:rPr>
              <w:t xml:space="preserve">  </w:t>
            </w:r>
          </w:p>
        </w:tc>
      </w:tr>
      <w:tr w:rsidR="0098513A" w:rsidRPr="0098513A" w14:paraId="10110BAD" w14:textId="77777777" w:rsidTr="00D425BC">
        <w:trPr>
          <w:trHeight w:val="2157"/>
        </w:trPr>
        <w:tc>
          <w:tcPr>
            <w:tcW w:w="616" w:type="dxa"/>
          </w:tcPr>
          <w:p w14:paraId="605DAE67" w14:textId="77777777" w:rsidR="0098513A" w:rsidRPr="0098513A" w:rsidRDefault="0098513A" w:rsidP="009851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Vazirmatn" w:hAnsi="Vazirmatn"/>
                <w:sz w:val="24"/>
                <w:szCs w:val="24"/>
                <w:rtl/>
              </w:rPr>
            </w:pPr>
          </w:p>
        </w:tc>
        <w:tc>
          <w:tcPr>
            <w:tcW w:w="10139" w:type="dxa"/>
          </w:tcPr>
          <w:p w14:paraId="04F89969" w14:textId="77777777" w:rsidR="0098513A" w:rsidRPr="0098513A" w:rsidRDefault="0098513A" w:rsidP="00FD667E">
            <w:pPr>
              <w:rPr>
                <w:rFonts w:ascii="Vazirmatn" w:hAnsi="Vazirmatn"/>
                <w:rtl/>
              </w:rPr>
            </w:pPr>
            <w:r w:rsidRPr="0098513A">
              <w:rPr>
                <w:rFonts w:ascii="Vazirmatn" w:hAnsi="Vazirmatn"/>
                <w:rtl/>
              </w:rPr>
              <w:t>در هر شکل اندازه زاو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 w:hint="eastAsia"/>
                <w:rtl/>
              </w:rPr>
              <w:t>ه</w:t>
            </w:r>
            <w:r w:rsidRPr="0098513A">
              <w:rPr>
                <w:rFonts w:ascii="Vazirmatn" w:hAnsi="Vazirmatn"/>
                <w:rtl/>
              </w:rPr>
              <w:t xml:space="preserve"> خواسته شده را به دست آور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 w:hint="eastAsia"/>
                <w:rtl/>
              </w:rPr>
              <w:t>د</w:t>
            </w:r>
            <w:r w:rsidRPr="0098513A">
              <w:rPr>
                <w:rFonts w:ascii="Vazirmatn" w:hAnsi="Vazirmatn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593"/>
              <w:gridCol w:w="4594"/>
            </w:tblGrid>
            <w:tr w:rsidR="0098513A" w:rsidRPr="0098513A" w14:paraId="0CE29EA8" w14:textId="77777777" w:rsidTr="00FD667E">
              <w:tc>
                <w:tcPr>
                  <w:tcW w:w="4593" w:type="dxa"/>
                  <w:vAlign w:val="center"/>
                </w:tcPr>
                <w:p w14:paraId="50220B83" w14:textId="684371B4" w:rsidR="0098513A" w:rsidRPr="0098513A" w:rsidRDefault="0098513A" w:rsidP="00FD667E">
                  <w:pPr>
                    <w:jc w:val="center"/>
                    <w:rPr>
                      <w:rFonts w:ascii="Vazirmatn" w:hAnsi="Vazirmatn"/>
                      <w:rtl/>
                    </w:rPr>
                  </w:pPr>
                  <w:r w:rsidRPr="0098513A">
                    <w:rPr>
                      <w:noProof/>
                    </w:rPr>
                    <w:drawing>
                      <wp:inline distT="0" distB="0" distL="0" distR="0" wp14:anchorId="2E9F3A5D" wp14:editId="5A3FB216">
                        <wp:extent cx="1174172" cy="1076325"/>
                        <wp:effectExtent l="0" t="0" r="698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98243" cy="1098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94" w:type="dxa"/>
                  <w:vAlign w:val="center"/>
                </w:tcPr>
                <w:p w14:paraId="45208D89" w14:textId="77777777" w:rsidR="0098513A" w:rsidRPr="0098513A" w:rsidRDefault="0098513A" w:rsidP="00FD667E">
                  <w:pPr>
                    <w:jc w:val="right"/>
                    <w:rPr>
                      <w:rFonts w:ascii="Vazirmatn" w:hAnsi="Vazirmatn"/>
                      <w:rtl/>
                    </w:rPr>
                  </w:pPr>
                  <w:r w:rsidRPr="0098513A">
                    <w:rPr>
                      <w:noProof/>
                    </w:rPr>
                    <w:drawing>
                      <wp:inline distT="0" distB="0" distL="0" distR="0" wp14:anchorId="5BDFE28E" wp14:editId="3F8E771C">
                        <wp:extent cx="1578306" cy="1152525"/>
                        <wp:effectExtent l="0" t="0" r="317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7055" cy="11735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CED5D5C" w14:textId="77777777" w:rsidR="0098513A" w:rsidRPr="0098513A" w:rsidRDefault="0098513A" w:rsidP="00FD667E">
            <w:pPr>
              <w:rPr>
                <w:rFonts w:ascii="Vazirmatn" w:hAnsi="Vazirmatn"/>
                <w:sz w:val="2"/>
                <w:szCs w:val="2"/>
                <w:rtl/>
                <w:lang w:bidi="fa-IR"/>
              </w:rPr>
            </w:pPr>
          </w:p>
        </w:tc>
      </w:tr>
      <w:tr w:rsidR="0098513A" w:rsidRPr="0098513A" w14:paraId="3982C66A" w14:textId="77777777" w:rsidTr="00430A84">
        <w:trPr>
          <w:trHeight w:val="1864"/>
        </w:trPr>
        <w:tc>
          <w:tcPr>
            <w:tcW w:w="616" w:type="dxa"/>
          </w:tcPr>
          <w:p w14:paraId="78F999DA" w14:textId="77777777" w:rsidR="0098513A" w:rsidRPr="0098513A" w:rsidRDefault="0098513A" w:rsidP="009851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Vazirmatn" w:hAnsi="Vazirmatn"/>
                <w:sz w:val="24"/>
                <w:szCs w:val="24"/>
                <w:rtl/>
              </w:rPr>
            </w:pPr>
          </w:p>
        </w:tc>
        <w:tc>
          <w:tcPr>
            <w:tcW w:w="10139" w:type="dxa"/>
          </w:tcPr>
          <w:p w14:paraId="1A902E45" w14:textId="4E8FA70C" w:rsidR="0098513A" w:rsidRPr="0098513A" w:rsidRDefault="00D425BC" w:rsidP="00FD667E">
            <w:pPr>
              <w:rPr>
                <w:rFonts w:ascii="Vazirmatn" w:hAnsi="Vazirmatn"/>
                <w:rtl/>
                <w:lang w:bidi="fa-IR"/>
              </w:rPr>
            </w:pPr>
            <w:r w:rsidRPr="0098513A">
              <w:rPr>
                <w:noProof/>
              </w:rPr>
              <w:drawing>
                <wp:anchor distT="0" distB="0" distL="114300" distR="114300" simplePos="0" relativeHeight="251727360" behindDoc="0" locked="0" layoutInCell="1" allowOverlap="1" wp14:anchorId="1489B990" wp14:editId="1E620324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60325</wp:posOffset>
                  </wp:positionV>
                  <wp:extent cx="1809750" cy="1118235"/>
                  <wp:effectExtent l="0" t="0" r="0" b="571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11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cs"/>
                <w:i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733504" behindDoc="0" locked="0" layoutInCell="1" allowOverlap="1" wp14:anchorId="685F69AE" wp14:editId="780845BB">
                      <wp:simplePos x="0" y="0"/>
                      <wp:positionH relativeFrom="column">
                        <wp:posOffset>2369185</wp:posOffset>
                      </wp:positionH>
                      <wp:positionV relativeFrom="paragraph">
                        <wp:posOffset>113665</wp:posOffset>
                      </wp:positionV>
                      <wp:extent cx="1746250" cy="1021492"/>
                      <wp:effectExtent l="38100" t="38100" r="25400" b="45720"/>
                      <wp:wrapNone/>
                      <wp:docPr id="48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46250" cy="1021492"/>
                                <a:chOff x="0" y="0"/>
                                <a:chExt cx="1746250" cy="1021492"/>
                              </a:xfrm>
                            </wpg:grpSpPr>
                            <wpg:grpSp>
                              <wpg:cNvPr id="45" name="Group 45"/>
                              <wpg:cNvGrpSpPr/>
                              <wpg:grpSpPr>
                                <a:xfrm>
                                  <a:off x="0" y="8238"/>
                                  <a:ext cx="1746250" cy="1013254"/>
                                  <a:chOff x="0" y="0"/>
                                  <a:chExt cx="1746250" cy="1013254"/>
                                </a:xfrm>
                              </wpg:grpSpPr>
                              <wpg:grpSp>
                                <wpg:cNvPr id="32" name="Group 32"/>
                                <wpg:cNvGrpSpPr/>
                                <wpg:grpSpPr>
                                  <a:xfrm>
                                    <a:off x="0" y="271848"/>
                                    <a:ext cx="1746250" cy="91440"/>
                                    <a:chOff x="0" y="200"/>
                                    <a:chExt cx="1746250" cy="91718"/>
                                  </a:xfrm>
                                </wpg:grpSpPr>
                                <wps:wsp>
                                  <wps:cNvPr id="30" name="Straight Arrow Connector 30"/>
                                  <wps:cNvCnPr/>
                                  <wps:spPr>
                                    <a:xfrm>
                                      <a:off x="0" y="49427"/>
                                      <a:ext cx="17462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headEnd type="arrow"/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" name="Chevron 31"/>
                                  <wps:cNvSpPr/>
                                  <wps:spPr>
                                    <a:xfrm>
                                      <a:off x="205637" y="200"/>
                                      <a:ext cx="182880" cy="91718"/>
                                    </a:xfrm>
                                    <a:prstGeom prst="chevron">
                                      <a:avLst>
                                        <a:gd name="adj" fmla="val 108188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8" name="Group 38"/>
                                <wpg:cNvGrpSpPr/>
                                <wpg:grpSpPr>
                                  <a:xfrm>
                                    <a:off x="0" y="700216"/>
                                    <a:ext cx="1746250" cy="91440"/>
                                    <a:chOff x="0" y="200"/>
                                    <a:chExt cx="1746250" cy="91718"/>
                                  </a:xfrm>
                                </wpg:grpSpPr>
                                <wps:wsp>
                                  <wps:cNvPr id="39" name="Straight Arrow Connector 39"/>
                                  <wps:cNvCnPr/>
                                  <wps:spPr>
                                    <a:xfrm>
                                      <a:off x="0" y="49427"/>
                                      <a:ext cx="17462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headEnd type="arrow"/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0" name="Chevron 40"/>
                                  <wps:cNvSpPr/>
                                  <wps:spPr>
                                    <a:xfrm>
                                      <a:off x="205637" y="200"/>
                                      <a:ext cx="182880" cy="91718"/>
                                    </a:xfrm>
                                    <a:prstGeom prst="chevron">
                                      <a:avLst>
                                        <a:gd name="adj" fmla="val 108188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1" name="Straight Arrow Connector 41"/>
                                <wps:cNvCnPr/>
                                <wps:spPr>
                                  <a:xfrm flipH="1">
                                    <a:off x="486033" y="0"/>
                                    <a:ext cx="947042" cy="101325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Arc 43"/>
                                <wps:cNvSpPr/>
                                <wps:spPr>
                                  <a:xfrm>
                                    <a:off x="1103870" y="230659"/>
                                    <a:ext cx="197708" cy="164757"/>
                                  </a:xfrm>
                                  <a:prstGeom prst="arc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Arc 44"/>
                                <wps:cNvSpPr/>
                                <wps:spPr>
                                  <a:xfrm flipH="1">
                                    <a:off x="659027" y="659027"/>
                                    <a:ext cx="274320" cy="182880"/>
                                  </a:xfrm>
                                  <a:prstGeom prst="arc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6" name="Text Box 46"/>
                              <wps:cNvSpPr txBox="1"/>
                              <wps:spPr>
                                <a:xfrm>
                                  <a:off x="189470" y="345710"/>
                                  <a:ext cx="779780" cy="3740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FCE61D7" w14:textId="77777777" w:rsidR="00D425BC" w:rsidRDefault="00D425BC" w:rsidP="00D425BC">
                                    <w:r w:rsidRPr="008605CB">
                                      <w:rPr>
                                        <w:position w:val="-6"/>
                                      </w:rPr>
                                      <w:object w:dxaOrig="940" w:dyaOrig="440" w14:anchorId="648CFCE2">
                                        <v:shape id="_x0000_i1048" type="#_x0000_t75" style="width:46.5pt;height:21.75pt" o:ole="">
                                          <v:imagedata r:id="rId55" o:title=""/>
                                        </v:shape>
                                        <o:OLEObject Type="Embed" ProgID="Equation.DSMT4" ShapeID="_x0000_i1048" DrawAspect="Content" ObjectID="_1793075703" r:id="rId56"/>
                                      </w:object>
                                    </w:r>
                                    <w:r>
                                      <w:rPr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1219200" y="0"/>
                                  <a:ext cx="43116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C7EDC78" w14:textId="77777777" w:rsidR="00D425BC" w:rsidRDefault="00D425BC" w:rsidP="00D425BC">
                                    <w:r w:rsidRPr="008605CB">
                                      <w:rPr>
                                        <w:position w:val="-6"/>
                                      </w:rPr>
                                      <w:object w:dxaOrig="380" w:dyaOrig="440" w14:anchorId="7B8C329E">
                                        <v:shape id="_x0000_i1050" type="#_x0000_t75" style="width:18.75pt;height:21.75pt" o:ole="">
                                          <v:imagedata r:id="rId57" o:title=""/>
                                        </v:shape>
                                        <o:OLEObject Type="Embed" ProgID="Equation.DSMT4" ShapeID="_x0000_i1050" DrawAspect="Content" ObjectID="_1793075704" r:id="rId58"/>
                                      </w:object>
                                    </w:r>
                                    <w:r>
                                      <w:rPr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5F69AE" id="Group 48" o:spid="_x0000_s1026" style="position:absolute;left:0;text-align:left;margin-left:186.55pt;margin-top:8.95pt;width:137.5pt;height:80.45pt;z-index:251733504;mso-width-relative:margin;mso-height-relative:margin" coordsize="17462,10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">
                      <v:group id="Group 45" o:spid="_x0000_s1027" style="position:absolute;top:82;width:17462;height:10132" coordsize="17462,10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group id="Group 32" o:spid="_x0000_s1028" style="position:absolute;top:2718;width:17462;height:914" coordorigin=",2" coordsize="17462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30" o:spid="_x0000_s1029" type="#_x0000_t32" style="position:absolute;top:494;width:174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" strokecolor="black [3213]">
                            <v:stroke startarrow="open" endarrow="open"/>
                          </v:shape>
                          <v:shapetype id="_x0000_t55" coordsize="21600,21600" o:spt="55" adj="16200" path="m@0,l,0@1,10800,,21600@0,21600,21600,10800xe">
                            <v:stroke joinstyle="miter"/>
                            <v:formulas>
                              <v:f eqn="val #0"/>
                              <v:f eqn="sum 21600 0 @0"/>
                              <v:f eqn="prod #0 1 2"/>
                            </v:formulas>
                            <v:path o:connecttype="custom" o:connectlocs="@2,0;@1,10800;@2,21600;21600,10800" o:connectangles="270,180,90,0" textboxrect="0,0,10800,21600;0,0,16200,21600;0,0,21600,21600"/>
                            <v:handles>
                              <v:h position="#0,topLeft" xrange="0,21600"/>
                            </v:handles>
                          </v:shapetype>
                          <v:shape id="Chevron 31" o:spid="_x0000_s1030" type="#_x0000_t55" style="position:absolute;left:2056;top:2;width:1829;height: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" adj="9880" filled="f" strokecolor="black [3213]"/>
                        </v:group>
                        <v:group id="Group 38" o:spid="_x0000_s1031" style="position:absolute;top:7002;width:17462;height:914" coordorigin=",2" coordsize="17462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Straight Arrow Connector 39" o:spid="_x0000_s1032" type="#_x0000_t32" style="position:absolute;top:494;width:174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" strokecolor="black [3213]">
                            <v:stroke startarrow="open" endarrow="open"/>
                          </v:shape>
                          <v:shape id="Chevron 40" o:spid="_x0000_s1033" type="#_x0000_t55" style="position:absolute;left:2056;top:2;width:1829;height: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" adj="9880" filled="f" strokecolor="black [3213]"/>
                        </v:group>
                        <v:shape id="Straight Arrow Connector 41" o:spid="_x0000_s1034" type="#_x0000_t32" style="position:absolute;left:4860;width:9470;height:101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" strokecolor="black [3213]">
                          <v:stroke startarrow="open" endarrow="open"/>
                        </v:shape>
                        <v:shape id="Arc 43" o:spid="_x0000_s1035" style="position:absolute;left:11038;top:2306;width:1977;height:1648;visibility:visible;mso-wrap-style:square;v-text-anchor:middle" coordsize="197708,164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" path="m98854,nsc153450,,197708,36882,197708,82379r-98854,l98854,xem98854,nfc153450,,197708,36882,197708,82379e" filled="f" strokecolor="black [3213]">
                          <v:path arrowok="t" o:connecttype="custom" o:connectlocs="98854,0;197708,82379" o:connectangles="0,0"/>
                        </v:shape>
                        <v:shape id="Arc 44" o:spid="_x0000_s1036" style="position:absolute;left:6590;top:6590;width:2743;height:1829;flip:x;visibility:visible;mso-wrap-style:square;v-text-anchor:middle" coordsize="27432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" path="m137160,nsc212911,,274320,40939,274320,91440r-137160,l137160,xem137160,nfc212911,,274320,40939,274320,91440e" filled="f" strokecolor="black [3213]">
                          <v:path arrowok="t" o:connecttype="custom" o:connectlocs="137160,0;274320,91440" o:connectangles="0,0"/>
                        </v:shap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6" o:spid="_x0000_s1037" type="#_x0000_t202" style="position:absolute;left:1894;top:3457;width:7798;height:37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" filled="f" stroked="f" strokeweight=".5pt">
                        <v:textbox style="mso-fit-shape-to-text:t">
                          <w:txbxContent>
                            <w:p w14:paraId="0FCE61D7" w14:textId="77777777" w:rsidR="00D425BC" w:rsidRDefault="00D425BC" w:rsidP="00D425BC">
                              <w:r w:rsidRPr="008605CB">
                                <w:rPr>
                                  <w:position w:val="-6"/>
                                </w:rPr>
                                <w:object w:dxaOrig="940" w:dyaOrig="440" w14:anchorId="648CFCE2">
                                  <v:shape id="_x0000_i1048" type="#_x0000_t75" style="width:46.5pt;height:21.75pt" o:ole="">
                                    <v:imagedata r:id="rId55" o:title=""/>
                                  </v:shape>
                                  <o:OLEObject Type="Embed" ProgID="Equation.DSMT4" ShapeID="_x0000_i1048" DrawAspect="Content" ObjectID="_1793075703" r:id="rId59"/>
                                </w:object>
                              </w:r>
                              <w:r>
                                <w:rPr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47" o:spid="_x0000_s1038" type="#_x0000_t202" style="position:absolute;left:12192;width:4311;height:37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" filled="f" stroked="f" strokeweight=".5pt">
                        <v:textbox style="mso-fit-shape-to-text:t">
                          <w:txbxContent>
                            <w:p w14:paraId="4C7EDC78" w14:textId="77777777" w:rsidR="00D425BC" w:rsidRDefault="00D425BC" w:rsidP="00D425BC">
                              <w:r w:rsidRPr="008605CB">
                                <w:rPr>
                                  <w:position w:val="-6"/>
                                </w:rPr>
                                <w:object w:dxaOrig="380" w:dyaOrig="440" w14:anchorId="7B8C329E">
                                  <v:shape id="_x0000_i1050" type="#_x0000_t75" style="width:18.75pt;height:21.75pt" o:ole="">
                                    <v:imagedata r:id="rId57" o:title=""/>
                                  </v:shape>
                                  <o:OLEObject Type="Embed" ProgID="Equation.DSMT4" ShapeID="_x0000_i1050" DrawAspect="Content" ObjectID="_1793075704" r:id="rId60"/>
                                </w:object>
                              </w:r>
                              <w:r>
                                <w:rPr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98513A" w:rsidRPr="0098513A">
              <w:rPr>
                <w:rFonts w:ascii="Vazirmatn" w:hAnsi="Vazirmatn"/>
                <w:rtl/>
              </w:rPr>
              <w:t>با تشک</w:t>
            </w:r>
            <w:r w:rsidR="0098513A" w:rsidRPr="0098513A">
              <w:rPr>
                <w:rFonts w:ascii="Vazirmatn" w:hAnsi="Vazirmatn" w:hint="cs"/>
                <w:rtl/>
              </w:rPr>
              <w:t>ی</w:t>
            </w:r>
            <w:r w:rsidR="0098513A" w:rsidRPr="0098513A">
              <w:rPr>
                <w:rFonts w:ascii="Vazirmatn" w:hAnsi="Vazirmatn" w:hint="eastAsia"/>
                <w:rtl/>
              </w:rPr>
              <w:t>ل</w:t>
            </w:r>
            <w:r w:rsidR="0098513A" w:rsidRPr="0098513A">
              <w:rPr>
                <w:rFonts w:ascii="Vazirmatn" w:hAnsi="Vazirmatn"/>
                <w:rtl/>
              </w:rPr>
              <w:t xml:space="preserve"> معادله مقدار</w:t>
            </w:r>
            <w:r w:rsidR="0098513A" w:rsidRPr="0098513A">
              <w:rPr>
                <w:rFonts w:ascii="Vazirmatn" w:hAnsi="Vazirmatn" w:hint="cs"/>
                <w:rtl/>
              </w:rPr>
              <w:t xml:space="preserve"> </w:t>
            </w:r>
            <w:r w:rsidR="0098513A" w:rsidRPr="0098513A">
              <w:rPr>
                <w:rFonts w:asciiTheme="majorBidi" w:hAnsiTheme="majorBidi"/>
              </w:rPr>
              <w:t>x</w:t>
            </w:r>
            <w:r w:rsidR="0098513A" w:rsidRPr="0098513A">
              <w:rPr>
                <w:rFonts w:ascii="Vazirmatn" w:hAnsi="Vazirmatn" w:hint="cs"/>
                <w:rtl/>
                <w:lang w:bidi="fa-IR"/>
              </w:rPr>
              <w:t xml:space="preserve"> </w:t>
            </w:r>
            <w:r w:rsidR="0098513A" w:rsidRPr="0098513A">
              <w:rPr>
                <w:rFonts w:ascii="Vazirmatn" w:hAnsi="Vazirmatn"/>
                <w:rtl/>
                <w:lang w:bidi="fa-IR"/>
              </w:rPr>
              <w:t>را به دست آور</w:t>
            </w:r>
            <w:r w:rsidR="0098513A"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="0098513A" w:rsidRPr="0098513A">
              <w:rPr>
                <w:rFonts w:ascii="Vazirmatn" w:hAnsi="Vazirmatn" w:hint="eastAsia"/>
                <w:rtl/>
                <w:lang w:bidi="fa-IR"/>
              </w:rPr>
              <w:t>د</w:t>
            </w:r>
            <w:r w:rsidR="0098513A" w:rsidRPr="0098513A">
              <w:rPr>
                <w:rFonts w:ascii="Vazirmatn" w:hAnsi="Vazirmatn"/>
                <w:rtl/>
                <w:lang w:bidi="fa-IR"/>
              </w:rPr>
              <w:t>.</w:t>
            </w:r>
          </w:p>
          <w:p w14:paraId="284BBA1A" w14:textId="2D2BC495" w:rsidR="0098513A" w:rsidRPr="0098513A" w:rsidRDefault="00D425BC" w:rsidP="00FD667E">
            <w:pPr>
              <w:jc w:val="right"/>
              <w:rPr>
                <w:rFonts w:ascii="Vazirmatn" w:hAnsi="Vazirmatn"/>
                <w:rtl/>
                <w:lang w:bidi="fa-IR"/>
              </w:rPr>
            </w:pPr>
            <w:r>
              <w:rPr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30432" behindDoc="0" locked="0" layoutInCell="1" allowOverlap="1" wp14:anchorId="501BCB79" wp14:editId="23FB9556">
                      <wp:simplePos x="0" y="0"/>
                      <wp:positionH relativeFrom="column">
                        <wp:posOffset>4807585</wp:posOffset>
                      </wp:positionH>
                      <wp:positionV relativeFrom="paragraph">
                        <wp:posOffset>15875</wp:posOffset>
                      </wp:positionV>
                      <wp:extent cx="1210310" cy="935355"/>
                      <wp:effectExtent l="0" t="0" r="27940" b="0"/>
                      <wp:wrapNone/>
                      <wp:docPr id="66" name="Group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0310" cy="935355"/>
                                <a:chOff x="2079938" y="-83668"/>
                                <a:chExt cx="1210614" cy="935386"/>
                              </a:xfrm>
                            </wpg:grpSpPr>
                            <wpg:grpSp>
                              <wpg:cNvPr id="54" name="Group 54"/>
                              <wpg:cNvGrpSpPr/>
                              <wpg:grpSpPr>
                                <a:xfrm>
                                  <a:off x="2137529" y="-83668"/>
                                  <a:ext cx="1121596" cy="935386"/>
                                  <a:chOff x="2163982" y="-315596"/>
                                  <a:chExt cx="1121961" cy="935687"/>
                                </a:xfrm>
                              </wpg:grpSpPr>
                              <wpg:grpSp>
                                <wpg:cNvPr id="55" name="Group 55"/>
                                <wpg:cNvGrpSpPr/>
                                <wpg:grpSpPr>
                                  <a:xfrm>
                                    <a:off x="2163982" y="-315596"/>
                                    <a:ext cx="1121961" cy="935687"/>
                                    <a:chOff x="2138225" y="-315596"/>
                                    <a:chExt cx="1121961" cy="935687"/>
                                  </a:xfrm>
                                </wpg:grpSpPr>
                                <wps:wsp>
                                  <wps:cNvPr id="59" name="Half Frame 59"/>
                                  <wps:cNvSpPr/>
                                  <wps:spPr>
                                    <a:xfrm rot="8154469">
                                      <a:off x="2614889" y="469965"/>
                                      <a:ext cx="72000" cy="72000"/>
                                    </a:xfrm>
                                    <a:prstGeom prst="halfFrame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" name="Half Frame 60"/>
                                  <wps:cNvSpPr/>
                                  <wps:spPr>
                                    <a:xfrm rot="8154469">
                                      <a:off x="2840353" y="-264191"/>
                                      <a:ext cx="72000" cy="72000"/>
                                    </a:xfrm>
                                    <a:prstGeom prst="halfFrame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" name="Arc 62"/>
                                  <wps:cNvSpPr/>
                                  <wps:spPr>
                                    <a:xfrm rot="18018344">
                                      <a:off x="2912480" y="411174"/>
                                      <a:ext cx="250836" cy="166997"/>
                                    </a:xfrm>
                                    <a:prstGeom prst="arc">
                                      <a:avLst>
                                        <a:gd name="adj1" fmla="val 13806559"/>
                                        <a:gd name="adj2" fmla="val 987953"/>
                                      </a:avLst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7" name="Half Frame 67"/>
                                  <wps:cNvSpPr/>
                                  <wps:spPr>
                                    <a:xfrm rot="2754469">
                                      <a:off x="3188186" y="31093"/>
                                      <a:ext cx="72000" cy="72000"/>
                                    </a:xfrm>
                                    <a:prstGeom prst="halfFrame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8" name="Half Frame 68"/>
                                  <wps:cNvSpPr/>
                                  <wps:spPr>
                                    <a:xfrm rot="2754469">
                                      <a:off x="2151109" y="64795"/>
                                      <a:ext cx="72000" cy="72000"/>
                                    </a:xfrm>
                                    <a:prstGeom prst="halfFrame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9" name="Half Frame 69"/>
                                  <wps:cNvSpPr/>
                                  <wps:spPr>
                                    <a:xfrm rot="2754469">
                                      <a:off x="3168861" y="140597"/>
                                      <a:ext cx="72000" cy="72000"/>
                                    </a:xfrm>
                                    <a:prstGeom prst="halfFrame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0" name="Half Frame 70"/>
                                  <wps:cNvSpPr/>
                                  <wps:spPr>
                                    <a:xfrm rot="2754469">
                                      <a:off x="2138225" y="148254"/>
                                      <a:ext cx="72000" cy="72000"/>
                                    </a:xfrm>
                                    <a:prstGeom prst="halfFrame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1" name="Arc 71"/>
                                  <wps:cNvSpPr/>
                                  <wps:spPr>
                                    <a:xfrm rot="5957996">
                                      <a:off x="2165262" y="-273677"/>
                                      <a:ext cx="250836" cy="166997"/>
                                    </a:xfrm>
                                    <a:prstGeom prst="arc">
                                      <a:avLst>
                                        <a:gd name="adj1" fmla="val 13806559"/>
                                        <a:gd name="adj2" fmla="val 987953"/>
                                      </a:avLst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3" name="Text Box 63"/>
                                <wps:cNvSpPr txBox="1"/>
                                <wps:spPr>
                                  <a:xfrm>
                                    <a:off x="2776172" y="117917"/>
                                    <a:ext cx="386366" cy="273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07DE449" w14:textId="77777777" w:rsidR="003B36A6" w:rsidRDefault="003B36A6" w:rsidP="003B36A6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>120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" name="Text Box 64"/>
                                <wps:cNvSpPr txBox="1"/>
                                <wps:spPr>
                                  <a:xfrm>
                                    <a:off x="2328589" y="-177315"/>
                                    <a:ext cx="624399" cy="27377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5975E44" w14:textId="77777777" w:rsidR="003B36A6" w:rsidRPr="00673441" w:rsidRDefault="003B36A6" w:rsidP="003B36A6">
                                      <w:pPr>
                                        <w:rPr>
                                          <w:i/>
                                          <w:iCs/>
                                          <w:rtl/>
                                          <w:lang w:bidi="fa-IR"/>
                                        </w:rPr>
                                      </w:pPr>
                                      <w:r w:rsidRPr="00023307">
                                        <w:rPr>
                                          <w:i/>
                                          <w:iCs/>
                                          <w:position w:val="-6"/>
                                          <w:lang w:bidi="fa-IR"/>
                                        </w:rPr>
                                        <w:object w:dxaOrig="800" w:dyaOrig="260" w14:anchorId="78AB7AEA">
                                          <v:shape id="_x0000_i1052" type="#_x0000_t75" style="width:39.75pt;height:13.5pt" o:ole="">
                                            <v:imagedata r:id="rId61" o:title=""/>
                                          </v:shape>
                                          <o:OLEObject Type="Embed" ProgID="Equation.DSMT4" ShapeID="_x0000_i1052" DrawAspect="Content" ObjectID="_1793075705" r:id="rId62"/>
                                        </w:objec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rtl/>
                                          <w:lang w:bidi="fa-IR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5" name="Parallelogram 65"/>
                              <wps:cNvSpPr/>
                              <wps:spPr>
                                <a:xfrm>
                                  <a:off x="2079938" y="0"/>
                                  <a:ext cx="1210614" cy="746975"/>
                                </a:xfrm>
                                <a:prstGeom prst="parallelogram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1BCB79" id="Group 66" o:spid="_x0000_s1039" style="position:absolute;margin-left:378.55pt;margin-top:1.25pt;width:95.3pt;height:73.65pt;z-index:251730432;mso-width-relative:margin;mso-height-relative:margin" coordorigin="20799,-836" coordsize="12106,9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">
                      <v:group id="Group 54" o:spid="_x0000_s1040" style="position:absolute;left:21375;top:-836;width:11216;height:9353" coordorigin="21639,-3155" coordsize="11219,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v:group id="Group 55" o:spid="_x0000_s1041" style="position:absolute;left:21639;top:-3155;width:11220;height:9355" coordorigin="21382,-3155" coordsize="11219,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<v:shape id="Half Frame 59" o:spid="_x0000_s1042" style="position:absolute;left:26148;top:4699;width:720;height:720;rotation:890685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" path="m,l72000,r,l,,,72000r,l,xe" fillcolor="#4f81bd [3204]" strokecolor="#243f60 [1604]" strokeweight="2pt">
                            <v:path arrowok="t" o:connecttype="custom" o:connectlocs="0,0;72000,0;72000,0;0,0;0,72000;0,72000;0,0" o:connectangles="0,0,0,0,0,0,0"/>
                          </v:shape>
                          <v:shape id="Half Frame 60" o:spid="_x0000_s1043" style="position:absolute;left:28403;top:-2641;width:720;height:720;rotation:890685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" path="m,l72000,r,l,,,72000r,l,xe" fillcolor="#4f81bd [3204]" strokecolor="#243f60 [1604]" strokeweight="2pt">
                            <v:path arrowok="t" o:connecttype="custom" o:connectlocs="0,0;72000,0;72000,0;0,0;0,72000;0,72000;0,0" o:connectangles="0,0,0,0,0,0,0"/>
                          </v:shape>
                          <v:shape id="Arc 62" o:spid="_x0000_s1044" style="position:absolute;left:29124;top:4111;width:2508;height:1670;rotation:-3912123fd;visibility:visible;mso-wrap-style:square;v-text-anchor:middle" coordsize="250836,166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" path="m64432,10536nsc98642,-2138,139779,-3450,175651,6990v63725,18545,92616,68071,64396,110389l125418,83499,64432,10536xem64432,10536nfc98642,-2138,139779,-3450,175651,6990v63725,18545,92616,68071,64396,110389e" filled="f" strokecolor="black [3213]">
                            <v:path arrowok="t" o:connecttype="custom" o:connectlocs="64432,10536;175651,6990;240047,117379" o:connectangles="0,0,0"/>
                          </v:shape>
                          <v:shape id="Half Frame 67" o:spid="_x0000_s1045" style="position:absolute;left:31881;top:310;width:720;height:720;rotation:300861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" path="m,l72000,r,l,,,72000r,l,xe" fillcolor="#4f81bd [3204]" strokecolor="#243f60 [1604]" strokeweight="2pt">
                            <v:path arrowok="t" o:connecttype="custom" o:connectlocs="0,0;72000,0;72000,0;0,0;0,72000;0,72000;0,0" o:connectangles="0,0,0,0,0,0,0"/>
                          </v:shape>
                          <v:shape id="Half Frame 68" o:spid="_x0000_s1046" style="position:absolute;left:21511;top:647;width:720;height:720;rotation:300861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" path="m,l72000,r,l,,,72000r,l,xe" fillcolor="#4f81bd [3204]" strokecolor="#243f60 [1604]" strokeweight="2pt">
                            <v:path arrowok="t" o:connecttype="custom" o:connectlocs="0,0;72000,0;72000,0;0,0;0,72000;0,72000;0,0" o:connectangles="0,0,0,0,0,0,0"/>
                          </v:shape>
                          <v:shape id="Half Frame 69" o:spid="_x0000_s1047" style="position:absolute;left:31688;top:1405;width:720;height:720;rotation:300861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" path="m,l72000,r,l,,,72000r,l,xe" fillcolor="#4f81bd [3204]" strokecolor="#243f60 [1604]" strokeweight="2pt">
                            <v:path arrowok="t" o:connecttype="custom" o:connectlocs="0,0;72000,0;72000,0;0,0;0,72000;0,72000;0,0" o:connectangles="0,0,0,0,0,0,0"/>
                          </v:shape>
                          <v:shape id="Half Frame 70" o:spid="_x0000_s1048" style="position:absolute;left:21382;top:1482;width:720;height:720;rotation:300861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" path="m,l72000,r,l,,,72000r,l,xe" fillcolor="#4f81bd [3204]" strokecolor="#243f60 [1604]" strokeweight="2pt">
                            <v:path arrowok="t" o:connecttype="custom" o:connectlocs="0,0;72000,0;72000,0;0,0;0,72000;0,72000;0,0" o:connectangles="0,0,0,0,0,0,0"/>
                          </v:shape>
                          <v:shape id="Arc 71" o:spid="_x0000_s1049" style="position:absolute;left:21652;top:-2736;width:2508;height:1670;rotation:6507720fd;visibility:visible;mso-wrap-style:square;v-text-anchor:middle" coordsize="250836,166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" path="m64432,10536nsc98642,-2138,139779,-3450,175651,6990v63725,18545,92616,68071,64396,110389l125418,83499,64432,10536xem64432,10536nfc98642,-2138,139779,-3450,175651,6990v63725,18545,92616,68071,64396,110389e" filled="f" strokecolor="black [3213]">
                            <v:path arrowok="t" o:connecttype="custom" o:connectlocs="64432,10536;175651,6990;240047,117379" o:connectangles="0,0,0"/>
                          </v:shape>
                        </v:group>
                        <v:shape id="Text Box 63" o:spid="_x0000_s1050" type="#_x0000_t202" style="position:absolute;left:27761;top:1179;width:3864;height:2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    <v:textbox>
                            <w:txbxContent>
                              <w:p w14:paraId="007DE449" w14:textId="77777777" w:rsidR="003B36A6" w:rsidRDefault="003B36A6" w:rsidP="003B36A6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120</w:t>
                                </w:r>
                              </w:p>
                            </w:txbxContent>
                          </v:textbox>
                        </v:shape>
                        <v:shape id="Text Box 64" o:spid="_x0000_s1051" type="#_x0000_t202" style="position:absolute;left:23285;top:-1773;width:6244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      <v:textbox>
                            <w:txbxContent>
                              <w:p w14:paraId="65975E44" w14:textId="77777777" w:rsidR="003B36A6" w:rsidRPr="00673441" w:rsidRDefault="003B36A6" w:rsidP="003B36A6">
                                <w:pPr>
                                  <w:rPr>
                                    <w:i/>
                                    <w:iCs/>
                                    <w:rtl/>
                                    <w:lang w:bidi="fa-IR"/>
                                  </w:rPr>
                                </w:pPr>
                                <w:r w:rsidRPr="00023307">
                                  <w:rPr>
                                    <w:i/>
                                    <w:iCs/>
                                    <w:position w:val="-6"/>
                                    <w:lang w:bidi="fa-IR"/>
                                  </w:rPr>
                                  <w:object w:dxaOrig="800" w:dyaOrig="260" w14:anchorId="78AB7AEA">
                                    <v:shape id="_x0000_i1052" type="#_x0000_t75" style="width:39.75pt;height:13.5pt" o:ole="">
                                      <v:imagedata r:id="rId61" o:title=""/>
                                    </v:shape>
                                    <o:OLEObject Type="Embed" ProgID="Equation.DSMT4" ShapeID="_x0000_i1052" DrawAspect="Content" ObjectID="_1793075705" r:id="rId63"/>
                                  </w:object>
                                </w:r>
                                <w:r>
                                  <w:rPr>
                                    <w:i/>
                                    <w:iCs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Parallelogram 65" o:spid="_x0000_s1052" type="#_x0000_t7" style="position:absolute;left:20799;width:12106;height:7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" adj="3332" filled="f" strokecolor="black [3213]" strokeweight="1pt"/>
                    </v:group>
                  </w:pict>
                </mc:Fallback>
              </mc:AlternateContent>
            </w:r>
          </w:p>
        </w:tc>
      </w:tr>
      <w:tr w:rsidR="0098513A" w:rsidRPr="0098513A" w14:paraId="1E3488BE" w14:textId="77777777" w:rsidTr="00430A84">
        <w:trPr>
          <w:trHeight w:val="1259"/>
        </w:trPr>
        <w:tc>
          <w:tcPr>
            <w:tcW w:w="616" w:type="dxa"/>
          </w:tcPr>
          <w:p w14:paraId="6902A4F3" w14:textId="77777777" w:rsidR="0098513A" w:rsidRPr="0098513A" w:rsidRDefault="0098513A" w:rsidP="009851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Vazirmatn" w:hAnsi="Vazirmatn"/>
                <w:sz w:val="24"/>
                <w:szCs w:val="24"/>
                <w:rtl/>
              </w:rPr>
            </w:pPr>
          </w:p>
        </w:tc>
        <w:tc>
          <w:tcPr>
            <w:tcW w:w="10139" w:type="dxa"/>
          </w:tcPr>
          <w:p w14:paraId="257EF351" w14:textId="77777777" w:rsidR="0098513A" w:rsidRPr="0098513A" w:rsidRDefault="0098513A" w:rsidP="00FD667E">
            <w:pPr>
              <w:rPr>
                <w:rFonts w:ascii="Vazirmatn" w:hAnsi="Vazirmatn"/>
                <w:rtl/>
              </w:rPr>
            </w:pP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 w:hint="eastAsia"/>
                <w:rtl/>
              </w:rPr>
              <w:t>ک</w:t>
            </w:r>
            <w:r w:rsidRPr="0098513A">
              <w:rPr>
                <w:rFonts w:ascii="Vazirmatn" w:hAnsi="Vazirmatn"/>
                <w:rtl/>
              </w:rPr>
              <w:t xml:space="preserve"> لوز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/>
                <w:rtl/>
              </w:rPr>
              <w:t xml:space="preserve"> رسم کرده و وسط ضلع ها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/>
                <w:rtl/>
              </w:rPr>
              <w:t xml:space="preserve"> آن را به ترت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 w:hint="eastAsia"/>
                <w:rtl/>
              </w:rPr>
              <w:t>ب</w:t>
            </w:r>
            <w:r w:rsidRPr="0098513A">
              <w:rPr>
                <w:rFonts w:ascii="Vazirmatn" w:hAnsi="Vazirmatn"/>
                <w:rtl/>
              </w:rPr>
              <w:t xml:space="preserve"> به هم وصل کن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 w:hint="eastAsia"/>
                <w:rtl/>
              </w:rPr>
              <w:t>د</w:t>
            </w:r>
            <w:r w:rsidRPr="0098513A">
              <w:rPr>
                <w:rFonts w:ascii="Vazirmatn" w:hAnsi="Vazirmatn"/>
                <w:rtl/>
              </w:rPr>
              <w:t>. چهارضلع</w:t>
            </w:r>
            <w:r w:rsidRPr="0098513A">
              <w:rPr>
                <w:rFonts w:ascii="Vazirmatn" w:hAnsi="Vazirmatn" w:hint="cs"/>
                <w:rtl/>
              </w:rPr>
              <w:t>ی</w:t>
            </w:r>
            <w:r w:rsidRPr="0098513A">
              <w:rPr>
                <w:rFonts w:ascii="Vazirmatn" w:hAnsi="Vazirmatn"/>
                <w:rtl/>
              </w:rPr>
              <w:t xml:space="preserve"> به دست آمده چه نام دارد؟</w:t>
            </w:r>
          </w:p>
        </w:tc>
      </w:tr>
      <w:tr w:rsidR="0098513A" w:rsidRPr="0098513A" w14:paraId="7E6D9E5E" w14:textId="77777777" w:rsidTr="00430A84">
        <w:trPr>
          <w:trHeight w:val="409"/>
        </w:trPr>
        <w:tc>
          <w:tcPr>
            <w:tcW w:w="616" w:type="dxa"/>
          </w:tcPr>
          <w:p w14:paraId="606E9DCA" w14:textId="77777777" w:rsidR="0098513A" w:rsidRPr="0098513A" w:rsidRDefault="0098513A" w:rsidP="009851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Vazirmatn" w:hAnsi="Vazirmatn"/>
                <w:sz w:val="24"/>
                <w:szCs w:val="24"/>
                <w:rtl/>
              </w:rPr>
            </w:pPr>
          </w:p>
        </w:tc>
        <w:tc>
          <w:tcPr>
            <w:tcW w:w="10139" w:type="dxa"/>
          </w:tcPr>
          <w:p w14:paraId="0EA83424" w14:textId="77777777" w:rsidR="0098513A" w:rsidRPr="0098513A" w:rsidRDefault="0098513A" w:rsidP="00FD667E">
            <w:pPr>
              <w:rPr>
                <w:rFonts w:ascii="Vazirmatn" w:hAnsi="Vazirmatn"/>
                <w:rtl/>
                <w:lang w:bidi="fa-IR"/>
              </w:rPr>
            </w:pPr>
            <w:r w:rsidRPr="0098513A">
              <w:rPr>
                <w:rFonts w:ascii="Vazirmatn" w:hAnsi="Vazirmatn"/>
                <w:rtl/>
                <w:lang w:bidi="fa-IR"/>
              </w:rPr>
              <w:t>در هر مورد زاو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 w:hint="eastAsia"/>
                <w:rtl/>
                <w:lang w:bidi="fa-IR"/>
              </w:rPr>
              <w:t>ه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ها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خواسته شده را به دست آور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 w:hint="eastAsia"/>
                <w:rtl/>
                <w:lang w:bidi="fa-IR"/>
              </w:rPr>
              <w:t>د</w:t>
            </w:r>
            <w:r w:rsidRPr="0098513A">
              <w:rPr>
                <w:rFonts w:ascii="Vazirmatn" w:hAnsi="Vazirmatn"/>
                <w:rtl/>
                <w:lang w:bidi="fa-IR"/>
              </w:rPr>
              <w:t>.</w:t>
            </w:r>
          </w:p>
          <w:p w14:paraId="65E4EFD0" w14:textId="77777777" w:rsidR="0098513A" w:rsidRPr="0098513A" w:rsidRDefault="0098513A" w:rsidP="00FD667E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  <w:r w:rsidRPr="0098513A">
              <w:rPr>
                <w:rFonts w:ascii="Vazirmatn" w:hAnsi="Vazirmatn" w:hint="eastAsia"/>
                <w:rtl/>
                <w:lang w:bidi="fa-IR"/>
              </w:rPr>
              <w:t>الف</w:t>
            </w:r>
            <w:r w:rsidRPr="0098513A">
              <w:rPr>
                <w:rFonts w:ascii="Vazirmatn" w:hAnsi="Vazirmatn" w:hint="cs"/>
                <w:rtl/>
                <w:lang w:bidi="fa-IR"/>
              </w:rPr>
              <w:t>)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مجموع زاو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 w:hint="eastAsia"/>
                <w:rtl/>
                <w:lang w:bidi="fa-IR"/>
              </w:rPr>
              <w:t>ه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ها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خارج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 w:hint="eastAsia"/>
                <w:rtl/>
                <w:lang w:bidi="fa-IR"/>
              </w:rPr>
              <w:t>ک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دوازده ضلع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:</w:t>
            </w:r>
          </w:p>
          <w:p w14:paraId="1AD0FB3F" w14:textId="77777777" w:rsidR="0098513A" w:rsidRPr="0098513A" w:rsidRDefault="0098513A" w:rsidP="00FD667E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  <w:r w:rsidRPr="0098513A">
              <w:rPr>
                <w:rFonts w:ascii="Vazirmatn" w:hAnsi="Vazirmatn" w:hint="cs"/>
                <w:rtl/>
                <w:lang w:bidi="fa-IR"/>
              </w:rPr>
              <w:t>ب) مجموع زاویه های داخلی یک هشت ضلعی:</w:t>
            </w:r>
          </w:p>
          <w:p w14:paraId="5E435CF4" w14:textId="77777777" w:rsidR="0098513A" w:rsidRPr="0098513A" w:rsidRDefault="0098513A" w:rsidP="00FD667E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  <w:r w:rsidRPr="0098513A">
              <w:rPr>
                <w:rFonts w:ascii="Vazirmatn" w:hAnsi="Vazirmatn" w:hint="cs"/>
                <w:rtl/>
                <w:lang w:bidi="fa-IR"/>
              </w:rPr>
              <w:t>ج)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اندازه هر زاو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 w:hint="eastAsia"/>
                <w:rtl/>
                <w:lang w:bidi="fa-IR"/>
              </w:rPr>
              <w:t>ه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داخل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 w:hint="eastAsia"/>
                <w:rtl/>
                <w:lang w:bidi="fa-IR"/>
              </w:rPr>
              <w:t>ک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ده ضلع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منتظم:</w:t>
            </w:r>
          </w:p>
          <w:p w14:paraId="5951D7E7" w14:textId="77777777" w:rsidR="0098513A" w:rsidRPr="0098513A" w:rsidRDefault="0098513A" w:rsidP="00FD667E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  <w:r w:rsidRPr="0098513A">
              <w:rPr>
                <w:rFonts w:ascii="Vazirmatn" w:hAnsi="Vazirmatn" w:hint="cs"/>
                <w:rtl/>
                <w:lang w:bidi="fa-IR"/>
              </w:rPr>
              <w:t>د) اندازه هر زاویه خارجی یک بیست ضلعی منتظم:</w:t>
            </w:r>
          </w:p>
        </w:tc>
      </w:tr>
      <w:tr w:rsidR="0098513A" w:rsidRPr="0098513A" w14:paraId="74CCE03C" w14:textId="77777777" w:rsidTr="003E7F69">
        <w:trPr>
          <w:trHeight w:val="1531"/>
        </w:trPr>
        <w:tc>
          <w:tcPr>
            <w:tcW w:w="616" w:type="dxa"/>
          </w:tcPr>
          <w:p w14:paraId="4E6177DB" w14:textId="77777777" w:rsidR="0098513A" w:rsidRPr="0098513A" w:rsidRDefault="0098513A" w:rsidP="0098513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Vazirmatn" w:hAnsi="Vazirmatn"/>
                <w:sz w:val="24"/>
                <w:szCs w:val="24"/>
                <w:rtl/>
              </w:rPr>
            </w:pPr>
          </w:p>
        </w:tc>
        <w:tc>
          <w:tcPr>
            <w:tcW w:w="10139" w:type="dxa"/>
          </w:tcPr>
          <w:p w14:paraId="0C3FE235" w14:textId="77777777" w:rsidR="0098513A" w:rsidRPr="0098513A" w:rsidRDefault="0098513A" w:rsidP="00FD667E">
            <w:pPr>
              <w:rPr>
                <w:rFonts w:ascii="Vazirmatn" w:hAnsi="Vazirmatn"/>
                <w:rtl/>
                <w:lang w:bidi="fa-IR"/>
              </w:rPr>
            </w:pPr>
            <w:r w:rsidRPr="0098513A">
              <w:rPr>
                <w:rFonts w:ascii="Vazirmatn" w:hAnsi="Vazirmatn"/>
                <w:rtl/>
                <w:lang w:bidi="fa-IR"/>
              </w:rPr>
              <w:t>شکل ز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 w:hint="eastAsia"/>
                <w:rtl/>
                <w:lang w:bidi="fa-IR"/>
              </w:rPr>
              <w:t>ر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بخش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از 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 w:hint="eastAsia"/>
                <w:rtl/>
                <w:lang w:bidi="fa-IR"/>
              </w:rPr>
              <w:t>ک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چند ضلع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منتظم را نشان م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دهد. ا</w:t>
            </w:r>
            <w:r w:rsidRPr="0098513A">
              <w:rPr>
                <w:rFonts w:ascii="Vazirmatn" w:hAnsi="Vazirmatn" w:hint="cs"/>
                <w:rtl/>
                <w:lang w:bidi="fa-IR"/>
              </w:rPr>
              <w:t>ی</w:t>
            </w:r>
            <w:r w:rsidRPr="0098513A">
              <w:rPr>
                <w:rFonts w:ascii="Vazirmatn" w:hAnsi="Vazirmatn" w:hint="eastAsia"/>
                <w:rtl/>
                <w:lang w:bidi="fa-IR"/>
              </w:rPr>
              <w:t>ن</w:t>
            </w:r>
            <w:r w:rsidRPr="0098513A">
              <w:rPr>
                <w:rFonts w:ascii="Vazirmatn" w:hAnsi="Vazirmatn"/>
                <w:rtl/>
                <w:lang w:bidi="fa-IR"/>
              </w:rPr>
              <w:t xml:space="preserve"> شکل چند ضلع دارد‌؟</w:t>
            </w:r>
            <w:r w:rsidRPr="0098513A">
              <w:rPr>
                <w:rFonts w:ascii="Vazirmatn" w:hAnsi="Vazirmatn" w:hint="cs"/>
                <w:rtl/>
                <w:lang w:bidi="fa-IR"/>
              </w:rPr>
              <w:t xml:space="preserve"> (با راه حل)</w:t>
            </w:r>
          </w:p>
          <w:p w14:paraId="09D5AFF9" w14:textId="77777777" w:rsidR="0098513A" w:rsidRPr="0098513A" w:rsidRDefault="0098513A" w:rsidP="00FD667E">
            <w:pPr>
              <w:jc w:val="right"/>
              <w:rPr>
                <w:rFonts w:ascii="Vazirmatn" w:hAnsi="Vazirmatn"/>
                <w:rtl/>
                <w:lang w:bidi="fa-IR"/>
              </w:rPr>
            </w:pPr>
            <w:r w:rsidRPr="0098513A">
              <w:rPr>
                <w:rFonts w:ascii="Vazirmatn" w:hAnsi="Vazirmatn"/>
                <w:noProof/>
                <w:rtl/>
                <w:lang w:val="fa-IR" w:bidi="fa-IR"/>
              </w:rPr>
              <w:drawing>
                <wp:inline distT="0" distB="0" distL="0" distR="0" wp14:anchorId="62AF19BE" wp14:editId="6B4D7534">
                  <wp:extent cx="1181100" cy="659561"/>
                  <wp:effectExtent l="0" t="0" r="0" b="7620"/>
                  <wp:docPr id="5" name="Picture 5" descr="تتت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تتت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067" cy="6645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CB8BD6" w14:textId="77777777" w:rsidR="00600CC1" w:rsidRPr="003E7F69" w:rsidRDefault="00600CC1" w:rsidP="00E34128">
      <w:pPr>
        <w:tabs>
          <w:tab w:val="left" w:pos="7696"/>
        </w:tabs>
        <w:rPr>
          <w:sz w:val="2"/>
          <w:szCs w:val="2"/>
        </w:rPr>
      </w:pPr>
    </w:p>
    <w:sectPr w:rsidR="00600CC1" w:rsidRPr="003E7F69" w:rsidSect="00A26F16">
      <w:footerReference w:type="even" r:id="rId65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B5838" w14:textId="77777777" w:rsidR="00F00AFE" w:rsidRDefault="00F00AFE">
      <w:r>
        <w:separator/>
      </w:r>
    </w:p>
  </w:endnote>
  <w:endnote w:type="continuationSeparator" w:id="0">
    <w:p w14:paraId="148F5FCB" w14:textId="77777777" w:rsidR="00F00AFE" w:rsidRDefault="00F00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5294B" w14:textId="77777777" w:rsidR="0076318D" w:rsidRDefault="0076318D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C8DEBAD" w14:textId="77777777" w:rsidR="0076318D" w:rsidRDefault="007631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4D99B" w14:textId="77777777" w:rsidR="00F00AFE" w:rsidRDefault="00F00AFE">
      <w:r>
        <w:separator/>
      </w:r>
    </w:p>
  </w:footnote>
  <w:footnote w:type="continuationSeparator" w:id="0">
    <w:p w14:paraId="3487562B" w14:textId="77777777" w:rsidR="00F00AFE" w:rsidRDefault="00F00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48AA"/>
    <w:multiLevelType w:val="hybridMultilevel"/>
    <w:tmpl w:val="61D6C29A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665475D1"/>
    <w:multiLevelType w:val="hybridMultilevel"/>
    <w:tmpl w:val="FFBC5B80"/>
    <w:lvl w:ilvl="0" w:tplc="D80AB426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6D6F"/>
    <w:rsid w:val="00000CBD"/>
    <w:rsid w:val="000318D9"/>
    <w:rsid w:val="00031911"/>
    <w:rsid w:val="00081A78"/>
    <w:rsid w:val="00082AA5"/>
    <w:rsid w:val="00095040"/>
    <w:rsid w:val="00096D6F"/>
    <w:rsid w:val="000B126E"/>
    <w:rsid w:val="000B3006"/>
    <w:rsid w:val="000D53B5"/>
    <w:rsid w:val="000E2BC2"/>
    <w:rsid w:val="000E2D5C"/>
    <w:rsid w:val="000F7D7C"/>
    <w:rsid w:val="00105998"/>
    <w:rsid w:val="001136D0"/>
    <w:rsid w:val="00113B8E"/>
    <w:rsid w:val="00123D6F"/>
    <w:rsid w:val="0015604D"/>
    <w:rsid w:val="00156CF1"/>
    <w:rsid w:val="001631AF"/>
    <w:rsid w:val="00173C19"/>
    <w:rsid w:val="001A717D"/>
    <w:rsid w:val="001B3035"/>
    <w:rsid w:val="002010EB"/>
    <w:rsid w:val="00204B7F"/>
    <w:rsid w:val="0021133F"/>
    <w:rsid w:val="002304F7"/>
    <w:rsid w:val="002313FA"/>
    <w:rsid w:val="0024490F"/>
    <w:rsid w:val="002456C9"/>
    <w:rsid w:val="002525A8"/>
    <w:rsid w:val="00253E3D"/>
    <w:rsid w:val="00257904"/>
    <w:rsid w:val="00297EC0"/>
    <w:rsid w:val="002A291A"/>
    <w:rsid w:val="002A33DE"/>
    <w:rsid w:val="002C248B"/>
    <w:rsid w:val="003054F1"/>
    <w:rsid w:val="0032391D"/>
    <w:rsid w:val="00332035"/>
    <w:rsid w:val="00357A1B"/>
    <w:rsid w:val="003634D5"/>
    <w:rsid w:val="00384F69"/>
    <w:rsid w:val="00392538"/>
    <w:rsid w:val="003A0CD6"/>
    <w:rsid w:val="003A57B1"/>
    <w:rsid w:val="003A5B5C"/>
    <w:rsid w:val="003B36A6"/>
    <w:rsid w:val="003B4FD3"/>
    <w:rsid w:val="003B5073"/>
    <w:rsid w:val="003C2BAE"/>
    <w:rsid w:val="003C6A43"/>
    <w:rsid w:val="003E7F69"/>
    <w:rsid w:val="00412935"/>
    <w:rsid w:val="00430A84"/>
    <w:rsid w:val="00433271"/>
    <w:rsid w:val="004568D6"/>
    <w:rsid w:val="00482980"/>
    <w:rsid w:val="0049451E"/>
    <w:rsid w:val="004B3D7D"/>
    <w:rsid w:val="004B3DCB"/>
    <w:rsid w:val="004C1EF9"/>
    <w:rsid w:val="004D069E"/>
    <w:rsid w:val="004F6250"/>
    <w:rsid w:val="00503FD8"/>
    <w:rsid w:val="00537A71"/>
    <w:rsid w:val="005443D7"/>
    <w:rsid w:val="00554692"/>
    <w:rsid w:val="00562258"/>
    <w:rsid w:val="00574006"/>
    <w:rsid w:val="005A4931"/>
    <w:rsid w:val="005C0DDD"/>
    <w:rsid w:val="005E1D96"/>
    <w:rsid w:val="005F6DE0"/>
    <w:rsid w:val="00600CC1"/>
    <w:rsid w:val="00645BBA"/>
    <w:rsid w:val="00646A66"/>
    <w:rsid w:val="00654641"/>
    <w:rsid w:val="006716B7"/>
    <w:rsid w:val="00672370"/>
    <w:rsid w:val="006F4650"/>
    <w:rsid w:val="00706849"/>
    <w:rsid w:val="00711BD3"/>
    <w:rsid w:val="007319BC"/>
    <w:rsid w:val="0074593C"/>
    <w:rsid w:val="0076318D"/>
    <w:rsid w:val="00776FC2"/>
    <w:rsid w:val="00777D5B"/>
    <w:rsid w:val="00783232"/>
    <w:rsid w:val="007C0D19"/>
    <w:rsid w:val="007E539E"/>
    <w:rsid w:val="007F2BCF"/>
    <w:rsid w:val="00803E76"/>
    <w:rsid w:val="00814370"/>
    <w:rsid w:val="00817A87"/>
    <w:rsid w:val="00820188"/>
    <w:rsid w:val="008409B5"/>
    <w:rsid w:val="0089707E"/>
    <w:rsid w:val="008A1922"/>
    <w:rsid w:val="008A46AE"/>
    <w:rsid w:val="008C4475"/>
    <w:rsid w:val="008D5B38"/>
    <w:rsid w:val="008F4B46"/>
    <w:rsid w:val="0090163F"/>
    <w:rsid w:val="00913407"/>
    <w:rsid w:val="00937508"/>
    <w:rsid w:val="0098513A"/>
    <w:rsid w:val="00992D67"/>
    <w:rsid w:val="009934FF"/>
    <w:rsid w:val="00996B27"/>
    <w:rsid w:val="009C4240"/>
    <w:rsid w:val="009C7885"/>
    <w:rsid w:val="009D100D"/>
    <w:rsid w:val="009F4104"/>
    <w:rsid w:val="00A06238"/>
    <w:rsid w:val="00A06317"/>
    <w:rsid w:val="00A26F16"/>
    <w:rsid w:val="00A40DA9"/>
    <w:rsid w:val="00A74C02"/>
    <w:rsid w:val="00A81A8A"/>
    <w:rsid w:val="00A83BE2"/>
    <w:rsid w:val="00A84148"/>
    <w:rsid w:val="00A96FEB"/>
    <w:rsid w:val="00A97974"/>
    <w:rsid w:val="00AA23C6"/>
    <w:rsid w:val="00AB0F8B"/>
    <w:rsid w:val="00AD0171"/>
    <w:rsid w:val="00AD4667"/>
    <w:rsid w:val="00AD7CA8"/>
    <w:rsid w:val="00B019DC"/>
    <w:rsid w:val="00B03096"/>
    <w:rsid w:val="00B1225D"/>
    <w:rsid w:val="00B43E11"/>
    <w:rsid w:val="00B522A3"/>
    <w:rsid w:val="00B64FC0"/>
    <w:rsid w:val="00B836C0"/>
    <w:rsid w:val="00B85521"/>
    <w:rsid w:val="00B909E6"/>
    <w:rsid w:val="00BA05A3"/>
    <w:rsid w:val="00BC560D"/>
    <w:rsid w:val="00BD447E"/>
    <w:rsid w:val="00BD5C33"/>
    <w:rsid w:val="00BE42D9"/>
    <w:rsid w:val="00BE776E"/>
    <w:rsid w:val="00BF0193"/>
    <w:rsid w:val="00BF10C6"/>
    <w:rsid w:val="00C358EF"/>
    <w:rsid w:val="00C40BBF"/>
    <w:rsid w:val="00C42608"/>
    <w:rsid w:val="00CB105D"/>
    <w:rsid w:val="00CB5CAE"/>
    <w:rsid w:val="00CB61EB"/>
    <w:rsid w:val="00CC26EA"/>
    <w:rsid w:val="00CD02E4"/>
    <w:rsid w:val="00CD6C9C"/>
    <w:rsid w:val="00CF6C6D"/>
    <w:rsid w:val="00D12852"/>
    <w:rsid w:val="00D33F74"/>
    <w:rsid w:val="00D425BC"/>
    <w:rsid w:val="00D46336"/>
    <w:rsid w:val="00D46D90"/>
    <w:rsid w:val="00D550AF"/>
    <w:rsid w:val="00D63EEF"/>
    <w:rsid w:val="00D8578C"/>
    <w:rsid w:val="00D90F00"/>
    <w:rsid w:val="00D9609F"/>
    <w:rsid w:val="00DA0E36"/>
    <w:rsid w:val="00DB4350"/>
    <w:rsid w:val="00DD02FF"/>
    <w:rsid w:val="00DE0E1D"/>
    <w:rsid w:val="00DE3162"/>
    <w:rsid w:val="00E00254"/>
    <w:rsid w:val="00E02DAE"/>
    <w:rsid w:val="00E0352D"/>
    <w:rsid w:val="00E12A11"/>
    <w:rsid w:val="00E21646"/>
    <w:rsid w:val="00E27157"/>
    <w:rsid w:val="00E313D9"/>
    <w:rsid w:val="00E33900"/>
    <w:rsid w:val="00E33963"/>
    <w:rsid w:val="00E34128"/>
    <w:rsid w:val="00E82E8E"/>
    <w:rsid w:val="00EB07DC"/>
    <w:rsid w:val="00EF21B7"/>
    <w:rsid w:val="00F00AFE"/>
    <w:rsid w:val="00F03B8F"/>
    <w:rsid w:val="00F12985"/>
    <w:rsid w:val="00F26CA8"/>
    <w:rsid w:val="00F36768"/>
    <w:rsid w:val="00F9220C"/>
    <w:rsid w:val="00FC5A50"/>
    <w:rsid w:val="00FD0080"/>
    <w:rsid w:val="00FD150A"/>
    <w:rsid w:val="00FE4E5A"/>
    <w:rsid w:val="00FE5EEC"/>
    <w:rsid w:val="00FF29F3"/>
    <w:rsid w:val="00FF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3C31A534"/>
  <w15:docId w15:val="{006AB615-72BF-426B-A444-6C4C9486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5">
    <w:name w:val="Plain Table 5"/>
    <w:basedOn w:val="TableNormal"/>
    <w:uiPriority w:val="45"/>
    <w:rsid w:val="00CB61E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F625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 w:val="0"/>
      <w:bCs w:val="0"/>
      <w:sz w:val="22"/>
      <w:szCs w:val="22"/>
      <w:lang w:bidi="fa-IR"/>
    </w:rPr>
  </w:style>
  <w:style w:type="paragraph" w:styleId="Header">
    <w:name w:val="header"/>
    <w:basedOn w:val="Normal"/>
    <w:link w:val="HeaderChar"/>
    <w:unhideWhenUsed/>
    <w:rsid w:val="005E1D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E1D96"/>
    <w:rPr>
      <w:rFonts w:cs="B Nazanin"/>
      <w:b/>
      <w:bCs/>
      <w:sz w:val="24"/>
      <w:szCs w:val="24"/>
      <w:lang w:bidi="ar-SA"/>
    </w:rPr>
  </w:style>
  <w:style w:type="table" w:styleId="PlainTable4">
    <w:name w:val="Plain Table 4"/>
    <w:basedOn w:val="TableNormal"/>
    <w:uiPriority w:val="44"/>
    <w:rsid w:val="0098513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qFormat/>
    <w:rsid w:val="009851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image" Target="media/image26.wmf"/><Relationship Id="rId63" Type="http://schemas.openxmlformats.org/officeDocument/2006/relationships/oleObject" Target="embeddings/oleObject28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4.png"/><Relationship Id="rId58" Type="http://schemas.openxmlformats.org/officeDocument/2006/relationships/oleObject" Target="embeddings/oleObject24.bin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3.bin"/><Relationship Id="rId64" Type="http://schemas.openxmlformats.org/officeDocument/2006/relationships/image" Target="media/image29.png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5.bin"/><Relationship Id="rId6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png"/><Relationship Id="rId62" Type="http://schemas.openxmlformats.org/officeDocument/2006/relationships/oleObject" Target="embeddings/oleObject2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png"/><Relationship Id="rId60" Type="http://schemas.openxmlformats.org/officeDocument/2006/relationships/oleObject" Target="embeddings/oleObject26.bin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4D527-0C4F-4F5C-9054-029D20832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481</TotalTime>
  <Pages>2</Pages>
  <Words>732</Words>
  <Characters>4174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56</cp:revision>
  <cp:lastPrinted>2024-11-14T04:17:00Z</cp:lastPrinted>
  <dcterms:created xsi:type="dcterms:W3CDTF">2014-11-10T19:36:00Z</dcterms:created>
  <dcterms:modified xsi:type="dcterms:W3CDTF">2024-11-14T04:18:00Z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