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C6794" w14:textId="77777777" w:rsidR="00D12852" w:rsidRPr="00E21646" w:rsidRDefault="00D12852">
      <w:pPr>
        <w:rPr>
          <w:sz w:val="4"/>
          <w:szCs w:val="4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648"/>
      </w:tblGrid>
      <w:tr w:rsidR="00140189" w14:paraId="45381AAB" w14:textId="77777777" w:rsidTr="00140189">
        <w:tc>
          <w:tcPr>
            <w:tcW w:w="10648" w:type="dxa"/>
          </w:tcPr>
          <w:p w14:paraId="4C9E9B24" w14:textId="77777777" w:rsidR="00140189" w:rsidRDefault="00140189" w:rsidP="00140189">
            <w:pPr>
              <w:tabs>
                <w:tab w:val="left" w:pos="7696"/>
              </w:tabs>
              <w:rPr>
                <w:rtl/>
              </w:rPr>
            </w:pPr>
            <w:r>
              <w:rPr>
                <w:rFonts w:hint="cs"/>
                <w:rtl/>
              </w:rPr>
              <w:t>1)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عبارات درست را با </w:t>
            </w:r>
            <w:r>
              <w:rPr>
                <w:rFonts w:hint="cs"/>
              </w:rPr>
              <w:sym w:font="Wingdings 2" w:char="F050"/>
            </w:r>
            <w:r>
              <w:rPr>
                <w:rFonts w:hint="cs"/>
                <w:rtl/>
              </w:rPr>
              <w:t xml:space="preserve"> و عبارات نادرست را با</w:t>
            </w:r>
            <w:r>
              <w:rPr>
                <w:rFonts w:hint="cs"/>
              </w:rPr>
              <w:sym w:font="Wingdings 2" w:char="F04F"/>
            </w:r>
            <w:r>
              <w:rPr>
                <w:rFonts w:hint="cs"/>
                <w:rtl/>
              </w:rPr>
              <w:t xml:space="preserve"> مشخص کنید.(1 نمره)</w:t>
            </w:r>
          </w:p>
          <w:p w14:paraId="7BB29003" w14:textId="77777777" w:rsidR="00BA5543" w:rsidRDefault="00BA5543" w:rsidP="00140189">
            <w:pPr>
              <w:tabs>
                <w:tab w:val="left" w:pos="7696"/>
              </w:tabs>
              <w:rPr>
                <w:rtl/>
              </w:rPr>
            </w:pPr>
            <w:r>
              <w:rPr>
                <w:rFonts w:hint="cs"/>
                <w:rtl/>
              </w:rPr>
              <w:t>الف) تنها عددی که معکوسش با خودش برابر است؛ عدد یک است.</w:t>
            </w:r>
          </w:p>
          <w:p w14:paraId="0C4BBE6D" w14:textId="77777777" w:rsidR="00BA5543" w:rsidRDefault="00BA5543" w:rsidP="00140189">
            <w:pPr>
              <w:tabs>
                <w:tab w:val="left" w:pos="7696"/>
              </w:tabs>
              <w:rPr>
                <w:rtl/>
              </w:rPr>
            </w:pPr>
            <w:r>
              <w:rPr>
                <w:rFonts w:hint="cs"/>
                <w:rtl/>
              </w:rPr>
              <w:t>ب) هر عددی که اول نباشد؛ مرکب است.</w:t>
            </w:r>
          </w:p>
          <w:p w14:paraId="50D50E79" w14:textId="77777777" w:rsidR="00BA5543" w:rsidRDefault="00BA5543" w:rsidP="00140189">
            <w:pPr>
              <w:tabs>
                <w:tab w:val="left" w:pos="7696"/>
              </w:tabs>
              <w:rPr>
                <w:rtl/>
              </w:rPr>
            </w:pPr>
            <w:r>
              <w:rPr>
                <w:rFonts w:hint="cs"/>
                <w:rtl/>
              </w:rPr>
              <w:t>ج) لوزی، یک چهار ضلعی منتظم است.</w:t>
            </w:r>
          </w:p>
          <w:p w14:paraId="18991E9D" w14:textId="77777777" w:rsidR="00BA5543" w:rsidRDefault="00BA5543" w:rsidP="00C90CDC">
            <w:pPr>
              <w:tabs>
                <w:tab w:val="left" w:pos="7696"/>
              </w:tabs>
              <w:rPr>
                <w:rtl/>
              </w:rPr>
            </w:pPr>
            <w:r>
              <w:rPr>
                <w:rFonts w:hint="cs"/>
                <w:rtl/>
              </w:rPr>
              <w:t>د) مربع، ن</w:t>
            </w:r>
            <w:r w:rsidR="00C90CDC">
              <w:rPr>
                <w:rFonts w:hint="cs"/>
                <w:rtl/>
              </w:rPr>
              <w:t>و</w:t>
            </w:r>
            <w:r>
              <w:rPr>
                <w:rFonts w:hint="cs"/>
                <w:rtl/>
              </w:rPr>
              <w:t>عی متوازی</w:t>
            </w:r>
            <w:r>
              <w:rPr>
                <w:rtl/>
              </w:rPr>
              <w:softHyphen/>
            </w:r>
            <w:r>
              <w:rPr>
                <w:rFonts w:hint="cs"/>
                <w:rtl/>
              </w:rPr>
              <w:t>الاضلاع است.</w:t>
            </w:r>
          </w:p>
        </w:tc>
      </w:tr>
      <w:tr w:rsidR="00BA5543" w14:paraId="510E1DFE" w14:textId="77777777" w:rsidTr="00140189">
        <w:tc>
          <w:tcPr>
            <w:tcW w:w="10648" w:type="dxa"/>
          </w:tcPr>
          <w:p w14:paraId="1463DD5A" w14:textId="77777777" w:rsidR="00BA5543" w:rsidRDefault="00BA5543" w:rsidP="00140189">
            <w:pPr>
              <w:tabs>
                <w:tab w:val="left" w:pos="7696"/>
              </w:tabs>
              <w:rPr>
                <w:rtl/>
              </w:rPr>
            </w:pPr>
            <w:r>
              <w:rPr>
                <w:rFonts w:hint="cs"/>
                <w:rtl/>
              </w:rPr>
              <w:t>2) گزینه مناسب را انتخاب کنید.(</w:t>
            </w:r>
            <w:r w:rsidR="00F758C9">
              <w:rPr>
                <w:rFonts w:hint="cs"/>
                <w:rtl/>
              </w:rPr>
              <w:t>1 نمره</w:t>
            </w:r>
            <w:r>
              <w:rPr>
                <w:rFonts w:hint="cs"/>
                <w:rtl/>
              </w:rPr>
              <w:t>)</w:t>
            </w:r>
          </w:p>
          <w:p w14:paraId="562F8742" w14:textId="77777777" w:rsidR="00F758C9" w:rsidRDefault="00C620C5" w:rsidP="00140189">
            <w:pPr>
              <w:tabs>
                <w:tab w:val="left" w:pos="7696"/>
              </w:tabs>
              <w:rPr>
                <w:rtl/>
              </w:rPr>
            </w:pPr>
            <w:r>
              <w:rPr>
                <w:rFonts w:hint="cs"/>
                <w:rtl/>
              </w:rPr>
              <w:t xml:space="preserve"> الف) معکوس قرینه</w:t>
            </w:r>
            <w:r>
              <w:rPr>
                <w:rtl/>
              </w:rPr>
              <w:softHyphen/>
            </w:r>
            <w:r>
              <w:rPr>
                <w:rFonts w:hint="cs"/>
                <w:rtl/>
              </w:rPr>
              <w:t xml:space="preserve">ی عدد </w:t>
            </w:r>
            <w:r w:rsidRPr="00C620C5">
              <w:rPr>
                <w:position w:val="-22"/>
              </w:rPr>
              <w:object w:dxaOrig="580" w:dyaOrig="580" w14:anchorId="02D43D9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9.25pt;height:29.25pt" o:ole="">
                  <v:imagedata r:id="rId8" o:title=""/>
                </v:shape>
                <o:OLEObject Type="Embed" ProgID="Equation.DSMT4" ShapeID="_x0000_i1025" DrawAspect="Content" ObjectID="_1793073498" r:id="rId9"/>
              </w:objec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کدام است؟</w:t>
            </w:r>
          </w:p>
          <w:p w14:paraId="7864C657" w14:textId="77777777" w:rsidR="00C620C5" w:rsidRDefault="00C620C5" w:rsidP="00C620C5">
            <w:pPr>
              <w:tabs>
                <w:tab w:val="left" w:pos="7696"/>
              </w:tabs>
              <w:rPr>
                <w:rtl/>
              </w:rPr>
            </w:pPr>
            <w:r>
              <w:rPr>
                <w:rFonts w:hint="cs"/>
                <w:rtl/>
              </w:rPr>
              <w:t xml:space="preserve">   1) </w:t>
            </w:r>
            <w:r w:rsidR="0076652E" w:rsidRPr="00C620C5">
              <w:rPr>
                <w:position w:val="-22"/>
              </w:rPr>
              <w:object w:dxaOrig="420" w:dyaOrig="580" w14:anchorId="234C9C02">
                <v:shape id="_x0000_i1026" type="#_x0000_t75" style="width:21pt;height:29.25pt" o:ole="">
                  <v:imagedata r:id="rId10" o:title=""/>
                </v:shape>
                <o:OLEObject Type="Embed" ProgID="Equation.DSMT4" ShapeID="_x0000_i1026" DrawAspect="Content" ObjectID="_1793073499" r:id="rId11"/>
              </w:object>
            </w:r>
            <w:r w:rsidR="0076652E">
              <w:rPr>
                <w:rFonts w:hint="cs"/>
                <w:rtl/>
              </w:rPr>
              <w:t xml:space="preserve">                            2) </w:t>
            </w:r>
            <w:r w:rsidR="0076652E" w:rsidRPr="00C620C5">
              <w:rPr>
                <w:position w:val="-22"/>
              </w:rPr>
              <w:object w:dxaOrig="580" w:dyaOrig="580" w14:anchorId="4D09C8C0">
                <v:shape id="_x0000_i1027" type="#_x0000_t75" style="width:29.25pt;height:29.25pt" o:ole="">
                  <v:imagedata r:id="rId12" o:title=""/>
                </v:shape>
                <o:OLEObject Type="Embed" ProgID="Equation.DSMT4" ShapeID="_x0000_i1027" DrawAspect="Content" ObjectID="_1793073500" r:id="rId13"/>
              </w:object>
            </w:r>
            <w:r w:rsidR="0076652E">
              <w:rPr>
                <w:rFonts w:hint="cs"/>
                <w:rtl/>
              </w:rPr>
              <w:t xml:space="preserve">                             3) </w:t>
            </w:r>
            <w:r w:rsidR="0076652E" w:rsidRPr="00C620C5">
              <w:rPr>
                <w:position w:val="-22"/>
              </w:rPr>
              <w:object w:dxaOrig="580" w:dyaOrig="580" w14:anchorId="0B675E4C">
                <v:shape id="_x0000_i1028" type="#_x0000_t75" style="width:29.25pt;height:29.25pt" o:ole="">
                  <v:imagedata r:id="rId14" o:title=""/>
                </v:shape>
                <o:OLEObject Type="Embed" ProgID="Equation.DSMT4" ShapeID="_x0000_i1028" DrawAspect="Content" ObjectID="_1793073501" r:id="rId15"/>
              </w:object>
            </w:r>
            <w:r w:rsidR="0076652E">
              <w:rPr>
                <w:rFonts w:hint="cs"/>
                <w:rtl/>
              </w:rPr>
              <w:t xml:space="preserve">                             4) </w:t>
            </w:r>
            <w:r w:rsidR="0076652E" w:rsidRPr="00C620C5">
              <w:rPr>
                <w:position w:val="-22"/>
              </w:rPr>
              <w:object w:dxaOrig="580" w:dyaOrig="580" w14:anchorId="17993658">
                <v:shape id="_x0000_i1029" type="#_x0000_t75" style="width:29.25pt;height:29.25pt" o:ole="">
                  <v:imagedata r:id="rId16" o:title=""/>
                </v:shape>
                <o:OLEObject Type="Embed" ProgID="Equation.DSMT4" ShapeID="_x0000_i1029" DrawAspect="Content" ObjectID="_1793073502" r:id="rId17"/>
              </w:object>
            </w:r>
          </w:p>
          <w:p w14:paraId="4D19EFDD" w14:textId="77777777" w:rsidR="0076652E" w:rsidRDefault="0076652E" w:rsidP="00C620C5">
            <w:pPr>
              <w:tabs>
                <w:tab w:val="left" w:pos="7696"/>
              </w:tabs>
              <w:rPr>
                <w:rtl/>
              </w:rPr>
            </w:pPr>
            <w:r>
              <w:rPr>
                <w:rFonts w:hint="cs"/>
                <w:rtl/>
              </w:rPr>
              <w:t>ب) کدام دو عدد نسبت به هم اولند؟</w:t>
            </w:r>
          </w:p>
          <w:p w14:paraId="7713DFA7" w14:textId="77777777" w:rsidR="0076652E" w:rsidRDefault="0076652E" w:rsidP="00855B35">
            <w:pPr>
              <w:tabs>
                <w:tab w:val="left" w:pos="2187"/>
                <w:tab w:val="left" w:pos="4571"/>
                <w:tab w:val="left" w:pos="6873"/>
              </w:tabs>
              <w:rPr>
                <w:rtl/>
              </w:rPr>
            </w:pPr>
            <w:r>
              <w:rPr>
                <w:rFonts w:hint="cs"/>
                <w:rtl/>
              </w:rPr>
              <w:t xml:space="preserve">  1) </w:t>
            </w:r>
            <w:r w:rsidR="00855B35">
              <w:rPr>
                <w:rFonts w:hint="cs"/>
                <w:rtl/>
              </w:rPr>
              <w:t>40 و 25</w:t>
            </w:r>
            <w:r w:rsidR="00855B35">
              <w:rPr>
                <w:rtl/>
              </w:rPr>
              <w:tab/>
            </w:r>
            <w:r w:rsidR="00855B35">
              <w:rPr>
                <w:rFonts w:hint="cs"/>
                <w:rtl/>
              </w:rPr>
              <w:t>2) 21 و 24</w:t>
            </w:r>
            <w:r w:rsidR="00855B35">
              <w:rPr>
                <w:rtl/>
              </w:rPr>
              <w:tab/>
            </w:r>
            <w:r w:rsidR="00855B35">
              <w:rPr>
                <w:rFonts w:hint="cs"/>
                <w:rtl/>
              </w:rPr>
              <w:t>3) 36و35</w:t>
            </w:r>
            <w:r w:rsidR="00855B35">
              <w:rPr>
                <w:rtl/>
              </w:rPr>
              <w:tab/>
            </w:r>
            <w:r w:rsidR="00855B35">
              <w:rPr>
                <w:rFonts w:hint="cs"/>
                <w:rtl/>
              </w:rPr>
              <w:t>4) 28و7</w:t>
            </w:r>
          </w:p>
          <w:p w14:paraId="5077F8DC" w14:textId="77777777" w:rsidR="00855B35" w:rsidRDefault="00855B35" w:rsidP="00855B35">
            <w:pPr>
              <w:tabs>
                <w:tab w:val="left" w:pos="2187"/>
                <w:tab w:val="left" w:pos="4571"/>
                <w:tab w:val="left" w:pos="6873"/>
              </w:tabs>
              <w:rPr>
                <w:rtl/>
              </w:rPr>
            </w:pPr>
            <w:r>
              <w:rPr>
                <w:rFonts w:hint="cs"/>
                <w:rtl/>
              </w:rPr>
              <w:t xml:space="preserve">ج) کدام عدد زیر گویا </w:t>
            </w:r>
            <w:r w:rsidRPr="00855B35">
              <w:rPr>
                <w:rFonts w:hint="cs"/>
                <w:u w:val="single"/>
                <w:rtl/>
              </w:rPr>
              <w:t>نیست؟</w:t>
            </w:r>
          </w:p>
          <w:p w14:paraId="2592FF0B" w14:textId="77777777" w:rsidR="00855B35" w:rsidRDefault="00855B35" w:rsidP="00855B35">
            <w:pPr>
              <w:tabs>
                <w:tab w:val="left" w:pos="2140"/>
                <w:tab w:val="left" w:pos="4533"/>
                <w:tab w:val="left" w:pos="6873"/>
              </w:tabs>
              <w:rPr>
                <w:rtl/>
              </w:rPr>
            </w:pPr>
            <w:r>
              <w:rPr>
                <w:rFonts w:hint="cs"/>
                <w:rtl/>
              </w:rPr>
              <w:t xml:space="preserve">  1) </w:t>
            </w:r>
            <w:r w:rsidRPr="00855B35">
              <w:rPr>
                <w:position w:val="-8"/>
              </w:rPr>
              <w:object w:dxaOrig="400" w:dyaOrig="400" w14:anchorId="6BC6924D">
                <v:shape id="_x0000_i1030" type="#_x0000_t75" style="width:19.5pt;height:19.5pt" o:ole="">
                  <v:imagedata r:id="rId18" o:title=""/>
                </v:shape>
                <o:OLEObject Type="Embed" ProgID="Equation.DSMT4" ShapeID="_x0000_i1030" DrawAspect="Content" ObjectID="_1793073503" r:id="rId19"/>
              </w:object>
            </w:r>
            <w:r>
              <w:rPr>
                <w:rtl/>
              </w:rPr>
              <w:tab/>
            </w:r>
            <w:r>
              <w:rPr>
                <w:rFonts w:hint="cs"/>
                <w:rtl/>
              </w:rPr>
              <w:t xml:space="preserve">2) </w:t>
            </w:r>
            <w:r w:rsidRPr="00C620C5">
              <w:rPr>
                <w:position w:val="-22"/>
              </w:rPr>
              <w:object w:dxaOrig="920" w:dyaOrig="580" w14:anchorId="3BE786FD">
                <v:shape id="_x0000_i1031" type="#_x0000_t75" style="width:46.5pt;height:29.25pt" o:ole="">
                  <v:imagedata r:id="rId20" o:title=""/>
                </v:shape>
                <o:OLEObject Type="Embed" ProgID="Equation.DSMT4" ShapeID="_x0000_i1031" DrawAspect="Content" ObjectID="_1793073504" r:id="rId21"/>
              </w:object>
            </w:r>
            <w:r>
              <w:rPr>
                <w:rtl/>
              </w:rPr>
              <w:tab/>
            </w:r>
            <w:r>
              <w:rPr>
                <w:rFonts w:hint="cs"/>
                <w:rtl/>
              </w:rPr>
              <w:t xml:space="preserve">3) </w:t>
            </w:r>
            <w:r w:rsidRPr="00855B35">
              <w:rPr>
                <w:position w:val="-30"/>
              </w:rPr>
              <w:object w:dxaOrig="560" w:dyaOrig="660" w14:anchorId="3C326ADB">
                <v:shape id="_x0000_i1032" type="#_x0000_t75" style="width:27.75pt;height:33pt" o:ole="">
                  <v:imagedata r:id="rId22" o:title=""/>
                </v:shape>
                <o:OLEObject Type="Embed" ProgID="Equation.DSMT4" ShapeID="_x0000_i1032" DrawAspect="Content" ObjectID="_1793073505" r:id="rId23"/>
              </w:object>
            </w:r>
            <w:r>
              <w:rPr>
                <w:rtl/>
              </w:rPr>
              <w:tab/>
            </w:r>
            <w:r>
              <w:rPr>
                <w:rFonts w:hint="cs"/>
                <w:rtl/>
              </w:rPr>
              <w:t xml:space="preserve">4) </w:t>
            </w:r>
            <w:r w:rsidR="00B76104" w:rsidRPr="00B76104">
              <w:rPr>
                <w:position w:val="-8"/>
              </w:rPr>
              <w:object w:dxaOrig="460" w:dyaOrig="400" w14:anchorId="753A3051">
                <v:shape id="_x0000_i1033" type="#_x0000_t75" style="width:22.5pt;height:19.5pt" o:ole="">
                  <v:imagedata r:id="rId24" o:title=""/>
                </v:shape>
                <o:OLEObject Type="Embed" ProgID="Equation.DSMT4" ShapeID="_x0000_i1033" DrawAspect="Content" ObjectID="_1793073506" r:id="rId25"/>
              </w:object>
            </w:r>
            <w:r w:rsidR="00B76104">
              <w:rPr>
                <w:rtl/>
              </w:rPr>
              <w:t xml:space="preserve"> </w:t>
            </w:r>
          </w:p>
          <w:p w14:paraId="134F0AC9" w14:textId="77777777" w:rsidR="00B76104" w:rsidRDefault="00B76104" w:rsidP="00855B35">
            <w:pPr>
              <w:tabs>
                <w:tab w:val="left" w:pos="2140"/>
                <w:tab w:val="left" w:pos="4533"/>
                <w:tab w:val="left" w:pos="6873"/>
              </w:tabs>
              <w:rPr>
                <w:rtl/>
              </w:rPr>
            </w:pPr>
            <w:r>
              <w:rPr>
                <w:rFonts w:hint="cs"/>
                <w:rtl/>
              </w:rPr>
              <w:t xml:space="preserve">د)کدام شکل زیر، مرکز تقارن </w:t>
            </w:r>
            <w:r w:rsidRPr="00B76104">
              <w:rPr>
                <w:rFonts w:hint="cs"/>
                <w:u w:val="single"/>
                <w:rtl/>
              </w:rPr>
              <w:t>ندارد</w:t>
            </w:r>
            <w:r>
              <w:rPr>
                <w:rFonts w:hint="cs"/>
                <w:rtl/>
              </w:rPr>
              <w:t>؟</w:t>
            </w:r>
          </w:p>
          <w:p w14:paraId="5A5D86ED" w14:textId="77777777" w:rsidR="00B76104" w:rsidRDefault="00B76104" w:rsidP="00855B35">
            <w:pPr>
              <w:tabs>
                <w:tab w:val="left" w:pos="2140"/>
                <w:tab w:val="left" w:pos="4533"/>
                <w:tab w:val="left" w:pos="6873"/>
              </w:tabs>
              <w:rPr>
                <w:rtl/>
              </w:rPr>
            </w:pPr>
            <w:r>
              <w:rPr>
                <w:rFonts w:hint="cs"/>
                <w:rtl/>
              </w:rPr>
              <w:t xml:space="preserve">  1) مربع                            2) مثلث متساوی</w:t>
            </w:r>
            <w:r>
              <w:rPr>
                <w:rtl/>
              </w:rPr>
              <w:softHyphen/>
            </w:r>
            <w:r>
              <w:rPr>
                <w:rFonts w:hint="cs"/>
                <w:rtl/>
              </w:rPr>
              <w:t>الاضلاع                3) متوازی</w:t>
            </w:r>
            <w:r>
              <w:rPr>
                <w:rtl/>
              </w:rPr>
              <w:softHyphen/>
            </w:r>
            <w:r>
              <w:rPr>
                <w:rFonts w:hint="cs"/>
                <w:rtl/>
              </w:rPr>
              <w:t>الاضلاع                     4) هیچ</w:t>
            </w:r>
            <w:r>
              <w:rPr>
                <w:rtl/>
              </w:rPr>
              <w:softHyphen/>
            </w:r>
            <w:r>
              <w:rPr>
                <w:rFonts w:hint="cs"/>
                <w:rtl/>
              </w:rPr>
              <w:t>کدام</w:t>
            </w:r>
          </w:p>
        </w:tc>
      </w:tr>
      <w:tr w:rsidR="00B76104" w14:paraId="521E17E8" w14:textId="77777777" w:rsidTr="00140189">
        <w:tc>
          <w:tcPr>
            <w:tcW w:w="10648" w:type="dxa"/>
          </w:tcPr>
          <w:p w14:paraId="25A188B2" w14:textId="77777777" w:rsidR="00B76104" w:rsidRDefault="00B76104" w:rsidP="00140189">
            <w:pPr>
              <w:tabs>
                <w:tab w:val="left" w:pos="7696"/>
              </w:tabs>
              <w:rPr>
                <w:rtl/>
              </w:rPr>
            </w:pPr>
            <w:r>
              <w:rPr>
                <w:rFonts w:hint="cs"/>
                <w:rtl/>
              </w:rPr>
              <w:t>3) حاصل عبارات زیر را بدست آورید.(5/1 نمره)</w:t>
            </w:r>
          </w:p>
          <w:p w14:paraId="4105CBF6" w14:textId="77777777" w:rsidR="00B76104" w:rsidRDefault="00B76104" w:rsidP="00140189">
            <w:pPr>
              <w:tabs>
                <w:tab w:val="left" w:pos="7696"/>
              </w:tabs>
              <w:rPr>
                <w:rtl/>
              </w:rPr>
            </w:pPr>
            <w:r>
              <w:rPr>
                <w:rFonts w:hint="cs"/>
                <w:rtl/>
              </w:rPr>
              <w:t xml:space="preserve">                                                                                                                                              </w:t>
            </w:r>
            <w:r w:rsidR="006F1D3F">
              <w:rPr>
                <w:rFonts w:hint="cs"/>
                <w:rtl/>
              </w:rPr>
              <w:t xml:space="preserve">                    </w:t>
            </w:r>
            <w:r w:rsidR="006F1D3F" w:rsidRPr="006F1D3F">
              <w:rPr>
                <w:position w:val="-6"/>
              </w:rPr>
              <w:object w:dxaOrig="1480" w:dyaOrig="300" w14:anchorId="545C8EAF">
                <v:shape id="_x0000_i1034" type="#_x0000_t75" style="width:74.25pt;height:15pt" o:ole="">
                  <v:imagedata r:id="rId26" o:title=""/>
                </v:shape>
                <o:OLEObject Type="Embed" ProgID="Equation.DSMT4" ShapeID="_x0000_i1034" DrawAspect="Content" ObjectID="_1793073507" r:id="rId27"/>
              </w:object>
            </w:r>
            <w:r w:rsidR="006F1D3F">
              <w:rPr>
                <w:rtl/>
              </w:rPr>
              <w:t xml:space="preserve"> </w:t>
            </w:r>
            <w:r w:rsidR="006F1D3F">
              <w:rPr>
                <w:rFonts w:hint="cs"/>
                <w:rtl/>
              </w:rPr>
              <w:t xml:space="preserve"> ( الف</w:t>
            </w:r>
          </w:p>
          <w:p w14:paraId="166E7828" w14:textId="77777777" w:rsidR="006F1D3F" w:rsidRDefault="006F1D3F" w:rsidP="00140189">
            <w:pPr>
              <w:tabs>
                <w:tab w:val="left" w:pos="7696"/>
              </w:tabs>
              <w:rPr>
                <w:rtl/>
              </w:rPr>
            </w:pPr>
            <w:r>
              <w:rPr>
                <w:rFonts w:hint="cs"/>
                <w:rtl/>
              </w:rPr>
              <w:t xml:space="preserve">                                                                                                                                                    </w:t>
            </w:r>
          </w:p>
          <w:p w14:paraId="27045D91" w14:textId="77777777" w:rsidR="006F1D3F" w:rsidRDefault="006F1D3F" w:rsidP="00140189">
            <w:pPr>
              <w:tabs>
                <w:tab w:val="left" w:pos="7696"/>
              </w:tabs>
              <w:rPr>
                <w:rtl/>
              </w:rPr>
            </w:pPr>
            <w:r>
              <w:rPr>
                <w:rFonts w:hint="cs"/>
                <w:rtl/>
              </w:rPr>
              <w:t xml:space="preserve">                                                                                                                                                            </w:t>
            </w:r>
            <w:r w:rsidRPr="006F1D3F">
              <w:rPr>
                <w:position w:val="-24"/>
              </w:rPr>
              <w:object w:dxaOrig="2000" w:dyaOrig="639" w14:anchorId="7DDAA1C4">
                <v:shape id="_x0000_i1035" type="#_x0000_t75" style="width:99.75pt;height:32.25pt" o:ole="">
                  <v:imagedata r:id="rId28" o:title=""/>
                </v:shape>
                <o:OLEObject Type="Embed" ProgID="Equation.DSMT4" ShapeID="_x0000_i1035" DrawAspect="Content" ObjectID="_1793073508" r:id="rId29"/>
              </w:objec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( ب</w:t>
            </w:r>
          </w:p>
          <w:p w14:paraId="6D863EA4" w14:textId="77777777" w:rsidR="006F1D3F" w:rsidRDefault="006F1D3F" w:rsidP="00140189">
            <w:pPr>
              <w:tabs>
                <w:tab w:val="left" w:pos="7696"/>
              </w:tabs>
              <w:rPr>
                <w:rtl/>
              </w:rPr>
            </w:pPr>
          </w:p>
        </w:tc>
      </w:tr>
      <w:tr w:rsidR="006F1D3F" w14:paraId="475DD93D" w14:textId="77777777" w:rsidTr="00A15A63">
        <w:trPr>
          <w:trHeight w:val="1631"/>
        </w:trPr>
        <w:tc>
          <w:tcPr>
            <w:tcW w:w="10648" w:type="dxa"/>
          </w:tcPr>
          <w:p w14:paraId="60D29976" w14:textId="77777777" w:rsidR="00A15A63" w:rsidRDefault="006F1D3F" w:rsidP="00A15A63">
            <w:pPr>
              <w:tabs>
                <w:tab w:val="left" w:pos="7696"/>
              </w:tabs>
            </w:pPr>
            <w:r>
              <w:rPr>
                <w:rFonts w:hint="cs"/>
                <w:rtl/>
              </w:rPr>
              <w:t>4)الف- در غربال اعداد اول، ترتیب خط خوردن اعداد را مشخص کنید</w:t>
            </w:r>
            <w:r w:rsidR="00D57D72">
              <w:rPr>
                <w:rFonts w:hint="cs"/>
                <w:rtl/>
              </w:rPr>
              <w:t xml:space="preserve">.(5/1 نمره)                                                                                                                                     </w:t>
            </w:r>
            <w:r w:rsidR="007E3673">
              <w:rPr>
                <w:rFonts w:hint="cs"/>
                <w:rtl/>
                <w:lang w:bidi="fa-IR"/>
              </w:rPr>
              <w:t xml:space="preserve">                   </w:t>
            </w:r>
            <w:r w:rsidR="00D57D72">
              <w:rPr>
                <w:rFonts w:hint="cs"/>
                <w:rtl/>
              </w:rPr>
              <w:t xml:space="preserve">  </w:t>
            </w:r>
          </w:p>
          <w:p w14:paraId="268D459B" w14:textId="77777777" w:rsidR="00A15A63" w:rsidRPr="00A15A63" w:rsidRDefault="00A15A63" w:rsidP="00A15A63">
            <w:pPr>
              <w:tabs>
                <w:tab w:val="left" w:pos="7696"/>
              </w:tabs>
              <w:rPr>
                <w:sz w:val="2"/>
                <w:szCs w:val="2"/>
              </w:rPr>
            </w:pPr>
          </w:p>
          <w:p w14:paraId="67DCDB61" w14:textId="0A5629C6" w:rsidR="00D57D72" w:rsidRDefault="00A15A63" w:rsidP="00A15A63">
            <w:pPr>
              <w:tabs>
                <w:tab w:val="left" w:pos="7696"/>
              </w:tabs>
              <w:jc w:val="right"/>
              <w:rPr>
                <w:rtl/>
              </w:rPr>
            </w:pPr>
            <w:r w:rsidRPr="00A15A63">
              <w:rPr>
                <w:position w:val="-12"/>
              </w:rPr>
              <w:object w:dxaOrig="2960" w:dyaOrig="380" w14:anchorId="477CE65F">
                <v:shape id="_x0000_i1092" type="#_x0000_t75" style="width:147.75pt;height:18.75pt" o:ole="">
                  <v:imagedata r:id="rId30" o:title=""/>
                </v:shape>
                <o:OLEObject Type="Embed" ProgID="Equation.DSMT4" ShapeID="_x0000_i1092" DrawAspect="Content" ObjectID="_1793073509" r:id="rId31"/>
              </w:object>
            </w:r>
            <w:r w:rsidR="00D57D72">
              <w:rPr>
                <w:rtl/>
              </w:rPr>
              <w:t xml:space="preserve"> </w:t>
            </w:r>
          </w:p>
          <w:p w14:paraId="6DC61767" w14:textId="77777777" w:rsidR="00A15A63" w:rsidRDefault="007E3673" w:rsidP="00A15A63">
            <w:pPr>
              <w:tabs>
                <w:tab w:val="left" w:pos="7696"/>
              </w:tabs>
              <w:rPr>
                <w:rtl/>
              </w:rPr>
            </w:pPr>
            <w:r>
              <w:rPr>
                <w:rFonts w:hint="cs"/>
                <w:rtl/>
              </w:rPr>
              <w:t xml:space="preserve"> ب) در اعدا زیر چند عدد </w:t>
            </w:r>
            <w:r w:rsidR="00A15A63">
              <w:rPr>
                <w:rFonts w:hint="cs"/>
                <w:rtl/>
              </w:rPr>
              <w:t>تا</w:t>
            </w:r>
            <w:r>
              <w:rPr>
                <w:rFonts w:hint="cs"/>
                <w:rtl/>
              </w:rPr>
              <w:t xml:space="preserve"> اول وجود دارد</w:t>
            </w:r>
            <w:r w:rsidR="00A15A63">
              <w:rPr>
                <w:rFonts w:hint="cs"/>
                <w:rtl/>
              </w:rPr>
              <w:t>؟</w:t>
            </w:r>
          </w:p>
          <w:p w14:paraId="052A6B2A" w14:textId="44C98F45" w:rsidR="007E3673" w:rsidRDefault="00A15A63" w:rsidP="00A15A63">
            <w:pPr>
              <w:tabs>
                <w:tab w:val="left" w:pos="7696"/>
              </w:tabs>
              <w:jc w:val="right"/>
              <w:rPr>
                <w:rFonts w:hint="cs"/>
                <w:rtl/>
              </w:rPr>
            </w:pPr>
            <w:r w:rsidRPr="00A15A63">
              <w:rPr>
                <w:position w:val="-12"/>
              </w:rPr>
              <w:object w:dxaOrig="3120" w:dyaOrig="380" w14:anchorId="637CC61F">
                <v:shape id="_x0000_i1093" type="#_x0000_t75" style="width:156pt;height:18.75pt" o:ole="">
                  <v:imagedata r:id="rId32" o:title=""/>
                </v:shape>
                <o:OLEObject Type="Embed" ProgID="Equation.DSMT4" ShapeID="_x0000_i1093" DrawAspect="Content" ObjectID="_1793073510" r:id="rId33"/>
              </w:object>
            </w:r>
            <w:bookmarkStart w:id="0" w:name="_GoBack"/>
            <w:bookmarkEnd w:id="0"/>
            <w:r w:rsidR="007E3673">
              <w:rPr>
                <w:rFonts w:hint="cs"/>
                <w:rtl/>
              </w:rPr>
              <w:t xml:space="preserve">                                                                               </w:t>
            </w:r>
            <w:r w:rsidR="007E3673">
              <w:rPr>
                <w:rFonts w:hint="cs"/>
                <w:rtl/>
                <w:lang w:bidi="fa-IR"/>
              </w:rPr>
              <w:t xml:space="preserve">  </w:t>
            </w:r>
          </w:p>
        </w:tc>
      </w:tr>
      <w:tr w:rsidR="007E3673" w14:paraId="0388206F" w14:textId="77777777" w:rsidTr="00140189">
        <w:tc>
          <w:tcPr>
            <w:tcW w:w="10648" w:type="dxa"/>
          </w:tcPr>
          <w:p w14:paraId="7663CEBA" w14:textId="77777777" w:rsidR="007E3673" w:rsidRDefault="007E3673" w:rsidP="00140189">
            <w:pPr>
              <w:tabs>
                <w:tab w:val="left" w:pos="7696"/>
              </w:tabs>
              <w:rPr>
                <w:rtl/>
              </w:rPr>
            </w:pPr>
            <w:r>
              <w:rPr>
                <w:rFonts w:hint="cs"/>
                <w:rtl/>
              </w:rPr>
              <w:t xml:space="preserve">5- الف) اگر اختلاف دو عدد اول، 221باشد؛ </w:t>
            </w:r>
            <w:r w:rsidR="006A7C53">
              <w:rPr>
                <w:rFonts w:hint="cs"/>
                <w:rtl/>
              </w:rPr>
              <w:t>جمع آن دو عدد را بدست آورید.(5/0 نمره)</w:t>
            </w:r>
          </w:p>
          <w:p w14:paraId="6DFEA00A" w14:textId="77777777" w:rsidR="006A7C53" w:rsidRDefault="006A7C53" w:rsidP="00140189">
            <w:pPr>
              <w:tabs>
                <w:tab w:val="left" w:pos="7696"/>
              </w:tabs>
              <w:rPr>
                <w:rtl/>
              </w:rPr>
            </w:pPr>
          </w:p>
          <w:p w14:paraId="5C4EA42E" w14:textId="77777777" w:rsidR="006A7C53" w:rsidRDefault="006A7C53" w:rsidP="00140189">
            <w:pPr>
              <w:tabs>
                <w:tab w:val="left" w:pos="7696"/>
              </w:tabs>
              <w:rPr>
                <w:rtl/>
              </w:rPr>
            </w:pPr>
            <w:r>
              <w:rPr>
                <w:rFonts w:hint="cs"/>
                <w:rtl/>
              </w:rPr>
              <w:t>ب) با ذکر دلیل مشخص کنید عدد 143  اول است یا مرکب؟ (1 نمره)</w:t>
            </w:r>
          </w:p>
          <w:p w14:paraId="4FFD5EFD" w14:textId="77777777" w:rsidR="006A7C53" w:rsidRDefault="006A7C53" w:rsidP="00140189">
            <w:pPr>
              <w:tabs>
                <w:tab w:val="left" w:pos="7696"/>
              </w:tabs>
              <w:rPr>
                <w:rtl/>
              </w:rPr>
            </w:pPr>
          </w:p>
          <w:p w14:paraId="4631E76D" w14:textId="77777777" w:rsidR="006A7C53" w:rsidRDefault="006A7C53" w:rsidP="00140189">
            <w:pPr>
              <w:tabs>
                <w:tab w:val="left" w:pos="7696"/>
              </w:tabs>
              <w:rPr>
                <w:rtl/>
              </w:rPr>
            </w:pPr>
          </w:p>
        </w:tc>
      </w:tr>
      <w:tr w:rsidR="006A7C53" w14:paraId="5D5841A7" w14:textId="77777777" w:rsidTr="00140189">
        <w:tc>
          <w:tcPr>
            <w:tcW w:w="10648" w:type="dxa"/>
          </w:tcPr>
          <w:p w14:paraId="18510204" w14:textId="77777777" w:rsidR="006A7C53" w:rsidRDefault="006A7C53" w:rsidP="006A7C53">
            <w:pPr>
              <w:tabs>
                <w:tab w:val="left" w:pos="7696"/>
              </w:tabs>
              <w:rPr>
                <w:rtl/>
              </w:rPr>
            </w:pPr>
            <w:r>
              <w:rPr>
                <w:rFonts w:hint="cs"/>
                <w:rtl/>
              </w:rPr>
              <w:t>6) عبارت زیر را کامل کنید؛ و برای آن شکل بکشید.(1 نمره)</w:t>
            </w:r>
          </w:p>
          <w:p w14:paraId="76C71610" w14:textId="77777777" w:rsidR="006A7C53" w:rsidRDefault="001A1FBC" w:rsidP="001A1FBC">
            <w:pPr>
              <w:tabs>
                <w:tab w:val="left" w:pos="8708"/>
              </w:tabs>
            </w:pPr>
            <w:r>
              <w:rPr>
                <w:rFonts w:hint="cs"/>
                <w:rtl/>
              </w:rPr>
              <w:t xml:space="preserve">                                                                                                                                                            </w:t>
            </w:r>
            <w:r w:rsidRPr="001A1FBC">
              <w:rPr>
                <w:position w:val="-34"/>
              </w:rPr>
              <w:object w:dxaOrig="1900" w:dyaOrig="840" w14:anchorId="69C365FC">
                <v:shape id="_x0000_i1038" type="#_x0000_t75" style="width:94.5pt;height:42pt" o:ole="">
                  <v:imagedata r:id="rId34" o:title=""/>
                </v:shape>
                <o:OLEObject Type="Embed" ProgID="Equation.DSMT4" ShapeID="_x0000_i1038" DrawAspect="Content" ObjectID="_1793073511" r:id="rId35"/>
              </w:object>
            </w:r>
            <w:r>
              <w:rPr>
                <w:rtl/>
              </w:rPr>
              <w:t xml:space="preserve"> </w:t>
            </w:r>
          </w:p>
          <w:p w14:paraId="4EA65002" w14:textId="77777777" w:rsidR="006A7C53" w:rsidRDefault="006A7C53" w:rsidP="006A7C53">
            <w:pPr>
              <w:tabs>
                <w:tab w:val="left" w:pos="7696"/>
              </w:tabs>
              <w:rPr>
                <w:rtl/>
              </w:rPr>
            </w:pPr>
          </w:p>
        </w:tc>
      </w:tr>
      <w:tr w:rsidR="001A1FBC" w14:paraId="2E1EAAC7" w14:textId="77777777" w:rsidTr="00140189">
        <w:tc>
          <w:tcPr>
            <w:tcW w:w="10648" w:type="dxa"/>
          </w:tcPr>
          <w:p w14:paraId="1DDB9736" w14:textId="77777777" w:rsidR="001A1FBC" w:rsidRDefault="001A1FBC" w:rsidP="006A7C53">
            <w:pPr>
              <w:tabs>
                <w:tab w:val="left" w:pos="7696"/>
              </w:tabs>
              <w:rPr>
                <w:rtl/>
              </w:rPr>
            </w:pPr>
            <w:r>
              <w:rPr>
                <w:rFonts w:hint="cs"/>
                <w:rtl/>
              </w:rPr>
              <w:t>7) مقادیر مجهول را بدست آورید</w:t>
            </w:r>
            <w:r w:rsidR="00810010">
              <w:rPr>
                <w:rFonts w:hint="cs"/>
                <w:rtl/>
              </w:rPr>
              <w:t>.(5/1 نمره)</w:t>
            </w:r>
          </w:p>
          <w:p w14:paraId="0C44A98B" w14:textId="77777777" w:rsidR="00810010" w:rsidRDefault="007115A3" w:rsidP="006A7C53">
            <w:pPr>
              <w:tabs>
                <w:tab w:val="left" w:pos="7696"/>
              </w:tabs>
              <w:rPr>
                <w:rtl/>
              </w:rPr>
            </w:pPr>
            <w:r>
              <w:rPr>
                <w:rFonts w:hint="cs"/>
                <w:noProof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082C749A" wp14:editId="2C81FBAF">
                      <wp:simplePos x="0" y="0"/>
                      <wp:positionH relativeFrom="column">
                        <wp:posOffset>3611227</wp:posOffset>
                      </wp:positionH>
                      <wp:positionV relativeFrom="paragraph">
                        <wp:posOffset>7701</wp:posOffset>
                      </wp:positionV>
                      <wp:extent cx="1564005" cy="1158964"/>
                      <wp:effectExtent l="38100" t="19050" r="55245" b="41275"/>
                      <wp:wrapNone/>
                      <wp:docPr id="15" name="Group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64005" cy="1158964"/>
                                <a:chOff x="25757" y="-57981"/>
                                <a:chExt cx="1564515" cy="1159337"/>
                              </a:xfrm>
                            </wpg:grpSpPr>
                            <wpg:grpSp>
                              <wpg:cNvPr id="16" name="Group 16"/>
                              <wpg:cNvGrpSpPr/>
                              <wpg:grpSpPr>
                                <a:xfrm>
                                  <a:off x="25757" y="-32203"/>
                                  <a:ext cx="1564515" cy="1133559"/>
                                  <a:chOff x="0" y="-32203"/>
                                  <a:chExt cx="1564515" cy="1133559"/>
                                </a:xfrm>
                              </wpg:grpSpPr>
                              <wps:wsp>
                                <wps:cNvPr id="17" name="Straight Arrow Connector 17"/>
                                <wps:cNvCnPr/>
                                <wps:spPr>
                                  <a:xfrm flipV="1">
                                    <a:off x="0" y="315533"/>
                                    <a:ext cx="1551636" cy="12969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headEnd type="arrow" w="med" len="med"/>
                                    <a:tailEnd type="arrow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8" name="Straight Arrow Connector 18"/>
                                <wps:cNvCnPr/>
                                <wps:spPr>
                                  <a:xfrm>
                                    <a:off x="45076" y="862885"/>
                                    <a:ext cx="1519439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headEnd type="arrow" w="med" len="med"/>
                                    <a:tailEnd type="arrow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" name="Straight Arrow Connector 19"/>
                                <wps:cNvCnPr/>
                                <wps:spPr>
                                  <a:xfrm flipH="1">
                                    <a:off x="193215" y="-32203"/>
                                    <a:ext cx="1210790" cy="1133559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headEnd type="arrow" w="med" len="med"/>
                                    <a:tailEnd type="arrow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" name="Half Frame 20"/>
                                <wps:cNvSpPr/>
                                <wps:spPr>
                                  <a:xfrm rot="8154469">
                                    <a:off x="1146220" y="824248"/>
                                    <a:ext cx="72000" cy="72000"/>
                                  </a:xfrm>
                                  <a:prstGeom prst="halfFrame">
                                    <a:avLst>
                                      <a:gd name="adj1" fmla="val 0"/>
                                      <a:gd name="adj2" fmla="val 0"/>
                                    </a:avLst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" name="Half Frame 21"/>
                                <wps:cNvSpPr/>
                                <wps:spPr>
                                  <a:xfrm rot="8154469">
                                    <a:off x="1114023" y="283336"/>
                                    <a:ext cx="72000" cy="72000"/>
                                  </a:xfrm>
                                  <a:prstGeom prst="halfFrame">
                                    <a:avLst>
                                      <a:gd name="adj1" fmla="val 0"/>
                                      <a:gd name="adj2" fmla="val 0"/>
                                    </a:avLst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" name="Arc 22"/>
                                <wps:cNvSpPr/>
                                <wps:spPr>
                                  <a:xfrm rot="2435137">
                                    <a:off x="412188" y="727806"/>
                                    <a:ext cx="250826" cy="167005"/>
                                  </a:xfrm>
                                  <a:prstGeom prst="arc">
                                    <a:avLst>
                                      <a:gd name="adj1" fmla="val 16200000"/>
                                      <a:gd name="adj2" fmla="val 20987677"/>
                                    </a:avLst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" name="Arc 23"/>
                                <wps:cNvSpPr/>
                                <wps:spPr>
                                  <a:xfrm rot="18018344">
                                    <a:off x="917909" y="230812"/>
                                    <a:ext cx="250836" cy="166997"/>
                                  </a:xfrm>
                                  <a:prstGeom prst="arc">
                                    <a:avLst>
                                      <a:gd name="adj1" fmla="val 13806559"/>
                                      <a:gd name="adj2" fmla="val 987953"/>
                                    </a:avLst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4" name="Text Box 24"/>
                              <wps:cNvSpPr txBox="1"/>
                              <wps:spPr>
                                <a:xfrm>
                                  <a:off x="727765" y="-57981"/>
                                  <a:ext cx="386366" cy="2735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1EE6CBF" w14:textId="77777777" w:rsidR="00673441" w:rsidRDefault="00673441">
                                    <w:pPr>
                                      <w:rPr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  <w:lang w:bidi="fa-IR"/>
                                      </w:rPr>
                                      <w:t>150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Text Box 25"/>
                              <wps:cNvSpPr txBox="1"/>
                              <wps:spPr>
                                <a:xfrm>
                                  <a:off x="634482" y="615091"/>
                                  <a:ext cx="624399" cy="2737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D30F914" w14:textId="77777777" w:rsidR="00673441" w:rsidRPr="00673441" w:rsidRDefault="007115A3" w:rsidP="00673441">
                                    <w:pPr>
                                      <w:rPr>
                                        <w:i/>
                                        <w:iCs/>
                                        <w:rtl/>
                                        <w:lang w:bidi="fa-IR"/>
                                      </w:rPr>
                                    </w:pPr>
                                    <w:r w:rsidRPr="007115A3">
                                      <w:rPr>
                                        <w:i/>
                                        <w:iCs/>
                                        <w:position w:val="-10"/>
                                        <w:lang w:bidi="fa-IR"/>
                                      </w:rPr>
                                      <w:object w:dxaOrig="740" w:dyaOrig="300" w14:anchorId="10DEEB5A">
                                        <v:shape id="_x0000_i1040" type="#_x0000_t75" style="width:36.75pt;height:15pt" o:ole="">
                                          <v:imagedata r:id="rId36" o:title=""/>
                                        </v:shape>
                                        <o:OLEObject Type="Embed" ProgID="Equation.DSMT4" ShapeID="_x0000_i1040" DrawAspect="Content" ObjectID="_1793073515" r:id="rId37"/>
                                      </w:object>
                                    </w:r>
                                    <w:r w:rsidR="00673441">
                                      <w:rPr>
                                        <w:i/>
                                        <w:iCs/>
                                        <w:rtl/>
                                        <w:lang w:bidi="fa-IR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F0768D8" id="Group 15" o:spid="_x0000_s1026" style="position:absolute;left:0;text-align:left;margin-left:284.35pt;margin-top:.6pt;width:123.15pt;height:91.25pt;z-index:251678720;mso-width-relative:margin;mso-height-relative:margin" coordorigin="257,-579" coordsize="15645,11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">
                      <v:group id="Group 16" o:spid="_x0000_s1027" style="position:absolute;left:257;top:-322;width:15645;height:11335" coordorigin=",-322" coordsize="15645,11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17" o:spid="_x0000_s1028" type="#_x0000_t32" style="position:absolute;top:3155;width:15516;height:1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" strokecolor="black [3213]">
                          <v:stroke startarrow="open" endarrow="open"/>
                        </v:shape>
                        <v:shape id="Straight Arrow Connector 18" o:spid="_x0000_s1029" type="#_x0000_t32" style="position:absolute;left:450;top:8628;width:1519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" strokecolor="black [3213]">
                          <v:stroke startarrow="open" endarrow="open"/>
                        </v:shape>
                        <v:shape id="Straight Arrow Connector 19" o:spid="_x0000_s1030" type="#_x0000_t32" style="position:absolute;left:1932;top:-322;width:12108;height:113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" strokecolor="black [3213]">
                          <v:stroke startarrow="open" endarrow="open"/>
                        </v:shape>
                        <v:shape id="Half Frame 20" o:spid="_x0000_s1031" style="position:absolute;left:11462;top:8242;width:720;height:720;rotation:8906855fd;visibility:visible;mso-wrap-style:square;v-text-anchor:middle" coordsize="72000,7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" path="m,l72000,r,l,,,72000r,l,xe" fillcolor="#4f81bd [3204]" strokecolor="#243f60 [1604]" strokeweight="2pt">
                          <v:path arrowok="t" o:connecttype="custom" o:connectlocs="0,0;72000,0;72000,0;0,0;0,72000;0,72000;0,0" o:connectangles="0,0,0,0,0,0,0"/>
                        </v:shape>
                        <v:shape id="Half Frame 21" o:spid="_x0000_s1032" style="position:absolute;left:11140;top:2833;width:720;height:720;rotation:8906855fd;visibility:visible;mso-wrap-style:square;v-text-anchor:middle" coordsize="72000,7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" path="m,l72000,r,l,,,72000r,l,xe" fillcolor="#4f81bd [3204]" strokecolor="#243f60 [1604]" strokeweight="2pt">
                          <v:path arrowok="t" o:connecttype="custom" o:connectlocs="0,0;72000,0;72000,0;0,0;0,72000;0,72000;0,0" o:connectangles="0,0,0,0,0,0,0"/>
                        </v:shape>
                        <v:shape id="Arc 22" o:spid="_x0000_s1033" style="position:absolute;left:4121;top:7278;width:2509;height:1670;rotation:2659819fd;visibility:visible;mso-wrap-style:square;v-text-anchor:middle" coordsize="250826,167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" path="m125413,nsc182070,,231691,25292,246479,61708l125413,83503,125413,xem125413,nfc182070,,231691,25292,246479,61708e" filled="f" strokecolor="black [3213]">
                          <v:path arrowok="t" o:connecttype="custom" o:connectlocs="125413,0;246479,61708" o:connectangles="0,0"/>
                        </v:shape>
                        <v:shape id="Arc 23" o:spid="_x0000_s1034" style="position:absolute;left:9178;top:2308;width:2509;height:1670;rotation:-3912123fd;visibility:visible;mso-wrap-style:square;v-text-anchor:middle" coordsize="250836,166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" path="m64432,10536nsc98642,-2138,139779,-3450,175651,6990v63725,18545,92616,68071,64396,110389l125418,83499,64432,10536xem64432,10536nfc98642,-2138,139779,-3450,175651,6990v63725,18545,92616,68071,64396,110389e" filled="f" strokecolor="black [3213]">
                          <v:path arrowok="t" o:connecttype="custom" o:connectlocs="64432,10536;175651,6990;240047,117379" o:connectangles="0,0,0"/>
                        </v:shape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4" o:spid="_x0000_s1035" type="#_x0000_t202" style="position:absolute;left:7277;top:-579;width:3864;height:2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      <v:textbox>
                          <w:txbxContent>
                            <w:p w:rsidR="00673441" w:rsidRDefault="00673441">
                              <w:pPr>
                                <w:rPr>
                                  <w:rFonts w:hint="cs"/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150</w:t>
                              </w:r>
                            </w:p>
                          </w:txbxContent>
                        </v:textbox>
                      </v:shape>
                      <v:shape id="Text Box 25" o:spid="_x0000_s1036" type="#_x0000_t202" style="position:absolute;left:6344;top:6150;width:6244;height:2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      <v:textbox>
                          <w:txbxContent>
                            <w:p w:rsidR="00673441" w:rsidRPr="00673441" w:rsidRDefault="007115A3" w:rsidP="00673441">
                              <w:pPr>
                                <w:rPr>
                                  <w:rFonts w:hint="cs"/>
                                  <w:i/>
                                  <w:iCs/>
                                  <w:rtl/>
                                  <w:lang w:bidi="fa-IR"/>
                                </w:rPr>
                              </w:pPr>
                              <w:r w:rsidRPr="007115A3">
                                <w:rPr>
                                  <w:i/>
                                  <w:iCs/>
                                  <w:position w:val="-10"/>
                                  <w:lang w:bidi="fa-IR"/>
                                </w:rPr>
                                <w:object w:dxaOrig="740" w:dyaOrig="300">
                                  <v:shape id="_x0000_i1120" type="#_x0000_t75" style="width:37pt;height:15.2pt" o:ole="">
                                    <v:imagedata r:id="rId38" o:title=""/>
                                  </v:shape>
                                  <o:OLEObject Type="Embed" ProgID="Equation.DSMT4" ShapeID="_x0000_i1120" DrawAspect="Content" ObjectID="_1603858551" r:id="rId39"/>
                                </w:object>
                              </w:r>
                              <w:r w:rsidR="00673441">
                                <w:rPr>
                                  <w:i/>
                                  <w:iCs/>
                                  <w:rtl/>
                                  <w:lang w:bidi="fa-IR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673441">
              <w:rPr>
                <w:rFonts w:hint="cs"/>
                <w:noProof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11A123D8" wp14:editId="6DE8E2F1">
                      <wp:simplePos x="0" y="0"/>
                      <wp:positionH relativeFrom="column">
                        <wp:posOffset>262309</wp:posOffset>
                      </wp:positionH>
                      <wp:positionV relativeFrom="paragraph">
                        <wp:posOffset>29183</wp:posOffset>
                      </wp:positionV>
                      <wp:extent cx="1590272" cy="1159098"/>
                      <wp:effectExtent l="0" t="38100" r="67310" b="60325"/>
                      <wp:wrapNone/>
                      <wp:docPr id="14" name="Group 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90272" cy="1159098"/>
                                <a:chOff x="0" y="0"/>
                                <a:chExt cx="1590272" cy="1159098"/>
                              </a:xfrm>
                            </wpg:grpSpPr>
                            <wpg:grpSp>
                              <wpg:cNvPr id="11" name="Group 11"/>
                              <wpg:cNvGrpSpPr/>
                              <wpg:grpSpPr>
                                <a:xfrm>
                                  <a:off x="25757" y="0"/>
                                  <a:ext cx="1564515" cy="1159098"/>
                                  <a:chOff x="0" y="0"/>
                                  <a:chExt cx="1564515" cy="1159098"/>
                                </a:xfrm>
                              </wpg:grpSpPr>
                              <wps:wsp>
                                <wps:cNvPr id="1" name="Straight Arrow Connector 1"/>
                                <wps:cNvCnPr/>
                                <wps:spPr>
                                  <a:xfrm flipV="1">
                                    <a:off x="0" y="315533"/>
                                    <a:ext cx="1551636" cy="12969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headEnd type="arrow" w="med" len="med"/>
                                    <a:tailEnd type="arrow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" name="Straight Arrow Connector 2"/>
                                <wps:cNvCnPr/>
                                <wps:spPr>
                                  <a:xfrm>
                                    <a:off x="45076" y="862885"/>
                                    <a:ext cx="1519439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headEnd type="arrow" w="med" len="med"/>
                                    <a:tailEnd type="arrow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" name="Straight Arrow Connector 5"/>
                                <wps:cNvCnPr/>
                                <wps:spPr>
                                  <a:xfrm>
                                    <a:off x="103031" y="0"/>
                                    <a:ext cx="1152659" cy="1159098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headEnd type="arrow" w="med" len="med"/>
                                    <a:tailEnd type="arrow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" name="Half Frame 7"/>
                                <wps:cNvSpPr/>
                                <wps:spPr>
                                  <a:xfrm rot="8154469">
                                    <a:off x="1146220" y="824248"/>
                                    <a:ext cx="72000" cy="72000"/>
                                  </a:xfrm>
                                  <a:prstGeom prst="halfFrame">
                                    <a:avLst>
                                      <a:gd name="adj1" fmla="val 0"/>
                                      <a:gd name="adj2" fmla="val 0"/>
                                    </a:avLst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" name="Half Frame 8"/>
                                <wps:cNvSpPr/>
                                <wps:spPr>
                                  <a:xfrm rot="8154469">
                                    <a:off x="1114023" y="283336"/>
                                    <a:ext cx="72000" cy="72000"/>
                                  </a:xfrm>
                                  <a:prstGeom prst="halfFrame">
                                    <a:avLst>
                                      <a:gd name="adj1" fmla="val 0"/>
                                      <a:gd name="adj2" fmla="val 0"/>
                                    </a:avLst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" name="Arc 9"/>
                                <wps:cNvSpPr/>
                                <wps:spPr>
                                  <a:xfrm rot="17381478">
                                    <a:off x="212502" y="264017"/>
                                    <a:ext cx="250825" cy="167005"/>
                                  </a:xfrm>
                                  <a:prstGeom prst="arc">
                                    <a:avLst>
                                      <a:gd name="adj1" fmla="val 16200000"/>
                                      <a:gd name="adj2" fmla="val 20987677"/>
                                    </a:avLst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" name="Arc 10"/>
                                <wps:cNvSpPr/>
                                <wps:spPr>
                                  <a:xfrm rot="422705">
                                    <a:off x="785612" y="759854"/>
                                    <a:ext cx="250825" cy="167005"/>
                                  </a:xfrm>
                                  <a:prstGeom prst="arc">
                                    <a:avLst>
                                      <a:gd name="adj1" fmla="val 13806559"/>
                                      <a:gd name="adj2" fmla="val 0"/>
                                    </a:avLst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2" name="Text Box 12"/>
                              <wps:cNvSpPr txBox="1"/>
                              <wps:spPr>
                                <a:xfrm>
                                  <a:off x="0" y="77273"/>
                                  <a:ext cx="386366" cy="2735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86D443A" w14:textId="77777777" w:rsidR="00673441" w:rsidRDefault="00673441">
                                    <w:pPr>
                                      <w:rPr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  <w:lang w:bidi="fa-IR"/>
                                      </w:rPr>
                                      <w:t>60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Text Box 13"/>
                              <wps:cNvSpPr txBox="1"/>
                              <wps:spPr>
                                <a:xfrm>
                                  <a:off x="759631" y="534267"/>
                                  <a:ext cx="386715" cy="27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2E5EE3C" w14:textId="77777777" w:rsidR="00673441" w:rsidRPr="00673441" w:rsidRDefault="007115A3" w:rsidP="007115A3">
                                    <w:pPr>
                                      <w:rPr>
                                        <w:i/>
                                        <w:iCs/>
                                        <w:lang w:bidi="fa-IR"/>
                                      </w:rPr>
                                    </w:pPr>
                                    <w:r w:rsidRPr="007115A3">
                                      <w:rPr>
                                        <w:i/>
                                        <w:iCs/>
                                        <w:position w:val="-6"/>
                                        <w:lang w:bidi="fa-IR"/>
                                      </w:rPr>
                                      <w:object w:dxaOrig="240" w:dyaOrig="240" w14:anchorId="52F79098">
                                        <v:shape id="_x0000_i1042" type="#_x0000_t75" style="width:12pt;height:12pt" o:ole="">
                                          <v:imagedata r:id="rId40" o:title=""/>
                                        </v:shape>
                                        <o:OLEObject Type="Embed" ProgID="Equation.DSMT4" ShapeID="_x0000_i1042" DrawAspect="Content" ObjectID="_1793073516" r:id="rId41"/>
                                      </w:object>
                                    </w:r>
                                    <w:r>
                                      <w:rPr>
                                        <w:i/>
                                        <w:iCs/>
                                        <w:rtl/>
                                        <w:lang w:bidi="fa-IR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11B34A7" id="Group 14" o:spid="_x0000_s1037" style="position:absolute;left:0;text-align:left;margin-left:20.65pt;margin-top:2.3pt;width:125.2pt;height:91.25pt;z-index:251676672" coordsize="15902,11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">
                      <v:group id="Group 11" o:spid="_x0000_s1038" style="position:absolute;left:257;width:15645;height:11590" coordsize="15645,1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<v:shape id="Straight Arrow Connector 1" o:spid="_x0000_s1039" type="#_x0000_t32" style="position:absolute;top:3155;width:15516;height:1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" strokecolor="black [3213]">
                          <v:stroke startarrow="open" endarrow="open"/>
                        </v:shape>
                        <v:shape id="Straight Arrow Connector 2" o:spid="_x0000_s1040" type="#_x0000_t32" style="position:absolute;left:450;top:8628;width:1519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" strokecolor="black [3213]">
                          <v:stroke startarrow="open" endarrow="open"/>
                        </v:shape>
                        <v:shape id="Straight Arrow Connector 5" o:spid="_x0000_s1041" type="#_x0000_t32" style="position:absolute;left:1030;width:11526;height:115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" strokecolor="black [3213]">
                          <v:stroke startarrow="open" endarrow="open"/>
                        </v:shape>
                        <v:shape id="Half Frame 7" o:spid="_x0000_s1042" style="position:absolute;left:11462;top:8242;width:720;height:720;rotation:8906855fd;visibility:visible;mso-wrap-style:square;v-text-anchor:middle" coordsize="72000,7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" path="m,l72000,r,l,,,72000r,l,xe" fillcolor="#4f81bd [3204]" strokecolor="#243f60 [1604]" strokeweight="2pt">
                          <v:path arrowok="t" o:connecttype="custom" o:connectlocs="0,0;72000,0;72000,0;0,0;0,72000;0,72000;0,0" o:connectangles="0,0,0,0,0,0,0"/>
                        </v:shape>
                        <v:shape id="Half Frame 8" o:spid="_x0000_s1043" style="position:absolute;left:11140;top:2833;width:720;height:720;rotation:8906855fd;visibility:visible;mso-wrap-style:square;v-text-anchor:middle" coordsize="72000,7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" path="m,l72000,r,l,,,72000r,l,xe" fillcolor="#4f81bd [3204]" strokecolor="#243f60 [1604]" strokeweight="2pt">
                          <v:path arrowok="t" o:connecttype="custom" o:connectlocs="0,0;72000,0;72000,0;0,0;0,72000;0,72000;0,0" o:connectangles="0,0,0,0,0,0,0"/>
                        </v:shape>
                        <v:shape id="Arc 9" o:spid="_x0000_s1044" style="position:absolute;left:2125;top:2640;width:2508;height:1670;rotation:-4607751fd;visibility:visible;mso-wrap-style:square;v-text-anchor:middle" coordsize="250825,167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" path="m125412,nsc182069,,231690,25292,246478,61708l125413,83503v,-27834,-1,-55669,-1,-83503xem125412,nfc182069,,231690,25292,246478,61708e" filled="f" strokecolor="black [3213]">
                          <v:path arrowok="t" o:connecttype="custom" o:connectlocs="125412,0;246478,61708" o:connectangles="0,0"/>
                        </v:shape>
                        <v:shape id="Arc 10" o:spid="_x0000_s1045" style="position:absolute;left:7856;top:7598;width:2508;height:1670;rotation:461707fd;visibility:visible;mso-wrap-style:square;v-text-anchor:middle" coordsize="250825,167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" path="m64425,10538nsc94409,-573,129920,-3018,162684,3772v52426,10865,88142,43172,88142,79730l125413,83503,64425,10538xem64425,10538nfc94409,-573,129920,-3018,162684,3772v52426,10865,88142,43172,88142,79730e" filled="f" strokecolor="black [3213]">
                          <v:path arrowok="t" o:connecttype="custom" o:connectlocs="64425,10538;162684,3772;250826,83502" o:connectangles="0,0,0"/>
                        </v:shape>
                      </v:group>
                      <v:shape id="Text Box 12" o:spid="_x0000_s1046" type="#_x0000_t202" style="position:absolute;top:772;width:3863;height:2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      <v:textbox>
                          <w:txbxContent>
                            <w:p w:rsidR="00673441" w:rsidRDefault="00673441">
                              <w:pPr>
                                <w:rPr>
                                  <w:rFonts w:hint="cs"/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60</w:t>
                              </w:r>
                            </w:p>
                          </w:txbxContent>
                        </v:textbox>
                      </v:shape>
                      <v:shape id="Text Box 13" o:spid="_x0000_s1047" type="#_x0000_t202" style="position:absolute;left:7596;top:5342;width:3867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      <v:textbox>
                          <w:txbxContent>
                            <w:p w:rsidR="00673441" w:rsidRPr="00673441" w:rsidRDefault="007115A3" w:rsidP="007115A3">
                              <w:pPr>
                                <w:rPr>
                                  <w:i/>
                                  <w:iCs/>
                                  <w:lang w:bidi="fa-IR"/>
                                </w:rPr>
                              </w:pPr>
                              <w:r w:rsidRPr="007115A3">
                                <w:rPr>
                                  <w:i/>
                                  <w:iCs/>
                                  <w:position w:val="-6"/>
                                  <w:lang w:bidi="fa-IR"/>
                                </w:rPr>
                                <w:object w:dxaOrig="240" w:dyaOrig="240">
                                  <v:shape id="_x0000_i1123" type="#_x0000_t75" style="width:12.15pt;height:12.15pt" o:ole="">
                                    <v:imagedata r:id="rId42" o:title=""/>
                                  </v:shape>
                                  <o:OLEObject Type="Embed" ProgID="Equation.DSMT4" ShapeID="_x0000_i1123" DrawAspect="Content" ObjectID="_1603858552" r:id="rId43"/>
                                </w:object>
                              </w:r>
                              <w:r>
                                <w:rPr>
                                  <w:i/>
                                  <w:iCs/>
                                  <w:rtl/>
                                  <w:lang w:bidi="fa-IR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4128F271" w14:textId="77777777" w:rsidR="00810010" w:rsidRDefault="00810010" w:rsidP="006A7C53">
            <w:pPr>
              <w:tabs>
                <w:tab w:val="left" w:pos="7696"/>
              </w:tabs>
              <w:rPr>
                <w:rtl/>
                <w:lang w:bidi="fa-IR"/>
              </w:rPr>
            </w:pPr>
          </w:p>
          <w:p w14:paraId="5AE9B4B0" w14:textId="77777777" w:rsidR="00810010" w:rsidRDefault="00810010" w:rsidP="006A7C53">
            <w:pPr>
              <w:tabs>
                <w:tab w:val="left" w:pos="7696"/>
              </w:tabs>
              <w:rPr>
                <w:rtl/>
                <w:lang w:bidi="fa-IR"/>
              </w:rPr>
            </w:pPr>
          </w:p>
          <w:p w14:paraId="52C5A365" w14:textId="77777777" w:rsidR="00810010" w:rsidRDefault="00810010" w:rsidP="006A7C53">
            <w:pPr>
              <w:tabs>
                <w:tab w:val="left" w:pos="7696"/>
              </w:tabs>
              <w:rPr>
                <w:rtl/>
              </w:rPr>
            </w:pPr>
          </w:p>
          <w:p w14:paraId="031A4345" w14:textId="77777777" w:rsidR="00810010" w:rsidRDefault="00810010" w:rsidP="006A7C53">
            <w:pPr>
              <w:tabs>
                <w:tab w:val="left" w:pos="7696"/>
              </w:tabs>
              <w:rPr>
                <w:rtl/>
              </w:rPr>
            </w:pPr>
          </w:p>
          <w:p w14:paraId="21935EEC" w14:textId="77777777" w:rsidR="00810010" w:rsidRDefault="00810010" w:rsidP="006A7C53">
            <w:pPr>
              <w:tabs>
                <w:tab w:val="left" w:pos="7696"/>
              </w:tabs>
              <w:rPr>
                <w:rtl/>
              </w:rPr>
            </w:pPr>
          </w:p>
          <w:p w14:paraId="2DAD47B3" w14:textId="77777777" w:rsidR="007115A3" w:rsidRDefault="00023307" w:rsidP="006A7C53">
            <w:pPr>
              <w:tabs>
                <w:tab w:val="left" w:pos="7696"/>
              </w:tabs>
              <w:rPr>
                <w:rtl/>
              </w:rPr>
            </w:pPr>
            <w:r>
              <w:rPr>
                <w:noProof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684864" behindDoc="0" locked="0" layoutInCell="1" allowOverlap="1" wp14:anchorId="1A5730B6" wp14:editId="1DF48505">
                      <wp:simplePos x="0" y="0"/>
                      <wp:positionH relativeFrom="column">
                        <wp:posOffset>3778518</wp:posOffset>
                      </wp:positionH>
                      <wp:positionV relativeFrom="paragraph">
                        <wp:posOffset>235030</wp:posOffset>
                      </wp:positionV>
                      <wp:extent cx="1210614" cy="935386"/>
                      <wp:effectExtent l="0" t="0" r="27940" b="0"/>
                      <wp:wrapNone/>
                      <wp:docPr id="66" name="Group 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0614" cy="935386"/>
                                <a:chOff x="2079938" y="-83668"/>
                                <a:chExt cx="1210614" cy="935386"/>
                              </a:xfrm>
                            </wpg:grpSpPr>
                            <wpg:grpSp>
                              <wpg:cNvPr id="54" name="Group 54"/>
                              <wpg:cNvGrpSpPr/>
                              <wpg:grpSpPr>
                                <a:xfrm>
                                  <a:off x="2137529" y="-83668"/>
                                  <a:ext cx="1121596" cy="935386"/>
                                  <a:chOff x="2163982" y="-315596"/>
                                  <a:chExt cx="1121961" cy="935687"/>
                                </a:xfrm>
                              </wpg:grpSpPr>
                              <wpg:grpSp>
                                <wpg:cNvPr id="55" name="Group 55"/>
                                <wpg:cNvGrpSpPr/>
                                <wpg:grpSpPr>
                                  <a:xfrm>
                                    <a:off x="2163982" y="-315596"/>
                                    <a:ext cx="1121961" cy="935687"/>
                                    <a:chOff x="2138225" y="-315596"/>
                                    <a:chExt cx="1121961" cy="935687"/>
                                  </a:xfrm>
                                </wpg:grpSpPr>
                                <wps:wsp>
                                  <wps:cNvPr id="59" name="Half Frame 59"/>
                                  <wps:cNvSpPr/>
                                  <wps:spPr>
                                    <a:xfrm rot="8154469">
                                      <a:off x="2614889" y="469965"/>
                                      <a:ext cx="72000" cy="72000"/>
                                    </a:xfrm>
                                    <a:prstGeom prst="halfFrame">
                                      <a:avLst>
                                        <a:gd name="adj1" fmla="val 0"/>
                                        <a:gd name="adj2" fmla="val 0"/>
                                      </a:avLst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0" name="Half Frame 60"/>
                                  <wps:cNvSpPr/>
                                  <wps:spPr>
                                    <a:xfrm rot="8154469">
                                      <a:off x="2840353" y="-264191"/>
                                      <a:ext cx="72000" cy="72000"/>
                                    </a:xfrm>
                                    <a:prstGeom prst="halfFrame">
                                      <a:avLst>
                                        <a:gd name="adj1" fmla="val 0"/>
                                        <a:gd name="adj2" fmla="val 0"/>
                                      </a:avLst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2" name="Arc 62"/>
                                  <wps:cNvSpPr/>
                                  <wps:spPr>
                                    <a:xfrm rot="18018344">
                                      <a:off x="2912480" y="411174"/>
                                      <a:ext cx="250836" cy="166997"/>
                                    </a:xfrm>
                                    <a:prstGeom prst="arc">
                                      <a:avLst>
                                        <a:gd name="adj1" fmla="val 13806559"/>
                                        <a:gd name="adj2" fmla="val 987953"/>
                                      </a:avLst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7" name="Half Frame 67"/>
                                  <wps:cNvSpPr/>
                                  <wps:spPr>
                                    <a:xfrm rot="2754469">
                                      <a:off x="3188186" y="31093"/>
                                      <a:ext cx="72000" cy="72000"/>
                                    </a:xfrm>
                                    <a:prstGeom prst="halfFrame">
                                      <a:avLst>
                                        <a:gd name="adj1" fmla="val 0"/>
                                        <a:gd name="adj2" fmla="val 0"/>
                                      </a:avLst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8" name="Half Frame 68"/>
                                  <wps:cNvSpPr/>
                                  <wps:spPr>
                                    <a:xfrm rot="2754469">
                                      <a:off x="2151109" y="64795"/>
                                      <a:ext cx="72000" cy="72000"/>
                                    </a:xfrm>
                                    <a:prstGeom prst="halfFrame">
                                      <a:avLst>
                                        <a:gd name="adj1" fmla="val 0"/>
                                        <a:gd name="adj2" fmla="val 0"/>
                                      </a:avLst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9" name="Half Frame 69"/>
                                  <wps:cNvSpPr/>
                                  <wps:spPr>
                                    <a:xfrm rot="2754469">
                                      <a:off x="3168861" y="140597"/>
                                      <a:ext cx="72000" cy="72000"/>
                                    </a:xfrm>
                                    <a:prstGeom prst="halfFrame">
                                      <a:avLst>
                                        <a:gd name="adj1" fmla="val 0"/>
                                        <a:gd name="adj2" fmla="val 0"/>
                                      </a:avLst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0" name="Half Frame 70"/>
                                  <wps:cNvSpPr/>
                                  <wps:spPr>
                                    <a:xfrm rot="2754469">
                                      <a:off x="2138225" y="148254"/>
                                      <a:ext cx="72000" cy="72000"/>
                                    </a:xfrm>
                                    <a:prstGeom prst="halfFrame">
                                      <a:avLst>
                                        <a:gd name="adj1" fmla="val 0"/>
                                        <a:gd name="adj2" fmla="val 0"/>
                                      </a:avLst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1" name="Arc 71"/>
                                  <wps:cNvSpPr/>
                                  <wps:spPr>
                                    <a:xfrm rot="5957996">
                                      <a:off x="2165262" y="-273677"/>
                                      <a:ext cx="250836" cy="166997"/>
                                    </a:xfrm>
                                    <a:prstGeom prst="arc">
                                      <a:avLst>
                                        <a:gd name="adj1" fmla="val 13806559"/>
                                        <a:gd name="adj2" fmla="val 987953"/>
                                      </a:avLst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63" name="Text Box 63"/>
                                <wps:cNvSpPr txBox="1"/>
                                <wps:spPr>
                                  <a:xfrm>
                                    <a:off x="2776172" y="117917"/>
                                    <a:ext cx="386366" cy="2735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3BE9720" w14:textId="77777777" w:rsidR="007C7E2C" w:rsidRDefault="00023307">
                                      <w:pPr>
                                        <w:rPr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  <w:lang w:bidi="fa-IR"/>
                                        </w:rPr>
                                        <w:t>120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4" name="Text Box 64"/>
                                <wps:cNvSpPr txBox="1"/>
                                <wps:spPr>
                                  <a:xfrm>
                                    <a:off x="2328589" y="-177315"/>
                                    <a:ext cx="624399" cy="27377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11EE4A2" w14:textId="77777777" w:rsidR="007C7E2C" w:rsidRPr="00673441" w:rsidRDefault="00023307" w:rsidP="00673441">
                                      <w:pPr>
                                        <w:rPr>
                                          <w:i/>
                                          <w:iCs/>
                                          <w:rtl/>
                                          <w:lang w:bidi="fa-IR"/>
                                        </w:rPr>
                                      </w:pPr>
                                      <w:r w:rsidRPr="00023307">
                                        <w:rPr>
                                          <w:i/>
                                          <w:iCs/>
                                          <w:position w:val="-6"/>
                                          <w:lang w:bidi="fa-IR"/>
                                        </w:rPr>
                                        <w:object w:dxaOrig="800" w:dyaOrig="260" w14:anchorId="7E72FA32">
                                          <v:shape id="_x0000_i1044" type="#_x0000_t75" style="width:39.75pt;height:13.5pt" o:ole="">
                                            <v:imagedata r:id="rId44" o:title=""/>
                                          </v:shape>
                                          <o:OLEObject Type="Embed" ProgID="Equation.DSMT4" ShapeID="_x0000_i1044" DrawAspect="Content" ObjectID="_1793073517" r:id="rId45"/>
                                        </w:object>
                                      </w:r>
                                      <w:r w:rsidR="007C7E2C">
                                        <w:rPr>
                                          <w:i/>
                                          <w:iCs/>
                                          <w:rtl/>
                                          <w:lang w:bidi="fa-IR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65" name="Parallelogram 65"/>
                              <wps:cNvSpPr/>
                              <wps:spPr>
                                <a:xfrm>
                                  <a:off x="2079938" y="0"/>
                                  <a:ext cx="1210614" cy="746975"/>
                                </a:xfrm>
                                <a:prstGeom prst="parallelogram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28497AB" id="Group 66" o:spid="_x0000_s1048" style="position:absolute;left:0;text-align:left;margin-left:297.5pt;margin-top:18.5pt;width:95.3pt;height:73.65pt;z-index:251684864;mso-width-relative:margin;mso-height-relative:margin" coordorigin="20799,-836" coordsize="12106,9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">
                      <v:group id="Group 54" o:spid="_x0000_s1049" style="position:absolute;left:21375;top:-836;width:11216;height:9353" coordorigin="21639,-3155" coordsize="11219,9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    <v:group id="Group 55" o:spid="_x0000_s1050" style="position:absolute;left:21639;top:-3155;width:11220;height:9355" coordorigin="21382,-3155" coordsize="11219,9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  <v:shape id="Half Frame 59" o:spid="_x0000_s1051" style="position:absolute;left:26148;top:4699;width:720;height:720;rotation:8906855fd;visibility:visible;mso-wrap-style:square;v-text-anchor:middle" coordsize="72000,7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" path="m,l72000,r,l,,,72000r,l,xe" fillcolor="#4f81bd [3204]" strokecolor="#243f60 [1604]" strokeweight="2pt">
                            <v:path arrowok="t" o:connecttype="custom" o:connectlocs="0,0;72000,0;72000,0;0,0;0,72000;0,72000;0,0" o:connectangles="0,0,0,0,0,0,0"/>
                          </v:shape>
                          <v:shape id="Half Frame 60" o:spid="_x0000_s1052" style="position:absolute;left:28403;top:-2641;width:720;height:720;rotation:8906855fd;visibility:visible;mso-wrap-style:square;v-text-anchor:middle" coordsize="72000,7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" path="m,l72000,r,l,,,72000r,l,xe" fillcolor="#4f81bd [3204]" strokecolor="#243f60 [1604]" strokeweight="2pt">
                            <v:path arrowok="t" o:connecttype="custom" o:connectlocs="0,0;72000,0;72000,0;0,0;0,72000;0,72000;0,0" o:connectangles="0,0,0,0,0,0,0"/>
                          </v:shape>
                          <v:shape id="Arc 62" o:spid="_x0000_s1053" style="position:absolute;left:29124;top:4111;width:2508;height:1670;rotation:-3912123fd;visibility:visible;mso-wrap-style:square;v-text-anchor:middle" coordsize="250836,166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" path="m64432,10536nsc98642,-2138,139779,-3450,175651,6990v63725,18545,92616,68071,64396,110389l125418,83499,64432,10536xem64432,10536nfc98642,-2138,139779,-3450,175651,6990v63725,18545,92616,68071,64396,110389e" filled="f" strokecolor="black [3213]">
                            <v:path arrowok="t" o:connecttype="custom" o:connectlocs="64432,10536;175651,6990;240047,117379" o:connectangles="0,0,0"/>
                          </v:shape>
                          <v:shape id="Half Frame 67" o:spid="_x0000_s1054" style="position:absolute;left:31881;top:310;width:720;height:720;rotation:3008615fd;visibility:visible;mso-wrap-style:square;v-text-anchor:middle" coordsize="72000,7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" path="m,l72000,r,l,,,72000r,l,xe" fillcolor="#4f81bd [3204]" strokecolor="#243f60 [1604]" strokeweight="2pt">
                            <v:path arrowok="t" o:connecttype="custom" o:connectlocs="0,0;72000,0;72000,0;0,0;0,72000;0,72000;0,0" o:connectangles="0,0,0,0,0,0,0"/>
                          </v:shape>
                          <v:shape id="Half Frame 68" o:spid="_x0000_s1055" style="position:absolute;left:21511;top:647;width:720;height:720;rotation:3008615fd;visibility:visible;mso-wrap-style:square;v-text-anchor:middle" coordsize="72000,7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" path="m,l72000,r,l,,,72000r,l,xe" fillcolor="#4f81bd [3204]" strokecolor="#243f60 [1604]" strokeweight="2pt">
                            <v:path arrowok="t" o:connecttype="custom" o:connectlocs="0,0;72000,0;72000,0;0,0;0,72000;0,72000;0,0" o:connectangles="0,0,0,0,0,0,0"/>
                          </v:shape>
                          <v:shape id="Half Frame 69" o:spid="_x0000_s1056" style="position:absolute;left:31688;top:1405;width:720;height:720;rotation:3008615fd;visibility:visible;mso-wrap-style:square;v-text-anchor:middle" coordsize="72000,7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" path="m,l72000,r,l,,,72000r,l,xe" fillcolor="#4f81bd [3204]" strokecolor="#243f60 [1604]" strokeweight="2pt">
                            <v:path arrowok="t" o:connecttype="custom" o:connectlocs="0,0;72000,0;72000,0;0,0;0,72000;0,72000;0,0" o:connectangles="0,0,0,0,0,0,0"/>
                          </v:shape>
                          <v:shape id="Half Frame 70" o:spid="_x0000_s1057" style="position:absolute;left:21382;top:1482;width:720;height:720;rotation:3008615fd;visibility:visible;mso-wrap-style:square;v-text-anchor:middle" coordsize="72000,7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" path="m,l72000,r,l,,,72000r,l,xe" fillcolor="#4f81bd [3204]" strokecolor="#243f60 [1604]" strokeweight="2pt">
                            <v:path arrowok="t" o:connecttype="custom" o:connectlocs="0,0;72000,0;72000,0;0,0;0,72000;0,72000;0,0" o:connectangles="0,0,0,0,0,0,0"/>
                          </v:shape>
                          <v:shape id="Arc 71" o:spid="_x0000_s1058" style="position:absolute;left:21652;top:-2736;width:2508;height:1670;rotation:6507720fd;visibility:visible;mso-wrap-style:square;v-text-anchor:middle" coordsize="250836,166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" path="m64432,10536nsc98642,-2138,139779,-3450,175651,6990v63725,18545,92616,68071,64396,110389l125418,83499,64432,10536xem64432,10536nfc98642,-2138,139779,-3450,175651,6990v63725,18545,92616,68071,64396,110389e" filled="f" strokecolor="black [3213]">
                            <v:path arrowok="t" o:connecttype="custom" o:connectlocs="64432,10536;175651,6990;240047,117379" o:connectangles="0,0,0"/>
                          </v:shape>
                        </v:group>
                        <v:shape id="Text Box 63" o:spid="_x0000_s1059" type="#_x0000_t202" style="position:absolute;left:27761;top:1179;width:3864;height:2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 filled="f" stroked="f" strokeweight=".5pt">
                          <v:textbox>
                            <w:txbxContent>
                              <w:p w:rsidR="007C7E2C" w:rsidRDefault="00023307">
                                <w:pPr>
                                  <w:rPr>
                                    <w:rFonts w:hint="cs"/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  <w:lang w:bidi="fa-IR"/>
                                  </w:rPr>
                                  <w:t>120</w:t>
                                </w:r>
                              </w:p>
                            </w:txbxContent>
                          </v:textbox>
                        </v:shape>
                        <v:shape id="Text Box 64" o:spid="_x0000_s1060" type="#_x0000_t202" style="position:absolute;left:23285;top:-1773;width:6244;height:2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/x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DzKm/xxQAAANsAAAAP&#10;AAAAAAAAAAAAAAAAAAcCAABkcnMvZG93bnJldi54bWxQSwUGAAAAAAMAAwC3AAAA+QIAAAAA&#10;" filled="f" stroked="f" strokeweight=".5pt">
                          <v:textbox>
                            <w:txbxContent>
                              <w:p w:rsidR="007C7E2C" w:rsidRPr="00673441" w:rsidRDefault="00023307" w:rsidP="00673441">
                                <w:pPr>
                                  <w:rPr>
                                    <w:rFonts w:hint="cs"/>
                                    <w:i/>
                                    <w:iCs/>
                                    <w:rtl/>
                                    <w:lang w:bidi="fa-IR"/>
                                  </w:rPr>
                                </w:pPr>
                                <w:r w:rsidRPr="00023307">
                                  <w:rPr>
                                    <w:i/>
                                    <w:iCs/>
                                    <w:position w:val="-6"/>
                                    <w:lang w:bidi="fa-IR"/>
                                  </w:rPr>
                                  <w:object w:dxaOrig="800" w:dyaOrig="260">
                                    <v:shape id="_x0000_i1164" type="#_x0000_t75" style="width:40.05pt;height:13.2pt" o:ole="">
                                      <v:imagedata r:id="rId46" o:title=""/>
                                    </v:shape>
                                    <o:OLEObject Type="Embed" ProgID="Equation.DSMT4" ShapeID="_x0000_i1164" DrawAspect="Content" ObjectID="_1603858553" r:id="rId47"/>
                                  </w:object>
                                </w:r>
                                <w:r w:rsidR="007C7E2C">
                                  <w:rPr>
                                    <w:i/>
                                    <w:iCs/>
                                    <w:rtl/>
                                    <w:lang w:bidi="fa-IR"/>
                                  </w:rPr>
                                  <w:t xml:space="preserve"> </w:t>
                                </w:r>
                              </w:p>
                            </w:txbxContent>
                          </v:textbox>
                        </v:shape>
                      </v:group>
                      <v:shapetype id="_x0000_t7" coordsize="21600,21600" o:spt="7" adj="5400" path="m@0,l,21600@1,21600,21600,xe">
                        <v:stroke joinstyle="miter"/>
                        <v:formulas>
                          <v:f eqn="val #0"/>
                          <v:f eqn="sum width 0 #0"/>
                          <v:f eqn="prod #0 1 2"/>
                          <v:f eqn="sum width 0 @2"/>
                          <v:f eqn="mid #0 width"/>
                          <v:f eqn="mid @1 0"/>
                          <v:f eqn="prod height width #0"/>
                          <v:f eqn="prod @6 1 2"/>
                          <v:f eqn="sum height 0 @7"/>
                          <v:f eqn="prod width 1 2"/>
                          <v:f eqn="sum #0 0 @9"/>
                          <v:f eqn="if @10 @8 0"/>
                          <v:f eqn="if @10 @7 height"/>
                        </v:formulas>
                        <v:path gradientshapeok="t" o:connecttype="custom" o:connectlocs="@4,0;10800,@11;@3,10800;@5,21600;10800,@12;@2,10800" textboxrect="1800,1800,19800,19800;8100,8100,13500,13500;10800,10800,10800,10800"/>
                        <v:handles>
                          <v:h position="#0,topLeft" xrange="0,21600"/>
                        </v:handles>
                      </v:shapetype>
                      <v:shape id="Parallelogram 65" o:spid="_x0000_s1061" type="#_x0000_t7" style="position:absolute;left:20799;width:12106;height:74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" adj="3332" filled="f" strokecolor="black [3213]" strokeweight="1pt"/>
                    </v:group>
                  </w:pict>
                </mc:Fallback>
              </mc:AlternateContent>
            </w:r>
            <w:r w:rsidR="007C7E2C">
              <w:rPr>
                <w:rFonts w:hint="cs"/>
                <w:noProof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 wp14:anchorId="489FCE8F" wp14:editId="35C41134">
                      <wp:simplePos x="0" y="0"/>
                      <wp:positionH relativeFrom="column">
                        <wp:posOffset>417383</wp:posOffset>
                      </wp:positionH>
                      <wp:positionV relativeFrom="paragraph">
                        <wp:posOffset>106251</wp:posOffset>
                      </wp:positionV>
                      <wp:extent cx="1564519" cy="1255395"/>
                      <wp:effectExtent l="38100" t="38100" r="36195" b="59055"/>
                      <wp:wrapNone/>
                      <wp:docPr id="26" name="Group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64519" cy="1255395"/>
                                <a:chOff x="25753" y="0"/>
                                <a:chExt cx="1564519" cy="1138773"/>
                              </a:xfrm>
                            </wpg:grpSpPr>
                            <wpg:grpSp>
                              <wpg:cNvPr id="27" name="Group 27"/>
                              <wpg:cNvGrpSpPr/>
                              <wpg:grpSpPr>
                                <a:xfrm>
                                  <a:off x="25757" y="0"/>
                                  <a:ext cx="1564515" cy="1138773"/>
                                  <a:chOff x="0" y="0"/>
                                  <a:chExt cx="1564515" cy="1138773"/>
                                </a:xfrm>
                              </wpg:grpSpPr>
                              <wps:wsp>
                                <wps:cNvPr id="28" name="Straight Arrow Connector 28"/>
                                <wps:cNvCnPr/>
                                <wps:spPr>
                                  <a:xfrm flipV="1">
                                    <a:off x="0" y="315533"/>
                                    <a:ext cx="1551636" cy="12969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headEnd type="arrow" w="med" len="med"/>
                                    <a:tailEnd type="arrow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" name="Straight Arrow Connector 29"/>
                                <wps:cNvCnPr/>
                                <wps:spPr>
                                  <a:xfrm>
                                    <a:off x="45076" y="862885"/>
                                    <a:ext cx="1519439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headEnd type="arrow" w="med" len="med"/>
                                    <a:tailEnd type="arrow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" name="Straight Arrow Connector 30"/>
                                <wps:cNvCnPr/>
                                <wps:spPr>
                                  <a:xfrm>
                                    <a:off x="102978" y="0"/>
                                    <a:ext cx="672968" cy="5666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headEnd type="arrow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" name="Half Frame 31"/>
                                <wps:cNvSpPr/>
                                <wps:spPr>
                                  <a:xfrm rot="8154469">
                                    <a:off x="1146220" y="824248"/>
                                    <a:ext cx="72000" cy="72000"/>
                                  </a:xfrm>
                                  <a:prstGeom prst="halfFrame">
                                    <a:avLst>
                                      <a:gd name="adj1" fmla="val 0"/>
                                      <a:gd name="adj2" fmla="val 0"/>
                                    </a:avLst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" name="Half Frame 32"/>
                                <wps:cNvSpPr/>
                                <wps:spPr>
                                  <a:xfrm rot="8154469">
                                    <a:off x="1114023" y="283336"/>
                                    <a:ext cx="72000" cy="72000"/>
                                  </a:xfrm>
                                  <a:prstGeom prst="halfFrame">
                                    <a:avLst>
                                      <a:gd name="adj1" fmla="val 0"/>
                                      <a:gd name="adj2" fmla="val 0"/>
                                    </a:avLst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" name="Arc 33"/>
                                <wps:cNvSpPr/>
                                <wps:spPr>
                                  <a:xfrm rot="15259844">
                                    <a:off x="289775" y="894870"/>
                                    <a:ext cx="250825" cy="167005"/>
                                  </a:xfrm>
                                  <a:prstGeom prst="arc">
                                    <a:avLst>
                                      <a:gd name="adj1" fmla="val 16200000"/>
                                      <a:gd name="adj2" fmla="val 20987677"/>
                                    </a:avLst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" name="Arc 34"/>
                                <wps:cNvSpPr/>
                                <wps:spPr>
                                  <a:xfrm rot="422705">
                                    <a:off x="341293" y="245825"/>
                                    <a:ext cx="250825" cy="167005"/>
                                  </a:xfrm>
                                  <a:prstGeom prst="arc">
                                    <a:avLst>
                                      <a:gd name="adj1" fmla="val 13806559"/>
                                      <a:gd name="adj2" fmla="val 0"/>
                                    </a:avLst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" name="Straight Arrow Connector 37"/>
                                <wps:cNvCnPr/>
                                <wps:spPr>
                                  <a:xfrm flipV="1">
                                    <a:off x="180182" y="572440"/>
                                    <a:ext cx="595509" cy="566333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headEnd type="arrow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8" name="Arc 38"/>
                                <wps:cNvSpPr/>
                                <wps:spPr>
                                  <a:xfrm rot="13866089">
                                    <a:off x="636275" y="470922"/>
                                    <a:ext cx="227524" cy="184108"/>
                                  </a:xfrm>
                                  <a:prstGeom prst="arc">
                                    <a:avLst>
                                      <a:gd name="adj1" fmla="val 14782267"/>
                                      <a:gd name="adj2" fmla="val 0"/>
                                    </a:avLst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5" name="Text Box 35"/>
                              <wps:cNvSpPr txBox="1"/>
                              <wps:spPr>
                                <a:xfrm>
                                  <a:off x="25753" y="784023"/>
                                  <a:ext cx="386366" cy="26155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338BBA9" w14:textId="77777777" w:rsidR="00C1239E" w:rsidRDefault="00C1239E">
                                    <w:pPr>
                                      <w:rPr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  <w:lang w:bidi="fa-IR"/>
                                      </w:rPr>
                                      <w:t>60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Text Box 36"/>
                              <wps:cNvSpPr txBox="1"/>
                              <wps:spPr>
                                <a:xfrm>
                                  <a:off x="323132" y="427741"/>
                                  <a:ext cx="386715" cy="273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D3F8963" w14:textId="77777777" w:rsidR="00C1239E" w:rsidRPr="00673441" w:rsidRDefault="00C1239E" w:rsidP="007115A3">
                                    <w:pPr>
                                      <w:rPr>
                                        <w:i/>
                                        <w:iCs/>
                                        <w:lang w:bidi="fa-IR"/>
                                      </w:rPr>
                                    </w:pPr>
                                    <w:r w:rsidRPr="00C1239E">
                                      <w:rPr>
                                        <w:i/>
                                        <w:iCs/>
                                        <w:position w:val="-8"/>
                                        <w:lang w:bidi="fa-IR"/>
                                      </w:rPr>
                                      <w:object w:dxaOrig="200" w:dyaOrig="260" w14:anchorId="1BF54E59">
                                        <v:shape id="_x0000_i1046" type="#_x0000_t75" style="width:10.5pt;height:13.5pt" o:ole="">
                                          <v:imagedata r:id="rId48" o:title=""/>
                                        </v:shape>
                                        <o:OLEObject Type="Embed" ProgID="Equation.DSMT4" ShapeID="_x0000_i1046" DrawAspect="Content" ObjectID="_1793073518" r:id="rId49"/>
                                      </w:object>
                                    </w:r>
                                    <w:r>
                                      <w:rPr>
                                        <w:i/>
                                        <w:iCs/>
                                        <w:rtl/>
                                        <w:lang w:bidi="fa-IR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Text Box 39"/>
                              <wps:cNvSpPr txBox="1"/>
                              <wps:spPr>
                                <a:xfrm>
                                  <a:off x="450756" y="9207"/>
                                  <a:ext cx="386366" cy="26155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EE3E917" w14:textId="77777777" w:rsidR="007C7E2C" w:rsidRDefault="007C7E2C">
                                    <w:pPr>
                                      <w:rPr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  <w:lang w:bidi="fa-IR"/>
                                      </w:rPr>
                                      <w:t>130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9739B28" id="Group 26" o:spid="_x0000_s1062" style="position:absolute;left:0;text-align:left;margin-left:32.85pt;margin-top:8.35pt;width:123.2pt;height:98.85pt;z-index:251680768;mso-width-relative:margin;mso-height-relative:margin" coordorigin="257" coordsize="15645,11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">
                      <v:group id="Group 27" o:spid="_x0000_s1063" style="position:absolute;left:257;width:15645;height:11387" coordsize="15645,11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<v:shape id="Straight Arrow Connector 28" o:spid="_x0000_s1064" type="#_x0000_t32" style="position:absolute;top:3155;width:15516;height:1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" strokecolor="black [3213]">
                          <v:stroke startarrow="open" endarrow="open"/>
                        </v:shape>
                        <v:shape id="Straight Arrow Connector 29" o:spid="_x0000_s1065" type="#_x0000_t32" style="position:absolute;left:450;top:8628;width:1519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" strokecolor="black [3213]">
                          <v:stroke startarrow="open" endarrow="open"/>
                        </v:shape>
                        <v:shape id="Straight Arrow Connector 30" o:spid="_x0000_s1066" type="#_x0000_t32" style="position:absolute;left:1029;width:6730;height:56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" strokecolor="black [3213]">
                          <v:stroke startarrow="open"/>
                        </v:shape>
                        <v:shape id="Half Frame 31" o:spid="_x0000_s1067" style="position:absolute;left:11462;top:8242;width:720;height:720;rotation:8906855fd;visibility:visible;mso-wrap-style:square;v-text-anchor:middle" coordsize="72000,7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" path="m,l72000,r,l,,,72000r,l,xe" fillcolor="#4f81bd [3204]" strokecolor="#243f60 [1604]" strokeweight="2pt">
                          <v:path arrowok="t" o:connecttype="custom" o:connectlocs="0,0;72000,0;72000,0;0,0;0,72000;0,72000;0,0" o:connectangles="0,0,0,0,0,0,0"/>
                        </v:shape>
                        <v:shape id="Half Frame 32" o:spid="_x0000_s1068" style="position:absolute;left:11140;top:2833;width:720;height:720;rotation:8906855fd;visibility:visible;mso-wrap-style:square;v-text-anchor:middle" coordsize="72000,7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" path="m,l72000,r,l,,,72000r,l,xe" fillcolor="#4f81bd [3204]" strokecolor="#243f60 [1604]" strokeweight="2pt">
                          <v:path arrowok="t" o:connecttype="custom" o:connectlocs="0,0;72000,0;72000,0;0,0;0,72000;0,72000;0,0" o:connectangles="0,0,0,0,0,0,0"/>
                        </v:shape>
                        <v:shape id="Arc 33" o:spid="_x0000_s1069" style="position:absolute;left:2897;top:8948;width:2508;height:1670;rotation:-6925141fd;visibility:visible;mso-wrap-style:square;v-text-anchor:middle" coordsize="250825,167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" path="m125412,nsc182069,,231690,25292,246478,61708l125413,83503v,-27834,-1,-55669,-1,-83503xem125412,nfc182069,,231690,25292,246478,61708e" filled="f" strokecolor="black [3213]">
                          <v:path arrowok="t" o:connecttype="custom" o:connectlocs="125412,0;246478,61708" o:connectangles="0,0"/>
                        </v:shape>
                        <v:shape id="Arc 34" o:spid="_x0000_s1070" style="position:absolute;left:3412;top:2458;width:2509;height:1670;rotation:461707fd;visibility:visible;mso-wrap-style:square;v-text-anchor:middle" coordsize="250825,167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" path="m64425,10538nsc94409,-573,129920,-3018,162684,3772v52426,10865,88142,43172,88142,79730l125413,83503,64425,10538xem64425,10538nfc94409,-573,129920,-3018,162684,3772v52426,10865,88142,43172,88142,79730e" filled="f" strokecolor="black [3213]">
                          <v:path arrowok="t" o:connecttype="custom" o:connectlocs="64425,10538;162684,3772;250826,83502" o:connectangles="0,0,0"/>
                        </v:shape>
                        <v:shape id="Straight Arrow Connector 37" o:spid="_x0000_s1071" type="#_x0000_t32" style="position:absolute;left:1801;top:5724;width:5955;height:566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" strokecolor="black [3213]">
                          <v:stroke startarrow="open"/>
                        </v:shape>
                        <v:shape id="Arc 38" o:spid="_x0000_s1072" style="position:absolute;left:6362;top:4709;width:2275;height:1841;rotation:-8447493fd;visibility:visible;mso-wrap-style:square;v-text-anchor:middle" coordsize="227524,184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" path="m75798,5277nsc105789,-3314,138855,-1351,166975,10691v37250,15952,60549,47260,60549,81363l113762,92054,75798,5277xem75798,5277nfc105789,-3314,138855,-1351,166975,10691v37250,15952,60549,47260,60549,81363e" filled="f" strokecolor="black [3213]">
                          <v:path arrowok="t" o:connecttype="custom" o:connectlocs="75798,5277;166975,10691;227524,92054" o:connectangles="0,0,0"/>
                        </v:shape>
                      </v:group>
                      <v:shape id="Text Box 35" o:spid="_x0000_s1073" type="#_x0000_t202" style="position:absolute;left:257;top:7840;width:3864;height:2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      <v:textbox>
                          <w:txbxContent>
                            <w:p w:rsidR="00C1239E" w:rsidRDefault="00C1239E">
                              <w:pPr>
                                <w:rPr>
                                  <w:rFonts w:hint="cs"/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60</w:t>
                              </w:r>
                            </w:p>
                          </w:txbxContent>
                        </v:textbox>
                      </v:shape>
                      <v:shape id="Text Box 36" o:spid="_x0000_s1074" type="#_x0000_t202" style="position:absolute;left:3231;top:4277;width:3867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      <v:textbox>
                          <w:txbxContent>
                            <w:p w:rsidR="00C1239E" w:rsidRPr="00673441" w:rsidRDefault="00C1239E" w:rsidP="007115A3">
                              <w:pPr>
                                <w:rPr>
                                  <w:i/>
                                  <w:iCs/>
                                  <w:lang w:bidi="fa-IR"/>
                                </w:rPr>
                              </w:pPr>
                              <w:r w:rsidRPr="00C1239E">
                                <w:rPr>
                                  <w:i/>
                                  <w:iCs/>
                                  <w:position w:val="-8"/>
                                  <w:lang w:bidi="fa-IR"/>
                                </w:rPr>
                                <w:object w:dxaOrig="200" w:dyaOrig="260">
                                  <v:shape id="_x0000_i1132" type="#_x0000_t75" style="width:10.15pt;height:13.2pt" o:ole="">
                                    <v:imagedata r:id="rId50" o:title=""/>
                                  </v:shape>
                                  <o:OLEObject Type="Embed" ProgID="Equation.DSMT4" ShapeID="_x0000_i1132" DrawAspect="Content" ObjectID="_1603858554" r:id="rId51"/>
                                </w:object>
                              </w:r>
                              <w:r>
                                <w:rPr>
                                  <w:i/>
                                  <w:iCs/>
                                  <w:rtl/>
                                  <w:lang w:bidi="fa-IR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 Box 39" o:spid="_x0000_s1075" type="#_x0000_t202" style="position:absolute;left:4507;top:92;width:3864;height:2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      <v:textbox>
                          <w:txbxContent>
                            <w:p w:rsidR="007C7E2C" w:rsidRDefault="007C7E2C">
                              <w:pPr>
                                <w:rPr>
                                  <w:rFonts w:hint="cs"/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130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6BA45ED7" w14:textId="77777777" w:rsidR="007115A3" w:rsidRDefault="007115A3" w:rsidP="006A7C53">
            <w:pPr>
              <w:tabs>
                <w:tab w:val="left" w:pos="7696"/>
              </w:tabs>
              <w:rPr>
                <w:rtl/>
              </w:rPr>
            </w:pPr>
          </w:p>
          <w:p w14:paraId="1BD73C85" w14:textId="77777777" w:rsidR="007115A3" w:rsidRDefault="007115A3" w:rsidP="006A7C53">
            <w:pPr>
              <w:tabs>
                <w:tab w:val="left" w:pos="7696"/>
              </w:tabs>
              <w:rPr>
                <w:rtl/>
              </w:rPr>
            </w:pPr>
          </w:p>
          <w:p w14:paraId="2B3968B3" w14:textId="77777777" w:rsidR="007115A3" w:rsidRDefault="007115A3" w:rsidP="006A7C53">
            <w:pPr>
              <w:tabs>
                <w:tab w:val="left" w:pos="7696"/>
              </w:tabs>
              <w:rPr>
                <w:rtl/>
              </w:rPr>
            </w:pPr>
          </w:p>
          <w:p w14:paraId="54725F36" w14:textId="77777777" w:rsidR="007115A3" w:rsidRDefault="007115A3" w:rsidP="006A7C53">
            <w:pPr>
              <w:tabs>
                <w:tab w:val="left" w:pos="7696"/>
              </w:tabs>
              <w:rPr>
                <w:rtl/>
              </w:rPr>
            </w:pPr>
          </w:p>
          <w:p w14:paraId="42BB7FB2" w14:textId="77777777" w:rsidR="007115A3" w:rsidRDefault="007115A3" w:rsidP="006A7C53">
            <w:pPr>
              <w:tabs>
                <w:tab w:val="left" w:pos="7696"/>
              </w:tabs>
              <w:rPr>
                <w:rtl/>
              </w:rPr>
            </w:pPr>
          </w:p>
        </w:tc>
      </w:tr>
      <w:tr w:rsidR="007115A3" w14:paraId="0D36925D" w14:textId="77777777" w:rsidTr="00140189">
        <w:tc>
          <w:tcPr>
            <w:tcW w:w="10648" w:type="dxa"/>
          </w:tcPr>
          <w:p w14:paraId="698A6956" w14:textId="77777777" w:rsidR="007115A3" w:rsidRDefault="007115A3" w:rsidP="006A7C53">
            <w:pPr>
              <w:tabs>
                <w:tab w:val="left" w:pos="7696"/>
              </w:tabs>
              <w:rPr>
                <w:rtl/>
                <w:lang w:bidi="fa-IR"/>
              </w:rPr>
            </w:pPr>
            <w:r>
              <w:rPr>
                <w:rFonts w:hint="cs"/>
                <w:rtl/>
              </w:rPr>
              <w:lastRenderedPageBreak/>
              <w:t xml:space="preserve">8) </w:t>
            </w:r>
            <w:r w:rsidR="00F213C3">
              <w:rPr>
                <w:rFonts w:hint="cs"/>
                <w:rtl/>
                <w:lang w:bidi="fa-IR"/>
              </w:rPr>
              <w:t>در غربال اعداد 110 تا 130 به سوالات زیر پاسخ دهید.(1 نمره)</w:t>
            </w:r>
          </w:p>
          <w:p w14:paraId="7DF7E84C" w14:textId="77777777" w:rsidR="00F213C3" w:rsidRDefault="00F213C3" w:rsidP="006A7C53">
            <w:pPr>
              <w:tabs>
                <w:tab w:val="left" w:pos="7696"/>
              </w:tabs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الف) اولین عددی که خط می خورد؟</w:t>
            </w:r>
          </w:p>
          <w:p w14:paraId="2A97A691" w14:textId="77777777" w:rsidR="00F213C3" w:rsidRDefault="00F213C3" w:rsidP="006A7C53">
            <w:pPr>
              <w:tabs>
                <w:tab w:val="left" w:pos="7696"/>
              </w:tabs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ب) اولین مضرب 7 که برای اولین بار خط می</w:t>
            </w:r>
            <w:r>
              <w:rPr>
                <w:rtl/>
                <w:lang w:bidi="fa-IR"/>
              </w:rPr>
              <w:softHyphen/>
            </w:r>
            <w:r>
              <w:rPr>
                <w:rFonts w:hint="cs"/>
                <w:rtl/>
                <w:lang w:bidi="fa-IR"/>
              </w:rPr>
              <w:t>خورد؟</w:t>
            </w:r>
          </w:p>
          <w:p w14:paraId="16DDE55D" w14:textId="77777777" w:rsidR="00F213C3" w:rsidRDefault="007E0B78" w:rsidP="006A7C53">
            <w:pPr>
              <w:tabs>
                <w:tab w:val="left" w:pos="7696"/>
              </w:tabs>
              <w:rPr>
                <w:rtl/>
                <w:lang w:bidi="fa-IR"/>
              </w:rPr>
            </w:pPr>
            <w:r>
              <w:rPr>
                <w:rFonts w:hint="cs"/>
                <w:noProof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DD4B5C8" wp14:editId="244E94D9">
                      <wp:simplePos x="0" y="0"/>
                      <wp:positionH relativeFrom="column">
                        <wp:posOffset>60350</wp:posOffset>
                      </wp:positionH>
                      <wp:positionV relativeFrom="paragraph">
                        <wp:posOffset>192361</wp:posOffset>
                      </wp:positionV>
                      <wp:extent cx="1428750" cy="425003"/>
                      <wp:effectExtent l="19050" t="0" r="19050" b="32385"/>
                      <wp:wrapNone/>
                      <wp:docPr id="72" name="Cloud Callout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0" cy="425003"/>
                              </a:xfrm>
                              <a:prstGeom prst="cloudCallout">
                                <a:avLst>
                                  <a:gd name="adj1" fmla="val 44970"/>
                                  <a:gd name="adj2" fmla="val 37797"/>
                                </a:avLst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1E38F04" w14:textId="77777777" w:rsidR="002D5177" w:rsidRPr="002D5177" w:rsidRDefault="002D5177" w:rsidP="002D5177">
                                  <w:pPr>
                                    <w:jc w:val="center"/>
                                    <w:rPr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:lang w:bidi="fa-IR"/>
                                    </w:rPr>
                                  </w:pPr>
                                  <w:r w:rsidRPr="002D5177">
                                    <w:rPr>
                                      <w:rFonts w:hint="cs"/>
                                      <w:b w:val="0"/>
                                      <w:bCs w:val="0"/>
                                      <w:color w:val="000000" w:themeColor="text1"/>
                                      <w:sz w:val="20"/>
                                      <w:szCs w:val="20"/>
                                      <w:rtl/>
                                      <w:lang w:bidi="fa-IR"/>
                                    </w:rPr>
                                    <w:t>سوال جایزه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C36A903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      <v:formulas>
                        <v:f eqn="sum #0 0 10800"/>
                        <v:f eqn="sum #1 0 10800"/>
                        <v:f eqn="cosatan2 10800 @0 @1"/>
                        <v:f eqn="sinatan2 10800 @0 @1"/>
                        <v:f eqn="sum @2 10800 0"/>
                        <v:f eqn="sum @3 10800 0"/>
                        <v:f eqn="sum @4 0 #0"/>
                        <v:f eqn="sum @5 0 #1"/>
                        <v:f eqn="mod @6 @7 0"/>
                        <v:f eqn="prod 600 11 1"/>
                        <v:f eqn="sum @8 0 @9"/>
                        <v:f eqn="prod @10 1 3"/>
                        <v:f eqn="prod 600 3 1"/>
                        <v:f eqn="sum @11 @12 0"/>
                        <v:f eqn="prod @13 @6 @8"/>
                        <v:f eqn="prod @13 @7 @8"/>
                        <v:f eqn="sum @14 #0 0"/>
                        <v:f eqn="sum @15 #1 0"/>
                        <v:f eqn="prod 600 8 1"/>
                        <v:f eqn="prod @11 2 1"/>
                        <v:f eqn="sum @18 @19 0"/>
                        <v:f eqn="prod @20 @6 @8"/>
                        <v:f eqn="prod @20 @7 @8"/>
                        <v:f eqn="sum @21 #0 0"/>
                        <v:f eqn="sum @22 #1 0"/>
                        <v:f eqn="prod 600 2 1"/>
                        <v:f eqn="sum #0 600 0"/>
                        <v:f eqn="sum #0 0 600"/>
                        <v:f eqn="sum #1 600 0"/>
                        <v:f eqn="sum #1 0 600"/>
                        <v:f eqn="sum @16 @25 0"/>
                        <v:f eqn="sum @16 0 @25"/>
                        <v:f eqn="sum @17 @25 0"/>
                        <v:f eqn="sum @17 0 @25"/>
                        <v:f eqn="sum @23 @12 0"/>
                        <v:f eqn="sum @23 0 @12"/>
                        <v:f eqn="sum @24 @12 0"/>
                        <v:f eqn="sum @24 0 @12"/>
                        <v:f eqn="val #0"/>
                        <v:f eqn="val #1"/>
                      </v:formulas>
                      <v:path o:extrusionok="f" o:connecttype="custom" o:connectlocs="67,10800;10800,21577;21582,10800;10800,1235;@38,@39" textboxrect="2977,3262,17087,17337"/>
                      <v:handles>
                        <v:h position="#0,#1"/>
                      </v:handles>
                      <o:complex v:ext="view"/>
                    </v:shapetype>
                    <v:shape id="Cloud Callout 72" o:spid="_x0000_s1076" type="#_x0000_t106" style="position:absolute;left:0;text-align:left;margin-left:4.75pt;margin-top:15.15pt;width:112.5pt;height:33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" adj="20514,18964" filled="f" strokecolor="black [3213]">
                      <v:textbox>
                        <w:txbxContent>
                          <w:p w:rsidR="002D5177" w:rsidRPr="002D5177" w:rsidRDefault="002D5177" w:rsidP="002D5177">
                            <w:pPr>
                              <w:jc w:val="center"/>
                              <w:rPr>
                                <w:rFonts w:hint="cs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2D5177">
                              <w:rPr>
                                <w:rFonts w:hint="cs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سوال جایزه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213C3">
              <w:rPr>
                <w:rFonts w:hint="cs"/>
                <w:rtl/>
                <w:lang w:bidi="fa-IR"/>
              </w:rPr>
              <w:t>ج) عدد 129 با مضرب کدام عدد خط می</w:t>
            </w:r>
            <w:r w:rsidR="00F213C3">
              <w:rPr>
                <w:rtl/>
                <w:lang w:bidi="fa-IR"/>
              </w:rPr>
              <w:softHyphen/>
            </w:r>
            <w:r w:rsidR="00F213C3">
              <w:rPr>
                <w:rFonts w:hint="cs"/>
                <w:rtl/>
                <w:lang w:bidi="fa-IR"/>
              </w:rPr>
              <w:t>خورد؟</w:t>
            </w:r>
          </w:p>
          <w:p w14:paraId="59B4EEB6" w14:textId="77777777" w:rsidR="00F213C3" w:rsidRDefault="00F213C3" w:rsidP="006A7C53">
            <w:pPr>
              <w:tabs>
                <w:tab w:val="left" w:pos="7696"/>
              </w:tabs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د) تعداد عددهای اول بین 110 تا 130 چند تاست؟</w:t>
            </w:r>
          </w:p>
        </w:tc>
      </w:tr>
      <w:tr w:rsidR="002D5177" w14:paraId="5563EE13" w14:textId="77777777" w:rsidTr="00140189">
        <w:tc>
          <w:tcPr>
            <w:tcW w:w="10648" w:type="dxa"/>
          </w:tcPr>
          <w:p w14:paraId="0199AFE3" w14:textId="77777777" w:rsidR="002D5177" w:rsidRDefault="002D5177" w:rsidP="002D5177">
            <w:pPr>
              <w:tabs>
                <w:tab w:val="left" w:pos="7696"/>
              </w:tabs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 xml:space="preserve">1) در تساوی زیر </w:t>
            </w:r>
            <w:r w:rsidRPr="002D5177">
              <w:rPr>
                <w:position w:val="-22"/>
              </w:rPr>
              <w:object w:dxaOrig="260" w:dyaOrig="580" w14:anchorId="75B0FE7A">
                <v:shape id="_x0000_i1047" type="#_x0000_t75" style="width:13.5pt;height:29.25pt" o:ole="">
                  <v:imagedata r:id="rId52" o:title=""/>
                </v:shape>
                <o:OLEObject Type="Embed" ProgID="Equation.DSMT4" ShapeID="_x0000_i1047" DrawAspect="Content" ObjectID="_1793073512" r:id="rId53"/>
              </w:objec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 xml:space="preserve"> را پیدا کنید.(5/0 نمره)</w:t>
            </w:r>
          </w:p>
          <w:p w14:paraId="7FFD507B" w14:textId="77777777" w:rsidR="007E0B78" w:rsidRDefault="007E0B78" w:rsidP="007E0B78">
            <w:pPr>
              <w:tabs>
                <w:tab w:val="left" w:pos="7696"/>
              </w:tabs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                                                                                                        </w:t>
            </w:r>
            <w:r w:rsidRPr="007E0B78">
              <w:rPr>
                <w:position w:val="-24"/>
                <w:lang w:bidi="fa-IR"/>
              </w:rPr>
              <w:object w:dxaOrig="2220" w:dyaOrig="639" w14:anchorId="221F909F">
                <v:shape id="_x0000_i1048" type="#_x0000_t75" style="width:111pt;height:32.25pt" o:ole="">
                  <v:imagedata r:id="rId54" o:title=""/>
                </v:shape>
                <o:OLEObject Type="Embed" ProgID="Equation.DSMT4" ShapeID="_x0000_i1048" DrawAspect="Content" ObjectID="_1793073513" r:id="rId55"/>
              </w:object>
            </w:r>
            <w:r>
              <w:rPr>
                <w:rtl/>
                <w:lang w:bidi="fa-IR"/>
              </w:rPr>
              <w:t xml:space="preserve"> </w:t>
            </w:r>
          </w:p>
          <w:p w14:paraId="340587A8" w14:textId="77777777" w:rsidR="007E0B78" w:rsidRDefault="007E0B78" w:rsidP="002D5177">
            <w:pPr>
              <w:tabs>
                <w:tab w:val="left" w:pos="7696"/>
              </w:tabs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 2) عبارت مقابل به ازای چه مقدار از </w:t>
            </w:r>
            <w:r w:rsidRPr="007E0B78">
              <w:rPr>
                <w:i/>
                <w:iCs/>
                <w:lang w:bidi="fa-IR"/>
              </w:rPr>
              <w:t>x</w:t>
            </w:r>
            <w:r>
              <w:rPr>
                <w:rFonts w:hint="cs"/>
                <w:rtl/>
                <w:lang w:bidi="fa-IR"/>
              </w:rPr>
              <w:t xml:space="preserve"> برابر صفر است؟(5/0 نمره)</w:t>
            </w:r>
          </w:p>
          <w:p w14:paraId="5331F88B" w14:textId="77777777" w:rsidR="007E0B78" w:rsidRDefault="007E0B78" w:rsidP="002D5177">
            <w:pPr>
              <w:tabs>
                <w:tab w:val="left" w:pos="7696"/>
              </w:tabs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                                                                                                                                                 </w:t>
            </w:r>
            <w:r w:rsidR="009C6EC7" w:rsidRPr="009C6EC7">
              <w:rPr>
                <w:position w:val="-22"/>
                <w:lang w:bidi="fa-IR"/>
              </w:rPr>
              <w:object w:dxaOrig="1180" w:dyaOrig="580" w14:anchorId="2FFBF8CE">
                <v:shape id="_x0000_i1049" type="#_x0000_t75" style="width:58.5pt;height:29.25pt" o:ole="">
                  <v:imagedata r:id="rId56" o:title=""/>
                </v:shape>
                <o:OLEObject Type="Embed" ProgID="Equation.DSMT4" ShapeID="_x0000_i1049" DrawAspect="Content" ObjectID="_1793073514" r:id="rId57"/>
              </w:object>
            </w:r>
            <w:r>
              <w:rPr>
                <w:rtl/>
                <w:lang w:bidi="fa-IR"/>
              </w:rPr>
              <w:t xml:space="preserve"> </w:t>
            </w:r>
          </w:p>
          <w:p w14:paraId="3F18D565" w14:textId="77777777" w:rsidR="009C6EC7" w:rsidRDefault="009C6EC7" w:rsidP="002D5177">
            <w:pPr>
              <w:tabs>
                <w:tab w:val="left" w:pos="7696"/>
              </w:tabs>
              <w:rPr>
                <w:rtl/>
                <w:lang w:bidi="fa-IR"/>
              </w:rPr>
            </w:pPr>
          </w:p>
          <w:p w14:paraId="36BF68EC" w14:textId="77777777" w:rsidR="009C6EC7" w:rsidRDefault="009C6EC7" w:rsidP="002D5177">
            <w:pPr>
              <w:tabs>
                <w:tab w:val="left" w:pos="7696"/>
              </w:tabs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3) در تعیین اعداد اول 1 تا 500 به روش غربال، عدد 9 چندمین عددی است که خط می</w:t>
            </w:r>
            <w:r>
              <w:rPr>
                <w:rtl/>
                <w:lang w:bidi="fa-IR"/>
              </w:rPr>
              <w:softHyphen/>
            </w:r>
            <w:r>
              <w:rPr>
                <w:rFonts w:hint="cs"/>
                <w:rtl/>
                <w:lang w:bidi="fa-IR"/>
              </w:rPr>
              <w:t>خورد؟(5/0 نمره)</w:t>
            </w:r>
          </w:p>
          <w:p w14:paraId="6828E86B" w14:textId="77777777" w:rsidR="009C6EC7" w:rsidRDefault="009C6EC7" w:rsidP="002D5177">
            <w:pPr>
              <w:tabs>
                <w:tab w:val="left" w:pos="7696"/>
              </w:tabs>
              <w:rPr>
                <w:rtl/>
                <w:lang w:bidi="fa-IR"/>
              </w:rPr>
            </w:pPr>
          </w:p>
          <w:p w14:paraId="0469440A" w14:textId="77777777" w:rsidR="007E0B78" w:rsidRDefault="007E0B78" w:rsidP="002D5177">
            <w:pPr>
              <w:tabs>
                <w:tab w:val="left" w:pos="7696"/>
              </w:tabs>
              <w:rPr>
                <w:rtl/>
                <w:lang w:bidi="fa-IR"/>
              </w:rPr>
            </w:pPr>
          </w:p>
        </w:tc>
      </w:tr>
    </w:tbl>
    <w:p w14:paraId="75B142D0" w14:textId="77777777" w:rsidR="000B3006" w:rsidRDefault="00D65CE1" w:rsidP="00D65CE1">
      <w:pPr>
        <w:tabs>
          <w:tab w:val="left" w:pos="5841"/>
          <w:tab w:val="left" w:pos="7058"/>
          <w:tab w:val="left" w:pos="7696"/>
        </w:tabs>
        <w:rPr>
          <w:rtl/>
        </w:rPr>
      </w:pPr>
      <w:r>
        <w:rPr>
          <w:rtl/>
        </w:rPr>
        <w:tab/>
      </w:r>
      <w:r w:rsidR="009C6EC7">
        <w:rPr>
          <w:rFonts w:hint="cs"/>
          <w:rtl/>
        </w:rPr>
        <w:t>دعا کن</w:t>
      </w:r>
      <w:r w:rsidR="009C6EC7">
        <w:rPr>
          <w:rtl/>
        </w:rPr>
        <w:tab/>
      </w:r>
    </w:p>
    <w:p w14:paraId="2C5D25B1" w14:textId="77777777" w:rsidR="009C6EC7" w:rsidRPr="009E78E1" w:rsidRDefault="00D65CE1" w:rsidP="009C6EC7">
      <w:pPr>
        <w:tabs>
          <w:tab w:val="left" w:pos="7696"/>
        </w:tabs>
        <w:rPr>
          <w:rtl/>
        </w:rPr>
      </w:pPr>
      <w:r>
        <w:rPr>
          <w:rFonts w:hint="cs"/>
          <w:rtl/>
        </w:rPr>
        <w:t xml:space="preserve">                                                                                                               </w:t>
      </w:r>
      <w:r w:rsidR="009C6EC7">
        <w:rPr>
          <w:rFonts w:hint="cs"/>
          <w:rtl/>
        </w:rPr>
        <w:t>شاید بزرگترین آرزوی تو، کوچکترین معجزه</w:t>
      </w:r>
      <w:r w:rsidR="009C6EC7">
        <w:rPr>
          <w:rtl/>
        </w:rPr>
        <w:softHyphen/>
      </w:r>
      <w:r w:rsidR="009C6EC7">
        <w:rPr>
          <w:rFonts w:hint="cs"/>
          <w:rtl/>
        </w:rPr>
        <w:t>ی خدا باشد.</w:t>
      </w:r>
    </w:p>
    <w:p w14:paraId="0C7BC228" w14:textId="77777777" w:rsidR="000B3006" w:rsidRPr="00081A78" w:rsidRDefault="000B3006" w:rsidP="009C6EC7">
      <w:pPr>
        <w:tabs>
          <w:tab w:val="left" w:pos="7058"/>
        </w:tabs>
      </w:pPr>
    </w:p>
    <w:sectPr w:rsidR="000B3006" w:rsidRPr="00081A78" w:rsidSect="00BF3E8D">
      <w:footerReference w:type="even" r:id="rId58"/>
      <w:footerReference w:type="default" r:id="rId59"/>
      <w:pgSz w:w="11906" w:h="16838" w:code="9"/>
      <w:pgMar w:top="567" w:right="624" w:bottom="567" w:left="624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00DCD5" w14:textId="77777777" w:rsidR="00FF3278" w:rsidRDefault="00FF3278">
      <w:r>
        <w:separator/>
      </w:r>
    </w:p>
  </w:endnote>
  <w:endnote w:type="continuationSeparator" w:id="0">
    <w:p w14:paraId="14EC0BD0" w14:textId="77777777" w:rsidR="00FF3278" w:rsidRDefault="00FF32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88ACE" w14:textId="77777777" w:rsidR="00F36768" w:rsidRDefault="00F36768" w:rsidP="00AD0171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6B01C0E6" w14:textId="77777777" w:rsidR="00F36768" w:rsidRDefault="00F367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2FAD79" w14:textId="77777777" w:rsidR="00F36768" w:rsidRDefault="00F36768" w:rsidP="00AD0171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 w:rsidR="00C90CDC">
      <w:rPr>
        <w:rStyle w:val="PageNumber"/>
        <w:noProof/>
        <w:rtl/>
      </w:rPr>
      <w:t>2</w:t>
    </w:r>
    <w:r>
      <w:rPr>
        <w:rStyle w:val="PageNumber"/>
        <w:rtl/>
      </w:rPr>
      <w:fldChar w:fldCharType="end"/>
    </w:r>
  </w:p>
  <w:p w14:paraId="4A1EA2F8" w14:textId="77777777" w:rsidR="00F36768" w:rsidRDefault="00F367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21388F" w14:textId="77777777" w:rsidR="00FF3278" w:rsidRDefault="00FF3278">
      <w:r>
        <w:separator/>
      </w:r>
    </w:p>
  </w:footnote>
  <w:footnote w:type="continuationSeparator" w:id="0">
    <w:p w14:paraId="235EB9FC" w14:textId="77777777" w:rsidR="00FF3278" w:rsidRDefault="00FF32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4237B"/>
    <w:multiLevelType w:val="hybridMultilevel"/>
    <w:tmpl w:val="BDD40E8C"/>
    <w:lvl w:ilvl="0" w:tplc="F55A2C52">
      <w:start w:val="1"/>
      <w:numFmt w:val="decimal"/>
      <w:lvlText w:val="%1"/>
      <w:lvlJc w:val="right"/>
      <w:pPr>
        <w:ind w:left="720" w:hanging="360"/>
      </w:pPr>
      <w:rPr>
        <w:rFonts w:hint="default"/>
        <w:spacing w:val="-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F29DA"/>
    <w:multiLevelType w:val="hybridMultilevel"/>
    <w:tmpl w:val="F92C9C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541BFE"/>
    <w:multiLevelType w:val="hybridMultilevel"/>
    <w:tmpl w:val="04684F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120241"/>
    <w:multiLevelType w:val="hybridMultilevel"/>
    <w:tmpl w:val="33303054"/>
    <w:lvl w:ilvl="0" w:tplc="FADC93B0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D6F"/>
    <w:rsid w:val="000061B0"/>
    <w:rsid w:val="000173CC"/>
    <w:rsid w:val="00023307"/>
    <w:rsid w:val="00081A78"/>
    <w:rsid w:val="00096D6F"/>
    <w:rsid w:val="000A47F0"/>
    <w:rsid w:val="000B3006"/>
    <w:rsid w:val="000E2BC2"/>
    <w:rsid w:val="000E2D5C"/>
    <w:rsid w:val="000F7D7C"/>
    <w:rsid w:val="00105998"/>
    <w:rsid w:val="00121A6C"/>
    <w:rsid w:val="00140189"/>
    <w:rsid w:val="0015604D"/>
    <w:rsid w:val="001631AF"/>
    <w:rsid w:val="00173B57"/>
    <w:rsid w:val="00173C19"/>
    <w:rsid w:val="00185F83"/>
    <w:rsid w:val="001A1FBC"/>
    <w:rsid w:val="001A717D"/>
    <w:rsid w:val="001B3035"/>
    <w:rsid w:val="00204B7F"/>
    <w:rsid w:val="0021133F"/>
    <w:rsid w:val="002304F7"/>
    <w:rsid w:val="0024490F"/>
    <w:rsid w:val="002525A8"/>
    <w:rsid w:val="00257904"/>
    <w:rsid w:val="00261929"/>
    <w:rsid w:val="002878B8"/>
    <w:rsid w:val="00297EC0"/>
    <w:rsid w:val="002A291A"/>
    <w:rsid w:val="002A33DE"/>
    <w:rsid w:val="002D5177"/>
    <w:rsid w:val="00303654"/>
    <w:rsid w:val="003054F1"/>
    <w:rsid w:val="0032391D"/>
    <w:rsid w:val="0034646A"/>
    <w:rsid w:val="003634D5"/>
    <w:rsid w:val="00384F69"/>
    <w:rsid w:val="003A0CD6"/>
    <w:rsid w:val="003A5778"/>
    <w:rsid w:val="003B0A7A"/>
    <w:rsid w:val="003B5073"/>
    <w:rsid w:val="003C19D3"/>
    <w:rsid w:val="003C6A43"/>
    <w:rsid w:val="003F0D29"/>
    <w:rsid w:val="0040470B"/>
    <w:rsid w:val="004379A6"/>
    <w:rsid w:val="004568D6"/>
    <w:rsid w:val="0049451E"/>
    <w:rsid w:val="00503FD8"/>
    <w:rsid w:val="005179BD"/>
    <w:rsid w:val="005443D7"/>
    <w:rsid w:val="00551D42"/>
    <w:rsid w:val="00554692"/>
    <w:rsid w:val="005C0DDD"/>
    <w:rsid w:val="005C26B0"/>
    <w:rsid w:val="005F6DE0"/>
    <w:rsid w:val="00621B8A"/>
    <w:rsid w:val="0063726F"/>
    <w:rsid w:val="00645BBA"/>
    <w:rsid w:val="00654641"/>
    <w:rsid w:val="00657212"/>
    <w:rsid w:val="00657A79"/>
    <w:rsid w:val="00671DE1"/>
    <w:rsid w:val="00672370"/>
    <w:rsid w:val="00672BA6"/>
    <w:rsid w:val="00673441"/>
    <w:rsid w:val="006A7C53"/>
    <w:rsid w:val="006F1D3F"/>
    <w:rsid w:val="006F4650"/>
    <w:rsid w:val="007115A3"/>
    <w:rsid w:val="007319BC"/>
    <w:rsid w:val="00744FD8"/>
    <w:rsid w:val="0074593C"/>
    <w:rsid w:val="0076652E"/>
    <w:rsid w:val="00776FC2"/>
    <w:rsid w:val="00777D5B"/>
    <w:rsid w:val="00783232"/>
    <w:rsid w:val="007C7E2C"/>
    <w:rsid w:val="007E0B78"/>
    <w:rsid w:val="007E318E"/>
    <w:rsid w:val="007E3673"/>
    <w:rsid w:val="007E539E"/>
    <w:rsid w:val="00803E76"/>
    <w:rsid w:val="00810010"/>
    <w:rsid w:val="00814370"/>
    <w:rsid w:val="00820188"/>
    <w:rsid w:val="00855B35"/>
    <w:rsid w:val="008A1922"/>
    <w:rsid w:val="008A46AE"/>
    <w:rsid w:val="008A68D5"/>
    <w:rsid w:val="008E3DCD"/>
    <w:rsid w:val="008F4B46"/>
    <w:rsid w:val="0090163F"/>
    <w:rsid w:val="0090680E"/>
    <w:rsid w:val="00937508"/>
    <w:rsid w:val="009566A8"/>
    <w:rsid w:val="00982BC8"/>
    <w:rsid w:val="00992D67"/>
    <w:rsid w:val="009934FF"/>
    <w:rsid w:val="009C6EC7"/>
    <w:rsid w:val="009E1D73"/>
    <w:rsid w:val="00A06238"/>
    <w:rsid w:val="00A06317"/>
    <w:rsid w:val="00A14CA1"/>
    <w:rsid w:val="00A15A63"/>
    <w:rsid w:val="00A40DA9"/>
    <w:rsid w:val="00A64ED0"/>
    <w:rsid w:val="00A74C02"/>
    <w:rsid w:val="00A81A8A"/>
    <w:rsid w:val="00A83BE2"/>
    <w:rsid w:val="00A84148"/>
    <w:rsid w:val="00A97974"/>
    <w:rsid w:val="00AB0F8B"/>
    <w:rsid w:val="00AC1F16"/>
    <w:rsid w:val="00AD0171"/>
    <w:rsid w:val="00AD5EE9"/>
    <w:rsid w:val="00B1225D"/>
    <w:rsid w:val="00B522A3"/>
    <w:rsid w:val="00B64FC0"/>
    <w:rsid w:val="00B76104"/>
    <w:rsid w:val="00B85521"/>
    <w:rsid w:val="00BA05A3"/>
    <w:rsid w:val="00BA5543"/>
    <w:rsid w:val="00BD2847"/>
    <w:rsid w:val="00BD447E"/>
    <w:rsid w:val="00BE776E"/>
    <w:rsid w:val="00BF0193"/>
    <w:rsid w:val="00BF3E8D"/>
    <w:rsid w:val="00C1239E"/>
    <w:rsid w:val="00C228C6"/>
    <w:rsid w:val="00C358EF"/>
    <w:rsid w:val="00C40BBF"/>
    <w:rsid w:val="00C42608"/>
    <w:rsid w:val="00C620C5"/>
    <w:rsid w:val="00C90CDC"/>
    <w:rsid w:val="00CB105D"/>
    <w:rsid w:val="00CB5CAE"/>
    <w:rsid w:val="00CB6696"/>
    <w:rsid w:val="00CC26EA"/>
    <w:rsid w:val="00CF6C6D"/>
    <w:rsid w:val="00D12852"/>
    <w:rsid w:val="00D33F74"/>
    <w:rsid w:val="00D46D90"/>
    <w:rsid w:val="00D57D72"/>
    <w:rsid w:val="00D63EEF"/>
    <w:rsid w:val="00D65CE1"/>
    <w:rsid w:val="00D8578C"/>
    <w:rsid w:val="00D932D9"/>
    <w:rsid w:val="00DA0E36"/>
    <w:rsid w:val="00DB4350"/>
    <w:rsid w:val="00DD02FF"/>
    <w:rsid w:val="00DE0E1D"/>
    <w:rsid w:val="00DF302D"/>
    <w:rsid w:val="00E00254"/>
    <w:rsid w:val="00E0352D"/>
    <w:rsid w:val="00E12A11"/>
    <w:rsid w:val="00E21646"/>
    <w:rsid w:val="00E30D6E"/>
    <w:rsid w:val="00E33963"/>
    <w:rsid w:val="00EA7C75"/>
    <w:rsid w:val="00EF21B7"/>
    <w:rsid w:val="00F213C3"/>
    <w:rsid w:val="00F26CA8"/>
    <w:rsid w:val="00F36768"/>
    <w:rsid w:val="00F758C9"/>
    <w:rsid w:val="00F9220C"/>
    <w:rsid w:val="00FA248F"/>
    <w:rsid w:val="00FC5A50"/>
    <w:rsid w:val="00FD0080"/>
    <w:rsid w:val="00FE4E5A"/>
    <w:rsid w:val="00FE5EEC"/>
    <w:rsid w:val="00FF3278"/>
    <w:rsid w:val="00FF4DAC"/>
    <w:rsid w:val="00FF53E9"/>
    <w:rsid w:val="00FF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107AE1A2"/>
  <w15:docId w15:val="{2B349730-6E77-45DB-ADED-21DCEFBAD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rFonts w:cs="B Nazani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83BE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5469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54692"/>
  </w:style>
  <w:style w:type="character" w:styleId="PlaceholderText">
    <w:name w:val="Placeholder Text"/>
    <w:basedOn w:val="DefaultParagraphFont"/>
    <w:uiPriority w:val="99"/>
    <w:semiHidden/>
    <w:rsid w:val="00A81A8A"/>
    <w:rPr>
      <w:color w:val="808080"/>
    </w:rPr>
  </w:style>
  <w:style w:type="paragraph" w:styleId="BalloonText">
    <w:name w:val="Balloon Text"/>
    <w:basedOn w:val="Normal"/>
    <w:link w:val="BalloonTextChar"/>
    <w:rsid w:val="00A81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1A8A"/>
    <w:rPr>
      <w:rFonts w:ascii="Tahoma" w:hAnsi="Tahoma" w:cs="Tahoma"/>
      <w:b/>
      <w:bCs/>
      <w:sz w:val="16"/>
      <w:szCs w:val="16"/>
      <w:lang w:bidi="ar-SA"/>
    </w:rPr>
  </w:style>
  <w:style w:type="table" w:customStyle="1" w:styleId="TableGrid1">
    <w:name w:val="Table Grid1"/>
    <w:basedOn w:val="TableNormal"/>
    <w:next w:val="TableGrid"/>
    <w:uiPriority w:val="59"/>
    <w:rsid w:val="007E318E"/>
    <w:rPr>
      <w:rFonts w:cs="B Nazanin"/>
      <w:b/>
      <w:bCs/>
      <w:i/>
      <w:sz w:val="28"/>
      <w:szCs w:val="24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318E"/>
    <w:pPr>
      <w:bidi w:val="0"/>
      <w:ind w:left="720"/>
      <w:contextualSpacing/>
    </w:pPr>
    <w:rPr>
      <w:i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60.wmf"/><Relationship Id="rId47" Type="http://schemas.openxmlformats.org/officeDocument/2006/relationships/oleObject" Target="embeddings/oleObject20.bin"/><Relationship Id="rId50" Type="http://schemas.openxmlformats.org/officeDocument/2006/relationships/image" Target="media/image180.wmf"/><Relationship Id="rId55" Type="http://schemas.openxmlformats.org/officeDocument/2006/relationships/oleObject" Target="embeddings/oleObject24.bin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6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footer" Target="footer1.xml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18.wmf"/><Relationship Id="rId56" Type="http://schemas.openxmlformats.org/officeDocument/2006/relationships/image" Target="media/image21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50.wmf"/><Relationship Id="rId46" Type="http://schemas.openxmlformats.org/officeDocument/2006/relationships/image" Target="media/image170.wmf"/><Relationship Id="rId59" Type="http://schemas.openxmlformats.org/officeDocument/2006/relationships/footer" Target="footer2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0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7.wmf"/><Relationship Id="rId52" Type="http://schemas.openxmlformats.org/officeDocument/2006/relationships/image" Target="media/image19.wmf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ba%20System\Application%20Data\Microsoft\Templates\&#1578;&#1585;&#1605;%20&#1575;&#1608;&#1604;%2089.dot" TargetMode="External"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دفتر کار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15ACD5-6712-47DC-AC87-F7459324A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ترم اول 89</Template>
  <TotalTime>115</TotalTime>
  <Pages>2</Pages>
  <Words>488</Words>
  <Characters>2784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>نام و نام خانوادگی :</vt:lpstr>
      <vt:lpstr>نام و نام خانوادگی :</vt:lpstr>
    </vt:vector>
  </TitlesOfParts>
  <Company>Saba System</Company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و نام خانوادگی :</dc:title>
  <dc:creator>Saba System</dc:creator>
  <cp:lastModifiedBy>M.Mahdi Sabbaghi</cp:lastModifiedBy>
  <cp:revision>7</cp:revision>
  <cp:lastPrinted>2018-11-16T15:28:00Z</cp:lastPrinted>
  <dcterms:created xsi:type="dcterms:W3CDTF">2018-11-16T13:38:00Z</dcterms:created>
  <dcterms:modified xsi:type="dcterms:W3CDTF">2024-11-14T03:41:00Z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