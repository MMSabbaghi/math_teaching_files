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4F5FCC" w:rsidRDefault="00D12852" w:rsidP="004F5FCC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819"/>
        <w:gridCol w:w="2798"/>
        <w:gridCol w:w="3013"/>
      </w:tblGrid>
      <w:tr w:rsidR="00F24874" w:rsidRPr="004F5FCC" w14:paraId="473032A7" w14:textId="55764F0A" w:rsidTr="000217A0">
        <w:trPr>
          <w:trHeight w:val="624"/>
        </w:trPr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0502602C" w14:textId="5052FE14" w:rsidR="00F24874" w:rsidRPr="004F5FCC" w:rsidRDefault="00B80FC8" w:rsidP="00B80FC8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/>
                <w:sz w:val="36"/>
                <w:szCs w:val="36"/>
                <w:rtl/>
              </w:rPr>
              <w:t>نام و نام خانوادگ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:</w:t>
            </w:r>
          </w:p>
        </w:tc>
        <w:tc>
          <w:tcPr>
            <w:tcW w:w="2798" w:type="dxa"/>
            <w:shd w:val="clear" w:color="auto" w:fill="D9D9D9" w:themeFill="background1" w:themeFillShade="D9"/>
            <w:vAlign w:val="center"/>
          </w:tcPr>
          <w:p w14:paraId="567BD29F" w14:textId="295FCD28" w:rsidR="00F24874" w:rsidRPr="004F5FCC" w:rsidRDefault="00B80FC8" w:rsidP="00D12852">
            <w:pPr>
              <w:jc w:val="center"/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کلاس </w:t>
            </w:r>
            <w:r w:rsidR="000217A0" w:rsidRPr="004F5FCC">
              <w:rPr>
                <w:rFonts w:ascii="Vazirmatn" w:hAnsi="Vazirmatn" w:hint="cs"/>
                <w:sz w:val="36"/>
                <w:szCs w:val="36"/>
                <w:rtl/>
              </w:rPr>
              <w:t>هشت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م :...........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14:paraId="36C32234" w14:textId="7E5A6B82" w:rsidR="00F24874" w:rsidRPr="004F5FCC" w:rsidRDefault="00F24874" w:rsidP="00F24874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/>
                <w:sz w:val="36"/>
                <w:szCs w:val="36"/>
                <w:rtl/>
              </w:rPr>
              <w:t>نمره:</w:t>
            </w:r>
          </w:p>
        </w:tc>
      </w:tr>
      <w:tr w:rsidR="000217A0" w:rsidRPr="004F5FCC" w14:paraId="14B2A743" w14:textId="77777777" w:rsidTr="000217A0">
        <w:trPr>
          <w:trHeight w:val="1562"/>
        </w:trPr>
        <w:tc>
          <w:tcPr>
            <w:tcW w:w="10630" w:type="dxa"/>
            <w:gridSpan w:val="3"/>
          </w:tcPr>
          <w:p w14:paraId="42D2651D" w14:textId="32CDAD57" w:rsidR="000217A0" w:rsidRPr="004F5FCC" w:rsidRDefault="000217A0" w:rsidP="000217A0">
            <w:pPr>
              <w:pStyle w:val="ListParagraph"/>
              <w:numPr>
                <w:ilvl w:val="0"/>
                <w:numId w:val="3"/>
              </w:numPr>
              <w:rPr>
                <w:rFonts w:ascii="BNazaninBold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جاهای خالی را با اعداد یا کلمات مناسب پر کنید.</w:t>
            </w:r>
            <w:r w:rsidR="0051354E" w:rsidRPr="004F5FCC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( 5/1)</w:t>
            </w:r>
          </w:p>
          <w:p w14:paraId="1C7DE7B9" w14:textId="77777777" w:rsidR="000217A0" w:rsidRPr="004F5FCC" w:rsidRDefault="000217A0" w:rsidP="000217A0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الف) 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مساحت مربع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 xml:space="preserve"> به ضلع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 </w:t>
            </w:r>
            <w:r w:rsidRPr="004F5FCC">
              <w:rPr>
                <w:rFonts w:asciiTheme="majorBidi" w:hAnsiTheme="majorBidi"/>
                <w:sz w:val="36"/>
                <w:szCs w:val="36"/>
              </w:rPr>
              <w:t>a</w:t>
            </w:r>
            <w:r w:rsidRPr="004F5FCC">
              <w:rPr>
                <w:rFonts w:asciiTheme="majorBidi" w:hAnsiTheme="majorBidi"/>
                <w:sz w:val="36"/>
                <w:szCs w:val="36"/>
                <w:rtl/>
              </w:rPr>
              <w:t xml:space="preserve"> 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برابر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 با 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................</w:t>
            </w:r>
          </w:p>
          <w:p w14:paraId="252F640C" w14:textId="1992B031" w:rsidR="000217A0" w:rsidRPr="004F5FCC" w:rsidRDefault="000217A0" w:rsidP="000217A0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ب)</w:t>
            </w:r>
            <w:r w:rsidRPr="004F5FCC">
              <w:rPr>
                <w:sz w:val="36"/>
                <w:szCs w:val="36"/>
                <w:rtl/>
              </w:rPr>
              <w:t xml:space="preserve"> </w:t>
            </w:r>
            <w:r w:rsidRPr="004F5FCC">
              <w:rPr>
                <w:rFonts w:ascii="14" w:hAnsi="14"/>
                <w:sz w:val="36"/>
                <w:szCs w:val="36"/>
                <w:rtl/>
                <w:lang w:bidi="fa-IR"/>
              </w:rPr>
              <w:t xml:space="preserve">ساده شده عبارت </w:t>
            </w:r>
            <w:r w:rsidRPr="004F5FCC">
              <w:rPr>
                <w:noProof/>
                <w:position w:val="-4"/>
                <w:sz w:val="36"/>
                <w:szCs w:val="36"/>
                <w:lang w:bidi="fa-IR"/>
              </w:rPr>
              <w:object w:dxaOrig="700" w:dyaOrig="240" w14:anchorId="682A8D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75pt;height:15.55pt" o:ole="">
                  <v:imagedata r:id="rId8" o:title=""/>
                </v:shape>
                <o:OLEObject Type="Embed" ProgID="Equation.DSMT4" ShapeID="_x0000_i1025" DrawAspect="Content" ObjectID="_1796529797" r:id="rId9"/>
              </w:object>
            </w:r>
            <w:r w:rsidRPr="004F5FCC">
              <w:rPr>
                <w:rFonts w:ascii="14" w:hAnsi="14"/>
                <w:sz w:val="36"/>
                <w:szCs w:val="36"/>
                <w:rtl/>
                <w:lang w:bidi="fa-IR"/>
              </w:rPr>
              <w:t xml:space="preserve"> به صورت </w:t>
            </w:r>
            <w:r w:rsidRPr="004F5FCC">
              <w:rPr>
                <w:rFonts w:ascii="14" w:hAnsi="14" w:hint="cs"/>
                <w:sz w:val="36"/>
                <w:szCs w:val="36"/>
                <w:rtl/>
                <w:lang w:bidi="fa-IR"/>
              </w:rPr>
              <w:t>........... است.</w: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>(</w:t>
            </w:r>
            <w:r w:rsidRPr="004F5FCC">
              <w:rPr>
                <w:noProof/>
                <w:sz w:val="36"/>
                <w:szCs w:val="36"/>
                <w:lang w:bidi="fa-IR"/>
              </w:rPr>
              <w:t xml:space="preserve"> </w:t>
            </w:r>
            <w:r w:rsidRPr="004F5FCC">
              <w:rPr>
                <w:noProof/>
                <w:position w:val="-4"/>
                <w:sz w:val="36"/>
                <w:szCs w:val="36"/>
                <w:lang w:bidi="fa-IR"/>
              </w:rPr>
              <w:object w:dxaOrig="380" w:dyaOrig="420" w14:anchorId="6689F925">
                <v:shape id="_x0000_i1026" type="#_x0000_t75" style="width:24.3pt;height:28.2pt" o:ole="">
                  <v:imagedata r:id="rId10" o:title=""/>
                </v:shape>
                <o:OLEObject Type="Embed" ProgID="Equation.DSMT4" ShapeID="_x0000_i1026" DrawAspect="Content" ObjectID="_1796529798" r:id="rId11"/>
              </w:object>
            </w:r>
            <w:r w:rsidRPr="004F5FCC">
              <w:rPr>
                <w:noProof/>
                <w:sz w:val="36"/>
                <w:szCs w:val="36"/>
                <w:lang w:bidi="fa-IR"/>
              </w:rPr>
              <w:t xml:space="preserve"> </w:t>
            </w:r>
            <w:r w:rsidRPr="004F5FCC">
              <w:rPr>
                <w:rFonts w:hint="cs"/>
                <w:noProof/>
                <w:sz w:val="36"/>
                <w:szCs w:val="36"/>
                <w:rtl/>
                <w:lang w:bidi="fa-IR"/>
              </w:rPr>
              <w:t xml:space="preserve"> یا </w:t>
            </w:r>
            <w:r w:rsidRPr="004F5FCC">
              <w:rPr>
                <w:noProof/>
                <w:position w:val="-6"/>
                <w:sz w:val="36"/>
                <w:szCs w:val="36"/>
                <w:lang w:bidi="fa-IR"/>
              </w:rPr>
              <w:object w:dxaOrig="380" w:dyaOrig="279" w14:anchorId="42ED8BAF">
                <v:shape id="_x0000_i1027" type="#_x0000_t75" style="width:24.3pt;height:18.5pt" o:ole="">
                  <v:imagedata r:id="rId12" o:title=""/>
                </v:shape>
                <o:OLEObject Type="Embed" ProgID="Equation.DSMT4" ShapeID="_x0000_i1027" DrawAspect="Content" ObjectID="_1796529799" r:id="rId13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>)</w:t>
            </w:r>
          </w:p>
          <w:p w14:paraId="261DF0E9" w14:textId="0F5132CF" w:rsidR="000217A0" w:rsidRPr="004F5FCC" w:rsidRDefault="000217A0" w:rsidP="000217A0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ج) تجزیه شده عبارت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460" w:dyaOrig="499" w14:anchorId="1C1D78F5">
                <v:shape id="_x0000_i1028" type="#_x0000_t75" style="width:94.4pt;height:33.1pt" o:ole="">
                  <v:imagedata r:id="rId14" o:title=""/>
                </v:shape>
                <o:OLEObject Type="Embed" ProgID="Equation.DSMT4" ShapeID="_x0000_i1028" DrawAspect="Content" ObjectID="_1796529800" r:id="rId15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به صورت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960" w:dyaOrig="360" w14:anchorId="6848EC9E">
                <v:shape id="_x0000_i1029" type="#_x0000_t75" style="width:127.45pt;height:24.3pt" o:ole="">
                  <v:imagedata r:id="rId16" o:title=""/>
                </v:shape>
                <o:OLEObject Type="Embed" ProgID="Equation.DSMT4" ShapeID="_x0000_i1029" DrawAspect="Content" ObjectID="_1796529801" r:id="rId17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 است.</w:t>
            </w:r>
          </w:p>
          <w:p w14:paraId="65FC2209" w14:textId="71A6A4D6" w:rsidR="000217A0" w:rsidRPr="004F5FCC" w:rsidRDefault="000217A0" w:rsidP="000217A0">
            <w:pPr>
              <w:rPr>
                <w:rFonts w:ascii="BNazaninBold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د) </w:t>
            </w:r>
            <w:r w:rsidRPr="004F5FCC">
              <w:rPr>
                <w:rFonts w:hint="cs"/>
                <w:sz w:val="36"/>
                <w:szCs w:val="36"/>
                <w:rtl/>
              </w:rPr>
              <w:t xml:space="preserve">ساده شده عبارت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140" w:dyaOrig="360" w14:anchorId="3D030408">
                <v:shape id="_x0000_i1030" type="#_x0000_t75" style="width:73.95pt;height:24.3pt" o:ole="">
                  <v:imagedata r:id="rId18" o:title=""/>
                </v:shape>
                <o:OLEObject Type="Embed" ProgID="Equation.DSMT4" ShapeID="_x0000_i1030" DrawAspect="Content" ObjectID="_1796529802" r:id="rId19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برابر است با .............................</w:t>
            </w:r>
          </w:p>
        </w:tc>
      </w:tr>
      <w:tr w:rsidR="002E0EDE" w:rsidRPr="004F5FCC" w14:paraId="0037C329" w14:textId="77777777" w:rsidTr="002E0EDE">
        <w:trPr>
          <w:trHeight w:val="1100"/>
        </w:trPr>
        <w:tc>
          <w:tcPr>
            <w:tcW w:w="10630" w:type="dxa"/>
            <w:gridSpan w:val="3"/>
          </w:tcPr>
          <w:p w14:paraId="0AA4D836" w14:textId="1DC7C20F" w:rsidR="002E0EDE" w:rsidRPr="002E0EDE" w:rsidRDefault="002E0EDE" w:rsidP="002E0EDE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36"/>
                <w:szCs w:val="36"/>
              </w:rPr>
            </w:pP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کدام </w:t>
            </w:r>
            <w:r w:rsidRPr="002E0EDE">
              <w:rPr>
                <w:rFonts w:ascii="Sahel VF Regular" w:hAnsi="Sahel VF Regular" w:hint="cs"/>
                <w:sz w:val="36"/>
                <w:szCs w:val="36"/>
                <w:rtl/>
              </w:rPr>
              <w:t>ی</w:t>
            </w:r>
            <w:r w:rsidRPr="002E0EDE">
              <w:rPr>
                <w:rFonts w:ascii="Sahel VF Regular" w:hAnsi="Sahel VF Regular" w:hint="eastAsia"/>
                <w:sz w:val="36"/>
                <w:szCs w:val="36"/>
                <w:rtl/>
              </w:rPr>
              <w:t>ک</w:t>
            </w: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 از جملات ز</w:t>
            </w:r>
            <w:r w:rsidRPr="002E0EDE">
              <w:rPr>
                <w:rFonts w:ascii="Sahel VF Regular" w:hAnsi="Sahel VF Regular" w:hint="cs"/>
                <w:sz w:val="36"/>
                <w:szCs w:val="36"/>
                <w:rtl/>
              </w:rPr>
              <w:t>ی</w:t>
            </w:r>
            <w:r w:rsidRPr="002E0EDE">
              <w:rPr>
                <w:rFonts w:ascii="Sahel VF Regular" w:hAnsi="Sahel VF Regular" w:hint="eastAsia"/>
                <w:sz w:val="36"/>
                <w:szCs w:val="36"/>
                <w:rtl/>
              </w:rPr>
              <w:t>ر</w:t>
            </w: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 با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620" w:dyaOrig="420" w14:anchorId="7EBDE523">
                <v:shape id="_x0000_i1031" type="#_x0000_t75" style="width:39.9pt;height:28.2pt" o:ole="">
                  <v:imagedata r:id="rId20" o:title=""/>
                </v:shape>
                <o:OLEObject Type="Embed" ProgID="Equation.DSMT4" ShapeID="_x0000_i1031" DrawAspect="Content" ObjectID="_1796529803" r:id="rId21"/>
              </w:object>
            </w: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 متشابه</w:t>
            </w:r>
            <w:r w:rsidRPr="002E0EDE">
              <w:rPr>
                <w:rFonts w:ascii="Sahel VF Regular" w:hAnsi="Sahel VF Regular" w:hint="cs"/>
                <w:sz w:val="36"/>
                <w:szCs w:val="36"/>
                <w:rtl/>
              </w:rPr>
              <w:t xml:space="preserve"> است؟</w:t>
            </w:r>
            <w:r w:rsidR="002A2659">
              <w:rPr>
                <w:rFonts w:ascii="Vazirmatn" w:hAnsi="Vazirmatn" w:hint="cs"/>
                <w:sz w:val="36"/>
                <w:szCs w:val="36"/>
                <w:rtl/>
              </w:rPr>
              <w:t xml:space="preserve"> ( 5/0)</w:t>
            </w:r>
          </w:p>
          <w:tbl>
            <w:tblPr>
              <w:tblStyle w:val="PlainTable4"/>
              <w:bidiVisual/>
              <w:tblW w:w="0" w:type="auto"/>
              <w:tblLook w:val="0680" w:firstRow="0" w:lastRow="0" w:firstColumn="1" w:lastColumn="0" w:noHBand="1" w:noVBand="1"/>
            </w:tblPr>
            <w:tblGrid>
              <w:gridCol w:w="2626"/>
              <w:gridCol w:w="2626"/>
              <w:gridCol w:w="2627"/>
              <w:gridCol w:w="2627"/>
            </w:tblGrid>
            <w:tr w:rsidR="002E0EDE" w14:paraId="1A776906" w14:textId="77777777" w:rsidTr="009D5209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6" w:type="dxa"/>
                  <w:vAlign w:val="center"/>
                </w:tcPr>
                <w:p w14:paraId="5A552F52" w14:textId="54213556" w:rsidR="002E0EDE" w:rsidRDefault="002E0EDE" w:rsidP="009D5209">
                  <w:pPr>
                    <w:jc w:val="center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 w:rsidRPr="00673274">
                    <w:rPr>
                      <w:rFonts w:ascii="Vazirmatn" w:hAnsi="Vazirmatn" w:hint="cs"/>
                      <w:b/>
                      <w:bCs/>
                      <w:sz w:val="36"/>
                      <w:szCs w:val="36"/>
                      <w:rtl/>
                    </w:rPr>
                    <w:t>1)</w:t>
                  </w: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 </w:t>
                  </w:r>
                  <w:r w:rsidRPr="004F5FCC">
                    <w:rPr>
                      <w:b/>
                      <w:bCs/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840" w:dyaOrig="420" w14:anchorId="6DC7415E">
                      <v:shape id="_x0000_i1032" type="#_x0000_t75" style="width:54.5pt;height:28.2pt" o:ole="">
                        <v:imagedata r:id="rId22" o:title=""/>
                      </v:shape>
                      <o:OLEObject Type="Embed" ProgID="Equation.DSMT4" ShapeID="_x0000_i1032" DrawAspect="Content" ObjectID="_1796529804" r:id="rId23"/>
                    </w:object>
                  </w:r>
                </w:p>
              </w:tc>
              <w:tc>
                <w:tcPr>
                  <w:tcW w:w="2626" w:type="dxa"/>
                  <w:vAlign w:val="center"/>
                </w:tcPr>
                <w:p w14:paraId="11053E20" w14:textId="4D11E532" w:rsidR="002E0EDE" w:rsidRDefault="002E0EDE" w:rsidP="009D52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2) </w:t>
                  </w:r>
                  <w:r w:rsidRPr="004F5FCC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680" w:dyaOrig="420" w14:anchorId="3A8E40B6">
                      <v:shape id="_x0000_i1033" type="#_x0000_t75" style="width:43.8pt;height:28.2pt" o:ole="">
                        <v:imagedata r:id="rId24" o:title=""/>
                      </v:shape>
                      <o:OLEObject Type="Embed" ProgID="Equation.DSMT4" ShapeID="_x0000_i1033" DrawAspect="Content" ObjectID="_1796529805" r:id="rId25"/>
                    </w:object>
                  </w:r>
                </w:p>
              </w:tc>
              <w:tc>
                <w:tcPr>
                  <w:tcW w:w="2627" w:type="dxa"/>
                  <w:vAlign w:val="center"/>
                </w:tcPr>
                <w:p w14:paraId="112D033B" w14:textId="3625AB70" w:rsidR="002E0EDE" w:rsidRDefault="002E0EDE" w:rsidP="009D52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3) </w:t>
                  </w:r>
                  <w:r w:rsidRPr="004F5FCC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499" w:dyaOrig="420" w14:anchorId="539A54CB">
                      <v:shape id="_x0000_i1034" type="#_x0000_t75" style="width:32.1pt;height:28.2pt" o:ole="">
                        <v:imagedata r:id="rId26" o:title=""/>
                      </v:shape>
                      <o:OLEObject Type="Embed" ProgID="Equation.DSMT4" ShapeID="_x0000_i1034" DrawAspect="Content" ObjectID="_1796529806" r:id="rId27"/>
                    </w:object>
                  </w:r>
                </w:p>
              </w:tc>
              <w:tc>
                <w:tcPr>
                  <w:tcW w:w="2627" w:type="dxa"/>
                  <w:vAlign w:val="center"/>
                </w:tcPr>
                <w:p w14:paraId="06E1AB5B" w14:textId="6C9D96EF" w:rsidR="002E0EDE" w:rsidRDefault="002E0EDE" w:rsidP="009D5209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4) </w:t>
                  </w:r>
                  <w:r w:rsidRPr="002E0EDE">
                    <w:rPr>
                      <w:noProof/>
                      <w:position w:val="-6"/>
                      <w:sz w:val="36"/>
                      <w:szCs w:val="36"/>
                      <w:lang w:bidi="fa-IR"/>
                    </w:rPr>
                    <w:object w:dxaOrig="200" w:dyaOrig="279" w14:anchorId="07B97A78">
                      <v:shape id="_x0000_i1035" type="#_x0000_t75" style="width:12.65pt;height:18.5pt" o:ole="">
                        <v:imagedata r:id="rId28" o:title=""/>
                      </v:shape>
                      <o:OLEObject Type="Embed" ProgID="Equation.DSMT4" ShapeID="_x0000_i1035" DrawAspect="Content" ObjectID="_1796529807" r:id="rId29"/>
                    </w:object>
                  </w:r>
                </w:p>
              </w:tc>
            </w:tr>
          </w:tbl>
          <w:p w14:paraId="092C369C" w14:textId="427DE1A7" w:rsidR="002E0EDE" w:rsidRPr="002E0EDE" w:rsidRDefault="002E0EDE" w:rsidP="002E0EDE">
            <w:pPr>
              <w:rPr>
                <w:rFonts w:ascii="Vazirmatn" w:hAnsi="Vazirmatn"/>
                <w:sz w:val="36"/>
                <w:szCs w:val="36"/>
                <w:rtl/>
              </w:rPr>
            </w:pPr>
          </w:p>
        </w:tc>
      </w:tr>
      <w:tr w:rsidR="00164373" w:rsidRPr="004F5FCC" w14:paraId="263EA37E" w14:textId="77777777" w:rsidTr="004D552F">
        <w:trPr>
          <w:trHeight w:val="3226"/>
        </w:trPr>
        <w:tc>
          <w:tcPr>
            <w:tcW w:w="10630" w:type="dxa"/>
            <w:gridSpan w:val="3"/>
          </w:tcPr>
          <w:p w14:paraId="2907A0BF" w14:textId="0CE47C3C" w:rsidR="00AD3C35" w:rsidRPr="004F5FCC" w:rsidRDefault="00AD3C35" w:rsidP="00AD3C35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36"/>
                <w:szCs w:val="36"/>
              </w:rPr>
            </w:pPr>
            <w:r w:rsidRPr="004F5FCC">
              <w:rPr>
                <w:rFonts w:ascii="14" w:hAnsi="14"/>
                <w:sz w:val="36"/>
                <w:szCs w:val="36"/>
                <w:rtl/>
              </w:rPr>
              <w:t>عبارت های جبری زیر را ساده کنید.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(3)</w:t>
            </w:r>
          </w:p>
          <w:p w14:paraId="7983160A" w14:textId="0F8F5A2C" w:rsidR="0051354E" w:rsidRPr="004F5FCC" w:rsidRDefault="00071D3B" w:rsidP="00AD3C35">
            <w:pPr>
              <w:spacing w:line="480" w:lineRule="auto"/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</w:t>
            </w:r>
            <w:r w:rsidR="0051354E" w:rsidRPr="004F5FCC">
              <w:rPr>
                <w:noProof/>
                <w:position w:val="-6"/>
                <w:sz w:val="36"/>
                <w:szCs w:val="36"/>
                <w:lang w:bidi="fa-IR"/>
              </w:rPr>
              <w:object w:dxaOrig="2860" w:dyaOrig="360" w14:anchorId="6E05B65E">
                <v:shape id="_x0000_i1036" type="#_x0000_t75" style="width:185.85pt;height:24.3pt" o:ole="">
                  <v:imagedata r:id="rId30" o:title=""/>
                </v:shape>
                <o:OLEObject Type="Embed" ProgID="Equation.DSMT4" ShapeID="_x0000_i1036" DrawAspect="Content" ObjectID="_1796529808" r:id="rId31"/>
              </w:object>
            </w:r>
          </w:p>
          <w:p w14:paraId="34F1804F" w14:textId="0230FECF" w:rsidR="0051354E" w:rsidRPr="004F5FCC" w:rsidRDefault="00071D3B" w:rsidP="00AD3C35">
            <w:pPr>
              <w:spacing w:line="480" w:lineRule="auto"/>
              <w:jc w:val="right"/>
              <w:rPr>
                <w:noProof/>
                <w:sz w:val="36"/>
                <w:szCs w:val="36"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</w:t>
            </w:r>
            <w:r w:rsidR="00AD3C35"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980" w:dyaOrig="360" w14:anchorId="37A90B18">
                <v:shape id="_x0000_i1037" type="#_x0000_t75" style="width:128.45pt;height:24.3pt" o:ole="">
                  <v:imagedata r:id="rId32" o:title=""/>
                </v:shape>
                <o:OLEObject Type="Embed" ProgID="Equation.DSMT4" ShapeID="_x0000_i1037" DrawAspect="Content" ObjectID="_1796529809" r:id="rId33"/>
              </w:object>
            </w:r>
          </w:p>
          <w:p w14:paraId="21DFEAC7" w14:textId="3825A0AA" w:rsidR="0051354E" w:rsidRPr="004F5FCC" w:rsidRDefault="00071D3B" w:rsidP="00AD3C35">
            <w:pPr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 </w:t>
            </w:r>
            <w:r w:rsidR="002E0EDE"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180" w:dyaOrig="420" w14:anchorId="7DDF78A5">
                <v:shape id="_x0000_i1038" type="#_x0000_t75" style="width:76.85pt;height:28.2pt" o:ole="">
                  <v:imagedata r:id="rId34" o:title=""/>
                </v:shape>
                <o:OLEObject Type="Embed" ProgID="Equation.DSMT4" ShapeID="_x0000_i1038" DrawAspect="Content" ObjectID="_1796529810" r:id="rId35"/>
              </w:object>
            </w:r>
          </w:p>
        </w:tc>
      </w:tr>
      <w:tr w:rsidR="0051354E" w:rsidRPr="004F5FCC" w14:paraId="524F9A31" w14:textId="77777777" w:rsidTr="000217A0">
        <w:trPr>
          <w:trHeight w:val="1562"/>
        </w:trPr>
        <w:tc>
          <w:tcPr>
            <w:tcW w:w="10630" w:type="dxa"/>
            <w:gridSpan w:val="3"/>
          </w:tcPr>
          <w:tbl>
            <w:tblPr>
              <w:tblStyle w:val="TableGrid"/>
              <w:tblpPr w:leftFromText="180" w:rightFromText="180" w:vertAnchor="text" w:horzAnchor="page" w:tblpX="643" w:tblpY="-14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723"/>
            </w:tblGrid>
            <w:tr w:rsidR="009570AA" w:rsidRPr="004F5FCC" w14:paraId="6C32508C" w14:textId="77777777" w:rsidTr="009570AA">
              <w:trPr>
                <w:trHeight w:val="416"/>
              </w:trPr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12" w:space="0" w:color="000000" w:themeColor="text1"/>
                    <w:right w:val="single" w:sz="12" w:space="0" w:color="000000" w:themeColor="text1"/>
                  </w:tcBorders>
                  <w:vAlign w:val="center"/>
                </w:tcPr>
                <w:p w14:paraId="76D741C1" w14:textId="77777777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lang w:bidi="fa-IR"/>
                    </w:rPr>
                    <w:t>y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12" w:space="0" w:color="000000" w:themeColor="text1"/>
                    <w:right w:val="single" w:sz="4" w:space="0" w:color="FFFFFF" w:themeColor="background1"/>
                  </w:tcBorders>
                  <w:vAlign w:val="center"/>
                </w:tcPr>
                <w:p w14:paraId="3B028EF0" w14:textId="77777777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lang w:bidi="fa-IR"/>
                    </w:rPr>
                    <w:t>x</w:t>
                  </w:r>
                </w:p>
              </w:tc>
            </w:tr>
            <w:tr w:rsidR="009570AA" w:rsidRPr="004F5FCC" w14:paraId="350379A6" w14:textId="77777777" w:rsidTr="009570AA">
              <w:tc>
                <w:tcPr>
                  <w:tcW w:w="689" w:type="dxa"/>
                  <w:tcBorders>
                    <w:top w:val="single" w:sz="12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6148F003" w14:textId="77777777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462C8552" w14:textId="37FEBB4B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 w:hint="cs"/>
                      <w:sz w:val="36"/>
                      <w:szCs w:val="36"/>
                      <w:rtl/>
                      <w:lang w:bidi="fa-IR"/>
                    </w:rPr>
                    <w:t>2-</w:t>
                  </w:r>
                </w:p>
              </w:tc>
            </w:tr>
            <w:tr w:rsidR="009570AA" w:rsidRPr="004F5FCC" w14:paraId="1C084855" w14:textId="77777777" w:rsidTr="009570AA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615EAD7E" w14:textId="77777777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0832B2F6" w14:textId="119813AF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 w:hint="cs"/>
                      <w:sz w:val="36"/>
                      <w:szCs w:val="36"/>
                      <w:rtl/>
                      <w:lang w:bidi="fa-IR"/>
                    </w:rPr>
                    <w:t>4</w:t>
                  </w:r>
                </w:p>
              </w:tc>
            </w:tr>
            <w:tr w:rsidR="009570AA" w:rsidRPr="004F5FCC" w14:paraId="41FF8651" w14:textId="77777777" w:rsidTr="009570AA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12" w:space="0" w:color="000000" w:themeColor="text1"/>
                  </w:tcBorders>
                  <w:vAlign w:val="center"/>
                </w:tcPr>
                <w:p w14:paraId="04CBAADE" w14:textId="750F41D5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 w:hint="cs"/>
                      <w:sz w:val="36"/>
                      <w:szCs w:val="36"/>
                      <w:rtl/>
                      <w:lang w:bidi="fa-IR"/>
                    </w:rPr>
                    <w:t>25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1466ACCA" w14:textId="77777777" w:rsidR="009570AA" w:rsidRPr="004F5FCC" w:rsidRDefault="009570AA" w:rsidP="009570AA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  <w:t>......</w:t>
                  </w:r>
                </w:p>
              </w:tc>
            </w:tr>
          </w:tbl>
          <w:p w14:paraId="52725DCC" w14:textId="70CC8FAC" w:rsidR="009570AA" w:rsidRPr="004F5FCC" w:rsidRDefault="00AD3C35" w:rsidP="009570AA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</w:t>
            </w:r>
            <w:r w:rsidR="009570AA" w:rsidRPr="004F5FCC">
              <w:rPr>
                <w:rFonts w:ascii="14" w:hAnsi="14"/>
                <w:sz w:val="36"/>
                <w:szCs w:val="36"/>
                <w:rtl/>
              </w:rPr>
              <w:t xml:space="preserve">با توجه به رابطه </w:t>
            </w:r>
            <w:r w:rsidR="009570AA"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219" w:dyaOrig="340" w14:anchorId="7FB6CC24">
                <v:shape id="_x0000_i1039" type="#_x0000_t75" style="width:78.8pt;height:23.35pt" o:ole="">
                  <v:imagedata r:id="rId36" o:title=""/>
                </v:shape>
                <o:OLEObject Type="Embed" ProgID="Equation.DSMT4" ShapeID="_x0000_i1039" DrawAspect="Content" ObjectID="_1796529811" r:id="rId37"/>
              </w:object>
            </w:r>
            <w:r w:rsidR="009570AA" w:rsidRPr="004F5FCC">
              <w:rPr>
                <w:rFonts w:ascii="14" w:hAnsi="14"/>
                <w:sz w:val="36"/>
                <w:szCs w:val="36"/>
                <w:rtl/>
              </w:rPr>
              <w:t xml:space="preserve"> جدول را کامل کنید.</w:t>
            </w:r>
            <w:r w:rsidR="00055AAB"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 ( 5/1)</w:t>
            </w:r>
          </w:p>
          <w:p w14:paraId="5E3F37F9" w14:textId="297040CA" w:rsidR="009570AA" w:rsidRPr="004F5FCC" w:rsidRDefault="009570AA" w:rsidP="009570AA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  <w:p w14:paraId="61C15E68" w14:textId="6E8276F1" w:rsidR="009570AA" w:rsidRPr="004F5FCC" w:rsidRDefault="003870EA" w:rsidP="009570AA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  <w:r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   </w:t>
            </w:r>
          </w:p>
        </w:tc>
      </w:tr>
      <w:tr w:rsidR="0051354E" w:rsidRPr="004F5FCC" w14:paraId="07E7C50C" w14:textId="77777777" w:rsidTr="000217A0">
        <w:trPr>
          <w:trHeight w:val="1562"/>
        </w:trPr>
        <w:tc>
          <w:tcPr>
            <w:tcW w:w="10630" w:type="dxa"/>
            <w:gridSpan w:val="3"/>
          </w:tcPr>
          <w:p w14:paraId="4452E424" w14:textId="07E598E6" w:rsidR="00055AAB" w:rsidRPr="004F5FCC" w:rsidRDefault="00055AAB" w:rsidP="00055AAB">
            <w:pPr>
              <w:pStyle w:val="ListParagraph"/>
              <w:numPr>
                <w:ilvl w:val="0"/>
                <w:numId w:val="3"/>
              </w:numPr>
              <w:rPr>
                <w:rFonts w:ascii="Vazirmatn" w:hAnsi="Vazirmatn"/>
                <w:sz w:val="36"/>
                <w:szCs w:val="36"/>
              </w:rPr>
            </w:pPr>
            <w:r w:rsidRPr="004F5FCC">
              <w:rPr>
                <w:rFonts w:ascii="14" w:hAnsi="14"/>
                <w:sz w:val="36"/>
                <w:szCs w:val="36"/>
                <w:rtl/>
              </w:rPr>
              <w:t xml:space="preserve">مقدار عددی عبارت زیر را به ازای  </w:t>
            </w:r>
            <w:r w:rsidRPr="004F5FCC">
              <w:rPr>
                <w:noProof/>
                <w:position w:val="-6"/>
                <w:sz w:val="36"/>
                <w:szCs w:val="36"/>
                <w:lang w:bidi="fa-IR"/>
              </w:rPr>
              <w:object w:dxaOrig="680" w:dyaOrig="279" w14:anchorId="35658A16">
                <v:shape id="_x0000_i1040" type="#_x0000_t75" style="width:43.8pt;height:18.5pt" o:ole="">
                  <v:imagedata r:id="rId38" o:title=""/>
                </v:shape>
                <o:OLEObject Type="Embed" ProgID="Equation.DSMT4" ShapeID="_x0000_i1040" DrawAspect="Content" ObjectID="_1796529812" r:id="rId39"/>
              </w:objec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  و 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800" w:dyaOrig="340" w14:anchorId="503D653B">
                <v:shape id="_x0000_i1041" type="#_x0000_t75" style="width:51.55pt;height:23.35pt" o:ole="">
                  <v:imagedata r:id="rId40" o:title=""/>
                </v:shape>
                <o:OLEObject Type="Embed" ProgID="Equation.DSMT4" ShapeID="_x0000_i1041" DrawAspect="Content" ObjectID="_1796529813" r:id="rId41"/>
              </w:objec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  به دست آورید. </w:t>
            </w:r>
            <w:r w:rsidRPr="004F5FCC">
              <w:rPr>
                <w:rFonts w:ascii="14" w:hAnsi="14" w:hint="cs"/>
                <w:sz w:val="36"/>
                <w:szCs w:val="36"/>
                <w:rtl/>
              </w:rPr>
              <w:t>(1)</w: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 </w:t>
            </w:r>
          </w:p>
          <w:p w14:paraId="0B31932C" w14:textId="3269BEF3" w:rsidR="00055AAB" w:rsidRPr="004F5FCC" w:rsidRDefault="00071D3B" w:rsidP="00055AAB">
            <w:pPr>
              <w:jc w:val="right"/>
              <w:rPr>
                <w:rFonts w:ascii="Vazirmatn" w:hAnsi="Vazirmatn"/>
                <w:sz w:val="36"/>
                <w:szCs w:val="36"/>
                <w:rtl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</w:t>
            </w:r>
            <w:r w:rsidR="00861E63"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320" w:dyaOrig="420" w14:anchorId="793A7109">
                <v:shape id="_x0000_i1042" type="#_x0000_t75" style="width:85.6pt;height:28.2pt" o:ole="">
                  <v:imagedata r:id="rId42" o:title=""/>
                </v:shape>
                <o:OLEObject Type="Embed" ProgID="Equation.DSMT4" ShapeID="_x0000_i1042" DrawAspect="Content" ObjectID="_1796529814" r:id="rId43"/>
              </w:object>
            </w:r>
            <w:r>
              <w:rPr>
                <w:rFonts w:ascii="Vazirmatn" w:hAnsi="Vazirmatn" w:hint="cs"/>
                <w:sz w:val="36"/>
                <w:szCs w:val="36"/>
                <w:rtl/>
              </w:rPr>
              <w:t xml:space="preserve">   </w:t>
            </w:r>
          </w:p>
        </w:tc>
      </w:tr>
      <w:tr w:rsidR="00055AAB" w:rsidRPr="004F5FCC" w14:paraId="7D1E821E" w14:textId="77777777" w:rsidTr="000217A0">
        <w:trPr>
          <w:trHeight w:val="1562"/>
        </w:trPr>
        <w:tc>
          <w:tcPr>
            <w:tcW w:w="10630" w:type="dxa"/>
            <w:gridSpan w:val="3"/>
          </w:tcPr>
          <w:p w14:paraId="0551E9D2" w14:textId="247C45A0" w:rsidR="00055AAB" w:rsidRPr="004F5FCC" w:rsidRDefault="00055AAB" w:rsidP="00055AAB">
            <w:pPr>
              <w:pStyle w:val="ListParagraph"/>
              <w:numPr>
                <w:ilvl w:val="0"/>
                <w:numId w:val="3"/>
              </w:numPr>
              <w:rPr>
                <w:rFonts w:ascii="14" w:hAnsi="14"/>
                <w:sz w:val="36"/>
                <w:szCs w:val="36"/>
                <w:rtl/>
              </w:rPr>
            </w:pPr>
            <w:r w:rsidRPr="004F5FCC">
              <w:rPr>
                <w:rFonts w:ascii="14" w:hAnsi="14"/>
                <w:sz w:val="36"/>
                <w:szCs w:val="36"/>
                <w:rtl/>
                <w:lang w:bidi="fa-IR"/>
              </w:rPr>
              <w:t>عبارت های جبری زیر را تجزیه کنید</w:t>
            </w:r>
            <w:r w:rsidRPr="004F5FCC">
              <w:rPr>
                <w:rFonts w:ascii="14" w:hAnsi="14"/>
                <w:sz w:val="36"/>
                <w:szCs w:val="36"/>
                <w:lang w:bidi="fa-IR"/>
              </w:rPr>
              <w:t>.</w:t>
            </w:r>
            <w:r w:rsidRPr="004F5FCC">
              <w:rPr>
                <w:rFonts w:ascii="14" w:hAnsi="14" w:hint="cs"/>
                <w:sz w:val="36"/>
                <w:szCs w:val="36"/>
                <w:rtl/>
              </w:rPr>
              <w:t xml:space="preserve"> ( 5/1)</w:t>
            </w:r>
          </w:p>
          <w:p w14:paraId="3283D39D" w14:textId="38FBAB0D" w:rsidR="00055AAB" w:rsidRPr="004F5FCC" w:rsidRDefault="00071D3B" w:rsidP="00055AAB">
            <w:pPr>
              <w:spacing w:line="360" w:lineRule="auto"/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rFonts w:ascii="14" w:hAnsi="14"/>
                <w:sz w:val="36"/>
                <w:szCs w:val="36"/>
                <w:lang w:bidi="fa-IR"/>
              </w:rPr>
              <w:t xml:space="preserve">   </w:t>
            </w:r>
            <w:r w:rsidR="004D552F" w:rsidRPr="004F5FCC">
              <w:rPr>
                <w:rFonts w:ascii="14" w:hAnsi="14"/>
                <w:position w:val="-6"/>
                <w:sz w:val="36"/>
                <w:szCs w:val="36"/>
                <w:lang w:bidi="fa-IR"/>
              </w:rPr>
              <w:object w:dxaOrig="1420" w:dyaOrig="360" w14:anchorId="16133297">
                <v:shape id="_x0000_i1043" type="#_x0000_t75" style="width:102.15pt;height:25.3pt" o:ole="">
                  <v:imagedata r:id="rId44" o:title=""/>
                </v:shape>
                <o:OLEObject Type="Embed" ProgID="Equation.DSMT4" ShapeID="_x0000_i1043" DrawAspect="Content" ObjectID="_1796529815" r:id="rId45"/>
              </w:object>
            </w:r>
          </w:p>
          <w:p w14:paraId="233681CE" w14:textId="51B7B05F" w:rsidR="00055AAB" w:rsidRPr="004F5FCC" w:rsidRDefault="00071D3B" w:rsidP="00055AAB">
            <w:pPr>
              <w:jc w:val="right"/>
              <w:rPr>
                <w:rFonts w:ascii="14" w:hAnsi="14"/>
                <w:sz w:val="36"/>
                <w:szCs w:val="36"/>
                <w:rtl/>
              </w:rPr>
            </w:pPr>
            <w:r>
              <w:rPr>
                <w:rFonts w:ascii="14" w:hAnsi="14"/>
                <w:sz w:val="36"/>
                <w:szCs w:val="36"/>
                <w:lang w:bidi="fa-IR"/>
              </w:rPr>
              <w:t xml:space="preserve">   </w:t>
            </w:r>
            <w:r w:rsidR="004D552F" w:rsidRPr="004F5FCC">
              <w:rPr>
                <w:rFonts w:ascii="14" w:hAnsi="14"/>
                <w:position w:val="-12"/>
                <w:sz w:val="36"/>
                <w:szCs w:val="36"/>
                <w:lang w:bidi="fa-IR"/>
              </w:rPr>
              <w:object w:dxaOrig="1840" w:dyaOrig="420" w14:anchorId="0008FB89">
                <v:shape id="_x0000_i1044" type="#_x0000_t75" style="width:114.8pt;height:28.2pt" o:ole="">
                  <v:imagedata r:id="rId46" o:title=""/>
                </v:shape>
                <o:OLEObject Type="Embed" ProgID="Equation.DSMT4" ShapeID="_x0000_i1044" DrawAspect="Content" ObjectID="_1796529816" r:id="rId47"/>
              </w:object>
            </w:r>
          </w:p>
        </w:tc>
      </w:tr>
      <w:tr w:rsidR="004F5FCC" w:rsidRPr="004F5FCC" w14:paraId="012588D0" w14:textId="77777777" w:rsidTr="000217A0">
        <w:trPr>
          <w:trHeight w:val="1562"/>
        </w:trPr>
        <w:tc>
          <w:tcPr>
            <w:tcW w:w="10630" w:type="dxa"/>
            <w:gridSpan w:val="3"/>
          </w:tcPr>
          <w:p w14:paraId="662665A2" w14:textId="2A262ACC" w:rsidR="00932B84" w:rsidRDefault="00932B84" w:rsidP="00932B84">
            <w:pPr>
              <w:pStyle w:val="ListParagraph"/>
              <w:numPr>
                <w:ilvl w:val="0"/>
                <w:numId w:val="3"/>
              </w:numPr>
              <w:rPr>
                <w:rFonts w:ascii="14" w:hAnsi="14"/>
                <w:sz w:val="36"/>
                <w:szCs w:val="36"/>
                <w:lang w:bidi="fa-IR"/>
              </w:rPr>
            </w:pPr>
            <w:r w:rsidRPr="00932B84">
              <w:rPr>
                <w:rFonts w:ascii="14" w:hAnsi="14"/>
                <w:sz w:val="34"/>
                <w:szCs w:val="34"/>
                <w:rtl/>
              </w:rPr>
              <w:t>ابتدا صورت و مخرج کسر زیر را تجزیه و سپس آن را ساده کنید.</w:t>
            </w:r>
            <w:r>
              <w:rPr>
                <w:rFonts w:ascii="14" w:hAnsi="14" w:hint="cs"/>
                <w:sz w:val="36"/>
                <w:szCs w:val="36"/>
                <w:rtl/>
                <w:lang w:bidi="fa-IR"/>
              </w:rPr>
              <w:t xml:space="preserve"> (1)</w:t>
            </w:r>
          </w:p>
          <w:p w14:paraId="1B0DF2BA" w14:textId="797FA0F3" w:rsidR="00932B84" w:rsidRPr="00932B84" w:rsidRDefault="00071D3B" w:rsidP="004D552F">
            <w:pPr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 </w:t>
            </w:r>
            <w:r w:rsidR="002E0EDE" w:rsidRPr="00A919B0">
              <w:rPr>
                <w:noProof/>
                <w:position w:val="-26"/>
                <w:sz w:val="36"/>
                <w:szCs w:val="36"/>
                <w:lang w:bidi="fa-IR"/>
              </w:rPr>
              <w:object w:dxaOrig="1200" w:dyaOrig="700" w14:anchorId="4D1F6C24">
                <v:shape id="_x0000_i1045" type="#_x0000_t75" style="width:77.85pt;height:47.7pt" o:ole="">
                  <v:imagedata r:id="rId48" o:title=""/>
                </v:shape>
                <o:OLEObject Type="Embed" ProgID="Equation.DSMT4" ShapeID="_x0000_i1045" DrawAspect="Content" ObjectID="_1796529817" r:id="rId49"/>
              </w:object>
            </w:r>
          </w:p>
        </w:tc>
      </w:tr>
    </w:tbl>
    <w:p w14:paraId="04FEE46E" w14:textId="6E9C5C60" w:rsidR="0021337F" w:rsidRDefault="0021337F" w:rsidP="00B3182B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291CCED7" w14:textId="5137D600" w:rsidR="00861E63" w:rsidRDefault="00861E63" w:rsidP="00B3182B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p w14:paraId="3AECD7ED" w14:textId="2B245F76" w:rsidR="00861E63" w:rsidRDefault="00861E63" w:rsidP="00B3182B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819"/>
        <w:gridCol w:w="2798"/>
        <w:gridCol w:w="3013"/>
      </w:tblGrid>
      <w:tr w:rsidR="00861E63" w:rsidRPr="004F5FCC" w14:paraId="2B124E86" w14:textId="77777777" w:rsidTr="00166627">
        <w:trPr>
          <w:trHeight w:val="624"/>
        </w:trPr>
        <w:tc>
          <w:tcPr>
            <w:tcW w:w="4819" w:type="dxa"/>
            <w:shd w:val="clear" w:color="auto" w:fill="D9D9D9" w:themeFill="background1" w:themeFillShade="D9"/>
            <w:vAlign w:val="center"/>
          </w:tcPr>
          <w:p w14:paraId="74ED3F42" w14:textId="77777777" w:rsidR="00861E63" w:rsidRPr="004F5FCC" w:rsidRDefault="00861E63" w:rsidP="00166627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/>
                <w:sz w:val="36"/>
                <w:szCs w:val="36"/>
                <w:rtl/>
              </w:rPr>
              <w:lastRenderedPageBreak/>
              <w:t>نام و نام خانوادگ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:</w:t>
            </w:r>
          </w:p>
        </w:tc>
        <w:tc>
          <w:tcPr>
            <w:tcW w:w="2798" w:type="dxa"/>
            <w:shd w:val="clear" w:color="auto" w:fill="D9D9D9" w:themeFill="background1" w:themeFillShade="D9"/>
            <w:vAlign w:val="center"/>
          </w:tcPr>
          <w:p w14:paraId="4CA0B4D2" w14:textId="77777777" w:rsidR="00861E63" w:rsidRPr="004F5FCC" w:rsidRDefault="00861E63" w:rsidP="00166627">
            <w:pPr>
              <w:jc w:val="center"/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کلاس هشتم :...........</w:t>
            </w:r>
          </w:p>
        </w:tc>
        <w:tc>
          <w:tcPr>
            <w:tcW w:w="3013" w:type="dxa"/>
            <w:shd w:val="clear" w:color="auto" w:fill="D9D9D9" w:themeFill="background1" w:themeFillShade="D9"/>
            <w:vAlign w:val="center"/>
          </w:tcPr>
          <w:p w14:paraId="4C45C138" w14:textId="77777777" w:rsidR="00861E63" w:rsidRPr="004F5FCC" w:rsidRDefault="00861E63" w:rsidP="00166627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/>
                <w:sz w:val="36"/>
                <w:szCs w:val="36"/>
                <w:rtl/>
              </w:rPr>
              <w:t>نمره:</w:t>
            </w:r>
          </w:p>
        </w:tc>
      </w:tr>
      <w:tr w:rsidR="00861E63" w:rsidRPr="004F5FCC" w14:paraId="5D6C45BB" w14:textId="77777777" w:rsidTr="00166627">
        <w:trPr>
          <w:trHeight w:val="1562"/>
        </w:trPr>
        <w:tc>
          <w:tcPr>
            <w:tcW w:w="10630" w:type="dxa"/>
            <w:gridSpan w:val="3"/>
          </w:tcPr>
          <w:p w14:paraId="785B2199" w14:textId="77777777" w:rsidR="00861E63" w:rsidRPr="004F5FCC" w:rsidRDefault="00861E63" w:rsidP="00532F26">
            <w:pPr>
              <w:pStyle w:val="ListParagraph"/>
              <w:numPr>
                <w:ilvl w:val="0"/>
                <w:numId w:val="11"/>
              </w:numPr>
              <w:rPr>
                <w:rFonts w:ascii="BNazaninBold"/>
                <w:sz w:val="36"/>
                <w:szCs w:val="36"/>
                <w:rtl/>
                <w:lang w:bidi="fa-IR"/>
              </w:rPr>
            </w:pPr>
            <w:bookmarkStart w:id="0" w:name="_GoBack"/>
            <w:bookmarkEnd w:id="0"/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جاهای خالی را با اعداد یا کلمات مناسب پر کنید.</w:t>
            </w:r>
            <w:r w:rsidRPr="004F5FCC">
              <w:rPr>
                <w:rFonts w:ascii="BNazaninBold" w:hint="cs"/>
                <w:sz w:val="36"/>
                <w:szCs w:val="36"/>
                <w:rtl/>
                <w:lang w:bidi="fa-IR"/>
              </w:rPr>
              <w:t xml:space="preserve"> ( 5/1)</w:t>
            </w:r>
          </w:p>
          <w:p w14:paraId="5B24F041" w14:textId="77777777" w:rsidR="00861E63" w:rsidRPr="004F5FCC" w:rsidRDefault="00861E63" w:rsidP="00166627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الف) 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مساحت مربع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 xml:space="preserve"> به ضلع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 </w:t>
            </w:r>
            <w:r w:rsidRPr="004F5FCC">
              <w:rPr>
                <w:rFonts w:asciiTheme="majorBidi" w:hAnsiTheme="majorBidi"/>
                <w:sz w:val="36"/>
                <w:szCs w:val="36"/>
              </w:rPr>
              <w:t>a</w:t>
            </w:r>
            <w:r w:rsidRPr="004F5FCC">
              <w:rPr>
                <w:rFonts w:asciiTheme="majorBidi" w:hAnsiTheme="majorBidi"/>
                <w:sz w:val="36"/>
                <w:szCs w:val="36"/>
                <w:rtl/>
              </w:rPr>
              <w:t xml:space="preserve"> 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برابر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 با </w:t>
            </w:r>
            <w:r w:rsidRPr="004F5FCC">
              <w:rPr>
                <w:rFonts w:ascii="Vazirmatn" w:hAnsi="Vazirmatn"/>
                <w:sz w:val="36"/>
                <w:szCs w:val="36"/>
                <w:rtl/>
              </w:rPr>
              <w:t>................</w:t>
            </w:r>
          </w:p>
          <w:p w14:paraId="3321C940" w14:textId="77777777" w:rsidR="00861E63" w:rsidRPr="004F5FCC" w:rsidRDefault="00861E63" w:rsidP="00166627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ب)</w:t>
            </w:r>
            <w:r w:rsidRPr="004F5FCC">
              <w:rPr>
                <w:sz w:val="36"/>
                <w:szCs w:val="36"/>
                <w:rtl/>
              </w:rPr>
              <w:t xml:space="preserve"> </w:t>
            </w:r>
            <w:r w:rsidRPr="004F5FCC">
              <w:rPr>
                <w:rFonts w:ascii="14" w:hAnsi="14"/>
                <w:sz w:val="36"/>
                <w:szCs w:val="36"/>
                <w:rtl/>
                <w:lang w:bidi="fa-IR"/>
              </w:rPr>
              <w:t xml:space="preserve">ساده شده عبارت </w:t>
            </w:r>
            <w:r w:rsidRPr="004F5FCC">
              <w:rPr>
                <w:noProof/>
                <w:position w:val="-4"/>
                <w:sz w:val="36"/>
                <w:szCs w:val="36"/>
                <w:lang w:bidi="fa-IR"/>
              </w:rPr>
              <w:object w:dxaOrig="700" w:dyaOrig="240" w14:anchorId="184C0E7D">
                <v:shape id="_x0000_i1046" type="#_x0000_t75" style="width:45.75pt;height:15.55pt" o:ole="">
                  <v:imagedata r:id="rId8" o:title=""/>
                </v:shape>
                <o:OLEObject Type="Embed" ProgID="Equation.DSMT4" ShapeID="_x0000_i1046" DrawAspect="Content" ObjectID="_1796529818" r:id="rId50"/>
              </w:object>
            </w:r>
            <w:r w:rsidRPr="004F5FCC">
              <w:rPr>
                <w:rFonts w:ascii="14" w:hAnsi="14"/>
                <w:sz w:val="36"/>
                <w:szCs w:val="36"/>
                <w:rtl/>
                <w:lang w:bidi="fa-IR"/>
              </w:rPr>
              <w:t xml:space="preserve"> به صورت </w:t>
            </w:r>
            <w:r w:rsidRPr="004F5FCC">
              <w:rPr>
                <w:rFonts w:ascii="14" w:hAnsi="14" w:hint="cs"/>
                <w:sz w:val="36"/>
                <w:szCs w:val="36"/>
                <w:rtl/>
                <w:lang w:bidi="fa-IR"/>
              </w:rPr>
              <w:t>........... است.</w: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>(</w:t>
            </w:r>
            <w:r w:rsidRPr="004F5FCC">
              <w:rPr>
                <w:noProof/>
                <w:sz w:val="36"/>
                <w:szCs w:val="36"/>
                <w:lang w:bidi="fa-IR"/>
              </w:rPr>
              <w:t xml:space="preserve"> </w:t>
            </w:r>
            <w:r w:rsidRPr="004F5FCC">
              <w:rPr>
                <w:noProof/>
                <w:position w:val="-4"/>
                <w:sz w:val="36"/>
                <w:szCs w:val="36"/>
                <w:lang w:bidi="fa-IR"/>
              </w:rPr>
              <w:object w:dxaOrig="380" w:dyaOrig="420" w14:anchorId="38D49359">
                <v:shape id="_x0000_i1047" type="#_x0000_t75" style="width:24.3pt;height:28.2pt" o:ole="">
                  <v:imagedata r:id="rId10" o:title=""/>
                </v:shape>
                <o:OLEObject Type="Embed" ProgID="Equation.DSMT4" ShapeID="_x0000_i1047" DrawAspect="Content" ObjectID="_1796529819" r:id="rId51"/>
              </w:object>
            </w:r>
            <w:r w:rsidRPr="004F5FCC">
              <w:rPr>
                <w:noProof/>
                <w:sz w:val="36"/>
                <w:szCs w:val="36"/>
                <w:lang w:bidi="fa-IR"/>
              </w:rPr>
              <w:t xml:space="preserve"> </w:t>
            </w:r>
            <w:r w:rsidRPr="004F5FCC">
              <w:rPr>
                <w:rFonts w:hint="cs"/>
                <w:noProof/>
                <w:sz w:val="36"/>
                <w:szCs w:val="36"/>
                <w:rtl/>
                <w:lang w:bidi="fa-IR"/>
              </w:rPr>
              <w:t xml:space="preserve"> یا </w:t>
            </w:r>
            <w:r w:rsidRPr="004F5FCC">
              <w:rPr>
                <w:noProof/>
                <w:position w:val="-6"/>
                <w:sz w:val="36"/>
                <w:szCs w:val="36"/>
                <w:lang w:bidi="fa-IR"/>
              </w:rPr>
              <w:object w:dxaOrig="380" w:dyaOrig="279" w14:anchorId="4E25912D">
                <v:shape id="_x0000_i1048" type="#_x0000_t75" style="width:24.3pt;height:18.5pt" o:ole="">
                  <v:imagedata r:id="rId12" o:title=""/>
                </v:shape>
                <o:OLEObject Type="Embed" ProgID="Equation.DSMT4" ShapeID="_x0000_i1048" DrawAspect="Content" ObjectID="_1796529820" r:id="rId52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>)</w:t>
            </w:r>
          </w:p>
          <w:p w14:paraId="32327BB6" w14:textId="77777777" w:rsidR="00861E63" w:rsidRPr="004F5FCC" w:rsidRDefault="00861E63" w:rsidP="00166627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ج) تجزیه شده عبارت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460" w:dyaOrig="499" w14:anchorId="123F4F01">
                <v:shape id="_x0000_i1049" type="#_x0000_t75" style="width:94.4pt;height:33.1pt" o:ole="">
                  <v:imagedata r:id="rId14" o:title=""/>
                </v:shape>
                <o:OLEObject Type="Embed" ProgID="Equation.DSMT4" ShapeID="_x0000_i1049" DrawAspect="Content" ObjectID="_1796529821" r:id="rId53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به صورت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960" w:dyaOrig="360" w14:anchorId="21C6A32B">
                <v:shape id="_x0000_i1050" type="#_x0000_t75" style="width:127.45pt;height:24.3pt" o:ole="">
                  <v:imagedata r:id="rId16" o:title=""/>
                </v:shape>
                <o:OLEObject Type="Embed" ProgID="Equation.DSMT4" ShapeID="_x0000_i1050" DrawAspect="Content" ObjectID="_1796529822" r:id="rId54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 است.</w:t>
            </w:r>
          </w:p>
          <w:p w14:paraId="55C0B854" w14:textId="77777777" w:rsidR="00861E63" w:rsidRPr="004F5FCC" w:rsidRDefault="00861E63" w:rsidP="00166627">
            <w:pPr>
              <w:rPr>
                <w:rFonts w:ascii="BNazaninBold"/>
                <w:sz w:val="36"/>
                <w:szCs w:val="36"/>
                <w:rtl/>
                <w:lang w:bidi="fa-IR"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د) </w:t>
            </w:r>
            <w:r w:rsidRPr="004F5FCC">
              <w:rPr>
                <w:rFonts w:hint="cs"/>
                <w:sz w:val="36"/>
                <w:szCs w:val="36"/>
                <w:rtl/>
              </w:rPr>
              <w:t xml:space="preserve">ساده شده عبارت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140" w:dyaOrig="360" w14:anchorId="5C6E7F3D">
                <v:shape id="_x0000_i1051" type="#_x0000_t75" style="width:73.95pt;height:24.3pt" o:ole="">
                  <v:imagedata r:id="rId18" o:title=""/>
                </v:shape>
                <o:OLEObject Type="Embed" ProgID="Equation.DSMT4" ShapeID="_x0000_i1051" DrawAspect="Content" ObjectID="_1796529823" r:id="rId55"/>
              </w:object>
            </w: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برابر است با .............................</w:t>
            </w:r>
          </w:p>
        </w:tc>
      </w:tr>
      <w:tr w:rsidR="00861E63" w:rsidRPr="004F5FCC" w14:paraId="6420A2BB" w14:textId="77777777" w:rsidTr="00166627">
        <w:trPr>
          <w:trHeight w:val="1100"/>
        </w:trPr>
        <w:tc>
          <w:tcPr>
            <w:tcW w:w="10630" w:type="dxa"/>
            <w:gridSpan w:val="3"/>
          </w:tcPr>
          <w:p w14:paraId="1DBC0142" w14:textId="77777777" w:rsidR="00861E63" w:rsidRPr="002E0EDE" w:rsidRDefault="00861E63" w:rsidP="00532F26">
            <w:pPr>
              <w:pStyle w:val="ListParagraph"/>
              <w:numPr>
                <w:ilvl w:val="0"/>
                <w:numId w:val="11"/>
              </w:numPr>
              <w:rPr>
                <w:rFonts w:ascii="Vazirmatn" w:hAnsi="Vazirmatn"/>
                <w:sz w:val="36"/>
                <w:szCs w:val="36"/>
              </w:rPr>
            </w:pP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کدام </w:t>
            </w:r>
            <w:r w:rsidRPr="002E0EDE">
              <w:rPr>
                <w:rFonts w:ascii="Sahel VF Regular" w:hAnsi="Sahel VF Regular" w:hint="cs"/>
                <w:sz w:val="36"/>
                <w:szCs w:val="36"/>
                <w:rtl/>
              </w:rPr>
              <w:t>ی</w:t>
            </w:r>
            <w:r w:rsidRPr="002E0EDE">
              <w:rPr>
                <w:rFonts w:ascii="Sahel VF Regular" w:hAnsi="Sahel VF Regular" w:hint="eastAsia"/>
                <w:sz w:val="36"/>
                <w:szCs w:val="36"/>
                <w:rtl/>
              </w:rPr>
              <w:t>ک</w:t>
            </w: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 از جملات ز</w:t>
            </w:r>
            <w:r w:rsidRPr="002E0EDE">
              <w:rPr>
                <w:rFonts w:ascii="Sahel VF Regular" w:hAnsi="Sahel VF Regular" w:hint="cs"/>
                <w:sz w:val="36"/>
                <w:szCs w:val="36"/>
                <w:rtl/>
              </w:rPr>
              <w:t>ی</w:t>
            </w:r>
            <w:r w:rsidRPr="002E0EDE">
              <w:rPr>
                <w:rFonts w:ascii="Sahel VF Regular" w:hAnsi="Sahel VF Regular" w:hint="eastAsia"/>
                <w:sz w:val="36"/>
                <w:szCs w:val="36"/>
                <w:rtl/>
              </w:rPr>
              <w:t>ر</w:t>
            </w: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 با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620" w:dyaOrig="420" w14:anchorId="1614201A">
                <v:shape id="_x0000_i1052" type="#_x0000_t75" style="width:39.9pt;height:28.2pt" o:ole="">
                  <v:imagedata r:id="rId20" o:title=""/>
                </v:shape>
                <o:OLEObject Type="Embed" ProgID="Equation.DSMT4" ShapeID="_x0000_i1052" DrawAspect="Content" ObjectID="_1796529824" r:id="rId56"/>
              </w:object>
            </w:r>
            <w:r w:rsidRPr="002E0EDE">
              <w:rPr>
                <w:rFonts w:ascii="Sahel VF Regular" w:hAnsi="Sahel VF Regular"/>
                <w:sz w:val="36"/>
                <w:szCs w:val="36"/>
                <w:rtl/>
              </w:rPr>
              <w:t xml:space="preserve"> متشابه</w:t>
            </w:r>
            <w:r w:rsidRPr="002E0EDE">
              <w:rPr>
                <w:rFonts w:ascii="Sahel VF Regular" w:hAnsi="Sahel VF Regular" w:hint="cs"/>
                <w:sz w:val="36"/>
                <w:szCs w:val="36"/>
                <w:rtl/>
              </w:rPr>
              <w:t xml:space="preserve"> است؟</w:t>
            </w:r>
            <w:r>
              <w:rPr>
                <w:rFonts w:ascii="Vazirmatn" w:hAnsi="Vazirmatn" w:hint="cs"/>
                <w:sz w:val="36"/>
                <w:szCs w:val="36"/>
                <w:rtl/>
              </w:rPr>
              <w:t xml:space="preserve"> ( 5/0)</w:t>
            </w:r>
          </w:p>
          <w:tbl>
            <w:tblPr>
              <w:tblStyle w:val="PlainTable4"/>
              <w:bidiVisual/>
              <w:tblW w:w="0" w:type="auto"/>
              <w:tblLook w:val="0680" w:firstRow="0" w:lastRow="0" w:firstColumn="1" w:lastColumn="0" w:noHBand="1" w:noVBand="1"/>
            </w:tblPr>
            <w:tblGrid>
              <w:gridCol w:w="2626"/>
              <w:gridCol w:w="2626"/>
              <w:gridCol w:w="2627"/>
              <w:gridCol w:w="2627"/>
            </w:tblGrid>
            <w:tr w:rsidR="00861E63" w14:paraId="0DA0C3BB" w14:textId="77777777" w:rsidTr="0016662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26" w:type="dxa"/>
                  <w:vAlign w:val="center"/>
                </w:tcPr>
                <w:p w14:paraId="50891126" w14:textId="77777777" w:rsidR="00861E63" w:rsidRDefault="00861E63" w:rsidP="00166627">
                  <w:pPr>
                    <w:jc w:val="center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 w:rsidRPr="00673274">
                    <w:rPr>
                      <w:rFonts w:ascii="Vazirmatn" w:hAnsi="Vazirmatn" w:hint="cs"/>
                      <w:b/>
                      <w:bCs/>
                      <w:sz w:val="36"/>
                      <w:szCs w:val="36"/>
                      <w:rtl/>
                    </w:rPr>
                    <w:t>1)</w:t>
                  </w: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 </w:t>
                  </w:r>
                  <w:r w:rsidRPr="004F5FCC">
                    <w:rPr>
                      <w:b/>
                      <w:bCs/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840" w:dyaOrig="420" w14:anchorId="1D20503A">
                      <v:shape id="_x0000_i1053" type="#_x0000_t75" style="width:54.5pt;height:28.2pt" o:ole="">
                        <v:imagedata r:id="rId22" o:title=""/>
                      </v:shape>
                      <o:OLEObject Type="Embed" ProgID="Equation.DSMT4" ShapeID="_x0000_i1053" DrawAspect="Content" ObjectID="_1796529825" r:id="rId57"/>
                    </w:object>
                  </w:r>
                </w:p>
              </w:tc>
              <w:tc>
                <w:tcPr>
                  <w:tcW w:w="2626" w:type="dxa"/>
                  <w:vAlign w:val="center"/>
                </w:tcPr>
                <w:p w14:paraId="3563C648" w14:textId="77777777" w:rsidR="00861E63" w:rsidRDefault="00861E63" w:rsidP="0016662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2) </w:t>
                  </w:r>
                  <w:r w:rsidRPr="004F5FCC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680" w:dyaOrig="420" w14:anchorId="7BB27F2F">
                      <v:shape id="_x0000_i1054" type="#_x0000_t75" style="width:43.8pt;height:28.2pt" o:ole="">
                        <v:imagedata r:id="rId24" o:title=""/>
                      </v:shape>
                      <o:OLEObject Type="Embed" ProgID="Equation.DSMT4" ShapeID="_x0000_i1054" DrawAspect="Content" ObjectID="_1796529826" r:id="rId58"/>
                    </w:object>
                  </w:r>
                </w:p>
              </w:tc>
              <w:tc>
                <w:tcPr>
                  <w:tcW w:w="2627" w:type="dxa"/>
                  <w:vAlign w:val="center"/>
                </w:tcPr>
                <w:p w14:paraId="4FBA8C13" w14:textId="77777777" w:rsidR="00861E63" w:rsidRDefault="00861E63" w:rsidP="0016662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3) </w:t>
                  </w:r>
                  <w:r w:rsidRPr="004F5FCC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499" w:dyaOrig="420" w14:anchorId="09C61E2C">
                      <v:shape id="_x0000_i1055" type="#_x0000_t75" style="width:32.1pt;height:28.2pt" o:ole="">
                        <v:imagedata r:id="rId26" o:title=""/>
                      </v:shape>
                      <o:OLEObject Type="Embed" ProgID="Equation.DSMT4" ShapeID="_x0000_i1055" DrawAspect="Content" ObjectID="_1796529827" r:id="rId59"/>
                    </w:object>
                  </w:r>
                </w:p>
              </w:tc>
              <w:tc>
                <w:tcPr>
                  <w:tcW w:w="2627" w:type="dxa"/>
                  <w:vAlign w:val="center"/>
                </w:tcPr>
                <w:p w14:paraId="429C9F87" w14:textId="77777777" w:rsidR="00861E63" w:rsidRDefault="00861E63" w:rsidP="0016662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  <w:r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4) </w:t>
                  </w:r>
                  <w:r w:rsidRPr="002E0EDE">
                    <w:rPr>
                      <w:noProof/>
                      <w:position w:val="-6"/>
                      <w:sz w:val="36"/>
                      <w:szCs w:val="36"/>
                      <w:lang w:bidi="fa-IR"/>
                    </w:rPr>
                    <w:object w:dxaOrig="200" w:dyaOrig="279" w14:anchorId="10802746">
                      <v:shape id="_x0000_i1056" type="#_x0000_t75" style="width:12.65pt;height:18.5pt" o:ole="">
                        <v:imagedata r:id="rId28" o:title=""/>
                      </v:shape>
                      <o:OLEObject Type="Embed" ProgID="Equation.DSMT4" ShapeID="_x0000_i1056" DrawAspect="Content" ObjectID="_1796529828" r:id="rId60"/>
                    </w:object>
                  </w:r>
                </w:p>
              </w:tc>
            </w:tr>
          </w:tbl>
          <w:p w14:paraId="6B818D8F" w14:textId="77777777" w:rsidR="00861E63" w:rsidRPr="002E0EDE" w:rsidRDefault="00861E63" w:rsidP="00166627">
            <w:pPr>
              <w:rPr>
                <w:rFonts w:ascii="Vazirmatn" w:hAnsi="Vazirmatn"/>
                <w:sz w:val="36"/>
                <w:szCs w:val="36"/>
                <w:rtl/>
              </w:rPr>
            </w:pPr>
          </w:p>
        </w:tc>
      </w:tr>
      <w:tr w:rsidR="00861E63" w:rsidRPr="004F5FCC" w14:paraId="5E47ECA1" w14:textId="77777777" w:rsidTr="00166627">
        <w:trPr>
          <w:trHeight w:val="3226"/>
        </w:trPr>
        <w:tc>
          <w:tcPr>
            <w:tcW w:w="10630" w:type="dxa"/>
            <w:gridSpan w:val="3"/>
          </w:tcPr>
          <w:p w14:paraId="530FBC78" w14:textId="77777777" w:rsidR="00861E63" w:rsidRPr="004F5FCC" w:rsidRDefault="00861E63" w:rsidP="00532F26">
            <w:pPr>
              <w:pStyle w:val="ListParagraph"/>
              <w:numPr>
                <w:ilvl w:val="0"/>
                <w:numId w:val="11"/>
              </w:numPr>
              <w:rPr>
                <w:rFonts w:ascii="Vazirmatn" w:hAnsi="Vazirmatn"/>
                <w:sz w:val="36"/>
                <w:szCs w:val="36"/>
              </w:rPr>
            </w:pPr>
            <w:r w:rsidRPr="004F5FCC">
              <w:rPr>
                <w:rFonts w:ascii="14" w:hAnsi="14"/>
                <w:sz w:val="36"/>
                <w:szCs w:val="36"/>
                <w:rtl/>
              </w:rPr>
              <w:t>عبارت های جبری زیر را ساده کنید.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>(3)</w:t>
            </w:r>
          </w:p>
          <w:p w14:paraId="1DBE2DF3" w14:textId="77777777" w:rsidR="00861E63" w:rsidRPr="004F5FCC" w:rsidRDefault="00861E63" w:rsidP="00166627">
            <w:pPr>
              <w:spacing w:line="480" w:lineRule="auto"/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</w:t>
            </w:r>
            <w:r w:rsidRPr="004F5FCC">
              <w:rPr>
                <w:noProof/>
                <w:position w:val="-6"/>
                <w:sz w:val="36"/>
                <w:szCs w:val="36"/>
                <w:lang w:bidi="fa-IR"/>
              </w:rPr>
              <w:object w:dxaOrig="2860" w:dyaOrig="360" w14:anchorId="1F6F5F21">
                <v:shape id="_x0000_i1057" type="#_x0000_t75" style="width:185.85pt;height:24.3pt" o:ole="">
                  <v:imagedata r:id="rId30" o:title=""/>
                </v:shape>
                <o:OLEObject Type="Embed" ProgID="Equation.DSMT4" ShapeID="_x0000_i1057" DrawAspect="Content" ObjectID="_1796529829" r:id="rId61"/>
              </w:object>
            </w:r>
          </w:p>
          <w:p w14:paraId="23F57B67" w14:textId="77777777" w:rsidR="00861E63" w:rsidRPr="004F5FCC" w:rsidRDefault="00861E63" w:rsidP="00166627">
            <w:pPr>
              <w:spacing w:line="480" w:lineRule="auto"/>
              <w:jc w:val="right"/>
              <w:rPr>
                <w:noProof/>
                <w:sz w:val="36"/>
                <w:szCs w:val="36"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980" w:dyaOrig="360" w14:anchorId="0EA13F65">
                <v:shape id="_x0000_i1058" type="#_x0000_t75" style="width:128.45pt;height:24.3pt" o:ole="">
                  <v:imagedata r:id="rId32" o:title=""/>
                </v:shape>
                <o:OLEObject Type="Embed" ProgID="Equation.DSMT4" ShapeID="_x0000_i1058" DrawAspect="Content" ObjectID="_1796529830" r:id="rId62"/>
              </w:object>
            </w:r>
          </w:p>
          <w:p w14:paraId="1B8BD3C5" w14:textId="77777777" w:rsidR="00861E63" w:rsidRPr="004F5FCC" w:rsidRDefault="00861E63" w:rsidP="00166627">
            <w:pPr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180" w:dyaOrig="420" w14:anchorId="5B09C754">
                <v:shape id="_x0000_i1059" type="#_x0000_t75" style="width:76.85pt;height:28.2pt" o:ole="">
                  <v:imagedata r:id="rId34" o:title=""/>
                </v:shape>
                <o:OLEObject Type="Embed" ProgID="Equation.DSMT4" ShapeID="_x0000_i1059" DrawAspect="Content" ObjectID="_1796529831" r:id="rId63"/>
              </w:object>
            </w:r>
          </w:p>
        </w:tc>
      </w:tr>
      <w:tr w:rsidR="00861E63" w:rsidRPr="004F5FCC" w14:paraId="68DA9154" w14:textId="77777777" w:rsidTr="00166627">
        <w:trPr>
          <w:trHeight w:val="1562"/>
        </w:trPr>
        <w:tc>
          <w:tcPr>
            <w:tcW w:w="10630" w:type="dxa"/>
            <w:gridSpan w:val="3"/>
          </w:tcPr>
          <w:tbl>
            <w:tblPr>
              <w:tblStyle w:val="TableGrid"/>
              <w:tblpPr w:leftFromText="180" w:rightFromText="180" w:vertAnchor="text" w:horzAnchor="page" w:tblpX="643" w:tblpY="-14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689"/>
              <w:gridCol w:w="723"/>
            </w:tblGrid>
            <w:tr w:rsidR="00861E63" w:rsidRPr="004F5FCC" w14:paraId="2BC2D5E2" w14:textId="77777777" w:rsidTr="00166627">
              <w:trPr>
                <w:trHeight w:val="416"/>
              </w:trPr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12" w:space="0" w:color="000000" w:themeColor="text1"/>
                    <w:right w:val="single" w:sz="12" w:space="0" w:color="000000" w:themeColor="text1"/>
                  </w:tcBorders>
                  <w:vAlign w:val="center"/>
                </w:tcPr>
                <w:p w14:paraId="084DC1F2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lang w:bidi="fa-IR"/>
                    </w:rPr>
                    <w:t>y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12" w:space="0" w:color="000000" w:themeColor="text1"/>
                    <w:right w:val="single" w:sz="4" w:space="0" w:color="FFFFFF" w:themeColor="background1"/>
                  </w:tcBorders>
                  <w:vAlign w:val="center"/>
                </w:tcPr>
                <w:p w14:paraId="2A161225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lang w:bidi="fa-IR"/>
                    </w:rPr>
                    <w:t>x</w:t>
                  </w:r>
                </w:p>
              </w:tc>
            </w:tr>
            <w:tr w:rsidR="00861E63" w:rsidRPr="004F5FCC" w14:paraId="3635F36B" w14:textId="77777777" w:rsidTr="00166627">
              <w:tc>
                <w:tcPr>
                  <w:tcW w:w="689" w:type="dxa"/>
                  <w:tcBorders>
                    <w:top w:val="single" w:sz="12" w:space="0" w:color="000000" w:themeColor="text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6C93FAAB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12" w:space="0" w:color="000000" w:themeColor="text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04045B79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 w:hint="cs"/>
                      <w:sz w:val="36"/>
                      <w:szCs w:val="36"/>
                      <w:rtl/>
                      <w:lang w:bidi="fa-IR"/>
                    </w:rPr>
                    <w:t>2-</w:t>
                  </w:r>
                </w:p>
              </w:tc>
            </w:tr>
            <w:tr w:rsidR="00861E63" w:rsidRPr="004F5FCC" w14:paraId="0ECD1253" w14:textId="77777777" w:rsidTr="00166627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12" w:space="0" w:color="000000" w:themeColor="text1"/>
                  </w:tcBorders>
                  <w:vAlign w:val="center"/>
                </w:tcPr>
                <w:p w14:paraId="4EC82E21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  <w:t>......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709E9528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 w:hint="cs"/>
                      <w:sz w:val="36"/>
                      <w:szCs w:val="36"/>
                      <w:rtl/>
                      <w:lang w:bidi="fa-IR"/>
                    </w:rPr>
                    <w:t>4</w:t>
                  </w:r>
                </w:p>
              </w:tc>
            </w:tr>
            <w:tr w:rsidR="00861E63" w:rsidRPr="004F5FCC" w14:paraId="0A91A621" w14:textId="77777777" w:rsidTr="00166627">
              <w:tc>
                <w:tcPr>
                  <w:tcW w:w="689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nil"/>
                    <w:right w:val="single" w:sz="12" w:space="0" w:color="000000" w:themeColor="text1"/>
                  </w:tcBorders>
                  <w:vAlign w:val="center"/>
                </w:tcPr>
                <w:p w14:paraId="6C44B81E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 w:hint="cs"/>
                      <w:sz w:val="36"/>
                      <w:szCs w:val="36"/>
                      <w:rtl/>
                      <w:lang w:bidi="fa-IR"/>
                    </w:rPr>
                    <w:t>25</w:t>
                  </w:r>
                </w:p>
              </w:tc>
              <w:tc>
                <w:tcPr>
                  <w:tcW w:w="723" w:type="dxa"/>
                  <w:tcBorders>
                    <w:top w:val="single" w:sz="4" w:space="0" w:color="FFFFFF" w:themeColor="background1"/>
                    <w:left w:val="single" w:sz="12" w:space="0" w:color="000000" w:themeColor="text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center"/>
                </w:tcPr>
                <w:p w14:paraId="2358390E" w14:textId="77777777" w:rsidR="00861E63" w:rsidRPr="004F5FCC" w:rsidRDefault="00861E63" w:rsidP="00166627">
                  <w:pPr>
                    <w:jc w:val="center"/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</w:pPr>
                  <w:r w:rsidRPr="004F5FCC">
                    <w:rPr>
                      <w:rFonts w:ascii="14" w:hAnsi="14"/>
                      <w:sz w:val="36"/>
                      <w:szCs w:val="36"/>
                      <w:rtl/>
                      <w:lang w:bidi="fa-IR"/>
                    </w:rPr>
                    <w:t>......</w:t>
                  </w:r>
                </w:p>
              </w:tc>
            </w:tr>
          </w:tbl>
          <w:p w14:paraId="109F03E0" w14:textId="77777777" w:rsidR="00861E63" w:rsidRPr="004F5FCC" w:rsidRDefault="00861E63" w:rsidP="00532F26">
            <w:pPr>
              <w:pStyle w:val="ListParagraph"/>
              <w:numPr>
                <w:ilvl w:val="0"/>
                <w:numId w:val="11"/>
              </w:numPr>
              <w:rPr>
                <w:rFonts w:ascii="Vazirmatn" w:hAnsi="Vazirmatn"/>
                <w:sz w:val="36"/>
                <w:szCs w:val="36"/>
                <w:rtl/>
              </w:rPr>
            </w:pPr>
            <w:r w:rsidRPr="004F5FCC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</w: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با توجه به رابطه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219" w:dyaOrig="340" w14:anchorId="2130BFDA">
                <v:shape id="_x0000_i1060" type="#_x0000_t75" style="width:78.8pt;height:23.35pt" o:ole="">
                  <v:imagedata r:id="rId36" o:title=""/>
                </v:shape>
                <o:OLEObject Type="Embed" ProgID="Equation.DSMT4" ShapeID="_x0000_i1060" DrawAspect="Content" ObjectID="_1796529832" r:id="rId64"/>
              </w:objec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 جدول را کامل کنید.</w:t>
            </w:r>
            <w:r w:rsidRPr="004F5FCC">
              <w:rPr>
                <w:rFonts w:ascii="Vazirmatn" w:hAnsi="Vazirmatn" w:hint="cs"/>
                <w:sz w:val="36"/>
                <w:szCs w:val="36"/>
                <w:rtl/>
              </w:rPr>
              <w:t xml:space="preserve"> ( 5/1)</w:t>
            </w:r>
          </w:p>
          <w:p w14:paraId="3F647195" w14:textId="77777777" w:rsidR="00861E63" w:rsidRPr="004F5FCC" w:rsidRDefault="00861E63" w:rsidP="00166627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  <w:p w14:paraId="0B66265E" w14:textId="77777777" w:rsidR="00861E63" w:rsidRPr="004F5FCC" w:rsidRDefault="00861E63" w:rsidP="00166627">
            <w:pPr>
              <w:rPr>
                <w:rFonts w:ascii="Vazirmatn" w:hAnsi="Vazirmatn"/>
                <w:sz w:val="36"/>
                <w:szCs w:val="36"/>
                <w:rtl/>
              </w:rPr>
            </w:pPr>
          </w:p>
        </w:tc>
      </w:tr>
      <w:tr w:rsidR="00861E63" w:rsidRPr="004F5FCC" w14:paraId="0CBCE0B2" w14:textId="77777777" w:rsidTr="00166627">
        <w:trPr>
          <w:trHeight w:val="1562"/>
        </w:trPr>
        <w:tc>
          <w:tcPr>
            <w:tcW w:w="10630" w:type="dxa"/>
            <w:gridSpan w:val="3"/>
          </w:tcPr>
          <w:p w14:paraId="240631AA" w14:textId="77777777" w:rsidR="00861E63" w:rsidRPr="004F5FCC" w:rsidRDefault="00861E63" w:rsidP="00532F26">
            <w:pPr>
              <w:pStyle w:val="ListParagraph"/>
              <w:numPr>
                <w:ilvl w:val="0"/>
                <w:numId w:val="11"/>
              </w:numPr>
              <w:rPr>
                <w:rFonts w:ascii="Vazirmatn" w:hAnsi="Vazirmatn"/>
                <w:sz w:val="36"/>
                <w:szCs w:val="36"/>
              </w:rPr>
            </w:pPr>
            <w:r w:rsidRPr="004F5FCC">
              <w:rPr>
                <w:rFonts w:ascii="14" w:hAnsi="14"/>
                <w:sz w:val="36"/>
                <w:szCs w:val="36"/>
                <w:rtl/>
              </w:rPr>
              <w:t xml:space="preserve">مقدار عددی عبارت زیر را به ازای  </w:t>
            </w:r>
            <w:r w:rsidRPr="004F5FCC">
              <w:rPr>
                <w:noProof/>
                <w:position w:val="-6"/>
                <w:sz w:val="36"/>
                <w:szCs w:val="36"/>
                <w:lang w:bidi="fa-IR"/>
              </w:rPr>
              <w:object w:dxaOrig="680" w:dyaOrig="279" w14:anchorId="663CDBF8">
                <v:shape id="_x0000_i1061" type="#_x0000_t75" style="width:43.8pt;height:18.5pt" o:ole="">
                  <v:imagedata r:id="rId38" o:title=""/>
                </v:shape>
                <o:OLEObject Type="Embed" ProgID="Equation.DSMT4" ShapeID="_x0000_i1061" DrawAspect="Content" ObjectID="_1796529833" r:id="rId65"/>
              </w:objec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  و 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800" w:dyaOrig="340" w14:anchorId="47CFA7C3">
                <v:shape id="_x0000_i1062" type="#_x0000_t75" style="width:51.55pt;height:23.35pt" o:ole="">
                  <v:imagedata r:id="rId40" o:title=""/>
                </v:shape>
                <o:OLEObject Type="Embed" ProgID="Equation.DSMT4" ShapeID="_x0000_i1062" DrawAspect="Content" ObjectID="_1796529834" r:id="rId66"/>
              </w:objec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  به دست آورید. </w:t>
            </w:r>
            <w:r w:rsidRPr="004F5FCC">
              <w:rPr>
                <w:rFonts w:ascii="14" w:hAnsi="14" w:hint="cs"/>
                <w:sz w:val="36"/>
                <w:szCs w:val="36"/>
                <w:rtl/>
              </w:rPr>
              <w:t>(1)</w:t>
            </w:r>
            <w:r w:rsidRPr="004F5FCC">
              <w:rPr>
                <w:rFonts w:ascii="14" w:hAnsi="14"/>
                <w:sz w:val="36"/>
                <w:szCs w:val="36"/>
                <w:rtl/>
              </w:rPr>
              <w:t xml:space="preserve"> </w:t>
            </w:r>
          </w:p>
          <w:p w14:paraId="1CABFAB0" w14:textId="22C15B9B" w:rsidR="00861E63" w:rsidRPr="004F5FCC" w:rsidRDefault="00861E63" w:rsidP="00166627">
            <w:pPr>
              <w:jc w:val="right"/>
              <w:rPr>
                <w:rFonts w:ascii="Vazirmatn" w:hAnsi="Vazirmatn"/>
                <w:sz w:val="36"/>
                <w:szCs w:val="36"/>
                <w:rtl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</w:t>
            </w:r>
            <w:r w:rsidRPr="004F5FCC">
              <w:rPr>
                <w:noProof/>
                <w:position w:val="-12"/>
                <w:sz w:val="36"/>
                <w:szCs w:val="36"/>
                <w:lang w:bidi="fa-IR"/>
              </w:rPr>
              <w:object w:dxaOrig="1320" w:dyaOrig="420" w14:anchorId="0463C88C">
                <v:shape id="_x0000_i1063" type="#_x0000_t75" style="width:85.6pt;height:28.2pt" o:ole="">
                  <v:imagedata r:id="rId67" o:title=""/>
                </v:shape>
                <o:OLEObject Type="Embed" ProgID="Equation.DSMT4" ShapeID="_x0000_i1063" DrawAspect="Content" ObjectID="_1796529835" r:id="rId68"/>
              </w:object>
            </w:r>
            <w:r>
              <w:rPr>
                <w:rFonts w:ascii="Vazirmatn" w:hAnsi="Vazirmatn" w:hint="cs"/>
                <w:sz w:val="36"/>
                <w:szCs w:val="36"/>
                <w:rtl/>
              </w:rPr>
              <w:t xml:space="preserve">   </w:t>
            </w:r>
          </w:p>
        </w:tc>
      </w:tr>
      <w:tr w:rsidR="00861E63" w:rsidRPr="004F5FCC" w14:paraId="37843FFE" w14:textId="77777777" w:rsidTr="00166627">
        <w:trPr>
          <w:trHeight w:val="1562"/>
        </w:trPr>
        <w:tc>
          <w:tcPr>
            <w:tcW w:w="10630" w:type="dxa"/>
            <w:gridSpan w:val="3"/>
          </w:tcPr>
          <w:p w14:paraId="4504CD54" w14:textId="77777777" w:rsidR="00861E63" w:rsidRPr="004F5FCC" w:rsidRDefault="00861E63" w:rsidP="00532F26">
            <w:pPr>
              <w:pStyle w:val="ListParagraph"/>
              <w:numPr>
                <w:ilvl w:val="0"/>
                <w:numId w:val="11"/>
              </w:numPr>
              <w:rPr>
                <w:rFonts w:ascii="14" w:hAnsi="14"/>
                <w:sz w:val="36"/>
                <w:szCs w:val="36"/>
                <w:rtl/>
              </w:rPr>
            </w:pPr>
            <w:r w:rsidRPr="004F5FCC">
              <w:rPr>
                <w:rFonts w:ascii="14" w:hAnsi="14"/>
                <w:sz w:val="36"/>
                <w:szCs w:val="36"/>
                <w:rtl/>
                <w:lang w:bidi="fa-IR"/>
              </w:rPr>
              <w:t>عبارت های جبری زیر را تجزیه کنید</w:t>
            </w:r>
            <w:r w:rsidRPr="004F5FCC">
              <w:rPr>
                <w:rFonts w:ascii="14" w:hAnsi="14"/>
                <w:sz w:val="36"/>
                <w:szCs w:val="36"/>
                <w:lang w:bidi="fa-IR"/>
              </w:rPr>
              <w:t>.</w:t>
            </w:r>
            <w:r w:rsidRPr="004F5FCC">
              <w:rPr>
                <w:rFonts w:ascii="14" w:hAnsi="14" w:hint="cs"/>
                <w:sz w:val="36"/>
                <w:szCs w:val="36"/>
                <w:rtl/>
              </w:rPr>
              <w:t xml:space="preserve"> ( 5/1)</w:t>
            </w:r>
          </w:p>
          <w:p w14:paraId="6445DFFD" w14:textId="77777777" w:rsidR="00861E63" w:rsidRPr="004F5FCC" w:rsidRDefault="00861E63" w:rsidP="00166627">
            <w:pPr>
              <w:spacing w:line="360" w:lineRule="auto"/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rFonts w:ascii="14" w:hAnsi="14"/>
                <w:sz w:val="36"/>
                <w:szCs w:val="36"/>
                <w:lang w:bidi="fa-IR"/>
              </w:rPr>
              <w:t xml:space="preserve">   </w:t>
            </w:r>
            <w:r w:rsidRPr="004F5FCC">
              <w:rPr>
                <w:rFonts w:ascii="14" w:hAnsi="14"/>
                <w:position w:val="-6"/>
                <w:sz w:val="36"/>
                <w:szCs w:val="36"/>
                <w:lang w:bidi="fa-IR"/>
              </w:rPr>
              <w:object w:dxaOrig="1420" w:dyaOrig="360" w14:anchorId="03115B22">
                <v:shape id="_x0000_i1064" type="#_x0000_t75" style="width:102.15pt;height:25.3pt" o:ole="">
                  <v:imagedata r:id="rId44" o:title=""/>
                </v:shape>
                <o:OLEObject Type="Embed" ProgID="Equation.DSMT4" ShapeID="_x0000_i1064" DrawAspect="Content" ObjectID="_1796529836" r:id="rId69"/>
              </w:object>
            </w:r>
          </w:p>
          <w:p w14:paraId="67AEC9E5" w14:textId="77777777" w:rsidR="00861E63" w:rsidRPr="004F5FCC" w:rsidRDefault="00861E63" w:rsidP="00166627">
            <w:pPr>
              <w:jc w:val="right"/>
              <w:rPr>
                <w:rFonts w:ascii="14" w:hAnsi="14"/>
                <w:sz w:val="36"/>
                <w:szCs w:val="36"/>
                <w:rtl/>
              </w:rPr>
            </w:pPr>
            <w:r>
              <w:rPr>
                <w:rFonts w:ascii="14" w:hAnsi="14"/>
                <w:sz w:val="36"/>
                <w:szCs w:val="36"/>
                <w:lang w:bidi="fa-IR"/>
              </w:rPr>
              <w:t xml:space="preserve">   </w:t>
            </w:r>
            <w:r w:rsidRPr="004F5FCC">
              <w:rPr>
                <w:rFonts w:ascii="14" w:hAnsi="14"/>
                <w:position w:val="-12"/>
                <w:sz w:val="36"/>
                <w:szCs w:val="36"/>
                <w:lang w:bidi="fa-IR"/>
              </w:rPr>
              <w:object w:dxaOrig="1840" w:dyaOrig="420" w14:anchorId="4BE1EAA3">
                <v:shape id="_x0000_i1065" type="#_x0000_t75" style="width:114.8pt;height:28.2pt" o:ole="">
                  <v:imagedata r:id="rId46" o:title=""/>
                </v:shape>
                <o:OLEObject Type="Embed" ProgID="Equation.DSMT4" ShapeID="_x0000_i1065" DrawAspect="Content" ObjectID="_1796529837" r:id="rId70"/>
              </w:object>
            </w:r>
          </w:p>
        </w:tc>
      </w:tr>
      <w:tr w:rsidR="00861E63" w:rsidRPr="004F5FCC" w14:paraId="665F26F2" w14:textId="77777777" w:rsidTr="00166627">
        <w:trPr>
          <w:trHeight w:val="1562"/>
        </w:trPr>
        <w:tc>
          <w:tcPr>
            <w:tcW w:w="10630" w:type="dxa"/>
            <w:gridSpan w:val="3"/>
          </w:tcPr>
          <w:p w14:paraId="6797B908" w14:textId="77777777" w:rsidR="00861E63" w:rsidRDefault="00861E63" w:rsidP="00532F26">
            <w:pPr>
              <w:pStyle w:val="ListParagraph"/>
              <w:numPr>
                <w:ilvl w:val="0"/>
                <w:numId w:val="11"/>
              </w:numPr>
              <w:rPr>
                <w:rFonts w:ascii="14" w:hAnsi="14"/>
                <w:sz w:val="36"/>
                <w:szCs w:val="36"/>
                <w:lang w:bidi="fa-IR"/>
              </w:rPr>
            </w:pPr>
            <w:r w:rsidRPr="00932B84">
              <w:rPr>
                <w:rFonts w:ascii="14" w:hAnsi="14"/>
                <w:sz w:val="34"/>
                <w:szCs w:val="34"/>
                <w:rtl/>
              </w:rPr>
              <w:t>ابتدا صورت و مخرج کسر زیر را تجزیه و سپس آن را ساده کنید.</w:t>
            </w:r>
            <w:r>
              <w:rPr>
                <w:rFonts w:ascii="14" w:hAnsi="14" w:hint="cs"/>
                <w:sz w:val="36"/>
                <w:szCs w:val="36"/>
                <w:rtl/>
                <w:lang w:bidi="fa-IR"/>
              </w:rPr>
              <w:t xml:space="preserve"> (1)</w:t>
            </w:r>
          </w:p>
          <w:p w14:paraId="42A245DE" w14:textId="77777777" w:rsidR="00861E63" w:rsidRPr="00932B84" w:rsidRDefault="00861E63" w:rsidP="00166627">
            <w:pPr>
              <w:jc w:val="right"/>
              <w:rPr>
                <w:rFonts w:ascii="14" w:hAnsi="14"/>
                <w:sz w:val="36"/>
                <w:szCs w:val="36"/>
                <w:rtl/>
                <w:lang w:bidi="fa-IR"/>
              </w:rPr>
            </w:pPr>
            <w:r>
              <w:rPr>
                <w:noProof/>
                <w:sz w:val="36"/>
                <w:szCs w:val="36"/>
                <w:lang w:bidi="fa-IR"/>
              </w:rPr>
              <w:t xml:space="preserve">   </w:t>
            </w:r>
            <w:r w:rsidRPr="00A919B0">
              <w:rPr>
                <w:noProof/>
                <w:position w:val="-26"/>
                <w:sz w:val="36"/>
                <w:szCs w:val="36"/>
                <w:lang w:bidi="fa-IR"/>
              </w:rPr>
              <w:object w:dxaOrig="1200" w:dyaOrig="700" w14:anchorId="34F34D67">
                <v:shape id="_x0000_i1066" type="#_x0000_t75" style="width:77.85pt;height:47.7pt" o:ole="">
                  <v:imagedata r:id="rId48" o:title=""/>
                </v:shape>
                <o:OLEObject Type="Embed" ProgID="Equation.DSMT4" ShapeID="_x0000_i1066" DrawAspect="Content" ObjectID="_1796529838" r:id="rId71"/>
              </w:object>
            </w:r>
          </w:p>
        </w:tc>
      </w:tr>
    </w:tbl>
    <w:p w14:paraId="2D6F0CD5" w14:textId="77777777" w:rsidR="00861E63" w:rsidRPr="00C924F8" w:rsidRDefault="00861E63" w:rsidP="00B3182B">
      <w:pPr>
        <w:tabs>
          <w:tab w:val="left" w:pos="7696"/>
        </w:tabs>
        <w:rPr>
          <w:rFonts w:ascii="Vazirmatn" w:hAnsi="Vazirmatn"/>
          <w:sz w:val="2"/>
          <w:szCs w:val="2"/>
          <w:rtl/>
          <w:lang w:bidi="fa-IR"/>
        </w:rPr>
      </w:pPr>
    </w:p>
    <w:sectPr w:rsidR="00861E63" w:rsidRPr="00C924F8" w:rsidSect="00554692">
      <w:footerReference w:type="even" r:id="rId7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D4D8B" w14:textId="77777777" w:rsidR="00046DAD" w:rsidRDefault="00046DAD">
      <w:r>
        <w:separator/>
      </w:r>
    </w:p>
  </w:endnote>
  <w:endnote w:type="continuationSeparator" w:id="0">
    <w:p w14:paraId="206808C9" w14:textId="77777777" w:rsidR="00046DAD" w:rsidRDefault="00046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14">
    <w:altName w:val="Cambria"/>
    <w:panose1 w:val="00000000000000000000"/>
    <w:charset w:val="00"/>
    <w:family w:val="roman"/>
    <w:notTrueType/>
    <w:pitch w:val="default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0C612" w14:textId="77777777" w:rsidR="00046DAD" w:rsidRDefault="00046DAD">
      <w:r>
        <w:separator/>
      </w:r>
    </w:p>
  </w:footnote>
  <w:footnote w:type="continuationSeparator" w:id="0">
    <w:p w14:paraId="04B2BD78" w14:textId="77777777" w:rsidR="00046DAD" w:rsidRDefault="00046D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B01244"/>
    <w:multiLevelType w:val="hybridMultilevel"/>
    <w:tmpl w:val="CDD86B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177D"/>
    <w:multiLevelType w:val="hybridMultilevel"/>
    <w:tmpl w:val="D37A87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06EF0"/>
    <w:multiLevelType w:val="hybridMultilevel"/>
    <w:tmpl w:val="CDD86B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6"/>
  </w:num>
  <w:num w:numId="5">
    <w:abstractNumId w:val="9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217A0"/>
    <w:rsid w:val="0003119D"/>
    <w:rsid w:val="0004488A"/>
    <w:rsid w:val="00044B9E"/>
    <w:rsid w:val="00044CE5"/>
    <w:rsid w:val="00045391"/>
    <w:rsid w:val="00046DAD"/>
    <w:rsid w:val="00050D1E"/>
    <w:rsid w:val="00051F35"/>
    <w:rsid w:val="00055AAB"/>
    <w:rsid w:val="00060B1B"/>
    <w:rsid w:val="000633DE"/>
    <w:rsid w:val="00063BC3"/>
    <w:rsid w:val="00064B47"/>
    <w:rsid w:val="00071D3B"/>
    <w:rsid w:val="000812E2"/>
    <w:rsid w:val="0008141A"/>
    <w:rsid w:val="00081A78"/>
    <w:rsid w:val="000835D8"/>
    <w:rsid w:val="00083DAE"/>
    <w:rsid w:val="0008411F"/>
    <w:rsid w:val="00092B10"/>
    <w:rsid w:val="00096D6F"/>
    <w:rsid w:val="00096E6C"/>
    <w:rsid w:val="00097C61"/>
    <w:rsid w:val="000A4E0D"/>
    <w:rsid w:val="000A51AD"/>
    <w:rsid w:val="000B0C9E"/>
    <w:rsid w:val="000B3006"/>
    <w:rsid w:val="000B3F49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90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373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316C"/>
    <w:rsid w:val="001D764F"/>
    <w:rsid w:val="001E02AD"/>
    <w:rsid w:val="001E0DCC"/>
    <w:rsid w:val="001E526C"/>
    <w:rsid w:val="001F07AB"/>
    <w:rsid w:val="001F2004"/>
    <w:rsid w:val="001F2A5E"/>
    <w:rsid w:val="001F6C57"/>
    <w:rsid w:val="002037DE"/>
    <w:rsid w:val="002078FB"/>
    <w:rsid w:val="0021337F"/>
    <w:rsid w:val="002149D7"/>
    <w:rsid w:val="00215A2F"/>
    <w:rsid w:val="0022126B"/>
    <w:rsid w:val="002267EA"/>
    <w:rsid w:val="002304F7"/>
    <w:rsid w:val="0023052B"/>
    <w:rsid w:val="00232982"/>
    <w:rsid w:val="00246F14"/>
    <w:rsid w:val="00254C98"/>
    <w:rsid w:val="00257904"/>
    <w:rsid w:val="002650E6"/>
    <w:rsid w:val="00273271"/>
    <w:rsid w:val="00274B80"/>
    <w:rsid w:val="002769E6"/>
    <w:rsid w:val="00282C52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2659"/>
    <w:rsid w:val="002A33DE"/>
    <w:rsid w:val="002A5A4F"/>
    <w:rsid w:val="002C3808"/>
    <w:rsid w:val="002C3C0E"/>
    <w:rsid w:val="002C51BB"/>
    <w:rsid w:val="002D7D6C"/>
    <w:rsid w:val="002E0EDE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0EA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1C0D"/>
    <w:rsid w:val="003E2171"/>
    <w:rsid w:val="003E2AA3"/>
    <w:rsid w:val="003F0272"/>
    <w:rsid w:val="003F0CEB"/>
    <w:rsid w:val="003F159E"/>
    <w:rsid w:val="003F272F"/>
    <w:rsid w:val="003F2D10"/>
    <w:rsid w:val="003F344C"/>
    <w:rsid w:val="003F58FD"/>
    <w:rsid w:val="00411CD8"/>
    <w:rsid w:val="00417984"/>
    <w:rsid w:val="0042261D"/>
    <w:rsid w:val="00427CF4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D552F"/>
    <w:rsid w:val="004E1746"/>
    <w:rsid w:val="004E7F00"/>
    <w:rsid w:val="004F1A82"/>
    <w:rsid w:val="004F5FCC"/>
    <w:rsid w:val="004F77AB"/>
    <w:rsid w:val="00500D0D"/>
    <w:rsid w:val="005055C1"/>
    <w:rsid w:val="00507B6A"/>
    <w:rsid w:val="0051354E"/>
    <w:rsid w:val="00526347"/>
    <w:rsid w:val="00526388"/>
    <w:rsid w:val="00527D9D"/>
    <w:rsid w:val="00531DB8"/>
    <w:rsid w:val="00532F26"/>
    <w:rsid w:val="0053656A"/>
    <w:rsid w:val="00544012"/>
    <w:rsid w:val="00547FDE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14AE"/>
    <w:rsid w:val="005B355E"/>
    <w:rsid w:val="005C6D2F"/>
    <w:rsid w:val="005C70F1"/>
    <w:rsid w:val="005E13ED"/>
    <w:rsid w:val="005E22DE"/>
    <w:rsid w:val="005F5D12"/>
    <w:rsid w:val="00604E3D"/>
    <w:rsid w:val="00606A7D"/>
    <w:rsid w:val="0061122B"/>
    <w:rsid w:val="006119ED"/>
    <w:rsid w:val="0061446A"/>
    <w:rsid w:val="00614E45"/>
    <w:rsid w:val="006236E7"/>
    <w:rsid w:val="00626BFB"/>
    <w:rsid w:val="00626D51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29DF"/>
    <w:rsid w:val="00673274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4FDB"/>
    <w:rsid w:val="0085529B"/>
    <w:rsid w:val="008605CB"/>
    <w:rsid w:val="00861E63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2B84"/>
    <w:rsid w:val="0093468C"/>
    <w:rsid w:val="00937508"/>
    <w:rsid w:val="00943C02"/>
    <w:rsid w:val="00947F17"/>
    <w:rsid w:val="0095046B"/>
    <w:rsid w:val="00952302"/>
    <w:rsid w:val="009570AA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209"/>
    <w:rsid w:val="009D598B"/>
    <w:rsid w:val="009E0671"/>
    <w:rsid w:val="009E3297"/>
    <w:rsid w:val="009E5676"/>
    <w:rsid w:val="009E7B26"/>
    <w:rsid w:val="009F15B1"/>
    <w:rsid w:val="00A02733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42BF8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19B0"/>
    <w:rsid w:val="00A941B0"/>
    <w:rsid w:val="00AB012B"/>
    <w:rsid w:val="00AB4036"/>
    <w:rsid w:val="00AB67DD"/>
    <w:rsid w:val="00AC3EC5"/>
    <w:rsid w:val="00AC448A"/>
    <w:rsid w:val="00AD0171"/>
    <w:rsid w:val="00AD3C35"/>
    <w:rsid w:val="00AD45B7"/>
    <w:rsid w:val="00AD7A40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3182B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24F8"/>
    <w:rsid w:val="00C94531"/>
    <w:rsid w:val="00CA1554"/>
    <w:rsid w:val="00CB31E1"/>
    <w:rsid w:val="00CB646F"/>
    <w:rsid w:val="00CB737E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E6795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067B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20D9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2085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837C3"/>
    <w:rsid w:val="00F96F1E"/>
    <w:rsid w:val="00FA00FC"/>
    <w:rsid w:val="00FA1DE2"/>
    <w:rsid w:val="00FB286E"/>
    <w:rsid w:val="00FB7F22"/>
    <w:rsid w:val="00FC528B"/>
    <w:rsid w:val="00FC5A50"/>
    <w:rsid w:val="00FC6525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1E63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279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35.bin"/><Relationship Id="rId68" Type="http://schemas.openxmlformats.org/officeDocument/2006/relationships/oleObject" Target="embeddings/oleObject3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8.bin"/><Relationship Id="rId74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6.bin"/><Relationship Id="rId69" Type="http://schemas.openxmlformats.org/officeDocument/2006/relationships/oleObject" Target="embeddings/oleObject40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31.bin"/><Relationship Id="rId67" Type="http://schemas.openxmlformats.org/officeDocument/2006/relationships/image" Target="media/image2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4.bin"/><Relationship Id="rId70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32.bin"/><Relationship Id="rId65" Type="http://schemas.openxmlformats.org/officeDocument/2006/relationships/oleObject" Target="embeddings/oleObject37.bin"/><Relationship Id="rId73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7.bin"/><Relationship Id="rId7" Type="http://schemas.openxmlformats.org/officeDocument/2006/relationships/endnotes" Target="endnotes.xml"/><Relationship Id="rId71" Type="http://schemas.openxmlformats.org/officeDocument/2006/relationships/oleObject" Target="embeddings/oleObject4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FBDA94-9708-4BD6-8F11-AA423B446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1516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252</cp:revision>
  <cp:lastPrinted>2024-12-24T03:39:00Z</cp:lastPrinted>
  <dcterms:created xsi:type="dcterms:W3CDTF">2018-10-12T13:02:00Z</dcterms:created>
  <dcterms:modified xsi:type="dcterms:W3CDTF">2024-12-24T03:46:00Z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