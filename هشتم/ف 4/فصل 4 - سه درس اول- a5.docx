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B996" w14:textId="77777777" w:rsidR="00D12852" w:rsidRPr="00142670" w:rsidRDefault="00D12852">
      <w:pPr>
        <w:rPr>
          <w:rFonts w:ascii="14" w:hAnsi="14" w:hint="cs"/>
          <w:sz w:val="8"/>
          <w:szCs w:val="2"/>
          <w:rtl/>
          <w:lang w:bidi="fa-IR"/>
        </w:rPr>
      </w:pPr>
    </w:p>
    <w:tbl>
      <w:tblPr>
        <w:tblStyle w:val="TableGrid"/>
        <w:bidiVisual/>
        <w:tblW w:w="0" w:type="auto"/>
        <w:tblCellMar>
          <w:left w:w="57" w:type="dxa"/>
          <w:right w:w="57" w:type="dxa"/>
        </w:tblCellMar>
        <w:tblLook w:val="0600" w:firstRow="0" w:lastRow="0" w:firstColumn="0" w:lastColumn="0" w:noHBand="1" w:noVBand="1"/>
      </w:tblPr>
      <w:tblGrid>
        <w:gridCol w:w="616"/>
        <w:gridCol w:w="4007"/>
        <w:gridCol w:w="3405"/>
        <w:gridCol w:w="1899"/>
        <w:gridCol w:w="609"/>
      </w:tblGrid>
      <w:tr w:rsidR="00CE0CAD" w:rsidRPr="00142670" w14:paraId="52F37251" w14:textId="12DC3CC1" w:rsidTr="006E2E00">
        <w:trPr>
          <w:trHeight w:val="680"/>
        </w:trPr>
        <w:tc>
          <w:tcPr>
            <w:tcW w:w="4623" w:type="dxa"/>
            <w:gridSpan w:val="2"/>
            <w:shd w:val="clear" w:color="auto" w:fill="D9D9D9" w:themeFill="background1" w:themeFillShade="D9"/>
            <w:vAlign w:val="center"/>
          </w:tcPr>
          <w:p w14:paraId="51FF8739" w14:textId="6A3D3B99" w:rsidR="006B6EB5" w:rsidRPr="00142670" w:rsidRDefault="006B6EB5" w:rsidP="006B6EB5">
            <w:pPr>
              <w:rPr>
                <w:rFonts w:ascii="14" w:hAnsi="14"/>
                <w:sz w:val="34"/>
                <w:szCs w:val="34"/>
                <w:rtl/>
                <w:lang w:bidi="fa-IR"/>
              </w:rPr>
            </w:pPr>
            <w:r w:rsidRPr="00142670">
              <w:rPr>
                <w:rFonts w:ascii="14" w:hAnsi="14"/>
                <w:sz w:val="34"/>
                <w:szCs w:val="34"/>
                <w:rtl/>
              </w:rPr>
              <w:t>نام و نام خانوادگی:</w:t>
            </w:r>
          </w:p>
        </w:tc>
        <w:tc>
          <w:tcPr>
            <w:tcW w:w="3405" w:type="dxa"/>
            <w:shd w:val="clear" w:color="auto" w:fill="D9D9D9" w:themeFill="background1" w:themeFillShade="D9"/>
            <w:vAlign w:val="center"/>
          </w:tcPr>
          <w:p w14:paraId="6BE2F352" w14:textId="306F9EC4" w:rsidR="006B6EB5" w:rsidRPr="00142670" w:rsidRDefault="006B6EB5" w:rsidP="006B6EB5">
            <w:pPr>
              <w:rPr>
                <w:rFonts w:ascii="14" w:hAnsi="14"/>
                <w:sz w:val="34"/>
                <w:szCs w:val="34"/>
                <w:rtl/>
                <w:lang w:bidi="fa-IR"/>
              </w:rPr>
            </w:pPr>
            <w:r w:rsidRPr="00142670">
              <w:rPr>
                <w:rFonts w:ascii="14" w:hAnsi="14"/>
                <w:sz w:val="34"/>
                <w:szCs w:val="34"/>
                <w:rtl/>
              </w:rPr>
              <w:t>کلاس ه</w:t>
            </w:r>
            <w:r w:rsidR="00CE23F5" w:rsidRPr="00142670">
              <w:rPr>
                <w:rFonts w:ascii="14" w:hAnsi="14"/>
                <w:sz w:val="34"/>
                <w:szCs w:val="34"/>
                <w:rtl/>
              </w:rPr>
              <w:t>شتم</w:t>
            </w:r>
            <w:r w:rsidRPr="00142670">
              <w:rPr>
                <w:rFonts w:ascii="14" w:hAnsi="14"/>
                <w:sz w:val="34"/>
                <w:szCs w:val="34"/>
                <w:rtl/>
              </w:rPr>
              <w:t>: ....................</w:t>
            </w:r>
          </w:p>
        </w:tc>
        <w:tc>
          <w:tcPr>
            <w:tcW w:w="2508" w:type="dxa"/>
            <w:gridSpan w:val="2"/>
            <w:shd w:val="clear" w:color="auto" w:fill="D9D9D9" w:themeFill="background1" w:themeFillShade="D9"/>
            <w:vAlign w:val="center"/>
          </w:tcPr>
          <w:p w14:paraId="26137302" w14:textId="61E02333" w:rsidR="006B6EB5" w:rsidRPr="00142670" w:rsidRDefault="006B6EB5" w:rsidP="006B6EB5">
            <w:pPr>
              <w:rPr>
                <w:rFonts w:ascii="14" w:hAnsi="14"/>
                <w:sz w:val="34"/>
                <w:szCs w:val="34"/>
                <w:rtl/>
                <w:lang w:bidi="fa-IR"/>
              </w:rPr>
            </w:pPr>
            <w:r w:rsidRPr="00142670">
              <w:rPr>
                <w:rFonts w:ascii="14" w:hAnsi="14"/>
                <w:sz w:val="34"/>
                <w:szCs w:val="34"/>
                <w:rtl/>
                <w:lang w:bidi="fa-IR"/>
              </w:rPr>
              <w:t>نمره:</w:t>
            </w:r>
          </w:p>
        </w:tc>
      </w:tr>
      <w:tr w:rsidR="00CE0CAD" w:rsidRPr="00142670" w14:paraId="1B61AC97" w14:textId="77777777" w:rsidTr="006E2E00">
        <w:trPr>
          <w:trHeight w:val="1322"/>
        </w:trPr>
        <w:tc>
          <w:tcPr>
            <w:tcW w:w="616" w:type="dxa"/>
          </w:tcPr>
          <w:p w14:paraId="087B7E85" w14:textId="77777777" w:rsidR="00664140" w:rsidRPr="00142670" w:rsidRDefault="00664140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14" w:hAnsi="14"/>
                <w:sz w:val="34"/>
                <w:szCs w:val="34"/>
                <w:rtl/>
              </w:rPr>
            </w:pPr>
          </w:p>
        </w:tc>
        <w:tc>
          <w:tcPr>
            <w:tcW w:w="9311" w:type="dxa"/>
            <w:gridSpan w:val="3"/>
          </w:tcPr>
          <w:p w14:paraId="2E069F70" w14:textId="77777777" w:rsidR="00C5022B" w:rsidRPr="00142670" w:rsidRDefault="00C5022B" w:rsidP="00C5022B">
            <w:pPr>
              <w:rPr>
                <w:rFonts w:ascii="14" w:hAnsi="14"/>
                <w:sz w:val="34"/>
                <w:szCs w:val="34"/>
                <w:rtl/>
              </w:rPr>
            </w:pPr>
            <w:r w:rsidRPr="00142670">
              <w:rPr>
                <w:rFonts w:ascii="14" w:hAnsi="14"/>
                <w:sz w:val="34"/>
                <w:szCs w:val="34"/>
                <w:rtl/>
              </w:rPr>
              <w:t>درستی یا نادرستی عبارات زیر را مشخص کنید.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7584"/>
            </w:tblGrid>
            <w:tr w:rsidR="007D7B63" w:rsidRPr="00142670" w14:paraId="3BF3DC96" w14:textId="77777777" w:rsidTr="00451EDD">
              <w:tc>
                <w:tcPr>
                  <w:tcW w:w="7584" w:type="dxa"/>
                </w:tcPr>
                <w:p w14:paraId="4F1F5EA2" w14:textId="3138AB58" w:rsidR="007D7B63" w:rsidRPr="00142670" w:rsidRDefault="007D7B63" w:rsidP="00C5022B">
                  <w:pPr>
                    <w:rPr>
                      <w:rFonts w:ascii="14" w:hAnsi="14"/>
                      <w:sz w:val="34"/>
                      <w:szCs w:val="34"/>
                      <w:rtl/>
                      <w:lang w:bidi="fa-IR"/>
                    </w:rPr>
                  </w:pPr>
                  <w:r w:rsidRPr="00142670">
                    <w:rPr>
                      <w:rFonts w:ascii="14" w:hAnsi="14"/>
                      <w:sz w:val="34"/>
                      <w:szCs w:val="34"/>
                      <w:rtl/>
                    </w:rPr>
                    <w:t xml:space="preserve">الف) </w:t>
                  </w:r>
                  <w:r w:rsidRPr="00142670">
                    <w:rPr>
                      <w:rFonts w:ascii="14" w:hAnsi="14"/>
                      <w:sz w:val="34"/>
                      <w:szCs w:val="34"/>
                      <w:rtl/>
                      <w:lang w:bidi="fa-IR"/>
                    </w:rPr>
                    <w:t xml:space="preserve">جملات </w:t>
                  </w:r>
                  <w:r w:rsidR="00142670" w:rsidRPr="00142670">
                    <w:rPr>
                      <w:rFonts w:ascii="14" w:hAnsi="14"/>
                      <w:position w:val="-12"/>
                      <w:sz w:val="34"/>
                      <w:szCs w:val="34"/>
                      <w:lang w:bidi="fa-IR"/>
                    </w:rPr>
                    <w:object w:dxaOrig="620" w:dyaOrig="420" w14:anchorId="3ED47FDA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35.25pt;height:24pt" o:ole="">
                        <v:imagedata r:id="rId8" o:title=""/>
                      </v:shape>
                      <o:OLEObject Type="Embed" ProgID="Equation.DSMT4" ShapeID="_x0000_i1025" DrawAspect="Content" ObjectID="_1796022561" r:id="rId9"/>
                    </w:object>
                  </w:r>
                  <w:r w:rsidRPr="00142670">
                    <w:rPr>
                      <w:rFonts w:ascii="14" w:hAnsi="14"/>
                      <w:sz w:val="34"/>
                      <w:szCs w:val="34"/>
                      <w:lang w:bidi="fa-IR"/>
                    </w:rPr>
                    <w:t xml:space="preserve"> </w:t>
                  </w:r>
                  <w:r w:rsidRPr="00142670">
                    <w:rPr>
                      <w:rFonts w:ascii="14" w:hAnsi="14"/>
                      <w:sz w:val="34"/>
                      <w:szCs w:val="34"/>
                      <w:rtl/>
                      <w:lang w:bidi="fa-IR"/>
                    </w:rPr>
                    <w:t xml:space="preserve"> و </w:t>
                  </w:r>
                  <w:r w:rsidR="00142670" w:rsidRPr="00142670">
                    <w:rPr>
                      <w:rFonts w:ascii="14" w:hAnsi="14"/>
                      <w:position w:val="-12"/>
                      <w:sz w:val="34"/>
                      <w:szCs w:val="34"/>
                      <w:lang w:bidi="fa-IR"/>
                    </w:rPr>
                    <w:object w:dxaOrig="620" w:dyaOrig="420" w14:anchorId="7939B3CB">
                      <v:shape id="_x0000_i1026" type="#_x0000_t75" style="width:32.25pt;height:22.5pt" o:ole="">
                        <v:imagedata r:id="rId10" o:title=""/>
                      </v:shape>
                      <o:OLEObject Type="Embed" ProgID="Equation.DSMT4" ShapeID="_x0000_i1026" DrawAspect="Content" ObjectID="_1796022562" r:id="rId11"/>
                    </w:object>
                  </w:r>
                  <w:r w:rsidRPr="00142670">
                    <w:rPr>
                      <w:rFonts w:ascii="14" w:hAnsi="14"/>
                      <w:sz w:val="34"/>
                      <w:szCs w:val="34"/>
                      <w:rtl/>
                      <w:lang w:bidi="fa-IR"/>
                    </w:rPr>
                    <w:t xml:space="preserve"> متشابه هستند.</w:t>
                  </w:r>
                  <w:r w:rsidRPr="00142670">
                    <w:rPr>
                      <w:rFonts w:ascii="14" w:hAnsi="14" w:hint="cs"/>
                      <w:sz w:val="34"/>
                      <w:szCs w:val="34"/>
                      <w:rtl/>
                      <w:lang w:bidi="fa-IR"/>
                    </w:rPr>
                    <w:t xml:space="preserve"> (        )</w:t>
                  </w:r>
                </w:p>
              </w:tc>
            </w:tr>
            <w:tr w:rsidR="007D7B63" w:rsidRPr="00142670" w14:paraId="6951F4BA" w14:textId="77777777" w:rsidTr="00451EDD">
              <w:tc>
                <w:tcPr>
                  <w:tcW w:w="7584" w:type="dxa"/>
                </w:tcPr>
                <w:p w14:paraId="1562286F" w14:textId="273C7F82" w:rsidR="007D7B63" w:rsidRPr="00142670" w:rsidRDefault="007D7B63" w:rsidP="00C5022B">
                  <w:pPr>
                    <w:rPr>
                      <w:rFonts w:ascii="14" w:hAnsi="14"/>
                      <w:sz w:val="34"/>
                      <w:szCs w:val="34"/>
                      <w:rtl/>
                      <w:lang w:bidi="fa-IR"/>
                    </w:rPr>
                  </w:pPr>
                  <w:r w:rsidRPr="00142670">
                    <w:rPr>
                      <w:rFonts w:ascii="14" w:hAnsi="14"/>
                      <w:sz w:val="34"/>
                      <w:szCs w:val="34"/>
                      <w:rtl/>
                    </w:rPr>
                    <w:t xml:space="preserve">ب) </w:t>
                  </w:r>
                  <w:r w:rsidRPr="00142670">
                    <w:rPr>
                      <w:rFonts w:ascii="14" w:hAnsi="14"/>
                      <w:sz w:val="34"/>
                      <w:szCs w:val="34"/>
                      <w:rtl/>
                      <w:lang w:bidi="fa-IR"/>
                    </w:rPr>
                    <w:t xml:space="preserve">ساده شده عبارت </w:t>
                  </w:r>
                  <w:r w:rsidR="00142670" w:rsidRPr="00142670">
                    <w:rPr>
                      <w:rFonts w:ascii="14" w:hAnsi="14"/>
                      <w:position w:val="-4"/>
                      <w:sz w:val="34"/>
                      <w:szCs w:val="34"/>
                      <w:lang w:bidi="fa-IR"/>
                    </w:rPr>
                    <w:object w:dxaOrig="700" w:dyaOrig="240" w14:anchorId="46EF3C35">
                      <v:shape id="_x0000_i1027" type="#_x0000_t75" style="width:42pt;height:14.25pt" o:ole="">
                        <v:imagedata r:id="rId12" o:title=""/>
                      </v:shape>
                      <o:OLEObject Type="Embed" ProgID="Equation.DSMT4" ShapeID="_x0000_i1027" DrawAspect="Content" ObjectID="_1796022563" r:id="rId13"/>
                    </w:object>
                  </w:r>
                  <w:r w:rsidRPr="00142670">
                    <w:rPr>
                      <w:rFonts w:ascii="14" w:hAnsi="14"/>
                      <w:sz w:val="34"/>
                      <w:szCs w:val="34"/>
                      <w:rtl/>
                      <w:lang w:bidi="fa-IR"/>
                    </w:rPr>
                    <w:t xml:space="preserve"> به صورت </w:t>
                  </w:r>
                  <w:r w:rsidRPr="00142670">
                    <w:rPr>
                      <w:rFonts w:ascii="14" w:hAnsi="14"/>
                      <w:sz w:val="34"/>
                      <w:szCs w:val="34"/>
                      <w:lang w:bidi="fa-IR"/>
                    </w:rPr>
                    <w:t xml:space="preserve"> </w:t>
                  </w:r>
                  <w:r w:rsidR="00142670" w:rsidRPr="00142670">
                    <w:rPr>
                      <w:rFonts w:ascii="14" w:hAnsi="14"/>
                      <w:position w:val="-4"/>
                      <w:sz w:val="34"/>
                      <w:szCs w:val="34"/>
                      <w:lang w:bidi="fa-IR"/>
                    </w:rPr>
                    <w:object w:dxaOrig="340" w:dyaOrig="340" w14:anchorId="55961B7E">
                      <v:shape id="_x0000_i1028" type="#_x0000_t75" style="width:21pt;height:21pt" o:ole="">
                        <v:imagedata r:id="rId14" o:title=""/>
                      </v:shape>
                      <o:OLEObject Type="Embed" ProgID="Equation.DSMT4" ShapeID="_x0000_i1028" DrawAspect="Content" ObjectID="_1796022564" r:id="rId15"/>
                    </w:object>
                  </w:r>
                  <w:r w:rsidRPr="00142670">
                    <w:rPr>
                      <w:rFonts w:ascii="14" w:hAnsi="14"/>
                      <w:sz w:val="34"/>
                      <w:szCs w:val="34"/>
                      <w:rtl/>
                      <w:lang w:bidi="fa-IR"/>
                    </w:rPr>
                    <w:t>است.</w:t>
                  </w:r>
                  <w:r w:rsidRPr="00142670">
                    <w:rPr>
                      <w:rFonts w:ascii="14" w:hAnsi="14" w:hint="cs"/>
                      <w:sz w:val="34"/>
                      <w:szCs w:val="34"/>
                      <w:rtl/>
                      <w:lang w:bidi="fa-IR"/>
                    </w:rPr>
                    <w:t xml:space="preserve"> (        )</w:t>
                  </w:r>
                </w:p>
              </w:tc>
            </w:tr>
          </w:tbl>
          <w:p w14:paraId="04B16792" w14:textId="73DBB6AD" w:rsidR="00C5022B" w:rsidRPr="00142670" w:rsidRDefault="00C5022B" w:rsidP="008001C1">
            <w:pPr>
              <w:rPr>
                <w:rFonts w:ascii="14" w:hAnsi="14"/>
                <w:sz w:val="34"/>
                <w:szCs w:val="34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24DF08CF" w14:textId="4F95B185" w:rsidR="00664140" w:rsidRPr="00142670" w:rsidRDefault="0038381E" w:rsidP="00FD1E05">
            <w:pPr>
              <w:jc w:val="center"/>
              <w:rPr>
                <w:rFonts w:ascii="14" w:hAnsi="14"/>
                <w:sz w:val="34"/>
                <w:szCs w:val="34"/>
                <w:rtl/>
                <w:lang w:bidi="fa-IR"/>
              </w:rPr>
            </w:pPr>
            <w:r w:rsidRPr="00142670">
              <w:rPr>
                <w:rFonts w:ascii="14" w:hAnsi="14"/>
                <w:sz w:val="34"/>
                <w:szCs w:val="34"/>
                <w:rtl/>
                <w:lang w:bidi="fa-IR"/>
              </w:rPr>
              <w:t>5/0</w:t>
            </w:r>
          </w:p>
        </w:tc>
      </w:tr>
      <w:tr w:rsidR="00CE0CAD" w:rsidRPr="00142670" w14:paraId="12C14B64" w14:textId="77777777" w:rsidTr="00E227ED">
        <w:trPr>
          <w:trHeight w:val="1146"/>
        </w:trPr>
        <w:tc>
          <w:tcPr>
            <w:tcW w:w="616" w:type="dxa"/>
          </w:tcPr>
          <w:p w14:paraId="121BCB51" w14:textId="77777777" w:rsidR="00C5022B" w:rsidRPr="00142670" w:rsidRDefault="00C5022B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14" w:hAnsi="14"/>
                <w:sz w:val="34"/>
                <w:szCs w:val="34"/>
                <w:rtl/>
              </w:rPr>
            </w:pPr>
          </w:p>
        </w:tc>
        <w:tc>
          <w:tcPr>
            <w:tcW w:w="9311" w:type="dxa"/>
            <w:gridSpan w:val="3"/>
          </w:tcPr>
          <w:p w14:paraId="66F0169D" w14:textId="441D794C" w:rsidR="00966F41" w:rsidRPr="00142670" w:rsidRDefault="00966F41" w:rsidP="00DE0C29">
            <w:pPr>
              <w:rPr>
                <w:rFonts w:ascii="14" w:hAnsi="14"/>
                <w:sz w:val="34"/>
                <w:szCs w:val="34"/>
                <w:rtl/>
                <w:lang w:bidi="fa-IR"/>
              </w:rPr>
            </w:pPr>
            <w:r w:rsidRPr="00142670">
              <w:rPr>
                <w:rFonts w:ascii="14" w:hAnsi="14"/>
                <w:b w:val="0"/>
                <w:bCs w:val="0"/>
                <w:noProof/>
                <w:sz w:val="34"/>
                <w:szCs w:val="34"/>
                <w:rtl/>
                <w:lang w:val="fa-I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016941B9" wp14:editId="47D52B5D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151158</wp:posOffset>
                      </wp:positionV>
                      <wp:extent cx="802420" cy="514831"/>
                      <wp:effectExtent l="0" t="0" r="17145" b="19050"/>
                      <wp:wrapNone/>
                      <wp:docPr id="33" name="Group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02420" cy="514831"/>
                                <a:chOff x="29527" y="0"/>
                                <a:chExt cx="609257" cy="390769"/>
                              </a:xfrm>
                            </wpg:grpSpPr>
                            <wps:wsp>
                              <wps:cNvPr id="12" name="Rectangle 12"/>
                              <wps:cNvSpPr/>
                              <wps:spPr>
                                <a:xfrm>
                                  <a:off x="248015" y="0"/>
                                  <a:ext cx="390769" cy="3907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Text Box 17"/>
                              <wps:cNvSpPr txBox="1"/>
                              <wps:spPr>
                                <a:xfrm>
                                  <a:off x="29527" y="89248"/>
                                  <a:ext cx="302783" cy="25882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1492313" w14:textId="41E0B980" w:rsidR="00966F41" w:rsidRDefault="008E2BD3" w:rsidP="00966F41">
                                    <w:r w:rsidRPr="008E2BD3">
                                      <w:rPr>
                                        <w:position w:val="-4"/>
                                      </w:rPr>
                                      <w:object w:dxaOrig="260" w:dyaOrig="220" w14:anchorId="714DD09E">
                                        <v:shape id="_x0000_i1068" type="#_x0000_t75" style="width:16.5pt;height:14.25pt" o:ole="">
                                          <v:imagedata r:id="rId16" o:title=""/>
                                        </v:shape>
                                        <o:OLEObject Type="Embed" ProgID="Equation.DSMT4" ShapeID="_x0000_i1068" DrawAspect="Content" ObjectID="_1796022599" r:id="rId17"/>
                                      </w:objec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6941B9" id="Group 33" o:spid="_x0000_s1026" style="position:absolute;left:0;text-align:left;margin-left:14.95pt;margin-top:11.9pt;width:63.2pt;height:40.55pt;z-index:251661312;mso-width-relative:margin;mso-height-relative:margin" coordorigin="295" coordsize="6092,3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">
                      <v:rect id="Rectangle 12" o:spid="_x0000_s1027" style="position:absolute;left:2480;width:3907;height:3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" filled="f" strokecolor="windowText" strokeweight="1.5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7" o:spid="_x0000_s1028" type="#_x0000_t202" style="position:absolute;left:295;top:892;width:3028;height:25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      <v:textbox>
                          <w:txbxContent>
                            <w:p w14:paraId="51492313" w14:textId="41E0B980" w:rsidR="00966F41" w:rsidRDefault="008E2BD3" w:rsidP="00966F41">
                              <w:r w:rsidRPr="008E2BD3">
                                <w:rPr>
                                  <w:position w:val="-4"/>
                                </w:rPr>
                                <w:object w:dxaOrig="260" w:dyaOrig="220" w14:anchorId="714DD09E">
                                  <v:shape id="_x0000_i1068" type="#_x0000_t75" style="width:16.5pt;height:14.25pt" o:ole="">
                                    <v:imagedata r:id="rId16" o:title=""/>
                                  </v:shape>
                                  <o:OLEObject Type="Embed" ProgID="Equation.DSMT4" ShapeID="_x0000_i1068" DrawAspect="Content" ObjectID="_1796022599" r:id="rId18"/>
                                </w:objec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2C5A37" w:rsidRPr="00142670">
              <w:rPr>
                <w:rFonts w:ascii="14" w:hAnsi="14"/>
                <w:sz w:val="34"/>
                <w:szCs w:val="34"/>
                <w:rtl/>
              </w:rPr>
              <w:t>محیط و</w:t>
            </w:r>
            <w:r w:rsidR="00C5022B" w:rsidRPr="00142670">
              <w:rPr>
                <w:rFonts w:ascii="14" w:hAnsi="14"/>
                <w:sz w:val="34"/>
                <w:szCs w:val="34"/>
                <w:rtl/>
              </w:rPr>
              <w:t xml:space="preserve"> </w:t>
            </w:r>
            <w:r w:rsidR="00E3012E" w:rsidRPr="00142670">
              <w:rPr>
                <w:rFonts w:ascii="14" w:hAnsi="14"/>
                <w:sz w:val="34"/>
                <w:szCs w:val="34"/>
                <w:rtl/>
              </w:rPr>
              <w:t>مساحت مربع</w:t>
            </w:r>
            <w:r w:rsidR="002C5A37" w:rsidRPr="00142670">
              <w:rPr>
                <w:rFonts w:ascii="14" w:hAnsi="14"/>
                <w:sz w:val="34"/>
                <w:szCs w:val="34"/>
                <w:rtl/>
              </w:rPr>
              <w:t xml:space="preserve"> زیر را به صورت جبری بنویسید</w:t>
            </w:r>
            <w:r w:rsidR="002C5A37" w:rsidRPr="00142670">
              <w:rPr>
                <w:rFonts w:ascii="14" w:hAnsi="14"/>
                <w:sz w:val="34"/>
                <w:szCs w:val="34"/>
                <w:rtl/>
                <w:lang w:bidi="fa-IR"/>
              </w:rPr>
              <w:t>.</w:t>
            </w:r>
            <w:r w:rsidRPr="00142670">
              <w:rPr>
                <w:rFonts w:ascii="14" w:hAnsi="14"/>
                <w:b w:val="0"/>
                <w:bCs w:val="0"/>
                <w:noProof/>
                <w:sz w:val="34"/>
                <w:szCs w:val="34"/>
                <w:rtl/>
                <w:lang w:val="fa-IR"/>
              </w:rPr>
              <w:t xml:space="preserve"> </w:t>
            </w:r>
          </w:p>
          <w:p w14:paraId="4F539BF8" w14:textId="20132B07" w:rsidR="00966F41" w:rsidRPr="00142670" w:rsidRDefault="00966F41" w:rsidP="00966F41">
            <w:pPr>
              <w:jc w:val="center"/>
              <w:rPr>
                <w:rFonts w:ascii="14" w:hAnsi="14"/>
                <w:sz w:val="34"/>
                <w:szCs w:val="34"/>
                <w:rtl/>
                <w:lang w:bidi="fa-IR"/>
              </w:rPr>
            </w:pPr>
            <w:r w:rsidRPr="00142670">
              <w:rPr>
                <w:rFonts w:ascii="14" w:hAnsi="14" w:cs="0 Nazanin Bold"/>
                <w:position w:val="-6"/>
                <w:sz w:val="34"/>
                <w:szCs w:val="34"/>
              </w:rPr>
              <w:object w:dxaOrig="2140" w:dyaOrig="300" w14:anchorId="1F692175">
                <v:shape id="_x0000_i1031" type="#_x0000_t75" style="width:108.75pt;height:15pt" o:ole="">
                  <v:imagedata r:id="rId19" o:title=""/>
                </v:shape>
                <o:OLEObject Type="Embed" ProgID="Equation.DSMT4" ShapeID="_x0000_i1031" DrawAspect="Content" ObjectID="_1796022565" r:id="rId20"/>
              </w:object>
            </w:r>
            <w:r w:rsidRPr="00142670">
              <w:rPr>
                <w:rFonts w:ascii="14" w:hAnsi="14" w:cs="0 Nazanin Bold"/>
                <w:sz w:val="34"/>
                <w:szCs w:val="34"/>
              </w:rPr>
              <w:t xml:space="preserve">              </w:t>
            </w:r>
            <w:r w:rsidRPr="00142670">
              <w:rPr>
                <w:rFonts w:ascii="14" w:hAnsi="14" w:cs="0 Nazanin Bold"/>
                <w:position w:val="-6"/>
                <w:sz w:val="34"/>
                <w:szCs w:val="34"/>
              </w:rPr>
              <w:object w:dxaOrig="2100" w:dyaOrig="300" w14:anchorId="0FB1E193">
                <v:shape id="_x0000_i1032" type="#_x0000_t75" style="width:107.25pt;height:15pt" o:ole="">
                  <v:imagedata r:id="rId21" o:title=""/>
                </v:shape>
                <o:OLEObject Type="Embed" ProgID="Equation.DSMT4" ShapeID="_x0000_i1032" DrawAspect="Content" ObjectID="_1796022566" r:id="rId22"/>
              </w:object>
            </w:r>
            <w:r w:rsidRPr="00142670">
              <w:rPr>
                <w:rFonts w:ascii="14" w:hAnsi="14" w:cs="0 Nazanin Bold"/>
                <w:sz w:val="34"/>
                <w:szCs w:val="34"/>
              </w:rPr>
              <w:t xml:space="preserve">             </w:t>
            </w:r>
          </w:p>
        </w:tc>
        <w:tc>
          <w:tcPr>
            <w:tcW w:w="609" w:type="dxa"/>
            <w:vAlign w:val="center"/>
          </w:tcPr>
          <w:p w14:paraId="5593661D" w14:textId="7C82CFE5" w:rsidR="00C5022B" w:rsidRPr="00142670" w:rsidRDefault="00FB2C66" w:rsidP="00FD1E05">
            <w:pPr>
              <w:jc w:val="center"/>
              <w:rPr>
                <w:rFonts w:ascii="14" w:hAnsi="14"/>
                <w:sz w:val="34"/>
                <w:szCs w:val="34"/>
                <w:rtl/>
                <w:lang w:bidi="fa-IR"/>
              </w:rPr>
            </w:pPr>
            <w:r w:rsidRPr="00142670">
              <w:rPr>
                <w:rFonts w:ascii="14" w:hAnsi="14"/>
                <w:sz w:val="34"/>
                <w:szCs w:val="34"/>
                <w:rtl/>
                <w:lang w:bidi="fa-IR"/>
              </w:rPr>
              <w:t>5/0</w:t>
            </w:r>
          </w:p>
        </w:tc>
      </w:tr>
      <w:tr w:rsidR="00E3012E" w:rsidRPr="00142670" w14:paraId="6CEB03C8" w14:textId="77777777" w:rsidTr="006E2E00">
        <w:trPr>
          <w:trHeight w:val="1322"/>
        </w:trPr>
        <w:tc>
          <w:tcPr>
            <w:tcW w:w="616" w:type="dxa"/>
          </w:tcPr>
          <w:p w14:paraId="503309F6" w14:textId="77777777" w:rsidR="00E3012E" w:rsidRPr="00142670" w:rsidRDefault="00E3012E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14" w:hAnsi="14"/>
                <w:sz w:val="34"/>
                <w:szCs w:val="34"/>
                <w:rtl/>
              </w:rPr>
            </w:pPr>
          </w:p>
        </w:tc>
        <w:tc>
          <w:tcPr>
            <w:tcW w:w="9311" w:type="dxa"/>
            <w:gridSpan w:val="3"/>
          </w:tcPr>
          <w:p w14:paraId="49B303A9" w14:textId="766F19B0" w:rsidR="00E3012E" w:rsidRPr="00142670" w:rsidRDefault="00E3012E" w:rsidP="008E0325">
            <w:pPr>
              <w:rPr>
                <w:rFonts w:ascii="14" w:hAnsi="14"/>
                <w:sz w:val="34"/>
                <w:szCs w:val="34"/>
                <w:rtl/>
                <w:lang w:bidi="fa-IR"/>
              </w:rPr>
            </w:pPr>
            <w:r w:rsidRPr="00142670">
              <w:rPr>
                <w:rFonts w:ascii="14" w:hAnsi="14"/>
                <w:sz w:val="34"/>
                <w:szCs w:val="34"/>
                <w:rtl/>
              </w:rPr>
              <w:t>عبارت های جبری زیر را ساده کنید.</w:t>
            </w:r>
          </w:p>
          <w:p w14:paraId="044D0843" w14:textId="4FAB4443" w:rsidR="00E3012E" w:rsidRPr="00142670" w:rsidRDefault="00835BEB" w:rsidP="00E3012E">
            <w:pPr>
              <w:jc w:val="right"/>
              <w:rPr>
                <w:rFonts w:ascii="14" w:hAnsi="14"/>
                <w:sz w:val="34"/>
                <w:szCs w:val="34"/>
                <w:rtl/>
                <w:lang w:bidi="fa-IR"/>
              </w:rPr>
            </w:pPr>
            <w:r w:rsidRPr="00142670">
              <w:rPr>
                <w:rFonts w:ascii="14" w:hAnsi="14"/>
                <w:position w:val="-6"/>
                <w:sz w:val="34"/>
                <w:szCs w:val="34"/>
                <w:lang w:bidi="fa-IR"/>
              </w:rPr>
              <w:object w:dxaOrig="2799" w:dyaOrig="360" w14:anchorId="73A043EE">
                <v:shape id="_x0000_i1033" type="#_x0000_t75" style="width:165pt;height:21.75pt" o:ole="">
                  <v:imagedata r:id="rId23" o:title=""/>
                </v:shape>
                <o:OLEObject Type="Embed" ProgID="Equation.DSMT4" ShapeID="_x0000_i1033" DrawAspect="Content" ObjectID="_1796022567" r:id="rId24"/>
              </w:object>
            </w:r>
          </w:p>
          <w:p w14:paraId="091F7D44" w14:textId="77777777" w:rsidR="00E3012E" w:rsidRPr="00835BEB" w:rsidRDefault="00E3012E" w:rsidP="00E3012E">
            <w:pPr>
              <w:jc w:val="right"/>
              <w:rPr>
                <w:rFonts w:ascii="14" w:hAnsi="14" w:hint="cs"/>
                <w:sz w:val="30"/>
                <w:szCs w:val="28"/>
                <w:rtl/>
                <w:lang w:bidi="fa-IR"/>
              </w:rPr>
            </w:pPr>
          </w:p>
          <w:p w14:paraId="12DEB3A9" w14:textId="1B288757" w:rsidR="00E3012E" w:rsidRPr="00142670" w:rsidRDefault="00835BEB" w:rsidP="00E3012E">
            <w:pPr>
              <w:jc w:val="right"/>
              <w:rPr>
                <w:rFonts w:ascii="14" w:hAnsi="14"/>
                <w:sz w:val="34"/>
                <w:szCs w:val="34"/>
                <w:lang w:bidi="fa-IR"/>
              </w:rPr>
            </w:pPr>
            <w:r w:rsidRPr="00142670">
              <w:rPr>
                <w:rFonts w:ascii="14" w:hAnsi="14"/>
                <w:position w:val="-12"/>
                <w:sz w:val="34"/>
                <w:szCs w:val="34"/>
                <w:lang w:bidi="fa-IR"/>
              </w:rPr>
              <w:object w:dxaOrig="2120" w:dyaOrig="360" w14:anchorId="1815544D">
                <v:shape id="_x0000_i1034" type="#_x0000_t75" style="width:126pt;height:21.75pt" o:ole="">
                  <v:imagedata r:id="rId25" o:title=""/>
                </v:shape>
                <o:OLEObject Type="Embed" ProgID="Equation.DSMT4" ShapeID="_x0000_i1034" DrawAspect="Content" ObjectID="_1796022568" r:id="rId26"/>
              </w:object>
            </w:r>
          </w:p>
          <w:p w14:paraId="491AEA5E" w14:textId="77777777" w:rsidR="00D622B6" w:rsidRPr="00835BEB" w:rsidRDefault="00D622B6" w:rsidP="00E3012E">
            <w:pPr>
              <w:jc w:val="right"/>
              <w:rPr>
                <w:rFonts w:ascii="14" w:hAnsi="14" w:hint="cs"/>
                <w:sz w:val="30"/>
                <w:szCs w:val="28"/>
                <w:lang w:bidi="fa-IR"/>
              </w:rPr>
            </w:pPr>
          </w:p>
          <w:p w14:paraId="5111FAA2" w14:textId="732C501A" w:rsidR="00E3012E" w:rsidRPr="00142670" w:rsidRDefault="00835BEB" w:rsidP="007D7B63">
            <w:pPr>
              <w:jc w:val="right"/>
              <w:rPr>
                <w:rFonts w:ascii="14" w:hAnsi="14"/>
                <w:sz w:val="34"/>
                <w:szCs w:val="34"/>
                <w:rtl/>
                <w:lang w:bidi="fa-IR"/>
              </w:rPr>
            </w:pPr>
            <w:r w:rsidRPr="00142670">
              <w:rPr>
                <w:rFonts w:ascii="14" w:hAnsi="14"/>
                <w:position w:val="-12"/>
                <w:sz w:val="34"/>
                <w:szCs w:val="34"/>
                <w:lang w:bidi="fa-IR"/>
              </w:rPr>
              <w:object w:dxaOrig="1300" w:dyaOrig="360" w14:anchorId="70C17B1D">
                <v:shape id="_x0000_i1035" type="#_x0000_t75" style="width:74.25pt;height:21.75pt" o:ole="">
                  <v:imagedata r:id="rId27" o:title=""/>
                </v:shape>
                <o:OLEObject Type="Embed" ProgID="Equation.DSMT4" ShapeID="_x0000_i1035" DrawAspect="Content" ObjectID="_1796022569" r:id="rId28"/>
              </w:object>
            </w:r>
          </w:p>
        </w:tc>
        <w:tc>
          <w:tcPr>
            <w:tcW w:w="609" w:type="dxa"/>
            <w:vAlign w:val="center"/>
          </w:tcPr>
          <w:p w14:paraId="39C8F1A4" w14:textId="6FEC45C0" w:rsidR="00E3012E" w:rsidRPr="00142670" w:rsidRDefault="00D622B6" w:rsidP="00FD1E05">
            <w:pPr>
              <w:jc w:val="center"/>
              <w:rPr>
                <w:rFonts w:ascii="14" w:hAnsi="14"/>
                <w:sz w:val="34"/>
                <w:szCs w:val="34"/>
                <w:rtl/>
                <w:lang w:bidi="fa-IR"/>
              </w:rPr>
            </w:pPr>
            <w:r w:rsidRPr="00142670">
              <w:rPr>
                <w:rFonts w:ascii="14" w:hAnsi="14"/>
                <w:sz w:val="34"/>
                <w:szCs w:val="34"/>
                <w:lang w:bidi="fa-IR"/>
              </w:rPr>
              <w:t>2/5</w:t>
            </w:r>
          </w:p>
        </w:tc>
      </w:tr>
      <w:tr w:rsidR="00E3012E" w:rsidRPr="00142670" w14:paraId="6AF8273B" w14:textId="77777777" w:rsidTr="005942DA">
        <w:trPr>
          <w:trHeight w:val="2012"/>
        </w:trPr>
        <w:tc>
          <w:tcPr>
            <w:tcW w:w="616" w:type="dxa"/>
          </w:tcPr>
          <w:p w14:paraId="1865F8CD" w14:textId="77777777" w:rsidR="00E3012E" w:rsidRPr="00142670" w:rsidRDefault="00E3012E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14" w:hAnsi="14"/>
                <w:sz w:val="34"/>
                <w:szCs w:val="34"/>
                <w:rtl/>
              </w:rPr>
            </w:pPr>
          </w:p>
        </w:tc>
        <w:tc>
          <w:tcPr>
            <w:tcW w:w="9311" w:type="dxa"/>
            <w:gridSpan w:val="3"/>
          </w:tcPr>
          <w:tbl>
            <w:tblPr>
              <w:tblStyle w:val="TableGrid"/>
              <w:tblpPr w:leftFromText="180" w:rightFromText="180" w:vertAnchor="text" w:horzAnchor="page" w:tblpX="640" w:tblpY="67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689"/>
              <w:gridCol w:w="723"/>
            </w:tblGrid>
            <w:tr w:rsidR="00E3012E" w:rsidRPr="00142670" w14:paraId="376C8E50" w14:textId="77777777" w:rsidTr="00E3012E">
              <w:trPr>
                <w:trHeight w:val="416"/>
              </w:trPr>
              <w:tc>
                <w:tcPr>
                  <w:tcW w:w="689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12" w:space="0" w:color="000000" w:themeColor="text1"/>
                    <w:right w:val="single" w:sz="12" w:space="0" w:color="000000" w:themeColor="text1"/>
                  </w:tcBorders>
                  <w:vAlign w:val="center"/>
                </w:tcPr>
                <w:p w14:paraId="4C28A4E8" w14:textId="30820A8A" w:rsidR="00E3012E" w:rsidRPr="00142670" w:rsidRDefault="00E3012E" w:rsidP="00E3012E">
                  <w:pPr>
                    <w:jc w:val="center"/>
                    <w:rPr>
                      <w:rFonts w:ascii="14" w:hAnsi="14" w:cstheme="majorBidi"/>
                      <w:sz w:val="34"/>
                      <w:szCs w:val="34"/>
                      <w:lang w:bidi="fa-IR"/>
                    </w:rPr>
                  </w:pPr>
                  <w:r w:rsidRPr="00142670">
                    <w:rPr>
                      <w:rFonts w:ascii="14" w:hAnsi="14" w:cstheme="majorBidi"/>
                      <w:sz w:val="34"/>
                      <w:szCs w:val="34"/>
                      <w:lang w:bidi="fa-IR"/>
                    </w:rPr>
                    <w:t>y</w:t>
                  </w:r>
                </w:p>
              </w:tc>
              <w:tc>
                <w:tcPr>
                  <w:tcW w:w="723" w:type="dxa"/>
                  <w:tcBorders>
                    <w:top w:val="single" w:sz="4" w:space="0" w:color="FFFFFF" w:themeColor="background1"/>
                    <w:left w:val="single" w:sz="12" w:space="0" w:color="000000" w:themeColor="text1"/>
                    <w:bottom w:val="single" w:sz="12" w:space="0" w:color="000000" w:themeColor="text1"/>
                    <w:right w:val="single" w:sz="4" w:space="0" w:color="FFFFFF" w:themeColor="background1"/>
                  </w:tcBorders>
                  <w:vAlign w:val="center"/>
                </w:tcPr>
                <w:p w14:paraId="4E4B3CE9" w14:textId="13B677F3" w:rsidR="00E3012E" w:rsidRPr="00142670" w:rsidRDefault="00E3012E" w:rsidP="00E3012E">
                  <w:pPr>
                    <w:jc w:val="center"/>
                    <w:rPr>
                      <w:rFonts w:ascii="14" w:hAnsi="14" w:cstheme="majorBidi"/>
                      <w:sz w:val="34"/>
                      <w:szCs w:val="34"/>
                      <w:lang w:bidi="fa-IR"/>
                    </w:rPr>
                  </w:pPr>
                  <w:r w:rsidRPr="00142670">
                    <w:rPr>
                      <w:rFonts w:ascii="14" w:hAnsi="14" w:cstheme="majorBidi"/>
                      <w:sz w:val="34"/>
                      <w:szCs w:val="34"/>
                      <w:lang w:bidi="fa-IR"/>
                    </w:rPr>
                    <w:t>x</w:t>
                  </w:r>
                </w:p>
              </w:tc>
            </w:tr>
            <w:tr w:rsidR="00E3012E" w:rsidRPr="00142670" w14:paraId="42BBD824" w14:textId="77777777" w:rsidTr="00E3012E">
              <w:tc>
                <w:tcPr>
                  <w:tcW w:w="689" w:type="dxa"/>
                  <w:tcBorders>
                    <w:top w:val="single" w:sz="12" w:space="0" w:color="000000" w:themeColor="text1"/>
                    <w:left w:val="single" w:sz="4" w:space="0" w:color="FFFFFF" w:themeColor="background1"/>
                    <w:bottom w:val="single" w:sz="4" w:space="0" w:color="FFFFFF" w:themeColor="background1"/>
                    <w:right w:val="single" w:sz="12" w:space="0" w:color="000000" w:themeColor="text1"/>
                  </w:tcBorders>
                  <w:vAlign w:val="center"/>
                </w:tcPr>
                <w:p w14:paraId="5A9C5A78" w14:textId="2DDD06E3" w:rsidR="00E3012E" w:rsidRPr="00142670" w:rsidRDefault="005E2A1E" w:rsidP="00E3012E">
                  <w:pPr>
                    <w:jc w:val="center"/>
                    <w:rPr>
                      <w:rFonts w:ascii="14" w:hAnsi="14"/>
                      <w:sz w:val="34"/>
                      <w:szCs w:val="34"/>
                      <w:rtl/>
                      <w:lang w:bidi="fa-IR"/>
                    </w:rPr>
                  </w:pPr>
                  <w:r w:rsidRPr="00142670">
                    <w:rPr>
                      <w:rFonts w:ascii="14" w:hAnsi="14"/>
                      <w:sz w:val="34"/>
                      <w:szCs w:val="34"/>
                      <w:rtl/>
                      <w:lang w:bidi="fa-IR"/>
                    </w:rPr>
                    <w:t>......</w:t>
                  </w:r>
                </w:p>
              </w:tc>
              <w:tc>
                <w:tcPr>
                  <w:tcW w:w="723" w:type="dxa"/>
                  <w:tcBorders>
                    <w:top w:val="single" w:sz="12" w:space="0" w:color="000000" w:themeColor="text1"/>
                    <w:left w:val="single" w:sz="12" w:space="0" w:color="000000" w:themeColor="text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14:paraId="3B478B68" w14:textId="3C4DD266" w:rsidR="00E3012E" w:rsidRPr="00142670" w:rsidRDefault="00E3012E" w:rsidP="00E3012E">
                  <w:pPr>
                    <w:jc w:val="center"/>
                    <w:rPr>
                      <w:rFonts w:ascii="14" w:hAnsi="14"/>
                      <w:sz w:val="34"/>
                      <w:szCs w:val="34"/>
                      <w:rtl/>
                      <w:lang w:bidi="fa-IR"/>
                    </w:rPr>
                  </w:pPr>
                  <w:r w:rsidRPr="00142670">
                    <w:rPr>
                      <w:rFonts w:ascii="14" w:hAnsi="14"/>
                      <w:sz w:val="34"/>
                      <w:szCs w:val="34"/>
                      <w:rtl/>
                      <w:lang w:bidi="fa-IR"/>
                    </w:rPr>
                    <w:t>4-</w:t>
                  </w:r>
                </w:p>
              </w:tc>
            </w:tr>
            <w:tr w:rsidR="00E3012E" w:rsidRPr="00142670" w14:paraId="39E41FE0" w14:textId="77777777" w:rsidTr="00BC7E51">
              <w:tc>
                <w:tcPr>
                  <w:tcW w:w="689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12" w:space="0" w:color="000000" w:themeColor="text1"/>
                  </w:tcBorders>
                  <w:vAlign w:val="center"/>
                </w:tcPr>
                <w:p w14:paraId="3B5FC23B" w14:textId="7EB447FF" w:rsidR="00E3012E" w:rsidRPr="00142670" w:rsidRDefault="005E2A1E" w:rsidP="00E3012E">
                  <w:pPr>
                    <w:jc w:val="center"/>
                    <w:rPr>
                      <w:rFonts w:ascii="14" w:hAnsi="14"/>
                      <w:sz w:val="34"/>
                      <w:szCs w:val="34"/>
                      <w:rtl/>
                      <w:lang w:bidi="fa-IR"/>
                    </w:rPr>
                  </w:pPr>
                  <w:r w:rsidRPr="00142670">
                    <w:rPr>
                      <w:rFonts w:ascii="14" w:hAnsi="14"/>
                      <w:sz w:val="34"/>
                      <w:szCs w:val="34"/>
                      <w:rtl/>
                      <w:lang w:bidi="fa-IR"/>
                    </w:rPr>
                    <w:t>......</w:t>
                  </w:r>
                </w:p>
              </w:tc>
              <w:tc>
                <w:tcPr>
                  <w:tcW w:w="723" w:type="dxa"/>
                  <w:tcBorders>
                    <w:top w:val="single" w:sz="4" w:space="0" w:color="FFFFFF" w:themeColor="background1"/>
                    <w:left w:val="single" w:sz="12" w:space="0" w:color="000000" w:themeColor="text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14:paraId="63AB3383" w14:textId="70116962" w:rsidR="00E3012E" w:rsidRPr="00142670" w:rsidRDefault="00BC7E51" w:rsidP="00E3012E">
                  <w:pPr>
                    <w:jc w:val="center"/>
                    <w:rPr>
                      <w:rFonts w:ascii="14" w:hAnsi="14"/>
                      <w:sz w:val="34"/>
                      <w:szCs w:val="34"/>
                      <w:rtl/>
                      <w:lang w:bidi="fa-IR"/>
                    </w:rPr>
                  </w:pPr>
                  <w:r w:rsidRPr="00142670">
                    <w:rPr>
                      <w:rFonts w:ascii="14" w:hAnsi="14"/>
                      <w:sz w:val="34"/>
                      <w:szCs w:val="34"/>
                      <w:rtl/>
                      <w:lang w:bidi="fa-IR"/>
                    </w:rPr>
                    <w:t>1</w:t>
                  </w:r>
                </w:p>
              </w:tc>
            </w:tr>
            <w:tr w:rsidR="00BC7E51" w:rsidRPr="00142670" w14:paraId="40B1A766" w14:textId="77777777" w:rsidTr="00E3012E">
              <w:tc>
                <w:tcPr>
                  <w:tcW w:w="689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nil"/>
                    <w:right w:val="single" w:sz="12" w:space="0" w:color="000000" w:themeColor="text1"/>
                  </w:tcBorders>
                  <w:vAlign w:val="center"/>
                </w:tcPr>
                <w:p w14:paraId="5182AB96" w14:textId="18CE9A04" w:rsidR="00BC7E51" w:rsidRPr="00142670" w:rsidRDefault="00BC7E51" w:rsidP="00E3012E">
                  <w:pPr>
                    <w:jc w:val="center"/>
                    <w:rPr>
                      <w:rFonts w:ascii="14" w:hAnsi="14"/>
                      <w:sz w:val="34"/>
                      <w:szCs w:val="34"/>
                      <w:rtl/>
                      <w:lang w:bidi="fa-IR"/>
                    </w:rPr>
                  </w:pPr>
                  <w:r w:rsidRPr="00142670">
                    <w:rPr>
                      <w:rFonts w:ascii="14" w:hAnsi="14"/>
                      <w:sz w:val="34"/>
                      <w:szCs w:val="34"/>
                      <w:rtl/>
                      <w:lang w:bidi="fa-IR"/>
                    </w:rPr>
                    <w:t>13</w:t>
                  </w:r>
                </w:p>
              </w:tc>
              <w:tc>
                <w:tcPr>
                  <w:tcW w:w="723" w:type="dxa"/>
                  <w:tcBorders>
                    <w:top w:val="single" w:sz="4" w:space="0" w:color="FFFFFF" w:themeColor="background1"/>
                    <w:left w:val="single" w:sz="12" w:space="0" w:color="000000" w:themeColor="text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14:paraId="1CFD68FE" w14:textId="7E4BA743" w:rsidR="00BC7E51" w:rsidRPr="00142670" w:rsidRDefault="005E2A1E" w:rsidP="00E3012E">
                  <w:pPr>
                    <w:jc w:val="center"/>
                    <w:rPr>
                      <w:rFonts w:ascii="14" w:hAnsi="14"/>
                      <w:sz w:val="34"/>
                      <w:szCs w:val="34"/>
                      <w:rtl/>
                      <w:lang w:bidi="fa-IR"/>
                    </w:rPr>
                  </w:pPr>
                  <w:r w:rsidRPr="00142670">
                    <w:rPr>
                      <w:rFonts w:ascii="14" w:hAnsi="14"/>
                      <w:sz w:val="34"/>
                      <w:szCs w:val="34"/>
                      <w:rtl/>
                      <w:lang w:bidi="fa-IR"/>
                    </w:rPr>
                    <w:t>......</w:t>
                  </w:r>
                </w:p>
              </w:tc>
            </w:tr>
          </w:tbl>
          <w:p w14:paraId="743950C7" w14:textId="1129821D" w:rsidR="00E3012E" w:rsidRPr="00142670" w:rsidRDefault="00E3012E" w:rsidP="008E0325">
            <w:pPr>
              <w:rPr>
                <w:rFonts w:ascii="14" w:hAnsi="14"/>
                <w:sz w:val="34"/>
                <w:szCs w:val="34"/>
                <w:rtl/>
                <w:lang w:bidi="fa-IR"/>
              </w:rPr>
            </w:pPr>
            <w:r w:rsidRPr="00142670">
              <w:rPr>
                <w:rFonts w:ascii="14" w:hAnsi="14"/>
                <w:sz w:val="34"/>
                <w:szCs w:val="34"/>
                <w:rtl/>
              </w:rPr>
              <w:t xml:space="preserve">با توجه به رابطه </w:t>
            </w:r>
            <w:r w:rsidR="00C51321" w:rsidRPr="00142670">
              <w:rPr>
                <w:rFonts w:ascii="14" w:hAnsi="14"/>
                <w:position w:val="-12"/>
                <w:sz w:val="34"/>
                <w:szCs w:val="34"/>
                <w:lang w:bidi="fa-IR"/>
              </w:rPr>
              <w:object w:dxaOrig="1280" w:dyaOrig="340" w14:anchorId="13A68B45">
                <v:shape id="_x0000_i1036" type="#_x0000_t75" style="width:69.75pt;height:19.5pt" o:ole="">
                  <v:imagedata r:id="rId29" o:title=""/>
                </v:shape>
                <o:OLEObject Type="Embed" ProgID="Equation.DSMT4" ShapeID="_x0000_i1036" DrawAspect="Content" ObjectID="_1796022570" r:id="rId30"/>
              </w:object>
            </w:r>
            <w:r w:rsidRPr="00142670">
              <w:rPr>
                <w:rFonts w:ascii="14" w:hAnsi="14"/>
                <w:sz w:val="34"/>
                <w:szCs w:val="34"/>
                <w:rtl/>
              </w:rPr>
              <w:t xml:space="preserve"> جدول را کامل کنید.</w:t>
            </w:r>
          </w:p>
          <w:p w14:paraId="5FD03A45" w14:textId="77777777" w:rsidR="00E3012E" w:rsidRPr="00142670" w:rsidRDefault="00E3012E" w:rsidP="008E0325">
            <w:pPr>
              <w:rPr>
                <w:rFonts w:ascii="14" w:hAnsi="14"/>
                <w:sz w:val="34"/>
                <w:szCs w:val="34"/>
                <w:rtl/>
                <w:lang w:bidi="fa-IR"/>
              </w:rPr>
            </w:pPr>
          </w:p>
          <w:p w14:paraId="2805C2FB" w14:textId="7DFFCA95" w:rsidR="00E3012E" w:rsidRPr="00142670" w:rsidRDefault="00E3012E" w:rsidP="008E0325">
            <w:pPr>
              <w:rPr>
                <w:rFonts w:ascii="14" w:hAnsi="14"/>
                <w:sz w:val="34"/>
                <w:szCs w:val="34"/>
                <w:rtl/>
                <w:lang w:bidi="fa-IR"/>
              </w:rPr>
            </w:pPr>
          </w:p>
          <w:p w14:paraId="1B068DD7" w14:textId="65761459" w:rsidR="00BD75A7" w:rsidRPr="00142670" w:rsidRDefault="00BD75A7" w:rsidP="008E0325">
            <w:pPr>
              <w:rPr>
                <w:rFonts w:ascii="14" w:hAnsi="14"/>
                <w:sz w:val="34"/>
                <w:szCs w:val="34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657C41E0" w14:textId="4B2EC8D5" w:rsidR="00E3012E" w:rsidRPr="00142670" w:rsidRDefault="00BC7E51" w:rsidP="00FD1E05">
            <w:pPr>
              <w:jc w:val="center"/>
              <w:rPr>
                <w:rFonts w:ascii="14" w:hAnsi="14"/>
                <w:sz w:val="34"/>
                <w:szCs w:val="34"/>
                <w:rtl/>
                <w:lang w:bidi="fa-IR"/>
              </w:rPr>
            </w:pPr>
            <w:r w:rsidRPr="00142670">
              <w:rPr>
                <w:rFonts w:ascii="14" w:hAnsi="14"/>
                <w:sz w:val="34"/>
                <w:szCs w:val="34"/>
                <w:rtl/>
                <w:lang w:bidi="fa-IR"/>
              </w:rPr>
              <w:t>5/1</w:t>
            </w:r>
          </w:p>
        </w:tc>
      </w:tr>
      <w:tr w:rsidR="008F3EE0" w:rsidRPr="00142670" w14:paraId="6543F721" w14:textId="77777777" w:rsidTr="00835BEB">
        <w:trPr>
          <w:trHeight w:val="1136"/>
        </w:trPr>
        <w:tc>
          <w:tcPr>
            <w:tcW w:w="616" w:type="dxa"/>
          </w:tcPr>
          <w:p w14:paraId="5AF03000" w14:textId="77777777" w:rsidR="008F3EE0" w:rsidRPr="00142670" w:rsidRDefault="008F3EE0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14" w:hAnsi="14"/>
                <w:sz w:val="34"/>
                <w:szCs w:val="34"/>
                <w:rtl/>
              </w:rPr>
            </w:pPr>
          </w:p>
        </w:tc>
        <w:tc>
          <w:tcPr>
            <w:tcW w:w="9311" w:type="dxa"/>
            <w:gridSpan w:val="3"/>
          </w:tcPr>
          <w:p w14:paraId="56A28538" w14:textId="4077B855" w:rsidR="008F3EE0" w:rsidRPr="00142670" w:rsidRDefault="008F3EE0" w:rsidP="008F3EE0">
            <w:pPr>
              <w:jc w:val="both"/>
              <w:rPr>
                <w:rFonts w:ascii="14" w:hAnsi="14"/>
                <w:b w:val="0"/>
                <w:bCs w:val="0"/>
                <w:sz w:val="34"/>
                <w:szCs w:val="34"/>
                <w:rtl/>
              </w:rPr>
            </w:pPr>
            <w:r w:rsidRPr="00142670">
              <w:rPr>
                <w:rFonts w:ascii="14" w:hAnsi="14"/>
                <w:sz w:val="34"/>
                <w:szCs w:val="34"/>
                <w:rtl/>
              </w:rPr>
              <w:t xml:space="preserve">مقدار عددی عبارت زیر را به ازای  </w:t>
            </w:r>
            <w:r w:rsidR="00835BEB" w:rsidRPr="00142670">
              <w:rPr>
                <w:rFonts w:ascii="14" w:hAnsi="14"/>
                <w:position w:val="-6"/>
                <w:sz w:val="34"/>
                <w:szCs w:val="34"/>
              </w:rPr>
              <w:object w:dxaOrig="600" w:dyaOrig="260" w14:anchorId="5D596220">
                <v:shape id="_x0000_i1087" type="#_x0000_t75" style="width:38.25pt;height:15.75pt" o:ole="">
                  <v:imagedata r:id="rId31" o:title=""/>
                </v:shape>
                <o:OLEObject Type="Embed" ProgID="Equation.DSMT4" ShapeID="_x0000_i1087" DrawAspect="Content" ObjectID="_1796022571" r:id="rId32"/>
              </w:object>
            </w:r>
            <w:r w:rsidRPr="00142670">
              <w:rPr>
                <w:rFonts w:ascii="14" w:hAnsi="14"/>
                <w:sz w:val="34"/>
                <w:szCs w:val="34"/>
                <w:rtl/>
              </w:rPr>
              <w:t xml:space="preserve">  و  </w:t>
            </w:r>
            <w:r w:rsidR="00835BEB" w:rsidRPr="00142670">
              <w:rPr>
                <w:rFonts w:ascii="14" w:hAnsi="14"/>
                <w:position w:val="-6"/>
                <w:sz w:val="34"/>
                <w:szCs w:val="34"/>
              </w:rPr>
              <w:object w:dxaOrig="620" w:dyaOrig="279" w14:anchorId="49164CE0">
                <v:shape id="_x0000_i1088" type="#_x0000_t75" style="width:39pt;height:16.5pt" o:ole="">
                  <v:imagedata r:id="rId33" o:title=""/>
                </v:shape>
                <o:OLEObject Type="Embed" ProgID="Equation.DSMT4" ShapeID="_x0000_i1088" DrawAspect="Content" ObjectID="_1796022572" r:id="rId34"/>
              </w:object>
            </w:r>
            <w:r w:rsidRPr="00142670">
              <w:rPr>
                <w:rFonts w:ascii="14" w:hAnsi="14"/>
                <w:sz w:val="34"/>
                <w:szCs w:val="34"/>
                <w:rtl/>
              </w:rPr>
              <w:t xml:space="preserve">  ب</w:t>
            </w:r>
            <w:r w:rsidR="005720B7" w:rsidRPr="00142670">
              <w:rPr>
                <w:rFonts w:ascii="14" w:hAnsi="14"/>
                <w:sz w:val="34"/>
                <w:szCs w:val="34"/>
                <w:rtl/>
              </w:rPr>
              <w:t xml:space="preserve">ه </w:t>
            </w:r>
            <w:r w:rsidRPr="00142670">
              <w:rPr>
                <w:rFonts w:ascii="14" w:hAnsi="14"/>
                <w:sz w:val="34"/>
                <w:szCs w:val="34"/>
                <w:rtl/>
              </w:rPr>
              <w:t xml:space="preserve">دست آورید.  </w:t>
            </w:r>
          </w:p>
          <w:p w14:paraId="4B6E6184" w14:textId="1BC5EF38" w:rsidR="008F3EE0" w:rsidRPr="00142670" w:rsidRDefault="00627C30" w:rsidP="008F3EE0">
            <w:pPr>
              <w:jc w:val="right"/>
              <w:rPr>
                <w:rFonts w:ascii="14" w:hAnsi="14" w:cstheme="majorBidi"/>
                <w:sz w:val="34"/>
                <w:szCs w:val="34"/>
                <w:rtl/>
                <w:lang w:bidi="fa-IR"/>
              </w:rPr>
            </w:pPr>
            <w:r w:rsidRPr="00142670">
              <w:rPr>
                <w:rFonts w:ascii="14" w:hAnsi="14"/>
                <w:position w:val="-6"/>
                <w:sz w:val="34"/>
                <w:szCs w:val="34"/>
                <w:lang w:bidi="fa-IR"/>
              </w:rPr>
              <w:object w:dxaOrig="1300" w:dyaOrig="360" w14:anchorId="4B2A2AFF">
                <v:shape id="_x0000_i1089" type="#_x0000_t75" style="width:76.5pt;height:21pt" o:ole="">
                  <v:imagedata r:id="rId35" o:title=""/>
                </v:shape>
                <o:OLEObject Type="Embed" ProgID="Equation.DSMT4" ShapeID="_x0000_i1089" DrawAspect="Content" ObjectID="_1796022573" r:id="rId36"/>
              </w:object>
            </w:r>
          </w:p>
        </w:tc>
        <w:tc>
          <w:tcPr>
            <w:tcW w:w="609" w:type="dxa"/>
            <w:vAlign w:val="center"/>
          </w:tcPr>
          <w:p w14:paraId="649FE5E9" w14:textId="5A3E98B4" w:rsidR="008F3EE0" w:rsidRPr="00142670" w:rsidRDefault="008F3EE0" w:rsidP="00FD1E05">
            <w:pPr>
              <w:jc w:val="center"/>
              <w:rPr>
                <w:rFonts w:ascii="14" w:hAnsi="14"/>
                <w:sz w:val="34"/>
                <w:szCs w:val="34"/>
                <w:rtl/>
                <w:lang w:bidi="fa-IR"/>
              </w:rPr>
            </w:pPr>
            <w:r w:rsidRPr="00142670">
              <w:rPr>
                <w:rFonts w:ascii="14" w:hAnsi="14"/>
                <w:sz w:val="34"/>
                <w:szCs w:val="34"/>
                <w:rtl/>
                <w:lang w:bidi="fa-IR"/>
              </w:rPr>
              <w:t>1</w:t>
            </w:r>
          </w:p>
        </w:tc>
      </w:tr>
      <w:tr w:rsidR="00BD75A7" w:rsidRPr="00142670" w14:paraId="65E43F96" w14:textId="77777777" w:rsidTr="006E2E00">
        <w:trPr>
          <w:trHeight w:val="1322"/>
        </w:trPr>
        <w:tc>
          <w:tcPr>
            <w:tcW w:w="616" w:type="dxa"/>
          </w:tcPr>
          <w:p w14:paraId="5743A651" w14:textId="78DE1745" w:rsidR="00BD75A7" w:rsidRPr="00142670" w:rsidRDefault="004B6EA5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14" w:hAnsi="14"/>
                <w:sz w:val="34"/>
                <w:szCs w:val="34"/>
                <w:rtl/>
              </w:rPr>
            </w:pPr>
            <w:r w:rsidRPr="00142670">
              <w:rPr>
                <w:rFonts w:ascii="14" w:hAnsi="14"/>
                <w:sz w:val="34"/>
                <w:szCs w:val="34"/>
                <w:rtl/>
              </w:rPr>
              <w:t xml:space="preserve">   </w:t>
            </w:r>
          </w:p>
        </w:tc>
        <w:tc>
          <w:tcPr>
            <w:tcW w:w="9311" w:type="dxa"/>
            <w:gridSpan w:val="3"/>
          </w:tcPr>
          <w:p w14:paraId="1AEC8948" w14:textId="77777777" w:rsidR="00BD75A7" w:rsidRPr="00142670" w:rsidRDefault="00BD75A7" w:rsidP="00BD75A7">
            <w:pPr>
              <w:rPr>
                <w:rFonts w:ascii="14" w:hAnsi="14"/>
                <w:sz w:val="34"/>
                <w:szCs w:val="34"/>
                <w:rtl/>
                <w:lang w:bidi="fa-IR"/>
              </w:rPr>
            </w:pPr>
            <w:r w:rsidRPr="00142670">
              <w:rPr>
                <w:rFonts w:ascii="14" w:hAnsi="14"/>
                <w:sz w:val="34"/>
                <w:szCs w:val="34"/>
                <w:rtl/>
                <w:lang w:bidi="fa-IR"/>
              </w:rPr>
              <w:t>عبارت های جبری زیر را تجزیه کنید</w:t>
            </w:r>
            <w:r w:rsidRPr="00142670">
              <w:rPr>
                <w:rFonts w:ascii="14" w:hAnsi="14"/>
                <w:sz w:val="34"/>
                <w:szCs w:val="34"/>
                <w:lang w:bidi="fa-IR"/>
              </w:rPr>
              <w:t>.</w:t>
            </w:r>
          </w:p>
          <w:p w14:paraId="39D8C584" w14:textId="6D386505" w:rsidR="00BD75A7" w:rsidRPr="00142670" w:rsidRDefault="00A921EC" w:rsidP="008F3EE0">
            <w:pPr>
              <w:spacing w:line="360" w:lineRule="auto"/>
              <w:jc w:val="right"/>
              <w:rPr>
                <w:rFonts w:ascii="14" w:hAnsi="14"/>
                <w:sz w:val="34"/>
                <w:szCs w:val="34"/>
                <w:rtl/>
                <w:lang w:bidi="fa-IR"/>
              </w:rPr>
            </w:pPr>
            <w:r w:rsidRPr="00142670">
              <w:rPr>
                <w:rFonts w:ascii="14" w:hAnsi="14"/>
                <w:position w:val="-6"/>
                <w:sz w:val="34"/>
                <w:szCs w:val="34"/>
                <w:lang w:bidi="fa-IR"/>
              </w:rPr>
              <w:object w:dxaOrig="1320" w:dyaOrig="300" w14:anchorId="0CFBA0A7">
                <v:shape id="_x0000_i1040" type="#_x0000_t75" style="width:78.75pt;height:18pt" o:ole="">
                  <v:imagedata r:id="rId37" o:title=""/>
                </v:shape>
                <o:OLEObject Type="Embed" ProgID="Equation.DSMT4" ShapeID="_x0000_i1040" DrawAspect="Content" ObjectID="_1796022574" r:id="rId38"/>
              </w:object>
            </w:r>
          </w:p>
          <w:p w14:paraId="4C1E3DCE" w14:textId="7601DACE" w:rsidR="00BD75A7" w:rsidRPr="00142670" w:rsidRDefault="00A921EC" w:rsidP="008F3EE0">
            <w:pPr>
              <w:spacing w:line="360" w:lineRule="auto"/>
              <w:jc w:val="right"/>
              <w:rPr>
                <w:rFonts w:ascii="14" w:hAnsi="14"/>
                <w:sz w:val="34"/>
                <w:szCs w:val="34"/>
                <w:rtl/>
                <w:lang w:bidi="fa-IR"/>
              </w:rPr>
            </w:pPr>
            <w:r w:rsidRPr="00142670">
              <w:rPr>
                <w:rFonts w:ascii="14" w:hAnsi="14"/>
                <w:position w:val="-6"/>
                <w:sz w:val="34"/>
                <w:szCs w:val="34"/>
                <w:lang w:bidi="fa-IR"/>
              </w:rPr>
              <w:object w:dxaOrig="1380" w:dyaOrig="360" w14:anchorId="196CA826">
                <v:shape id="_x0000_i1041" type="#_x0000_t75" style="width:87pt;height:22.5pt" o:ole="">
                  <v:imagedata r:id="rId39" o:title=""/>
                </v:shape>
                <o:OLEObject Type="Embed" ProgID="Equation.DSMT4" ShapeID="_x0000_i1041" DrawAspect="Content" ObjectID="_1796022575" r:id="rId40"/>
              </w:object>
            </w:r>
          </w:p>
          <w:p w14:paraId="59506257" w14:textId="294A9546" w:rsidR="00BD75A7" w:rsidRPr="00142670" w:rsidRDefault="00A921EC" w:rsidP="008F3EE0">
            <w:pPr>
              <w:spacing w:line="360" w:lineRule="auto"/>
              <w:jc w:val="right"/>
              <w:rPr>
                <w:rFonts w:ascii="14" w:hAnsi="14"/>
                <w:sz w:val="34"/>
                <w:szCs w:val="34"/>
                <w:rtl/>
                <w:lang w:bidi="fa-IR"/>
              </w:rPr>
            </w:pPr>
            <w:r w:rsidRPr="00142670">
              <w:rPr>
                <w:rFonts w:ascii="14" w:hAnsi="14"/>
                <w:position w:val="-12"/>
                <w:sz w:val="34"/>
                <w:szCs w:val="34"/>
                <w:lang w:bidi="fa-IR"/>
              </w:rPr>
              <w:object w:dxaOrig="1960" w:dyaOrig="420" w14:anchorId="2C4ED700">
                <v:shape id="_x0000_i1042" type="#_x0000_t75" style="width:114pt;height:26.25pt" o:ole="">
                  <v:imagedata r:id="rId41" o:title=""/>
                </v:shape>
                <o:OLEObject Type="Embed" ProgID="Equation.DSMT4" ShapeID="_x0000_i1042" DrawAspect="Content" ObjectID="_1796022576" r:id="rId42"/>
              </w:object>
            </w:r>
          </w:p>
        </w:tc>
        <w:tc>
          <w:tcPr>
            <w:tcW w:w="609" w:type="dxa"/>
            <w:vAlign w:val="center"/>
          </w:tcPr>
          <w:p w14:paraId="7BD9998A" w14:textId="5AD58AB1" w:rsidR="00BD75A7" w:rsidRPr="00142670" w:rsidRDefault="008F3EE0" w:rsidP="00FD1E05">
            <w:pPr>
              <w:jc w:val="center"/>
              <w:rPr>
                <w:rFonts w:ascii="14" w:hAnsi="14"/>
                <w:sz w:val="34"/>
                <w:szCs w:val="34"/>
                <w:rtl/>
                <w:lang w:bidi="fa-IR"/>
              </w:rPr>
            </w:pPr>
            <w:r w:rsidRPr="00142670">
              <w:rPr>
                <w:rFonts w:ascii="14" w:hAnsi="14"/>
                <w:sz w:val="34"/>
                <w:szCs w:val="34"/>
                <w:lang w:bidi="fa-IR"/>
              </w:rPr>
              <w:t>2</w:t>
            </w:r>
          </w:p>
        </w:tc>
      </w:tr>
      <w:tr w:rsidR="003F30FB" w:rsidRPr="00142670" w14:paraId="33B28088" w14:textId="77777777" w:rsidTr="00142670">
        <w:trPr>
          <w:trHeight w:val="1522"/>
        </w:trPr>
        <w:tc>
          <w:tcPr>
            <w:tcW w:w="616" w:type="dxa"/>
          </w:tcPr>
          <w:p w14:paraId="2B2AC4DE" w14:textId="77777777" w:rsidR="003F30FB" w:rsidRPr="00142670" w:rsidRDefault="003F30FB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14" w:hAnsi="14"/>
                <w:sz w:val="34"/>
                <w:szCs w:val="34"/>
                <w:rtl/>
              </w:rPr>
            </w:pPr>
          </w:p>
        </w:tc>
        <w:tc>
          <w:tcPr>
            <w:tcW w:w="9311" w:type="dxa"/>
            <w:gridSpan w:val="3"/>
          </w:tcPr>
          <w:p w14:paraId="7ECF7D99" w14:textId="79E28AF5" w:rsidR="003F30FB" w:rsidRPr="00142670" w:rsidRDefault="003F30FB" w:rsidP="003F30FB">
            <w:pPr>
              <w:jc w:val="both"/>
              <w:rPr>
                <w:rFonts w:ascii="14" w:hAnsi="14"/>
                <w:b w:val="0"/>
                <w:bCs w:val="0"/>
                <w:sz w:val="34"/>
                <w:szCs w:val="34"/>
                <w:rtl/>
              </w:rPr>
            </w:pPr>
            <w:r w:rsidRPr="00142670">
              <w:rPr>
                <w:rFonts w:ascii="14" w:hAnsi="14"/>
                <w:sz w:val="34"/>
                <w:szCs w:val="34"/>
                <w:rtl/>
              </w:rPr>
              <w:t>ابتدا صورت و مخرج کسر زیر را تجزیه و سپس آن را ساده کنید.</w:t>
            </w:r>
          </w:p>
          <w:p w14:paraId="22CF2FDF" w14:textId="4901C5BA" w:rsidR="003F30FB" w:rsidRPr="00142670" w:rsidRDefault="003F30FB" w:rsidP="003F30FB">
            <w:pPr>
              <w:jc w:val="right"/>
              <w:rPr>
                <w:rFonts w:ascii="14" w:hAnsi="14"/>
                <w:sz w:val="34"/>
                <w:szCs w:val="34"/>
                <w:rtl/>
                <w:lang w:bidi="fa-IR"/>
              </w:rPr>
            </w:pPr>
            <w:r w:rsidRPr="00142670">
              <w:rPr>
                <w:rFonts w:ascii="14" w:hAnsi="14" w:cs="0 Nazanin Bold"/>
                <w:color w:val="000000" w:themeColor="text1"/>
                <w:sz w:val="34"/>
                <w:szCs w:val="34"/>
              </w:rPr>
              <w:t xml:space="preserve">   </w:t>
            </w:r>
            <w:r w:rsidR="00142670" w:rsidRPr="00142670">
              <w:rPr>
                <w:rFonts w:ascii="14" w:hAnsi="14" w:cs="0 Nazanin Bold"/>
                <w:color w:val="000000" w:themeColor="text1"/>
                <w:position w:val="-26"/>
                <w:sz w:val="34"/>
                <w:szCs w:val="34"/>
              </w:rPr>
              <w:object w:dxaOrig="1040" w:dyaOrig="780" w14:anchorId="2C5BE6DA">
                <v:shape id="_x0000_i1043" type="#_x0000_t75" style="width:58.5pt;height:44.25pt" o:ole="">
                  <v:imagedata r:id="rId43" o:title=""/>
                </v:shape>
                <o:OLEObject Type="Embed" ProgID="Equation.DSMT4" ShapeID="_x0000_i1043" DrawAspect="Content" ObjectID="_1796022577" r:id="rId44"/>
              </w:object>
            </w:r>
            <w:r w:rsidRPr="00142670">
              <w:rPr>
                <w:rFonts w:ascii="14" w:hAnsi="14"/>
                <w:sz w:val="34"/>
                <w:szCs w:val="34"/>
                <w:rtl/>
                <w:lang w:bidi="fa-IR"/>
              </w:rPr>
              <w:t xml:space="preserve">  </w:t>
            </w:r>
          </w:p>
        </w:tc>
        <w:tc>
          <w:tcPr>
            <w:tcW w:w="609" w:type="dxa"/>
            <w:vAlign w:val="center"/>
          </w:tcPr>
          <w:p w14:paraId="016C52D6" w14:textId="61F9C25D" w:rsidR="003F30FB" w:rsidRPr="00142670" w:rsidRDefault="003F30FB" w:rsidP="00FD1E05">
            <w:pPr>
              <w:jc w:val="center"/>
              <w:rPr>
                <w:rFonts w:ascii="14" w:hAnsi="14"/>
                <w:sz w:val="34"/>
                <w:szCs w:val="34"/>
                <w:lang w:bidi="fa-IR"/>
              </w:rPr>
            </w:pPr>
            <w:r w:rsidRPr="00142670">
              <w:rPr>
                <w:rFonts w:ascii="14" w:hAnsi="14"/>
                <w:sz w:val="34"/>
                <w:szCs w:val="34"/>
                <w:rtl/>
                <w:lang w:bidi="fa-IR"/>
              </w:rPr>
              <w:t>1</w:t>
            </w:r>
          </w:p>
        </w:tc>
      </w:tr>
      <w:tr w:rsidR="00CA60EC" w:rsidRPr="00142670" w14:paraId="5D728BD9" w14:textId="77777777" w:rsidTr="0042713F">
        <w:trPr>
          <w:trHeight w:val="1951"/>
        </w:trPr>
        <w:tc>
          <w:tcPr>
            <w:tcW w:w="616" w:type="dxa"/>
          </w:tcPr>
          <w:p w14:paraId="49FA2F53" w14:textId="77777777" w:rsidR="00CA60EC" w:rsidRPr="00142670" w:rsidRDefault="00CA60EC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14" w:hAnsi="14"/>
                <w:sz w:val="34"/>
                <w:szCs w:val="34"/>
                <w:rtl/>
              </w:rPr>
            </w:pPr>
          </w:p>
        </w:tc>
        <w:tc>
          <w:tcPr>
            <w:tcW w:w="9311" w:type="dxa"/>
            <w:gridSpan w:val="3"/>
          </w:tcPr>
          <w:p w14:paraId="646CF0E8" w14:textId="23597258" w:rsidR="00373E51" w:rsidRPr="00142670" w:rsidRDefault="002A54D4" w:rsidP="00B50C86">
            <w:pPr>
              <w:jc w:val="both"/>
              <w:rPr>
                <w:rFonts w:ascii="14" w:hAnsi="14"/>
                <w:sz w:val="34"/>
                <w:szCs w:val="34"/>
                <w:rtl/>
                <w:lang w:bidi="fa-IR"/>
              </w:rPr>
            </w:pPr>
            <w:r w:rsidRPr="00142670">
              <w:rPr>
                <w:rFonts w:ascii="14" w:hAnsi="14"/>
                <w:noProof/>
                <w:sz w:val="34"/>
                <w:szCs w:val="34"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9845862" wp14:editId="0C61A26F">
                      <wp:simplePos x="0" y="0"/>
                      <wp:positionH relativeFrom="column">
                        <wp:posOffset>69215</wp:posOffset>
                      </wp:positionH>
                      <wp:positionV relativeFrom="paragraph">
                        <wp:posOffset>647700</wp:posOffset>
                      </wp:positionV>
                      <wp:extent cx="1352550" cy="3619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2550" cy="36195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20CD221" id="Rectangle 1" o:spid="_x0000_s1026" style="position:absolute;left:0;text-align:left;margin-left:5.45pt;margin-top:51pt;width:106.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" filled="f" strokecolor="black [3213]" strokeweight="1pt"/>
                  </w:pict>
                </mc:Fallback>
              </mc:AlternateContent>
            </w:r>
            <w:r w:rsidR="00387B0E" w:rsidRPr="00142670">
              <w:rPr>
                <w:rFonts w:ascii="14" w:hAnsi="14"/>
                <w:sz w:val="34"/>
                <w:szCs w:val="34"/>
                <w:rtl/>
                <w:lang w:bidi="fa-IR"/>
              </w:rPr>
              <w:t xml:space="preserve">یک </w:t>
            </w:r>
            <w:r w:rsidR="0096710B" w:rsidRPr="00142670">
              <w:rPr>
                <w:rFonts w:ascii="14" w:hAnsi="14"/>
                <w:sz w:val="34"/>
                <w:szCs w:val="34"/>
                <w:rtl/>
                <w:lang w:bidi="fa-IR"/>
              </w:rPr>
              <w:t>دانش آموز</w:t>
            </w:r>
            <w:r w:rsidR="00387B0E" w:rsidRPr="00142670">
              <w:rPr>
                <w:rFonts w:ascii="14" w:hAnsi="14"/>
                <w:sz w:val="34"/>
                <w:szCs w:val="34"/>
                <w:rtl/>
                <w:lang w:bidi="fa-IR"/>
              </w:rPr>
              <w:t xml:space="preserve"> </w:t>
            </w:r>
            <w:r w:rsidR="0096710B" w:rsidRPr="00142670">
              <w:rPr>
                <w:rFonts w:ascii="14" w:hAnsi="14"/>
                <w:sz w:val="34"/>
                <w:szCs w:val="34"/>
                <w:rtl/>
                <w:lang w:bidi="fa-IR"/>
              </w:rPr>
              <w:t>، عبارت جبری</w:t>
            </w:r>
            <w:r w:rsidR="00B50C86" w:rsidRPr="00142670">
              <w:rPr>
                <w:rFonts w:ascii="14" w:hAnsi="14"/>
                <w:sz w:val="34"/>
                <w:szCs w:val="34"/>
                <w:rtl/>
                <w:lang w:bidi="fa-IR"/>
              </w:rPr>
              <w:t xml:space="preserve"> </w:t>
            </w:r>
            <w:r w:rsidR="00B50C86" w:rsidRPr="00142670">
              <w:rPr>
                <w:rFonts w:ascii="14" w:hAnsi="14"/>
                <w:position w:val="-12"/>
                <w:sz w:val="34"/>
                <w:szCs w:val="34"/>
                <w:lang w:bidi="fa-IR"/>
              </w:rPr>
              <w:object w:dxaOrig="940" w:dyaOrig="420" w14:anchorId="12356077">
                <v:shape id="_x0000_i1044" type="#_x0000_t75" style="width:47.25pt;height:21.75pt" o:ole="">
                  <v:imagedata r:id="rId45" o:title=""/>
                </v:shape>
                <o:OLEObject Type="Embed" ProgID="Equation.DSMT4" ShapeID="_x0000_i1044" DrawAspect="Content" ObjectID="_1796022578" r:id="rId46"/>
              </w:object>
            </w:r>
            <w:r w:rsidR="0096710B" w:rsidRPr="00142670">
              <w:rPr>
                <w:rFonts w:ascii="14" w:hAnsi="14"/>
                <w:sz w:val="34"/>
                <w:szCs w:val="34"/>
                <w:rtl/>
                <w:lang w:bidi="fa-IR"/>
              </w:rPr>
              <w:t xml:space="preserve"> </w:t>
            </w:r>
            <w:r w:rsidR="00B50C86" w:rsidRPr="00142670">
              <w:rPr>
                <w:rFonts w:ascii="14" w:hAnsi="14"/>
                <w:sz w:val="34"/>
                <w:szCs w:val="34"/>
                <w:rtl/>
                <w:lang w:bidi="fa-IR"/>
              </w:rPr>
              <w:t xml:space="preserve">را به صورت </w:t>
            </w:r>
            <w:r w:rsidR="0096710B" w:rsidRPr="00142670">
              <w:rPr>
                <w:rFonts w:ascii="14" w:hAnsi="14"/>
                <w:sz w:val="34"/>
                <w:szCs w:val="34"/>
                <w:rtl/>
                <w:lang w:bidi="fa-IR"/>
              </w:rPr>
              <w:t xml:space="preserve">زیر ساده کرده است. </w:t>
            </w:r>
            <w:r w:rsidR="00373E51" w:rsidRPr="00142670">
              <w:rPr>
                <w:rFonts w:ascii="14" w:hAnsi="14"/>
                <w:sz w:val="34"/>
                <w:szCs w:val="34"/>
                <w:rtl/>
                <w:lang w:bidi="fa-IR"/>
              </w:rPr>
              <w:t xml:space="preserve">درست یا نادرست بودن </w:t>
            </w:r>
            <w:r w:rsidR="00B50C86" w:rsidRPr="00142670">
              <w:rPr>
                <w:rFonts w:ascii="14" w:hAnsi="14"/>
                <w:sz w:val="34"/>
                <w:szCs w:val="34"/>
                <w:rtl/>
                <w:lang w:bidi="fa-IR"/>
              </w:rPr>
              <w:t>پاسخ او را با ذکر دلیل مشخص کنید.</w:t>
            </w:r>
          </w:p>
          <w:p w14:paraId="3854846E" w14:textId="0B19EFCF" w:rsidR="00B50C86" w:rsidRPr="00142670" w:rsidRDefault="002A54D4" w:rsidP="00B50C86">
            <w:pPr>
              <w:jc w:val="right"/>
              <w:rPr>
                <w:rFonts w:ascii="14" w:hAnsi="14"/>
                <w:sz w:val="34"/>
                <w:szCs w:val="34"/>
                <w:rtl/>
                <w:lang w:bidi="fa-IR"/>
              </w:rPr>
            </w:pPr>
            <w:r w:rsidRPr="00142670">
              <w:rPr>
                <w:rFonts w:ascii="14" w:hAnsi="14"/>
                <w:sz w:val="34"/>
                <w:szCs w:val="34"/>
                <w:lang w:bidi="fa-IR"/>
              </w:rPr>
              <w:t xml:space="preserve">   </w:t>
            </w:r>
            <w:r w:rsidR="00B50C86" w:rsidRPr="00142670">
              <w:rPr>
                <w:rFonts w:ascii="14" w:hAnsi="14"/>
                <w:position w:val="-12"/>
                <w:sz w:val="34"/>
                <w:szCs w:val="34"/>
                <w:lang w:bidi="fa-IR"/>
              </w:rPr>
              <w:object w:dxaOrig="2020" w:dyaOrig="420" w14:anchorId="4262CEB8">
                <v:shape id="_x0000_i1045" type="#_x0000_t75" style="width:101.25pt;height:21.75pt" o:ole="">
                  <v:imagedata r:id="rId47" o:title=""/>
                </v:shape>
                <o:OLEObject Type="Embed" ProgID="Equation.DSMT4" ShapeID="_x0000_i1045" DrawAspect="Content" ObjectID="_1796022579" r:id="rId48"/>
              </w:object>
            </w:r>
          </w:p>
          <w:p w14:paraId="1DF657D3" w14:textId="626ADAB0" w:rsidR="001D372C" w:rsidRPr="00142670" w:rsidRDefault="001D372C" w:rsidP="00B50C86">
            <w:pPr>
              <w:jc w:val="right"/>
              <w:rPr>
                <w:rFonts w:ascii="14" w:hAnsi="14" w:hint="cs"/>
                <w:sz w:val="34"/>
                <w:szCs w:val="34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0E93F6DF" w14:textId="0E6BDE93" w:rsidR="00CA60EC" w:rsidRPr="00142670" w:rsidRDefault="00CA60EC" w:rsidP="00FD1E05">
            <w:pPr>
              <w:jc w:val="center"/>
              <w:rPr>
                <w:rFonts w:ascii="14" w:hAnsi="14"/>
                <w:sz w:val="34"/>
                <w:szCs w:val="34"/>
                <w:lang w:bidi="fa-IR"/>
              </w:rPr>
            </w:pPr>
            <w:r w:rsidRPr="00142670">
              <w:rPr>
                <w:rFonts w:ascii="14" w:hAnsi="14"/>
                <w:sz w:val="34"/>
                <w:szCs w:val="34"/>
                <w:rtl/>
                <w:lang w:bidi="fa-IR"/>
              </w:rPr>
              <w:t>1</w:t>
            </w:r>
          </w:p>
        </w:tc>
      </w:tr>
    </w:tbl>
    <w:p w14:paraId="615D838F" w14:textId="7AFA58CE" w:rsidR="000B3006" w:rsidRPr="000963D6" w:rsidRDefault="000B3006" w:rsidP="00D6577C">
      <w:pPr>
        <w:tabs>
          <w:tab w:val="left" w:pos="7696"/>
        </w:tabs>
        <w:rPr>
          <w:rFonts w:ascii="14" w:hAnsi="14"/>
          <w:sz w:val="8"/>
          <w:szCs w:val="2"/>
          <w:rtl/>
          <w:lang w:bidi="fa-IR"/>
        </w:rPr>
      </w:pPr>
    </w:p>
    <w:tbl>
      <w:tblPr>
        <w:tblStyle w:val="TableGrid"/>
        <w:bidiVisual/>
        <w:tblW w:w="0" w:type="auto"/>
        <w:tblCellMar>
          <w:left w:w="57" w:type="dxa"/>
          <w:right w:w="57" w:type="dxa"/>
        </w:tblCellMar>
        <w:tblLook w:val="0600" w:firstRow="0" w:lastRow="0" w:firstColumn="0" w:lastColumn="0" w:noHBand="1" w:noVBand="1"/>
      </w:tblPr>
      <w:tblGrid>
        <w:gridCol w:w="616"/>
        <w:gridCol w:w="4007"/>
        <w:gridCol w:w="3405"/>
        <w:gridCol w:w="1899"/>
        <w:gridCol w:w="609"/>
      </w:tblGrid>
      <w:tr w:rsidR="000963D6" w:rsidRPr="00142670" w14:paraId="322E0EEF" w14:textId="77777777" w:rsidTr="005D33F1">
        <w:trPr>
          <w:trHeight w:val="680"/>
        </w:trPr>
        <w:tc>
          <w:tcPr>
            <w:tcW w:w="4623" w:type="dxa"/>
            <w:gridSpan w:val="2"/>
            <w:shd w:val="clear" w:color="auto" w:fill="D9D9D9" w:themeFill="background1" w:themeFillShade="D9"/>
            <w:vAlign w:val="center"/>
          </w:tcPr>
          <w:p w14:paraId="407B6233" w14:textId="77777777" w:rsidR="000963D6" w:rsidRPr="00142670" w:rsidRDefault="000963D6" w:rsidP="005D33F1">
            <w:pPr>
              <w:rPr>
                <w:rFonts w:ascii="14" w:hAnsi="14"/>
                <w:sz w:val="34"/>
                <w:szCs w:val="34"/>
                <w:rtl/>
                <w:lang w:bidi="fa-IR"/>
              </w:rPr>
            </w:pPr>
            <w:r w:rsidRPr="00142670">
              <w:rPr>
                <w:rFonts w:ascii="14" w:hAnsi="14"/>
                <w:sz w:val="34"/>
                <w:szCs w:val="34"/>
                <w:rtl/>
              </w:rPr>
              <w:lastRenderedPageBreak/>
              <w:t>نام و نام خانوادگی:</w:t>
            </w:r>
          </w:p>
        </w:tc>
        <w:tc>
          <w:tcPr>
            <w:tcW w:w="3405" w:type="dxa"/>
            <w:shd w:val="clear" w:color="auto" w:fill="D9D9D9" w:themeFill="background1" w:themeFillShade="D9"/>
            <w:vAlign w:val="center"/>
          </w:tcPr>
          <w:p w14:paraId="58730243" w14:textId="77777777" w:rsidR="000963D6" w:rsidRPr="00142670" w:rsidRDefault="000963D6" w:rsidP="005D33F1">
            <w:pPr>
              <w:rPr>
                <w:rFonts w:ascii="14" w:hAnsi="14"/>
                <w:sz w:val="34"/>
                <w:szCs w:val="34"/>
                <w:rtl/>
                <w:lang w:bidi="fa-IR"/>
              </w:rPr>
            </w:pPr>
            <w:r w:rsidRPr="00142670">
              <w:rPr>
                <w:rFonts w:ascii="14" w:hAnsi="14"/>
                <w:sz w:val="34"/>
                <w:szCs w:val="34"/>
                <w:rtl/>
              </w:rPr>
              <w:t>کلاس هشتم: ....................</w:t>
            </w:r>
          </w:p>
        </w:tc>
        <w:tc>
          <w:tcPr>
            <w:tcW w:w="2508" w:type="dxa"/>
            <w:gridSpan w:val="2"/>
            <w:shd w:val="clear" w:color="auto" w:fill="D9D9D9" w:themeFill="background1" w:themeFillShade="D9"/>
            <w:vAlign w:val="center"/>
          </w:tcPr>
          <w:p w14:paraId="4F2AA5F9" w14:textId="77777777" w:rsidR="000963D6" w:rsidRPr="00142670" w:rsidRDefault="000963D6" w:rsidP="005D33F1">
            <w:pPr>
              <w:rPr>
                <w:rFonts w:ascii="14" w:hAnsi="14"/>
                <w:sz w:val="34"/>
                <w:szCs w:val="34"/>
                <w:rtl/>
                <w:lang w:bidi="fa-IR"/>
              </w:rPr>
            </w:pPr>
            <w:r w:rsidRPr="00142670">
              <w:rPr>
                <w:rFonts w:ascii="14" w:hAnsi="14"/>
                <w:sz w:val="34"/>
                <w:szCs w:val="34"/>
                <w:rtl/>
                <w:lang w:bidi="fa-IR"/>
              </w:rPr>
              <w:t>نمره:</w:t>
            </w:r>
          </w:p>
        </w:tc>
      </w:tr>
      <w:tr w:rsidR="000963D6" w:rsidRPr="00142670" w14:paraId="0372DE38" w14:textId="77777777" w:rsidTr="005D33F1">
        <w:trPr>
          <w:trHeight w:val="1322"/>
        </w:trPr>
        <w:tc>
          <w:tcPr>
            <w:tcW w:w="616" w:type="dxa"/>
          </w:tcPr>
          <w:p w14:paraId="2BFFB99F" w14:textId="77777777" w:rsidR="000963D6" w:rsidRPr="00142670" w:rsidRDefault="000963D6" w:rsidP="000963D6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14" w:hAnsi="14"/>
                <w:sz w:val="34"/>
                <w:szCs w:val="34"/>
                <w:rtl/>
              </w:rPr>
            </w:pPr>
          </w:p>
        </w:tc>
        <w:tc>
          <w:tcPr>
            <w:tcW w:w="9311" w:type="dxa"/>
            <w:gridSpan w:val="3"/>
          </w:tcPr>
          <w:p w14:paraId="0C80D797" w14:textId="77777777" w:rsidR="000963D6" w:rsidRPr="00142670" w:rsidRDefault="000963D6" w:rsidP="005D33F1">
            <w:pPr>
              <w:rPr>
                <w:rFonts w:ascii="14" w:hAnsi="14"/>
                <w:sz w:val="34"/>
                <w:szCs w:val="34"/>
                <w:rtl/>
              </w:rPr>
            </w:pPr>
            <w:r w:rsidRPr="00142670">
              <w:rPr>
                <w:rFonts w:ascii="14" w:hAnsi="14"/>
                <w:sz w:val="34"/>
                <w:szCs w:val="34"/>
                <w:rtl/>
              </w:rPr>
              <w:t>درستی یا نادرستی عبارات زیر را مشخص کنید.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7584"/>
            </w:tblGrid>
            <w:tr w:rsidR="000963D6" w:rsidRPr="00142670" w14:paraId="0EC95BDD" w14:textId="77777777" w:rsidTr="005D33F1">
              <w:tc>
                <w:tcPr>
                  <w:tcW w:w="7584" w:type="dxa"/>
                </w:tcPr>
                <w:p w14:paraId="45DB72A1" w14:textId="77777777" w:rsidR="000963D6" w:rsidRPr="00142670" w:rsidRDefault="000963D6" w:rsidP="005D33F1">
                  <w:pPr>
                    <w:rPr>
                      <w:rFonts w:ascii="14" w:hAnsi="14"/>
                      <w:sz w:val="34"/>
                      <w:szCs w:val="34"/>
                      <w:rtl/>
                      <w:lang w:bidi="fa-IR"/>
                    </w:rPr>
                  </w:pPr>
                  <w:r w:rsidRPr="00142670">
                    <w:rPr>
                      <w:rFonts w:ascii="14" w:hAnsi="14"/>
                      <w:sz w:val="34"/>
                      <w:szCs w:val="34"/>
                      <w:rtl/>
                    </w:rPr>
                    <w:t xml:space="preserve">الف) </w:t>
                  </w:r>
                  <w:r w:rsidRPr="00142670">
                    <w:rPr>
                      <w:rFonts w:ascii="14" w:hAnsi="14"/>
                      <w:sz w:val="34"/>
                      <w:szCs w:val="34"/>
                      <w:rtl/>
                      <w:lang w:bidi="fa-IR"/>
                    </w:rPr>
                    <w:t xml:space="preserve">جملات </w:t>
                  </w:r>
                  <w:r w:rsidRPr="00142670">
                    <w:rPr>
                      <w:rFonts w:ascii="14" w:hAnsi="14"/>
                      <w:position w:val="-12"/>
                      <w:sz w:val="34"/>
                      <w:szCs w:val="34"/>
                      <w:lang w:bidi="fa-IR"/>
                    </w:rPr>
                    <w:object w:dxaOrig="620" w:dyaOrig="420" w14:anchorId="33D5BCB9">
                      <v:shape id="_x0000_i1117" type="#_x0000_t75" style="width:35.25pt;height:24pt" o:ole="">
                        <v:imagedata r:id="rId8" o:title=""/>
                      </v:shape>
                      <o:OLEObject Type="Embed" ProgID="Equation.DSMT4" ShapeID="_x0000_i1117" DrawAspect="Content" ObjectID="_1796022580" r:id="rId49"/>
                    </w:object>
                  </w:r>
                  <w:r w:rsidRPr="00142670">
                    <w:rPr>
                      <w:rFonts w:ascii="14" w:hAnsi="14"/>
                      <w:sz w:val="34"/>
                      <w:szCs w:val="34"/>
                      <w:lang w:bidi="fa-IR"/>
                    </w:rPr>
                    <w:t xml:space="preserve"> </w:t>
                  </w:r>
                  <w:r w:rsidRPr="00142670">
                    <w:rPr>
                      <w:rFonts w:ascii="14" w:hAnsi="14"/>
                      <w:sz w:val="34"/>
                      <w:szCs w:val="34"/>
                      <w:rtl/>
                      <w:lang w:bidi="fa-IR"/>
                    </w:rPr>
                    <w:t xml:space="preserve"> و </w:t>
                  </w:r>
                  <w:r w:rsidRPr="00142670">
                    <w:rPr>
                      <w:rFonts w:ascii="14" w:hAnsi="14"/>
                      <w:position w:val="-12"/>
                      <w:sz w:val="34"/>
                      <w:szCs w:val="34"/>
                      <w:lang w:bidi="fa-IR"/>
                    </w:rPr>
                    <w:object w:dxaOrig="620" w:dyaOrig="420" w14:anchorId="29B5D442">
                      <v:shape id="_x0000_i1118" type="#_x0000_t75" style="width:32.25pt;height:22.5pt" o:ole="">
                        <v:imagedata r:id="rId10" o:title=""/>
                      </v:shape>
                      <o:OLEObject Type="Embed" ProgID="Equation.DSMT4" ShapeID="_x0000_i1118" DrawAspect="Content" ObjectID="_1796022581" r:id="rId50"/>
                    </w:object>
                  </w:r>
                  <w:r w:rsidRPr="00142670">
                    <w:rPr>
                      <w:rFonts w:ascii="14" w:hAnsi="14"/>
                      <w:sz w:val="34"/>
                      <w:szCs w:val="34"/>
                      <w:rtl/>
                      <w:lang w:bidi="fa-IR"/>
                    </w:rPr>
                    <w:t xml:space="preserve"> متشابه هستند.</w:t>
                  </w:r>
                  <w:r w:rsidRPr="00142670">
                    <w:rPr>
                      <w:rFonts w:ascii="14" w:hAnsi="14" w:hint="cs"/>
                      <w:sz w:val="34"/>
                      <w:szCs w:val="34"/>
                      <w:rtl/>
                      <w:lang w:bidi="fa-IR"/>
                    </w:rPr>
                    <w:t xml:space="preserve"> (        )</w:t>
                  </w:r>
                </w:p>
              </w:tc>
            </w:tr>
            <w:tr w:rsidR="000963D6" w:rsidRPr="00142670" w14:paraId="729D992E" w14:textId="77777777" w:rsidTr="005D33F1">
              <w:tc>
                <w:tcPr>
                  <w:tcW w:w="7584" w:type="dxa"/>
                </w:tcPr>
                <w:p w14:paraId="5DD5EACD" w14:textId="77777777" w:rsidR="000963D6" w:rsidRPr="00142670" w:rsidRDefault="000963D6" w:rsidP="005D33F1">
                  <w:pPr>
                    <w:rPr>
                      <w:rFonts w:ascii="14" w:hAnsi="14"/>
                      <w:sz w:val="34"/>
                      <w:szCs w:val="34"/>
                      <w:rtl/>
                      <w:lang w:bidi="fa-IR"/>
                    </w:rPr>
                  </w:pPr>
                  <w:r w:rsidRPr="00142670">
                    <w:rPr>
                      <w:rFonts w:ascii="14" w:hAnsi="14"/>
                      <w:sz w:val="34"/>
                      <w:szCs w:val="34"/>
                      <w:rtl/>
                    </w:rPr>
                    <w:t xml:space="preserve">ب) </w:t>
                  </w:r>
                  <w:r w:rsidRPr="00142670">
                    <w:rPr>
                      <w:rFonts w:ascii="14" w:hAnsi="14"/>
                      <w:sz w:val="34"/>
                      <w:szCs w:val="34"/>
                      <w:rtl/>
                      <w:lang w:bidi="fa-IR"/>
                    </w:rPr>
                    <w:t xml:space="preserve">ساده شده عبارت </w:t>
                  </w:r>
                  <w:r w:rsidRPr="00142670">
                    <w:rPr>
                      <w:rFonts w:ascii="14" w:hAnsi="14"/>
                      <w:position w:val="-4"/>
                      <w:sz w:val="34"/>
                      <w:szCs w:val="34"/>
                      <w:lang w:bidi="fa-IR"/>
                    </w:rPr>
                    <w:object w:dxaOrig="700" w:dyaOrig="240" w14:anchorId="3F9CB3A8">
                      <v:shape id="_x0000_i1119" type="#_x0000_t75" style="width:42pt;height:14.25pt" o:ole="">
                        <v:imagedata r:id="rId12" o:title=""/>
                      </v:shape>
                      <o:OLEObject Type="Embed" ProgID="Equation.DSMT4" ShapeID="_x0000_i1119" DrawAspect="Content" ObjectID="_1796022582" r:id="rId51"/>
                    </w:object>
                  </w:r>
                  <w:r w:rsidRPr="00142670">
                    <w:rPr>
                      <w:rFonts w:ascii="14" w:hAnsi="14"/>
                      <w:sz w:val="34"/>
                      <w:szCs w:val="34"/>
                      <w:rtl/>
                      <w:lang w:bidi="fa-IR"/>
                    </w:rPr>
                    <w:t xml:space="preserve"> به صورت </w:t>
                  </w:r>
                  <w:r w:rsidRPr="00142670">
                    <w:rPr>
                      <w:rFonts w:ascii="14" w:hAnsi="14"/>
                      <w:sz w:val="34"/>
                      <w:szCs w:val="34"/>
                      <w:lang w:bidi="fa-IR"/>
                    </w:rPr>
                    <w:t xml:space="preserve"> </w:t>
                  </w:r>
                  <w:r w:rsidRPr="00142670">
                    <w:rPr>
                      <w:rFonts w:ascii="14" w:hAnsi="14"/>
                      <w:position w:val="-4"/>
                      <w:sz w:val="34"/>
                      <w:szCs w:val="34"/>
                      <w:lang w:bidi="fa-IR"/>
                    </w:rPr>
                    <w:object w:dxaOrig="340" w:dyaOrig="340" w14:anchorId="79A4F909">
                      <v:shape id="_x0000_i1120" type="#_x0000_t75" style="width:21pt;height:21pt" o:ole="">
                        <v:imagedata r:id="rId14" o:title=""/>
                      </v:shape>
                      <o:OLEObject Type="Embed" ProgID="Equation.DSMT4" ShapeID="_x0000_i1120" DrawAspect="Content" ObjectID="_1796022583" r:id="rId52"/>
                    </w:object>
                  </w:r>
                  <w:r w:rsidRPr="00142670">
                    <w:rPr>
                      <w:rFonts w:ascii="14" w:hAnsi="14"/>
                      <w:sz w:val="34"/>
                      <w:szCs w:val="34"/>
                      <w:rtl/>
                      <w:lang w:bidi="fa-IR"/>
                    </w:rPr>
                    <w:t>است.</w:t>
                  </w:r>
                  <w:r w:rsidRPr="00142670">
                    <w:rPr>
                      <w:rFonts w:ascii="14" w:hAnsi="14" w:hint="cs"/>
                      <w:sz w:val="34"/>
                      <w:szCs w:val="34"/>
                      <w:rtl/>
                      <w:lang w:bidi="fa-IR"/>
                    </w:rPr>
                    <w:t xml:space="preserve"> (        )</w:t>
                  </w:r>
                </w:p>
              </w:tc>
            </w:tr>
          </w:tbl>
          <w:p w14:paraId="230A6A55" w14:textId="77777777" w:rsidR="000963D6" w:rsidRPr="00142670" w:rsidRDefault="000963D6" w:rsidP="005D33F1">
            <w:pPr>
              <w:rPr>
                <w:rFonts w:ascii="14" w:hAnsi="14"/>
                <w:sz w:val="34"/>
                <w:szCs w:val="34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619DF2A7" w14:textId="77777777" w:rsidR="000963D6" w:rsidRPr="00142670" w:rsidRDefault="000963D6" w:rsidP="005D33F1">
            <w:pPr>
              <w:jc w:val="center"/>
              <w:rPr>
                <w:rFonts w:ascii="14" w:hAnsi="14"/>
                <w:sz w:val="34"/>
                <w:szCs w:val="34"/>
                <w:rtl/>
                <w:lang w:bidi="fa-IR"/>
              </w:rPr>
            </w:pPr>
            <w:r w:rsidRPr="00142670">
              <w:rPr>
                <w:rFonts w:ascii="14" w:hAnsi="14"/>
                <w:sz w:val="34"/>
                <w:szCs w:val="34"/>
                <w:rtl/>
                <w:lang w:bidi="fa-IR"/>
              </w:rPr>
              <w:t>5/0</w:t>
            </w:r>
          </w:p>
        </w:tc>
      </w:tr>
      <w:tr w:rsidR="000963D6" w:rsidRPr="00142670" w14:paraId="62C3A3E6" w14:textId="77777777" w:rsidTr="005D33F1">
        <w:trPr>
          <w:trHeight w:val="1146"/>
        </w:trPr>
        <w:tc>
          <w:tcPr>
            <w:tcW w:w="616" w:type="dxa"/>
          </w:tcPr>
          <w:p w14:paraId="68C3ACE2" w14:textId="77777777" w:rsidR="000963D6" w:rsidRPr="00142670" w:rsidRDefault="000963D6" w:rsidP="000963D6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14" w:hAnsi="14"/>
                <w:sz w:val="34"/>
                <w:szCs w:val="34"/>
                <w:rtl/>
              </w:rPr>
            </w:pPr>
          </w:p>
        </w:tc>
        <w:tc>
          <w:tcPr>
            <w:tcW w:w="9311" w:type="dxa"/>
            <w:gridSpan w:val="3"/>
          </w:tcPr>
          <w:p w14:paraId="35CC5031" w14:textId="77777777" w:rsidR="000963D6" w:rsidRPr="00142670" w:rsidRDefault="000963D6" w:rsidP="005D33F1">
            <w:pPr>
              <w:rPr>
                <w:rFonts w:ascii="14" w:hAnsi="14"/>
                <w:sz w:val="34"/>
                <w:szCs w:val="34"/>
                <w:rtl/>
                <w:lang w:bidi="fa-IR"/>
              </w:rPr>
            </w:pPr>
            <w:r w:rsidRPr="00142670">
              <w:rPr>
                <w:rFonts w:ascii="14" w:hAnsi="14"/>
                <w:b w:val="0"/>
                <w:bCs w:val="0"/>
                <w:noProof/>
                <w:sz w:val="34"/>
                <w:szCs w:val="34"/>
                <w:rtl/>
                <w:lang w:val="fa-IR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0B35CF73" wp14:editId="2A642A0C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151158</wp:posOffset>
                      </wp:positionV>
                      <wp:extent cx="802420" cy="514831"/>
                      <wp:effectExtent l="0" t="0" r="17145" b="19050"/>
                      <wp:wrapNone/>
                      <wp:docPr id="6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02420" cy="514831"/>
                                <a:chOff x="29527" y="0"/>
                                <a:chExt cx="609257" cy="390769"/>
                              </a:xfrm>
                            </wpg:grpSpPr>
                            <wps:wsp>
                              <wps:cNvPr id="7" name="Rectangle 7"/>
                              <wps:cNvSpPr/>
                              <wps:spPr>
                                <a:xfrm>
                                  <a:off x="248015" y="0"/>
                                  <a:ext cx="390769" cy="3907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Text Box 8"/>
                              <wps:cNvSpPr txBox="1"/>
                              <wps:spPr>
                                <a:xfrm>
                                  <a:off x="29527" y="89248"/>
                                  <a:ext cx="302783" cy="25882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EE2DE6A" w14:textId="77777777" w:rsidR="000963D6" w:rsidRDefault="000963D6" w:rsidP="000963D6">
                                    <w:r w:rsidRPr="008E2BD3">
                                      <w:rPr>
                                        <w:position w:val="-4"/>
                                      </w:rPr>
                                      <w:object w:dxaOrig="260" w:dyaOrig="220" w14:anchorId="0E7FFB93">
                                        <v:shape id="_x0000_i1136" type="#_x0000_t75" style="width:16.5pt;height:14.25pt" o:ole="">
                                          <v:imagedata r:id="rId16" o:title=""/>
                                        </v:shape>
                                        <o:OLEObject Type="Embed" ProgID="Equation.DSMT4" ShapeID="_x0000_i1136" DrawAspect="Content" ObjectID="_1796022600" r:id="rId53"/>
                                      </w:objec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B35CF73" id="Group 6" o:spid="_x0000_s1029" style="position:absolute;left:0;text-align:left;margin-left:14.95pt;margin-top:11.9pt;width:63.2pt;height:40.55pt;z-index:251664384;mso-width-relative:margin;mso-height-relative:margin" coordorigin="295" coordsize="6092,3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">
                      <v:rect id="Rectangle 7" o:spid="_x0000_s1030" style="position:absolute;left:2480;width:3907;height:3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" filled="f" strokecolor="windowText" strokeweight="1.5pt"/>
                      <v:shape id="Text Box 8" o:spid="_x0000_s1031" type="#_x0000_t202" style="position:absolute;left:295;top:892;width:3028;height:25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" filled="f" stroked="f" strokeweight=".5pt">
                        <v:textbox>
                          <w:txbxContent>
                            <w:p w14:paraId="5EE2DE6A" w14:textId="77777777" w:rsidR="000963D6" w:rsidRDefault="000963D6" w:rsidP="000963D6">
                              <w:r w:rsidRPr="008E2BD3">
                                <w:rPr>
                                  <w:position w:val="-4"/>
                                </w:rPr>
                                <w:object w:dxaOrig="260" w:dyaOrig="220" w14:anchorId="0E7FFB93">
                                  <v:shape id="_x0000_i1136" type="#_x0000_t75" style="width:16.5pt;height:14.25pt" o:ole="">
                                    <v:imagedata r:id="rId16" o:title=""/>
                                  </v:shape>
                                  <o:OLEObject Type="Embed" ProgID="Equation.DSMT4" ShapeID="_x0000_i1136" DrawAspect="Content" ObjectID="_1796022600" r:id="rId54"/>
                                </w:objec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142670">
              <w:rPr>
                <w:rFonts w:ascii="14" w:hAnsi="14"/>
                <w:sz w:val="34"/>
                <w:szCs w:val="34"/>
                <w:rtl/>
              </w:rPr>
              <w:t>محیط و مساحت مربع زیر را به صورت جبری بنویسید</w:t>
            </w:r>
            <w:r w:rsidRPr="00142670">
              <w:rPr>
                <w:rFonts w:ascii="14" w:hAnsi="14"/>
                <w:sz w:val="34"/>
                <w:szCs w:val="34"/>
                <w:rtl/>
                <w:lang w:bidi="fa-IR"/>
              </w:rPr>
              <w:t>.</w:t>
            </w:r>
            <w:r w:rsidRPr="00142670">
              <w:rPr>
                <w:rFonts w:ascii="14" w:hAnsi="14"/>
                <w:b w:val="0"/>
                <w:bCs w:val="0"/>
                <w:noProof/>
                <w:sz w:val="34"/>
                <w:szCs w:val="34"/>
                <w:rtl/>
                <w:lang w:val="fa-IR"/>
              </w:rPr>
              <w:t xml:space="preserve"> </w:t>
            </w:r>
          </w:p>
          <w:p w14:paraId="7A2D2577" w14:textId="77777777" w:rsidR="000963D6" w:rsidRPr="00142670" w:rsidRDefault="000963D6" w:rsidP="005D33F1">
            <w:pPr>
              <w:jc w:val="center"/>
              <w:rPr>
                <w:rFonts w:ascii="14" w:hAnsi="14"/>
                <w:sz w:val="34"/>
                <w:szCs w:val="34"/>
                <w:rtl/>
                <w:lang w:bidi="fa-IR"/>
              </w:rPr>
            </w:pPr>
            <w:r w:rsidRPr="00142670">
              <w:rPr>
                <w:rFonts w:ascii="14" w:hAnsi="14" w:cs="0 Nazanin Bold"/>
                <w:position w:val="-6"/>
                <w:sz w:val="34"/>
                <w:szCs w:val="34"/>
              </w:rPr>
              <w:object w:dxaOrig="2140" w:dyaOrig="300" w14:anchorId="48F2D9A3">
                <v:shape id="_x0000_i1121" type="#_x0000_t75" style="width:108.75pt;height:15pt" o:ole="">
                  <v:imagedata r:id="rId19" o:title=""/>
                </v:shape>
                <o:OLEObject Type="Embed" ProgID="Equation.DSMT4" ShapeID="_x0000_i1121" DrawAspect="Content" ObjectID="_1796022584" r:id="rId55"/>
              </w:object>
            </w:r>
            <w:r w:rsidRPr="00142670">
              <w:rPr>
                <w:rFonts w:ascii="14" w:hAnsi="14" w:cs="0 Nazanin Bold"/>
                <w:sz w:val="34"/>
                <w:szCs w:val="34"/>
              </w:rPr>
              <w:t xml:space="preserve">              </w:t>
            </w:r>
            <w:r w:rsidRPr="00142670">
              <w:rPr>
                <w:rFonts w:ascii="14" w:hAnsi="14" w:cs="0 Nazanin Bold"/>
                <w:position w:val="-6"/>
                <w:sz w:val="34"/>
                <w:szCs w:val="34"/>
              </w:rPr>
              <w:object w:dxaOrig="2100" w:dyaOrig="300" w14:anchorId="2794165C">
                <v:shape id="_x0000_i1122" type="#_x0000_t75" style="width:107.25pt;height:15pt" o:ole="">
                  <v:imagedata r:id="rId21" o:title=""/>
                </v:shape>
                <o:OLEObject Type="Embed" ProgID="Equation.DSMT4" ShapeID="_x0000_i1122" DrawAspect="Content" ObjectID="_1796022585" r:id="rId56"/>
              </w:object>
            </w:r>
            <w:r w:rsidRPr="00142670">
              <w:rPr>
                <w:rFonts w:ascii="14" w:hAnsi="14" w:cs="0 Nazanin Bold"/>
                <w:sz w:val="34"/>
                <w:szCs w:val="34"/>
              </w:rPr>
              <w:t xml:space="preserve">             </w:t>
            </w:r>
          </w:p>
        </w:tc>
        <w:tc>
          <w:tcPr>
            <w:tcW w:w="609" w:type="dxa"/>
            <w:vAlign w:val="center"/>
          </w:tcPr>
          <w:p w14:paraId="310332E1" w14:textId="77777777" w:rsidR="000963D6" w:rsidRPr="00142670" w:rsidRDefault="000963D6" w:rsidP="005D33F1">
            <w:pPr>
              <w:jc w:val="center"/>
              <w:rPr>
                <w:rFonts w:ascii="14" w:hAnsi="14"/>
                <w:sz w:val="34"/>
                <w:szCs w:val="34"/>
                <w:rtl/>
                <w:lang w:bidi="fa-IR"/>
              </w:rPr>
            </w:pPr>
            <w:r w:rsidRPr="00142670">
              <w:rPr>
                <w:rFonts w:ascii="14" w:hAnsi="14"/>
                <w:sz w:val="34"/>
                <w:szCs w:val="34"/>
                <w:rtl/>
                <w:lang w:bidi="fa-IR"/>
              </w:rPr>
              <w:t>5/0</w:t>
            </w:r>
          </w:p>
        </w:tc>
      </w:tr>
      <w:tr w:rsidR="000963D6" w:rsidRPr="00142670" w14:paraId="14B5061F" w14:textId="77777777" w:rsidTr="005D33F1">
        <w:trPr>
          <w:trHeight w:val="1322"/>
        </w:trPr>
        <w:tc>
          <w:tcPr>
            <w:tcW w:w="616" w:type="dxa"/>
          </w:tcPr>
          <w:p w14:paraId="0673974F" w14:textId="77777777" w:rsidR="000963D6" w:rsidRPr="00142670" w:rsidRDefault="000963D6" w:rsidP="000963D6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14" w:hAnsi="14"/>
                <w:sz w:val="34"/>
                <w:szCs w:val="34"/>
                <w:rtl/>
              </w:rPr>
            </w:pPr>
          </w:p>
        </w:tc>
        <w:tc>
          <w:tcPr>
            <w:tcW w:w="9311" w:type="dxa"/>
            <w:gridSpan w:val="3"/>
          </w:tcPr>
          <w:p w14:paraId="1B8062A1" w14:textId="77777777" w:rsidR="000963D6" w:rsidRPr="00142670" w:rsidRDefault="000963D6" w:rsidP="005D33F1">
            <w:pPr>
              <w:rPr>
                <w:rFonts w:ascii="14" w:hAnsi="14"/>
                <w:sz w:val="34"/>
                <w:szCs w:val="34"/>
                <w:rtl/>
                <w:lang w:bidi="fa-IR"/>
              </w:rPr>
            </w:pPr>
            <w:r w:rsidRPr="00142670">
              <w:rPr>
                <w:rFonts w:ascii="14" w:hAnsi="14"/>
                <w:sz w:val="34"/>
                <w:szCs w:val="34"/>
                <w:rtl/>
              </w:rPr>
              <w:t>عبارت های جبری زیر را ساده کنید.</w:t>
            </w:r>
          </w:p>
          <w:p w14:paraId="2754856B" w14:textId="77777777" w:rsidR="000963D6" w:rsidRPr="00142670" w:rsidRDefault="000963D6" w:rsidP="005D33F1">
            <w:pPr>
              <w:jc w:val="right"/>
              <w:rPr>
                <w:rFonts w:ascii="14" w:hAnsi="14"/>
                <w:sz w:val="34"/>
                <w:szCs w:val="34"/>
                <w:rtl/>
                <w:lang w:bidi="fa-IR"/>
              </w:rPr>
            </w:pPr>
            <w:r w:rsidRPr="00142670">
              <w:rPr>
                <w:rFonts w:ascii="14" w:hAnsi="14"/>
                <w:position w:val="-6"/>
                <w:sz w:val="34"/>
                <w:szCs w:val="34"/>
                <w:lang w:bidi="fa-IR"/>
              </w:rPr>
              <w:object w:dxaOrig="2799" w:dyaOrig="360" w14:anchorId="772AA095">
                <v:shape id="_x0000_i1123" type="#_x0000_t75" style="width:165pt;height:21.75pt" o:ole="">
                  <v:imagedata r:id="rId23" o:title=""/>
                </v:shape>
                <o:OLEObject Type="Embed" ProgID="Equation.DSMT4" ShapeID="_x0000_i1123" DrawAspect="Content" ObjectID="_1796022586" r:id="rId57"/>
              </w:object>
            </w:r>
          </w:p>
          <w:p w14:paraId="708F25EC" w14:textId="77777777" w:rsidR="000963D6" w:rsidRPr="00835BEB" w:rsidRDefault="000963D6" w:rsidP="005D33F1">
            <w:pPr>
              <w:jc w:val="right"/>
              <w:rPr>
                <w:rFonts w:ascii="14" w:hAnsi="14" w:hint="cs"/>
                <w:sz w:val="30"/>
                <w:szCs w:val="28"/>
                <w:rtl/>
                <w:lang w:bidi="fa-IR"/>
              </w:rPr>
            </w:pPr>
          </w:p>
          <w:p w14:paraId="3EAEB696" w14:textId="77777777" w:rsidR="000963D6" w:rsidRPr="00142670" w:rsidRDefault="000963D6" w:rsidP="005D33F1">
            <w:pPr>
              <w:jc w:val="right"/>
              <w:rPr>
                <w:rFonts w:ascii="14" w:hAnsi="14"/>
                <w:sz w:val="34"/>
                <w:szCs w:val="34"/>
                <w:lang w:bidi="fa-IR"/>
              </w:rPr>
            </w:pPr>
            <w:r w:rsidRPr="00142670">
              <w:rPr>
                <w:rFonts w:ascii="14" w:hAnsi="14"/>
                <w:position w:val="-12"/>
                <w:sz w:val="34"/>
                <w:szCs w:val="34"/>
                <w:lang w:bidi="fa-IR"/>
              </w:rPr>
              <w:object w:dxaOrig="2120" w:dyaOrig="360" w14:anchorId="395F7A2D">
                <v:shape id="_x0000_i1124" type="#_x0000_t75" style="width:126pt;height:21.75pt" o:ole="">
                  <v:imagedata r:id="rId25" o:title=""/>
                </v:shape>
                <o:OLEObject Type="Embed" ProgID="Equation.DSMT4" ShapeID="_x0000_i1124" DrawAspect="Content" ObjectID="_1796022587" r:id="rId58"/>
              </w:object>
            </w:r>
          </w:p>
          <w:p w14:paraId="4F9F690A" w14:textId="77777777" w:rsidR="000963D6" w:rsidRPr="00835BEB" w:rsidRDefault="000963D6" w:rsidP="005D33F1">
            <w:pPr>
              <w:jc w:val="right"/>
              <w:rPr>
                <w:rFonts w:ascii="14" w:hAnsi="14" w:hint="cs"/>
                <w:sz w:val="30"/>
                <w:szCs w:val="28"/>
                <w:lang w:bidi="fa-IR"/>
              </w:rPr>
            </w:pPr>
          </w:p>
          <w:p w14:paraId="318D8897" w14:textId="77777777" w:rsidR="000963D6" w:rsidRPr="00142670" w:rsidRDefault="000963D6" w:rsidP="005D33F1">
            <w:pPr>
              <w:jc w:val="right"/>
              <w:rPr>
                <w:rFonts w:ascii="14" w:hAnsi="14"/>
                <w:sz w:val="34"/>
                <w:szCs w:val="34"/>
                <w:rtl/>
                <w:lang w:bidi="fa-IR"/>
              </w:rPr>
            </w:pPr>
            <w:r w:rsidRPr="00142670">
              <w:rPr>
                <w:rFonts w:ascii="14" w:hAnsi="14"/>
                <w:position w:val="-12"/>
                <w:sz w:val="34"/>
                <w:szCs w:val="34"/>
                <w:lang w:bidi="fa-IR"/>
              </w:rPr>
              <w:object w:dxaOrig="1300" w:dyaOrig="360" w14:anchorId="1EDEE88A">
                <v:shape id="_x0000_i1125" type="#_x0000_t75" style="width:74.25pt;height:21.75pt" o:ole="">
                  <v:imagedata r:id="rId27" o:title=""/>
                </v:shape>
                <o:OLEObject Type="Embed" ProgID="Equation.DSMT4" ShapeID="_x0000_i1125" DrawAspect="Content" ObjectID="_1796022588" r:id="rId59"/>
              </w:object>
            </w:r>
          </w:p>
        </w:tc>
        <w:tc>
          <w:tcPr>
            <w:tcW w:w="609" w:type="dxa"/>
            <w:vAlign w:val="center"/>
          </w:tcPr>
          <w:p w14:paraId="1DBDC82C" w14:textId="77777777" w:rsidR="000963D6" w:rsidRPr="00142670" w:rsidRDefault="000963D6" w:rsidP="005D33F1">
            <w:pPr>
              <w:jc w:val="center"/>
              <w:rPr>
                <w:rFonts w:ascii="14" w:hAnsi="14"/>
                <w:sz w:val="34"/>
                <w:szCs w:val="34"/>
                <w:rtl/>
                <w:lang w:bidi="fa-IR"/>
              </w:rPr>
            </w:pPr>
            <w:r w:rsidRPr="00142670">
              <w:rPr>
                <w:rFonts w:ascii="14" w:hAnsi="14"/>
                <w:sz w:val="34"/>
                <w:szCs w:val="34"/>
                <w:lang w:bidi="fa-IR"/>
              </w:rPr>
              <w:t>2/5</w:t>
            </w:r>
          </w:p>
        </w:tc>
      </w:tr>
      <w:tr w:rsidR="000963D6" w:rsidRPr="00142670" w14:paraId="7871C531" w14:textId="77777777" w:rsidTr="005D33F1">
        <w:trPr>
          <w:trHeight w:val="2012"/>
        </w:trPr>
        <w:tc>
          <w:tcPr>
            <w:tcW w:w="616" w:type="dxa"/>
          </w:tcPr>
          <w:p w14:paraId="7FB88755" w14:textId="77777777" w:rsidR="000963D6" w:rsidRPr="00142670" w:rsidRDefault="000963D6" w:rsidP="000963D6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14" w:hAnsi="14"/>
                <w:sz w:val="34"/>
                <w:szCs w:val="34"/>
                <w:rtl/>
              </w:rPr>
            </w:pPr>
          </w:p>
        </w:tc>
        <w:tc>
          <w:tcPr>
            <w:tcW w:w="9311" w:type="dxa"/>
            <w:gridSpan w:val="3"/>
          </w:tcPr>
          <w:tbl>
            <w:tblPr>
              <w:tblStyle w:val="TableGrid"/>
              <w:tblpPr w:leftFromText="180" w:rightFromText="180" w:vertAnchor="text" w:horzAnchor="page" w:tblpX="640" w:tblpY="67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689"/>
              <w:gridCol w:w="723"/>
            </w:tblGrid>
            <w:tr w:rsidR="000963D6" w:rsidRPr="00142670" w14:paraId="023AC6A9" w14:textId="77777777" w:rsidTr="005D33F1">
              <w:trPr>
                <w:trHeight w:val="416"/>
              </w:trPr>
              <w:tc>
                <w:tcPr>
                  <w:tcW w:w="689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12" w:space="0" w:color="000000" w:themeColor="text1"/>
                    <w:right w:val="single" w:sz="12" w:space="0" w:color="000000" w:themeColor="text1"/>
                  </w:tcBorders>
                  <w:vAlign w:val="center"/>
                </w:tcPr>
                <w:p w14:paraId="652CD14C" w14:textId="77777777" w:rsidR="000963D6" w:rsidRPr="00142670" w:rsidRDefault="000963D6" w:rsidP="005D33F1">
                  <w:pPr>
                    <w:jc w:val="center"/>
                    <w:rPr>
                      <w:rFonts w:ascii="14" w:hAnsi="14" w:cstheme="majorBidi"/>
                      <w:sz w:val="34"/>
                      <w:szCs w:val="34"/>
                      <w:lang w:bidi="fa-IR"/>
                    </w:rPr>
                  </w:pPr>
                  <w:r w:rsidRPr="00142670">
                    <w:rPr>
                      <w:rFonts w:ascii="14" w:hAnsi="14" w:cstheme="majorBidi"/>
                      <w:sz w:val="34"/>
                      <w:szCs w:val="34"/>
                      <w:lang w:bidi="fa-IR"/>
                    </w:rPr>
                    <w:t>y</w:t>
                  </w:r>
                </w:p>
              </w:tc>
              <w:tc>
                <w:tcPr>
                  <w:tcW w:w="723" w:type="dxa"/>
                  <w:tcBorders>
                    <w:top w:val="single" w:sz="4" w:space="0" w:color="FFFFFF" w:themeColor="background1"/>
                    <w:left w:val="single" w:sz="12" w:space="0" w:color="000000" w:themeColor="text1"/>
                    <w:bottom w:val="single" w:sz="12" w:space="0" w:color="000000" w:themeColor="text1"/>
                    <w:right w:val="single" w:sz="4" w:space="0" w:color="FFFFFF" w:themeColor="background1"/>
                  </w:tcBorders>
                  <w:vAlign w:val="center"/>
                </w:tcPr>
                <w:p w14:paraId="03662F8C" w14:textId="77777777" w:rsidR="000963D6" w:rsidRPr="00142670" w:rsidRDefault="000963D6" w:rsidP="005D33F1">
                  <w:pPr>
                    <w:jc w:val="center"/>
                    <w:rPr>
                      <w:rFonts w:ascii="14" w:hAnsi="14" w:cstheme="majorBidi"/>
                      <w:sz w:val="34"/>
                      <w:szCs w:val="34"/>
                      <w:lang w:bidi="fa-IR"/>
                    </w:rPr>
                  </w:pPr>
                  <w:r w:rsidRPr="00142670">
                    <w:rPr>
                      <w:rFonts w:ascii="14" w:hAnsi="14" w:cstheme="majorBidi"/>
                      <w:sz w:val="34"/>
                      <w:szCs w:val="34"/>
                      <w:lang w:bidi="fa-IR"/>
                    </w:rPr>
                    <w:t>x</w:t>
                  </w:r>
                </w:p>
              </w:tc>
            </w:tr>
            <w:tr w:rsidR="000963D6" w:rsidRPr="00142670" w14:paraId="146A87AF" w14:textId="77777777" w:rsidTr="005D33F1">
              <w:tc>
                <w:tcPr>
                  <w:tcW w:w="689" w:type="dxa"/>
                  <w:tcBorders>
                    <w:top w:val="single" w:sz="12" w:space="0" w:color="000000" w:themeColor="text1"/>
                    <w:left w:val="single" w:sz="4" w:space="0" w:color="FFFFFF" w:themeColor="background1"/>
                    <w:bottom w:val="single" w:sz="4" w:space="0" w:color="FFFFFF" w:themeColor="background1"/>
                    <w:right w:val="single" w:sz="12" w:space="0" w:color="000000" w:themeColor="text1"/>
                  </w:tcBorders>
                  <w:vAlign w:val="center"/>
                </w:tcPr>
                <w:p w14:paraId="23E3E8BC" w14:textId="77777777" w:rsidR="000963D6" w:rsidRPr="00142670" w:rsidRDefault="000963D6" w:rsidP="005D33F1">
                  <w:pPr>
                    <w:jc w:val="center"/>
                    <w:rPr>
                      <w:rFonts w:ascii="14" w:hAnsi="14"/>
                      <w:sz w:val="34"/>
                      <w:szCs w:val="34"/>
                      <w:rtl/>
                      <w:lang w:bidi="fa-IR"/>
                    </w:rPr>
                  </w:pPr>
                  <w:r w:rsidRPr="00142670">
                    <w:rPr>
                      <w:rFonts w:ascii="14" w:hAnsi="14"/>
                      <w:sz w:val="34"/>
                      <w:szCs w:val="34"/>
                      <w:rtl/>
                      <w:lang w:bidi="fa-IR"/>
                    </w:rPr>
                    <w:t>......</w:t>
                  </w:r>
                </w:p>
              </w:tc>
              <w:tc>
                <w:tcPr>
                  <w:tcW w:w="723" w:type="dxa"/>
                  <w:tcBorders>
                    <w:top w:val="single" w:sz="12" w:space="0" w:color="000000" w:themeColor="text1"/>
                    <w:left w:val="single" w:sz="12" w:space="0" w:color="000000" w:themeColor="text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14:paraId="796435A2" w14:textId="77777777" w:rsidR="000963D6" w:rsidRPr="00142670" w:rsidRDefault="000963D6" w:rsidP="005D33F1">
                  <w:pPr>
                    <w:jc w:val="center"/>
                    <w:rPr>
                      <w:rFonts w:ascii="14" w:hAnsi="14"/>
                      <w:sz w:val="34"/>
                      <w:szCs w:val="34"/>
                      <w:rtl/>
                      <w:lang w:bidi="fa-IR"/>
                    </w:rPr>
                  </w:pPr>
                  <w:r w:rsidRPr="00142670">
                    <w:rPr>
                      <w:rFonts w:ascii="14" w:hAnsi="14"/>
                      <w:sz w:val="34"/>
                      <w:szCs w:val="34"/>
                      <w:rtl/>
                      <w:lang w:bidi="fa-IR"/>
                    </w:rPr>
                    <w:t>4-</w:t>
                  </w:r>
                </w:p>
              </w:tc>
            </w:tr>
            <w:tr w:rsidR="000963D6" w:rsidRPr="00142670" w14:paraId="0E2616A5" w14:textId="77777777" w:rsidTr="005D33F1">
              <w:tc>
                <w:tcPr>
                  <w:tcW w:w="689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12" w:space="0" w:color="000000" w:themeColor="text1"/>
                  </w:tcBorders>
                  <w:vAlign w:val="center"/>
                </w:tcPr>
                <w:p w14:paraId="55E3F38E" w14:textId="77777777" w:rsidR="000963D6" w:rsidRPr="00142670" w:rsidRDefault="000963D6" w:rsidP="005D33F1">
                  <w:pPr>
                    <w:jc w:val="center"/>
                    <w:rPr>
                      <w:rFonts w:ascii="14" w:hAnsi="14"/>
                      <w:sz w:val="34"/>
                      <w:szCs w:val="34"/>
                      <w:rtl/>
                      <w:lang w:bidi="fa-IR"/>
                    </w:rPr>
                  </w:pPr>
                  <w:r w:rsidRPr="00142670">
                    <w:rPr>
                      <w:rFonts w:ascii="14" w:hAnsi="14"/>
                      <w:sz w:val="34"/>
                      <w:szCs w:val="34"/>
                      <w:rtl/>
                      <w:lang w:bidi="fa-IR"/>
                    </w:rPr>
                    <w:t>......</w:t>
                  </w:r>
                </w:p>
              </w:tc>
              <w:tc>
                <w:tcPr>
                  <w:tcW w:w="723" w:type="dxa"/>
                  <w:tcBorders>
                    <w:top w:val="single" w:sz="4" w:space="0" w:color="FFFFFF" w:themeColor="background1"/>
                    <w:left w:val="single" w:sz="12" w:space="0" w:color="000000" w:themeColor="text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14:paraId="25036428" w14:textId="77777777" w:rsidR="000963D6" w:rsidRPr="00142670" w:rsidRDefault="000963D6" w:rsidP="005D33F1">
                  <w:pPr>
                    <w:jc w:val="center"/>
                    <w:rPr>
                      <w:rFonts w:ascii="14" w:hAnsi="14"/>
                      <w:sz w:val="34"/>
                      <w:szCs w:val="34"/>
                      <w:rtl/>
                      <w:lang w:bidi="fa-IR"/>
                    </w:rPr>
                  </w:pPr>
                  <w:r w:rsidRPr="00142670">
                    <w:rPr>
                      <w:rFonts w:ascii="14" w:hAnsi="14"/>
                      <w:sz w:val="34"/>
                      <w:szCs w:val="34"/>
                      <w:rtl/>
                      <w:lang w:bidi="fa-IR"/>
                    </w:rPr>
                    <w:t>1</w:t>
                  </w:r>
                </w:p>
              </w:tc>
            </w:tr>
            <w:tr w:rsidR="000963D6" w:rsidRPr="00142670" w14:paraId="397076A7" w14:textId="77777777" w:rsidTr="005D33F1">
              <w:tc>
                <w:tcPr>
                  <w:tcW w:w="689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nil"/>
                    <w:right w:val="single" w:sz="12" w:space="0" w:color="000000" w:themeColor="text1"/>
                  </w:tcBorders>
                  <w:vAlign w:val="center"/>
                </w:tcPr>
                <w:p w14:paraId="663F6FB0" w14:textId="77777777" w:rsidR="000963D6" w:rsidRPr="00142670" w:rsidRDefault="000963D6" w:rsidP="005D33F1">
                  <w:pPr>
                    <w:jc w:val="center"/>
                    <w:rPr>
                      <w:rFonts w:ascii="14" w:hAnsi="14"/>
                      <w:sz w:val="34"/>
                      <w:szCs w:val="34"/>
                      <w:rtl/>
                      <w:lang w:bidi="fa-IR"/>
                    </w:rPr>
                  </w:pPr>
                  <w:r w:rsidRPr="00142670">
                    <w:rPr>
                      <w:rFonts w:ascii="14" w:hAnsi="14"/>
                      <w:sz w:val="34"/>
                      <w:szCs w:val="34"/>
                      <w:rtl/>
                      <w:lang w:bidi="fa-IR"/>
                    </w:rPr>
                    <w:t>13</w:t>
                  </w:r>
                </w:p>
              </w:tc>
              <w:tc>
                <w:tcPr>
                  <w:tcW w:w="723" w:type="dxa"/>
                  <w:tcBorders>
                    <w:top w:val="single" w:sz="4" w:space="0" w:color="FFFFFF" w:themeColor="background1"/>
                    <w:left w:val="single" w:sz="12" w:space="0" w:color="000000" w:themeColor="text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14:paraId="2AAC922C" w14:textId="77777777" w:rsidR="000963D6" w:rsidRPr="00142670" w:rsidRDefault="000963D6" w:rsidP="005D33F1">
                  <w:pPr>
                    <w:jc w:val="center"/>
                    <w:rPr>
                      <w:rFonts w:ascii="14" w:hAnsi="14"/>
                      <w:sz w:val="34"/>
                      <w:szCs w:val="34"/>
                      <w:rtl/>
                      <w:lang w:bidi="fa-IR"/>
                    </w:rPr>
                  </w:pPr>
                  <w:r w:rsidRPr="00142670">
                    <w:rPr>
                      <w:rFonts w:ascii="14" w:hAnsi="14"/>
                      <w:sz w:val="34"/>
                      <w:szCs w:val="34"/>
                      <w:rtl/>
                      <w:lang w:bidi="fa-IR"/>
                    </w:rPr>
                    <w:t>......</w:t>
                  </w:r>
                </w:p>
              </w:tc>
            </w:tr>
          </w:tbl>
          <w:p w14:paraId="2A84C840" w14:textId="77777777" w:rsidR="000963D6" w:rsidRPr="00142670" w:rsidRDefault="000963D6" w:rsidP="005D33F1">
            <w:pPr>
              <w:rPr>
                <w:rFonts w:ascii="14" w:hAnsi="14"/>
                <w:sz w:val="34"/>
                <w:szCs w:val="34"/>
                <w:rtl/>
                <w:lang w:bidi="fa-IR"/>
              </w:rPr>
            </w:pPr>
            <w:r w:rsidRPr="00142670">
              <w:rPr>
                <w:rFonts w:ascii="14" w:hAnsi="14"/>
                <w:sz w:val="34"/>
                <w:szCs w:val="34"/>
                <w:rtl/>
              </w:rPr>
              <w:t xml:space="preserve">با توجه به رابطه </w:t>
            </w:r>
            <w:r w:rsidRPr="00142670">
              <w:rPr>
                <w:rFonts w:ascii="14" w:hAnsi="14"/>
                <w:position w:val="-12"/>
                <w:sz w:val="34"/>
                <w:szCs w:val="34"/>
                <w:lang w:bidi="fa-IR"/>
              </w:rPr>
              <w:object w:dxaOrig="1280" w:dyaOrig="340" w14:anchorId="688BC7F4">
                <v:shape id="_x0000_i1126" type="#_x0000_t75" style="width:69.75pt;height:19.5pt" o:ole="">
                  <v:imagedata r:id="rId29" o:title=""/>
                </v:shape>
                <o:OLEObject Type="Embed" ProgID="Equation.DSMT4" ShapeID="_x0000_i1126" DrawAspect="Content" ObjectID="_1796022589" r:id="rId60"/>
              </w:object>
            </w:r>
            <w:r w:rsidRPr="00142670">
              <w:rPr>
                <w:rFonts w:ascii="14" w:hAnsi="14"/>
                <w:sz w:val="34"/>
                <w:szCs w:val="34"/>
                <w:rtl/>
              </w:rPr>
              <w:t xml:space="preserve"> جدول را کامل کنید.</w:t>
            </w:r>
          </w:p>
          <w:p w14:paraId="43030216" w14:textId="77777777" w:rsidR="000963D6" w:rsidRPr="00142670" w:rsidRDefault="000963D6" w:rsidP="005D33F1">
            <w:pPr>
              <w:rPr>
                <w:rFonts w:ascii="14" w:hAnsi="14"/>
                <w:sz w:val="34"/>
                <w:szCs w:val="34"/>
                <w:rtl/>
                <w:lang w:bidi="fa-IR"/>
              </w:rPr>
            </w:pPr>
          </w:p>
          <w:p w14:paraId="6573E0BA" w14:textId="77777777" w:rsidR="000963D6" w:rsidRPr="00142670" w:rsidRDefault="000963D6" w:rsidP="005D33F1">
            <w:pPr>
              <w:rPr>
                <w:rFonts w:ascii="14" w:hAnsi="14"/>
                <w:sz w:val="34"/>
                <w:szCs w:val="34"/>
                <w:rtl/>
                <w:lang w:bidi="fa-IR"/>
              </w:rPr>
            </w:pPr>
          </w:p>
          <w:p w14:paraId="29813E80" w14:textId="77777777" w:rsidR="000963D6" w:rsidRPr="00142670" w:rsidRDefault="000963D6" w:rsidP="005D33F1">
            <w:pPr>
              <w:rPr>
                <w:rFonts w:ascii="14" w:hAnsi="14"/>
                <w:sz w:val="34"/>
                <w:szCs w:val="34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5E4782CC" w14:textId="77777777" w:rsidR="000963D6" w:rsidRPr="00142670" w:rsidRDefault="000963D6" w:rsidP="005D33F1">
            <w:pPr>
              <w:jc w:val="center"/>
              <w:rPr>
                <w:rFonts w:ascii="14" w:hAnsi="14"/>
                <w:sz w:val="34"/>
                <w:szCs w:val="34"/>
                <w:rtl/>
                <w:lang w:bidi="fa-IR"/>
              </w:rPr>
            </w:pPr>
            <w:r w:rsidRPr="00142670">
              <w:rPr>
                <w:rFonts w:ascii="14" w:hAnsi="14"/>
                <w:sz w:val="34"/>
                <w:szCs w:val="34"/>
                <w:rtl/>
                <w:lang w:bidi="fa-IR"/>
              </w:rPr>
              <w:t>5/1</w:t>
            </w:r>
          </w:p>
        </w:tc>
      </w:tr>
      <w:tr w:rsidR="000963D6" w:rsidRPr="00142670" w14:paraId="448016E6" w14:textId="77777777" w:rsidTr="005D33F1">
        <w:trPr>
          <w:trHeight w:val="1136"/>
        </w:trPr>
        <w:tc>
          <w:tcPr>
            <w:tcW w:w="616" w:type="dxa"/>
          </w:tcPr>
          <w:p w14:paraId="3FA6D705" w14:textId="77777777" w:rsidR="000963D6" w:rsidRPr="00142670" w:rsidRDefault="000963D6" w:rsidP="000963D6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14" w:hAnsi="14"/>
                <w:sz w:val="34"/>
                <w:szCs w:val="34"/>
                <w:rtl/>
              </w:rPr>
            </w:pPr>
          </w:p>
        </w:tc>
        <w:tc>
          <w:tcPr>
            <w:tcW w:w="9311" w:type="dxa"/>
            <w:gridSpan w:val="3"/>
          </w:tcPr>
          <w:p w14:paraId="7E93BC25" w14:textId="77777777" w:rsidR="000963D6" w:rsidRPr="00142670" w:rsidRDefault="000963D6" w:rsidP="005D33F1">
            <w:pPr>
              <w:jc w:val="both"/>
              <w:rPr>
                <w:rFonts w:ascii="14" w:hAnsi="14"/>
                <w:b w:val="0"/>
                <w:bCs w:val="0"/>
                <w:sz w:val="34"/>
                <w:szCs w:val="34"/>
                <w:rtl/>
              </w:rPr>
            </w:pPr>
            <w:r w:rsidRPr="00142670">
              <w:rPr>
                <w:rFonts w:ascii="14" w:hAnsi="14"/>
                <w:sz w:val="34"/>
                <w:szCs w:val="34"/>
                <w:rtl/>
              </w:rPr>
              <w:t xml:space="preserve">مقدار عددی عبارت زیر را به ازای  </w:t>
            </w:r>
            <w:r w:rsidRPr="00142670">
              <w:rPr>
                <w:rFonts w:ascii="14" w:hAnsi="14"/>
                <w:position w:val="-6"/>
                <w:sz w:val="34"/>
                <w:szCs w:val="34"/>
              </w:rPr>
              <w:object w:dxaOrig="600" w:dyaOrig="260" w14:anchorId="5582C2F7">
                <v:shape id="_x0000_i1133" type="#_x0000_t75" style="width:38.25pt;height:15.75pt" o:ole="">
                  <v:imagedata r:id="rId31" o:title=""/>
                </v:shape>
                <o:OLEObject Type="Embed" ProgID="Equation.DSMT4" ShapeID="_x0000_i1133" DrawAspect="Content" ObjectID="_1796022590" r:id="rId61"/>
              </w:object>
            </w:r>
            <w:r w:rsidRPr="00142670">
              <w:rPr>
                <w:rFonts w:ascii="14" w:hAnsi="14"/>
                <w:sz w:val="34"/>
                <w:szCs w:val="34"/>
                <w:rtl/>
              </w:rPr>
              <w:t xml:space="preserve">  و  </w:t>
            </w:r>
            <w:r w:rsidRPr="00142670">
              <w:rPr>
                <w:rFonts w:ascii="14" w:hAnsi="14"/>
                <w:position w:val="-6"/>
                <w:sz w:val="34"/>
                <w:szCs w:val="34"/>
              </w:rPr>
              <w:object w:dxaOrig="620" w:dyaOrig="279" w14:anchorId="147E6A14">
                <v:shape id="_x0000_i1134" type="#_x0000_t75" style="width:39pt;height:16.5pt" o:ole="">
                  <v:imagedata r:id="rId33" o:title=""/>
                </v:shape>
                <o:OLEObject Type="Embed" ProgID="Equation.DSMT4" ShapeID="_x0000_i1134" DrawAspect="Content" ObjectID="_1796022591" r:id="rId62"/>
              </w:object>
            </w:r>
            <w:r w:rsidRPr="00142670">
              <w:rPr>
                <w:rFonts w:ascii="14" w:hAnsi="14"/>
                <w:sz w:val="34"/>
                <w:szCs w:val="34"/>
                <w:rtl/>
              </w:rPr>
              <w:t xml:space="preserve">  به دست آورید.  </w:t>
            </w:r>
          </w:p>
          <w:p w14:paraId="04A5D5C6" w14:textId="77777777" w:rsidR="000963D6" w:rsidRPr="00142670" w:rsidRDefault="000963D6" w:rsidP="005D33F1">
            <w:pPr>
              <w:jc w:val="right"/>
              <w:rPr>
                <w:rFonts w:ascii="14" w:hAnsi="14" w:cstheme="majorBidi"/>
                <w:sz w:val="34"/>
                <w:szCs w:val="34"/>
                <w:rtl/>
                <w:lang w:bidi="fa-IR"/>
              </w:rPr>
            </w:pPr>
            <w:r w:rsidRPr="00142670">
              <w:rPr>
                <w:rFonts w:ascii="14" w:hAnsi="14"/>
                <w:position w:val="-6"/>
                <w:sz w:val="34"/>
                <w:szCs w:val="34"/>
                <w:lang w:bidi="fa-IR"/>
              </w:rPr>
              <w:object w:dxaOrig="1300" w:dyaOrig="360" w14:anchorId="50B84DC4">
                <v:shape id="_x0000_i1135" type="#_x0000_t75" style="width:76.5pt;height:21pt" o:ole="">
                  <v:imagedata r:id="rId35" o:title=""/>
                </v:shape>
                <o:OLEObject Type="Embed" ProgID="Equation.DSMT4" ShapeID="_x0000_i1135" DrawAspect="Content" ObjectID="_1796022592" r:id="rId63"/>
              </w:object>
            </w:r>
          </w:p>
        </w:tc>
        <w:tc>
          <w:tcPr>
            <w:tcW w:w="609" w:type="dxa"/>
            <w:vAlign w:val="center"/>
          </w:tcPr>
          <w:p w14:paraId="6906C9FE" w14:textId="77777777" w:rsidR="000963D6" w:rsidRPr="00142670" w:rsidRDefault="000963D6" w:rsidP="005D33F1">
            <w:pPr>
              <w:jc w:val="center"/>
              <w:rPr>
                <w:rFonts w:ascii="14" w:hAnsi="14"/>
                <w:sz w:val="34"/>
                <w:szCs w:val="34"/>
                <w:rtl/>
                <w:lang w:bidi="fa-IR"/>
              </w:rPr>
            </w:pPr>
            <w:r w:rsidRPr="00142670">
              <w:rPr>
                <w:rFonts w:ascii="14" w:hAnsi="14"/>
                <w:sz w:val="34"/>
                <w:szCs w:val="34"/>
                <w:rtl/>
                <w:lang w:bidi="fa-IR"/>
              </w:rPr>
              <w:t>1</w:t>
            </w:r>
          </w:p>
        </w:tc>
      </w:tr>
      <w:tr w:rsidR="000963D6" w:rsidRPr="00142670" w14:paraId="50DE1AB7" w14:textId="77777777" w:rsidTr="005D33F1">
        <w:trPr>
          <w:trHeight w:val="1322"/>
        </w:trPr>
        <w:tc>
          <w:tcPr>
            <w:tcW w:w="616" w:type="dxa"/>
          </w:tcPr>
          <w:p w14:paraId="00FB588A" w14:textId="77777777" w:rsidR="000963D6" w:rsidRPr="00142670" w:rsidRDefault="000963D6" w:rsidP="000963D6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14" w:hAnsi="14"/>
                <w:sz w:val="34"/>
                <w:szCs w:val="34"/>
                <w:rtl/>
              </w:rPr>
            </w:pPr>
            <w:r w:rsidRPr="00142670">
              <w:rPr>
                <w:rFonts w:ascii="14" w:hAnsi="14"/>
                <w:sz w:val="34"/>
                <w:szCs w:val="34"/>
                <w:rtl/>
              </w:rPr>
              <w:t xml:space="preserve">   </w:t>
            </w:r>
          </w:p>
        </w:tc>
        <w:tc>
          <w:tcPr>
            <w:tcW w:w="9311" w:type="dxa"/>
            <w:gridSpan w:val="3"/>
          </w:tcPr>
          <w:p w14:paraId="45805796" w14:textId="77777777" w:rsidR="000963D6" w:rsidRPr="00142670" w:rsidRDefault="000963D6" w:rsidP="005D33F1">
            <w:pPr>
              <w:rPr>
                <w:rFonts w:ascii="14" w:hAnsi="14"/>
                <w:sz w:val="34"/>
                <w:szCs w:val="34"/>
                <w:rtl/>
                <w:lang w:bidi="fa-IR"/>
              </w:rPr>
            </w:pPr>
            <w:r w:rsidRPr="00142670">
              <w:rPr>
                <w:rFonts w:ascii="14" w:hAnsi="14"/>
                <w:sz w:val="34"/>
                <w:szCs w:val="34"/>
                <w:rtl/>
                <w:lang w:bidi="fa-IR"/>
              </w:rPr>
              <w:t>عبارت های جبری زیر را تجزیه کنید</w:t>
            </w:r>
            <w:r w:rsidRPr="00142670">
              <w:rPr>
                <w:rFonts w:ascii="14" w:hAnsi="14"/>
                <w:sz w:val="34"/>
                <w:szCs w:val="34"/>
                <w:lang w:bidi="fa-IR"/>
              </w:rPr>
              <w:t>.</w:t>
            </w:r>
          </w:p>
          <w:p w14:paraId="67ACEAD6" w14:textId="77777777" w:rsidR="000963D6" w:rsidRPr="00142670" w:rsidRDefault="000963D6" w:rsidP="005D33F1">
            <w:pPr>
              <w:spacing w:line="360" w:lineRule="auto"/>
              <w:jc w:val="right"/>
              <w:rPr>
                <w:rFonts w:ascii="14" w:hAnsi="14"/>
                <w:sz w:val="34"/>
                <w:szCs w:val="34"/>
                <w:rtl/>
                <w:lang w:bidi="fa-IR"/>
              </w:rPr>
            </w:pPr>
            <w:r w:rsidRPr="00142670">
              <w:rPr>
                <w:rFonts w:ascii="14" w:hAnsi="14"/>
                <w:position w:val="-6"/>
                <w:sz w:val="34"/>
                <w:szCs w:val="34"/>
                <w:lang w:bidi="fa-IR"/>
              </w:rPr>
              <w:object w:dxaOrig="1320" w:dyaOrig="300" w14:anchorId="498C4380">
                <v:shape id="_x0000_i1127" type="#_x0000_t75" style="width:78.75pt;height:18pt" o:ole="">
                  <v:imagedata r:id="rId37" o:title=""/>
                </v:shape>
                <o:OLEObject Type="Embed" ProgID="Equation.DSMT4" ShapeID="_x0000_i1127" DrawAspect="Content" ObjectID="_1796022593" r:id="rId64"/>
              </w:object>
            </w:r>
          </w:p>
          <w:p w14:paraId="6FB9F4C6" w14:textId="77777777" w:rsidR="000963D6" w:rsidRPr="00142670" w:rsidRDefault="000963D6" w:rsidP="005D33F1">
            <w:pPr>
              <w:spacing w:line="360" w:lineRule="auto"/>
              <w:jc w:val="right"/>
              <w:rPr>
                <w:rFonts w:ascii="14" w:hAnsi="14"/>
                <w:sz w:val="34"/>
                <w:szCs w:val="34"/>
                <w:rtl/>
                <w:lang w:bidi="fa-IR"/>
              </w:rPr>
            </w:pPr>
            <w:r w:rsidRPr="00142670">
              <w:rPr>
                <w:rFonts w:ascii="14" w:hAnsi="14"/>
                <w:position w:val="-6"/>
                <w:sz w:val="34"/>
                <w:szCs w:val="34"/>
                <w:lang w:bidi="fa-IR"/>
              </w:rPr>
              <w:object w:dxaOrig="1380" w:dyaOrig="360" w14:anchorId="25066389">
                <v:shape id="_x0000_i1128" type="#_x0000_t75" style="width:87pt;height:22.5pt" o:ole="">
                  <v:imagedata r:id="rId39" o:title=""/>
                </v:shape>
                <o:OLEObject Type="Embed" ProgID="Equation.DSMT4" ShapeID="_x0000_i1128" DrawAspect="Content" ObjectID="_1796022594" r:id="rId65"/>
              </w:object>
            </w:r>
          </w:p>
          <w:p w14:paraId="4BF03263" w14:textId="77777777" w:rsidR="000963D6" w:rsidRPr="00142670" w:rsidRDefault="000963D6" w:rsidP="005D33F1">
            <w:pPr>
              <w:spacing w:line="360" w:lineRule="auto"/>
              <w:jc w:val="right"/>
              <w:rPr>
                <w:rFonts w:ascii="14" w:hAnsi="14"/>
                <w:sz w:val="34"/>
                <w:szCs w:val="34"/>
                <w:rtl/>
                <w:lang w:bidi="fa-IR"/>
              </w:rPr>
            </w:pPr>
            <w:r w:rsidRPr="00142670">
              <w:rPr>
                <w:rFonts w:ascii="14" w:hAnsi="14"/>
                <w:position w:val="-12"/>
                <w:sz w:val="34"/>
                <w:szCs w:val="34"/>
                <w:lang w:bidi="fa-IR"/>
              </w:rPr>
              <w:object w:dxaOrig="1960" w:dyaOrig="420" w14:anchorId="0125570A">
                <v:shape id="_x0000_i1129" type="#_x0000_t75" style="width:114pt;height:26.25pt" o:ole="">
                  <v:imagedata r:id="rId41" o:title=""/>
                </v:shape>
                <o:OLEObject Type="Embed" ProgID="Equation.DSMT4" ShapeID="_x0000_i1129" DrawAspect="Content" ObjectID="_1796022595" r:id="rId66"/>
              </w:object>
            </w:r>
          </w:p>
        </w:tc>
        <w:tc>
          <w:tcPr>
            <w:tcW w:w="609" w:type="dxa"/>
            <w:vAlign w:val="center"/>
          </w:tcPr>
          <w:p w14:paraId="58C9CD84" w14:textId="77777777" w:rsidR="000963D6" w:rsidRPr="00142670" w:rsidRDefault="000963D6" w:rsidP="005D33F1">
            <w:pPr>
              <w:jc w:val="center"/>
              <w:rPr>
                <w:rFonts w:ascii="14" w:hAnsi="14"/>
                <w:sz w:val="34"/>
                <w:szCs w:val="34"/>
                <w:rtl/>
                <w:lang w:bidi="fa-IR"/>
              </w:rPr>
            </w:pPr>
            <w:r w:rsidRPr="00142670">
              <w:rPr>
                <w:rFonts w:ascii="14" w:hAnsi="14"/>
                <w:sz w:val="34"/>
                <w:szCs w:val="34"/>
                <w:lang w:bidi="fa-IR"/>
              </w:rPr>
              <w:t>2</w:t>
            </w:r>
          </w:p>
        </w:tc>
      </w:tr>
      <w:tr w:rsidR="000963D6" w:rsidRPr="00142670" w14:paraId="4F3B9408" w14:textId="77777777" w:rsidTr="005D33F1">
        <w:trPr>
          <w:trHeight w:val="1522"/>
        </w:trPr>
        <w:tc>
          <w:tcPr>
            <w:tcW w:w="616" w:type="dxa"/>
          </w:tcPr>
          <w:p w14:paraId="73B3CF8B" w14:textId="77777777" w:rsidR="000963D6" w:rsidRPr="00142670" w:rsidRDefault="000963D6" w:rsidP="000963D6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14" w:hAnsi="14"/>
                <w:sz w:val="34"/>
                <w:szCs w:val="34"/>
                <w:rtl/>
              </w:rPr>
            </w:pPr>
          </w:p>
        </w:tc>
        <w:tc>
          <w:tcPr>
            <w:tcW w:w="9311" w:type="dxa"/>
            <w:gridSpan w:val="3"/>
          </w:tcPr>
          <w:p w14:paraId="542E0B5E" w14:textId="77777777" w:rsidR="000963D6" w:rsidRPr="00142670" w:rsidRDefault="000963D6" w:rsidP="005D33F1">
            <w:pPr>
              <w:jc w:val="both"/>
              <w:rPr>
                <w:rFonts w:ascii="14" w:hAnsi="14"/>
                <w:b w:val="0"/>
                <w:bCs w:val="0"/>
                <w:sz w:val="34"/>
                <w:szCs w:val="34"/>
                <w:rtl/>
              </w:rPr>
            </w:pPr>
            <w:r w:rsidRPr="00142670">
              <w:rPr>
                <w:rFonts w:ascii="14" w:hAnsi="14"/>
                <w:sz w:val="34"/>
                <w:szCs w:val="34"/>
                <w:rtl/>
              </w:rPr>
              <w:t>ابتدا صورت و مخرج کسر زیر را تجزیه و سپس آن را ساده کنید.</w:t>
            </w:r>
          </w:p>
          <w:p w14:paraId="0577095E" w14:textId="77777777" w:rsidR="000963D6" w:rsidRPr="00142670" w:rsidRDefault="000963D6" w:rsidP="005D33F1">
            <w:pPr>
              <w:jc w:val="right"/>
              <w:rPr>
                <w:rFonts w:ascii="14" w:hAnsi="14"/>
                <w:sz w:val="34"/>
                <w:szCs w:val="34"/>
                <w:rtl/>
                <w:lang w:bidi="fa-IR"/>
              </w:rPr>
            </w:pPr>
            <w:r w:rsidRPr="00142670">
              <w:rPr>
                <w:rFonts w:ascii="14" w:hAnsi="14" w:cs="0 Nazanin Bold"/>
                <w:color w:val="000000" w:themeColor="text1"/>
                <w:sz w:val="34"/>
                <w:szCs w:val="34"/>
              </w:rPr>
              <w:t xml:space="preserve">   </w:t>
            </w:r>
            <w:r w:rsidRPr="00142670">
              <w:rPr>
                <w:rFonts w:ascii="14" w:hAnsi="14" w:cs="0 Nazanin Bold"/>
                <w:color w:val="000000" w:themeColor="text1"/>
                <w:position w:val="-26"/>
                <w:sz w:val="34"/>
                <w:szCs w:val="34"/>
              </w:rPr>
              <w:object w:dxaOrig="1040" w:dyaOrig="780" w14:anchorId="1088CD10">
                <v:shape id="_x0000_i1130" type="#_x0000_t75" style="width:58.5pt;height:44.25pt" o:ole="">
                  <v:imagedata r:id="rId43" o:title=""/>
                </v:shape>
                <o:OLEObject Type="Embed" ProgID="Equation.DSMT4" ShapeID="_x0000_i1130" DrawAspect="Content" ObjectID="_1796022596" r:id="rId67"/>
              </w:object>
            </w:r>
            <w:r w:rsidRPr="00142670">
              <w:rPr>
                <w:rFonts w:ascii="14" w:hAnsi="14"/>
                <w:sz w:val="34"/>
                <w:szCs w:val="34"/>
                <w:rtl/>
                <w:lang w:bidi="fa-IR"/>
              </w:rPr>
              <w:t xml:space="preserve">  </w:t>
            </w:r>
          </w:p>
        </w:tc>
        <w:tc>
          <w:tcPr>
            <w:tcW w:w="609" w:type="dxa"/>
            <w:vAlign w:val="center"/>
          </w:tcPr>
          <w:p w14:paraId="42AF040F" w14:textId="77777777" w:rsidR="000963D6" w:rsidRPr="00142670" w:rsidRDefault="000963D6" w:rsidP="005D33F1">
            <w:pPr>
              <w:jc w:val="center"/>
              <w:rPr>
                <w:rFonts w:ascii="14" w:hAnsi="14"/>
                <w:sz w:val="34"/>
                <w:szCs w:val="34"/>
                <w:lang w:bidi="fa-IR"/>
              </w:rPr>
            </w:pPr>
            <w:r w:rsidRPr="00142670">
              <w:rPr>
                <w:rFonts w:ascii="14" w:hAnsi="14"/>
                <w:sz w:val="34"/>
                <w:szCs w:val="34"/>
                <w:rtl/>
                <w:lang w:bidi="fa-IR"/>
              </w:rPr>
              <w:t>1</w:t>
            </w:r>
          </w:p>
        </w:tc>
      </w:tr>
      <w:tr w:rsidR="000963D6" w:rsidRPr="00142670" w14:paraId="7030623E" w14:textId="77777777" w:rsidTr="005D33F1">
        <w:trPr>
          <w:trHeight w:val="1951"/>
        </w:trPr>
        <w:tc>
          <w:tcPr>
            <w:tcW w:w="616" w:type="dxa"/>
          </w:tcPr>
          <w:p w14:paraId="3BAAD5EA" w14:textId="77777777" w:rsidR="000963D6" w:rsidRPr="00142670" w:rsidRDefault="000963D6" w:rsidP="000963D6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14" w:hAnsi="14"/>
                <w:sz w:val="34"/>
                <w:szCs w:val="34"/>
                <w:rtl/>
              </w:rPr>
            </w:pPr>
          </w:p>
        </w:tc>
        <w:tc>
          <w:tcPr>
            <w:tcW w:w="9311" w:type="dxa"/>
            <w:gridSpan w:val="3"/>
          </w:tcPr>
          <w:p w14:paraId="23DD5823" w14:textId="77777777" w:rsidR="000963D6" w:rsidRPr="00142670" w:rsidRDefault="000963D6" w:rsidP="005D33F1">
            <w:pPr>
              <w:jc w:val="both"/>
              <w:rPr>
                <w:rFonts w:ascii="14" w:hAnsi="14"/>
                <w:sz w:val="34"/>
                <w:szCs w:val="34"/>
                <w:rtl/>
                <w:lang w:bidi="fa-IR"/>
              </w:rPr>
            </w:pPr>
            <w:r w:rsidRPr="00142670">
              <w:rPr>
                <w:rFonts w:ascii="14" w:hAnsi="14"/>
                <w:noProof/>
                <w:sz w:val="34"/>
                <w:szCs w:val="34"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FADDBD5" wp14:editId="2BD7738A">
                      <wp:simplePos x="0" y="0"/>
                      <wp:positionH relativeFrom="column">
                        <wp:posOffset>69215</wp:posOffset>
                      </wp:positionH>
                      <wp:positionV relativeFrom="paragraph">
                        <wp:posOffset>647700</wp:posOffset>
                      </wp:positionV>
                      <wp:extent cx="1352550" cy="361950"/>
                      <wp:effectExtent l="0" t="0" r="19050" b="1905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2550" cy="36195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81616D" id="Rectangle 9" o:spid="_x0000_s1026" style="position:absolute;left:0;text-align:left;margin-left:5.45pt;margin-top:51pt;width:106.5pt;height:2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" filled="f" strokecolor="black [3213]" strokeweight="1pt"/>
                  </w:pict>
                </mc:Fallback>
              </mc:AlternateContent>
            </w:r>
            <w:r w:rsidRPr="00142670">
              <w:rPr>
                <w:rFonts w:ascii="14" w:hAnsi="14"/>
                <w:sz w:val="34"/>
                <w:szCs w:val="34"/>
                <w:rtl/>
                <w:lang w:bidi="fa-IR"/>
              </w:rPr>
              <w:t xml:space="preserve">یک دانش آموز ، عبارت جبری </w:t>
            </w:r>
            <w:r w:rsidRPr="00142670">
              <w:rPr>
                <w:rFonts w:ascii="14" w:hAnsi="14"/>
                <w:position w:val="-12"/>
                <w:sz w:val="34"/>
                <w:szCs w:val="34"/>
                <w:lang w:bidi="fa-IR"/>
              </w:rPr>
              <w:object w:dxaOrig="940" w:dyaOrig="420" w14:anchorId="6B2F9BA7">
                <v:shape id="_x0000_i1131" type="#_x0000_t75" style="width:47.25pt;height:21.75pt" o:ole="">
                  <v:imagedata r:id="rId45" o:title=""/>
                </v:shape>
                <o:OLEObject Type="Embed" ProgID="Equation.DSMT4" ShapeID="_x0000_i1131" DrawAspect="Content" ObjectID="_1796022597" r:id="rId68"/>
              </w:object>
            </w:r>
            <w:r w:rsidRPr="00142670">
              <w:rPr>
                <w:rFonts w:ascii="14" w:hAnsi="14"/>
                <w:sz w:val="34"/>
                <w:szCs w:val="34"/>
                <w:rtl/>
                <w:lang w:bidi="fa-IR"/>
              </w:rPr>
              <w:t xml:space="preserve"> را به صورت زیر ساده کرده است. درست یا نادرست بودن پاسخ او را با ذکر دلیل مشخص کنید.</w:t>
            </w:r>
          </w:p>
          <w:p w14:paraId="7D8B004A" w14:textId="77777777" w:rsidR="000963D6" w:rsidRPr="00142670" w:rsidRDefault="000963D6" w:rsidP="005D33F1">
            <w:pPr>
              <w:jc w:val="right"/>
              <w:rPr>
                <w:rFonts w:ascii="14" w:hAnsi="14"/>
                <w:sz w:val="34"/>
                <w:szCs w:val="34"/>
                <w:rtl/>
                <w:lang w:bidi="fa-IR"/>
              </w:rPr>
            </w:pPr>
            <w:r w:rsidRPr="00142670">
              <w:rPr>
                <w:rFonts w:ascii="14" w:hAnsi="14"/>
                <w:sz w:val="34"/>
                <w:szCs w:val="34"/>
                <w:lang w:bidi="fa-IR"/>
              </w:rPr>
              <w:t xml:space="preserve">   </w:t>
            </w:r>
            <w:r w:rsidRPr="00142670">
              <w:rPr>
                <w:rFonts w:ascii="14" w:hAnsi="14"/>
                <w:position w:val="-12"/>
                <w:sz w:val="34"/>
                <w:szCs w:val="34"/>
                <w:lang w:bidi="fa-IR"/>
              </w:rPr>
              <w:object w:dxaOrig="2020" w:dyaOrig="420" w14:anchorId="1C734DE5">
                <v:shape id="_x0000_i1132" type="#_x0000_t75" style="width:101.25pt;height:21.75pt" o:ole="">
                  <v:imagedata r:id="rId47" o:title=""/>
                </v:shape>
                <o:OLEObject Type="Embed" ProgID="Equation.DSMT4" ShapeID="_x0000_i1132" DrawAspect="Content" ObjectID="_1796022598" r:id="rId69"/>
              </w:object>
            </w:r>
          </w:p>
          <w:p w14:paraId="58972552" w14:textId="77777777" w:rsidR="000963D6" w:rsidRPr="00142670" w:rsidRDefault="000963D6" w:rsidP="005D33F1">
            <w:pPr>
              <w:jc w:val="right"/>
              <w:rPr>
                <w:rFonts w:ascii="14" w:hAnsi="14" w:hint="cs"/>
                <w:sz w:val="34"/>
                <w:szCs w:val="34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397FA02B" w14:textId="77777777" w:rsidR="000963D6" w:rsidRPr="00142670" w:rsidRDefault="000963D6" w:rsidP="005D33F1">
            <w:pPr>
              <w:jc w:val="center"/>
              <w:rPr>
                <w:rFonts w:ascii="14" w:hAnsi="14"/>
                <w:sz w:val="34"/>
                <w:szCs w:val="34"/>
                <w:lang w:bidi="fa-IR"/>
              </w:rPr>
            </w:pPr>
            <w:r w:rsidRPr="00142670">
              <w:rPr>
                <w:rFonts w:ascii="14" w:hAnsi="14"/>
                <w:sz w:val="34"/>
                <w:szCs w:val="34"/>
                <w:rtl/>
                <w:lang w:bidi="fa-IR"/>
              </w:rPr>
              <w:t>1</w:t>
            </w:r>
          </w:p>
        </w:tc>
      </w:tr>
    </w:tbl>
    <w:p w14:paraId="712DC594" w14:textId="77777777" w:rsidR="00E0117F" w:rsidRPr="000963D6" w:rsidRDefault="00E0117F" w:rsidP="00D6577C">
      <w:pPr>
        <w:tabs>
          <w:tab w:val="left" w:pos="7696"/>
        </w:tabs>
        <w:rPr>
          <w:rFonts w:ascii="14" w:hAnsi="14"/>
          <w:sz w:val="8"/>
          <w:szCs w:val="4"/>
          <w:rtl/>
          <w:lang w:bidi="fa-IR"/>
        </w:rPr>
      </w:pPr>
      <w:bookmarkStart w:id="0" w:name="_GoBack"/>
      <w:bookmarkEnd w:id="0"/>
    </w:p>
    <w:sectPr w:rsidR="00E0117F" w:rsidRPr="000963D6" w:rsidSect="00554692">
      <w:footerReference w:type="even" r:id="rId70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981DE7" w14:textId="77777777" w:rsidR="003428E1" w:rsidRDefault="003428E1">
      <w:r>
        <w:separator/>
      </w:r>
    </w:p>
  </w:endnote>
  <w:endnote w:type="continuationSeparator" w:id="0">
    <w:p w14:paraId="51067758" w14:textId="77777777" w:rsidR="003428E1" w:rsidRDefault="00342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Vazirmatn Medium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14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F05D6" w14:textId="77777777" w:rsidR="00E66FC4" w:rsidRDefault="00E66FC4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23FB790" w14:textId="77777777" w:rsidR="00E66FC4" w:rsidRDefault="00E66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B5F3FC" w14:textId="77777777" w:rsidR="003428E1" w:rsidRDefault="003428E1">
      <w:r>
        <w:separator/>
      </w:r>
    </w:p>
  </w:footnote>
  <w:footnote w:type="continuationSeparator" w:id="0">
    <w:p w14:paraId="6F9E5B9E" w14:textId="77777777" w:rsidR="003428E1" w:rsidRDefault="003428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95863"/>
    <w:multiLevelType w:val="hybridMultilevel"/>
    <w:tmpl w:val="89249A00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DF00E2"/>
    <w:multiLevelType w:val="hybridMultilevel"/>
    <w:tmpl w:val="6B12FCF0"/>
    <w:lvl w:ilvl="0" w:tplc="8CA663AE">
      <w:start w:val="1"/>
      <w:numFmt w:val="decimal"/>
      <w:lvlText w:val="%1"/>
      <w:lvlJc w:val="left"/>
      <w:pPr>
        <w:ind w:left="501" w:hanging="360"/>
      </w:pPr>
      <w:rPr>
        <w:rFonts w:ascii="Vazirmatn Medium" w:hAnsi="Vazirmatn Medium" w:cs="0 Nazanin Bold" w:hint="default"/>
        <w:bCs/>
        <w:iCs w:val="0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" w15:restartNumberingAfterBreak="0">
    <w:nsid w:val="25672B44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3966D7C"/>
    <w:multiLevelType w:val="hybridMultilevel"/>
    <w:tmpl w:val="6B12FCF0"/>
    <w:lvl w:ilvl="0" w:tplc="8CA663AE">
      <w:start w:val="1"/>
      <w:numFmt w:val="decimal"/>
      <w:lvlText w:val="%1"/>
      <w:lvlJc w:val="left"/>
      <w:pPr>
        <w:ind w:left="501" w:hanging="360"/>
      </w:pPr>
      <w:rPr>
        <w:rFonts w:ascii="Vazirmatn Medium" w:hAnsi="Vazirmatn Medium" w:cs="0 Nazanin Bold" w:hint="default"/>
        <w:bCs/>
        <w:iCs w:val="0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4" w15:restartNumberingAfterBreak="0">
    <w:nsid w:val="57EF43A1"/>
    <w:multiLevelType w:val="hybridMultilevel"/>
    <w:tmpl w:val="6B12FCF0"/>
    <w:lvl w:ilvl="0" w:tplc="8CA663AE">
      <w:start w:val="1"/>
      <w:numFmt w:val="decimal"/>
      <w:lvlText w:val="%1"/>
      <w:lvlJc w:val="left"/>
      <w:pPr>
        <w:ind w:left="501" w:hanging="360"/>
      </w:pPr>
      <w:rPr>
        <w:rFonts w:ascii="Vazirmatn Medium" w:hAnsi="Vazirmatn Medium" w:cs="0 Nazanin Bold" w:hint="default"/>
        <w:bCs/>
        <w:iCs w:val="0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73AE"/>
    <w:rsid w:val="00007EA0"/>
    <w:rsid w:val="00010ED4"/>
    <w:rsid w:val="00013526"/>
    <w:rsid w:val="00015EB4"/>
    <w:rsid w:val="00025BB9"/>
    <w:rsid w:val="00032744"/>
    <w:rsid w:val="00042870"/>
    <w:rsid w:val="00044CE5"/>
    <w:rsid w:val="00047475"/>
    <w:rsid w:val="00051F35"/>
    <w:rsid w:val="0005598D"/>
    <w:rsid w:val="00060B1B"/>
    <w:rsid w:val="000633DE"/>
    <w:rsid w:val="00064B47"/>
    <w:rsid w:val="00076584"/>
    <w:rsid w:val="000812E2"/>
    <w:rsid w:val="00081A39"/>
    <w:rsid w:val="00081A78"/>
    <w:rsid w:val="00083DAE"/>
    <w:rsid w:val="000963D6"/>
    <w:rsid w:val="00096D6F"/>
    <w:rsid w:val="000A4E0D"/>
    <w:rsid w:val="000B0C9E"/>
    <w:rsid w:val="000B3006"/>
    <w:rsid w:val="000B714D"/>
    <w:rsid w:val="000C13A0"/>
    <w:rsid w:val="000C34EE"/>
    <w:rsid w:val="000C797C"/>
    <w:rsid w:val="000D33C8"/>
    <w:rsid w:val="000E2D5C"/>
    <w:rsid w:val="000F0AEE"/>
    <w:rsid w:val="000F1DC0"/>
    <w:rsid w:val="000F7D7C"/>
    <w:rsid w:val="00102989"/>
    <w:rsid w:val="001048BA"/>
    <w:rsid w:val="00105998"/>
    <w:rsid w:val="00106CED"/>
    <w:rsid w:val="00111977"/>
    <w:rsid w:val="001307DD"/>
    <w:rsid w:val="001369CE"/>
    <w:rsid w:val="00142670"/>
    <w:rsid w:val="00153216"/>
    <w:rsid w:val="00156A69"/>
    <w:rsid w:val="001631AF"/>
    <w:rsid w:val="00163738"/>
    <w:rsid w:val="001648CA"/>
    <w:rsid w:val="001671F0"/>
    <w:rsid w:val="00174683"/>
    <w:rsid w:val="001752AE"/>
    <w:rsid w:val="00180E9B"/>
    <w:rsid w:val="00183AB2"/>
    <w:rsid w:val="001964DB"/>
    <w:rsid w:val="001A678E"/>
    <w:rsid w:val="001A773D"/>
    <w:rsid w:val="001B2CBC"/>
    <w:rsid w:val="001B430A"/>
    <w:rsid w:val="001B76FF"/>
    <w:rsid w:val="001C1AAD"/>
    <w:rsid w:val="001C1C8F"/>
    <w:rsid w:val="001C4847"/>
    <w:rsid w:val="001C558A"/>
    <w:rsid w:val="001D372C"/>
    <w:rsid w:val="001D56BB"/>
    <w:rsid w:val="001D764F"/>
    <w:rsid w:val="001E0DCC"/>
    <w:rsid w:val="001E526C"/>
    <w:rsid w:val="001E6235"/>
    <w:rsid w:val="001F07AB"/>
    <w:rsid w:val="001F6C57"/>
    <w:rsid w:val="00202EDB"/>
    <w:rsid w:val="002037DE"/>
    <w:rsid w:val="002078FB"/>
    <w:rsid w:val="0022126B"/>
    <w:rsid w:val="00222EB3"/>
    <w:rsid w:val="00223C54"/>
    <w:rsid w:val="002304F7"/>
    <w:rsid w:val="0023052B"/>
    <w:rsid w:val="00232982"/>
    <w:rsid w:val="00243FC8"/>
    <w:rsid w:val="00257904"/>
    <w:rsid w:val="002650E6"/>
    <w:rsid w:val="00266961"/>
    <w:rsid w:val="00273271"/>
    <w:rsid w:val="00283FFA"/>
    <w:rsid w:val="00285E84"/>
    <w:rsid w:val="002876CD"/>
    <w:rsid w:val="002905F6"/>
    <w:rsid w:val="002937D6"/>
    <w:rsid w:val="00293E8A"/>
    <w:rsid w:val="00297EC0"/>
    <w:rsid w:val="002A0031"/>
    <w:rsid w:val="002A1926"/>
    <w:rsid w:val="002A1D7E"/>
    <w:rsid w:val="002A33DE"/>
    <w:rsid w:val="002A54D4"/>
    <w:rsid w:val="002B731E"/>
    <w:rsid w:val="002C3808"/>
    <w:rsid w:val="002C49FD"/>
    <w:rsid w:val="002C5A37"/>
    <w:rsid w:val="002D69A8"/>
    <w:rsid w:val="002D7D6C"/>
    <w:rsid w:val="002E135E"/>
    <w:rsid w:val="002E658F"/>
    <w:rsid w:val="002E7561"/>
    <w:rsid w:val="002F602F"/>
    <w:rsid w:val="003013D7"/>
    <w:rsid w:val="003054F1"/>
    <w:rsid w:val="00320319"/>
    <w:rsid w:val="0032391D"/>
    <w:rsid w:val="00325DBF"/>
    <w:rsid w:val="003428E1"/>
    <w:rsid w:val="00343621"/>
    <w:rsid w:val="00352925"/>
    <w:rsid w:val="00363EA9"/>
    <w:rsid w:val="00366B83"/>
    <w:rsid w:val="0037094A"/>
    <w:rsid w:val="00372598"/>
    <w:rsid w:val="00373E51"/>
    <w:rsid w:val="0037499B"/>
    <w:rsid w:val="0038381E"/>
    <w:rsid w:val="00384F69"/>
    <w:rsid w:val="003860E1"/>
    <w:rsid w:val="003866EE"/>
    <w:rsid w:val="00387B0E"/>
    <w:rsid w:val="00387B55"/>
    <w:rsid w:val="00394BDA"/>
    <w:rsid w:val="00396865"/>
    <w:rsid w:val="00396939"/>
    <w:rsid w:val="003A2983"/>
    <w:rsid w:val="003A6F1F"/>
    <w:rsid w:val="003B1261"/>
    <w:rsid w:val="003B2220"/>
    <w:rsid w:val="003B2DC0"/>
    <w:rsid w:val="003B3CA8"/>
    <w:rsid w:val="003B5073"/>
    <w:rsid w:val="003B6D7E"/>
    <w:rsid w:val="003C58DD"/>
    <w:rsid w:val="003C6A43"/>
    <w:rsid w:val="003D30C8"/>
    <w:rsid w:val="003D43BA"/>
    <w:rsid w:val="003D7F40"/>
    <w:rsid w:val="003E2171"/>
    <w:rsid w:val="003E2AA3"/>
    <w:rsid w:val="003F06DF"/>
    <w:rsid w:val="003F272F"/>
    <w:rsid w:val="003F30FB"/>
    <w:rsid w:val="003F58FD"/>
    <w:rsid w:val="00411079"/>
    <w:rsid w:val="0042713F"/>
    <w:rsid w:val="00427CF4"/>
    <w:rsid w:val="00451EDD"/>
    <w:rsid w:val="0045654A"/>
    <w:rsid w:val="004568D6"/>
    <w:rsid w:val="00464B31"/>
    <w:rsid w:val="00480D15"/>
    <w:rsid w:val="00480E18"/>
    <w:rsid w:val="00481D06"/>
    <w:rsid w:val="0049180E"/>
    <w:rsid w:val="00492EE4"/>
    <w:rsid w:val="00493F7B"/>
    <w:rsid w:val="00495CCA"/>
    <w:rsid w:val="00496963"/>
    <w:rsid w:val="004A075B"/>
    <w:rsid w:val="004A0E94"/>
    <w:rsid w:val="004A1F88"/>
    <w:rsid w:val="004A47DB"/>
    <w:rsid w:val="004A5CED"/>
    <w:rsid w:val="004A72B7"/>
    <w:rsid w:val="004B1925"/>
    <w:rsid w:val="004B4415"/>
    <w:rsid w:val="004B5D83"/>
    <w:rsid w:val="004B6EA5"/>
    <w:rsid w:val="004B7F7B"/>
    <w:rsid w:val="004E1746"/>
    <w:rsid w:val="004F1A82"/>
    <w:rsid w:val="0050569F"/>
    <w:rsid w:val="00526347"/>
    <w:rsid w:val="00526388"/>
    <w:rsid w:val="00527D9D"/>
    <w:rsid w:val="005325F1"/>
    <w:rsid w:val="00550734"/>
    <w:rsid w:val="0055430A"/>
    <w:rsid w:val="00554692"/>
    <w:rsid w:val="00563849"/>
    <w:rsid w:val="00563C64"/>
    <w:rsid w:val="005704C3"/>
    <w:rsid w:val="005720B7"/>
    <w:rsid w:val="005837FA"/>
    <w:rsid w:val="005849B5"/>
    <w:rsid w:val="005919D3"/>
    <w:rsid w:val="00592C7E"/>
    <w:rsid w:val="0059312F"/>
    <w:rsid w:val="005942DA"/>
    <w:rsid w:val="0059556C"/>
    <w:rsid w:val="005A04D4"/>
    <w:rsid w:val="005A5D92"/>
    <w:rsid w:val="005B0A9C"/>
    <w:rsid w:val="005B355E"/>
    <w:rsid w:val="005C70F1"/>
    <w:rsid w:val="005E0EBA"/>
    <w:rsid w:val="005E13ED"/>
    <w:rsid w:val="005E22DE"/>
    <w:rsid w:val="005E2A1E"/>
    <w:rsid w:val="005E481B"/>
    <w:rsid w:val="005F1350"/>
    <w:rsid w:val="005F5D12"/>
    <w:rsid w:val="00604E3D"/>
    <w:rsid w:val="00610A06"/>
    <w:rsid w:val="0061122B"/>
    <w:rsid w:val="0061446A"/>
    <w:rsid w:val="00614E45"/>
    <w:rsid w:val="00627C30"/>
    <w:rsid w:val="006404D1"/>
    <w:rsid w:val="00645BBA"/>
    <w:rsid w:val="00651A39"/>
    <w:rsid w:val="00652AE5"/>
    <w:rsid w:val="00654641"/>
    <w:rsid w:val="00662D5E"/>
    <w:rsid w:val="00664140"/>
    <w:rsid w:val="00666C36"/>
    <w:rsid w:val="00674005"/>
    <w:rsid w:val="0068639E"/>
    <w:rsid w:val="006917C9"/>
    <w:rsid w:val="006A2330"/>
    <w:rsid w:val="006A34F2"/>
    <w:rsid w:val="006A45B3"/>
    <w:rsid w:val="006A4F45"/>
    <w:rsid w:val="006A661B"/>
    <w:rsid w:val="006B1CD3"/>
    <w:rsid w:val="006B6EB5"/>
    <w:rsid w:val="006B7624"/>
    <w:rsid w:val="006C1DAF"/>
    <w:rsid w:val="006C36D2"/>
    <w:rsid w:val="006C5E32"/>
    <w:rsid w:val="006D1307"/>
    <w:rsid w:val="006D30CB"/>
    <w:rsid w:val="006E2E00"/>
    <w:rsid w:val="006F7233"/>
    <w:rsid w:val="00701928"/>
    <w:rsid w:val="007030CB"/>
    <w:rsid w:val="00712340"/>
    <w:rsid w:val="00714FF1"/>
    <w:rsid w:val="0071794E"/>
    <w:rsid w:val="007248D3"/>
    <w:rsid w:val="00734C18"/>
    <w:rsid w:val="007409DF"/>
    <w:rsid w:val="0074222B"/>
    <w:rsid w:val="00742506"/>
    <w:rsid w:val="0074647C"/>
    <w:rsid w:val="0076488E"/>
    <w:rsid w:val="007660E8"/>
    <w:rsid w:val="007702DA"/>
    <w:rsid w:val="00771433"/>
    <w:rsid w:val="00777B43"/>
    <w:rsid w:val="00777D5B"/>
    <w:rsid w:val="00783232"/>
    <w:rsid w:val="00785E79"/>
    <w:rsid w:val="0078625B"/>
    <w:rsid w:val="00786C62"/>
    <w:rsid w:val="00787DD2"/>
    <w:rsid w:val="00793D1C"/>
    <w:rsid w:val="00795658"/>
    <w:rsid w:val="007A5A71"/>
    <w:rsid w:val="007B0A27"/>
    <w:rsid w:val="007B24DA"/>
    <w:rsid w:val="007B2915"/>
    <w:rsid w:val="007B3075"/>
    <w:rsid w:val="007B4428"/>
    <w:rsid w:val="007B5DCD"/>
    <w:rsid w:val="007D7552"/>
    <w:rsid w:val="007D7B63"/>
    <w:rsid w:val="007E582B"/>
    <w:rsid w:val="007E7962"/>
    <w:rsid w:val="007F110E"/>
    <w:rsid w:val="007F1602"/>
    <w:rsid w:val="007F5653"/>
    <w:rsid w:val="008001C1"/>
    <w:rsid w:val="00802405"/>
    <w:rsid w:val="008064FD"/>
    <w:rsid w:val="008117FB"/>
    <w:rsid w:val="00812683"/>
    <w:rsid w:val="008133E6"/>
    <w:rsid w:val="00814666"/>
    <w:rsid w:val="00820188"/>
    <w:rsid w:val="00824E95"/>
    <w:rsid w:val="008274E0"/>
    <w:rsid w:val="00827D24"/>
    <w:rsid w:val="00835BEB"/>
    <w:rsid w:val="00843A8C"/>
    <w:rsid w:val="00851722"/>
    <w:rsid w:val="0085529B"/>
    <w:rsid w:val="008605CB"/>
    <w:rsid w:val="00860B33"/>
    <w:rsid w:val="008642EB"/>
    <w:rsid w:val="00871834"/>
    <w:rsid w:val="00871AD4"/>
    <w:rsid w:val="0087271B"/>
    <w:rsid w:val="008770E7"/>
    <w:rsid w:val="008817EA"/>
    <w:rsid w:val="00885BB4"/>
    <w:rsid w:val="00897D81"/>
    <w:rsid w:val="008B2D29"/>
    <w:rsid w:val="008B327A"/>
    <w:rsid w:val="008C4761"/>
    <w:rsid w:val="008D43E1"/>
    <w:rsid w:val="008E0325"/>
    <w:rsid w:val="008E2BD3"/>
    <w:rsid w:val="008E3DB6"/>
    <w:rsid w:val="008E431A"/>
    <w:rsid w:val="008E4A1D"/>
    <w:rsid w:val="008F1D11"/>
    <w:rsid w:val="008F3EE0"/>
    <w:rsid w:val="008F4B46"/>
    <w:rsid w:val="0090487D"/>
    <w:rsid w:val="00912525"/>
    <w:rsid w:val="009129B2"/>
    <w:rsid w:val="009215E0"/>
    <w:rsid w:val="0093468C"/>
    <w:rsid w:val="00937508"/>
    <w:rsid w:val="00947F17"/>
    <w:rsid w:val="00951EE4"/>
    <w:rsid w:val="00952302"/>
    <w:rsid w:val="00961862"/>
    <w:rsid w:val="0096374B"/>
    <w:rsid w:val="00966F41"/>
    <w:rsid w:val="0096710B"/>
    <w:rsid w:val="0098025A"/>
    <w:rsid w:val="00984794"/>
    <w:rsid w:val="00984E89"/>
    <w:rsid w:val="00991A68"/>
    <w:rsid w:val="0099294B"/>
    <w:rsid w:val="00992D67"/>
    <w:rsid w:val="009934FF"/>
    <w:rsid w:val="00995DC7"/>
    <w:rsid w:val="009960AB"/>
    <w:rsid w:val="009D1721"/>
    <w:rsid w:val="009E0671"/>
    <w:rsid w:val="009E5676"/>
    <w:rsid w:val="009F15B1"/>
    <w:rsid w:val="009F221C"/>
    <w:rsid w:val="00A06317"/>
    <w:rsid w:val="00A10B78"/>
    <w:rsid w:val="00A20A6A"/>
    <w:rsid w:val="00A20E9F"/>
    <w:rsid w:val="00A210D6"/>
    <w:rsid w:val="00A26BF5"/>
    <w:rsid w:val="00A32A40"/>
    <w:rsid w:val="00A332D5"/>
    <w:rsid w:val="00A40DA9"/>
    <w:rsid w:val="00A52ADA"/>
    <w:rsid w:val="00A54BD7"/>
    <w:rsid w:val="00A5530B"/>
    <w:rsid w:val="00A60BFB"/>
    <w:rsid w:val="00A61699"/>
    <w:rsid w:val="00A6281F"/>
    <w:rsid w:val="00A676CE"/>
    <w:rsid w:val="00A72287"/>
    <w:rsid w:val="00A74C02"/>
    <w:rsid w:val="00A766D6"/>
    <w:rsid w:val="00A80D73"/>
    <w:rsid w:val="00A81A8A"/>
    <w:rsid w:val="00A83261"/>
    <w:rsid w:val="00A83BE2"/>
    <w:rsid w:val="00A9133D"/>
    <w:rsid w:val="00A921EC"/>
    <w:rsid w:val="00A941B0"/>
    <w:rsid w:val="00AB48E1"/>
    <w:rsid w:val="00AC448A"/>
    <w:rsid w:val="00AD0171"/>
    <w:rsid w:val="00AD45B7"/>
    <w:rsid w:val="00AE7D23"/>
    <w:rsid w:val="00AE7F98"/>
    <w:rsid w:val="00AF1EF3"/>
    <w:rsid w:val="00AF346F"/>
    <w:rsid w:val="00AF59E1"/>
    <w:rsid w:val="00B10C05"/>
    <w:rsid w:val="00B12096"/>
    <w:rsid w:val="00B14347"/>
    <w:rsid w:val="00B259F3"/>
    <w:rsid w:val="00B2713C"/>
    <w:rsid w:val="00B305E1"/>
    <w:rsid w:val="00B40735"/>
    <w:rsid w:val="00B44A14"/>
    <w:rsid w:val="00B463C0"/>
    <w:rsid w:val="00B46702"/>
    <w:rsid w:val="00B50C86"/>
    <w:rsid w:val="00B52219"/>
    <w:rsid w:val="00B537CC"/>
    <w:rsid w:val="00B56F1A"/>
    <w:rsid w:val="00B6103A"/>
    <w:rsid w:val="00B62053"/>
    <w:rsid w:val="00B63576"/>
    <w:rsid w:val="00B73028"/>
    <w:rsid w:val="00B80042"/>
    <w:rsid w:val="00B80E06"/>
    <w:rsid w:val="00B92337"/>
    <w:rsid w:val="00B95DBD"/>
    <w:rsid w:val="00BA098C"/>
    <w:rsid w:val="00BA153D"/>
    <w:rsid w:val="00BA7917"/>
    <w:rsid w:val="00BC1A19"/>
    <w:rsid w:val="00BC3D97"/>
    <w:rsid w:val="00BC7E51"/>
    <w:rsid w:val="00BD447E"/>
    <w:rsid w:val="00BD75A7"/>
    <w:rsid w:val="00BE776E"/>
    <w:rsid w:val="00BF4523"/>
    <w:rsid w:val="00C0768D"/>
    <w:rsid w:val="00C16173"/>
    <w:rsid w:val="00C17567"/>
    <w:rsid w:val="00C17E8F"/>
    <w:rsid w:val="00C323A2"/>
    <w:rsid w:val="00C326B1"/>
    <w:rsid w:val="00C34A43"/>
    <w:rsid w:val="00C40BBF"/>
    <w:rsid w:val="00C4546A"/>
    <w:rsid w:val="00C46C3E"/>
    <w:rsid w:val="00C5022B"/>
    <w:rsid w:val="00C51002"/>
    <w:rsid w:val="00C51321"/>
    <w:rsid w:val="00C60163"/>
    <w:rsid w:val="00C77310"/>
    <w:rsid w:val="00C82809"/>
    <w:rsid w:val="00C82A22"/>
    <w:rsid w:val="00C82CBE"/>
    <w:rsid w:val="00C922CB"/>
    <w:rsid w:val="00C924A3"/>
    <w:rsid w:val="00CA60EC"/>
    <w:rsid w:val="00CA7A73"/>
    <w:rsid w:val="00CB1558"/>
    <w:rsid w:val="00CB31A4"/>
    <w:rsid w:val="00CB31E1"/>
    <w:rsid w:val="00CB594B"/>
    <w:rsid w:val="00CB6C74"/>
    <w:rsid w:val="00CC13C8"/>
    <w:rsid w:val="00CC26EA"/>
    <w:rsid w:val="00CC30A4"/>
    <w:rsid w:val="00CC318D"/>
    <w:rsid w:val="00CC3C49"/>
    <w:rsid w:val="00CC56BC"/>
    <w:rsid w:val="00CD4A8C"/>
    <w:rsid w:val="00CD7A5B"/>
    <w:rsid w:val="00CE0CAD"/>
    <w:rsid w:val="00CE23F5"/>
    <w:rsid w:val="00CE242C"/>
    <w:rsid w:val="00CE2F34"/>
    <w:rsid w:val="00CE5CCC"/>
    <w:rsid w:val="00CF2157"/>
    <w:rsid w:val="00CF404F"/>
    <w:rsid w:val="00CF444A"/>
    <w:rsid w:val="00CF5820"/>
    <w:rsid w:val="00D033C5"/>
    <w:rsid w:val="00D1197F"/>
    <w:rsid w:val="00D12852"/>
    <w:rsid w:val="00D2389A"/>
    <w:rsid w:val="00D23BA1"/>
    <w:rsid w:val="00D30350"/>
    <w:rsid w:val="00D375E6"/>
    <w:rsid w:val="00D43C9D"/>
    <w:rsid w:val="00D43EFD"/>
    <w:rsid w:val="00D47B5D"/>
    <w:rsid w:val="00D56C37"/>
    <w:rsid w:val="00D57689"/>
    <w:rsid w:val="00D57FCC"/>
    <w:rsid w:val="00D622B6"/>
    <w:rsid w:val="00D656B0"/>
    <w:rsid w:val="00D6577C"/>
    <w:rsid w:val="00D70DCE"/>
    <w:rsid w:val="00D77873"/>
    <w:rsid w:val="00D8485D"/>
    <w:rsid w:val="00D849E2"/>
    <w:rsid w:val="00D87200"/>
    <w:rsid w:val="00D97201"/>
    <w:rsid w:val="00DA739B"/>
    <w:rsid w:val="00DA7416"/>
    <w:rsid w:val="00DB1342"/>
    <w:rsid w:val="00DB4350"/>
    <w:rsid w:val="00DC1C76"/>
    <w:rsid w:val="00DC64FC"/>
    <w:rsid w:val="00DD01C4"/>
    <w:rsid w:val="00DE0C29"/>
    <w:rsid w:val="00DE5E13"/>
    <w:rsid w:val="00DF06AC"/>
    <w:rsid w:val="00DF24A7"/>
    <w:rsid w:val="00DF29EC"/>
    <w:rsid w:val="00DF3E96"/>
    <w:rsid w:val="00DF51A3"/>
    <w:rsid w:val="00E00254"/>
    <w:rsid w:val="00E0117F"/>
    <w:rsid w:val="00E12811"/>
    <w:rsid w:val="00E14C5C"/>
    <w:rsid w:val="00E205EF"/>
    <w:rsid w:val="00E21646"/>
    <w:rsid w:val="00E227ED"/>
    <w:rsid w:val="00E27D35"/>
    <w:rsid w:val="00E3012E"/>
    <w:rsid w:val="00E33963"/>
    <w:rsid w:val="00E54F04"/>
    <w:rsid w:val="00E55635"/>
    <w:rsid w:val="00E57C7D"/>
    <w:rsid w:val="00E601F9"/>
    <w:rsid w:val="00E62199"/>
    <w:rsid w:val="00E632FE"/>
    <w:rsid w:val="00E63EBC"/>
    <w:rsid w:val="00E64600"/>
    <w:rsid w:val="00E66FC4"/>
    <w:rsid w:val="00E72F7B"/>
    <w:rsid w:val="00E860C4"/>
    <w:rsid w:val="00E92EB7"/>
    <w:rsid w:val="00E939CA"/>
    <w:rsid w:val="00E94499"/>
    <w:rsid w:val="00E96E6B"/>
    <w:rsid w:val="00EA05B8"/>
    <w:rsid w:val="00EA2337"/>
    <w:rsid w:val="00EB0535"/>
    <w:rsid w:val="00EB4504"/>
    <w:rsid w:val="00EC2C10"/>
    <w:rsid w:val="00EE65B8"/>
    <w:rsid w:val="00EF59FB"/>
    <w:rsid w:val="00EF7450"/>
    <w:rsid w:val="00EF7AC4"/>
    <w:rsid w:val="00F01A3F"/>
    <w:rsid w:val="00F05AAD"/>
    <w:rsid w:val="00F05EBA"/>
    <w:rsid w:val="00F12626"/>
    <w:rsid w:val="00F14030"/>
    <w:rsid w:val="00F14AF6"/>
    <w:rsid w:val="00F17EC5"/>
    <w:rsid w:val="00F26F91"/>
    <w:rsid w:val="00F27946"/>
    <w:rsid w:val="00F35E5B"/>
    <w:rsid w:val="00F36768"/>
    <w:rsid w:val="00F41481"/>
    <w:rsid w:val="00F44108"/>
    <w:rsid w:val="00F51DAC"/>
    <w:rsid w:val="00F521DE"/>
    <w:rsid w:val="00F615BA"/>
    <w:rsid w:val="00F63DF6"/>
    <w:rsid w:val="00F81292"/>
    <w:rsid w:val="00F826BE"/>
    <w:rsid w:val="00F96F1E"/>
    <w:rsid w:val="00FA00FC"/>
    <w:rsid w:val="00FA1DE2"/>
    <w:rsid w:val="00FA49FF"/>
    <w:rsid w:val="00FB2C66"/>
    <w:rsid w:val="00FC528B"/>
    <w:rsid w:val="00FC5A50"/>
    <w:rsid w:val="00FD1E05"/>
    <w:rsid w:val="00FD53D3"/>
    <w:rsid w:val="00FD5C9F"/>
    <w:rsid w:val="00FE0903"/>
    <w:rsid w:val="00FE112C"/>
    <w:rsid w:val="00FE4E5A"/>
    <w:rsid w:val="00FE5EEC"/>
    <w:rsid w:val="00FE624D"/>
    <w:rsid w:val="00FF1E89"/>
    <w:rsid w:val="00FF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09F738D7"/>
  <w15:docId w15:val="{61A983A4-3E1E-4C5E-B3F4-8B7A3D82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963D6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4">
    <w:name w:val="Plain Table 4"/>
    <w:basedOn w:val="TableNormal"/>
    <w:uiPriority w:val="44"/>
    <w:rsid w:val="00A32A4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56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nhideWhenUsed/>
    <w:rsid w:val="005507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0734"/>
    <w:rPr>
      <w:rFonts w:cs="B Nazanin"/>
      <w:b/>
      <w:bCs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493F7B"/>
    <w:pPr>
      <w:ind w:left="720"/>
      <w:contextualSpacing/>
    </w:pPr>
  </w:style>
  <w:style w:type="table" w:styleId="PlainTable5">
    <w:name w:val="Plain Table 5"/>
    <w:basedOn w:val="TableNormal"/>
    <w:uiPriority w:val="45"/>
    <w:rsid w:val="00493F7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E27D3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Emphasis">
    <w:name w:val="Emphasis"/>
    <w:basedOn w:val="DefaultParagraphFont"/>
    <w:qFormat/>
    <w:rsid w:val="000135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7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63" Type="http://schemas.openxmlformats.org/officeDocument/2006/relationships/oleObject" Target="embeddings/oleObject36.bin"/><Relationship Id="rId68" Type="http://schemas.openxmlformats.org/officeDocument/2006/relationships/oleObject" Target="embeddings/oleObject41.bin"/><Relationship Id="rId7" Type="http://schemas.openxmlformats.org/officeDocument/2006/relationships/endnotes" Target="endnotes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11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53" Type="http://schemas.openxmlformats.org/officeDocument/2006/relationships/oleObject" Target="embeddings/oleObject26.bin"/><Relationship Id="rId58" Type="http://schemas.openxmlformats.org/officeDocument/2006/relationships/oleObject" Target="embeddings/oleObject31.bin"/><Relationship Id="rId66" Type="http://schemas.openxmlformats.org/officeDocument/2006/relationships/oleObject" Target="embeddings/oleObject39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34.bin"/><Relationship Id="rId19" Type="http://schemas.openxmlformats.org/officeDocument/2006/relationships/image" Target="media/image6.wmf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9.bin"/><Relationship Id="rId64" Type="http://schemas.openxmlformats.org/officeDocument/2006/relationships/oleObject" Target="embeddings/oleObject37.bin"/><Relationship Id="rId69" Type="http://schemas.openxmlformats.org/officeDocument/2006/relationships/oleObject" Target="embeddings/oleObject42.bin"/><Relationship Id="rId8" Type="http://schemas.openxmlformats.org/officeDocument/2006/relationships/image" Target="media/image1.wmf"/><Relationship Id="rId51" Type="http://schemas.openxmlformats.org/officeDocument/2006/relationships/oleObject" Target="embeddings/oleObject24.bin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32.bin"/><Relationship Id="rId67" Type="http://schemas.openxmlformats.org/officeDocument/2006/relationships/oleObject" Target="embeddings/oleObject40.bin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7.bin"/><Relationship Id="rId62" Type="http://schemas.openxmlformats.org/officeDocument/2006/relationships/oleObject" Target="embeddings/oleObject35.bin"/><Relationship Id="rId7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30.bin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33.bin"/><Relationship Id="rId65" Type="http://schemas.openxmlformats.org/officeDocument/2006/relationships/oleObject" Target="embeddings/oleObject38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9" Type="http://schemas.openxmlformats.org/officeDocument/2006/relationships/image" Target="media/image16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8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3EDC01-8F6A-4897-ABFC-FB9D023E6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1304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M.Mahdi Sabbaghi</cp:lastModifiedBy>
  <cp:revision>185</cp:revision>
  <cp:lastPrinted>2023-10-26T12:42:00Z</cp:lastPrinted>
  <dcterms:created xsi:type="dcterms:W3CDTF">2018-10-12T13:02:00Z</dcterms:created>
  <dcterms:modified xsi:type="dcterms:W3CDTF">2024-12-18T06:50:00Z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