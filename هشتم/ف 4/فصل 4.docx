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4A5CED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CE0CAD" w:rsidRPr="00B63576" w14:paraId="52F37251" w14:textId="12DC3CC1" w:rsidTr="006E2E00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کلاس ه</w:t>
            </w:r>
            <w:r w:rsidR="00CE23F5" w:rsidRPr="00B63576">
              <w:rPr>
                <w:rFonts w:ascii="Vazirmatn" w:hAnsi="Vazirmatn" w:hint="cs"/>
                <w:sz w:val="28"/>
                <w:szCs w:val="28"/>
                <w:rtl/>
              </w:rPr>
              <w:t>شتم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CE0CAD" w:rsidRPr="00B63576" w14:paraId="1B61AC97" w14:textId="77777777" w:rsidTr="006E2E00">
        <w:trPr>
          <w:trHeight w:val="1322"/>
        </w:trPr>
        <w:tc>
          <w:tcPr>
            <w:tcW w:w="616" w:type="dxa"/>
          </w:tcPr>
          <w:p w14:paraId="087B7E85" w14:textId="77777777" w:rsidR="00664140" w:rsidRPr="00B63576" w:rsidRDefault="0066414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E069F70" w14:textId="77777777" w:rsidR="00C5022B" w:rsidRPr="00B63576" w:rsidRDefault="00C5022B" w:rsidP="00C5022B">
            <w:pPr>
              <w:rPr>
                <w:sz w:val="28"/>
                <w:szCs w:val="28"/>
                <w:rtl/>
              </w:rPr>
            </w:pPr>
            <w:r w:rsidRPr="00B63576">
              <w:rPr>
                <w:rFonts w:hint="cs"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7584"/>
              <w:gridCol w:w="850"/>
              <w:gridCol w:w="710"/>
            </w:tblGrid>
            <w:tr w:rsidR="00C5022B" w:rsidRPr="00B63576" w14:paraId="3BF3DC96" w14:textId="77777777" w:rsidTr="00451EDD">
              <w:tc>
                <w:tcPr>
                  <w:tcW w:w="7584" w:type="dxa"/>
                </w:tcPr>
                <w:p w14:paraId="4F1F5EA2" w14:textId="35B37EA3" w:rsidR="00C5022B" w:rsidRPr="00B63576" w:rsidRDefault="00C5022B" w:rsidP="00C5022B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hint="cs"/>
                      <w:sz w:val="28"/>
                      <w:szCs w:val="28"/>
                      <w:rtl/>
                    </w:rPr>
                    <w:t>الف)</w:t>
                  </w:r>
                  <w:r w:rsidRPr="00B63576">
                    <w:rPr>
                      <w:rFonts w:ascii="Shabnam" w:hAnsi="Shabnam" w:hint="cs"/>
                      <w:sz w:val="28"/>
                      <w:szCs w:val="28"/>
                      <w:rtl/>
                    </w:rPr>
                    <w:t xml:space="preserve"> </w:t>
                  </w:r>
                  <w:r w:rsidR="00AB48E1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جملات </w:t>
                  </w:r>
                  <w:r w:rsidR="00AB48E1" w:rsidRPr="00795658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620" w:dyaOrig="420" w14:anchorId="3ED47FD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1pt;height:21.85pt" o:ole="">
                        <v:imagedata r:id="rId8" o:title=""/>
                      </v:shape>
                      <o:OLEObject Type="Embed" ProgID="Equation.DSMT4" ShapeID="_x0000_i1025" DrawAspect="Content" ObjectID="_1795592123" r:id="rId9"/>
                    </w:object>
                  </w:r>
                  <w:r w:rsidR="00AB48E1">
                    <w:rPr>
                      <w:rFonts w:ascii="Vazirmatn" w:hAnsi="Vazirmatn"/>
                      <w:sz w:val="28"/>
                      <w:szCs w:val="28"/>
                      <w:lang w:bidi="fa-IR"/>
                    </w:rPr>
                    <w:t xml:space="preserve"> </w:t>
                  </w:r>
                  <w:r w:rsidR="00AB48E1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 و </w:t>
                  </w:r>
                  <w:r w:rsidR="00AB48E1" w:rsidRPr="00795658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620" w:dyaOrig="420" w14:anchorId="7939B3CB">
                      <v:shape id="_x0000_i1026" type="#_x0000_t75" style="width:31pt;height:21.85pt" o:ole="">
                        <v:imagedata r:id="rId10" o:title=""/>
                      </v:shape>
                      <o:OLEObject Type="Embed" ProgID="Equation.DSMT4" ShapeID="_x0000_i1026" DrawAspect="Content" ObjectID="_1795592124" r:id="rId11"/>
                    </w:object>
                  </w:r>
                  <w:r w:rsidR="00AB48E1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متشابه هستند.</w:t>
                  </w:r>
                </w:p>
              </w:tc>
              <w:tc>
                <w:tcPr>
                  <w:tcW w:w="850" w:type="dxa"/>
                </w:tcPr>
                <w:p w14:paraId="017E499E" w14:textId="77777777" w:rsidR="00C5022B" w:rsidRPr="00B63576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10" w:type="dxa"/>
                </w:tcPr>
                <w:p w14:paraId="64DAE0ED" w14:textId="77777777" w:rsidR="00C5022B" w:rsidRPr="00B63576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C5022B" w:rsidRPr="00B63576" w14:paraId="6951F4BA" w14:textId="77777777" w:rsidTr="00AB59C5">
              <w:tc>
                <w:tcPr>
                  <w:tcW w:w="7584" w:type="dxa"/>
                  <w:shd w:val="clear" w:color="auto" w:fill="auto"/>
                </w:tcPr>
                <w:p w14:paraId="1562286F" w14:textId="7B9792F2" w:rsidR="00C5022B" w:rsidRPr="00AB59C5" w:rsidRDefault="00C5022B" w:rsidP="00C5022B">
                  <w:pPr>
                    <w:rPr>
                      <w:rFonts w:cs="Cambria" w:hint="cs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hint="cs"/>
                      <w:sz w:val="28"/>
                      <w:szCs w:val="28"/>
                      <w:rtl/>
                    </w:rPr>
                    <w:t xml:space="preserve">ب) </w:t>
                  </w:r>
                  <w:r w:rsidR="00AB59C5" w:rsidRPr="00E3012E">
                    <w:rPr>
                      <w:rFonts w:ascii="Vazirmatn" w:hAnsi="Vazirmatn"/>
                      <w:sz w:val="28"/>
                      <w:szCs w:val="28"/>
                      <w:rtl/>
                    </w:rPr>
                    <w:t>مساحت مربع</w:t>
                  </w:r>
                  <w:r w:rsidR="00AB59C5" w:rsidRPr="00E3012E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ی</w:t>
                  </w:r>
                  <w:r w:rsidR="00AB59C5" w:rsidRPr="00E3012E">
                    <w:rPr>
                      <w:rFonts w:ascii="Vazirmatn" w:hAnsi="Vazirmatn"/>
                      <w:sz w:val="28"/>
                      <w:szCs w:val="28"/>
                      <w:rtl/>
                    </w:rPr>
                    <w:t xml:space="preserve"> به ضلع</w:t>
                  </w:r>
                  <w:r w:rsidR="00AB59C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 xml:space="preserve"> </w:t>
                  </w:r>
                  <w:r w:rsidR="00A7111B" w:rsidRPr="004A47DB">
                    <w:rPr>
                      <w:rFonts w:asciiTheme="majorBidi" w:hAnsiTheme="majorBidi" w:cstheme="majorBidi"/>
                      <w:sz w:val="28"/>
                      <w:szCs w:val="28"/>
                    </w:rPr>
                    <w:t>a</w:t>
                  </w:r>
                  <w:r w:rsidR="00A7111B" w:rsidRPr="004A47D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 xml:space="preserve"> </w:t>
                  </w:r>
                  <w:r w:rsidR="00AB59C5" w:rsidRPr="00E3012E">
                    <w:rPr>
                      <w:rFonts w:ascii="Vazirmatn" w:hAnsi="Vazirmatn"/>
                      <w:sz w:val="28"/>
                      <w:szCs w:val="28"/>
                      <w:rtl/>
                    </w:rPr>
                    <w:t>برابر</w:t>
                  </w:r>
                  <w:r w:rsidR="00AB59C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 xml:space="preserve"> با</w:t>
                  </w:r>
                  <w:r w:rsidR="00AB59C5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A7111B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.......</w:t>
                  </w:r>
                  <w:bookmarkStart w:id="0" w:name="_GoBack"/>
                  <w:bookmarkEnd w:id="0"/>
                </w:p>
              </w:tc>
              <w:tc>
                <w:tcPr>
                  <w:tcW w:w="850" w:type="dxa"/>
                </w:tcPr>
                <w:p w14:paraId="71B5D7CE" w14:textId="77777777" w:rsidR="00C5022B" w:rsidRPr="00B63576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10" w:type="dxa"/>
                </w:tcPr>
                <w:p w14:paraId="6824DD7D" w14:textId="77777777" w:rsidR="00C5022B" w:rsidRPr="00B63576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F41481" w:rsidRPr="00B63576" w14:paraId="63F56635" w14:textId="77777777" w:rsidTr="00AB59C5">
              <w:tc>
                <w:tcPr>
                  <w:tcW w:w="7584" w:type="dxa"/>
                  <w:shd w:val="clear" w:color="auto" w:fill="auto"/>
                </w:tcPr>
                <w:p w14:paraId="01D1BCCC" w14:textId="61935398" w:rsidR="00F41481" w:rsidRPr="00B63576" w:rsidRDefault="00F41481" w:rsidP="00C5022B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hint="cs"/>
                      <w:sz w:val="28"/>
                      <w:szCs w:val="28"/>
                      <w:rtl/>
                    </w:rPr>
                    <w:t xml:space="preserve">ج) </w:t>
                  </w:r>
                </w:p>
              </w:tc>
              <w:tc>
                <w:tcPr>
                  <w:tcW w:w="850" w:type="dxa"/>
                </w:tcPr>
                <w:p w14:paraId="6644884B" w14:textId="4B497B79" w:rsidR="00F41481" w:rsidRPr="00B63576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10" w:type="dxa"/>
                </w:tcPr>
                <w:p w14:paraId="6E2D8933" w14:textId="39714434" w:rsidR="00F41481" w:rsidRPr="00B63576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F41481" w:rsidRPr="00B63576" w14:paraId="18A872A5" w14:textId="77777777" w:rsidTr="00451EDD">
              <w:tc>
                <w:tcPr>
                  <w:tcW w:w="7584" w:type="dxa"/>
                </w:tcPr>
                <w:p w14:paraId="2E0A0440" w14:textId="6BFAE43A" w:rsidR="00F41481" w:rsidRPr="00B63576" w:rsidRDefault="00F41481" w:rsidP="00C5022B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hint="cs"/>
                      <w:sz w:val="28"/>
                      <w:szCs w:val="28"/>
                      <w:rtl/>
                    </w:rPr>
                    <w:t xml:space="preserve">د) </w:t>
                  </w:r>
                </w:p>
              </w:tc>
              <w:tc>
                <w:tcPr>
                  <w:tcW w:w="850" w:type="dxa"/>
                </w:tcPr>
                <w:p w14:paraId="5151CF5C" w14:textId="5D12A5D9" w:rsidR="00F41481" w:rsidRPr="00B63576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10" w:type="dxa"/>
                </w:tcPr>
                <w:p w14:paraId="4A8CDA88" w14:textId="49524CE4" w:rsidR="00F41481" w:rsidRPr="00B63576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</w:tbl>
          <w:p w14:paraId="04B16792" w14:textId="73DBB6AD" w:rsidR="00C5022B" w:rsidRPr="00B63576" w:rsidRDefault="00C5022B" w:rsidP="008001C1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4DF08CF" w14:textId="2859D8BB" w:rsidR="00664140" w:rsidRPr="00B63576" w:rsidRDefault="00F51DA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E3012E" w:rsidRPr="00B63576" w14:paraId="6CEB03C8" w14:textId="77777777" w:rsidTr="006E2E00">
        <w:trPr>
          <w:trHeight w:val="1322"/>
        </w:trPr>
        <w:tc>
          <w:tcPr>
            <w:tcW w:w="616" w:type="dxa"/>
          </w:tcPr>
          <w:p w14:paraId="503309F6" w14:textId="77777777" w:rsidR="00E3012E" w:rsidRPr="00B63576" w:rsidRDefault="00E3012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49B303A9" w14:textId="766F19B0" w:rsidR="00E3012E" w:rsidRDefault="00E3012E" w:rsidP="008E032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3012E">
              <w:rPr>
                <w:rFonts w:ascii="Vazirmatn" w:hAnsi="Vazirmatn"/>
                <w:sz w:val="28"/>
                <w:szCs w:val="28"/>
                <w:rtl/>
              </w:rPr>
              <w:t>عبارت ها</w:t>
            </w:r>
            <w:r w:rsidRPr="00E3012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3012E">
              <w:rPr>
                <w:rFonts w:ascii="Vazirmatn" w:hAnsi="Vazirmatn"/>
                <w:sz w:val="28"/>
                <w:szCs w:val="28"/>
                <w:rtl/>
              </w:rPr>
              <w:t xml:space="preserve"> جبر</w:t>
            </w:r>
            <w:r w:rsidRPr="00E3012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3012E">
              <w:rPr>
                <w:rFonts w:ascii="Vazirmatn" w:hAnsi="Vazirmatn"/>
                <w:sz w:val="28"/>
                <w:szCs w:val="28"/>
                <w:rtl/>
              </w:rPr>
              <w:t xml:space="preserve"> ز</w:t>
            </w:r>
            <w:r w:rsidRPr="00E3012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3012E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Pr="00E3012E">
              <w:rPr>
                <w:rFonts w:ascii="Vazirmatn" w:hAnsi="Vazirmatn"/>
                <w:sz w:val="28"/>
                <w:szCs w:val="28"/>
                <w:rtl/>
              </w:rPr>
              <w:t xml:space="preserve"> را ساده کن</w:t>
            </w:r>
            <w:r w:rsidRPr="00E3012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3012E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E3012E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p w14:paraId="044D0843" w14:textId="0864EF4C" w:rsidR="00E3012E" w:rsidRDefault="00C51321" w:rsidP="00E3012E">
            <w:pPr>
              <w:jc w:val="right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3012E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2799" w:dyaOrig="360" w14:anchorId="73A043EE">
                <v:shape id="_x0000_i1033" type="#_x0000_t75" style="width:153.1pt;height:20.05pt" o:ole="">
                  <v:imagedata r:id="rId12" o:title=""/>
                </v:shape>
                <o:OLEObject Type="Embed" ProgID="Equation.DSMT4" ShapeID="_x0000_i1033" DrawAspect="Content" ObjectID="_1795592125" r:id="rId13"/>
              </w:object>
            </w:r>
          </w:p>
          <w:p w14:paraId="091F7D44" w14:textId="77777777" w:rsidR="00E3012E" w:rsidRPr="00E3012E" w:rsidRDefault="00E3012E" w:rsidP="00E3012E">
            <w:pPr>
              <w:jc w:val="right"/>
              <w:rPr>
                <w:rFonts w:ascii="Vazirmatn" w:hAnsi="Vazirmatn"/>
                <w:sz w:val="20"/>
                <w:szCs w:val="20"/>
                <w:rtl/>
                <w:lang w:bidi="fa-IR"/>
              </w:rPr>
            </w:pPr>
          </w:p>
          <w:p w14:paraId="12DEB3A9" w14:textId="0BDA61AE" w:rsidR="00E3012E" w:rsidRDefault="00C51321" w:rsidP="00E3012E">
            <w:pPr>
              <w:jc w:val="right"/>
              <w:rPr>
                <w:rFonts w:ascii="Vazirmatn" w:hAnsi="Vazirmatn"/>
                <w:sz w:val="28"/>
                <w:szCs w:val="28"/>
                <w:lang w:bidi="fa-IR"/>
              </w:rPr>
            </w:pPr>
            <w:r w:rsidRPr="00E3012E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2120" w:dyaOrig="360" w14:anchorId="1815544D">
                <v:shape id="_x0000_i1034" type="#_x0000_t75" style="width:116.65pt;height:20.05pt" o:ole="">
                  <v:imagedata r:id="rId14" o:title=""/>
                </v:shape>
                <o:OLEObject Type="Embed" ProgID="Equation.DSMT4" ShapeID="_x0000_i1034" DrawAspect="Content" ObjectID="_1795592126" r:id="rId15"/>
              </w:object>
            </w:r>
          </w:p>
          <w:p w14:paraId="5111FAA2" w14:textId="423C0027" w:rsidR="00E3012E" w:rsidRPr="00E3012E" w:rsidRDefault="00E3012E" w:rsidP="00E3012E">
            <w:pPr>
              <w:jc w:val="right"/>
              <w:rPr>
                <w:rFonts w:ascii="Vazirmatn" w:hAnsi="Vazirmatn"/>
                <w:sz w:val="16"/>
                <w:szCs w:val="1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39C8F1A4" w14:textId="049F058F" w:rsidR="00E3012E" w:rsidRDefault="00E3012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E3012E" w:rsidRPr="00B63576" w14:paraId="6AF8273B" w14:textId="77777777" w:rsidTr="005942DA">
        <w:trPr>
          <w:trHeight w:val="2012"/>
        </w:trPr>
        <w:tc>
          <w:tcPr>
            <w:tcW w:w="616" w:type="dxa"/>
          </w:tcPr>
          <w:p w14:paraId="1865F8CD" w14:textId="77777777" w:rsidR="00E3012E" w:rsidRPr="00B63576" w:rsidRDefault="00E3012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tbl>
            <w:tblPr>
              <w:tblStyle w:val="TableGrid"/>
              <w:tblpPr w:leftFromText="180" w:rightFromText="180" w:vertAnchor="text" w:horzAnchor="page" w:tblpX="640" w:tblpY="67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89"/>
              <w:gridCol w:w="723"/>
            </w:tblGrid>
            <w:tr w:rsidR="00E3012E" w14:paraId="376C8E50" w14:textId="77777777" w:rsidTr="00E3012E">
              <w:trPr>
                <w:trHeight w:val="416"/>
              </w:trPr>
              <w:tc>
                <w:tcPr>
                  <w:tcW w:w="6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12" w:space="0" w:color="000000" w:themeColor="text1"/>
                    <w:right w:val="single" w:sz="12" w:space="0" w:color="000000" w:themeColor="text1"/>
                  </w:tcBorders>
                  <w:vAlign w:val="center"/>
                </w:tcPr>
                <w:p w14:paraId="4C28A4E8" w14:textId="30820A8A" w:rsidR="00E3012E" w:rsidRPr="00E3012E" w:rsidRDefault="00E3012E" w:rsidP="00E3012E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bidi="fa-IR"/>
                    </w:rPr>
                  </w:pPr>
                  <w:r w:rsidRPr="00E3012E">
                    <w:rPr>
                      <w:rFonts w:asciiTheme="majorBidi" w:hAnsiTheme="majorBidi" w:cstheme="majorBidi"/>
                      <w:sz w:val="28"/>
                      <w:szCs w:val="28"/>
                      <w:lang w:bidi="fa-IR"/>
                    </w:rPr>
                    <w:t>y</w:t>
                  </w:r>
                </w:p>
              </w:tc>
              <w:tc>
                <w:tcPr>
                  <w:tcW w:w="723" w:type="dxa"/>
                  <w:tcBorders>
                    <w:top w:val="single" w:sz="4" w:space="0" w:color="FFFFFF" w:themeColor="background1"/>
                    <w:left w:val="single" w:sz="12" w:space="0" w:color="000000" w:themeColor="text1"/>
                    <w:bottom w:val="single" w:sz="12" w:space="0" w:color="000000" w:themeColor="text1"/>
                    <w:right w:val="single" w:sz="4" w:space="0" w:color="FFFFFF" w:themeColor="background1"/>
                  </w:tcBorders>
                  <w:vAlign w:val="center"/>
                </w:tcPr>
                <w:p w14:paraId="4E4B3CE9" w14:textId="13B677F3" w:rsidR="00E3012E" w:rsidRPr="00E3012E" w:rsidRDefault="00E3012E" w:rsidP="00E3012E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bidi="fa-IR"/>
                    </w:rPr>
                  </w:pPr>
                  <w:r w:rsidRPr="00E3012E">
                    <w:rPr>
                      <w:rFonts w:asciiTheme="majorBidi" w:hAnsiTheme="majorBidi" w:cstheme="majorBidi"/>
                      <w:sz w:val="28"/>
                      <w:szCs w:val="28"/>
                      <w:lang w:bidi="fa-IR"/>
                    </w:rPr>
                    <w:t>x</w:t>
                  </w:r>
                </w:p>
              </w:tc>
            </w:tr>
            <w:tr w:rsidR="00E3012E" w14:paraId="42BBD824" w14:textId="77777777" w:rsidTr="00E3012E">
              <w:tc>
                <w:tcPr>
                  <w:tcW w:w="689" w:type="dxa"/>
                  <w:tcBorders>
                    <w:top w:val="single" w:sz="12" w:space="0" w:color="000000" w:themeColor="text1"/>
                    <w:left w:val="single" w:sz="4" w:space="0" w:color="FFFFFF" w:themeColor="background1"/>
                    <w:bottom w:val="single" w:sz="4" w:space="0" w:color="FFFFFF" w:themeColor="background1"/>
                    <w:right w:val="single" w:sz="12" w:space="0" w:color="000000" w:themeColor="text1"/>
                  </w:tcBorders>
                  <w:vAlign w:val="center"/>
                </w:tcPr>
                <w:p w14:paraId="5A9C5A78" w14:textId="2DDD06E3" w:rsidR="00E3012E" w:rsidRDefault="005E2A1E" w:rsidP="00E3012E">
                  <w:pPr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......</w:t>
                  </w:r>
                </w:p>
              </w:tc>
              <w:tc>
                <w:tcPr>
                  <w:tcW w:w="723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3B478B68" w14:textId="3C4DD266" w:rsidR="00E3012E" w:rsidRDefault="00E3012E" w:rsidP="00E3012E">
                  <w:pPr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4-</w:t>
                  </w:r>
                </w:p>
              </w:tc>
            </w:tr>
            <w:tr w:rsidR="00E3012E" w14:paraId="39E41FE0" w14:textId="77777777" w:rsidTr="00BC7E51">
              <w:tc>
                <w:tcPr>
                  <w:tcW w:w="6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12" w:space="0" w:color="000000" w:themeColor="text1"/>
                  </w:tcBorders>
                  <w:vAlign w:val="center"/>
                </w:tcPr>
                <w:p w14:paraId="3B5FC23B" w14:textId="7EB447FF" w:rsidR="00E3012E" w:rsidRDefault="005E2A1E" w:rsidP="00E3012E">
                  <w:pPr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......</w:t>
                  </w:r>
                </w:p>
              </w:tc>
              <w:tc>
                <w:tcPr>
                  <w:tcW w:w="723" w:type="dxa"/>
                  <w:tcBorders>
                    <w:top w:val="single" w:sz="4" w:space="0" w:color="FFFFFF" w:themeColor="background1"/>
                    <w:left w:val="single" w:sz="12" w:space="0" w:color="000000" w:themeColor="text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63AB3383" w14:textId="70116962" w:rsidR="00E3012E" w:rsidRDefault="00BC7E51" w:rsidP="00E3012E">
                  <w:pPr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1</w:t>
                  </w:r>
                </w:p>
              </w:tc>
            </w:tr>
            <w:tr w:rsidR="00BC7E51" w14:paraId="40B1A766" w14:textId="77777777" w:rsidTr="00E3012E">
              <w:tc>
                <w:tcPr>
                  <w:tcW w:w="6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nil"/>
                    <w:right w:val="single" w:sz="12" w:space="0" w:color="000000" w:themeColor="text1"/>
                  </w:tcBorders>
                  <w:vAlign w:val="center"/>
                </w:tcPr>
                <w:p w14:paraId="5182AB96" w14:textId="18CE9A04" w:rsidR="00BC7E51" w:rsidRDefault="00BC7E51" w:rsidP="00E3012E">
                  <w:pPr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13</w:t>
                  </w:r>
                </w:p>
              </w:tc>
              <w:tc>
                <w:tcPr>
                  <w:tcW w:w="723" w:type="dxa"/>
                  <w:tcBorders>
                    <w:top w:val="single" w:sz="4" w:space="0" w:color="FFFFFF" w:themeColor="background1"/>
                    <w:left w:val="single" w:sz="12" w:space="0" w:color="000000" w:themeColor="text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1CFD68FE" w14:textId="7E4BA743" w:rsidR="00BC7E51" w:rsidRDefault="005E2A1E" w:rsidP="00E3012E">
                  <w:pPr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......</w:t>
                  </w:r>
                </w:p>
              </w:tc>
            </w:tr>
          </w:tbl>
          <w:p w14:paraId="743950C7" w14:textId="1129821D" w:rsidR="00E3012E" w:rsidRDefault="00E3012E" w:rsidP="008E032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3012E">
              <w:rPr>
                <w:rFonts w:ascii="Vazirmatn" w:hAnsi="Vazirmatn"/>
                <w:sz w:val="28"/>
                <w:szCs w:val="28"/>
                <w:rtl/>
              </w:rPr>
              <w:t xml:space="preserve">با توجه به رابطه </w:t>
            </w:r>
            <w:r w:rsidR="00C51321" w:rsidRPr="00E3012E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1280" w:dyaOrig="340" w14:anchorId="13A68B45">
                <v:shape id="_x0000_i1035" type="#_x0000_t75" style="width:70.2pt;height:20.05pt" o:ole="">
                  <v:imagedata r:id="rId16" o:title=""/>
                </v:shape>
                <o:OLEObject Type="Embed" ProgID="Equation.DSMT4" ShapeID="_x0000_i1035" DrawAspect="Content" ObjectID="_1795592127" r:id="rId17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Pr="00E3012E">
              <w:rPr>
                <w:rFonts w:ascii="Vazirmatn" w:hAnsi="Vazirmatn"/>
                <w:sz w:val="28"/>
                <w:szCs w:val="28"/>
                <w:rtl/>
              </w:rPr>
              <w:t>جدول را کامل کن</w:t>
            </w:r>
            <w:r w:rsidRPr="00E3012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3012E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E3012E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p w14:paraId="5FD03A45" w14:textId="77777777" w:rsidR="00E3012E" w:rsidRDefault="00E3012E" w:rsidP="008E032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  <w:p w14:paraId="2805C2FB" w14:textId="7DFFCA95" w:rsidR="00E3012E" w:rsidRDefault="00E3012E" w:rsidP="008E032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  <w:p w14:paraId="1B068DD7" w14:textId="65761459" w:rsidR="00BD75A7" w:rsidRPr="00BD75A7" w:rsidRDefault="00BD75A7" w:rsidP="008E0325">
            <w:pPr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657C41E0" w14:textId="4B2EC8D5" w:rsidR="00E3012E" w:rsidRDefault="00BC7E51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8F3EE0" w:rsidRPr="00B63576" w14:paraId="6543F721" w14:textId="77777777" w:rsidTr="008F3EE0">
        <w:trPr>
          <w:trHeight w:val="1030"/>
        </w:trPr>
        <w:tc>
          <w:tcPr>
            <w:tcW w:w="616" w:type="dxa"/>
          </w:tcPr>
          <w:p w14:paraId="5AF03000" w14:textId="77777777" w:rsidR="008F3EE0" w:rsidRPr="00B63576" w:rsidRDefault="008F3EE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6A28538" w14:textId="63A6C91B" w:rsidR="008F3EE0" w:rsidRPr="008F3EE0" w:rsidRDefault="008F3EE0" w:rsidP="008F3EE0">
            <w:pPr>
              <w:jc w:val="both"/>
              <w:rPr>
                <w:b w:val="0"/>
                <w:bCs w:val="0"/>
                <w:sz w:val="28"/>
                <w:szCs w:val="28"/>
                <w:rtl/>
              </w:rPr>
            </w:pPr>
            <w:r w:rsidRPr="008F3EE0">
              <w:rPr>
                <w:rFonts w:hint="cs"/>
                <w:sz w:val="28"/>
                <w:szCs w:val="28"/>
                <w:rtl/>
              </w:rPr>
              <w:t xml:space="preserve">مقدار عددی عبارت زیر را به ازای  </w:t>
            </w:r>
            <w:r w:rsidR="00032744" w:rsidRPr="008F3EE0">
              <w:rPr>
                <w:position w:val="-6"/>
                <w:sz w:val="28"/>
                <w:szCs w:val="28"/>
              </w:rPr>
              <w:object w:dxaOrig="600" w:dyaOrig="260" w14:anchorId="5D596220">
                <v:shape id="_x0000_i1036" type="#_x0000_t75" style="width:33.7pt;height:13.65pt" o:ole="">
                  <v:imagedata r:id="rId18" o:title=""/>
                </v:shape>
                <o:OLEObject Type="Embed" ProgID="Equation.DSMT4" ShapeID="_x0000_i1036" DrawAspect="Content" ObjectID="_1795592128" r:id="rId19"/>
              </w:object>
            </w:r>
            <w:r w:rsidRPr="008F3EE0">
              <w:rPr>
                <w:rFonts w:hint="cs"/>
                <w:sz w:val="28"/>
                <w:szCs w:val="28"/>
                <w:rtl/>
              </w:rPr>
              <w:t xml:space="preserve">  و  </w:t>
            </w:r>
            <w:r w:rsidR="00032744" w:rsidRPr="008F3EE0">
              <w:rPr>
                <w:position w:val="-6"/>
                <w:sz w:val="28"/>
                <w:szCs w:val="28"/>
              </w:rPr>
              <w:object w:dxaOrig="620" w:dyaOrig="279" w14:anchorId="49164CE0">
                <v:shape id="_x0000_i1037" type="#_x0000_t75" style="width:33.7pt;height:14.6pt" o:ole="">
                  <v:imagedata r:id="rId20" o:title=""/>
                </v:shape>
                <o:OLEObject Type="Embed" ProgID="Equation.DSMT4" ShapeID="_x0000_i1037" DrawAspect="Content" ObjectID="_1795592129" r:id="rId21"/>
              </w:object>
            </w:r>
            <w:r w:rsidRPr="008F3EE0">
              <w:rPr>
                <w:rFonts w:hint="cs"/>
                <w:sz w:val="28"/>
                <w:szCs w:val="28"/>
                <w:rtl/>
              </w:rPr>
              <w:t xml:space="preserve">  ب</w:t>
            </w:r>
            <w:r w:rsidR="005720B7">
              <w:rPr>
                <w:rFonts w:hint="cs"/>
                <w:sz w:val="28"/>
                <w:szCs w:val="28"/>
                <w:rtl/>
              </w:rPr>
              <w:t xml:space="preserve">ه </w:t>
            </w:r>
            <w:r w:rsidRPr="008F3EE0">
              <w:rPr>
                <w:rFonts w:hint="cs"/>
                <w:sz w:val="28"/>
                <w:szCs w:val="28"/>
                <w:rtl/>
              </w:rPr>
              <w:t xml:space="preserve">دست آورید.  </w:t>
            </w:r>
          </w:p>
          <w:p w14:paraId="4B6E6184" w14:textId="6BFBC31C" w:rsidR="008F3EE0" w:rsidRPr="00E3012E" w:rsidRDefault="001048BA" w:rsidP="008F3EE0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E3012E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1300" w:dyaOrig="360" w14:anchorId="4B2A2AFF">
                <v:shape id="_x0000_i1038" type="#_x0000_t75" style="width:71.1pt;height:20.05pt" o:ole="">
                  <v:imagedata r:id="rId22" o:title=""/>
                </v:shape>
                <o:OLEObject Type="Embed" ProgID="Equation.DSMT4" ShapeID="_x0000_i1038" DrawAspect="Content" ObjectID="_1795592130" r:id="rId23"/>
              </w:object>
            </w:r>
          </w:p>
        </w:tc>
        <w:tc>
          <w:tcPr>
            <w:tcW w:w="609" w:type="dxa"/>
            <w:vAlign w:val="center"/>
          </w:tcPr>
          <w:p w14:paraId="649FE5E9" w14:textId="5A3E98B4" w:rsidR="008F3EE0" w:rsidRDefault="008F3EE0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BD75A7" w:rsidRPr="00B63576" w14:paraId="65E43F96" w14:textId="77777777" w:rsidTr="006E2E00">
        <w:trPr>
          <w:trHeight w:val="1322"/>
        </w:trPr>
        <w:tc>
          <w:tcPr>
            <w:tcW w:w="616" w:type="dxa"/>
          </w:tcPr>
          <w:p w14:paraId="5743A651" w14:textId="78DE1745" w:rsidR="00BD75A7" w:rsidRPr="00B63576" w:rsidRDefault="004B6EA5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9311" w:type="dxa"/>
            <w:gridSpan w:val="3"/>
          </w:tcPr>
          <w:p w14:paraId="1AEC8948" w14:textId="77777777" w:rsidR="00BD75A7" w:rsidRDefault="00BD75A7" w:rsidP="00BD75A7">
            <w:pPr>
              <w:rPr>
                <w:rFonts w:asciiTheme="majorBidi" w:hAnsiTheme="majorBidi"/>
                <w:sz w:val="28"/>
                <w:szCs w:val="28"/>
                <w:rtl/>
                <w:lang w:bidi="fa-IR"/>
              </w:rPr>
            </w:pPr>
            <w:r w:rsidRPr="00BD75A7">
              <w:rPr>
                <w:rFonts w:ascii="BNazaninBold" w:hint="cs"/>
                <w:sz w:val="28"/>
                <w:szCs w:val="28"/>
                <w:rtl/>
                <w:lang w:bidi="fa-IR"/>
              </w:rPr>
              <w:t>عبارت</w:t>
            </w:r>
            <w:r w:rsidRPr="00BD75A7">
              <w:rPr>
                <w:rFonts w:ascii="BNazaninBold"/>
                <w:sz w:val="28"/>
                <w:szCs w:val="28"/>
                <w:rtl/>
                <w:lang w:bidi="fa-IR"/>
              </w:rPr>
              <w:t xml:space="preserve"> </w:t>
            </w:r>
            <w:r w:rsidRPr="00BD75A7">
              <w:rPr>
                <w:rFonts w:ascii="BNazaninBold" w:hint="cs"/>
                <w:sz w:val="28"/>
                <w:szCs w:val="28"/>
                <w:rtl/>
                <w:lang w:bidi="fa-IR"/>
              </w:rPr>
              <w:t>های</w:t>
            </w:r>
            <w:r w:rsidRPr="00BD75A7">
              <w:rPr>
                <w:rFonts w:ascii="BNazaninBold"/>
                <w:sz w:val="28"/>
                <w:szCs w:val="28"/>
                <w:rtl/>
                <w:lang w:bidi="fa-IR"/>
              </w:rPr>
              <w:t xml:space="preserve"> </w:t>
            </w:r>
            <w:r w:rsidRPr="00BD75A7">
              <w:rPr>
                <w:rFonts w:ascii="BNazaninBold" w:hint="cs"/>
                <w:sz w:val="28"/>
                <w:szCs w:val="28"/>
                <w:rtl/>
                <w:lang w:bidi="fa-IR"/>
              </w:rPr>
              <w:t>جبری</w:t>
            </w:r>
            <w:r w:rsidRPr="00BD75A7">
              <w:rPr>
                <w:rFonts w:ascii="BNazaninBold"/>
                <w:sz w:val="28"/>
                <w:szCs w:val="28"/>
                <w:rtl/>
                <w:lang w:bidi="fa-IR"/>
              </w:rPr>
              <w:t xml:space="preserve"> </w:t>
            </w:r>
            <w:r w:rsidRPr="00BD75A7">
              <w:rPr>
                <w:rFonts w:ascii="BNazaninBold" w:hint="cs"/>
                <w:sz w:val="28"/>
                <w:szCs w:val="28"/>
                <w:rtl/>
                <w:lang w:bidi="fa-IR"/>
              </w:rPr>
              <w:t>زیر</w:t>
            </w:r>
            <w:r w:rsidRPr="00BD75A7">
              <w:rPr>
                <w:rFonts w:ascii="BNazaninBold"/>
                <w:sz w:val="28"/>
                <w:szCs w:val="28"/>
                <w:rtl/>
                <w:lang w:bidi="fa-IR"/>
              </w:rPr>
              <w:t xml:space="preserve"> </w:t>
            </w:r>
            <w:r w:rsidRPr="00BD75A7">
              <w:rPr>
                <w:rFonts w:ascii="BNazaninBold" w:hint="cs"/>
                <w:sz w:val="28"/>
                <w:szCs w:val="28"/>
                <w:rtl/>
                <w:lang w:bidi="fa-IR"/>
              </w:rPr>
              <w:t>را</w:t>
            </w:r>
            <w:r w:rsidRPr="00BD75A7">
              <w:rPr>
                <w:rFonts w:ascii="BNazaninBold"/>
                <w:sz w:val="28"/>
                <w:szCs w:val="28"/>
                <w:rtl/>
                <w:lang w:bidi="fa-IR"/>
              </w:rPr>
              <w:t xml:space="preserve"> </w:t>
            </w:r>
            <w:r w:rsidRPr="00BD75A7">
              <w:rPr>
                <w:rFonts w:ascii="BNazaninBold" w:hint="cs"/>
                <w:sz w:val="28"/>
                <w:szCs w:val="28"/>
                <w:rtl/>
                <w:lang w:bidi="fa-IR"/>
              </w:rPr>
              <w:t>تجزیه</w:t>
            </w:r>
            <w:r w:rsidRPr="00BD75A7">
              <w:rPr>
                <w:rFonts w:ascii="BNazaninBold"/>
                <w:sz w:val="28"/>
                <w:szCs w:val="28"/>
                <w:rtl/>
                <w:lang w:bidi="fa-IR"/>
              </w:rPr>
              <w:t xml:space="preserve"> </w:t>
            </w:r>
            <w:r w:rsidRPr="00BD75A7">
              <w:rPr>
                <w:rFonts w:ascii="BNazaninBold" w:hint="cs"/>
                <w:sz w:val="28"/>
                <w:szCs w:val="28"/>
                <w:rtl/>
                <w:lang w:bidi="fa-IR"/>
              </w:rPr>
              <w:t>کنید</w:t>
            </w:r>
            <w:r w:rsidRPr="00BD75A7">
              <w:rPr>
                <w:rFonts w:ascii="BNazaninBold"/>
                <w:sz w:val="28"/>
                <w:szCs w:val="28"/>
                <w:lang w:bidi="fa-IR"/>
              </w:rPr>
              <w:t>.</w:t>
            </w:r>
          </w:p>
          <w:p w14:paraId="39D8C584" w14:textId="0045006E" w:rsidR="00BD75A7" w:rsidRDefault="0096374B" w:rsidP="008F3EE0">
            <w:pPr>
              <w:spacing w:line="360" w:lineRule="auto"/>
              <w:jc w:val="right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3012E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1320" w:dyaOrig="300" w14:anchorId="0CFBA0A7">
                <v:shape id="_x0000_i1039" type="#_x0000_t75" style="width:1in;height:16.4pt" o:ole="">
                  <v:imagedata r:id="rId24" o:title=""/>
                </v:shape>
                <o:OLEObject Type="Embed" ProgID="Equation.DSMT4" ShapeID="_x0000_i1039" DrawAspect="Content" ObjectID="_1795592131" r:id="rId25"/>
              </w:object>
            </w:r>
          </w:p>
          <w:p w14:paraId="4C1E3DCE" w14:textId="787B6DBA" w:rsidR="00BD75A7" w:rsidRPr="00E3012E" w:rsidRDefault="008F3EE0" w:rsidP="008F3EE0">
            <w:pPr>
              <w:spacing w:line="360" w:lineRule="auto"/>
              <w:jc w:val="right"/>
              <w:rPr>
                <w:rFonts w:ascii="Vazirmatn" w:hAnsi="Vazirmatn"/>
                <w:sz w:val="20"/>
                <w:szCs w:val="20"/>
                <w:rtl/>
                <w:lang w:bidi="fa-IR"/>
              </w:rPr>
            </w:pPr>
            <w:r w:rsidRPr="00E3012E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1380" w:dyaOrig="360" w14:anchorId="196CA826">
                <v:shape id="_x0000_i1040" type="#_x0000_t75" style="width:75.65pt;height:20.05pt" o:ole="">
                  <v:imagedata r:id="rId26" o:title=""/>
                </v:shape>
                <o:OLEObject Type="Embed" ProgID="Equation.DSMT4" ShapeID="_x0000_i1040" DrawAspect="Content" ObjectID="_1795592132" r:id="rId27"/>
              </w:object>
            </w:r>
          </w:p>
          <w:p w14:paraId="59506257" w14:textId="52843BAF" w:rsidR="00BD75A7" w:rsidRPr="008F3EE0" w:rsidRDefault="0096374B" w:rsidP="008F3EE0">
            <w:pPr>
              <w:spacing w:line="360" w:lineRule="auto"/>
              <w:jc w:val="right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3012E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1960" w:dyaOrig="420" w14:anchorId="2C4ED700">
                <v:shape id="_x0000_i1041" type="#_x0000_t75" style="width:107.55pt;height:24.6pt" o:ole="">
                  <v:imagedata r:id="rId28" o:title=""/>
                </v:shape>
                <o:OLEObject Type="Embed" ProgID="Equation.DSMT4" ShapeID="_x0000_i1041" DrawAspect="Content" ObjectID="_1795592133" r:id="rId29"/>
              </w:object>
            </w:r>
          </w:p>
        </w:tc>
        <w:tc>
          <w:tcPr>
            <w:tcW w:w="609" w:type="dxa"/>
            <w:vAlign w:val="center"/>
          </w:tcPr>
          <w:p w14:paraId="7BD9998A" w14:textId="5AD58AB1" w:rsidR="00BD75A7" w:rsidRDefault="008F3EE0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/>
                <w:sz w:val="28"/>
                <w:szCs w:val="28"/>
                <w:lang w:bidi="fa-IR"/>
              </w:rPr>
              <w:t>2</w:t>
            </w:r>
          </w:p>
        </w:tc>
      </w:tr>
      <w:tr w:rsidR="00CA60EC" w:rsidRPr="00B63576" w14:paraId="5D728BD9" w14:textId="77777777" w:rsidTr="00373E51">
        <w:trPr>
          <w:trHeight w:val="1440"/>
        </w:trPr>
        <w:tc>
          <w:tcPr>
            <w:tcW w:w="616" w:type="dxa"/>
          </w:tcPr>
          <w:p w14:paraId="49FA2F53" w14:textId="77777777" w:rsidR="00CA60EC" w:rsidRDefault="00CA60EC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1DF657D3" w14:textId="01C8509B" w:rsidR="00373E51" w:rsidRPr="00BD75A7" w:rsidRDefault="00AB59C5" w:rsidP="00BD75A7">
            <w:pPr>
              <w:rPr>
                <w:rFonts w:ascii="BNazaninBold"/>
                <w:sz w:val="28"/>
                <w:szCs w:val="28"/>
                <w:rtl/>
                <w:lang w:bidi="fa-IR"/>
              </w:rPr>
            </w:pPr>
            <w:r>
              <w:rPr>
                <w:rFonts w:ascii="BNazaninBold" w:hint="cs"/>
                <w:sz w:val="28"/>
                <w:szCs w:val="28"/>
                <w:rtl/>
                <w:lang w:bidi="fa-IR"/>
              </w:rPr>
              <w:t>معادله های زیر را حل کنید.</w:t>
            </w:r>
          </w:p>
        </w:tc>
        <w:tc>
          <w:tcPr>
            <w:tcW w:w="609" w:type="dxa"/>
            <w:vAlign w:val="center"/>
          </w:tcPr>
          <w:p w14:paraId="0E93F6DF" w14:textId="0E6BDE93" w:rsidR="00CA60EC" w:rsidRDefault="00CA60EC" w:rsidP="00FD1E05">
            <w:pPr>
              <w:jc w:val="center"/>
              <w:rPr>
                <w:rFonts w:ascii="Vazirmatn" w:hAnsi="Vazirmatn"/>
                <w:sz w:val="28"/>
                <w:szCs w:val="28"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82CBE" w:rsidRPr="00B63576" w14:paraId="23C0DB82" w14:textId="77777777" w:rsidTr="006A7758">
        <w:trPr>
          <w:trHeight w:val="203"/>
        </w:trPr>
        <w:tc>
          <w:tcPr>
            <w:tcW w:w="10536" w:type="dxa"/>
            <w:gridSpan w:val="5"/>
          </w:tcPr>
          <w:p w14:paraId="1AF42875" w14:textId="0661E8EB" w:rsidR="00C82CBE" w:rsidRDefault="00C82CB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موفق باشید.</w:t>
            </w:r>
          </w:p>
        </w:tc>
      </w:tr>
    </w:tbl>
    <w:p w14:paraId="615D838F" w14:textId="6BD6F8C1" w:rsidR="000B3006" w:rsidRPr="00013526" w:rsidRDefault="000B3006" w:rsidP="00D6577C">
      <w:pPr>
        <w:tabs>
          <w:tab w:val="left" w:pos="7696"/>
        </w:tabs>
        <w:rPr>
          <w:rFonts w:ascii="Vazirmatn" w:hAnsi="Vazirmatn"/>
          <w:sz w:val="4"/>
          <w:szCs w:val="4"/>
          <w:rtl/>
          <w:lang w:bidi="fa-IR"/>
        </w:rPr>
      </w:pPr>
    </w:p>
    <w:sectPr w:rsidR="000B3006" w:rsidRPr="00013526" w:rsidSect="00554692">
      <w:footerReference w:type="even" r:id="rId3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761C6" w14:textId="77777777" w:rsidR="00663134" w:rsidRDefault="00663134">
      <w:r>
        <w:separator/>
      </w:r>
    </w:p>
  </w:endnote>
  <w:endnote w:type="continuationSeparator" w:id="0">
    <w:p w14:paraId="1D34DF9D" w14:textId="77777777" w:rsidR="00663134" w:rsidRDefault="00663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36F60" w14:textId="77777777" w:rsidR="00663134" w:rsidRDefault="00663134">
      <w:r>
        <w:separator/>
      </w:r>
    </w:p>
  </w:footnote>
  <w:footnote w:type="continuationSeparator" w:id="0">
    <w:p w14:paraId="1F84716A" w14:textId="77777777" w:rsidR="00663134" w:rsidRDefault="00663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3526"/>
    <w:rsid w:val="00015EB4"/>
    <w:rsid w:val="00025BB9"/>
    <w:rsid w:val="00032744"/>
    <w:rsid w:val="00042870"/>
    <w:rsid w:val="00044CE5"/>
    <w:rsid w:val="00047475"/>
    <w:rsid w:val="00051F35"/>
    <w:rsid w:val="0005598D"/>
    <w:rsid w:val="00060B1B"/>
    <w:rsid w:val="000633DE"/>
    <w:rsid w:val="00064B47"/>
    <w:rsid w:val="00076584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48BA"/>
    <w:rsid w:val="00105998"/>
    <w:rsid w:val="00106CED"/>
    <w:rsid w:val="00111977"/>
    <w:rsid w:val="001369CE"/>
    <w:rsid w:val="00153216"/>
    <w:rsid w:val="00156A69"/>
    <w:rsid w:val="001631AF"/>
    <w:rsid w:val="00163738"/>
    <w:rsid w:val="001648CA"/>
    <w:rsid w:val="001671F0"/>
    <w:rsid w:val="00174683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E6235"/>
    <w:rsid w:val="001F07AB"/>
    <w:rsid w:val="001F6C57"/>
    <w:rsid w:val="00202EDB"/>
    <w:rsid w:val="002037DE"/>
    <w:rsid w:val="002078FB"/>
    <w:rsid w:val="0022126B"/>
    <w:rsid w:val="00222EB3"/>
    <w:rsid w:val="00223C54"/>
    <w:rsid w:val="002304F7"/>
    <w:rsid w:val="0023052B"/>
    <w:rsid w:val="00232982"/>
    <w:rsid w:val="00243FC8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69A8"/>
    <w:rsid w:val="002D7D6C"/>
    <w:rsid w:val="002E135E"/>
    <w:rsid w:val="002E7561"/>
    <w:rsid w:val="002F602F"/>
    <w:rsid w:val="003013D7"/>
    <w:rsid w:val="003054F1"/>
    <w:rsid w:val="00320319"/>
    <w:rsid w:val="0032391D"/>
    <w:rsid w:val="00325DBF"/>
    <w:rsid w:val="00343621"/>
    <w:rsid w:val="00352925"/>
    <w:rsid w:val="00363EA9"/>
    <w:rsid w:val="00366B83"/>
    <w:rsid w:val="0037094A"/>
    <w:rsid w:val="00372598"/>
    <w:rsid w:val="00373E51"/>
    <w:rsid w:val="0037499B"/>
    <w:rsid w:val="00384F69"/>
    <w:rsid w:val="003860E1"/>
    <w:rsid w:val="003866EE"/>
    <w:rsid w:val="00387B0E"/>
    <w:rsid w:val="00387B55"/>
    <w:rsid w:val="00394BDA"/>
    <w:rsid w:val="00396865"/>
    <w:rsid w:val="00396939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06DF"/>
    <w:rsid w:val="003F272F"/>
    <w:rsid w:val="003F58FD"/>
    <w:rsid w:val="00411079"/>
    <w:rsid w:val="00427CF4"/>
    <w:rsid w:val="00451EDD"/>
    <w:rsid w:val="0045654A"/>
    <w:rsid w:val="004568D6"/>
    <w:rsid w:val="00464B31"/>
    <w:rsid w:val="00480D15"/>
    <w:rsid w:val="00480E18"/>
    <w:rsid w:val="00481D06"/>
    <w:rsid w:val="0049180E"/>
    <w:rsid w:val="00492EE4"/>
    <w:rsid w:val="00493F7B"/>
    <w:rsid w:val="00495CCA"/>
    <w:rsid w:val="00496963"/>
    <w:rsid w:val="004A075B"/>
    <w:rsid w:val="004A0E94"/>
    <w:rsid w:val="004A1F88"/>
    <w:rsid w:val="004A47DB"/>
    <w:rsid w:val="004A5CED"/>
    <w:rsid w:val="004A72B7"/>
    <w:rsid w:val="004B1925"/>
    <w:rsid w:val="004B4415"/>
    <w:rsid w:val="004B5D83"/>
    <w:rsid w:val="004B6EA5"/>
    <w:rsid w:val="004B7F7B"/>
    <w:rsid w:val="004E1746"/>
    <w:rsid w:val="004F1A82"/>
    <w:rsid w:val="0050569F"/>
    <w:rsid w:val="00526347"/>
    <w:rsid w:val="00526388"/>
    <w:rsid w:val="00527D9D"/>
    <w:rsid w:val="005325F1"/>
    <w:rsid w:val="00550734"/>
    <w:rsid w:val="0055430A"/>
    <w:rsid w:val="00554692"/>
    <w:rsid w:val="00563849"/>
    <w:rsid w:val="00563C64"/>
    <w:rsid w:val="005704C3"/>
    <w:rsid w:val="005720B7"/>
    <w:rsid w:val="005837FA"/>
    <w:rsid w:val="005849B5"/>
    <w:rsid w:val="005919D3"/>
    <w:rsid w:val="00592C7E"/>
    <w:rsid w:val="0059312F"/>
    <w:rsid w:val="005942DA"/>
    <w:rsid w:val="0059556C"/>
    <w:rsid w:val="005A04D4"/>
    <w:rsid w:val="005A5D92"/>
    <w:rsid w:val="005B0A9C"/>
    <w:rsid w:val="005B355E"/>
    <w:rsid w:val="005C70F1"/>
    <w:rsid w:val="005E0EBA"/>
    <w:rsid w:val="005E13ED"/>
    <w:rsid w:val="005E22DE"/>
    <w:rsid w:val="005E2A1E"/>
    <w:rsid w:val="005E481B"/>
    <w:rsid w:val="005F1350"/>
    <w:rsid w:val="005F5D12"/>
    <w:rsid w:val="00604E3D"/>
    <w:rsid w:val="00610A06"/>
    <w:rsid w:val="0061122B"/>
    <w:rsid w:val="0061446A"/>
    <w:rsid w:val="00614E45"/>
    <w:rsid w:val="006404D1"/>
    <w:rsid w:val="00645BBA"/>
    <w:rsid w:val="00651A39"/>
    <w:rsid w:val="00652AE5"/>
    <w:rsid w:val="00654641"/>
    <w:rsid w:val="00662D5E"/>
    <w:rsid w:val="00663134"/>
    <w:rsid w:val="00664140"/>
    <w:rsid w:val="00666C36"/>
    <w:rsid w:val="00674005"/>
    <w:rsid w:val="0068639E"/>
    <w:rsid w:val="006917C9"/>
    <w:rsid w:val="006A2330"/>
    <w:rsid w:val="006A34F2"/>
    <w:rsid w:val="006A45B3"/>
    <w:rsid w:val="006A4F45"/>
    <w:rsid w:val="006B1CD3"/>
    <w:rsid w:val="006B6EB5"/>
    <w:rsid w:val="006B7624"/>
    <w:rsid w:val="006C1DAF"/>
    <w:rsid w:val="006C36D2"/>
    <w:rsid w:val="006C5E32"/>
    <w:rsid w:val="006D1307"/>
    <w:rsid w:val="006D30CB"/>
    <w:rsid w:val="006E2E00"/>
    <w:rsid w:val="006F7233"/>
    <w:rsid w:val="00701928"/>
    <w:rsid w:val="007030CB"/>
    <w:rsid w:val="00712340"/>
    <w:rsid w:val="00714FF1"/>
    <w:rsid w:val="0071794E"/>
    <w:rsid w:val="007248D3"/>
    <w:rsid w:val="00734C18"/>
    <w:rsid w:val="007409DF"/>
    <w:rsid w:val="0074222B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87DD2"/>
    <w:rsid w:val="00793D1C"/>
    <w:rsid w:val="00795658"/>
    <w:rsid w:val="007A5A71"/>
    <w:rsid w:val="007B0A27"/>
    <w:rsid w:val="007B24DA"/>
    <w:rsid w:val="007B2915"/>
    <w:rsid w:val="007B3075"/>
    <w:rsid w:val="007B4428"/>
    <w:rsid w:val="007B5DCD"/>
    <w:rsid w:val="007D7552"/>
    <w:rsid w:val="007E582B"/>
    <w:rsid w:val="007E7962"/>
    <w:rsid w:val="007F110E"/>
    <w:rsid w:val="007F1602"/>
    <w:rsid w:val="007F5653"/>
    <w:rsid w:val="008001C1"/>
    <w:rsid w:val="00802405"/>
    <w:rsid w:val="008064FD"/>
    <w:rsid w:val="008117FB"/>
    <w:rsid w:val="00812683"/>
    <w:rsid w:val="008133E6"/>
    <w:rsid w:val="00814666"/>
    <w:rsid w:val="00820188"/>
    <w:rsid w:val="00824E95"/>
    <w:rsid w:val="008274E0"/>
    <w:rsid w:val="00827D24"/>
    <w:rsid w:val="00843A8C"/>
    <w:rsid w:val="00851722"/>
    <w:rsid w:val="0085529B"/>
    <w:rsid w:val="008605CB"/>
    <w:rsid w:val="00860B33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C4761"/>
    <w:rsid w:val="008D43E1"/>
    <w:rsid w:val="008E0325"/>
    <w:rsid w:val="008E3DB6"/>
    <w:rsid w:val="008E431A"/>
    <w:rsid w:val="008E4A1D"/>
    <w:rsid w:val="008F3EE0"/>
    <w:rsid w:val="008F4B46"/>
    <w:rsid w:val="0090487D"/>
    <w:rsid w:val="00912525"/>
    <w:rsid w:val="009129B2"/>
    <w:rsid w:val="009215E0"/>
    <w:rsid w:val="0093468C"/>
    <w:rsid w:val="00937508"/>
    <w:rsid w:val="00947F17"/>
    <w:rsid w:val="00951EE4"/>
    <w:rsid w:val="00952302"/>
    <w:rsid w:val="00961862"/>
    <w:rsid w:val="0096374B"/>
    <w:rsid w:val="0096710B"/>
    <w:rsid w:val="0098025A"/>
    <w:rsid w:val="00984794"/>
    <w:rsid w:val="00984E89"/>
    <w:rsid w:val="00991A68"/>
    <w:rsid w:val="0099294B"/>
    <w:rsid w:val="00992D67"/>
    <w:rsid w:val="009934FF"/>
    <w:rsid w:val="00995DC7"/>
    <w:rsid w:val="009960AB"/>
    <w:rsid w:val="009D1721"/>
    <w:rsid w:val="009E0671"/>
    <w:rsid w:val="009E5676"/>
    <w:rsid w:val="009F15B1"/>
    <w:rsid w:val="009F221C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52ADA"/>
    <w:rsid w:val="00A54BD7"/>
    <w:rsid w:val="00A5530B"/>
    <w:rsid w:val="00A60BFB"/>
    <w:rsid w:val="00A61699"/>
    <w:rsid w:val="00A6281F"/>
    <w:rsid w:val="00A676CE"/>
    <w:rsid w:val="00A7111B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B48E1"/>
    <w:rsid w:val="00AB59C5"/>
    <w:rsid w:val="00AC448A"/>
    <w:rsid w:val="00AD0171"/>
    <w:rsid w:val="00AD45B7"/>
    <w:rsid w:val="00AE7D23"/>
    <w:rsid w:val="00AE7F98"/>
    <w:rsid w:val="00AF346F"/>
    <w:rsid w:val="00AF59E1"/>
    <w:rsid w:val="00B10C05"/>
    <w:rsid w:val="00B12096"/>
    <w:rsid w:val="00B14347"/>
    <w:rsid w:val="00B259F3"/>
    <w:rsid w:val="00B2713C"/>
    <w:rsid w:val="00B305E1"/>
    <w:rsid w:val="00B40735"/>
    <w:rsid w:val="00B44A14"/>
    <w:rsid w:val="00B463C0"/>
    <w:rsid w:val="00B46702"/>
    <w:rsid w:val="00B52219"/>
    <w:rsid w:val="00B537CC"/>
    <w:rsid w:val="00B56F1A"/>
    <w:rsid w:val="00B6103A"/>
    <w:rsid w:val="00B62053"/>
    <w:rsid w:val="00B63576"/>
    <w:rsid w:val="00B73028"/>
    <w:rsid w:val="00B80042"/>
    <w:rsid w:val="00B80E06"/>
    <w:rsid w:val="00B92337"/>
    <w:rsid w:val="00B95DBD"/>
    <w:rsid w:val="00BA098C"/>
    <w:rsid w:val="00BA153D"/>
    <w:rsid w:val="00BA7917"/>
    <w:rsid w:val="00BC1A19"/>
    <w:rsid w:val="00BC3D97"/>
    <w:rsid w:val="00BC7E51"/>
    <w:rsid w:val="00BD447E"/>
    <w:rsid w:val="00BD75A7"/>
    <w:rsid w:val="00BE776E"/>
    <w:rsid w:val="00BF4523"/>
    <w:rsid w:val="00C0768D"/>
    <w:rsid w:val="00C16173"/>
    <w:rsid w:val="00C17567"/>
    <w:rsid w:val="00C17E8F"/>
    <w:rsid w:val="00C323A2"/>
    <w:rsid w:val="00C326B1"/>
    <w:rsid w:val="00C34A43"/>
    <w:rsid w:val="00C40BBF"/>
    <w:rsid w:val="00C4546A"/>
    <w:rsid w:val="00C46C3E"/>
    <w:rsid w:val="00C5022B"/>
    <w:rsid w:val="00C51002"/>
    <w:rsid w:val="00C51321"/>
    <w:rsid w:val="00C60163"/>
    <w:rsid w:val="00C77310"/>
    <w:rsid w:val="00C82809"/>
    <w:rsid w:val="00C82A22"/>
    <w:rsid w:val="00C82CBE"/>
    <w:rsid w:val="00C924A3"/>
    <w:rsid w:val="00CA60EC"/>
    <w:rsid w:val="00CA7A73"/>
    <w:rsid w:val="00CB1558"/>
    <w:rsid w:val="00CB31A4"/>
    <w:rsid w:val="00CB31E1"/>
    <w:rsid w:val="00CB594B"/>
    <w:rsid w:val="00CB6C74"/>
    <w:rsid w:val="00CC13C8"/>
    <w:rsid w:val="00CC26EA"/>
    <w:rsid w:val="00CC30A4"/>
    <w:rsid w:val="00CC318D"/>
    <w:rsid w:val="00CC3C49"/>
    <w:rsid w:val="00CC56BC"/>
    <w:rsid w:val="00CD4A8C"/>
    <w:rsid w:val="00CD7A5B"/>
    <w:rsid w:val="00CE0CAD"/>
    <w:rsid w:val="00CE23F5"/>
    <w:rsid w:val="00CE242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2389A"/>
    <w:rsid w:val="00D23BA1"/>
    <w:rsid w:val="00D30350"/>
    <w:rsid w:val="00D375E6"/>
    <w:rsid w:val="00D43C9D"/>
    <w:rsid w:val="00D43EFD"/>
    <w:rsid w:val="00D47B5D"/>
    <w:rsid w:val="00D56C37"/>
    <w:rsid w:val="00D57689"/>
    <w:rsid w:val="00D57FCC"/>
    <w:rsid w:val="00D656B0"/>
    <w:rsid w:val="00D6577C"/>
    <w:rsid w:val="00D70DCE"/>
    <w:rsid w:val="00D77873"/>
    <w:rsid w:val="00D8485D"/>
    <w:rsid w:val="00D849E2"/>
    <w:rsid w:val="00D87200"/>
    <w:rsid w:val="00D97201"/>
    <w:rsid w:val="00DA739B"/>
    <w:rsid w:val="00DA7416"/>
    <w:rsid w:val="00DB1342"/>
    <w:rsid w:val="00DB4350"/>
    <w:rsid w:val="00DC1C76"/>
    <w:rsid w:val="00DC64FC"/>
    <w:rsid w:val="00DD01C4"/>
    <w:rsid w:val="00DE5E13"/>
    <w:rsid w:val="00DF06AC"/>
    <w:rsid w:val="00DF24A7"/>
    <w:rsid w:val="00DF29EC"/>
    <w:rsid w:val="00DF3E96"/>
    <w:rsid w:val="00DF51A3"/>
    <w:rsid w:val="00E00254"/>
    <w:rsid w:val="00E12811"/>
    <w:rsid w:val="00E14C5C"/>
    <w:rsid w:val="00E205EF"/>
    <w:rsid w:val="00E21646"/>
    <w:rsid w:val="00E27D35"/>
    <w:rsid w:val="00E3012E"/>
    <w:rsid w:val="00E33963"/>
    <w:rsid w:val="00E54F04"/>
    <w:rsid w:val="00E55635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A2337"/>
    <w:rsid w:val="00EB0535"/>
    <w:rsid w:val="00EB4504"/>
    <w:rsid w:val="00EC2C10"/>
    <w:rsid w:val="00EE65B8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6F91"/>
    <w:rsid w:val="00F27946"/>
    <w:rsid w:val="00F35E5B"/>
    <w:rsid w:val="00F36768"/>
    <w:rsid w:val="00F41481"/>
    <w:rsid w:val="00F44108"/>
    <w:rsid w:val="00F51DAC"/>
    <w:rsid w:val="00F521DE"/>
    <w:rsid w:val="00F615BA"/>
    <w:rsid w:val="00F63DF6"/>
    <w:rsid w:val="00F81292"/>
    <w:rsid w:val="00F826BE"/>
    <w:rsid w:val="00F96F1E"/>
    <w:rsid w:val="00FA00FC"/>
    <w:rsid w:val="00FA1DE2"/>
    <w:rsid w:val="00FA49FF"/>
    <w:rsid w:val="00FC528B"/>
    <w:rsid w:val="00FC5A50"/>
    <w:rsid w:val="00FD1E05"/>
    <w:rsid w:val="00FD53D3"/>
    <w:rsid w:val="00FD5C9F"/>
    <w:rsid w:val="00FE0903"/>
    <w:rsid w:val="00FE112C"/>
    <w:rsid w:val="00FE4E5A"/>
    <w:rsid w:val="00FE5EEC"/>
    <w:rsid w:val="00FE624D"/>
    <w:rsid w:val="00FF1E89"/>
    <w:rsid w:val="00F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75A7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qFormat/>
    <w:rsid w:val="000135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445A9-91DD-47B4-AEFE-80929564E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1280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161</cp:revision>
  <cp:lastPrinted>2023-10-26T12:42:00Z</cp:lastPrinted>
  <dcterms:created xsi:type="dcterms:W3CDTF">2018-10-12T13:02:00Z</dcterms:created>
  <dcterms:modified xsi:type="dcterms:W3CDTF">2024-12-13T07:18:00Z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