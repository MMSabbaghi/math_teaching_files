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410778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22795F" w:rsidRPr="00B63576" w14:paraId="3CE958A4" w14:textId="77777777" w:rsidTr="003C4368">
        <w:trPr>
          <w:cantSplit/>
          <w:trHeight w:val="1134"/>
        </w:trPr>
        <w:tc>
          <w:tcPr>
            <w:tcW w:w="616" w:type="dxa"/>
            <w:textDirection w:val="tbRl"/>
          </w:tcPr>
          <w:p w14:paraId="4CDBECB0" w14:textId="431E0005" w:rsidR="0022795F" w:rsidRPr="004C0E30" w:rsidRDefault="004C0E30" w:rsidP="003C4368">
            <w:pPr>
              <w:ind w:left="141" w:right="113"/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درست/نادرست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70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7006"/>
              <w:gridCol w:w="850"/>
              <w:gridCol w:w="710"/>
            </w:tblGrid>
            <w:tr w:rsidR="004C0E30" w:rsidRPr="008E0325" w14:paraId="4D2315E9" w14:textId="77777777" w:rsidTr="00410778">
              <w:tc>
                <w:tcPr>
                  <w:tcW w:w="7006" w:type="dxa"/>
                  <w:shd w:val="clear" w:color="auto" w:fill="FFFFFF" w:themeFill="background1"/>
                </w:tcPr>
                <w:p w14:paraId="4107C938" w14:textId="77777777" w:rsidR="004C0E30" w:rsidRPr="008E0325" w:rsidRDefault="004C0E30" w:rsidP="004C0E30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8E0325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9C27E6">
                    <w:rPr>
                      <w:sz w:val="28"/>
                      <w:szCs w:val="28"/>
                      <w:rtl/>
                    </w:rPr>
                    <w:t xml:space="preserve">اندازه </w:t>
                  </w:r>
                  <w:r w:rsidRPr="009C27E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9C27E6">
                    <w:rPr>
                      <w:sz w:val="28"/>
                      <w:szCs w:val="28"/>
                      <w:rtl/>
                    </w:rPr>
                    <w:t xml:space="preserve"> هر زاو</w:t>
                  </w:r>
                  <w:r w:rsidRPr="009C27E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9C27E6">
                    <w:rPr>
                      <w:rFonts w:hint="eastAsia"/>
                      <w:sz w:val="28"/>
                      <w:szCs w:val="28"/>
                      <w:rtl/>
                    </w:rPr>
                    <w:t>ه</w:t>
                  </w:r>
                  <w:r w:rsidRPr="009C27E6">
                    <w:rPr>
                      <w:sz w:val="28"/>
                      <w:szCs w:val="28"/>
                      <w:rtl/>
                    </w:rPr>
                    <w:t xml:space="preserve"> محاط</w:t>
                  </w:r>
                  <w:r w:rsidRPr="009C27E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9C27E6">
                    <w:rPr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برابر</w:t>
                  </w:r>
                  <w:r w:rsidRPr="009C27E6">
                    <w:rPr>
                      <w:sz w:val="28"/>
                      <w:szCs w:val="28"/>
                      <w:rtl/>
                    </w:rPr>
                    <w:t>کمان روبه رو</w:t>
                  </w:r>
                  <w:r w:rsidRPr="009C27E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9C27E6">
                    <w:rPr>
                      <w:rFonts w:hint="eastAsia"/>
                      <w:sz w:val="28"/>
                      <w:szCs w:val="28"/>
                      <w:rtl/>
                    </w:rPr>
                    <w:t>ش</w:t>
                  </w:r>
                  <w:r w:rsidRPr="009C27E6">
                    <w:rPr>
                      <w:sz w:val="28"/>
                      <w:szCs w:val="28"/>
                      <w:rtl/>
                    </w:rPr>
                    <w:t xml:space="preserve"> است.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62BF3ADD" w14:textId="77777777" w:rsidR="004C0E30" w:rsidRPr="008E0325" w:rsidRDefault="004C0E30" w:rsidP="004C0E30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  <w:shd w:val="clear" w:color="auto" w:fill="FFFFFF" w:themeFill="background1"/>
                </w:tcPr>
                <w:p w14:paraId="5D42221A" w14:textId="77777777" w:rsidR="004C0E30" w:rsidRPr="008E0325" w:rsidRDefault="004C0E30" w:rsidP="004C0E30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C0E30" w:rsidRPr="008E0325" w14:paraId="348276B1" w14:textId="77777777" w:rsidTr="00410778">
              <w:tc>
                <w:tcPr>
                  <w:tcW w:w="7006" w:type="dxa"/>
                  <w:shd w:val="clear" w:color="auto" w:fill="FFFFFF" w:themeFill="background1"/>
                </w:tcPr>
                <w:p w14:paraId="560C7D03" w14:textId="27CC2C03" w:rsidR="004C0E30" w:rsidRPr="008E0325" w:rsidRDefault="004C0E30" w:rsidP="004C0E30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قطر</w:t>
                  </w:r>
                  <w:r w:rsidRPr="004C0E30">
                    <w:rPr>
                      <w:sz w:val="28"/>
                      <w:szCs w:val="28"/>
                      <w:rtl/>
                    </w:rPr>
                    <w:t xml:space="preserve"> دا</w:t>
                  </w:r>
                  <w:r w:rsidRPr="004C0E30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4C0E30">
                    <w:rPr>
                      <w:rFonts w:hint="eastAsia"/>
                      <w:sz w:val="28"/>
                      <w:szCs w:val="28"/>
                      <w:rtl/>
                    </w:rPr>
                    <w:t>ره</w:t>
                  </w:r>
                  <w:r w:rsidRPr="004C0E30">
                    <w:rPr>
                      <w:sz w:val="28"/>
                      <w:szCs w:val="28"/>
                      <w:rtl/>
                    </w:rPr>
                    <w:t xml:space="preserve"> ، دا</w:t>
                  </w:r>
                  <w:r w:rsidRPr="004C0E30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4C0E30">
                    <w:rPr>
                      <w:rFonts w:hint="eastAsia"/>
                      <w:sz w:val="28"/>
                      <w:szCs w:val="28"/>
                      <w:rtl/>
                    </w:rPr>
                    <w:t>ره</w:t>
                  </w:r>
                  <w:r w:rsidRPr="004C0E30">
                    <w:rPr>
                      <w:sz w:val="28"/>
                      <w:szCs w:val="28"/>
                      <w:rtl/>
                    </w:rPr>
                    <w:t xml:space="preserve"> را به دوکمان</w:t>
                  </w:r>
                  <w:r w:rsidR="00F54BF9">
                    <w:rPr>
                      <w:rFonts w:hint="cs"/>
                      <w:sz w:val="28"/>
                      <w:szCs w:val="28"/>
                      <w:rtl/>
                    </w:rPr>
                    <w:t xml:space="preserve"> مساوی</w:t>
                  </w:r>
                  <w:r w:rsidRPr="004C0E30">
                    <w:rPr>
                      <w:sz w:val="28"/>
                      <w:szCs w:val="28"/>
                      <w:rtl/>
                    </w:rPr>
                    <w:t xml:space="preserve"> تقس</w:t>
                  </w:r>
                  <w:r w:rsidRPr="004C0E30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4C0E30">
                    <w:rPr>
                      <w:rFonts w:hint="eastAsia"/>
                      <w:sz w:val="28"/>
                      <w:szCs w:val="28"/>
                      <w:rtl/>
                    </w:rPr>
                    <w:t>م</w:t>
                  </w:r>
                  <w:r w:rsidRPr="004C0E30">
                    <w:rPr>
                      <w:sz w:val="28"/>
                      <w:szCs w:val="28"/>
                      <w:rtl/>
                    </w:rPr>
                    <w:t xml:space="preserve"> کرده است.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3824AF1C" w14:textId="77777777" w:rsidR="004C0E30" w:rsidRPr="008E0325" w:rsidRDefault="004C0E30" w:rsidP="004C0E30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  <w:shd w:val="clear" w:color="auto" w:fill="FFFFFF" w:themeFill="background1"/>
                </w:tcPr>
                <w:p w14:paraId="725EA8E6" w14:textId="77777777" w:rsidR="004C0E30" w:rsidRPr="008E0325" w:rsidRDefault="004C0E30" w:rsidP="004C0E30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C0E30" w:rsidRPr="008E0325" w14:paraId="6E187ED6" w14:textId="77777777" w:rsidTr="00410778">
              <w:tc>
                <w:tcPr>
                  <w:tcW w:w="7006" w:type="dxa"/>
                  <w:shd w:val="clear" w:color="auto" w:fill="FFFFFF" w:themeFill="background1"/>
                </w:tcPr>
                <w:p w14:paraId="0C1036F3" w14:textId="471BF488" w:rsidR="004C0E30" w:rsidRPr="00923253" w:rsidRDefault="004C0E30" w:rsidP="004C0E30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923253">
                    <w:rPr>
                      <w:rFonts w:hint="cs"/>
                      <w:sz w:val="28"/>
                      <w:szCs w:val="28"/>
                      <w:rtl/>
                    </w:rPr>
                    <w:t>ج)</w:t>
                  </w:r>
                  <w:r w:rsidR="00923253" w:rsidRPr="00923253">
                    <w:rPr>
                      <w:rtl/>
                    </w:rPr>
                    <w:t xml:space="preserve"> </w:t>
                  </w:r>
                  <w:r w:rsidR="00923253" w:rsidRPr="00923253">
                    <w:rPr>
                      <w:sz w:val="28"/>
                      <w:szCs w:val="28"/>
                      <w:rtl/>
                      <w:lang w:bidi="fa-IR"/>
                    </w:rPr>
                    <w:t>از هر نقطه ب</w:t>
                  </w:r>
                  <w:r w:rsidR="00923253" w:rsidRPr="00923253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923253" w:rsidRPr="00923253">
                    <w:rPr>
                      <w:rFonts w:hint="eastAsia"/>
                      <w:sz w:val="28"/>
                      <w:szCs w:val="28"/>
                      <w:rtl/>
                      <w:lang w:bidi="fa-IR"/>
                    </w:rPr>
                    <w:t>رون</w:t>
                  </w:r>
                  <w:r w:rsidR="00923253" w:rsidRPr="00923253">
                    <w:rPr>
                      <w:sz w:val="28"/>
                      <w:szCs w:val="28"/>
                      <w:rtl/>
                      <w:lang w:bidi="fa-IR"/>
                    </w:rPr>
                    <w:t xml:space="preserve"> از دا</w:t>
                  </w:r>
                  <w:r w:rsidR="00923253" w:rsidRPr="00923253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923253" w:rsidRPr="00923253">
                    <w:rPr>
                      <w:rFonts w:hint="eastAsia"/>
                      <w:sz w:val="28"/>
                      <w:szCs w:val="28"/>
                      <w:rtl/>
                      <w:lang w:bidi="fa-IR"/>
                    </w:rPr>
                    <w:t>ره</w:t>
                  </w:r>
                  <w:r w:rsidR="00923253" w:rsidRPr="00923253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تنها</w:t>
                  </w:r>
                  <w:r w:rsidR="00923253" w:rsidRPr="00923253">
                    <w:rPr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="00923253" w:rsidRPr="00923253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923253" w:rsidRPr="00923253">
                    <w:rPr>
                      <w:sz w:val="28"/>
                      <w:szCs w:val="28"/>
                      <w:rtl/>
                      <w:lang w:bidi="fa-IR"/>
                    </w:rPr>
                    <w:t xml:space="preserve"> توان </w:t>
                  </w:r>
                  <w:r w:rsidR="00923253" w:rsidRPr="00923253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یک</w:t>
                  </w:r>
                  <w:r w:rsidR="00923253" w:rsidRPr="00923253">
                    <w:rPr>
                      <w:sz w:val="28"/>
                      <w:szCs w:val="28"/>
                      <w:rtl/>
                      <w:lang w:bidi="fa-IR"/>
                    </w:rPr>
                    <w:t xml:space="preserve"> مماس بر </w:t>
                  </w:r>
                  <w:r w:rsidR="00923253" w:rsidRPr="00923253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آن</w:t>
                  </w:r>
                  <w:r w:rsidR="00923253" w:rsidRPr="00923253">
                    <w:rPr>
                      <w:sz w:val="28"/>
                      <w:szCs w:val="28"/>
                      <w:rtl/>
                      <w:lang w:bidi="fa-IR"/>
                    </w:rPr>
                    <w:t xml:space="preserve"> رسم کرد.  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6518C92A" w14:textId="77777777" w:rsidR="004C0E30" w:rsidRPr="008E0325" w:rsidRDefault="004C0E30" w:rsidP="004C0E30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  <w:shd w:val="clear" w:color="auto" w:fill="FFFFFF" w:themeFill="background1"/>
                </w:tcPr>
                <w:p w14:paraId="02EA35A4" w14:textId="77777777" w:rsidR="004C0E30" w:rsidRPr="008E0325" w:rsidRDefault="004C0E30" w:rsidP="004C0E30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C0E30" w:rsidRPr="008E0325" w14:paraId="4902862D" w14:textId="77777777" w:rsidTr="00410778">
              <w:tc>
                <w:tcPr>
                  <w:tcW w:w="7006" w:type="dxa"/>
                  <w:shd w:val="clear" w:color="auto" w:fill="FFFFFF" w:themeFill="background1"/>
                </w:tcPr>
                <w:p w14:paraId="3CC6C2AB" w14:textId="0DD3CEF2" w:rsidR="004C0E30" w:rsidRPr="009C27E6" w:rsidRDefault="004C0E30" w:rsidP="004C0E30">
                  <w:pPr>
                    <w:rPr>
                      <w:rFonts w:cstheme="minorBid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د</w:t>
                  </w:r>
                  <w:r w:rsidR="00EA1AF4">
                    <w:rPr>
                      <w:rFonts w:hint="cs"/>
                      <w:sz w:val="28"/>
                      <w:szCs w:val="28"/>
                      <w:rtl/>
                    </w:rPr>
                    <w:t>) دو زاویه محاطی و مرکزی روبرو به یک کمان برابر هستند.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3026EC52" w14:textId="77777777" w:rsidR="004C0E30" w:rsidRPr="008E0325" w:rsidRDefault="004C0E30" w:rsidP="004C0E30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10" w:type="dxa"/>
                  <w:shd w:val="clear" w:color="auto" w:fill="FFFFFF" w:themeFill="background1"/>
                </w:tcPr>
                <w:p w14:paraId="6044C33B" w14:textId="77777777" w:rsidR="004C0E30" w:rsidRPr="008E0325" w:rsidRDefault="004C0E30" w:rsidP="004C0E30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1A730E4D" w14:textId="7A70DCC2" w:rsidR="00057BE3" w:rsidRPr="008E0325" w:rsidRDefault="00057BE3" w:rsidP="00057BE3">
            <w:pPr>
              <w:rPr>
                <w:sz w:val="28"/>
                <w:szCs w:val="28"/>
                <w:rtl/>
              </w:rPr>
            </w:pPr>
          </w:p>
          <w:p w14:paraId="2C140271" w14:textId="04C66CFB" w:rsidR="00E4397C" w:rsidRPr="00EB4518" w:rsidRDefault="00E4397C" w:rsidP="001A40F3">
            <w:pPr>
              <w:spacing w:line="276" w:lineRule="auto"/>
              <w:rPr>
                <w:rFonts w:cs="Cambria"/>
                <w:noProof/>
                <w:sz w:val="28"/>
                <w:szCs w:val="28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6AE6F1D" w14:textId="7D444C8C" w:rsidR="0022795F" w:rsidRDefault="00057BE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57BE3" w:rsidRPr="00B63576" w14:paraId="11CC0E8E" w14:textId="77777777" w:rsidTr="003C4368">
        <w:trPr>
          <w:cantSplit/>
          <w:trHeight w:val="1134"/>
        </w:trPr>
        <w:tc>
          <w:tcPr>
            <w:tcW w:w="616" w:type="dxa"/>
            <w:textDirection w:val="tbRl"/>
          </w:tcPr>
          <w:p w14:paraId="598D97EB" w14:textId="48EDC103" w:rsidR="00057BE3" w:rsidRPr="004C0E30" w:rsidRDefault="004C0E30" w:rsidP="003C4368">
            <w:pPr>
              <w:ind w:left="141" w:right="113"/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4D4BB011" w14:textId="77777777" w:rsidR="00057BE3" w:rsidRDefault="00057BE3" w:rsidP="00802124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الف) </w:t>
            </w:r>
            <w:r w:rsidRPr="00A779BF">
              <w:rPr>
                <w:rFonts w:ascii="Vazirmatn" w:hAnsi="Vazirmatn"/>
                <w:sz w:val="28"/>
                <w:szCs w:val="28"/>
                <w:rtl/>
                <w:lang w:bidi="fa-IR"/>
              </w:rPr>
              <w:t>محل برخورد عمود منصف ها</w:t>
            </w:r>
            <w:r w:rsidRPr="00A779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779B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دو وتر دا</w:t>
            </w:r>
            <w:r w:rsidRPr="00A779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779B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Pr="00A779B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............. دا</w:t>
            </w:r>
            <w:r w:rsidRPr="00A779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779B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Pr="00A779B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است.</w:t>
            </w:r>
          </w:p>
          <w:p w14:paraId="6BAE6047" w14:textId="77777777" w:rsidR="00057BE3" w:rsidRDefault="00057BE3" w:rsidP="00802124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</w:t>
            </w:r>
            <w:r w:rsidRPr="00A779BF">
              <w:rPr>
                <w:rFonts w:ascii="Vazirmatn" w:hAnsi="Vazirmatn"/>
                <w:sz w:val="28"/>
                <w:szCs w:val="28"/>
                <w:rtl/>
                <w:lang w:bidi="fa-IR"/>
              </w:rPr>
              <w:t>شعاع دا</w:t>
            </w:r>
            <w:r w:rsidRPr="00A779B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A779B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Pr="00A779B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در نقطه تماس بر خط مماس ............ است.</w:t>
            </w:r>
          </w:p>
          <w:p w14:paraId="3CE641B3" w14:textId="675AAB7B" w:rsidR="00057BE3" w:rsidRDefault="00E859F0" w:rsidP="00CD387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پ</w:t>
            </w:r>
            <w:r w:rsidR="00057BE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="00CD3876" w:rsidRPr="00CD38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اگر </w:t>
            </w:r>
            <w:r w:rsidR="00CD3876" w:rsidRPr="00CD38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D3876" w:rsidRPr="00CD38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CD3876" w:rsidRPr="00CD38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دا</w:t>
            </w:r>
            <w:r w:rsidR="00CD3876" w:rsidRPr="00CD38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D3876" w:rsidRPr="00CD38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="00CD3876" w:rsidRPr="00CD38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به 8 کمان مساو</w:t>
            </w:r>
            <w:r w:rsidR="00CD3876" w:rsidRPr="00CD38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D3876" w:rsidRPr="00CD38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تقس</w:t>
            </w:r>
            <w:r w:rsidR="00CD3876" w:rsidRPr="00CD38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D3876" w:rsidRPr="00CD38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D3876" w:rsidRPr="00CD38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کن</w:t>
            </w:r>
            <w:r w:rsidR="00CD3876" w:rsidRPr="00CD38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D3876" w:rsidRPr="00CD38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D3876" w:rsidRPr="00CD38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، اندازه هر کمان ................... درجه است.</w:t>
            </w:r>
          </w:p>
          <w:p w14:paraId="08AD713F" w14:textId="48971A8B" w:rsidR="002360A4" w:rsidRDefault="00E859F0" w:rsidP="004C0E30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ت</w:t>
            </w:r>
            <w:r w:rsidR="004D6E8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="001803B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83068C" w:rsidRPr="0083068C">
              <w:rPr>
                <w:rFonts w:ascii="Vazirmatn" w:hAnsi="Vazirmatn"/>
                <w:sz w:val="28"/>
                <w:szCs w:val="28"/>
                <w:rtl/>
                <w:lang w:bidi="fa-IR"/>
              </w:rPr>
              <w:t>فاصله</w:t>
            </w:r>
            <w:r w:rsidR="0083068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83068C" w:rsidRPr="0083068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83068C" w:rsidRPr="0083068C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مرکز دا</w:t>
            </w:r>
            <w:r w:rsidR="0083068C" w:rsidRPr="0083068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83068C" w:rsidRPr="0083068C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="0083068C" w:rsidRPr="0083068C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تا خط مماس برابر ................... دا</w:t>
            </w:r>
            <w:r w:rsidR="0083068C" w:rsidRPr="0083068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83068C" w:rsidRPr="0083068C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="0083068C" w:rsidRPr="0083068C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است.</w:t>
            </w:r>
          </w:p>
          <w:p w14:paraId="0BACEA9F" w14:textId="75FB1BF6" w:rsidR="00E859F0" w:rsidRDefault="00E859F0" w:rsidP="004C0E30">
            <w:pPr>
              <w:rPr>
                <w:noProof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ث) </w:t>
            </w:r>
            <w:r w:rsidRPr="00E06A56">
              <w:rPr>
                <w:noProof/>
                <w:sz w:val="28"/>
                <w:szCs w:val="28"/>
                <w:rtl/>
              </w:rPr>
              <w:t>عقربه دق</w:t>
            </w:r>
            <w:r w:rsidRPr="00E06A56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E06A56">
              <w:rPr>
                <w:rFonts w:hint="eastAsia"/>
                <w:noProof/>
                <w:sz w:val="28"/>
                <w:szCs w:val="28"/>
                <w:rtl/>
              </w:rPr>
              <w:t>قه</w:t>
            </w:r>
            <w:r w:rsidRPr="00E06A56">
              <w:rPr>
                <w:noProof/>
                <w:sz w:val="28"/>
                <w:szCs w:val="28"/>
                <w:rtl/>
              </w:rPr>
              <w:t xml:space="preserve"> شمار</w:t>
            </w:r>
            <w:r w:rsidR="00392347">
              <w:rPr>
                <w:rFonts w:hint="cs"/>
                <w:noProof/>
                <w:sz w:val="28"/>
                <w:szCs w:val="28"/>
                <w:rtl/>
              </w:rPr>
              <w:t xml:space="preserve"> ساعت</w:t>
            </w:r>
            <w:bookmarkStart w:id="0" w:name="_GoBack"/>
            <w:bookmarkEnd w:id="0"/>
            <w:r w:rsidRPr="00E06A56">
              <w:rPr>
                <w:noProof/>
                <w:sz w:val="28"/>
                <w:szCs w:val="28"/>
                <w:rtl/>
              </w:rPr>
              <w:t xml:space="preserve"> در هر 5 دق</w:t>
            </w:r>
            <w:r w:rsidRPr="00E06A56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E06A56">
              <w:rPr>
                <w:rFonts w:hint="eastAsia"/>
                <w:noProof/>
                <w:sz w:val="28"/>
                <w:szCs w:val="28"/>
                <w:rtl/>
              </w:rPr>
              <w:t>قه</w:t>
            </w:r>
            <w:r w:rsidRPr="00E06A56">
              <w:rPr>
                <w:noProof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rtl/>
              </w:rPr>
              <w:t>..............</w:t>
            </w:r>
            <w:r w:rsidRPr="00E06A56">
              <w:rPr>
                <w:noProof/>
                <w:sz w:val="28"/>
                <w:szCs w:val="28"/>
                <w:rtl/>
              </w:rPr>
              <w:t xml:space="preserve"> درجه حرکت م</w:t>
            </w:r>
            <w:r w:rsidRPr="00E06A56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E06A56">
              <w:rPr>
                <w:noProof/>
                <w:sz w:val="28"/>
                <w:szCs w:val="28"/>
                <w:rtl/>
              </w:rPr>
              <w:t xml:space="preserve"> کند</w:t>
            </w:r>
            <w:r>
              <w:rPr>
                <w:rFonts w:hint="cs"/>
                <w:noProof/>
                <w:sz w:val="28"/>
                <w:szCs w:val="28"/>
                <w:rtl/>
              </w:rPr>
              <w:t>.</w:t>
            </w:r>
          </w:p>
          <w:p w14:paraId="280A0ADC" w14:textId="5448D8EF" w:rsidR="00E859F0" w:rsidRPr="004C0E30" w:rsidRDefault="00E859F0" w:rsidP="004C0E30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t>ج)</w:t>
            </w:r>
            <w:r w:rsidR="00BD625A">
              <w:rPr>
                <w:rtl/>
              </w:rPr>
              <w:t xml:space="preserve"> </w:t>
            </w:r>
            <w:r w:rsidR="00BD625A" w:rsidRPr="00BD625A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 دا</w:t>
            </w:r>
            <w:r w:rsidR="00BD625A" w:rsidRPr="00BD625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BD625A" w:rsidRPr="00BD625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="00BD625A" w:rsidRPr="00BD625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پاره خط</w:t>
            </w:r>
            <w:r w:rsidR="00BD625A" w:rsidRPr="00BD625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BD625A" w:rsidRPr="00BD625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که دوسر کمان را به هم وصل کند</w:t>
            </w:r>
            <w:r w:rsidR="00BD625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................. </w:t>
            </w:r>
            <w:r w:rsidR="00BD625A" w:rsidRPr="00BD625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نام دارد.        </w:t>
            </w:r>
          </w:p>
        </w:tc>
        <w:tc>
          <w:tcPr>
            <w:tcW w:w="609" w:type="dxa"/>
            <w:vAlign w:val="center"/>
          </w:tcPr>
          <w:p w14:paraId="244F5066" w14:textId="11A81D7B" w:rsidR="00057BE3" w:rsidRDefault="00E859F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C41A38" w:rsidRPr="00B63576" w14:paraId="591A2BA0" w14:textId="77777777" w:rsidTr="00410778">
        <w:trPr>
          <w:trHeight w:val="971"/>
        </w:trPr>
        <w:tc>
          <w:tcPr>
            <w:tcW w:w="616" w:type="dxa"/>
          </w:tcPr>
          <w:p w14:paraId="6E2D1543" w14:textId="77777777" w:rsidR="00C41A38" w:rsidRPr="00B63576" w:rsidRDefault="00C41A38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567936C" w14:textId="608ABDBF" w:rsidR="002D5CF2" w:rsidRPr="002D5CF2" w:rsidRDefault="00EC7889" w:rsidP="002D5CF2">
            <w:pPr>
              <w:rPr>
                <w:sz w:val="28"/>
                <w:szCs w:val="28"/>
                <w:rtl/>
                <w:lang w:bidi="fa-IR"/>
              </w:rPr>
            </w:pPr>
            <w:r w:rsidRPr="00EC7889">
              <w:rPr>
                <w:sz w:val="28"/>
                <w:szCs w:val="28"/>
                <w:rtl/>
                <w:lang w:bidi="fa-IR"/>
              </w:rPr>
              <w:t>سه وضع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ت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مختلف 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ک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خط و 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ک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دا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ره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را رسم کن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و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در هر حالت، مشخص کن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که خط و دا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EC7889">
              <w:rPr>
                <w:rFonts w:hint="eastAsia"/>
                <w:sz w:val="28"/>
                <w:szCs w:val="28"/>
                <w:rtl/>
                <w:lang w:bidi="fa-IR"/>
              </w:rPr>
              <w:t>ره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چند نقطه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 xml:space="preserve"> 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مشترک</w:t>
            </w:r>
            <w:r w:rsidRPr="00EC7889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EC7889">
              <w:rPr>
                <w:rFonts w:hint="cs"/>
                <w:sz w:val="28"/>
                <w:szCs w:val="28"/>
                <w:rtl/>
                <w:lang w:bidi="fa-IR"/>
              </w:rPr>
              <w:t>دارند</w:t>
            </w:r>
            <w:r w:rsidRPr="00EC7889">
              <w:rPr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062"/>
              <w:gridCol w:w="3062"/>
              <w:gridCol w:w="3063"/>
            </w:tblGrid>
            <w:tr w:rsidR="002D5CF2" w14:paraId="39ED52B5" w14:textId="77777777" w:rsidTr="00410778">
              <w:tc>
                <w:tcPr>
                  <w:tcW w:w="306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16845C40" w14:textId="44918F48" w:rsidR="00BE43C0" w:rsidRDefault="00BE43C0" w:rsidP="00BE43C0">
                  <w:pPr>
                    <w:rPr>
                      <w:noProof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4EE44366" wp14:editId="25FA8FED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-1905</wp:posOffset>
                        </wp:positionV>
                        <wp:extent cx="714375" cy="710687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710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cs"/>
                      <w:noProof/>
                      <w:rtl/>
                      <w:lang w:bidi="fa-IR"/>
                    </w:rPr>
                    <w:t>تعداد نقطه اشتراک:</w:t>
                  </w:r>
                </w:p>
                <w:p w14:paraId="7D865CF7" w14:textId="567E15DA" w:rsidR="002D5CF2" w:rsidRDefault="00BE43C0" w:rsidP="00BE43C0">
                  <w:pPr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.................</w:t>
                  </w:r>
                </w:p>
              </w:tc>
              <w:tc>
                <w:tcPr>
                  <w:tcW w:w="3062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1C4BD75B" w14:textId="3E1922E3" w:rsidR="00BE43C0" w:rsidRDefault="00BE43C0" w:rsidP="00BE43C0">
                  <w:pPr>
                    <w:rPr>
                      <w:noProof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3600" behindDoc="0" locked="0" layoutInCell="1" allowOverlap="1" wp14:anchorId="7BFF57F4" wp14:editId="0DDE2A3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-1905</wp:posOffset>
                        </wp:positionV>
                        <wp:extent cx="714375" cy="710687"/>
                        <wp:effectExtent l="0" t="0" r="0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710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cs"/>
                      <w:noProof/>
                      <w:rtl/>
                      <w:lang w:bidi="fa-IR"/>
                    </w:rPr>
                    <w:t>تعداد نقطه اشتراک:</w:t>
                  </w:r>
                </w:p>
                <w:p w14:paraId="26A96A3D" w14:textId="4371D25F" w:rsidR="002D5CF2" w:rsidRDefault="00BE43C0" w:rsidP="00BE43C0">
                  <w:pPr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.................</w:t>
                  </w:r>
                </w:p>
              </w:tc>
              <w:tc>
                <w:tcPr>
                  <w:tcW w:w="3063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46071E6" w14:textId="655C3E5F" w:rsidR="002D5CF2" w:rsidRDefault="002D5CF2" w:rsidP="00BE43C0">
                  <w:pPr>
                    <w:rPr>
                      <w:noProof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9504" behindDoc="0" locked="0" layoutInCell="1" allowOverlap="1" wp14:anchorId="04067ABE" wp14:editId="6BC4954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-1905</wp:posOffset>
                        </wp:positionV>
                        <wp:extent cx="714375" cy="710687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710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cs"/>
                      <w:noProof/>
                      <w:rtl/>
                      <w:lang w:bidi="fa-IR"/>
                    </w:rPr>
                    <w:t>تعداد</w:t>
                  </w:r>
                  <w:r w:rsidR="00BE43C0">
                    <w:rPr>
                      <w:rFonts w:hint="cs"/>
                      <w:noProof/>
                      <w:rtl/>
                      <w:lang w:bidi="fa-IR"/>
                    </w:rPr>
                    <w:t xml:space="preserve"> نقطه اشتراک:</w:t>
                  </w:r>
                </w:p>
                <w:p w14:paraId="6D47D942" w14:textId="77777777" w:rsidR="00BE43C0" w:rsidRDefault="00BE43C0" w:rsidP="002D5CF2">
                  <w:pPr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.................</w:t>
                  </w:r>
                </w:p>
                <w:p w14:paraId="4C5D7F66" w14:textId="1ED1AF89" w:rsidR="00BE43C0" w:rsidRDefault="00BE43C0" w:rsidP="002D5CF2">
                  <w:pPr>
                    <w:rPr>
                      <w:noProof/>
                      <w:rtl/>
                      <w:lang w:bidi="fa-IR"/>
                    </w:rPr>
                  </w:pPr>
                </w:p>
              </w:tc>
            </w:tr>
          </w:tbl>
          <w:p w14:paraId="5295A0C0" w14:textId="0F93D539" w:rsidR="002D5CF2" w:rsidRDefault="002D5CF2" w:rsidP="00802124">
            <w:pPr>
              <w:rPr>
                <w:noProof/>
              </w:rPr>
            </w:pPr>
          </w:p>
        </w:tc>
        <w:tc>
          <w:tcPr>
            <w:tcW w:w="609" w:type="dxa"/>
            <w:vAlign w:val="center"/>
          </w:tcPr>
          <w:p w14:paraId="5144D7DD" w14:textId="6564EE7A" w:rsidR="00C41A38" w:rsidRDefault="00C41A38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779BF" w:rsidRPr="00B63576" w14:paraId="079DAE4F" w14:textId="77777777" w:rsidTr="00410778">
        <w:trPr>
          <w:trHeight w:val="971"/>
        </w:trPr>
        <w:tc>
          <w:tcPr>
            <w:tcW w:w="616" w:type="dxa"/>
          </w:tcPr>
          <w:p w14:paraId="2652EA9C" w14:textId="77777777" w:rsidR="00A779BF" w:rsidRPr="00B63576" w:rsidRDefault="00A779B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58E27C8" w14:textId="530A5E14" w:rsidR="00A779BF" w:rsidRDefault="00A779BF" w:rsidP="00A779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EC60C54" wp14:editId="3ED3DF76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225575</wp:posOffset>
                  </wp:positionV>
                  <wp:extent cx="1896359" cy="1143000"/>
                  <wp:effectExtent l="0" t="0" r="889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359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>در شکل ز</w:t>
            </w:r>
            <w:r w:rsidRPr="0022795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22795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22795F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O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>مرکز دا</w:t>
            </w:r>
            <w:r w:rsidRPr="0022795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22795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ن</w:t>
            </w:r>
            <w:r w:rsidRPr="0022795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22795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خط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22795F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Ax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>بر دا</w:t>
            </w:r>
            <w:r w:rsidRPr="0022795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22795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مماس م</w:t>
            </w:r>
            <w:r w:rsidRPr="0022795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22795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باشد</w:t>
            </w:r>
            <w:r w:rsidRPr="0022795F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5998F5B4" w14:textId="7DDB89F0" w:rsidR="00A779BF" w:rsidRPr="0022795F" w:rsidRDefault="00A779BF" w:rsidP="002063B6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2795F">
              <w:rPr>
                <w:rFonts w:hint="cs"/>
                <w:noProof/>
                <w:sz w:val="28"/>
                <w:szCs w:val="28"/>
                <w:rtl/>
                <w:lang w:bidi="fa-IR"/>
              </w:rPr>
              <w:t>الف) اندازه زاویه های زیر را ب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نویسید</w:t>
            </w:r>
            <w:r w:rsidRPr="0022795F">
              <w:rPr>
                <w:rFonts w:hint="cs"/>
                <w:noProof/>
                <w:sz w:val="28"/>
                <w:szCs w:val="28"/>
                <w:rtl/>
                <w:lang w:bidi="fa-IR"/>
              </w:rPr>
              <w:t>.</w:t>
            </w:r>
          </w:p>
          <w:p w14:paraId="5C16E743" w14:textId="1492A179" w:rsidR="00A779BF" w:rsidRDefault="00A779BF" w:rsidP="002063B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C61699">
              <w:rPr>
                <w:noProof/>
                <w:position w:val="-6"/>
              </w:rPr>
              <w:object w:dxaOrig="1100" w:dyaOrig="360" w14:anchorId="38ED46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05pt;height:23.65pt" o:ole="">
                  <v:imagedata r:id="rId12" o:title=""/>
                </v:shape>
                <o:OLEObject Type="Embed" ProgID="Equation.DSMT4" ShapeID="_x0000_i1025" DrawAspect="Content" ObjectID="_1786628338" r:id="rId13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</w:t>
            </w:r>
            <w:r w:rsidRPr="00C61699">
              <w:rPr>
                <w:noProof/>
                <w:position w:val="-6"/>
              </w:rPr>
              <w:object w:dxaOrig="1100" w:dyaOrig="360" w14:anchorId="01AB5951">
                <v:shape id="_x0000_i1026" type="#_x0000_t75" style="width:73.05pt;height:23.65pt" o:ole="">
                  <v:imagedata r:id="rId14" o:title=""/>
                </v:shape>
                <o:OLEObject Type="Embed" ProgID="Equation.DSMT4" ShapeID="_x0000_i1026" DrawAspect="Content" ObjectID="_1786628339" r:id="rId15"/>
              </w:object>
            </w:r>
          </w:p>
          <w:p w14:paraId="75B2CC41" w14:textId="5109A409" w:rsidR="00A779BF" w:rsidRDefault="00A779BF" w:rsidP="00A779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طول </w:t>
            </w:r>
            <w:r>
              <w:rPr>
                <w:rFonts w:ascii="Vazirmatn" w:hAnsi="Vazirmatn"/>
                <w:sz w:val="28"/>
                <w:szCs w:val="28"/>
                <w:lang w:bidi="fa-IR"/>
              </w:rPr>
              <w:t>OA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به دست آورید. (با راه حل)</w:t>
            </w:r>
          </w:p>
          <w:p w14:paraId="6752CE6D" w14:textId="77777777" w:rsidR="00A779BF" w:rsidRDefault="00A779BF" w:rsidP="00A779B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5FF38B0" w14:textId="77777777" w:rsidR="00A779BF" w:rsidRDefault="00A779BF" w:rsidP="00A14725">
            <w:pPr>
              <w:spacing w:line="276" w:lineRule="auto"/>
              <w:rPr>
                <w:noProof/>
              </w:rPr>
            </w:pPr>
          </w:p>
        </w:tc>
        <w:tc>
          <w:tcPr>
            <w:tcW w:w="609" w:type="dxa"/>
            <w:vAlign w:val="center"/>
          </w:tcPr>
          <w:p w14:paraId="3B2EA5DC" w14:textId="04CCB266" w:rsidR="00A779BF" w:rsidRDefault="00A779B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22795F" w:rsidRPr="00B63576" w14:paraId="0206E508" w14:textId="77777777" w:rsidTr="00410778">
        <w:trPr>
          <w:trHeight w:val="971"/>
        </w:trPr>
        <w:tc>
          <w:tcPr>
            <w:tcW w:w="616" w:type="dxa"/>
          </w:tcPr>
          <w:p w14:paraId="2DF990B1" w14:textId="77777777" w:rsidR="0022795F" w:rsidRPr="00B63576" w:rsidRDefault="0022795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FFF9FA9" w14:textId="25A0E982" w:rsidR="0022795F" w:rsidRDefault="005D5B72" w:rsidP="00A14725">
            <w:pPr>
              <w:spacing w:line="276" w:lineRule="auto"/>
              <w:rPr>
                <w:noProof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CE2756" wp14:editId="2E3963B8">
                  <wp:simplePos x="0" y="0"/>
                  <wp:positionH relativeFrom="column">
                    <wp:posOffset>66414</wp:posOffset>
                  </wp:positionH>
                  <wp:positionV relativeFrom="paragraph">
                    <wp:posOffset>290643</wp:posOffset>
                  </wp:positionV>
                  <wp:extent cx="1567254" cy="13239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/>
                          <a:stretch/>
                        </pic:blipFill>
                        <pic:spPr bwMode="auto">
                          <a:xfrm>
                            <a:off x="0" y="0"/>
                            <a:ext cx="1567586" cy="13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95F" w:rsidRPr="00FA68FE">
              <w:rPr>
                <w:rFonts w:ascii="Vazirmatn" w:hAnsi="Vazirmatn"/>
                <w:sz w:val="28"/>
                <w:szCs w:val="28"/>
                <w:rtl/>
                <w:lang w:bidi="fa-IR"/>
              </w:rPr>
              <w:t>در شکل</w:t>
            </w:r>
            <w:r w:rsidR="0022795F" w:rsidRPr="00FA68F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های</w:t>
            </w:r>
            <w:r w:rsidR="0022795F" w:rsidRPr="00FA68FE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="0022795F" w:rsidRPr="00FA68F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22795F" w:rsidRPr="00FA68FE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="0022795F" w:rsidRPr="00FA68F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22795F" w:rsidRPr="00FA68FE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O</w:t>
            </w:r>
            <w:r w:rsidR="0022795F" w:rsidRPr="00FA68F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 w:rsidR="0022795F" w:rsidRPr="00FA68FE">
              <w:rPr>
                <w:rFonts w:ascii="Vazirmatn" w:hAnsi="Vazirmatn"/>
                <w:sz w:val="28"/>
                <w:szCs w:val="28"/>
                <w:rtl/>
                <w:lang w:bidi="fa-IR"/>
              </w:rPr>
              <w:t>مرکز دا</w:t>
            </w:r>
            <w:r w:rsidR="0022795F" w:rsidRPr="00FA68F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22795F" w:rsidRPr="00FA68FE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="0022795F" w:rsidRPr="00FA68FE">
              <w:rPr>
                <w:rFonts w:hint="cs"/>
                <w:noProof/>
                <w:sz w:val="28"/>
                <w:szCs w:val="28"/>
                <w:rtl/>
              </w:rPr>
              <w:t xml:space="preserve"> است.</w:t>
            </w:r>
            <w:r w:rsidR="00FA68FE" w:rsidRPr="00FA68FE"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="0022795F" w:rsidRPr="00FA68FE"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="00FA68FE" w:rsidRPr="00FA68FE">
              <w:rPr>
                <w:noProof/>
                <w:sz w:val="28"/>
                <w:szCs w:val="28"/>
                <w:rtl/>
              </w:rPr>
              <w:t>اندازه زاو</w:t>
            </w:r>
            <w:r w:rsidR="00FA68FE" w:rsidRPr="00FA68FE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="00FA68FE" w:rsidRPr="00FA68FE">
              <w:rPr>
                <w:rFonts w:hint="eastAsia"/>
                <w:noProof/>
                <w:sz w:val="28"/>
                <w:szCs w:val="28"/>
                <w:rtl/>
              </w:rPr>
              <w:t>ه</w:t>
            </w:r>
            <w:r w:rsidR="00FA68FE" w:rsidRPr="00FA68FE">
              <w:rPr>
                <w:noProof/>
                <w:sz w:val="28"/>
                <w:szCs w:val="28"/>
                <w:rtl/>
              </w:rPr>
              <w:t xml:space="preserve"> ها و کمان ها</w:t>
            </w:r>
            <w:r w:rsidR="00FA68FE" w:rsidRPr="00FA68FE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="00FA68FE" w:rsidRPr="00FA68FE">
              <w:rPr>
                <w:noProof/>
                <w:sz w:val="28"/>
                <w:szCs w:val="28"/>
                <w:rtl/>
              </w:rPr>
              <w:t xml:space="preserve"> خواسته شده را به دست آور</w:t>
            </w:r>
            <w:r w:rsidR="00FA68FE" w:rsidRPr="00FA68FE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="00FA68FE" w:rsidRPr="00FA68FE">
              <w:rPr>
                <w:rFonts w:hint="eastAsia"/>
                <w:noProof/>
                <w:sz w:val="28"/>
                <w:szCs w:val="28"/>
                <w:rtl/>
              </w:rPr>
              <w:t>د</w:t>
            </w:r>
            <w:r w:rsidR="00FA68FE" w:rsidRPr="00FA68FE">
              <w:rPr>
                <w:noProof/>
                <w:sz w:val="28"/>
                <w:szCs w:val="28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93"/>
              <w:gridCol w:w="4594"/>
            </w:tblGrid>
            <w:tr w:rsidR="00FA68FE" w14:paraId="6F522596" w14:textId="77777777" w:rsidTr="00410778">
              <w:tc>
                <w:tcPr>
                  <w:tcW w:w="45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  <w:vAlign w:val="center"/>
                </w:tcPr>
                <w:p w14:paraId="2C90A38F" w14:textId="04B47CDB" w:rsidR="00FA68FE" w:rsidRDefault="005D5B72" w:rsidP="005D5B72">
                  <w:pPr>
                    <w:spacing w:line="276" w:lineRule="auto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6432" behindDoc="0" locked="0" layoutInCell="1" allowOverlap="1" wp14:anchorId="1A406B91" wp14:editId="2BC39708">
                        <wp:simplePos x="0" y="0"/>
                        <wp:positionH relativeFrom="column">
                          <wp:posOffset>-13335</wp:posOffset>
                        </wp:positionH>
                        <wp:positionV relativeFrom="paragraph">
                          <wp:posOffset>-84455</wp:posOffset>
                        </wp:positionV>
                        <wp:extent cx="1384935" cy="1371600"/>
                        <wp:effectExtent l="0" t="0" r="571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75" t="8897" r="13356" b="394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4935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5D5B72">
                    <w:rPr>
                      <w:noProof/>
                      <w:position w:val="-48"/>
                    </w:rPr>
                    <w:object w:dxaOrig="1300" w:dyaOrig="1200" w14:anchorId="6C95780C">
                      <v:shape id="_x0000_i1027" type="#_x0000_t75" style="width:86.5pt;height:80.6pt" o:ole="">
                        <v:imagedata r:id="rId20" o:title=""/>
                      </v:shape>
                      <o:OLEObject Type="Embed" ProgID="Equation.DSMT4" ShapeID="_x0000_i1027" DrawAspect="Content" ObjectID="_1786628340" r:id="rId21"/>
                    </w:object>
                  </w:r>
                </w:p>
              </w:tc>
              <w:tc>
                <w:tcPr>
                  <w:tcW w:w="459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2875FCEE" w14:textId="2BF308AF" w:rsidR="00851502" w:rsidRPr="005D5B72" w:rsidRDefault="005D5B72" w:rsidP="005D5B72">
                  <w:pPr>
                    <w:spacing w:line="276" w:lineRule="auto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D5B72">
                    <w:rPr>
                      <w:noProof/>
                      <w:position w:val="-48"/>
                    </w:rPr>
                    <w:object w:dxaOrig="1300" w:dyaOrig="1219" w14:anchorId="275DFC91">
                      <v:shape id="_x0000_i1028" type="#_x0000_t75" style="width:86.5pt;height:81.15pt" o:ole="">
                        <v:imagedata r:id="rId22" o:title=""/>
                      </v:shape>
                      <o:OLEObject Type="Embed" ProgID="Equation.DSMT4" ShapeID="_x0000_i1028" DrawAspect="Content" ObjectID="_1786628341" r:id="rId23"/>
                    </w:object>
                  </w:r>
                </w:p>
                <w:p w14:paraId="43DF79D8" w14:textId="6DF26A43" w:rsidR="00851502" w:rsidRDefault="00851502" w:rsidP="005D5B72">
                  <w:pPr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A30A69F" w14:textId="0C464CDE" w:rsidR="00FA68FE" w:rsidRPr="00FA68FE" w:rsidRDefault="00FA68FE" w:rsidP="00A14725">
            <w:pPr>
              <w:spacing w:line="276" w:lineRule="auto"/>
              <w:rPr>
                <w:noProof/>
                <w:sz w:val="28"/>
                <w:szCs w:val="28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775172D" w14:textId="1E31CAF8" w:rsidR="0022795F" w:rsidRDefault="00293295" w:rsidP="00FD1E05">
            <w:pPr>
              <w:jc w:val="center"/>
              <w:rPr>
                <w:rFonts w:ascii="Vazirmatn" w:hAnsi="Vazirmatn"/>
                <w:sz w:val="28"/>
                <w:szCs w:val="28"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677D15" w:rsidRPr="00B63576" w14:paraId="260E1DA5" w14:textId="77777777" w:rsidTr="00410778">
        <w:trPr>
          <w:trHeight w:val="2086"/>
        </w:trPr>
        <w:tc>
          <w:tcPr>
            <w:tcW w:w="616" w:type="dxa"/>
          </w:tcPr>
          <w:p w14:paraId="740CA012" w14:textId="77777777" w:rsidR="00677D15" w:rsidRPr="00B63576" w:rsidRDefault="00677D1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8FBC6C9" w14:textId="187C5939" w:rsidR="009013A3" w:rsidRDefault="009013A3" w:rsidP="009013A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9013A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70798E" wp14:editId="3B6F1513">
                  <wp:simplePos x="0" y="0"/>
                  <wp:positionH relativeFrom="column">
                    <wp:posOffset>116841</wp:posOffset>
                  </wp:positionH>
                  <wp:positionV relativeFrom="paragraph">
                    <wp:posOffset>118110</wp:posOffset>
                  </wp:positionV>
                  <wp:extent cx="1257300" cy="1088483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445" cy="108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 شکل مقابل </w:t>
            </w:r>
            <w:r w:rsidRPr="009013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نقطه </w:t>
            </w:r>
            <w:r w:rsidRPr="009013A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O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9013A3">
              <w:rPr>
                <w:rFonts w:ascii="Vazirmatn" w:hAnsi="Vazirmatn"/>
                <w:sz w:val="28"/>
                <w:szCs w:val="28"/>
                <w:rtl/>
                <w:lang w:bidi="fa-IR"/>
              </w:rPr>
              <w:t>مرکز دا</w:t>
            </w:r>
            <w:r w:rsidRPr="009013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9013A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 w:rsidRPr="009013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9013A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و</w:t>
            </w:r>
            <w:r w:rsidRPr="009013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شعاع دا</w:t>
            </w:r>
            <w:r w:rsidRPr="009013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9013A3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ره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</w:t>
            </w:r>
            <w:r w:rsidRPr="009013A3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یک </w:t>
            </w:r>
            <w:r w:rsidRPr="009013A3">
              <w:rPr>
                <w:rFonts w:ascii="Vazirmatn" w:hAnsi="Vazirmatn"/>
                <w:sz w:val="28"/>
                <w:szCs w:val="28"/>
                <w:rtl/>
                <w:lang w:bidi="fa-IR"/>
              </w:rPr>
              <w:t>است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p w14:paraId="745CEEA2" w14:textId="5FCA19BC" w:rsidR="009013A3" w:rsidRDefault="009013A3" w:rsidP="00A147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الف) </w:t>
            </w:r>
            <w:r w:rsidRPr="00C66920">
              <w:rPr>
                <w:rFonts w:ascii="Vazirmatn" w:hAnsi="Vazirmatn" w:hint="cs"/>
                <w:sz w:val="28"/>
                <w:szCs w:val="28"/>
                <w:u w:val="single"/>
                <w:rtl/>
                <w:lang w:bidi="fa-IR"/>
              </w:rPr>
              <w:t>اندازه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ی کمان </w:t>
            </w:r>
            <w:r w:rsidRPr="009013A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AB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چند درجه است؟</w:t>
            </w:r>
          </w:p>
          <w:p w14:paraId="227275DC" w14:textId="42D4F59A" w:rsidR="00677D15" w:rsidRDefault="009013A3" w:rsidP="009013A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</w:t>
            </w:r>
            <w:r w:rsidRPr="009013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="00677D15" w:rsidRPr="00C66920">
              <w:rPr>
                <w:rFonts w:ascii="Vazirmatn" w:hAnsi="Vazirmatn"/>
                <w:sz w:val="28"/>
                <w:szCs w:val="28"/>
                <w:u w:val="single"/>
                <w:rtl/>
                <w:lang w:bidi="fa-IR"/>
              </w:rPr>
              <w:t>طول</w:t>
            </w:r>
            <w:r w:rsidR="00677D15" w:rsidRPr="00677D1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کمان</w:t>
            </w:r>
            <w:r w:rsidR="00677D15" w:rsidRPr="00677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9013A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AB</w:t>
            </w:r>
            <w:r w:rsidR="00677D15" w:rsidRPr="00677D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677D15" w:rsidRPr="00677D15">
              <w:rPr>
                <w:rFonts w:ascii="B Nazanin,Bold" w:cs="B Nazanin,Bold" w:hint="cs"/>
                <w:sz w:val="28"/>
                <w:szCs w:val="28"/>
                <w:rtl/>
                <w:lang w:bidi="fa-IR"/>
              </w:rPr>
              <w:t>از</w:t>
            </w:r>
            <w:r w:rsidR="00677D15" w:rsidRPr="00677D15">
              <w:rPr>
                <w:rFonts w:ascii="B Nazanin,Bold" w:cs="B Nazanin,Bold"/>
                <w:sz w:val="28"/>
                <w:szCs w:val="28"/>
                <w:rtl/>
                <w:lang w:bidi="fa-IR"/>
              </w:rPr>
              <w:t xml:space="preserve"> </w:t>
            </w:r>
            <w:r w:rsidR="00677D15" w:rsidRPr="00677D15">
              <w:rPr>
                <w:rFonts w:ascii="B Nazanin,Bold" w:cs="B Nazanin,Bold" w:hint="cs"/>
                <w:sz w:val="28"/>
                <w:szCs w:val="28"/>
                <w:rtl/>
                <w:lang w:bidi="fa-IR"/>
              </w:rPr>
              <w:t>دایره</w:t>
            </w:r>
            <w:r w:rsidR="00677D15" w:rsidRPr="00677D15">
              <w:rPr>
                <w:rFonts w:ascii="B Nazanin,Bold" w:cs="B Nazanin,Bold"/>
                <w:sz w:val="28"/>
                <w:szCs w:val="28"/>
                <w:rtl/>
                <w:lang w:bidi="fa-IR"/>
              </w:rPr>
              <w:t xml:space="preserve"> </w:t>
            </w:r>
            <w:r w:rsidR="00B64253">
              <w:rPr>
                <w:rFonts w:ascii="B Nazanin,Bold" w:cs="B Nazanin,Bold" w:hint="cs"/>
                <w:sz w:val="28"/>
                <w:szCs w:val="28"/>
                <w:rtl/>
                <w:lang w:bidi="fa-IR"/>
              </w:rPr>
              <w:t>مقابل</w:t>
            </w:r>
            <w:r w:rsidR="00677D15" w:rsidRPr="00677D15">
              <w:rPr>
                <w:rFonts w:ascii="B Nazanin,Bold" w:cs="B Nazanin,Bold"/>
                <w:sz w:val="28"/>
                <w:szCs w:val="28"/>
                <w:rtl/>
                <w:lang w:bidi="fa-IR"/>
              </w:rPr>
              <w:t xml:space="preserve"> </w:t>
            </w:r>
            <w:r w:rsidR="00B64253">
              <w:rPr>
                <w:rFonts w:ascii="B Nazanin,Bold" w:cs="B Nazanin,Bold" w:hint="cs"/>
                <w:sz w:val="28"/>
                <w:szCs w:val="28"/>
                <w:rtl/>
                <w:lang w:bidi="fa-IR"/>
              </w:rPr>
              <w:t>را به دست آورید.</w:t>
            </w:r>
            <w:r w:rsidR="00677D15" w:rsidRPr="00677D15">
              <w:rPr>
                <w:rFonts w:ascii="B Nazanin,Bold" w:cs="B Nazanin,Bold"/>
                <w:sz w:val="28"/>
                <w:szCs w:val="28"/>
                <w:rtl/>
                <w:lang w:bidi="fa-IR"/>
              </w:rPr>
              <w:t xml:space="preserve"> </w:t>
            </w:r>
            <w:r w:rsidR="00B6425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2365BE4A" w14:textId="4D103F35" w:rsidR="00B64253" w:rsidRPr="00677D15" w:rsidRDefault="00B64253" w:rsidP="00A147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141D827" w14:textId="77445F7C" w:rsidR="00677D15" w:rsidRDefault="003078F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</w:t>
            </w:r>
            <w:r w:rsidR="009013A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/1</w:t>
            </w:r>
          </w:p>
        </w:tc>
      </w:tr>
    </w:tbl>
    <w:p w14:paraId="41940699" w14:textId="77777777" w:rsidR="008D223E" w:rsidRPr="007E2F44" w:rsidRDefault="008D223E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8D223E" w:rsidRPr="007E2F44" w:rsidSect="00554692">
      <w:footerReference w:type="even" r:id="rId2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089EB" w14:textId="77777777" w:rsidR="00B93071" w:rsidRDefault="00B93071">
      <w:r>
        <w:separator/>
      </w:r>
    </w:p>
  </w:endnote>
  <w:endnote w:type="continuationSeparator" w:id="0">
    <w:p w14:paraId="28F61141" w14:textId="77777777" w:rsidR="00B93071" w:rsidRDefault="00B9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1B5BB" w14:textId="77777777" w:rsidR="00B93071" w:rsidRDefault="00B93071">
      <w:r>
        <w:separator/>
      </w:r>
    </w:p>
  </w:footnote>
  <w:footnote w:type="continuationSeparator" w:id="0">
    <w:p w14:paraId="7CB20B70" w14:textId="77777777" w:rsidR="00B93071" w:rsidRDefault="00B9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47D"/>
    <w:multiLevelType w:val="hybridMultilevel"/>
    <w:tmpl w:val="B3206988"/>
    <w:lvl w:ilvl="0" w:tplc="F15ACEF2">
      <w:start w:val="1"/>
      <w:numFmt w:val="decimal"/>
      <w:lvlText w:val="%1)"/>
      <w:lvlJc w:val="center"/>
      <w:pPr>
        <w:ind w:left="502" w:hanging="360"/>
      </w:pPr>
      <w:rPr>
        <w:rFonts w:cs="0 Nazanin Bold" w:hint="cs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2870"/>
    <w:rsid w:val="00044CE5"/>
    <w:rsid w:val="00047475"/>
    <w:rsid w:val="00051F35"/>
    <w:rsid w:val="0005326D"/>
    <w:rsid w:val="0005598D"/>
    <w:rsid w:val="00057BE3"/>
    <w:rsid w:val="00060B1B"/>
    <w:rsid w:val="000633DE"/>
    <w:rsid w:val="00064B47"/>
    <w:rsid w:val="00076584"/>
    <w:rsid w:val="000812E2"/>
    <w:rsid w:val="0008190B"/>
    <w:rsid w:val="00081A39"/>
    <w:rsid w:val="00081A78"/>
    <w:rsid w:val="00083DAE"/>
    <w:rsid w:val="00092ACB"/>
    <w:rsid w:val="00096D6F"/>
    <w:rsid w:val="000A4E0D"/>
    <w:rsid w:val="000B0C9E"/>
    <w:rsid w:val="000B3006"/>
    <w:rsid w:val="000B714D"/>
    <w:rsid w:val="000C09D9"/>
    <w:rsid w:val="000C13A0"/>
    <w:rsid w:val="000C34EE"/>
    <w:rsid w:val="000C797C"/>
    <w:rsid w:val="000D33C8"/>
    <w:rsid w:val="000E2D5C"/>
    <w:rsid w:val="000F0AEE"/>
    <w:rsid w:val="000F1DC0"/>
    <w:rsid w:val="000F403D"/>
    <w:rsid w:val="000F7D7C"/>
    <w:rsid w:val="00100C59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3B7"/>
    <w:rsid w:val="00180E9B"/>
    <w:rsid w:val="00183AB2"/>
    <w:rsid w:val="001964DB"/>
    <w:rsid w:val="001A40F3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63B6"/>
    <w:rsid w:val="002078FB"/>
    <w:rsid w:val="0022126B"/>
    <w:rsid w:val="00222EB3"/>
    <w:rsid w:val="00223C54"/>
    <w:rsid w:val="0022795F"/>
    <w:rsid w:val="002304F7"/>
    <w:rsid w:val="0023052B"/>
    <w:rsid w:val="00232982"/>
    <w:rsid w:val="002360A4"/>
    <w:rsid w:val="00243FC8"/>
    <w:rsid w:val="00257904"/>
    <w:rsid w:val="002650E6"/>
    <w:rsid w:val="00266961"/>
    <w:rsid w:val="00273271"/>
    <w:rsid w:val="00280B89"/>
    <w:rsid w:val="00283FFA"/>
    <w:rsid w:val="00285E84"/>
    <w:rsid w:val="00285F9B"/>
    <w:rsid w:val="002876CD"/>
    <w:rsid w:val="002905F6"/>
    <w:rsid w:val="00293295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5CF2"/>
    <w:rsid w:val="002D69A8"/>
    <w:rsid w:val="002D7D6C"/>
    <w:rsid w:val="002E7561"/>
    <w:rsid w:val="002F602F"/>
    <w:rsid w:val="003013D7"/>
    <w:rsid w:val="003054F1"/>
    <w:rsid w:val="003078F0"/>
    <w:rsid w:val="0031583B"/>
    <w:rsid w:val="00320319"/>
    <w:rsid w:val="0032391D"/>
    <w:rsid w:val="00325DBF"/>
    <w:rsid w:val="00340524"/>
    <w:rsid w:val="003426C5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2347"/>
    <w:rsid w:val="00394BDA"/>
    <w:rsid w:val="00396865"/>
    <w:rsid w:val="00396939"/>
    <w:rsid w:val="00397223"/>
    <w:rsid w:val="003A2983"/>
    <w:rsid w:val="003A6F1F"/>
    <w:rsid w:val="003B1261"/>
    <w:rsid w:val="003B2220"/>
    <w:rsid w:val="003B2DC0"/>
    <w:rsid w:val="003B3CA8"/>
    <w:rsid w:val="003B5073"/>
    <w:rsid w:val="003B6D7E"/>
    <w:rsid w:val="003C1DF7"/>
    <w:rsid w:val="003C4368"/>
    <w:rsid w:val="003C58DD"/>
    <w:rsid w:val="003C6A43"/>
    <w:rsid w:val="003D30C8"/>
    <w:rsid w:val="003D43BA"/>
    <w:rsid w:val="003D4847"/>
    <w:rsid w:val="003D7F40"/>
    <w:rsid w:val="003E2171"/>
    <w:rsid w:val="003E2AA3"/>
    <w:rsid w:val="003F06DF"/>
    <w:rsid w:val="003F272F"/>
    <w:rsid w:val="003F58FD"/>
    <w:rsid w:val="00410778"/>
    <w:rsid w:val="00411079"/>
    <w:rsid w:val="00424D27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6EA5"/>
    <w:rsid w:val="004B7F7B"/>
    <w:rsid w:val="004C0E30"/>
    <w:rsid w:val="004D1AC6"/>
    <w:rsid w:val="004D6E8A"/>
    <w:rsid w:val="004E1746"/>
    <w:rsid w:val="004F1A82"/>
    <w:rsid w:val="0050569F"/>
    <w:rsid w:val="00523E52"/>
    <w:rsid w:val="00526347"/>
    <w:rsid w:val="00526388"/>
    <w:rsid w:val="00527D9D"/>
    <w:rsid w:val="00550734"/>
    <w:rsid w:val="0055430A"/>
    <w:rsid w:val="00554692"/>
    <w:rsid w:val="00563849"/>
    <w:rsid w:val="00563C64"/>
    <w:rsid w:val="0056743B"/>
    <w:rsid w:val="005704C3"/>
    <w:rsid w:val="005837FA"/>
    <w:rsid w:val="005849B5"/>
    <w:rsid w:val="00592C7E"/>
    <w:rsid w:val="0059312F"/>
    <w:rsid w:val="0059556C"/>
    <w:rsid w:val="005A04D4"/>
    <w:rsid w:val="005A072F"/>
    <w:rsid w:val="005A5D92"/>
    <w:rsid w:val="005B0A9C"/>
    <w:rsid w:val="005B355E"/>
    <w:rsid w:val="005C70F1"/>
    <w:rsid w:val="005D5B72"/>
    <w:rsid w:val="005E0EBA"/>
    <w:rsid w:val="005E13ED"/>
    <w:rsid w:val="005E22DE"/>
    <w:rsid w:val="005E481B"/>
    <w:rsid w:val="005F1350"/>
    <w:rsid w:val="005F1793"/>
    <w:rsid w:val="005F203F"/>
    <w:rsid w:val="005F5D12"/>
    <w:rsid w:val="006025AA"/>
    <w:rsid w:val="00604E3D"/>
    <w:rsid w:val="00610A06"/>
    <w:rsid w:val="0061122B"/>
    <w:rsid w:val="0061446A"/>
    <w:rsid w:val="00614E45"/>
    <w:rsid w:val="0062707F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77D1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125C"/>
    <w:rsid w:val="007B24DA"/>
    <w:rsid w:val="007B2915"/>
    <w:rsid w:val="007B3075"/>
    <w:rsid w:val="007B4428"/>
    <w:rsid w:val="007B5DCD"/>
    <w:rsid w:val="007D7552"/>
    <w:rsid w:val="007E2F44"/>
    <w:rsid w:val="007E57FF"/>
    <w:rsid w:val="007E582B"/>
    <w:rsid w:val="007E7962"/>
    <w:rsid w:val="007F110E"/>
    <w:rsid w:val="007F1602"/>
    <w:rsid w:val="007F5653"/>
    <w:rsid w:val="008001C1"/>
    <w:rsid w:val="00802124"/>
    <w:rsid w:val="00802405"/>
    <w:rsid w:val="00803E3D"/>
    <w:rsid w:val="008064FD"/>
    <w:rsid w:val="008117FB"/>
    <w:rsid w:val="00812683"/>
    <w:rsid w:val="008133E6"/>
    <w:rsid w:val="00814666"/>
    <w:rsid w:val="00820188"/>
    <w:rsid w:val="00822041"/>
    <w:rsid w:val="00824E95"/>
    <w:rsid w:val="008274E0"/>
    <w:rsid w:val="00827D24"/>
    <w:rsid w:val="0083068C"/>
    <w:rsid w:val="00843A8C"/>
    <w:rsid w:val="00851502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3601"/>
    <w:rsid w:val="008C4761"/>
    <w:rsid w:val="008D223E"/>
    <w:rsid w:val="008D43E1"/>
    <w:rsid w:val="008E0325"/>
    <w:rsid w:val="008E3DB6"/>
    <w:rsid w:val="008E431A"/>
    <w:rsid w:val="008E4A1D"/>
    <w:rsid w:val="008F4B46"/>
    <w:rsid w:val="009013A3"/>
    <w:rsid w:val="0090487D"/>
    <w:rsid w:val="00910DC6"/>
    <w:rsid w:val="00910E20"/>
    <w:rsid w:val="00912525"/>
    <w:rsid w:val="009129B2"/>
    <w:rsid w:val="00920B05"/>
    <w:rsid w:val="009215E0"/>
    <w:rsid w:val="00923253"/>
    <w:rsid w:val="00931223"/>
    <w:rsid w:val="0093468C"/>
    <w:rsid w:val="00937508"/>
    <w:rsid w:val="00947F17"/>
    <w:rsid w:val="00952302"/>
    <w:rsid w:val="00952F8A"/>
    <w:rsid w:val="00961862"/>
    <w:rsid w:val="0096374B"/>
    <w:rsid w:val="0098025A"/>
    <w:rsid w:val="00984794"/>
    <w:rsid w:val="00984E89"/>
    <w:rsid w:val="00987030"/>
    <w:rsid w:val="00990BEA"/>
    <w:rsid w:val="0099294B"/>
    <w:rsid w:val="00992D67"/>
    <w:rsid w:val="009934FF"/>
    <w:rsid w:val="00995DC7"/>
    <w:rsid w:val="009960AB"/>
    <w:rsid w:val="009A61FB"/>
    <w:rsid w:val="009C27E6"/>
    <w:rsid w:val="009D1721"/>
    <w:rsid w:val="009E0671"/>
    <w:rsid w:val="009E5676"/>
    <w:rsid w:val="009F15B1"/>
    <w:rsid w:val="009F221C"/>
    <w:rsid w:val="00A06317"/>
    <w:rsid w:val="00A10B78"/>
    <w:rsid w:val="00A14725"/>
    <w:rsid w:val="00A20A6A"/>
    <w:rsid w:val="00A20E9F"/>
    <w:rsid w:val="00A210D6"/>
    <w:rsid w:val="00A21A0B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779BF"/>
    <w:rsid w:val="00A80D73"/>
    <w:rsid w:val="00A81A8A"/>
    <w:rsid w:val="00A83261"/>
    <w:rsid w:val="00A83BE2"/>
    <w:rsid w:val="00A9133D"/>
    <w:rsid w:val="00A941B0"/>
    <w:rsid w:val="00AB4314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31B31"/>
    <w:rsid w:val="00B4003A"/>
    <w:rsid w:val="00B40735"/>
    <w:rsid w:val="00B44A14"/>
    <w:rsid w:val="00B463C0"/>
    <w:rsid w:val="00B46702"/>
    <w:rsid w:val="00B47D85"/>
    <w:rsid w:val="00B52219"/>
    <w:rsid w:val="00B56F1A"/>
    <w:rsid w:val="00B62053"/>
    <w:rsid w:val="00B63576"/>
    <w:rsid w:val="00B64253"/>
    <w:rsid w:val="00B73028"/>
    <w:rsid w:val="00B80042"/>
    <w:rsid w:val="00B80E06"/>
    <w:rsid w:val="00B86083"/>
    <w:rsid w:val="00B92337"/>
    <w:rsid w:val="00B93071"/>
    <w:rsid w:val="00BA098C"/>
    <w:rsid w:val="00BA153D"/>
    <w:rsid w:val="00BA7917"/>
    <w:rsid w:val="00BC1A19"/>
    <w:rsid w:val="00BC3D97"/>
    <w:rsid w:val="00BD447E"/>
    <w:rsid w:val="00BD625A"/>
    <w:rsid w:val="00BD75A7"/>
    <w:rsid w:val="00BE0EEB"/>
    <w:rsid w:val="00BE43C0"/>
    <w:rsid w:val="00BE776E"/>
    <w:rsid w:val="00BF4523"/>
    <w:rsid w:val="00C0768D"/>
    <w:rsid w:val="00C16173"/>
    <w:rsid w:val="00C17567"/>
    <w:rsid w:val="00C17E8F"/>
    <w:rsid w:val="00C2094F"/>
    <w:rsid w:val="00C323A2"/>
    <w:rsid w:val="00C326B1"/>
    <w:rsid w:val="00C34A43"/>
    <w:rsid w:val="00C40BBF"/>
    <w:rsid w:val="00C41A38"/>
    <w:rsid w:val="00C4546A"/>
    <w:rsid w:val="00C46C3E"/>
    <w:rsid w:val="00C500D0"/>
    <w:rsid w:val="00C5022B"/>
    <w:rsid w:val="00C51002"/>
    <w:rsid w:val="00C51321"/>
    <w:rsid w:val="00C56A2B"/>
    <w:rsid w:val="00C60163"/>
    <w:rsid w:val="00C66920"/>
    <w:rsid w:val="00C731FA"/>
    <w:rsid w:val="00C77310"/>
    <w:rsid w:val="00C82809"/>
    <w:rsid w:val="00C82A22"/>
    <w:rsid w:val="00C82CBE"/>
    <w:rsid w:val="00C83EA4"/>
    <w:rsid w:val="00C86FAA"/>
    <w:rsid w:val="00C903D1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3876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06A56"/>
    <w:rsid w:val="00E07FC1"/>
    <w:rsid w:val="00E12811"/>
    <w:rsid w:val="00E14C5C"/>
    <w:rsid w:val="00E205EF"/>
    <w:rsid w:val="00E21646"/>
    <w:rsid w:val="00E27D35"/>
    <w:rsid w:val="00E3012E"/>
    <w:rsid w:val="00E33963"/>
    <w:rsid w:val="00E34FC2"/>
    <w:rsid w:val="00E4397C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59F0"/>
    <w:rsid w:val="00E860C4"/>
    <w:rsid w:val="00E92EB7"/>
    <w:rsid w:val="00E939CA"/>
    <w:rsid w:val="00E94499"/>
    <w:rsid w:val="00E96E6B"/>
    <w:rsid w:val="00EA05B8"/>
    <w:rsid w:val="00EA1AF4"/>
    <w:rsid w:val="00EB4504"/>
    <w:rsid w:val="00EB4518"/>
    <w:rsid w:val="00EC2C10"/>
    <w:rsid w:val="00EC7889"/>
    <w:rsid w:val="00EE65B8"/>
    <w:rsid w:val="00EF59FB"/>
    <w:rsid w:val="00EF7AC4"/>
    <w:rsid w:val="00F01A3F"/>
    <w:rsid w:val="00F05AAD"/>
    <w:rsid w:val="00F05EBA"/>
    <w:rsid w:val="00F12626"/>
    <w:rsid w:val="00F14030"/>
    <w:rsid w:val="00F14444"/>
    <w:rsid w:val="00F14AF6"/>
    <w:rsid w:val="00F17EC5"/>
    <w:rsid w:val="00F2327A"/>
    <w:rsid w:val="00F26F91"/>
    <w:rsid w:val="00F27946"/>
    <w:rsid w:val="00F35E5B"/>
    <w:rsid w:val="00F36768"/>
    <w:rsid w:val="00F37259"/>
    <w:rsid w:val="00F41481"/>
    <w:rsid w:val="00F44108"/>
    <w:rsid w:val="00F51DAC"/>
    <w:rsid w:val="00F521DE"/>
    <w:rsid w:val="00F54BF9"/>
    <w:rsid w:val="00F615BA"/>
    <w:rsid w:val="00F63DF6"/>
    <w:rsid w:val="00F81292"/>
    <w:rsid w:val="00F826BE"/>
    <w:rsid w:val="00F96F1E"/>
    <w:rsid w:val="00FA00FC"/>
    <w:rsid w:val="00FA1DE2"/>
    <w:rsid w:val="00FA49FF"/>
    <w:rsid w:val="00FA68FE"/>
    <w:rsid w:val="00FC528B"/>
    <w:rsid w:val="00FC5A50"/>
    <w:rsid w:val="00FD1E05"/>
    <w:rsid w:val="00FD53D3"/>
    <w:rsid w:val="00FD5C9F"/>
    <w:rsid w:val="00FE0903"/>
    <w:rsid w:val="00FE112C"/>
    <w:rsid w:val="00FE12CB"/>
    <w:rsid w:val="00FE4E5A"/>
    <w:rsid w:val="00FE5EEC"/>
    <w:rsid w:val="00FE624D"/>
    <w:rsid w:val="00FF1E89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5674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07/relationships/hdphoto" Target="media/hdphoto3.wdp"/><Relationship Id="rId25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E0C4E-6501-4506-AE3F-00941C9D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1531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201</cp:revision>
  <cp:lastPrinted>2023-10-26T12:42:00Z</cp:lastPrinted>
  <dcterms:created xsi:type="dcterms:W3CDTF">2018-10-12T13:02:00Z</dcterms:created>
  <dcterms:modified xsi:type="dcterms:W3CDTF">2024-08-31T13:19:00Z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