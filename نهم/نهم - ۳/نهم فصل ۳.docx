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61FE9C27" w:rsidR="00D12852" w:rsidRPr="00AE6D9D" w:rsidRDefault="00D12852">
      <w:pPr>
        <w:rPr>
          <w:rFonts w:ascii="Vazirmatn" w:hAnsi="Vazirmatn" w:cs="Vazirmatn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47"/>
        <w:gridCol w:w="3119"/>
        <w:gridCol w:w="2453"/>
        <w:gridCol w:w="511"/>
      </w:tblGrid>
      <w:tr w:rsidR="00F24874" w:rsidRPr="00E85520" w14:paraId="473032A7" w14:textId="55764F0A" w:rsidTr="005C1F29">
        <w:trPr>
          <w:trHeight w:val="680"/>
        </w:trPr>
        <w:tc>
          <w:tcPr>
            <w:tcW w:w="4547" w:type="dxa"/>
            <w:shd w:val="clear" w:color="auto" w:fill="BFBFBF" w:themeFill="background1" w:themeFillShade="BF"/>
            <w:vAlign w:val="center"/>
          </w:tcPr>
          <w:p w14:paraId="0502602C" w14:textId="1C7B89BD" w:rsidR="00F24874" w:rsidRPr="00E85520" w:rsidRDefault="005C1F29" w:rsidP="005C1F2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نام و نام خانوادگ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: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67BD29F" w14:textId="4A06E9A5" w:rsidR="00F24874" w:rsidRPr="00E85520" w:rsidRDefault="005C1F29" w:rsidP="005C1F2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کلاس نهم : ................................</w:t>
            </w:r>
          </w:p>
        </w:tc>
        <w:tc>
          <w:tcPr>
            <w:tcW w:w="2964" w:type="dxa"/>
            <w:gridSpan w:val="2"/>
            <w:shd w:val="clear" w:color="auto" w:fill="BFBFBF" w:themeFill="background1" w:themeFillShade="BF"/>
            <w:vAlign w:val="center"/>
          </w:tcPr>
          <w:p w14:paraId="36C32234" w14:textId="7E5A6B82" w:rsidR="00F24874" w:rsidRPr="00E85520" w:rsidRDefault="00F24874" w:rsidP="00F24874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نمره:</w:t>
            </w:r>
          </w:p>
        </w:tc>
      </w:tr>
      <w:tr w:rsidR="00F24874" w:rsidRPr="00E85520" w14:paraId="52F3725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163D2FCE" w14:textId="2B05D9AA" w:rsidR="00F9203E" w:rsidRPr="00996061" w:rsidRDefault="00F9203E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جاهای خالی را کامل کنید.</w:t>
            </w:r>
          </w:p>
          <w:p w14:paraId="24DC8541" w14:textId="57ED780E" w:rsidR="00F9203E" w:rsidRPr="00E85520" w:rsidRDefault="00F9203E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الف)</w:t>
            </w:r>
            <w:r w:rsidR="003075BA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........................ یعنی استفاده از دانسته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های قبلی برای معلوم کردن موضوعی که مجهول بوده است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7832BB8B" w14:textId="277D0E60" w:rsidR="00F9203E" w:rsidRPr="00E85520" w:rsidRDefault="00F9203E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ب) ‌به استدلالی که موضوع موردنظر را به درستی نتیجه بدهد ، .............................. می گوییم.</w:t>
            </w:r>
          </w:p>
          <w:p w14:paraId="3FEC282B" w14:textId="59037981" w:rsidR="00B72545" w:rsidRPr="00E85520" w:rsidRDefault="005C1F29" w:rsidP="00786BD3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پ</w:t>
            </w:r>
            <w:r w:rsidR="00F9203E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="00AE6D9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زاویه بین دو خیابان در واقعیت برابر ۴۲ درجه است. این زاویه روی نقشه برابر .................. است</w:t>
            </w:r>
            <w:r w:rsidR="00190DC4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</w:p>
          <w:p w14:paraId="038C91F2" w14:textId="77777777" w:rsidR="00882682" w:rsidRDefault="005C1F29" w:rsidP="00882682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ت</w:t>
            </w:r>
            <w:r w:rsidR="0006357C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)‌به نسبت دو ضلع متناظر در دوشکل متشابه ............................ می گوییم.</w:t>
            </w:r>
          </w:p>
          <w:p w14:paraId="4CFAF115" w14:textId="2D1875B4" w:rsidR="00882682" w:rsidRPr="00882682" w:rsidRDefault="00882682" w:rsidP="00882682">
            <w:p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ث) در هر مسأله به اطلاعات داده شده ................... و به اطلاعات خواسته شده ................... می گوییم.</w:t>
            </w:r>
          </w:p>
        </w:tc>
        <w:tc>
          <w:tcPr>
            <w:tcW w:w="511" w:type="dxa"/>
            <w:vAlign w:val="center"/>
          </w:tcPr>
          <w:p w14:paraId="51FF8739" w14:textId="1B7900D4" w:rsidR="00F24874" w:rsidRPr="00E85520" w:rsidRDefault="00882682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616BA" w:rsidRPr="00E85520" w14:paraId="423C94D4" w14:textId="77777777" w:rsidTr="00DE575C">
        <w:trPr>
          <w:trHeight w:val="629"/>
        </w:trPr>
        <w:tc>
          <w:tcPr>
            <w:tcW w:w="10119" w:type="dxa"/>
            <w:gridSpan w:val="3"/>
          </w:tcPr>
          <w:p w14:paraId="039FF8C1" w14:textId="0E238865" w:rsidR="00F616BA" w:rsidRPr="00996061" w:rsidRDefault="009C1230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06357C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درستی یا نادرستی عبارت های زیر را مشخص کنید.</w:t>
            </w:r>
          </w:p>
          <w:p w14:paraId="6154C210" w14:textId="44CC8A31" w:rsidR="008E7A19" w:rsidRDefault="0006357C" w:rsidP="00786BD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الف)‌ </w:t>
            </w:r>
            <w:r w:rsidR="008E7A1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محل برخورد ارتفاع های یک مثلث همواره داخل (درون) آن مثلث قرار دارد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</w:t>
            </w:r>
            <w:r w:rsidR="005A6E6B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‌(..............)</w:t>
            </w:r>
          </w:p>
          <w:p w14:paraId="620FE89F" w14:textId="79652883" w:rsidR="0006357C" w:rsidRPr="00E85520" w:rsidRDefault="008E7A19" w:rsidP="008E7A19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ج) نسبت تشابه دو شکل هم نهشت برابر 1 است. 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(..............)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 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1" w:type="dxa"/>
            <w:vAlign w:val="center"/>
          </w:tcPr>
          <w:p w14:paraId="175C1273" w14:textId="28F59D77" w:rsidR="00F616BA" w:rsidRPr="00E85520" w:rsidRDefault="008E7A1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B72545" w:rsidRPr="00E85520" w14:paraId="19D749C9" w14:textId="77777777" w:rsidTr="00786BD3">
        <w:trPr>
          <w:trHeight w:val="1964"/>
        </w:trPr>
        <w:tc>
          <w:tcPr>
            <w:tcW w:w="10119" w:type="dxa"/>
            <w:gridSpan w:val="3"/>
          </w:tcPr>
          <w:p w14:paraId="335657DB" w14:textId="046C971D" w:rsidR="009F32F5" w:rsidRPr="00996061" w:rsidRDefault="00B72545" w:rsidP="0099606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مثلث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ABC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ضلع های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3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و 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با مثلث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DEF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به ضلع ها</w:t>
            </w:r>
            <w:r w:rsidR="00E85520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9F32F5" w:rsidRPr="009F32F5">
              <w:rPr>
                <w:position w:val="-12"/>
                <w:lang w:bidi="fa-IR"/>
              </w:rPr>
              <w:object w:dxaOrig="560" w:dyaOrig="340" w14:anchorId="733666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16.5pt" o:ole="">
                  <v:imagedata r:id="rId8" o:title=""/>
                </v:shape>
                <o:OLEObject Type="Embed" ProgID="Equation.DSMT4" ShapeID="_x0000_i1025" DrawAspect="Content" ObjectID="_1793678816" r:id="rId9"/>
              </w:objec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 ۱</w:t>
            </w:r>
            <w:r w:rsidR="00882682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9F32F5" w:rsidRPr="00E85520">
              <w:rPr>
                <w:position w:val="-6"/>
                <w:lang w:bidi="fa-IR"/>
              </w:rPr>
              <w:object w:dxaOrig="620" w:dyaOrig="279" w14:anchorId="090C1AB0">
                <v:shape id="_x0000_i1026" type="#_x0000_t75" style="width:30.75pt;height:13.5pt" o:ole="">
                  <v:imagedata r:id="rId10" o:title=""/>
                </v:shape>
                <o:OLEObject Type="Embed" ProgID="Equation.DSMT4" ShapeID="_x0000_i1026" DrawAspect="Content" ObjectID="_1793678817" r:id="rId11"/>
              </w:objec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متشابه 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ست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. </w:t>
            </w:r>
          </w:p>
          <w:p w14:paraId="04DF88FC" w14:textId="76CE5284" w:rsidR="009F32F5" w:rsidRDefault="009F32F5" w:rsidP="009F32F5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الف) نسبت تشابه این دو مثلث را بنویسید. </w:t>
            </w:r>
          </w:p>
          <w:p w14:paraId="367C720A" w14:textId="5D7C7907" w:rsidR="00B72545" w:rsidRPr="00E85520" w:rsidRDefault="009F32F5" w:rsidP="009F32F5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 )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مقدار </w:t>
            </w:r>
            <w:r w:rsidRPr="009F32F5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y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و </w:t>
            </w:r>
            <w:r w:rsidRPr="009F32F5">
              <w:rPr>
                <w:rFonts w:asciiTheme="majorBidi" w:hAnsiTheme="majorBidi" w:cstheme="majorBidi"/>
                <w:sz w:val="32"/>
                <w:szCs w:val="32"/>
                <w:lang w:bidi="fa-IR"/>
              </w:rPr>
              <w:t>x</w:t>
            </w:r>
            <w:r w:rsid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B72545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را پیدا کنید. </w:t>
            </w:r>
          </w:p>
          <w:p w14:paraId="61C90B3B" w14:textId="77777777" w:rsidR="00266C9F" w:rsidRPr="008E7A19" w:rsidRDefault="00266C9F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35D56F8A" w14:textId="74677275" w:rsidR="00266C9F" w:rsidRPr="00786BD3" w:rsidRDefault="00266C9F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</w:rPr>
            </w:pPr>
          </w:p>
        </w:tc>
        <w:tc>
          <w:tcPr>
            <w:tcW w:w="511" w:type="dxa"/>
            <w:vAlign w:val="center"/>
          </w:tcPr>
          <w:p w14:paraId="5824E0F7" w14:textId="0517DB84" w:rsidR="00B72545" w:rsidRPr="00E85520" w:rsidRDefault="009F32F5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B34D9" w:rsidRPr="00E85520" w14:paraId="701DD69C" w14:textId="77777777" w:rsidTr="00AE6D9D">
        <w:trPr>
          <w:trHeight w:val="1659"/>
        </w:trPr>
        <w:tc>
          <w:tcPr>
            <w:tcW w:w="10119" w:type="dxa"/>
            <w:gridSpan w:val="3"/>
          </w:tcPr>
          <w:p w14:paraId="714E6398" w14:textId="70B71974" w:rsidR="000B34D9" w:rsidRPr="00996061" w:rsidRDefault="000B34D9" w:rsidP="0099606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مقیاس یک نقشه</w:t>
            </w:r>
            <w:r w:rsidR="00CE3277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۱:۳0۰۰۰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 xml:space="preserve"> 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 اگر طول یک خیابان روی نقشه ۷ سانتی متر باشد ، طول این خیابان در </w:t>
            </w:r>
            <w:r w:rsidR="00266F60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دنیای واقعی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چقدر است ؟</w:t>
            </w:r>
          </w:p>
          <w:p w14:paraId="66A4BC05" w14:textId="799C03E5" w:rsidR="00AE6D9D" w:rsidRPr="00786BD3" w:rsidRDefault="00AE6D9D" w:rsidP="00AE6D9D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58CDF431" w14:textId="1018561A" w:rsidR="000B34D9" w:rsidRPr="00E85520" w:rsidRDefault="00AE0D09" w:rsidP="00AE0D09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DE575C" w:rsidRPr="00E85520" w14:paraId="1F693CEF" w14:textId="77777777" w:rsidTr="00786BD3">
        <w:trPr>
          <w:trHeight w:val="1558"/>
        </w:trPr>
        <w:tc>
          <w:tcPr>
            <w:tcW w:w="10119" w:type="dxa"/>
            <w:gridSpan w:val="3"/>
          </w:tcPr>
          <w:p w14:paraId="2801FC8B" w14:textId="15D22639" w:rsidR="00266C9F" w:rsidRPr="00996061" w:rsidRDefault="00266C9F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نسبت تشابه دو مربع 5 به 11 م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باشد؛ اگر ضلع مربع  بزرگتر 55 سانت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Cambria" w:hAnsi="Cambria" w:cs="Cambri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متر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 ضلع مربع کوچکتر چند سانت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7256FB" w:rsidRPr="00996061">
              <w:rPr>
                <w:rFonts w:ascii="Cambria" w:hAnsi="Cambria" w:cs="Cambria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7256FB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متر</w:t>
            </w:r>
            <w:r w:rsidR="007256FB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است؟</w:t>
            </w:r>
          </w:p>
          <w:p w14:paraId="1FA9C9CE" w14:textId="42C20336" w:rsidR="00E85520" w:rsidRPr="00CE3277" w:rsidRDefault="00E8552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</w:rPr>
            </w:pPr>
          </w:p>
        </w:tc>
        <w:tc>
          <w:tcPr>
            <w:tcW w:w="511" w:type="dxa"/>
            <w:vAlign w:val="center"/>
          </w:tcPr>
          <w:p w14:paraId="4FAF9EBB" w14:textId="3B4D3D8F" w:rsidR="00DE575C" w:rsidRPr="00E85520" w:rsidRDefault="009200C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193926" w:rsidRPr="00E85520" w14:paraId="3D0D32BC" w14:textId="77777777" w:rsidTr="00786BD3">
        <w:trPr>
          <w:trHeight w:val="1551"/>
        </w:trPr>
        <w:tc>
          <w:tcPr>
            <w:tcW w:w="10119" w:type="dxa"/>
            <w:gridSpan w:val="3"/>
          </w:tcPr>
          <w:p w14:paraId="79D51049" w14:textId="03C06C8C" w:rsidR="00193926" w:rsidRPr="00996061" w:rsidRDefault="00193926" w:rsidP="00996061">
            <w:pPr>
              <w:pStyle w:val="ListParagraph"/>
              <w:numPr>
                <w:ilvl w:val="0"/>
                <w:numId w:val="3"/>
              </w:numPr>
              <w:rPr>
                <w:rFonts w:cs="0 Nazanin Bold"/>
                <w:b w:val="0"/>
                <w:bCs w:val="0"/>
                <w:i/>
                <w:sz w:val="28"/>
                <w:szCs w:val="28"/>
                <w:lang w:bidi="fa-IR"/>
              </w:rPr>
            </w:pPr>
            <w:r w:rsidRPr="00996061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فرض و حکم مسئله زیر را مشخص کنید.(با رسم شکل) </w:t>
            </w:r>
          </w:p>
          <w:p w14:paraId="7DDEBBA0" w14:textId="77777777" w:rsidR="00193926" w:rsidRPr="00193926" w:rsidRDefault="00193926" w:rsidP="00193926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 w:rsidRPr="00193926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>اگر در مثلثی دو زاویه نابرابر باشند، ضلع روبه‌رو زاویه بزرگتر؛ بزرگ‌تر است از ضلع روبه‌رو زاویه کوچک‌تر.</w:t>
            </w:r>
          </w:p>
          <w:p w14:paraId="7D3399BB" w14:textId="77777777" w:rsidR="00193926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1CCB3A16" w14:textId="77777777" w:rsidR="00193926" w:rsidRPr="00786BD3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16"/>
                <w:szCs w:val="16"/>
                <w:rtl/>
              </w:rPr>
            </w:pPr>
          </w:p>
          <w:p w14:paraId="482117D0" w14:textId="3F9D9E35" w:rsidR="00193926" w:rsidRPr="00786BD3" w:rsidRDefault="00193926" w:rsidP="005C1F29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6"/>
                <w:szCs w:val="6"/>
                <w:rtl/>
              </w:rPr>
            </w:pPr>
          </w:p>
        </w:tc>
        <w:tc>
          <w:tcPr>
            <w:tcW w:w="511" w:type="dxa"/>
            <w:vAlign w:val="center"/>
          </w:tcPr>
          <w:p w14:paraId="389B68B8" w14:textId="3B8027DF" w:rsidR="00193926" w:rsidRDefault="00193926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C4235" w:rsidRPr="00E85520" w14:paraId="7AD71DDA" w14:textId="77777777" w:rsidTr="005C1F29">
        <w:trPr>
          <w:trHeight w:val="1645"/>
        </w:trPr>
        <w:tc>
          <w:tcPr>
            <w:tcW w:w="10119" w:type="dxa"/>
            <w:gridSpan w:val="3"/>
          </w:tcPr>
          <w:p w14:paraId="32F0C850" w14:textId="216854C8" w:rsidR="004C4235" w:rsidRPr="00996061" w:rsidRDefault="004C4235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برای هر یک ازعبارت های زیر یک مثال نقض بیاورید.</w:t>
            </w:r>
          </w:p>
          <w:p w14:paraId="0DCA5878" w14:textId="31135FF5" w:rsidR="004C4235" w:rsidRDefault="004C4235" w:rsidP="00786BD3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الف )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هر دو </w:t>
            </w:r>
            <w:r w:rsidR="008E7A19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مستطیل دلخواه </w:t>
            </w:r>
            <w:r w:rsidR="008E7A19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متشابه اند.</w:t>
            </w:r>
          </w:p>
          <w:p w14:paraId="27A89615" w14:textId="77777777" w:rsidR="00786BD3" w:rsidRPr="00786BD3" w:rsidRDefault="00786BD3" w:rsidP="00786BD3">
            <w:pPr>
              <w:rPr>
                <w:rFonts w:cs="0 Nazanin Bold"/>
                <w:i/>
                <w:sz w:val="10"/>
                <w:szCs w:val="10"/>
                <w:rtl/>
                <w:lang w:bidi="fa-IR"/>
              </w:rPr>
            </w:pPr>
          </w:p>
          <w:p w14:paraId="6886D774" w14:textId="3E69C4FC" w:rsidR="004C4235" w:rsidRPr="00786BD3" w:rsidRDefault="004C4235" w:rsidP="00786BD3">
            <w:pPr>
              <w:rPr>
                <w:rFonts w:cs="0 Nazanin Bold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>ب)</w:t>
            </w:r>
            <w:r w:rsidR="00786BD3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 xml:space="preserve"> مجموع هر دو عدد گنگ ، همواره عددی گنگ است</w:t>
            </w:r>
            <w:r w:rsidR="00E95C5B">
              <w:rPr>
                <w:rFonts w:cs="0 Nazanin Bold" w:hint="cs"/>
                <w:i/>
                <w:sz w:val="28"/>
                <w:szCs w:val="28"/>
                <w:rtl/>
                <w:lang w:bidi="fa-IR"/>
              </w:rPr>
              <w:t>.</w:t>
            </w:r>
            <w:bookmarkStart w:id="0" w:name="_GoBack"/>
            <w:bookmarkEnd w:id="0"/>
          </w:p>
        </w:tc>
        <w:tc>
          <w:tcPr>
            <w:tcW w:w="511" w:type="dxa"/>
            <w:vAlign w:val="center"/>
          </w:tcPr>
          <w:p w14:paraId="18045FAD" w14:textId="1C132816" w:rsidR="004C4235" w:rsidRDefault="004C4235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996061" w:rsidRPr="00E85520" w14:paraId="5E430BE1" w14:textId="77777777" w:rsidTr="005C1F29">
        <w:trPr>
          <w:trHeight w:val="1645"/>
        </w:trPr>
        <w:tc>
          <w:tcPr>
            <w:tcW w:w="10119" w:type="dxa"/>
            <w:gridSpan w:val="3"/>
          </w:tcPr>
          <w:p w14:paraId="213091DF" w14:textId="20615FFA" w:rsidR="00996061" w:rsidRPr="00996061" w:rsidRDefault="00996061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Portada ARA Extrabold" w:hAnsi="Portada ARA Extrabold" w:cs="Portada ARA Extra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5FFA454C" wp14:editId="1CFAD809">
                  <wp:simplePos x="0" y="0"/>
                  <wp:positionH relativeFrom="column">
                    <wp:posOffset>2348</wp:posOffset>
                  </wp:positionH>
                  <wp:positionV relativeFrom="page">
                    <wp:posOffset>2348</wp:posOffset>
                  </wp:positionV>
                  <wp:extent cx="957874" cy="1252242"/>
                  <wp:effectExtent l="0" t="0" r="0" b="508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7874" cy="12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مثلث روبرو متساو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الساق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</w:rPr>
              <w:t>AD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وارد بر قاعده آن است. نشان ده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</w:p>
          <w:p w14:paraId="69CE8C77" w14:textId="77777777" w:rsidR="00996061" w:rsidRDefault="00996061" w:rsidP="00996061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وارد بر قاعده م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انه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م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باشد.</w:t>
            </w:r>
          </w:p>
          <w:p w14:paraId="12A06EAC" w14:textId="77777777" w:rsidR="00BA62B8" w:rsidRDefault="00BA62B8" w:rsidP="00996061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01DA2714" w14:textId="4F83E978" w:rsidR="00BA62B8" w:rsidRPr="00BA62B8" w:rsidRDefault="00BA62B8" w:rsidP="00996061">
            <w:pPr>
              <w:rPr>
                <w:rFonts w:ascii="Vazirmatn" w:hAnsi="Vazirmatn" w:cs="0 Nazanin Bold"/>
                <w:b w:val="0"/>
                <w:bCs w:val="0"/>
                <w:sz w:val="40"/>
                <w:szCs w:val="40"/>
                <w:rtl/>
              </w:rPr>
            </w:pPr>
          </w:p>
        </w:tc>
        <w:tc>
          <w:tcPr>
            <w:tcW w:w="511" w:type="dxa"/>
            <w:vAlign w:val="center"/>
          </w:tcPr>
          <w:p w14:paraId="2919CFBB" w14:textId="7B8D620A" w:rsidR="00996061" w:rsidRDefault="00996061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E85520" w:rsidRPr="00E85520" w14:paraId="2B78B5BE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7B04B75" w14:textId="16F1143C" w:rsidR="00E85520" w:rsidRPr="00996061" w:rsidRDefault="00E85520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noProof/>
                <w:rtl/>
                <w:lang w:bidi="fa-IR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0E47A687" wp14:editId="28D4BFCF">
                  <wp:simplePos x="0" y="0"/>
                  <wp:positionH relativeFrom="column">
                    <wp:posOffset>7684</wp:posOffset>
                  </wp:positionH>
                  <wp:positionV relativeFrom="page">
                    <wp:posOffset>56771</wp:posOffset>
                  </wp:positionV>
                  <wp:extent cx="1859536" cy="1280936"/>
                  <wp:effectExtent l="0" t="0" r="762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536" cy="12809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در شکل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روبرو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، پاره خط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AC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است و اضلاع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AB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AD</w:t>
            </w:r>
            <w:r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برابرند.</w:t>
            </w:r>
          </w:p>
          <w:p w14:paraId="78317D78" w14:textId="3E388B51" w:rsidR="00E85520" w:rsidRDefault="00E85520" w:rsidP="00F8677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ثابت کن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مثلث ها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ABC</w:t>
            </w:r>
            <w:r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و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ADC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 هم نهشتند.</w:t>
            </w: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1C76A4B4" w14:textId="77777777" w:rsidR="00E85520" w:rsidRDefault="00E85520" w:rsidP="003D62BE">
            <w:pPr>
              <w:spacing w:line="276" w:lineRule="auto"/>
              <w:jc w:val="both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</w:p>
          <w:p w14:paraId="0BC1AB38" w14:textId="77777777" w:rsidR="00AE0D09" w:rsidRDefault="00AE0D09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  <w:p w14:paraId="7E20E1B1" w14:textId="77777777" w:rsidR="00CE3277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336B05" w14:textId="369B47DE" w:rsidR="00CE3277" w:rsidRPr="003B7F79" w:rsidRDefault="00CE3277" w:rsidP="003D62BE">
            <w:pPr>
              <w:spacing w:line="276" w:lineRule="auto"/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29D66AC" w14:textId="51B5067A" w:rsidR="00E85520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D87BA6" w:rsidRPr="00E85520" w14:paraId="1A57B711" w14:textId="77777777" w:rsidTr="00C7231E">
        <w:trPr>
          <w:trHeight w:val="2424"/>
        </w:trPr>
        <w:tc>
          <w:tcPr>
            <w:tcW w:w="10119" w:type="dxa"/>
            <w:gridSpan w:val="3"/>
          </w:tcPr>
          <w:p w14:paraId="07794D97" w14:textId="60654A6C" w:rsidR="00E85520" w:rsidRPr="00996061" w:rsidRDefault="003D62BE" w:rsidP="00996061">
            <w:pPr>
              <w:pStyle w:val="ListParagraph"/>
              <w:numPr>
                <w:ilvl w:val="0"/>
                <w:numId w:val="3"/>
              </w:num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6038CF94" wp14:editId="2281131F">
                  <wp:simplePos x="0" y="0"/>
                  <wp:positionH relativeFrom="margin">
                    <wp:posOffset>152400</wp:posOffset>
                  </wp:positionH>
                  <wp:positionV relativeFrom="page">
                    <wp:posOffset>9333</wp:posOffset>
                  </wp:positionV>
                  <wp:extent cx="1160289" cy="1491194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60289" cy="149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در شکل مقابل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 xml:space="preserve">ABCD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لوزی است و نقطه های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M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lang w:bidi="fa-IR"/>
              </w:rPr>
              <w:t xml:space="preserve"> 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N</w:t>
            </w:r>
            <w:r w:rsidRPr="00996061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وسط های اضلاع</w:t>
            </w:r>
          </w:p>
          <w:p w14:paraId="1815E184" w14:textId="135574E0" w:rsidR="00C15528" w:rsidRPr="00E85520" w:rsidRDefault="003D62BE" w:rsidP="00F86773">
            <w:p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DC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BC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هستند. نشان دهید:</w:t>
            </w:r>
            <w:r w:rsidRPr="00E85520">
              <w:rPr>
                <w:rFonts w:ascii="Portada ARA Extrabold" w:hAnsi="Portada ARA Extrabold" w:cs="0 Nazanin Bold"/>
                <w:position w:val="-6"/>
                <w:sz w:val="28"/>
                <w:szCs w:val="28"/>
                <w:lang w:bidi="fa-IR"/>
              </w:rPr>
              <w:object w:dxaOrig="1740" w:dyaOrig="480" w14:anchorId="1857BFBA">
                <v:shape id="_x0000_i1027" type="#_x0000_t75" style="width:73.5pt;height:18.75pt" o:ole="">
                  <v:imagedata r:id="rId17" o:title=""/>
                </v:shape>
                <o:OLEObject Type="Embed" ProgID="Equation.DSMT4" ShapeID="_x0000_i1027" DrawAspect="Content" ObjectID="_1793678818" r:id="rId18"/>
              </w:object>
            </w: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u w:val="single"/>
                <w:rtl/>
                <w:lang w:bidi="fa-IR"/>
              </w:rPr>
              <w:t xml:space="preserve"> </w:t>
            </w:r>
          </w:p>
          <w:p w14:paraId="195155A4" w14:textId="588F6972" w:rsidR="00E85520" w:rsidRPr="00E85520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5E709208" w14:textId="4A727F58" w:rsidR="003D62BE" w:rsidRDefault="003D62BE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258C1CDA" w14:textId="77777777" w:rsidR="00E85520" w:rsidRPr="00C7231E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32C1BF27" w14:textId="6F63B055" w:rsidR="00E85520" w:rsidRPr="00CE3277" w:rsidRDefault="00E85520" w:rsidP="003D62B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DCF074B" w14:textId="04EB3A35" w:rsidR="00D87BA6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3F0CEB" w:rsidRPr="00E85520" w14:paraId="527FB9EE" w14:textId="77777777" w:rsidTr="00397992">
        <w:trPr>
          <w:trHeight w:val="2118"/>
        </w:trPr>
        <w:tc>
          <w:tcPr>
            <w:tcW w:w="10119" w:type="dxa"/>
            <w:gridSpan w:val="3"/>
          </w:tcPr>
          <w:p w14:paraId="2C30C141" w14:textId="5DF27165" w:rsidR="001272ED" w:rsidRPr="00996061" w:rsidRDefault="00064AC3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96061">
              <w:rPr>
                <w:noProof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4EA0ADD9" wp14:editId="576A241F">
                  <wp:simplePos x="0" y="0"/>
                  <wp:positionH relativeFrom="page">
                    <wp:posOffset>87214</wp:posOffset>
                  </wp:positionH>
                  <wp:positionV relativeFrom="page">
                    <wp:posOffset>85466</wp:posOffset>
                  </wp:positionV>
                  <wp:extent cx="1303361" cy="1376147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61" cy="137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در شکل </w:t>
            </w:r>
            <w:r w:rsidR="001272E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روبرو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O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مرکز دا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 و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BC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3D62BE" w:rsidRPr="00996061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AD</w:t>
            </w:r>
            <w:r w:rsidR="003D62BE" w:rsidRPr="00996061"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  <w:t xml:space="preserve"> 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بر دا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ره</w:t>
            </w:r>
            <w:r w:rsidR="003D62BE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مماس اند. نشان ده</w:t>
            </w:r>
            <w:r w:rsidR="003D62BE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ی</w:t>
            </w:r>
            <w:r w:rsidR="003D62BE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  <w:lang w:bidi="fa-IR"/>
              </w:rPr>
              <w:t>د</w:t>
            </w:r>
          </w:p>
          <w:p w14:paraId="7239CA98" w14:textId="75B9EFC8" w:rsidR="003F0CEB" w:rsidRPr="00E85520" w:rsidRDefault="003D62BE" w:rsidP="0070769F">
            <w:pPr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AD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lang w:bidi="fa-IR"/>
              </w:rPr>
              <w:t>BC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برابر</w:t>
            </w:r>
            <w:r w:rsidR="005C3563" w:rsidRPr="00E85520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هست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  <w:t>ند.</w:t>
            </w:r>
            <w:r w:rsidR="00064AC3" w:rsidRPr="00E85520">
              <w:rPr>
                <w:noProof/>
                <w:sz w:val="28"/>
                <w:szCs w:val="28"/>
                <w:lang w:bidi="fa-IR"/>
              </w:rPr>
              <w:t xml:space="preserve"> </w:t>
            </w:r>
          </w:p>
          <w:p w14:paraId="53818480" w14:textId="3E83FE5A" w:rsidR="003D62BE" w:rsidRPr="00E85520" w:rsidRDefault="003D62BE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2A02F504" w14:textId="77777777" w:rsidR="005C3563" w:rsidRDefault="005C3563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754E1518" w14:textId="2F8C075B" w:rsidR="00E85520" w:rsidRPr="00F86773" w:rsidRDefault="00E85520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0"/>
                <w:szCs w:val="10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8C3FFD" w14:textId="1F1F80C2" w:rsidR="003F0CEB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3F0CEB" w:rsidRPr="00E85520" w14:paraId="46E342F1" w14:textId="77777777" w:rsidTr="00F24874">
        <w:trPr>
          <w:trHeight w:val="1010"/>
        </w:trPr>
        <w:tc>
          <w:tcPr>
            <w:tcW w:w="10119" w:type="dxa"/>
            <w:gridSpan w:val="3"/>
          </w:tcPr>
          <w:p w14:paraId="6F6CB2DC" w14:textId="1C9B757D" w:rsidR="00F16533" w:rsidRPr="00996061" w:rsidRDefault="00274E4D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996061">
              <w:rPr>
                <w:rFonts w:ascii="Portada ARA Extrabold" w:hAnsi="Portada ARA Extrabold" w:cs="Portada ARA Extrabold"/>
                <w:noProof/>
                <w:rtl/>
                <w:lang w:bidi="fa-IR"/>
              </w:rPr>
              <w:drawing>
                <wp:anchor distT="0" distB="0" distL="114300" distR="114300" simplePos="0" relativeHeight="251670528" behindDoc="0" locked="0" layoutInCell="1" allowOverlap="1" wp14:anchorId="723D7C90" wp14:editId="1DF88B50">
                  <wp:simplePos x="0" y="0"/>
                  <wp:positionH relativeFrom="margin">
                    <wp:posOffset>22909</wp:posOffset>
                  </wp:positionH>
                  <wp:positionV relativeFrom="page">
                    <wp:posOffset>146383</wp:posOffset>
                  </wp:positionV>
                  <wp:extent cx="1403633" cy="1243246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407682" cy="1246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ثابت کن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هر نقطه که رو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ن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مساز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قرار دارد ، از دو ضلع آن زاو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ه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به 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ک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فاصله است.</w:t>
            </w:r>
          </w:p>
          <w:p w14:paraId="1EB82496" w14:textId="03A3E085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205ECFC6" w14:textId="6B513B57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D7F95B9" w14:textId="77777777" w:rsidR="00274E4D" w:rsidRPr="00E85520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0B01DFE" w14:textId="70558FEE" w:rsidR="00274E4D" w:rsidRPr="00F86773" w:rsidRDefault="00274E4D" w:rsidP="00F9203E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2"/>
                <w:szCs w:val="2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4F7B43C2" w14:textId="22294059" w:rsidR="003F0CEB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7B593A" w:rsidRPr="00E85520" w14:paraId="1814A04D" w14:textId="77777777" w:rsidTr="00F86773">
        <w:trPr>
          <w:trHeight w:val="2240"/>
        </w:trPr>
        <w:tc>
          <w:tcPr>
            <w:tcW w:w="10119" w:type="dxa"/>
            <w:gridSpan w:val="3"/>
          </w:tcPr>
          <w:p w14:paraId="35013091" w14:textId="09BAB437" w:rsidR="00274E4D" w:rsidRPr="00996061" w:rsidRDefault="00AE6D9D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996061">
              <w:rPr>
                <w:noProof/>
                <w:rtl/>
                <w:lang w:bidi="fa-IR"/>
              </w:rPr>
              <w:drawing>
                <wp:anchor distT="0" distB="0" distL="114300" distR="114300" simplePos="0" relativeHeight="251672576" behindDoc="0" locked="0" layoutInCell="1" allowOverlap="1" wp14:anchorId="6154BC07" wp14:editId="63052B91">
                  <wp:simplePos x="0" y="0"/>
                  <wp:positionH relativeFrom="column">
                    <wp:posOffset>57854</wp:posOffset>
                  </wp:positionH>
                  <wp:positionV relativeFrom="page">
                    <wp:posOffset>31257</wp:posOffset>
                  </wp:positionV>
                  <wp:extent cx="1024433" cy="1331462"/>
                  <wp:effectExtent l="0" t="0" r="4445" b="254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28477" cy="1336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نشان ده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د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در هر مثلث متساو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الساق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ن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، فاصله هر نقطه رو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ن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مساز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زاو</w:t>
            </w:r>
            <w:r w:rsidR="00274E4D" w:rsidRPr="0099606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274E4D" w:rsidRPr="00996061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ه</w:t>
            </w:r>
            <w:r w:rsidR="00274E4D" w:rsidRPr="00996061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راس از </w:t>
            </w:r>
          </w:p>
          <w:p w14:paraId="70E74480" w14:textId="18B3AFB0" w:rsidR="007B593A" w:rsidRPr="00E85520" w:rsidRDefault="00274E4D" w:rsidP="0070769F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دوسر قاعده ، برابر است</w:t>
            </w:r>
            <w:r w:rsidR="00074C55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. یعنی</w:t>
            </w:r>
            <w:r w:rsidRPr="00E85520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: </w:t>
            </w:r>
            <w:r w:rsidR="00074C55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.</w:t>
            </w:r>
            <w:r w:rsidRPr="00E85520">
              <w:rPr>
                <w:rFonts w:ascii="Portada ARA" w:hAnsi="Portada ARA" w:cs="Portada ARA"/>
                <w:b w:val="0"/>
                <w:bCs w:val="0"/>
                <w:sz w:val="28"/>
                <w:szCs w:val="28"/>
              </w:rPr>
              <w:t>MB=MC</w:t>
            </w:r>
          </w:p>
          <w:p w14:paraId="413D93A9" w14:textId="305ADB4C" w:rsidR="00F16533" w:rsidRDefault="00F16533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1C905D2F" w14:textId="77777777" w:rsidR="00104534" w:rsidRDefault="00104534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6"/>
                <w:szCs w:val="16"/>
                <w:rtl/>
              </w:rPr>
            </w:pPr>
          </w:p>
          <w:p w14:paraId="3A194691" w14:textId="08A5287F" w:rsidR="00A756E8" w:rsidRPr="00F86773" w:rsidRDefault="00A756E8" w:rsidP="007B593A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</w:rPr>
            </w:pPr>
          </w:p>
        </w:tc>
        <w:tc>
          <w:tcPr>
            <w:tcW w:w="511" w:type="dxa"/>
            <w:vAlign w:val="center"/>
          </w:tcPr>
          <w:p w14:paraId="76B4FB2B" w14:textId="7D440C5D" w:rsidR="007B593A" w:rsidRPr="00E85520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CE3277" w:rsidRPr="00E85520" w14:paraId="5A4F72DD" w14:textId="77777777" w:rsidTr="0070769F">
        <w:trPr>
          <w:trHeight w:val="1034"/>
        </w:trPr>
        <w:tc>
          <w:tcPr>
            <w:tcW w:w="10119" w:type="dxa"/>
            <w:gridSpan w:val="3"/>
          </w:tcPr>
          <w:p w14:paraId="4BDCC339" w14:textId="5CAF994B" w:rsidR="0070769F" w:rsidRPr="00996061" w:rsidRDefault="0070769F" w:rsidP="00996061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996061">
              <w:rPr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678720" behindDoc="0" locked="0" layoutInCell="1" allowOverlap="1" wp14:anchorId="7B22FEFC" wp14:editId="586539A8">
                  <wp:simplePos x="0" y="0"/>
                  <wp:positionH relativeFrom="margin">
                    <wp:posOffset>-81280</wp:posOffset>
                  </wp:positionH>
                  <wp:positionV relativeFrom="page">
                    <wp:posOffset>58877</wp:posOffset>
                  </wp:positionV>
                  <wp:extent cx="1861000" cy="1281325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000" cy="12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در شکل ز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ر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ABCD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متواز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الاضلاع است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N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P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Q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وسط ها</w:t>
            </w:r>
            <w:r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اضلاع </w:t>
            </w:r>
          </w:p>
          <w:p w14:paraId="76A5F900" w14:textId="77777777" w:rsidR="00CE3277" w:rsidRDefault="0070769F" w:rsidP="00571325">
            <w:pP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متواز</w:t>
            </w:r>
            <w:r w:rsidRPr="0070769F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الاضلاع اند. ثابت کن</w:t>
            </w:r>
            <w:r w:rsidRPr="0070769F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Pr="0070769F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Pr="0070769F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: </w:t>
            </w:r>
            <w:r w:rsidRPr="0021687D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MN=PQ</w:t>
            </w:r>
            <w:r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.</w:t>
            </w:r>
          </w:p>
          <w:p w14:paraId="552C9B0D" w14:textId="77777777" w:rsidR="0070769F" w:rsidRDefault="0070769F" w:rsidP="002F3932">
            <w:pPr>
              <w:spacing w:line="276" w:lineRule="auto"/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55D00277" w14:textId="77777777" w:rsidR="0070769F" w:rsidRPr="00706087" w:rsidRDefault="0070769F" w:rsidP="002F393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  <w:p w14:paraId="7A479DB1" w14:textId="46C384F2" w:rsidR="00571325" w:rsidRPr="00C7231E" w:rsidRDefault="00571325" w:rsidP="002F3932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28798E29" w14:textId="4EDEE64C" w:rsidR="00CE3277" w:rsidRDefault="00CE3277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9200C1" w:rsidRPr="00E85520" w14:paraId="7388BD88" w14:textId="77777777" w:rsidTr="00C7231E">
        <w:trPr>
          <w:trHeight w:val="1826"/>
        </w:trPr>
        <w:tc>
          <w:tcPr>
            <w:tcW w:w="10119" w:type="dxa"/>
            <w:gridSpan w:val="3"/>
          </w:tcPr>
          <w:p w14:paraId="3DF49C53" w14:textId="07FB3884" w:rsidR="00571325" w:rsidRPr="00996061" w:rsidRDefault="003B7F79" w:rsidP="0099606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inorHAnsi" w:hAnsiTheme="minorHAnsi" w:cs="0 Nazanin Bold"/>
                <w:b w:val="0"/>
                <w:bCs w:val="0"/>
                <w:noProof/>
                <w:sz w:val="52"/>
                <w:szCs w:val="52"/>
                <w:rtl/>
                <w:lang w:bidi="fa-IR"/>
              </w:rPr>
            </w:pPr>
            <w:r w:rsidRPr="00996061">
              <w:rPr>
                <w:rFonts w:hint="cs"/>
                <w:noProof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BF75690" wp14:editId="705FD141">
                      <wp:simplePos x="0" y="0"/>
                      <wp:positionH relativeFrom="column">
                        <wp:posOffset>114044</wp:posOffset>
                      </wp:positionH>
                      <wp:positionV relativeFrom="paragraph">
                        <wp:posOffset>194561</wp:posOffset>
                      </wp:positionV>
                      <wp:extent cx="1798184" cy="829876"/>
                      <wp:effectExtent l="0" t="0" r="0" b="2794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184" cy="829876"/>
                                <a:chOff x="0" y="0"/>
                                <a:chExt cx="1798184" cy="829876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1436914" y="437990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467349" y="261075"/>
                                  <a:ext cx="33083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DCD406" w14:textId="5A8C1424" w:rsidR="00E7471C" w:rsidRDefault="00E7471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9F32F5">
                                      <w:rPr>
                                        <w:rFonts w:ascii="Portada ARA" w:hAnsi="Portada ARA" w:cs="Portada ARA"/>
                                        <w:b w:val="0"/>
                                        <w:bCs w:val="0"/>
                                        <w:noProof/>
                                        <w:lang w:bidi="fa-IR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0"/>
                                  <a:ext cx="829876" cy="82987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BF75690" id="Group 7" o:spid="_x0000_s1026" style="position:absolute;left:0;text-align:left;margin-left:9pt;margin-top:15.3pt;width:141.6pt;height:65.35pt;z-index:251682816;mso-width-relative:margin" coordsize="17981,8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">
                      <v:oval id="Oval 2" o:spid="_x0000_s1027" style="position:absolute;left:14369;top:437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" fillcolor="black [3200]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28" type="#_x0000_t202" style="position:absolute;left:14673;top:2610;width:3308;height:33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<v:textbox>
                          <w:txbxContent>
                            <w:p w14:paraId="76DCD406" w14:textId="5A8C1424" w:rsidR="00E7471C" w:rsidRDefault="00E7471C">
                              <w:pPr>
                                <w:rPr>
                                  <w:lang w:bidi="fa-IR"/>
                                </w:rPr>
                              </w:pPr>
                              <w:r w:rsidRPr="009F32F5">
                                <w:rPr>
                                  <w:rFonts w:ascii="Portada ARA" w:hAnsi="Portada ARA" w:cs="Portada ARA"/>
                                  <w:b w:val="0"/>
                                  <w:bCs w:val="0"/>
                                  <w:noProof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oval id="Oval 6" o:spid="_x0000_s1029" style="position:absolute;width:8298;height:8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" filled="f" strokecolor="black [3213]" strokeweight="2pt"/>
                    </v:group>
                  </w:pict>
                </mc:Fallback>
              </mc:AlternateConten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از نقطه </w:t>
            </w:r>
            <w:r w:rsidR="009F32F5" w:rsidRPr="00996061">
              <w:rPr>
                <w:rFonts w:ascii="Portada ARA" w:hAnsi="Portada ARA" w:cs="Portada ARA"/>
                <w:b w:val="0"/>
                <w:bCs w:val="0"/>
                <w:noProof/>
                <w:lang w:bidi="fa-IR"/>
              </w:rPr>
              <w:t>M</w:t>
            </w:r>
            <w:r w:rsidR="009200C1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خارج دا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ره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دو مماس رسم کن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. نشان ده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د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ا</w:t>
            </w:r>
            <w:r w:rsidR="009F32F5" w:rsidRPr="00996061">
              <w:rPr>
                <w:rFonts w:ascii="Vazirmatn" w:hAnsi="Vazirmatn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ی</w:t>
            </w:r>
            <w:r w:rsidR="009F32F5" w:rsidRPr="00996061">
              <w:rPr>
                <w:rFonts w:ascii="Vazirmatn" w:hAnsi="Vazirmatn" w:cs="0 Nazanin Bold" w:hint="eastAsi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ن</w:t>
            </w:r>
            <w:r w:rsidR="009F32F5" w:rsidRPr="00996061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دو مماس باهم برابرند.</w:t>
            </w:r>
          </w:p>
          <w:p w14:paraId="2E06237E" w14:textId="2FD3448E" w:rsidR="009F32F5" w:rsidRPr="00C7231E" w:rsidRDefault="009F32F5" w:rsidP="002F3932">
            <w:pPr>
              <w:spacing w:line="276" w:lineRule="auto"/>
              <w:rPr>
                <w:rFonts w:asciiTheme="minorHAnsi" w:hAnsiTheme="minorHAnsi" w:cs="0 Nazanin Bold"/>
                <w:b w:val="0"/>
                <w:bCs w:val="0"/>
                <w:noProof/>
                <w:sz w:val="18"/>
                <w:szCs w:val="18"/>
                <w:rtl/>
                <w:lang w:bidi="fa-IR"/>
              </w:rPr>
            </w:pPr>
          </w:p>
        </w:tc>
        <w:tc>
          <w:tcPr>
            <w:tcW w:w="511" w:type="dxa"/>
            <w:vAlign w:val="center"/>
          </w:tcPr>
          <w:p w14:paraId="3C8C759C" w14:textId="126C4008" w:rsidR="009200C1" w:rsidRDefault="008E7A19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2</w:t>
            </w:r>
          </w:p>
        </w:tc>
      </w:tr>
    </w:tbl>
    <w:p w14:paraId="615D838F" w14:textId="4C6E9B76" w:rsidR="000B3006" w:rsidRPr="00A57D94" w:rsidRDefault="000B3006" w:rsidP="00A756E8">
      <w:pPr>
        <w:tabs>
          <w:tab w:val="left" w:pos="7696"/>
        </w:tabs>
        <w:rPr>
          <w:rFonts w:ascii="Vazirmatn" w:hAnsi="Vazirmatn" w:cs="0 Nazanin Bold"/>
          <w:b w:val="0"/>
          <w:bCs w:val="0"/>
          <w:sz w:val="2"/>
          <w:szCs w:val="2"/>
          <w:rtl/>
        </w:rPr>
      </w:pPr>
    </w:p>
    <w:sectPr w:rsidR="000B3006" w:rsidRPr="00A57D94" w:rsidSect="00554692">
      <w:footerReference w:type="even" r:id="rId2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BA85E" w14:textId="77777777" w:rsidR="004F017D" w:rsidRDefault="004F017D">
      <w:r>
        <w:separator/>
      </w:r>
    </w:p>
  </w:endnote>
  <w:endnote w:type="continuationSeparator" w:id="0">
    <w:p w14:paraId="27589BD4" w14:textId="77777777" w:rsidR="004F017D" w:rsidRDefault="004F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217C1" w14:textId="77777777" w:rsidR="004F017D" w:rsidRDefault="004F017D">
      <w:r>
        <w:separator/>
      </w:r>
    </w:p>
  </w:footnote>
  <w:footnote w:type="continuationSeparator" w:id="0">
    <w:p w14:paraId="59A08D34" w14:textId="77777777" w:rsidR="004F017D" w:rsidRDefault="004F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20C"/>
    <w:multiLevelType w:val="hybridMultilevel"/>
    <w:tmpl w:val="3328F60A"/>
    <w:lvl w:ilvl="0" w:tplc="9562429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2342"/>
    <w:multiLevelType w:val="hybridMultilevel"/>
    <w:tmpl w:val="21D66EA8"/>
    <w:lvl w:ilvl="0" w:tplc="28EC444A">
      <w:start w:val="1"/>
      <w:numFmt w:val="decimalFullWidth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422"/>
    <w:multiLevelType w:val="hybridMultilevel"/>
    <w:tmpl w:val="08CA9560"/>
    <w:lvl w:ilvl="0" w:tplc="BB0E855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BFB"/>
    <w:rsid w:val="000073AE"/>
    <w:rsid w:val="00007EA0"/>
    <w:rsid w:val="00010ED4"/>
    <w:rsid w:val="0003119D"/>
    <w:rsid w:val="00044CE5"/>
    <w:rsid w:val="00051F35"/>
    <w:rsid w:val="00060B1B"/>
    <w:rsid w:val="000633DE"/>
    <w:rsid w:val="0006357C"/>
    <w:rsid w:val="00064AC3"/>
    <w:rsid w:val="00064B47"/>
    <w:rsid w:val="00074C55"/>
    <w:rsid w:val="000812E2"/>
    <w:rsid w:val="00081A78"/>
    <w:rsid w:val="00083DAE"/>
    <w:rsid w:val="00096D6F"/>
    <w:rsid w:val="000A4E0D"/>
    <w:rsid w:val="000B0C9E"/>
    <w:rsid w:val="000B3006"/>
    <w:rsid w:val="000B34D9"/>
    <w:rsid w:val="000B714D"/>
    <w:rsid w:val="000C13A0"/>
    <w:rsid w:val="000C34EE"/>
    <w:rsid w:val="000E2D5C"/>
    <w:rsid w:val="000F0AEE"/>
    <w:rsid w:val="000F1DC0"/>
    <w:rsid w:val="000F7D7C"/>
    <w:rsid w:val="001012EE"/>
    <w:rsid w:val="00102819"/>
    <w:rsid w:val="00102989"/>
    <w:rsid w:val="00104534"/>
    <w:rsid w:val="00105998"/>
    <w:rsid w:val="00106CED"/>
    <w:rsid w:val="001272ED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0DC4"/>
    <w:rsid w:val="00193926"/>
    <w:rsid w:val="001964DB"/>
    <w:rsid w:val="001A678E"/>
    <w:rsid w:val="001A773D"/>
    <w:rsid w:val="001B2CBC"/>
    <w:rsid w:val="001B430A"/>
    <w:rsid w:val="001B4C20"/>
    <w:rsid w:val="001B76FF"/>
    <w:rsid w:val="001C1AAD"/>
    <w:rsid w:val="001C558A"/>
    <w:rsid w:val="001D764F"/>
    <w:rsid w:val="001E0DCC"/>
    <w:rsid w:val="001E526C"/>
    <w:rsid w:val="001F07AB"/>
    <w:rsid w:val="001F6C57"/>
    <w:rsid w:val="002037DE"/>
    <w:rsid w:val="002078FB"/>
    <w:rsid w:val="0021687D"/>
    <w:rsid w:val="0022126B"/>
    <w:rsid w:val="002304F7"/>
    <w:rsid w:val="0023052B"/>
    <w:rsid w:val="00232982"/>
    <w:rsid w:val="00255808"/>
    <w:rsid w:val="00257904"/>
    <w:rsid w:val="00262B70"/>
    <w:rsid w:val="002650E6"/>
    <w:rsid w:val="00266C9F"/>
    <w:rsid w:val="00266F60"/>
    <w:rsid w:val="00273271"/>
    <w:rsid w:val="00274E4D"/>
    <w:rsid w:val="00283FFA"/>
    <w:rsid w:val="00285E84"/>
    <w:rsid w:val="002876CD"/>
    <w:rsid w:val="002905F6"/>
    <w:rsid w:val="002937D6"/>
    <w:rsid w:val="00293E8A"/>
    <w:rsid w:val="00297EC0"/>
    <w:rsid w:val="002A0031"/>
    <w:rsid w:val="002A1D7E"/>
    <w:rsid w:val="002A33DE"/>
    <w:rsid w:val="002C3808"/>
    <w:rsid w:val="002C51BB"/>
    <w:rsid w:val="002D7D6C"/>
    <w:rsid w:val="002F3932"/>
    <w:rsid w:val="003013D7"/>
    <w:rsid w:val="003054F1"/>
    <w:rsid w:val="003075BA"/>
    <w:rsid w:val="003110C8"/>
    <w:rsid w:val="00320319"/>
    <w:rsid w:val="00320504"/>
    <w:rsid w:val="0032391D"/>
    <w:rsid w:val="00325DBF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97992"/>
    <w:rsid w:val="003A3661"/>
    <w:rsid w:val="003A6F1F"/>
    <w:rsid w:val="003B1261"/>
    <w:rsid w:val="003B2220"/>
    <w:rsid w:val="003B2DC0"/>
    <w:rsid w:val="003B3CA8"/>
    <w:rsid w:val="003B5073"/>
    <w:rsid w:val="003B6D7E"/>
    <w:rsid w:val="003B7F79"/>
    <w:rsid w:val="003C58DD"/>
    <w:rsid w:val="003C6A43"/>
    <w:rsid w:val="003D43BA"/>
    <w:rsid w:val="003D62BE"/>
    <w:rsid w:val="003D7F40"/>
    <w:rsid w:val="003E2171"/>
    <w:rsid w:val="003E2AA3"/>
    <w:rsid w:val="003F0CEB"/>
    <w:rsid w:val="003F159E"/>
    <w:rsid w:val="003F272F"/>
    <w:rsid w:val="003F58FD"/>
    <w:rsid w:val="00400431"/>
    <w:rsid w:val="00426080"/>
    <w:rsid w:val="00427CF4"/>
    <w:rsid w:val="00444884"/>
    <w:rsid w:val="0045654A"/>
    <w:rsid w:val="004568D6"/>
    <w:rsid w:val="00464B31"/>
    <w:rsid w:val="0047166E"/>
    <w:rsid w:val="00480E18"/>
    <w:rsid w:val="00492EE4"/>
    <w:rsid w:val="00495CCA"/>
    <w:rsid w:val="00496963"/>
    <w:rsid w:val="004A0E94"/>
    <w:rsid w:val="004A1F88"/>
    <w:rsid w:val="004B1925"/>
    <w:rsid w:val="004B4415"/>
    <w:rsid w:val="004B45CF"/>
    <w:rsid w:val="004B5D83"/>
    <w:rsid w:val="004B7F7B"/>
    <w:rsid w:val="004C4235"/>
    <w:rsid w:val="004E1746"/>
    <w:rsid w:val="004F017D"/>
    <w:rsid w:val="004F1A82"/>
    <w:rsid w:val="00500D0D"/>
    <w:rsid w:val="00512F68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704C3"/>
    <w:rsid w:val="00571325"/>
    <w:rsid w:val="00586070"/>
    <w:rsid w:val="00592C7E"/>
    <w:rsid w:val="0059312F"/>
    <w:rsid w:val="0059556C"/>
    <w:rsid w:val="00596339"/>
    <w:rsid w:val="005A04D4"/>
    <w:rsid w:val="005A5D92"/>
    <w:rsid w:val="005A6E6B"/>
    <w:rsid w:val="005B0A9C"/>
    <w:rsid w:val="005B355E"/>
    <w:rsid w:val="005C1F29"/>
    <w:rsid w:val="005C3563"/>
    <w:rsid w:val="005C70F1"/>
    <w:rsid w:val="005E13ED"/>
    <w:rsid w:val="005E22DE"/>
    <w:rsid w:val="005F5D12"/>
    <w:rsid w:val="00604E3D"/>
    <w:rsid w:val="0061122B"/>
    <w:rsid w:val="0061446A"/>
    <w:rsid w:val="00614E45"/>
    <w:rsid w:val="00625B91"/>
    <w:rsid w:val="006404D1"/>
    <w:rsid w:val="006450D1"/>
    <w:rsid w:val="00645BBA"/>
    <w:rsid w:val="00651A39"/>
    <w:rsid w:val="00652AE5"/>
    <w:rsid w:val="00654641"/>
    <w:rsid w:val="00654F7A"/>
    <w:rsid w:val="00662D5E"/>
    <w:rsid w:val="0066426A"/>
    <w:rsid w:val="00666C36"/>
    <w:rsid w:val="00673468"/>
    <w:rsid w:val="00674005"/>
    <w:rsid w:val="006917C9"/>
    <w:rsid w:val="0069290B"/>
    <w:rsid w:val="006A45B3"/>
    <w:rsid w:val="006B1CD3"/>
    <w:rsid w:val="006C1DAF"/>
    <w:rsid w:val="006C36D2"/>
    <w:rsid w:val="006C5E32"/>
    <w:rsid w:val="006D1307"/>
    <w:rsid w:val="006F074B"/>
    <w:rsid w:val="00701928"/>
    <w:rsid w:val="007030CB"/>
    <w:rsid w:val="00706087"/>
    <w:rsid w:val="0070769F"/>
    <w:rsid w:val="00712340"/>
    <w:rsid w:val="0071794E"/>
    <w:rsid w:val="007248D3"/>
    <w:rsid w:val="007256FB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BD3"/>
    <w:rsid w:val="00786C62"/>
    <w:rsid w:val="007B0A27"/>
    <w:rsid w:val="007B24DA"/>
    <w:rsid w:val="007B2915"/>
    <w:rsid w:val="007B2FB4"/>
    <w:rsid w:val="007B3075"/>
    <w:rsid w:val="007B4428"/>
    <w:rsid w:val="007B593A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74E0"/>
    <w:rsid w:val="00827D24"/>
    <w:rsid w:val="00834E69"/>
    <w:rsid w:val="0085529B"/>
    <w:rsid w:val="008605CB"/>
    <w:rsid w:val="008642EB"/>
    <w:rsid w:val="00871AD4"/>
    <w:rsid w:val="0087271B"/>
    <w:rsid w:val="008770E7"/>
    <w:rsid w:val="00880CF9"/>
    <w:rsid w:val="008817EA"/>
    <w:rsid w:val="00882682"/>
    <w:rsid w:val="00885BB4"/>
    <w:rsid w:val="00897D81"/>
    <w:rsid w:val="008B2D29"/>
    <w:rsid w:val="008B327A"/>
    <w:rsid w:val="008C662D"/>
    <w:rsid w:val="008D43E1"/>
    <w:rsid w:val="008D778C"/>
    <w:rsid w:val="008E3DB6"/>
    <w:rsid w:val="008E431A"/>
    <w:rsid w:val="008E4A1D"/>
    <w:rsid w:val="008E7A19"/>
    <w:rsid w:val="008F1579"/>
    <w:rsid w:val="008F4B46"/>
    <w:rsid w:val="00912525"/>
    <w:rsid w:val="009129B2"/>
    <w:rsid w:val="009200C1"/>
    <w:rsid w:val="009215E0"/>
    <w:rsid w:val="0093468C"/>
    <w:rsid w:val="00937508"/>
    <w:rsid w:val="009467A7"/>
    <w:rsid w:val="00947F17"/>
    <w:rsid w:val="00952302"/>
    <w:rsid w:val="00961536"/>
    <w:rsid w:val="00961862"/>
    <w:rsid w:val="0098025A"/>
    <w:rsid w:val="00984794"/>
    <w:rsid w:val="0099294B"/>
    <w:rsid w:val="00992D67"/>
    <w:rsid w:val="00992F9D"/>
    <w:rsid w:val="009934FF"/>
    <w:rsid w:val="00996061"/>
    <w:rsid w:val="009960AB"/>
    <w:rsid w:val="009B5933"/>
    <w:rsid w:val="009C1230"/>
    <w:rsid w:val="009D1721"/>
    <w:rsid w:val="009D7CA8"/>
    <w:rsid w:val="009E0671"/>
    <w:rsid w:val="009E5676"/>
    <w:rsid w:val="009F15B1"/>
    <w:rsid w:val="009F32F5"/>
    <w:rsid w:val="00A06317"/>
    <w:rsid w:val="00A10B78"/>
    <w:rsid w:val="00A20A6A"/>
    <w:rsid w:val="00A20E9F"/>
    <w:rsid w:val="00A210D6"/>
    <w:rsid w:val="00A267C0"/>
    <w:rsid w:val="00A26BF5"/>
    <w:rsid w:val="00A32A40"/>
    <w:rsid w:val="00A332D5"/>
    <w:rsid w:val="00A34C25"/>
    <w:rsid w:val="00A40DA9"/>
    <w:rsid w:val="00A41119"/>
    <w:rsid w:val="00A54BD7"/>
    <w:rsid w:val="00A5530B"/>
    <w:rsid w:val="00A57D94"/>
    <w:rsid w:val="00A60BFB"/>
    <w:rsid w:val="00A61699"/>
    <w:rsid w:val="00A6281F"/>
    <w:rsid w:val="00A676CE"/>
    <w:rsid w:val="00A72287"/>
    <w:rsid w:val="00A74C02"/>
    <w:rsid w:val="00A756E8"/>
    <w:rsid w:val="00A766D6"/>
    <w:rsid w:val="00A80D73"/>
    <w:rsid w:val="00A81A8A"/>
    <w:rsid w:val="00A83261"/>
    <w:rsid w:val="00A83BE2"/>
    <w:rsid w:val="00A9133D"/>
    <w:rsid w:val="00A941B0"/>
    <w:rsid w:val="00A96D8F"/>
    <w:rsid w:val="00AB67DD"/>
    <w:rsid w:val="00AC448A"/>
    <w:rsid w:val="00AD0171"/>
    <w:rsid w:val="00AD45B7"/>
    <w:rsid w:val="00AD762D"/>
    <w:rsid w:val="00AE0D09"/>
    <w:rsid w:val="00AE0FE7"/>
    <w:rsid w:val="00AE6D9D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2545"/>
    <w:rsid w:val="00B73028"/>
    <w:rsid w:val="00B73686"/>
    <w:rsid w:val="00B80042"/>
    <w:rsid w:val="00B80E06"/>
    <w:rsid w:val="00BA098C"/>
    <w:rsid w:val="00BA62B8"/>
    <w:rsid w:val="00BA7917"/>
    <w:rsid w:val="00BB11A8"/>
    <w:rsid w:val="00BC1A19"/>
    <w:rsid w:val="00BC37E5"/>
    <w:rsid w:val="00BD3747"/>
    <w:rsid w:val="00BD447E"/>
    <w:rsid w:val="00BE776E"/>
    <w:rsid w:val="00BE7ED2"/>
    <w:rsid w:val="00BF4523"/>
    <w:rsid w:val="00BF6906"/>
    <w:rsid w:val="00C0768D"/>
    <w:rsid w:val="00C15528"/>
    <w:rsid w:val="00C27826"/>
    <w:rsid w:val="00C323A2"/>
    <w:rsid w:val="00C326B1"/>
    <w:rsid w:val="00C40BBF"/>
    <w:rsid w:val="00C4546A"/>
    <w:rsid w:val="00C5440C"/>
    <w:rsid w:val="00C60163"/>
    <w:rsid w:val="00C65CF4"/>
    <w:rsid w:val="00C7231E"/>
    <w:rsid w:val="00C77310"/>
    <w:rsid w:val="00C82809"/>
    <w:rsid w:val="00C82A22"/>
    <w:rsid w:val="00C924A3"/>
    <w:rsid w:val="00C94531"/>
    <w:rsid w:val="00CA1554"/>
    <w:rsid w:val="00CB31E1"/>
    <w:rsid w:val="00CC05F2"/>
    <w:rsid w:val="00CC13C8"/>
    <w:rsid w:val="00CC26EA"/>
    <w:rsid w:val="00CC318D"/>
    <w:rsid w:val="00CC56BC"/>
    <w:rsid w:val="00CD4A8C"/>
    <w:rsid w:val="00CE2F34"/>
    <w:rsid w:val="00CE3277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849E2"/>
    <w:rsid w:val="00D86FB6"/>
    <w:rsid w:val="00D87200"/>
    <w:rsid w:val="00D87BA6"/>
    <w:rsid w:val="00D97201"/>
    <w:rsid w:val="00DA7416"/>
    <w:rsid w:val="00DB1342"/>
    <w:rsid w:val="00DB4350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00D66"/>
    <w:rsid w:val="00E12811"/>
    <w:rsid w:val="00E14C5C"/>
    <w:rsid w:val="00E21646"/>
    <w:rsid w:val="00E33963"/>
    <w:rsid w:val="00E576A0"/>
    <w:rsid w:val="00E57C7D"/>
    <w:rsid w:val="00E601F9"/>
    <w:rsid w:val="00E61EEC"/>
    <w:rsid w:val="00E62199"/>
    <w:rsid w:val="00E63EBC"/>
    <w:rsid w:val="00E64600"/>
    <w:rsid w:val="00E66FC4"/>
    <w:rsid w:val="00E72F7B"/>
    <w:rsid w:val="00E7471C"/>
    <w:rsid w:val="00E85520"/>
    <w:rsid w:val="00E860C4"/>
    <w:rsid w:val="00E92EB7"/>
    <w:rsid w:val="00E939CA"/>
    <w:rsid w:val="00E94499"/>
    <w:rsid w:val="00E95C5B"/>
    <w:rsid w:val="00E96E6B"/>
    <w:rsid w:val="00EA05B8"/>
    <w:rsid w:val="00EC2C10"/>
    <w:rsid w:val="00EF59FB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7946"/>
    <w:rsid w:val="00F30601"/>
    <w:rsid w:val="00F35E5B"/>
    <w:rsid w:val="00F36768"/>
    <w:rsid w:val="00F44108"/>
    <w:rsid w:val="00F45380"/>
    <w:rsid w:val="00F521DE"/>
    <w:rsid w:val="00F615BA"/>
    <w:rsid w:val="00F616BA"/>
    <w:rsid w:val="00F63DF6"/>
    <w:rsid w:val="00F81292"/>
    <w:rsid w:val="00F86773"/>
    <w:rsid w:val="00F9203E"/>
    <w:rsid w:val="00F96F1E"/>
    <w:rsid w:val="00FA00FC"/>
    <w:rsid w:val="00FA1DE2"/>
    <w:rsid w:val="00FC528B"/>
    <w:rsid w:val="00FC5A50"/>
    <w:rsid w:val="00FC7F9D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423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hdphoto" Target="media/hdphoto4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hdphoto" Target="media/hdphoto1.wdp"/><Relationship Id="rId22" Type="http://schemas.microsoft.com/office/2007/relationships/hdphoto" Target="media/hdphoto3.wdp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EFF79-7271-46B9-93E7-F9339F7B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1085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140</cp:revision>
  <cp:lastPrinted>2023-11-01T19:47:00Z</cp:lastPrinted>
  <dcterms:created xsi:type="dcterms:W3CDTF">2018-10-12T13:02:00Z</dcterms:created>
  <dcterms:modified xsi:type="dcterms:W3CDTF">2024-11-21T03:44:00Z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