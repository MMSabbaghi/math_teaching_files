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9C10FA1" w:rsidR="00D12852" w:rsidRPr="00D97201" w:rsidRDefault="00D12852">
      <w:pPr>
        <w:rPr>
          <w:rFonts w:ascii="Vazirmatn" w:hAnsi="Vazirmatn" w:cs="Vazirmatn" w:hint="cs"/>
          <w:b w:val="0"/>
          <w:bCs w:val="0"/>
          <w:sz w:val="2"/>
          <w:szCs w:val="2"/>
          <w:rtl/>
          <w:lang w:bidi="fa-IR"/>
        </w:rPr>
      </w:pPr>
    </w:p>
    <w:tbl>
      <w:tblPr>
        <w:tblStyle w:val="ListTable2"/>
        <w:bidiVisual/>
        <w:tblW w:w="0" w:type="auto"/>
        <w:tblInd w:w="-85" w:type="dxa"/>
        <w:tblLook w:val="0600" w:firstRow="0" w:lastRow="0" w:firstColumn="0" w:lastColumn="0" w:noHBand="1" w:noVBand="1"/>
      </w:tblPr>
      <w:tblGrid>
        <w:gridCol w:w="10631"/>
      </w:tblGrid>
      <w:tr w:rsidR="007D4802" w:rsidRPr="009C5394" w14:paraId="52F37251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281825E5" w14:textId="2C1F61C8" w:rsidR="00DB4E13" w:rsidRPr="009C5394" w:rsidRDefault="00B1151D" w:rsidP="00BD271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48D4F313" wp14:editId="783E0B98">
                  <wp:simplePos x="0" y="0"/>
                  <wp:positionH relativeFrom="column">
                    <wp:posOffset>-190281</wp:posOffset>
                  </wp:positionH>
                  <wp:positionV relativeFrom="page">
                    <wp:posOffset>75916</wp:posOffset>
                  </wp:positionV>
                  <wp:extent cx="2166067" cy="149187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067" cy="1491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1- </w:t>
            </w:r>
            <w:r w:rsidR="00DB4E13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مسئله : مجموع زاویه های داخلی مثلث ۱۸۰ درجه است.</w:t>
            </w:r>
          </w:p>
          <w:p w14:paraId="41727EE2" w14:textId="0B1572E7" w:rsidR="00DB4E13" w:rsidRPr="009C5394" w:rsidRDefault="00DB4E13" w:rsidP="00DB4E13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۱ : مثلث دلخواه </w: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>A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در نظر بگیرید. مانند شکل دو مثلث هم نهشت با آن رسم می کنیم.</w:t>
            </w:r>
            <w:r w:rsidR="00B1151D"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79E36F6D" w14:textId="1521E634" w:rsidR="006A3885" w:rsidRPr="009C5394" w:rsidRDefault="006A3885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باتوجه به هم نهشتی مثلث ها ، زاویه های آنها نظیر به نظیر برابر هستند. پس داریم : </w:t>
            </w:r>
          </w:p>
          <w:p w14:paraId="607A82E2" w14:textId="212FAC0A" w:rsidR="00DB4E13" w:rsidRPr="009C5394" w:rsidRDefault="00EF483B" w:rsidP="00DB4E13">
            <w:pPr>
              <w:tabs>
                <w:tab w:val="center" w:pos="5258"/>
                <w:tab w:val="left" w:pos="9466"/>
              </w:tabs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18D1DFC" wp14:editId="0919D8A5">
                      <wp:simplePos x="0" y="0"/>
                      <wp:positionH relativeFrom="page">
                        <wp:posOffset>1852168</wp:posOffset>
                      </wp:positionH>
                      <wp:positionV relativeFrom="page">
                        <wp:posOffset>772033</wp:posOffset>
                      </wp:positionV>
                      <wp:extent cx="877545" cy="268583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11177B" w14:textId="688F54F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8D1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" o:spid="_x0000_s1026" type="#_x0000_t202" style="position:absolute;left:0;text-align:left;margin-left:145.85pt;margin-top:60.8pt;width:69.1pt;height:21.15pt;z-index:2517647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" filled="f" stroked="f" strokeweight=".5pt">
                      <v:textbox>
                        <w:txbxContent>
                          <w:p w14:paraId="2E11177B" w14:textId="688F54F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227DD0" wp14:editId="4A44205F">
                      <wp:simplePos x="0" y="0"/>
                      <wp:positionH relativeFrom="page">
                        <wp:posOffset>1817497</wp:posOffset>
                      </wp:positionH>
                      <wp:positionV relativeFrom="page">
                        <wp:posOffset>1072515</wp:posOffset>
                      </wp:positionV>
                      <wp:extent cx="877545" cy="268583"/>
                      <wp:effectExtent l="0" t="0" r="0" b="0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2CFF2C" w14:textId="2E15A28F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هم نهشت بودن مثلث 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27DD0" id="Text Box 151" o:spid="_x0000_s1027" type="#_x0000_t202" style="position:absolute;left:0;text-align:left;margin-left:143.1pt;margin-top:84.45pt;width:69.1pt;height:21.15pt;z-index:25176678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y9Lg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" filled="f" stroked="f" strokeweight=".5pt">
                      <v:textbox>
                        <w:txbxContent>
                          <w:p w14:paraId="342CFF2C" w14:textId="2E15A28F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نهشت بودن مثلث ها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      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6440" w:dyaOrig="980" w14:anchorId="5586A149">
                <v:shape id="_x0000_i1026" type="#_x0000_t75" style="width:323.6pt;height:48pt" o:ole="">
                  <v:imagedata r:id="rId10" o:title=""/>
                </v:shape>
                <o:OLEObject Type="Embed" ProgID="Equation.DSMT4" ShapeID="_x0000_i1026" DrawAspect="Content" ObjectID="_1793174339" r:id="rId11"/>
              </w:object>
            </w:r>
            <w:r w:rsidR="00DB4E13" w:rsidRPr="009C5394"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  <w:tab/>
            </w:r>
          </w:p>
          <w:p w14:paraId="51FF8739" w14:textId="3BC45C15" w:rsidR="007D4802" w:rsidRPr="009C5394" w:rsidRDefault="00DB4E13" w:rsidP="006A388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اثبات ۲ : 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>استدلال دوم را می توانید در صفحه ۴۱ کتاب درسی (استدلال رضا)</w:t>
            </w:r>
            <w:r w:rsidR="006A388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مشاهده کنید.</w:t>
            </w:r>
          </w:p>
        </w:tc>
      </w:tr>
      <w:tr w:rsidR="006A3885" w:rsidRPr="009C5394" w14:paraId="4A8EAF26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06CAD6E" w14:textId="6EB4F2CD" w:rsidR="006A3885" w:rsidRPr="009C5394" w:rsidRDefault="0033249A" w:rsidP="006A388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94080" behindDoc="0" locked="0" layoutInCell="1" allowOverlap="1" wp14:anchorId="4756F7CD" wp14:editId="245FFA82">
                  <wp:simplePos x="0" y="0"/>
                  <wp:positionH relativeFrom="column">
                    <wp:posOffset>-39045</wp:posOffset>
                  </wp:positionH>
                  <wp:positionV relativeFrom="page">
                    <wp:posOffset>-75565</wp:posOffset>
                  </wp:positionV>
                  <wp:extent cx="1969503" cy="135649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9503" cy="135649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sz w:val="22"/>
                <w:szCs w:val="22"/>
                <w:rtl/>
              </w:rPr>
              <w:t xml:space="preserve">2- </w:t>
            </w:r>
            <w:r w:rsidR="006A3885" w:rsidRPr="009C5394">
              <w:rPr>
                <w:rFonts w:ascii="Portada ARA Extrabold" w:hAnsi="Portada ARA Extrabold" w:cs="Portada ARA Extrabold"/>
                <w:sz w:val="22"/>
                <w:szCs w:val="22"/>
                <w:rtl/>
              </w:rPr>
              <w:t>مسئله : نشان دهید زاویه های متقابل به راس برابر هستند.</w:t>
            </w:r>
            <w:r w:rsidR="00EF483B">
              <w:rPr>
                <w:noProof/>
                <w:lang w:bidi="fa-IR"/>
              </w:rPr>
              <w:t xml:space="preserve"> </w:t>
            </w:r>
          </w:p>
          <w:p w14:paraId="1B08943D" w14:textId="5D54400D" w:rsidR="006A3885" w:rsidRPr="009C5394" w:rsidRDefault="006A3885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فرض کنیم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260" w:dyaOrig="380" w14:anchorId="4CF31D46">
                <v:shape id="_x0000_i1027" type="#_x0000_t75" style="width:13.25pt;height:19.05pt" o:ole="">
                  <v:imagedata r:id="rId14" o:title=""/>
                </v:shape>
                <o:OLEObject Type="Embed" ProgID="Equation.DSMT4" ShapeID="_x0000_i1027" DrawAspect="Content" ObjectID="_1793174340" r:id="rId15"/>
              </w:object>
            </w:r>
            <w:r w:rsidRPr="009C5394">
              <w:rPr>
                <w:rFonts w:ascii="Vazirmatn" w:hAnsi="Vazirmatn" w:cs="0 Nazanin Bold"/>
                <w:b w:val="0"/>
                <w:bCs w:val="0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</w:rPr>
              <w:object w:dxaOrig="300" w:dyaOrig="380" w14:anchorId="7DE0C877">
                <v:shape id="_x0000_i1028" type="#_x0000_t75" style="width:14.9pt;height:19.05pt" o:ole="">
                  <v:imagedata r:id="rId16" o:title=""/>
                </v:shape>
                <o:OLEObject Type="Embed" ProgID="Equation.DSMT4" ShapeID="_x0000_i1028" DrawAspect="Content" ObjectID="_1793174341" r:id="rId1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مانند شکل زیر متقابل به راس هستند ، داریم : </w:t>
            </w:r>
          </w:p>
          <w:p w14:paraId="062EC02A" w14:textId="14B9A0AD" w:rsidR="006A3885" w:rsidRPr="009C5394" w:rsidRDefault="005568F0" w:rsidP="00E832C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FFF239" wp14:editId="4F7F1395">
                      <wp:simplePos x="0" y="0"/>
                      <wp:positionH relativeFrom="page">
                        <wp:posOffset>4964158</wp:posOffset>
                      </wp:positionH>
                      <wp:positionV relativeFrom="page">
                        <wp:posOffset>647065</wp:posOffset>
                      </wp:positionV>
                      <wp:extent cx="222421" cy="321276"/>
                      <wp:effectExtent l="0" t="0" r="25400" b="22225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C8591" id="Straight Connector 165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90.9pt,50.95pt" to="408.4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8CB3F00" wp14:editId="59123189">
                      <wp:simplePos x="0" y="0"/>
                      <wp:positionH relativeFrom="page">
                        <wp:posOffset>4594860</wp:posOffset>
                      </wp:positionH>
                      <wp:positionV relativeFrom="page">
                        <wp:posOffset>636723</wp:posOffset>
                      </wp:positionV>
                      <wp:extent cx="222421" cy="321276"/>
                      <wp:effectExtent l="0" t="0" r="25400" b="22225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8E14F" id="Straight Connector 164" o:spid="_x0000_s1026" style="position:absolute;left:0;text-align:left;flip:x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1.8pt,50.15pt" to="379.3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" strokecolor="black [3040]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2F1E03" wp14:editId="3B129527">
                      <wp:simplePos x="0" y="0"/>
                      <wp:positionH relativeFrom="page">
                        <wp:posOffset>1833897</wp:posOffset>
                      </wp:positionH>
                      <wp:positionV relativeFrom="page">
                        <wp:posOffset>854075</wp:posOffset>
                      </wp:positionV>
                      <wp:extent cx="877545" cy="268583"/>
                      <wp:effectExtent l="0" t="0" r="0" b="0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45E6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2F1E03" id="Text Box 161" o:spid="_x0000_s1028" type="#_x0000_t202" style="position:absolute;left:0;text-align:left;margin-left:144.4pt;margin-top:67.25pt;width:69.1pt;height:21.15pt;z-index:2517708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" filled="f" stroked="f" strokeweight=".5pt">
                      <v:textbox>
                        <w:txbxContent>
                          <w:p w14:paraId="6A45E6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E8754A" wp14:editId="12D6FF38">
                      <wp:simplePos x="0" y="0"/>
                      <wp:positionH relativeFrom="page">
                        <wp:posOffset>1848536</wp:posOffset>
                      </wp:positionH>
                      <wp:positionV relativeFrom="page">
                        <wp:posOffset>541003</wp:posOffset>
                      </wp:positionV>
                      <wp:extent cx="877545" cy="268583"/>
                      <wp:effectExtent l="0" t="0" r="0" b="0"/>
                      <wp:wrapNone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65DA7E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E8754A" id="Text Box 160" o:spid="_x0000_s1029" type="#_x0000_t202" style="position:absolute;left:0;text-align:left;margin-left:145.55pt;margin-top:42.6pt;width:69.1pt;height:21.15pt;z-index:251768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" filled="f" stroked="f" strokeweight=".5pt">
                      <v:textbox>
                        <w:txbxContent>
                          <w:p w14:paraId="3565DA7E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F483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7119" w:dyaOrig="980" w14:anchorId="78A83F50">
                <v:shape id="_x0000_i1029" type="#_x0000_t75" style="width:356.7pt;height:50.5pt" o:ole="">
                  <v:imagedata r:id="rId18" o:title=""/>
                </v:shape>
                <o:OLEObject Type="Embed" ProgID="Equation.DSMT4" ShapeID="_x0000_i1029" DrawAspect="Content" ObjectID="_1793174342" r:id="rId19"/>
              </w:object>
            </w:r>
          </w:p>
        </w:tc>
      </w:tr>
      <w:tr w:rsidR="00E832C2" w:rsidRPr="009C5394" w14:paraId="618963C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C7120FF" w14:textId="2B0792CB" w:rsidR="00E940BB" w:rsidRPr="009C5394" w:rsidRDefault="009C5394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92032" behindDoc="0" locked="0" layoutInCell="1" allowOverlap="1" wp14:anchorId="2833E2A1" wp14:editId="5314EB10">
                  <wp:simplePos x="0" y="0"/>
                  <wp:positionH relativeFrom="column">
                    <wp:posOffset>57719</wp:posOffset>
                  </wp:positionH>
                  <wp:positionV relativeFrom="page">
                    <wp:posOffset>-36830</wp:posOffset>
                  </wp:positionV>
                  <wp:extent cx="1162116" cy="12439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79" r="19650"/>
                          <a:stretch/>
                        </pic:blipFill>
                        <pic:spPr bwMode="auto">
                          <a:xfrm>
                            <a:off x="0" y="0"/>
                            <a:ext cx="1163785" cy="1245752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3-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مسئله : در هر مثلث ، اندازه زاویه خارجی با مجموع اندازه های دو زاویه داخلی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غیر مجاور با آن </w:t>
            </w:r>
            <w:r w:rsidR="00E832C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برابر است</w:t>
            </w:r>
            <w:r w:rsidR="00E832C2" w:rsidRPr="009C5394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  <w:r w:rsidR="0033249A" w:rsidRPr="009C5394">
              <w:rPr>
                <w:rFonts w:ascii="Vazirmatn" w:hAnsi="Vazirmatn" w:cs="0 Nazanin 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225F3F44" w14:textId="5ED9EA5C" w:rsidR="0033249A" w:rsidRPr="009C5394" w:rsidRDefault="0033249A" w:rsidP="00D63074">
            <w:pPr>
              <w:rPr>
                <w:rFonts w:ascii="Vazirmatn" w:hAnsi="Vazirmatn" w:cs="0 Nazanin Bold"/>
                <w:b w:val="0"/>
                <w:bCs w:val="0"/>
                <w:noProof/>
                <w:sz w:val="8"/>
                <w:szCs w:val="8"/>
                <w:rtl/>
                <w:lang w:bidi="fa-IR"/>
              </w:rPr>
            </w:pPr>
          </w:p>
          <w:p w14:paraId="34700A7F" w14:textId="428AFA76" w:rsidR="00E832C2" w:rsidRPr="009C5394" w:rsidRDefault="005568F0" w:rsidP="00EF48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24FEB6E" wp14:editId="122D924F">
                      <wp:simplePos x="0" y="0"/>
                      <wp:positionH relativeFrom="page">
                        <wp:posOffset>4604475</wp:posOffset>
                      </wp:positionH>
                      <wp:positionV relativeFrom="page">
                        <wp:posOffset>508544</wp:posOffset>
                      </wp:positionV>
                      <wp:extent cx="222421" cy="321276"/>
                      <wp:effectExtent l="0" t="0" r="25400" b="22225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A21D5" id="Straight Connector 183" o:spid="_x0000_s1026" style="position:absolute;left:0;text-align:left;flip:x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62.55pt,40.05pt" to="380.0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+R7QEAALwDAAAOAAAAZHJzL2Uyb0RvYy54bWysU8tu2zAQvBfoPxC817KVJk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6DFBD10" wp14:editId="285C5FBA">
                      <wp:simplePos x="0" y="0"/>
                      <wp:positionH relativeFrom="page">
                        <wp:posOffset>3899263</wp:posOffset>
                      </wp:positionH>
                      <wp:positionV relativeFrom="page">
                        <wp:posOffset>505278</wp:posOffset>
                      </wp:positionV>
                      <wp:extent cx="222421" cy="321276"/>
                      <wp:effectExtent l="0" t="0" r="25400" b="2222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421" cy="321276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ysDot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6301A3" id="Straight Connector 184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07.05pt,39.8pt" to="324.5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">
                      <v:stroke dashstyle="1 1"/>
                      <w10:wrap anchorx="page" anchory="page"/>
                    </v:lin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E5D8A56" wp14:editId="447B5A17">
                      <wp:simplePos x="0" y="0"/>
                      <wp:positionH relativeFrom="page">
                        <wp:posOffset>1272609</wp:posOffset>
                      </wp:positionH>
                      <wp:positionV relativeFrom="page">
                        <wp:posOffset>721995</wp:posOffset>
                      </wp:positionV>
                      <wp:extent cx="877545" cy="268583"/>
                      <wp:effectExtent l="0" t="0" r="0" b="0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54DD40" w14:textId="724FF1C9" w:rsidR="00EF483B" w:rsidRPr="00EF483B" w:rsidRDefault="00EF483B" w:rsidP="00EF483B">
                                  <w:pPr>
                                    <w:rPr>
                                      <w:rFonts w:cs="0 Nazanin Bold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EF483B">
                                    <w:rPr>
                                      <w:rFonts w:cs="0 Nazanin Bold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مجموع زوایای داخلی مثلث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D8A56" id="Text Box 163" o:spid="_x0000_s1030" type="#_x0000_t202" style="position:absolute;left:0;text-align:left;margin-left:100.2pt;margin-top:56.85pt;width:69.1pt;height:21.15pt;z-index:2517749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" filled="f" stroked="f" strokeweight=".5pt">
                      <v:textbox>
                        <w:txbxContent>
                          <w:p w14:paraId="4454DD40" w14:textId="724FF1C9" w:rsidR="00EF483B" w:rsidRPr="00EF483B" w:rsidRDefault="00EF483B" w:rsidP="00EF483B">
                            <w:pPr>
                              <w:rPr>
                                <w:rFonts w:cs="0 Nazanin Bold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EF483B">
                              <w:rPr>
                                <w:rFonts w:cs="0 Nazanin Bold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مجموع زوایای داخلی مثلث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77BC2"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94DDC8" wp14:editId="7851F31F">
                      <wp:simplePos x="0" y="0"/>
                      <wp:positionH relativeFrom="page">
                        <wp:posOffset>1372973</wp:posOffset>
                      </wp:positionH>
                      <wp:positionV relativeFrom="page">
                        <wp:posOffset>379095</wp:posOffset>
                      </wp:positionV>
                      <wp:extent cx="877545" cy="268583"/>
                      <wp:effectExtent l="0" t="0" r="0" b="0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7545" cy="2685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E14A58" w14:textId="77777777" w:rsidR="00EF483B" w:rsidRPr="00826FB6" w:rsidRDefault="00EF483B" w:rsidP="00EF483B">
                                  <w:pPr>
                                    <w:rPr>
                                      <w:rFonts w:cs="0 Nazanin Bold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0 Nazanin Bold" w:hint="cs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روی یک خط هستند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94DDC8" id="Text Box 162" o:spid="_x0000_s1031" type="#_x0000_t202" style="position:absolute;left:0;text-align:left;margin-left:108.1pt;margin-top:29.85pt;width:69.1pt;height:21.15pt;z-index:251772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" filled="f" stroked="f" strokeweight=".5pt">
                      <v:textbox>
                        <w:txbxContent>
                          <w:p w14:paraId="53E14A58" w14:textId="77777777" w:rsidR="00EF483B" w:rsidRPr="00826FB6" w:rsidRDefault="00EF483B" w:rsidP="00EF483B">
                            <w:pPr>
                              <w:rPr>
                                <w:rFonts w:cs="0 Nazanin Bold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0 Nazanin Bold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روی یک خط هستند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3249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          </w:t>
            </w:r>
            <w:r w:rsidR="00EF483B" w:rsidRPr="009C5394">
              <w:rPr>
                <w:rFonts w:ascii="Vazirmatn" w:hAnsi="Vazirmatn" w:cs="0 Nazanin Bold"/>
                <w:b w:val="0"/>
                <w:bCs w:val="0"/>
                <w:position w:val="-42"/>
                <w:lang w:bidi="fa-IR"/>
              </w:rPr>
              <w:object w:dxaOrig="8080" w:dyaOrig="980" w14:anchorId="594BABF0">
                <v:shape id="_x0000_i1030" type="#_x0000_t75" style="width:403.05pt;height:50.5pt" o:ole="">
                  <v:imagedata r:id="rId22" o:title=""/>
                </v:shape>
                <o:OLEObject Type="Embed" ProgID="Equation.DSMT4" ShapeID="_x0000_i1030" DrawAspect="Content" ObjectID="_1793174343" r:id="rId23"/>
              </w:object>
            </w:r>
            <w:r w:rsidR="00EF483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     </w:t>
            </w:r>
          </w:p>
          <w:p w14:paraId="75373216" w14:textId="54AB2BB5" w:rsidR="00E832C2" w:rsidRPr="009C5394" w:rsidRDefault="00E832C2" w:rsidP="00E832C2">
            <w:pPr>
              <w:rPr>
                <w:rFonts w:ascii="Vazirmatn" w:hAnsi="Vazirmatn" w:cs="0 Nazanin Bold"/>
                <w:b w:val="0"/>
                <w:bCs w:val="0"/>
                <w:noProof/>
                <w:sz w:val="16"/>
                <w:szCs w:val="16"/>
                <w:rtl/>
                <w:lang w:bidi="fa-IR"/>
              </w:rPr>
            </w:pPr>
          </w:p>
        </w:tc>
      </w:tr>
      <w:tr w:rsidR="00AE1905" w:rsidRPr="009C5394" w14:paraId="184BDD2C" w14:textId="77777777" w:rsidTr="00D743B2">
        <w:trPr>
          <w:trHeight w:val="2234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6954AD51" w14:textId="7D9A32B5" w:rsidR="00C57024" w:rsidRPr="009C5394" w:rsidRDefault="00177BC2" w:rsidP="00C5702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1A9995E" wp14:editId="3A3BA894">
                      <wp:simplePos x="0" y="0"/>
                      <wp:positionH relativeFrom="page">
                        <wp:posOffset>1995805</wp:posOffset>
                      </wp:positionH>
                      <wp:positionV relativeFrom="page">
                        <wp:posOffset>248903</wp:posOffset>
                      </wp:positionV>
                      <wp:extent cx="3620770" cy="1085215"/>
                      <wp:effectExtent l="0" t="0" r="0" b="63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9A2F2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FD0039" w14:textId="7777777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4F05C6" w14:textId="114B4128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0" y="237824"/>
                                  <a:ext cx="87757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6DE39C" w14:textId="0CBC96C3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422F24" w14:textId="3A99392C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AC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43E42B" w14:textId="14290C37" w:rsidR="009C5394" w:rsidRPr="00826FB6" w:rsidRDefault="009C5394" w:rsidP="00AE19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A9995E" id="Group 31" o:spid="_x0000_s1032" style="position:absolute;left:0;text-align:left;margin-left:157.15pt;margin-top:19.6pt;width:285.1pt;height:85.45pt;z-index:251679744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">
                      <v:shape id="Text Box 7" o:spid="_x0000_s1033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14:paraId="4D49A2F2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<v:textbox>
                          <w:txbxContent>
                            <w:p w14:paraId="1CFD0039" w14:textId="7777777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" o:spid="_x0000_s1035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<v:textbox>
                          <w:txbxContent>
                            <w:p w14:paraId="4D4F05C6" w14:textId="114B4128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4" o:spid="_x0000_s1036" type="#_x0000_t202" style="position:absolute;top:2378;width:8775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YwwwAAANsAAAAPAAAAZHJzL2Rvd25yZXYueG1sRE9NawIx&#10;EL0X/A9hBC+lZpUi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Ir3mMMMAAADbAAAADwAA&#10;AAAAAAAAAAAAAAAHAgAAZHJzL2Rvd25yZXYueG1sUEsFBgAAAAADAAMAtwAAAPcCAAAAAA==&#10;" filled="f" stroked="f" strokeweight=".5pt">
                        <v:textbox>
                          <w:txbxContent>
                            <w:p w14:paraId="7C6DE39C" w14:textId="0CBC96C3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5" o:spid="_x0000_s1037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<v:textbox>
                          <w:txbxContent>
                            <w:p w14:paraId="76422F24" w14:textId="3A99392C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AC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6" o:spid="_x0000_s1038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3743E42B" w14:textId="14290C37" w:rsidR="009C5394" w:rsidRPr="00826FB6" w:rsidRDefault="009C5394" w:rsidP="00AE19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3249A" w:rsidRPr="00D743B2"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68480" behindDoc="0" locked="0" layoutInCell="1" allowOverlap="1" wp14:anchorId="6141DB9F" wp14:editId="3F2D5468">
                  <wp:simplePos x="0" y="0"/>
                  <wp:positionH relativeFrom="column">
                    <wp:posOffset>-24667</wp:posOffset>
                  </wp:positionH>
                  <wp:positionV relativeFrom="page">
                    <wp:posOffset>247015</wp:posOffset>
                  </wp:positionV>
                  <wp:extent cx="1772356" cy="1220882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356" cy="12208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4-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</w:rPr>
              <w:t xml:space="preserve"> </w:t>
            </w:r>
            <w:r w:rsidR="00AE1905" w:rsidRPr="00D743B2">
              <w:rPr>
                <w:rFonts w:ascii="Portada ARA Extrabold" w:hAnsi="Portada ARA Extrabold" w:cs="Portada ARA Extrabold"/>
                <w:b w:val="0"/>
                <w:bCs w:val="0"/>
                <w:rtl/>
              </w:rPr>
              <w:t>د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ر شکل ، پاره خط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 و اضلاع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برابرند.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ثابت کنید مثلث های 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AE1905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هم نهشت</w:t>
            </w:r>
            <w:r w:rsidR="00C5702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ند.</w:t>
            </w:r>
          </w:p>
          <w:p w14:paraId="3D6F4148" w14:textId="2F935181" w:rsidR="00AE1905" w:rsidRPr="009C5394" w:rsidRDefault="00AE1905" w:rsidP="00C5702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</w:p>
          <w:p w14:paraId="70284AF5" w14:textId="079321E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537D832E" w14:textId="37E3D0E1" w:rsidR="00D63074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 </w:t>
            </w:r>
            <w:r w:rsidRPr="009C5394">
              <w:rPr>
                <w:position w:val="-62"/>
                <w:lang w:bidi="fa-IR"/>
              </w:rPr>
              <w:object w:dxaOrig="5440" w:dyaOrig="1380" w14:anchorId="0DE2B515">
                <v:shape id="_x0000_i1031" type="#_x0000_t75" style="width:273.1pt;height:68.7pt" o:ole="">
                  <v:imagedata r:id="rId26" o:title=""/>
                </v:shape>
                <o:OLEObject Type="Embed" ProgID="Equation.DSMT4" ShapeID="_x0000_i1031" DrawAspect="Content" ObjectID="_1793174344" r:id="rId27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  <w:p w14:paraId="6BBBA23D" w14:textId="3DC1EBBD" w:rsidR="00AE1905" w:rsidRPr="009C5394" w:rsidRDefault="00AE1905" w:rsidP="00AE1905">
            <w:pPr>
              <w:rPr>
                <w:rFonts w:ascii="Vazirmatn" w:hAnsi="Vazirmatn" w:cs="0 Nazanin Bold"/>
                <w:b w:val="0"/>
                <w:bCs w:val="0"/>
                <w:noProof/>
                <w:sz w:val="14"/>
                <w:szCs w:val="14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A15727" w:rsidRPr="009C5394" w14:paraId="24BB973A" w14:textId="77777777" w:rsidTr="00D743B2">
        <w:trPr>
          <w:trHeight w:val="234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67E54D2" w14:textId="253C6B15" w:rsidR="00A15727" w:rsidRPr="009C5394" w:rsidRDefault="00D743B2" w:rsidP="00A1572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681792" behindDoc="0" locked="0" layoutInCell="1" allowOverlap="1" wp14:anchorId="7C2DF0C0" wp14:editId="1D9614A0">
                  <wp:simplePos x="0" y="0"/>
                  <wp:positionH relativeFrom="column">
                    <wp:posOffset>105410</wp:posOffset>
                  </wp:positionH>
                  <wp:positionV relativeFrom="page">
                    <wp:posOffset>270924</wp:posOffset>
                  </wp:positionV>
                  <wp:extent cx="953770" cy="118999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79" r="25722"/>
                          <a:stretch/>
                        </pic:blipFill>
                        <pic:spPr bwMode="auto">
                          <a:xfrm>
                            <a:off x="0" y="0"/>
                            <a:ext cx="953770" cy="118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68F0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14D80C25" wp14:editId="57C6ACEC">
                      <wp:simplePos x="0" y="0"/>
                      <wp:positionH relativeFrom="page">
                        <wp:posOffset>2014175</wp:posOffset>
                      </wp:positionH>
                      <wp:positionV relativeFrom="page">
                        <wp:posOffset>226093</wp:posOffset>
                      </wp:positionV>
                      <wp:extent cx="3620770" cy="1085215"/>
                      <wp:effectExtent l="0" t="0" r="0" b="635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273124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95021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7E78FC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BF437B5" w14:textId="549F02B5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0A04A0" w14:textId="6481625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606137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80C25" id="Group 32" o:spid="_x0000_s1039" style="position:absolute;left:0;text-align:left;margin-left:158.6pt;margin-top:17.8pt;width:285.1pt;height:85.45pt;z-index:251682816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">
                      <v:shape id="Text Box 33" o:spid="_x0000_s1040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<v:textbox>
                          <w:txbxContent>
                            <w:p w14:paraId="20273124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34" o:spid="_x0000_s1041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<v:textbox>
                          <w:txbxContent>
                            <w:p w14:paraId="1A95021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35" o:spid="_x0000_s1042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    <v:textbox>
                          <w:txbxContent>
                            <w:p w14:paraId="617E78FC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36" o:spid="_x0000_s104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    <v:textbox>
                          <w:txbxContent>
                            <w:p w14:paraId="4BF437B5" w14:textId="549F02B5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37" o:spid="_x0000_s1044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  <v:textbox>
                          <w:txbxContent>
                            <w:p w14:paraId="730A04A0" w14:textId="6481625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38" o:spid="_x0000_s1045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  <v:textbox>
                          <w:txbxContent>
                            <w:p w14:paraId="62606137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5-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مثلث زیر متساوی الساقین و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AD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وارد بر قاعده آن است.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نشان دهید نیمساز وارد بر قاعده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A1572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میانه نیز می باشد</w:t>
            </w:r>
            <w:r w:rsidR="00A1572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5788CDF6" w14:textId="3648E315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36522FC2" w14:textId="77777777" w:rsidR="00A15727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1E4763F6" w14:textId="77777777" w:rsidR="00D63074" w:rsidRPr="009C5394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62"/>
                <w:lang w:bidi="fa-IR"/>
              </w:rPr>
              <w:object w:dxaOrig="6720" w:dyaOrig="1380" w14:anchorId="4BA55127">
                <v:shape id="_x0000_i1032" type="#_x0000_t75" style="width:336pt;height:68.7pt" o:ole="">
                  <v:imagedata r:id="rId29" o:title=""/>
                </v:shape>
                <o:OLEObject Type="Embed" ProgID="Equation.DSMT4" ShapeID="_x0000_i1032" DrawAspect="Content" ObjectID="_1793174345" r:id="rId3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  <w:p w14:paraId="173699EB" w14:textId="6028F4E2" w:rsidR="00A15727" w:rsidRPr="00D743B2" w:rsidRDefault="00A15727" w:rsidP="00A15727">
            <w:pPr>
              <w:rPr>
                <w:rFonts w:ascii="Vazirmatn" w:hAnsi="Vazirmatn" w:cs="0 Nazanin Bold"/>
                <w:b w:val="0"/>
                <w:bCs w:val="0"/>
                <w:noProof/>
                <w:sz w:val="12"/>
                <w:szCs w:val="12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</w:p>
        </w:tc>
      </w:tr>
      <w:tr w:rsidR="00D63074" w:rsidRPr="009C5394" w14:paraId="75F89E40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75A3488" w14:textId="2F1ADD5A" w:rsidR="00D63074" w:rsidRPr="009C5394" w:rsidRDefault="002A7B12" w:rsidP="00D63074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B3E96C8" wp14:editId="17A034A5">
                      <wp:simplePos x="0" y="0"/>
                      <wp:positionH relativeFrom="page">
                        <wp:posOffset>1762760</wp:posOffset>
                      </wp:positionH>
                      <wp:positionV relativeFrom="page">
                        <wp:posOffset>223231</wp:posOffset>
                      </wp:positionV>
                      <wp:extent cx="3724910" cy="1040765"/>
                      <wp:effectExtent l="0" t="0" r="0" b="698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4910" cy="1040765"/>
                                <a:chOff x="-154475" y="44339"/>
                                <a:chExt cx="3725470" cy="1040965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1287682" y="4433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D33A2F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FE2DF1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1671286" y="373058"/>
                                  <a:ext cx="560154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B83735" w14:textId="3F39D47E" w:rsidR="009C5394" w:rsidRPr="002A7B12" w:rsidRDefault="009C5394" w:rsidP="002A7B1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2A7B1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-154475" y="259637"/>
                                  <a:ext cx="1120807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5DFEA63" w14:textId="6173077B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-145031" y="539176"/>
                                  <a:ext cx="1120943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37B7D7" w14:textId="77777777" w:rsidR="009C5394" w:rsidRPr="00826FB6" w:rsidRDefault="009C5394" w:rsidP="002A7B1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مربع برابرند</w:t>
                                    </w:r>
                                  </w:p>
                                  <w:p w14:paraId="0D8F3985" w14:textId="11E9BE5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830648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3E96C8" id="Group 23" o:spid="_x0000_s1046" style="position:absolute;left:0;text-align:left;margin-left:138.8pt;margin-top:17.6pt;width:293.3pt;height:81.95pt;z-index:251684864;mso-position-horizontal-relative:page;mso-position-vertical-relative:page;mso-width-relative:margin;mso-height-relative:margin" coordorigin="-1544,443" coordsize="37254,10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">
                      <v:shape id="Text Box 24" o:spid="_x0000_s1047" type="#_x0000_t202" style="position:absolute;left:12876;top:443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<v:textbox>
                          <w:txbxContent>
                            <w:p w14:paraId="20D33A2F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5" o:spid="_x0000_s104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    <v:textbox>
                          <w:txbxContent>
                            <w:p w14:paraId="5EFE2DF1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6" o:spid="_x0000_s1049" type="#_x0000_t202" style="position:absolute;left:16712;top:3730;width:560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<v:textbox>
                          <w:txbxContent>
                            <w:p w14:paraId="13B83735" w14:textId="3F39D47E" w:rsidR="009C5394" w:rsidRPr="002A7B12" w:rsidRDefault="009C5394" w:rsidP="002A7B1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2A7B1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27" o:spid="_x0000_s1050" type="#_x0000_t202" style="position:absolute;left:-1544;top:2596;width:11207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  <v:textbox>
                          <w:txbxContent>
                            <w:p w14:paraId="05DFEA63" w14:textId="6173077B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</w:txbxContent>
                        </v:textbox>
                      </v:shape>
                      <v:shape id="Text Box 28" o:spid="_x0000_s1051" type="#_x0000_t202" style="position:absolute;left:-1450;top:5391;width:11209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<v:textbox>
                          <w:txbxContent>
                            <w:p w14:paraId="4F37B7D7" w14:textId="77777777" w:rsidR="009C5394" w:rsidRPr="00826FB6" w:rsidRDefault="009C5394" w:rsidP="002A7B1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مربع برابرند</w:t>
                              </w:r>
                            </w:p>
                            <w:p w14:paraId="0D8F3985" w14:textId="11E9BE5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52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<v:textbox>
                          <w:txbxContent>
                            <w:p w14:paraId="36830648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6912" behindDoc="0" locked="0" layoutInCell="1" allowOverlap="1" wp14:anchorId="0F55B909" wp14:editId="2C089D88">
                  <wp:simplePos x="0" y="0"/>
                  <wp:positionH relativeFrom="margin">
                    <wp:posOffset>-224617</wp:posOffset>
                  </wp:positionH>
                  <wp:positionV relativeFrom="page">
                    <wp:posOffset>20262</wp:posOffset>
                  </wp:positionV>
                  <wp:extent cx="1772285" cy="122047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285" cy="1220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743B2" w:rsidRPr="00D743B2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6-</w:t>
            </w:r>
            <w:r w:rsidR="00D743B2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قطر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از مربع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ABCD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های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</w:t>
            </w:r>
            <w:r w:rsidR="00D63074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 است.</w:t>
            </w:r>
          </w:p>
          <w:p w14:paraId="5A9E2C6E" w14:textId="59AB4770" w:rsidR="00D63074" w:rsidRPr="009C5394" w:rsidRDefault="00D63074" w:rsidP="00D63074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1DEA8A6" w14:textId="3AA5D777" w:rsidR="00D63074" w:rsidRPr="009C5394" w:rsidRDefault="002A7B12" w:rsidP="00D63074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56"/>
                <w:lang w:bidi="fa-IR"/>
              </w:rPr>
              <w:object w:dxaOrig="7560" w:dyaOrig="1260" w14:anchorId="62E25B3E">
                <v:shape id="_x0000_i1033" type="#_x0000_t75" style="width:379.05pt;height:63.7pt" o:ole="">
                  <v:imagedata r:id="rId33" o:title=""/>
                </v:shape>
                <o:OLEObject Type="Embed" ProgID="Equation.DSMT4" ShapeID="_x0000_i1033" DrawAspect="Content" ObjectID="_1793174346" r:id="rId34"/>
              </w:object>
            </w:r>
            <w:r w:rsidR="00D63074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7B0756A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</w:tcBorders>
          </w:tcPr>
          <w:p w14:paraId="0938B175" w14:textId="751E274E" w:rsidR="00E21677" w:rsidRPr="009C5394" w:rsidRDefault="0033249A" w:rsidP="00E20807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689984" behindDoc="0" locked="0" layoutInCell="1" allowOverlap="1" wp14:anchorId="717EBF65" wp14:editId="6700F7D5">
                  <wp:simplePos x="0" y="0"/>
                  <wp:positionH relativeFrom="margin">
                    <wp:posOffset>-304075</wp:posOffset>
                  </wp:positionH>
                  <wp:positionV relativeFrom="page">
                    <wp:posOffset>240665</wp:posOffset>
                  </wp:positionV>
                  <wp:extent cx="1896222" cy="1306286"/>
                  <wp:effectExtent l="0" t="0" r="0" b="825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222" cy="1306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43B2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7-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فاصله نقطه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که روی عمود منصف پاره خط 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AB</w:t>
            </w:r>
            <w:r w:rsidR="00E21677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است ، از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دوسر پاره خط 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="00C729CE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یکسان است.</w:t>
            </w:r>
          </w:p>
          <w:p w14:paraId="348A42D3" w14:textId="18DCFBF4" w:rsidR="00E21677" w:rsidRPr="009C5394" w:rsidRDefault="00C729CE" w:rsidP="00C729CE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EF6AC6C" wp14:editId="32A3689D">
                      <wp:simplePos x="0" y="0"/>
                      <wp:positionH relativeFrom="page">
                        <wp:posOffset>1559560</wp:posOffset>
                      </wp:positionH>
                      <wp:positionV relativeFrom="page">
                        <wp:posOffset>455072</wp:posOffset>
                      </wp:positionV>
                      <wp:extent cx="4219997" cy="1055357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9997" cy="1055357"/>
                                <a:chOff x="-649636" y="29744"/>
                                <a:chExt cx="4220631" cy="105556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1F6C2E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821E0B" w14:textId="77777777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>
                                  <a:off x="1693458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8CE31A" w14:textId="4CFAD9F5" w:rsidR="009C5394" w:rsidRPr="00E21677" w:rsidRDefault="009C5394" w:rsidP="00E2167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>
                                  <a:off x="-635807" y="243620"/>
                                  <a:ext cx="15013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664F94" w14:textId="15AC3B45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ع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مود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منصف ،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را نصف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کرده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Text Box 73"/>
                              <wps:cNvSpPr txBox="1"/>
                              <wps:spPr>
                                <a:xfrm>
                                  <a:off x="-649636" y="562817"/>
                                  <a:ext cx="1334971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3E2C26" w14:textId="6AEBDF7B" w:rsidR="009C5394" w:rsidRPr="00C729CE" w:rsidRDefault="009C5394" w:rsidP="00C729CE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عمودمنصف بر</w:t>
                                    </w:r>
                                    <w:r w:rsidRPr="00C729CE"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  <w:t>AB</w:t>
                                    </w:r>
                                    <w:r w:rsidRPr="00C729CE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عمود 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xt Box 74"/>
                              <wps:cNvSpPr txBox="1"/>
                              <wps:spPr>
                                <a:xfrm>
                                  <a:off x="-402872" y="816012"/>
                                  <a:ext cx="114380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17A92" w14:textId="41185A26" w:rsidR="009C5394" w:rsidRPr="00826FB6" w:rsidRDefault="009C5394" w:rsidP="00A1572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F6AC6C" id="Group 68" o:spid="_x0000_s1053" style="position:absolute;left:0;text-align:left;margin-left:122.8pt;margin-top:35.85pt;width:332.3pt;height:83.1pt;z-index:251688960;mso-position-horizontal-relative:page;mso-position-vertical-relative:page;mso-width-relative:margin;mso-height-relative:margin" coordorigin="-6496,297" coordsize="42206,1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">
                      <v:shape id="Text Box 69" o:spid="_x0000_s1054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<v:textbox>
                          <w:txbxContent>
                            <w:p w14:paraId="2F1F6C2E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0" o:spid="_x0000_s1055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<v:textbox>
                          <w:txbxContent>
                            <w:p w14:paraId="26821E0B" w14:textId="77777777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1" o:spid="_x0000_s1056" type="#_x0000_t202" style="position:absolute;left:16934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<v:textbox>
                          <w:txbxContent>
                            <w:p w14:paraId="408CE31A" w14:textId="4CFAD9F5" w:rsidR="009C5394" w:rsidRPr="00E21677" w:rsidRDefault="009C5394" w:rsidP="00E2167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72" o:spid="_x0000_s1057" type="#_x0000_t202" style="position:absolute;left:-6358;top:2436;width:1501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<v:textbox>
                          <w:txbxContent>
                            <w:p w14:paraId="7A664F94" w14:textId="15AC3B45" w:rsidR="009C5394" w:rsidRPr="00C729CE" w:rsidRDefault="009C5394" w:rsidP="00C729CE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ع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مود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منصف ،</w:t>
                              </w:r>
                              <w:r w:rsidRPr="00C729CE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را نصف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کرده</w:t>
                              </w:r>
                            </w:p>
                          </w:txbxContent>
                        </v:textbox>
                      </v:shape>
                      <v:shape id="Text Box 73" o:spid="_x0000_s1058" type="#_x0000_t202" style="position:absolute;left:-6496;top:5628;width:133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    <v:textbox>
                          <w:txbxContent>
                            <w:p w14:paraId="383E2C26" w14:textId="6AEBDF7B" w:rsidR="009C5394" w:rsidRPr="00C729CE" w:rsidRDefault="009C5394" w:rsidP="00C729CE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عمودمنصف بر</w:t>
                              </w:r>
                              <w:r w:rsidRPr="00C729CE"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  <w:t>AB</w:t>
                              </w:r>
                              <w:r w:rsidRPr="00C729CE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عمود است</w:t>
                              </w:r>
                            </w:p>
                          </w:txbxContent>
                        </v:textbox>
                      </v:shape>
                      <v:shape id="Text Box 74" o:spid="_x0000_s1059" type="#_x0000_t202" style="position:absolute;left:-4028;top:8160;width:114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      <v:textbox>
                          <w:txbxContent>
                            <w:p w14:paraId="11B17A92" w14:textId="41185A26" w:rsidR="009C5394" w:rsidRPr="00826FB6" w:rsidRDefault="009C5394" w:rsidP="00A1572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 دو مثلث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P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دو سر پاره خط یعنی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به وجود آید.</w:t>
            </w:r>
          </w:p>
          <w:p w14:paraId="5EFC8ED3" w14:textId="77777777" w:rsidR="00E21677" w:rsidRPr="009C5394" w:rsidRDefault="00E21677" w:rsidP="00E2167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868E21" w14:textId="17206BB0" w:rsidR="00E21677" w:rsidRPr="009C5394" w:rsidRDefault="0033249A" w:rsidP="00E2167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</w: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</w:t>
            </w:r>
            <w:r w:rsidRPr="009C5394">
              <w:rPr>
                <w:position w:val="-62"/>
                <w:lang w:bidi="fa-IR"/>
              </w:rPr>
              <w:object w:dxaOrig="7360" w:dyaOrig="1380" w14:anchorId="521C9F7D">
                <v:shape id="_x0000_i1034" type="#_x0000_t75" style="width:369.1pt;height:68.7pt" o:ole="">
                  <v:imagedata r:id="rId36" o:title=""/>
                </v:shape>
                <o:OLEObject Type="Embed" ProgID="Equation.DSMT4" ShapeID="_x0000_i1034" DrawAspect="Content" ObjectID="_1793174347" r:id="rId37"/>
              </w:object>
            </w:r>
            <w:r w:rsidR="00E21677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21677" w:rsidRPr="009C5394" w14:paraId="11591CB5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02EF4CCA" w14:textId="480846BE" w:rsidR="00331107" w:rsidRPr="009C5394" w:rsidRDefault="00331107" w:rsidP="00331107">
            <w:pPr>
              <w:rPr>
                <w:rFonts w:ascii="Portada ARA Extrabold" w:hAnsi="Portada ARA Extrabold" w:cs="Portada ARA Extrabold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drawing>
                <wp:anchor distT="0" distB="0" distL="114300" distR="114300" simplePos="0" relativeHeight="251698176" behindDoc="0" locked="0" layoutInCell="1" allowOverlap="1" wp14:anchorId="3EFFF754" wp14:editId="2F2ED5DD">
                  <wp:simplePos x="0" y="0"/>
                  <wp:positionH relativeFrom="margin">
                    <wp:posOffset>-13492</wp:posOffset>
                  </wp:positionH>
                  <wp:positionV relativeFrom="page">
                    <wp:posOffset>61529</wp:posOffset>
                  </wp:positionV>
                  <wp:extent cx="1602667" cy="1419538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5" r="15367"/>
                          <a:stretch/>
                        </pic:blipFill>
                        <pic:spPr bwMode="auto">
                          <a:xfrm>
                            <a:off x="0" y="0"/>
                            <a:ext cx="1606315" cy="142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8-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>ثابت کنید هر نقطه که روی نیمساز زاویه قرار دارد ، از دو ضلع آن زاویه به یک فاصله است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  <w:t>.</w:t>
            </w:r>
          </w:p>
          <w:p w14:paraId="31619310" w14:textId="4EF044CF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27A3D2B" wp14:editId="5F244705">
                      <wp:simplePos x="0" y="0"/>
                      <wp:positionH relativeFrom="page">
                        <wp:posOffset>1769749</wp:posOffset>
                      </wp:positionH>
                      <wp:positionV relativeFrom="page">
                        <wp:posOffset>490289</wp:posOffset>
                      </wp:positionV>
                      <wp:extent cx="4014388" cy="1075119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4388" cy="1075119"/>
                                <a:chOff x="-443996" y="29744"/>
                                <a:chExt cx="4014991" cy="1075326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BE09BE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889F82" w14:textId="77777777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25651" y="372818"/>
                                  <a:ext cx="3131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5BFDC3" w14:textId="4BB4552E" w:rsidR="009C5394" w:rsidRPr="00E21677" w:rsidRDefault="00CA275A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23233E" w14:textId="452A8056" w:rsidR="009C5394" w:rsidRPr="00C729CE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-334770" y="567121"/>
                                  <a:ext cx="1105066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0BCFAC" w14:textId="799443A0" w:rsidR="009C5394" w:rsidRPr="00EC7122" w:rsidRDefault="009C5394" w:rsidP="0033110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OA</w:t>
                                    </w:r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 </w:t>
                                    </w:r>
                                    <w:proofErr w:type="gramStart"/>
                                    <w:r w:rsidRPr="00EC7122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</w:t>
                                    </w:r>
                                    <w:r w:rsidRPr="00EC7122"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 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-443996" y="835778"/>
                                  <a:ext cx="1146347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2AE4A3" w14:textId="614BA1C1" w:rsidR="009C5394" w:rsidRPr="00826FB6" w:rsidRDefault="009C5394" w:rsidP="0033110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فاصله ها عمود هستند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A3D2B" id="Group 19" o:spid="_x0000_s1060" style="position:absolute;left:0;text-align:left;margin-left:139.35pt;margin-top:38.6pt;width:316.1pt;height:84.65pt;z-index:251699200;mso-position-horizontal-relative:page;mso-position-vertical-relative:page;mso-width-relative:margin;mso-height-relative:margin" coordorigin="-4439,297" coordsize="40149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">
                      <v:shape id="Text Box 20" o:spid="_x0000_s1061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14:paraId="6ABE09BE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21" o:spid="_x0000_s1062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14:paraId="17889F82" w14:textId="77777777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22" o:spid="_x0000_s1063" type="#_x0000_t202" style="position:absolute;left:17256;top:3728;width:31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14:paraId="6F5BFDC3" w14:textId="4BB4552E" w:rsidR="009C5394" w:rsidRPr="00E21677" w:rsidRDefault="00CA275A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ز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<v:textbox>
                          <w:txbxContent>
                            <w:p w14:paraId="3723233E" w14:textId="452A8056" w:rsidR="009C5394" w:rsidRPr="00C729CE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-3347;top:5671;width:11049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5A0BCFAC" w14:textId="799443A0" w:rsidR="009C5394" w:rsidRPr="00EC7122" w:rsidRDefault="009C5394" w:rsidP="0033110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OA</w:t>
                              </w:r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 </w:t>
                              </w:r>
                              <w:proofErr w:type="gramStart"/>
                              <w:r w:rsidRPr="00EC7122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</w:t>
                              </w:r>
                              <w:r w:rsidRPr="00EC7122"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 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2" o:spid="_x0000_s1066" type="#_x0000_t202" style="position:absolute;left:-4439;top:8357;width:11462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    <v:textbox>
                          <w:txbxContent>
                            <w:p w14:paraId="122AE4A3" w14:textId="614BA1C1" w:rsidR="009C5394" w:rsidRPr="00826FB6" w:rsidRDefault="009C5394" w:rsidP="0033110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فاصله ها عمود هستند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فاصله یک نقطه از یک خط ، پاره خطی است که برآن خط عمود است.</w:t>
            </w:r>
          </w:p>
          <w:p w14:paraId="075390B4" w14:textId="77777777" w:rsidR="0033110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1EE6A51D" w14:textId="0C7C719C" w:rsidR="00E21677" w:rsidRPr="009C5394" w:rsidRDefault="00331107" w:rsidP="00331107">
            <w:pPr>
              <w:rPr>
                <w:rFonts w:ascii="Vazirmatn" w:hAnsi="Vazirmatn" w:cs="0 Nazanin Bold"/>
                <w:b w:val="0"/>
                <w:bCs w:val="0"/>
                <w:rtl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8709D8" w:rsidRPr="009C5394">
              <w:rPr>
                <w:position w:val="-62"/>
                <w:lang w:bidi="fa-IR"/>
              </w:rPr>
              <w:object w:dxaOrig="7240" w:dyaOrig="1380" w14:anchorId="3585D80C">
                <v:shape id="_x0000_i1035" type="#_x0000_t75" style="width:363.3pt;height:68.7pt" o:ole="">
                  <v:imagedata r:id="rId39" o:title=""/>
                </v:shape>
                <o:OLEObject Type="Embed" ProgID="Equation.DSMT4" ShapeID="_x0000_i1035" DrawAspect="Content" ObjectID="_1793174348" r:id="rId4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497BB1" w:rsidRPr="009C5394" w14:paraId="6FBE02C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39BF03AF" w14:textId="2180ECC0" w:rsidR="00497BB1" w:rsidRPr="009C5394" w:rsidRDefault="00D62C0A" w:rsidP="00497BB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6BBF33F8" wp14:editId="42E6B72A">
                      <wp:simplePos x="0" y="0"/>
                      <wp:positionH relativeFrom="page">
                        <wp:posOffset>1895475</wp:posOffset>
                      </wp:positionH>
                      <wp:positionV relativeFrom="page">
                        <wp:posOffset>208280</wp:posOffset>
                      </wp:positionV>
                      <wp:extent cx="3907155" cy="107505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7155" cy="1075055"/>
                                <a:chOff x="-337486" y="29744"/>
                                <a:chExt cx="3908481" cy="1075326"/>
                              </a:xfrm>
                            </wpg:grpSpPr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DA59E1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932F1D" w14:textId="77777777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600294" y="373058"/>
                                  <a:ext cx="530305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FF49DA" w14:textId="77777777" w:rsidR="009C5394" w:rsidRPr="00E21677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-291710" y="255513"/>
                                  <a:ext cx="994061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AB663" w14:textId="28550280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-337486" y="553470"/>
                                  <a:ext cx="1244323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A9DD39" w14:textId="5DEB6DF7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  <w:p w14:paraId="00D9CF55" w14:textId="64687052" w:rsidR="009C5394" w:rsidRPr="00C729CE" w:rsidRDefault="009C5394" w:rsidP="00497BB1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-291710" y="835762"/>
                                  <a:ext cx="1001048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BD8549" w14:textId="18D49ACE" w:rsidR="009C5394" w:rsidRPr="00C729CE" w:rsidRDefault="009C5394" w:rsidP="00EC712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نقطه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 xml:space="preserve">O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وسط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CD</w:t>
                                    </w:r>
                                  </w:p>
                                  <w:p w14:paraId="22C91781" w14:textId="3098889C" w:rsidR="009C5394" w:rsidRPr="00826FB6" w:rsidRDefault="009C5394" w:rsidP="00497B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F33F8" id="Group 44" o:spid="_x0000_s1067" style="position:absolute;left:0;text-align:left;margin-left:149.25pt;margin-top:16.4pt;width:307.65pt;height:84.65pt;z-index:251702272;mso-position-horizontal-relative:page;mso-position-vertical-relative:page;mso-width-relative:margin;mso-height-relative:margin" coordorigin="-3374,297" coordsize="39084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">
                      <v:shape id="Text Box 45" o:spid="_x0000_s106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  <v:textbox>
                          <w:txbxContent>
                            <w:p w14:paraId="2DDA59E1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46" o:spid="_x0000_s1069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      <v:textbox>
                          <w:txbxContent>
                            <w:p w14:paraId="7F932F1D" w14:textId="77777777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47" o:spid="_x0000_s1070" type="#_x0000_t202" style="position:absolute;left:16002;top:3730;width:5303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    <v:textbox>
                          <w:txbxContent>
                            <w:p w14:paraId="6AFF49DA" w14:textId="77777777" w:rsidR="009C5394" w:rsidRPr="00E21677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48" o:spid="_x0000_s1071" type="#_x0000_t202" style="position:absolute;left:-2917;top:2555;width:994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      <v:textbox>
                          <w:txbxContent>
                            <w:p w14:paraId="336AB663" w14:textId="28550280" w:rsidR="009C5394" w:rsidRPr="00C729CE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shape id="Text Box 49" o:spid="_x0000_s1072" type="#_x0000_t202" style="position:absolute;left:-3374;top:5534;width:1244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<v:textbox>
                          <w:txbxContent>
                            <w:p w14:paraId="15A9DD39" w14:textId="5DEB6DF7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  <w:p w14:paraId="00D9CF55" w14:textId="64687052" w:rsidR="009C5394" w:rsidRPr="00C729CE" w:rsidRDefault="009C5394" w:rsidP="00497BB1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50" o:spid="_x0000_s1073" type="#_x0000_t202" style="position:absolute;left:-2917;top:8357;width:1001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    <v:textbox>
                          <w:txbxContent>
                            <w:p w14:paraId="66BD8549" w14:textId="18D49ACE" w:rsidR="009C5394" w:rsidRPr="00C729CE" w:rsidRDefault="009C5394" w:rsidP="00EC712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نقطه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 xml:space="preserve">O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وسط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CD</w:t>
                              </w:r>
                            </w:p>
                            <w:p w14:paraId="22C91781" w14:textId="3098889C" w:rsidR="009C5394" w:rsidRPr="00826FB6" w:rsidRDefault="009C5394" w:rsidP="00497B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EC712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1248" behindDoc="0" locked="0" layoutInCell="1" allowOverlap="1" wp14:anchorId="0A612DA2" wp14:editId="280DAB43">
                  <wp:simplePos x="0" y="0"/>
                  <wp:positionH relativeFrom="margin">
                    <wp:posOffset>-142872</wp:posOffset>
                  </wp:positionH>
                  <wp:positionV relativeFrom="page">
                    <wp:posOffset>18538</wp:posOffset>
                  </wp:positionV>
                  <wp:extent cx="1844549" cy="1270611"/>
                  <wp:effectExtent l="0" t="0" r="0" b="635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224" cy="127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9-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دو پاره خط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AB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 xml:space="preserve">CD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از وسط یکدیگر گذشته اند. نشان دهید 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="00497BB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.</w:t>
            </w:r>
          </w:p>
          <w:p w14:paraId="6FFD2AC9" w14:textId="5A8F5C38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E07E3E0" w14:textId="3642418E" w:rsidR="00497BB1" w:rsidRPr="009C5394" w:rsidRDefault="00497BB1" w:rsidP="00497BB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="00EC7122" w:rsidRPr="009C5394">
              <w:rPr>
                <w:position w:val="-62"/>
                <w:lang w:bidi="fa-IR"/>
              </w:rPr>
              <w:object w:dxaOrig="7060" w:dyaOrig="1380" w14:anchorId="5CB88530">
                <v:shape id="_x0000_i1036" type="#_x0000_t75" style="width:353.4pt;height:68.7pt" o:ole="">
                  <v:imagedata r:id="rId43" o:title=""/>
                </v:shape>
                <o:OLEObject Type="Embed" ProgID="Equation.DSMT4" ShapeID="_x0000_i1036" DrawAspect="Content" ObjectID="_1793174349" r:id="rId44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EC7122" w:rsidRPr="009C5394" w14:paraId="4A034815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1CC538E" w14:textId="5D9531F8" w:rsidR="004E7782" w:rsidRPr="009C5394" w:rsidRDefault="004E7782" w:rsidP="004E778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04320" behindDoc="0" locked="0" layoutInCell="1" allowOverlap="1" wp14:anchorId="2895DE7B" wp14:editId="36D095E4">
                  <wp:simplePos x="0" y="0"/>
                  <wp:positionH relativeFrom="margin">
                    <wp:posOffset>-37178</wp:posOffset>
                  </wp:positionH>
                  <wp:positionV relativeFrom="page">
                    <wp:posOffset>152817</wp:posOffset>
                  </wp:positionV>
                  <wp:extent cx="1650537" cy="934987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84" b="10080"/>
                          <a:stretch/>
                        </pic:blipFill>
                        <pic:spPr bwMode="auto">
                          <a:xfrm>
                            <a:off x="0" y="0"/>
                            <a:ext cx="1650537" cy="934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10 -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AD=BC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است. نشان دهید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AC=BD</w:t>
            </w:r>
            <w:r w:rsidR="009C5394">
              <w:rPr>
                <w:rFonts w:ascii="Portada ARA Extrabold" w:hAnsi="Portada ARA Extrabold" w:cs="Portada ARA Extrabold" w:hint="cs"/>
                <w:b w:val="0"/>
                <w:bCs w:val="0"/>
                <w:noProof/>
                <w:rtl/>
                <w:lang w:bidi="fa-IR"/>
              </w:rPr>
              <w:t>.</w:t>
            </w:r>
          </w:p>
          <w:p w14:paraId="494AA86D" w14:textId="3A8F5E5A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0CD1C89" wp14:editId="0E0DEFA3">
                      <wp:simplePos x="0" y="0"/>
                      <wp:positionH relativeFrom="page">
                        <wp:posOffset>1659840</wp:posOffset>
                      </wp:positionH>
                      <wp:positionV relativeFrom="page">
                        <wp:posOffset>357571</wp:posOffset>
                      </wp:positionV>
                      <wp:extent cx="4121150" cy="1057581"/>
                      <wp:effectExtent l="0" t="0" r="0" b="0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1150" cy="1057581"/>
                                <a:chOff x="-551936" y="47225"/>
                                <a:chExt cx="4122931" cy="1057845"/>
                              </a:xfrm>
                            </wpg:grpSpPr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688D2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7BA646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1694774" y="373058"/>
                                  <a:ext cx="384286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A697EE" w14:textId="34CE76B4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362825" y="248687"/>
                                  <a:ext cx="1090459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1F70C3" w14:textId="77777777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-293361" y="560944"/>
                                  <a:ext cx="87770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35A083" w14:textId="46D849C3" w:rsidR="009C5394" w:rsidRPr="00EC7122" w:rsidRDefault="009C5394" w:rsidP="00EC2B02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-551936" y="835762"/>
                                  <a:ext cx="1297043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B99DC" w14:textId="556FC74F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محاطی روبرو به قطر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D1C89" id="Group 59" o:spid="_x0000_s1074" style="position:absolute;left:0;text-align:left;margin-left:130.7pt;margin-top:28.15pt;width:324.5pt;height:83.25pt;z-index:251707392;mso-position-horizontal-relative:page;mso-position-vertical-relative:page;mso-width-relative:margin;mso-height-relative:margin" coordorigin="-5519,472" coordsize="41229,1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">
                      <v:shape id="Text Box 60" o:spid="_x0000_s1075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  <v:textbox>
                          <w:txbxContent>
                            <w:p w14:paraId="08C688D2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1" o:spid="_x0000_s107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    <v:textbox>
                          <w:txbxContent>
                            <w:p w14:paraId="437BA646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62" o:spid="_x0000_s1077" type="#_x0000_t202" style="position:absolute;left:16947;top:3730;width:3843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    <v:textbox>
                          <w:txbxContent>
                            <w:p w14:paraId="79A697EE" w14:textId="34CE76B4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 ض</w:t>
                              </w:r>
                            </w:p>
                          </w:txbxContent>
                        </v:textbox>
                      </v:shape>
                      <v:shape id="Text Box 63" o:spid="_x0000_s1078" type="#_x0000_t202" style="position:absolute;left:-3628;top:2486;width:10904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      <v:textbox>
                          <w:txbxContent>
                            <w:p w14:paraId="071F70C3" w14:textId="77777777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 مثلث</w:t>
                              </w:r>
                            </w:p>
                          </w:txbxContent>
                        </v:textbox>
                      </v:shape>
                      <v:shape id="Text Box 64" o:spid="_x0000_s1079" type="#_x0000_t202" style="position:absolute;left:-2933;top:5609;width:877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    <v:textbox>
                          <w:txbxContent>
                            <w:p w14:paraId="5C35A083" w14:textId="46D849C3" w:rsidR="009C5394" w:rsidRPr="00EC7122" w:rsidRDefault="009C5394" w:rsidP="00EC2B02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65" o:spid="_x0000_s1080" type="#_x0000_t202" style="position:absolute;left:-5519;top:8357;width:12970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      <v:textbox>
                          <w:txbxContent>
                            <w:p w14:paraId="105B99DC" w14:textId="556FC74F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محاطی روبرو به قطر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محاطی روبرو به قطر برابر ۹۰ درجه است.</w:t>
            </w:r>
          </w:p>
          <w:p w14:paraId="66158A82" w14:textId="77777777" w:rsidR="00EC2B02" w:rsidRPr="009C5394" w:rsidRDefault="00EC2B02" w:rsidP="004E778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6F4F231F" w14:textId="1BA8C3AF" w:rsidR="004E7782" w:rsidRPr="009C5394" w:rsidRDefault="00941B06" w:rsidP="004E7782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      </w:t>
            </w:r>
            <w:r w:rsidR="004E778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EC2B02" w:rsidRPr="009C5394">
              <w:rPr>
                <w:position w:val="-62"/>
                <w:lang w:bidi="fa-IR"/>
              </w:rPr>
              <w:object w:dxaOrig="7240" w:dyaOrig="1380" w14:anchorId="74DFBBB0">
                <v:shape id="_x0000_i1037" type="#_x0000_t75" style="width:364.15pt;height:68.7pt" o:ole="">
                  <v:imagedata r:id="rId46" o:title=""/>
                </v:shape>
                <o:OLEObject Type="Embed" ProgID="Equation.DSMT4" ShapeID="_x0000_i1037" DrawAspect="Content" ObjectID="_1793174350" r:id="rId47"/>
              </w:object>
            </w:r>
          </w:p>
        </w:tc>
      </w:tr>
      <w:tr w:rsidR="00EC2B02" w:rsidRPr="009C5394" w14:paraId="741929CD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12D6952" w14:textId="5ABA0E00" w:rsidR="00EC2B02" w:rsidRPr="009C5394" w:rsidRDefault="00D62C0A" w:rsidP="00EC2B02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09440" behindDoc="0" locked="0" layoutInCell="1" allowOverlap="1" wp14:anchorId="1605C22B" wp14:editId="4D8D56E8">
                  <wp:simplePos x="0" y="0"/>
                  <wp:positionH relativeFrom="margin">
                    <wp:posOffset>-66931</wp:posOffset>
                  </wp:positionH>
                  <wp:positionV relativeFrom="page">
                    <wp:posOffset>276002</wp:posOffset>
                  </wp:positionV>
                  <wp:extent cx="1131908" cy="1454718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134193" cy="1457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B02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11-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در شکل مقابل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ABCD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2958B1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لوزی است و نقطه های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M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N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وسط های اضلاع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CD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>CB</w:t>
            </w:r>
            <w:r w:rsidR="00EC2B02" w:rsidRPr="00177BC2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هستند. نشان دهید: </w:t>
            </w:r>
            <w:r w:rsidR="00EC2B02" w:rsidRPr="009C5394">
              <w:rPr>
                <w:rFonts w:ascii="Portada ARA Extrabold" w:hAnsi="Portada ARA Extrabold" w:cs="Portada ARA Extrabold"/>
                <w:position w:val="-6"/>
                <w:sz w:val="22"/>
                <w:szCs w:val="22"/>
                <w:lang w:bidi="fa-IR"/>
              </w:rPr>
              <w:object w:dxaOrig="1740" w:dyaOrig="480" w14:anchorId="543257F6">
                <v:shape id="_x0000_i1038" type="#_x0000_t75" style="width:73.65pt;height:19.05pt" o:ole="">
                  <v:imagedata r:id="rId50" o:title=""/>
                </v:shape>
                <o:OLEObject Type="Embed" ProgID="Equation.DSMT4" ShapeID="_x0000_i1038" DrawAspect="Content" ObjectID="_1793174351" r:id="rId51"/>
              </w:object>
            </w:r>
            <w:r w:rsidR="00EC2B02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62E160D" w14:textId="0896B146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تمام ضلع ها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هر لوزی زاویه های روبرو به هم برابر هستند.</w:t>
            </w:r>
          </w:p>
          <w:p w14:paraId="109429BC" w14:textId="5E98C526" w:rsidR="00EC2B02" w:rsidRPr="00D62C0A" w:rsidRDefault="00456EC2" w:rsidP="009D1A00">
            <w:pPr>
              <w:rPr>
                <w:rFonts w:ascii="Vazirmatn" w:hAnsi="Vazirmatn" w:cs="0 Nazanin 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D62C0A">
              <w:rPr>
                <w:rFonts w:ascii="Vazirmatn" w:hAnsi="Vazirmatn" w:cs="0 Nazanin 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3395D20" wp14:editId="5069F5B9">
                      <wp:simplePos x="0" y="0"/>
                      <wp:positionH relativeFrom="page">
                        <wp:posOffset>1266371</wp:posOffset>
                      </wp:positionH>
                      <wp:positionV relativeFrom="page">
                        <wp:posOffset>656013</wp:posOffset>
                      </wp:positionV>
                      <wp:extent cx="3973458" cy="1015873"/>
                      <wp:effectExtent l="0" t="0" r="0" b="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73458" cy="1015873"/>
                                <a:chOff x="-374479" y="47225"/>
                                <a:chExt cx="3975175" cy="1016127"/>
                              </a:xfrm>
                            </wpg:grpSpPr>
                            <wps:wsp>
                              <wps:cNvPr id="91" name="Text Box 91"/>
                              <wps:cNvSpPr txBox="1"/>
                              <wps:spPr>
                                <a:xfrm>
                                  <a:off x="1264375" y="47225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7352B3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Text Box 92"/>
                              <wps:cNvSpPr txBox="1"/>
                              <wps:spPr>
                                <a:xfrm>
                                  <a:off x="3203186" y="35045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38609D" w14:textId="77777777" w:rsidR="009C5394" w:rsidRPr="00826FB6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648129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DF3ABA" w14:textId="6BEAEB1C" w:rsidR="009C5394" w:rsidRPr="00E21677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Text Box 94"/>
                              <wps:cNvSpPr txBox="1"/>
                              <wps:spPr>
                                <a:xfrm>
                                  <a:off x="-374479" y="242713"/>
                                  <a:ext cx="1133965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DCEDA7" w14:textId="1451183E" w:rsidR="009C5394" w:rsidRPr="00C729CE" w:rsidRDefault="009C5394" w:rsidP="00EC2B0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های لوزی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-348541" y="555895"/>
                                  <a:ext cx="1367110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F95F1B6" w14:textId="23551261" w:rsidR="009C5394" w:rsidRPr="00941B06" w:rsidRDefault="009C5394" w:rsidP="00941B06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زاویه های روبرو به هم در لوزی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-208359" y="794045"/>
                                  <a:ext cx="819504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66CF5A" w14:textId="15CCFB4A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نتیجه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395D20" id="Group 90" o:spid="_x0000_s1081" style="position:absolute;left:0;text-align:left;margin-left:99.7pt;margin-top:51.65pt;width:312.85pt;height:80pt;z-index:251711488;mso-position-horizontal-relative:page;mso-position-vertical-relative:page;mso-width-relative:margin;mso-height-relative:margin" coordorigin="-3744,472" coordsize="39751,1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">
                      <v:shape id="Text Box 91" o:spid="_x0000_s1082" type="#_x0000_t202" style="position:absolute;left:12643;top:472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      <v:textbox>
                          <w:txbxContent>
                            <w:p w14:paraId="3F7352B3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92" o:spid="_x0000_s1083" type="#_x0000_t202" style="position:absolute;left:32031;top:350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9iF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" filled="f" stroked="f" strokeweight=".5pt">
                        <v:textbox>
                          <w:txbxContent>
                            <w:p w14:paraId="4638609D" w14:textId="77777777" w:rsidR="009C5394" w:rsidRPr="00826FB6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93" o:spid="_x0000_s1084" type="#_x0000_t202" style="position:absolute;left:16481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      <v:textbox>
                          <w:txbxContent>
                            <w:p w14:paraId="7BDF3ABA" w14:textId="6BEAEB1C" w:rsidR="009C5394" w:rsidRPr="00E21677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94" o:spid="_x0000_s1085" type="#_x0000_t202" style="position:absolute;left:-3744;top:2427;width:11338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    <v:textbox>
                          <w:txbxContent>
                            <w:p w14:paraId="3DDCEDA7" w14:textId="1451183E" w:rsidR="009C5394" w:rsidRPr="00C729CE" w:rsidRDefault="009C5394" w:rsidP="00EC2B0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های لوزی برابرند</w:t>
                              </w:r>
                            </w:p>
                          </w:txbxContent>
                        </v:textbox>
                      </v:shape>
                      <v:shape id="Text Box 95" o:spid="_x0000_s1086" type="#_x0000_t202" style="position:absolute;left:-3485;top:5558;width:136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      <v:textbox>
                          <w:txbxContent>
                            <w:p w14:paraId="5F95F1B6" w14:textId="23551261" w:rsidR="009C5394" w:rsidRPr="00941B06" w:rsidRDefault="009C5394" w:rsidP="00941B06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زاویه های روبرو به هم در لوزی </w:t>
                              </w:r>
                            </w:p>
                          </w:txbxContent>
                        </v:textbox>
                      </v:shape>
                      <v:shape id="Text Box 96" o:spid="_x0000_s1087" type="#_x0000_t202" style="position:absolute;left:-2083;top:7940;width:8194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      <v:textbox>
                          <w:txbxContent>
                            <w:p w14:paraId="1666CF5A" w14:textId="15CCFB4A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نتیجه بالا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u w:val="single"/>
                <w:rtl/>
                <w:lang w:bidi="fa-IR"/>
              </w:rPr>
              <w:t>نتیجه :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طبق نکته ۱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ضلع های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BC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و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برابرند</w:t>
            </w:r>
            <w:r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.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>در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نتیجه </w:t>
            </w:r>
            <w:r w:rsidR="00EC2B02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BC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نصف </w:t>
            </w:r>
            <w:r w:rsidR="00422C01"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DC</w:t>
            </w:r>
            <w:r w:rsidR="00422C01" w:rsidRPr="00D62C0A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برابر است. این یعنی : </w:t>
            </w:r>
            <w:r w:rsidRPr="00D62C0A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DM=BN</w:t>
            </w:r>
          </w:p>
          <w:p w14:paraId="51C2C9A8" w14:textId="77777777" w:rsidR="00456EC2" w:rsidRPr="009C5394" w:rsidRDefault="00456EC2" w:rsidP="00456EC2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lang w:bidi="fa-IR"/>
              </w:rPr>
            </w:pPr>
          </w:p>
          <w:p w14:paraId="7110D174" w14:textId="7F7AB2F4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F8950E3" w14:textId="77777777" w:rsidR="00EC2B02" w:rsidRPr="009C5394" w:rsidRDefault="00EC2B02" w:rsidP="00EC2B02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399DC19B" w14:textId="20B51FA3" w:rsidR="00EC2B02" w:rsidRPr="009C5394" w:rsidRDefault="00EC2B02" w:rsidP="008A073E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 xml:space="preserve">ABC   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proofErr w:type="gramStart"/>
            <w:r w:rsidR="00941B06" w:rsidRPr="009C5394">
              <w:rPr>
                <w:rFonts w:ascii="Vazirmatn" w:hAnsi="Vazirmatn" w:cs="0 Nazanin Bold"/>
                <w:b w:val="0"/>
                <w:bCs w:val="0"/>
                <w:sz w:val="22"/>
                <w:szCs w:val="22"/>
                <w:lang w:bidi="fa-IR"/>
              </w:rPr>
              <w:t>ADC</w:t>
            </w:r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 هم</w:t>
            </w:r>
            <w:proofErr w:type="gramEnd"/>
            <w:r w:rsidR="00941B06" w:rsidRPr="009C5394">
              <w:rPr>
                <w:rFonts w:ascii="Vazirmatn" w:hAnsi="Vazirmatn" w:cs="0 Nazanin 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نهشت</w:t>
            </w:r>
            <w:r w:rsidR="00D62C0A" w:rsidRPr="009C5394">
              <w:rPr>
                <w:position w:val="-62"/>
                <w:lang w:bidi="fa-IR"/>
              </w:rPr>
              <w:object w:dxaOrig="6120" w:dyaOrig="1380" w14:anchorId="06F6A70D">
                <v:shape id="_x0000_i1039" type="#_x0000_t75" style="width:306.2pt;height:68.7pt" o:ole="">
                  <v:imagedata r:id="rId52" o:title=""/>
                </v:shape>
                <o:OLEObject Type="Embed" ProgID="Equation.DSMT4" ShapeID="_x0000_i1039" DrawAspect="Content" ObjectID="_1793174352" r:id="rId53"/>
              </w:object>
            </w:r>
          </w:p>
        </w:tc>
      </w:tr>
      <w:tr w:rsidR="00EC2B02" w:rsidRPr="009C5394" w14:paraId="565709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D1F7A6B" w14:textId="3B2712A2" w:rsidR="00F266FA" w:rsidRPr="009C5394" w:rsidRDefault="00D62C0A" w:rsidP="00F266F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drawing>
                <wp:anchor distT="0" distB="0" distL="114300" distR="114300" simplePos="0" relativeHeight="251713536" behindDoc="0" locked="0" layoutInCell="1" allowOverlap="1" wp14:anchorId="61F2299F" wp14:editId="7F14C9D7">
                  <wp:simplePos x="0" y="0"/>
                  <wp:positionH relativeFrom="margin">
                    <wp:posOffset>4321</wp:posOffset>
                  </wp:positionH>
                  <wp:positionV relativeFrom="page">
                    <wp:posOffset>-110301</wp:posOffset>
                  </wp:positionV>
                  <wp:extent cx="2167247" cy="1492183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273" cy="149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12- </w:t>
            </w:r>
            <w:r w:rsidR="007E0CA9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ثابت کنید در هر متوازی الاضلاع ، ضلع های مقابل ، همواره برابر هستند.</w:t>
            </w:r>
            <w:r w:rsidR="00F266F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</w:p>
          <w:p w14:paraId="4F7A87D9" w14:textId="2B9CDF5A" w:rsidR="00177432" w:rsidRPr="009C5394" w:rsidRDefault="00177432" w:rsidP="00F266F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قطر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را رسم می کنیم تا دو مثلث به وجود آید.</w:t>
            </w:r>
          </w:p>
          <w:p w14:paraId="28C6D28D" w14:textId="74FED441" w:rsidR="00177432" w:rsidRPr="009C5394" w:rsidRDefault="00F266FA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در</w:t>
            </w:r>
            <w:r w:rsidR="00ED46E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هر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متوازی الاضلاع ضلع های روبرو موازی هستند.    </w:t>
            </w:r>
          </w:p>
          <w:p w14:paraId="30656D08" w14:textId="6CC980DC" w:rsidR="00177432" w:rsidRPr="009C5394" w:rsidRDefault="00177432" w:rsidP="00D62C0A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02C96655">
                <v:shape id="_x0000_i1040" type="#_x0000_t75" style="width:35.6pt;height:19.05pt" o:ole="">
                  <v:imagedata r:id="rId56" o:title=""/>
                </v:shape>
                <o:OLEObject Type="Embed" ProgID="Equation.DSMT4" ShapeID="_x0000_i1040" DrawAspect="Content" ObjectID="_1793174353" r:id="rId57"/>
              </w:object>
            </w:r>
          </w:p>
          <w:p w14:paraId="548DA8F2" w14:textId="72678C54" w:rsidR="00177432" w:rsidRPr="009C5394" w:rsidRDefault="00DB6204" w:rsidP="00D62C0A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0B4024C" wp14:editId="3343407E">
                      <wp:simplePos x="0" y="0"/>
                      <wp:positionH relativeFrom="page">
                        <wp:posOffset>45976</wp:posOffset>
                      </wp:positionH>
                      <wp:positionV relativeFrom="page">
                        <wp:posOffset>1078865</wp:posOffset>
                      </wp:positionV>
                      <wp:extent cx="3392805" cy="1073786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92805" cy="1073786"/>
                                <a:chOff x="175935" y="29737"/>
                                <a:chExt cx="3395060" cy="1074701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267004" y="2973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78D885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22A42" w14:textId="77777777" w:rsidR="009C5394" w:rsidRPr="00826FB6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1675115" y="371738"/>
                                  <a:ext cx="458775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341E3" w14:textId="2CE1C90A" w:rsidR="009C5394" w:rsidRPr="00E21677" w:rsidRDefault="009C5394" w:rsidP="00F266F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 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334468" y="277202"/>
                                  <a:ext cx="528036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4447C6" w14:textId="6446115D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75935" y="550816"/>
                                  <a:ext cx="697531" cy="267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067070" w14:textId="37A58BF5" w:rsidR="009C5394" w:rsidRPr="00941B06" w:rsidRDefault="009C5394" w:rsidP="00F266FA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  <w:r w:rsidRPr="00941B06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314665" y="834969"/>
                                  <a:ext cx="537567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7864AE" w14:textId="1CD7C614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4024C" id="Group 4" o:spid="_x0000_s1088" style="position:absolute;left:0;text-align:left;margin-left:3.6pt;margin-top:84.95pt;width:267.15pt;height:84.55pt;z-index:251715584;mso-position-horizontal-relative:page;mso-position-vertical-relative:page;mso-width-relative:margin;mso-height-relative:margin" coordorigin="1759,297" coordsize="3395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">
                      <v:shape id="Text Box 5" o:spid="_x0000_s1089" type="#_x0000_t202" style="position:absolute;left:12670;top:297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      <v:textbox>
                          <w:txbxContent>
                            <w:p w14:paraId="7D78D885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6" o:spid="_x0000_s1090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<v:textbox>
                          <w:txbxContent>
                            <w:p w14:paraId="3A522A42" w14:textId="77777777" w:rsidR="009C5394" w:rsidRPr="00826FB6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" o:spid="_x0000_s1091" type="#_x0000_t202" style="position:absolute;left:16751;top:3717;width:4587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      <v:textbox>
                          <w:txbxContent>
                            <w:p w14:paraId="19A341E3" w14:textId="2CE1C90A" w:rsidR="009C5394" w:rsidRPr="00E21677" w:rsidRDefault="009C5394" w:rsidP="00F266F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 ض ز</w:t>
                              </w:r>
                            </w:p>
                          </w:txbxContent>
                        </v:textbox>
                      </v:shape>
                      <v:shape id="Text Box 11" o:spid="_x0000_s1092" type="#_x0000_t202" style="position:absolute;left:3344;top:2772;width:5281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<v:textbox>
                          <w:txbxContent>
                            <w:p w14:paraId="154447C6" w14:textId="6446115D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v:shape id="Text Box 12" o:spid="_x0000_s1093" type="#_x0000_t202" style="position:absolute;left:1759;top:5508;width:6975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<v:textbox>
                          <w:txbxContent>
                            <w:p w14:paraId="57067070" w14:textId="37A58BF5" w:rsidR="009C5394" w:rsidRPr="00941B06" w:rsidRDefault="009C5394" w:rsidP="00F266FA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ضلع مشترک</w:t>
                              </w:r>
                              <w:r w:rsidRPr="00941B06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7" o:spid="_x0000_s1094" type="#_x0000_t202" style="position:absolute;left:3146;top:8349;width:5376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<v:textbox>
                          <w:txbxContent>
                            <w:p w14:paraId="7E7864AE" w14:textId="1CD7C614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۳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۲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D62C0A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="001774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177432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59971F02">
                <v:shape id="_x0000_i1041" type="#_x0000_t75" style="width:37.25pt;height:19.05pt" o:ole="">
                  <v:imagedata r:id="rId58" o:title=""/>
                </v:shape>
                <o:OLEObject Type="Embed" ProgID="Equation.DSMT4" ShapeID="_x0000_i1041" DrawAspect="Content" ObjectID="_1793174354" r:id="rId59"/>
              </w:object>
            </w:r>
          </w:p>
          <w:p w14:paraId="13E2CF5C" w14:textId="420B4EBC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F39BB6F" w14:textId="183C61A1" w:rsidR="00F266FA" w:rsidRPr="009C5394" w:rsidRDefault="00F266FA" w:rsidP="00F266F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4CB1A6C1" w14:textId="0ADA7E83" w:rsidR="00EC2B02" w:rsidRPr="009C5394" w:rsidRDefault="00F266FA" w:rsidP="00572989">
            <w:pPr>
              <w:jc w:val="right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DB6204" w:rsidRPr="009C5394">
              <w:rPr>
                <w:position w:val="-62"/>
                <w:lang w:bidi="fa-IR"/>
              </w:rPr>
              <w:object w:dxaOrig="7460" w:dyaOrig="1380" w14:anchorId="082B3ABB">
                <v:shape id="_x0000_i1042" type="#_x0000_t75" style="width:373.25pt;height:68.7pt" o:ole="">
                  <v:imagedata r:id="rId60" o:title=""/>
                </v:shape>
                <o:OLEObject Type="Embed" ProgID="Equation.DSMT4" ShapeID="_x0000_i1042" DrawAspect="Content" ObjectID="_1793174355" r:id="rId61"/>
              </w:object>
            </w:r>
          </w:p>
        </w:tc>
      </w:tr>
      <w:tr w:rsidR="005B216A" w:rsidRPr="009C5394" w14:paraId="28E5B1FA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7A4572" w14:textId="55273FF8" w:rsidR="005B216A" w:rsidRPr="009C5394" w:rsidRDefault="00120E4E" w:rsidP="005B216A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13- </w:t>
            </w:r>
            <w:r w:rsidR="005B216A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مستطیل ، قطر ها با یکدیگر برابر هستند.(مستطیل نوعی متوازی الاضلاع است!) </w:t>
            </w:r>
          </w:p>
          <w:p w14:paraId="7E0FCF93" w14:textId="7F3B83AC" w:rsidR="00177BC2" w:rsidRPr="009C5394" w:rsidRDefault="002958B1" w:rsidP="00177BC2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21728" behindDoc="0" locked="0" layoutInCell="1" allowOverlap="1" wp14:anchorId="6E73C295" wp14:editId="7EEFE7C2">
                  <wp:simplePos x="0" y="0"/>
                  <wp:positionH relativeFrom="margin">
                    <wp:posOffset>30644</wp:posOffset>
                  </wp:positionH>
                  <wp:positionV relativeFrom="page">
                    <wp:posOffset>302220</wp:posOffset>
                  </wp:positionV>
                  <wp:extent cx="1714161" cy="1180656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76" cy="118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20457E7E" wp14:editId="549B0AB7">
                      <wp:simplePos x="0" y="0"/>
                      <wp:positionH relativeFrom="page">
                        <wp:posOffset>2413061</wp:posOffset>
                      </wp:positionH>
                      <wp:positionV relativeFrom="page">
                        <wp:posOffset>376476</wp:posOffset>
                      </wp:positionV>
                      <wp:extent cx="3475925" cy="1017219"/>
                      <wp:effectExtent l="0" t="0" r="0" b="0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75925" cy="1017219"/>
                                <a:chOff x="92760" y="57424"/>
                                <a:chExt cx="3478235" cy="1018085"/>
                              </a:xfrm>
                            </wpg:grpSpPr>
                            <wps:wsp>
                              <wps:cNvPr id="84" name="Text Box 84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854C02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831EB" w14:textId="77777777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1648129" y="372890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93D079" w14:textId="77777777" w:rsidR="009C5394" w:rsidRPr="00E21677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87"/>
                              <wps:cNvSpPr txBox="1"/>
                              <wps:spPr>
                                <a:xfrm>
                                  <a:off x="109079" y="236309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AD44F8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165604ED" w14:textId="204BD814" w:rsidR="009C5394" w:rsidRPr="00C729CE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175900" y="549419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4DA10E" w14:textId="3129C5E1" w:rsidR="009C5394" w:rsidRPr="009E4CD8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Text Box 89"/>
                              <wps:cNvSpPr txBox="1"/>
                              <wps:spPr>
                                <a:xfrm>
                                  <a:off x="92760" y="806040"/>
                                  <a:ext cx="75424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973190" w14:textId="17039B84" w:rsidR="009C5394" w:rsidRPr="00826FB6" w:rsidRDefault="009C5394" w:rsidP="005B216A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457E7E" id="Group 83" o:spid="_x0000_s1095" style="position:absolute;left:0;text-align:left;margin-left:190pt;margin-top:29.65pt;width:273.7pt;height:80.1pt;z-index:251722752;mso-position-horizontal-relative:page;mso-position-vertical-relative:page;mso-width-relative:margin;mso-height-relative:margin" coordorigin="927,574" coordsize="34782,1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">
                      <v:shape id="Text Box 84" o:spid="_x0000_s1096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      <v:textbox>
                          <w:txbxContent>
                            <w:p w14:paraId="66854C02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85" o:spid="_x0000_s109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    <v:textbox>
                          <w:txbxContent>
                            <w:p w14:paraId="001831EB" w14:textId="77777777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86" o:spid="_x0000_s1098" type="#_x0000_t202" style="position:absolute;left:16481;top:3728;width:5031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      <v:textbox>
                          <w:txbxContent>
                            <w:p w14:paraId="1693D079" w14:textId="77777777" w:rsidR="009C5394" w:rsidRPr="00E21677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87" o:spid="_x0000_s1099" type="#_x0000_t202" style="position:absolute;left:1090;top:2363;width:6984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      <v:textbox>
                          <w:txbxContent>
                            <w:p w14:paraId="18AD44F8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165604ED" w14:textId="204BD814" w:rsidR="009C5394" w:rsidRPr="00C729CE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88" o:spid="_x0000_s1100" type="#_x0000_t202" style="position:absolute;left:1759;top:5494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      <v:textbox>
                          <w:txbxContent>
                            <w:p w14:paraId="2C4DA10E" w14:textId="3129C5E1" w:rsidR="009C5394" w:rsidRPr="009E4CD8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89" o:spid="_x0000_s1101" type="#_x0000_t202" style="position:absolute;left:927;top:8060;width:7543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      <v:textbox>
                          <w:txbxContent>
                            <w:p w14:paraId="5E973190" w14:textId="17039B84" w:rsidR="009C5394" w:rsidRPr="00826FB6" w:rsidRDefault="009C5394" w:rsidP="005B216A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4271D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B216A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5B216A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 مستطیل همه زاویه ها ۹۰ درجه هستند .   </w:t>
            </w:r>
          </w:p>
          <w:p w14:paraId="7F30C9F2" w14:textId="2AE13362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0DC04D3E" w14:textId="515D64EF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C5E4E10" w14:textId="2F3CF7D1" w:rsidR="005B216A" w:rsidRPr="009C5394" w:rsidRDefault="005B216A" w:rsidP="005B216A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Pr="009C5394">
              <w:rPr>
                <w:position w:val="-62"/>
                <w:lang w:bidi="fa-IR"/>
              </w:rPr>
              <w:object w:dxaOrig="6320" w:dyaOrig="1380" w14:anchorId="2A5DAB67">
                <v:shape id="_x0000_i1043" type="#_x0000_t75" style="width:315.3pt;height:68.7pt" o:ole="">
                  <v:imagedata r:id="rId63" o:title=""/>
                </v:shape>
                <o:OLEObject Type="Embed" ProgID="Equation.DSMT4" ShapeID="_x0000_i1043" DrawAspect="Content" ObjectID="_1793174356" r:id="rId64"/>
              </w:object>
            </w:r>
          </w:p>
        </w:tc>
      </w:tr>
      <w:tr w:rsidR="004271D3" w:rsidRPr="009C5394" w14:paraId="68578CED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69CA4197" w14:textId="4940213C" w:rsidR="004271D3" w:rsidRPr="009C5394" w:rsidRDefault="004271D3" w:rsidP="00EB7F4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w:lastRenderedPageBreak/>
              <w:drawing>
                <wp:anchor distT="0" distB="0" distL="114300" distR="114300" simplePos="0" relativeHeight="251724800" behindDoc="0" locked="0" layoutInCell="1" allowOverlap="1" wp14:anchorId="3EDEF895" wp14:editId="5AF6F774">
                  <wp:simplePos x="0" y="0"/>
                  <wp:positionH relativeFrom="margin">
                    <wp:posOffset>90846</wp:posOffset>
                  </wp:positionH>
                  <wp:positionV relativeFrom="page">
                    <wp:posOffset>-41760</wp:posOffset>
                  </wp:positionV>
                  <wp:extent cx="1682744" cy="1159016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44" cy="1159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14-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ثابت کنید در هر متوازی الاضلاع ، </w:t>
            </w:r>
            <w:r w:rsidR="00EB7F41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قطر ها یکدیگر را نصف می کنند.</w:t>
            </w:r>
          </w:p>
          <w:p w14:paraId="0F433A17" w14:textId="7281504C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طبق اثبات قبلی در هر متوازی الاضلاع ضلع های روبرو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موازی و مساوی هستند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   </w:t>
            </w:r>
          </w:p>
          <w:p w14:paraId="21183DFA" w14:textId="2C30189E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است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20" w:dyaOrig="440" w14:anchorId="01C65776">
                <v:shape id="_x0000_i1044" type="#_x0000_t75" style="width:37.25pt;height:19.05pt" o:ole="">
                  <v:imagedata r:id="rId66" o:title=""/>
                </v:shape>
                <o:OLEObject Type="Embed" ProgID="Equation.DSMT4" ShapeID="_x0000_i1044" DrawAspect="Content" ObjectID="_1793174357" r:id="rId67"/>
              </w:object>
            </w:r>
          </w:p>
          <w:p w14:paraId="3A0E6D72" w14:textId="34760E62" w:rsidR="004271D3" w:rsidRPr="009C5394" w:rsidRDefault="004271D3" w:rsidP="00882D7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6B53220B" wp14:editId="6E441A88">
                      <wp:simplePos x="0" y="0"/>
                      <wp:positionH relativeFrom="page">
                        <wp:posOffset>63566</wp:posOffset>
                      </wp:positionH>
                      <wp:positionV relativeFrom="page">
                        <wp:posOffset>870205</wp:posOffset>
                      </wp:positionV>
                      <wp:extent cx="3328605" cy="1079501"/>
                      <wp:effectExtent l="0" t="0" r="0" b="635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8605" cy="1079501"/>
                                <a:chOff x="88647" y="57790"/>
                                <a:chExt cx="3330817" cy="1080750"/>
                              </a:xfrm>
                            </wpg:grpSpPr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162099" y="5779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93642E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3021954" y="361680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771B51" w14:textId="77777777" w:rsidR="009C5394" w:rsidRPr="00826FB6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573710" y="382906"/>
                                  <a:ext cx="431452" cy="26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FCDC4" w14:textId="77777777" w:rsidR="009C5394" w:rsidRPr="00E21677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215739" y="312150"/>
                                  <a:ext cx="510244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659BCA" w14:textId="21C25387" w:rsidR="009C5394" w:rsidRPr="00C729CE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88647" y="568444"/>
                                  <a:ext cx="698329" cy="267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166815" w14:textId="77777777" w:rsidR="009C5394" w:rsidRPr="00ED46E8" w:rsidRDefault="009C5394" w:rsidP="004271D3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215734" y="869624"/>
                                  <a:ext cx="528036" cy="2689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A39CFC" w14:textId="3F148330" w:rsidR="009C5394" w:rsidRPr="00826FB6" w:rsidRDefault="009C5394" w:rsidP="009D1A00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3220B" id="Group 53" o:spid="_x0000_s1102" style="position:absolute;left:0;text-align:left;margin-left:5pt;margin-top:68.5pt;width:262.1pt;height:85pt;z-index:251726848;mso-position-horizontal-relative:page;mso-position-vertical-relative:page;mso-width-relative:margin;mso-height-relative:margin" coordorigin="886,577" coordsize="33308,1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">
                      <v:shape id="Text Box 54" o:spid="_x0000_s1103" type="#_x0000_t202" style="position:absolute;left:11620;top:57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      <v:textbox>
                          <w:txbxContent>
                            <w:p w14:paraId="5093642E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55" o:spid="_x0000_s1104" type="#_x0000_t202" style="position:absolute;left:30219;top:361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      <v:textbox>
                          <w:txbxContent>
                            <w:p w14:paraId="41771B51" w14:textId="77777777" w:rsidR="009C5394" w:rsidRPr="00826FB6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56" o:spid="_x0000_s1105" type="#_x0000_t202" style="position:absolute;left:15737;top:3829;width:4314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      <v:textbox>
                          <w:txbxContent>
                            <w:p w14:paraId="115FCDC4" w14:textId="77777777" w:rsidR="009C5394" w:rsidRPr="00E21677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57" o:spid="_x0000_s1106" type="#_x0000_t202" style="position:absolute;left:2157;top:3121;width:5102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<v:textbox>
                          <w:txbxContent>
                            <w:p w14:paraId="23659BCA" w14:textId="21C25387" w:rsidR="009C5394" w:rsidRPr="00C729CE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58" o:spid="_x0000_s1107" type="#_x0000_t202" style="position:absolute;left:886;top:5684;width:6983;height:2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      <v:textbox>
                          <w:txbxContent>
                            <w:p w14:paraId="0C166815" w14:textId="77777777" w:rsidR="009C5394" w:rsidRPr="00ED46E8" w:rsidRDefault="009C5394" w:rsidP="004271D3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</w:txbxContent>
                        </v:textbox>
                      </v:shape>
                      <v:shape id="Text Box 66" o:spid="_x0000_s1108" type="#_x0000_t202" style="position:absolute;left:2157;top:8696;width:5280;height:26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      <v:textbox>
                          <w:txbxContent>
                            <w:p w14:paraId="52A39CFC" w14:textId="3F148330" w:rsidR="009C5394" w:rsidRPr="00826FB6" w:rsidRDefault="009C5394" w:rsidP="009D1A00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882D7B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 با توجه به اینکه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موازی هستند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AC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مورب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است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پس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859" w:dyaOrig="440" w14:anchorId="31160AE8">
                <v:shape id="_x0000_i1045" type="#_x0000_t75" style="width:35.6pt;height:19.05pt" o:ole="">
                  <v:imagedata r:id="rId68" o:title=""/>
                </v:shape>
                <o:OLEObject Type="Embed" ProgID="Equation.DSMT4" ShapeID="_x0000_i1045" DrawAspect="Content" ObjectID="_1793174358" r:id="rId69"/>
              </w:object>
            </w:r>
          </w:p>
          <w:p w14:paraId="56898F25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6456B62" w14:textId="77777777" w:rsidR="004271D3" w:rsidRPr="009C5394" w:rsidRDefault="004271D3" w:rsidP="004271D3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1ABD6AD" w14:textId="2A9B1946" w:rsidR="004271D3" w:rsidRPr="009C5394" w:rsidRDefault="004271D3" w:rsidP="004271D3">
            <w:pPr>
              <w:jc w:val="right"/>
              <w:rPr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882D7B" w:rsidRPr="009C5394">
              <w:rPr>
                <w:position w:val="-64"/>
                <w:lang w:bidi="fa-IR"/>
              </w:rPr>
              <w:object w:dxaOrig="7479" w:dyaOrig="1420" w14:anchorId="35AD333C">
                <v:shape id="_x0000_i1046" type="#_x0000_t75" style="width:373.25pt;height:70.35pt" o:ole="">
                  <v:imagedata r:id="rId70" o:title=""/>
                </v:shape>
                <o:OLEObject Type="Embed" ProgID="Equation.DSMT4" ShapeID="_x0000_i1046" DrawAspect="Content" ObjectID="_1793174359" r:id="rId71"/>
              </w:object>
            </w:r>
          </w:p>
        </w:tc>
      </w:tr>
      <w:tr w:rsidR="004271D3" w:rsidRPr="009C5394" w14:paraId="22785BB2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DC6971C" w14:textId="48C2E73D" w:rsidR="002958B1" w:rsidRPr="009C5394" w:rsidRDefault="00120E4E" w:rsidP="000568C2">
            <w:pPr>
              <w:rPr>
                <w:rFonts w:ascii="Portada ARA Extrabold" w:hAnsi="Portada ARA Extrabold" w:cs="Portada ARA Extrabold"/>
                <w:b w:val="0"/>
                <w:bCs w:val="0"/>
                <w:rtl/>
                <w:lang w:bidi="fa-IR"/>
              </w:rPr>
            </w:pPr>
            <w:bookmarkStart w:id="0" w:name="_GoBack"/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28896" behindDoc="0" locked="0" layoutInCell="1" allowOverlap="1" wp14:anchorId="366BE469" wp14:editId="5F5ED8FF">
                  <wp:simplePos x="0" y="0"/>
                  <wp:positionH relativeFrom="column">
                    <wp:posOffset>-365937</wp:posOffset>
                  </wp:positionH>
                  <wp:positionV relativeFrom="page">
                    <wp:posOffset>40005</wp:posOffset>
                  </wp:positionV>
                  <wp:extent cx="1782206" cy="1227558"/>
                  <wp:effectExtent l="0" t="0" r="0" b="0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206" cy="1227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882D7B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302740F2" wp14:editId="120E79F2">
                      <wp:simplePos x="0" y="0"/>
                      <wp:positionH relativeFrom="page">
                        <wp:posOffset>2037080</wp:posOffset>
                      </wp:positionH>
                      <wp:positionV relativeFrom="page">
                        <wp:posOffset>240665</wp:posOffset>
                      </wp:positionV>
                      <wp:extent cx="3663950" cy="1031875"/>
                      <wp:effectExtent l="0" t="0" r="0" b="0"/>
                      <wp:wrapNone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63950" cy="1031875"/>
                                <a:chOff x="0" y="11636"/>
                                <a:chExt cx="3664367" cy="1032871"/>
                              </a:xfrm>
                            </wpg:grpSpPr>
                            <wps:wsp>
                              <wps:cNvPr id="107" name="Text Box 107"/>
                              <wps:cNvSpPr txBox="1"/>
                              <wps:spPr>
                                <a:xfrm>
                                  <a:off x="1353815" y="11636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47CF04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3266857" y="32526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9F4C8E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715268" y="359467"/>
                                  <a:ext cx="560086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BE0823" w14:textId="27DCC0C1" w:rsidR="009C5394" w:rsidRPr="000568C2" w:rsidRDefault="009C5394" w:rsidP="000568C2">
                                    <w:pPr>
                                      <w:rPr>
                                        <w:rFonts w:cs="0 Nazanin Bold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0568C2">
                                      <w:rPr>
                                        <w:rFonts w:cs="0 Nazanin Bold" w:hint="cs"/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  <w:t>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110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AB7EE1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761" y="526962"/>
                                  <a:ext cx="812188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ED17BE" w14:textId="4794F5CE" w:rsidR="009C5394" w:rsidRPr="00826FB6" w:rsidRDefault="009C5394" w:rsidP="000568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میانه </w:t>
                                    </w: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BC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36133" y="775267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51162" w14:textId="77777777" w:rsidR="009C5394" w:rsidRPr="00826FB6" w:rsidRDefault="009C5394" w:rsidP="002958B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740F2" id="Group 106" o:spid="_x0000_s1109" style="position:absolute;left:0;text-align:left;margin-left:160.4pt;margin-top:18.95pt;width:288.5pt;height:81.25pt;z-index:251729920;mso-position-horizontal-relative:page;mso-position-vertical-relative:page;mso-width-relative:margin;mso-height-relative:margin" coordorigin=",116" coordsize="36643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">
                      <v:shape id="Text Box 107" o:spid="_x0000_s1110" type="#_x0000_t202" style="position:absolute;left:13538;top:116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      <v:textbox>
                          <w:txbxContent>
                            <w:p w14:paraId="447CF04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8" o:spid="_x0000_s1111" type="#_x0000_t202" style="position:absolute;left:32668;top:3252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      <v:textbox>
                          <w:txbxContent>
                            <w:p w14:paraId="2C9F4C8E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9" o:spid="_x0000_s1112" type="#_x0000_t202" style="position:absolute;left:17152;top:3594;width:5601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5ABE0823" w14:textId="27DCC0C1" w:rsidR="009C5394" w:rsidRPr="000568C2" w:rsidRDefault="009C5394" w:rsidP="000568C2">
                              <w:pPr>
                                <w:rPr>
                                  <w:rFonts w:cs="0 Nazanin Bold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0568C2">
                                <w:rPr>
                                  <w:rFonts w:cs="0 Nazanin Bold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ض ض ض</w:t>
                              </w:r>
                            </w:p>
                          </w:txbxContent>
                        </v:textbox>
                      </v:shape>
                      <v:shape id="Text Box 110" o:spid="_x0000_s1113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    <v:textbox>
                          <w:txbxContent>
                            <w:p w14:paraId="25AB7EE1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11" o:spid="_x0000_s1114" type="#_x0000_t202" style="position:absolute;left:117;top:5269;width:812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<v:textbox>
                          <w:txbxContent>
                            <w:p w14:paraId="10ED17BE" w14:textId="4794F5CE" w:rsidR="009C5394" w:rsidRPr="00826FB6" w:rsidRDefault="009C5394" w:rsidP="000568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میانه </w:t>
                              </w: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BC</w:t>
                              </w:r>
                            </w:p>
                          </w:txbxContent>
                        </v:textbox>
                      </v:shape>
                      <v:shape id="Text Box 112" o:spid="_x0000_s1115" type="#_x0000_t202" style="position:absolute;left:361;top:7752;width:7537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    <v:textbox>
                          <w:txbxContent>
                            <w:p w14:paraId="12351162" w14:textId="77777777" w:rsidR="009C5394" w:rsidRPr="00826FB6" w:rsidRDefault="009C5394" w:rsidP="002958B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</w:rPr>
              <w:t xml:space="preserve">15- 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>در مثلث متساوی الساقین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>ABC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</w:rPr>
              <w:t xml:space="preserve"> و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میانه ی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را رسم کرده ایم.</w:t>
            </w:r>
            <w:r w:rsidR="002958B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نشان دهید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AM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نیمساز زاویه 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</w:t>
            </w:r>
            <w:r w:rsidR="000568C2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</w:t>
            </w:r>
          </w:p>
          <w:p w14:paraId="369FE045" w14:textId="42B15C6D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2E6B7B67" w14:textId="77777777" w:rsidR="002958B1" w:rsidRPr="009C5394" w:rsidRDefault="002958B1" w:rsidP="002958B1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65DE7697" w14:textId="3B39B629" w:rsidR="004271D3" w:rsidRPr="009C5394" w:rsidRDefault="00E8763D" w:rsidP="002F1C19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E77E46F" wp14:editId="5FDAB92C">
                      <wp:simplePos x="0" y="0"/>
                      <wp:positionH relativeFrom="page">
                        <wp:posOffset>444376</wp:posOffset>
                      </wp:positionH>
                      <wp:positionV relativeFrom="page">
                        <wp:posOffset>1115705</wp:posOffset>
                      </wp:positionV>
                      <wp:extent cx="914400" cy="257981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79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0B45F3" w14:textId="7C51C5FB" w:rsidR="009C5394" w:rsidRPr="00E8763D" w:rsidRDefault="009C5394">
                                  <w:pPr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</w:pPr>
                                  <w:r w:rsidRPr="00E8763D">
                                    <w:rPr>
                                      <w:sz w:val="14"/>
                                      <w:szCs w:val="14"/>
                                      <w:lang w:bidi="fa-IR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7E46F" id="Text Box 116" o:spid="_x0000_s1116" type="#_x0000_t202" style="position:absolute;left:0;text-align:left;margin-left:35pt;margin-top:87.85pt;width:1in;height:20.3pt;z-index:25173196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" filled="f" stroked="f" strokeweight=".5pt">
                      <v:textbox>
                        <w:txbxContent>
                          <w:p w14:paraId="440B45F3" w14:textId="7C51C5FB" w:rsidR="009C5394" w:rsidRPr="00E8763D" w:rsidRDefault="009C5394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 w:rsidRPr="00E8763D">
                              <w:rPr>
                                <w:sz w:val="14"/>
                                <w:szCs w:val="14"/>
                                <w:lang w:bidi="fa-IR"/>
                              </w:rPr>
                              <w:t>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C73E29" wp14:editId="704D1E28">
                      <wp:simplePos x="0" y="0"/>
                      <wp:positionH relativeFrom="page">
                        <wp:posOffset>642813</wp:posOffset>
                      </wp:positionH>
                      <wp:positionV relativeFrom="page">
                        <wp:posOffset>1178693</wp:posOffset>
                      </wp:positionV>
                      <wp:extent cx="60196" cy="60196"/>
                      <wp:effectExtent l="0" t="0" r="16510" b="1651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6" cy="601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500684" id="Rectangle 115" o:spid="_x0000_s1026" style="position:absolute;left:0;text-align:left;margin-left:50.6pt;margin-top:92.8pt;width:4.75pt;height:4.7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" fillcolor="white [3212]" strokecolor="white [3212]" strokeweight="2pt">
                      <w10:wrap anchorx="page" anchory="page"/>
                    </v:rect>
                  </w:pict>
                </mc:Fallback>
              </mc:AlternateContent>
            </w:r>
            <w:r w:rsidR="002958B1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Pr="009C5394">
              <w:rPr>
                <w:position w:val="-56"/>
                <w:lang w:bidi="fa-IR"/>
              </w:rPr>
              <w:object w:dxaOrig="6720" w:dyaOrig="1260" w14:anchorId="054F0B9B">
                <v:shape id="_x0000_i1047" type="#_x0000_t75" style="width:336pt;height:63.7pt" o:ole="">
                  <v:imagedata r:id="rId73" o:title=""/>
                </v:shape>
                <o:OLEObject Type="Embed" ProgID="Equation.DSMT4" ShapeID="_x0000_i1047" DrawAspect="Content" ObjectID="_1793174360" r:id="rId74"/>
              </w:object>
            </w:r>
            <w:r w:rsidR="002958B1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</w:p>
        </w:tc>
      </w:tr>
      <w:tr w:rsidR="002F1C19" w:rsidRPr="009C5394" w14:paraId="36E529F8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7C04AEFD" w14:textId="5795ECC4" w:rsidR="00F004A6" w:rsidRPr="009C5394" w:rsidRDefault="00120E4E" w:rsidP="00F004A6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16-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از نقطه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خارج از دایره ، دو مماس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MA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و 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lang w:bidi="fa-IR"/>
              </w:rPr>
              <w:t>MB</w:t>
            </w:r>
            <w:r w:rsidR="00F004A6" w:rsidRPr="00120E4E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  <w:lang w:bidi="fa-IR"/>
              </w:rPr>
              <w:t xml:space="preserve"> را بر دایره رسم کنید. ثابت کنید اندازه ی این دو مماس  باهم برابر است.</w:t>
            </w:r>
          </w:p>
          <w:p w14:paraId="5ABA0FC7" w14:textId="434448A1" w:rsidR="00F004A6" w:rsidRPr="009C5394" w:rsidRDefault="00F004A6" w:rsidP="00F004A6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34016" behindDoc="0" locked="0" layoutInCell="1" allowOverlap="1" wp14:anchorId="7817A1DA" wp14:editId="2C9497F4">
                  <wp:simplePos x="0" y="0"/>
                  <wp:positionH relativeFrom="margin">
                    <wp:posOffset>-137795</wp:posOffset>
                  </wp:positionH>
                  <wp:positionV relativeFrom="page">
                    <wp:posOffset>434975</wp:posOffset>
                  </wp:positionV>
                  <wp:extent cx="1767006" cy="1188720"/>
                  <wp:effectExtent l="0" t="0" r="0" b="0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006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مماس ها را رسم می کنیم. سپس از نقطه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مرکز دایره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از مرکز به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 </w:t>
            </w:r>
            <w:r w:rsidR="00882D7B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="00882D7B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دو مثلث ایجاد شود.</w:t>
            </w:r>
          </w:p>
          <w:p w14:paraId="2EFC267A" w14:textId="0286689B" w:rsidR="00F004A6" w:rsidRPr="009C5394" w:rsidRDefault="00CD4931" w:rsidP="00882D7B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B82D9C5" wp14:editId="15B5CA1E">
                      <wp:simplePos x="0" y="0"/>
                      <wp:positionH relativeFrom="page">
                        <wp:posOffset>1873596</wp:posOffset>
                      </wp:positionH>
                      <wp:positionV relativeFrom="page">
                        <wp:posOffset>658322</wp:posOffset>
                      </wp:positionV>
                      <wp:extent cx="4081916" cy="1086139"/>
                      <wp:effectExtent l="0" t="0" r="0" b="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81916" cy="1086139"/>
                                <a:chOff x="-484571" y="29744"/>
                                <a:chExt cx="4082529" cy="1086348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36ED3E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3200448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51ED90" w14:textId="77777777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1693460" y="370672"/>
                                  <a:ext cx="384233" cy="267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B6918D" w14:textId="3FB74A35" w:rsidR="009C5394" w:rsidRPr="00E21677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-423796" y="259712"/>
                                  <a:ext cx="1117768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1CCA59" w14:textId="1926DA03" w:rsidR="009C5394" w:rsidRPr="00C729CE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وتر مشترک دو</w:t>
                                    </w:r>
                                    <w:r w:rsidR="00882D7B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A729F" w14:textId="4B89216D" w:rsidR="009C5394" w:rsidRPr="00EC7122" w:rsidRDefault="009C5394" w:rsidP="00CD4931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-194583" y="846800"/>
                                  <a:ext cx="473781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BFF815" w14:textId="74E41D9A" w:rsidR="009C5394" w:rsidRPr="00826FB6" w:rsidRDefault="009C5394" w:rsidP="00F004A6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82D9C5" id="Group 67" o:spid="_x0000_s1117" style="position:absolute;left:0;text-align:left;margin-left:147.55pt;margin-top:51.85pt;width:321.4pt;height:85.5pt;z-index:251735040;mso-position-horizontal-relative:page;mso-position-vertical-relative:page;mso-width-relative:margin;mso-height-relative:margin" coordorigin="-4845,297" coordsize="40825,1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">
                      <v:shape id="Text Box 76" o:spid="_x0000_s1118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      <v:textbox>
                          <w:txbxContent>
                            <w:p w14:paraId="5936ED3E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77" o:spid="_x0000_s1119" type="#_x0000_t202" style="position:absolute;left:3200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      <v:textbox>
                          <w:txbxContent>
                            <w:p w14:paraId="2751ED90" w14:textId="77777777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78" o:spid="_x0000_s1120" type="#_x0000_t202" style="position:absolute;left:16934;top:3706;width:3842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    <v:textbox>
                          <w:txbxContent>
                            <w:p w14:paraId="3EB6918D" w14:textId="3FB74A35" w:rsidR="009C5394" w:rsidRPr="00E21677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</w:t>
                              </w:r>
                            </w:p>
                          </w:txbxContent>
                        </v:textbox>
                      </v:shape>
                      <v:shape id="Text Box 79" o:spid="_x0000_s1121" type="#_x0000_t202" style="position:absolute;left:-4237;top:2597;width:111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<v:textbox>
                          <w:txbxContent>
                            <w:p w14:paraId="361CCA59" w14:textId="1926DA03" w:rsidR="009C5394" w:rsidRPr="00C729CE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وتر مشترک دو</w:t>
                              </w:r>
                              <w:r w:rsidR="00882D7B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مثلث</w:t>
                              </w:r>
                            </w:p>
                          </w:txbxContent>
                        </v:textbox>
                      </v:shape>
                      <v:shape id="Text Box 80" o:spid="_x0000_s1122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    <v:textbox>
                          <w:txbxContent>
                            <w:p w14:paraId="4A8A729F" w14:textId="4B89216D" w:rsidR="009C5394" w:rsidRPr="00EC7122" w:rsidRDefault="009C5394" w:rsidP="00CD4931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81" o:spid="_x0000_s1123" type="#_x0000_t202" style="position:absolute;left:-1945;top:8468;width:473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      <v:textbox>
                          <w:txbxContent>
                            <w:p w14:paraId="34BFF815" w14:textId="74E41D9A" w:rsidR="009C5394" w:rsidRPr="00826FB6" w:rsidRDefault="009C5394" w:rsidP="00F004A6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خط مماس دایره در نقطه تماس بر شعاع عمود است. </w:t>
            </w:r>
            <w:r w:rsidR="00F004A6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</w:t>
            </w:r>
          </w:p>
          <w:p w14:paraId="4B3E55C8" w14:textId="77AB1CA3" w:rsidR="00CD4931" w:rsidRPr="009C5394" w:rsidRDefault="00CD4931" w:rsidP="00CD4931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617A964E" w14:textId="17886BB3" w:rsidR="002F1C19" w:rsidRPr="009C5394" w:rsidRDefault="00F004A6" w:rsidP="00CD4931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CD4931" w:rsidRPr="009C5394">
              <w:rPr>
                <w:position w:val="-62"/>
                <w:lang w:bidi="fa-IR"/>
              </w:rPr>
              <w:object w:dxaOrig="7500" w:dyaOrig="1380" w14:anchorId="70787BEC">
                <v:shape id="_x0000_i1048" type="#_x0000_t75" style="width:373.25pt;height:68.7pt" o:ole="">
                  <v:imagedata r:id="rId77" o:title=""/>
                </v:shape>
                <o:OLEObject Type="Embed" ProgID="Equation.DSMT4" ShapeID="_x0000_i1048" DrawAspect="Content" ObjectID="_1793174361" r:id="rId78"/>
              </w:object>
            </w:r>
          </w:p>
        </w:tc>
      </w:tr>
      <w:tr w:rsidR="00CD4931" w:rsidRPr="009C5394" w14:paraId="78F985A1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D697A59" w14:textId="1113F2AE" w:rsidR="00237474" w:rsidRPr="009C5394" w:rsidRDefault="00237474" w:rsidP="00237474">
            <w:pPr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6111DB9E" wp14:editId="0B30F03B">
                      <wp:simplePos x="0" y="0"/>
                      <wp:positionH relativeFrom="page">
                        <wp:posOffset>2053301</wp:posOffset>
                      </wp:positionH>
                      <wp:positionV relativeFrom="page">
                        <wp:posOffset>191251</wp:posOffset>
                      </wp:positionV>
                      <wp:extent cx="3746053" cy="1084984"/>
                      <wp:effectExtent l="0" t="0" r="0" b="1270"/>
                      <wp:wrapNone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6053" cy="1084984"/>
                                <a:chOff x="-176677" y="19509"/>
                                <a:chExt cx="3747672" cy="1085255"/>
                              </a:xfrm>
                            </wpg:grpSpPr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1297640" y="19509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34D245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056A8A" w14:textId="77777777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1694586" y="372794"/>
                                  <a:ext cx="313190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B59E13" w14:textId="246C6EEB" w:rsidR="009C5394" w:rsidRPr="00E21677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و </w:t>
                                    </w:r>
                                    <w:r w:rsidR="00C45CED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-176677" y="225761"/>
                                  <a:ext cx="877949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39E3A8" w14:textId="0FD1F276" w:rsidR="009C5394" w:rsidRPr="00C729CE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-88226" y="536991"/>
                                  <a:ext cx="797905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32317B8" w14:textId="448CF631" w:rsidR="009C5394" w:rsidRPr="00EC7122" w:rsidRDefault="009C5394" w:rsidP="00237474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متقابل به راس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-143543" y="835457"/>
                                  <a:ext cx="706425" cy="269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DFBEDC" w14:textId="197A931B" w:rsidR="009C5394" w:rsidRPr="00826FB6" w:rsidRDefault="009C5394" w:rsidP="00237474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شکل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1DB9E" id="Group 98" o:spid="_x0000_s1124" style="position:absolute;left:0;text-align:left;margin-left:161.7pt;margin-top:15.05pt;width:294.95pt;height:85.45pt;z-index:251737088;mso-position-horizontal-relative:page;mso-position-vertical-relative:page;mso-width-relative:margin;mso-height-relative:margin" coordorigin="-1766,195" coordsize="37476,1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">
                      <v:shape id="Text Box 99" o:spid="_x0000_s1125" type="#_x0000_t202" style="position:absolute;left:12976;top:195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" filled="f" stroked="f" strokeweight=".5pt">
                        <v:textbox>
                          <w:txbxContent>
                            <w:p w14:paraId="4534D245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00" o:spid="_x0000_s1126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<v:textbox>
                          <w:txbxContent>
                            <w:p w14:paraId="67056A8A" w14:textId="77777777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01" o:spid="_x0000_s1127" type="#_x0000_t202" style="position:absolute;left:16945;top:3727;width:3132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      <v:textbox>
                          <w:txbxContent>
                            <w:p w14:paraId="69B59E13" w14:textId="246C6EEB" w:rsidR="009C5394" w:rsidRPr="00E21677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و </w:t>
                              </w:r>
                              <w:r w:rsidR="00C45CED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</w:p>
                          </w:txbxContent>
                        </v:textbox>
                      </v:shape>
                      <v:shape id="Text Box 102" o:spid="_x0000_s1128" type="#_x0000_t202" style="position:absolute;left:-1766;top:2257;width:8778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<v:textbox>
                          <w:txbxContent>
                            <w:p w14:paraId="3E39E3A8" w14:textId="0FD1F276" w:rsidR="009C5394" w:rsidRPr="00C729CE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03" o:spid="_x0000_s1129" type="#_x0000_t202" style="position:absolute;left:-882;top:5369;width:7978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    <v:textbox>
                          <w:txbxContent>
                            <w:p w14:paraId="132317B8" w14:textId="448CF631" w:rsidR="009C5394" w:rsidRPr="00EC7122" w:rsidRDefault="009C5394" w:rsidP="00237474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متقابل به راس </w:t>
                              </w:r>
                            </w:p>
                          </w:txbxContent>
                        </v:textbox>
                      </v:shape>
                      <v:shape id="Text Box 114" o:spid="_x0000_s1130" type="#_x0000_t202" style="position:absolute;left:-1435;top:8354;width:706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      <v:textbox>
                          <w:txbxContent>
                            <w:p w14:paraId="0CDFBEDC" w14:textId="197A931B" w:rsidR="009C5394" w:rsidRPr="00826FB6" w:rsidRDefault="009C5394" w:rsidP="00237474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شکل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39136" behindDoc="0" locked="0" layoutInCell="1" allowOverlap="1" wp14:anchorId="63BB5054" wp14:editId="3EA422A4">
                  <wp:simplePos x="0" y="0"/>
                  <wp:positionH relativeFrom="margin">
                    <wp:posOffset>-109028</wp:posOffset>
                  </wp:positionH>
                  <wp:positionV relativeFrom="page">
                    <wp:posOffset>-69619</wp:posOffset>
                  </wp:positionV>
                  <wp:extent cx="2016411" cy="1388803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411" cy="138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17-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نقطه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وسط پاره خط </w:t>
            </w:r>
            <w:r w:rsidR="00CD4931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است. نشان دهید: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1200" w:dyaOrig="300" w14:anchorId="772EBC08">
                <v:shape id="_x0000_i1049" type="#_x0000_t75" style="width:52.95pt;height:13.25pt" o:ole="">
                  <v:imagedata r:id="rId81" o:title=""/>
                </v:shape>
                <o:OLEObject Type="Embed" ProgID="Equation.DSMT4" ShapeID="_x0000_i1049" DrawAspect="Content" ObjectID="_1793174362" r:id="rId82"/>
              </w:object>
            </w:r>
          </w:p>
          <w:p w14:paraId="71679979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rtl/>
                <w:lang w:bidi="fa-IR"/>
              </w:rPr>
            </w:pPr>
          </w:p>
          <w:p w14:paraId="628793DA" w14:textId="77777777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DF9F358" w14:textId="7403E08A" w:rsidR="00237474" w:rsidRPr="009C5394" w:rsidRDefault="00237474" w:rsidP="00237474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 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Pr="009C5394">
              <w:rPr>
                <w:position w:val="-62"/>
                <w:lang w:bidi="fa-IR"/>
              </w:rPr>
              <w:object w:dxaOrig="7100" w:dyaOrig="1380" w14:anchorId="15FA7A5C">
                <v:shape id="_x0000_i1050" type="#_x0000_t75" style="width:355.05pt;height:68.7pt" o:ole="">
                  <v:imagedata r:id="rId83" o:title=""/>
                </v:shape>
                <o:OLEObject Type="Embed" ProgID="Equation.DSMT4" ShapeID="_x0000_i1050" DrawAspect="Content" ObjectID="_1793174363" r:id="rId84"/>
              </w:object>
            </w:r>
          </w:p>
        </w:tc>
      </w:tr>
      <w:tr w:rsidR="00237474" w:rsidRPr="009C5394" w14:paraId="153DB6E9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07C01CFF" w14:textId="0500D510" w:rsidR="00A647AB" w:rsidRPr="009C5394" w:rsidRDefault="00A647AB" w:rsidP="00A647AB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1184" behindDoc="0" locked="0" layoutInCell="1" allowOverlap="1" wp14:anchorId="032FFC27" wp14:editId="34555040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18 -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وتر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2B8CCD3">
                <v:shape id="_x0000_i1051" type="#_x0000_t75" style="width:21.5pt;height:19.05pt" o:ole="">
                  <v:imagedata r:id="rId87" o:title=""/>
                </v:shape>
                <o:OLEObject Type="Embed" ProgID="Equation.DSMT4" ShapeID="_x0000_i1051" DrawAspect="Content" ObjectID="_1793174364" r:id="rId8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053F5D20">
                <v:shape id="_x0000_i1052" type="#_x0000_t75" style="width:21.5pt;height:19.05pt" o:ole="">
                  <v:imagedata r:id="rId89" o:title=""/>
                </v:shape>
                <o:OLEObject Type="Embed" ProgID="Equation.DSMT4" ShapeID="_x0000_i1052" DrawAspect="Content" ObjectID="_1793174365" r:id="rId90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7025288B" w14:textId="4BA3F86F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006DECA5" w14:textId="789FF889" w:rsidR="00F30A98" w:rsidRPr="009C5394" w:rsidRDefault="00F30A98" w:rsidP="00F30A98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206B6714" wp14:editId="18F1C310">
                      <wp:simplePos x="0" y="0"/>
                      <wp:positionH relativeFrom="page">
                        <wp:posOffset>1300408</wp:posOffset>
                      </wp:positionH>
                      <wp:positionV relativeFrom="page">
                        <wp:posOffset>732853</wp:posOffset>
                      </wp:positionV>
                      <wp:extent cx="4708142" cy="1008467"/>
                      <wp:effectExtent l="0" t="0" r="0" b="1270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8142" cy="1008467"/>
                                <a:chOff x="-484571" y="85173"/>
                                <a:chExt cx="4708849" cy="1008661"/>
                              </a:xfrm>
                            </wpg:grpSpPr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254426" y="85173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B3BA11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3826768" y="348867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B67B0F" w14:textId="77777777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577111" y="400376"/>
                                  <a:ext cx="541101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94F5663" w14:textId="1D2801E9" w:rsidR="009C5394" w:rsidRPr="002D7932" w:rsidRDefault="009C5394" w:rsidP="00A647AB">
                                    <w:pPr>
                                      <w:rPr>
                                        <w:rFonts w:cs="0 Nazanin Bold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</w:pPr>
                                    <w:r w:rsidRPr="002D7932">
                                      <w:rPr>
                                        <w:rFonts w:cs="0 Nazanin Bold" w:hint="cs"/>
                                        <w:sz w:val="16"/>
                                        <w:szCs w:val="16"/>
                                        <w:rtl/>
                                        <w:lang w:bidi="fa-IR"/>
                                      </w:rPr>
                                      <w:t xml:space="preserve"> ض ض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-296419" y="270800"/>
                                  <a:ext cx="87770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C875F" w14:textId="50B97051" w:rsidR="009C5394" w:rsidRPr="00C729CE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-484571" y="538822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38233" w14:textId="77777777" w:rsidR="009C5394" w:rsidRPr="00EC7122" w:rsidRDefault="009C5394" w:rsidP="00A647A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C865C2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6A2F5C62" w14:textId="149741EA" w:rsidR="009C5394" w:rsidRPr="00826FB6" w:rsidRDefault="009C5394" w:rsidP="00A647A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6B6714" id="Group 119" o:spid="_x0000_s1131" style="position:absolute;left:0;text-align:left;margin-left:102.4pt;margin-top:57.7pt;width:370.7pt;height:79.4pt;z-index:251742208;mso-position-horizontal-relative:page;mso-position-vertical-relative:page;mso-width-relative:margin;mso-height-relative:margin" coordorigin="-4845,851" coordsize="47088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">
                      <v:shape id="Text Box 120" o:spid="_x0000_s1132" type="#_x0000_t202" style="position:absolute;left:12544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    <v:textbox>
                          <w:txbxContent>
                            <w:p w14:paraId="6EB3BA11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1" o:spid="_x0000_s1133" type="#_x0000_t202" style="position:absolute;left:38267;top:3488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    <v:textbox>
                          <w:txbxContent>
                            <w:p w14:paraId="1DB67B0F" w14:textId="77777777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2" o:spid="_x0000_s1134" type="#_x0000_t202" style="position:absolute;left:15771;top:4003;width:541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<v:textbox>
                          <w:txbxContent>
                            <w:p w14:paraId="794F5663" w14:textId="1D2801E9" w:rsidR="009C5394" w:rsidRPr="002D7932" w:rsidRDefault="009C5394" w:rsidP="00A647AB">
                              <w:pPr>
                                <w:rPr>
                                  <w:rFonts w:cs="0 Nazanin Bold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</w:pPr>
                              <w:r w:rsidRPr="002D7932">
                                <w:rPr>
                                  <w:rFonts w:cs="0 Nazanin Bold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 xml:space="preserve"> ض ض ض</w:t>
                              </w:r>
                            </w:p>
                          </w:txbxContent>
                        </v:textbox>
                      </v:shape>
                      <v:shape id="Text Box 123" o:spid="_x0000_s1135" type="#_x0000_t202" style="position:absolute;left:-2964;top:2708;width:877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      <v:textbox>
                          <w:txbxContent>
                            <w:p w14:paraId="11BC875F" w14:textId="50B97051" w:rsidR="009C5394" w:rsidRPr="00C729CE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</w:txbxContent>
                        </v:textbox>
                      </v:shape>
                      <v:shape id="Text Box 124" o:spid="_x0000_s1136" type="#_x0000_t202" style="position:absolute;left:-4845;top:5388;width:11793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<v:textbox>
                          <w:txbxContent>
                            <w:p w14:paraId="4A238233" w14:textId="77777777" w:rsidR="009C5394" w:rsidRPr="00EC7122" w:rsidRDefault="009C5394" w:rsidP="00A647A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25" o:spid="_x0000_s1137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      <v:textbox>
                          <w:txbxContent>
                            <w:p w14:paraId="09C865C2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6A2F5C62" w14:textId="149741EA" w:rsidR="009C5394" w:rsidRPr="00826FB6" w:rsidRDefault="009C5394" w:rsidP="00A647A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="00A647AB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مرکزی با کمان روبرو به آن برابر است.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یعنی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6716A1AD">
                <v:shape id="_x0000_i1053" type="#_x0000_t75" style="width:48pt;height:21.5pt" o:ole="">
                  <v:imagedata r:id="rId91" o:title=""/>
                </v:shape>
                <o:OLEObject Type="Embed" ProgID="Equation.DSMT4" ShapeID="_x0000_i1053" DrawAspect="Content" ObjectID="_1793174366" r:id="rId92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14A9FAD7">
                <v:shape id="_x0000_i1054" type="#_x0000_t75" style="width:50.5pt;height:21.5pt" o:ole="">
                  <v:imagedata r:id="rId93" o:title=""/>
                </v:shape>
                <o:OLEObject Type="Embed" ProgID="Equation.DSMT4" ShapeID="_x0000_i1054" DrawAspect="Content" ObjectID="_1793174367" r:id="rId94"/>
              </w:object>
            </w:r>
          </w:p>
          <w:p w14:paraId="4C9313BF" w14:textId="5F8E7EB6" w:rsidR="00A647AB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1E4697E4" w14:textId="1DD69137" w:rsidR="00237474" w:rsidRPr="009C5394" w:rsidRDefault="00A647AB" w:rsidP="00A647AB">
            <w:pPr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F30A98" w:rsidRPr="009C5394">
              <w:rPr>
                <w:position w:val="-56"/>
                <w:lang w:bidi="fa-IR"/>
              </w:rPr>
              <w:object w:dxaOrig="8320" w:dyaOrig="1260" w14:anchorId="300FF195">
                <v:shape id="_x0000_i1055" type="#_x0000_t75" style="width:415.45pt;height:63.7pt" o:ole="">
                  <v:imagedata r:id="rId95" o:title=""/>
                </v:shape>
                <o:OLEObject Type="Embed" ProgID="Equation.DSMT4" ShapeID="_x0000_i1055" DrawAspect="Content" ObjectID="_1793174368" r:id="rId96"/>
              </w:object>
            </w:r>
          </w:p>
        </w:tc>
      </w:tr>
      <w:tr w:rsidR="00454B05" w:rsidRPr="009C5394" w14:paraId="51D518AB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5838759F" w14:textId="0E2781EB" w:rsidR="00454B05" w:rsidRPr="009C5394" w:rsidRDefault="00454B05" w:rsidP="00454B05">
            <w:pPr>
              <w:rPr>
                <w:rFonts w:ascii="Portada ARA Extrabold" w:hAnsi="Portada ARA Extrabold" w:cs="Portada ARA Extrabold"/>
                <w:sz w:val="22"/>
                <w:szCs w:val="22"/>
                <w:rtl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drawing>
                <wp:anchor distT="0" distB="0" distL="114300" distR="114300" simplePos="0" relativeHeight="251744256" behindDoc="0" locked="0" layoutInCell="1" allowOverlap="1" wp14:anchorId="25C34996" wp14:editId="4FEABC42">
                  <wp:simplePos x="0" y="0"/>
                  <wp:positionH relativeFrom="margin">
                    <wp:posOffset>46240</wp:posOffset>
                  </wp:positionH>
                  <wp:positionV relativeFrom="page">
                    <wp:posOffset>248920</wp:posOffset>
                  </wp:positionV>
                  <wp:extent cx="1185073" cy="1204134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5" t="7273" r="20695" b="9228"/>
                          <a:stretch/>
                        </pic:blipFill>
                        <pic:spPr bwMode="auto">
                          <a:xfrm>
                            <a:off x="0" y="0"/>
                            <a:ext cx="1185073" cy="1204134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19 -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در شکل زیر کمان 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4"/>
                <w:sz w:val="22"/>
                <w:szCs w:val="22"/>
                <w:lang w:bidi="fa-IR"/>
              </w:rPr>
              <w:object w:dxaOrig="460" w:dyaOrig="380" w14:anchorId="283933B8">
                <v:shape id="_x0000_i1056" type="#_x0000_t75" style="width:21.5pt;height:19.05pt" o:ole="">
                  <v:imagedata r:id="rId87" o:title=""/>
                </v:shape>
                <o:OLEObject Type="Embed" ProgID="Equation.DSMT4" ShapeID="_x0000_i1056" DrawAspect="Content" ObjectID="_1793174369" r:id="rId97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position w:val="-6"/>
                <w:sz w:val="22"/>
                <w:szCs w:val="22"/>
                <w:lang w:bidi="fa-IR"/>
              </w:rPr>
              <w:object w:dxaOrig="460" w:dyaOrig="400" w14:anchorId="3581DF14">
                <v:shape id="_x0000_i1057" type="#_x0000_t75" style="width:21.5pt;height:19.05pt" o:ole="">
                  <v:imagedata r:id="rId89" o:title=""/>
                </v:shape>
                <o:OLEObject Type="Embed" ProgID="Equation.DSMT4" ShapeID="_x0000_i1057" DrawAspect="Content" ObjectID="_1793174370" r:id="rId98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با هم مساوی هستند. نشان دهید وترهای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AB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CD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مساوی اند.</w:t>
            </w:r>
          </w:p>
          <w:p w14:paraId="09054455" w14:textId="77777777" w:rsidR="00454B05" w:rsidRPr="009C5394" w:rsidRDefault="00454B05" w:rsidP="00454B05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ابتدا از مرکز دایره به نقاط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وصل می کنیم تا ۲ مثلث ایجاد شود.</w:t>
            </w:r>
          </w:p>
          <w:p w14:paraId="6C511B3F" w14:textId="18F2FACE" w:rsidR="00454B05" w:rsidRDefault="00454B05" w:rsidP="0043102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7B4515BA" wp14:editId="71DA87E8">
                      <wp:simplePos x="0" y="0"/>
                      <wp:positionH relativeFrom="page">
                        <wp:posOffset>1682420</wp:posOffset>
                      </wp:positionH>
                      <wp:positionV relativeFrom="page">
                        <wp:posOffset>715033</wp:posOffset>
                      </wp:positionV>
                      <wp:extent cx="3921204" cy="1008479"/>
                      <wp:effectExtent l="0" t="0" r="0" b="1270"/>
                      <wp:wrapNone/>
                      <wp:docPr id="143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21204" cy="1008479"/>
                                <a:chOff x="-445773" y="85161"/>
                                <a:chExt cx="3921793" cy="1008673"/>
                              </a:xfrm>
                            </wpg:grpSpPr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1252376" y="8516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C8632D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3078510" y="35443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916933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Text Box 146"/>
                              <wps:cNvSpPr txBox="1"/>
                              <wps:spPr>
                                <a:xfrm>
                                  <a:off x="1597587" y="383874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7D97AE" w14:textId="6D8D2E26" w:rsidR="009C5394" w:rsidRPr="00E21677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Text Box 147"/>
                              <wps:cNvSpPr txBox="1"/>
                              <wps:spPr>
                                <a:xfrm>
                                  <a:off x="-230062" y="320456"/>
                                  <a:ext cx="830070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30B2FF" w14:textId="022604E9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مطابق نکته بالا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Text Box 148"/>
                              <wps:cNvSpPr txBox="1"/>
                              <wps:spPr>
                                <a:xfrm>
                                  <a:off x="-445773" y="587568"/>
                                  <a:ext cx="1179372" cy="268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4FB0BC" w14:textId="77777777" w:rsidR="009C5394" w:rsidRPr="00EC7122" w:rsidRDefault="009C5394" w:rsidP="00454B05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-432934" y="824542"/>
                                  <a:ext cx="1179372" cy="2692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BFCCE" w14:textId="77777777" w:rsidR="009C5394" w:rsidRPr="00C729CE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 برابرند</w:t>
                                    </w:r>
                                  </w:p>
                                  <w:p w14:paraId="415E42E0" w14:textId="77777777" w:rsidR="009C5394" w:rsidRPr="00826FB6" w:rsidRDefault="009C5394" w:rsidP="00454B05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4515BA" id="Group 143" o:spid="_x0000_s1138" style="position:absolute;left:0;text-align:left;margin-left:132.45pt;margin-top:56.3pt;width:308.75pt;height:79.4pt;z-index:251745280;mso-position-horizontal-relative:page;mso-position-vertical-relative:page;mso-width-relative:margin;mso-height-relative:margin" coordorigin="-4457,851" coordsize="39217,1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">
                      <v:shape id="Text Box 144" o:spid="_x0000_s1139" type="#_x0000_t202" style="position:absolute;left:12523;top:85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    <v:textbox>
                          <w:txbxContent>
                            <w:p w14:paraId="0EC8632D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45" o:spid="_x0000_s1140" type="#_x0000_t202" style="position:absolute;left:30785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<v:textbox>
                          <w:txbxContent>
                            <w:p w14:paraId="38916933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46" o:spid="_x0000_s1141" type="#_x0000_t202" style="position:absolute;left:15975;top:3838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    <v:textbox>
                          <w:txbxContent>
                            <w:p w14:paraId="3D7D97AE" w14:textId="6D8D2E26" w:rsidR="009C5394" w:rsidRPr="00E21677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47" o:spid="_x0000_s1142" type="#_x0000_t202" style="position:absolute;left:-2300;top:3204;width:830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    <v:textbox>
                          <w:txbxContent>
                            <w:p w14:paraId="1630B2FF" w14:textId="022604E9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مطابق نکته بالا</w:t>
                              </w:r>
                            </w:p>
                          </w:txbxContent>
                        </v:textbox>
                      </v:shape>
                      <v:shape id="Text Box 148" o:spid="_x0000_s1143" type="#_x0000_t202" style="position:absolute;left:-4457;top:5875;width:11792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    <v:textbox>
                          <w:txbxContent>
                            <w:p w14:paraId="654FB0BC" w14:textId="77777777" w:rsidR="009C5394" w:rsidRPr="00EC7122" w:rsidRDefault="009C5394" w:rsidP="00454B05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</w:txbxContent>
                        </v:textbox>
                      </v:shape>
                      <v:shape id="Text Box 149" o:spid="_x0000_s1144" type="#_x0000_t202" style="position:absolute;left:-4329;top:8245;width:11793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      <v:textbox>
                          <w:txbxContent>
                            <w:p w14:paraId="3D3BFCCE" w14:textId="77777777" w:rsidR="009C5394" w:rsidRPr="00C729CE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 برابرند</w:t>
                              </w:r>
                            </w:p>
                            <w:p w14:paraId="415E42E0" w14:textId="77777777" w:rsidR="009C5394" w:rsidRPr="00826FB6" w:rsidRDefault="009C5394" w:rsidP="00454B05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شکل مقابل :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99" w:dyaOrig="460" w14:anchorId="1323429A">
                <v:shape id="_x0000_i1058" type="#_x0000_t75" style="width:48pt;height:21.5pt" o:ole="">
                  <v:imagedata r:id="rId91" o:title=""/>
                </v:shape>
                <o:OLEObject Type="Embed" ProgID="Equation.DSMT4" ShapeID="_x0000_i1058" DrawAspect="Content" ObjectID="_1793174371" r:id="rId99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1040" w:dyaOrig="460" w14:anchorId="4ABEC3D2">
                <v:shape id="_x0000_i1059" type="#_x0000_t75" style="width:50.5pt;height:21.5pt" o:ole="">
                  <v:imagedata r:id="rId93" o:title=""/>
                </v:shape>
                <o:OLEObject Type="Embed" ProgID="Equation.DSMT4" ShapeID="_x0000_i1059" DrawAspect="Content" ObjectID="_1793174372" r:id="rId100"/>
              </w:objec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. ازآنجا که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6"/>
                <w:lang w:bidi="fa-IR"/>
              </w:rPr>
              <w:object w:dxaOrig="1120" w:dyaOrig="400" w14:anchorId="17CC7E76">
                <v:shape id="_x0000_i1060" type="#_x0000_t75" style="width:56.3pt;height:19.05pt" o:ole="">
                  <v:imagedata r:id="rId101" o:title=""/>
                </v:shape>
                <o:OLEObject Type="Embed" ProgID="Equation.DSMT4" ShapeID="_x0000_i1060" DrawAspect="Content" ObjectID="_1793174373" r:id="rId102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در نتیجه </w:t>
            </w:r>
            <w:r w:rsidR="00431021" w:rsidRPr="009C5394">
              <w:rPr>
                <w:rFonts w:ascii="Vazirmatn" w:hAnsi="Vazirmatn" w:cs="0 Nazanin Bold"/>
                <w:b w:val="0"/>
                <w:bCs w:val="0"/>
                <w:position w:val="-12"/>
                <w:lang w:bidi="fa-IR"/>
              </w:rPr>
              <w:object w:dxaOrig="900" w:dyaOrig="440" w14:anchorId="2559BBB3">
                <v:shape id="_x0000_i1061" type="#_x0000_t75" style="width:43.85pt;height:21.5pt" o:ole="">
                  <v:imagedata r:id="rId103" o:title=""/>
                </v:shape>
                <o:OLEObject Type="Embed" ProgID="Equation.DSMT4" ShapeID="_x0000_i1061" DrawAspect="Content" ObjectID="_1793174374" r:id="rId104"/>
              </w:object>
            </w:r>
            <w:r w:rsidR="00431021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3C8C6AC2" w14:textId="77777777" w:rsidR="00D25EC6" w:rsidRPr="00D25EC6" w:rsidRDefault="00D25EC6" w:rsidP="00431021">
            <w:pPr>
              <w:rPr>
                <w:rFonts w:ascii="Vazirmatn" w:hAnsi="Vazirmatn" w:cs="0 Nazanin Bold"/>
                <w:b w:val="0"/>
                <w:bCs w:val="0"/>
                <w:sz w:val="8"/>
                <w:szCs w:val="8"/>
                <w:rtl/>
                <w:lang w:bidi="fa-IR"/>
              </w:rPr>
            </w:pPr>
          </w:p>
          <w:p w14:paraId="414A1359" w14:textId="2C2A0CDA" w:rsidR="00454B05" w:rsidRPr="009C5394" w:rsidRDefault="00D25EC6" w:rsidP="00454B05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  <w:r w:rsidR="002D793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</w:t>
            </w:r>
            <w:r w:rsidR="00454B0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2D7932" w:rsidRPr="009C5394">
              <w:rPr>
                <w:position w:val="-62"/>
                <w:lang w:bidi="fa-IR"/>
              </w:rPr>
              <w:object w:dxaOrig="7080" w:dyaOrig="1380" w14:anchorId="136B19C5">
                <v:shape id="_x0000_i1062" type="#_x0000_t75" style="width:353.4pt;height:68.7pt" o:ole="">
                  <v:imagedata r:id="rId105" o:title=""/>
                </v:shape>
                <o:OLEObject Type="Embed" ProgID="Equation.DSMT4" ShapeID="_x0000_i1062" DrawAspect="Content" ObjectID="_1793174375" r:id="rId106"/>
              </w:object>
            </w:r>
          </w:p>
        </w:tc>
      </w:tr>
      <w:tr w:rsidR="00431021" w:rsidRPr="009C5394" w14:paraId="3CF31603" w14:textId="77777777" w:rsidTr="00177BC2">
        <w:trPr>
          <w:trHeight w:val="1010"/>
        </w:trPr>
        <w:tc>
          <w:tcPr>
            <w:tcW w:w="10631" w:type="dxa"/>
            <w:tcBorders>
              <w:top w:val="nil"/>
              <w:bottom w:val="single" w:sz="12" w:space="0" w:color="auto"/>
            </w:tcBorders>
          </w:tcPr>
          <w:p w14:paraId="43CF71F6" w14:textId="66D2D034" w:rsidR="00431021" w:rsidRPr="009C5394" w:rsidRDefault="00120E4E" w:rsidP="00422C01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lastRenderedPageBreak/>
              <w:t xml:space="preserve">20 -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زیر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ABCD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متوازی الاضلاع است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M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N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P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rtl/>
                <w:lang w:bidi="fa-IR"/>
              </w:rPr>
              <w:t xml:space="preserve"> و 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  <w:t>Q</w:t>
            </w:r>
            <w:r w:rsidR="00500766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وسط های اضلاع متوازی الاضلاع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اند. ثابت کنید : 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MN=PQ</w:t>
            </w:r>
            <w:r w:rsidR="00422C01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>.</w:t>
            </w:r>
          </w:p>
          <w:p w14:paraId="3D41B251" w14:textId="48717A57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ضلع های روبرو به هم با هم برابر هستند.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متوازی الاضلاع زاویه های روبرو برابر هستند.</w:t>
            </w:r>
          </w:p>
          <w:p w14:paraId="10DCE030" w14:textId="0B1C6F9D" w:rsidR="00422C01" w:rsidRPr="009C5394" w:rsidRDefault="00422C01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۱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BC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BC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DQ=BN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.</w:t>
            </w:r>
          </w:p>
          <w:p w14:paraId="734BF515" w14:textId="20BB9339" w:rsidR="00456EC2" w:rsidRPr="009C5394" w:rsidRDefault="00D7188B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DE4C825" wp14:editId="39511FB5">
                      <wp:simplePos x="0" y="0"/>
                      <wp:positionH relativeFrom="page">
                        <wp:posOffset>2034505</wp:posOffset>
                      </wp:positionH>
                      <wp:positionV relativeFrom="page">
                        <wp:posOffset>876327</wp:posOffset>
                      </wp:positionV>
                      <wp:extent cx="3795099" cy="1002308"/>
                      <wp:effectExtent l="0" t="0" r="0" b="7620"/>
                      <wp:wrapNone/>
                      <wp:docPr id="152" name="Group 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5099" cy="1002308"/>
                                <a:chOff x="-226148" y="72991"/>
                                <a:chExt cx="3797143" cy="1002644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1257591" y="72991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CE38E8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Text Box 154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2A643" w14:textId="77777777" w:rsidR="009C5394" w:rsidRPr="00826FB6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Text Box 155"/>
                              <wps:cNvSpPr txBox="1"/>
                              <wps:spPr>
                                <a:xfrm>
                                  <a:off x="1615914" y="379331"/>
                                  <a:ext cx="503137" cy="2680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224709" w14:textId="77777777" w:rsidR="009C5394" w:rsidRPr="00E21677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Text Box 156"/>
                              <wps:cNvSpPr txBox="1"/>
                              <wps:spPr>
                                <a:xfrm>
                                  <a:off x="-58509" y="253792"/>
                                  <a:ext cx="510180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BBE8E3F" w14:textId="1616EC2B" w:rsidR="009C5394" w:rsidRPr="00C729CE" w:rsidRDefault="009C5394" w:rsidP="00422C01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Text Box 157"/>
                              <wps:cNvSpPr txBox="1"/>
                              <wps:spPr>
                                <a:xfrm>
                                  <a:off x="-226148" y="563700"/>
                                  <a:ext cx="1127097" cy="267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E06B42" w14:textId="2F234B65" w:rsidR="009C5394" w:rsidRPr="009D1A00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D1A00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زاویه های روبرو به هم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Text Box 158"/>
                              <wps:cNvSpPr txBox="1"/>
                              <wps:spPr>
                                <a:xfrm>
                                  <a:off x="-97501" y="806305"/>
                                  <a:ext cx="527969" cy="269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85E21C" w14:textId="311CAFA4" w:rsidR="009C5394" w:rsidRPr="00826FB6" w:rsidRDefault="009C5394" w:rsidP="00456EC2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E4C825" id="Group 152" o:spid="_x0000_s1145" style="position:absolute;left:0;text-align:left;margin-left:160.2pt;margin-top:69pt;width:298.85pt;height:78.9pt;z-index:251748352;mso-position-horizontal-relative:page;mso-position-vertical-relative:page;mso-width-relative:margin;mso-height-relative:margin" coordorigin="-2261,729" coordsize="37971,10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">
                      <v:shape id="Text Box 153" o:spid="_x0000_s1146" type="#_x0000_t202" style="position:absolute;left:12575;top:729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      <v:textbox>
                          <w:txbxContent>
                            <w:p w14:paraId="37CE38E8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54" o:spid="_x0000_s1147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fuJ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Dd+4nEAAAA3AAAAA8A&#10;AAAAAAAAAAAAAAAABwIAAGRycy9kb3ducmV2LnhtbFBLBQYAAAAAAwADALcAAAD4AgAAAAA=&#10;" filled="f" stroked="f" strokeweight=".5pt">
                        <v:textbox>
                          <w:txbxContent>
                            <w:p w14:paraId="6392A643" w14:textId="77777777" w:rsidR="009C5394" w:rsidRPr="00826FB6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55" o:spid="_x0000_s1148" type="#_x0000_t202" style="position:absolute;left:16159;top:3793;width:5031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4SwwAAANwAAAAPAAAAZHJzL2Rvd25yZXYueG1sRE9NawIx&#10;EL0L/ocwghep2QpK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f5FeEsMAAADcAAAADwAA&#10;AAAAAAAAAAAAAAAHAgAAZHJzL2Rvd25yZXYueG1sUEsFBgAAAAADAAMAtwAAAPcCAAAAAA==&#10;" filled="f" stroked="f" strokeweight=".5pt">
                        <v:textbox>
                          <w:txbxContent>
                            <w:p w14:paraId="27224709" w14:textId="77777777" w:rsidR="009C5394" w:rsidRPr="00E21677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زض</w:t>
                              </w:r>
                            </w:p>
                          </w:txbxContent>
                        </v:textbox>
                      </v:shape>
                      <v:shape id="Text Box 156" o:spid="_x0000_s1149" type="#_x0000_t202" style="position:absolute;left:-585;top:2537;width:5101;height:26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      <v:textbox>
                          <w:txbxContent>
                            <w:p w14:paraId="0BBE8E3F" w14:textId="1616EC2B" w:rsidR="009C5394" w:rsidRPr="00C729CE" w:rsidRDefault="009C5394" w:rsidP="00422C01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۱</w:t>
                              </w:r>
                            </w:p>
                          </w:txbxContent>
                        </v:textbox>
                      </v:shape>
                      <v:shape id="Text Box 157" o:spid="_x0000_s1150" type="#_x0000_t202" style="position:absolute;left:-2261;top:5637;width:11270;height:26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      <v:textbox>
                          <w:txbxContent>
                            <w:p w14:paraId="12E06B42" w14:textId="2F234B65" w:rsidR="009C5394" w:rsidRPr="009D1A00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D1A00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زاویه های روبرو به هم </w:t>
                              </w:r>
                            </w:p>
                          </w:txbxContent>
                        </v:textbox>
                      </v:shape>
                      <v:shape id="Text Box 158" o:spid="_x0000_s1151" type="#_x0000_t202" style="position:absolute;left:-975;top:8063;width:5279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PGM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JGQ8YzHAAAA3AAA&#10;AA8AAAAAAAAAAAAAAAAABwIAAGRycy9kb3ducmV2LnhtbFBLBQYAAAAAAwADALcAAAD7AgAAAAA=&#10;" filled="f" stroked="f" strokeweight=".5pt">
                        <v:textbox>
                          <w:txbxContent>
                            <w:p w14:paraId="2185E21C" w14:textId="311CAFA4" w:rsidR="009C5394" w:rsidRPr="00826FB6" w:rsidRDefault="009C5394" w:rsidP="00456EC2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456EC2"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47328" behindDoc="0" locked="0" layoutInCell="1" allowOverlap="1" wp14:anchorId="647D676A" wp14:editId="71381CC9">
                  <wp:simplePos x="0" y="0"/>
                  <wp:positionH relativeFrom="margin">
                    <wp:posOffset>-102120</wp:posOffset>
                  </wp:positionH>
                  <wp:positionV relativeFrom="page">
                    <wp:posOffset>778048</wp:posOffset>
                  </wp:positionV>
                  <wp:extent cx="1917469" cy="1320206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8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69" cy="1320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ه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طبق نکته ۱ ضلع های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AB 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و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 درنتیجه 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AB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با نصف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CD</w:t>
            </w:r>
            <w:r w:rsidR="00456EC2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 است. این یعنی : </w:t>
            </w:r>
            <w:r w:rsidR="00456EC2"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DP=MB</w:t>
            </w:r>
          </w:p>
          <w:p w14:paraId="0491461E" w14:textId="68984236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543B949C" w14:textId="4DF21413" w:rsidR="00422C01" w:rsidRPr="009C5394" w:rsidRDefault="00422C01" w:rsidP="00422C01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9DDCC4B" w14:textId="6D7D0FB1" w:rsidR="00422C01" w:rsidRPr="009C5394" w:rsidRDefault="00422C01" w:rsidP="00456EC2">
            <w:pPr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</w:t>
            </w:r>
            <w:r w:rsidR="00456EC2" w:rsidRPr="009C5394">
              <w:rPr>
                <w:position w:val="-62"/>
                <w:lang w:bidi="fa-IR"/>
              </w:rPr>
              <w:object w:dxaOrig="7180" w:dyaOrig="1380" w14:anchorId="72D02FFF">
                <v:shape id="_x0000_i1063" type="#_x0000_t75" style="width:5in;height:68.7pt" o:ole="">
                  <v:imagedata r:id="rId109" o:title=""/>
                </v:shape>
                <o:OLEObject Type="Embed" ProgID="Equation.DSMT4" ShapeID="_x0000_i1063" DrawAspect="Content" ObjectID="_1793174376" r:id="rId110"/>
              </w:object>
            </w:r>
          </w:p>
        </w:tc>
      </w:tr>
      <w:tr w:rsidR="00456EC2" w:rsidRPr="009C5394" w14:paraId="23E63D53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2FB5FE68" w14:textId="03E7EADE" w:rsidR="00014925" w:rsidRPr="009C5394" w:rsidRDefault="00120E4E" w:rsidP="001D0AB7">
            <w:pPr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21 -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در شکل زیر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O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مرکز دایره است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 دایره مماس اند. نشان دهید 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AD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و </w:t>
            </w:r>
            <w:r w:rsidR="001D0AB7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B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lang w:bidi="fa-IR"/>
              </w:rPr>
              <w:t>C</w:t>
            </w:r>
            <w:r w:rsidR="00014925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 برابرند.</w:t>
            </w:r>
          </w:p>
          <w:p w14:paraId="34E64988" w14:textId="119EDCA4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9D0D8A3" wp14:editId="2494A8B8">
                      <wp:simplePos x="0" y="0"/>
                      <wp:positionH relativeFrom="page">
                        <wp:posOffset>1788527</wp:posOffset>
                      </wp:positionH>
                      <wp:positionV relativeFrom="page">
                        <wp:posOffset>474703</wp:posOffset>
                      </wp:positionV>
                      <wp:extent cx="3993903" cy="1075055"/>
                      <wp:effectExtent l="0" t="0" r="0" b="0"/>
                      <wp:wrapNone/>
                      <wp:docPr id="168" name="Group 1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93903" cy="1075055"/>
                                <a:chOff x="-424058" y="29744"/>
                                <a:chExt cx="3995053" cy="1075326"/>
                              </a:xfrm>
                            </wpg:grpSpPr>
                            <wps:wsp>
                              <wps:cNvPr id="169" name="Text Box 169"/>
                              <wps:cNvSpPr txBox="1"/>
                              <wps:spPr>
                                <a:xfrm>
                                  <a:off x="1287682" y="2974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07AFEC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Text Box 170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4E4F3" w14:textId="77777777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Text Box 171"/>
                              <wps:cNvSpPr txBox="1"/>
                              <wps:spPr>
                                <a:xfrm>
                                  <a:off x="1659681" y="373058"/>
                                  <a:ext cx="458602" cy="2680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000DA0" w14:textId="5D5E47E9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</w:t>
                                    </w:r>
                                    <w:r w:rsidRPr="00E21677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-424058" y="253592"/>
                                  <a:ext cx="1244152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179AAD" w14:textId="7F23E003" w:rsidR="009C5394" w:rsidRPr="00C729CE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متقابل به راس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Text Box 173"/>
                              <wps:cNvSpPr txBox="1"/>
                              <wps:spPr>
                                <a:xfrm>
                                  <a:off x="-285988" y="542731"/>
                                  <a:ext cx="872741" cy="268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95B9BD" w14:textId="7CA1F9E8" w:rsidR="009C5394" w:rsidRPr="00EC7122" w:rsidRDefault="009C5394" w:rsidP="001D0AB7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شعاع های دایره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-151304" y="835762"/>
                                  <a:ext cx="473846" cy="269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0347CC" w14:textId="50859B7B" w:rsidR="009C5394" w:rsidRPr="00826FB6" w:rsidRDefault="009C5394" w:rsidP="001D0AB7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0D8A3" id="Group 168" o:spid="_x0000_s1152" style="position:absolute;left:0;text-align:left;margin-left:140.85pt;margin-top:37.4pt;width:314.5pt;height:84.65pt;z-index:251752448;mso-position-horizontal-relative:page;mso-position-vertical-relative:page;mso-width-relative:margin;mso-height-relative:margin" coordorigin="-4240,297" coordsize="39950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">
                      <v:shape id="Text Box 169" o:spid="_x0000_s1153" type="#_x0000_t202" style="position:absolute;left:12876;top:297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      <v:textbox>
                          <w:txbxContent>
                            <w:p w14:paraId="7507AFEC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0" o:spid="_x0000_s1154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      <v:textbox>
                          <w:txbxContent>
                            <w:p w14:paraId="42F4E4F3" w14:textId="77777777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1" o:spid="_x0000_s1155" type="#_x0000_t202" style="position:absolute;left:16596;top:3730;width:4586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      <v:textbox>
                          <w:txbxContent>
                            <w:p w14:paraId="48000DA0" w14:textId="5D5E47E9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</w:t>
                              </w:r>
                              <w:r w:rsidRPr="00E21677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</w:t>
                              </w:r>
                            </w:p>
                          </w:txbxContent>
                        </v:textbox>
                      </v:shape>
                      <v:shape id="Text Box 172" o:spid="_x0000_s1156" type="#_x0000_t202" style="position:absolute;left:-4240;top:2535;width:12440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      <v:textbox>
                          <w:txbxContent>
                            <w:p w14:paraId="45179AAD" w14:textId="7F23E003" w:rsidR="009C5394" w:rsidRPr="00C729CE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متقابل به راس</w:t>
                              </w:r>
                            </w:p>
                          </w:txbxContent>
                        </v:textbox>
                      </v:shape>
                      <v:shape id="Text Box 173" o:spid="_x0000_s1157" type="#_x0000_t202" style="position:absolute;left:-2859;top:5427;width:8726;height:26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<v:textbox>
                          <w:txbxContent>
                            <w:p w14:paraId="3595B9BD" w14:textId="7CA1F9E8" w:rsidR="009C5394" w:rsidRPr="00EC7122" w:rsidRDefault="009C5394" w:rsidP="001D0AB7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شعاع های دایره</w:t>
                              </w:r>
                            </w:p>
                          </w:txbxContent>
                        </v:textbox>
                      </v:shape>
                      <v:shape id="Text Box 174" o:spid="_x0000_s1158" type="#_x0000_t202" style="position:absolute;left:-1513;top:8357;width:47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      <v:textbox>
                          <w:txbxContent>
                            <w:p w14:paraId="4C0347CC" w14:textId="50859B7B" w:rsidR="009C5394" w:rsidRPr="00826FB6" w:rsidRDefault="009C5394" w:rsidP="001D0AB7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۱: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شعاع های دایره با هم برابر هستند.    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 ۲ :</w: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خط مماس دایره در نقطه تماس بر شعاع عمود است.   </w:t>
            </w:r>
          </w:p>
          <w:p w14:paraId="019FB9E1" w14:textId="77777777" w:rsidR="001D0AB7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D9B24F9" w14:textId="509678E4" w:rsidR="00456EC2" w:rsidRPr="009C5394" w:rsidRDefault="001D0AB7" w:rsidP="001D0AB7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</w:t>
            </w:r>
            <w:r w:rsidRPr="009C5394">
              <w:rPr>
                <w:position w:val="-62"/>
                <w:lang w:bidi="fa-IR"/>
              </w:rPr>
              <w:object w:dxaOrig="7260" w:dyaOrig="1380" w14:anchorId="71DAE171">
                <v:shape id="_x0000_i1064" type="#_x0000_t75" style="width:364.15pt;height:68.7pt" o:ole="">
                  <v:imagedata r:id="rId111" o:title=""/>
                </v:shape>
                <o:OLEObject Type="Embed" ProgID="Equation.DSMT4" ShapeID="_x0000_i1064" DrawAspect="Content" ObjectID="_1793174377" r:id="rId112"/>
              </w:object>
            </w:r>
            <w:r w:rsidR="00014925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</w:t>
            </w:r>
          </w:p>
        </w:tc>
      </w:tr>
      <w:tr w:rsidR="00F575A5" w:rsidRPr="009C5394" w14:paraId="1F62E42E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491C8BB1" w14:textId="2B624801" w:rsidR="00F575A5" w:rsidRPr="009C5394" w:rsidRDefault="00D7188B" w:rsidP="002A3DA3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drawing>
                <wp:anchor distT="0" distB="0" distL="114300" distR="114300" simplePos="0" relativeHeight="251756544" behindDoc="0" locked="0" layoutInCell="1" allowOverlap="1" wp14:anchorId="2C6A4E6D" wp14:editId="47C67AC0">
                  <wp:simplePos x="0" y="0"/>
                  <wp:positionH relativeFrom="margin">
                    <wp:posOffset>263017</wp:posOffset>
                  </wp:positionH>
                  <wp:positionV relativeFrom="page">
                    <wp:posOffset>336550</wp:posOffset>
                  </wp:positionV>
                  <wp:extent cx="950976" cy="1327114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0" r="23804"/>
                          <a:stretch/>
                        </pic:blipFill>
                        <pic:spPr bwMode="auto">
                          <a:xfrm>
                            <a:off x="0" y="0"/>
                            <a:ext cx="950976" cy="1327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22- 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700" w:dyaOrig="480" w14:anchorId="20C3653B">
                <v:shape id="_x0000_i1065" type="#_x0000_t75" style="width:27.3pt;height:19.05pt" o:ole="">
                  <v:imagedata r:id="rId115" o:title=""/>
                </v:shape>
                <o:OLEObject Type="Embed" ProgID="Equation.DSMT4" ShapeID="_x0000_i1065" DrawAspect="Content" ObjectID="_1793174378" r:id="rId116"/>
              </w:objec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متساوی الساقین است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M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و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N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rtl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روی قاعده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BC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lang w:bidi="fa-IR"/>
              </w:rPr>
              <w:t xml:space="preserve">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طوری قرار دارند که 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18"/>
                <w:szCs w:val="18"/>
                <w:lang w:bidi="fa-IR"/>
              </w:rPr>
              <w:t>BM=NC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.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>نشان دهید</w: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position w:val="-6"/>
                <w:sz w:val="20"/>
                <w:szCs w:val="20"/>
                <w:lang w:bidi="fa-IR"/>
              </w:rPr>
              <w:object w:dxaOrig="820" w:dyaOrig="480" w14:anchorId="2E786F49">
                <v:shape id="_x0000_i1066" type="#_x0000_t75" style="width:34.75pt;height:19.05pt" o:ole="">
                  <v:imagedata r:id="rId117" o:title=""/>
                </v:shape>
                <o:OLEObject Type="Embed" ProgID="Equation.DSMT4" ShapeID="_x0000_i1066" DrawAspect="Content" ObjectID="_1793174379" r:id="rId118"/>
              </w:object>
            </w:r>
            <w:r w:rsidR="002A3DA3"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 م</w:t>
            </w: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0"/>
                <w:szCs w:val="20"/>
                <w:rtl/>
                <w:lang w:bidi="fa-IR"/>
              </w:rPr>
              <w:t xml:space="preserve">تساوی الساقین است. </w:t>
            </w:r>
          </w:p>
          <w:p w14:paraId="4BAC5327" w14:textId="228F02B3" w:rsidR="00D7188B" w:rsidRPr="009C5394" w:rsidRDefault="00D7188B" w:rsidP="007D15E9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</w:t>
            </w:r>
            <w:r w:rsidR="002A3DA3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در مثلث متساوی الساقین ساق ها و زاویه های </w:t>
            </w:r>
            <w:r w:rsidR="007D15E9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کنار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ساق ها برابر هستند.</w:t>
            </w:r>
          </w:p>
          <w:p w14:paraId="3DCF24C0" w14:textId="235F8C45" w:rsidR="002A3DA3" w:rsidRPr="009C5394" w:rsidRDefault="002A3DA3" w:rsidP="009D1A00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677F054C" wp14:editId="735A5A04">
                      <wp:simplePos x="0" y="0"/>
                      <wp:positionH relativeFrom="page">
                        <wp:posOffset>1735366</wp:posOffset>
                      </wp:positionH>
                      <wp:positionV relativeFrom="page">
                        <wp:posOffset>689610</wp:posOffset>
                      </wp:positionV>
                      <wp:extent cx="3764894" cy="1042035"/>
                      <wp:effectExtent l="0" t="0" r="0" b="5715"/>
                      <wp:wrapNone/>
                      <wp:docPr id="175" name="Group 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4894" cy="1042035"/>
                                <a:chOff x="-259030" y="51197"/>
                                <a:chExt cx="3765535" cy="1042637"/>
                              </a:xfrm>
                            </wpg:grpSpPr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1210085" y="51197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EA74C7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3108995" y="384921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7240F4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>
                                  <a:off x="1646362" y="386153"/>
                                  <a:ext cx="502996" cy="268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DD8F3C" w14:textId="77777777" w:rsidR="009C5394" w:rsidRPr="00E21677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ض زض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-212287" y="271660"/>
                                  <a:ext cx="842788" cy="26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4AF1A5" w14:textId="1FD8064A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Text Box 180"/>
                              <wps:cNvSpPr txBox="1"/>
                              <wps:spPr>
                                <a:xfrm>
                                  <a:off x="-259030" y="563170"/>
                                  <a:ext cx="1148275" cy="26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736C58" w14:textId="07F94EB7" w:rsidR="009C5394" w:rsidRPr="00EC7122" w:rsidRDefault="009C5394" w:rsidP="00D7188B">
                                    <w:pPr>
                                      <w:rPr>
                                        <w:rFonts w:cs="0 Nazanin Bold"/>
                                        <w:sz w:val="28"/>
                                        <w:szCs w:val="2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زاویه های کنار ساق ها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-259028" y="824438"/>
                                  <a:ext cx="877720" cy="269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F4BA2E" w14:textId="7E509672" w:rsidR="009C5394" w:rsidRPr="00C729CE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طبق گفته سوال</w:t>
                                    </w:r>
                                  </w:p>
                                  <w:p w14:paraId="389747EF" w14:textId="77777777" w:rsidR="009C5394" w:rsidRPr="00826FB6" w:rsidRDefault="009C5394" w:rsidP="00D7188B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7F054C" id="Group 175" o:spid="_x0000_s1159" style="position:absolute;left:0;text-align:left;margin-left:136.65pt;margin-top:54.3pt;width:296.45pt;height:82.05pt;z-index:251754496;mso-position-horizontal-relative:page;mso-position-vertical-relative:page;mso-width-relative:margin;mso-height-relative:margin" coordorigin="-2590,511" coordsize="37655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">
                      <v:shape id="Text Box 176" o:spid="_x0000_s1160" type="#_x0000_t202" style="position:absolute;left:12100;top:511;width:405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wF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P8rh9ky6QE7/AAAA//8DAFBLAQItABQABgAIAAAAIQDb4fbL7gAAAIUBAAATAAAAAAAAAAAA&#10;AAAAAAAAAABbQ29udGVudF9UeXBlc10ueG1sUEsBAi0AFAAGAAgAAAAhAFr0LFu/AAAAFQEAAAsA&#10;AAAAAAAAAAAAAAAAHwEAAF9yZWxzLy5yZWxzUEsBAi0AFAAGAAgAAAAhAMT2nAXEAAAA3AAAAA8A&#10;AAAAAAAAAAAAAAAABwIAAGRycy9kb3ducmV2LnhtbFBLBQYAAAAAAwADALcAAAD4AgAAAAA=&#10;" filled="f" stroked="f" strokeweight=".5pt">
                        <v:textbox>
                          <w:txbxContent>
                            <w:p w14:paraId="1AEA74C7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77" o:spid="_x0000_s1161" type="#_x0000_t202" style="position:absolute;left:31089;top:3849;width:3976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" filled="f" stroked="f" strokeweight=".5pt">
                        <v:textbox>
                          <w:txbxContent>
                            <w:p w14:paraId="117240F4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78" o:spid="_x0000_s1162" type="#_x0000_t202" style="position:absolute;left:16463;top:3861;width:5030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a3s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QyjMygZ79AgAA//8DAFBLAQItABQABgAIAAAAIQDb4fbL7gAAAIUBAAATAAAAAAAA&#10;AAAAAAAAAAAAAABbQ29udGVudF9UeXBlc10ueG1sUEsBAi0AFAAGAAgAAAAhAFr0LFu/AAAAFQEA&#10;AAsAAAAAAAAAAAAAAAAAHwEAAF9yZWxzLy5yZWxzUEsBAi0AFAAGAAgAAAAhANolrezHAAAA3AAA&#10;AA8AAAAAAAAAAAAAAAAABwIAAGRycy9kb3ducmV2LnhtbFBLBQYAAAAAAwADALcAAAD7AgAAAAA=&#10;" filled="f" stroked="f" strokeweight=".5pt">
                        <v:textbox>
                          <w:txbxContent>
                            <w:p w14:paraId="19DD8F3C" w14:textId="77777777" w:rsidR="009C5394" w:rsidRPr="00E21677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ض زض </w:t>
                              </w:r>
                            </w:p>
                          </w:txbxContent>
                        </v:textbox>
                      </v:shape>
                      <v:shape id="Text Box 179" o:spid="_x0000_s1163" type="#_x0000_t202" style="position:absolute;left:-2122;top:2716;width:8427;height:26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    <v:textbox>
                          <w:txbxContent>
                            <w:p w14:paraId="3E4AF1A5" w14:textId="1FD8064A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80" o:spid="_x0000_s1164" type="#_x0000_t202" style="position:absolute;left:-2590;top:5631;width:11482;height:26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      <v:textbox>
                          <w:txbxContent>
                            <w:p w14:paraId="14736C58" w14:textId="07F94EB7" w:rsidR="009C5394" w:rsidRPr="00EC7122" w:rsidRDefault="009C5394" w:rsidP="00D7188B">
                              <w:pPr>
                                <w:rPr>
                                  <w:rFonts w:cs="0 Nazanin Bold"/>
                                  <w:sz w:val="28"/>
                                  <w:szCs w:val="28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زاویه های کنار ساق ها</w:t>
                              </w:r>
                            </w:p>
                          </w:txbxContent>
                        </v:textbox>
                      </v:shape>
                      <v:shape id="Text Box 181" o:spid="_x0000_s1165" type="#_x0000_t202" style="position:absolute;left:-2590;top:8244;width:8776;height:2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      <v:textbox>
                          <w:txbxContent>
                            <w:p w14:paraId="25F4BA2E" w14:textId="7E509672" w:rsidR="009C5394" w:rsidRPr="00C729CE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طبق گفته سوال</w:t>
                              </w:r>
                            </w:p>
                            <w:p w14:paraId="389747EF" w14:textId="77777777" w:rsidR="009C5394" w:rsidRPr="00826FB6" w:rsidRDefault="009C5394" w:rsidP="00D7188B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یج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ه :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برای اینکه نشان دهیم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AMN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متساوی الساقین است باید نشان دهیم ضلع های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AM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و 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>AN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برابرند.</w:t>
            </w:r>
          </w:p>
          <w:p w14:paraId="2CFEEF0A" w14:textId="0C588D08" w:rsidR="00D7188B" w:rsidRPr="009C5394" w:rsidRDefault="00D7188B" w:rsidP="00D7188B">
            <w:pPr>
              <w:rPr>
                <w:rFonts w:ascii="Vazirmatn" w:hAnsi="Vazirmatn" w:cs="0 Nazanin Bold"/>
                <w:b w:val="0"/>
                <w:bCs w:val="0"/>
                <w:sz w:val="12"/>
                <w:szCs w:val="12"/>
                <w:u w:val="single"/>
                <w:rtl/>
                <w:lang w:bidi="fa-IR"/>
              </w:rPr>
            </w:pPr>
          </w:p>
          <w:p w14:paraId="79A3E3B1" w14:textId="74EF2067" w:rsidR="00D7188B" w:rsidRPr="009C5394" w:rsidRDefault="00D7188B" w:rsidP="00D7188B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 </w:t>
            </w:r>
            <w:r w:rsidR="002A3DA3" w:rsidRPr="009C5394">
              <w:rPr>
                <w:position w:val="-62"/>
                <w:lang w:bidi="fa-IR"/>
              </w:rPr>
              <w:object w:dxaOrig="7280" w:dyaOrig="1380" w14:anchorId="4B51C474">
                <v:shape id="_x0000_i1067" type="#_x0000_t75" style="width:363.3pt;height:68.7pt" o:ole="">
                  <v:imagedata r:id="rId119" o:title=""/>
                </v:shape>
                <o:OLEObject Type="Embed" ProgID="Equation.DSMT4" ShapeID="_x0000_i1067" DrawAspect="Content" ObjectID="_1793174380" r:id="rId120"/>
              </w:object>
            </w:r>
          </w:p>
        </w:tc>
      </w:tr>
      <w:tr w:rsidR="002A3DA3" w:rsidRPr="009C5394" w14:paraId="34386D67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single" w:sz="12" w:space="0" w:color="auto"/>
            </w:tcBorders>
          </w:tcPr>
          <w:p w14:paraId="1AC6A574" w14:textId="3BA17E7A" w:rsidR="005558BD" w:rsidRPr="009C5394" w:rsidRDefault="00120E4E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</w:pPr>
            <w:r>
              <w:rPr>
                <w:rFonts w:ascii="Portada ARA Extrabold" w:hAnsi="Portada ARA Extrabold" w:cs="Portada ARA Extrabold" w:hint="cs"/>
                <w:b w:val="0"/>
                <w:bCs w:val="0"/>
                <w:noProof/>
                <w:sz w:val="22"/>
                <w:szCs w:val="22"/>
                <w:rtl/>
                <w:lang w:bidi="fa-IR"/>
              </w:rPr>
              <w:t xml:space="preserve">23 -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در مستطیل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ABCD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پاره خط های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AF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طوری رسم شده که دو زاویه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40" w:dyaOrig="380" w14:anchorId="3A9C6A1A">
                <v:shape id="_x0000_i1068" type="#_x0000_t75" style="width:14.9pt;height:17.4pt" o:ole="">
                  <v:imagedata r:id="rId121" o:title=""/>
                </v:shape>
                <o:OLEObject Type="Embed" ProgID="Equation.DSMT4" ShapeID="_x0000_i1068" DrawAspect="Content" ObjectID="_1793174381" r:id="rId122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و </w: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position w:val="-12"/>
                <w:sz w:val="21"/>
                <w:szCs w:val="21"/>
                <w:lang w:bidi="fa-IR"/>
              </w:rPr>
              <w:object w:dxaOrig="320" w:dyaOrig="380" w14:anchorId="0DA87AB3">
                <v:shape id="_x0000_i1069" type="#_x0000_t75" style="width:13.25pt;height:17.4pt" o:ole="">
                  <v:imagedata r:id="rId123" o:title=""/>
                </v:shape>
                <o:OLEObject Type="Embed" ProgID="Equation.DSMT4" ShapeID="_x0000_i1069" DrawAspect="Content" ObjectID="_1793174382" r:id="rId124"/>
              </w:object>
            </w:r>
            <w:r w:rsidR="005558BD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برابرند.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ثابت کنید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>BE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و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lang w:bidi="fa-IR"/>
              </w:rPr>
              <w:t xml:space="preserve">AF </w:t>
            </w:r>
            <w:r w:rsidR="009E4CD8" w:rsidRPr="00120E4E">
              <w:rPr>
                <w:rFonts w:ascii="Portada ARA Extrabold" w:hAnsi="Portada ARA Extrabold" w:cs="Portada ARA Extrabold"/>
                <w:b w:val="0"/>
                <w:bCs w:val="0"/>
                <w:noProof/>
                <w:sz w:val="21"/>
                <w:szCs w:val="21"/>
                <w:rtl/>
                <w:lang w:bidi="fa-IR"/>
              </w:rPr>
              <w:t xml:space="preserve"> برابر هستند.</w:t>
            </w:r>
          </w:p>
          <w:p w14:paraId="65D9E4F2" w14:textId="74AC9A9D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نکته۱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:‌  درمستطیل ضلع های روبرو برابرند.       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نکته۲</w:t>
            </w: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:‌  در مستطیل همه زاویه ها ۹۰ درجه هستند .</w:t>
            </w:r>
          </w:p>
          <w:p w14:paraId="7A3F1F60" w14:textId="401DA84C" w:rsidR="009D1A00" w:rsidRPr="009C5394" w:rsidRDefault="005568F0" w:rsidP="009D1A00">
            <w:pPr>
              <w:rPr>
                <w:rFonts w:ascii="Vazirmatn" w:hAnsi="Vazirmatn" w:cs="0 Nazanin Bold"/>
                <w:b w:val="0"/>
                <w:bCs w:val="0"/>
                <w:u w:val="single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u w:val="single"/>
                <w:rtl/>
                <w:lang w:bidi="fa-IR"/>
              </w:rPr>
              <w:drawing>
                <wp:anchor distT="0" distB="0" distL="114300" distR="114300" simplePos="0" relativeHeight="251758592" behindDoc="0" locked="0" layoutInCell="1" allowOverlap="1" wp14:anchorId="6809DF3B" wp14:editId="53B9B78F">
                  <wp:simplePos x="0" y="0"/>
                  <wp:positionH relativeFrom="margin">
                    <wp:posOffset>-71120</wp:posOffset>
                  </wp:positionH>
                  <wp:positionV relativeFrom="page">
                    <wp:posOffset>728997</wp:posOffset>
                  </wp:positionV>
                  <wp:extent cx="1798320" cy="1238250"/>
                  <wp:effectExtent l="0" t="0" r="0" b="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نتیجه ۱ 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: زاویه های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484DB46E">
                <v:shape id="_x0000_i1070" type="#_x0000_t75" style="width:14.9pt;height:17.4pt" o:ole="">
                  <v:imagedata r:id="rId121" o:title=""/>
                </v:shape>
                <o:OLEObject Type="Embed" ProgID="Equation.DSMT4" ShapeID="_x0000_i1070" DrawAspect="Content" ObjectID="_1793174383" r:id="rId126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9D1A00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60" w:dyaOrig="380" w14:anchorId="79FAB7F5">
                <v:shape id="_x0000_i1071" type="#_x0000_t75" style="width:14.9pt;height:17.4pt" o:ole="">
                  <v:imagedata r:id="rId127" o:title=""/>
                </v:shape>
                <o:OLEObject Type="Embed" ProgID="Equation.DSMT4" ShapeID="_x0000_i1071" DrawAspect="Content" ObjectID="_1793174384" r:id="rId128"/>
              </w:objec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متمم هستند.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به همین صورت زاویه های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582023A3">
                <v:shape id="_x0000_i1072" type="#_x0000_t75" style="width:14.05pt;height:17.4pt" o:ole="">
                  <v:imagedata r:id="rId129" o:title=""/>
                </v:shape>
                <o:OLEObject Type="Embed" ProgID="Equation.DSMT4" ShapeID="_x0000_i1072" DrawAspect="Content" ObjectID="_1793174385" r:id="rId130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DB4468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64040A57">
                <v:shape id="_x0000_i1073" type="#_x0000_t75" style="width:14.05pt;height:17.4pt" o:ole="">
                  <v:imagedata r:id="rId131" o:title=""/>
                </v:shape>
                <o:OLEObject Type="Embed" ProgID="Equation.DSMT4" ShapeID="_x0000_i1073" DrawAspect="Content" ObjectID="_1793174386" r:id="rId132"/>
              </w:objec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>هم متمم اند.</w:t>
            </w:r>
          </w:p>
          <w:p w14:paraId="51C61D78" w14:textId="69407451" w:rsidR="005558BD" w:rsidRPr="009C5394" w:rsidRDefault="009E4CD8" w:rsidP="007D15E9">
            <w:pPr>
              <w:rPr>
                <w:rFonts w:ascii="Vazirmatn" w:hAnsi="Vazirmatn" w:cs="0 Nazanin Bold"/>
                <w:b w:val="0"/>
                <w:bCs w:val="0"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noProof/>
                <w:u w:val="single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0958FCCA" wp14:editId="22BE85F0">
                      <wp:simplePos x="0" y="0"/>
                      <wp:positionH relativeFrom="page">
                        <wp:posOffset>2446628</wp:posOffset>
                      </wp:positionH>
                      <wp:positionV relativeFrom="page">
                        <wp:posOffset>873733</wp:posOffset>
                      </wp:positionV>
                      <wp:extent cx="3454893" cy="1047115"/>
                      <wp:effectExtent l="0" t="0" r="0" b="635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893" cy="1047115"/>
                                <a:chOff x="113807" y="57424"/>
                                <a:chExt cx="3457188" cy="1048007"/>
                              </a:xfrm>
                            </wpg:grpSpPr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1284488" y="57424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05A5D41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3173485" y="326694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6E43E2D" w14:textId="77777777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682688" y="359242"/>
                                  <a:ext cx="431452" cy="268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587926" w14:textId="387A385D" w:rsidR="009C5394" w:rsidRPr="00E21677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زض 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Text Box 130"/>
                              <wps:cNvSpPr txBox="1"/>
                              <wps:spPr>
                                <a:xfrm>
                                  <a:off x="113807" y="262087"/>
                                  <a:ext cx="698329" cy="2675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5C3923" w14:textId="77777777" w:rsidR="009C5394" w:rsidRPr="00ED46E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اضلاع روبرو</w:t>
                                    </w:r>
                                  </w:p>
                                  <w:p w14:paraId="7508C5E9" w14:textId="77777777" w:rsidR="009C5394" w:rsidRPr="00C729CE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194213" y="549702"/>
                                  <a:ext cx="474025" cy="2669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639684" w14:textId="77777777" w:rsidR="009C5394" w:rsidRPr="009E4CD8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E4CD8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نکته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269661" y="835962"/>
                                  <a:ext cx="528036" cy="26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E551EF" w14:textId="7E01F214" w:rsidR="009C5394" w:rsidRPr="00826FB6" w:rsidRDefault="009C5394" w:rsidP="005558BD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نتیجه 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8FCCA" id="Group 117" o:spid="_x0000_s1166" style="position:absolute;left:0;text-align:left;margin-left:192.65pt;margin-top:68.8pt;width:272.05pt;height:82.45pt;z-index:251759616;mso-position-horizontal-relative:page;mso-position-vertical-relative:page;mso-width-relative:margin;mso-height-relative:margin" coordorigin="1138,574" coordsize="34571,1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">
                      <v:shape id="Text Box 127" o:spid="_x0000_s1167" type="#_x0000_t202" style="position:absolute;left:12844;top:574;width:4058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    <v:textbox>
                          <w:txbxContent>
                            <w:p w14:paraId="105A5D41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28" o:spid="_x0000_s1168" type="#_x0000_t202" style="position:absolute;left:31734;top:3266;width:3975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      <v:textbox>
                          <w:txbxContent>
                            <w:p w14:paraId="36E43E2D" w14:textId="77777777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29" o:spid="_x0000_s1169" type="#_x0000_t202" style="position:absolute;left:16826;top:3592;width:4315;height:2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dq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0Qvcn0kXyPkfAAAA//8DAFBLAQItABQABgAIAAAAIQDb4fbL7gAAAIUBAAATAAAAAAAAAAAA&#10;AAAAAAAAAABbQ29udGVudF9UeXBlc10ueG1sUEsBAi0AFAAGAAgAAAAhAFr0LFu/AAAAFQEAAAsA&#10;AAAAAAAAAAAAAAAAHwEAAF9yZWxzLy5yZWxzUEsBAi0AFAAGAAgAAAAhAKbaJ2rEAAAA3AAAAA8A&#10;AAAAAAAAAAAAAAAABwIAAGRycy9kb3ducmV2LnhtbFBLBQYAAAAAAwADALcAAAD4AgAAAAA=&#10;" filled="f" stroked="f" strokeweight=".5pt">
                        <v:textbox>
                          <w:txbxContent>
                            <w:p w14:paraId="35587926" w14:textId="387A385D" w:rsidR="009C5394" w:rsidRPr="00E21677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زض ز</w:t>
                              </w:r>
                            </w:p>
                          </w:txbxContent>
                        </v:textbox>
                      </v:shape>
                      <v:shape id="Text Box 130" o:spid="_x0000_s1170" type="#_x0000_t202" style="position:absolute;left:1138;top:2620;width:6983;height:2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  <v:textbox>
                          <w:txbxContent>
                            <w:p w14:paraId="285C3923" w14:textId="77777777" w:rsidR="009C5394" w:rsidRPr="00ED46E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اضلاع روبرو</w:t>
                              </w:r>
                            </w:p>
                            <w:p w14:paraId="7508C5E9" w14:textId="77777777" w:rsidR="009C5394" w:rsidRPr="00C729CE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</w:p>
                          </w:txbxContent>
                        </v:textbox>
                      </v:shape>
                      <v:shape id="Text Box 131" o:spid="_x0000_s1171" type="#_x0000_t202" style="position:absolute;left:1942;top:5497;width:4740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<v:textbox>
                          <w:txbxContent>
                            <w:p w14:paraId="6C639684" w14:textId="77777777" w:rsidR="009C5394" w:rsidRPr="009E4CD8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E4CD8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نکته ۲</w:t>
                              </w:r>
                            </w:p>
                          </w:txbxContent>
                        </v:textbox>
                      </v:shape>
                      <v:shape id="Text Box 132" o:spid="_x0000_s1172" type="#_x0000_t202" style="position:absolute;left:2696;top:8359;width:5280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    <v:textbox>
                          <w:txbxContent>
                            <w:p w14:paraId="5BE551EF" w14:textId="7E01F214" w:rsidR="009C5394" w:rsidRPr="00826FB6" w:rsidRDefault="009C5394" w:rsidP="005558BD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نتیجه ۲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ن</w:t>
            </w:r>
            <w:r w:rsidR="009D1A00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تیجه</w:t>
            </w:r>
            <w:r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>۲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u w:val="single"/>
                <w:rtl/>
                <w:lang w:bidi="fa-IR"/>
              </w:rPr>
              <w:t xml:space="preserve"> :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زاویه های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40" w:dyaOrig="380" w14:anchorId="0AF6ED94">
                <v:shape id="_x0000_i1074" type="#_x0000_t75" style="width:14.9pt;height:17.4pt" o:ole="">
                  <v:imagedata r:id="rId121" o:title=""/>
                </v:shape>
                <o:OLEObject Type="Embed" ProgID="Equation.DSMT4" ShapeID="_x0000_i1074" DrawAspect="Content" ObjectID="_1793174387" r:id="rId133"/>
              </w:objec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و </w:t>
            </w:r>
            <w:r w:rsidR="005558BD"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320" w:dyaOrig="380" w14:anchorId="3E050A6D">
                <v:shape id="_x0000_i1075" type="#_x0000_t75" style="width:13.25pt;height:17.4pt" o:ole="">
                  <v:imagedata r:id="rId123" o:title=""/>
                </v:shape>
                <o:OLEObject Type="Embed" ProgID="Equation.DSMT4" ShapeID="_x0000_i1075" DrawAspect="Content" ObjectID="_1793174388" r:id="rId134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7D15E9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یکی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هستند. در نتیجه متمم آنها نیز یکی است. پس : </w:t>
            </w:r>
            <w:r w:rsidRPr="009C5394">
              <w:rPr>
                <w:rFonts w:ascii="Vazirmatn" w:hAnsi="Vazirmatn" w:cs="0 Nazanin Bold"/>
                <w:b w:val="0"/>
                <w:bCs w:val="0"/>
                <w:noProof/>
                <w:position w:val="-12"/>
                <w:lang w:bidi="fa-IR"/>
              </w:rPr>
              <w:object w:dxaOrig="920" w:dyaOrig="440" w14:anchorId="641DC4BF">
                <v:shape id="_x0000_i1076" type="#_x0000_t75" style="width:39.7pt;height:19.05pt" o:ole="">
                  <v:imagedata r:id="rId135" o:title=""/>
                </v:shape>
                <o:OLEObject Type="Embed" ProgID="Equation.DSMT4" ShapeID="_x0000_i1076" DrawAspect="Content" ObjectID="_1793174389" r:id="rId136"/>
              </w:objec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noProof/>
                <w:rtl/>
                <w:lang w:bidi="fa-IR"/>
              </w:rPr>
              <w:t xml:space="preserve"> </w:t>
            </w:r>
            <w:r w:rsidR="005558BD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</w:t>
            </w:r>
          </w:p>
          <w:p w14:paraId="386565A0" w14:textId="7A3E97CB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24F88D95" w14:textId="494B9369" w:rsidR="005558BD" w:rsidRPr="009C5394" w:rsidRDefault="005558BD" w:rsidP="005558BD">
            <w:pPr>
              <w:rPr>
                <w:rFonts w:ascii="Vazirmatn" w:hAnsi="Vazirmatn" w:cs="0 Nazanin Bold"/>
                <w:b w:val="0"/>
                <w:bCs w:val="0"/>
                <w:noProof/>
                <w:sz w:val="4"/>
                <w:szCs w:val="4"/>
                <w:rtl/>
                <w:lang w:bidi="fa-IR"/>
              </w:rPr>
            </w:pPr>
          </w:p>
          <w:p w14:paraId="75074D96" w14:textId="338E2F53" w:rsidR="009E4CD8" w:rsidRPr="009C5394" w:rsidRDefault="005558BD" w:rsidP="005558BD">
            <w:pPr>
              <w:jc w:val="both"/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</w:t>
            </w:r>
            <w:r w:rsidR="009E4CD8" w:rsidRPr="009C5394">
              <w:rPr>
                <w:position w:val="-64"/>
                <w:lang w:bidi="fa-IR"/>
              </w:rPr>
              <w:object w:dxaOrig="6200" w:dyaOrig="1420" w14:anchorId="0972B36F">
                <v:shape id="_x0000_i1077" type="#_x0000_t75" style="width:307.85pt;height:70.35pt" o:ole="">
                  <v:imagedata r:id="rId137" o:title=""/>
                </v:shape>
                <o:OLEObject Type="Embed" ProgID="Equation.DSMT4" ShapeID="_x0000_i1077" DrawAspect="Content" ObjectID="_1793174390" r:id="rId138"/>
              </w:object>
            </w:r>
          </w:p>
        </w:tc>
      </w:tr>
      <w:tr w:rsidR="009E4CD8" w:rsidRPr="009C5394" w14:paraId="233B417C" w14:textId="77777777" w:rsidTr="00177BC2">
        <w:trPr>
          <w:trHeight w:val="1010"/>
        </w:trPr>
        <w:tc>
          <w:tcPr>
            <w:tcW w:w="10631" w:type="dxa"/>
            <w:tcBorders>
              <w:top w:val="single" w:sz="12" w:space="0" w:color="auto"/>
              <w:bottom w:val="nil"/>
            </w:tcBorders>
          </w:tcPr>
          <w:p w14:paraId="275337B8" w14:textId="2D0D5AAB" w:rsidR="009E4CD8" w:rsidRPr="009C5394" w:rsidRDefault="009E4CD8" w:rsidP="00177BC2">
            <w:pPr>
              <w:jc w:val="both"/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  <w:lang w:bidi="fa-IR"/>
              </w:rPr>
            </w:pPr>
            <w:r w:rsidRPr="009C5394">
              <w:rPr>
                <w:rFonts w:ascii="Portada ARA Extrabold" w:hAnsi="Portada ARA Extrabold" w:cs="Portada ARA Extrabold"/>
                <w:b w:val="0"/>
                <w:bCs w:val="0"/>
                <w:noProof/>
                <w:sz w:val="22"/>
                <w:szCs w:val="22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FA74D94" wp14:editId="51F52D2D">
                      <wp:simplePos x="0" y="0"/>
                      <wp:positionH relativeFrom="page">
                        <wp:posOffset>1884134</wp:posOffset>
                      </wp:positionH>
                      <wp:positionV relativeFrom="page">
                        <wp:posOffset>245745</wp:posOffset>
                      </wp:positionV>
                      <wp:extent cx="3620770" cy="1085215"/>
                      <wp:effectExtent l="0" t="0" r="0" b="635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20770" cy="1085215"/>
                                <a:chOff x="0" y="0"/>
                                <a:chExt cx="3620873" cy="1085304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1231502" y="0"/>
                                  <a:ext cx="405777" cy="269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705A54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826FB6"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فرض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3223363" y="354405"/>
                                  <a:ext cx="39751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12B11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حکم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Text Box 137"/>
                              <wps:cNvSpPr txBox="1"/>
                              <wps:spPr>
                                <a:xfrm>
                                  <a:off x="1693458" y="373058"/>
                                  <a:ext cx="5302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9F05F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 ز 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0" y="237824"/>
                                  <a:ext cx="842669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3BE2D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ساق های مثلث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Text Box 139"/>
                              <wps:cNvSpPr txBox="1"/>
                              <wps:spPr>
                                <a:xfrm>
                                  <a:off x="93303" y="550261"/>
                                  <a:ext cx="697885" cy="2686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A25D66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lang w:bidi="fa-IR"/>
                                      </w:rPr>
                                      <w:t>AD</w:t>
                                    </w: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 xml:space="preserve"> نیمساز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xt Box 140"/>
                              <wps:cNvSpPr txBox="1"/>
                              <wps:spPr>
                                <a:xfrm>
                                  <a:off x="18660" y="816064"/>
                                  <a:ext cx="75374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B86C52B" w14:textId="77777777" w:rsidR="009C5394" w:rsidRPr="00826FB6" w:rsidRDefault="009C5394" w:rsidP="009E4CD8">
                                    <w:pPr>
                                      <w:rPr>
                                        <w:rFonts w:cs="0 Nazanin Bold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ضلع مشترک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A74D94" id="Group 134" o:spid="_x0000_s1173" style="position:absolute;left:0;text-align:left;margin-left:148.35pt;margin-top:19.35pt;width:285.1pt;height:85.45pt;z-index:251762688;mso-position-horizontal-relative:page;mso-position-vertical-relative:page" coordsize="36208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">
                      <v:shape id="Text Box 135" o:spid="_x0000_s1174" type="#_x0000_t202" style="position:absolute;left:12315;width:4057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      <v:textbox>
                          <w:txbxContent>
                            <w:p w14:paraId="67705A54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826FB6"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فرض</w:t>
                              </w:r>
                            </w:p>
                          </w:txbxContent>
                        </v:textbox>
                      </v:shape>
                      <v:shape id="Text Box 136" o:spid="_x0000_s1175" type="#_x0000_t202" style="position:absolute;left:32233;top:3544;width:3975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    <v:textbox>
                          <w:txbxContent>
                            <w:p w14:paraId="0AF12B11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حکم</w:t>
                              </w:r>
                            </w:p>
                          </w:txbxContent>
                        </v:textbox>
                      </v:shape>
                      <v:shape id="Text Box 137" o:spid="_x0000_s1176" type="#_x0000_t202" style="position:absolute;left:16934;top:3730;width:5302;height:2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      <v:textbox>
                          <w:txbxContent>
                            <w:p w14:paraId="6D59F05F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 ز ض</w:t>
                              </w:r>
                            </w:p>
                          </w:txbxContent>
                        </v:textbox>
                      </v:shape>
                      <v:shape id="Text Box 138" o:spid="_x0000_s1177" type="#_x0000_t202" style="position:absolute;top:2378;width:8426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Qs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ExPFCzHAAAA3AAA&#10;AA8AAAAAAAAAAAAAAAAABwIAAGRycy9kb3ducmV2LnhtbFBLBQYAAAAAAwADALcAAAD7AgAAAAA=&#10;" filled="f" stroked="f" strokeweight=".5pt">
                        <v:textbox>
                          <w:txbxContent>
                            <w:p w14:paraId="4D3BE2D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ساق های مثلث</w:t>
                              </w:r>
                            </w:p>
                          </w:txbxContent>
                        </v:textbox>
                      </v:shape>
                      <v:shape id="Text Box 139" o:spid="_x0000_s1178" type="#_x0000_t202" style="position:absolute;left:933;top:5502;width:6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1CA25D66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/>
                                  <w:sz w:val="20"/>
                                  <w:szCs w:val="20"/>
                                  <w:lang w:bidi="fa-IR"/>
                                </w:rPr>
                                <w:t>AD</w:t>
                              </w: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 xml:space="preserve"> نیمساز</w:t>
                              </w:r>
                            </w:p>
                          </w:txbxContent>
                        </v:textbox>
                      </v:shape>
                      <v:shape id="Text Box 140" o:spid="_x0000_s1179" type="#_x0000_t202" style="position:absolute;left:186;top:8160;width:7538;height:2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2tX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Oo/a1fHAAAA3AAA&#10;AA8AAAAAAAAAAAAAAAAABwIAAGRycy9kb3ducmV2LnhtbFBLBQYAAAAAAwADALcAAAD7AgAAAAA=&#10;" filled="f" stroked="f" strokeweight=".5pt">
                        <v:textbox>
                          <w:txbxContent>
                            <w:p w14:paraId="5B86C52B" w14:textId="77777777" w:rsidR="009C5394" w:rsidRPr="00826FB6" w:rsidRDefault="009C5394" w:rsidP="009E4CD8">
                              <w:pPr>
                                <w:rPr>
                                  <w:rFonts w:cs="0 Nazanin Bold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ضلع مشترک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120E4E">
              <w:rPr>
                <w:rFonts w:ascii="Portada ARA Extrabold" w:hAnsi="Portada ARA Extrabold" w:cs="Portada ARA Extrabold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24 - 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  <w:rtl/>
              </w:rPr>
              <w:t>نشان دهید در هر مثلث متساوی الساقین ، فاصله هر نقطه روی نیمساز زاویه راس از دوسر قاعده ، برابر است :</w:t>
            </w:r>
            <w:r w:rsidRPr="0050664F">
              <w:rPr>
                <w:rFonts w:ascii="Portada ARA Extrabold" w:hAnsi="Portada ARA Extrabold" w:cs="Portada ARA Extrabold"/>
                <w:b w:val="0"/>
                <w:bCs w:val="0"/>
                <w:sz w:val="21"/>
                <w:szCs w:val="21"/>
              </w:rPr>
              <w:t xml:space="preserve"> MB=MC</w:t>
            </w:r>
            <w:r w:rsidR="009C5394">
              <w:rPr>
                <w:rFonts w:ascii="Portada ARA Extrabold" w:hAnsi="Portada ARA Extrabold" w:cs="Portada ARA Extrabold"/>
                <w:b w:val="0"/>
                <w:bCs w:val="0"/>
                <w:sz w:val="22"/>
                <w:szCs w:val="22"/>
              </w:rPr>
              <w:t xml:space="preserve"> </w:t>
            </w:r>
          </w:p>
          <w:p w14:paraId="3E8D5BEB" w14:textId="06446345" w:rsidR="009E4CD8" w:rsidRPr="009C5394" w:rsidRDefault="008E1C93" w:rsidP="009E4CD8">
            <w:pPr>
              <w:rPr>
                <w:rFonts w:ascii="Vazirmatn" w:hAnsi="Vazirmatn" w:cs="0 Nazanin Bold"/>
                <w:b w:val="0"/>
                <w:bCs w:val="0"/>
                <w:sz w:val="18"/>
                <w:szCs w:val="18"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  <w:drawing>
                <wp:anchor distT="0" distB="0" distL="114300" distR="114300" simplePos="0" relativeHeight="251761664" behindDoc="0" locked="0" layoutInCell="1" allowOverlap="1" wp14:anchorId="2B60CA2F" wp14:editId="4E794524">
                  <wp:simplePos x="0" y="0"/>
                  <wp:positionH relativeFrom="column">
                    <wp:posOffset>150003</wp:posOffset>
                  </wp:positionH>
                  <wp:positionV relativeFrom="page">
                    <wp:posOffset>297958</wp:posOffset>
                  </wp:positionV>
                  <wp:extent cx="1030310" cy="1338511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r="24990"/>
                          <a:stretch/>
                        </pic:blipFill>
                        <pic:spPr bwMode="auto">
                          <a:xfrm>
                            <a:off x="0" y="0"/>
                            <a:ext cx="1035660" cy="1345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</w:t>
            </w:r>
            <w:r w:rsidR="009E4CD8" w:rsidRPr="009C5394">
              <w:rPr>
                <w:rFonts w:ascii="Vazirmatn" w:hAnsi="Vazirmatn" w:cs="0 Nazanin Bold" w:hint="cs"/>
                <w:b w:val="0"/>
                <w:bCs w:val="0"/>
                <w:sz w:val="18"/>
                <w:szCs w:val="18"/>
                <w:rtl/>
                <w:lang w:bidi="fa-IR"/>
              </w:rPr>
              <w:t xml:space="preserve"> </w:t>
            </w:r>
          </w:p>
          <w:p w14:paraId="500C2A8D" w14:textId="77777777" w:rsidR="009E4CD8" w:rsidRPr="009C5394" w:rsidRDefault="009E4CD8" w:rsidP="009E4CD8">
            <w:pPr>
              <w:rPr>
                <w:rFonts w:ascii="Vazirmatn" w:hAnsi="Vazirmatn" w:cs="0 Nazanin Bold"/>
                <w:b w:val="0"/>
                <w:bCs w:val="0"/>
                <w:sz w:val="4"/>
                <w:szCs w:val="4"/>
                <w:rtl/>
                <w:lang w:bidi="fa-IR"/>
              </w:rPr>
            </w:pPr>
          </w:p>
          <w:p w14:paraId="2AD897DE" w14:textId="77777777" w:rsidR="009E4CD8" w:rsidRPr="009C5394" w:rsidRDefault="009E4CD8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  <w:r w:rsidRPr="009C5394">
              <w:rPr>
                <w:rFonts w:ascii="Vazirmatn" w:hAnsi="Vazirmatn" w:cs="0 Nazanin Bold"/>
                <w:b w:val="0"/>
                <w:bCs w:val="0"/>
                <w:lang w:bidi="fa-IR"/>
              </w:rPr>
              <w:t xml:space="preserve"> </w:t>
            </w:r>
            <w:r w:rsidRPr="009C5394">
              <w:rPr>
                <w:rFonts w:ascii="Vazirmatn" w:hAnsi="Vazirmatn" w:cs="0 Nazanin Bold" w:hint="cs"/>
                <w:b w:val="0"/>
                <w:bCs w:val="0"/>
                <w:rtl/>
                <w:lang w:bidi="fa-IR"/>
              </w:rPr>
              <w:t xml:space="preserve">               </w:t>
            </w:r>
            <w:r w:rsidR="008E1C93" w:rsidRPr="009C5394">
              <w:rPr>
                <w:position w:val="-62"/>
                <w:lang w:bidi="fa-IR"/>
              </w:rPr>
              <w:object w:dxaOrig="7020" w:dyaOrig="1380" w14:anchorId="0109939B">
                <v:shape id="_x0000_i1078" type="#_x0000_t75" style="width:351.7pt;height:68.7pt" o:ole="">
                  <v:imagedata r:id="rId141" o:title=""/>
                </v:shape>
                <o:OLEObject Type="Embed" ProgID="Equation.DSMT4" ShapeID="_x0000_i1078" DrawAspect="Content" ObjectID="_1793174391" r:id="rId142"/>
              </w:object>
            </w:r>
          </w:p>
          <w:p w14:paraId="366386E8" w14:textId="7B5C9BF9" w:rsidR="0088573B" w:rsidRPr="009C5394" w:rsidRDefault="0088573B" w:rsidP="0088573B">
            <w:pPr>
              <w:rPr>
                <w:rFonts w:ascii="Vazirmatn" w:hAnsi="Vazirmatn" w:cs="0 Nazanin Bold"/>
                <w:b w:val="0"/>
                <w:bCs w:val="0"/>
                <w:noProof/>
                <w:rtl/>
                <w:lang w:bidi="fa-IR"/>
              </w:rPr>
            </w:pPr>
          </w:p>
        </w:tc>
      </w:tr>
    </w:tbl>
    <w:p w14:paraId="615D838F" w14:textId="741ABD21" w:rsidR="000B3006" w:rsidRPr="00D97201" w:rsidRDefault="001D0AB7" w:rsidP="00771433">
      <w:pPr>
        <w:tabs>
          <w:tab w:val="left" w:pos="7696"/>
        </w:tabs>
        <w:jc w:val="right"/>
        <w:rPr>
          <w:rFonts w:ascii="Vazirmatn" w:hAnsi="Vazirmatn" w:cs="Vazirmatn"/>
          <w:b w:val="0"/>
          <w:bCs w:val="0"/>
          <w:sz w:val="26"/>
          <w:szCs w:val="26"/>
          <w:rtl/>
        </w:rPr>
      </w:pPr>
      <w:r w:rsidRPr="009C5394">
        <w:rPr>
          <w:rFonts w:ascii="Vazirmatn" w:hAnsi="Vazirmatn" w:cs="0 Nazanin Bold"/>
          <w:b w:val="0"/>
          <w:bCs w:val="0"/>
          <w:noProof/>
          <w:u w:val="single"/>
          <w:rtl/>
          <w:lang w:bidi="fa-IR"/>
        </w:rPr>
        <w:drawing>
          <wp:anchor distT="0" distB="0" distL="114300" distR="114300" simplePos="0" relativeHeight="251750400" behindDoc="0" locked="0" layoutInCell="1" allowOverlap="1" wp14:anchorId="4EB94568" wp14:editId="1BEF8CCB">
            <wp:simplePos x="0" y="0"/>
            <wp:positionH relativeFrom="margin">
              <wp:posOffset>-303784</wp:posOffset>
            </wp:positionH>
            <wp:positionV relativeFrom="page">
              <wp:posOffset>2383536</wp:posOffset>
            </wp:positionV>
            <wp:extent cx="1969008" cy="1355603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68" cy="13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66">
        <w:rPr>
          <w:rFonts w:ascii="Vazirmatn" w:hAnsi="Vazirmatn" w:cs="Vazirmatn"/>
          <w:b w:val="0"/>
          <w:bCs w:val="0"/>
          <w:sz w:val="26"/>
          <w:szCs w:val="26"/>
        </w:rPr>
        <w:t xml:space="preserve"> </w:t>
      </w:r>
    </w:p>
    <w:sectPr w:rsidR="000B3006" w:rsidRPr="00D97201" w:rsidSect="00554692">
      <w:footerReference w:type="even" r:id="rId144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83220" w14:textId="77777777" w:rsidR="00F550B7" w:rsidRDefault="00F550B7">
      <w:r>
        <w:separator/>
      </w:r>
    </w:p>
  </w:endnote>
  <w:endnote w:type="continuationSeparator" w:id="0">
    <w:p w14:paraId="7C3111E1" w14:textId="77777777" w:rsidR="00F550B7" w:rsidRDefault="00F55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9C5394" w:rsidRDefault="009C539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9C5394" w:rsidRDefault="009C5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81E88" w14:textId="77777777" w:rsidR="00F550B7" w:rsidRDefault="00F550B7">
      <w:r>
        <w:separator/>
      </w:r>
    </w:p>
  </w:footnote>
  <w:footnote w:type="continuationSeparator" w:id="0">
    <w:p w14:paraId="04C3047A" w14:textId="77777777" w:rsidR="00F550B7" w:rsidRDefault="00F55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4pt;height:12.4pt" o:bullet="t">
        <v:imagedata r:id="rId1" o:title="mso884A"/>
      </v:shape>
    </w:pict>
  </w:numPicBullet>
  <w:abstractNum w:abstractNumId="0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7504F"/>
    <w:multiLevelType w:val="hybridMultilevel"/>
    <w:tmpl w:val="3CF60B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85EE0"/>
    <w:multiLevelType w:val="hybridMultilevel"/>
    <w:tmpl w:val="EB5E0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925"/>
    <w:rsid w:val="0003119D"/>
    <w:rsid w:val="00044CE5"/>
    <w:rsid w:val="00051F35"/>
    <w:rsid w:val="000568C2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E2D5C"/>
    <w:rsid w:val="000F0AEE"/>
    <w:rsid w:val="000F1DC0"/>
    <w:rsid w:val="000F7D7C"/>
    <w:rsid w:val="001012EE"/>
    <w:rsid w:val="00102989"/>
    <w:rsid w:val="00105998"/>
    <w:rsid w:val="00106CED"/>
    <w:rsid w:val="00120E4E"/>
    <w:rsid w:val="001369CE"/>
    <w:rsid w:val="00142146"/>
    <w:rsid w:val="00153216"/>
    <w:rsid w:val="00156A69"/>
    <w:rsid w:val="001631AF"/>
    <w:rsid w:val="00163738"/>
    <w:rsid w:val="001648CA"/>
    <w:rsid w:val="001671F0"/>
    <w:rsid w:val="001752AE"/>
    <w:rsid w:val="00177432"/>
    <w:rsid w:val="00177BC2"/>
    <w:rsid w:val="00180E9B"/>
    <w:rsid w:val="001820FE"/>
    <w:rsid w:val="00183AB2"/>
    <w:rsid w:val="001964DB"/>
    <w:rsid w:val="001A1636"/>
    <w:rsid w:val="001A678E"/>
    <w:rsid w:val="001A773D"/>
    <w:rsid w:val="001B2CBC"/>
    <w:rsid w:val="001B430A"/>
    <w:rsid w:val="001B76FF"/>
    <w:rsid w:val="001C1AAD"/>
    <w:rsid w:val="001C558A"/>
    <w:rsid w:val="001D0AB7"/>
    <w:rsid w:val="001D764F"/>
    <w:rsid w:val="001E0DCC"/>
    <w:rsid w:val="001E526C"/>
    <w:rsid w:val="001F07AB"/>
    <w:rsid w:val="001F6C57"/>
    <w:rsid w:val="002037DE"/>
    <w:rsid w:val="002078FB"/>
    <w:rsid w:val="0022126B"/>
    <w:rsid w:val="002304F7"/>
    <w:rsid w:val="0023052B"/>
    <w:rsid w:val="00232982"/>
    <w:rsid w:val="00237474"/>
    <w:rsid w:val="00255BE6"/>
    <w:rsid w:val="00257904"/>
    <w:rsid w:val="002650E6"/>
    <w:rsid w:val="00273271"/>
    <w:rsid w:val="00283FFA"/>
    <w:rsid w:val="00285E84"/>
    <w:rsid w:val="002876CD"/>
    <w:rsid w:val="002905F6"/>
    <w:rsid w:val="002937D6"/>
    <w:rsid w:val="00293E8A"/>
    <w:rsid w:val="002958B1"/>
    <w:rsid w:val="00297EC0"/>
    <w:rsid w:val="002A0031"/>
    <w:rsid w:val="002A1D7E"/>
    <w:rsid w:val="002A33DE"/>
    <w:rsid w:val="002A3DA3"/>
    <w:rsid w:val="002A7B12"/>
    <w:rsid w:val="002C3808"/>
    <w:rsid w:val="002C51BB"/>
    <w:rsid w:val="002D7932"/>
    <w:rsid w:val="002D7D6C"/>
    <w:rsid w:val="002F1C19"/>
    <w:rsid w:val="00300511"/>
    <w:rsid w:val="003013D7"/>
    <w:rsid w:val="003054F1"/>
    <w:rsid w:val="003110C8"/>
    <w:rsid w:val="00320319"/>
    <w:rsid w:val="00320504"/>
    <w:rsid w:val="0032391D"/>
    <w:rsid w:val="00325DBF"/>
    <w:rsid w:val="00331107"/>
    <w:rsid w:val="0033249A"/>
    <w:rsid w:val="00343621"/>
    <w:rsid w:val="00352925"/>
    <w:rsid w:val="00363EA9"/>
    <w:rsid w:val="00366B83"/>
    <w:rsid w:val="0037499B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F0CEB"/>
    <w:rsid w:val="003F159E"/>
    <w:rsid w:val="003F272F"/>
    <w:rsid w:val="003F58FD"/>
    <w:rsid w:val="00413D52"/>
    <w:rsid w:val="00422C01"/>
    <w:rsid w:val="004271D3"/>
    <w:rsid w:val="00427CF4"/>
    <w:rsid w:val="00431021"/>
    <w:rsid w:val="00436FAA"/>
    <w:rsid w:val="004420D2"/>
    <w:rsid w:val="00454B05"/>
    <w:rsid w:val="0045654A"/>
    <w:rsid w:val="004568D6"/>
    <w:rsid w:val="00456EC2"/>
    <w:rsid w:val="00464B31"/>
    <w:rsid w:val="0047166E"/>
    <w:rsid w:val="00480E18"/>
    <w:rsid w:val="00492EE4"/>
    <w:rsid w:val="00495CCA"/>
    <w:rsid w:val="00496963"/>
    <w:rsid w:val="00497BB1"/>
    <w:rsid w:val="004A0CFE"/>
    <w:rsid w:val="004A0E94"/>
    <w:rsid w:val="004A1F88"/>
    <w:rsid w:val="004B1925"/>
    <w:rsid w:val="004B4415"/>
    <w:rsid w:val="004B5D83"/>
    <w:rsid w:val="004B7F7B"/>
    <w:rsid w:val="004E1746"/>
    <w:rsid w:val="004E5933"/>
    <w:rsid w:val="004E7782"/>
    <w:rsid w:val="004F1A82"/>
    <w:rsid w:val="00500766"/>
    <w:rsid w:val="00500D0D"/>
    <w:rsid w:val="0050664F"/>
    <w:rsid w:val="00525BE7"/>
    <w:rsid w:val="00526347"/>
    <w:rsid w:val="00526388"/>
    <w:rsid w:val="00527D9D"/>
    <w:rsid w:val="00531DB8"/>
    <w:rsid w:val="0053656A"/>
    <w:rsid w:val="00550734"/>
    <w:rsid w:val="005532B4"/>
    <w:rsid w:val="0055430A"/>
    <w:rsid w:val="00554692"/>
    <w:rsid w:val="005558BD"/>
    <w:rsid w:val="005568F0"/>
    <w:rsid w:val="005704C3"/>
    <w:rsid w:val="00572989"/>
    <w:rsid w:val="00586070"/>
    <w:rsid w:val="00592C7E"/>
    <w:rsid w:val="0059312F"/>
    <w:rsid w:val="0059556C"/>
    <w:rsid w:val="00596339"/>
    <w:rsid w:val="005A04D4"/>
    <w:rsid w:val="005A5D92"/>
    <w:rsid w:val="005B0A9C"/>
    <w:rsid w:val="005B216A"/>
    <w:rsid w:val="005B355E"/>
    <w:rsid w:val="005B6A48"/>
    <w:rsid w:val="005C1F43"/>
    <w:rsid w:val="005C70F1"/>
    <w:rsid w:val="005E13ED"/>
    <w:rsid w:val="005E22DE"/>
    <w:rsid w:val="005F5D12"/>
    <w:rsid w:val="005F7078"/>
    <w:rsid w:val="00604E3D"/>
    <w:rsid w:val="0061122B"/>
    <w:rsid w:val="0061446A"/>
    <w:rsid w:val="00614E45"/>
    <w:rsid w:val="006404D1"/>
    <w:rsid w:val="006450D1"/>
    <w:rsid w:val="00645BBA"/>
    <w:rsid w:val="00651A39"/>
    <w:rsid w:val="0065212E"/>
    <w:rsid w:val="00652AE5"/>
    <w:rsid w:val="00654641"/>
    <w:rsid w:val="00662D5E"/>
    <w:rsid w:val="00666C36"/>
    <w:rsid w:val="00672AE9"/>
    <w:rsid w:val="00674005"/>
    <w:rsid w:val="006917C9"/>
    <w:rsid w:val="0069290B"/>
    <w:rsid w:val="006A3885"/>
    <w:rsid w:val="006A45B3"/>
    <w:rsid w:val="006B0AC0"/>
    <w:rsid w:val="006B1CD3"/>
    <w:rsid w:val="006C1DAF"/>
    <w:rsid w:val="006C36D2"/>
    <w:rsid w:val="006C5E32"/>
    <w:rsid w:val="006D1307"/>
    <w:rsid w:val="006E0B5A"/>
    <w:rsid w:val="006F074B"/>
    <w:rsid w:val="006F6276"/>
    <w:rsid w:val="0070115C"/>
    <w:rsid w:val="00701928"/>
    <w:rsid w:val="007030CB"/>
    <w:rsid w:val="00712340"/>
    <w:rsid w:val="0071794E"/>
    <w:rsid w:val="007248D3"/>
    <w:rsid w:val="00731E3C"/>
    <w:rsid w:val="007409DF"/>
    <w:rsid w:val="00742506"/>
    <w:rsid w:val="0074647C"/>
    <w:rsid w:val="0075109F"/>
    <w:rsid w:val="0076488E"/>
    <w:rsid w:val="007660E8"/>
    <w:rsid w:val="007702DA"/>
    <w:rsid w:val="00771433"/>
    <w:rsid w:val="007765FD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D15E9"/>
    <w:rsid w:val="007D4802"/>
    <w:rsid w:val="007D7552"/>
    <w:rsid w:val="007E0CA9"/>
    <w:rsid w:val="007E582B"/>
    <w:rsid w:val="007E7962"/>
    <w:rsid w:val="007F110E"/>
    <w:rsid w:val="007F1602"/>
    <w:rsid w:val="007F5653"/>
    <w:rsid w:val="008064FD"/>
    <w:rsid w:val="00812683"/>
    <w:rsid w:val="00814666"/>
    <w:rsid w:val="00820188"/>
    <w:rsid w:val="00824E95"/>
    <w:rsid w:val="008258E2"/>
    <w:rsid w:val="00826FB6"/>
    <w:rsid w:val="008274E0"/>
    <w:rsid w:val="00827D24"/>
    <w:rsid w:val="00834E69"/>
    <w:rsid w:val="0085529B"/>
    <w:rsid w:val="008605CB"/>
    <w:rsid w:val="008642EB"/>
    <w:rsid w:val="008709D8"/>
    <w:rsid w:val="00871AD4"/>
    <w:rsid w:val="0087271B"/>
    <w:rsid w:val="008770E7"/>
    <w:rsid w:val="008817EA"/>
    <w:rsid w:val="00882D7B"/>
    <w:rsid w:val="0088573B"/>
    <w:rsid w:val="00885BB4"/>
    <w:rsid w:val="00897D81"/>
    <w:rsid w:val="008A073E"/>
    <w:rsid w:val="008B2D29"/>
    <w:rsid w:val="008B327A"/>
    <w:rsid w:val="008C662D"/>
    <w:rsid w:val="008D43E1"/>
    <w:rsid w:val="008E1C93"/>
    <w:rsid w:val="008E3DB6"/>
    <w:rsid w:val="008E431A"/>
    <w:rsid w:val="008E4A1D"/>
    <w:rsid w:val="008F1579"/>
    <w:rsid w:val="008F4B46"/>
    <w:rsid w:val="00912525"/>
    <w:rsid w:val="009129B2"/>
    <w:rsid w:val="009215E0"/>
    <w:rsid w:val="00922AE3"/>
    <w:rsid w:val="0093468C"/>
    <w:rsid w:val="00937508"/>
    <w:rsid w:val="00941B06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C1230"/>
    <w:rsid w:val="009C5394"/>
    <w:rsid w:val="009D1721"/>
    <w:rsid w:val="009D1A00"/>
    <w:rsid w:val="009E0671"/>
    <w:rsid w:val="009E4CD8"/>
    <w:rsid w:val="009E5676"/>
    <w:rsid w:val="009F15B1"/>
    <w:rsid w:val="00A06317"/>
    <w:rsid w:val="00A10B78"/>
    <w:rsid w:val="00A15727"/>
    <w:rsid w:val="00A20A6A"/>
    <w:rsid w:val="00A20E9F"/>
    <w:rsid w:val="00A210D6"/>
    <w:rsid w:val="00A25900"/>
    <w:rsid w:val="00A26BF5"/>
    <w:rsid w:val="00A32A40"/>
    <w:rsid w:val="00A332D5"/>
    <w:rsid w:val="00A34C25"/>
    <w:rsid w:val="00A40DA9"/>
    <w:rsid w:val="00A54BD7"/>
    <w:rsid w:val="00A5530B"/>
    <w:rsid w:val="00A60BFB"/>
    <w:rsid w:val="00A61699"/>
    <w:rsid w:val="00A6281F"/>
    <w:rsid w:val="00A647AB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67DD"/>
    <w:rsid w:val="00AC448A"/>
    <w:rsid w:val="00AD0171"/>
    <w:rsid w:val="00AD45B7"/>
    <w:rsid w:val="00AE0FE7"/>
    <w:rsid w:val="00AE1905"/>
    <w:rsid w:val="00AE7D23"/>
    <w:rsid w:val="00AE7F98"/>
    <w:rsid w:val="00AF346F"/>
    <w:rsid w:val="00AF59E1"/>
    <w:rsid w:val="00B10C05"/>
    <w:rsid w:val="00B1151D"/>
    <w:rsid w:val="00B14347"/>
    <w:rsid w:val="00B21703"/>
    <w:rsid w:val="00B2713C"/>
    <w:rsid w:val="00B305E1"/>
    <w:rsid w:val="00B40735"/>
    <w:rsid w:val="00B44A14"/>
    <w:rsid w:val="00B463C0"/>
    <w:rsid w:val="00B52219"/>
    <w:rsid w:val="00B52E66"/>
    <w:rsid w:val="00B56F1A"/>
    <w:rsid w:val="00B62053"/>
    <w:rsid w:val="00B73028"/>
    <w:rsid w:val="00B76E0F"/>
    <w:rsid w:val="00B80042"/>
    <w:rsid w:val="00B80E06"/>
    <w:rsid w:val="00BA098C"/>
    <w:rsid w:val="00BA7917"/>
    <w:rsid w:val="00BB11A8"/>
    <w:rsid w:val="00BC1A19"/>
    <w:rsid w:val="00BD2714"/>
    <w:rsid w:val="00BD3747"/>
    <w:rsid w:val="00BD447E"/>
    <w:rsid w:val="00BE776E"/>
    <w:rsid w:val="00BF4523"/>
    <w:rsid w:val="00C0768D"/>
    <w:rsid w:val="00C15528"/>
    <w:rsid w:val="00C27826"/>
    <w:rsid w:val="00C323A2"/>
    <w:rsid w:val="00C326B1"/>
    <w:rsid w:val="00C33535"/>
    <w:rsid w:val="00C40BBF"/>
    <w:rsid w:val="00C4546A"/>
    <w:rsid w:val="00C45CED"/>
    <w:rsid w:val="00C57024"/>
    <w:rsid w:val="00C60163"/>
    <w:rsid w:val="00C729CE"/>
    <w:rsid w:val="00C77310"/>
    <w:rsid w:val="00C82809"/>
    <w:rsid w:val="00C82A22"/>
    <w:rsid w:val="00C924A3"/>
    <w:rsid w:val="00C94531"/>
    <w:rsid w:val="00CA1554"/>
    <w:rsid w:val="00CA275A"/>
    <w:rsid w:val="00CB31E1"/>
    <w:rsid w:val="00CC05F2"/>
    <w:rsid w:val="00CC0DD2"/>
    <w:rsid w:val="00CC13C8"/>
    <w:rsid w:val="00CC26EA"/>
    <w:rsid w:val="00CC318D"/>
    <w:rsid w:val="00CC56BC"/>
    <w:rsid w:val="00CD4931"/>
    <w:rsid w:val="00CD4A8C"/>
    <w:rsid w:val="00CE2F34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617"/>
    <w:rsid w:val="00D2389A"/>
    <w:rsid w:val="00D25EC6"/>
    <w:rsid w:val="00D30350"/>
    <w:rsid w:val="00D43C9D"/>
    <w:rsid w:val="00D43EFD"/>
    <w:rsid w:val="00D56C37"/>
    <w:rsid w:val="00D61884"/>
    <w:rsid w:val="00D62C0A"/>
    <w:rsid w:val="00D63074"/>
    <w:rsid w:val="00D656B0"/>
    <w:rsid w:val="00D70DCE"/>
    <w:rsid w:val="00D7188B"/>
    <w:rsid w:val="00D743B2"/>
    <w:rsid w:val="00D849E2"/>
    <w:rsid w:val="00D86FB6"/>
    <w:rsid w:val="00D87200"/>
    <w:rsid w:val="00D87BA6"/>
    <w:rsid w:val="00D97201"/>
    <w:rsid w:val="00DA7416"/>
    <w:rsid w:val="00DB1342"/>
    <w:rsid w:val="00DB4350"/>
    <w:rsid w:val="00DB4468"/>
    <w:rsid w:val="00DB4E13"/>
    <w:rsid w:val="00DB6204"/>
    <w:rsid w:val="00DC1C76"/>
    <w:rsid w:val="00DD01C4"/>
    <w:rsid w:val="00DE575C"/>
    <w:rsid w:val="00DE7A0F"/>
    <w:rsid w:val="00DF06AC"/>
    <w:rsid w:val="00DF24A7"/>
    <w:rsid w:val="00DF3E96"/>
    <w:rsid w:val="00DF51A3"/>
    <w:rsid w:val="00E00254"/>
    <w:rsid w:val="00E12811"/>
    <w:rsid w:val="00E14C5C"/>
    <w:rsid w:val="00E20807"/>
    <w:rsid w:val="00E21646"/>
    <w:rsid w:val="00E21677"/>
    <w:rsid w:val="00E33963"/>
    <w:rsid w:val="00E47FF6"/>
    <w:rsid w:val="00E576A0"/>
    <w:rsid w:val="00E57C7D"/>
    <w:rsid w:val="00E601F9"/>
    <w:rsid w:val="00E62199"/>
    <w:rsid w:val="00E63EBC"/>
    <w:rsid w:val="00E64600"/>
    <w:rsid w:val="00E66FC4"/>
    <w:rsid w:val="00E72F7B"/>
    <w:rsid w:val="00E832C2"/>
    <w:rsid w:val="00E860C4"/>
    <w:rsid w:val="00E8763D"/>
    <w:rsid w:val="00E92EB7"/>
    <w:rsid w:val="00E939CA"/>
    <w:rsid w:val="00E940BB"/>
    <w:rsid w:val="00E94499"/>
    <w:rsid w:val="00E96E6B"/>
    <w:rsid w:val="00EA05B8"/>
    <w:rsid w:val="00EB7F41"/>
    <w:rsid w:val="00EC2B02"/>
    <w:rsid w:val="00EC2C10"/>
    <w:rsid w:val="00EC7122"/>
    <w:rsid w:val="00ED46E8"/>
    <w:rsid w:val="00EF483B"/>
    <w:rsid w:val="00EF59FB"/>
    <w:rsid w:val="00F004A6"/>
    <w:rsid w:val="00F01A3F"/>
    <w:rsid w:val="00F05AAD"/>
    <w:rsid w:val="00F05EBA"/>
    <w:rsid w:val="00F12681"/>
    <w:rsid w:val="00F14030"/>
    <w:rsid w:val="00F14AF6"/>
    <w:rsid w:val="00F16533"/>
    <w:rsid w:val="00F17EC5"/>
    <w:rsid w:val="00F24874"/>
    <w:rsid w:val="00F266FA"/>
    <w:rsid w:val="00F27946"/>
    <w:rsid w:val="00F30601"/>
    <w:rsid w:val="00F30A98"/>
    <w:rsid w:val="00F35E5B"/>
    <w:rsid w:val="00F36768"/>
    <w:rsid w:val="00F44108"/>
    <w:rsid w:val="00F45380"/>
    <w:rsid w:val="00F521DE"/>
    <w:rsid w:val="00F550B7"/>
    <w:rsid w:val="00F575A5"/>
    <w:rsid w:val="00F615BA"/>
    <w:rsid w:val="00F616BA"/>
    <w:rsid w:val="00F63A79"/>
    <w:rsid w:val="00F63DF6"/>
    <w:rsid w:val="00F719C8"/>
    <w:rsid w:val="00F81292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09F738D7"/>
  <w15:docId w15:val="{D606E11D-45BC-46FC-BE39-D917171A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CD8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ListTable2">
    <w:name w:val="List Table 2"/>
    <w:basedOn w:val="TableNormal"/>
    <w:uiPriority w:val="47"/>
    <w:rsid w:val="00E47F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microsoft.com/office/2007/relationships/hdphoto" Target="media/hdphoto3.wdp"/><Relationship Id="rId42" Type="http://schemas.microsoft.com/office/2007/relationships/hdphoto" Target="media/hdphoto6.wdp"/><Relationship Id="rId63" Type="http://schemas.openxmlformats.org/officeDocument/2006/relationships/image" Target="media/image32.wmf"/><Relationship Id="rId84" Type="http://schemas.openxmlformats.org/officeDocument/2006/relationships/oleObject" Target="embeddings/oleObject25.bin"/><Relationship Id="rId138" Type="http://schemas.openxmlformats.org/officeDocument/2006/relationships/oleObject" Target="embeddings/oleObject52.bin"/><Relationship Id="rId107" Type="http://schemas.openxmlformats.org/officeDocument/2006/relationships/image" Target="media/image53.png"/><Relationship Id="rId11" Type="http://schemas.openxmlformats.org/officeDocument/2006/relationships/oleObject" Target="embeddings/oleObject1.bin"/><Relationship Id="rId32" Type="http://schemas.microsoft.com/office/2007/relationships/hdphoto" Target="media/hdphoto5.wdp"/><Relationship Id="rId53" Type="http://schemas.openxmlformats.org/officeDocument/2006/relationships/oleObject" Target="embeddings/oleObject14.bin"/><Relationship Id="rId74" Type="http://schemas.openxmlformats.org/officeDocument/2006/relationships/oleObject" Target="embeddings/oleObject22.bin"/><Relationship Id="rId128" Type="http://schemas.openxmlformats.org/officeDocument/2006/relationships/oleObject" Target="embeddings/oleObject4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27.bin"/><Relationship Id="rId95" Type="http://schemas.openxmlformats.org/officeDocument/2006/relationships/image" Target="media/image49.wmf"/><Relationship Id="rId22" Type="http://schemas.openxmlformats.org/officeDocument/2006/relationships/image" Target="media/image9.wmf"/><Relationship Id="rId27" Type="http://schemas.openxmlformats.org/officeDocument/2006/relationships/oleObject" Target="embeddings/oleObject6.bin"/><Relationship Id="rId43" Type="http://schemas.openxmlformats.org/officeDocument/2006/relationships/image" Target="media/image21.wmf"/><Relationship Id="rId48" Type="http://schemas.openxmlformats.org/officeDocument/2006/relationships/image" Target="media/image24.png"/><Relationship Id="rId64" Type="http://schemas.openxmlformats.org/officeDocument/2006/relationships/oleObject" Target="embeddings/oleObject18.bin"/><Relationship Id="rId69" Type="http://schemas.openxmlformats.org/officeDocument/2006/relationships/oleObject" Target="embeddings/oleObject20.bin"/><Relationship Id="rId113" Type="http://schemas.openxmlformats.org/officeDocument/2006/relationships/image" Target="media/image56.png"/><Relationship Id="rId118" Type="http://schemas.openxmlformats.org/officeDocument/2006/relationships/oleObject" Target="embeddings/oleObject41.bin"/><Relationship Id="rId134" Type="http://schemas.openxmlformats.org/officeDocument/2006/relationships/oleObject" Target="embeddings/oleObject50.bin"/><Relationship Id="rId139" Type="http://schemas.openxmlformats.org/officeDocument/2006/relationships/image" Target="media/image68.png"/><Relationship Id="rId80" Type="http://schemas.microsoft.com/office/2007/relationships/hdphoto" Target="media/hdphoto10.wdp"/><Relationship Id="rId85" Type="http://schemas.openxmlformats.org/officeDocument/2006/relationships/image" Target="media/image44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59" Type="http://schemas.openxmlformats.org/officeDocument/2006/relationships/oleObject" Target="embeddings/oleObject16.bin"/><Relationship Id="rId103" Type="http://schemas.openxmlformats.org/officeDocument/2006/relationships/image" Target="media/image51.wmf"/><Relationship Id="rId108" Type="http://schemas.microsoft.com/office/2007/relationships/hdphoto" Target="media/hdphoto12.wdp"/><Relationship Id="rId124" Type="http://schemas.openxmlformats.org/officeDocument/2006/relationships/oleObject" Target="embeddings/oleObject44.bin"/><Relationship Id="rId129" Type="http://schemas.openxmlformats.org/officeDocument/2006/relationships/image" Target="media/image64.wmf"/><Relationship Id="rId54" Type="http://schemas.openxmlformats.org/officeDocument/2006/relationships/image" Target="media/image27.png"/><Relationship Id="rId70" Type="http://schemas.openxmlformats.org/officeDocument/2006/relationships/image" Target="media/image36.wmf"/><Relationship Id="rId75" Type="http://schemas.openxmlformats.org/officeDocument/2006/relationships/image" Target="media/image39.png"/><Relationship Id="rId91" Type="http://schemas.openxmlformats.org/officeDocument/2006/relationships/image" Target="media/image47.wmf"/><Relationship Id="rId96" Type="http://schemas.openxmlformats.org/officeDocument/2006/relationships/oleObject" Target="embeddings/oleObject30.bin"/><Relationship Id="rId140" Type="http://schemas.microsoft.com/office/2007/relationships/hdphoto" Target="media/hdphoto14.wdp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2.png"/><Relationship Id="rId49" Type="http://schemas.microsoft.com/office/2007/relationships/hdphoto" Target="media/hdphoto7.wdp"/><Relationship Id="rId114" Type="http://schemas.microsoft.com/office/2007/relationships/hdphoto" Target="media/hdphoto13.wdp"/><Relationship Id="rId119" Type="http://schemas.openxmlformats.org/officeDocument/2006/relationships/image" Target="media/image59.wmf"/><Relationship Id="rId44" Type="http://schemas.openxmlformats.org/officeDocument/2006/relationships/oleObject" Target="embeddings/oleObject11.bin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81" Type="http://schemas.openxmlformats.org/officeDocument/2006/relationships/image" Target="media/image42.wmf"/><Relationship Id="rId86" Type="http://schemas.microsoft.com/office/2007/relationships/hdphoto" Target="media/hdphoto11.wdp"/><Relationship Id="rId130" Type="http://schemas.openxmlformats.org/officeDocument/2006/relationships/oleObject" Target="embeddings/oleObject47.bin"/><Relationship Id="rId135" Type="http://schemas.openxmlformats.org/officeDocument/2006/relationships/image" Target="media/image66.wmf"/><Relationship Id="rId13" Type="http://schemas.microsoft.com/office/2007/relationships/hdphoto" Target="media/hdphoto2.wdp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8.bin"/><Relationship Id="rId50" Type="http://schemas.openxmlformats.org/officeDocument/2006/relationships/image" Target="media/image25.wmf"/><Relationship Id="rId55" Type="http://schemas.microsoft.com/office/2007/relationships/hdphoto" Target="media/hdphoto8.wdp"/><Relationship Id="rId76" Type="http://schemas.microsoft.com/office/2007/relationships/hdphoto" Target="media/hdphoto9.wdp"/><Relationship Id="rId97" Type="http://schemas.openxmlformats.org/officeDocument/2006/relationships/oleObject" Target="embeddings/oleObject31.bin"/><Relationship Id="rId104" Type="http://schemas.openxmlformats.org/officeDocument/2006/relationships/oleObject" Target="embeddings/oleObject36.bin"/><Relationship Id="rId120" Type="http://schemas.openxmlformats.org/officeDocument/2006/relationships/oleObject" Target="embeddings/oleObject42.bin"/><Relationship Id="rId125" Type="http://schemas.openxmlformats.org/officeDocument/2006/relationships/image" Target="media/image62.png"/><Relationship Id="rId141" Type="http://schemas.openxmlformats.org/officeDocument/2006/relationships/image" Target="media/image69.wmf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oleObject" Target="embeddings/oleObject28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38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51.bin"/><Relationship Id="rId61" Type="http://schemas.openxmlformats.org/officeDocument/2006/relationships/oleObject" Target="embeddings/oleObject17.bin"/><Relationship Id="rId82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png"/><Relationship Id="rId56" Type="http://schemas.openxmlformats.org/officeDocument/2006/relationships/image" Target="media/image28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3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45.bin"/><Relationship Id="rId8" Type="http://schemas.openxmlformats.org/officeDocument/2006/relationships/image" Target="media/image2.png"/><Relationship Id="rId51" Type="http://schemas.openxmlformats.org/officeDocument/2006/relationships/oleObject" Target="embeddings/oleObject13.bin"/><Relationship Id="rId72" Type="http://schemas.openxmlformats.org/officeDocument/2006/relationships/image" Target="media/image37.png"/><Relationship Id="rId93" Type="http://schemas.openxmlformats.org/officeDocument/2006/relationships/image" Target="media/image48.wmf"/><Relationship Id="rId98" Type="http://schemas.openxmlformats.org/officeDocument/2006/relationships/oleObject" Target="embeddings/oleObject32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53.bin"/><Relationship Id="rId3" Type="http://schemas.openxmlformats.org/officeDocument/2006/relationships/styles" Target="styles.xml"/><Relationship Id="rId25" Type="http://schemas.microsoft.com/office/2007/relationships/hdphoto" Target="media/hdphoto4.wdp"/><Relationship Id="rId46" Type="http://schemas.openxmlformats.org/officeDocument/2006/relationships/image" Target="media/image23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40.bin"/><Relationship Id="rId137" Type="http://schemas.openxmlformats.org/officeDocument/2006/relationships/image" Target="media/image67.wmf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62" Type="http://schemas.openxmlformats.org/officeDocument/2006/relationships/image" Target="media/image31.png"/><Relationship Id="rId83" Type="http://schemas.openxmlformats.org/officeDocument/2006/relationships/image" Target="media/image43.wmf"/><Relationship Id="rId88" Type="http://schemas.openxmlformats.org/officeDocument/2006/relationships/oleObject" Target="embeddings/oleObject26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48.bin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15.bin"/><Relationship Id="rId106" Type="http://schemas.openxmlformats.org/officeDocument/2006/relationships/oleObject" Target="embeddings/oleObject37.bin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oleObject" Target="embeddings/oleObject23.bin"/><Relationship Id="rId94" Type="http://schemas.openxmlformats.org/officeDocument/2006/relationships/oleObject" Target="embeddings/oleObject29.bin"/><Relationship Id="rId99" Type="http://schemas.openxmlformats.org/officeDocument/2006/relationships/oleObject" Target="embeddings/oleObject33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43.bin"/><Relationship Id="rId143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26" Type="http://schemas.openxmlformats.org/officeDocument/2006/relationships/image" Target="media/image11.wmf"/><Relationship Id="rId47" Type="http://schemas.openxmlformats.org/officeDocument/2006/relationships/oleObject" Target="embeddings/oleObject12.bin"/><Relationship Id="rId68" Type="http://schemas.openxmlformats.org/officeDocument/2006/relationships/image" Target="media/image35.wmf"/><Relationship Id="rId89" Type="http://schemas.openxmlformats.org/officeDocument/2006/relationships/image" Target="media/image46.wmf"/><Relationship Id="rId112" Type="http://schemas.openxmlformats.org/officeDocument/2006/relationships/oleObject" Target="embeddings/oleObject39.bin"/><Relationship Id="rId133" Type="http://schemas.openxmlformats.org/officeDocument/2006/relationships/oleObject" Target="embeddings/oleObject49.bin"/><Relationship Id="rId16" Type="http://schemas.openxmlformats.org/officeDocument/2006/relationships/image" Target="media/image6.wmf"/><Relationship Id="rId37" Type="http://schemas.openxmlformats.org/officeDocument/2006/relationships/oleObject" Target="embeddings/oleObject9.bin"/><Relationship Id="rId58" Type="http://schemas.openxmlformats.org/officeDocument/2006/relationships/image" Target="media/image29.wmf"/><Relationship Id="rId79" Type="http://schemas.openxmlformats.org/officeDocument/2006/relationships/image" Target="media/image41.png"/><Relationship Id="rId102" Type="http://schemas.openxmlformats.org/officeDocument/2006/relationships/oleObject" Target="embeddings/oleObject35.bin"/><Relationship Id="rId123" Type="http://schemas.openxmlformats.org/officeDocument/2006/relationships/image" Target="media/image61.wmf"/><Relationship Id="rId14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200A4-9078-45F8-8AA9-F8B27A67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1439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subject/>
  <dc:creator>Saba System</dc:creator>
  <cp:keywords/>
  <dc:description/>
  <cp:lastModifiedBy>M.Mahdi Sabbaghi</cp:lastModifiedBy>
  <cp:revision>37</cp:revision>
  <cp:lastPrinted>2023-11-01T19:47:00Z</cp:lastPrinted>
  <dcterms:created xsi:type="dcterms:W3CDTF">2018-10-12T13:02:00Z</dcterms:created>
  <dcterms:modified xsi:type="dcterms:W3CDTF">2024-11-15T07:42:00Z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