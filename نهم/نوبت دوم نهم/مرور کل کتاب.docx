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B72262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643" w:type="dxa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30"/>
        <w:gridCol w:w="13"/>
      </w:tblGrid>
      <w:tr w:rsidR="00F1686A" w:rsidRPr="00B72262" w14:paraId="473032A7" w14:textId="55764F0A" w:rsidTr="0022265A">
        <w:trPr>
          <w:gridAfter w:val="1"/>
          <w:wAfter w:w="13" w:type="dxa"/>
          <w:trHeight w:val="522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36C32234" w14:textId="08B87CC3" w:rsidR="00F1686A" w:rsidRPr="00B72262" w:rsidRDefault="00F1686A" w:rsidP="00F1686A">
            <w:pPr>
              <w:jc w:val="center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 xml:space="preserve">مرور فصل </w:t>
            </w:r>
            <w:r w:rsidR="0022265A">
              <w:rPr>
                <w:rFonts w:ascii="Vazirmatn" w:hAnsi="Vazirmatn" w:hint="cs"/>
                <w:rtl/>
              </w:rPr>
              <w:t>1</w:t>
            </w:r>
          </w:p>
        </w:tc>
      </w:tr>
      <w:tr w:rsidR="0022265A" w:rsidRPr="00B72262" w14:paraId="52F37251" w14:textId="77777777" w:rsidTr="0022265A">
        <w:trPr>
          <w:trHeight w:val="1010"/>
        </w:trPr>
        <w:tc>
          <w:tcPr>
            <w:tcW w:w="10643" w:type="dxa"/>
            <w:gridSpan w:val="2"/>
            <w:tcBorders>
              <w:top w:val="single" w:sz="4" w:space="0" w:color="D9D9D9" w:themeColor="background1" w:themeShade="D9"/>
            </w:tcBorders>
          </w:tcPr>
          <w:p w14:paraId="1EB0BCF7" w14:textId="17FB7674" w:rsidR="0022265A" w:rsidRPr="00B72262" w:rsidRDefault="0022265A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B72262">
              <w:rPr>
                <w:rtl/>
              </w:rPr>
              <w:t>جملات صح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Fonts w:hint="eastAsia"/>
                <w:rtl/>
              </w:rPr>
              <w:t>ح</w:t>
            </w:r>
            <w:r w:rsidRPr="00B72262">
              <w:rPr>
                <w:rtl/>
              </w:rPr>
              <w:t xml:space="preserve"> را با (ص) و جملات غلط را</w:t>
            </w:r>
            <w:r w:rsidRPr="00B72262">
              <w:rPr>
                <w:rFonts w:hint="cs"/>
                <w:rtl/>
              </w:rPr>
              <w:t xml:space="preserve"> </w:t>
            </w:r>
            <w:r w:rsidRPr="00B72262">
              <w:rPr>
                <w:rtl/>
              </w:rPr>
              <w:t>با (غ) مشخص کن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Fonts w:hint="eastAsia"/>
                <w:rtl/>
              </w:rPr>
              <w:t>د</w:t>
            </w:r>
            <w:r w:rsidRPr="00B72262">
              <w:rPr>
                <w:rtl/>
              </w:rPr>
              <w:t xml:space="preserve"> .</w:t>
            </w:r>
          </w:p>
          <w:p w14:paraId="11B342B1" w14:textId="47F758C6" w:rsidR="0022265A" w:rsidRPr="00B72262" w:rsidRDefault="0022265A" w:rsidP="00995A53">
            <w:pPr>
              <w:rPr>
                <w:rtl/>
              </w:rPr>
            </w:pPr>
            <w:r>
              <w:rPr>
                <w:rFonts w:hint="cs"/>
                <w:rtl/>
              </w:rPr>
              <w:t>الف</w:t>
            </w:r>
            <w:r w:rsidRPr="00B72262">
              <w:rPr>
                <w:rFonts w:hint="cs"/>
                <w:rtl/>
              </w:rPr>
              <w:t>) عبارت "چهار عدد فرد متوالی" یک مجموعه را مشخص می کند. (        )</w:t>
            </w:r>
          </w:p>
          <w:p w14:paraId="4CFAF115" w14:textId="0DCEC885" w:rsidR="0022265A" w:rsidRPr="00B72262" w:rsidRDefault="0022265A" w:rsidP="00684DF4">
            <w:pPr>
              <w:rPr>
                <w:rtl/>
              </w:rPr>
            </w:pPr>
            <w:r>
              <w:rPr>
                <w:rFonts w:hint="cs"/>
                <w:rtl/>
              </w:rPr>
              <w:t>ب</w:t>
            </w:r>
            <w:r w:rsidRPr="00B72262">
              <w:rPr>
                <w:rFonts w:hint="cs"/>
                <w:rtl/>
              </w:rPr>
              <w:t>) هر مجموعه زیرمجموعه خودش است.(      )</w:t>
            </w:r>
          </w:p>
        </w:tc>
      </w:tr>
      <w:tr w:rsidR="0022265A" w:rsidRPr="00B72262" w14:paraId="16A82687" w14:textId="77777777" w:rsidTr="0022265A">
        <w:trPr>
          <w:trHeight w:val="1010"/>
        </w:trPr>
        <w:tc>
          <w:tcPr>
            <w:tcW w:w="10643" w:type="dxa"/>
            <w:gridSpan w:val="2"/>
          </w:tcPr>
          <w:p w14:paraId="00EE4335" w14:textId="77777777" w:rsidR="0022265A" w:rsidRPr="00B72262" w:rsidRDefault="0022265A" w:rsidP="004A4FE9">
            <w:pPr>
              <w:pStyle w:val="ListParagraph"/>
              <w:numPr>
                <w:ilvl w:val="0"/>
                <w:numId w:val="3"/>
              </w:numPr>
            </w:pPr>
            <w:r w:rsidRPr="00B72262">
              <w:rPr>
                <w:rFonts w:hint="cs"/>
                <w:rtl/>
              </w:rPr>
              <w:t>جاهای خالی را با اعداد یا عبارات مناسب کامل کنید.</w:t>
            </w:r>
          </w:p>
          <w:p w14:paraId="4C3652B7" w14:textId="5199175F" w:rsidR="0022265A" w:rsidRPr="00B72262" w:rsidRDefault="0022265A" w:rsidP="004A4FE9">
            <w:pPr>
              <w:rPr>
                <w:rtl/>
              </w:rPr>
            </w:pPr>
            <w:r w:rsidRPr="00B72262">
              <w:rPr>
                <w:rFonts w:hint="cs"/>
                <w:rtl/>
              </w:rPr>
              <w:t xml:space="preserve">الف) </w:t>
            </w:r>
            <w:r w:rsidRPr="00B72262">
              <w:rPr>
                <w:rtl/>
              </w:rPr>
              <w:t xml:space="preserve">مجموعه </w:t>
            </w:r>
            <w:r w:rsidRPr="00B72262">
              <w:rPr>
                <w:rFonts w:hint="cs"/>
                <w:rtl/>
              </w:rPr>
              <w:t>......................</w:t>
            </w:r>
            <w:r w:rsidRPr="00B72262">
              <w:rPr>
                <w:rtl/>
              </w:rPr>
              <w:t xml:space="preserve"> ز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Fonts w:hint="eastAsia"/>
                <w:rtl/>
              </w:rPr>
              <w:t>ر</w:t>
            </w:r>
            <w:r w:rsidRPr="00B72262">
              <w:rPr>
                <w:rtl/>
              </w:rPr>
              <w:t xml:space="preserve"> مجموعه هر مجموعه دلخواه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tl/>
              </w:rPr>
              <w:t xml:space="preserve"> است.</w:t>
            </w:r>
          </w:p>
          <w:p w14:paraId="7B2BCDCA" w14:textId="57489C24" w:rsidR="0022265A" w:rsidRPr="00B72262" w:rsidRDefault="0022265A" w:rsidP="004A4FE9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 xml:space="preserve">ب) مجموعه </w:t>
            </w:r>
            <w:r w:rsidRPr="00B72262">
              <w:rPr>
                <w:position w:val="-12"/>
              </w:rPr>
              <w:object w:dxaOrig="1840" w:dyaOrig="360" w14:anchorId="180F3F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18.75pt" o:ole="">
                  <v:imagedata r:id="rId8" o:title=""/>
                </v:shape>
                <o:OLEObject Type="Embed" ProgID="Equation.DSMT4" ShapeID="_x0000_i1025" DrawAspect="Content" ObjectID="_1810286907" r:id="rId9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یک مجموعه ............. عضوی است.</w:t>
            </w:r>
          </w:p>
          <w:p w14:paraId="1EF10EC6" w14:textId="3A0CF3BD" w:rsidR="0022265A" w:rsidRPr="00B72262" w:rsidRDefault="0022265A" w:rsidP="00F20942">
            <w:pPr>
              <w:rPr>
                <w:rtl/>
              </w:rPr>
            </w:pPr>
            <w:r w:rsidRPr="00B72262">
              <w:rPr>
                <w:rFonts w:asciiTheme="minorHAnsi" w:hAnsiTheme="minorHAnsi" w:hint="cs"/>
                <w:rtl/>
                <w:lang w:bidi="fa-IR"/>
              </w:rPr>
              <w:t xml:space="preserve">ج) </w:t>
            </w:r>
            <w:r w:rsidRPr="00B72262">
              <w:rPr>
                <w:rtl/>
              </w:rPr>
              <w:t>احتمال آمدن عدد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tl/>
              </w:rPr>
              <w:t xml:space="preserve"> اول در پرتاب 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Fonts w:hint="eastAsia"/>
                <w:rtl/>
              </w:rPr>
              <w:t>ک</w:t>
            </w:r>
            <w:r w:rsidRPr="00B72262">
              <w:rPr>
                <w:rtl/>
              </w:rPr>
              <w:t xml:space="preserve"> تاس</w:t>
            </w:r>
            <w:r w:rsidRPr="00B72262">
              <w:rPr>
                <w:rFonts w:hint="cs"/>
                <w:rtl/>
              </w:rPr>
              <w:t xml:space="preserve"> برابر ................... است.</w:t>
            </w:r>
            <w:r w:rsidRPr="00B72262">
              <w:rPr>
                <w:rFonts w:asciiTheme="minorHAnsi" w:hAnsiTheme="minorHAnsi" w:hint="cs"/>
                <w:rtl/>
                <w:lang w:bidi="fa-IR"/>
              </w:rPr>
              <w:t xml:space="preserve"> </w:t>
            </w:r>
          </w:p>
          <w:p w14:paraId="697566B9" w14:textId="4252EA98" w:rsidR="0022265A" w:rsidRPr="00B72262" w:rsidRDefault="0022265A" w:rsidP="00DD59FF">
            <w:pPr>
              <w:rPr>
                <w:rFonts w:cs="Cambria"/>
                <w:rtl/>
              </w:rPr>
            </w:pPr>
            <w:r w:rsidRPr="00B72262">
              <w:rPr>
                <w:rFonts w:hint="cs"/>
                <w:rtl/>
              </w:rPr>
              <w:t xml:space="preserve">د) </w:t>
            </w:r>
            <w:r w:rsidRPr="00B72262">
              <w:rPr>
                <w:rFonts w:hint="cs"/>
                <w:rtl/>
                <w:lang w:bidi="fa-IR"/>
              </w:rPr>
              <w:t>تعداد زیر مجموعه های یک مجموعه 3 عضوی برابر ................ است.</w:t>
            </w:r>
          </w:p>
        </w:tc>
      </w:tr>
      <w:tr w:rsidR="0022265A" w:rsidRPr="00B72262" w14:paraId="7AD29153" w14:textId="77777777" w:rsidTr="0022265A">
        <w:trPr>
          <w:trHeight w:val="1757"/>
        </w:trPr>
        <w:tc>
          <w:tcPr>
            <w:tcW w:w="10643" w:type="dxa"/>
            <w:gridSpan w:val="2"/>
          </w:tcPr>
          <w:p w14:paraId="2CC5CA03" w14:textId="4922B0F3" w:rsidR="0022265A" w:rsidRPr="00B72262" w:rsidRDefault="0022265A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مجموعه های </w:t>
            </w:r>
            <w:r w:rsidRPr="00B72262">
              <w:rPr>
                <w:position w:val="-12"/>
              </w:rPr>
              <w:object w:dxaOrig="1620" w:dyaOrig="360" w14:anchorId="5707F4C7">
                <v:shape id="_x0000_i1026" type="#_x0000_t75" style="width:80.25pt;height:18.75pt" o:ole="">
                  <v:imagedata r:id="rId10" o:title=""/>
                </v:shape>
                <o:OLEObject Type="Embed" ProgID="Equation.DSMT4" ShapeID="_x0000_i1026" DrawAspect="Content" ObjectID="_1810286908" r:id="rId11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Pr="00B72262">
              <w:rPr>
                <w:position w:val="-12"/>
                <w:lang w:bidi="fa-IR"/>
              </w:rPr>
              <w:object w:dxaOrig="1240" w:dyaOrig="360" w14:anchorId="67466855">
                <v:shape id="_x0000_i1027" type="#_x0000_t75" style="width:62.25pt;height:18.75pt" o:ole="">
                  <v:imagedata r:id="rId12" o:title=""/>
                </v:shape>
                <o:OLEObject Type="Embed" ProgID="Equation.DSMT4" ShapeID="_x0000_i1027" DrawAspect="Content" ObjectID="_1810286909" r:id="rId13"/>
              </w:object>
            </w:r>
            <w:r w:rsidRPr="00B72262">
              <w:rPr>
                <w:rFonts w:ascii="Vazirmatn" w:hAnsi="Vazirmatn"/>
                <w:lang w:bidi="fa-IR"/>
              </w:rPr>
              <w:t xml:space="preserve"> </w: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و </w:t>
            </w:r>
            <w:r w:rsidRPr="00B72262">
              <w:rPr>
                <w:position w:val="-12"/>
              </w:rPr>
              <w:object w:dxaOrig="1359" w:dyaOrig="360" w14:anchorId="131D7BB8">
                <v:shape id="_x0000_i1028" type="#_x0000_t75" style="width:66.75pt;height:18.75pt" o:ole="">
                  <v:imagedata r:id="rId14" o:title=""/>
                </v:shape>
                <o:OLEObject Type="Embed" ProgID="Equation.DSMT4" ShapeID="_x0000_i1028" DrawAspect="Content" ObjectID="_1810286910" r:id="rId15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را در نظر بگیرید.</w:t>
            </w:r>
          </w:p>
          <w:p w14:paraId="05F3AC08" w14:textId="55159CBD" w:rsidR="0022265A" w:rsidRPr="00B72262" w:rsidRDefault="0022265A" w:rsidP="00F14D22">
            <w:pPr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الف) </w:t>
            </w:r>
            <w:r w:rsidRPr="00B72262">
              <w:rPr>
                <w:rFonts w:hint="cs"/>
                <w:rtl/>
                <w:lang w:bidi="fa-IR"/>
              </w:rPr>
              <w:t>مجموعه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22265A" w:rsidRPr="00B72262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41513158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684DF4">
                    <w:rPr>
                      <w:rFonts w:ascii="Vazirmatn" w:hAnsi="Vazirmatn"/>
                      <w:position w:val="-8"/>
                      <w:lang w:bidi="fa-IR"/>
                    </w:rPr>
                    <w:object w:dxaOrig="999" w:dyaOrig="340" w14:anchorId="6D1FF877">
                      <v:shape id="_x0000_i1029" type="#_x0000_t75" style="width:50.25pt;height:17.25pt" o:ole="">
                        <v:imagedata r:id="rId16" o:title=""/>
                      </v:shape>
                      <o:OLEObject Type="Embed" ProgID="Equation.DSMT4" ShapeID="_x0000_i1029" DrawAspect="Content" ObjectID="_1810286911" r:id="rId17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8"/>
                      <w:lang w:bidi="fa-IR"/>
                    </w:rPr>
                    <w:object w:dxaOrig="999" w:dyaOrig="340" w14:anchorId="7E8BD707">
                      <v:shape id="_x0000_i1030" type="#_x0000_t75" style="width:57pt;height:19.5pt" o:ole="">
                        <v:imagedata r:id="rId18" o:title=""/>
                      </v:shape>
                      <o:OLEObject Type="Embed" ProgID="Equation.DSMT4" ShapeID="_x0000_i1030" DrawAspect="Content" ObjectID="_1810286912" r:id="rId19"/>
                    </w:object>
                  </w:r>
                </w:p>
              </w:tc>
            </w:tr>
          </w:tbl>
          <w:p w14:paraId="43AE271D" w14:textId="47691CB8" w:rsidR="0022265A" w:rsidRPr="00B72262" w:rsidRDefault="0022265A" w:rsidP="00F14D22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ب) تساوی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22265A" w:rsidRPr="00B72262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1222D0A4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12"/>
                      <w:lang w:bidi="fa-IR"/>
                    </w:rPr>
                    <w:object w:dxaOrig="1340" w:dyaOrig="360" w14:anchorId="7A57467F">
                      <v:shape id="_x0000_i1031" type="#_x0000_t75" style="width:77.25pt;height:19.5pt" o:ole="">
                        <v:imagedata r:id="rId20" o:title=""/>
                      </v:shape>
                      <o:OLEObject Type="Embed" ProgID="Equation.DSMT4" ShapeID="_x0000_i1031" DrawAspect="Content" ObjectID="_1810286913" r:id="rId21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2EB32F98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 w:hint="cs"/>
                      <w:noProof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622A3C36" wp14:editId="5DEF2477">
                            <wp:simplePos x="0" y="0"/>
                            <wp:positionH relativeFrom="column">
                              <wp:posOffset>-99317</wp:posOffset>
                            </wp:positionH>
                            <wp:positionV relativeFrom="paragraph">
                              <wp:posOffset>287003</wp:posOffset>
                            </wp:positionV>
                            <wp:extent cx="1692806" cy="892892"/>
                            <wp:effectExtent l="0" t="0" r="0" b="21590"/>
                            <wp:wrapNone/>
                            <wp:docPr id="15" name="Group 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2806" cy="892892"/>
                                      <a:chOff x="-54614" y="0"/>
                                      <a:chExt cx="2029824" cy="109862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122945" y="76841"/>
                                        <a:ext cx="1644186" cy="1021779"/>
                                        <a:chOff x="0" y="0"/>
                                        <a:chExt cx="1644186" cy="1021779"/>
                                      </a:xfrm>
                                    </wpg:grpSpPr>
                                    <wps:wsp>
                                      <wps:cNvPr id="2" name="Oval 2"/>
                                      <wps:cNvSpPr/>
                                      <wps:spPr>
                                        <a:xfrm>
                                          <a:off x="0" y="0"/>
                                          <a:ext cx="1014095" cy="10140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Oval 4"/>
                                      <wps:cNvSpPr/>
                                      <wps:spPr>
                                        <a:xfrm>
                                          <a:off x="630091" y="7684"/>
                                          <a:ext cx="1014095" cy="10140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Text Box 5"/>
                                      <wps:cNvSpPr txBox="1"/>
                                      <wps:spPr>
                                        <a:xfrm>
                                          <a:off x="205387" y="44885"/>
                                          <a:ext cx="360017" cy="8310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23F0E85" w14:textId="77777777" w:rsidR="0022265A" w:rsidRPr="00C36CB7" w:rsidRDefault="0022265A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 w:rsidRPr="00C36CB7"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4</w:t>
                                            </w:r>
                                          </w:p>
                                          <w:p w14:paraId="181CBD7D" w14:textId="77777777" w:rsidR="0022265A" w:rsidRPr="00C36CB7" w:rsidRDefault="0022265A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 w:rsidRPr="00C36CB7"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630103" y="44891"/>
                                          <a:ext cx="366132" cy="9070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19E2E97" w14:textId="77777777" w:rsidR="0022265A" w:rsidRPr="00163B86" w:rsidRDefault="0022265A" w:rsidP="005B09D4">
                                            <w:pPr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0</w:t>
                                            </w:r>
                                          </w:p>
                                          <w:p w14:paraId="4C6E29F3" w14:textId="77777777" w:rsidR="0022265A" w:rsidRPr="00C36CB7" w:rsidRDefault="0022265A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1106478" y="251846"/>
                                          <a:ext cx="490886" cy="4560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4C39FA" w14:textId="77777777" w:rsidR="0022265A" w:rsidRPr="00C36CB7" w:rsidRDefault="0022265A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8-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-54614" y="0"/>
                                        <a:ext cx="382948" cy="4053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58F879" w14:textId="77777777" w:rsidR="0022265A" w:rsidRPr="00C36CB7" w:rsidRDefault="0022265A" w:rsidP="005B09D4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C36CB7"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1604492" y="38049"/>
                                        <a:ext cx="370718" cy="367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410CD4" w14:textId="77777777" w:rsidR="0022265A" w:rsidRPr="00C36CB7" w:rsidRDefault="0022265A" w:rsidP="005B09D4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22A3C36" id="Group 15" o:spid="_x0000_s1026" style="position:absolute;margin-left:-7.8pt;margin-top:22.6pt;width:133.3pt;height:70.3pt;z-index:251701248;mso-width-relative:margin;mso-height-relative:margin" coordorigin="-546" coordsize="20298,1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">
                            <v:group id="Group 11" o:spid="_x0000_s1027" style="position:absolute;left:1229;top:768;width:16442;height:10218" coordsize="16441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2" o:spid="_x0000_s1028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      <v:oval id="Oval 4" o:spid="_x0000_s1029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5" o:spid="_x0000_s1030" type="#_x0000_t202" style="position:absolute;left:2053;top:448;width:3601;height:8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123F0E85" w14:textId="77777777" w:rsidR="0022265A" w:rsidRPr="00C36CB7" w:rsidRDefault="0022265A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181CBD7D" w14:textId="77777777" w:rsidR="0022265A" w:rsidRPr="00C36CB7" w:rsidRDefault="0022265A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" o:spid="_x0000_s1031" type="#_x0000_t202" style="position:absolute;left:6301;top:448;width:3661;height:9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219E2E97" w14:textId="77777777" w:rsidR="0022265A" w:rsidRPr="00163B86" w:rsidRDefault="0022265A" w:rsidP="005B09D4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C6E29F3" w14:textId="77777777" w:rsidR="0022265A" w:rsidRPr="00C36CB7" w:rsidRDefault="0022265A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" o:spid="_x0000_s1032" type="#_x0000_t202" style="position:absolute;left:11064;top:2518;width:4909;height:45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394C39FA" w14:textId="77777777" w:rsidR="0022265A" w:rsidRPr="00C36CB7" w:rsidRDefault="0022265A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2" o:spid="_x0000_s1033" type="#_x0000_t202" style="position:absolute;left:-546;width:3829;height:40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3C58F879" w14:textId="77777777" w:rsidR="0022265A" w:rsidRPr="00C36CB7" w:rsidRDefault="0022265A" w:rsidP="005B09D4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34" type="#_x0000_t202" style="position:absolute;left:16044;top:380;width:3708;height:3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3C410CD4" w14:textId="77777777" w:rsidR="0022265A" w:rsidRPr="00C36CB7" w:rsidRDefault="0022265A" w:rsidP="005B09D4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B72262">
                    <w:rPr>
                      <w:rFonts w:ascii="Vazirmatn" w:hAnsi="Vazirmatn"/>
                      <w:position w:val="-12"/>
                      <w:lang w:bidi="fa-IR"/>
                    </w:rPr>
                    <w:object w:dxaOrig="1359" w:dyaOrig="380" w14:anchorId="01387CB6">
                      <v:shape id="_x0000_i1032" type="#_x0000_t75" style="width:77.25pt;height:21.75pt" o:ole="">
                        <v:imagedata r:id="rId22" o:title=""/>
                      </v:shape>
                      <o:OLEObject Type="Embed" ProgID="Equation.DSMT4" ShapeID="_x0000_i1032" DrawAspect="Content" ObjectID="_1810286914" r:id="rId23"/>
                    </w:object>
                  </w:r>
                </w:p>
              </w:tc>
            </w:tr>
          </w:tbl>
          <w:p w14:paraId="229DFE7E" w14:textId="5D56FD85" w:rsidR="0022265A" w:rsidRPr="00B72262" w:rsidRDefault="0022265A" w:rsidP="0075235D">
            <w:pPr>
              <w:rPr>
                <w:rtl/>
                <w:lang w:bidi="fa-IR"/>
              </w:rPr>
            </w:pPr>
          </w:p>
        </w:tc>
      </w:tr>
      <w:tr w:rsidR="0022265A" w:rsidRPr="00B72262" w14:paraId="1D1ABF11" w14:textId="77777777" w:rsidTr="0022265A">
        <w:trPr>
          <w:trHeight w:val="1514"/>
        </w:trPr>
        <w:tc>
          <w:tcPr>
            <w:tcW w:w="10643" w:type="dxa"/>
            <w:gridSpan w:val="2"/>
          </w:tcPr>
          <w:p w14:paraId="4AF51101" w14:textId="340A2E60" w:rsidR="0022265A" w:rsidRPr="00B72262" w:rsidRDefault="0022265A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</w:rPr>
            </w:pPr>
            <w:r w:rsidRPr="00B72262">
              <w:rPr>
                <w:rFonts w:ascii="Vazirmatn" w:hAnsi="Vazirmatn" w:hint="cs"/>
                <w:rtl/>
              </w:rPr>
              <w:t xml:space="preserve">باتوجه به نمودار ون مقابل ، جاهای خالی را کامل کنید. </w:t>
            </w:r>
          </w:p>
          <w:p w14:paraId="53D2B2A4" w14:textId="6C0248E3" w:rsidR="0022265A" w:rsidRPr="00B72262" w:rsidRDefault="0022265A" w:rsidP="0075235D">
            <w:pPr>
              <w:pStyle w:val="ListParagraph"/>
              <w:ind w:left="360"/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الف) </w:t>
            </w:r>
            <w:r w:rsidRPr="00B72262">
              <w:rPr>
                <w:rFonts w:ascii="Vazirmatn" w:hAnsi="Vazirmatn"/>
                <w:position w:val="-12"/>
                <w:lang w:bidi="fa-IR"/>
              </w:rPr>
              <w:object w:dxaOrig="2540" w:dyaOrig="380" w14:anchorId="682F681D">
                <v:shape id="_x0000_i1033" type="#_x0000_t75" style="width:144.75pt;height:21.75pt" o:ole="">
                  <v:imagedata r:id="rId24" o:title=""/>
                </v:shape>
                <o:OLEObject Type="Embed" ProgID="Equation.DSMT4" ShapeID="_x0000_i1033" DrawAspect="Content" ObjectID="_1810286915" r:id="rId25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ب) </w:t>
            </w:r>
            <w:r w:rsidRPr="00B72262">
              <w:rPr>
                <w:position w:val="-12"/>
                <w:lang w:bidi="fa-IR"/>
              </w:rPr>
              <w:object w:dxaOrig="2020" w:dyaOrig="380" w14:anchorId="092AA01B">
                <v:shape id="_x0000_i1034" type="#_x0000_t75" style="width:115.5pt;height:21.75pt" o:ole="">
                  <v:imagedata r:id="rId26" o:title=""/>
                </v:shape>
                <o:OLEObject Type="Embed" ProgID="Equation.DSMT4" ShapeID="_x0000_i1034" DrawAspect="Content" ObjectID="_1810286916" r:id="rId27"/>
              </w:object>
            </w:r>
          </w:p>
          <w:p w14:paraId="45417085" w14:textId="77777777" w:rsidR="0022265A" w:rsidRPr="00B72262" w:rsidRDefault="0022265A" w:rsidP="0075235D">
            <w:pPr>
              <w:pStyle w:val="ListParagraph"/>
              <w:ind w:left="360"/>
              <w:rPr>
                <w:rFonts w:ascii="Vazirmatn" w:hAnsi="Vazirmatn"/>
                <w:rtl/>
                <w:lang w:bidi="fa-IR"/>
              </w:rPr>
            </w:pPr>
          </w:p>
          <w:p w14:paraId="345EDF37" w14:textId="6E713FEC" w:rsidR="0022265A" w:rsidRPr="00B72262" w:rsidRDefault="0022265A" w:rsidP="00163B86">
            <w:pPr>
              <w:pStyle w:val="ListParagraph"/>
              <w:ind w:left="360"/>
              <w:rPr>
                <w:rFonts w:ascii="Vazirmatn" w:hAnsi="Vazirmatn"/>
                <w:lang w:bidi="fa-IR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ج)   </w:t>
            </w:r>
            <w:r w:rsidRPr="00B72262">
              <w:rPr>
                <w:rFonts w:ascii="Vazirmatn" w:hAnsi="Vazirmatn"/>
                <w:lang w:bidi="fa-IR"/>
              </w:rPr>
              <w:t xml:space="preserve">     </w:t>
            </w:r>
            <w:r w:rsidRPr="00B72262">
              <w:rPr>
                <w:rFonts w:ascii="Vazirmatn" w:hAnsi="Vazirmatn"/>
                <w:position w:val="-12"/>
                <w:lang w:bidi="fa-IR"/>
              </w:rPr>
              <w:object w:dxaOrig="2520" w:dyaOrig="380" w14:anchorId="0B7733FE">
                <v:shape id="_x0000_i1035" type="#_x0000_t75" style="width:143.25pt;height:21.75pt" o:ole="">
                  <v:imagedata r:id="rId28" o:title=""/>
                </v:shape>
                <o:OLEObject Type="Embed" ProgID="Equation.DSMT4" ShapeID="_x0000_i1035" DrawAspect="Content" ObjectID="_1810286917" r:id="rId29"/>
              </w:object>
            </w:r>
          </w:p>
        </w:tc>
      </w:tr>
      <w:tr w:rsidR="0022265A" w:rsidRPr="00B72262" w14:paraId="423C94D4" w14:textId="77777777" w:rsidTr="0022265A">
        <w:trPr>
          <w:trHeight w:val="972"/>
        </w:trPr>
        <w:tc>
          <w:tcPr>
            <w:tcW w:w="10643" w:type="dxa"/>
            <w:gridSpan w:val="2"/>
          </w:tcPr>
          <w:p w14:paraId="5FC5D8D8" w14:textId="77777777" w:rsidR="0022265A" w:rsidRPr="00B72262" w:rsidRDefault="0022265A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</w:rPr>
            </w:pPr>
            <w:r w:rsidRPr="00B72262">
              <w:rPr>
                <w:rFonts w:ascii="Vazirmatn" w:hAnsi="Vazirmatn" w:hint="cs"/>
                <w:rtl/>
              </w:rPr>
              <w:t xml:space="preserve">جاهای خالی را با اعداد مناسب پر کنید‌.  </w:t>
            </w:r>
          </w:p>
          <w:p w14:paraId="620FE89F" w14:textId="41DE5CF5" w:rsidR="0022265A" w:rsidRPr="00B72262" w:rsidRDefault="0022265A" w:rsidP="00E965FB">
            <w:pPr>
              <w:pStyle w:val="ListParagraph"/>
              <w:ind w:left="360"/>
              <w:jc w:val="both"/>
              <w:rPr>
                <w:rFonts w:ascii="Vazirmatn" w:hAnsi="Vazirmatn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                                            </w:t>
            </w:r>
            <w:r w:rsidRPr="00B72262">
              <w:rPr>
                <w:rFonts w:ascii="Vazirmatn" w:hAnsi="Vazirmatn" w:hint="cs"/>
                <w:rtl/>
              </w:rPr>
              <w:t xml:space="preserve"> </w:t>
            </w:r>
            <w:r w:rsidRPr="00B72262">
              <w:rPr>
                <w:rFonts w:ascii="Vazirmatn" w:hAnsi="Vazirmatn"/>
              </w:rPr>
              <w:t xml:space="preserve">   </w:t>
            </w:r>
            <w:r w:rsidRPr="00B72262">
              <w:rPr>
                <w:position w:val="-12"/>
              </w:rPr>
              <w:object w:dxaOrig="4599" w:dyaOrig="440" w14:anchorId="6766CF17">
                <v:shape id="_x0000_i1036" type="#_x0000_t75" style="width:246.75pt;height:23.25pt" o:ole="">
                  <v:imagedata r:id="rId30" o:title=""/>
                </v:shape>
                <o:OLEObject Type="Embed" ProgID="Equation.DSMT4" ShapeID="_x0000_i1036" DrawAspect="Content" ObjectID="_1810286918" r:id="rId31"/>
              </w:object>
            </w:r>
          </w:p>
        </w:tc>
      </w:tr>
      <w:tr w:rsidR="0022265A" w:rsidRPr="00B72262" w14:paraId="1A57B711" w14:textId="77777777" w:rsidTr="0022265A">
        <w:trPr>
          <w:trHeight w:val="1034"/>
        </w:trPr>
        <w:tc>
          <w:tcPr>
            <w:tcW w:w="10643" w:type="dxa"/>
            <w:gridSpan w:val="2"/>
          </w:tcPr>
          <w:p w14:paraId="5423FE40" w14:textId="0BE885B5" w:rsidR="0022265A" w:rsidRPr="00684DF4" w:rsidRDefault="0022265A" w:rsidP="00684DF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hint="cs"/>
                <w:i/>
                <w:noProof/>
                <w:rtl/>
              </w:rPr>
              <w:t xml:space="preserve">مجموعه زیر را </w:t>
            </w:r>
            <w:r>
              <w:rPr>
                <w:rFonts w:hint="cs"/>
                <w:i/>
                <w:noProof/>
                <w:rtl/>
              </w:rPr>
              <w:t>با نوشتن اعضا مشخص کنید</w:t>
            </w:r>
            <w:r w:rsidRPr="00B72262">
              <w:rPr>
                <w:rFonts w:hint="cs"/>
                <w:i/>
                <w:noProof/>
                <w:rtl/>
              </w:rPr>
              <w:t xml:space="preserve">.                                                                                                                             </w:t>
            </w:r>
            <w:r w:rsidRPr="00684DF4">
              <w:rPr>
                <w:rFonts w:hint="cs"/>
                <w:i/>
                <w:noProof/>
                <w:rtl/>
              </w:rPr>
              <w:t xml:space="preserve">                                                                                                                                   </w:t>
            </w:r>
          </w:p>
          <w:p w14:paraId="32C1BF27" w14:textId="32BC0578" w:rsidR="0022265A" w:rsidRPr="00B72262" w:rsidRDefault="0022265A" w:rsidP="00C16EE0">
            <w:pPr>
              <w:spacing w:line="276" w:lineRule="auto"/>
              <w:jc w:val="right"/>
              <w:rPr>
                <w:rFonts w:ascii="Vazirmatn" w:hAnsi="Vazirmatn"/>
                <w:rtl/>
              </w:rPr>
            </w:pPr>
            <w:r w:rsidRPr="00B72262">
              <w:rPr>
                <w:i/>
                <w:noProof/>
                <w:rtl/>
              </w:rPr>
              <w:tab/>
            </w:r>
            <w:r w:rsidR="00E44A85">
              <w:rPr>
                <w:rFonts w:hint="cs"/>
                <w:i/>
                <w:noProof/>
                <w:rtl/>
              </w:rPr>
              <w:t xml:space="preserve">   </w:t>
            </w:r>
            <w:r w:rsidRPr="00B72262">
              <w:rPr>
                <w:rFonts w:hint="cs"/>
                <w:i/>
                <w:noProof/>
                <w:rtl/>
              </w:rPr>
              <w:t xml:space="preserve">                  </w:t>
            </w:r>
            <w:r w:rsidR="00E44A85">
              <w:t xml:space="preserve">      </w:t>
            </w:r>
            <w:r w:rsidRPr="00B72262">
              <w:rPr>
                <w:position w:val="-16"/>
              </w:rPr>
              <w:object w:dxaOrig="3680" w:dyaOrig="480" w14:anchorId="22C49512">
                <v:shape id="_x0000_i1037" type="#_x0000_t75" style="width:185.25pt;height:23.25pt" o:ole="">
                  <v:imagedata r:id="rId32" o:title=""/>
                </v:shape>
                <o:OLEObject Type="Embed" ProgID="Equation.DSMT4" ShapeID="_x0000_i1037" DrawAspect="Content" ObjectID="_1810286919" r:id="rId33"/>
              </w:object>
            </w:r>
            <w:r w:rsidRPr="00B72262">
              <w:rPr>
                <w:rFonts w:hint="cs"/>
                <w:i/>
                <w:noProof/>
                <w:rtl/>
              </w:rPr>
              <w:t xml:space="preserve">   </w:t>
            </w:r>
          </w:p>
        </w:tc>
      </w:tr>
      <w:tr w:rsidR="0022265A" w:rsidRPr="00B72262" w14:paraId="058569C6" w14:textId="77777777" w:rsidTr="0022265A">
        <w:trPr>
          <w:trHeight w:val="977"/>
        </w:trPr>
        <w:tc>
          <w:tcPr>
            <w:tcW w:w="10643" w:type="dxa"/>
            <w:gridSpan w:val="2"/>
          </w:tcPr>
          <w:p w14:paraId="27429BA9" w14:textId="42786D6F" w:rsidR="0022265A" w:rsidRPr="00B72262" w:rsidRDefault="0022265A" w:rsidP="00565EC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tl/>
              </w:rPr>
            </w:pPr>
            <w:r w:rsidRPr="00B72262">
              <w:rPr>
                <w:rFonts w:hint="cs"/>
                <w:rtl/>
              </w:rPr>
              <w:t xml:space="preserve"> در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جعبه ای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3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مهره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سفید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و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tl/>
                <w:lang w:bidi="fa-IR"/>
              </w:rPr>
              <w:t>۵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مهره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قرمز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و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tl/>
                <w:lang w:bidi="fa-IR"/>
              </w:rPr>
              <w:t>۳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مهره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زرد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داریم.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یک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مهره به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تصادف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برمی‌داریم.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ascii="Vazirmatn" w:hAnsi="Vazirmatn" w:hint="cs"/>
                <w:rtl/>
              </w:rPr>
              <w:t xml:space="preserve">با کدام احتمال: </w:t>
            </w:r>
            <w:r w:rsidRPr="00B72262">
              <w:rPr>
                <w:rFonts w:hint="cs"/>
                <w:rtl/>
              </w:rPr>
              <w:t xml:space="preserve"> </w:t>
            </w:r>
          </w:p>
          <w:p w14:paraId="218B7C7F" w14:textId="0EB79432" w:rsidR="0022265A" w:rsidRPr="00B72262" w:rsidRDefault="0022265A" w:rsidP="00565EC1">
            <w:pPr>
              <w:spacing w:line="276" w:lineRule="auto"/>
              <w:jc w:val="both"/>
              <w:rPr>
                <w:rtl/>
              </w:rPr>
            </w:pPr>
            <w:r w:rsidRPr="00B72262">
              <w:rPr>
                <w:rFonts w:hint="cs"/>
                <w:rtl/>
              </w:rPr>
              <w:t>الف- مهره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خارج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شده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زرد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u w:val="single"/>
                <w:rtl/>
              </w:rPr>
              <w:t xml:space="preserve">نیست </w:t>
            </w:r>
            <w:r w:rsidRPr="00B72262">
              <w:rPr>
                <w:rFonts w:hint="cs"/>
                <w:rtl/>
              </w:rPr>
              <w:t>؟                                         ب</w:t>
            </w:r>
            <w:r w:rsidRPr="00B72262">
              <w:rPr>
                <w:rtl/>
              </w:rPr>
              <w:t xml:space="preserve">-  مهره خارج شده قرمز </w:t>
            </w:r>
            <w:r w:rsidRPr="00B72262">
              <w:rPr>
                <w:rFonts w:hint="cs"/>
                <w:rtl/>
              </w:rPr>
              <w:t>است؟</w:t>
            </w:r>
          </w:p>
        </w:tc>
      </w:tr>
      <w:tr w:rsidR="0022265A" w:rsidRPr="00B72262" w14:paraId="18E8DFCE" w14:textId="77777777" w:rsidTr="0022265A">
        <w:trPr>
          <w:trHeight w:val="1247"/>
        </w:trPr>
        <w:tc>
          <w:tcPr>
            <w:tcW w:w="10643" w:type="dxa"/>
            <w:gridSpan w:val="2"/>
          </w:tcPr>
          <w:p w14:paraId="2B85B343" w14:textId="77777777" w:rsidR="007C347E" w:rsidRPr="00B72262" w:rsidRDefault="007C347E" w:rsidP="007C34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>یک تاس را دوبار پرتاب می کنیم . چقدر احتمال دارد :</w:t>
            </w:r>
          </w:p>
          <w:p w14:paraId="2805EBAD" w14:textId="433AEB67" w:rsidR="007C347E" w:rsidRPr="007C347E" w:rsidRDefault="007C347E" w:rsidP="007C347E">
            <w:pPr>
              <w:ind w:left="44"/>
              <w:rPr>
                <w:rFonts w:ascii="Vazirmatn" w:hAnsi="Vazirmatn"/>
              </w:rPr>
            </w:pPr>
            <w:r w:rsidRPr="007C347E">
              <w:rPr>
                <w:rFonts w:ascii="Vazirmatn" w:hAnsi="Vazirmatn" w:hint="cs"/>
                <w:rtl/>
              </w:rPr>
              <w:t xml:space="preserve">الف- هر دو تاس عدد اول بیاید؟                                    </w:t>
            </w:r>
            <w:r w:rsidRPr="007C347E">
              <w:rPr>
                <w:rFonts w:ascii="Vazirmatn" w:hAnsi="Vazirmatn" w:hint="cs"/>
                <w:rtl/>
                <w:lang w:bidi="fa-IR"/>
              </w:rPr>
              <w:t>ب- مجموع دو عدد رو شده برابر ۱۰ باشد؟</w:t>
            </w:r>
          </w:p>
          <w:p w14:paraId="69D3B919" w14:textId="77777777" w:rsidR="0022265A" w:rsidRPr="00B72262" w:rsidRDefault="0022265A" w:rsidP="00691213">
            <w:pPr>
              <w:pStyle w:val="ListParagraph"/>
              <w:ind w:left="360"/>
              <w:jc w:val="both"/>
              <w:rPr>
                <w:rFonts w:ascii="Vazirmatn" w:hAnsi="Vazirmatn"/>
                <w:rtl/>
                <w:lang w:bidi="fa-IR"/>
              </w:rPr>
            </w:pPr>
          </w:p>
          <w:p w14:paraId="3A3AC38D" w14:textId="305382D0" w:rsidR="0022265A" w:rsidRPr="00B72262" w:rsidRDefault="0022265A" w:rsidP="00163B86">
            <w:pPr>
              <w:jc w:val="both"/>
              <w:rPr>
                <w:rFonts w:ascii="Vazirmatn" w:hAnsi="Vazirmatn"/>
                <w:rtl/>
                <w:lang w:bidi="fa-IR"/>
              </w:rPr>
            </w:pPr>
          </w:p>
        </w:tc>
      </w:tr>
      <w:tr w:rsidR="0022265A" w:rsidRPr="00B72262" w14:paraId="1F66089D" w14:textId="77777777" w:rsidTr="0022265A">
        <w:trPr>
          <w:trHeight w:val="1417"/>
        </w:trPr>
        <w:tc>
          <w:tcPr>
            <w:tcW w:w="10643" w:type="dxa"/>
            <w:gridSpan w:val="2"/>
          </w:tcPr>
          <w:p w14:paraId="58CF6CA5" w14:textId="77777777" w:rsidR="007C347E" w:rsidRPr="00B72262" w:rsidRDefault="007C347E" w:rsidP="0009472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/>
                <w:rtl/>
              </w:rPr>
              <w:t>اگر خانواده ا</w:t>
            </w:r>
            <w:r w:rsidRPr="00B72262">
              <w:rPr>
                <w:rFonts w:ascii="Vazirmatn" w:hAnsi="Vazirmatn" w:hint="cs"/>
                <w:rtl/>
              </w:rPr>
              <w:t>ی</w:t>
            </w:r>
            <w:r w:rsidRPr="00B72262">
              <w:rPr>
                <w:rFonts w:ascii="Vazirmatn" w:hAnsi="Vazirmatn"/>
                <w:rtl/>
              </w:rPr>
              <w:t xml:space="preserve"> دارا</w:t>
            </w:r>
            <w:r w:rsidRPr="00B72262">
              <w:rPr>
                <w:rFonts w:ascii="Vazirmatn" w:hAnsi="Vazirmatn" w:hint="cs"/>
                <w:rtl/>
              </w:rPr>
              <w:t>ی</w:t>
            </w:r>
            <w:r w:rsidRPr="00B72262">
              <w:rPr>
                <w:rFonts w:ascii="Vazirmatn" w:hAnsi="Vazirmatn"/>
                <w:rtl/>
              </w:rPr>
              <w:t xml:space="preserve"> سه فرزند باشد ، چقدر احتمال دارد ا</w:t>
            </w:r>
            <w:r w:rsidRPr="00B72262">
              <w:rPr>
                <w:rFonts w:ascii="Vazirmatn" w:hAnsi="Vazirmatn" w:hint="cs"/>
                <w:rtl/>
              </w:rPr>
              <w:t>ی</w:t>
            </w:r>
            <w:r w:rsidRPr="00B72262">
              <w:rPr>
                <w:rFonts w:ascii="Vazirmatn" w:hAnsi="Vazirmatn" w:hint="eastAsia"/>
                <w:rtl/>
              </w:rPr>
              <w:t>ن</w:t>
            </w:r>
            <w:r w:rsidRPr="00B72262">
              <w:rPr>
                <w:rFonts w:ascii="Vazirmatn" w:hAnsi="Vazirmatn"/>
                <w:rtl/>
              </w:rPr>
              <w:t xml:space="preserve"> خانواده دارا</w:t>
            </w:r>
            <w:r w:rsidRPr="00B72262">
              <w:rPr>
                <w:rFonts w:ascii="Vazirmatn" w:hAnsi="Vazirmatn" w:hint="cs"/>
                <w:rtl/>
              </w:rPr>
              <w:t>ی</w:t>
            </w:r>
            <w:r w:rsidRPr="00B72262">
              <w:rPr>
                <w:rFonts w:ascii="Vazirmatn" w:hAnsi="Vazirmatn"/>
                <w:rtl/>
              </w:rPr>
              <w:t xml:space="preserve"> دق</w:t>
            </w:r>
            <w:r w:rsidRPr="00B72262">
              <w:rPr>
                <w:rFonts w:ascii="Vazirmatn" w:hAnsi="Vazirmatn" w:hint="cs"/>
                <w:rtl/>
              </w:rPr>
              <w:t>ی</w:t>
            </w:r>
            <w:r w:rsidRPr="00B72262">
              <w:rPr>
                <w:rFonts w:ascii="Vazirmatn" w:hAnsi="Vazirmatn" w:hint="eastAsia"/>
                <w:rtl/>
              </w:rPr>
              <w:t>قاً</w:t>
            </w:r>
            <w:r w:rsidRPr="00B72262">
              <w:rPr>
                <w:rFonts w:ascii="Vazirmatn" w:hAnsi="Vazirmatn"/>
                <w:rtl/>
              </w:rPr>
              <w:t xml:space="preserve"> </w:t>
            </w:r>
            <w:r w:rsidRPr="00B72262">
              <w:rPr>
                <w:rFonts w:ascii="Vazirmatn" w:hAnsi="Vazirmatn" w:hint="cs"/>
                <w:rtl/>
              </w:rPr>
              <w:t>ی</w:t>
            </w:r>
            <w:r w:rsidRPr="00B72262">
              <w:rPr>
                <w:rFonts w:ascii="Vazirmatn" w:hAnsi="Vazirmatn" w:hint="eastAsia"/>
                <w:rtl/>
              </w:rPr>
              <w:t>ک</w:t>
            </w:r>
            <w:r w:rsidRPr="00B72262">
              <w:rPr>
                <w:rFonts w:ascii="Vazirmatn" w:hAnsi="Vazirmatn"/>
                <w:rtl/>
              </w:rPr>
              <w:t xml:space="preserve"> پسر باشد؟</w:t>
            </w:r>
          </w:p>
          <w:p w14:paraId="5F1F8F75" w14:textId="77777777" w:rsidR="007C347E" w:rsidRPr="007C347E" w:rsidRDefault="007C347E" w:rsidP="007C347E">
            <w:pPr>
              <w:spacing w:line="276" w:lineRule="auto"/>
              <w:ind w:left="44"/>
              <w:rPr>
                <w:rFonts w:ascii="Vazirmatn" w:hAnsi="Vazirmatn"/>
              </w:rPr>
            </w:pPr>
          </w:p>
          <w:p w14:paraId="0E7A5D79" w14:textId="159FB8EA" w:rsidR="0022265A" w:rsidRPr="00B72262" w:rsidRDefault="0022265A" w:rsidP="00163B86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</w:tr>
    </w:tbl>
    <w:p w14:paraId="615D838F" w14:textId="2730FB0E" w:rsidR="000B3006" w:rsidRPr="00B72262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643" w:type="dxa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30"/>
        <w:gridCol w:w="13"/>
      </w:tblGrid>
      <w:tr w:rsidR="00F1686A" w:rsidRPr="00B72262" w14:paraId="21CECAF5" w14:textId="77777777" w:rsidTr="0022265A">
        <w:trPr>
          <w:gridAfter w:val="1"/>
          <w:wAfter w:w="13" w:type="dxa"/>
          <w:trHeight w:val="522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7F48AAD6" w14:textId="3527D501" w:rsidR="00F1686A" w:rsidRPr="00B72262" w:rsidRDefault="00F1686A" w:rsidP="00F1686A">
            <w:pPr>
              <w:jc w:val="center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>مرور فصل 2</w:t>
            </w:r>
          </w:p>
        </w:tc>
      </w:tr>
      <w:tr w:rsidR="0022265A" w:rsidRPr="00B72262" w14:paraId="24A95EA4" w14:textId="77777777" w:rsidTr="0022265A">
        <w:trPr>
          <w:trHeight w:val="1010"/>
        </w:trPr>
        <w:tc>
          <w:tcPr>
            <w:tcW w:w="10643" w:type="dxa"/>
            <w:gridSpan w:val="2"/>
          </w:tcPr>
          <w:p w14:paraId="154CCC2F" w14:textId="44252B93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>
              <w:rPr>
                <w:rFonts w:hint="cs"/>
                <w:rtl/>
              </w:rPr>
              <w:t>درستی یا نادرستی را</w:t>
            </w:r>
            <w:r w:rsidRPr="00B72262">
              <w:rPr>
                <w:rtl/>
              </w:rPr>
              <w:t xml:space="preserve"> مشخص کن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Fonts w:hint="eastAsia"/>
                <w:rtl/>
              </w:rPr>
              <w:t>د</w:t>
            </w:r>
            <w:r w:rsidRPr="00B72262">
              <w:rPr>
                <w:rtl/>
              </w:rPr>
              <w:t xml:space="preserve"> .</w:t>
            </w:r>
          </w:p>
          <w:p w14:paraId="7FC340E2" w14:textId="68C291B1" w:rsidR="0022265A" w:rsidRPr="00B72262" w:rsidRDefault="0022265A" w:rsidP="00F1686A">
            <w:pPr>
              <w:spacing w:line="276" w:lineRule="auto"/>
              <w:rPr>
                <w:rtl/>
              </w:rPr>
            </w:pPr>
            <w:r>
              <w:rPr>
                <w:rFonts w:hint="cs"/>
                <w:i/>
                <w:rtl/>
              </w:rPr>
              <w:t xml:space="preserve">الف </w:t>
            </w:r>
            <w:r w:rsidRPr="00B72262">
              <w:rPr>
                <w:rFonts w:hint="cs"/>
                <w:i/>
                <w:rtl/>
              </w:rPr>
              <w:t>) اشتراک مجموعه عدد های گنگ و مجموعه عدد های گویا ، مجموعه تهی است. (        )</w:t>
            </w:r>
          </w:p>
        </w:tc>
      </w:tr>
      <w:tr w:rsidR="0022265A" w:rsidRPr="00B72262" w14:paraId="59670CD7" w14:textId="77777777" w:rsidTr="0022265A">
        <w:trPr>
          <w:trHeight w:val="1010"/>
        </w:trPr>
        <w:tc>
          <w:tcPr>
            <w:tcW w:w="10643" w:type="dxa"/>
            <w:gridSpan w:val="2"/>
          </w:tcPr>
          <w:p w14:paraId="10A08B41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</w:pPr>
            <w:r w:rsidRPr="00B72262">
              <w:rPr>
                <w:rFonts w:hint="cs"/>
                <w:rtl/>
              </w:rPr>
              <w:lastRenderedPageBreak/>
              <w:t>جاهای خالی را با اعداد یا عبارات مناسب کامل کنید.</w:t>
            </w:r>
          </w:p>
          <w:p w14:paraId="5A2F10B3" w14:textId="77777777" w:rsidR="0022265A" w:rsidRDefault="0022265A" w:rsidP="00F1686A">
            <w:pPr>
              <w:rPr>
                <w:rFonts w:asciiTheme="minorHAnsi" w:hAnsiTheme="minorHAnsi"/>
                <w:rtl/>
              </w:rPr>
            </w:pPr>
            <w:r w:rsidRPr="00B72262">
              <w:rPr>
                <w:rFonts w:asciiTheme="minorHAnsi" w:hAnsiTheme="minorHAnsi" w:hint="cs"/>
                <w:rtl/>
                <w:lang w:bidi="fa-IR"/>
              </w:rPr>
              <w:t>الف) به فاصله نقطه نمایش هر عدد از مبدا ، ................................. آن عدد می گویند.</w:t>
            </w:r>
            <w:r w:rsidRPr="00B72262">
              <w:rPr>
                <w:rFonts w:asciiTheme="minorHAnsi" w:hAnsiTheme="minorHAnsi" w:hint="cs"/>
                <w:rtl/>
              </w:rPr>
              <w:t xml:space="preserve"> </w:t>
            </w:r>
          </w:p>
          <w:p w14:paraId="7A0AFB23" w14:textId="51FFB77D" w:rsidR="0022265A" w:rsidRPr="00B72262" w:rsidRDefault="0022265A" w:rsidP="00F1686A">
            <w:pPr>
              <w:rPr>
                <w:rtl/>
                <w:lang w:bidi="fa-IR"/>
              </w:rPr>
            </w:pPr>
            <w:r w:rsidRPr="00B72262">
              <w:rPr>
                <w:rFonts w:asciiTheme="minorHAnsi" w:hAnsiTheme="minorHAnsi" w:hint="cs"/>
                <w:rtl/>
              </w:rPr>
              <w:t>ب</w:t>
            </w:r>
            <w:r w:rsidRPr="00B72262">
              <w:rPr>
                <w:rFonts w:hint="cs"/>
                <w:rtl/>
              </w:rPr>
              <w:t xml:space="preserve">) </w:t>
            </w:r>
            <w:r w:rsidRPr="00B72262">
              <w:rPr>
                <w:rFonts w:asciiTheme="minorHAnsi" w:hAnsiTheme="minorHAnsi"/>
                <w:rtl/>
                <w:lang w:bidi="fa-IR"/>
              </w:rPr>
              <w:t>اجتماع مجموعه</w:t>
            </w:r>
            <w:r w:rsidRPr="00B72262">
              <w:rPr>
                <w:rFonts w:asciiTheme="minorHAnsi" w:hAnsiTheme="minorHAnsi" w:hint="cs"/>
                <w:rtl/>
                <w:lang w:bidi="fa-IR"/>
              </w:rPr>
              <w:t xml:space="preserve"> عددهای</w:t>
            </w:r>
            <w:r w:rsidRPr="00B72262">
              <w:rPr>
                <w:rFonts w:asciiTheme="minorHAnsi" w:hAnsiTheme="minorHAnsi"/>
                <w:rtl/>
                <w:lang w:bidi="fa-IR"/>
              </w:rPr>
              <w:t xml:space="preserve"> گو</w:t>
            </w:r>
            <w:r w:rsidRPr="00B72262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B72262">
              <w:rPr>
                <w:rFonts w:asciiTheme="minorHAnsi" w:hAnsiTheme="minorHAnsi" w:hint="eastAsia"/>
                <w:rtl/>
                <w:lang w:bidi="fa-IR"/>
              </w:rPr>
              <w:t>ا</w:t>
            </w:r>
            <w:r w:rsidRPr="00B72262">
              <w:rPr>
                <w:rFonts w:asciiTheme="minorHAnsi" w:hAnsiTheme="minorHAnsi"/>
                <w:rtl/>
                <w:lang w:bidi="fa-IR"/>
              </w:rPr>
              <w:t xml:space="preserve"> و عددها</w:t>
            </w:r>
            <w:r w:rsidRPr="00B72262">
              <w:rPr>
                <w:rFonts w:asciiTheme="minorHAnsi" w:hAnsiTheme="minorHAnsi" w:hint="cs"/>
                <w:rtl/>
                <w:lang w:bidi="fa-IR"/>
              </w:rPr>
              <w:t>ی گنگ</w:t>
            </w:r>
            <w:r w:rsidRPr="00B72262">
              <w:rPr>
                <w:rFonts w:asciiTheme="minorHAnsi" w:hAnsiTheme="minorHAnsi"/>
                <w:rtl/>
                <w:lang w:bidi="fa-IR"/>
              </w:rPr>
              <w:t xml:space="preserve"> را مجموعه عددها</w:t>
            </w:r>
            <w:r w:rsidRPr="00B72262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B72262">
              <w:rPr>
                <w:rFonts w:asciiTheme="minorHAnsi" w:hAnsiTheme="minorHAnsi"/>
                <w:rtl/>
                <w:lang w:bidi="fa-IR"/>
              </w:rPr>
              <w:t xml:space="preserve"> </w:t>
            </w:r>
            <w:r w:rsidRPr="00B72262">
              <w:rPr>
                <w:rFonts w:asciiTheme="minorHAnsi" w:hAnsiTheme="minorHAnsi" w:hint="cs"/>
                <w:rtl/>
                <w:lang w:bidi="fa-IR"/>
              </w:rPr>
              <w:t>...................</w:t>
            </w:r>
            <w:r w:rsidRPr="00B72262">
              <w:rPr>
                <w:rFonts w:asciiTheme="minorHAnsi" w:hAnsiTheme="minorHAnsi"/>
                <w:rtl/>
                <w:lang w:bidi="fa-IR"/>
              </w:rPr>
              <w:t xml:space="preserve"> م</w:t>
            </w:r>
            <w:r w:rsidRPr="00B72262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B72262">
              <w:rPr>
                <w:rFonts w:asciiTheme="minorHAnsi" w:hAnsiTheme="minorHAnsi"/>
                <w:rtl/>
                <w:lang w:bidi="fa-IR"/>
              </w:rPr>
              <w:t xml:space="preserve"> نام</w:t>
            </w:r>
            <w:r w:rsidRPr="00B72262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B72262">
              <w:rPr>
                <w:rFonts w:asciiTheme="minorHAnsi" w:hAnsiTheme="minorHAnsi" w:hint="eastAsia"/>
                <w:rtl/>
                <w:lang w:bidi="fa-IR"/>
              </w:rPr>
              <w:t>م</w:t>
            </w:r>
            <w:r w:rsidRPr="00B72262">
              <w:rPr>
                <w:rFonts w:asciiTheme="minorHAnsi" w:hAnsiTheme="minorHAnsi" w:hint="cs"/>
                <w:rtl/>
                <w:lang w:bidi="fa-IR"/>
              </w:rPr>
              <w:t>.</w:t>
            </w:r>
          </w:p>
        </w:tc>
      </w:tr>
      <w:tr w:rsidR="0022265A" w:rsidRPr="00B72262" w14:paraId="77AF4CF5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616489E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690ADE58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                      </w:t>
            </w:r>
            <w:r w:rsidRPr="00B72262">
              <w:rPr>
                <w:position w:val="-22"/>
              </w:rPr>
              <w:object w:dxaOrig="460" w:dyaOrig="580" w14:anchorId="3F81C2AF">
                <v:shape id="_x0000_i1038" type="#_x0000_t75" style="width:24.75pt;height:31.5pt" o:ole="">
                  <v:imagedata r:id="rId34" o:title=""/>
                </v:shape>
                <o:OLEObject Type="Embed" ProgID="Equation.DSMT4" ShapeID="_x0000_i1038" DrawAspect="Content" ObjectID="_1810286920" r:id="rId35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                                                                   </w:t>
            </w:r>
            <w:r w:rsidRPr="00B72262">
              <w:rPr>
                <w:position w:val="-22"/>
              </w:rPr>
              <w:object w:dxaOrig="460" w:dyaOrig="580" w14:anchorId="70168B16">
                <v:shape id="_x0000_i1039" type="#_x0000_t75" style="width:26.25pt;height:33.75pt" o:ole="">
                  <v:imagedata r:id="rId36" o:title=""/>
                </v:shape>
                <o:OLEObject Type="Embed" ProgID="Equation.DSMT4" ShapeID="_x0000_i1039" DrawAspect="Content" ObjectID="_1810286921" r:id="rId37"/>
              </w:object>
            </w:r>
          </w:p>
        </w:tc>
      </w:tr>
      <w:tr w:rsidR="0022265A" w:rsidRPr="00B72262" w14:paraId="51346E91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20EF84F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 xml:space="preserve">الف- بین </w:t>
            </w:r>
            <w:r w:rsidRPr="00B72262">
              <w:rPr>
                <w:position w:val="-8"/>
              </w:rPr>
              <w:object w:dxaOrig="400" w:dyaOrig="360" w14:anchorId="790CEE3D">
                <v:shape id="_x0000_i1040" type="#_x0000_t75" style="width:22.5pt;height:21pt" o:ole="">
                  <v:imagedata r:id="rId38" o:title=""/>
                </v:shape>
                <o:OLEObject Type="Embed" ProgID="Equation.DSMT4" ShapeID="_x0000_i1040" DrawAspect="Content" ObjectID="_1810286922" r:id="rId39"/>
              </w:object>
            </w:r>
            <w:r w:rsidRPr="00B72262">
              <w:rPr>
                <w:rFonts w:ascii="Vazirmatn" w:hAnsi="Vazirmatn" w:hint="cs"/>
                <w:rtl/>
              </w:rPr>
              <w:t xml:space="preserve"> و 3  دو عدد گنگ بنویسید. </w:t>
            </w:r>
          </w:p>
          <w:p w14:paraId="1FCC50B2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ascii="Vazirmatn" w:hAnsi="Vazirmatn" w:hint="cs"/>
                <w:rtl/>
              </w:rPr>
              <w:t xml:space="preserve">ب- بین </w:t>
            </w:r>
            <w:r w:rsidRPr="00B72262">
              <w:rPr>
                <w:rFonts w:ascii="Vazirmatn" w:hAnsi="Vazirmatn"/>
                <w:position w:val="-24"/>
              </w:rPr>
              <w:object w:dxaOrig="240" w:dyaOrig="620" w14:anchorId="001C8A2F">
                <v:shape id="_x0000_i1041" type="#_x0000_t75" style="width:13.5pt;height:35.25pt" o:ole="">
                  <v:imagedata r:id="rId40" o:title=""/>
                </v:shape>
                <o:OLEObject Type="Embed" ProgID="Equation.DSMT4" ShapeID="_x0000_i1041" DrawAspect="Content" ObjectID="_1810286923" r:id="rId41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Pr="00B72262">
              <w:rPr>
                <w:rFonts w:ascii="Vazirmatn" w:hAnsi="Vazirmatn"/>
                <w:position w:val="-24"/>
              </w:rPr>
              <w:object w:dxaOrig="220" w:dyaOrig="620" w14:anchorId="61EDCF77">
                <v:shape id="_x0000_i1042" type="#_x0000_t75" style="width:12.75pt;height:35.25pt" o:ole="">
                  <v:imagedata r:id="rId42" o:title=""/>
                </v:shape>
                <o:OLEObject Type="Embed" ProgID="Equation.DSMT4" ShapeID="_x0000_i1042" DrawAspect="Content" ObjectID="_1810286924" r:id="rId43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 دو  عدد گویا بنویسید.</w:t>
            </w:r>
          </w:p>
        </w:tc>
      </w:tr>
      <w:tr w:rsidR="0022265A" w:rsidRPr="00B72262" w14:paraId="0AB87004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638286C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</w:rPr>
            </w:pPr>
            <w:r w:rsidRPr="00B72262">
              <w:rPr>
                <w:rFonts w:ascii="Vazirmatn" w:hAnsi="Vazirmatn" w:hint="cs"/>
                <w:rtl/>
              </w:rPr>
              <w:t xml:space="preserve">الف- عدد </w:t>
            </w:r>
            <w:r w:rsidRPr="00B72262">
              <w:rPr>
                <w:position w:val="-8"/>
              </w:rPr>
              <w:object w:dxaOrig="960" w:dyaOrig="400" w14:anchorId="7B3CF061">
                <v:shape id="_x0000_i1043" type="#_x0000_t75" style="width:50.25pt;height:20.25pt" o:ole="">
                  <v:imagedata r:id="rId44" o:title=""/>
                </v:shape>
                <o:OLEObject Type="Embed" ProgID="Equation.DSMT4" ShapeID="_x0000_i1043" DrawAspect="Content" ObjectID="_1810286925" r:id="rId45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را روی محور اعداد نمایش دهید.</w:t>
            </w:r>
          </w:p>
          <w:p w14:paraId="21790218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1C8254B5" wp14:editId="4EF85FC5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67088</wp:posOffset>
                      </wp:positionV>
                      <wp:extent cx="3266307" cy="263661"/>
                      <wp:effectExtent l="38100" t="38100" r="29845" b="3175"/>
                      <wp:wrapNone/>
                      <wp:docPr id="2052" name="Group 2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2053" name="Group 205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54" name="Straight Arrow Connector 205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5" name="Straight Connector 205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6" name="Straight Connector 205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7" name="Straight Connector 205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8" name="Straight Connector 205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9" name="Straight Connector 205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0" name="Straight Connector 206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1" name="Straight Connector 206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2" name="Straight Connector 206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3" name="Straight Connector 206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68" name="Text Box 2068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E2E32B5" w14:textId="77777777" w:rsidR="0022265A" w:rsidRPr="005362A5" w:rsidRDefault="0022265A" w:rsidP="00F1686A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8254B5" id="Group 2052" o:spid="_x0000_s1035" style="position:absolute;left:0;text-align:left;margin-left:7.75pt;margin-top:5.3pt;width:257.2pt;height:20.75pt;z-index:251703296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">
                      <v:group id="Group 2053" o:spid="_x0000_s1036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054" o:spid="_x0000_s1037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" strokecolor="windowText">
                          <v:stroke startarrow="open" endarrow="open"/>
                        </v:shape>
                        <v:line id="Straight Connector 2055" o:spid="_x0000_s1038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" strokecolor="windowText"/>
                        <v:line id="Straight Connector 2056" o:spid="_x0000_s1039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" strokecolor="windowText"/>
                        <v:line id="Straight Connector 2057" o:spid="_x0000_s1040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72xwAAAN0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COnpfw+yY8Abn9AQAA//8DAFBLAQItABQABgAIAAAAIQDb4fbL7gAAAIUBAAATAAAAAAAA&#10;AAAAAAAAAAAAAABbQ29udGVudF9UeXBlc10ueG1sUEsBAi0AFAAGAAgAAAAhAFr0LFu/AAAAFQEA&#10;AAsAAAAAAAAAAAAAAAAAHwEAAF9yZWxzLy5yZWxzUEsBAi0AFAAGAAgAAAAhAD3zjvbHAAAA3QAA&#10;AA8AAAAAAAAAAAAAAAAABwIAAGRycy9kb3ducmV2LnhtbFBLBQYAAAAAAwADALcAAAD7AgAAAAA=&#10;" strokecolor="windowText"/>
                        <v:line id="Straight Connector 2058" o:spid="_x0000_s1041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" strokecolor="windowText"/>
                        <v:line id="Straight Connector 2059" o:spid="_x0000_s1042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" strokecolor="windowText"/>
                        <v:line id="Straight Connector 2060" o:spid="_x0000_s1043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" strokecolor="windowText"/>
                        <v:line id="Straight Connector 2061" o:spid="_x0000_s1044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" strokecolor="windowText"/>
                        <v:line id="Straight Connector 2062" o:spid="_x0000_s1045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" strokecolor="windowText"/>
                        <v:line id="Straight Connector 2063" o:spid="_x0000_s1046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" strokecolor="windowText"/>
                      </v:group>
                      <v:shape id="Text Box 2068" o:spid="_x0000_s1047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B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VJvA5zw5vwBGT+DwAA//8DAFBLAQItABQABgAIAAAAIQDb4fbL7gAAAIUBAAATAAAAAAAAAAAA&#10;AAAAAAAAAABbQ29udGVudF9UeXBlc10ueG1sUEsBAi0AFAAGAAgAAAAhAFr0LFu/AAAAFQEAAAsA&#10;AAAAAAAAAAAAAAAAHwEAAF9yZWxzLy5yZWxzUEsBAi0AFAAGAAgAAAAhAIGIwgHEAAAA3QAAAA8A&#10;AAAAAAAAAAAAAAAABwIAAGRycy9kb3ducmV2LnhtbFBLBQYAAAAAAwADALcAAAD4AgAAAAA=&#10;" filled="f" stroked="f" strokeweight=".5pt">
                        <v:textbox>
                          <w:txbxContent>
                            <w:p w14:paraId="3E2E32B5" w14:textId="77777777" w:rsidR="0022265A" w:rsidRPr="005362A5" w:rsidRDefault="0022265A" w:rsidP="00F1686A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A5213FB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 xml:space="preserve">ب- عدد </w:t>
            </w:r>
            <w:r w:rsidRPr="00B72262">
              <w:rPr>
                <w:rFonts w:ascii="Vazirmatn" w:hAnsi="Vazirmatn"/>
                <w:position w:val="-8"/>
              </w:rPr>
              <w:object w:dxaOrig="900" w:dyaOrig="400" w14:anchorId="6BDEB3E5">
                <v:shape id="_x0000_i1044" type="#_x0000_t75" style="width:47.25pt;height:20.25pt" o:ole="">
                  <v:imagedata r:id="rId46" o:title=""/>
                </v:shape>
                <o:OLEObject Type="Embed" ProgID="Equation.DSMT4" ShapeID="_x0000_i1044" DrawAspect="Content" ObjectID="_1810286926" r:id="rId47"/>
              </w:object>
            </w:r>
            <w:r w:rsidRPr="00B72262">
              <w:rPr>
                <w:rFonts w:ascii="Vazirmatn" w:hAnsi="Vazirmatn" w:hint="cs"/>
                <w:rtl/>
              </w:rPr>
              <w:t xml:space="preserve"> بین کدام اعداد صحیح متوالی قرار دارد ؟</w:t>
            </w:r>
          </w:p>
        </w:tc>
      </w:tr>
      <w:tr w:rsidR="0022265A" w:rsidRPr="00B72262" w14:paraId="6267AC87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60AE0FF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hint="cs"/>
                <w:rtl/>
              </w:rPr>
              <w:t>الف- نمايش مجموعه را روي محور مقابل آن مشخص كنيد .</w:t>
            </w:r>
            <w:r w:rsidRPr="00B72262">
              <w:rPr>
                <w:rtl/>
              </w:rPr>
              <w:tab/>
            </w:r>
            <w:r w:rsidRPr="00B72262">
              <w:rPr>
                <w:position w:val="-4"/>
              </w:rPr>
              <w:object w:dxaOrig="200" w:dyaOrig="300" w14:anchorId="59A83F5E">
                <v:shape id="_x0000_i1045" type="#_x0000_t75" style="width:9.75pt;height:15.75pt" o:ole="">
                  <v:imagedata r:id="rId48" o:title=""/>
                </v:shape>
                <o:OLEObject Type="Embed" ProgID="Equation.DSMT4" ShapeID="_x0000_i1045" DrawAspect="Content" ObjectID="_1810286927" r:id="rId49"/>
              </w:object>
            </w:r>
            <w:r w:rsidRPr="00B72262">
              <w:rPr>
                <w:rtl/>
              </w:rPr>
              <w:t xml:space="preserve"> </w:t>
            </w:r>
            <w:r w:rsidRPr="00B72262">
              <w:rPr>
                <w:position w:val="-4"/>
              </w:rPr>
              <w:object w:dxaOrig="200" w:dyaOrig="300" w14:anchorId="2693D7A3">
                <v:shape id="_x0000_i1046" type="#_x0000_t75" style="width:9.75pt;height:15.75pt" o:ole="">
                  <v:imagedata r:id="rId50" o:title=""/>
                </v:shape>
                <o:OLEObject Type="Embed" ProgID="Equation.DSMT4" ShapeID="_x0000_i1046" DrawAspect="Content" ObjectID="_1810286928" r:id="rId51"/>
              </w:object>
            </w:r>
            <w:r w:rsidRPr="00B72262">
              <w:rPr>
                <w:rtl/>
              </w:rPr>
              <w:t xml:space="preserve"> </w:t>
            </w:r>
            <w:r w:rsidRPr="00B72262">
              <w:rPr>
                <w:rtl/>
              </w:rPr>
              <w:tab/>
            </w:r>
            <w:r w:rsidRPr="00B72262">
              <w:rPr>
                <w:position w:val="-4"/>
              </w:rPr>
              <w:object w:dxaOrig="200" w:dyaOrig="300" w14:anchorId="10C43D91">
                <v:shape id="_x0000_i1047" type="#_x0000_t75" style="width:9.75pt;height:15.75pt" o:ole="">
                  <v:imagedata r:id="rId52" o:title=""/>
                </v:shape>
                <o:OLEObject Type="Embed" ProgID="Equation.DSMT4" ShapeID="_x0000_i1047" DrawAspect="Content" ObjectID="_1810286929" r:id="rId53"/>
              </w:object>
            </w:r>
            <w:r w:rsidRPr="00B72262">
              <w:rPr>
                <w:rtl/>
              </w:rPr>
              <w:t xml:space="preserve"> </w:t>
            </w:r>
          </w:p>
          <w:p w14:paraId="10A7274A" w14:textId="77777777" w:rsidR="0022265A" w:rsidRPr="00B72262" w:rsidRDefault="0022265A" w:rsidP="00F1686A">
            <w:pPr>
              <w:jc w:val="right"/>
              <w:rPr>
                <w:rtl/>
              </w:rPr>
            </w:pPr>
            <w:r w:rsidRPr="00B72262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97EF55D" wp14:editId="0697C0BD">
                      <wp:simplePos x="0" y="0"/>
                      <wp:positionH relativeFrom="column">
                        <wp:posOffset>2408297</wp:posOffset>
                      </wp:positionH>
                      <wp:positionV relativeFrom="paragraph">
                        <wp:posOffset>100405</wp:posOffset>
                      </wp:positionV>
                      <wp:extent cx="3266307" cy="263661"/>
                      <wp:effectExtent l="38100" t="38100" r="29845" b="317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80038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3AE85CE" w14:textId="77777777" w:rsidR="0022265A" w:rsidRPr="005362A5" w:rsidRDefault="0022265A" w:rsidP="00F1686A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7EF55D" id="Group 17" o:spid="_x0000_s1048" style="position:absolute;margin-left:189.65pt;margin-top:7.9pt;width:257.2pt;height:20.75pt;z-index:251705344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">
                      <v:group id="Group 18" o:spid="_x0000_s1049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Straight Arrow Connector 19" o:spid="_x0000_s1050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" strokecolor="windowText">
                          <v:stroke startarrow="open" endarrow="open"/>
                        </v:shape>
                        <v:line id="Straight Connector 20" o:spid="_x0000_s1051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XC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+vDl/AD5OoFAAD//wMAUEsBAi0AFAAGAAgAAAAhANvh9svuAAAAhQEAABMAAAAAAAAAAAAAAAAA&#10;AAAAAFtDb250ZW50X1R5cGVzXS54bWxQSwECLQAUAAYACAAAACEAWvQsW78AAAAVAQAACwAAAAAA&#10;AAAAAAAAAAAfAQAAX3JlbHMvLnJlbHNQSwECLQAUAAYACAAAACEA61PVwsAAAADbAAAADwAAAAAA&#10;AAAAAAAAAAAHAgAAZHJzL2Rvd25yZXYueG1sUEsFBgAAAAADAAMAtwAAAPQCAAAAAA==&#10;" strokecolor="windowText"/>
                        <v:line id="Straight Connector 21" o:spid="_x0000_s1052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" strokecolor="windowText"/>
                        <v:line id="Straight Connector 22" o:spid="_x0000_s1053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" strokecolor="windowText"/>
                        <v:line id="Straight Connector 23" o:spid="_x0000_s1054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" strokecolor="windowText"/>
                        <v:line id="Straight Connector 24" o:spid="_x0000_s1055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" strokecolor="windowText"/>
                        <v:line id="Straight Connector 25" o:spid="_x0000_s1056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" strokecolor="windowText"/>
                        <v:line id="Straight Connector 26" o:spid="_x0000_s1057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" strokecolor="windowText"/>
                        <v:line id="Straight Connector 27" o:spid="_x0000_s1058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" strokecolor="windowText"/>
                        <v:line id="Straight Connector 28" o:spid="_x0000_s1059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nE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2PDl/AD5OoFAAD//wMAUEsBAi0AFAAGAAgAAAAhANvh9svuAAAAhQEAABMAAAAAAAAAAAAAAAAA&#10;AAAAAFtDb250ZW50X1R5cGVzXS54bWxQSwECLQAUAAYACAAAACEAWvQsW78AAAAVAQAACwAAAAAA&#10;AAAAAAAAAAAfAQAAX3JlbHMvLnJlbHNQSwECLQAUAAYACAAAACEAFSXZxMAAAADbAAAADwAAAAAA&#10;AAAAAAAAAAAHAgAAZHJzL2Rvd25yZXYueG1sUEsFBgAAAAADAAMAtwAAAPQCAAAAAA==&#10;" strokecolor="windowText"/>
                      </v:group>
                      <v:shape id="Text Box 29" o:spid="_x0000_s1060" type="#_x0000_t202" style="position:absolute;left:10800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23AE85CE" w14:textId="77777777" w:rsidR="0022265A" w:rsidRPr="005362A5" w:rsidRDefault="0022265A" w:rsidP="00F1686A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72262">
              <w:rPr>
                <w:rFonts w:hint="cs"/>
                <w:rtl/>
              </w:rPr>
              <w:t xml:space="preserve">       </w:t>
            </w:r>
            <w:r w:rsidRPr="00B72262">
              <w:rPr>
                <w:rFonts w:hint="cs"/>
                <w:rtl/>
                <w:lang w:bidi="fa-IR"/>
              </w:rPr>
              <w:t xml:space="preserve">    </w:t>
            </w:r>
            <w:r w:rsidRPr="00B72262">
              <w:rPr>
                <w:rFonts w:hint="cs"/>
                <w:rtl/>
              </w:rPr>
              <w:t xml:space="preserve">                                                                                    </w:t>
            </w:r>
            <w:r w:rsidRPr="00B72262">
              <w:t xml:space="preserve">   </w:t>
            </w:r>
            <w:r w:rsidRPr="00B72262">
              <w:rPr>
                <w:position w:val="-14"/>
              </w:rPr>
              <w:object w:dxaOrig="2760" w:dyaOrig="440" w14:anchorId="537AA3BD">
                <v:shape id="_x0000_i1048" type="#_x0000_t75" style="width:138.75pt;height:21.75pt" o:ole="">
                  <v:imagedata r:id="rId54" o:title=""/>
                </v:shape>
                <o:OLEObject Type="Embed" ProgID="Equation.DSMT4" ShapeID="_x0000_i1048" DrawAspect="Content" ObjectID="_1810286930" r:id="rId55"/>
              </w:object>
            </w:r>
            <w:r w:rsidRPr="00B72262">
              <w:rPr>
                <w:position w:val="-4"/>
              </w:rPr>
              <w:object w:dxaOrig="200" w:dyaOrig="300" w14:anchorId="22E86F1D">
                <v:shape id="_x0000_i1049" type="#_x0000_t75" style="width:9.75pt;height:15.75pt" o:ole="">
                  <v:imagedata r:id="rId50" o:title=""/>
                </v:shape>
                <o:OLEObject Type="Embed" ProgID="Equation.DSMT4" ShapeID="_x0000_i1049" DrawAspect="Content" ObjectID="_1810286931" r:id="rId56"/>
              </w:object>
            </w:r>
            <w:r w:rsidRPr="00B72262">
              <w:t xml:space="preserve"> </w:t>
            </w:r>
          </w:p>
          <w:p w14:paraId="779AE9F7" w14:textId="77777777" w:rsidR="0022265A" w:rsidRPr="00B72262" w:rsidRDefault="0022265A" w:rsidP="00F1686A">
            <w:pPr>
              <w:rPr>
                <w:noProof/>
                <w:rtl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06C9BEDF" wp14:editId="04AC2AEF">
                      <wp:simplePos x="0" y="0"/>
                      <wp:positionH relativeFrom="column">
                        <wp:posOffset>2423386</wp:posOffset>
                      </wp:positionH>
                      <wp:positionV relativeFrom="paragraph">
                        <wp:posOffset>265757</wp:posOffset>
                      </wp:positionV>
                      <wp:extent cx="3014345" cy="425111"/>
                      <wp:effectExtent l="3810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4345" cy="425111"/>
                                <a:chOff x="0" y="0"/>
                                <a:chExt cx="3014602" cy="426059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458877" y="135013"/>
                                  <a:ext cx="1827021" cy="84767"/>
                                  <a:chOff x="12887" y="-272"/>
                                  <a:chExt cx="1317453" cy="85582"/>
                                </a:xfrm>
                              </wpg:grpSpPr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59328" y="17502"/>
                                    <a:ext cx="1219217" cy="5840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Oval 33"/>
                                <wps:cNvSpPr/>
                                <wps:spPr>
                                  <a:xfrm>
                                    <a:off x="12887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Oval 34"/>
                                <wps:cNvSpPr/>
                                <wps:spPr>
                                  <a:xfrm>
                                    <a:off x="1269446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0" y="0"/>
                                  <a:ext cx="3014602" cy="426059"/>
                                  <a:chOff x="0" y="0"/>
                                  <a:chExt cx="3014602" cy="426059"/>
                                </a:xfrm>
                              </wpg:grpSpPr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2742801" y="0"/>
                                    <a:ext cx="271801" cy="2734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511D63" w14:textId="77777777" w:rsidR="0022265A" w:rsidRDefault="0022265A" w:rsidP="00F1686A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0" y="115330"/>
                                    <a:ext cx="2462118" cy="310729"/>
                                    <a:chOff x="0" y="0"/>
                                    <a:chExt cx="2462118" cy="310729"/>
                                  </a:xfrm>
                                </wpg:grpSpPr>
                                <wps:wsp>
                                  <wps:cNvPr id="38" name="Straight Arrow Connector 38"/>
                                  <wps:cNvCnPr/>
                                  <wps:spPr>
                                    <a:xfrm>
                                      <a:off x="0" y="65902"/>
                                      <a:ext cx="24621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942802" y="37287"/>
                                      <a:ext cx="310539" cy="273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9561EB" w14:textId="77777777" w:rsidR="0022265A" w:rsidRDefault="0022265A" w:rsidP="00F1686A">
                                        <w:r w:rsidRPr="00303E2E">
                                          <w:rPr>
                                            <w:position w:val="-4"/>
                                          </w:rPr>
                                          <w:object w:dxaOrig="180" w:dyaOrig="200" w14:anchorId="3E4AAB2B">
                                            <v:shape id="_x0000_i1051" type="#_x0000_t75" style="width:9.75pt;height:9.75pt" o:ole="">
                                              <v:imagedata r:id="rId57" o:title=""/>
                                            </v:shape>
                                            <o:OLEObject Type="Embed" ProgID="Equation.DSMT4" ShapeID="_x0000_i1051" DrawAspect="Content" ObjectID="_1810287007" r:id="rId58"/>
                                          </w:objec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40" name="Group 40"/>
                                  <wpg:cNvGrpSpPr/>
                                  <wpg:grpSpPr>
                                    <a:xfrm>
                                      <a:off x="247135" y="0"/>
                                      <a:ext cx="2001520" cy="143510"/>
                                      <a:chOff x="0" y="0"/>
                                      <a:chExt cx="2001795" cy="144000"/>
                                    </a:xfrm>
                                  </wpg:grpSpPr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25660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543698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84026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>
                                        <a:off x="1128584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46"/>
                                    <wps:cNvCnPr/>
                                    <wps:spPr>
                                      <a:xfrm>
                                        <a:off x="142514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47"/>
                                    <wps:cNvCnPr/>
                                    <wps:spPr>
                                      <a:xfrm>
                                        <a:off x="1705233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Connector 48"/>
                                    <wps:cNvCnPr/>
                                    <wps:spPr>
                                      <a:xfrm>
                                        <a:off x="2001795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9BEDF" id="Group 30" o:spid="_x0000_s1061" style="position:absolute;left:0;text-align:left;margin-left:190.8pt;margin-top:20.95pt;width:237.35pt;height:33.45pt;z-index:251704320;mso-width-relative:margin;mso-height-relative:margin" coordsize="30146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">
                      <v:group id="Group 31" o:spid="_x0000_s1062" style="position:absolute;left:4588;top:1350;width:18270;height:847" coordorigin="128,-2" coordsize="1317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rect id="Rectangle 32" o:spid="_x0000_s1063" style="position:absolute;left:593;top:175;width:1219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" fillcolor="black [3213]" strokecolor="black [3213]" strokeweight="1pt">
                          <v:fill r:id="rId59" o:title="" color2="white [3212]" type="pattern"/>
                        </v:rect>
                        <v:oval id="Oval 33" o:spid="_x0000_s1064" style="position:absolute;left:128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" fillcolor="black [3213]" strokecolor="black [3213]" strokeweight="1pt"/>
                        <v:oval id="Oval 34" o:spid="_x0000_s1065" style="position:absolute;left:12694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" fillcolor="white [3212]" strokecolor="black [3213]" strokeweight="1pt"/>
                      </v:group>
                      <v:group id="Group 35" o:spid="_x0000_s1066" style="position:absolute;width:30146;height:4260" coordsize="30146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Text Box 36" o:spid="_x0000_s1067" type="#_x0000_t202" style="position:absolute;left:27428;width:2718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" filled="f" stroked="f" strokeweight=".5pt">
                          <v:textbox style="mso-fit-shape-to-text:t">
                            <w:txbxContent>
                              <w:p w14:paraId="0C511D63" w14:textId="77777777" w:rsidR="0022265A" w:rsidRDefault="0022265A" w:rsidP="00F1686A">
                                <w:pPr>
                                  <w:rPr>
                                    <w:lang w:bidi="fa-IR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7" o:spid="_x0000_s1068" style="position:absolute;top:1153;width:24621;height:3107" coordsize="24621,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Straight Arrow Connector 38" o:spid="_x0000_s1069" type="#_x0000_t32" style="position:absolute;top:659;width:24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" strokecolor="black [3213]">
                            <v:stroke startarrow="open" endarrow="open"/>
                          </v:shape>
                          <v:shape id="Text Box 39" o:spid="_x0000_s1070" type="#_x0000_t202" style="position:absolute;left:9428;top:372;width:3105;height:2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14:paraId="519561EB" w14:textId="77777777" w:rsidR="0022265A" w:rsidRDefault="0022265A" w:rsidP="00F1686A">
                                  <w:r w:rsidRPr="00303E2E">
                                    <w:rPr>
                                      <w:position w:val="-4"/>
                                    </w:rPr>
                                    <w:object w:dxaOrig="180" w:dyaOrig="200" w14:anchorId="3E4AAB2B">
                                      <v:shape id="_x0000_i1051" type="#_x0000_t75" style="width:9.75pt;height:9.75pt" o:ole="">
                                        <v:imagedata r:id="rId57" o:title=""/>
                                      </v:shape>
                                      <o:OLEObject Type="Embed" ProgID="Equation.DSMT4" ShapeID="_x0000_i1051" DrawAspect="Content" ObjectID="_1810287007" r:id="rId60"/>
                                    </w:object>
                                  </w:r>
                                  <w:r>
                                    <w:rPr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Group 40" o:spid="_x0000_s1071" style="position:absolute;left:2471;width:20015;height:1435" coordsize="2001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line id="Straight Connector 41" o:spid="_x0000_s1072" style="position:absolute;visibility:visible;mso-wrap-style:square" from="0,0" to="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++xQAAANs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BitA++xQAAANsAAAAP&#10;AAAAAAAAAAAAAAAAAAcCAABkcnMvZG93bnJldi54bWxQSwUGAAAAAAMAAwC3AAAA+QIAAAAA&#10;" strokecolor="black [3213]"/>
                            <v:line id="Straight Connector 42" o:spid="_x0000_s1073" style="position:absolute;visibility:visible;mso-wrap-style:square" from="2566,0" to="256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            <v:line id="Straight Connector 43" o:spid="_x0000_s1074" style="position:absolute;visibility:visible;mso-wrap-style:square" from="5436,0" to="543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                <v:line id="Straight Connector 44" o:spid="_x0000_s1075" style="position:absolute;visibility:visible;mso-wrap-style:square" from="8402,0" to="840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              <v:line id="Straight Connector 45" o:spid="_x0000_s1076" style="position:absolute;visibility:visible;mso-wrap-style:square" from="11285,0" to="11285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              <v:line id="Straight Connector 46" o:spid="_x0000_s1077" style="position:absolute;visibility:visible;mso-wrap-style:square" from="14251,0" to="142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            <v:line id="Straight Connector 47" o:spid="_x0000_s1078" style="position:absolute;visibility:visible;mso-wrap-style:square" from="17052,0" to="170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JRxAAAANsAAAAPAAAAZHJzL2Rvd25yZXYueG1sRI9Ba8JA&#10;FITvgv9heYXedKO0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IIRMlHEAAAA2wAAAA8A&#10;AAAAAAAAAAAAAAAABwIAAGRycy9kb3ducmV2LnhtbFBLBQYAAAAAAwADALcAAAD4AgAAAAA=&#10;" strokecolor="black [3213]"/>
                            <v:line id="Straight Connector 48" o:spid="_x0000_s1079" style="position:absolute;visibility:visible;mso-wrap-style:square" from="20017,0" to="20017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Yj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DzjqYjwgAAANsAAAAPAAAA&#10;AAAAAAAAAAAAAAcCAABkcnMvZG93bnJldi54bWxQSwUGAAAAAAMAAwC3AAAA9gI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B72262">
              <w:rPr>
                <w:rFonts w:hint="cs"/>
                <w:rtl/>
              </w:rPr>
              <w:t xml:space="preserve">ب- </w:t>
            </w:r>
            <w:r w:rsidRPr="00B72262">
              <w:rPr>
                <w:rFonts w:hint="cs"/>
                <w:noProof/>
                <w:rtl/>
              </w:rPr>
              <w:t>مجموعه را به صورت رياضي بيان كنيد .</w:t>
            </w:r>
            <w:r w:rsidRPr="00B72262">
              <w:rPr>
                <w:rFonts w:hint="cs"/>
                <w:rtl/>
              </w:rPr>
              <w:t xml:space="preserve">                                                                                                                           </w:t>
            </w:r>
          </w:p>
          <w:p w14:paraId="0D0EAFC1" w14:textId="77777777" w:rsidR="0022265A" w:rsidRPr="00B72262" w:rsidRDefault="0022265A" w:rsidP="00F1686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ind w:left="360"/>
              <w:jc w:val="right"/>
              <w:rPr>
                <w:rtl/>
              </w:rPr>
            </w:pPr>
            <w:r w:rsidRPr="00B72262">
              <w:rPr>
                <w:rFonts w:hint="cs"/>
                <w:rtl/>
              </w:rPr>
              <w:t xml:space="preserve"> </w:t>
            </w:r>
            <w:r w:rsidRPr="00B72262">
              <w:t xml:space="preserve">   </w:t>
            </w:r>
            <w:r w:rsidRPr="00B72262">
              <w:rPr>
                <w:position w:val="-14"/>
              </w:rPr>
              <w:object w:dxaOrig="3360" w:dyaOrig="440" w14:anchorId="49FB8320">
                <v:shape id="_x0000_i1052" type="#_x0000_t75" style="width:138.75pt;height:23.25pt" o:ole="">
                  <v:imagedata r:id="rId61" o:title=""/>
                </v:shape>
                <o:OLEObject Type="Embed" ProgID="Equation.DSMT4" ShapeID="_x0000_i1052" DrawAspect="Content" ObjectID="_1810286932" r:id="rId62"/>
              </w:object>
            </w:r>
          </w:p>
          <w:p w14:paraId="07793EE2" w14:textId="77777777" w:rsidR="0022265A" w:rsidRPr="00B72262" w:rsidRDefault="0022265A" w:rsidP="00F1686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 xml:space="preserve">ج- با توجه به مجموعه </w:t>
            </w:r>
            <w:r w:rsidRPr="00B72262">
              <w:t>B</w:t>
            </w:r>
            <w:r w:rsidRPr="00B72262">
              <w:rPr>
                <w:rFonts w:hint="cs"/>
                <w:rtl/>
                <w:lang w:bidi="fa-IR"/>
              </w:rPr>
              <w:t xml:space="preserve"> ، درستی یا نادرستی عبارت های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22265A" w:rsidRPr="00B72262" w14:paraId="64DB8B74" w14:textId="77777777" w:rsidTr="00F1686A">
              <w:tc>
                <w:tcPr>
                  <w:tcW w:w="2498" w:type="dxa"/>
                  <w:vAlign w:val="center"/>
                </w:tcPr>
                <w:p w14:paraId="516E0751" w14:textId="77777777" w:rsidR="0022265A" w:rsidRPr="00B72262" w:rsidRDefault="0022265A" w:rsidP="00F1686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8"/>
                      <w:lang w:bidi="fa-IR"/>
                    </w:rPr>
                    <w:object w:dxaOrig="680" w:dyaOrig="320" w14:anchorId="50E2496D">
                      <v:shape id="_x0000_i1053" type="#_x0000_t75" style="width:39pt;height:18pt" o:ole="">
                        <v:imagedata r:id="rId63" o:title=""/>
                      </v:shape>
                      <o:OLEObject Type="Embed" ProgID="Equation.DSMT4" ShapeID="_x0000_i1053" DrawAspect="Content" ObjectID="_1810286933" r:id="rId64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051B9681" w14:textId="77777777" w:rsidR="0022265A" w:rsidRPr="00B72262" w:rsidRDefault="0022265A" w:rsidP="00F1686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8"/>
                      <w:lang w:bidi="fa-IR"/>
                    </w:rPr>
                    <w:object w:dxaOrig="900" w:dyaOrig="400" w14:anchorId="1427BC88">
                      <v:shape id="_x0000_i1054" type="#_x0000_t75" style="width:51pt;height:21.75pt" o:ole="">
                        <v:imagedata r:id="rId65" o:title=""/>
                      </v:shape>
                      <o:OLEObject Type="Embed" ProgID="Equation.DSMT4" ShapeID="_x0000_i1054" DrawAspect="Content" ObjectID="_1810286934" r:id="rId66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0E6991CE" w14:textId="77777777" w:rsidR="0022265A" w:rsidRPr="00B72262" w:rsidRDefault="0022265A" w:rsidP="00F1686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6"/>
                      <w:lang w:bidi="fa-IR"/>
                    </w:rPr>
                    <w:object w:dxaOrig="1080" w:dyaOrig="300" w14:anchorId="53787064">
                      <v:shape id="_x0000_i1055" type="#_x0000_t75" style="width:62.25pt;height:16.5pt" o:ole="">
                        <v:imagedata r:id="rId67" o:title=""/>
                      </v:shape>
                      <o:OLEObject Type="Embed" ProgID="Equation.DSMT4" ShapeID="_x0000_i1055" DrawAspect="Content" ObjectID="_1810286935" r:id="rId68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030B557F" w14:textId="77777777" w:rsidR="0022265A" w:rsidRPr="00B72262" w:rsidRDefault="0022265A" w:rsidP="00F1686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8"/>
                      <w:lang w:bidi="fa-IR"/>
                    </w:rPr>
                    <w:object w:dxaOrig="840" w:dyaOrig="320" w14:anchorId="4E7C9501">
                      <v:shape id="_x0000_i1056" type="#_x0000_t75" style="width:48.75pt;height:18pt" o:ole="">
                        <v:imagedata r:id="rId69" o:title=""/>
                      </v:shape>
                      <o:OLEObject Type="Embed" ProgID="Equation.DSMT4" ShapeID="_x0000_i1056" DrawAspect="Content" ObjectID="_1810286936" r:id="rId70"/>
                    </w:object>
                  </w:r>
                </w:p>
              </w:tc>
            </w:tr>
          </w:tbl>
          <w:p w14:paraId="5581C253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</w:rPr>
            </w:pPr>
          </w:p>
        </w:tc>
      </w:tr>
      <w:tr w:rsidR="0022265A" w:rsidRPr="00B72262" w14:paraId="1203C2A8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3E52AAF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tl/>
              </w:rPr>
            </w:pPr>
            <w:r w:rsidRPr="00B72262">
              <w:rPr>
                <w:rFonts w:ascii="Vazirmatn" w:hAnsi="Vazirmatn" w:hint="cs"/>
                <w:rtl/>
              </w:rPr>
              <w:t xml:space="preserve">حاصل عبارت های زیر را </w:t>
            </w:r>
            <w:r w:rsidRPr="00B72262">
              <w:rPr>
                <w:rFonts w:ascii="Vazirmatn" w:hAnsi="Vazirmatn"/>
                <w:rtl/>
              </w:rPr>
              <w:t>بدون قدر مطلق</w:t>
            </w:r>
            <w:r w:rsidRPr="00B72262">
              <w:rPr>
                <w:rFonts w:ascii="Vazirmatn" w:hAnsi="Vazirmatn" w:hint="cs"/>
                <w:rtl/>
              </w:rPr>
              <w:t xml:space="preserve"> بنویسید.</w:t>
            </w:r>
            <w:r w:rsidRPr="00B72262">
              <w:rPr>
                <w:position w:val="-4"/>
              </w:rPr>
              <w:object w:dxaOrig="200" w:dyaOrig="300" w14:anchorId="1C6D17B0">
                <v:shape id="_x0000_i1057" type="#_x0000_t75" style="width:10.5pt;height:14.25pt" o:ole="">
                  <v:imagedata r:id="rId71" o:title=""/>
                </v:shape>
                <o:OLEObject Type="Embed" ProgID="Equation.DSMT4" ShapeID="_x0000_i1057" DrawAspect="Content" ObjectID="_1810286937" r:id="rId72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22265A" w:rsidRPr="00B72262" w14:paraId="0CFDA695" w14:textId="77777777" w:rsidTr="00F168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047552C6" w14:textId="77777777" w:rsidR="0022265A" w:rsidRPr="00B72262" w:rsidRDefault="0022265A" w:rsidP="00F1686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23F51A46" w14:textId="77777777" w:rsidR="0022265A" w:rsidRPr="00B72262" w:rsidRDefault="0022265A" w:rsidP="00F1686A">
                  <w:pPr>
                    <w:spacing w:line="360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</w:rPr>
                  </w:pPr>
                  <w:r w:rsidRPr="00B72262">
                    <w:rPr>
                      <w:rFonts w:ascii="Vazirmatn" w:hAnsi="Vazirmatn"/>
                      <w:b/>
                      <w:bCs/>
                      <w:position w:val="-20"/>
                    </w:rPr>
                    <w:object w:dxaOrig="1160" w:dyaOrig="540" w14:anchorId="203289FD">
                      <v:shape id="_x0000_i1058" type="#_x0000_t75" style="width:58.5pt;height:26.25pt" o:ole="">
                        <v:imagedata r:id="rId73" o:title=""/>
                      </v:shape>
                      <o:OLEObject Type="Embed" ProgID="Equation.DSMT4" ShapeID="_x0000_i1058" DrawAspect="Content" ObjectID="_1810286938" r:id="rId74"/>
                    </w:object>
                  </w:r>
                </w:p>
              </w:tc>
            </w:tr>
            <w:tr w:rsidR="0022265A" w:rsidRPr="00B72262" w14:paraId="053A0439" w14:textId="77777777" w:rsidTr="00F168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79EC499D" w14:textId="77777777" w:rsidR="0022265A" w:rsidRPr="00B72262" w:rsidRDefault="0022265A" w:rsidP="00F1686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78D101AB" w14:textId="77777777" w:rsidR="0022265A" w:rsidRPr="00B72262" w:rsidRDefault="0022265A" w:rsidP="00F1686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</w:rPr>
                  </w:pPr>
                  <w:r w:rsidRPr="00B72262">
                    <w:rPr>
                      <w:rFonts w:ascii="Vazirmatn" w:hAnsi="Vazirmatn"/>
                      <w:position w:val="-14"/>
                    </w:rPr>
                    <w:object w:dxaOrig="1540" w:dyaOrig="520" w14:anchorId="4DE47A96">
                      <v:shape id="_x0000_i1059" type="#_x0000_t75" style="width:76.5pt;height:25.5pt" o:ole="">
                        <v:imagedata r:id="rId75" o:title=""/>
                      </v:shape>
                      <o:OLEObject Type="Embed" ProgID="Equation.DSMT4" ShapeID="_x0000_i1059" DrawAspect="Content" ObjectID="_1810286939" r:id="rId76"/>
                    </w:object>
                  </w:r>
                </w:p>
              </w:tc>
            </w:tr>
          </w:tbl>
          <w:p w14:paraId="3A923A9D" w14:textId="77777777" w:rsidR="0022265A" w:rsidRPr="00B72262" w:rsidRDefault="0022265A" w:rsidP="00F1686A">
            <w:pPr>
              <w:spacing w:line="276" w:lineRule="auto"/>
              <w:rPr>
                <w:rtl/>
              </w:rPr>
            </w:pPr>
          </w:p>
        </w:tc>
      </w:tr>
      <w:tr w:rsidR="0022265A" w:rsidRPr="00B72262" w14:paraId="721B4DBE" w14:textId="77777777" w:rsidTr="0022265A">
        <w:trPr>
          <w:trHeight w:val="905"/>
        </w:trPr>
        <w:tc>
          <w:tcPr>
            <w:tcW w:w="10643" w:type="dxa"/>
            <w:gridSpan w:val="2"/>
          </w:tcPr>
          <w:p w14:paraId="354F6573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 اگ</w:t>
            </w:r>
            <w:r w:rsidRPr="00B72262">
              <w:rPr>
                <w:rFonts w:ascii="Vazirmatn" w:hAnsi="Vazirmatn" w:hint="cs"/>
                <w:rtl/>
              </w:rPr>
              <w:t xml:space="preserve">ر </w:t>
            </w:r>
            <w:r w:rsidRPr="00B72262">
              <w:rPr>
                <w:position w:val="-6"/>
              </w:rPr>
              <w:object w:dxaOrig="780" w:dyaOrig="279" w14:anchorId="147D7E4B">
                <v:shape id="_x0000_i1060" type="#_x0000_t75" style="width:39pt;height:14.25pt" o:ole="">
                  <v:imagedata r:id="rId77" o:title=""/>
                </v:shape>
                <o:OLEObject Type="Embed" ProgID="Equation.DSMT4" ShapeID="_x0000_i1060" DrawAspect="Content" ObjectID="_1810286940" r:id="rId78"/>
              </w:object>
            </w:r>
            <w:r w:rsidRPr="00B72262">
              <w:rPr>
                <w:rFonts w:ascii="Vazirmatn" w:hAnsi="Vazirmatn"/>
                <w:lang w:bidi="fa-IR"/>
              </w:rPr>
              <w:t xml:space="preserve"> </w:t>
            </w:r>
            <w:r w:rsidRPr="00B72262">
              <w:rPr>
                <w:rFonts w:ascii="Vazirmatn" w:hAnsi="Vazirmatn" w:hint="cs"/>
                <w:rtl/>
                <w:lang w:bidi="fa-IR"/>
              </w:rPr>
              <w:t>باشد ، حاصل عبارت زیر را به دست آورید.</w:t>
            </w:r>
          </w:p>
          <w:p w14:paraId="41F3AC04" w14:textId="77777777" w:rsidR="0022265A" w:rsidRPr="00B72262" w:rsidRDefault="0022265A" w:rsidP="00F1686A">
            <w:pPr>
              <w:spacing w:line="276" w:lineRule="auto"/>
              <w:jc w:val="right"/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position w:val="-12"/>
              </w:rPr>
              <w:object w:dxaOrig="1080" w:dyaOrig="360" w14:anchorId="2D62B107">
                <v:shape id="_x0000_i1061" type="#_x0000_t75" style="width:51.75pt;height:21.75pt" o:ole="">
                  <v:imagedata r:id="rId79" o:title=""/>
                </v:shape>
                <o:OLEObject Type="Embed" ProgID="Equation.DSMT4" ShapeID="_x0000_i1061" DrawAspect="Content" ObjectID="_1810286941" r:id="rId80"/>
              </w:object>
            </w:r>
            <w:r w:rsidRPr="00B72262">
              <w:t xml:space="preserve">     </w:t>
            </w:r>
          </w:p>
        </w:tc>
      </w:tr>
    </w:tbl>
    <w:p w14:paraId="4FE6F2AC" w14:textId="77777777" w:rsidR="00F1686A" w:rsidRPr="00B72262" w:rsidRDefault="00F1686A" w:rsidP="00F1686A">
      <w:pPr>
        <w:rPr>
          <w:rFonts w:ascii="Vazirmatn" w:hAnsi="Vazirmatn" w:cs="Vazirmatn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10673" w:type="dxa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30"/>
        <w:gridCol w:w="13"/>
        <w:gridCol w:w="15"/>
        <w:gridCol w:w="15"/>
      </w:tblGrid>
      <w:tr w:rsidR="00F1686A" w:rsidRPr="00B72262" w14:paraId="652104DD" w14:textId="77777777" w:rsidTr="0022265A">
        <w:trPr>
          <w:gridAfter w:val="3"/>
          <w:wAfter w:w="43" w:type="dxa"/>
          <w:trHeight w:val="283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4EA32DCE" w14:textId="77F693CB" w:rsidR="00F1686A" w:rsidRPr="00B72262" w:rsidRDefault="00F1686A" w:rsidP="00F1686A">
            <w:pPr>
              <w:jc w:val="center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مرور فصل 3</w:t>
            </w:r>
          </w:p>
        </w:tc>
      </w:tr>
      <w:tr w:rsidR="0022265A" w:rsidRPr="00B72262" w14:paraId="44A4BA30" w14:textId="77777777" w:rsidTr="0022265A">
        <w:trPr>
          <w:gridAfter w:val="1"/>
          <w:wAfter w:w="15" w:type="dxa"/>
          <w:trHeight w:val="1010"/>
        </w:trPr>
        <w:tc>
          <w:tcPr>
            <w:tcW w:w="10658" w:type="dxa"/>
            <w:gridSpan w:val="3"/>
          </w:tcPr>
          <w:p w14:paraId="3EC478A3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جاهای خالی را کامل کنید.</w:t>
            </w:r>
          </w:p>
          <w:p w14:paraId="1254E3B4" w14:textId="77777777" w:rsidR="0022265A" w:rsidRPr="00B72262" w:rsidRDefault="0022265A" w:rsidP="00F1686A">
            <w:pPr>
              <w:jc w:val="both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الف) ........................ یعنی استفاده از دانسته های قبلی برای معلوم کردن موضوعی که مجهول بوده است.</w:t>
            </w:r>
          </w:p>
          <w:p w14:paraId="5DB025BD" w14:textId="77777777" w:rsidR="0022265A" w:rsidRPr="00B72262" w:rsidRDefault="0022265A" w:rsidP="00F1686A">
            <w:pPr>
              <w:jc w:val="both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ب) ‌به استدلالی که موضوع موردنظر را به درستی نتیجه بدهد ، .............................. می گوییم.</w:t>
            </w:r>
          </w:p>
          <w:p w14:paraId="11113402" w14:textId="51FA2D7C" w:rsidR="0022265A" w:rsidRPr="00B72262" w:rsidRDefault="0022265A" w:rsidP="00F1686A">
            <w:pPr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ج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) در هر مسأله به اطلاعات داده شده ................... و به اطلاعات خواسته شده ................... می گوییم.</w:t>
            </w:r>
          </w:p>
        </w:tc>
      </w:tr>
      <w:tr w:rsidR="0022265A" w:rsidRPr="00B72262" w14:paraId="3C07D5F0" w14:textId="77777777" w:rsidTr="0022265A">
        <w:trPr>
          <w:gridAfter w:val="1"/>
          <w:wAfter w:w="15" w:type="dxa"/>
          <w:trHeight w:val="629"/>
        </w:trPr>
        <w:tc>
          <w:tcPr>
            <w:tcW w:w="10658" w:type="dxa"/>
            <w:gridSpan w:val="3"/>
          </w:tcPr>
          <w:p w14:paraId="7E87ACC8" w14:textId="12BF8493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 درستی یا نادرستی عبارت زیر را مشخص کنید.</w:t>
            </w:r>
          </w:p>
          <w:p w14:paraId="33551410" w14:textId="4420FACD" w:rsidR="0022265A" w:rsidRPr="00B72262" w:rsidRDefault="0022265A" w:rsidP="0022265A">
            <w:pPr>
              <w:rPr>
                <w:rFonts w:ascii="Vazirmatn" w:hAnsi="Vazirmatn" w:cs="0 Nazanin Bold"/>
                <w:b w:val="0"/>
                <w:bCs w:val="0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الف)‌ محل برخورد ارتفاع های یک مثلث همواره داخل (درون) آن مثلث قرار دارد. ‌(..............)</w:t>
            </w:r>
          </w:p>
        </w:tc>
      </w:tr>
      <w:tr w:rsidR="0022265A" w:rsidRPr="00B72262" w14:paraId="404EB0C3" w14:textId="77777777" w:rsidTr="0022265A">
        <w:trPr>
          <w:gridAfter w:val="1"/>
          <w:wAfter w:w="15" w:type="dxa"/>
          <w:trHeight w:val="1895"/>
        </w:trPr>
        <w:tc>
          <w:tcPr>
            <w:tcW w:w="10658" w:type="dxa"/>
            <w:gridSpan w:val="3"/>
          </w:tcPr>
          <w:p w14:paraId="13A71D93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مثلث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ABC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ضلع های 3 و 4و 5 با مثلث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DEF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ضلع های </w:t>
            </w:r>
            <w:r w:rsidRPr="00B72262">
              <w:rPr>
                <w:position w:val="-12"/>
                <w:lang w:bidi="fa-IR"/>
              </w:rPr>
              <w:object w:dxaOrig="560" w:dyaOrig="340" w14:anchorId="172118FD">
                <v:shape id="_x0000_i1062" type="#_x0000_t75" style="width:27.75pt;height:16.5pt" o:ole="">
                  <v:imagedata r:id="rId81" o:title=""/>
                </v:shape>
                <o:OLEObject Type="Embed" ProgID="Equation.DSMT4" ShapeID="_x0000_i1062" DrawAspect="Content" ObjectID="_1810286942" r:id="rId82"/>
              </w:objec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 ۱2 و </w:t>
            </w:r>
            <w:r w:rsidRPr="00B72262">
              <w:rPr>
                <w:position w:val="-6"/>
                <w:lang w:bidi="fa-IR"/>
              </w:rPr>
              <w:object w:dxaOrig="620" w:dyaOrig="279" w14:anchorId="6BC8584E">
                <v:shape id="_x0000_i1063" type="#_x0000_t75" style="width:30.75pt;height:13.5pt" o:ole="">
                  <v:imagedata r:id="rId83" o:title=""/>
                </v:shape>
                <o:OLEObject Type="Embed" ProgID="Equation.DSMT4" ShapeID="_x0000_i1063" DrawAspect="Content" ObjectID="_1810286943" r:id="rId84"/>
              </w:object>
            </w:r>
            <w:r w:rsidRPr="00B72262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متشابه است. </w:t>
            </w:r>
          </w:p>
          <w:p w14:paraId="0D264B86" w14:textId="77777777" w:rsidR="0022265A" w:rsidRPr="00B72262" w:rsidRDefault="0022265A" w:rsidP="00F1686A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الف) نسبت تشابه این دو مثلث را بنویسید. </w:t>
            </w:r>
          </w:p>
          <w:p w14:paraId="62EA2661" w14:textId="76935265" w:rsidR="0022265A" w:rsidRPr="00B72262" w:rsidRDefault="0022265A" w:rsidP="00F1686A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ب ) مقدار </w:t>
            </w:r>
            <w:r w:rsidRPr="00B72262">
              <w:rPr>
                <w:rFonts w:asciiTheme="majorBidi" w:hAnsiTheme="majorBidi" w:cstheme="majorBidi"/>
                <w:lang w:bidi="fa-IR"/>
              </w:rPr>
              <w:t>y</w:t>
            </w:r>
            <w:r w:rsidRPr="00B72262">
              <w:rPr>
                <w:rFonts w:ascii="Vazirmatn" w:hAnsi="Vazirmatn" w:cs="0 Nazanin Bold" w:hint="cs"/>
                <w:rtl/>
                <w:lang w:bidi="fa-IR"/>
              </w:rPr>
              <w:t xml:space="preserve"> و </w:t>
            </w:r>
            <w:r w:rsidRPr="00B72262">
              <w:rPr>
                <w:rFonts w:asciiTheme="majorBidi" w:hAnsiTheme="majorBidi" w:cstheme="majorBidi"/>
                <w:lang w:bidi="fa-IR"/>
              </w:rPr>
              <w:t>x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پیدا کنید. </w:t>
            </w:r>
          </w:p>
          <w:p w14:paraId="4BCF4BAD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</w:rPr>
            </w:pPr>
          </w:p>
        </w:tc>
      </w:tr>
      <w:tr w:rsidR="0022265A" w:rsidRPr="00B72262" w14:paraId="08198A09" w14:textId="77777777" w:rsidTr="0022265A">
        <w:trPr>
          <w:gridAfter w:val="1"/>
          <w:wAfter w:w="15" w:type="dxa"/>
          <w:trHeight w:val="986"/>
        </w:trPr>
        <w:tc>
          <w:tcPr>
            <w:tcW w:w="10658" w:type="dxa"/>
            <w:gridSpan w:val="3"/>
          </w:tcPr>
          <w:p w14:paraId="1EC51406" w14:textId="5A0B132F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lastRenderedPageBreak/>
              <w:t>مقیاس یک نقشه  ۱:۳0۰۰۰</w:t>
            </w:r>
            <w:r w:rsidRPr="00B72262">
              <w:rPr>
                <w:rFonts w:ascii="Vazirmatn" w:hAnsi="Vazirmatn" w:cs="0 Nazanin Bold"/>
                <w:b w:val="0"/>
                <w:bCs w:val="0"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است. اگر طول یک خیابان روی نقشه ۷ سانتی متر باشد ، طول این خیابان در دنیای واقعی چقدر است ؟</w:t>
            </w:r>
          </w:p>
        </w:tc>
      </w:tr>
      <w:tr w:rsidR="0022265A" w:rsidRPr="00B72262" w14:paraId="6C48D538" w14:textId="77777777" w:rsidTr="0022265A">
        <w:trPr>
          <w:gridAfter w:val="1"/>
          <w:wAfter w:w="15" w:type="dxa"/>
          <w:trHeight w:val="1114"/>
        </w:trPr>
        <w:tc>
          <w:tcPr>
            <w:tcW w:w="10658" w:type="dxa"/>
            <w:gridSpan w:val="3"/>
          </w:tcPr>
          <w:p w14:paraId="56D12BBF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 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>نسبت تشابه دو مربع 5 به 11 م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ی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 xml:space="preserve"> باشد؛ اگر ضلع مربع  بزرگتر 55 سانت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ی</w:t>
            </w:r>
            <w:r w:rsidRPr="00B72262">
              <w:rPr>
                <w:rFonts w:ascii="Cambria" w:hAnsi="Cambria" w:cs="Cambria" w:hint="cs"/>
                <w:b w:val="0"/>
                <w:bCs w:val="0"/>
                <w:rtl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متر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 xml:space="preserve"> باشد ضلع مربع کوچکتر چند سانت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ی</w:t>
            </w:r>
            <w:r w:rsidRPr="00B72262">
              <w:rPr>
                <w:rFonts w:ascii="Cambria" w:hAnsi="Cambria" w:cs="Cambria" w:hint="cs"/>
                <w:b w:val="0"/>
                <w:bCs w:val="0"/>
                <w:rtl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متر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 xml:space="preserve"> است؟</w:t>
            </w:r>
          </w:p>
          <w:p w14:paraId="31882C3C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</w:rPr>
            </w:pPr>
          </w:p>
        </w:tc>
      </w:tr>
      <w:tr w:rsidR="0022265A" w:rsidRPr="00B72262" w14:paraId="7A971ED5" w14:textId="77777777" w:rsidTr="0022265A">
        <w:trPr>
          <w:gridAfter w:val="1"/>
          <w:wAfter w:w="15" w:type="dxa"/>
          <w:trHeight w:val="1551"/>
        </w:trPr>
        <w:tc>
          <w:tcPr>
            <w:tcW w:w="10658" w:type="dxa"/>
            <w:gridSpan w:val="3"/>
          </w:tcPr>
          <w:p w14:paraId="4128AADF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b w:val="0"/>
                <w:bCs w:val="0"/>
                <w:i/>
                <w:lang w:bidi="fa-IR"/>
              </w:rPr>
            </w:pPr>
            <w:r w:rsidRPr="00B72262">
              <w:rPr>
                <w:rFonts w:cs="0 Nazanin Bold" w:hint="cs"/>
                <w:i/>
                <w:rtl/>
                <w:lang w:bidi="fa-IR"/>
              </w:rPr>
              <w:t xml:space="preserve">فرض و حکم مسئله زیر را مشخص کنید.(با رسم شکل) </w:t>
            </w:r>
          </w:p>
          <w:p w14:paraId="50300BA5" w14:textId="77777777" w:rsidR="0022265A" w:rsidRPr="00B72262" w:rsidRDefault="0022265A" w:rsidP="00F1686A">
            <w:pPr>
              <w:rPr>
                <w:rFonts w:cs="0 Nazanin Bold"/>
                <w:i/>
                <w:rtl/>
                <w:lang w:bidi="fa-IR"/>
              </w:rPr>
            </w:pPr>
            <w:r w:rsidRPr="00B72262">
              <w:rPr>
                <w:rFonts w:cs="0 Nazanin Bold" w:hint="cs"/>
                <w:i/>
                <w:rtl/>
                <w:lang w:bidi="fa-IR"/>
              </w:rPr>
              <w:t>اگر در مثلثی دو زاویه نابرابر باشند، ضلع روبه‌رو زاویه بزرگتر؛ بزرگ‌تر است از ضلع روبه‌رو زاویه کوچک‌تر.</w:t>
            </w:r>
          </w:p>
          <w:p w14:paraId="1D39BAD6" w14:textId="77777777" w:rsidR="0022265A" w:rsidRPr="00B72262" w:rsidRDefault="0022265A" w:rsidP="00F1686A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rtl/>
              </w:rPr>
            </w:pPr>
          </w:p>
        </w:tc>
      </w:tr>
      <w:tr w:rsidR="0022265A" w:rsidRPr="00B72262" w14:paraId="2245DDC5" w14:textId="77777777" w:rsidTr="0022265A">
        <w:trPr>
          <w:gridAfter w:val="1"/>
          <w:wAfter w:w="15" w:type="dxa"/>
          <w:trHeight w:val="2424"/>
        </w:trPr>
        <w:tc>
          <w:tcPr>
            <w:tcW w:w="10658" w:type="dxa"/>
            <w:gridSpan w:val="3"/>
          </w:tcPr>
          <w:p w14:paraId="5E82A839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rPr>
                <w:rFonts w:ascii="Portada ARA Extrabold" w:hAnsi="Portada ARA Extrabold" w:cs="0 Nazanin Bold"/>
                <w:b w:val="0"/>
                <w:bCs w:val="0"/>
                <w:noProof/>
                <w:rtl/>
                <w:lang w:bidi="fa-IR"/>
              </w:rPr>
            </w:pPr>
            <w:r w:rsidRPr="00B72262">
              <w:rPr>
                <w:rFonts w:ascii="Vazirmatn" w:hAnsi="Vazirmatn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07392" behindDoc="0" locked="0" layoutInCell="1" allowOverlap="1" wp14:anchorId="0999B5DD" wp14:editId="68E28F63">
                  <wp:simplePos x="0" y="0"/>
                  <wp:positionH relativeFrom="margin">
                    <wp:posOffset>152400</wp:posOffset>
                  </wp:positionH>
                  <wp:positionV relativeFrom="page">
                    <wp:posOffset>9333</wp:posOffset>
                  </wp:positionV>
                  <wp:extent cx="1160289" cy="1491194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r="26307"/>
                          <a:stretch/>
                        </pic:blipFill>
                        <pic:spPr bwMode="auto">
                          <a:xfrm>
                            <a:off x="0" y="0"/>
                            <a:ext cx="1160289" cy="149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2262">
              <w:rPr>
                <w:rFonts w:ascii="Portada ARA Extrabold" w:hAnsi="Portada ARA Extrabold" w:cs="0 Nazanin Bold"/>
                <w:b w:val="0"/>
                <w:bCs w:val="0"/>
                <w:noProof/>
                <w:rtl/>
                <w:lang w:bidi="fa-IR"/>
              </w:rPr>
              <w:t xml:space="preserve">در شکل مقابل </w:t>
            </w:r>
            <w:r w:rsidRPr="00B72262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 xml:space="preserve">ABCD </w:t>
            </w:r>
            <w:r w:rsidRPr="00B72262">
              <w:rPr>
                <w:rFonts w:ascii="Portada ARA" w:hAnsi="Portada ARA" w:cs="Portada ARA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Pr="00B72262">
              <w:rPr>
                <w:rFonts w:ascii="Portada ARA Extrabold" w:hAnsi="Portada ARA Extrabold" w:cs="0 Nazanin Bold"/>
                <w:b w:val="0"/>
                <w:bCs w:val="0"/>
                <w:noProof/>
                <w:rtl/>
                <w:lang w:bidi="fa-IR"/>
              </w:rPr>
              <w:t xml:space="preserve"> لوزی است و نقطه های </w:t>
            </w:r>
            <w:r w:rsidRPr="00B72262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M</w:t>
            </w:r>
            <w:r w:rsidRPr="00B72262">
              <w:rPr>
                <w:rFonts w:ascii="Portada ARA Extrabold" w:hAnsi="Portada ARA Extrabold" w:cs="0 Nazanin Bold"/>
                <w:b w:val="0"/>
                <w:bCs w:val="0"/>
                <w:noProof/>
                <w:lang w:bidi="fa-IR"/>
              </w:rPr>
              <w:t xml:space="preserve"> </w:t>
            </w:r>
            <w:r w:rsidRPr="00B72262">
              <w:rPr>
                <w:rFonts w:ascii="Portada ARA Extrabold" w:hAnsi="Portada ARA Extrabold" w:cs="0 Nazanin Bold"/>
                <w:b w:val="0"/>
                <w:bCs w:val="0"/>
                <w:noProof/>
                <w:rtl/>
                <w:lang w:bidi="fa-IR"/>
              </w:rPr>
              <w:t xml:space="preserve"> و </w:t>
            </w:r>
            <w:r w:rsidRPr="00B72262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N</w:t>
            </w:r>
            <w:r w:rsidRPr="00B72262">
              <w:rPr>
                <w:rFonts w:ascii="Portada ARA Extrabold" w:hAnsi="Portada ARA Extrabold" w:cs="0 Nazanin Bold"/>
                <w:b w:val="0"/>
                <w:bCs w:val="0"/>
                <w:noProof/>
                <w:rtl/>
                <w:lang w:bidi="fa-IR"/>
              </w:rPr>
              <w:t xml:space="preserve"> وسط های اضلاع</w:t>
            </w:r>
          </w:p>
          <w:p w14:paraId="557C898B" w14:textId="77777777" w:rsidR="0022265A" w:rsidRPr="00B72262" w:rsidRDefault="0022265A" w:rsidP="00F1686A">
            <w:pPr>
              <w:rPr>
                <w:rFonts w:ascii="Portada ARA Extrabold" w:hAnsi="Portada ARA Extrabold" w:cs="0 Nazanin Bold"/>
                <w:b w:val="0"/>
                <w:bCs w:val="0"/>
                <w:noProof/>
                <w:rtl/>
                <w:lang w:bidi="fa-IR"/>
              </w:rPr>
            </w:pPr>
            <w:r w:rsidRPr="00B72262">
              <w:rPr>
                <w:rFonts w:ascii="Portada ARA Extrabold" w:hAnsi="Portada ARA Extrabold" w:cs="0 Nazanin Bold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Pr="00B72262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DC</w:t>
            </w:r>
            <w:r w:rsidRPr="00B72262">
              <w:rPr>
                <w:rFonts w:ascii="Portada ARA Extrabold" w:hAnsi="Portada ARA Extrabold" w:cs="0 Nazanin Bold"/>
                <w:b w:val="0"/>
                <w:bCs w:val="0"/>
                <w:noProof/>
                <w:rtl/>
                <w:lang w:bidi="fa-IR"/>
              </w:rPr>
              <w:t xml:space="preserve"> و </w:t>
            </w:r>
            <w:r w:rsidRPr="00B72262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BC</w:t>
            </w:r>
            <w:r w:rsidRPr="00B72262">
              <w:rPr>
                <w:rFonts w:ascii="Portada ARA Extrabold" w:hAnsi="Portada ARA Extrabold" w:cs="0 Nazanin Bold"/>
                <w:b w:val="0"/>
                <w:bCs w:val="0"/>
                <w:noProof/>
                <w:rtl/>
                <w:lang w:bidi="fa-IR"/>
              </w:rPr>
              <w:t xml:space="preserve"> هستند. نشان دهید:</w:t>
            </w:r>
            <w:r w:rsidRPr="00B72262">
              <w:rPr>
                <w:rFonts w:ascii="Portada ARA Extrabold" w:hAnsi="Portada ARA Extrabold" w:cs="0 Nazanin Bold"/>
                <w:position w:val="-6"/>
                <w:lang w:bidi="fa-IR"/>
              </w:rPr>
              <w:object w:dxaOrig="1740" w:dyaOrig="480" w14:anchorId="7FF0A397">
                <v:shape id="_x0000_i1064" type="#_x0000_t75" style="width:73.5pt;height:18.75pt" o:ole="">
                  <v:imagedata r:id="rId87" o:title=""/>
                </v:shape>
                <o:OLEObject Type="Embed" ProgID="Equation.DSMT4" ShapeID="_x0000_i1064" DrawAspect="Content" ObjectID="_1810286944" r:id="rId88"/>
              </w:object>
            </w:r>
            <w:r w:rsidRPr="00B72262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t xml:space="preserve"> </w:t>
            </w:r>
          </w:p>
          <w:p w14:paraId="25B5767C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  <w:p w14:paraId="3D8F367C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  <w:p w14:paraId="773AD4CB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</w:tc>
      </w:tr>
      <w:tr w:rsidR="0022265A" w:rsidRPr="00B72262" w14:paraId="55D56396" w14:textId="77777777" w:rsidTr="0022265A">
        <w:trPr>
          <w:gridAfter w:val="1"/>
          <w:wAfter w:w="15" w:type="dxa"/>
          <w:trHeight w:val="2118"/>
        </w:trPr>
        <w:tc>
          <w:tcPr>
            <w:tcW w:w="10658" w:type="dxa"/>
            <w:gridSpan w:val="3"/>
          </w:tcPr>
          <w:p w14:paraId="6D599200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noProof/>
                <w:lang w:bidi="fa-IR"/>
              </w:rPr>
              <w:drawing>
                <wp:anchor distT="0" distB="0" distL="114300" distR="114300" simplePos="0" relativeHeight="251708416" behindDoc="0" locked="0" layoutInCell="1" allowOverlap="1" wp14:anchorId="56A3BA55" wp14:editId="623021E6">
                  <wp:simplePos x="0" y="0"/>
                  <wp:positionH relativeFrom="page">
                    <wp:posOffset>87214</wp:posOffset>
                  </wp:positionH>
                  <wp:positionV relativeFrom="page">
                    <wp:posOffset>85466</wp:posOffset>
                  </wp:positionV>
                  <wp:extent cx="1303361" cy="1376147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361" cy="137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در شکل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روبرو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O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مرکز دا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ی</w:t>
            </w:r>
            <w:r w:rsidRPr="00B72262">
              <w:rPr>
                <w:rFonts w:ascii="Vazirmatn" w:hAnsi="Vazirmatn" w:cs="0 Nazanin Bold" w:hint="eastAsia"/>
                <w:b w:val="0"/>
                <w:bCs w:val="0"/>
                <w:rtl/>
                <w:lang w:bidi="fa-IR"/>
              </w:rPr>
              <w:t>ره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است و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BC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و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AD</w:t>
            </w:r>
            <w:r w:rsidRPr="00B72262">
              <w:rPr>
                <w:rFonts w:ascii="Vazirmatn" w:hAnsi="Vazirmatn" w:cs="0 Nazanin Bold"/>
                <w:rtl/>
                <w:lang w:bidi="fa-IR"/>
              </w:rPr>
              <w:t xml:space="preserve"> 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>بر دا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ی</w:t>
            </w:r>
            <w:r w:rsidRPr="00B72262">
              <w:rPr>
                <w:rFonts w:ascii="Vazirmatn" w:hAnsi="Vazirmatn" w:cs="0 Nazanin Bold" w:hint="eastAsia"/>
                <w:b w:val="0"/>
                <w:bCs w:val="0"/>
                <w:rtl/>
                <w:lang w:bidi="fa-IR"/>
              </w:rPr>
              <w:t>ره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مماس اند. نشان ده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ی</w:t>
            </w:r>
            <w:r w:rsidRPr="00B72262">
              <w:rPr>
                <w:rFonts w:ascii="Vazirmatn" w:hAnsi="Vazirmatn" w:cs="0 Nazanin Bold" w:hint="eastAsia"/>
                <w:b w:val="0"/>
                <w:bCs w:val="0"/>
                <w:rtl/>
                <w:lang w:bidi="fa-IR"/>
              </w:rPr>
              <w:t>د</w:t>
            </w:r>
          </w:p>
          <w:p w14:paraId="2042F620" w14:textId="77777777" w:rsidR="0022265A" w:rsidRPr="00B72262" w:rsidRDefault="0022265A" w:rsidP="00F1686A">
            <w:pPr>
              <w:rPr>
                <w:rFonts w:ascii="Vazirmatn" w:hAnsi="Vazirmatn" w:cs="0 Nazanin Bold"/>
                <w:rtl/>
                <w:lang w:bidi="fa-IR"/>
              </w:rPr>
            </w:pP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AD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و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BC</w:t>
            </w:r>
            <w:r w:rsidRPr="00B72262">
              <w:rPr>
                <w:rFonts w:ascii="Portada ARA" w:hAnsi="Portada ARA" w:cs="Portada ARA"/>
                <w:b w:val="0"/>
                <w:bCs w:val="0"/>
                <w:rtl/>
                <w:lang w:bidi="fa-IR"/>
              </w:rPr>
              <w:t xml:space="preserve"> 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>برابر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هست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>ند.</w:t>
            </w:r>
            <w:r w:rsidRPr="00B72262">
              <w:rPr>
                <w:noProof/>
                <w:lang w:bidi="fa-IR"/>
              </w:rPr>
              <w:t xml:space="preserve"> </w:t>
            </w:r>
          </w:p>
          <w:p w14:paraId="43E8E14C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  <w:p w14:paraId="5817F8E0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  <w:p w14:paraId="2AB3822B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</w:tc>
      </w:tr>
      <w:tr w:rsidR="00684DF4" w:rsidRPr="002149D7" w14:paraId="245A6E30" w14:textId="77777777" w:rsidTr="0022265A">
        <w:tblPrEx>
          <w:tblLook w:val="0600" w:firstRow="0" w:lastRow="0" w:firstColumn="0" w:lastColumn="0" w:noHBand="1" w:noVBand="1"/>
        </w:tblPrEx>
        <w:trPr>
          <w:gridAfter w:val="2"/>
          <w:wAfter w:w="30" w:type="dxa"/>
          <w:trHeight w:val="285"/>
        </w:trPr>
        <w:tc>
          <w:tcPr>
            <w:tcW w:w="10643" w:type="dxa"/>
            <w:gridSpan w:val="2"/>
            <w:shd w:val="clear" w:color="auto" w:fill="D9D9D9" w:themeFill="background1" w:themeFillShade="D9"/>
            <w:vAlign w:val="center"/>
          </w:tcPr>
          <w:p w14:paraId="577AFD76" w14:textId="239B0773" w:rsidR="00684DF4" w:rsidRPr="00684DF4" w:rsidRDefault="0022265A" w:rsidP="00684DF4">
            <w:pPr>
              <w:jc w:val="center"/>
              <w:rPr>
                <w:rFonts w:ascii="Vazirmatn" w:hAnsi="Vazirmatn"/>
                <w:rtl/>
              </w:rPr>
            </w:pPr>
            <w:r>
              <w:rPr>
                <w:rFonts w:ascii="Vazirmatn" w:hAnsi="Vazirmatn" w:hint="cs"/>
                <w:rtl/>
              </w:rPr>
              <w:t xml:space="preserve">مرور </w:t>
            </w:r>
            <w:r w:rsidR="00684DF4" w:rsidRPr="00684DF4">
              <w:rPr>
                <w:rFonts w:ascii="Vazirmatn" w:hAnsi="Vazirmatn" w:hint="cs"/>
                <w:rtl/>
              </w:rPr>
              <w:t>فصل 4</w:t>
            </w:r>
          </w:p>
        </w:tc>
      </w:tr>
      <w:tr w:rsidR="0022265A" w:rsidRPr="002149D7" w14:paraId="1652D26F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53824AEB" w14:textId="77777777" w:rsidR="0022265A" w:rsidRPr="00684DF4" w:rsidRDefault="0022265A" w:rsidP="0009472B">
            <w:pPr>
              <w:pStyle w:val="ListParagraph"/>
              <w:numPr>
                <w:ilvl w:val="0"/>
                <w:numId w:val="3"/>
              </w:numPr>
              <w:rPr>
                <w:rtl/>
              </w:rPr>
            </w:pPr>
            <w:r w:rsidRPr="00684DF4">
              <w:rPr>
                <w:rFonts w:ascii="BNazaninBold" w:hint="cs"/>
                <w:rtl/>
                <w:lang w:bidi="fa-IR"/>
              </w:rPr>
              <w:t>حاصل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عبارات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زیر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را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به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صورت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u w:val="single"/>
                <w:rtl/>
                <w:lang w:bidi="fa-IR"/>
              </w:rPr>
              <w:t>تواندار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بنویسید</w:t>
            </w:r>
            <w:r w:rsidRPr="00684DF4">
              <w:rPr>
                <w:rFonts w:ascii="BNazaninBold"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4968"/>
            </w:tblGrid>
            <w:tr w:rsidR="0022265A" w:rsidRPr="00684DF4" w14:paraId="42F7D6FD" w14:textId="77777777" w:rsidTr="00A95066">
              <w:trPr>
                <w:trHeight w:val="737"/>
              </w:trPr>
              <w:tc>
                <w:tcPr>
                  <w:tcW w:w="4957" w:type="dxa"/>
                  <w:vAlign w:val="center"/>
                </w:tcPr>
                <w:p w14:paraId="4880EBDE" w14:textId="77777777" w:rsidR="0022265A" w:rsidRPr="00684DF4" w:rsidRDefault="0022265A" w:rsidP="00A95066">
                  <w:pPr>
                    <w:tabs>
                      <w:tab w:val="left" w:pos="7013"/>
                    </w:tabs>
                    <w:jc w:val="right"/>
                    <w:rPr>
                      <w:rFonts w:ascii="IPT.Nazanin" w:hAnsi="IPT.Nazanin"/>
                      <w:rtl/>
                      <w:lang w:bidi="fa-IR"/>
                    </w:rPr>
                  </w:pPr>
                  <w:r w:rsidRPr="00684DF4">
                    <w:rPr>
                      <w:color w:val="000000" w:themeColor="text1"/>
                      <w:position w:val="-32"/>
                    </w:rPr>
                    <w:object w:dxaOrig="1080" w:dyaOrig="840" w14:anchorId="47CA78CE">
                      <v:shape id="_x0000_i1065" type="#_x0000_t75" style="width:54pt;height:45.75pt" o:ole="">
                        <v:imagedata r:id="rId90" o:title=""/>
                      </v:shape>
                      <o:OLEObject Type="Embed" ProgID="Equation.DSMT4" ShapeID="_x0000_i1065" DrawAspect="Content" ObjectID="_1810286945" r:id="rId91"/>
                    </w:object>
                  </w:r>
                </w:p>
              </w:tc>
              <w:tc>
                <w:tcPr>
                  <w:tcW w:w="4968" w:type="dxa"/>
                  <w:vAlign w:val="center"/>
                </w:tcPr>
                <w:p w14:paraId="14E57CF7" w14:textId="77777777" w:rsidR="0022265A" w:rsidRPr="00684DF4" w:rsidRDefault="0022265A" w:rsidP="00A95066">
                  <w:pPr>
                    <w:tabs>
                      <w:tab w:val="left" w:pos="7013"/>
                    </w:tabs>
                    <w:jc w:val="right"/>
                    <w:rPr>
                      <w:rFonts w:ascii="IPT.Nazanin" w:hAnsi="IPT.Nazanin"/>
                      <w:rtl/>
                      <w:lang w:bidi="fa-IR"/>
                    </w:rPr>
                  </w:pPr>
                  <w:r w:rsidRPr="00684DF4">
                    <w:rPr>
                      <w:color w:val="000000" w:themeColor="text1"/>
                      <w:position w:val="-30"/>
                    </w:rPr>
                    <w:object w:dxaOrig="1980" w:dyaOrig="840" w14:anchorId="3D895D1D">
                      <v:shape id="_x0000_i1066" type="#_x0000_t75" style="width:98.25pt;height:45.75pt" o:ole="">
                        <v:imagedata r:id="rId92" o:title=""/>
                      </v:shape>
                      <o:OLEObject Type="Embed" ProgID="Equation.DSMT4" ShapeID="_x0000_i1066" DrawAspect="Content" ObjectID="_1810286946" r:id="rId93"/>
                    </w:object>
                  </w:r>
                </w:p>
              </w:tc>
            </w:tr>
            <w:tr w:rsidR="0022265A" w:rsidRPr="00684DF4" w14:paraId="7CE7292A" w14:textId="77777777" w:rsidTr="00A95066">
              <w:trPr>
                <w:trHeight w:val="737"/>
              </w:trPr>
              <w:tc>
                <w:tcPr>
                  <w:tcW w:w="4957" w:type="dxa"/>
                  <w:vAlign w:val="center"/>
                </w:tcPr>
                <w:p w14:paraId="38FF77C9" w14:textId="302082CC" w:rsidR="0022265A" w:rsidRPr="00684DF4" w:rsidRDefault="0022265A" w:rsidP="00A95066">
                  <w:pPr>
                    <w:tabs>
                      <w:tab w:val="left" w:pos="7013"/>
                    </w:tabs>
                    <w:jc w:val="right"/>
                    <w:rPr>
                      <w:color w:val="000000" w:themeColor="text1"/>
                      <w:rtl/>
                      <w:lang w:bidi="fa-IR"/>
                    </w:rPr>
                  </w:pPr>
                  <w:r w:rsidRPr="00684DF4">
                    <w:rPr>
                      <w:noProof/>
                      <w:position w:val="-12"/>
                      <w:lang w:bidi="fa-IR"/>
                    </w:rPr>
                    <w:object w:dxaOrig="1620" w:dyaOrig="499" w14:anchorId="5276BC3E">
                      <v:shape id="_x0000_i1067" type="#_x0000_t75" style="width:81.75pt;height:24.75pt" o:ole="">
                        <v:imagedata r:id="rId94" o:title=""/>
                      </v:shape>
                      <o:OLEObject Type="Embed" ProgID="Equation.DSMT4" ShapeID="_x0000_i1067" DrawAspect="Content" ObjectID="_1810286947" r:id="rId95"/>
                    </w:object>
                  </w:r>
                </w:p>
              </w:tc>
              <w:tc>
                <w:tcPr>
                  <w:tcW w:w="4968" w:type="dxa"/>
                  <w:vAlign w:val="center"/>
                </w:tcPr>
                <w:p w14:paraId="3BA3259F" w14:textId="77777777" w:rsidR="0022265A" w:rsidRPr="00684DF4" w:rsidRDefault="0022265A" w:rsidP="00A95066">
                  <w:pPr>
                    <w:tabs>
                      <w:tab w:val="left" w:pos="7013"/>
                    </w:tabs>
                    <w:jc w:val="right"/>
                    <w:rPr>
                      <w:color w:val="000000" w:themeColor="text1"/>
                      <w:rtl/>
                    </w:rPr>
                  </w:pPr>
                  <w:r w:rsidRPr="00684DF4">
                    <w:rPr>
                      <w:color w:val="000000" w:themeColor="text1"/>
                      <w:position w:val="-32"/>
                    </w:rPr>
                    <w:object w:dxaOrig="1380" w:dyaOrig="840" w14:anchorId="1AF0478F">
                      <v:shape id="_x0000_i1068" type="#_x0000_t75" style="width:69pt;height:45.75pt" o:ole="">
                        <v:imagedata r:id="rId96" o:title=""/>
                      </v:shape>
                      <o:OLEObject Type="Embed" ProgID="Equation.DSMT4" ShapeID="_x0000_i1068" DrawAspect="Content" ObjectID="_1810286948" r:id="rId97"/>
                    </w:object>
                  </w:r>
                </w:p>
              </w:tc>
            </w:tr>
          </w:tbl>
          <w:p w14:paraId="3B714958" w14:textId="77777777" w:rsidR="0022265A" w:rsidRPr="00684DF4" w:rsidRDefault="0022265A" w:rsidP="00A95066">
            <w:pPr>
              <w:pStyle w:val="ListParagraph"/>
              <w:ind w:left="360"/>
              <w:rPr>
                <w:rtl/>
              </w:rPr>
            </w:pPr>
          </w:p>
        </w:tc>
      </w:tr>
      <w:tr w:rsidR="0022265A" w:rsidRPr="002149D7" w14:paraId="34F470EF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025FB71B" w14:textId="54627A51" w:rsidR="0022265A" w:rsidRPr="00684DF4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</w:rPr>
            </w:pPr>
            <w:r w:rsidRPr="00684DF4">
              <w:rPr>
                <w:rFonts w:ascii="Vazirmatn" w:hAnsi="Vazirmatn" w:hint="cs"/>
                <w:rtl/>
              </w:rPr>
              <w:t>حاصل عبارت زیر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22265A" w:rsidRPr="00684DF4" w14:paraId="51C7A555" w14:textId="77777777" w:rsidTr="00A95066">
              <w:tc>
                <w:tcPr>
                  <w:tcW w:w="4959" w:type="dxa"/>
                  <w:vAlign w:val="center"/>
                </w:tcPr>
                <w:p w14:paraId="32A95C44" w14:textId="2057134D" w:rsidR="0022265A" w:rsidRPr="00684DF4" w:rsidRDefault="0022265A" w:rsidP="00A95066">
                  <w:pPr>
                    <w:spacing w:line="276" w:lineRule="auto"/>
                    <w:jc w:val="right"/>
                    <w:rPr>
                      <w:color w:val="000000" w:themeColor="text1"/>
                      <w:rtl/>
                      <w:lang w:bidi="fa-IR"/>
                    </w:rPr>
                  </w:pPr>
                </w:p>
              </w:tc>
              <w:tc>
                <w:tcPr>
                  <w:tcW w:w="4960" w:type="dxa"/>
                  <w:vAlign w:val="center"/>
                </w:tcPr>
                <w:p w14:paraId="264575DF" w14:textId="77777777" w:rsidR="0022265A" w:rsidRPr="00684DF4" w:rsidRDefault="0022265A" w:rsidP="00A95066">
                  <w:pPr>
                    <w:spacing w:line="276" w:lineRule="auto"/>
                    <w:jc w:val="right"/>
                    <w:rPr>
                      <w:color w:val="000000" w:themeColor="text1"/>
                    </w:rPr>
                  </w:pPr>
                  <w:r w:rsidRPr="00684DF4">
                    <w:rPr>
                      <w:noProof/>
                      <w:position w:val="-6"/>
                      <w:lang w:bidi="fa-IR"/>
                    </w:rPr>
                    <w:object w:dxaOrig="1340" w:dyaOrig="440" w14:anchorId="48DA7BAA">
                      <v:shape id="_x0000_i1069" type="#_x0000_t75" style="width:67.5pt;height:21.75pt" o:ole="">
                        <v:imagedata r:id="rId98" o:title=""/>
                      </v:shape>
                      <o:OLEObject Type="Embed" ProgID="Equation.DSMT4" ShapeID="_x0000_i1069" DrawAspect="Content" ObjectID="_1810286949" r:id="rId99"/>
                    </w:object>
                  </w:r>
                </w:p>
              </w:tc>
            </w:tr>
          </w:tbl>
          <w:p w14:paraId="731E85FE" w14:textId="77777777" w:rsidR="0022265A" w:rsidRPr="00684DF4" w:rsidRDefault="0022265A" w:rsidP="00A95066">
            <w:pPr>
              <w:pStyle w:val="ListParagraph"/>
              <w:ind w:left="360"/>
              <w:rPr>
                <w:rFonts w:ascii="BNazaninBold"/>
                <w:rtl/>
                <w:lang w:bidi="fa-IR"/>
              </w:rPr>
            </w:pPr>
          </w:p>
        </w:tc>
      </w:tr>
      <w:tr w:rsidR="0022265A" w:rsidRPr="002149D7" w14:paraId="1219D8C0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0A0C30E3" w14:textId="77777777" w:rsidR="0022265A" w:rsidRPr="00684DF4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rtl/>
              </w:rPr>
            </w:pPr>
            <w:r w:rsidRPr="00684DF4">
              <w:rPr>
                <w:rFonts w:ascii="Vazirmatn" w:hAnsi="Vazirmatn" w:hint="cs"/>
                <w:rtl/>
              </w:rPr>
              <w:t>اعداد زیر را به صورت نماد علمی نمایش دهید.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22265A" w:rsidRPr="00684DF4" w14:paraId="01DFA77C" w14:textId="77777777" w:rsidTr="00A95066">
              <w:tc>
                <w:tcPr>
                  <w:tcW w:w="4959" w:type="dxa"/>
                </w:tcPr>
                <w:p w14:paraId="10BC3CEC" w14:textId="77777777" w:rsidR="0022265A" w:rsidRPr="00684DF4" w:rsidRDefault="0022265A" w:rsidP="00A95066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</w:rPr>
                  </w:pPr>
                  <w:r w:rsidRPr="00684DF4">
                    <w:rPr>
                      <w:rFonts w:asciiTheme="majorBidi" w:hAnsiTheme="majorBidi" w:cstheme="majorBidi"/>
                      <w:rtl/>
                    </w:rPr>
                    <w:t>=</w:t>
                  </w:r>
                  <w:r w:rsidRPr="00684DF4">
                    <w:rPr>
                      <w:rFonts w:ascii="Vazirmatn" w:hAnsi="Vazirmatn" w:hint="cs"/>
                      <w:rtl/>
                    </w:rPr>
                    <w:t xml:space="preserve"> 00003/0</w:t>
                  </w:r>
                </w:p>
              </w:tc>
              <w:tc>
                <w:tcPr>
                  <w:tcW w:w="4960" w:type="dxa"/>
                </w:tcPr>
                <w:p w14:paraId="2079F603" w14:textId="77777777" w:rsidR="0022265A" w:rsidRPr="00684DF4" w:rsidRDefault="0022265A" w:rsidP="00A95066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684DF4">
                    <w:rPr>
                      <w:rFonts w:ascii="Vazirmatn" w:hAnsi="Vazirmatn" w:hint="cs"/>
                      <w:rtl/>
                      <w:lang w:bidi="fa-IR"/>
                    </w:rPr>
                    <w:t xml:space="preserve">    </w:t>
                  </w:r>
                  <w:r w:rsidRPr="00684DF4">
                    <w:rPr>
                      <w:rFonts w:asciiTheme="majorBidi" w:hAnsiTheme="majorBidi" w:cstheme="majorBidi"/>
                      <w:rtl/>
                      <w:lang w:bidi="fa-IR"/>
                    </w:rPr>
                    <w:t>=</w:t>
                  </w:r>
                  <w:r w:rsidRPr="00684DF4">
                    <w:rPr>
                      <w:rFonts w:ascii="Vazirmatn" w:hAnsi="Vazirmatn" w:hint="cs"/>
                      <w:rtl/>
                      <w:lang w:bidi="fa-IR"/>
                    </w:rPr>
                    <w:t xml:space="preserve">  920400  </w:t>
                  </w:r>
                </w:p>
              </w:tc>
            </w:tr>
          </w:tbl>
          <w:p w14:paraId="7C290414" w14:textId="77777777" w:rsidR="0022265A" w:rsidRPr="00684DF4" w:rsidRDefault="0022265A" w:rsidP="00A95066">
            <w:pPr>
              <w:spacing w:line="276" w:lineRule="auto"/>
              <w:jc w:val="both"/>
              <w:rPr>
                <w:rFonts w:ascii="Vazirmatn" w:hAnsi="Vazirmatn"/>
                <w:rtl/>
              </w:rPr>
            </w:pPr>
            <w:r w:rsidRPr="00684DF4">
              <w:rPr>
                <w:rFonts w:ascii="Vazirmatn" w:hAnsi="Vazirmatn" w:hint="cs"/>
                <w:rtl/>
              </w:rPr>
              <w:t xml:space="preserve">ب - </w:t>
            </w:r>
            <w:r w:rsidRPr="00684DF4">
              <w:rPr>
                <w:rFonts w:ascii="Vazirmatn" w:hAnsi="Vazirmatn"/>
                <w:rtl/>
              </w:rPr>
              <w:t>نما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 w:hint="eastAsia"/>
                <w:rtl/>
              </w:rPr>
              <w:t>ش</w:t>
            </w:r>
            <w:r w:rsidRPr="00684DF4">
              <w:rPr>
                <w:rFonts w:ascii="Vazirmatn" w:hAnsi="Vazirmatn"/>
                <w:rtl/>
              </w:rPr>
              <w:t xml:space="preserve"> اعشار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/>
                <w:rtl/>
              </w:rPr>
              <w:t xml:space="preserve"> </w:t>
            </w:r>
            <w:r w:rsidRPr="00684DF4">
              <w:rPr>
                <w:rFonts w:ascii="Vazirmatn" w:hAnsi="Vazirmatn" w:hint="cs"/>
                <w:rtl/>
              </w:rPr>
              <w:t>ا</w:t>
            </w:r>
            <w:r w:rsidRPr="00684DF4">
              <w:rPr>
                <w:rFonts w:ascii="Vazirmatn" w:hAnsi="Vazirmatn"/>
                <w:rtl/>
              </w:rPr>
              <w:t>عد</w:t>
            </w:r>
            <w:r w:rsidRPr="00684DF4">
              <w:rPr>
                <w:rFonts w:ascii="Vazirmatn" w:hAnsi="Vazirmatn" w:hint="cs"/>
                <w:rtl/>
              </w:rPr>
              <w:t>ا</w:t>
            </w:r>
            <w:r w:rsidRPr="00684DF4">
              <w:rPr>
                <w:rFonts w:ascii="Vazirmatn" w:hAnsi="Vazirmatn"/>
                <w:rtl/>
              </w:rPr>
              <w:t>د ز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 w:hint="eastAsia"/>
                <w:rtl/>
              </w:rPr>
              <w:t>ر</w:t>
            </w:r>
            <w:r w:rsidRPr="00684DF4">
              <w:rPr>
                <w:rFonts w:ascii="Vazirmatn" w:hAnsi="Vazirmatn"/>
                <w:rtl/>
              </w:rPr>
              <w:t xml:space="preserve"> را بنو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 w:hint="eastAsia"/>
                <w:rtl/>
              </w:rPr>
              <w:t>س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 w:hint="eastAsia"/>
                <w:rtl/>
              </w:rPr>
              <w:t>د</w:t>
            </w:r>
            <w:r w:rsidRPr="00684DF4">
              <w:rPr>
                <w:rFonts w:ascii="Vazirmatn" w:hAnsi="Vazirmatn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22265A" w:rsidRPr="00684DF4" w14:paraId="1D006254" w14:textId="77777777" w:rsidTr="00A95066">
              <w:tc>
                <w:tcPr>
                  <w:tcW w:w="4959" w:type="dxa"/>
                </w:tcPr>
                <w:p w14:paraId="4C8E70C6" w14:textId="77777777" w:rsidR="0022265A" w:rsidRPr="00684DF4" w:rsidRDefault="0022265A" w:rsidP="00A95066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</w:rPr>
                  </w:pPr>
                  <w:r w:rsidRPr="00684DF4">
                    <w:rPr>
                      <w:noProof/>
                      <w:position w:val="-6"/>
                      <w:lang w:bidi="fa-IR"/>
                    </w:rPr>
                    <w:object w:dxaOrig="1320" w:dyaOrig="420" w14:anchorId="2C8227EA">
                      <v:shape id="_x0000_i1070" type="#_x0000_t75" style="width:66pt;height:21pt" o:ole="">
                        <v:imagedata r:id="rId100" o:title=""/>
                      </v:shape>
                      <o:OLEObject Type="Embed" ProgID="Equation.DSMT4" ShapeID="_x0000_i1070" DrawAspect="Content" ObjectID="_1810286950" r:id="rId101"/>
                    </w:object>
                  </w:r>
                </w:p>
              </w:tc>
              <w:tc>
                <w:tcPr>
                  <w:tcW w:w="4960" w:type="dxa"/>
                </w:tcPr>
                <w:p w14:paraId="0F892FED" w14:textId="77777777" w:rsidR="0022265A" w:rsidRPr="00684DF4" w:rsidRDefault="0022265A" w:rsidP="00A95066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684DF4">
                    <w:rPr>
                      <w:noProof/>
                      <w:position w:val="-6"/>
                      <w:lang w:bidi="fa-IR"/>
                    </w:rPr>
                    <w:object w:dxaOrig="1380" w:dyaOrig="420" w14:anchorId="18420B36">
                      <v:shape id="_x0000_i1071" type="#_x0000_t75" style="width:69pt;height:21pt" o:ole="">
                        <v:imagedata r:id="rId102" o:title=""/>
                      </v:shape>
                      <o:OLEObject Type="Embed" ProgID="Equation.DSMT4" ShapeID="_x0000_i1071" DrawAspect="Content" ObjectID="_1810286951" r:id="rId103"/>
                    </w:object>
                  </w:r>
                </w:p>
              </w:tc>
            </w:tr>
          </w:tbl>
          <w:p w14:paraId="32C8F214" w14:textId="77777777" w:rsidR="0022265A" w:rsidRPr="00684DF4" w:rsidRDefault="0022265A" w:rsidP="00A95066">
            <w:pPr>
              <w:spacing w:line="276" w:lineRule="auto"/>
              <w:jc w:val="both"/>
              <w:rPr>
                <w:rFonts w:ascii="Vazirmatn" w:hAnsi="Vazirmatn"/>
                <w:rtl/>
              </w:rPr>
            </w:pPr>
          </w:p>
        </w:tc>
      </w:tr>
      <w:tr w:rsidR="0022265A" w:rsidRPr="002149D7" w14:paraId="61593C9C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7211B10C" w14:textId="77777777" w:rsidR="0022265A" w:rsidRDefault="0022265A" w:rsidP="0009472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در جاهای خالی اعداد مناسب قرار دهید.</w:t>
            </w:r>
          </w:p>
          <w:p w14:paraId="3099EBFA" w14:textId="77777777" w:rsidR="0022265A" w:rsidRDefault="0022265A" w:rsidP="00684DF4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ریشه سوم عدد  </w:t>
            </w:r>
            <w:r w:rsidRPr="00684DF4">
              <w:rPr>
                <w:position w:val="-6"/>
                <w:sz w:val="26"/>
                <w:szCs w:val="26"/>
              </w:rPr>
              <w:object w:dxaOrig="380" w:dyaOrig="279" w14:anchorId="2B0B39F5">
                <v:shape id="_x0000_i1072" type="#_x0000_t75" style="width:15.75pt;height:11.25pt" o:ole="">
                  <v:imagedata r:id="rId104" o:title=""/>
                </v:shape>
                <o:OLEObject Type="Embed" ProgID="Equation.DSMT4" ShapeID="_x0000_i1072" DrawAspect="Content" ObjectID="_1810286952" r:id="rId105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  <w:p w14:paraId="5A88C2E9" w14:textId="12B74E50" w:rsidR="0022265A" w:rsidRPr="00684DF4" w:rsidRDefault="0022265A" w:rsidP="00684DF4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ب- حاصل عبارت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300" w:dyaOrig="400" w14:anchorId="68BB3CA0">
                <v:shape id="_x0000_i1073" type="#_x0000_t75" style="width:59.25pt;height:18.75pt" o:ole="">
                  <v:imagedata r:id="rId106" o:title=""/>
                </v:shape>
                <o:OLEObject Type="Embed" ProgID="Equation.DSMT4" ShapeID="_x0000_i1073" DrawAspect="Content" ObjectID="_1810286953" r:id="rId107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</w:t>
            </w:r>
          </w:p>
        </w:tc>
      </w:tr>
      <w:tr w:rsidR="0022265A" w:rsidRPr="002149D7" w14:paraId="35728E86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1C9D8728" w14:textId="77777777" w:rsidR="0022265A" w:rsidRPr="005F77EE" w:rsidRDefault="0022265A" w:rsidP="0009472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rtl/>
              </w:rPr>
            </w:pPr>
            <w:r w:rsidRPr="005F77EE">
              <w:rPr>
                <w:sz w:val="26"/>
                <w:szCs w:val="26"/>
                <w:rtl/>
              </w:rPr>
              <w:lastRenderedPageBreak/>
              <w:t>حاصل عبارت ها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ر</w:t>
            </w:r>
            <w:r w:rsidRPr="005F77EE">
              <w:rPr>
                <w:sz w:val="26"/>
                <w:szCs w:val="26"/>
                <w:rtl/>
              </w:rPr>
              <w:t xml:space="preserve"> را به دست آور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د</w:t>
            </w:r>
            <w:r w:rsidRPr="005F77EE">
              <w:rPr>
                <w:sz w:val="26"/>
                <w:szCs w:val="26"/>
                <w:rtl/>
              </w:rPr>
              <w:t>.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188"/>
              <w:gridCol w:w="4727"/>
            </w:tblGrid>
            <w:tr w:rsidR="0022265A" w:rsidRPr="005F77EE" w14:paraId="747F574E" w14:textId="77777777" w:rsidTr="00A95066">
              <w:tc>
                <w:tcPr>
                  <w:tcW w:w="5188" w:type="dxa"/>
                  <w:vAlign w:val="center"/>
                </w:tcPr>
                <w:p w14:paraId="6256C552" w14:textId="6B6FE630" w:rsidR="0022265A" w:rsidRPr="005F77EE" w:rsidRDefault="0022265A" w:rsidP="00684DF4">
                  <w:pPr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684DF4">
                    <w:rPr>
                      <w:position w:val="-34"/>
                      <w:sz w:val="26"/>
                      <w:szCs w:val="26"/>
                    </w:rPr>
                    <w:object w:dxaOrig="1500" w:dyaOrig="880" w14:anchorId="0A3CA1FE">
                      <v:shape id="_x0000_i1074" type="#_x0000_t75" style="width:76.5pt;height:45.75pt" o:ole="">
                        <v:imagedata r:id="rId108" o:title=""/>
                      </v:shape>
                      <o:OLEObject Type="Embed" ProgID="Equation.DSMT4" ShapeID="_x0000_i1074" DrawAspect="Content" ObjectID="_1810286954" r:id="rId109"/>
                    </w:object>
                  </w:r>
                </w:p>
              </w:tc>
              <w:tc>
                <w:tcPr>
                  <w:tcW w:w="4727" w:type="dxa"/>
                  <w:vAlign w:val="center"/>
                </w:tcPr>
                <w:p w14:paraId="35DCD90B" w14:textId="77777777" w:rsidR="0022265A" w:rsidRPr="005F77EE" w:rsidRDefault="0022265A" w:rsidP="00684DF4">
                  <w:pPr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36"/>
                      <w:sz w:val="26"/>
                      <w:szCs w:val="26"/>
                    </w:rPr>
                    <w:object w:dxaOrig="1400" w:dyaOrig="920" w14:anchorId="51B1DC56">
                      <v:shape id="_x0000_i1075" type="#_x0000_t75" style="width:71.25pt;height:47.25pt" o:ole="">
                        <v:imagedata r:id="rId110" o:title=""/>
                      </v:shape>
                      <o:OLEObject Type="Embed" ProgID="Equation.DSMT4" ShapeID="_x0000_i1075" DrawAspect="Content" ObjectID="_1810286955" r:id="rId111"/>
                    </w:object>
                  </w:r>
                </w:p>
              </w:tc>
            </w:tr>
          </w:tbl>
          <w:p w14:paraId="1B020DF3" w14:textId="77777777" w:rsidR="0022265A" w:rsidRDefault="0022265A" w:rsidP="00684DF4">
            <w:pPr>
              <w:pStyle w:val="Footer"/>
              <w:ind w:left="720"/>
              <w:rPr>
                <w:sz w:val="26"/>
                <w:szCs w:val="26"/>
                <w:rtl/>
              </w:rPr>
            </w:pPr>
          </w:p>
        </w:tc>
      </w:tr>
      <w:tr w:rsidR="0022265A" w:rsidRPr="002149D7" w14:paraId="227A5607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268EFF10" w14:textId="77777777" w:rsidR="0022265A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>عبارت ها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ر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ساده کن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د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. </w:t>
            </w:r>
          </w:p>
          <w:p w14:paraId="56DBE220" w14:textId="6B0C4357" w:rsidR="0022265A" w:rsidRDefault="0022265A" w:rsidP="00684DF4">
            <w:pPr>
              <w:spacing w:line="360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</w:t>
            </w:r>
            <w:r w:rsidR="007C347E">
              <w:rPr>
                <w:rFonts w:ascii="Shabnam" w:hAnsi="Shabnam" w:hint="cs"/>
                <w:sz w:val="26"/>
                <w:szCs w:val="26"/>
                <w:rtl/>
              </w:rPr>
              <w:t xml:space="preserve">  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480" w:dyaOrig="400" w14:anchorId="4A431D90">
                <v:shape id="_x0000_i1076" type="#_x0000_t75" style="width:75.75pt;height:21.75pt" o:ole="">
                  <v:imagedata r:id="rId112" o:title=""/>
                </v:shape>
                <o:OLEObject Type="Embed" ProgID="Equation.DSMT4" ShapeID="_x0000_i1076" DrawAspect="Content" ObjectID="_1810286956" r:id="rId113"/>
              </w:object>
            </w:r>
            <w:r w:rsidR="007C347E">
              <w:rPr>
                <w:rFonts w:cs="0 Nazanin Bold"/>
                <w:sz w:val="26"/>
                <w:szCs w:val="26"/>
              </w:rPr>
              <w:t xml:space="preserve">      </w:t>
            </w:r>
          </w:p>
          <w:p w14:paraId="67A564FD" w14:textId="72CF6838" w:rsidR="0022265A" w:rsidRPr="00684DF4" w:rsidRDefault="007C347E" w:rsidP="00684DF4">
            <w:pPr>
              <w:spacing w:line="360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>
              <w:rPr>
                <w:rFonts w:cs="0 Nazanin Bold"/>
                <w:sz w:val="26"/>
                <w:szCs w:val="26"/>
              </w:rPr>
              <w:t xml:space="preserve">      </w:t>
            </w:r>
            <w:r w:rsidR="0022265A" w:rsidRPr="00B5331A">
              <w:rPr>
                <w:rFonts w:cs="0 Nazanin Bold"/>
                <w:position w:val="-8"/>
                <w:sz w:val="26"/>
                <w:szCs w:val="26"/>
              </w:rPr>
              <w:object w:dxaOrig="2240" w:dyaOrig="440" w14:anchorId="0BD2010C">
                <v:shape id="_x0000_i1077" type="#_x0000_t75" style="width:114pt;height:24pt" o:ole="">
                  <v:imagedata r:id="rId114" o:title=""/>
                </v:shape>
                <o:OLEObject Type="Embed" ProgID="Equation.DSMT4" ShapeID="_x0000_i1077" DrawAspect="Content" ObjectID="_1810286957" r:id="rId115"/>
              </w:object>
            </w:r>
          </w:p>
        </w:tc>
      </w:tr>
      <w:tr w:rsidR="0022265A" w:rsidRPr="002149D7" w14:paraId="7015EEDD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478D2A33" w14:textId="77777777" w:rsidR="0022265A" w:rsidRPr="005F77EE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 w:hint="cs"/>
                <w:sz w:val="26"/>
                <w:szCs w:val="26"/>
                <w:rtl/>
              </w:rPr>
              <w:t>مخرج کسرهای زیر را گویا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05"/>
              <w:gridCol w:w="3305"/>
              <w:gridCol w:w="3305"/>
            </w:tblGrid>
            <w:tr w:rsidR="0022265A" w14:paraId="38604282" w14:textId="77777777" w:rsidTr="00A95066">
              <w:tc>
                <w:tcPr>
                  <w:tcW w:w="3305" w:type="dxa"/>
                  <w:vAlign w:val="center"/>
                </w:tcPr>
                <w:p w14:paraId="0D98C23E" w14:textId="77777777" w:rsidR="0022265A" w:rsidRDefault="0022265A" w:rsidP="00684DF4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  <w:lang w:bidi="fa-IR"/>
                    </w:rPr>
                  </w:pPr>
                  <w:r w:rsidRPr="00053872">
                    <w:rPr>
                      <w:rFonts w:cs="0 Nazanin Bold"/>
                      <w:position w:val="-42"/>
                      <w:sz w:val="26"/>
                      <w:szCs w:val="26"/>
                    </w:rPr>
                    <w:object w:dxaOrig="620" w:dyaOrig="859" w14:anchorId="147990E5">
                      <v:shape id="_x0000_i1078" type="#_x0000_t75" style="width:30.75pt;height:45pt" o:ole="">
                        <v:imagedata r:id="rId116" o:title=""/>
                      </v:shape>
                      <o:OLEObject Type="Embed" ProgID="Equation.DSMT4" ShapeID="_x0000_i1078" DrawAspect="Content" ObjectID="_1810286958" r:id="rId117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38608497" w14:textId="77777777" w:rsidR="0022265A" w:rsidRDefault="0022265A" w:rsidP="00684DF4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</w:rPr>
                  </w:pPr>
                  <w:r w:rsidRPr="00053872">
                    <w:rPr>
                      <w:rFonts w:cs="0 Nazanin Bold"/>
                      <w:position w:val="-32"/>
                      <w:sz w:val="26"/>
                      <w:szCs w:val="26"/>
                    </w:rPr>
                    <w:object w:dxaOrig="480" w:dyaOrig="760" w14:anchorId="16B8575E">
                      <v:shape id="_x0000_i1079" type="#_x0000_t75" style="width:24.75pt;height:41.25pt" o:ole="">
                        <v:imagedata r:id="rId118" o:title=""/>
                      </v:shape>
                      <o:OLEObject Type="Embed" ProgID="Equation.DSMT4" ShapeID="_x0000_i1079" DrawAspect="Content" ObjectID="_1810286959" r:id="rId119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69CB53F1" w14:textId="77777777" w:rsidR="0022265A" w:rsidRDefault="0022265A" w:rsidP="00684DF4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  <w:lang w:bidi="fa-IR"/>
                    </w:rPr>
                  </w:pPr>
                  <w:r w:rsidRPr="00053872">
                    <w:rPr>
                      <w:rFonts w:cs="0 Nazanin Bold"/>
                      <w:position w:val="-36"/>
                      <w:sz w:val="26"/>
                      <w:szCs w:val="26"/>
                    </w:rPr>
                    <w:object w:dxaOrig="460" w:dyaOrig="800" w14:anchorId="38FC7123">
                      <v:shape id="_x0000_i1080" type="#_x0000_t75" style="width:24pt;height:42pt" o:ole="">
                        <v:imagedata r:id="rId120" o:title=""/>
                      </v:shape>
                      <o:OLEObject Type="Embed" ProgID="Equation.DSMT4" ShapeID="_x0000_i1080" DrawAspect="Content" ObjectID="_1810286960" r:id="rId121"/>
                    </w:object>
                  </w:r>
                </w:p>
              </w:tc>
            </w:tr>
          </w:tbl>
          <w:p w14:paraId="46A59979" w14:textId="77777777" w:rsidR="0022265A" w:rsidRPr="005F77EE" w:rsidRDefault="0022265A" w:rsidP="00684DF4">
            <w:pPr>
              <w:pStyle w:val="Footer"/>
              <w:numPr>
                <w:ilvl w:val="0"/>
                <w:numId w:val="1"/>
              </w:numPr>
              <w:spacing w:line="360" w:lineRule="auto"/>
              <w:jc w:val="both"/>
              <w:rPr>
                <w:rFonts w:ascii="Shabnam" w:hAnsi="Shabnam"/>
                <w:sz w:val="26"/>
                <w:szCs w:val="26"/>
                <w:rtl/>
              </w:rPr>
            </w:pPr>
          </w:p>
        </w:tc>
      </w:tr>
    </w:tbl>
    <w:p w14:paraId="2BEB7680" w14:textId="032DC9F2" w:rsidR="00F1686A" w:rsidRPr="00B72262" w:rsidRDefault="00F1686A" w:rsidP="00B02D00">
      <w:pPr>
        <w:tabs>
          <w:tab w:val="left" w:pos="7696"/>
        </w:tabs>
        <w:rPr>
          <w:rFonts w:ascii="Vazirmatn" w:hAnsi="Vazirmatn"/>
          <w:sz w:val="6"/>
          <w:szCs w:val="6"/>
          <w:rtl/>
          <w:lang w:bidi="fa-IR"/>
        </w:rPr>
      </w:pPr>
    </w:p>
    <w:tbl>
      <w:tblPr>
        <w:tblStyle w:val="TableGrid"/>
        <w:bidiVisual/>
        <w:tblW w:w="10778" w:type="dxa"/>
        <w:tblInd w:w="-235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0"/>
        <w:gridCol w:w="10341"/>
        <w:gridCol w:w="7"/>
      </w:tblGrid>
      <w:tr w:rsidR="00F1686A" w:rsidRPr="00B72262" w14:paraId="665F5306" w14:textId="77777777" w:rsidTr="0022265A">
        <w:trPr>
          <w:gridAfter w:val="1"/>
          <w:wAfter w:w="7" w:type="dxa"/>
          <w:trHeight w:val="228"/>
        </w:trPr>
        <w:tc>
          <w:tcPr>
            <w:tcW w:w="10771" w:type="dxa"/>
            <w:gridSpan w:val="2"/>
            <w:shd w:val="clear" w:color="auto" w:fill="D9D9D9" w:themeFill="background1" w:themeFillShade="D9"/>
            <w:vAlign w:val="center"/>
          </w:tcPr>
          <w:p w14:paraId="3BBD407A" w14:textId="01880741" w:rsidR="00F1686A" w:rsidRPr="00B72262" w:rsidRDefault="00F1686A" w:rsidP="00F1686A">
            <w:pPr>
              <w:jc w:val="center"/>
              <w:rPr>
                <w:rtl/>
              </w:rPr>
            </w:pPr>
            <w:r w:rsidRPr="00B72262">
              <w:rPr>
                <w:rFonts w:hint="cs"/>
                <w:rtl/>
                <w:lang w:bidi="fa-IR"/>
              </w:rPr>
              <w:t>مرور فصل 5</w:t>
            </w:r>
          </w:p>
        </w:tc>
      </w:tr>
      <w:tr w:rsidR="0022265A" w:rsidRPr="00B72262" w14:paraId="20D046AC" w14:textId="77777777" w:rsidTr="0022265A">
        <w:trPr>
          <w:trHeight w:val="454"/>
        </w:trPr>
        <w:tc>
          <w:tcPr>
            <w:tcW w:w="430" w:type="dxa"/>
            <w:shd w:val="clear" w:color="auto" w:fill="auto"/>
            <w:vAlign w:val="center"/>
          </w:tcPr>
          <w:p w14:paraId="7200EAB0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28385627" w14:textId="77777777" w:rsidR="0022265A" w:rsidRPr="00B72262" w:rsidRDefault="0022265A" w:rsidP="00F1686A">
            <w:pPr>
              <w:rPr>
                <w:rFonts w:ascii="Shabnam" w:hAnsi="Shabnam"/>
                <w:rtl/>
              </w:rPr>
            </w:pPr>
            <w:r w:rsidRPr="00B72262">
              <w:rPr>
                <w:rFonts w:ascii="Shabnam" w:hAnsi="Shabnam" w:hint="cs"/>
                <w:rtl/>
              </w:rPr>
              <w:t>جاهای خالی را با عبارت های مناسب کامل کنید.</w:t>
            </w:r>
          </w:p>
          <w:p w14:paraId="144DE585" w14:textId="77777777" w:rsidR="0022265A" w:rsidRPr="00B72262" w:rsidRDefault="0022265A" w:rsidP="00F1686A">
            <w:pPr>
              <w:rPr>
                <w:noProof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</w:rPr>
              <w:t xml:space="preserve">الف) اگر </w:t>
            </w:r>
            <w:r w:rsidRPr="00B72262">
              <w:rPr>
                <w:rFonts w:asciiTheme="minorHAnsi" w:hAnsiTheme="minorHAnsi"/>
                <w:position w:val="-12"/>
              </w:rPr>
              <w:object w:dxaOrig="760" w:dyaOrig="300" w14:anchorId="2BFABF36">
                <v:shape id="_x0000_i1081" type="#_x0000_t75" style="width:35.25pt;height:14.25pt" o:ole="">
                  <v:imagedata r:id="rId122" o:title=""/>
                </v:shape>
                <o:OLEObject Type="Embed" ProgID="Equation.DSMT4" ShapeID="_x0000_i1081" DrawAspect="Content" ObjectID="_1810286961" r:id="rId123"/>
              </w:object>
            </w:r>
            <w:r w:rsidRPr="00B72262">
              <w:rPr>
                <w:rFonts w:hint="cs"/>
                <w:rtl/>
              </w:rPr>
              <w:t xml:space="preserve"> باشد آنگاه </w:t>
            </w:r>
            <w:r w:rsidRPr="00B72262">
              <w:t>x, y</w:t>
            </w:r>
            <w:r w:rsidRPr="00B72262">
              <w:rPr>
                <w:rFonts w:hint="cs"/>
                <w:rtl/>
              </w:rPr>
              <w:t xml:space="preserve">  .................... هستند.</w: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</w:rPr>
              <w:t>(هم علامت - غیرهم علامت)</w:t>
            </w:r>
          </w:p>
          <w:p w14:paraId="1E338FC1" w14:textId="746187B2" w:rsidR="0022265A" w:rsidRPr="00B72262" w:rsidRDefault="0022265A" w:rsidP="00B72262">
            <w:pPr>
              <w:rPr>
                <w:noProof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  <w:lang w:bidi="fa-IR"/>
              </w:rPr>
              <w:t xml:space="preserve">ب) </w:t>
            </w:r>
            <w:r w:rsidRPr="00B72262">
              <w:rPr>
                <w:rFonts w:ascii="Shabnam" w:hAnsi="Shabnam" w:hint="cs"/>
                <w:rtl/>
              </w:rPr>
              <w:t xml:space="preserve">اگر </w:t>
            </w:r>
            <w:r w:rsidRPr="00B72262">
              <w:rPr>
                <w:rFonts w:asciiTheme="minorHAnsi" w:hAnsiTheme="minorHAnsi"/>
                <w:position w:val="-6"/>
              </w:rPr>
              <w:object w:dxaOrig="880" w:dyaOrig="440" w14:anchorId="4D863DFA">
                <v:shape id="_x0000_i1082" type="#_x0000_t75" style="width:40.5pt;height:21pt" o:ole="">
                  <v:imagedata r:id="rId124" o:title=""/>
                </v:shape>
                <o:OLEObject Type="Embed" ProgID="Equation.DSMT4" ShapeID="_x0000_i1082" DrawAspect="Content" ObjectID="_1810286962" r:id="rId125"/>
              </w:object>
            </w:r>
            <w:r w:rsidRPr="00B72262">
              <w:rPr>
                <w:rFonts w:hint="cs"/>
                <w:rtl/>
              </w:rPr>
              <w:t xml:space="preserve"> باشد آنگاه</w:t>
            </w:r>
            <w:r w:rsidRPr="00B72262">
              <w:rPr>
                <w:rFonts w:hint="cs"/>
                <w:rtl/>
                <w:lang w:bidi="fa-IR"/>
              </w:rPr>
              <w:t xml:space="preserve"> </w:t>
            </w:r>
            <w:r w:rsidRPr="00B72262">
              <w:t>b</w:t>
            </w:r>
            <w:r w:rsidRPr="00B72262">
              <w:rPr>
                <w:rFonts w:hint="cs"/>
                <w:rtl/>
              </w:rPr>
              <w:t xml:space="preserve">  </w:t>
            </w:r>
            <w:r w:rsidRPr="00B72262">
              <w:rPr>
                <w:rFonts w:hint="cs"/>
                <w:rtl/>
                <w:lang w:bidi="fa-IR"/>
              </w:rPr>
              <w:t xml:space="preserve">عددی با علامت </w:t>
            </w:r>
            <w:r w:rsidRPr="00B72262">
              <w:rPr>
                <w:rFonts w:hint="cs"/>
                <w:rtl/>
              </w:rPr>
              <w:t>.................. است.</w: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( منفی - مثبت)</w:t>
            </w:r>
          </w:p>
        </w:tc>
      </w:tr>
      <w:tr w:rsidR="0022265A" w:rsidRPr="00B72262" w14:paraId="517799EE" w14:textId="77777777" w:rsidTr="0022265A">
        <w:trPr>
          <w:trHeight w:val="798"/>
        </w:trPr>
        <w:tc>
          <w:tcPr>
            <w:tcW w:w="430" w:type="dxa"/>
            <w:shd w:val="clear" w:color="auto" w:fill="auto"/>
            <w:vAlign w:val="center"/>
          </w:tcPr>
          <w:p w14:paraId="713407F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742202D0" w14:textId="77777777" w:rsidR="0022265A" w:rsidRPr="00B72262" w:rsidRDefault="0022265A" w:rsidP="00F1686A">
            <w:pPr>
              <w:spacing w:line="276" w:lineRule="auto"/>
              <w:rPr>
                <w:rFonts w:ascii="Shabnam" w:hAnsi="Shabnam"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</w:rPr>
              <w:t xml:space="preserve">دور تک جمله ای ها خط بکشید.                                               </w:t>
            </w:r>
            <w:r w:rsidRPr="00B72262">
              <w:t xml:space="preserve">  </w:t>
            </w:r>
            <w:r w:rsidRPr="00B72262">
              <w:rPr>
                <w:position w:val="-14"/>
              </w:rPr>
              <w:object w:dxaOrig="3180" w:dyaOrig="520" w14:anchorId="726E2689">
                <v:shape id="_x0000_i1083" type="#_x0000_t75" style="width:156pt;height:26.25pt" o:ole="">
                  <v:imagedata r:id="rId126" o:title=""/>
                </v:shape>
                <o:OLEObject Type="Embed" ProgID="Equation.DSMT4" ShapeID="_x0000_i1083" DrawAspect="Content" ObjectID="_1810286963" r:id="rId127"/>
              </w:object>
            </w:r>
            <w:r w:rsidRPr="00B72262">
              <w:rPr>
                <w:rFonts w:ascii="Shabnam" w:hAnsi="Shabnam" w:hint="cs"/>
                <w:rtl/>
                <w:lang w:bidi="fa-IR"/>
              </w:rPr>
              <w:t xml:space="preserve">   </w:t>
            </w:r>
          </w:p>
        </w:tc>
      </w:tr>
      <w:tr w:rsidR="0022265A" w:rsidRPr="00B72262" w14:paraId="73E14C04" w14:textId="77777777" w:rsidTr="0022265A">
        <w:trPr>
          <w:trHeight w:val="1122"/>
        </w:trPr>
        <w:tc>
          <w:tcPr>
            <w:tcW w:w="430" w:type="dxa"/>
            <w:shd w:val="clear" w:color="auto" w:fill="auto"/>
            <w:vAlign w:val="center"/>
          </w:tcPr>
          <w:p w14:paraId="74592CDA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1C1AAEE5" w14:textId="77777777" w:rsidR="0022265A" w:rsidRPr="00B72262" w:rsidRDefault="0022265A" w:rsidP="00F1686A">
            <w:pPr>
              <w:rPr>
                <w:rFonts w:ascii="Shabnam" w:hAnsi="Shabnam"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</w:rPr>
              <w:t xml:space="preserve">با توجه به تک جمله ای </w:t>
            </w:r>
            <w:r w:rsidRPr="00B72262">
              <w:rPr>
                <w:position w:val="-12"/>
              </w:rPr>
              <w:object w:dxaOrig="880" w:dyaOrig="499" w14:anchorId="06C94D0F">
                <v:shape id="_x0000_i1084" type="#_x0000_t75" style="width:47.25pt;height:26.25pt" o:ole="">
                  <v:imagedata r:id="rId128" o:title=""/>
                </v:shape>
                <o:OLEObject Type="Embed" ProgID="Equation.DSMT4" ShapeID="_x0000_i1084" DrawAspect="Content" ObjectID="_1810286964" r:id="rId129"/>
              </w:object>
            </w:r>
            <w:r w:rsidRPr="00B72262">
              <w:rPr>
                <w:rFonts w:hint="cs"/>
                <w:rtl/>
              </w:rPr>
              <w:t xml:space="preserve"> موارد خواسته شده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142"/>
              <w:gridCol w:w="2410"/>
              <w:gridCol w:w="2268"/>
              <w:gridCol w:w="2569"/>
            </w:tblGrid>
            <w:tr w:rsidR="0022265A" w:rsidRPr="00B72262" w14:paraId="70DED072" w14:textId="77777777" w:rsidTr="00F1686A">
              <w:tc>
                <w:tcPr>
                  <w:tcW w:w="2142" w:type="dxa"/>
                </w:tcPr>
                <w:p w14:paraId="46B438DE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ضریب عددی</w:t>
                  </w:r>
                  <w:r w:rsidRPr="00B72262">
                    <w:rPr>
                      <w:rFonts w:ascii="Shabnam" w:hAnsi="Shabnam" w:hint="cs"/>
                      <w:rtl/>
                    </w:rPr>
                    <w:t xml:space="preserve"> : ...........</w:t>
                  </w:r>
                </w:p>
              </w:tc>
              <w:tc>
                <w:tcPr>
                  <w:tcW w:w="2410" w:type="dxa"/>
                </w:tcPr>
                <w:p w14:paraId="0AF686E6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درجه نسبت به </w:t>
                  </w:r>
                  <w:r w:rsidRPr="00B72262">
                    <w:t>x</w:t>
                  </w:r>
                  <w:r w:rsidRPr="00B72262">
                    <w:rPr>
                      <w:rFonts w:ascii="Shabnam" w:hAnsi="Shabnam" w:hint="cs"/>
                      <w:rtl/>
                    </w:rPr>
                    <w:t>: ...........</w:t>
                  </w:r>
                </w:p>
              </w:tc>
              <w:tc>
                <w:tcPr>
                  <w:tcW w:w="2268" w:type="dxa"/>
                </w:tcPr>
                <w:p w14:paraId="2EA1EEC3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درجه نسبت به </w:t>
                  </w:r>
                  <w:r w:rsidRPr="00B72262">
                    <w:t>a</w:t>
                  </w:r>
                  <w:r w:rsidRPr="00B72262">
                    <w:rPr>
                      <w:rFonts w:ascii="Shabnam" w:hAnsi="Shabnam" w:hint="cs"/>
                      <w:rtl/>
                    </w:rPr>
                    <w:t>: ...........</w:t>
                  </w:r>
                </w:p>
              </w:tc>
              <w:tc>
                <w:tcPr>
                  <w:tcW w:w="2569" w:type="dxa"/>
                </w:tcPr>
                <w:p w14:paraId="15517414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درجه نسبت به </w:t>
                  </w:r>
                  <w:proofErr w:type="spellStart"/>
                  <w:r w:rsidRPr="00B72262">
                    <w:t>x,y</w:t>
                  </w:r>
                  <w:proofErr w:type="spellEnd"/>
                  <w:r w:rsidRPr="00B72262">
                    <w:rPr>
                      <w:rFonts w:ascii="Shabnam" w:hAnsi="Shabnam" w:hint="cs"/>
                      <w:rtl/>
                    </w:rPr>
                    <w:t xml:space="preserve"> : ...........</w:t>
                  </w:r>
                </w:p>
              </w:tc>
            </w:tr>
          </w:tbl>
          <w:p w14:paraId="2EEF938F" w14:textId="77777777" w:rsidR="0022265A" w:rsidRPr="00B72262" w:rsidRDefault="0022265A" w:rsidP="00F1686A">
            <w:pPr>
              <w:spacing w:line="276" w:lineRule="auto"/>
              <w:rPr>
                <w:rFonts w:ascii="Shabnam" w:hAnsi="Shabnam"/>
                <w:rtl/>
              </w:rPr>
            </w:pPr>
          </w:p>
        </w:tc>
      </w:tr>
      <w:tr w:rsidR="0022265A" w:rsidRPr="00B72262" w14:paraId="14688B6A" w14:textId="77777777" w:rsidTr="0022265A">
        <w:trPr>
          <w:trHeight w:val="555"/>
        </w:trPr>
        <w:tc>
          <w:tcPr>
            <w:tcW w:w="430" w:type="dxa"/>
            <w:shd w:val="clear" w:color="auto" w:fill="auto"/>
            <w:vAlign w:val="center"/>
          </w:tcPr>
          <w:p w14:paraId="252E3A9A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798AF73D" w14:textId="77777777" w:rsidR="0022265A" w:rsidRPr="00B72262" w:rsidRDefault="0022265A" w:rsidP="00F1686A">
            <w:pPr>
              <w:rPr>
                <w:rFonts w:ascii="Shabnam" w:hAnsi="Shabnam"/>
              </w:rPr>
            </w:pPr>
            <w:r w:rsidRPr="00B72262">
              <w:rPr>
                <w:rFonts w:ascii="Shabnam" w:hAnsi="Shabnam" w:hint="cs"/>
                <w:rtl/>
              </w:rPr>
              <w:t>طرف دیگر عبارت های زیر را به کمک اتحاد به دست آورید.</w:t>
            </w:r>
          </w:p>
          <w:p w14:paraId="72474078" w14:textId="3398DC0F" w:rsidR="0022265A" w:rsidRDefault="0022265A" w:rsidP="00F1686A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rtl/>
                <w:lang w:bidi="fa-IR"/>
              </w:rPr>
            </w:pPr>
            <w:r w:rsidRPr="00B72262">
              <w:rPr>
                <w:rtl/>
                <w:lang w:bidi="fa-IR"/>
              </w:rPr>
              <w:tab/>
            </w:r>
            <w:r w:rsidR="006B16D3" w:rsidRPr="00B72262">
              <w:rPr>
                <w:position w:val="-14"/>
                <w:lang w:bidi="fa-IR"/>
              </w:rPr>
              <w:object w:dxaOrig="1380" w:dyaOrig="540" w14:anchorId="739DF284">
                <v:shape id="_x0000_i1085" type="#_x0000_t75" style="width:68.25pt;height:27pt" o:ole="">
                  <v:imagedata r:id="rId130" o:title=""/>
                </v:shape>
                <o:OLEObject Type="Embed" ProgID="Equation.DSMT4" ShapeID="_x0000_i1085" DrawAspect="Content" ObjectID="_1810286965" r:id="rId131"/>
              </w:object>
            </w:r>
            <w:r w:rsidRPr="00B72262">
              <w:rPr>
                <w:rtl/>
                <w:lang w:bidi="fa-IR"/>
              </w:rPr>
              <w:t xml:space="preserve"> </w:t>
            </w:r>
          </w:p>
          <w:p w14:paraId="1303FD54" w14:textId="77777777" w:rsidR="006B16D3" w:rsidRDefault="0022265A" w:rsidP="00F1686A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                            </w:t>
            </w:r>
            <w:r w:rsidRPr="00B72262">
              <w:rPr>
                <w:position w:val="-14"/>
                <w:lang w:bidi="fa-IR"/>
              </w:rPr>
              <w:object w:dxaOrig="1900" w:dyaOrig="440" w14:anchorId="0D6DA964">
                <v:shape id="_x0000_i1086" type="#_x0000_t75" style="width:100.5pt;height:23.25pt" o:ole="">
                  <v:imagedata r:id="rId132" o:title=""/>
                </v:shape>
                <o:OLEObject Type="Embed" ProgID="Equation.DSMT4" ShapeID="_x0000_i1086" DrawAspect="Content" ObjectID="_1810286966" r:id="rId133"/>
              </w:object>
            </w:r>
          </w:p>
          <w:p w14:paraId="633BE26F" w14:textId="3508D899" w:rsidR="0022265A" w:rsidRPr="00B72262" w:rsidRDefault="006B16D3" w:rsidP="00F1686A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rtl/>
                <w:lang w:bidi="fa-IR"/>
              </w:rPr>
            </w:pPr>
            <w:r w:rsidRPr="00B72262">
              <w:rPr>
                <w:position w:val="-14"/>
                <w:lang w:bidi="fa-IR"/>
              </w:rPr>
              <w:object w:dxaOrig="2160" w:dyaOrig="440" w14:anchorId="1B1A3BC3">
                <v:shape id="_x0000_i1087" type="#_x0000_t75" style="width:114pt;height:23.25pt" o:ole="">
                  <v:imagedata r:id="rId134" o:title=""/>
                </v:shape>
                <o:OLEObject Type="Embed" ProgID="Equation.DSMT4" ShapeID="_x0000_i1087" DrawAspect="Content" ObjectID="_1810286967" r:id="rId135"/>
              </w:object>
            </w:r>
            <w:r w:rsidR="0022265A" w:rsidRPr="00B72262">
              <w:rPr>
                <w:rtl/>
                <w:lang w:bidi="fa-IR"/>
              </w:rPr>
              <w:t xml:space="preserve"> </w:t>
            </w:r>
          </w:p>
        </w:tc>
      </w:tr>
      <w:tr w:rsidR="0022265A" w:rsidRPr="00B72262" w14:paraId="46A8703C" w14:textId="77777777" w:rsidTr="0022265A">
        <w:trPr>
          <w:trHeight w:val="1106"/>
        </w:trPr>
        <w:tc>
          <w:tcPr>
            <w:tcW w:w="430" w:type="dxa"/>
            <w:shd w:val="clear" w:color="auto" w:fill="auto"/>
            <w:vAlign w:val="center"/>
          </w:tcPr>
          <w:p w14:paraId="09B918BC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1CF692C1" w14:textId="77777777" w:rsidR="0022265A" w:rsidRPr="00B72262" w:rsidRDefault="0022265A" w:rsidP="00F1686A">
            <w:pPr>
              <w:tabs>
                <w:tab w:val="left" w:pos="6389"/>
                <w:tab w:val="right" w:pos="9373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>عبارت</w:t>
            </w:r>
            <w:r w:rsidRPr="00B72262">
              <w:rPr>
                <w:rtl/>
              </w:rPr>
              <w:softHyphen/>
            </w:r>
            <w:r w:rsidRPr="00B72262">
              <w:rPr>
                <w:rFonts w:hint="cs"/>
                <w:rtl/>
              </w:rPr>
              <w:t xml:space="preserve">های زیر را </w:t>
            </w:r>
            <w:r w:rsidRPr="00B72262">
              <w:rPr>
                <w:rFonts w:ascii="Vazirmatn" w:hAnsi="Vazirmatn" w:hint="cs"/>
                <w:rtl/>
                <w:lang w:bidi="fa-IR"/>
              </w:rPr>
              <w:t>به کمک اتحاد</w:t>
            </w:r>
            <w:r w:rsidRPr="00B72262">
              <w:rPr>
                <w:rFonts w:hint="cs"/>
                <w:rtl/>
              </w:rPr>
              <w:t xml:space="preserve"> تجزیه کنید.</w:t>
            </w:r>
            <w:r w:rsidRPr="00B72262">
              <w:rPr>
                <w:rFonts w:hint="cs"/>
                <w:rtl/>
                <w:lang w:bidi="fa-IR"/>
              </w:rPr>
              <w:t xml:space="preserve">         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299"/>
              <w:gridCol w:w="5090"/>
            </w:tblGrid>
            <w:tr w:rsidR="0022265A" w:rsidRPr="00B72262" w14:paraId="10C9E4E3" w14:textId="77777777" w:rsidTr="00F1686A">
              <w:tc>
                <w:tcPr>
                  <w:tcW w:w="4299" w:type="dxa"/>
                </w:tcPr>
                <w:p w14:paraId="3A68C144" w14:textId="77777777" w:rsidR="0022265A" w:rsidRPr="00B72262" w:rsidRDefault="0022265A" w:rsidP="00F1686A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6"/>
                      <w:lang w:bidi="fa-IR"/>
                    </w:rPr>
                    <w:object w:dxaOrig="1440" w:dyaOrig="440" w14:anchorId="4308297C">
                      <v:shape id="_x0000_i1088" type="#_x0000_t75" style="width:73.5pt;height:21.75pt" o:ole="">
                        <v:imagedata r:id="rId136" o:title=""/>
                      </v:shape>
                      <o:OLEObject Type="Embed" ProgID="Equation.DSMT4" ShapeID="_x0000_i1088" DrawAspect="Content" ObjectID="_1810286968" r:id="rId137"/>
                    </w:object>
                  </w:r>
                </w:p>
              </w:tc>
              <w:tc>
                <w:tcPr>
                  <w:tcW w:w="5090" w:type="dxa"/>
                </w:tcPr>
                <w:p w14:paraId="5FCB2EA9" w14:textId="77777777" w:rsidR="0022265A" w:rsidRPr="00B72262" w:rsidRDefault="0022265A" w:rsidP="00F1686A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6"/>
                    </w:rPr>
                    <w:object w:dxaOrig="1680" w:dyaOrig="440" w14:anchorId="2B2C50D1">
                      <v:shape id="_x0000_i1089" type="#_x0000_t75" style="width:90.75pt;height:23.25pt" o:ole="">
                        <v:imagedata r:id="rId138" o:title=""/>
                      </v:shape>
                      <o:OLEObject Type="Embed" ProgID="Equation.DSMT4" ShapeID="_x0000_i1089" DrawAspect="Content" ObjectID="_1810286969" r:id="rId139"/>
                    </w:object>
                  </w:r>
                </w:p>
              </w:tc>
            </w:tr>
          </w:tbl>
          <w:p w14:paraId="2C5E83A0" w14:textId="77777777" w:rsidR="0022265A" w:rsidRPr="00B72262" w:rsidRDefault="0022265A" w:rsidP="00F1686A">
            <w:pPr>
              <w:tabs>
                <w:tab w:val="left" w:pos="6389"/>
                <w:tab w:val="right" w:pos="9373"/>
              </w:tabs>
              <w:rPr>
                <w:rtl/>
                <w:lang w:bidi="fa-IR"/>
              </w:rPr>
            </w:pPr>
          </w:p>
        </w:tc>
      </w:tr>
      <w:tr w:rsidR="0022265A" w:rsidRPr="00B72262" w14:paraId="1C06390C" w14:textId="77777777" w:rsidTr="0022265A">
        <w:trPr>
          <w:trHeight w:val="1771"/>
        </w:trPr>
        <w:tc>
          <w:tcPr>
            <w:tcW w:w="430" w:type="dxa"/>
            <w:shd w:val="clear" w:color="auto" w:fill="auto"/>
            <w:vAlign w:val="center"/>
          </w:tcPr>
          <w:p w14:paraId="1448DDF8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</w:tcPr>
          <w:p w14:paraId="4A783122" w14:textId="77777777" w:rsidR="0022265A" w:rsidRPr="00B72262" w:rsidRDefault="0022265A" w:rsidP="00F1686A">
            <w:pPr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w:t xml:space="preserve">حاصل را با کمک اتحادها بدست آورید.                                                                                                                          </w:t>
            </w:r>
          </w:p>
          <w:p w14:paraId="242E3B46" w14:textId="77777777" w:rsidR="0022265A" w:rsidRDefault="0022265A" w:rsidP="00F1686A">
            <w:pPr>
              <w:tabs>
                <w:tab w:val="left" w:pos="6389"/>
                <w:tab w:val="right" w:pos="9373"/>
              </w:tabs>
              <w:jc w:val="right"/>
              <w:rPr>
                <w:noProof/>
                <w:lang w:bidi="fa-IR"/>
              </w:rPr>
            </w:pPr>
            <w:r w:rsidRPr="00B72262">
              <w:rPr>
                <w:noProof/>
                <w:lang w:bidi="fa-IR"/>
              </w:rPr>
              <w:t xml:space="preserve">   </w:t>
            </w:r>
            <w:r w:rsidRPr="00B72262">
              <w:rPr>
                <w:noProof/>
                <w:position w:val="-6"/>
                <w:lang w:bidi="fa-IR"/>
              </w:rPr>
              <w:object w:dxaOrig="1120" w:dyaOrig="279" w14:anchorId="10745EB9">
                <v:shape id="_x0000_i1090" type="#_x0000_t75" style="width:57.75pt;height:15.75pt" o:ole="">
                  <v:imagedata r:id="rId140" o:title=""/>
                </v:shape>
                <o:OLEObject Type="Embed" ProgID="Equation.DSMT4" ShapeID="_x0000_i1090" DrawAspect="Content" ObjectID="_1810286970" r:id="rId141"/>
              </w:object>
            </w:r>
          </w:p>
          <w:p w14:paraId="3386AF24" w14:textId="77777777" w:rsidR="0022265A" w:rsidRDefault="0022265A" w:rsidP="00F1686A">
            <w:pPr>
              <w:tabs>
                <w:tab w:val="left" w:pos="6389"/>
                <w:tab w:val="right" w:pos="9373"/>
              </w:tabs>
              <w:jc w:val="right"/>
              <w:rPr>
                <w:noProof/>
                <w:rtl/>
                <w:lang w:bidi="fa-IR"/>
              </w:rPr>
            </w:pPr>
          </w:p>
          <w:p w14:paraId="0001CE7B" w14:textId="70AA441E" w:rsidR="0022265A" w:rsidRPr="00B72262" w:rsidRDefault="0022265A" w:rsidP="00F1686A">
            <w:pPr>
              <w:tabs>
                <w:tab w:val="left" w:pos="6389"/>
                <w:tab w:val="right" w:pos="9373"/>
              </w:tabs>
              <w:jc w:val="right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w:t xml:space="preserve">    </w:t>
            </w:r>
            <w:r w:rsidRPr="0022265A">
              <w:rPr>
                <w:noProof/>
                <w:position w:val="-12"/>
                <w:lang w:bidi="fa-IR"/>
              </w:rPr>
              <w:object w:dxaOrig="1440" w:dyaOrig="499" w14:anchorId="50F9BF8F">
                <v:shape id="_x0000_i1091" type="#_x0000_t75" style="width:74.25pt;height:28.5pt" o:ole="">
                  <v:imagedata r:id="rId142" o:title=""/>
                </v:shape>
                <o:OLEObject Type="Embed" ProgID="Equation.DSMT4" ShapeID="_x0000_i1091" DrawAspect="Content" ObjectID="_1810286971" r:id="rId143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  </w: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                  </w:t>
            </w:r>
          </w:p>
        </w:tc>
      </w:tr>
      <w:tr w:rsidR="0022265A" w:rsidRPr="00B72262" w14:paraId="673D8FBC" w14:textId="77777777" w:rsidTr="00E47427">
        <w:trPr>
          <w:trHeight w:val="1975"/>
        </w:trPr>
        <w:tc>
          <w:tcPr>
            <w:tcW w:w="430" w:type="dxa"/>
            <w:shd w:val="clear" w:color="auto" w:fill="auto"/>
            <w:vAlign w:val="center"/>
          </w:tcPr>
          <w:p w14:paraId="020F0722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</w:tcPr>
          <w:p w14:paraId="15914E97" w14:textId="77777777" w:rsidR="0022265A" w:rsidRPr="00B72262" w:rsidRDefault="0022265A" w:rsidP="00F1686A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w:t>مجموعه جواب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نامعادله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زیر  را به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>دست آورید. سپس مجموعه جواب را روی محور نمایش دهید.</w:t>
            </w:r>
          </w:p>
          <w:p w14:paraId="0280A2EB" w14:textId="37B95634" w:rsidR="0022265A" w:rsidRPr="00B72262" w:rsidRDefault="0022265A" w:rsidP="00F1686A">
            <w:pPr>
              <w:spacing w:after="160" w:line="360" w:lineRule="auto"/>
              <w:contextualSpacing/>
              <w:rPr>
                <w:rFonts w:ascii="Shabnam" w:hAnsi="Shabnam"/>
                <w:rtl/>
              </w:rPr>
            </w:pPr>
            <w:r w:rsidRPr="00B72262"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C006A0" wp14:editId="44CAEE1C">
                      <wp:simplePos x="0" y="0"/>
                      <wp:positionH relativeFrom="column">
                        <wp:posOffset>3686809</wp:posOffset>
                      </wp:positionH>
                      <wp:positionV relativeFrom="paragraph">
                        <wp:posOffset>186690</wp:posOffset>
                      </wp:positionV>
                      <wp:extent cx="1914525" cy="0"/>
                      <wp:effectExtent l="38100" t="76200" r="28575" b="1143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EDD11" id="Straight Arrow Connector 56" o:spid="_x0000_s1026" type="#_x0000_t32" style="position:absolute;left:0;text-align:left;margin-left:290.3pt;margin-top:14.7pt;width:150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" strokecolor="black [3213]">
                      <v:stroke startarrow="open" endarrow="open"/>
                    </v:shape>
                  </w:pict>
                </mc:Fallback>
              </mc:AlternateConten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                                             </w:t>
            </w:r>
            <w:r w:rsidR="00382383">
              <w:rPr>
                <w:rFonts w:hint="cs"/>
                <w:noProof/>
                <w:rtl/>
                <w:lang w:bidi="fa-IR"/>
              </w:rPr>
              <w:t xml:space="preserve">                                    </w: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  </w:t>
            </w:r>
            <w:r w:rsidRPr="00B72262">
              <w:rPr>
                <w:position w:val="-6"/>
                <w:lang w:bidi="fa-IR"/>
              </w:rPr>
              <w:object w:dxaOrig="1800" w:dyaOrig="279" w14:anchorId="71E99AFD">
                <v:shape id="_x0000_i1092" type="#_x0000_t75" style="width:102.75pt;height:15pt" o:ole="">
                  <v:imagedata r:id="rId144" o:title=""/>
                </v:shape>
                <o:OLEObject Type="Embed" ProgID="Equation.DSMT4" ShapeID="_x0000_i1092" DrawAspect="Content" ObjectID="_1810286972" r:id="rId145"/>
              </w:object>
            </w:r>
          </w:p>
        </w:tc>
      </w:tr>
    </w:tbl>
    <w:p w14:paraId="2F42ADD3" w14:textId="2C133F5C" w:rsidR="00F1686A" w:rsidRPr="00B72262" w:rsidRDefault="00F1686A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763" w:type="dxa"/>
        <w:tblInd w:w="-22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264"/>
        <w:gridCol w:w="84"/>
        <w:gridCol w:w="5415"/>
      </w:tblGrid>
      <w:tr w:rsidR="00F1686A" w:rsidRPr="00B72262" w14:paraId="117A830E" w14:textId="77777777" w:rsidTr="0022265A">
        <w:trPr>
          <w:trHeight w:val="537"/>
        </w:trPr>
        <w:tc>
          <w:tcPr>
            <w:tcW w:w="10760" w:type="dxa"/>
            <w:gridSpan w:val="3"/>
            <w:shd w:val="clear" w:color="auto" w:fill="D9D9D9" w:themeFill="background1" w:themeFillShade="D9"/>
            <w:vAlign w:val="center"/>
          </w:tcPr>
          <w:p w14:paraId="2B665FEB" w14:textId="1208D08F" w:rsidR="00F1686A" w:rsidRPr="00B72262" w:rsidRDefault="00F1686A" w:rsidP="00F1686A">
            <w:pPr>
              <w:jc w:val="center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lastRenderedPageBreak/>
              <w:t>مرور فصل 6</w:t>
            </w:r>
          </w:p>
        </w:tc>
      </w:tr>
      <w:tr w:rsidR="0022265A" w:rsidRPr="00B72262" w14:paraId="38B83051" w14:textId="77777777" w:rsidTr="0022265A">
        <w:trPr>
          <w:trHeight w:val="2117"/>
        </w:trPr>
        <w:tc>
          <w:tcPr>
            <w:tcW w:w="10763" w:type="dxa"/>
            <w:gridSpan w:val="3"/>
          </w:tcPr>
          <w:p w14:paraId="24026AE8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B72262">
              <w:rPr>
                <w:rFonts w:ascii="Shabnam" w:hAnsi="Shabnam"/>
                <w:rtl/>
              </w:rPr>
              <w:t>خط</w:t>
            </w:r>
            <w:r w:rsidRPr="00B72262">
              <w:rPr>
                <w:rFonts w:ascii="Shabnam" w:hAnsi="Shabnam" w:hint="cs"/>
                <w:rtl/>
              </w:rPr>
              <w:t xml:space="preserve"> های</w:t>
            </w:r>
            <w:r w:rsidRPr="00B72262">
              <w:rPr>
                <w:rFonts w:ascii="Shabnam" w:hAnsi="Shabnam"/>
                <w:rtl/>
              </w:rPr>
              <w:t xml:space="preserve"> ز</w:t>
            </w:r>
            <w:r w:rsidRPr="00B72262">
              <w:rPr>
                <w:rFonts w:ascii="Shabnam" w:hAnsi="Shabnam" w:hint="cs"/>
                <w:rtl/>
              </w:rPr>
              <w:t>ی</w:t>
            </w:r>
            <w:r w:rsidRPr="00B72262">
              <w:rPr>
                <w:rFonts w:ascii="Shabnam" w:hAnsi="Shabnam" w:hint="eastAsia"/>
                <w:rtl/>
              </w:rPr>
              <w:t>ر</w:t>
            </w:r>
            <w:r w:rsidRPr="00B72262">
              <w:rPr>
                <w:rFonts w:ascii="Shabnam" w:hAnsi="Shabnam"/>
                <w:rtl/>
              </w:rPr>
              <w:t xml:space="preserve"> را رسم کن</w:t>
            </w:r>
            <w:r w:rsidRPr="00B72262">
              <w:rPr>
                <w:rFonts w:ascii="Shabnam" w:hAnsi="Shabnam" w:hint="cs"/>
                <w:rtl/>
              </w:rPr>
              <w:t>ی</w:t>
            </w:r>
            <w:r w:rsidRPr="00B72262">
              <w:rPr>
                <w:rFonts w:ascii="Shabnam" w:hAnsi="Shabnam" w:hint="eastAsia"/>
                <w:rtl/>
              </w:rPr>
              <w:t>د</w:t>
            </w:r>
            <w:r w:rsidRPr="00B72262">
              <w:rPr>
                <w:rFonts w:ascii="Shabnam" w:hAnsi="Shabnam"/>
                <w:rtl/>
              </w:rPr>
              <w:t>.</w:t>
            </w:r>
          </w:p>
          <w:tbl>
            <w:tblPr>
              <w:tblStyle w:val="TableGrid"/>
              <w:bidiVisual/>
              <w:tblW w:w="10523" w:type="dxa"/>
              <w:jc w:val="right"/>
              <w:tblLook w:val="04A0" w:firstRow="1" w:lastRow="0" w:firstColumn="1" w:lastColumn="0" w:noHBand="0" w:noVBand="1"/>
            </w:tblPr>
            <w:tblGrid>
              <w:gridCol w:w="4989"/>
              <w:gridCol w:w="5534"/>
            </w:tblGrid>
            <w:tr w:rsidR="0022265A" w:rsidRPr="00B72262" w14:paraId="7AE86148" w14:textId="77777777" w:rsidTr="0022265A">
              <w:trPr>
                <w:trHeight w:val="1644"/>
                <w:jc w:val="right"/>
              </w:trPr>
              <w:tc>
                <w:tcPr>
                  <w:tcW w:w="4989" w:type="dxa"/>
                  <w:tcBorders>
                    <w:top w:val="nil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0BCC1050" w14:textId="77777777" w:rsidR="0022265A" w:rsidRPr="00B72262" w:rsidRDefault="0022265A" w:rsidP="00F1686A">
                  <w:pPr>
                    <w:jc w:val="right"/>
                    <w:rPr>
                      <w:lang w:bidi="fa-IR"/>
                    </w:rPr>
                  </w:pPr>
                  <w:r w:rsidRPr="00B72262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7A6A7B4D" wp14:editId="6209288A">
                            <wp:simplePos x="0" y="0"/>
                            <wp:positionH relativeFrom="column">
                              <wp:posOffset>1545595</wp:posOffset>
                            </wp:positionH>
                            <wp:positionV relativeFrom="paragraph">
                              <wp:posOffset>11756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57" name="Group 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58" name="Picture 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6" cstate="print">
                                        <a:grayscl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7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59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BF7309E" id="Group 57" o:spid="_x0000_s1026" style="position:absolute;left:0;text-align:left;margin-left:121.7pt;margin-top:.95pt;width:74.7pt;height:76.85pt;z-index:251714560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">
                            <v:shape id="Picture 58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">
                              <v:imagedata r:id="rId148" o:title="" grayscale="t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49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B72262">
                    <w:rPr>
                      <w:position w:val="-12"/>
                      <w:lang w:bidi="fa-IR"/>
                    </w:rPr>
                    <w:object w:dxaOrig="800" w:dyaOrig="340" w14:anchorId="0BD5422A">
                      <v:shape id="_x0000_i1093" type="#_x0000_t75" style="width:39.75pt;height:17.25pt" o:ole="">
                        <v:imagedata r:id="rId150" o:title=""/>
                      </v:shape>
                      <o:OLEObject Type="Embed" ProgID="Equation.DSMT4" ShapeID="_x0000_i1093" DrawAspect="Content" ObjectID="_1810286973" r:id="rId151"/>
                    </w:object>
                  </w:r>
                  <w:r w:rsidRPr="00B72262"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53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E9A9239" w14:textId="22235486" w:rsidR="0022265A" w:rsidRPr="00B72262" w:rsidRDefault="0022265A" w:rsidP="00F1686A">
                  <w:pPr>
                    <w:jc w:val="right"/>
                    <w:rPr>
                      <w:lang w:bidi="fa-IR"/>
                    </w:rPr>
                  </w:pPr>
                  <w:r w:rsidRPr="00B72262">
                    <w:rPr>
                      <w:position w:val="-12"/>
                      <w:lang w:bidi="fa-IR"/>
                    </w:rPr>
                    <w:object w:dxaOrig="1200" w:dyaOrig="340" w14:anchorId="0F5807CC">
                      <v:shape id="_x0000_i1094" type="#_x0000_t75" style="width:60.75pt;height:17.25pt" o:ole="">
                        <v:imagedata r:id="rId152" o:title=""/>
                      </v:shape>
                      <o:OLEObject Type="Embed" ProgID="Equation.DSMT4" ShapeID="_x0000_i1094" DrawAspect="Content" ObjectID="_1810286974" r:id="rId153"/>
                    </w:object>
                  </w:r>
                  <w:r w:rsidRPr="00B72262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3365E5B" wp14:editId="17CEA3B9">
                            <wp:simplePos x="0" y="0"/>
                            <wp:positionH relativeFrom="column">
                              <wp:posOffset>1932753</wp:posOffset>
                            </wp:positionH>
                            <wp:positionV relativeFrom="paragraph">
                              <wp:posOffset>4071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63" name="Group 6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64" name="Picture 6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6" cstate="print">
                                        <a:grayscl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7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6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1CA4401" id="Group 63" o:spid="_x0000_s1026" style="position:absolute;left:0;text-align:left;margin-left:152.2pt;margin-top:.3pt;width:74.7pt;height:76.85pt;z-index:251713536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">
                            <v:shape id="Picture 6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">
                              <v:imagedata r:id="rId148" o:title="" grayscale="t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49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B72262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3FE8F96C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</w:tr>
      <w:tr w:rsidR="0022265A" w:rsidRPr="00B72262" w14:paraId="5D07285B" w14:textId="77777777" w:rsidTr="0022265A">
        <w:trPr>
          <w:trHeight w:val="2388"/>
        </w:trPr>
        <w:tc>
          <w:tcPr>
            <w:tcW w:w="10763" w:type="dxa"/>
            <w:gridSpan w:val="3"/>
          </w:tcPr>
          <w:p w14:paraId="0D22649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rtl/>
              </w:rPr>
            </w:pPr>
            <w:r w:rsidRPr="00B72262">
              <w:rPr>
                <w:rFonts w:ascii="Shabnam" w:hAnsi="Shabnam" w:hint="cs"/>
                <w:rtl/>
              </w:rPr>
              <w:t xml:space="preserve">خط با معادله </w:t>
            </w:r>
            <w:r w:rsidRPr="00B72262">
              <w:rPr>
                <w:noProof/>
                <w:position w:val="-12"/>
              </w:rPr>
              <w:object w:dxaOrig="1420" w:dyaOrig="340" w14:anchorId="3F2FDBF9">
                <v:shape id="_x0000_i1095" type="#_x0000_t75" style="width:66.75pt;height:16.5pt" o:ole="">
                  <v:imagedata r:id="rId154" o:title=""/>
                </v:shape>
                <o:OLEObject Type="Embed" ProgID="Equation.DSMT4" ShapeID="_x0000_i1095" DrawAspect="Content" ObjectID="_1810286975" r:id="rId155"/>
              </w:object>
            </w:r>
            <w:r w:rsidRPr="00B72262">
              <w:rPr>
                <w:rFonts w:ascii="Shabnam" w:hAnsi="Shabnam"/>
              </w:rPr>
              <w:t xml:space="preserve"> </w:t>
            </w:r>
            <w:r w:rsidRPr="00B72262">
              <w:rPr>
                <w:rFonts w:ascii="Shabnam" w:hAnsi="Shabnam" w:hint="cs"/>
                <w:rtl/>
              </w:rPr>
              <w:t xml:space="preserve"> را در نظر بگیرید.</w:t>
            </w:r>
          </w:p>
          <w:p w14:paraId="7B792A60" w14:textId="77777777" w:rsidR="0022265A" w:rsidRPr="00B72262" w:rsidRDefault="0022265A" w:rsidP="00F1686A">
            <w:pPr>
              <w:spacing w:line="360" w:lineRule="auto"/>
              <w:rPr>
                <w:rFonts w:ascii="Shabnam" w:hAnsi="Shabnam"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</w:rPr>
              <w:t xml:space="preserve">الف) آیا نقطه </w:t>
            </w:r>
            <w:r w:rsidRPr="00B72262">
              <w:rPr>
                <w:noProof/>
                <w:position w:val="-34"/>
              </w:rPr>
              <w:object w:dxaOrig="620" w:dyaOrig="840" w14:anchorId="2A16C882">
                <v:shape id="_x0000_i1096" type="#_x0000_t75" style="width:26.25pt;height:33.75pt" o:ole="">
                  <v:imagedata r:id="rId156" o:title=""/>
                </v:shape>
                <o:OLEObject Type="Embed" ProgID="Equation.DSMT4" ShapeID="_x0000_i1096" DrawAspect="Content" ObjectID="_1810286976" r:id="rId157"/>
              </w:object>
            </w:r>
            <w:r w:rsidRPr="00B72262">
              <w:rPr>
                <w:rFonts w:ascii="Shabnam" w:hAnsi="Shabnam" w:hint="cs"/>
                <w:rtl/>
              </w:rPr>
              <w:t xml:space="preserve"> روی این خط قرار دارد؟</w:t>
            </w:r>
            <w:r w:rsidRPr="00B72262">
              <w:rPr>
                <w:rFonts w:ascii="Shabnam" w:hAnsi="Shabnam" w:hint="cs"/>
                <w:rtl/>
                <w:lang w:bidi="fa-IR"/>
              </w:rPr>
              <w:t xml:space="preserve"> ............             ب) آیا این خط با خط </w:t>
            </w:r>
            <w:r w:rsidRPr="00B72262">
              <w:rPr>
                <w:noProof/>
                <w:position w:val="-12"/>
              </w:rPr>
              <w:object w:dxaOrig="1219" w:dyaOrig="340" w14:anchorId="4716F007">
                <v:shape id="_x0000_i1097" type="#_x0000_t75" style="width:56.25pt;height:16.5pt" o:ole="">
                  <v:imagedata r:id="rId158" o:title=""/>
                </v:shape>
                <o:OLEObject Type="Embed" ProgID="Equation.DSMT4" ShapeID="_x0000_i1097" DrawAspect="Content" ObjectID="_1810286977" r:id="rId159"/>
              </w:object>
            </w:r>
            <w:r w:rsidRPr="00B72262">
              <w:rPr>
                <w:rFonts w:ascii="Shabnam" w:hAnsi="Shabnam" w:hint="cs"/>
                <w:rtl/>
                <w:lang w:bidi="fa-IR"/>
              </w:rPr>
              <w:t xml:space="preserve"> موازی است؟ ................</w:t>
            </w:r>
          </w:p>
          <w:p w14:paraId="725B8FF2" w14:textId="77777777" w:rsidR="0022265A" w:rsidRPr="00B72262" w:rsidRDefault="0022265A" w:rsidP="00F1686A">
            <w:pPr>
              <w:spacing w:line="360" w:lineRule="auto"/>
              <w:rPr>
                <w:rFonts w:ascii="Shabnam" w:hAnsi="Shabnam"/>
                <w:rtl/>
              </w:rPr>
            </w:pPr>
            <w:r w:rsidRPr="00B72262">
              <w:rPr>
                <w:rFonts w:ascii="Shabnam" w:hAnsi="Shabnam" w:hint="cs"/>
                <w:rtl/>
              </w:rPr>
              <w:t xml:space="preserve">ج) نقطه ای از این خط ، به طول ۱- را پیدا کنید.                    </w:t>
            </w:r>
            <w:r w:rsidRPr="00B72262">
              <w:rPr>
                <w:rFonts w:ascii="Shabnam" w:hAnsi="Shabnam" w:hint="cs"/>
                <w:rtl/>
                <w:lang w:bidi="fa-IR"/>
              </w:rPr>
              <w:t xml:space="preserve">د) </w:t>
            </w:r>
            <w:r w:rsidRPr="00B72262">
              <w:rPr>
                <w:rFonts w:ascii="Shabnam" w:hAnsi="Shabnam" w:hint="cs"/>
                <w:rtl/>
              </w:rPr>
              <w:t>مختصات محل برخورد</w:t>
            </w:r>
            <w:r w:rsidRPr="00B72262">
              <w:rPr>
                <w:rFonts w:ascii="Shabnam" w:hAnsi="Shabnam" w:hint="cs"/>
                <w:rtl/>
                <w:lang w:bidi="fa-IR"/>
              </w:rPr>
              <w:t xml:space="preserve"> این خط با محور طولها را بیابید.</w:t>
            </w:r>
          </w:p>
        </w:tc>
      </w:tr>
      <w:tr w:rsidR="0022265A" w:rsidRPr="00B72262" w14:paraId="0B70FA4C" w14:textId="77777777" w:rsidTr="0022265A">
        <w:trPr>
          <w:trHeight w:val="1276"/>
        </w:trPr>
        <w:tc>
          <w:tcPr>
            <w:tcW w:w="10763" w:type="dxa"/>
            <w:gridSpan w:val="3"/>
          </w:tcPr>
          <w:p w14:paraId="76A40592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</w:rPr>
            </w:pPr>
            <w:r w:rsidRPr="00B72262">
              <w:rPr>
                <w:rFonts w:hint="cs"/>
                <w:rtl/>
                <w:lang w:bidi="fa-IR"/>
              </w:rPr>
              <w:t>در هر یک از خط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62"/>
              <w:gridCol w:w="1835"/>
              <w:gridCol w:w="2833"/>
              <w:gridCol w:w="2165"/>
            </w:tblGrid>
            <w:tr w:rsidR="0022265A" w:rsidRPr="00B72262" w14:paraId="53A59D47" w14:textId="77777777" w:rsidTr="00F1686A">
              <w:trPr>
                <w:trHeight w:val="771"/>
              </w:trPr>
              <w:tc>
                <w:tcPr>
                  <w:tcW w:w="3162" w:type="dxa"/>
                </w:tcPr>
                <w:p w14:paraId="0D769C11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شیب:                     </w:t>
                  </w:r>
                </w:p>
                <w:p w14:paraId="1A4DEC8E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عرض از مبداء:           </w:t>
                  </w:r>
                </w:p>
              </w:tc>
              <w:tc>
                <w:tcPr>
                  <w:tcW w:w="1835" w:type="dxa"/>
                  <w:tcBorders>
                    <w:right w:val="single" w:sz="4" w:space="0" w:color="auto"/>
                  </w:tcBorders>
                </w:tcPr>
                <w:p w14:paraId="3A78B5CA" w14:textId="77777777" w:rsidR="0022265A" w:rsidRPr="00B72262" w:rsidRDefault="0022265A" w:rsidP="00F1686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12"/>
                      <w:lang w:bidi="fa-IR"/>
                    </w:rPr>
                    <w:object w:dxaOrig="1380" w:dyaOrig="340" w14:anchorId="56031D59">
                      <v:shape id="_x0000_i1098" type="#_x0000_t75" style="width:63.75pt;height:16.5pt" o:ole="">
                        <v:imagedata r:id="rId160" o:title=""/>
                      </v:shape>
                      <o:OLEObject Type="Embed" ProgID="Equation.DSMT4" ShapeID="_x0000_i1098" DrawAspect="Content" ObjectID="_1810286978" r:id="rId161"/>
                    </w:object>
                  </w:r>
                </w:p>
              </w:tc>
              <w:tc>
                <w:tcPr>
                  <w:tcW w:w="2833" w:type="dxa"/>
                  <w:tcBorders>
                    <w:left w:val="single" w:sz="4" w:space="0" w:color="auto"/>
                  </w:tcBorders>
                </w:tcPr>
                <w:p w14:paraId="43E2D4AF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شیب:                </w:t>
                  </w:r>
                </w:p>
                <w:p w14:paraId="7006104B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2165" w:type="dxa"/>
                </w:tcPr>
                <w:p w14:paraId="33ABFB77" w14:textId="77777777" w:rsidR="0022265A" w:rsidRPr="00B72262" w:rsidRDefault="0022265A" w:rsidP="00F1686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20"/>
                      <w:lang w:bidi="fa-IR"/>
                    </w:rPr>
                    <w:object w:dxaOrig="1300" w:dyaOrig="540" w14:anchorId="5089D33F">
                      <v:shape id="_x0000_i1099" type="#_x0000_t75" style="width:65.25pt;height:27pt" o:ole="">
                        <v:imagedata r:id="rId162" o:title=""/>
                      </v:shape>
                      <o:OLEObject Type="Embed" ProgID="Equation.DSMT4" ShapeID="_x0000_i1099" DrawAspect="Content" ObjectID="_1810286979" r:id="rId163"/>
                    </w:object>
                  </w:r>
                  <w:r w:rsidRPr="00B72262">
                    <w:rPr>
                      <w:rtl/>
                      <w:lang w:bidi="fa-IR"/>
                    </w:rPr>
                    <w:t xml:space="preserve"> </w:t>
                  </w:r>
                </w:p>
                <w:p w14:paraId="67DAE58F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</w:p>
              </w:tc>
            </w:tr>
          </w:tbl>
          <w:p w14:paraId="138F9013" w14:textId="77777777" w:rsidR="0022265A" w:rsidRPr="00B72262" w:rsidRDefault="0022265A" w:rsidP="00F1686A">
            <w:pPr>
              <w:pStyle w:val="ListParagraph"/>
              <w:spacing w:line="276" w:lineRule="auto"/>
              <w:ind w:left="360"/>
              <w:rPr>
                <w:rFonts w:ascii="Shabnam" w:hAnsi="Shabnam"/>
                <w:rtl/>
              </w:rPr>
            </w:pPr>
          </w:p>
        </w:tc>
      </w:tr>
      <w:tr w:rsidR="0022265A" w:rsidRPr="00B72262" w14:paraId="28C5F7EE" w14:textId="77777777" w:rsidTr="0022265A">
        <w:trPr>
          <w:trHeight w:val="1166"/>
        </w:trPr>
        <w:tc>
          <w:tcPr>
            <w:tcW w:w="5348" w:type="dxa"/>
            <w:gridSpan w:val="2"/>
          </w:tcPr>
          <w:p w14:paraId="083EE651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bidi="fa-IR"/>
              </w:rPr>
            </w:pPr>
            <w:r w:rsidRPr="00B72262"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6D6BC1CD" wp14:editId="59F6CE41">
                      <wp:simplePos x="0" y="0"/>
                      <wp:positionH relativeFrom="column">
                        <wp:posOffset>144107</wp:posOffset>
                      </wp:positionH>
                      <wp:positionV relativeFrom="paragraph">
                        <wp:posOffset>81919</wp:posOffset>
                      </wp:positionV>
                      <wp:extent cx="607060" cy="607060"/>
                      <wp:effectExtent l="0" t="0" r="21590" b="2159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7060" cy="607060"/>
                                <a:chOff x="0" y="0"/>
                                <a:chExt cx="607060" cy="607060"/>
                              </a:xfrm>
                            </wpg:grpSpPr>
                            <wps:wsp>
                              <wps:cNvPr id="67" name="Quad Arrow 26"/>
                              <wps:cNvSpPr/>
                              <wps:spPr>
                                <a:xfrm>
                                  <a:off x="0" y="0"/>
                                  <a:ext cx="607060" cy="607060"/>
                                </a:xfrm>
                                <a:prstGeom prst="quadArrow">
                                  <a:avLst>
                                    <a:gd name="adj1" fmla="val 0"/>
                                    <a:gd name="adj2" fmla="val 5259"/>
                                    <a:gd name="adj3" fmla="val 9109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53789" y="130628"/>
                                  <a:ext cx="353118" cy="391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57E9B1" id="Group 66" o:spid="_x0000_s1026" style="position:absolute;left:0;text-align:left;margin-left:11.35pt;margin-top:6.45pt;width:47.8pt;height:47.8pt;z-index:251716608" coordsize="6070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">
                      <v:shape id="Quad Arrow 26" o:spid="_x0000_s1027" style="position:absolute;width:6070;height:6070;visibility:visible;mso-wrap-style:square;v-text-anchor:middle" coordsize="60706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  </v:shape>
                      <v:line id="Straight Connector 68" o:spid="_x0000_s1028" style="position:absolute;visibility:visible;mso-wrap-style:square" from="537,1306" to="4069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pD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Y+CX+ALn6BQAA//8DAFBLAQItABQABgAIAAAAIQDb4fbL7gAAAIUBAAATAAAAAAAAAAAAAAAA&#10;AAAAAABbQ29udGVudF9UeXBlc10ueG1sUEsBAi0AFAAGAAgAAAAhAFr0LFu/AAAAFQEAAAsAAAAA&#10;AAAAAAAAAAAAHwEAAF9yZWxzLy5yZWxzUEsBAi0AFAAGAAgAAAAhALg7+kPBAAAA2wAAAA8AAAAA&#10;AAAAAAAAAAAABwIAAGRycy9kb3ducmV2LnhtbFBLBQYAAAAAAwADALcAAAD1AgAAAAA=&#10;" strokecolor="black [3213]"/>
                    </v:group>
                  </w:pict>
                </mc:Fallback>
              </mc:AlternateContent>
            </w:r>
            <w:r w:rsidRPr="00B72262">
              <w:rPr>
                <w:rFonts w:hint="cs"/>
                <w:rtl/>
                <w:lang w:bidi="fa-IR"/>
              </w:rPr>
              <w:t xml:space="preserve"> الف) در شکل مقابل علامت شیب </w:t>
            </w:r>
          </w:p>
          <w:p w14:paraId="70166772" w14:textId="77777777" w:rsidR="0022265A" w:rsidRPr="00B72262" w:rsidRDefault="0022265A" w:rsidP="00F1686A">
            <w:pPr>
              <w:spacing w:line="276" w:lineRule="auto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و عرض از مبدا خط رسم شده را مشخص </w:t>
            </w:r>
          </w:p>
          <w:p w14:paraId="268B7F32" w14:textId="77777777" w:rsidR="0022265A" w:rsidRPr="00B72262" w:rsidRDefault="0022265A" w:rsidP="00F1686A">
            <w:pPr>
              <w:spacing w:line="360" w:lineRule="auto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کنید.</w:t>
            </w:r>
          </w:p>
        </w:tc>
        <w:tc>
          <w:tcPr>
            <w:tcW w:w="5415" w:type="dxa"/>
          </w:tcPr>
          <w:p w14:paraId="509B6187" w14:textId="77777777" w:rsidR="0022265A" w:rsidRPr="00B72262" w:rsidRDefault="0022265A" w:rsidP="00F1686A">
            <w:pPr>
              <w:spacing w:line="276" w:lineRule="auto"/>
              <w:rPr>
                <w:rtl/>
                <w:lang w:bidi="fa-IR"/>
              </w:rPr>
            </w:pPr>
            <w:r w:rsidRPr="00B72262">
              <w:rPr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C538C52" wp14:editId="5C3B1787">
                      <wp:simplePos x="0" y="0"/>
                      <wp:positionH relativeFrom="column">
                        <wp:posOffset>53442</wp:posOffset>
                      </wp:positionH>
                      <wp:positionV relativeFrom="paragraph">
                        <wp:posOffset>120916</wp:posOffset>
                      </wp:positionV>
                      <wp:extent cx="607060" cy="607060"/>
                      <wp:effectExtent l="0" t="0" r="21590" b="21590"/>
                      <wp:wrapNone/>
                      <wp:docPr id="69" name="Quad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060" cy="60706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62877" id="Quad Arrow 26" o:spid="_x0000_s1026" style="position:absolute;left:0;text-align:left;margin-left:4.2pt;margin-top:9.5pt;width:47.8pt;height:4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</v:shape>
                  </w:pict>
                </mc:Fallback>
              </mc:AlternateContent>
            </w:r>
            <w:r w:rsidRPr="00B72262">
              <w:rPr>
                <w:rFonts w:hint="cs"/>
                <w:rtl/>
                <w:lang w:bidi="fa-IR"/>
              </w:rPr>
              <w:t xml:space="preserve">ب) </w: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خط </w:t>
            </w:r>
            <w:r w:rsidRPr="00B72262">
              <w:rPr>
                <w:noProof/>
                <w:position w:val="-12"/>
                <w:lang w:bidi="fa-IR"/>
              </w:rPr>
              <w:object w:dxaOrig="1215" w:dyaOrig="360" w14:anchorId="5279F1A6">
                <v:shape id="_x0000_i1100" type="#_x0000_t75" style="width:60.75pt;height:18pt" o:ole="">
                  <v:imagedata r:id="rId164" o:title=""/>
                </v:shape>
                <o:OLEObject Type="Embed" ProgID="Equation.DSMT4" ShapeID="_x0000_i1100" DrawAspect="Content" ObjectID="_1810286980" r:id="rId165"/>
              </w:objec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را در نظر بگیرید</w:t>
            </w:r>
            <w:r w:rsidRPr="00B72262">
              <w:rPr>
                <w:rFonts w:hint="cs"/>
                <w:rtl/>
                <w:lang w:bidi="fa-IR"/>
              </w:rPr>
              <w:t xml:space="preserve"> ، اگر </w:t>
            </w:r>
          </w:p>
          <w:p w14:paraId="73F95301" w14:textId="77777777" w:rsidR="0022265A" w:rsidRPr="00B72262" w:rsidRDefault="0022265A" w:rsidP="00F1686A">
            <w:pPr>
              <w:spacing w:line="276" w:lineRule="auto"/>
              <w:rPr>
                <w:rtl/>
                <w:lang w:bidi="fa-IR"/>
              </w:rPr>
            </w:pPr>
            <w:r w:rsidRPr="00B72262">
              <w:rPr>
                <w:position w:val="-10"/>
                <w:lang w:bidi="fa-IR"/>
              </w:rPr>
              <w:object w:dxaOrig="1260" w:dyaOrig="340" w14:anchorId="2B385E60">
                <v:shape id="_x0000_i1101" type="#_x0000_t75" style="width:63pt;height:16.5pt" o:ole="">
                  <v:imagedata r:id="rId166" o:title=""/>
                </v:shape>
                <o:OLEObject Type="Embed" ProgID="Equation.DSMT4" ShapeID="_x0000_i1101" DrawAspect="Content" ObjectID="_1810286981" r:id="rId167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باشد ، این خط را در دستگاه</w:t>
            </w:r>
          </w:p>
          <w:p w14:paraId="3EF23AD5" w14:textId="77777777" w:rsidR="0022265A" w:rsidRPr="00B72262" w:rsidRDefault="0022265A" w:rsidP="00F1686A">
            <w:pPr>
              <w:spacing w:line="360" w:lineRule="auto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مختصات مقابل رسم کنید.</w:t>
            </w:r>
          </w:p>
        </w:tc>
      </w:tr>
      <w:tr w:rsidR="0022265A" w:rsidRPr="00B72262" w14:paraId="79062AAD" w14:textId="77777777" w:rsidTr="0022265A">
        <w:trPr>
          <w:trHeight w:val="1929"/>
        </w:trPr>
        <w:tc>
          <w:tcPr>
            <w:tcW w:w="10763" w:type="dxa"/>
            <w:gridSpan w:val="3"/>
          </w:tcPr>
          <w:p w14:paraId="4DC51EA1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rtl/>
              </w:rPr>
              <w:t xml:space="preserve">الف) </w:t>
            </w:r>
            <w:r w:rsidRPr="00B72262">
              <w:rPr>
                <w:rFonts w:hint="cs"/>
                <w:i/>
                <w:noProof/>
                <w:rtl/>
              </w:rPr>
              <w:t>معادله خطی را بنویسید که</w:t>
            </w:r>
            <w:r w:rsidRPr="00B72262">
              <w:rPr>
                <w:rFonts w:hint="cs"/>
                <w:rtl/>
              </w:rPr>
              <w:t xml:space="preserve"> شیب آن 2+ 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 xml:space="preserve">و عرض از مبداء آن </w:t>
            </w:r>
            <w:r w:rsidRPr="00B72262">
              <w:rPr>
                <w:rFonts w:hint="cs"/>
                <w:rtl/>
                <w:lang w:bidi="fa-IR"/>
              </w:rPr>
              <w:t>3-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 xml:space="preserve"> باشد.</w:t>
            </w:r>
          </w:p>
          <w:p w14:paraId="1E34F708" w14:textId="77777777" w:rsidR="0022265A" w:rsidRPr="00B72262" w:rsidRDefault="0022265A" w:rsidP="00F1686A">
            <w:pPr>
              <w:tabs>
                <w:tab w:val="left" w:pos="7779"/>
              </w:tabs>
              <w:spacing w:line="360" w:lineRule="auto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ب) </w:t>
            </w:r>
            <w:r w:rsidRPr="00B72262">
              <w:rPr>
                <w:rFonts w:hint="cs"/>
                <w:i/>
                <w:noProof/>
                <w:rtl/>
              </w:rPr>
              <w:t>معادله خطی را بنویسید که</w:t>
            </w:r>
            <w:r w:rsidRPr="00B72262">
              <w:rPr>
                <w:rFonts w:hint="cs"/>
                <w:rtl/>
                <w:lang w:bidi="fa-IR"/>
              </w:rPr>
              <w:t xml:space="preserve"> با خط </w:t>
            </w:r>
            <w:r w:rsidRPr="00B72262">
              <w:rPr>
                <w:position w:val="-12"/>
              </w:rPr>
              <w:object w:dxaOrig="1280" w:dyaOrig="340" w14:anchorId="2C894006">
                <v:shape id="_x0000_i1102" type="#_x0000_t75" style="width:63.75pt;height:17.25pt" o:ole="">
                  <v:imagedata r:id="rId168" o:title=""/>
                </v:shape>
                <o:OLEObject Type="Embed" ProgID="Equation.DSMT4" ShapeID="_x0000_i1102" DrawAspect="Content" ObjectID="_1810286982" r:id="rId169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موازی باشد و از نقطه </w:t>
            </w:r>
            <w:r w:rsidRPr="00B72262">
              <w:rPr>
                <w:position w:val="-34"/>
                <w:lang w:bidi="fa-IR"/>
              </w:rPr>
              <w:object w:dxaOrig="460" w:dyaOrig="840" w14:anchorId="2869F408">
                <v:shape id="_x0000_i1103" type="#_x0000_t75" style="width:20.25pt;height:37.5pt" o:ole="">
                  <v:imagedata r:id="rId170" o:title=""/>
                </v:shape>
                <o:OLEObject Type="Embed" ProgID="Equation.DSMT4" ShapeID="_x0000_i1103" DrawAspect="Content" ObjectID="_1810286983" r:id="rId171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بگذرد.</w:t>
            </w:r>
          </w:p>
          <w:p w14:paraId="70F5C100" w14:textId="77777777" w:rsidR="0022265A" w:rsidRPr="00B72262" w:rsidRDefault="0022265A" w:rsidP="00F1686A">
            <w:p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ج) </w:t>
            </w:r>
            <w:r w:rsidRPr="00B72262">
              <w:rPr>
                <w:rFonts w:hint="cs"/>
                <w:i/>
                <w:noProof/>
                <w:rtl/>
              </w:rPr>
              <w:t>معادله خطی را بنویسید که</w:t>
            </w:r>
            <w:r w:rsidRPr="00B72262">
              <w:rPr>
                <w:rFonts w:hint="cs"/>
                <w:rtl/>
                <w:lang w:bidi="fa-IR"/>
              </w:rPr>
              <w:t xml:space="preserve"> از دو نقطه </w: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position w:val="-34"/>
                <w:lang w:bidi="fa-IR"/>
              </w:rPr>
              <w:object w:dxaOrig="620" w:dyaOrig="840" w14:anchorId="03C3A62F">
                <v:shape id="_x0000_i1104" type="#_x0000_t75" style="width:27pt;height:35.25pt" o:ole="">
                  <v:imagedata r:id="rId172" o:title=""/>
                </v:shape>
                <o:OLEObject Type="Embed" ProgID="Equation.DSMT4" ShapeID="_x0000_i1104" DrawAspect="Content" ObjectID="_1810286984" r:id="rId173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و </w: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position w:val="-34"/>
                <w:lang w:bidi="fa-IR"/>
              </w:rPr>
              <w:object w:dxaOrig="460" w:dyaOrig="840" w14:anchorId="03CB134C">
                <v:shape id="_x0000_i1105" type="#_x0000_t75" style="width:19.5pt;height:35.25pt" o:ole="">
                  <v:imagedata r:id="rId174" o:title=""/>
                </v:shape>
                <o:OLEObject Type="Embed" ProgID="Equation.DSMT4" ShapeID="_x0000_i1105" DrawAspect="Content" ObjectID="_1810286985" r:id="rId175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بگذرد</w:t>
            </w:r>
            <w:r w:rsidRPr="00B72262">
              <w:rPr>
                <w:rFonts w:hint="cs"/>
                <w:noProof/>
                <w:rtl/>
                <w:lang w:bidi="fa-IR"/>
              </w:rPr>
              <w:t>.</w:t>
            </w:r>
          </w:p>
        </w:tc>
      </w:tr>
      <w:tr w:rsidR="0022265A" w:rsidRPr="00B72262" w14:paraId="3E7A5F11" w14:textId="77777777" w:rsidTr="0022265A">
        <w:trPr>
          <w:trHeight w:val="680"/>
        </w:trPr>
        <w:tc>
          <w:tcPr>
            <w:tcW w:w="10763" w:type="dxa"/>
            <w:gridSpan w:val="3"/>
          </w:tcPr>
          <w:p w14:paraId="7CA0281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position w:val="-34"/>
                <w:lang w:bidi="fa-IR"/>
              </w:rPr>
              <w:object w:dxaOrig="620" w:dyaOrig="840" w14:anchorId="20B00342">
                <v:shape id="_x0000_i1106" type="#_x0000_t75" style="width:27pt;height:35.25pt" o:ole="">
                  <v:imagedata r:id="rId176" o:title=""/>
                </v:shape>
                <o:OLEObject Type="Embed" ProgID="Equation.DSMT4" ShapeID="_x0000_i1106" DrawAspect="Content" ObjectID="_1810286986" r:id="rId177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و </w: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position w:val="-34"/>
                <w:lang w:bidi="fa-IR"/>
              </w:rPr>
              <w:object w:dxaOrig="460" w:dyaOrig="840" w14:anchorId="1B79BABE">
                <v:shape id="_x0000_i1107" type="#_x0000_t75" style="width:19.5pt;height:35.25pt" o:ole="">
                  <v:imagedata r:id="rId178" o:title=""/>
                </v:shape>
                <o:OLEObject Type="Embed" ProgID="Equation.DSMT4" ShapeID="_x0000_i1107" DrawAspect="Content" ObjectID="_1810286987" r:id="rId179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دو نقطه از یک خط هستند. شیب این خط پیدا کنید.</w:t>
            </w:r>
          </w:p>
        </w:tc>
      </w:tr>
      <w:tr w:rsidR="0022265A" w:rsidRPr="00B72262" w14:paraId="2C599F48" w14:textId="77777777" w:rsidTr="0022265A">
        <w:trPr>
          <w:trHeight w:val="1620"/>
        </w:trPr>
        <w:tc>
          <w:tcPr>
            <w:tcW w:w="10763" w:type="dxa"/>
            <w:gridSpan w:val="3"/>
          </w:tcPr>
          <w:p w14:paraId="779DDFA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2028C0E" wp14:editId="16C3D226">
                      <wp:simplePos x="0" y="0"/>
                      <wp:positionH relativeFrom="column">
                        <wp:posOffset>328231</wp:posOffset>
                      </wp:positionH>
                      <wp:positionV relativeFrom="paragraph">
                        <wp:posOffset>8255</wp:posOffset>
                      </wp:positionV>
                      <wp:extent cx="924363" cy="950724"/>
                      <wp:effectExtent l="0" t="0" r="28575" b="20955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363" cy="950724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71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2" name="Picture 7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0" cstate="print">
                                    <a:grayscl/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81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73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76199" y="289513"/>
                                  <a:ext cx="990601" cy="10003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9AF380" id="Group 70" o:spid="_x0000_s1026" style="position:absolute;left:0;text-align:left;margin-left:25.85pt;margin-top:.65pt;width:72.8pt;height:74.85pt;z-index:251715584;mso-width-relative:margin;mso-height-relative:margin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shape id="Picture 72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">
                          <v:imagedata r:id="rId182" o:title="" grayscale="t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149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74" o:spid="_x0000_s1030" style="position:absolute;visibility:visible;mso-wrap-style:square" from="761,2895" to="10668,1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" strokecolor="black [3213]"/>
                    </v:group>
                  </w:pict>
                </mc:Fallback>
              </mc:AlternateContent>
            </w:r>
            <w:r w:rsidRPr="00B72262">
              <w:rPr>
                <w:rFonts w:hint="cs"/>
                <w:rtl/>
                <w:lang w:bidi="fa-IR"/>
              </w:rPr>
              <w:t>معادله خط رسم شده مقابل را بنویسید.</w:t>
            </w:r>
          </w:p>
          <w:p w14:paraId="7E99C04A" w14:textId="77777777" w:rsidR="0022265A" w:rsidRPr="00B72262" w:rsidRDefault="0022265A" w:rsidP="00F1686A">
            <w:pPr>
              <w:spacing w:line="360" w:lineRule="auto"/>
              <w:rPr>
                <w:noProof/>
                <w:rtl/>
                <w:lang w:bidi="fa-IR"/>
              </w:rPr>
            </w:pPr>
          </w:p>
        </w:tc>
      </w:tr>
      <w:tr w:rsidR="0022265A" w:rsidRPr="00B72262" w14:paraId="367881D3" w14:textId="77777777" w:rsidTr="0022265A">
        <w:trPr>
          <w:trHeight w:val="1334"/>
        </w:trPr>
        <w:tc>
          <w:tcPr>
            <w:tcW w:w="5264" w:type="dxa"/>
            <w:tcBorders>
              <w:right w:val="single" w:sz="4" w:space="0" w:color="FFFFFF" w:themeColor="background1"/>
            </w:tcBorders>
          </w:tcPr>
          <w:p w14:paraId="054047AE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w:t>دستگاه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معادله خطی زیر را حل کنید.</w:t>
            </w:r>
          </w:p>
        </w:tc>
        <w:tc>
          <w:tcPr>
            <w:tcW w:w="5499" w:type="dxa"/>
            <w:gridSpan w:val="2"/>
            <w:tcBorders>
              <w:left w:val="single" w:sz="4" w:space="0" w:color="FFFFFF" w:themeColor="background1"/>
            </w:tcBorders>
          </w:tcPr>
          <w:p w14:paraId="0E0A8C5F" w14:textId="77777777" w:rsidR="0022265A" w:rsidRPr="00B72262" w:rsidRDefault="0022265A" w:rsidP="00F1686A">
            <w:pPr>
              <w:tabs>
                <w:tab w:val="left" w:pos="3196"/>
                <w:tab w:val="right" w:pos="4996"/>
              </w:tabs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noProof/>
                <w:lang w:bidi="fa-IR"/>
              </w:rPr>
              <w:tab/>
              <w:t xml:space="preserve"> </w:t>
            </w:r>
            <w:r w:rsidRPr="00B72262">
              <w:rPr>
                <w:noProof/>
                <w:lang w:bidi="fa-IR"/>
              </w:rPr>
              <w:tab/>
            </w:r>
            <w:r w:rsidRPr="00B72262">
              <w:rPr>
                <w:noProof/>
                <w:position w:val="-34"/>
                <w:lang w:bidi="fa-IR"/>
              </w:rPr>
              <w:object w:dxaOrig="1440" w:dyaOrig="840" w14:anchorId="27FDD49B">
                <v:shape id="_x0000_i1108" type="#_x0000_t75" style="width:66pt;height:38.25pt" o:ole="">
                  <v:imagedata r:id="rId183" o:title=""/>
                </v:shape>
                <o:OLEObject Type="Embed" ProgID="Equation.DSMT4" ShapeID="_x0000_i1108" DrawAspect="Content" ObjectID="_1810286988" r:id="rId184"/>
              </w:object>
            </w:r>
            <w:r w:rsidRPr="00B72262">
              <w:rPr>
                <w:noProof/>
                <w:lang w:bidi="fa-IR"/>
              </w:rPr>
              <w:t xml:space="preserve">     </w:t>
            </w:r>
          </w:p>
        </w:tc>
      </w:tr>
      <w:tr w:rsidR="0022265A" w:rsidRPr="00B72262" w14:paraId="6EE8F777" w14:textId="77777777" w:rsidTr="0022265A">
        <w:trPr>
          <w:trHeight w:val="1259"/>
        </w:trPr>
        <w:tc>
          <w:tcPr>
            <w:tcW w:w="10763" w:type="dxa"/>
            <w:gridSpan w:val="3"/>
          </w:tcPr>
          <w:p w14:paraId="481955A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rPr>
                <w:noProof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w:t>برای مسأله زیر یک دستگاه معادلات خطی بنویسید. (نیازی به حل دستگاه نیست.)</w:t>
            </w:r>
          </w:p>
          <w:p w14:paraId="0EF75431" w14:textId="6B10F838" w:rsidR="0022265A" w:rsidRPr="00B72262" w:rsidRDefault="0022265A" w:rsidP="0022265A">
            <w:pPr>
              <w:jc w:val="both"/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w:t>«</w:t>
            </w:r>
            <w:r w:rsidRPr="00B72262">
              <w:rPr>
                <w:noProof/>
                <w:rtl/>
                <w:lang w:bidi="fa-IR"/>
              </w:rPr>
              <w:t xml:space="preserve">در </w:t>
            </w:r>
            <w:r w:rsidRPr="00B72262">
              <w:rPr>
                <w:rFonts w:hint="cs"/>
                <w:noProof/>
                <w:rtl/>
                <w:lang w:bidi="fa-IR"/>
              </w:rPr>
              <w:t>ی</w:t>
            </w:r>
            <w:r w:rsidRPr="00B72262">
              <w:rPr>
                <w:rFonts w:hint="eastAsia"/>
                <w:noProof/>
                <w:rtl/>
                <w:lang w:bidi="fa-IR"/>
              </w:rPr>
              <w:t>ک</w:t>
            </w:r>
            <w:r w:rsidRPr="00B72262">
              <w:rPr>
                <w:noProof/>
                <w:rtl/>
                <w:lang w:bidi="fa-IR"/>
              </w:rPr>
              <w:t xml:space="preserve"> پارک</w:t>
            </w:r>
            <w:r w:rsidRPr="00B72262">
              <w:rPr>
                <w:rFonts w:hint="cs"/>
                <w:noProof/>
                <w:rtl/>
                <w:lang w:bidi="fa-IR"/>
              </w:rPr>
              <w:t>ی</w:t>
            </w:r>
            <w:r w:rsidRPr="00B72262">
              <w:rPr>
                <w:rFonts w:hint="eastAsia"/>
                <w:noProof/>
                <w:rtl/>
                <w:lang w:bidi="fa-IR"/>
              </w:rPr>
              <w:t>نگ</w: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20 </w:t>
            </w:r>
            <w:r w:rsidRPr="00B72262">
              <w:rPr>
                <w:noProof/>
                <w:rtl/>
                <w:lang w:bidi="fa-IR"/>
              </w:rPr>
              <w:t>دستگاه خودرو و موتورس</w:t>
            </w:r>
            <w:r w:rsidRPr="00B72262">
              <w:rPr>
                <w:rFonts w:hint="cs"/>
                <w:noProof/>
                <w:rtl/>
                <w:lang w:bidi="fa-IR"/>
              </w:rPr>
              <w:t>ی</w:t>
            </w:r>
            <w:r w:rsidRPr="00B72262">
              <w:rPr>
                <w:rFonts w:hint="eastAsia"/>
                <w:noProof/>
                <w:rtl/>
                <w:lang w:bidi="fa-IR"/>
              </w:rPr>
              <w:t>کلت</w:t>
            </w:r>
            <w:r w:rsidRPr="00B72262">
              <w:rPr>
                <w:noProof/>
                <w:rtl/>
                <w:lang w:bidi="fa-IR"/>
              </w:rPr>
              <w:t xml:space="preserve"> وجود دارد. اگر تعداد </w:t>
            </w:r>
            <w:r w:rsidRPr="00B72262">
              <w:rPr>
                <w:rFonts w:hint="cs"/>
                <w:noProof/>
                <w:rtl/>
                <w:lang w:bidi="fa-IR"/>
              </w:rPr>
              <w:t>چرخ های</w:t>
            </w:r>
            <w:r w:rsidRPr="00B72262">
              <w:rPr>
                <w:noProof/>
                <w:rtl/>
                <w:lang w:bidi="fa-IR"/>
              </w:rPr>
              <w:t xml:space="preserve"> آنها در مجموع </w:t>
            </w:r>
            <w:r w:rsidRPr="00B72262">
              <w:rPr>
                <w:rFonts w:hint="cs"/>
                <w:noProof/>
                <w:rtl/>
                <w:lang w:bidi="fa-IR"/>
              </w:rPr>
              <w:t>5</w:t>
            </w:r>
            <w:r w:rsidRPr="00B72262">
              <w:rPr>
                <w:noProof/>
                <w:rtl/>
                <w:lang w:bidi="fa-IR"/>
              </w:rPr>
              <w:t xml:space="preserve">0 تا باشد؛ چند </w:t>
            </w:r>
            <w:r w:rsidRPr="00B72262">
              <w:rPr>
                <w:rFonts w:hint="cs"/>
                <w:noProof/>
                <w:rtl/>
                <w:lang w:bidi="fa-IR"/>
              </w:rPr>
              <w:t>موتورسیکلت</w:t>
            </w:r>
            <w:r w:rsidRPr="00B72262">
              <w:rPr>
                <w:noProof/>
                <w:rtl/>
                <w:lang w:bidi="fa-IR"/>
              </w:rPr>
              <w:t xml:space="preserve"> و چند </w:t>
            </w:r>
            <w:r w:rsidRPr="00B72262">
              <w:rPr>
                <w:rFonts w:hint="cs"/>
                <w:noProof/>
                <w:rtl/>
                <w:lang w:bidi="fa-IR"/>
              </w:rPr>
              <w:t>خودرو</w:t>
            </w:r>
            <w:r w:rsidRPr="00B72262">
              <w:rPr>
                <w:noProof/>
                <w:rtl/>
                <w:lang w:bidi="fa-IR"/>
              </w:rPr>
              <w:t xml:space="preserve"> در </w:t>
            </w:r>
            <w:r w:rsidRPr="00B72262">
              <w:rPr>
                <w:rFonts w:hint="cs"/>
                <w:noProof/>
                <w:rtl/>
                <w:lang w:bidi="fa-IR"/>
              </w:rPr>
              <w:t>این پارکینگ</w:t>
            </w:r>
            <w:r w:rsidRPr="00B72262">
              <w:rPr>
                <w:noProof/>
                <w:rtl/>
                <w:lang w:bidi="fa-IR"/>
              </w:rPr>
              <w:t xml:space="preserve"> وجود دارند؟</w:t>
            </w:r>
            <w:r w:rsidRPr="00B72262">
              <w:rPr>
                <w:rFonts w:hint="cs"/>
                <w:noProof/>
                <w:rtl/>
                <w:lang w:bidi="fa-IR"/>
              </w:rPr>
              <w:t>»</w:t>
            </w:r>
          </w:p>
        </w:tc>
      </w:tr>
    </w:tbl>
    <w:p w14:paraId="259923F4" w14:textId="77777777" w:rsidR="00F1686A" w:rsidRPr="00B72262" w:rsidRDefault="00F1686A" w:rsidP="00F1686A">
      <w:pPr>
        <w:rPr>
          <w:sz w:val="12"/>
          <w:szCs w:val="12"/>
          <w:rtl/>
        </w:rPr>
      </w:pPr>
    </w:p>
    <w:tbl>
      <w:tblPr>
        <w:tblStyle w:val="TableGrid"/>
        <w:bidiVisual/>
        <w:tblW w:w="10538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8"/>
        <w:gridCol w:w="10050"/>
      </w:tblGrid>
      <w:tr w:rsidR="00F1686A" w:rsidRPr="00B72262" w14:paraId="0B0B444A" w14:textId="77777777" w:rsidTr="0022265A">
        <w:trPr>
          <w:trHeight w:val="70"/>
        </w:trPr>
        <w:tc>
          <w:tcPr>
            <w:tcW w:w="10538" w:type="dxa"/>
            <w:gridSpan w:val="2"/>
            <w:shd w:val="clear" w:color="auto" w:fill="D9D9D9" w:themeFill="background1" w:themeFillShade="D9"/>
          </w:tcPr>
          <w:p w14:paraId="52D9DD4A" w14:textId="18461F03" w:rsidR="00F1686A" w:rsidRPr="00B72262" w:rsidRDefault="00F1686A" w:rsidP="00B72262">
            <w:pPr>
              <w:jc w:val="center"/>
              <w:rPr>
                <w:rtl/>
              </w:rPr>
            </w:pPr>
            <w:r w:rsidRPr="00B72262">
              <w:rPr>
                <w:rFonts w:hint="cs"/>
                <w:rtl/>
                <w:lang w:bidi="fa-IR"/>
              </w:rPr>
              <w:lastRenderedPageBreak/>
              <w:t>مرور فصل 7</w:t>
            </w:r>
          </w:p>
        </w:tc>
      </w:tr>
      <w:tr w:rsidR="0022265A" w:rsidRPr="00B72262" w14:paraId="3E4D3989" w14:textId="77777777" w:rsidTr="00234EC7">
        <w:trPr>
          <w:trHeight w:val="1293"/>
        </w:trPr>
        <w:tc>
          <w:tcPr>
            <w:tcW w:w="488" w:type="dxa"/>
          </w:tcPr>
          <w:p w14:paraId="7080E2CD" w14:textId="51CE3D58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0050" w:type="dxa"/>
            <w:vAlign w:val="center"/>
          </w:tcPr>
          <w:p w14:paraId="569EC94E" w14:textId="77777777" w:rsidR="0022265A" w:rsidRPr="00B72262" w:rsidRDefault="0022265A" w:rsidP="00F1686A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>دور عبارت های گویا خط بکشید.</w:t>
            </w:r>
          </w:p>
          <w:p w14:paraId="1B89BE26" w14:textId="6853B66F" w:rsidR="0022265A" w:rsidRPr="00B72262" w:rsidRDefault="0022265A" w:rsidP="00234EC7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</w:t>
            </w:r>
            <w:r w:rsidRPr="00B72262">
              <w:rPr>
                <w:position w:val="-28"/>
                <w:lang w:bidi="fa-IR"/>
              </w:rPr>
              <w:object w:dxaOrig="900" w:dyaOrig="720" w14:anchorId="6BC373A9">
                <v:shape id="_x0000_i1109" type="#_x0000_t75" style="width:45pt;height:36pt" o:ole="">
                  <v:imagedata r:id="rId185" o:title=""/>
                </v:shape>
                <o:OLEObject Type="Embed" ProgID="Equation.DSMT4" ShapeID="_x0000_i1109" DrawAspect="Content" ObjectID="_1810286989" r:id="rId186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                        </w:t>
            </w:r>
            <w:r w:rsidRPr="00B72262">
              <w:rPr>
                <w:position w:val="-26"/>
                <w:lang w:bidi="fa-IR"/>
              </w:rPr>
              <w:object w:dxaOrig="720" w:dyaOrig="700" w14:anchorId="4438FD4D">
                <v:shape id="_x0000_i1110" type="#_x0000_t75" style="width:36pt;height:35.25pt" o:ole="">
                  <v:imagedata r:id="rId187" o:title=""/>
                </v:shape>
                <o:OLEObject Type="Embed" ProgID="Equation.DSMT4" ShapeID="_x0000_i1110" DrawAspect="Content" ObjectID="_1810286990" r:id="rId188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                           </w:t>
            </w:r>
            <w:r w:rsidRPr="00B72262">
              <w:rPr>
                <w:position w:val="-30"/>
                <w:lang w:bidi="fa-IR"/>
              </w:rPr>
              <w:object w:dxaOrig="840" w:dyaOrig="720" w14:anchorId="595A43D2">
                <v:shape id="_x0000_i1111" type="#_x0000_t75" style="width:42pt;height:36pt" o:ole="">
                  <v:imagedata r:id="rId189" o:title=""/>
                </v:shape>
                <o:OLEObject Type="Embed" ProgID="Equation.DSMT4" ShapeID="_x0000_i1111" DrawAspect="Content" ObjectID="_1810286991" r:id="rId190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                       </w:t>
            </w:r>
            <w:r w:rsidRPr="00B72262">
              <w:rPr>
                <w:position w:val="-6"/>
                <w:lang w:bidi="fa-IR"/>
              </w:rPr>
              <w:object w:dxaOrig="400" w:dyaOrig="279" w14:anchorId="76E8A8C0">
                <v:shape id="_x0000_i1112" type="#_x0000_t75" style="width:20.25pt;height:13.5pt" o:ole="">
                  <v:imagedata r:id="rId191" o:title=""/>
                </v:shape>
                <o:OLEObject Type="Embed" ProgID="Equation.DSMT4" ShapeID="_x0000_i1112" DrawAspect="Content" ObjectID="_1810286992" r:id="rId192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</w:t>
            </w:r>
          </w:p>
        </w:tc>
      </w:tr>
      <w:tr w:rsidR="0022265A" w:rsidRPr="00B72262" w14:paraId="2B7CCEF8" w14:textId="77777777" w:rsidTr="00234EC7">
        <w:trPr>
          <w:trHeight w:val="984"/>
        </w:trPr>
        <w:tc>
          <w:tcPr>
            <w:tcW w:w="488" w:type="dxa"/>
          </w:tcPr>
          <w:p w14:paraId="762A72CA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</w:rPr>
            </w:pPr>
            <w:r w:rsidRPr="00B72262">
              <w:rPr>
                <w:rFonts w:hint="cs"/>
                <w:rtl/>
              </w:rPr>
              <w:t>3</w:t>
            </w:r>
          </w:p>
        </w:tc>
        <w:tc>
          <w:tcPr>
            <w:tcW w:w="10050" w:type="dxa"/>
          </w:tcPr>
          <w:p w14:paraId="5582A5C5" w14:textId="77777777" w:rsidR="0022265A" w:rsidRPr="00B72262" w:rsidRDefault="0022265A" w:rsidP="00F1686A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به ازای چه مقادیری عبارت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تعریف نشده است؟</w:t>
            </w:r>
          </w:p>
          <w:p w14:paraId="101E501C" w14:textId="77777777" w:rsidR="0022265A" w:rsidRPr="00B72262" w:rsidRDefault="0022265A" w:rsidP="00F1686A">
            <w:pPr>
              <w:tabs>
                <w:tab w:val="left" w:pos="7831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                                                    </w:t>
            </w:r>
            <w:r w:rsidRPr="00B72262">
              <w:rPr>
                <w:position w:val="-20"/>
                <w:lang w:bidi="fa-IR"/>
              </w:rPr>
              <w:object w:dxaOrig="639" w:dyaOrig="540" w14:anchorId="46864739">
                <v:shape id="_x0000_i1113" type="#_x0000_t75" style="width:32.25pt;height:26.25pt" o:ole="">
                  <v:imagedata r:id="rId193" o:title=""/>
                </v:shape>
                <o:OLEObject Type="Embed" ProgID="Equation.DSMT4" ShapeID="_x0000_i1113" DrawAspect="Content" ObjectID="_1810286993" r:id="rId194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lang w:bidi="fa-IR"/>
              </w:rPr>
              <w:t xml:space="preserve"> </w:t>
            </w:r>
            <w:r w:rsidRPr="00B72262">
              <w:rPr>
                <w:lang w:bidi="fa-IR"/>
              </w:rPr>
              <w:tab/>
              <w:t xml:space="preserve">   </w:t>
            </w:r>
            <w:r w:rsidRPr="00B72262">
              <w:rPr>
                <w:position w:val="-20"/>
                <w:lang w:bidi="fa-IR"/>
              </w:rPr>
              <w:object w:dxaOrig="660" w:dyaOrig="540" w14:anchorId="286740A2">
                <v:shape id="_x0000_i1114" type="#_x0000_t75" style="width:33.75pt;height:26.25pt" o:ole="">
                  <v:imagedata r:id="rId195" o:title=""/>
                </v:shape>
                <o:OLEObject Type="Embed" ProgID="Equation.DSMT4" ShapeID="_x0000_i1114" DrawAspect="Content" ObjectID="_1810286994" r:id="rId196"/>
              </w:object>
            </w:r>
            <w:r w:rsidRPr="00B72262">
              <w:rPr>
                <w:lang w:bidi="fa-IR"/>
              </w:rPr>
              <w:t xml:space="preserve"> </w:t>
            </w:r>
            <w:r w:rsidRPr="00B72262">
              <w:rPr>
                <w:rtl/>
                <w:lang w:bidi="fa-IR"/>
              </w:rPr>
              <w:t xml:space="preserve"> </w:t>
            </w:r>
          </w:p>
        </w:tc>
      </w:tr>
      <w:tr w:rsidR="0022265A" w:rsidRPr="00B72262" w14:paraId="62C6E5B5" w14:textId="77777777" w:rsidTr="0022265A">
        <w:trPr>
          <w:trHeight w:val="2307"/>
        </w:trPr>
        <w:tc>
          <w:tcPr>
            <w:tcW w:w="488" w:type="dxa"/>
          </w:tcPr>
          <w:p w14:paraId="6E1CCCE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</w:rPr>
            </w:pPr>
            <w:r w:rsidRPr="00B72262">
              <w:rPr>
                <w:rFonts w:hint="cs"/>
                <w:rtl/>
              </w:rPr>
              <w:t>4</w:t>
            </w:r>
          </w:p>
        </w:tc>
        <w:tc>
          <w:tcPr>
            <w:tcW w:w="10050" w:type="dxa"/>
          </w:tcPr>
          <w:p w14:paraId="61ED4DFF" w14:textId="77777777" w:rsidR="0022265A" w:rsidRPr="00B72262" w:rsidRDefault="0022265A" w:rsidP="00F1686A">
            <w:pPr>
              <w:tabs>
                <w:tab w:val="left" w:pos="7779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حاصل عبارت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را بدست آورید.</w:t>
            </w:r>
          </w:p>
          <w:p w14:paraId="67D6238C" w14:textId="77777777" w:rsidR="0022265A" w:rsidRPr="00B72262" w:rsidRDefault="0022265A" w:rsidP="00F1686A">
            <w:pPr>
              <w:tabs>
                <w:tab w:val="left" w:pos="6241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                 </w:t>
            </w:r>
            <w:r w:rsidRPr="00B72262">
              <w:rPr>
                <w:rtl/>
                <w:lang w:bidi="fa-IR"/>
              </w:rPr>
              <w:tab/>
            </w:r>
            <w:r w:rsidRPr="00B72262">
              <w:rPr>
                <w:rFonts w:hint="cs"/>
                <w:rtl/>
                <w:lang w:bidi="fa-IR"/>
              </w:rPr>
              <w:t xml:space="preserve">           </w:t>
            </w:r>
            <w:r w:rsidRPr="00B72262">
              <w:rPr>
                <w:position w:val="-30"/>
                <w:lang w:bidi="fa-IR"/>
              </w:rPr>
              <w:object w:dxaOrig="2280" w:dyaOrig="740" w14:anchorId="1C27420C">
                <v:shape id="_x0000_i1115" type="#_x0000_t75" style="width:114pt;height:36.75pt" o:ole="">
                  <v:imagedata r:id="rId197" o:title=""/>
                </v:shape>
                <o:OLEObject Type="Embed" ProgID="Equation.DSMT4" ShapeID="_x0000_i1115" DrawAspect="Content" ObjectID="_1810286995" r:id="rId198"/>
              </w:object>
            </w:r>
            <w:r w:rsidRPr="00B72262">
              <w:rPr>
                <w:rtl/>
                <w:lang w:bidi="fa-IR"/>
              </w:rPr>
              <w:t xml:space="preserve"> </w:t>
            </w:r>
          </w:p>
          <w:p w14:paraId="1D1EB1FD" w14:textId="77777777" w:rsidR="0022265A" w:rsidRPr="00B72262" w:rsidRDefault="0022265A" w:rsidP="00F1686A">
            <w:pPr>
              <w:tabs>
                <w:tab w:val="left" w:pos="6241"/>
              </w:tabs>
              <w:rPr>
                <w:rtl/>
                <w:lang w:bidi="fa-IR"/>
              </w:rPr>
            </w:pPr>
          </w:p>
          <w:p w14:paraId="3D9F019D" w14:textId="77777777" w:rsidR="0022265A" w:rsidRPr="00B72262" w:rsidRDefault="0022265A" w:rsidP="00F1686A">
            <w:pPr>
              <w:tabs>
                <w:tab w:val="left" w:pos="6896"/>
              </w:tabs>
              <w:rPr>
                <w:rtl/>
                <w:lang w:bidi="fa-IR"/>
              </w:rPr>
            </w:pPr>
            <w:r w:rsidRPr="00B72262">
              <w:rPr>
                <w:rtl/>
                <w:lang w:bidi="fa-IR"/>
              </w:rPr>
              <w:tab/>
            </w:r>
            <w:r w:rsidRPr="00B72262">
              <w:rPr>
                <w:rFonts w:hint="cs"/>
                <w:rtl/>
                <w:lang w:bidi="fa-IR"/>
              </w:rPr>
              <w:t xml:space="preserve">   </w:t>
            </w:r>
            <w:r w:rsidRPr="00B72262">
              <w:rPr>
                <w:position w:val="-30"/>
                <w:lang w:bidi="fa-IR"/>
              </w:rPr>
              <w:object w:dxaOrig="1939" w:dyaOrig="740" w14:anchorId="291D8CDE">
                <v:shape id="_x0000_i1116" type="#_x0000_t75" style="width:97.5pt;height:36.75pt" o:ole="">
                  <v:imagedata r:id="rId199" o:title=""/>
                </v:shape>
                <o:OLEObject Type="Embed" ProgID="Equation.DSMT4" ShapeID="_x0000_i1116" DrawAspect="Content" ObjectID="_1810286996" r:id="rId200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lang w:bidi="fa-IR"/>
              </w:rPr>
              <w:t xml:space="preserve"> </w:t>
            </w:r>
          </w:p>
        </w:tc>
      </w:tr>
      <w:tr w:rsidR="0022265A" w:rsidRPr="00B72262" w14:paraId="738C2A64" w14:textId="77777777" w:rsidTr="0022265A">
        <w:trPr>
          <w:trHeight w:val="2144"/>
        </w:trPr>
        <w:tc>
          <w:tcPr>
            <w:tcW w:w="488" w:type="dxa"/>
          </w:tcPr>
          <w:p w14:paraId="0367466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>5</w:t>
            </w:r>
          </w:p>
        </w:tc>
        <w:tc>
          <w:tcPr>
            <w:tcW w:w="10050" w:type="dxa"/>
          </w:tcPr>
          <w:p w14:paraId="2C044AEA" w14:textId="77777777" w:rsidR="0022265A" w:rsidRPr="00B72262" w:rsidRDefault="0022265A" w:rsidP="00F1686A">
            <w:pPr>
              <w:spacing w:line="276" w:lineRule="auto"/>
              <w:rPr>
                <w:rFonts w:cs="0 Nazanin Bold"/>
                <w:rtl/>
                <w:lang w:bidi="fa-IR"/>
              </w:rPr>
            </w:pPr>
            <w:r w:rsidRPr="00B72262">
              <w:rPr>
                <w:rFonts w:cs="0 Nazanin Bold"/>
                <w:rtl/>
              </w:rPr>
              <w:t>حاصل جمع و تفر</w:t>
            </w:r>
            <w:r w:rsidRPr="00B72262">
              <w:rPr>
                <w:rFonts w:cs="0 Nazanin Bold" w:hint="cs"/>
                <w:rtl/>
              </w:rPr>
              <w:t>ی</w:t>
            </w:r>
            <w:r w:rsidRPr="00B72262">
              <w:rPr>
                <w:rFonts w:cs="0 Nazanin Bold" w:hint="eastAsia"/>
                <w:rtl/>
              </w:rPr>
              <w:t>ق</w:t>
            </w:r>
            <w:r w:rsidRPr="00B72262">
              <w:rPr>
                <w:rFonts w:cs="0 Nazanin Bold"/>
                <w:rtl/>
              </w:rPr>
              <w:t xml:space="preserve"> ها</w:t>
            </w:r>
            <w:r w:rsidRPr="00B72262">
              <w:rPr>
                <w:rFonts w:cs="0 Nazanin Bold" w:hint="cs"/>
                <w:rtl/>
              </w:rPr>
              <w:t>ی</w:t>
            </w:r>
            <w:r w:rsidRPr="00B72262">
              <w:rPr>
                <w:rFonts w:cs="0 Nazanin Bold"/>
                <w:rtl/>
              </w:rPr>
              <w:t xml:space="preserve"> ز</w:t>
            </w:r>
            <w:r w:rsidRPr="00B72262">
              <w:rPr>
                <w:rFonts w:cs="0 Nazanin Bold" w:hint="cs"/>
                <w:rtl/>
              </w:rPr>
              <w:t>ی</w:t>
            </w:r>
            <w:r w:rsidRPr="00B72262">
              <w:rPr>
                <w:rFonts w:cs="0 Nazanin Bold" w:hint="eastAsia"/>
                <w:rtl/>
              </w:rPr>
              <w:t>ر</w:t>
            </w:r>
            <w:r w:rsidRPr="00B72262">
              <w:rPr>
                <w:rFonts w:cs="0 Nazanin Bold"/>
                <w:rtl/>
              </w:rPr>
              <w:t xml:space="preserve"> را به دست آور</w:t>
            </w:r>
            <w:r w:rsidRPr="00B72262">
              <w:rPr>
                <w:rFonts w:cs="0 Nazanin Bold" w:hint="cs"/>
                <w:rtl/>
              </w:rPr>
              <w:t>ی</w:t>
            </w:r>
            <w:r w:rsidRPr="00B72262">
              <w:rPr>
                <w:rFonts w:cs="0 Nazanin Bold" w:hint="eastAsia"/>
                <w:rtl/>
              </w:rPr>
              <w:t>د</w:t>
            </w:r>
            <w:r w:rsidRPr="00B72262">
              <w:rPr>
                <w:rFonts w:cs="0 Nazanin Bold"/>
                <w:rtl/>
              </w:rPr>
              <w:t>.</w:t>
            </w:r>
          </w:p>
          <w:p w14:paraId="3BBAABA7" w14:textId="77777777" w:rsidR="0022265A" w:rsidRPr="00B72262" w:rsidRDefault="0022265A" w:rsidP="00F1686A">
            <w:pPr>
              <w:spacing w:line="276" w:lineRule="auto"/>
              <w:jc w:val="right"/>
              <w:rPr>
                <w:lang w:bidi="fa-IR"/>
              </w:rPr>
            </w:pPr>
            <w:r w:rsidRPr="00B72262">
              <w:rPr>
                <w:lang w:bidi="fa-IR"/>
              </w:rPr>
              <w:t xml:space="preserve">        </w:t>
            </w:r>
            <w:r w:rsidRPr="00B72262">
              <w:rPr>
                <w:position w:val="-20"/>
                <w:lang w:bidi="fa-IR"/>
              </w:rPr>
              <w:object w:dxaOrig="1560" w:dyaOrig="540" w14:anchorId="6DB1F790">
                <v:shape id="_x0000_i1117" type="#_x0000_t75" style="width:78pt;height:27pt" o:ole="">
                  <v:imagedata r:id="rId201" o:title=""/>
                </v:shape>
                <o:OLEObject Type="Embed" ProgID="Equation.DSMT4" ShapeID="_x0000_i1117" DrawAspect="Content" ObjectID="_1810286997" r:id="rId202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 </w:t>
            </w:r>
          </w:p>
          <w:p w14:paraId="03580BCD" w14:textId="77777777" w:rsidR="0022265A" w:rsidRPr="00B72262" w:rsidRDefault="0022265A" w:rsidP="00F1686A">
            <w:pPr>
              <w:spacing w:line="276" w:lineRule="auto"/>
              <w:jc w:val="right"/>
              <w:rPr>
                <w:rFonts w:cs="0 Nazanin Bold"/>
                <w:rtl/>
                <w:lang w:bidi="fa-IR"/>
              </w:rPr>
            </w:pPr>
          </w:p>
          <w:p w14:paraId="63C95AB0" w14:textId="77777777" w:rsidR="0022265A" w:rsidRPr="00B72262" w:rsidRDefault="0022265A" w:rsidP="00F1686A">
            <w:pPr>
              <w:tabs>
                <w:tab w:val="left" w:pos="7779"/>
              </w:tabs>
              <w:jc w:val="right"/>
              <w:rPr>
                <w:rtl/>
                <w:lang w:bidi="fa-IR"/>
              </w:rPr>
            </w:pPr>
            <w:r w:rsidRPr="00B72262">
              <w:rPr>
                <w:lang w:bidi="fa-IR"/>
              </w:rPr>
              <w:t xml:space="preserve">        </w:t>
            </w:r>
            <w:r w:rsidRPr="00B72262">
              <w:rPr>
                <w:position w:val="-20"/>
                <w:lang w:bidi="fa-IR"/>
              </w:rPr>
              <w:object w:dxaOrig="1400" w:dyaOrig="540" w14:anchorId="5F734420">
                <v:shape id="_x0000_i1118" type="#_x0000_t75" style="width:70.5pt;height:27pt" o:ole="">
                  <v:imagedata r:id="rId203" o:title=""/>
                </v:shape>
                <o:OLEObject Type="Embed" ProgID="Equation.DSMT4" ShapeID="_x0000_i1118" DrawAspect="Content" ObjectID="_1810286998" r:id="rId204"/>
              </w:object>
            </w:r>
          </w:p>
        </w:tc>
      </w:tr>
      <w:tr w:rsidR="0022265A" w:rsidRPr="00B72262" w14:paraId="3E16B99D" w14:textId="77777777" w:rsidTr="0022265A">
        <w:trPr>
          <w:trHeight w:val="1423"/>
        </w:trPr>
        <w:tc>
          <w:tcPr>
            <w:tcW w:w="488" w:type="dxa"/>
          </w:tcPr>
          <w:p w14:paraId="709DFF32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</w:rPr>
            </w:pPr>
            <w:r w:rsidRPr="00B72262">
              <w:rPr>
                <w:rFonts w:hint="cs"/>
                <w:rtl/>
              </w:rPr>
              <w:t>7</w:t>
            </w:r>
          </w:p>
          <w:p w14:paraId="78540A6F" w14:textId="77777777" w:rsidR="0022265A" w:rsidRPr="00B72262" w:rsidRDefault="0022265A" w:rsidP="00F1686A">
            <w:pPr>
              <w:rPr>
                <w:rtl/>
              </w:rPr>
            </w:pPr>
          </w:p>
          <w:p w14:paraId="4B214C78" w14:textId="77777777" w:rsidR="0022265A" w:rsidRPr="00B72262" w:rsidRDefault="0022265A" w:rsidP="00F1686A">
            <w:pPr>
              <w:rPr>
                <w:rtl/>
              </w:rPr>
            </w:pPr>
          </w:p>
          <w:p w14:paraId="577F7315" w14:textId="77777777" w:rsidR="0022265A" w:rsidRPr="00B72262" w:rsidRDefault="0022265A" w:rsidP="00F1686A">
            <w:pPr>
              <w:rPr>
                <w:rtl/>
              </w:rPr>
            </w:pPr>
          </w:p>
        </w:tc>
        <w:tc>
          <w:tcPr>
            <w:tcW w:w="10050" w:type="dxa"/>
          </w:tcPr>
          <w:p w14:paraId="4F6EBE26" w14:textId="3ED4592B" w:rsidR="0022265A" w:rsidRPr="00B72262" w:rsidRDefault="0022265A" w:rsidP="00F1686A">
            <w:pPr>
              <w:tabs>
                <w:tab w:val="left" w:pos="7203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تقسیم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 xml:space="preserve">های </w:t>
            </w:r>
            <w:r w:rsidR="00234EC7">
              <w:rPr>
                <w:rFonts w:hint="cs"/>
                <w:rtl/>
                <w:lang w:bidi="fa-IR"/>
              </w:rPr>
              <w:t>مقابل</w:t>
            </w:r>
            <w:r w:rsidRPr="00B72262">
              <w:rPr>
                <w:rFonts w:hint="cs"/>
                <w:rtl/>
                <w:lang w:bidi="fa-IR"/>
              </w:rPr>
              <w:t xml:space="preserve"> را انجام بدهید.    </w:t>
            </w:r>
            <w:r w:rsidR="00234EC7">
              <w:rPr>
                <w:rFonts w:hint="cs"/>
                <w:rtl/>
                <w:lang w:bidi="fa-IR"/>
              </w:rPr>
              <w:t xml:space="preserve">                      </w:t>
            </w:r>
            <w:r w:rsidR="00DA0407">
              <w:rPr>
                <w:rFonts w:hint="cs"/>
                <w:rtl/>
                <w:lang w:bidi="fa-IR"/>
              </w:rPr>
              <w:t xml:space="preserve">        </w:t>
            </w:r>
            <w:r w:rsidR="00234EC7">
              <w:rPr>
                <w:rFonts w:hint="cs"/>
                <w:rtl/>
                <w:lang w:bidi="fa-IR"/>
              </w:rPr>
              <w:t xml:space="preserve">                      </w:t>
            </w:r>
            <w:r w:rsidRPr="00B72262">
              <w:rPr>
                <w:rFonts w:hint="cs"/>
                <w:rtl/>
                <w:lang w:bidi="fa-IR"/>
              </w:rPr>
              <w:t xml:space="preserve">  </w:t>
            </w:r>
            <w:r w:rsidR="00234EC7" w:rsidRPr="00B72262">
              <w:rPr>
                <w:position w:val="-18"/>
                <w:lang w:bidi="fa-IR"/>
              </w:rPr>
              <w:object w:dxaOrig="2720" w:dyaOrig="540" w14:anchorId="19DDE56A">
                <v:shape id="_x0000_i1119" type="#_x0000_t75" style="width:135.75pt;height:27pt" o:ole="">
                  <v:imagedata r:id="rId205" o:title=""/>
                </v:shape>
                <o:OLEObject Type="Embed" ProgID="Equation.DSMT4" ShapeID="_x0000_i1119" DrawAspect="Content" ObjectID="_1810286999" r:id="rId206"/>
              </w:object>
            </w:r>
          </w:p>
          <w:p w14:paraId="17550F3B" w14:textId="7B10FA16" w:rsidR="0022265A" w:rsidRPr="00B72262" w:rsidRDefault="0022265A" w:rsidP="00F1686A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 w:rsidRPr="00B72262">
              <w:rPr>
                <w:lang w:bidi="fa-IR"/>
              </w:rPr>
              <w:t xml:space="preserve">         </w:t>
            </w:r>
          </w:p>
          <w:p w14:paraId="35361570" w14:textId="10F17338" w:rsidR="0022265A" w:rsidRPr="00B72262" w:rsidRDefault="0022265A" w:rsidP="00F1686A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 w:rsidRPr="00B72262">
              <w:rPr>
                <w:lang w:bidi="fa-IR"/>
              </w:rPr>
              <w:t xml:space="preserve">         </w:t>
            </w:r>
          </w:p>
          <w:p w14:paraId="76E13CB4" w14:textId="77777777" w:rsidR="0022265A" w:rsidRPr="00B72262" w:rsidRDefault="0022265A" w:rsidP="00F1686A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14:paraId="39E2CF7C" w14:textId="77777777" w:rsidR="0022265A" w:rsidRPr="00B72262" w:rsidRDefault="0022265A" w:rsidP="00F1686A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14:paraId="3FE19C3A" w14:textId="2352A133" w:rsidR="0022265A" w:rsidRPr="00B72262" w:rsidRDefault="0022265A" w:rsidP="00684DF4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</w:t>
            </w:r>
          </w:p>
        </w:tc>
      </w:tr>
    </w:tbl>
    <w:p w14:paraId="79F05C1F" w14:textId="150AFFA2" w:rsidR="00F1686A" w:rsidRPr="00B72262" w:rsidRDefault="00F1686A" w:rsidP="00B02D00">
      <w:pPr>
        <w:tabs>
          <w:tab w:val="left" w:pos="7696"/>
        </w:tabs>
        <w:rPr>
          <w:rFonts w:ascii="Vazirmatn" w:hAnsi="Vazirmatn"/>
          <w:sz w:val="10"/>
          <w:szCs w:val="10"/>
          <w:rtl/>
          <w:lang w:bidi="fa-IR"/>
        </w:rPr>
      </w:pPr>
    </w:p>
    <w:tbl>
      <w:tblPr>
        <w:tblStyle w:val="TableGrid"/>
        <w:bidiVisual/>
        <w:tblW w:w="0" w:type="auto"/>
        <w:tblInd w:w="-235" w:type="dxa"/>
        <w:tblLook w:val="04A0" w:firstRow="1" w:lastRow="0" w:firstColumn="1" w:lastColumn="0" w:noHBand="0" w:noVBand="1"/>
      </w:tblPr>
      <w:tblGrid>
        <w:gridCol w:w="10771"/>
      </w:tblGrid>
      <w:tr w:rsidR="00F1686A" w:rsidRPr="00B72262" w14:paraId="050A3E82" w14:textId="77777777" w:rsidTr="00F1686A">
        <w:trPr>
          <w:trHeight w:val="558"/>
        </w:trPr>
        <w:tc>
          <w:tcPr>
            <w:tcW w:w="10771" w:type="dxa"/>
            <w:shd w:val="clear" w:color="auto" w:fill="F2F2F2" w:themeFill="background1" w:themeFillShade="F2"/>
            <w:vAlign w:val="center"/>
          </w:tcPr>
          <w:p w14:paraId="1AE2ACC2" w14:textId="7E6C2A26" w:rsidR="00F1686A" w:rsidRPr="00B72262" w:rsidRDefault="00F1686A" w:rsidP="00F1686A">
            <w:pPr>
              <w:jc w:val="center"/>
              <w:rPr>
                <w:rFonts w:ascii="Sahel SemiBold" w:hAnsi="Sahel SemiBold" w:cs="Sahel SemiBold"/>
                <w:b w:val="0"/>
                <w:bCs w:val="0"/>
                <w:rtl/>
              </w:rPr>
            </w:pPr>
            <w:r w:rsidRPr="00B72262">
              <w:rPr>
                <w:rFonts w:ascii="Sahel SemiBold" w:hAnsi="Sahel SemiBold" w:cs="Sahel SemiBold" w:hint="cs"/>
                <w:color w:val="000000" w:themeColor="text1"/>
                <w:rtl/>
              </w:rPr>
              <w:t xml:space="preserve">مرور فصل 8 </w:t>
            </w:r>
          </w:p>
        </w:tc>
      </w:tr>
      <w:tr w:rsidR="00F1686A" w:rsidRPr="00B72262" w14:paraId="05F8727C" w14:textId="77777777" w:rsidTr="00F1686A">
        <w:tc>
          <w:tcPr>
            <w:tcW w:w="10771" w:type="dxa"/>
            <w:tcBorders>
              <w:bottom w:val="nil"/>
            </w:tcBorders>
          </w:tcPr>
          <w:p w14:paraId="750CC542" w14:textId="77777777" w:rsidR="00F1686A" w:rsidRPr="00B72262" w:rsidRDefault="00F1686A" w:rsidP="00F1686A">
            <w:pPr>
              <w:jc w:val="center"/>
              <w:rPr>
                <w:b w:val="0"/>
                <w:bCs w:val="0"/>
                <w:rtl/>
              </w:rPr>
            </w:pPr>
            <w:r w:rsidRPr="00B72262">
              <w:rPr>
                <w:rFonts w:ascii="Euclid" w:hAnsi="Euclid" w:hint="cs"/>
                <w:i/>
                <w:noProof/>
                <w:color w:val="FF0000"/>
                <w:rtl/>
              </w:rPr>
              <w:t>***توجه : *** در این فصل در حل سوالات تشریحی نوشتن فرمول برای حل تمامی سوالات الزامی است.</w:t>
            </w:r>
          </w:p>
        </w:tc>
      </w:tr>
      <w:tr w:rsidR="00F1686A" w:rsidRPr="00B72262" w14:paraId="0E9ECDEF" w14:textId="77777777" w:rsidTr="00F1686A">
        <w:trPr>
          <w:trHeight w:val="703"/>
        </w:trPr>
        <w:tc>
          <w:tcPr>
            <w:tcW w:w="10771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0772"/>
            </w:tblGrid>
            <w:tr w:rsidR="00F1686A" w:rsidRPr="00B72262" w14:paraId="2AE35075" w14:textId="77777777" w:rsidTr="00F1686A">
              <w:trPr>
                <w:trHeight w:val="560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F100D2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rPr>
                      <w:rFonts w:ascii="Shabnam" w:hAnsi="Shabnam"/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 - پیمانه‌ای به شکل نیم‌کره، به شعاع </w:t>
                  </w:r>
                  <w:r w:rsidRPr="00B72262">
                    <w:t>cm</w:t>
                  </w:r>
                  <w:r w:rsidRPr="00B72262">
                    <w:rPr>
                      <w:rFonts w:hint="cs"/>
                      <w:rtl/>
                    </w:rPr>
                    <w:t>2 داریم حجم پیمانه را به دست آورید.</w:t>
                  </w:r>
                  <w:r w:rsidRPr="00B72262">
                    <w:t xml:space="preserve"> </w:t>
                  </w:r>
                  <w:r w:rsidRPr="00B72262">
                    <w:rPr>
                      <w:position w:val="-14"/>
                    </w:rPr>
                    <w:object w:dxaOrig="800" w:dyaOrig="400" w14:anchorId="7B5228A0">
                      <v:shape id="_x0000_i1120" type="#_x0000_t75" style="width:40.5pt;height:19.5pt" o:ole="">
                        <v:imagedata r:id="rId207" o:title=""/>
                      </v:shape>
                      <o:OLEObject Type="Embed" ProgID="Equation.DSMT4" ShapeID="_x0000_i1120" DrawAspect="Content" ObjectID="_1810287000" r:id="rId208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                           </w:t>
                  </w:r>
                </w:p>
                <w:p w14:paraId="3CB94D09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مساحت کره‌ای به شعاع 5 سانتی‌متر را به دست آورید. </w:t>
                  </w:r>
                  <w:r w:rsidRPr="00B72262">
                    <w:rPr>
                      <w:position w:val="-14"/>
                    </w:rPr>
                    <w:object w:dxaOrig="800" w:dyaOrig="400" w14:anchorId="19ED7C30">
                      <v:shape id="_x0000_i1121" type="#_x0000_t75" style="width:40.5pt;height:19.5pt" o:ole="">
                        <v:imagedata r:id="rId209" o:title=""/>
                      </v:shape>
                      <o:OLEObject Type="Embed" ProgID="Equation.DSMT4" ShapeID="_x0000_i1121" DrawAspect="Content" ObjectID="_1810287001" r:id="rId210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                                                               </w:t>
                  </w:r>
                </w:p>
                <w:p w14:paraId="2BCD1675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حجم کره‌ای به شعاع 2 سانتی‌متر را به دست آورید. </w:t>
                  </w:r>
                  <w:r w:rsidRPr="00B72262">
                    <w:rPr>
                      <w:position w:val="-14"/>
                    </w:rPr>
                    <w:object w:dxaOrig="800" w:dyaOrig="400" w14:anchorId="46C1ECDE">
                      <v:shape id="_x0000_i1122" type="#_x0000_t75" style="width:40.5pt;height:19.5pt" o:ole="">
                        <v:imagedata r:id="rId209" o:title=""/>
                      </v:shape>
                      <o:OLEObject Type="Embed" ProgID="Equation.DSMT4" ShapeID="_x0000_i1122" DrawAspect="Content" ObjectID="_1810287002" r:id="rId211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                                                                                   </w:t>
                  </w:r>
                </w:p>
                <w:p w14:paraId="75E34537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rPr>
                      <w:b w:val="0"/>
                      <w:bCs w:val="0"/>
                    </w:rPr>
                  </w:pPr>
                  <w:r w:rsidRPr="00B72262">
                    <w:rPr>
                      <w:rFonts w:ascii="Shabnam" w:hAnsi="Shabnam" w:hint="cs"/>
                      <w:rtl/>
                    </w:rPr>
                    <w:t xml:space="preserve">- </w:t>
                  </w:r>
                  <w:r w:rsidRPr="00B72262">
                    <w:rPr>
                      <w:rFonts w:hint="cs"/>
                      <w:rtl/>
                    </w:rPr>
                    <w:t>مساحت کلاه(عرق‌چین) به شکل رویه‌ی نیم کره به قطر 20 سانتی‌متر را به دست آورید.</w:t>
                  </w:r>
                  <w:r w:rsidRPr="00B72262">
                    <w:t xml:space="preserve"> </w:t>
                  </w:r>
                  <w:r w:rsidRPr="00B72262">
                    <w:rPr>
                      <w:position w:val="-14"/>
                    </w:rPr>
                    <w:object w:dxaOrig="800" w:dyaOrig="400" w14:anchorId="18A8D9AA">
                      <v:shape id="_x0000_i1123" type="#_x0000_t75" style="width:40.5pt;height:19.5pt" o:ole="">
                        <v:imagedata r:id="rId209" o:title=""/>
                      </v:shape>
                      <o:OLEObject Type="Embed" ProgID="Equation.DSMT4" ShapeID="_x0000_i1123" DrawAspect="Content" ObjectID="_1810287003" r:id="rId212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</w:t>
                  </w:r>
                </w:p>
              </w:tc>
            </w:tr>
            <w:tr w:rsidR="00F1686A" w:rsidRPr="00B72262" w14:paraId="7248D31D" w14:textId="77777777" w:rsidTr="00F1686A">
              <w:trPr>
                <w:trHeight w:val="1156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D926D8C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noProof/>
                    </w:rPr>
                    <w:drawing>
                      <wp:anchor distT="0" distB="0" distL="114300" distR="114300" simplePos="0" relativeHeight="251691008" behindDoc="1" locked="0" layoutInCell="1" allowOverlap="1" wp14:anchorId="584D1C2E" wp14:editId="213EFF3B">
                        <wp:simplePos x="0" y="0"/>
                        <wp:positionH relativeFrom="column">
                          <wp:posOffset>419735</wp:posOffset>
                        </wp:positionH>
                        <wp:positionV relativeFrom="paragraph">
                          <wp:posOffset>-15704</wp:posOffset>
                        </wp:positionV>
                        <wp:extent cx="1043940" cy="700975"/>
                        <wp:effectExtent l="0" t="0" r="3810" b="4445"/>
                        <wp:wrapNone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940" cy="700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hint="cs"/>
                      <w:noProof/>
                      <w:rtl/>
                    </w:rPr>
                    <w:t xml:space="preserve">می‌خواهیم یک نیم‌کره چوبی توپر به شعاع 10 سانتی‌متر را رنگ کنیم، </w:t>
                  </w:r>
                </w:p>
                <w:p w14:paraId="5FE0D3F5" w14:textId="77777777" w:rsidR="00F1686A" w:rsidRDefault="00F1686A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noProof/>
                      <w:rtl/>
                    </w:rPr>
                  </w:pPr>
                  <w:r w:rsidRPr="00B72262">
                    <w:rPr>
                      <w:rFonts w:hint="cs"/>
                      <w:noProof/>
                      <w:rtl/>
                    </w:rPr>
                    <w:t>مساحت کل قسمت رنگ شدة را به دست آورید.</w:t>
                  </w:r>
                </w:p>
                <w:p w14:paraId="0D084F86" w14:textId="77777777" w:rsidR="00234EC7" w:rsidRDefault="00234EC7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noProof/>
                      <w:rtl/>
                    </w:rPr>
                  </w:pPr>
                </w:p>
                <w:p w14:paraId="258173EB" w14:textId="4F305A62" w:rsidR="00234EC7" w:rsidRPr="00B72262" w:rsidRDefault="00234EC7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noProof/>
                      <w:rtl/>
                    </w:rPr>
                  </w:pPr>
                </w:p>
              </w:tc>
            </w:tr>
            <w:tr w:rsidR="00F1686A" w:rsidRPr="00B72262" w14:paraId="6909CF3D" w14:textId="77777777" w:rsidTr="00F1686A">
              <w:trPr>
                <w:trHeight w:val="399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8610B6C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 w:val="0"/>
                      <w:bCs w:val="0"/>
                      <w:noProof/>
                    </w:rPr>
                  </w:pPr>
                  <w:r w:rsidRPr="00B72262">
                    <w:rPr>
                      <w:rFonts w:hint="cs"/>
                      <w:noProof/>
                      <w:rtl/>
                    </w:rPr>
                    <w:lastRenderedPageBreak/>
                    <w:t xml:space="preserve"> جاهای خالی را کامل کنید.</w:t>
                  </w:r>
                </w:p>
                <w:p w14:paraId="0DFFEB87" w14:textId="77777777" w:rsidR="00F1686A" w:rsidRPr="00B72262" w:rsidRDefault="00F1686A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....................... شکلی شبیه هرم منتظم است که قاعدة آن به شکل دایره می باشد.</w:t>
                  </w:r>
                </w:p>
                <w:p w14:paraId="6276E5C4" w14:textId="2DA95ED2" w:rsidR="00B72262" w:rsidRPr="00684DF4" w:rsidRDefault="00684DF4" w:rsidP="00684DF4">
                  <w:pPr>
                    <w:jc w:val="both"/>
                    <w:rPr>
                      <w:b w:val="0"/>
                      <w:bCs w:val="0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- </w:t>
                  </w:r>
                  <w:r w:rsidR="00B72262" w:rsidRPr="00B72262">
                    <w:rPr>
                      <w:rFonts w:hint="cs"/>
                      <w:rtl/>
                    </w:rPr>
                    <w:t>از دوران یک نیم دایره حول قطرش یک ...................... پدید می‌آید</w:t>
                  </w:r>
                  <w:r w:rsidR="00B72262" w:rsidRPr="00B72262">
                    <w:t>.</w:t>
                  </w:r>
                </w:p>
                <w:p w14:paraId="06597DAD" w14:textId="7312B5AB" w:rsidR="00B72262" w:rsidRPr="00B72262" w:rsidRDefault="00B72262" w:rsidP="00B72262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از دوران یک مستطیل حول </w:t>
                  </w:r>
                  <w:r w:rsidR="004D3DB9">
                    <w:rPr>
                      <w:rFonts w:hint="cs"/>
                      <w:rtl/>
                    </w:rPr>
                    <w:t>ضلع</w:t>
                  </w:r>
                  <w:bookmarkStart w:id="0" w:name="_GoBack"/>
                  <w:bookmarkEnd w:id="0"/>
                  <w:r w:rsidRPr="00B72262">
                    <w:rPr>
                      <w:rFonts w:hint="cs"/>
                      <w:rtl/>
                    </w:rPr>
                    <w:t xml:space="preserve"> آن ............................... به دست می‌آید</w:t>
                  </w:r>
                  <w:r w:rsidRPr="00B72262">
                    <w:t>.</w:t>
                  </w:r>
                </w:p>
                <w:p w14:paraId="323717C9" w14:textId="095F0890" w:rsidR="00B72262" w:rsidRPr="00B72262" w:rsidRDefault="00B72262" w:rsidP="00B72262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از دوران هر نیم‌دایره، حول قطرش ....................... به دست می‌آید</w:t>
                  </w:r>
                  <w:r w:rsidRPr="00B72262">
                    <w:t>.</w:t>
                  </w:r>
                </w:p>
                <w:p w14:paraId="081A03A0" w14:textId="07BA0090" w:rsidR="00B72262" w:rsidRPr="00B72262" w:rsidRDefault="00B72262" w:rsidP="00F71FBB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از دوران 360 درجه یک مثلث قایم الزاویه حول یکی از اضلاع قایمه‌اش یک ................... به دست می آید.</w:t>
                  </w:r>
                </w:p>
              </w:tc>
            </w:tr>
            <w:tr w:rsidR="00F1686A" w:rsidRPr="00B72262" w14:paraId="2CB1BCC8" w14:textId="77777777" w:rsidTr="00F1686A">
              <w:trPr>
                <w:trHeight w:val="1835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3BB4EA8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931"/>
                    </w:tabs>
                    <w:spacing w:line="480" w:lineRule="auto"/>
                    <w:rPr>
                      <w:b w:val="0"/>
                      <w:bCs w:val="0"/>
                      <w:noProof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 - حجم مخروطی به شعاع قاعده 2 سانتیمتر و ارتفاع 7 سانتیمتر را به دست آورید. </w:t>
                  </w:r>
                </w:p>
                <w:p w14:paraId="63C54710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 هرمی با قاعده مستطیل به ابعاد5 و 4 سانتی‌متر وارتفاع 18 سانتی‌متر داریم. حجم آن را به دست آورید.    </w:t>
                  </w:r>
                </w:p>
                <w:p w14:paraId="22442E52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 حجم هرمی را به دست آورید. که قاعده‌ی آن مربعی به ضلع 5 سانتی‌متر و ارتفاع آن 9 سانتی‌متر باشد.</w:t>
                  </w:r>
                </w:p>
              </w:tc>
            </w:tr>
            <w:tr w:rsidR="00F1686A" w:rsidRPr="00B72262" w14:paraId="5D888581" w14:textId="77777777" w:rsidTr="00F1686A">
              <w:trPr>
                <w:trHeight w:val="1698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9A418F4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931"/>
                    </w:tabs>
                    <w:rPr>
                      <w:rFonts w:ascii="Euclid" w:hAnsi="Euclid"/>
                      <w:b w:val="0"/>
                      <w:bCs w:val="0"/>
                      <w:i/>
                      <w:noProof/>
                      <w:rtl/>
                    </w:rPr>
                  </w:pP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حجم شکل های زیر را  به دست آورید.</w:t>
                  </w:r>
                  <w:r w:rsidRPr="00B72262">
                    <w:t xml:space="preserve"> </w:t>
                  </w:r>
                  <w:r w:rsidRPr="00B72262">
                    <w:rPr>
                      <w:position w:val="-14"/>
                    </w:rPr>
                    <w:object w:dxaOrig="800" w:dyaOrig="400" w14:anchorId="20B32082">
                      <v:shape id="_x0000_i1124" type="#_x0000_t75" style="width:40.5pt;height:19.5pt" o:ole="">
                        <v:imagedata r:id="rId214" o:title=""/>
                      </v:shape>
                      <o:OLEObject Type="Embed" ProgID="Equation.DSMT4" ShapeID="_x0000_i1124" DrawAspect="Content" ObjectID="_1810287004" r:id="rId215"/>
                    </w:objec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1686A" w:rsidRPr="00B72262" w14:paraId="1DC7E284" w14:textId="77777777" w:rsidTr="00F1686A">
                    <w:trPr>
                      <w:trHeight w:val="1488"/>
                    </w:trPr>
                    <w:tc>
                      <w:tcPr>
                        <w:tcW w:w="3515" w:type="dxa"/>
                      </w:tcPr>
                      <w:p w14:paraId="675E0960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  <w:p w14:paraId="1D9AA5AF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  <w:p w14:paraId="50D2DD13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  <w:p w14:paraId="44780C13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4C741D80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  <w:r w:rsidRPr="00B72262"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  <w:drawing>
                            <wp:anchor distT="0" distB="0" distL="114300" distR="114300" simplePos="0" relativeHeight="251694080" behindDoc="1" locked="0" layoutInCell="1" allowOverlap="1" wp14:anchorId="08D25134" wp14:editId="0781F868">
                              <wp:simplePos x="0" y="0"/>
                              <wp:positionH relativeFrom="column">
                                <wp:posOffset>720245</wp:posOffset>
                              </wp:positionH>
                              <wp:positionV relativeFrom="paragraph">
                                <wp:posOffset>111194</wp:posOffset>
                              </wp:positionV>
                              <wp:extent cx="1476000" cy="743904"/>
                              <wp:effectExtent l="0" t="0" r="0" b="0"/>
                              <wp:wrapNone/>
                              <wp:docPr id="83" name="Picture 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6000" cy="7439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516" w:type="dxa"/>
                      </w:tcPr>
                      <w:p w14:paraId="1D9CA738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  <w:r w:rsidRPr="00B72262"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  <w:drawing>
                            <wp:anchor distT="0" distB="0" distL="114300" distR="114300" simplePos="0" relativeHeight="251692032" behindDoc="1" locked="0" layoutInCell="1" allowOverlap="1" wp14:anchorId="20237052" wp14:editId="0A98B8A8">
                              <wp:simplePos x="0" y="0"/>
                              <wp:positionH relativeFrom="column">
                                <wp:posOffset>-36715</wp:posOffset>
                              </wp:positionH>
                              <wp:positionV relativeFrom="paragraph">
                                <wp:posOffset>17320</wp:posOffset>
                              </wp:positionV>
                              <wp:extent cx="877570" cy="885600"/>
                              <wp:effectExtent l="0" t="0" r="0" b="0"/>
                              <wp:wrapNone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342" t="8029" r="23827" b="159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8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1849AD42" w14:textId="77777777" w:rsidR="00F1686A" w:rsidRPr="00B72262" w:rsidRDefault="00F1686A" w:rsidP="00F1686A">
                  <w:pPr>
                    <w:tabs>
                      <w:tab w:val="left" w:pos="2931"/>
                    </w:tabs>
                    <w:spacing w:line="480" w:lineRule="auto"/>
                    <w:rPr>
                      <w:rFonts w:ascii="Euclid" w:hAnsi="Euclid"/>
                      <w:b w:val="0"/>
                      <w:bCs w:val="0"/>
                      <w:i/>
                      <w:noProof/>
                      <w:rtl/>
                    </w:rPr>
                  </w:pPr>
                </w:p>
              </w:tc>
            </w:tr>
            <w:tr w:rsidR="00F1686A" w:rsidRPr="00B72262" w14:paraId="424D8906" w14:textId="77777777" w:rsidTr="00F1686A">
              <w:trPr>
                <w:trHeight w:val="1183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B89752F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Euclid" w:hAnsi="Euclid"/>
                      <w:b w:val="0"/>
                      <w:bCs w:val="0"/>
                      <w:i/>
                      <w:noProof/>
                    </w:rPr>
                  </w:pPr>
                  <w:r w:rsidRPr="00B72262">
                    <w:rPr>
                      <w:noProof/>
                      <w:rtl/>
                    </w:rPr>
                    <w:drawing>
                      <wp:anchor distT="0" distB="0" distL="114300" distR="114300" simplePos="0" relativeHeight="251697152" behindDoc="1" locked="0" layoutInCell="1" allowOverlap="1" wp14:anchorId="6D3D0C4B" wp14:editId="5A0D8D75">
                        <wp:simplePos x="0" y="0"/>
                        <wp:positionH relativeFrom="column">
                          <wp:posOffset>155631</wp:posOffset>
                        </wp:positionH>
                        <wp:positionV relativeFrom="paragraph">
                          <wp:posOffset>40941</wp:posOffset>
                        </wp:positionV>
                        <wp:extent cx="576000" cy="693000"/>
                        <wp:effectExtent l="0" t="0" r="0" b="0"/>
                        <wp:wrapNone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663" cy="69861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</w:t>
                  </w:r>
                  <w:r w:rsidRPr="00B72262">
                    <w:rPr>
                      <w:rFonts w:hint="cs"/>
                      <w:noProof/>
                      <w:rtl/>
                    </w:rPr>
                    <w:t>-</w:t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اگر شکل مقابل را حول ضلع مشخص شده دوران دهیم چه شکلی حاصل می‌شود؟ .......</w:t>
                  </w:r>
                </w:p>
                <w:p w14:paraId="463EDD3D" w14:textId="77777777" w:rsidR="005A7CD8" w:rsidRDefault="00F1686A" w:rsidP="00B72262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i/>
                      <w:noProof/>
                      <w:rtl/>
                    </w:rPr>
                  </w:pP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- حجم آن حاصل از این دوران را محاسبه کنید. </w:t>
                  </w:r>
                </w:p>
                <w:p w14:paraId="0F581C97" w14:textId="466C5D2A" w:rsidR="00F1686A" w:rsidRPr="00B72262" w:rsidRDefault="00F1686A" w:rsidP="00B72262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b w:val="0"/>
                      <w:bCs w:val="0"/>
                      <w:i/>
                      <w:noProof/>
                      <w:rtl/>
                    </w:rPr>
                  </w:pPr>
                  <w:r w:rsidRPr="00B72262">
                    <w:rPr>
                      <w:rFonts w:ascii="Euclid" w:hAnsi="Euclid"/>
                      <w:i/>
                      <w:noProof/>
                      <w:rtl/>
                    </w:rPr>
                    <w:tab/>
                  </w:r>
                </w:p>
              </w:tc>
            </w:tr>
            <w:tr w:rsidR="00F1686A" w:rsidRPr="00B72262" w14:paraId="4B3C9255" w14:textId="77777777" w:rsidTr="00F1686A">
              <w:trPr>
                <w:trHeight w:val="837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38E7F8D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noProof/>
                    </w:rPr>
                  </w:pPr>
                  <w:r w:rsidRPr="00B72262">
                    <w:rPr>
                      <w:noProof/>
                      <w:rtl/>
                    </w:rPr>
                    <w:drawing>
                      <wp:anchor distT="0" distB="0" distL="114300" distR="114300" simplePos="0" relativeHeight="251698176" behindDoc="0" locked="0" layoutInCell="1" allowOverlap="1" wp14:anchorId="54F8B737" wp14:editId="6499A088">
                        <wp:simplePos x="0" y="0"/>
                        <wp:positionH relativeFrom="column">
                          <wp:posOffset>256430</wp:posOffset>
                        </wp:positionH>
                        <wp:positionV relativeFrom="paragraph">
                          <wp:posOffset>23326</wp:posOffset>
                        </wp:positionV>
                        <wp:extent cx="1094400" cy="687040"/>
                        <wp:effectExtent l="0" t="0" r="0" b="0"/>
                        <wp:wrapNone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647" cy="68970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حجم حاصل از دوران ربع دایره مقابل به شعاع 5 سانتیمترحول شعاع </w:t>
                  </w:r>
                  <w:r w:rsidRPr="00B72262">
                    <w:rPr>
                      <w:rFonts w:ascii="Euclid" w:hAnsi="Euclid"/>
                      <w:i/>
                      <w:noProof/>
                    </w:rPr>
                    <w:t xml:space="preserve">OA </w:t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</w:t>
                  </w:r>
                </w:p>
                <w:p w14:paraId="7CC00BED" w14:textId="2E10FCA6" w:rsidR="00F1686A" w:rsidRDefault="00F1686A" w:rsidP="00F1686A">
                  <w:pPr>
                    <w:pStyle w:val="ListParagraph"/>
                    <w:ind w:left="360"/>
                    <w:jc w:val="both"/>
                    <w:rPr>
                      <w:noProof/>
                      <w:rtl/>
                      <w:lang w:bidi="fa-IR"/>
                    </w:rPr>
                  </w:pP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>را به دست آورید.</w:t>
                  </w:r>
                  <w:r w:rsidRPr="00B72262">
                    <w:rPr>
                      <w:position w:val="-14"/>
                    </w:rPr>
                    <w:object w:dxaOrig="800" w:dyaOrig="400" w14:anchorId="08EAB5D1">
                      <v:shape id="_x0000_i1125" type="#_x0000_t75" style="width:40.5pt;height:19.5pt" o:ole="">
                        <v:imagedata r:id="rId214" o:title=""/>
                      </v:shape>
                      <o:OLEObject Type="Embed" ProgID="Equation.DSMT4" ShapeID="_x0000_i1125" DrawAspect="Content" ObjectID="_1810287005" r:id="rId220"/>
                    </w:object>
                  </w:r>
                </w:p>
                <w:p w14:paraId="5CB92925" w14:textId="77777777" w:rsidR="005A7CD8" w:rsidRPr="00B72262" w:rsidRDefault="005A7CD8" w:rsidP="00F1686A">
                  <w:pPr>
                    <w:pStyle w:val="ListParagraph"/>
                    <w:ind w:left="360"/>
                    <w:jc w:val="both"/>
                    <w:rPr>
                      <w:noProof/>
                      <w:rtl/>
                      <w:lang w:bidi="fa-IR"/>
                    </w:rPr>
                  </w:pPr>
                </w:p>
                <w:p w14:paraId="467680EB" w14:textId="77777777" w:rsidR="00F1686A" w:rsidRPr="00B72262" w:rsidRDefault="00F1686A" w:rsidP="00F1686A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  <w:tr w:rsidR="00F1686A" w:rsidRPr="00B72262" w14:paraId="5844C2BA" w14:textId="77777777" w:rsidTr="00F71FBB">
              <w:trPr>
                <w:trHeight w:val="1411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DC6B459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b w:val="0"/>
                      <w:bCs w:val="0"/>
                      <w:noProof/>
                      <w:rtl/>
                    </w:rPr>
                  </w:pPr>
                  <w:r w:rsidRPr="00B72262">
                    <w:rPr>
                      <w:noProof/>
                    </w:rPr>
                    <w:drawing>
                      <wp:anchor distT="0" distB="0" distL="114300" distR="114300" simplePos="0" relativeHeight="251699200" behindDoc="0" locked="0" layoutInCell="1" allowOverlap="1" wp14:anchorId="74B05C4B" wp14:editId="2C73F52C">
                        <wp:simplePos x="0" y="0"/>
                        <wp:positionH relativeFrom="column">
                          <wp:posOffset>77470</wp:posOffset>
                        </wp:positionH>
                        <wp:positionV relativeFrom="paragraph">
                          <wp:posOffset>276225</wp:posOffset>
                        </wp:positionV>
                        <wp:extent cx="1657350" cy="832210"/>
                        <wp:effectExtent l="0" t="0" r="0" b="6350"/>
                        <wp:wrapNone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1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22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8501" cy="842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hint="cs"/>
                      <w:noProof/>
                      <w:rtl/>
                    </w:rPr>
                    <w:t xml:space="preserve"> ی</w:t>
                  </w:r>
                  <w:r w:rsidRPr="00B72262">
                    <w:rPr>
                      <w:rFonts w:hint="eastAsia"/>
                      <w:noProof/>
                      <w:rtl/>
                    </w:rPr>
                    <w:t>ک</w:t>
                  </w:r>
                  <w:r w:rsidRPr="00B72262">
                    <w:rPr>
                      <w:noProof/>
                      <w:rtl/>
                    </w:rPr>
                    <w:t xml:space="preserve"> کارخانه تول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rFonts w:hint="eastAsia"/>
                      <w:noProof/>
                      <w:rtl/>
                    </w:rPr>
                    <w:t>د</w:t>
                  </w:r>
                  <w:r w:rsidRPr="00B72262">
                    <w:rPr>
                      <w:noProof/>
                      <w:rtl/>
                    </w:rPr>
                    <w:t xml:space="preserve"> لبن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rFonts w:hint="eastAsia"/>
                      <w:noProof/>
                      <w:rtl/>
                    </w:rPr>
                    <w:t>ات،</w:t>
                  </w:r>
                  <w:r w:rsidRPr="00B72262">
                    <w:rPr>
                      <w:noProof/>
                      <w:rtl/>
                    </w:rPr>
                    <w:t xml:space="preserve"> ش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rFonts w:hint="eastAsia"/>
                      <w:noProof/>
                      <w:rtl/>
                    </w:rPr>
                    <w:t>ر</w:t>
                  </w:r>
                  <w:r w:rsidRPr="00B72262">
                    <w:rPr>
                      <w:noProof/>
                      <w:rtl/>
                    </w:rPr>
                    <w:t xml:space="preserve"> ها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noProof/>
                      <w:rtl/>
                    </w:rPr>
                    <w:t xml:space="preserve"> پاکت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noProof/>
                      <w:rtl/>
                    </w:rPr>
                    <w:t xml:space="preserve"> به شکل هرم منتظم چهار وجه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noProof/>
                      <w:rtl/>
                    </w:rPr>
                    <w:t xml:space="preserve"> تول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rFonts w:hint="eastAsia"/>
                      <w:noProof/>
                      <w:rtl/>
                    </w:rPr>
                    <w:t>د</w:t>
                  </w:r>
                  <w:r w:rsidRPr="00B72262">
                    <w:rPr>
                      <w:noProof/>
                      <w:rtl/>
                    </w:rPr>
                    <w:t xml:space="preserve"> م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noProof/>
                      <w:rtl/>
                    </w:rPr>
                    <w:t xml:space="preserve"> کند بطور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noProof/>
                      <w:rtl/>
                    </w:rPr>
                    <w:t xml:space="preserve"> که طول هر 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rFonts w:hint="eastAsia"/>
                      <w:noProof/>
                      <w:rtl/>
                    </w:rPr>
                    <w:t>ال</w:t>
                  </w:r>
                  <w:r w:rsidRPr="00B72262">
                    <w:rPr>
                      <w:noProof/>
                      <w:rtl/>
                    </w:rPr>
                    <w:t xml:space="preserve"> آن ۱۰ سانت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noProof/>
                      <w:rtl/>
                    </w:rPr>
                    <w:t xml:space="preserve"> متر م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rFonts w:hint="eastAsia"/>
                      <w:noProof/>
                      <w:rtl/>
                    </w:rPr>
                    <w:t>باشد</w:t>
                  </w:r>
                  <w:r w:rsidRPr="00B72262">
                    <w:rPr>
                      <w:noProof/>
                      <w:rtl/>
                    </w:rPr>
                    <w:t>. برا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noProof/>
                      <w:rtl/>
                    </w:rPr>
                    <w:t xml:space="preserve"> تول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rFonts w:hint="eastAsia"/>
                      <w:noProof/>
                      <w:rtl/>
                    </w:rPr>
                    <w:t>د</w:t>
                  </w:r>
                  <w:r w:rsidRPr="00B72262">
                    <w:rPr>
                      <w:noProof/>
                      <w:rtl/>
                    </w:rPr>
                    <w:t xml:space="preserve"> هر پاکت ش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rFonts w:hint="eastAsia"/>
                      <w:noProof/>
                      <w:rtl/>
                    </w:rPr>
                    <w:t>ر،</w:t>
                  </w:r>
                  <w:r w:rsidRPr="00B72262">
                    <w:rPr>
                      <w:noProof/>
                      <w:rtl/>
                    </w:rPr>
                    <w:t xml:space="preserve"> حداقل چند سانت</w:t>
                  </w:r>
                  <w:r w:rsidRPr="00B72262">
                    <w:rPr>
                      <w:rFonts w:hint="cs"/>
                      <w:noProof/>
                      <w:rtl/>
                    </w:rPr>
                    <w:t>ی</w:t>
                  </w:r>
                  <w:r w:rsidRPr="00B72262">
                    <w:rPr>
                      <w:rFonts w:hint="eastAsia"/>
                      <w:noProof/>
                      <w:rtl/>
                    </w:rPr>
                    <w:t>متر</w:t>
                  </w:r>
                  <w:r w:rsidRPr="00B72262">
                    <w:rPr>
                      <w:noProof/>
                      <w:rtl/>
                    </w:rPr>
                    <w:t xml:space="preserve"> مربع مقوا لازم است؟  </w:t>
                  </w:r>
                </w:p>
                <w:p w14:paraId="10C51F19" w14:textId="77777777" w:rsidR="00F1686A" w:rsidRDefault="00F1686A" w:rsidP="00F1686A">
                  <w:pPr>
                    <w:jc w:val="both"/>
                    <w:rPr>
                      <w:noProof/>
                      <w:rtl/>
                    </w:rPr>
                  </w:pPr>
                </w:p>
                <w:p w14:paraId="179E799A" w14:textId="77777777" w:rsidR="0022265A" w:rsidRDefault="0022265A" w:rsidP="00F1686A">
                  <w:pPr>
                    <w:jc w:val="both"/>
                    <w:rPr>
                      <w:noProof/>
                      <w:rtl/>
                    </w:rPr>
                  </w:pPr>
                </w:p>
                <w:p w14:paraId="0A3FECD6" w14:textId="77777777" w:rsidR="005A7CD8" w:rsidRDefault="005A7CD8" w:rsidP="00F1686A">
                  <w:pPr>
                    <w:jc w:val="both"/>
                    <w:rPr>
                      <w:noProof/>
                      <w:rtl/>
                    </w:rPr>
                  </w:pPr>
                </w:p>
                <w:p w14:paraId="25C6D777" w14:textId="578E542B" w:rsidR="00167918" w:rsidRPr="00B72262" w:rsidRDefault="00167918" w:rsidP="00F1686A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  <w:tr w:rsidR="006E08B1" w:rsidRPr="00B72262" w14:paraId="51628ACA" w14:textId="77777777" w:rsidTr="00F71FBB">
              <w:trPr>
                <w:trHeight w:val="1411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FDDFAA5" w14:textId="00B35CD4" w:rsidR="006E08B1" w:rsidRPr="006E08B1" w:rsidRDefault="006E08B1" w:rsidP="000947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noProof/>
                    </w:rPr>
                  </w:pPr>
                  <w:r w:rsidRPr="00C021A7">
                    <w:rPr>
                      <w:noProof/>
                      <w:sz w:val="26"/>
                      <w:szCs w:val="26"/>
                    </w:rPr>
                    <w:drawing>
                      <wp:anchor distT="0" distB="0" distL="114300" distR="114300" simplePos="0" relativeHeight="251719680" behindDoc="0" locked="0" layoutInCell="1" allowOverlap="1" wp14:anchorId="36B00594" wp14:editId="19D2CEF1">
                        <wp:simplePos x="0" y="0"/>
                        <wp:positionH relativeFrom="column">
                          <wp:posOffset>271608</wp:posOffset>
                        </wp:positionH>
                        <wp:positionV relativeFrom="paragraph">
                          <wp:posOffset>70313</wp:posOffset>
                        </wp:positionV>
                        <wp:extent cx="749644" cy="742002"/>
                        <wp:effectExtent l="0" t="0" r="0" b="1270"/>
                        <wp:wrapNone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3" cstate="print">
                                  <a:clrChange>
                                    <a:clrFrom>
                                      <a:srgbClr val="FDFDFD"/>
                                    </a:clrFrom>
                                    <a:clrTo>
                                      <a:srgbClr val="FDFDFD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24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034" cy="759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E08B1">
                    <w:rPr>
                      <w:noProof/>
                      <w:sz w:val="25"/>
                      <w:szCs w:val="25"/>
                      <w:rtl/>
                    </w:rPr>
                    <w:t>در شکل مقابل شعاع کره 2 سانت</w:t>
                  </w:r>
                  <w:r w:rsidRPr="006E08B1">
                    <w:rPr>
                      <w:rFonts w:hint="cs"/>
                      <w:noProof/>
                      <w:sz w:val="25"/>
                      <w:szCs w:val="25"/>
                      <w:rtl/>
                    </w:rPr>
                    <w:t>ی</w:t>
                  </w:r>
                  <w:r w:rsidRPr="006E08B1">
                    <w:rPr>
                      <w:noProof/>
                      <w:sz w:val="25"/>
                      <w:szCs w:val="25"/>
                      <w:rtl/>
                    </w:rPr>
                    <w:t xml:space="preserve"> متر است. حجم قسمت برداشته شده را محاسبه کن</w:t>
                  </w:r>
                  <w:r w:rsidRPr="006E08B1">
                    <w:rPr>
                      <w:rFonts w:hint="cs"/>
                      <w:noProof/>
                      <w:sz w:val="25"/>
                      <w:szCs w:val="25"/>
                      <w:rtl/>
                    </w:rPr>
                    <w:t>ی</w:t>
                  </w:r>
                  <w:r w:rsidRPr="006E08B1">
                    <w:rPr>
                      <w:rFonts w:hint="eastAsia"/>
                      <w:noProof/>
                      <w:sz w:val="25"/>
                      <w:szCs w:val="25"/>
                      <w:rtl/>
                    </w:rPr>
                    <w:t>د</w:t>
                  </w:r>
                  <w:r w:rsidRPr="006E08B1">
                    <w:rPr>
                      <w:noProof/>
                      <w:sz w:val="25"/>
                      <w:szCs w:val="25"/>
                      <w:rtl/>
                    </w:rPr>
                    <w:t>.</w:t>
                  </w:r>
                  <w:r w:rsidRPr="006E08B1">
                    <w:rPr>
                      <w:noProof/>
                      <w:sz w:val="26"/>
                      <w:szCs w:val="26"/>
                    </w:rPr>
                    <w:t xml:space="preserve"> </w:t>
                  </w:r>
                </w:p>
                <w:p w14:paraId="71E54C87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04B5C6EA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4C9CB9D3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3391C40C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7A1AC584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70184BE4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6F245C3E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60F39E73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7D127937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48C13235" w14:textId="77777777" w:rsidR="006E08B1" w:rsidRDefault="006E08B1" w:rsidP="006E08B1">
                  <w:pPr>
                    <w:jc w:val="both"/>
                    <w:rPr>
                      <w:b w:val="0"/>
                      <w:bCs w:val="0"/>
                      <w:noProof/>
                      <w:sz w:val="2"/>
                      <w:szCs w:val="2"/>
                      <w:rtl/>
                    </w:rPr>
                  </w:pPr>
                </w:p>
                <w:p w14:paraId="18BBA929" w14:textId="77777777" w:rsidR="006E08B1" w:rsidRDefault="006E08B1" w:rsidP="006E08B1">
                  <w:pPr>
                    <w:ind w:left="44"/>
                    <w:jc w:val="both"/>
                    <w:rPr>
                      <w:noProof/>
                      <w:rtl/>
                      <w:lang w:bidi="fa-IR"/>
                    </w:rPr>
                  </w:pPr>
                </w:p>
                <w:p w14:paraId="7D661C8F" w14:textId="7255387F" w:rsidR="005A7CD8" w:rsidRPr="00B72262" w:rsidRDefault="005A7CD8" w:rsidP="004D3B28">
                  <w:pPr>
                    <w:jc w:val="both"/>
                    <w:rPr>
                      <w:noProof/>
                      <w:lang w:bidi="fa-IR"/>
                    </w:rPr>
                  </w:pPr>
                </w:p>
              </w:tc>
            </w:tr>
            <w:tr w:rsidR="004D3B28" w:rsidRPr="00B72262" w14:paraId="71B1991A" w14:textId="77777777" w:rsidTr="00F71FBB">
              <w:trPr>
                <w:trHeight w:val="1411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FBEA7BF" w14:textId="77777777" w:rsidR="004D3B28" w:rsidRPr="001626F2" w:rsidRDefault="004D3B28" w:rsidP="0009472B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noProof/>
                      <w:sz w:val="26"/>
                      <w:szCs w:val="26"/>
                      <w:lang w:bidi="fa-IR"/>
                    </w:rPr>
                  </w:pPr>
                  <w:r w:rsidRPr="001626F2">
                    <w:rPr>
                      <w:rFonts w:hint="cs"/>
                      <w:noProof/>
                      <w:sz w:val="26"/>
                      <w:szCs w:val="26"/>
                      <w:lang w:bidi="fa-IR"/>
                    </w:rPr>
                    <w:drawing>
                      <wp:anchor distT="0" distB="0" distL="114300" distR="114300" simplePos="0" relativeHeight="251721728" behindDoc="0" locked="0" layoutInCell="1" allowOverlap="1" wp14:anchorId="0EF4BF47" wp14:editId="7F876C59">
                        <wp:simplePos x="0" y="0"/>
                        <wp:positionH relativeFrom="column">
                          <wp:posOffset>115570</wp:posOffset>
                        </wp:positionH>
                        <wp:positionV relativeFrom="paragraph">
                          <wp:posOffset>79375</wp:posOffset>
                        </wp:positionV>
                        <wp:extent cx="2219325" cy="128045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5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5942" cy="1318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1626F2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>عل</w:t>
                  </w: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1626F2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 با قسمت</w:t>
                  </w: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1626F2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 از دا</w:t>
                  </w: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1626F2">
                    <w:rPr>
                      <w:rFonts w:ascii="Vazirmatn" w:hAnsi="Vazirmatn" w:hint="eastAsia"/>
                      <w:sz w:val="26"/>
                      <w:szCs w:val="26"/>
                      <w:rtl/>
                      <w:lang w:bidi="fa-IR"/>
                    </w:rPr>
                    <w:t>ره</w:t>
                  </w:r>
                  <w:r w:rsidRPr="001626F2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 ا</w:t>
                  </w: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ی </w:t>
                  </w:r>
                  <w:r w:rsidRPr="001626F2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>مخروط</w:t>
                  </w: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1626F2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 به </w:t>
                  </w: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شعاع 10 سانتی متر ، </w:t>
                  </w:r>
                </w:p>
                <w:p w14:paraId="00363577" w14:textId="77777777" w:rsidR="004D3B28" w:rsidRPr="001626F2" w:rsidRDefault="004D3B28" w:rsidP="004D3B28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lang w:bidi="fa-IR"/>
                    </w:rPr>
                  </w:pP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مخروطی به شعاع </w:t>
                  </w:r>
                  <w:r w:rsidRPr="001626F2">
                    <w:rPr>
                      <w:rFonts w:ascii="AmuzehNewNormalPS" w:hint="cs"/>
                      <w:sz w:val="26"/>
                      <w:szCs w:val="26"/>
                      <w:rtl/>
                      <w:lang w:bidi="fa-IR"/>
                    </w:rPr>
                    <w:t xml:space="preserve">6 سانتی متر </w:t>
                  </w:r>
                  <w:r w:rsidRPr="001626F2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>ساخته است.</w:t>
                  </w:r>
                </w:p>
                <w:p w14:paraId="3AADB913" w14:textId="77777777" w:rsidR="004D3B28" w:rsidRPr="001626F2" w:rsidRDefault="004D3B28" w:rsidP="004D3B28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الف) اندازه ارتفاع این مخروط را به کمک رابطه فیثاغورس </w:t>
                  </w:r>
                </w:p>
                <w:p w14:paraId="35A1D323" w14:textId="77777777" w:rsidR="004D3B28" w:rsidRPr="001626F2" w:rsidRDefault="004D3B28" w:rsidP="004D3B28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به دست آورید.</w:t>
                  </w:r>
                </w:p>
                <w:p w14:paraId="273685A4" w14:textId="31C056BA" w:rsidR="004D3B28" w:rsidRPr="004D3B28" w:rsidRDefault="004D3B28" w:rsidP="004D3B28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lang w:bidi="fa-IR"/>
                    </w:rPr>
                  </w:pP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ب) حجم این مخروط چقدر است؟ (</w:t>
                  </w:r>
                  <w:r w:rsidRPr="001626F2">
                    <w:rPr>
                      <w:position w:val="-6"/>
                      <w:sz w:val="26"/>
                      <w:szCs w:val="26"/>
                      <w:lang w:bidi="fa-IR"/>
                    </w:rPr>
                    <w:object w:dxaOrig="720" w:dyaOrig="279" w14:anchorId="4E5D637E">
                      <v:shape id="_x0000_i1126" type="#_x0000_t75" style="width:40.5pt;height:15.75pt" o:ole="">
                        <v:imagedata r:id="rId226" o:title=""/>
                      </v:shape>
                      <o:OLEObject Type="Embed" ProgID="Equation.DSMT4" ShapeID="_x0000_i1126" DrawAspect="Content" ObjectID="_1810287006" r:id="rId227"/>
                    </w:object>
                  </w:r>
                  <w:r w:rsidRPr="001626F2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)</w:t>
                  </w:r>
                </w:p>
              </w:tc>
            </w:tr>
          </w:tbl>
          <w:p w14:paraId="2C4282C0" w14:textId="77777777" w:rsidR="00F1686A" w:rsidRPr="00B72262" w:rsidRDefault="00F1686A" w:rsidP="00F1686A">
            <w:pPr>
              <w:rPr>
                <w:b w:val="0"/>
                <w:bCs w:val="0"/>
                <w:rtl/>
              </w:rPr>
            </w:pPr>
          </w:p>
        </w:tc>
      </w:tr>
    </w:tbl>
    <w:p w14:paraId="61FDB2C1" w14:textId="5CBF8C33" w:rsidR="00F1686A" w:rsidRPr="00F71FBB" w:rsidRDefault="00F1686A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F1686A" w:rsidRPr="00F71FBB" w:rsidSect="00554692">
      <w:footerReference w:type="even" r:id="rId22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8D24C" w14:textId="77777777" w:rsidR="002C5F49" w:rsidRDefault="002C5F49">
      <w:r>
        <w:separator/>
      </w:r>
    </w:p>
  </w:endnote>
  <w:endnote w:type="continuationSeparator" w:id="0">
    <w:p w14:paraId="6C62876F" w14:textId="77777777" w:rsidR="002C5F49" w:rsidRDefault="002C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F1686A" w:rsidRDefault="00F1686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F1686A" w:rsidRDefault="00F16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B1FD7" w14:textId="77777777" w:rsidR="002C5F49" w:rsidRDefault="002C5F49">
      <w:r>
        <w:separator/>
      </w:r>
    </w:p>
  </w:footnote>
  <w:footnote w:type="continuationSeparator" w:id="0">
    <w:p w14:paraId="7D5B83BE" w14:textId="77777777" w:rsidR="002C5F49" w:rsidRDefault="002C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20C"/>
    <w:multiLevelType w:val="hybridMultilevel"/>
    <w:tmpl w:val="3328F60A"/>
    <w:lvl w:ilvl="0" w:tplc="9562429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43154"/>
    <w:multiLevelType w:val="hybridMultilevel"/>
    <w:tmpl w:val="BA026D7A"/>
    <w:lvl w:ilvl="0" w:tplc="04090011">
      <w:start w:val="1"/>
      <w:numFmt w:val="decimal"/>
      <w:lvlText w:val="%1)"/>
      <w:lvlJc w:val="left"/>
      <w:pPr>
        <w:ind w:left="40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CF48AA"/>
    <w:multiLevelType w:val="hybridMultilevel"/>
    <w:tmpl w:val="8BF4A2C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A765D"/>
    <w:multiLevelType w:val="hybridMultilevel"/>
    <w:tmpl w:val="F5FA2464"/>
    <w:lvl w:ilvl="0" w:tplc="40F8C330">
      <w:start w:val="1"/>
      <w:numFmt w:val="decimal"/>
      <w:lvlText w:val="%1"/>
      <w:lvlJc w:val="left"/>
      <w:pPr>
        <w:ind w:left="501" w:hanging="360"/>
      </w:pPr>
      <w:rPr>
        <w:rFonts w:cs="B Nazanin" w:hint="cs"/>
        <w:b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E020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9348B3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16C1E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5D22B1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06EF0"/>
    <w:multiLevelType w:val="hybridMultilevel"/>
    <w:tmpl w:val="4A68DBAE"/>
    <w:lvl w:ilvl="0" w:tplc="04090011">
      <w:start w:val="1"/>
      <w:numFmt w:val="decimal"/>
      <w:lvlText w:val="%1)"/>
      <w:lvlJc w:val="left"/>
      <w:pPr>
        <w:ind w:left="40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19"/>
  </w:num>
  <w:num w:numId="4">
    <w:abstractNumId w:val="10"/>
  </w:num>
  <w:num w:numId="5">
    <w:abstractNumId w:val="18"/>
  </w:num>
  <w:num w:numId="6">
    <w:abstractNumId w:val="8"/>
  </w:num>
  <w:num w:numId="7">
    <w:abstractNumId w:val="15"/>
  </w:num>
  <w:num w:numId="8">
    <w:abstractNumId w:val="4"/>
  </w:num>
  <w:num w:numId="9">
    <w:abstractNumId w:val="0"/>
  </w:num>
  <w:num w:numId="10">
    <w:abstractNumId w:val="14"/>
  </w:num>
  <w:num w:numId="11">
    <w:abstractNumId w:val="5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  <w:num w:numId="16">
    <w:abstractNumId w:val="16"/>
  </w:num>
  <w:num w:numId="17">
    <w:abstractNumId w:val="17"/>
  </w:num>
  <w:num w:numId="18">
    <w:abstractNumId w:val="11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472B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2735C"/>
    <w:rsid w:val="001369CE"/>
    <w:rsid w:val="00151A37"/>
    <w:rsid w:val="00153216"/>
    <w:rsid w:val="00156A69"/>
    <w:rsid w:val="00156AEC"/>
    <w:rsid w:val="001631AF"/>
    <w:rsid w:val="00163738"/>
    <w:rsid w:val="00163B86"/>
    <w:rsid w:val="001648CA"/>
    <w:rsid w:val="001671F0"/>
    <w:rsid w:val="00167918"/>
    <w:rsid w:val="001752AE"/>
    <w:rsid w:val="0017738E"/>
    <w:rsid w:val="00180E9B"/>
    <w:rsid w:val="00183AB2"/>
    <w:rsid w:val="001964DB"/>
    <w:rsid w:val="001A0BEA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5046"/>
    <w:rsid w:val="002078FB"/>
    <w:rsid w:val="0022126B"/>
    <w:rsid w:val="0022265A"/>
    <w:rsid w:val="002304F7"/>
    <w:rsid w:val="0023052B"/>
    <w:rsid w:val="00232982"/>
    <w:rsid w:val="00234EC7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C5F49"/>
    <w:rsid w:val="002D298D"/>
    <w:rsid w:val="002D7D6C"/>
    <w:rsid w:val="002F09B4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2383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3F72B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3B28"/>
    <w:rsid w:val="004D3DB9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65EC1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A7CD8"/>
    <w:rsid w:val="005B09D4"/>
    <w:rsid w:val="005B0A9C"/>
    <w:rsid w:val="005B355E"/>
    <w:rsid w:val="005C70F1"/>
    <w:rsid w:val="005D1DB6"/>
    <w:rsid w:val="005D6F26"/>
    <w:rsid w:val="005E13ED"/>
    <w:rsid w:val="005E22DE"/>
    <w:rsid w:val="005E5F60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84DF4"/>
    <w:rsid w:val="00691213"/>
    <w:rsid w:val="006917C9"/>
    <w:rsid w:val="0069290B"/>
    <w:rsid w:val="006A45B3"/>
    <w:rsid w:val="006A5A68"/>
    <w:rsid w:val="006A6789"/>
    <w:rsid w:val="006B16D3"/>
    <w:rsid w:val="006B1CD3"/>
    <w:rsid w:val="006C1DAF"/>
    <w:rsid w:val="006C36D2"/>
    <w:rsid w:val="006C5E32"/>
    <w:rsid w:val="006C6596"/>
    <w:rsid w:val="006D1307"/>
    <w:rsid w:val="006D19D7"/>
    <w:rsid w:val="006E08B1"/>
    <w:rsid w:val="006F074B"/>
    <w:rsid w:val="006F0F16"/>
    <w:rsid w:val="00701928"/>
    <w:rsid w:val="007030CB"/>
    <w:rsid w:val="007056FA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35D"/>
    <w:rsid w:val="00752D2B"/>
    <w:rsid w:val="0076488E"/>
    <w:rsid w:val="007660E8"/>
    <w:rsid w:val="00766CB0"/>
    <w:rsid w:val="007702C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347E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28E7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26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37554"/>
    <w:rsid w:val="00B40735"/>
    <w:rsid w:val="00B44A14"/>
    <w:rsid w:val="00B463C0"/>
    <w:rsid w:val="00B52219"/>
    <w:rsid w:val="00B52E66"/>
    <w:rsid w:val="00B56F1A"/>
    <w:rsid w:val="00B60161"/>
    <w:rsid w:val="00B62053"/>
    <w:rsid w:val="00B72262"/>
    <w:rsid w:val="00B73028"/>
    <w:rsid w:val="00B80042"/>
    <w:rsid w:val="00B80E06"/>
    <w:rsid w:val="00B80FC8"/>
    <w:rsid w:val="00B90A16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16EE0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0407"/>
    <w:rsid w:val="00DA4860"/>
    <w:rsid w:val="00DA7416"/>
    <w:rsid w:val="00DB1342"/>
    <w:rsid w:val="00DB24EF"/>
    <w:rsid w:val="00DB4350"/>
    <w:rsid w:val="00DC1C76"/>
    <w:rsid w:val="00DC7318"/>
    <w:rsid w:val="00DD01C4"/>
    <w:rsid w:val="00DD59FF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44A85"/>
    <w:rsid w:val="00E47427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C63"/>
    <w:rsid w:val="00E96E6B"/>
    <w:rsid w:val="00EA05B8"/>
    <w:rsid w:val="00EA1D58"/>
    <w:rsid w:val="00EA3FB0"/>
    <w:rsid w:val="00EB2889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686A"/>
    <w:rsid w:val="00F17EC5"/>
    <w:rsid w:val="00F20942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71FBB"/>
    <w:rsid w:val="00F81292"/>
    <w:rsid w:val="00F96F1E"/>
    <w:rsid w:val="00FA00FC"/>
    <w:rsid w:val="00FA1DE2"/>
    <w:rsid w:val="00FB06F3"/>
    <w:rsid w:val="00FC528B"/>
    <w:rsid w:val="00FC5A23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7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D59F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image" Target="media/image110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1.gi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81" Type="http://schemas.microsoft.com/office/2007/relationships/hdphoto" Target="media/hdphoto3.wdp"/><Relationship Id="rId216" Type="http://schemas.openxmlformats.org/officeDocument/2006/relationships/image" Target="media/image103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5" Type="http://schemas.openxmlformats.org/officeDocument/2006/relationships/image" Target="media/image39.png"/><Relationship Id="rId150" Type="http://schemas.openxmlformats.org/officeDocument/2006/relationships/image" Target="media/image71.wmf"/><Relationship Id="rId171" Type="http://schemas.openxmlformats.org/officeDocument/2006/relationships/oleObject" Target="embeddings/oleObject79.bin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5.bin"/><Relationship Id="rId227" Type="http://schemas.openxmlformats.org/officeDocument/2006/relationships/oleObject" Target="embeddings/oleObject10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88.png"/><Relationship Id="rId217" Type="http://schemas.openxmlformats.org/officeDocument/2006/relationships/image" Target="media/image104.png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microsoft.com/office/2007/relationships/hdphoto" Target="media/hdphoto1.wdp"/><Relationship Id="rId130" Type="http://schemas.openxmlformats.org/officeDocument/2006/relationships/image" Target="media/image62.wmf"/><Relationship Id="rId151" Type="http://schemas.openxmlformats.org/officeDocument/2006/relationships/oleObject" Target="embeddings/oleObject69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footer" Target="footer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8" Type="http://schemas.openxmlformats.org/officeDocument/2006/relationships/image" Target="media/image105.png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89.bin"/><Relationship Id="rId208" Type="http://schemas.openxmlformats.org/officeDocument/2006/relationships/oleObject" Target="embeddings/oleObject96.bin"/><Relationship Id="rId229" Type="http://schemas.openxmlformats.org/officeDocument/2006/relationships/fontTable" Target="fontTable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4.bin"/><Relationship Id="rId219" Type="http://schemas.openxmlformats.org/officeDocument/2006/relationships/image" Target="media/image106.png"/><Relationship Id="rId230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3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1.bin"/><Relationship Id="rId225" Type="http://schemas.openxmlformats.org/officeDocument/2006/relationships/image" Target="media/image109.png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00.png"/><Relationship Id="rId164" Type="http://schemas.openxmlformats.org/officeDocument/2006/relationships/image" Target="media/image78.wmf"/><Relationship Id="rId169" Type="http://schemas.openxmlformats.org/officeDocument/2006/relationships/oleObject" Target="embeddings/oleObject78.bin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png"/><Relationship Id="rId210" Type="http://schemas.openxmlformats.org/officeDocument/2006/relationships/oleObject" Target="embeddings/oleObject97.bin"/><Relationship Id="rId215" Type="http://schemas.openxmlformats.org/officeDocument/2006/relationships/oleObject" Target="embeddings/oleObject100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png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1.bin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5.wmf"/><Relationship Id="rId221" Type="http://schemas.openxmlformats.org/officeDocument/2006/relationships/image" Target="media/image107.png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85.bin"/><Relationship Id="rId211" Type="http://schemas.openxmlformats.org/officeDocument/2006/relationships/oleObject" Target="embeddings/oleObject9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microsoft.com/office/2007/relationships/hdphoto" Target="media/hdphoto4.wdp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gif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2.bin"/><Relationship Id="rId198" Type="http://schemas.openxmlformats.org/officeDocument/2006/relationships/oleObject" Target="embeddings/oleObject91.bin"/><Relationship Id="rId202" Type="http://schemas.openxmlformats.org/officeDocument/2006/relationships/oleObject" Target="embeddings/oleObject93.bin"/><Relationship Id="rId223" Type="http://schemas.openxmlformats.org/officeDocument/2006/relationships/image" Target="media/image108.png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0.png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6.bin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13" Type="http://schemas.openxmlformats.org/officeDocument/2006/relationships/image" Target="media/image101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microsoft.com/office/2007/relationships/hdphoto" Target="media/hdphoto5.wdp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microsoft.com/office/2007/relationships/hdphoto" Target="media/hdphoto2.wdp"/><Relationship Id="rId168" Type="http://schemas.openxmlformats.org/officeDocument/2006/relationships/image" Target="media/image80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image" Target="media/image10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EA0FB-C61D-4DEE-A0CB-7FD567F0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1388</TotalTime>
  <Pages>7</Pages>
  <Words>1815</Words>
  <Characters>10349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231</cp:revision>
  <cp:lastPrinted>2024-10-12T03:30:00Z</cp:lastPrinted>
  <dcterms:created xsi:type="dcterms:W3CDTF">2018-10-12T13:02:00Z</dcterms:created>
  <dcterms:modified xsi:type="dcterms:W3CDTF">2025-06-01T09:10:00Z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