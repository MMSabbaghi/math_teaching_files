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B72262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10643" w:type="dxa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30"/>
        <w:gridCol w:w="13"/>
      </w:tblGrid>
      <w:tr w:rsidR="00F1686A" w:rsidRPr="00B72262" w14:paraId="473032A7" w14:textId="55764F0A" w:rsidTr="0022265A">
        <w:trPr>
          <w:gridAfter w:val="1"/>
          <w:wAfter w:w="13" w:type="dxa"/>
          <w:trHeight w:val="522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36C32234" w14:textId="08B87CC3" w:rsidR="00F1686A" w:rsidRPr="00B72262" w:rsidRDefault="00F1686A" w:rsidP="00F1686A">
            <w:pPr>
              <w:jc w:val="center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 xml:space="preserve">مرور فصل </w:t>
            </w:r>
            <w:r w:rsidR="0022265A">
              <w:rPr>
                <w:rFonts w:ascii="Vazirmatn" w:hAnsi="Vazirmatn" w:hint="cs"/>
                <w:rtl/>
              </w:rPr>
              <w:t>1</w:t>
            </w:r>
          </w:p>
        </w:tc>
      </w:tr>
      <w:tr w:rsidR="0022265A" w:rsidRPr="00B72262" w14:paraId="7AD29153" w14:textId="77777777" w:rsidTr="0022265A">
        <w:trPr>
          <w:trHeight w:val="1757"/>
        </w:trPr>
        <w:tc>
          <w:tcPr>
            <w:tcW w:w="10643" w:type="dxa"/>
            <w:gridSpan w:val="2"/>
          </w:tcPr>
          <w:p w14:paraId="2CC5CA03" w14:textId="4922B0F3" w:rsidR="0022265A" w:rsidRPr="00B72262" w:rsidRDefault="0022265A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مجموعه های </w:t>
            </w:r>
            <w:r w:rsidRPr="00B72262">
              <w:rPr>
                <w:position w:val="-12"/>
              </w:rPr>
              <w:object w:dxaOrig="1620" w:dyaOrig="360" w14:anchorId="5707F4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80.25pt;height:18.75pt" o:ole="">
                  <v:imagedata r:id="rId8" o:title=""/>
                </v:shape>
                <o:OLEObject Type="Embed" ProgID="Equation.DSMT4" ShapeID="_x0000_i1026" DrawAspect="Content" ObjectID="_1809666111" r:id="rId9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و </w:t>
            </w:r>
            <w:r w:rsidRPr="00B72262">
              <w:rPr>
                <w:position w:val="-12"/>
                <w:lang w:bidi="fa-IR"/>
              </w:rPr>
              <w:object w:dxaOrig="1240" w:dyaOrig="360" w14:anchorId="67466855">
                <v:shape id="_x0000_i1027" type="#_x0000_t75" style="width:62.25pt;height:18.75pt" o:ole="">
                  <v:imagedata r:id="rId10" o:title=""/>
                </v:shape>
                <o:OLEObject Type="Embed" ProgID="Equation.DSMT4" ShapeID="_x0000_i1027" DrawAspect="Content" ObjectID="_1809666112" r:id="rId11"/>
              </w:object>
            </w:r>
            <w:r w:rsidRPr="00B72262">
              <w:rPr>
                <w:rFonts w:ascii="Vazirmatn" w:hAnsi="Vazirmatn"/>
                <w:lang w:bidi="fa-IR"/>
              </w:rPr>
              <w:t xml:space="preserve"> </w: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و </w:t>
            </w:r>
            <w:r w:rsidRPr="00B72262">
              <w:rPr>
                <w:position w:val="-12"/>
              </w:rPr>
              <w:object w:dxaOrig="1359" w:dyaOrig="360" w14:anchorId="131D7BB8">
                <v:shape id="_x0000_i1028" type="#_x0000_t75" style="width:66.75pt;height:18.75pt" o:ole="">
                  <v:imagedata r:id="rId12" o:title=""/>
                </v:shape>
                <o:OLEObject Type="Embed" ProgID="Equation.DSMT4" ShapeID="_x0000_i1028" DrawAspect="Content" ObjectID="_1809666113" r:id="rId13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را در نظر بگیرید.</w:t>
            </w:r>
          </w:p>
          <w:p w14:paraId="05F3AC08" w14:textId="55159CBD" w:rsidR="0022265A" w:rsidRPr="00B72262" w:rsidRDefault="0022265A" w:rsidP="00F14D22">
            <w:pPr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الف) </w:t>
            </w:r>
            <w:r w:rsidRPr="00B72262">
              <w:rPr>
                <w:rFonts w:hint="cs"/>
                <w:rtl/>
                <w:lang w:bidi="fa-IR"/>
              </w:rPr>
              <w:t>مجموعه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22265A" w:rsidRPr="00B72262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41513158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684DF4">
                    <w:rPr>
                      <w:rFonts w:ascii="Vazirmatn" w:hAnsi="Vazirmatn"/>
                      <w:position w:val="-8"/>
                      <w:lang w:bidi="fa-IR"/>
                    </w:rPr>
                    <w:object w:dxaOrig="999" w:dyaOrig="340" w14:anchorId="6D1FF877">
                      <v:shape id="_x0000_i1029" type="#_x0000_t75" style="width:50.25pt;height:17.25pt" o:ole="">
                        <v:imagedata r:id="rId14" o:title=""/>
                      </v:shape>
                      <o:OLEObject Type="Embed" ProgID="Equation.DSMT4" ShapeID="_x0000_i1029" DrawAspect="Content" ObjectID="_1809666114" r:id="rId15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/>
                      <w:position w:val="-8"/>
                      <w:lang w:bidi="fa-IR"/>
                    </w:rPr>
                    <w:object w:dxaOrig="999" w:dyaOrig="340" w14:anchorId="7E8BD707">
                      <v:shape id="_x0000_i1030" type="#_x0000_t75" style="width:57pt;height:19.5pt" o:ole="">
                        <v:imagedata r:id="rId16" o:title=""/>
                      </v:shape>
                      <o:OLEObject Type="Embed" ProgID="Equation.DSMT4" ShapeID="_x0000_i1030" DrawAspect="Content" ObjectID="_1809666115" r:id="rId17"/>
                    </w:object>
                  </w:r>
                </w:p>
              </w:tc>
            </w:tr>
          </w:tbl>
          <w:p w14:paraId="43AE271D" w14:textId="47691CB8" w:rsidR="0022265A" w:rsidRPr="00B72262" w:rsidRDefault="0022265A" w:rsidP="00F14D22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ب) تساوی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22265A" w:rsidRPr="00B72262" w14:paraId="2EC73013" w14:textId="77777777" w:rsidTr="00935A47">
              <w:trPr>
                <w:trHeight w:val="83"/>
              </w:trPr>
              <w:tc>
                <w:tcPr>
                  <w:tcW w:w="5897" w:type="dxa"/>
                </w:tcPr>
                <w:p w14:paraId="6F150E48" w14:textId="1222D0A4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/>
                      <w:position w:val="-12"/>
                      <w:lang w:bidi="fa-IR"/>
                    </w:rPr>
                    <w:object w:dxaOrig="1340" w:dyaOrig="360" w14:anchorId="7A57467F">
                      <v:shape id="_x0000_i1031" type="#_x0000_t75" style="width:77.25pt;height:19.5pt" o:ole="">
                        <v:imagedata r:id="rId18" o:title=""/>
                      </v:shape>
                      <o:OLEObject Type="Embed" ProgID="Equation.DSMT4" ShapeID="_x0000_i1031" DrawAspect="Content" ObjectID="_1809666116" r:id="rId19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2EB32F98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 w:hint="cs"/>
                      <w:noProof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622A3C36" wp14:editId="5DEF2477">
                            <wp:simplePos x="0" y="0"/>
                            <wp:positionH relativeFrom="column">
                              <wp:posOffset>-99317</wp:posOffset>
                            </wp:positionH>
                            <wp:positionV relativeFrom="paragraph">
                              <wp:posOffset>287003</wp:posOffset>
                            </wp:positionV>
                            <wp:extent cx="1692806" cy="892892"/>
                            <wp:effectExtent l="0" t="0" r="0" b="21590"/>
                            <wp:wrapNone/>
                            <wp:docPr id="15" name="Group 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92806" cy="892892"/>
                                      <a:chOff x="-54614" y="0"/>
                                      <a:chExt cx="2029824" cy="1098620"/>
                                    </a:xfrm>
                                  </wpg:grpSpPr>
                                  <wpg:grpSp>
                                    <wpg:cNvPr id="11" name="Group 11"/>
                                    <wpg:cNvGrpSpPr/>
                                    <wpg:grpSpPr>
                                      <a:xfrm>
                                        <a:off x="122945" y="76841"/>
                                        <a:ext cx="1644186" cy="1021779"/>
                                        <a:chOff x="0" y="0"/>
                                        <a:chExt cx="1644186" cy="1021779"/>
                                      </a:xfrm>
                                    </wpg:grpSpPr>
                                    <wps:wsp>
                                      <wps:cNvPr id="2" name="Oval 2"/>
                                      <wps:cNvSpPr/>
                                      <wps:spPr>
                                        <a:xfrm>
                                          <a:off x="0" y="0"/>
                                          <a:ext cx="1014095" cy="101409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Oval 4"/>
                                      <wps:cNvSpPr/>
                                      <wps:spPr>
                                        <a:xfrm>
                                          <a:off x="630091" y="7684"/>
                                          <a:ext cx="1014095" cy="101409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Text Box 5"/>
                                      <wps:cNvSpPr txBox="1"/>
                                      <wps:spPr>
                                        <a:xfrm>
                                          <a:off x="205387" y="44885"/>
                                          <a:ext cx="360017" cy="8310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23F0E85" w14:textId="77777777" w:rsidR="0022265A" w:rsidRPr="00C36CB7" w:rsidRDefault="0022265A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 w:rsidRPr="00C36CB7"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4</w:t>
                                            </w:r>
                                          </w:p>
                                          <w:p w14:paraId="181CBD7D" w14:textId="77777777" w:rsidR="0022265A" w:rsidRPr="00C36CB7" w:rsidRDefault="0022265A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 w:rsidRPr="00C36CB7"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630103" y="44891"/>
                                          <a:ext cx="366132" cy="90709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19E2E97" w14:textId="77777777" w:rsidR="0022265A" w:rsidRPr="00163B86" w:rsidRDefault="0022265A" w:rsidP="005B09D4">
                                            <w:pPr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0</w:t>
                                            </w:r>
                                          </w:p>
                                          <w:p w14:paraId="4C6E29F3" w14:textId="77777777" w:rsidR="0022265A" w:rsidRPr="00C36CB7" w:rsidRDefault="0022265A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10"/>
                                      <wps:cNvSpPr txBox="1"/>
                                      <wps:spPr>
                                        <a:xfrm>
                                          <a:off x="1106478" y="251846"/>
                                          <a:ext cx="490886" cy="4560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4C39FA" w14:textId="77777777" w:rsidR="0022265A" w:rsidRPr="00C36CB7" w:rsidRDefault="0022265A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8-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-54614" y="0"/>
                                        <a:ext cx="382948" cy="4053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C58F879" w14:textId="77777777" w:rsidR="0022265A" w:rsidRPr="00C36CB7" w:rsidRDefault="0022265A" w:rsidP="005B09D4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C36CB7"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1604492" y="38049"/>
                                        <a:ext cx="370718" cy="3673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C410CD4" w14:textId="77777777" w:rsidR="0022265A" w:rsidRPr="00C36CB7" w:rsidRDefault="0022265A" w:rsidP="005B09D4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22A3C36" id="Group 15" o:spid="_x0000_s1026" style="position:absolute;margin-left:-7.8pt;margin-top:22.6pt;width:133.3pt;height:70.3pt;z-index:251701248;mso-width-relative:margin;mso-height-relative:margin" coordorigin="-546" coordsize="20298,1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">
                            <v:group id="Group 11" o:spid="_x0000_s1027" style="position:absolute;left:1229;top:768;width:16442;height:10218" coordsize="16441,1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oval id="Oval 2" o:spid="_x0000_s1028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      <v:oval id="Oval 4" o:spid="_x0000_s1029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5" o:spid="_x0000_s1030" type="#_x0000_t202" style="position:absolute;left:2053;top:448;width:3601;height:8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123F0E85" w14:textId="77777777" w:rsidR="0022265A" w:rsidRPr="00C36CB7" w:rsidRDefault="0022265A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181CBD7D" w14:textId="77777777" w:rsidR="0022265A" w:rsidRPr="00C36CB7" w:rsidRDefault="0022265A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" o:spid="_x0000_s1031" type="#_x0000_t202" style="position:absolute;left:6301;top:448;width:3661;height:9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219E2E97" w14:textId="77777777" w:rsidR="0022265A" w:rsidRPr="00163B86" w:rsidRDefault="0022265A" w:rsidP="005B09D4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C6E29F3" w14:textId="77777777" w:rsidR="0022265A" w:rsidRPr="00C36CB7" w:rsidRDefault="0022265A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" o:spid="_x0000_s1032" type="#_x0000_t202" style="position:absolute;left:11064;top:2518;width:4909;height:45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394C39FA" w14:textId="77777777" w:rsidR="0022265A" w:rsidRPr="00C36CB7" w:rsidRDefault="0022265A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2" o:spid="_x0000_s1033" type="#_x0000_t202" style="position:absolute;left:-546;width:3829;height:40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3C58F879" w14:textId="77777777" w:rsidR="0022265A" w:rsidRPr="00C36CB7" w:rsidRDefault="0022265A" w:rsidP="005B09D4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34" type="#_x0000_t202" style="position:absolute;left:16044;top:380;width:3708;height:3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3C410CD4" w14:textId="77777777" w:rsidR="0022265A" w:rsidRPr="00C36CB7" w:rsidRDefault="0022265A" w:rsidP="005B09D4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Pr="00B72262">
                    <w:rPr>
                      <w:rFonts w:ascii="Vazirmatn" w:hAnsi="Vazirmatn"/>
                      <w:position w:val="-12"/>
                      <w:lang w:bidi="fa-IR"/>
                    </w:rPr>
                    <w:object w:dxaOrig="1359" w:dyaOrig="380" w14:anchorId="01387CB6">
                      <v:shape id="_x0000_i1032" type="#_x0000_t75" style="width:77.25pt;height:21.75pt" o:ole="">
                        <v:imagedata r:id="rId20" o:title=""/>
                      </v:shape>
                      <o:OLEObject Type="Embed" ProgID="Equation.DSMT4" ShapeID="_x0000_i1032" DrawAspect="Content" ObjectID="_1809666117" r:id="rId21"/>
                    </w:object>
                  </w:r>
                </w:p>
              </w:tc>
            </w:tr>
          </w:tbl>
          <w:p w14:paraId="229DFE7E" w14:textId="5D56FD85" w:rsidR="0022265A" w:rsidRPr="00B72262" w:rsidRDefault="0022265A" w:rsidP="0075235D">
            <w:pPr>
              <w:rPr>
                <w:rtl/>
                <w:lang w:bidi="fa-IR"/>
              </w:rPr>
            </w:pPr>
          </w:p>
        </w:tc>
      </w:tr>
      <w:tr w:rsidR="0022265A" w:rsidRPr="00B72262" w14:paraId="1D1ABF11" w14:textId="77777777" w:rsidTr="0022265A">
        <w:trPr>
          <w:trHeight w:val="1514"/>
        </w:trPr>
        <w:tc>
          <w:tcPr>
            <w:tcW w:w="10643" w:type="dxa"/>
            <w:gridSpan w:val="2"/>
          </w:tcPr>
          <w:p w14:paraId="4AF51101" w14:textId="340A2E60" w:rsidR="0022265A" w:rsidRPr="00B72262" w:rsidRDefault="0022265A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</w:rPr>
            </w:pPr>
            <w:r w:rsidRPr="00B72262">
              <w:rPr>
                <w:rFonts w:ascii="Vazirmatn" w:hAnsi="Vazirmatn" w:hint="cs"/>
                <w:rtl/>
              </w:rPr>
              <w:t xml:space="preserve">باتوجه به نمودار ون مقابل ، جاهای خالی را کامل کنید. </w:t>
            </w:r>
          </w:p>
          <w:p w14:paraId="53D2B2A4" w14:textId="6C0248E3" w:rsidR="0022265A" w:rsidRPr="00B72262" w:rsidRDefault="0022265A" w:rsidP="0075235D">
            <w:pPr>
              <w:pStyle w:val="ListParagraph"/>
              <w:ind w:left="360"/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الف) </w:t>
            </w:r>
            <w:r w:rsidRPr="00B72262">
              <w:rPr>
                <w:rFonts w:ascii="Vazirmatn" w:hAnsi="Vazirmatn"/>
                <w:position w:val="-12"/>
                <w:lang w:bidi="fa-IR"/>
              </w:rPr>
              <w:object w:dxaOrig="2540" w:dyaOrig="380" w14:anchorId="682F681D">
                <v:shape id="_x0000_i1033" type="#_x0000_t75" style="width:144.75pt;height:21.75pt" o:ole="">
                  <v:imagedata r:id="rId22" o:title=""/>
                </v:shape>
                <o:OLEObject Type="Embed" ProgID="Equation.DSMT4" ShapeID="_x0000_i1033" DrawAspect="Content" ObjectID="_1809666118" r:id="rId23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ب) </w:t>
            </w:r>
            <w:r w:rsidRPr="00B72262">
              <w:rPr>
                <w:position w:val="-12"/>
                <w:lang w:bidi="fa-IR"/>
              </w:rPr>
              <w:object w:dxaOrig="2020" w:dyaOrig="380" w14:anchorId="092AA01B">
                <v:shape id="_x0000_i1034" type="#_x0000_t75" style="width:115.5pt;height:21.75pt" o:ole="">
                  <v:imagedata r:id="rId24" o:title=""/>
                </v:shape>
                <o:OLEObject Type="Embed" ProgID="Equation.DSMT4" ShapeID="_x0000_i1034" DrawAspect="Content" ObjectID="_1809666119" r:id="rId25"/>
              </w:object>
            </w:r>
          </w:p>
          <w:p w14:paraId="45417085" w14:textId="77777777" w:rsidR="0022265A" w:rsidRPr="00B72262" w:rsidRDefault="0022265A" w:rsidP="0075235D">
            <w:pPr>
              <w:pStyle w:val="ListParagraph"/>
              <w:ind w:left="360"/>
              <w:rPr>
                <w:rFonts w:ascii="Vazirmatn" w:hAnsi="Vazirmatn"/>
                <w:rtl/>
                <w:lang w:bidi="fa-IR"/>
              </w:rPr>
            </w:pPr>
          </w:p>
          <w:p w14:paraId="345EDF37" w14:textId="6E713FEC" w:rsidR="0022265A" w:rsidRPr="00B72262" w:rsidRDefault="0022265A" w:rsidP="00163B86">
            <w:pPr>
              <w:pStyle w:val="ListParagraph"/>
              <w:ind w:left="360"/>
              <w:rPr>
                <w:rFonts w:ascii="Vazirmatn" w:hAnsi="Vazirmatn"/>
                <w:lang w:bidi="fa-IR"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                  ج)   </w:t>
            </w:r>
            <w:r w:rsidRPr="00B72262">
              <w:rPr>
                <w:rFonts w:ascii="Vazirmatn" w:hAnsi="Vazirmatn"/>
                <w:lang w:bidi="fa-IR"/>
              </w:rPr>
              <w:t xml:space="preserve">     </w:t>
            </w:r>
            <w:r w:rsidRPr="00B72262">
              <w:rPr>
                <w:rFonts w:ascii="Vazirmatn" w:hAnsi="Vazirmatn"/>
                <w:position w:val="-12"/>
                <w:lang w:bidi="fa-IR"/>
              </w:rPr>
              <w:object w:dxaOrig="2520" w:dyaOrig="380" w14:anchorId="0B7733FE">
                <v:shape id="_x0000_i1035" type="#_x0000_t75" style="width:143.25pt;height:21.75pt" o:ole="">
                  <v:imagedata r:id="rId26" o:title=""/>
                </v:shape>
                <o:OLEObject Type="Embed" ProgID="Equation.DSMT4" ShapeID="_x0000_i1035" DrawAspect="Content" ObjectID="_1809666120" r:id="rId27"/>
              </w:object>
            </w:r>
          </w:p>
        </w:tc>
      </w:tr>
    </w:tbl>
    <w:p w14:paraId="615D838F" w14:textId="2730FB0E" w:rsidR="000B3006" w:rsidRPr="00B72262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10643" w:type="dxa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30"/>
        <w:gridCol w:w="13"/>
      </w:tblGrid>
      <w:tr w:rsidR="00F1686A" w:rsidRPr="00B72262" w14:paraId="21CECAF5" w14:textId="77777777" w:rsidTr="0022265A">
        <w:trPr>
          <w:gridAfter w:val="1"/>
          <w:wAfter w:w="13" w:type="dxa"/>
          <w:trHeight w:val="522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7F48AAD6" w14:textId="3527D501" w:rsidR="00F1686A" w:rsidRPr="00B72262" w:rsidRDefault="00F1686A" w:rsidP="00F1686A">
            <w:pPr>
              <w:jc w:val="center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>مرور فصل 2</w:t>
            </w:r>
          </w:p>
        </w:tc>
      </w:tr>
      <w:tr w:rsidR="0022265A" w:rsidRPr="00B72262" w14:paraId="77AF4CF5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616489E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>نمایش اعشاری کسرهای زیر را بنویسید و مشخص کنید کدام یک  مختوم و کدام یک متناوب است.</w:t>
            </w:r>
          </w:p>
          <w:p w14:paraId="690ADE58" w14:textId="77777777" w:rsidR="0022265A" w:rsidRPr="00B72262" w:rsidRDefault="0022265A" w:rsidP="00F1686A">
            <w:p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                                        </w:t>
            </w:r>
            <w:r w:rsidRPr="00B72262">
              <w:rPr>
                <w:position w:val="-22"/>
              </w:rPr>
              <w:object w:dxaOrig="460" w:dyaOrig="580" w14:anchorId="3F81C2AF">
                <v:shape id="_x0000_i1038" type="#_x0000_t75" style="width:24.75pt;height:31.5pt" o:ole="">
                  <v:imagedata r:id="rId28" o:title=""/>
                </v:shape>
                <o:OLEObject Type="Embed" ProgID="Equation.DSMT4" ShapeID="_x0000_i1038" DrawAspect="Content" ObjectID="_1809666121" r:id="rId29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                                                                                     </w:t>
            </w:r>
            <w:r w:rsidRPr="00B72262">
              <w:rPr>
                <w:position w:val="-22"/>
              </w:rPr>
              <w:object w:dxaOrig="460" w:dyaOrig="580" w14:anchorId="70168B16">
                <v:shape id="_x0000_i1039" type="#_x0000_t75" style="width:26.25pt;height:33.75pt" o:ole="">
                  <v:imagedata r:id="rId30" o:title=""/>
                </v:shape>
                <o:OLEObject Type="Embed" ProgID="Equation.DSMT4" ShapeID="_x0000_i1039" DrawAspect="Content" ObjectID="_1809666122" r:id="rId31"/>
              </w:object>
            </w:r>
          </w:p>
        </w:tc>
      </w:tr>
      <w:tr w:rsidR="0022265A" w:rsidRPr="00B72262" w14:paraId="51346E91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20EF84F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 xml:space="preserve">الف- بین </w:t>
            </w:r>
            <w:r w:rsidRPr="00B72262">
              <w:rPr>
                <w:position w:val="-8"/>
              </w:rPr>
              <w:object w:dxaOrig="400" w:dyaOrig="360" w14:anchorId="790CEE3D">
                <v:shape id="_x0000_i1040" type="#_x0000_t75" style="width:22.5pt;height:21pt" o:ole="">
                  <v:imagedata r:id="rId32" o:title=""/>
                </v:shape>
                <o:OLEObject Type="Embed" ProgID="Equation.DSMT4" ShapeID="_x0000_i1040" DrawAspect="Content" ObjectID="_1809666123" r:id="rId33"/>
              </w:object>
            </w:r>
            <w:r w:rsidRPr="00B72262">
              <w:rPr>
                <w:rFonts w:ascii="Vazirmatn" w:hAnsi="Vazirmatn" w:hint="cs"/>
                <w:rtl/>
              </w:rPr>
              <w:t xml:space="preserve"> و 3  دو عدد گنگ بنویسید. </w:t>
            </w:r>
          </w:p>
          <w:p w14:paraId="1FCC50B2" w14:textId="77777777" w:rsidR="0022265A" w:rsidRPr="00B72262" w:rsidRDefault="0022265A" w:rsidP="00F1686A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rFonts w:ascii="Vazirmatn" w:hAnsi="Vazirmatn" w:hint="cs"/>
                <w:rtl/>
              </w:rPr>
              <w:t xml:space="preserve">ب- بین </w:t>
            </w:r>
            <w:r w:rsidRPr="00B72262">
              <w:rPr>
                <w:rFonts w:ascii="Vazirmatn" w:hAnsi="Vazirmatn"/>
                <w:position w:val="-24"/>
              </w:rPr>
              <w:object w:dxaOrig="240" w:dyaOrig="620" w14:anchorId="001C8A2F">
                <v:shape id="_x0000_i1041" type="#_x0000_t75" style="width:13.5pt;height:35.25pt" o:ole="">
                  <v:imagedata r:id="rId34" o:title=""/>
                </v:shape>
                <o:OLEObject Type="Embed" ProgID="Equation.DSMT4" ShapeID="_x0000_i1041" DrawAspect="Content" ObjectID="_1809666124" r:id="rId35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و </w:t>
            </w:r>
            <w:r w:rsidRPr="00B72262">
              <w:rPr>
                <w:rFonts w:ascii="Vazirmatn" w:hAnsi="Vazirmatn"/>
                <w:position w:val="-24"/>
              </w:rPr>
              <w:object w:dxaOrig="220" w:dyaOrig="620" w14:anchorId="61EDCF77">
                <v:shape id="_x0000_i1042" type="#_x0000_t75" style="width:12.75pt;height:35.25pt" o:ole="">
                  <v:imagedata r:id="rId36" o:title=""/>
                </v:shape>
                <o:OLEObject Type="Embed" ProgID="Equation.DSMT4" ShapeID="_x0000_i1042" DrawAspect="Content" ObjectID="_1809666125" r:id="rId37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 دو  عدد گویا بنویسید.</w:t>
            </w:r>
          </w:p>
        </w:tc>
      </w:tr>
      <w:tr w:rsidR="0022265A" w:rsidRPr="00B72262" w14:paraId="6267AC87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60AE0FF5" w14:textId="3EDA8585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hint="cs"/>
                <w:rtl/>
              </w:rPr>
              <w:t>نمايش مجموعه را روي محور مقابل آن مشخص كنيد .</w:t>
            </w:r>
            <w:r w:rsidRPr="00B72262">
              <w:rPr>
                <w:rtl/>
              </w:rPr>
              <w:tab/>
            </w:r>
            <w:r w:rsidRPr="00B72262">
              <w:rPr>
                <w:position w:val="-4"/>
              </w:rPr>
              <w:object w:dxaOrig="200" w:dyaOrig="300" w14:anchorId="59A83F5E">
                <v:shape id="_x0000_i1045" type="#_x0000_t75" style="width:9.75pt;height:15.75pt" o:ole="">
                  <v:imagedata r:id="rId38" o:title=""/>
                </v:shape>
                <o:OLEObject Type="Embed" ProgID="Equation.DSMT4" ShapeID="_x0000_i1045" DrawAspect="Content" ObjectID="_1809666126" r:id="rId39"/>
              </w:object>
            </w:r>
            <w:r w:rsidRPr="00B72262">
              <w:rPr>
                <w:rtl/>
              </w:rPr>
              <w:t xml:space="preserve"> </w:t>
            </w:r>
            <w:r w:rsidRPr="00B72262">
              <w:rPr>
                <w:position w:val="-4"/>
              </w:rPr>
              <w:object w:dxaOrig="200" w:dyaOrig="300" w14:anchorId="2693D7A3">
                <v:shape id="_x0000_i1046" type="#_x0000_t75" style="width:9.75pt;height:15.75pt" o:ole="">
                  <v:imagedata r:id="rId40" o:title=""/>
                </v:shape>
                <o:OLEObject Type="Embed" ProgID="Equation.DSMT4" ShapeID="_x0000_i1046" DrawAspect="Content" ObjectID="_1809666127" r:id="rId41"/>
              </w:object>
            </w:r>
            <w:r w:rsidRPr="00B72262">
              <w:rPr>
                <w:rtl/>
              </w:rPr>
              <w:t xml:space="preserve"> </w:t>
            </w:r>
            <w:r w:rsidRPr="00B72262">
              <w:rPr>
                <w:rtl/>
              </w:rPr>
              <w:tab/>
            </w:r>
            <w:r w:rsidRPr="00B72262">
              <w:rPr>
                <w:position w:val="-4"/>
              </w:rPr>
              <w:object w:dxaOrig="200" w:dyaOrig="300" w14:anchorId="10C43D91">
                <v:shape id="_x0000_i1047" type="#_x0000_t75" style="width:9.75pt;height:15.75pt" o:ole="">
                  <v:imagedata r:id="rId42" o:title=""/>
                </v:shape>
                <o:OLEObject Type="Embed" ProgID="Equation.DSMT4" ShapeID="_x0000_i1047" DrawAspect="Content" ObjectID="_1809666128" r:id="rId43"/>
              </w:object>
            </w:r>
            <w:r w:rsidRPr="00B72262">
              <w:rPr>
                <w:rtl/>
              </w:rPr>
              <w:t xml:space="preserve"> </w:t>
            </w:r>
          </w:p>
          <w:p w14:paraId="5581C253" w14:textId="3BCB0C93" w:rsidR="0022265A" w:rsidRPr="00A14370" w:rsidRDefault="0022265A" w:rsidP="00A14370">
            <w:pPr>
              <w:jc w:val="right"/>
              <w:rPr>
                <w:rtl/>
              </w:rPr>
            </w:pPr>
            <w:r w:rsidRPr="00B72262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297EF55D" wp14:editId="0697C0BD">
                      <wp:simplePos x="0" y="0"/>
                      <wp:positionH relativeFrom="column">
                        <wp:posOffset>2408297</wp:posOffset>
                      </wp:positionH>
                      <wp:positionV relativeFrom="paragraph">
                        <wp:posOffset>100405</wp:posOffset>
                      </wp:positionV>
                      <wp:extent cx="3266307" cy="263661"/>
                      <wp:effectExtent l="38100" t="38100" r="29845" b="317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80038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3AE85CE" w14:textId="77777777" w:rsidR="0022265A" w:rsidRPr="005362A5" w:rsidRDefault="0022265A" w:rsidP="00F1686A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7EF55D" id="Group 17" o:spid="_x0000_s1035" style="position:absolute;margin-left:189.65pt;margin-top:7.9pt;width:257.2pt;height:20.75pt;z-index:251705344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">
                      <v:group id="Group 18" o:spid="_x0000_s1036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9" o:spid="_x0000_s1037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" strokecolor="windowText">
                          <v:stroke startarrow="open" endarrow="open"/>
                        </v:shape>
                        <v:line id="Straight Connector 20" o:spid="_x0000_s1038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XC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+vDl/AD5OoFAAD//wMAUEsBAi0AFAAGAAgAAAAhANvh9svuAAAAhQEAABMAAAAAAAAAAAAAAAAA&#10;AAAAAFtDb250ZW50X1R5cGVzXS54bWxQSwECLQAUAAYACAAAACEAWvQsW78AAAAVAQAACwAAAAAA&#10;AAAAAAAAAAAfAQAAX3JlbHMvLnJlbHNQSwECLQAUAAYACAAAACEA61PVwsAAAADbAAAADwAAAAAA&#10;AAAAAAAAAAAHAgAAZHJzL2Rvd25yZXYueG1sUEsFBgAAAAADAAMAtwAAAPQCAAAAAA==&#10;" strokecolor="windowText"/>
                        <v:line id="Straight Connector 21" o:spid="_x0000_s1039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" strokecolor="windowText"/>
                        <v:line id="Straight Connector 22" o:spid="_x0000_s1040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" strokecolor="windowText"/>
                        <v:line id="Straight Connector 23" o:spid="_x0000_s1041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" strokecolor="windowText"/>
                        <v:line id="Straight Connector 24" o:spid="_x0000_s1042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" strokecolor="windowText"/>
                        <v:line id="Straight Connector 25" o:spid="_x0000_s1043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" strokecolor="windowText"/>
                        <v:line id="Straight Connector 26" o:spid="_x0000_s1044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" strokecolor="windowText"/>
                        <v:line id="Straight Connector 27" o:spid="_x0000_s1045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" strokecolor="windowText"/>
                        <v:line id="Straight Connector 28" o:spid="_x0000_s1046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nE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2PDl/AD5OoFAAD//wMAUEsBAi0AFAAGAAgAAAAhANvh9svuAAAAhQEAABMAAAAAAAAAAAAAAAAA&#10;AAAAAFtDb250ZW50X1R5cGVzXS54bWxQSwECLQAUAAYACAAAACEAWvQsW78AAAAVAQAACwAAAAAA&#10;AAAAAAAAAAAfAQAAX3JlbHMvLnJlbHNQSwECLQAUAAYACAAAACEAFSXZxMAAAADbAAAADwAAAAAA&#10;AAAAAAAAAAAHAgAAZHJzL2Rvd25yZXYueG1sUEsFBgAAAAADAAMAtwAAAPQCAAAAAA==&#10;" strokecolor="windowText"/>
                      </v:group>
                      <v:shape id="Text Box 29" o:spid="_x0000_s1047" type="#_x0000_t202" style="position:absolute;left:10800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14:paraId="23AE85CE" w14:textId="77777777" w:rsidR="0022265A" w:rsidRPr="005362A5" w:rsidRDefault="0022265A" w:rsidP="00F1686A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B72262">
              <w:rPr>
                <w:rFonts w:hint="cs"/>
                <w:rtl/>
              </w:rPr>
              <w:t xml:space="preserve">       </w:t>
            </w:r>
            <w:r w:rsidRPr="00B72262">
              <w:rPr>
                <w:rFonts w:hint="cs"/>
                <w:rtl/>
                <w:lang w:bidi="fa-IR"/>
              </w:rPr>
              <w:t xml:space="preserve">    </w:t>
            </w:r>
            <w:r w:rsidRPr="00B72262">
              <w:rPr>
                <w:rFonts w:hint="cs"/>
                <w:rtl/>
              </w:rPr>
              <w:t xml:space="preserve">                                                                                    </w:t>
            </w:r>
            <w:r w:rsidRPr="00B72262">
              <w:t xml:space="preserve">   </w:t>
            </w:r>
            <w:r w:rsidRPr="00B72262">
              <w:rPr>
                <w:position w:val="-14"/>
              </w:rPr>
              <w:object w:dxaOrig="2760" w:dyaOrig="440" w14:anchorId="537AA3BD">
                <v:shape id="_x0000_i1048" type="#_x0000_t75" style="width:138.75pt;height:21.75pt" o:ole="">
                  <v:imagedata r:id="rId44" o:title=""/>
                </v:shape>
                <o:OLEObject Type="Embed" ProgID="Equation.DSMT4" ShapeID="_x0000_i1048" DrawAspect="Content" ObjectID="_1809666129" r:id="rId45"/>
              </w:object>
            </w:r>
            <w:r w:rsidRPr="00B72262">
              <w:rPr>
                <w:position w:val="-4"/>
              </w:rPr>
              <w:object w:dxaOrig="200" w:dyaOrig="300" w14:anchorId="22E86F1D">
                <v:shape id="_x0000_i1049" type="#_x0000_t75" style="width:9.75pt;height:15.75pt" o:ole="">
                  <v:imagedata r:id="rId40" o:title=""/>
                </v:shape>
                <o:OLEObject Type="Embed" ProgID="Equation.DSMT4" ShapeID="_x0000_i1049" DrawAspect="Content" ObjectID="_1809666130" r:id="rId46"/>
              </w:object>
            </w:r>
            <w:r w:rsidRPr="00B72262">
              <w:t xml:space="preserve"> </w:t>
            </w:r>
          </w:p>
        </w:tc>
      </w:tr>
      <w:tr w:rsidR="0022265A" w:rsidRPr="00B72262" w14:paraId="1203C2A8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3E52AAF5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tl/>
              </w:rPr>
            </w:pPr>
            <w:r w:rsidRPr="00B72262">
              <w:rPr>
                <w:rFonts w:ascii="Vazirmatn" w:hAnsi="Vazirmatn" w:hint="cs"/>
                <w:rtl/>
              </w:rPr>
              <w:t xml:space="preserve">حاصل عبارت های زیر را </w:t>
            </w:r>
            <w:r w:rsidRPr="00B72262">
              <w:rPr>
                <w:rFonts w:ascii="Vazirmatn" w:hAnsi="Vazirmatn"/>
                <w:rtl/>
              </w:rPr>
              <w:t>بدون قدر مطلق</w:t>
            </w:r>
            <w:r w:rsidRPr="00B72262">
              <w:rPr>
                <w:rFonts w:ascii="Vazirmatn" w:hAnsi="Vazirmatn" w:hint="cs"/>
                <w:rtl/>
              </w:rPr>
              <w:t xml:space="preserve"> بنویسید.</w:t>
            </w:r>
            <w:r w:rsidRPr="00B72262">
              <w:rPr>
                <w:position w:val="-4"/>
              </w:rPr>
              <w:object w:dxaOrig="200" w:dyaOrig="300" w14:anchorId="1C6D17B0">
                <v:shape id="_x0000_i1057" type="#_x0000_t75" style="width:10.5pt;height:14.25pt" o:ole="">
                  <v:imagedata r:id="rId47" o:title=""/>
                </v:shape>
                <o:OLEObject Type="Embed" ProgID="Equation.DSMT4" ShapeID="_x0000_i1057" DrawAspect="Content" ObjectID="_1809666131" r:id="rId48"/>
              </w:objec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17"/>
              <w:gridCol w:w="3678"/>
            </w:tblGrid>
            <w:tr w:rsidR="0022265A" w:rsidRPr="00B72262" w14:paraId="0CFDA695" w14:textId="77777777" w:rsidTr="00F1686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047552C6" w14:textId="77777777" w:rsidR="0022265A" w:rsidRPr="00B72262" w:rsidRDefault="0022265A" w:rsidP="00F1686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23F51A46" w14:textId="77777777" w:rsidR="0022265A" w:rsidRPr="00B72262" w:rsidRDefault="0022265A" w:rsidP="00F1686A">
                  <w:pPr>
                    <w:spacing w:line="360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</w:rPr>
                  </w:pPr>
                  <w:r w:rsidRPr="00B72262">
                    <w:rPr>
                      <w:rFonts w:ascii="Vazirmatn" w:hAnsi="Vazirmatn"/>
                      <w:b/>
                      <w:bCs/>
                      <w:position w:val="-20"/>
                    </w:rPr>
                    <w:object w:dxaOrig="1160" w:dyaOrig="540" w14:anchorId="203289FD">
                      <v:shape id="_x0000_i1058" type="#_x0000_t75" style="width:58.5pt;height:26.25pt" o:ole="">
                        <v:imagedata r:id="rId49" o:title=""/>
                      </v:shape>
                      <o:OLEObject Type="Embed" ProgID="Equation.DSMT4" ShapeID="_x0000_i1058" DrawAspect="Content" ObjectID="_1809666132" r:id="rId50"/>
                    </w:object>
                  </w:r>
                </w:p>
              </w:tc>
            </w:tr>
            <w:tr w:rsidR="0022265A" w:rsidRPr="00B72262" w14:paraId="053A0439" w14:textId="77777777" w:rsidTr="00F168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79EC499D" w14:textId="77777777" w:rsidR="0022265A" w:rsidRPr="00B72262" w:rsidRDefault="0022265A" w:rsidP="00F1686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78D101AB" w14:textId="77777777" w:rsidR="0022265A" w:rsidRPr="00B72262" w:rsidRDefault="0022265A" w:rsidP="00F1686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</w:rPr>
                  </w:pPr>
                  <w:r w:rsidRPr="00B72262">
                    <w:rPr>
                      <w:rFonts w:ascii="Vazirmatn" w:hAnsi="Vazirmatn"/>
                      <w:position w:val="-14"/>
                    </w:rPr>
                    <w:object w:dxaOrig="1540" w:dyaOrig="520" w14:anchorId="4DE47A96">
                      <v:shape id="_x0000_i1059" type="#_x0000_t75" style="width:76.5pt;height:25.5pt" o:ole="">
                        <v:imagedata r:id="rId51" o:title=""/>
                      </v:shape>
                      <o:OLEObject Type="Embed" ProgID="Equation.DSMT4" ShapeID="_x0000_i1059" DrawAspect="Content" ObjectID="_1809666133" r:id="rId52"/>
                    </w:object>
                  </w:r>
                </w:p>
              </w:tc>
            </w:tr>
          </w:tbl>
          <w:p w14:paraId="3A923A9D" w14:textId="77777777" w:rsidR="0022265A" w:rsidRPr="00B72262" w:rsidRDefault="0022265A" w:rsidP="00F1686A">
            <w:pPr>
              <w:spacing w:line="276" w:lineRule="auto"/>
              <w:rPr>
                <w:rtl/>
              </w:rPr>
            </w:pPr>
          </w:p>
        </w:tc>
      </w:tr>
      <w:tr w:rsidR="0022265A" w:rsidRPr="00B72262" w14:paraId="721B4DBE" w14:textId="77777777" w:rsidTr="0022265A">
        <w:trPr>
          <w:trHeight w:val="905"/>
        </w:trPr>
        <w:tc>
          <w:tcPr>
            <w:tcW w:w="10643" w:type="dxa"/>
            <w:gridSpan w:val="2"/>
          </w:tcPr>
          <w:p w14:paraId="354F6573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 اگ</w:t>
            </w:r>
            <w:r w:rsidRPr="00B72262">
              <w:rPr>
                <w:rFonts w:ascii="Vazirmatn" w:hAnsi="Vazirmatn" w:hint="cs"/>
                <w:rtl/>
              </w:rPr>
              <w:t xml:space="preserve">ر </w:t>
            </w:r>
            <w:r w:rsidRPr="00B72262">
              <w:rPr>
                <w:position w:val="-6"/>
              </w:rPr>
              <w:object w:dxaOrig="780" w:dyaOrig="279" w14:anchorId="147D7E4B">
                <v:shape id="_x0000_i1060" type="#_x0000_t75" style="width:39pt;height:14.25pt" o:ole="">
                  <v:imagedata r:id="rId53" o:title=""/>
                </v:shape>
                <o:OLEObject Type="Embed" ProgID="Equation.DSMT4" ShapeID="_x0000_i1060" DrawAspect="Content" ObjectID="_1809666134" r:id="rId54"/>
              </w:object>
            </w:r>
            <w:r w:rsidRPr="00B72262">
              <w:rPr>
                <w:rFonts w:ascii="Vazirmatn" w:hAnsi="Vazirmatn"/>
                <w:lang w:bidi="fa-IR"/>
              </w:rPr>
              <w:t xml:space="preserve"> </w:t>
            </w:r>
            <w:r w:rsidRPr="00B72262">
              <w:rPr>
                <w:rFonts w:ascii="Vazirmatn" w:hAnsi="Vazirmatn" w:hint="cs"/>
                <w:rtl/>
                <w:lang w:bidi="fa-IR"/>
              </w:rPr>
              <w:t>باشد ، حاصل عبارت زیر را به دست آورید.</w:t>
            </w:r>
          </w:p>
          <w:p w14:paraId="41F3AC04" w14:textId="77777777" w:rsidR="0022265A" w:rsidRPr="00B72262" w:rsidRDefault="0022265A" w:rsidP="00F1686A">
            <w:pPr>
              <w:spacing w:line="276" w:lineRule="auto"/>
              <w:jc w:val="right"/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position w:val="-12"/>
              </w:rPr>
              <w:object w:dxaOrig="1080" w:dyaOrig="360" w14:anchorId="2D62B107">
                <v:shape id="_x0000_i1061" type="#_x0000_t75" style="width:51.75pt;height:21.75pt" o:ole="">
                  <v:imagedata r:id="rId55" o:title=""/>
                </v:shape>
                <o:OLEObject Type="Embed" ProgID="Equation.DSMT4" ShapeID="_x0000_i1061" DrawAspect="Content" ObjectID="_1809666135" r:id="rId56"/>
              </w:object>
            </w:r>
            <w:r w:rsidRPr="00B72262">
              <w:t xml:space="preserve">     </w:t>
            </w:r>
          </w:p>
        </w:tc>
      </w:tr>
    </w:tbl>
    <w:p w14:paraId="4FE6F2AC" w14:textId="77777777" w:rsidR="00F1686A" w:rsidRPr="00B72262" w:rsidRDefault="00F1686A" w:rsidP="00F1686A">
      <w:pPr>
        <w:rPr>
          <w:rFonts w:ascii="Vazirmatn" w:hAnsi="Vazirmatn" w:cs="Vazirmatn"/>
          <w:b w:val="0"/>
          <w:bCs w:val="0"/>
          <w:sz w:val="2"/>
          <w:szCs w:val="2"/>
          <w:rtl/>
          <w:lang w:bidi="fa-IR"/>
        </w:rPr>
      </w:pPr>
    </w:p>
    <w:tbl>
      <w:tblPr>
        <w:tblStyle w:val="TableGrid"/>
        <w:bidiVisual/>
        <w:tblW w:w="10673" w:type="dxa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30"/>
        <w:gridCol w:w="13"/>
        <w:gridCol w:w="15"/>
        <w:gridCol w:w="15"/>
      </w:tblGrid>
      <w:tr w:rsidR="00F1686A" w:rsidRPr="00B72262" w14:paraId="652104DD" w14:textId="77777777" w:rsidTr="0022265A">
        <w:trPr>
          <w:gridAfter w:val="3"/>
          <w:wAfter w:w="43" w:type="dxa"/>
          <w:trHeight w:val="283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4EA32DCE" w14:textId="77F693CB" w:rsidR="00F1686A" w:rsidRPr="00B72262" w:rsidRDefault="00F1686A" w:rsidP="00F1686A">
            <w:pPr>
              <w:jc w:val="center"/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مرور فصل 3</w:t>
            </w:r>
          </w:p>
        </w:tc>
      </w:tr>
      <w:tr w:rsidR="0022265A" w:rsidRPr="00B72262" w14:paraId="44A4BA30" w14:textId="77777777" w:rsidTr="0022265A">
        <w:trPr>
          <w:gridAfter w:val="1"/>
          <w:wAfter w:w="15" w:type="dxa"/>
          <w:trHeight w:val="1010"/>
        </w:trPr>
        <w:tc>
          <w:tcPr>
            <w:tcW w:w="10658" w:type="dxa"/>
            <w:gridSpan w:val="3"/>
          </w:tcPr>
          <w:p w14:paraId="3EC478A3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جاهای خالی را کامل کنید.</w:t>
            </w:r>
          </w:p>
          <w:p w14:paraId="5DB025BD" w14:textId="65C8FC65" w:rsidR="0022265A" w:rsidRPr="00B72262" w:rsidRDefault="00A14370" w:rsidP="00F1686A">
            <w:pPr>
              <w:jc w:val="both"/>
              <w:rPr>
                <w:rFonts w:ascii="Vazirmatn" w:hAnsi="Vazirmatn" w:cs="0 Nazanin Bold"/>
                <w:b w:val="0"/>
                <w:bCs w:val="0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rtl/>
              </w:rPr>
              <w:t>1</w:t>
            </w:r>
            <w:r w:rsidR="0022265A"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) ‌به استدلالی که موضوع موردنظر را به درستی نتیجه بدهد ، .............................. می گوییم.</w:t>
            </w:r>
          </w:p>
          <w:p w14:paraId="11113402" w14:textId="6F117E1B" w:rsidR="0022265A" w:rsidRPr="00B72262" w:rsidRDefault="00A14370" w:rsidP="00F1686A">
            <w:pPr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2</w:t>
            </w:r>
            <w:r w:rsidR="0022265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22265A"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) در هر مسأله به اطلاعات داده شده ................... و به اطلاعات خواسته شده ................... می گوییم.</w:t>
            </w:r>
          </w:p>
        </w:tc>
      </w:tr>
      <w:tr w:rsidR="0022265A" w:rsidRPr="00B72262" w14:paraId="404EB0C3" w14:textId="77777777" w:rsidTr="0022265A">
        <w:trPr>
          <w:gridAfter w:val="1"/>
          <w:wAfter w:w="15" w:type="dxa"/>
          <w:trHeight w:val="1895"/>
        </w:trPr>
        <w:tc>
          <w:tcPr>
            <w:tcW w:w="10658" w:type="dxa"/>
            <w:gridSpan w:val="3"/>
          </w:tcPr>
          <w:p w14:paraId="13A71D93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مثلث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ABC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ضلع های 3 و 4و 5 با مثلث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DEF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ضلع های </w:t>
            </w:r>
            <w:r w:rsidRPr="00B72262">
              <w:rPr>
                <w:position w:val="-12"/>
                <w:lang w:bidi="fa-IR"/>
              </w:rPr>
              <w:object w:dxaOrig="560" w:dyaOrig="340" w14:anchorId="172118FD">
                <v:shape id="_x0000_i1062" type="#_x0000_t75" style="width:27.75pt;height:16.5pt" o:ole="">
                  <v:imagedata r:id="rId57" o:title=""/>
                </v:shape>
                <o:OLEObject Type="Embed" ProgID="Equation.DSMT4" ShapeID="_x0000_i1062" DrawAspect="Content" ObjectID="_1809666136" r:id="rId58"/>
              </w:objec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 ۱2 و </w:t>
            </w:r>
            <w:r w:rsidRPr="00B72262">
              <w:rPr>
                <w:position w:val="-6"/>
                <w:lang w:bidi="fa-IR"/>
              </w:rPr>
              <w:object w:dxaOrig="620" w:dyaOrig="279" w14:anchorId="6BC8584E">
                <v:shape id="_x0000_i1063" type="#_x0000_t75" style="width:30.75pt;height:13.5pt" o:ole="">
                  <v:imagedata r:id="rId59" o:title=""/>
                </v:shape>
                <o:OLEObject Type="Embed" ProgID="Equation.DSMT4" ShapeID="_x0000_i1063" DrawAspect="Content" ObjectID="_1809666137" r:id="rId60"/>
              </w:object>
            </w:r>
            <w:r w:rsidRPr="00B72262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متشابه است. </w:t>
            </w:r>
          </w:p>
          <w:p w14:paraId="0D264B86" w14:textId="77777777" w:rsidR="0022265A" w:rsidRPr="00B72262" w:rsidRDefault="0022265A" w:rsidP="00F1686A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الف) نسبت تشابه این دو مثلث را بنویسید. </w:t>
            </w:r>
          </w:p>
          <w:p w14:paraId="62EA2661" w14:textId="76935265" w:rsidR="0022265A" w:rsidRPr="00B72262" w:rsidRDefault="0022265A" w:rsidP="00F1686A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ب ) مقدار </w:t>
            </w:r>
            <w:r w:rsidRPr="00B72262">
              <w:rPr>
                <w:rFonts w:asciiTheme="majorBidi" w:hAnsiTheme="majorBidi" w:cstheme="majorBidi"/>
                <w:lang w:bidi="fa-IR"/>
              </w:rPr>
              <w:t>y</w:t>
            </w:r>
            <w:r w:rsidRPr="00B72262">
              <w:rPr>
                <w:rFonts w:ascii="Vazirmatn" w:hAnsi="Vazirmatn" w:cs="0 Nazanin Bold" w:hint="cs"/>
                <w:rtl/>
                <w:lang w:bidi="fa-IR"/>
              </w:rPr>
              <w:t xml:space="preserve"> و </w:t>
            </w:r>
            <w:r w:rsidRPr="00B72262">
              <w:rPr>
                <w:rFonts w:asciiTheme="majorBidi" w:hAnsiTheme="majorBidi" w:cstheme="majorBidi"/>
                <w:lang w:bidi="fa-IR"/>
              </w:rPr>
              <w:t>x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پیدا کنید. </w:t>
            </w:r>
          </w:p>
          <w:p w14:paraId="4BCF4BAD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</w:rPr>
            </w:pPr>
          </w:p>
        </w:tc>
      </w:tr>
      <w:tr w:rsidR="0022265A" w:rsidRPr="00B72262" w14:paraId="08198A09" w14:textId="77777777" w:rsidTr="0022265A">
        <w:trPr>
          <w:gridAfter w:val="1"/>
          <w:wAfter w:w="15" w:type="dxa"/>
          <w:trHeight w:val="986"/>
        </w:trPr>
        <w:tc>
          <w:tcPr>
            <w:tcW w:w="10658" w:type="dxa"/>
            <w:gridSpan w:val="3"/>
          </w:tcPr>
          <w:p w14:paraId="1EC51406" w14:textId="5A0B132F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lastRenderedPageBreak/>
              <w:t>مقیاس یک نقشه  ۱:۳0۰۰۰</w:t>
            </w:r>
            <w:r w:rsidRPr="00B72262">
              <w:rPr>
                <w:rFonts w:ascii="Vazirmatn" w:hAnsi="Vazirmatn" w:cs="0 Nazanin Bold"/>
                <w:b w:val="0"/>
                <w:bCs w:val="0"/>
              </w:rPr>
              <w:t xml:space="preserve">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است. اگر طول یک خیابان روی نقشه ۷ سانتی متر باشد ، طول این خیابان در دنیای واقعی چقدر است ؟</w:t>
            </w:r>
          </w:p>
        </w:tc>
      </w:tr>
      <w:tr w:rsidR="0022265A" w:rsidRPr="00B72262" w14:paraId="6C48D538" w14:textId="77777777" w:rsidTr="0022265A">
        <w:trPr>
          <w:gridAfter w:val="1"/>
          <w:wAfter w:w="15" w:type="dxa"/>
          <w:trHeight w:val="1114"/>
        </w:trPr>
        <w:tc>
          <w:tcPr>
            <w:tcW w:w="10658" w:type="dxa"/>
            <w:gridSpan w:val="3"/>
          </w:tcPr>
          <w:p w14:paraId="56D12BBF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 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>نسبت تشابه دو مربع 5 به 11 م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ی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 xml:space="preserve"> باشد؛ اگر ضلع مربع  بزرگتر 55 سانت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ی</w:t>
            </w:r>
            <w:r w:rsidRPr="00B72262">
              <w:rPr>
                <w:rFonts w:ascii="Cambria" w:hAnsi="Cambria" w:cs="Cambria" w:hint="cs"/>
                <w:b w:val="0"/>
                <w:bCs w:val="0"/>
                <w:rtl/>
              </w:rPr>
              <w:t xml:space="preserve">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متر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 xml:space="preserve"> باشد ضلع مربع کوچکتر چند سانت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ی</w:t>
            </w:r>
            <w:r w:rsidRPr="00B72262">
              <w:rPr>
                <w:rFonts w:ascii="Cambria" w:hAnsi="Cambria" w:cs="Cambria" w:hint="cs"/>
                <w:b w:val="0"/>
                <w:bCs w:val="0"/>
                <w:rtl/>
              </w:rPr>
              <w:t xml:space="preserve">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متر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 xml:space="preserve"> است؟</w:t>
            </w:r>
          </w:p>
          <w:p w14:paraId="31882C3C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</w:rPr>
            </w:pPr>
          </w:p>
        </w:tc>
      </w:tr>
      <w:tr w:rsidR="00684DF4" w:rsidRPr="002149D7" w14:paraId="245A6E30" w14:textId="77777777" w:rsidTr="0022265A">
        <w:tblPrEx>
          <w:tblLook w:val="0600" w:firstRow="0" w:lastRow="0" w:firstColumn="0" w:lastColumn="0" w:noHBand="1" w:noVBand="1"/>
        </w:tblPrEx>
        <w:trPr>
          <w:gridAfter w:val="2"/>
          <w:wAfter w:w="30" w:type="dxa"/>
          <w:trHeight w:val="285"/>
        </w:trPr>
        <w:tc>
          <w:tcPr>
            <w:tcW w:w="10643" w:type="dxa"/>
            <w:gridSpan w:val="2"/>
            <w:shd w:val="clear" w:color="auto" w:fill="D9D9D9" w:themeFill="background1" w:themeFillShade="D9"/>
            <w:vAlign w:val="center"/>
          </w:tcPr>
          <w:p w14:paraId="577AFD76" w14:textId="239B0773" w:rsidR="00684DF4" w:rsidRPr="00684DF4" w:rsidRDefault="0022265A" w:rsidP="00684DF4">
            <w:pPr>
              <w:jc w:val="center"/>
              <w:rPr>
                <w:rFonts w:ascii="Vazirmatn" w:hAnsi="Vazirmatn"/>
                <w:rtl/>
              </w:rPr>
            </w:pPr>
            <w:r>
              <w:rPr>
                <w:rFonts w:ascii="Vazirmatn" w:hAnsi="Vazirmatn" w:hint="cs"/>
                <w:rtl/>
              </w:rPr>
              <w:t xml:space="preserve">مرور </w:t>
            </w:r>
            <w:r w:rsidR="00684DF4" w:rsidRPr="00684DF4">
              <w:rPr>
                <w:rFonts w:ascii="Vazirmatn" w:hAnsi="Vazirmatn" w:hint="cs"/>
                <w:rtl/>
              </w:rPr>
              <w:t>فصل 4</w:t>
            </w:r>
          </w:p>
        </w:tc>
      </w:tr>
      <w:tr w:rsidR="0022265A" w:rsidRPr="002149D7" w14:paraId="1219D8C0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0A0C30E3" w14:textId="77777777" w:rsidR="0022265A" w:rsidRPr="00684DF4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rtl/>
              </w:rPr>
            </w:pPr>
            <w:r w:rsidRPr="00684DF4">
              <w:rPr>
                <w:rFonts w:ascii="Vazirmatn" w:hAnsi="Vazirmatn" w:hint="cs"/>
                <w:rtl/>
              </w:rPr>
              <w:t>اعداد زیر را به صورت نماد علمی نمایش دهید.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22265A" w:rsidRPr="00684DF4" w14:paraId="01DFA77C" w14:textId="77777777" w:rsidTr="00A95066">
              <w:tc>
                <w:tcPr>
                  <w:tcW w:w="4959" w:type="dxa"/>
                </w:tcPr>
                <w:p w14:paraId="10BC3CEC" w14:textId="77777777" w:rsidR="0022265A" w:rsidRPr="00684DF4" w:rsidRDefault="0022265A" w:rsidP="00A95066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</w:rPr>
                  </w:pPr>
                  <w:r w:rsidRPr="00684DF4">
                    <w:rPr>
                      <w:rFonts w:asciiTheme="majorBidi" w:hAnsiTheme="majorBidi" w:cstheme="majorBidi"/>
                      <w:rtl/>
                    </w:rPr>
                    <w:t>=</w:t>
                  </w:r>
                  <w:r w:rsidRPr="00684DF4">
                    <w:rPr>
                      <w:rFonts w:ascii="Vazirmatn" w:hAnsi="Vazirmatn" w:hint="cs"/>
                      <w:rtl/>
                    </w:rPr>
                    <w:t xml:space="preserve"> 00003/0</w:t>
                  </w:r>
                </w:p>
              </w:tc>
              <w:tc>
                <w:tcPr>
                  <w:tcW w:w="4960" w:type="dxa"/>
                </w:tcPr>
                <w:p w14:paraId="2079F603" w14:textId="77777777" w:rsidR="0022265A" w:rsidRPr="00684DF4" w:rsidRDefault="0022265A" w:rsidP="00A95066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684DF4">
                    <w:rPr>
                      <w:rFonts w:ascii="Vazirmatn" w:hAnsi="Vazirmatn" w:hint="cs"/>
                      <w:rtl/>
                      <w:lang w:bidi="fa-IR"/>
                    </w:rPr>
                    <w:t xml:space="preserve">    </w:t>
                  </w:r>
                  <w:r w:rsidRPr="00684DF4">
                    <w:rPr>
                      <w:rFonts w:asciiTheme="majorBidi" w:hAnsiTheme="majorBidi" w:cstheme="majorBidi"/>
                      <w:rtl/>
                      <w:lang w:bidi="fa-IR"/>
                    </w:rPr>
                    <w:t>=</w:t>
                  </w:r>
                  <w:r w:rsidRPr="00684DF4">
                    <w:rPr>
                      <w:rFonts w:ascii="Vazirmatn" w:hAnsi="Vazirmatn" w:hint="cs"/>
                      <w:rtl/>
                      <w:lang w:bidi="fa-IR"/>
                    </w:rPr>
                    <w:t xml:space="preserve">  920400  </w:t>
                  </w:r>
                </w:p>
              </w:tc>
            </w:tr>
          </w:tbl>
          <w:p w14:paraId="32C8F214" w14:textId="02A8D042" w:rsidR="0022265A" w:rsidRPr="00684DF4" w:rsidRDefault="0022265A" w:rsidP="00A14370">
            <w:pPr>
              <w:spacing w:line="276" w:lineRule="auto"/>
              <w:jc w:val="both"/>
              <w:rPr>
                <w:rFonts w:ascii="Vazirmatn" w:hAnsi="Vazirmatn"/>
                <w:rtl/>
              </w:rPr>
            </w:pPr>
          </w:p>
        </w:tc>
      </w:tr>
      <w:tr w:rsidR="0022265A" w:rsidRPr="002149D7" w14:paraId="61593C9C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7211B10C" w14:textId="77777777" w:rsidR="0022265A" w:rsidRDefault="0022265A" w:rsidP="0009472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در جاهای خالی اعداد مناسب قرار دهید.</w:t>
            </w:r>
          </w:p>
          <w:p w14:paraId="5A88C2E9" w14:textId="361A5055" w:rsidR="0022265A" w:rsidRPr="00684DF4" w:rsidRDefault="0022265A" w:rsidP="00A14370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ریشه سوم عدد  </w:t>
            </w:r>
            <w:r w:rsidRPr="00684DF4">
              <w:rPr>
                <w:position w:val="-6"/>
                <w:sz w:val="26"/>
                <w:szCs w:val="26"/>
              </w:rPr>
              <w:object w:dxaOrig="380" w:dyaOrig="279" w14:anchorId="2B0B39F5">
                <v:shape id="_x0000_i1072" type="#_x0000_t75" style="width:15.75pt;height:11.25pt" o:ole="">
                  <v:imagedata r:id="rId61" o:title=""/>
                </v:shape>
                <o:OLEObject Type="Embed" ProgID="Equation.DSMT4" ShapeID="_x0000_i1072" DrawAspect="Content" ObjectID="_1809666138" r:id="rId62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..................</w:t>
            </w:r>
          </w:p>
        </w:tc>
      </w:tr>
      <w:tr w:rsidR="0022265A" w:rsidRPr="002149D7" w14:paraId="7015EEDD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478D2A33" w14:textId="77777777" w:rsidR="0022265A" w:rsidRPr="005F77EE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sz w:val="26"/>
                <w:szCs w:val="26"/>
              </w:rPr>
            </w:pPr>
            <w:r w:rsidRPr="005F77EE">
              <w:rPr>
                <w:rFonts w:ascii="Shabnam" w:hAnsi="Shabnam" w:hint="cs"/>
                <w:sz w:val="26"/>
                <w:szCs w:val="26"/>
                <w:rtl/>
              </w:rPr>
              <w:t>مخرج کسرهای زیر را گویا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305"/>
              <w:gridCol w:w="3305"/>
              <w:gridCol w:w="3305"/>
            </w:tblGrid>
            <w:tr w:rsidR="0022265A" w14:paraId="38604282" w14:textId="77777777" w:rsidTr="00A95066">
              <w:tc>
                <w:tcPr>
                  <w:tcW w:w="3305" w:type="dxa"/>
                  <w:vAlign w:val="center"/>
                </w:tcPr>
                <w:p w14:paraId="0D98C23E" w14:textId="77777777" w:rsidR="0022265A" w:rsidRDefault="0022265A" w:rsidP="00684DF4">
                  <w:pPr>
                    <w:jc w:val="right"/>
                    <w:rPr>
                      <w:rFonts w:ascii="Shabnam" w:hAnsi="Shabnam"/>
                      <w:sz w:val="26"/>
                      <w:szCs w:val="26"/>
                      <w:rtl/>
                      <w:lang w:bidi="fa-IR"/>
                    </w:rPr>
                  </w:pPr>
                  <w:r w:rsidRPr="00053872">
                    <w:rPr>
                      <w:rFonts w:cs="0 Nazanin Bold"/>
                      <w:position w:val="-42"/>
                      <w:sz w:val="26"/>
                      <w:szCs w:val="26"/>
                    </w:rPr>
                    <w:object w:dxaOrig="620" w:dyaOrig="859" w14:anchorId="147990E5">
                      <v:shape id="_x0000_i1078" type="#_x0000_t75" style="width:30.75pt;height:45pt" o:ole="">
                        <v:imagedata r:id="rId63" o:title=""/>
                      </v:shape>
                      <o:OLEObject Type="Embed" ProgID="Equation.DSMT4" ShapeID="_x0000_i1078" DrawAspect="Content" ObjectID="_1809666139" r:id="rId64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38608497" w14:textId="77777777" w:rsidR="0022265A" w:rsidRDefault="0022265A" w:rsidP="00684DF4">
                  <w:pPr>
                    <w:jc w:val="right"/>
                    <w:rPr>
                      <w:rFonts w:ascii="Shabnam" w:hAnsi="Shabnam"/>
                      <w:sz w:val="26"/>
                      <w:szCs w:val="26"/>
                      <w:rtl/>
                    </w:rPr>
                  </w:pPr>
                  <w:r w:rsidRPr="00053872">
                    <w:rPr>
                      <w:rFonts w:cs="0 Nazanin Bold"/>
                      <w:position w:val="-32"/>
                      <w:sz w:val="26"/>
                      <w:szCs w:val="26"/>
                    </w:rPr>
                    <w:object w:dxaOrig="480" w:dyaOrig="760" w14:anchorId="16B8575E">
                      <v:shape id="_x0000_i1079" type="#_x0000_t75" style="width:24.75pt;height:41.25pt" o:ole="">
                        <v:imagedata r:id="rId65" o:title=""/>
                      </v:shape>
                      <o:OLEObject Type="Embed" ProgID="Equation.DSMT4" ShapeID="_x0000_i1079" DrawAspect="Content" ObjectID="_1809666140" r:id="rId66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69CB53F1" w14:textId="77777777" w:rsidR="0022265A" w:rsidRDefault="0022265A" w:rsidP="00684DF4">
                  <w:pPr>
                    <w:jc w:val="right"/>
                    <w:rPr>
                      <w:rFonts w:ascii="Shabnam" w:hAnsi="Shabnam"/>
                      <w:sz w:val="26"/>
                      <w:szCs w:val="26"/>
                      <w:rtl/>
                      <w:lang w:bidi="fa-IR"/>
                    </w:rPr>
                  </w:pPr>
                  <w:r w:rsidRPr="00053872">
                    <w:rPr>
                      <w:rFonts w:cs="0 Nazanin Bold"/>
                      <w:position w:val="-36"/>
                      <w:sz w:val="26"/>
                      <w:szCs w:val="26"/>
                    </w:rPr>
                    <w:object w:dxaOrig="460" w:dyaOrig="800" w14:anchorId="38FC7123">
                      <v:shape id="_x0000_i1080" type="#_x0000_t75" style="width:24pt;height:42pt" o:ole="">
                        <v:imagedata r:id="rId67" o:title=""/>
                      </v:shape>
                      <o:OLEObject Type="Embed" ProgID="Equation.DSMT4" ShapeID="_x0000_i1080" DrawAspect="Content" ObjectID="_1809666141" r:id="rId68"/>
                    </w:object>
                  </w:r>
                </w:p>
              </w:tc>
            </w:tr>
          </w:tbl>
          <w:p w14:paraId="46A59979" w14:textId="77777777" w:rsidR="0022265A" w:rsidRPr="005F77EE" w:rsidRDefault="0022265A" w:rsidP="00684DF4">
            <w:pPr>
              <w:pStyle w:val="Footer"/>
              <w:numPr>
                <w:ilvl w:val="0"/>
                <w:numId w:val="1"/>
              </w:numPr>
              <w:spacing w:line="360" w:lineRule="auto"/>
              <w:jc w:val="both"/>
              <w:rPr>
                <w:rFonts w:ascii="Shabnam" w:hAnsi="Shabnam"/>
                <w:sz w:val="26"/>
                <w:szCs w:val="26"/>
                <w:rtl/>
              </w:rPr>
            </w:pPr>
          </w:p>
        </w:tc>
      </w:tr>
    </w:tbl>
    <w:p w14:paraId="2BEB7680" w14:textId="032DC9F2" w:rsidR="00F1686A" w:rsidRPr="00B72262" w:rsidRDefault="00F1686A" w:rsidP="00B02D00">
      <w:pPr>
        <w:tabs>
          <w:tab w:val="left" w:pos="7696"/>
        </w:tabs>
        <w:rPr>
          <w:rFonts w:ascii="Vazirmatn" w:hAnsi="Vazirmatn"/>
          <w:sz w:val="6"/>
          <w:szCs w:val="6"/>
          <w:rtl/>
          <w:lang w:bidi="fa-IR"/>
        </w:rPr>
      </w:pPr>
    </w:p>
    <w:tbl>
      <w:tblPr>
        <w:tblStyle w:val="TableGrid"/>
        <w:bidiVisual/>
        <w:tblW w:w="10778" w:type="dxa"/>
        <w:tblInd w:w="-235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30"/>
        <w:gridCol w:w="10341"/>
        <w:gridCol w:w="7"/>
      </w:tblGrid>
      <w:tr w:rsidR="00F1686A" w:rsidRPr="00B72262" w14:paraId="665F5306" w14:textId="77777777" w:rsidTr="0022265A">
        <w:trPr>
          <w:gridAfter w:val="1"/>
          <w:wAfter w:w="7" w:type="dxa"/>
          <w:trHeight w:val="228"/>
        </w:trPr>
        <w:tc>
          <w:tcPr>
            <w:tcW w:w="10771" w:type="dxa"/>
            <w:gridSpan w:val="2"/>
            <w:shd w:val="clear" w:color="auto" w:fill="D9D9D9" w:themeFill="background1" w:themeFillShade="D9"/>
            <w:vAlign w:val="center"/>
          </w:tcPr>
          <w:p w14:paraId="3BBD407A" w14:textId="01880741" w:rsidR="00F1686A" w:rsidRPr="00B72262" w:rsidRDefault="00F1686A" w:rsidP="00F1686A">
            <w:pPr>
              <w:jc w:val="center"/>
              <w:rPr>
                <w:rtl/>
              </w:rPr>
            </w:pPr>
            <w:r w:rsidRPr="00B72262">
              <w:rPr>
                <w:rFonts w:hint="cs"/>
                <w:rtl/>
                <w:lang w:bidi="fa-IR"/>
              </w:rPr>
              <w:t>مرور فصل 5</w:t>
            </w:r>
          </w:p>
        </w:tc>
      </w:tr>
      <w:tr w:rsidR="0022265A" w:rsidRPr="00B72262" w14:paraId="517799EE" w14:textId="77777777" w:rsidTr="0022265A">
        <w:trPr>
          <w:trHeight w:val="798"/>
        </w:trPr>
        <w:tc>
          <w:tcPr>
            <w:tcW w:w="430" w:type="dxa"/>
            <w:shd w:val="clear" w:color="auto" w:fill="auto"/>
            <w:vAlign w:val="center"/>
          </w:tcPr>
          <w:p w14:paraId="713407F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742202D0" w14:textId="77777777" w:rsidR="0022265A" w:rsidRPr="00B72262" w:rsidRDefault="0022265A" w:rsidP="00F1686A">
            <w:pPr>
              <w:spacing w:line="276" w:lineRule="auto"/>
              <w:rPr>
                <w:rFonts w:ascii="Shabnam" w:hAnsi="Shabnam"/>
                <w:rtl/>
                <w:lang w:bidi="fa-IR"/>
              </w:rPr>
            </w:pPr>
            <w:r w:rsidRPr="00B72262">
              <w:rPr>
                <w:rFonts w:ascii="Shabnam" w:hAnsi="Shabnam" w:hint="cs"/>
                <w:rtl/>
              </w:rPr>
              <w:t xml:space="preserve">دور تک جمله ای ها خط بکشید.                                               </w:t>
            </w:r>
            <w:r w:rsidRPr="00B72262">
              <w:t xml:space="preserve">  </w:t>
            </w:r>
            <w:r w:rsidRPr="00B72262">
              <w:rPr>
                <w:position w:val="-14"/>
              </w:rPr>
              <w:object w:dxaOrig="3180" w:dyaOrig="520" w14:anchorId="726E2689">
                <v:shape id="_x0000_i1083" type="#_x0000_t75" style="width:156pt;height:26.25pt" o:ole="">
                  <v:imagedata r:id="rId69" o:title=""/>
                </v:shape>
                <o:OLEObject Type="Embed" ProgID="Equation.DSMT4" ShapeID="_x0000_i1083" DrawAspect="Content" ObjectID="_1809666142" r:id="rId70"/>
              </w:object>
            </w:r>
            <w:r w:rsidRPr="00B72262">
              <w:rPr>
                <w:rFonts w:ascii="Shabnam" w:hAnsi="Shabnam" w:hint="cs"/>
                <w:rtl/>
                <w:lang w:bidi="fa-IR"/>
              </w:rPr>
              <w:t xml:space="preserve">   </w:t>
            </w:r>
          </w:p>
        </w:tc>
      </w:tr>
      <w:tr w:rsidR="0022265A" w:rsidRPr="00B72262" w14:paraId="73E14C04" w14:textId="77777777" w:rsidTr="0022265A">
        <w:trPr>
          <w:trHeight w:val="1122"/>
        </w:trPr>
        <w:tc>
          <w:tcPr>
            <w:tcW w:w="430" w:type="dxa"/>
            <w:shd w:val="clear" w:color="auto" w:fill="auto"/>
            <w:vAlign w:val="center"/>
          </w:tcPr>
          <w:p w14:paraId="74592CDA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1C1AAEE5" w14:textId="77777777" w:rsidR="0022265A" w:rsidRPr="00B72262" w:rsidRDefault="0022265A" w:rsidP="00F1686A">
            <w:pPr>
              <w:rPr>
                <w:rFonts w:ascii="Shabnam" w:hAnsi="Shabnam"/>
                <w:rtl/>
                <w:lang w:bidi="fa-IR"/>
              </w:rPr>
            </w:pPr>
            <w:r w:rsidRPr="00B72262">
              <w:rPr>
                <w:rFonts w:ascii="Shabnam" w:hAnsi="Shabnam" w:hint="cs"/>
                <w:rtl/>
              </w:rPr>
              <w:t xml:space="preserve">با توجه به تک جمله ای </w:t>
            </w:r>
            <w:r w:rsidRPr="00B72262">
              <w:rPr>
                <w:position w:val="-12"/>
              </w:rPr>
              <w:object w:dxaOrig="880" w:dyaOrig="499" w14:anchorId="06C94D0F">
                <v:shape id="_x0000_i1084" type="#_x0000_t75" style="width:47.25pt;height:26.25pt" o:ole="">
                  <v:imagedata r:id="rId71" o:title=""/>
                </v:shape>
                <o:OLEObject Type="Embed" ProgID="Equation.DSMT4" ShapeID="_x0000_i1084" DrawAspect="Content" ObjectID="_1809666143" r:id="rId72"/>
              </w:object>
            </w:r>
            <w:r w:rsidRPr="00B72262">
              <w:rPr>
                <w:rFonts w:hint="cs"/>
                <w:rtl/>
              </w:rPr>
              <w:t xml:space="preserve"> موارد خواسته شده را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142"/>
              <w:gridCol w:w="2410"/>
              <w:gridCol w:w="2268"/>
              <w:gridCol w:w="2569"/>
            </w:tblGrid>
            <w:tr w:rsidR="0022265A" w:rsidRPr="00B72262" w14:paraId="70DED072" w14:textId="77777777" w:rsidTr="00F1686A">
              <w:tc>
                <w:tcPr>
                  <w:tcW w:w="2142" w:type="dxa"/>
                </w:tcPr>
                <w:p w14:paraId="46B438DE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ضریب عددی</w:t>
                  </w:r>
                  <w:r w:rsidRPr="00B72262">
                    <w:rPr>
                      <w:rFonts w:ascii="Shabnam" w:hAnsi="Shabnam" w:hint="cs"/>
                      <w:rtl/>
                    </w:rPr>
                    <w:t xml:space="preserve"> : ...........</w:t>
                  </w:r>
                </w:p>
              </w:tc>
              <w:tc>
                <w:tcPr>
                  <w:tcW w:w="2410" w:type="dxa"/>
                </w:tcPr>
                <w:p w14:paraId="0AF686E6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درجه نسبت به </w:t>
                  </w:r>
                  <w:r w:rsidRPr="00B72262">
                    <w:t>x</w:t>
                  </w:r>
                  <w:r w:rsidRPr="00B72262">
                    <w:rPr>
                      <w:rFonts w:ascii="Shabnam" w:hAnsi="Shabnam" w:hint="cs"/>
                      <w:rtl/>
                    </w:rPr>
                    <w:t>: ...........</w:t>
                  </w:r>
                </w:p>
              </w:tc>
              <w:tc>
                <w:tcPr>
                  <w:tcW w:w="2268" w:type="dxa"/>
                </w:tcPr>
                <w:p w14:paraId="2EA1EEC3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درجه نسبت به </w:t>
                  </w:r>
                  <w:r w:rsidRPr="00B72262">
                    <w:t>a</w:t>
                  </w:r>
                  <w:r w:rsidRPr="00B72262">
                    <w:rPr>
                      <w:rFonts w:ascii="Shabnam" w:hAnsi="Shabnam" w:hint="cs"/>
                      <w:rtl/>
                    </w:rPr>
                    <w:t>: ...........</w:t>
                  </w:r>
                </w:p>
              </w:tc>
              <w:tc>
                <w:tcPr>
                  <w:tcW w:w="2569" w:type="dxa"/>
                </w:tcPr>
                <w:p w14:paraId="15517414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درجه نسبت به </w:t>
                  </w:r>
                  <w:proofErr w:type="spellStart"/>
                  <w:r w:rsidRPr="00B72262">
                    <w:t>x,y</w:t>
                  </w:r>
                  <w:proofErr w:type="spellEnd"/>
                  <w:r w:rsidRPr="00B72262">
                    <w:rPr>
                      <w:rFonts w:ascii="Shabnam" w:hAnsi="Shabnam" w:hint="cs"/>
                      <w:rtl/>
                    </w:rPr>
                    <w:t xml:space="preserve"> : ...........</w:t>
                  </w:r>
                </w:p>
              </w:tc>
            </w:tr>
          </w:tbl>
          <w:p w14:paraId="2EEF938F" w14:textId="77777777" w:rsidR="0022265A" w:rsidRPr="00B72262" w:rsidRDefault="0022265A" w:rsidP="00F1686A">
            <w:pPr>
              <w:spacing w:line="276" w:lineRule="auto"/>
              <w:rPr>
                <w:rFonts w:ascii="Shabnam" w:hAnsi="Shabnam"/>
                <w:rtl/>
              </w:rPr>
            </w:pPr>
          </w:p>
        </w:tc>
      </w:tr>
      <w:tr w:rsidR="0022265A" w:rsidRPr="00B72262" w14:paraId="14688B6A" w14:textId="77777777" w:rsidTr="0022265A">
        <w:trPr>
          <w:trHeight w:val="555"/>
        </w:trPr>
        <w:tc>
          <w:tcPr>
            <w:tcW w:w="430" w:type="dxa"/>
            <w:shd w:val="clear" w:color="auto" w:fill="auto"/>
            <w:vAlign w:val="center"/>
          </w:tcPr>
          <w:p w14:paraId="252E3A9A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798AF73D" w14:textId="77777777" w:rsidR="0022265A" w:rsidRPr="00B72262" w:rsidRDefault="0022265A" w:rsidP="00F1686A">
            <w:pPr>
              <w:rPr>
                <w:rFonts w:ascii="Shabnam" w:hAnsi="Shabnam"/>
              </w:rPr>
            </w:pPr>
            <w:r w:rsidRPr="00B72262">
              <w:rPr>
                <w:rFonts w:ascii="Shabnam" w:hAnsi="Shabnam" w:hint="cs"/>
                <w:rtl/>
              </w:rPr>
              <w:t>طرف دیگر عبارت های زیر را به کمک اتحاد به دست آورید.</w:t>
            </w:r>
          </w:p>
          <w:p w14:paraId="72474078" w14:textId="3398DC0F" w:rsidR="0022265A" w:rsidRDefault="0022265A" w:rsidP="00F1686A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rtl/>
                <w:lang w:bidi="fa-IR"/>
              </w:rPr>
            </w:pPr>
            <w:r w:rsidRPr="00B72262">
              <w:rPr>
                <w:rtl/>
                <w:lang w:bidi="fa-IR"/>
              </w:rPr>
              <w:tab/>
            </w:r>
            <w:r w:rsidR="006B16D3" w:rsidRPr="00B72262">
              <w:rPr>
                <w:position w:val="-14"/>
                <w:lang w:bidi="fa-IR"/>
              </w:rPr>
              <w:object w:dxaOrig="1380" w:dyaOrig="540" w14:anchorId="739DF284">
                <v:shape id="_x0000_i1085" type="#_x0000_t75" style="width:68.25pt;height:27pt" o:ole="">
                  <v:imagedata r:id="rId73" o:title=""/>
                </v:shape>
                <o:OLEObject Type="Embed" ProgID="Equation.DSMT4" ShapeID="_x0000_i1085" DrawAspect="Content" ObjectID="_1809666144" r:id="rId74"/>
              </w:object>
            </w:r>
            <w:r w:rsidRPr="00B72262">
              <w:rPr>
                <w:rtl/>
                <w:lang w:bidi="fa-IR"/>
              </w:rPr>
              <w:t xml:space="preserve"> </w:t>
            </w:r>
          </w:p>
          <w:p w14:paraId="1303FD54" w14:textId="77777777" w:rsidR="006B16D3" w:rsidRDefault="0022265A" w:rsidP="00F1686A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                            </w:t>
            </w:r>
            <w:r w:rsidRPr="00B72262">
              <w:rPr>
                <w:position w:val="-14"/>
                <w:lang w:bidi="fa-IR"/>
              </w:rPr>
              <w:object w:dxaOrig="1900" w:dyaOrig="440" w14:anchorId="0D6DA964">
                <v:shape id="_x0000_i1086" type="#_x0000_t75" style="width:100.5pt;height:23.25pt" o:ole="">
                  <v:imagedata r:id="rId75" o:title=""/>
                </v:shape>
                <o:OLEObject Type="Embed" ProgID="Equation.DSMT4" ShapeID="_x0000_i1086" DrawAspect="Content" ObjectID="_1809666145" r:id="rId76"/>
              </w:object>
            </w:r>
          </w:p>
          <w:p w14:paraId="633BE26F" w14:textId="3508D899" w:rsidR="0022265A" w:rsidRPr="00B72262" w:rsidRDefault="006B16D3" w:rsidP="00F1686A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rtl/>
                <w:lang w:bidi="fa-IR"/>
              </w:rPr>
            </w:pPr>
            <w:r w:rsidRPr="00B72262">
              <w:rPr>
                <w:position w:val="-14"/>
                <w:lang w:bidi="fa-IR"/>
              </w:rPr>
              <w:object w:dxaOrig="2160" w:dyaOrig="440" w14:anchorId="1B1A3BC3">
                <v:shape id="_x0000_i1087" type="#_x0000_t75" style="width:114pt;height:23.25pt" o:ole="">
                  <v:imagedata r:id="rId77" o:title=""/>
                </v:shape>
                <o:OLEObject Type="Embed" ProgID="Equation.DSMT4" ShapeID="_x0000_i1087" DrawAspect="Content" ObjectID="_1809666146" r:id="rId78"/>
              </w:object>
            </w:r>
            <w:r w:rsidR="0022265A" w:rsidRPr="00B72262">
              <w:rPr>
                <w:rtl/>
                <w:lang w:bidi="fa-IR"/>
              </w:rPr>
              <w:t xml:space="preserve"> </w:t>
            </w:r>
          </w:p>
        </w:tc>
      </w:tr>
      <w:tr w:rsidR="0022265A" w:rsidRPr="00B72262" w14:paraId="46A8703C" w14:textId="77777777" w:rsidTr="0022265A">
        <w:trPr>
          <w:trHeight w:val="1106"/>
        </w:trPr>
        <w:tc>
          <w:tcPr>
            <w:tcW w:w="430" w:type="dxa"/>
            <w:shd w:val="clear" w:color="auto" w:fill="auto"/>
            <w:vAlign w:val="center"/>
          </w:tcPr>
          <w:p w14:paraId="09B918BC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1CF692C1" w14:textId="77777777" w:rsidR="0022265A" w:rsidRPr="00B72262" w:rsidRDefault="0022265A" w:rsidP="00F1686A">
            <w:pPr>
              <w:tabs>
                <w:tab w:val="left" w:pos="6389"/>
                <w:tab w:val="right" w:pos="9373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</w:rPr>
              <w:t>عبارت</w:t>
            </w:r>
            <w:r w:rsidRPr="00B72262">
              <w:rPr>
                <w:rtl/>
              </w:rPr>
              <w:softHyphen/>
            </w:r>
            <w:r w:rsidRPr="00B72262">
              <w:rPr>
                <w:rFonts w:hint="cs"/>
                <w:rtl/>
              </w:rPr>
              <w:t xml:space="preserve">های زیر را </w:t>
            </w:r>
            <w:r w:rsidRPr="00B72262">
              <w:rPr>
                <w:rFonts w:ascii="Vazirmatn" w:hAnsi="Vazirmatn" w:hint="cs"/>
                <w:rtl/>
                <w:lang w:bidi="fa-IR"/>
              </w:rPr>
              <w:t>به کمک اتحاد</w:t>
            </w:r>
            <w:r w:rsidRPr="00B72262">
              <w:rPr>
                <w:rFonts w:hint="cs"/>
                <w:rtl/>
              </w:rPr>
              <w:t xml:space="preserve"> تجزیه کنید.</w:t>
            </w:r>
            <w:r w:rsidRPr="00B72262">
              <w:rPr>
                <w:rFonts w:hint="cs"/>
                <w:rtl/>
                <w:lang w:bidi="fa-IR"/>
              </w:rPr>
              <w:t xml:space="preserve">          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299"/>
              <w:gridCol w:w="5090"/>
            </w:tblGrid>
            <w:tr w:rsidR="0022265A" w:rsidRPr="00B72262" w14:paraId="10C9E4E3" w14:textId="77777777" w:rsidTr="00F1686A">
              <w:tc>
                <w:tcPr>
                  <w:tcW w:w="4299" w:type="dxa"/>
                </w:tcPr>
                <w:p w14:paraId="3A68C144" w14:textId="77777777" w:rsidR="0022265A" w:rsidRPr="00B72262" w:rsidRDefault="0022265A" w:rsidP="00F1686A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6"/>
                      <w:lang w:bidi="fa-IR"/>
                    </w:rPr>
                    <w:object w:dxaOrig="1440" w:dyaOrig="440" w14:anchorId="4308297C">
                      <v:shape id="_x0000_i1088" type="#_x0000_t75" style="width:73.5pt;height:21.75pt" o:ole="">
                        <v:imagedata r:id="rId79" o:title=""/>
                      </v:shape>
                      <o:OLEObject Type="Embed" ProgID="Equation.DSMT4" ShapeID="_x0000_i1088" DrawAspect="Content" ObjectID="_1809666147" r:id="rId80"/>
                    </w:object>
                  </w:r>
                </w:p>
              </w:tc>
              <w:tc>
                <w:tcPr>
                  <w:tcW w:w="5090" w:type="dxa"/>
                </w:tcPr>
                <w:p w14:paraId="5FCB2EA9" w14:textId="77777777" w:rsidR="0022265A" w:rsidRPr="00B72262" w:rsidRDefault="0022265A" w:rsidP="00F1686A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6"/>
                    </w:rPr>
                    <w:object w:dxaOrig="1680" w:dyaOrig="440" w14:anchorId="2B2C50D1">
                      <v:shape id="_x0000_i1089" type="#_x0000_t75" style="width:90.75pt;height:23.25pt" o:ole="">
                        <v:imagedata r:id="rId81" o:title=""/>
                      </v:shape>
                      <o:OLEObject Type="Embed" ProgID="Equation.DSMT4" ShapeID="_x0000_i1089" DrawAspect="Content" ObjectID="_1809666148" r:id="rId82"/>
                    </w:object>
                  </w:r>
                </w:p>
              </w:tc>
            </w:tr>
          </w:tbl>
          <w:p w14:paraId="2C5E83A0" w14:textId="77777777" w:rsidR="0022265A" w:rsidRPr="00B72262" w:rsidRDefault="0022265A" w:rsidP="00F1686A">
            <w:pPr>
              <w:tabs>
                <w:tab w:val="left" w:pos="6389"/>
                <w:tab w:val="right" w:pos="9373"/>
              </w:tabs>
              <w:rPr>
                <w:rtl/>
                <w:lang w:bidi="fa-IR"/>
              </w:rPr>
            </w:pPr>
          </w:p>
        </w:tc>
      </w:tr>
      <w:tr w:rsidR="0022265A" w:rsidRPr="00B72262" w14:paraId="673D8FBC" w14:textId="77777777" w:rsidTr="00E47427">
        <w:trPr>
          <w:trHeight w:val="1975"/>
        </w:trPr>
        <w:tc>
          <w:tcPr>
            <w:tcW w:w="430" w:type="dxa"/>
            <w:shd w:val="clear" w:color="auto" w:fill="auto"/>
            <w:vAlign w:val="center"/>
          </w:tcPr>
          <w:p w14:paraId="020F0722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</w:tcPr>
          <w:p w14:paraId="15914E97" w14:textId="77777777" w:rsidR="0022265A" w:rsidRPr="00B72262" w:rsidRDefault="0022265A" w:rsidP="00F1686A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noProof/>
                <w:rtl/>
                <w:lang w:bidi="fa-IR"/>
              </w:rPr>
              <w:t>مجموعه جواب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نامعادله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زیر  را به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>دست آورید. سپس مجموعه جواب را روی محور نمایش دهید.</w:t>
            </w:r>
          </w:p>
          <w:p w14:paraId="0280A2EB" w14:textId="37B95634" w:rsidR="0022265A" w:rsidRPr="00B72262" w:rsidRDefault="0022265A" w:rsidP="00F1686A">
            <w:pPr>
              <w:spacing w:after="160" w:line="360" w:lineRule="auto"/>
              <w:contextualSpacing/>
              <w:rPr>
                <w:rFonts w:ascii="Shabnam" w:hAnsi="Shabnam"/>
                <w:rtl/>
              </w:rPr>
            </w:pPr>
            <w:r w:rsidRPr="00B72262"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C006A0" wp14:editId="44CAEE1C">
                      <wp:simplePos x="0" y="0"/>
                      <wp:positionH relativeFrom="column">
                        <wp:posOffset>3686809</wp:posOffset>
                      </wp:positionH>
                      <wp:positionV relativeFrom="paragraph">
                        <wp:posOffset>186690</wp:posOffset>
                      </wp:positionV>
                      <wp:extent cx="1914525" cy="0"/>
                      <wp:effectExtent l="38100" t="76200" r="28575" b="11430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EDD11" id="Straight Arrow Connector 56" o:spid="_x0000_s1026" type="#_x0000_t32" style="position:absolute;left:0;text-align:left;margin-left:290.3pt;margin-top:14.7pt;width:150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" strokecolor="black [3213]">
                      <v:stroke startarrow="open" endarrow="open"/>
                    </v:shape>
                  </w:pict>
                </mc:Fallback>
              </mc:AlternateConten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                                                 </w:t>
            </w:r>
            <w:r w:rsidR="00382383">
              <w:rPr>
                <w:rFonts w:hint="cs"/>
                <w:noProof/>
                <w:rtl/>
                <w:lang w:bidi="fa-IR"/>
              </w:rPr>
              <w:t xml:space="preserve">                                    </w: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  </w:t>
            </w:r>
            <w:r w:rsidRPr="00B72262">
              <w:rPr>
                <w:position w:val="-6"/>
                <w:lang w:bidi="fa-IR"/>
              </w:rPr>
              <w:object w:dxaOrig="1800" w:dyaOrig="279" w14:anchorId="71E99AFD">
                <v:shape id="_x0000_i1092" type="#_x0000_t75" style="width:102.75pt;height:15pt" o:ole="">
                  <v:imagedata r:id="rId83" o:title=""/>
                </v:shape>
                <o:OLEObject Type="Embed" ProgID="Equation.DSMT4" ShapeID="_x0000_i1092" DrawAspect="Content" ObjectID="_1809666149" r:id="rId84"/>
              </w:object>
            </w:r>
          </w:p>
        </w:tc>
      </w:tr>
    </w:tbl>
    <w:p w14:paraId="2F42ADD3" w14:textId="2C133F5C" w:rsidR="00F1686A" w:rsidRPr="00B72262" w:rsidRDefault="00F1686A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10763" w:type="dxa"/>
        <w:tblInd w:w="-22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264"/>
        <w:gridCol w:w="84"/>
        <w:gridCol w:w="5415"/>
      </w:tblGrid>
      <w:tr w:rsidR="00F1686A" w:rsidRPr="00B72262" w14:paraId="117A830E" w14:textId="77777777" w:rsidTr="00A14370">
        <w:trPr>
          <w:trHeight w:val="537"/>
        </w:trPr>
        <w:tc>
          <w:tcPr>
            <w:tcW w:w="10763" w:type="dxa"/>
            <w:gridSpan w:val="3"/>
            <w:shd w:val="clear" w:color="auto" w:fill="D9D9D9" w:themeFill="background1" w:themeFillShade="D9"/>
            <w:vAlign w:val="center"/>
          </w:tcPr>
          <w:p w14:paraId="2B665FEB" w14:textId="1208D08F" w:rsidR="00F1686A" w:rsidRPr="00B72262" w:rsidRDefault="00F1686A" w:rsidP="00F1686A">
            <w:pPr>
              <w:jc w:val="center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>مرور فصل 6</w:t>
            </w:r>
          </w:p>
        </w:tc>
      </w:tr>
      <w:tr w:rsidR="0022265A" w:rsidRPr="00B72262" w14:paraId="38B83051" w14:textId="77777777" w:rsidTr="0022265A">
        <w:trPr>
          <w:trHeight w:val="2117"/>
        </w:trPr>
        <w:tc>
          <w:tcPr>
            <w:tcW w:w="10763" w:type="dxa"/>
            <w:gridSpan w:val="3"/>
          </w:tcPr>
          <w:p w14:paraId="24026AE8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B72262">
              <w:rPr>
                <w:rFonts w:ascii="Shabnam" w:hAnsi="Shabnam"/>
                <w:rtl/>
              </w:rPr>
              <w:lastRenderedPageBreak/>
              <w:t>خط</w:t>
            </w:r>
            <w:r w:rsidRPr="00B72262">
              <w:rPr>
                <w:rFonts w:ascii="Shabnam" w:hAnsi="Shabnam" w:hint="cs"/>
                <w:rtl/>
              </w:rPr>
              <w:t xml:space="preserve"> های</w:t>
            </w:r>
            <w:r w:rsidRPr="00B72262">
              <w:rPr>
                <w:rFonts w:ascii="Shabnam" w:hAnsi="Shabnam"/>
                <w:rtl/>
              </w:rPr>
              <w:t xml:space="preserve"> ز</w:t>
            </w:r>
            <w:r w:rsidRPr="00B72262">
              <w:rPr>
                <w:rFonts w:ascii="Shabnam" w:hAnsi="Shabnam" w:hint="cs"/>
                <w:rtl/>
              </w:rPr>
              <w:t>ی</w:t>
            </w:r>
            <w:r w:rsidRPr="00B72262">
              <w:rPr>
                <w:rFonts w:ascii="Shabnam" w:hAnsi="Shabnam" w:hint="eastAsia"/>
                <w:rtl/>
              </w:rPr>
              <w:t>ر</w:t>
            </w:r>
            <w:r w:rsidRPr="00B72262">
              <w:rPr>
                <w:rFonts w:ascii="Shabnam" w:hAnsi="Shabnam"/>
                <w:rtl/>
              </w:rPr>
              <w:t xml:space="preserve"> را رسم کن</w:t>
            </w:r>
            <w:r w:rsidRPr="00B72262">
              <w:rPr>
                <w:rFonts w:ascii="Shabnam" w:hAnsi="Shabnam" w:hint="cs"/>
                <w:rtl/>
              </w:rPr>
              <w:t>ی</w:t>
            </w:r>
            <w:r w:rsidRPr="00B72262">
              <w:rPr>
                <w:rFonts w:ascii="Shabnam" w:hAnsi="Shabnam" w:hint="eastAsia"/>
                <w:rtl/>
              </w:rPr>
              <w:t>د</w:t>
            </w:r>
            <w:r w:rsidRPr="00B72262">
              <w:rPr>
                <w:rFonts w:ascii="Shabnam" w:hAnsi="Shabnam"/>
                <w:rtl/>
              </w:rPr>
              <w:t>.</w:t>
            </w:r>
          </w:p>
          <w:tbl>
            <w:tblPr>
              <w:tblStyle w:val="TableGrid"/>
              <w:bidiVisual/>
              <w:tblW w:w="10523" w:type="dxa"/>
              <w:jc w:val="right"/>
              <w:tblLook w:val="04A0" w:firstRow="1" w:lastRow="0" w:firstColumn="1" w:lastColumn="0" w:noHBand="0" w:noVBand="1"/>
            </w:tblPr>
            <w:tblGrid>
              <w:gridCol w:w="4989"/>
              <w:gridCol w:w="5534"/>
            </w:tblGrid>
            <w:tr w:rsidR="0022265A" w:rsidRPr="00B72262" w14:paraId="7AE86148" w14:textId="77777777" w:rsidTr="0022265A">
              <w:trPr>
                <w:trHeight w:val="1644"/>
                <w:jc w:val="right"/>
              </w:trPr>
              <w:tc>
                <w:tcPr>
                  <w:tcW w:w="4989" w:type="dxa"/>
                  <w:tcBorders>
                    <w:top w:val="nil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0BCC1050" w14:textId="77777777" w:rsidR="0022265A" w:rsidRPr="00B72262" w:rsidRDefault="0022265A" w:rsidP="00F1686A">
                  <w:pPr>
                    <w:jc w:val="right"/>
                    <w:rPr>
                      <w:lang w:bidi="fa-IR"/>
                    </w:rPr>
                  </w:pPr>
                  <w:r w:rsidRPr="00B72262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7A6A7B4D" wp14:editId="6209288A">
                            <wp:simplePos x="0" y="0"/>
                            <wp:positionH relativeFrom="column">
                              <wp:posOffset>1545595</wp:posOffset>
                            </wp:positionH>
                            <wp:positionV relativeFrom="paragraph">
                              <wp:posOffset>11756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57" name="Group 5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58" name="Picture 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5" cstate="print">
                                        <a:grayscl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86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-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59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BF7309E" id="Group 57" o:spid="_x0000_s1026" style="position:absolute;left:0;text-align:left;margin-left:121.7pt;margin-top:.95pt;width:74.7pt;height:76.85pt;z-index:251714560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">
                            <v:shape id="Picture 58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">
                              <v:imagedata r:id="rId148" o:title="" grayscale="t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49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B72262">
                    <w:rPr>
                      <w:position w:val="-12"/>
                      <w:lang w:bidi="fa-IR"/>
                    </w:rPr>
                    <w:object w:dxaOrig="800" w:dyaOrig="340" w14:anchorId="0BD5422A">
                      <v:shape id="_x0000_i1093" type="#_x0000_t75" style="width:39.75pt;height:17.25pt" o:ole="">
                        <v:imagedata r:id="rId150" o:title=""/>
                      </v:shape>
                      <o:OLEObject Type="Embed" ProgID="Equation.DSMT4" ShapeID="_x0000_i1093" DrawAspect="Content" ObjectID="_1809666150" r:id="rId151"/>
                    </w:object>
                  </w:r>
                  <w:r w:rsidRPr="00B72262">
                    <w:rPr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5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E9A9239" w14:textId="22235486" w:rsidR="0022265A" w:rsidRPr="00B72262" w:rsidRDefault="0022265A" w:rsidP="00F1686A">
                  <w:pPr>
                    <w:jc w:val="right"/>
                    <w:rPr>
                      <w:lang w:bidi="fa-IR"/>
                    </w:rPr>
                  </w:pPr>
                  <w:r w:rsidRPr="00B72262">
                    <w:rPr>
                      <w:position w:val="-12"/>
                      <w:lang w:bidi="fa-IR"/>
                    </w:rPr>
                    <w:object w:dxaOrig="1200" w:dyaOrig="340" w14:anchorId="0F5807CC">
                      <v:shape id="_x0000_i1094" type="#_x0000_t75" style="width:60.75pt;height:17.25pt" o:ole="">
                        <v:imagedata r:id="rId152" o:title=""/>
                      </v:shape>
                      <o:OLEObject Type="Embed" ProgID="Equation.DSMT4" ShapeID="_x0000_i1094" DrawAspect="Content" ObjectID="_1809666151" r:id="rId153"/>
                    </w:object>
                  </w:r>
                  <w:r w:rsidRPr="00B72262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43365E5B" wp14:editId="17CEA3B9">
                            <wp:simplePos x="0" y="0"/>
                            <wp:positionH relativeFrom="column">
                              <wp:posOffset>1932753</wp:posOffset>
                            </wp:positionH>
                            <wp:positionV relativeFrom="paragraph">
                              <wp:posOffset>4071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63" name="Group 6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64" name="Picture 6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5" cstate="print">
                                        <a:grayscl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86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-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65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1CA4401" id="Group 63" o:spid="_x0000_s1026" style="position:absolute;left:0;text-align:left;margin-left:152.2pt;margin-top:.3pt;width:74.7pt;height:76.85pt;z-index:251713536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">
                            <v:shape id="Picture 6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">
                              <v:imagedata r:id="rId148" o:title="" grayscale="t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49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B72262">
                    <w:rPr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3FE8F96C" w14:textId="77777777" w:rsidR="0022265A" w:rsidRPr="00B72262" w:rsidRDefault="0022265A" w:rsidP="00F1686A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</w:tr>
      <w:tr w:rsidR="0022265A" w:rsidRPr="00B72262" w14:paraId="5D07285B" w14:textId="77777777" w:rsidTr="00A14370">
        <w:trPr>
          <w:trHeight w:val="976"/>
        </w:trPr>
        <w:tc>
          <w:tcPr>
            <w:tcW w:w="10763" w:type="dxa"/>
            <w:gridSpan w:val="3"/>
          </w:tcPr>
          <w:p w14:paraId="0D22649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rtl/>
              </w:rPr>
            </w:pPr>
            <w:r w:rsidRPr="00B72262">
              <w:rPr>
                <w:rFonts w:ascii="Shabnam" w:hAnsi="Shabnam" w:hint="cs"/>
                <w:rtl/>
              </w:rPr>
              <w:t xml:space="preserve">خط با معادله </w:t>
            </w:r>
            <w:r w:rsidRPr="00B72262">
              <w:rPr>
                <w:noProof/>
                <w:position w:val="-12"/>
              </w:rPr>
              <w:object w:dxaOrig="1420" w:dyaOrig="340" w14:anchorId="3F2FDBF9">
                <v:shape id="_x0000_i1260" type="#_x0000_t75" style="width:66.75pt;height:16.5pt" o:ole="">
                  <v:imagedata r:id="rId154" o:title=""/>
                </v:shape>
                <o:OLEObject Type="Embed" ProgID="Equation.DSMT4" ShapeID="_x0000_i1260" DrawAspect="Content" ObjectID="_1809666152" r:id="rId155"/>
              </w:object>
            </w:r>
            <w:r w:rsidRPr="00B72262">
              <w:rPr>
                <w:rFonts w:ascii="Shabnam" w:hAnsi="Shabnam"/>
              </w:rPr>
              <w:t xml:space="preserve"> </w:t>
            </w:r>
            <w:r w:rsidRPr="00B72262">
              <w:rPr>
                <w:rFonts w:ascii="Shabnam" w:hAnsi="Shabnam" w:hint="cs"/>
                <w:rtl/>
              </w:rPr>
              <w:t xml:space="preserve"> را در نظر بگیرید.</w:t>
            </w:r>
          </w:p>
          <w:p w14:paraId="725B8FF2" w14:textId="57683D45" w:rsidR="0022265A" w:rsidRPr="00B72262" w:rsidRDefault="0022265A" w:rsidP="00A14370">
            <w:pPr>
              <w:spacing w:line="360" w:lineRule="auto"/>
              <w:rPr>
                <w:rFonts w:ascii="Shabnam" w:hAnsi="Shabnam"/>
                <w:rtl/>
                <w:lang w:bidi="fa-IR"/>
              </w:rPr>
            </w:pPr>
            <w:r w:rsidRPr="00B72262">
              <w:rPr>
                <w:rFonts w:ascii="Shabnam" w:hAnsi="Shabnam" w:hint="cs"/>
                <w:rtl/>
              </w:rPr>
              <w:t xml:space="preserve">الف) آیا نقطه </w:t>
            </w:r>
            <w:r w:rsidRPr="00B72262">
              <w:rPr>
                <w:noProof/>
                <w:position w:val="-34"/>
              </w:rPr>
              <w:object w:dxaOrig="620" w:dyaOrig="840" w14:anchorId="2A16C882">
                <v:shape id="_x0000_i1261" type="#_x0000_t75" style="width:26.25pt;height:33.75pt" o:ole="">
                  <v:imagedata r:id="rId156" o:title=""/>
                </v:shape>
                <o:OLEObject Type="Embed" ProgID="Equation.DSMT4" ShapeID="_x0000_i1261" DrawAspect="Content" ObjectID="_1809666153" r:id="rId157"/>
              </w:object>
            </w:r>
            <w:r w:rsidRPr="00B72262">
              <w:rPr>
                <w:rFonts w:ascii="Shabnam" w:hAnsi="Shabnam" w:hint="cs"/>
                <w:rtl/>
              </w:rPr>
              <w:t xml:space="preserve"> روی این خط قرار دارد؟</w:t>
            </w:r>
            <w:r w:rsidRPr="00B72262">
              <w:rPr>
                <w:rFonts w:ascii="Shabnam" w:hAnsi="Shabnam" w:hint="cs"/>
                <w:rtl/>
                <w:lang w:bidi="fa-IR"/>
              </w:rPr>
              <w:t xml:space="preserve"> ............             ب) آیا این خط با خط </w:t>
            </w:r>
            <w:r w:rsidRPr="00B72262">
              <w:rPr>
                <w:noProof/>
                <w:position w:val="-12"/>
              </w:rPr>
              <w:object w:dxaOrig="1219" w:dyaOrig="340" w14:anchorId="4716F007">
                <v:shape id="_x0000_i1262" type="#_x0000_t75" style="width:56.25pt;height:16.5pt" o:ole="">
                  <v:imagedata r:id="rId158" o:title=""/>
                </v:shape>
                <o:OLEObject Type="Embed" ProgID="Equation.DSMT4" ShapeID="_x0000_i1262" DrawAspect="Content" ObjectID="_1809666154" r:id="rId159"/>
              </w:object>
            </w:r>
            <w:r w:rsidRPr="00B72262">
              <w:rPr>
                <w:rFonts w:ascii="Shabnam" w:hAnsi="Shabnam" w:hint="cs"/>
                <w:rtl/>
                <w:lang w:bidi="fa-IR"/>
              </w:rPr>
              <w:t xml:space="preserve"> موازی است؟ ................</w:t>
            </w:r>
          </w:p>
        </w:tc>
      </w:tr>
      <w:tr w:rsidR="0022265A" w:rsidRPr="00B72262" w14:paraId="0B70FA4C" w14:textId="77777777" w:rsidTr="0022265A">
        <w:trPr>
          <w:trHeight w:val="1276"/>
        </w:trPr>
        <w:tc>
          <w:tcPr>
            <w:tcW w:w="10763" w:type="dxa"/>
            <w:gridSpan w:val="3"/>
          </w:tcPr>
          <w:p w14:paraId="76A40592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</w:rPr>
            </w:pPr>
            <w:r w:rsidRPr="00B72262">
              <w:rPr>
                <w:rFonts w:hint="cs"/>
                <w:rtl/>
                <w:lang w:bidi="fa-IR"/>
              </w:rPr>
              <w:t>در هر یک از خط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162"/>
              <w:gridCol w:w="1835"/>
              <w:gridCol w:w="2833"/>
              <w:gridCol w:w="2165"/>
            </w:tblGrid>
            <w:tr w:rsidR="0022265A" w:rsidRPr="00B72262" w14:paraId="53A59D47" w14:textId="77777777" w:rsidTr="00F1686A">
              <w:trPr>
                <w:trHeight w:val="771"/>
              </w:trPr>
              <w:tc>
                <w:tcPr>
                  <w:tcW w:w="3162" w:type="dxa"/>
                </w:tcPr>
                <w:p w14:paraId="0D769C11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شیب:                     </w:t>
                  </w:r>
                </w:p>
                <w:p w14:paraId="1A4DEC8E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عرض از مبداء:           </w:t>
                  </w:r>
                </w:p>
              </w:tc>
              <w:tc>
                <w:tcPr>
                  <w:tcW w:w="1835" w:type="dxa"/>
                  <w:tcBorders>
                    <w:right w:val="single" w:sz="4" w:space="0" w:color="auto"/>
                  </w:tcBorders>
                </w:tcPr>
                <w:p w14:paraId="3A78B5CA" w14:textId="77777777" w:rsidR="0022265A" w:rsidRPr="00B72262" w:rsidRDefault="0022265A" w:rsidP="00F1686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12"/>
                      <w:lang w:bidi="fa-IR"/>
                    </w:rPr>
                    <w:object w:dxaOrig="1380" w:dyaOrig="340" w14:anchorId="56031D59">
                      <v:shape id="_x0000_i1098" type="#_x0000_t75" style="width:63.75pt;height:16.5pt" o:ole="">
                        <v:imagedata r:id="rId160" o:title=""/>
                      </v:shape>
                      <o:OLEObject Type="Embed" ProgID="Equation.DSMT4" ShapeID="_x0000_i1098" DrawAspect="Content" ObjectID="_1809666155" r:id="rId161"/>
                    </w:object>
                  </w:r>
                </w:p>
              </w:tc>
              <w:tc>
                <w:tcPr>
                  <w:tcW w:w="2833" w:type="dxa"/>
                  <w:tcBorders>
                    <w:left w:val="single" w:sz="4" w:space="0" w:color="auto"/>
                  </w:tcBorders>
                </w:tcPr>
                <w:p w14:paraId="43E2D4AF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شیب:                </w:t>
                  </w:r>
                </w:p>
                <w:p w14:paraId="7006104B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عرض از مبداء:      </w:t>
                  </w:r>
                </w:p>
              </w:tc>
              <w:tc>
                <w:tcPr>
                  <w:tcW w:w="2165" w:type="dxa"/>
                </w:tcPr>
                <w:p w14:paraId="33ABFB77" w14:textId="77777777" w:rsidR="0022265A" w:rsidRPr="00B72262" w:rsidRDefault="0022265A" w:rsidP="00F1686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20"/>
                      <w:lang w:bidi="fa-IR"/>
                    </w:rPr>
                    <w:object w:dxaOrig="1300" w:dyaOrig="540" w14:anchorId="5089D33F">
                      <v:shape id="_x0000_i1099" type="#_x0000_t75" style="width:65.25pt;height:27pt" o:ole="">
                        <v:imagedata r:id="rId162" o:title=""/>
                      </v:shape>
                      <o:OLEObject Type="Embed" ProgID="Equation.DSMT4" ShapeID="_x0000_i1099" DrawAspect="Content" ObjectID="_1809666156" r:id="rId163"/>
                    </w:object>
                  </w:r>
                  <w:r w:rsidRPr="00B72262">
                    <w:rPr>
                      <w:rtl/>
                      <w:lang w:bidi="fa-IR"/>
                    </w:rPr>
                    <w:t xml:space="preserve"> </w:t>
                  </w:r>
                </w:p>
                <w:p w14:paraId="67DAE58F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</w:p>
              </w:tc>
            </w:tr>
          </w:tbl>
          <w:p w14:paraId="138F9013" w14:textId="77777777" w:rsidR="0022265A" w:rsidRPr="00B72262" w:rsidRDefault="0022265A" w:rsidP="00F1686A">
            <w:pPr>
              <w:pStyle w:val="ListParagraph"/>
              <w:spacing w:line="276" w:lineRule="auto"/>
              <w:ind w:left="360"/>
              <w:rPr>
                <w:rFonts w:ascii="Shabnam" w:hAnsi="Shabnam"/>
                <w:rtl/>
              </w:rPr>
            </w:pPr>
          </w:p>
        </w:tc>
      </w:tr>
      <w:tr w:rsidR="0022265A" w:rsidRPr="00B72262" w14:paraId="28C5F7EE" w14:textId="77777777" w:rsidTr="0022265A">
        <w:trPr>
          <w:trHeight w:val="1166"/>
        </w:trPr>
        <w:tc>
          <w:tcPr>
            <w:tcW w:w="5348" w:type="dxa"/>
            <w:gridSpan w:val="2"/>
          </w:tcPr>
          <w:p w14:paraId="083EE651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bidi="fa-IR"/>
              </w:rPr>
            </w:pPr>
            <w:r w:rsidRPr="00B72262"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6D6BC1CD" wp14:editId="59F6CE41">
                      <wp:simplePos x="0" y="0"/>
                      <wp:positionH relativeFrom="column">
                        <wp:posOffset>144107</wp:posOffset>
                      </wp:positionH>
                      <wp:positionV relativeFrom="paragraph">
                        <wp:posOffset>81919</wp:posOffset>
                      </wp:positionV>
                      <wp:extent cx="607060" cy="607060"/>
                      <wp:effectExtent l="0" t="0" r="21590" b="2159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7060" cy="607060"/>
                                <a:chOff x="0" y="0"/>
                                <a:chExt cx="607060" cy="607060"/>
                              </a:xfrm>
                            </wpg:grpSpPr>
                            <wps:wsp>
                              <wps:cNvPr id="67" name="Quad Arrow 26"/>
                              <wps:cNvSpPr/>
                              <wps:spPr>
                                <a:xfrm>
                                  <a:off x="0" y="0"/>
                                  <a:ext cx="607060" cy="607060"/>
                                </a:xfrm>
                                <a:prstGeom prst="quadArrow">
                                  <a:avLst>
                                    <a:gd name="adj1" fmla="val 0"/>
                                    <a:gd name="adj2" fmla="val 5259"/>
                                    <a:gd name="adj3" fmla="val 9109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53789" y="130628"/>
                                  <a:ext cx="353118" cy="3913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57E9B1" id="Group 66" o:spid="_x0000_s1026" style="position:absolute;left:0;text-align:left;margin-left:11.35pt;margin-top:6.45pt;width:47.8pt;height:47.8pt;z-index:251716608" coordsize="6070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">
                      <v:shape id="Quad Arrow 26" o:spid="_x0000_s1027" style="position:absolute;width:6070;height:6070;visibility:visible;mso-wrap-style:square;v-text-anchor:middle" coordsize="60706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  </v:shape>
                      <v:line id="Straight Connector 68" o:spid="_x0000_s1028" style="position:absolute;visibility:visible;mso-wrap-style:square" from="537,1306" to="4069,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pD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Y+CX+ALn6BQAA//8DAFBLAQItABQABgAIAAAAIQDb4fbL7gAAAIUBAAATAAAAAAAAAAAAAAAA&#10;AAAAAABbQ29udGVudF9UeXBlc10ueG1sUEsBAi0AFAAGAAgAAAAhAFr0LFu/AAAAFQEAAAsAAAAA&#10;AAAAAAAAAAAAHwEAAF9yZWxzLy5yZWxzUEsBAi0AFAAGAAgAAAAhALg7+kPBAAAA2wAAAA8AAAAA&#10;AAAAAAAAAAAABwIAAGRycy9kb3ducmV2LnhtbFBLBQYAAAAAAwADALcAAAD1AgAAAAA=&#10;" strokecolor="black [3213]"/>
                    </v:group>
                  </w:pict>
                </mc:Fallback>
              </mc:AlternateContent>
            </w:r>
            <w:r w:rsidRPr="00B72262">
              <w:rPr>
                <w:rFonts w:hint="cs"/>
                <w:rtl/>
                <w:lang w:bidi="fa-IR"/>
              </w:rPr>
              <w:t xml:space="preserve"> الف) در شکل مقابل علامت شیب </w:t>
            </w:r>
          </w:p>
          <w:p w14:paraId="70166772" w14:textId="77777777" w:rsidR="0022265A" w:rsidRPr="00B72262" w:rsidRDefault="0022265A" w:rsidP="00F1686A">
            <w:pPr>
              <w:spacing w:line="276" w:lineRule="auto"/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و عرض از مبدا خط رسم شده را مشخص </w:t>
            </w:r>
          </w:p>
          <w:p w14:paraId="268B7F32" w14:textId="77777777" w:rsidR="0022265A" w:rsidRPr="00B72262" w:rsidRDefault="0022265A" w:rsidP="00F1686A">
            <w:pPr>
              <w:spacing w:line="360" w:lineRule="auto"/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کنید.</w:t>
            </w:r>
          </w:p>
        </w:tc>
        <w:tc>
          <w:tcPr>
            <w:tcW w:w="5415" w:type="dxa"/>
          </w:tcPr>
          <w:p w14:paraId="509B6187" w14:textId="77777777" w:rsidR="0022265A" w:rsidRPr="00B72262" w:rsidRDefault="0022265A" w:rsidP="00F1686A">
            <w:pPr>
              <w:spacing w:line="276" w:lineRule="auto"/>
              <w:rPr>
                <w:rtl/>
                <w:lang w:bidi="fa-IR"/>
              </w:rPr>
            </w:pPr>
            <w:r w:rsidRPr="00B72262">
              <w:rPr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C538C52" wp14:editId="5C3B1787">
                      <wp:simplePos x="0" y="0"/>
                      <wp:positionH relativeFrom="column">
                        <wp:posOffset>53442</wp:posOffset>
                      </wp:positionH>
                      <wp:positionV relativeFrom="paragraph">
                        <wp:posOffset>120916</wp:posOffset>
                      </wp:positionV>
                      <wp:extent cx="607060" cy="607060"/>
                      <wp:effectExtent l="0" t="0" r="21590" b="21590"/>
                      <wp:wrapNone/>
                      <wp:docPr id="69" name="Quad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060" cy="60706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62877" id="Quad Arrow 26" o:spid="_x0000_s1026" style="position:absolute;left:0;text-align:left;margin-left:4.2pt;margin-top:9.5pt;width:47.8pt;height:4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06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</v:shape>
                  </w:pict>
                </mc:Fallback>
              </mc:AlternateContent>
            </w:r>
            <w:r w:rsidRPr="00B72262">
              <w:rPr>
                <w:rFonts w:hint="cs"/>
                <w:rtl/>
                <w:lang w:bidi="fa-IR"/>
              </w:rPr>
              <w:t xml:space="preserve">ب) </w: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خط </w:t>
            </w:r>
            <w:r w:rsidRPr="00B72262">
              <w:rPr>
                <w:noProof/>
                <w:position w:val="-12"/>
                <w:lang w:bidi="fa-IR"/>
              </w:rPr>
              <w:object w:dxaOrig="1215" w:dyaOrig="360" w14:anchorId="5279F1A6">
                <v:shape id="_x0000_i1100" type="#_x0000_t75" style="width:60.75pt;height:18pt" o:ole="">
                  <v:imagedata r:id="rId164" o:title=""/>
                </v:shape>
                <o:OLEObject Type="Embed" ProgID="Equation.DSMT4" ShapeID="_x0000_i1100" DrawAspect="Content" ObjectID="_1809666157" r:id="rId165"/>
              </w:objec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را در نظر بگیرید</w:t>
            </w:r>
            <w:r w:rsidRPr="00B72262">
              <w:rPr>
                <w:rFonts w:hint="cs"/>
                <w:rtl/>
                <w:lang w:bidi="fa-IR"/>
              </w:rPr>
              <w:t xml:space="preserve"> ، اگر </w:t>
            </w:r>
          </w:p>
          <w:p w14:paraId="73F95301" w14:textId="77777777" w:rsidR="0022265A" w:rsidRPr="00B72262" w:rsidRDefault="0022265A" w:rsidP="00F1686A">
            <w:pPr>
              <w:spacing w:line="276" w:lineRule="auto"/>
              <w:rPr>
                <w:rtl/>
                <w:lang w:bidi="fa-IR"/>
              </w:rPr>
            </w:pPr>
            <w:r w:rsidRPr="00B72262">
              <w:rPr>
                <w:position w:val="-10"/>
                <w:lang w:bidi="fa-IR"/>
              </w:rPr>
              <w:object w:dxaOrig="1260" w:dyaOrig="340" w14:anchorId="2B385E60">
                <v:shape id="_x0000_i1101" type="#_x0000_t75" style="width:63pt;height:16.5pt" o:ole="">
                  <v:imagedata r:id="rId166" o:title=""/>
                </v:shape>
                <o:OLEObject Type="Embed" ProgID="Equation.DSMT4" ShapeID="_x0000_i1101" DrawAspect="Content" ObjectID="_1809666158" r:id="rId167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باشد ، این خط را در دستگاه</w:t>
            </w:r>
          </w:p>
          <w:p w14:paraId="3EF23AD5" w14:textId="77777777" w:rsidR="0022265A" w:rsidRPr="00B72262" w:rsidRDefault="0022265A" w:rsidP="00F1686A">
            <w:pPr>
              <w:spacing w:line="360" w:lineRule="auto"/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مختصات مقابل رسم کنید.</w:t>
            </w:r>
          </w:p>
        </w:tc>
      </w:tr>
      <w:tr w:rsidR="0022265A" w:rsidRPr="00B72262" w14:paraId="79062AAD" w14:textId="77777777" w:rsidTr="0022265A">
        <w:trPr>
          <w:trHeight w:val="1929"/>
        </w:trPr>
        <w:tc>
          <w:tcPr>
            <w:tcW w:w="10763" w:type="dxa"/>
            <w:gridSpan w:val="3"/>
          </w:tcPr>
          <w:p w14:paraId="4DC51EA1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rtl/>
              </w:rPr>
              <w:t xml:space="preserve">الف) </w:t>
            </w:r>
            <w:r w:rsidRPr="00B72262">
              <w:rPr>
                <w:rFonts w:hint="cs"/>
                <w:i/>
                <w:noProof/>
                <w:rtl/>
              </w:rPr>
              <w:t>معادله خطی را بنویسید که</w:t>
            </w:r>
            <w:r w:rsidRPr="00B72262">
              <w:rPr>
                <w:rFonts w:hint="cs"/>
                <w:rtl/>
              </w:rPr>
              <w:t xml:space="preserve"> شیب آن 2+ 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 xml:space="preserve">و عرض از مبداء آن </w:t>
            </w:r>
            <w:r w:rsidRPr="00B72262">
              <w:rPr>
                <w:rFonts w:hint="cs"/>
                <w:rtl/>
                <w:lang w:bidi="fa-IR"/>
              </w:rPr>
              <w:t>3-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 xml:space="preserve"> باشد.</w:t>
            </w:r>
          </w:p>
          <w:p w14:paraId="1E34F708" w14:textId="77777777" w:rsidR="0022265A" w:rsidRPr="00B72262" w:rsidRDefault="0022265A" w:rsidP="00F1686A">
            <w:pPr>
              <w:tabs>
                <w:tab w:val="left" w:pos="7779"/>
              </w:tabs>
              <w:spacing w:line="360" w:lineRule="auto"/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ب) </w:t>
            </w:r>
            <w:r w:rsidRPr="00B72262">
              <w:rPr>
                <w:rFonts w:hint="cs"/>
                <w:i/>
                <w:noProof/>
                <w:rtl/>
              </w:rPr>
              <w:t>معادله خطی را بنویسید که</w:t>
            </w:r>
            <w:r w:rsidRPr="00B72262">
              <w:rPr>
                <w:rFonts w:hint="cs"/>
                <w:rtl/>
                <w:lang w:bidi="fa-IR"/>
              </w:rPr>
              <w:t xml:space="preserve"> با خط </w:t>
            </w:r>
            <w:r w:rsidRPr="00B72262">
              <w:rPr>
                <w:position w:val="-12"/>
              </w:rPr>
              <w:object w:dxaOrig="1280" w:dyaOrig="340" w14:anchorId="2C894006">
                <v:shape id="_x0000_i1102" type="#_x0000_t75" style="width:63.75pt;height:17.25pt" o:ole="">
                  <v:imagedata r:id="rId168" o:title=""/>
                </v:shape>
                <o:OLEObject Type="Embed" ProgID="Equation.DSMT4" ShapeID="_x0000_i1102" DrawAspect="Content" ObjectID="_1809666159" r:id="rId169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موازی باشد و از نقطه </w:t>
            </w:r>
            <w:r w:rsidRPr="00B72262">
              <w:rPr>
                <w:position w:val="-34"/>
                <w:lang w:bidi="fa-IR"/>
              </w:rPr>
              <w:object w:dxaOrig="460" w:dyaOrig="840" w14:anchorId="2869F408">
                <v:shape id="_x0000_i1103" type="#_x0000_t75" style="width:20.25pt;height:37.5pt" o:ole="">
                  <v:imagedata r:id="rId170" o:title=""/>
                </v:shape>
                <o:OLEObject Type="Embed" ProgID="Equation.DSMT4" ShapeID="_x0000_i1103" DrawAspect="Content" ObjectID="_1809666160" r:id="rId171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بگذرد.</w:t>
            </w:r>
          </w:p>
          <w:p w14:paraId="70F5C100" w14:textId="77777777" w:rsidR="0022265A" w:rsidRPr="00B72262" w:rsidRDefault="0022265A" w:rsidP="00F1686A">
            <w:pPr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ج) </w:t>
            </w:r>
            <w:r w:rsidRPr="00B72262">
              <w:rPr>
                <w:rFonts w:hint="cs"/>
                <w:i/>
                <w:noProof/>
                <w:rtl/>
              </w:rPr>
              <w:t>معادله خطی را بنویسید که</w:t>
            </w:r>
            <w:r w:rsidRPr="00B72262">
              <w:rPr>
                <w:rFonts w:hint="cs"/>
                <w:rtl/>
                <w:lang w:bidi="fa-IR"/>
              </w:rPr>
              <w:t xml:space="preserve"> از دو نقطه </w: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position w:val="-34"/>
                <w:lang w:bidi="fa-IR"/>
              </w:rPr>
              <w:object w:dxaOrig="620" w:dyaOrig="840" w14:anchorId="03C3A62F">
                <v:shape id="_x0000_i1104" type="#_x0000_t75" style="width:27pt;height:35.25pt" o:ole="">
                  <v:imagedata r:id="rId172" o:title=""/>
                </v:shape>
                <o:OLEObject Type="Embed" ProgID="Equation.DSMT4" ShapeID="_x0000_i1104" DrawAspect="Content" ObjectID="_1809666161" r:id="rId173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و </w: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position w:val="-34"/>
                <w:lang w:bidi="fa-IR"/>
              </w:rPr>
              <w:object w:dxaOrig="460" w:dyaOrig="840" w14:anchorId="03CB134C">
                <v:shape id="_x0000_i1105" type="#_x0000_t75" style="width:19.5pt;height:35.25pt" o:ole="">
                  <v:imagedata r:id="rId174" o:title=""/>
                </v:shape>
                <o:OLEObject Type="Embed" ProgID="Equation.DSMT4" ShapeID="_x0000_i1105" DrawAspect="Content" ObjectID="_1809666162" r:id="rId175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بگذرد</w:t>
            </w:r>
            <w:r w:rsidRPr="00B72262">
              <w:rPr>
                <w:rFonts w:hint="cs"/>
                <w:noProof/>
                <w:rtl/>
                <w:lang w:bidi="fa-IR"/>
              </w:rPr>
              <w:t>.</w:t>
            </w:r>
          </w:p>
        </w:tc>
      </w:tr>
      <w:tr w:rsidR="0022265A" w:rsidRPr="00B72262" w14:paraId="367881D3" w14:textId="77777777" w:rsidTr="0022265A">
        <w:trPr>
          <w:trHeight w:val="1334"/>
        </w:trPr>
        <w:tc>
          <w:tcPr>
            <w:tcW w:w="5264" w:type="dxa"/>
            <w:tcBorders>
              <w:right w:val="single" w:sz="4" w:space="0" w:color="FFFFFF" w:themeColor="background1"/>
            </w:tcBorders>
          </w:tcPr>
          <w:p w14:paraId="054047AE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noProof/>
                <w:rtl/>
                <w:lang w:bidi="fa-IR"/>
              </w:rPr>
              <w:t>دستگاه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معادله خطی زیر را حل کنید.</w:t>
            </w:r>
          </w:p>
        </w:tc>
        <w:tc>
          <w:tcPr>
            <w:tcW w:w="5499" w:type="dxa"/>
            <w:gridSpan w:val="2"/>
            <w:tcBorders>
              <w:left w:val="single" w:sz="4" w:space="0" w:color="FFFFFF" w:themeColor="background1"/>
            </w:tcBorders>
          </w:tcPr>
          <w:p w14:paraId="0E0A8C5F" w14:textId="77777777" w:rsidR="0022265A" w:rsidRPr="00B72262" w:rsidRDefault="0022265A" w:rsidP="00F1686A">
            <w:pPr>
              <w:tabs>
                <w:tab w:val="left" w:pos="3196"/>
                <w:tab w:val="right" w:pos="4996"/>
              </w:tabs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noProof/>
                <w:lang w:bidi="fa-IR"/>
              </w:rPr>
              <w:tab/>
              <w:t xml:space="preserve"> </w:t>
            </w:r>
            <w:r w:rsidRPr="00B72262">
              <w:rPr>
                <w:noProof/>
                <w:lang w:bidi="fa-IR"/>
              </w:rPr>
              <w:tab/>
            </w:r>
            <w:r w:rsidRPr="00B72262">
              <w:rPr>
                <w:noProof/>
                <w:position w:val="-34"/>
                <w:lang w:bidi="fa-IR"/>
              </w:rPr>
              <w:object w:dxaOrig="1440" w:dyaOrig="840" w14:anchorId="27FDD49B">
                <v:shape id="_x0000_i1108" type="#_x0000_t75" style="width:66pt;height:38.25pt" o:ole="">
                  <v:imagedata r:id="rId176" o:title=""/>
                </v:shape>
                <o:OLEObject Type="Embed" ProgID="Equation.DSMT4" ShapeID="_x0000_i1108" DrawAspect="Content" ObjectID="_1809666163" r:id="rId177"/>
              </w:object>
            </w:r>
            <w:r w:rsidRPr="00B72262">
              <w:rPr>
                <w:noProof/>
                <w:lang w:bidi="fa-IR"/>
              </w:rPr>
              <w:t xml:space="preserve">     </w:t>
            </w:r>
          </w:p>
        </w:tc>
      </w:tr>
    </w:tbl>
    <w:p w14:paraId="259923F4" w14:textId="77777777" w:rsidR="00F1686A" w:rsidRPr="00B72262" w:rsidRDefault="00F1686A" w:rsidP="00F1686A">
      <w:pPr>
        <w:rPr>
          <w:sz w:val="12"/>
          <w:szCs w:val="12"/>
          <w:rtl/>
        </w:rPr>
      </w:pPr>
      <w:bookmarkStart w:id="0" w:name="_GoBack"/>
      <w:bookmarkEnd w:id="0"/>
    </w:p>
    <w:tbl>
      <w:tblPr>
        <w:tblStyle w:val="TableGrid"/>
        <w:bidiVisual/>
        <w:tblW w:w="10538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8"/>
        <w:gridCol w:w="10050"/>
      </w:tblGrid>
      <w:tr w:rsidR="00F1686A" w:rsidRPr="00B72262" w14:paraId="0B0B444A" w14:textId="77777777" w:rsidTr="0022265A">
        <w:trPr>
          <w:trHeight w:val="70"/>
        </w:trPr>
        <w:tc>
          <w:tcPr>
            <w:tcW w:w="10538" w:type="dxa"/>
            <w:gridSpan w:val="2"/>
            <w:shd w:val="clear" w:color="auto" w:fill="D9D9D9" w:themeFill="background1" w:themeFillShade="D9"/>
          </w:tcPr>
          <w:p w14:paraId="52D9DD4A" w14:textId="18461F03" w:rsidR="00F1686A" w:rsidRPr="00B72262" w:rsidRDefault="00F1686A" w:rsidP="00B72262">
            <w:pPr>
              <w:jc w:val="center"/>
              <w:rPr>
                <w:rtl/>
              </w:rPr>
            </w:pPr>
            <w:r w:rsidRPr="00B72262">
              <w:rPr>
                <w:rFonts w:hint="cs"/>
                <w:rtl/>
                <w:lang w:bidi="fa-IR"/>
              </w:rPr>
              <w:t>مرور فصل 7</w:t>
            </w:r>
          </w:p>
        </w:tc>
      </w:tr>
      <w:tr w:rsidR="0022265A" w:rsidRPr="00B72262" w14:paraId="3E4D3989" w14:textId="77777777" w:rsidTr="00234EC7">
        <w:trPr>
          <w:trHeight w:val="1293"/>
        </w:trPr>
        <w:tc>
          <w:tcPr>
            <w:tcW w:w="488" w:type="dxa"/>
          </w:tcPr>
          <w:p w14:paraId="7080E2CD" w14:textId="51CE3D58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0050" w:type="dxa"/>
            <w:vAlign w:val="center"/>
          </w:tcPr>
          <w:p w14:paraId="569EC94E" w14:textId="77777777" w:rsidR="0022265A" w:rsidRPr="00B72262" w:rsidRDefault="0022265A" w:rsidP="00F1686A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</w:rPr>
              <w:t>دور عبارت های گویا خط بکشید.</w:t>
            </w:r>
          </w:p>
          <w:p w14:paraId="1B89BE26" w14:textId="6853B66F" w:rsidR="0022265A" w:rsidRPr="00B72262" w:rsidRDefault="0022265A" w:rsidP="00234EC7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</w:t>
            </w:r>
            <w:r w:rsidRPr="00B72262">
              <w:rPr>
                <w:position w:val="-28"/>
                <w:lang w:bidi="fa-IR"/>
              </w:rPr>
              <w:object w:dxaOrig="900" w:dyaOrig="720" w14:anchorId="6BC373A9">
                <v:shape id="_x0000_i1109" type="#_x0000_t75" style="width:45pt;height:36pt" o:ole="">
                  <v:imagedata r:id="rId178" o:title=""/>
                </v:shape>
                <o:OLEObject Type="Embed" ProgID="Equation.DSMT4" ShapeID="_x0000_i1109" DrawAspect="Content" ObjectID="_1809666164" r:id="rId179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                        </w:t>
            </w:r>
            <w:r w:rsidRPr="00B72262">
              <w:rPr>
                <w:position w:val="-26"/>
                <w:lang w:bidi="fa-IR"/>
              </w:rPr>
              <w:object w:dxaOrig="720" w:dyaOrig="700" w14:anchorId="4438FD4D">
                <v:shape id="_x0000_i1110" type="#_x0000_t75" style="width:36pt;height:35.25pt" o:ole="">
                  <v:imagedata r:id="rId180" o:title=""/>
                </v:shape>
                <o:OLEObject Type="Embed" ProgID="Equation.DSMT4" ShapeID="_x0000_i1110" DrawAspect="Content" ObjectID="_1809666165" r:id="rId181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                           </w:t>
            </w:r>
            <w:r w:rsidRPr="00B72262">
              <w:rPr>
                <w:position w:val="-30"/>
                <w:lang w:bidi="fa-IR"/>
              </w:rPr>
              <w:object w:dxaOrig="840" w:dyaOrig="720" w14:anchorId="595A43D2">
                <v:shape id="_x0000_i1111" type="#_x0000_t75" style="width:42pt;height:36pt" o:ole="">
                  <v:imagedata r:id="rId182" o:title=""/>
                </v:shape>
                <o:OLEObject Type="Embed" ProgID="Equation.DSMT4" ShapeID="_x0000_i1111" DrawAspect="Content" ObjectID="_1809666166" r:id="rId183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                       </w:t>
            </w:r>
            <w:r w:rsidRPr="00B72262">
              <w:rPr>
                <w:position w:val="-6"/>
                <w:lang w:bidi="fa-IR"/>
              </w:rPr>
              <w:object w:dxaOrig="400" w:dyaOrig="279" w14:anchorId="76E8A8C0">
                <v:shape id="_x0000_i1112" type="#_x0000_t75" style="width:20.25pt;height:13.5pt" o:ole="">
                  <v:imagedata r:id="rId184" o:title=""/>
                </v:shape>
                <o:OLEObject Type="Embed" ProgID="Equation.DSMT4" ShapeID="_x0000_i1112" DrawAspect="Content" ObjectID="_1809666167" r:id="rId185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</w:t>
            </w:r>
          </w:p>
        </w:tc>
      </w:tr>
      <w:tr w:rsidR="0022265A" w:rsidRPr="00B72262" w14:paraId="2B7CCEF8" w14:textId="77777777" w:rsidTr="00234EC7">
        <w:trPr>
          <w:trHeight w:val="984"/>
        </w:trPr>
        <w:tc>
          <w:tcPr>
            <w:tcW w:w="488" w:type="dxa"/>
          </w:tcPr>
          <w:p w14:paraId="762A72CA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</w:rPr>
            </w:pPr>
            <w:r w:rsidRPr="00B72262">
              <w:rPr>
                <w:rFonts w:hint="cs"/>
                <w:rtl/>
              </w:rPr>
              <w:t>3</w:t>
            </w:r>
          </w:p>
        </w:tc>
        <w:tc>
          <w:tcPr>
            <w:tcW w:w="10050" w:type="dxa"/>
          </w:tcPr>
          <w:p w14:paraId="5582A5C5" w14:textId="77777777" w:rsidR="0022265A" w:rsidRPr="00B72262" w:rsidRDefault="0022265A" w:rsidP="00F1686A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به ازای چه مقادیری عبارت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تعریف نشده است؟</w:t>
            </w:r>
          </w:p>
          <w:p w14:paraId="101E501C" w14:textId="77777777" w:rsidR="0022265A" w:rsidRPr="00B72262" w:rsidRDefault="0022265A" w:rsidP="00F1686A">
            <w:pPr>
              <w:tabs>
                <w:tab w:val="left" w:pos="7831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                                                    </w:t>
            </w:r>
            <w:r w:rsidRPr="00B72262">
              <w:rPr>
                <w:position w:val="-20"/>
                <w:lang w:bidi="fa-IR"/>
              </w:rPr>
              <w:object w:dxaOrig="639" w:dyaOrig="540" w14:anchorId="46864739">
                <v:shape id="_x0000_i1113" type="#_x0000_t75" style="width:32.25pt;height:26.25pt" o:ole="">
                  <v:imagedata r:id="rId186" o:title=""/>
                </v:shape>
                <o:OLEObject Type="Embed" ProgID="Equation.DSMT4" ShapeID="_x0000_i1113" DrawAspect="Content" ObjectID="_1809666168" r:id="rId187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lang w:bidi="fa-IR"/>
              </w:rPr>
              <w:t xml:space="preserve"> </w:t>
            </w:r>
            <w:r w:rsidRPr="00B72262">
              <w:rPr>
                <w:lang w:bidi="fa-IR"/>
              </w:rPr>
              <w:tab/>
              <w:t xml:space="preserve">   </w:t>
            </w:r>
            <w:r w:rsidRPr="00B72262">
              <w:rPr>
                <w:position w:val="-20"/>
                <w:lang w:bidi="fa-IR"/>
              </w:rPr>
              <w:object w:dxaOrig="660" w:dyaOrig="540" w14:anchorId="286740A2">
                <v:shape id="_x0000_i1114" type="#_x0000_t75" style="width:33.75pt;height:26.25pt" o:ole="">
                  <v:imagedata r:id="rId188" o:title=""/>
                </v:shape>
                <o:OLEObject Type="Embed" ProgID="Equation.DSMT4" ShapeID="_x0000_i1114" DrawAspect="Content" ObjectID="_1809666169" r:id="rId189"/>
              </w:object>
            </w:r>
            <w:r w:rsidRPr="00B72262">
              <w:rPr>
                <w:lang w:bidi="fa-IR"/>
              </w:rPr>
              <w:t xml:space="preserve"> </w:t>
            </w:r>
            <w:r w:rsidRPr="00B72262">
              <w:rPr>
                <w:rtl/>
                <w:lang w:bidi="fa-IR"/>
              </w:rPr>
              <w:t xml:space="preserve"> </w:t>
            </w:r>
          </w:p>
        </w:tc>
      </w:tr>
      <w:tr w:rsidR="0022265A" w:rsidRPr="00B72262" w14:paraId="62C6E5B5" w14:textId="77777777" w:rsidTr="00A14370">
        <w:trPr>
          <w:trHeight w:val="1543"/>
        </w:trPr>
        <w:tc>
          <w:tcPr>
            <w:tcW w:w="488" w:type="dxa"/>
          </w:tcPr>
          <w:p w14:paraId="6E1CCCE5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</w:rPr>
            </w:pPr>
            <w:r w:rsidRPr="00B72262">
              <w:rPr>
                <w:rFonts w:hint="cs"/>
                <w:rtl/>
              </w:rPr>
              <w:t>4</w:t>
            </w:r>
          </w:p>
        </w:tc>
        <w:tc>
          <w:tcPr>
            <w:tcW w:w="10050" w:type="dxa"/>
          </w:tcPr>
          <w:p w14:paraId="61ED4DFF" w14:textId="77777777" w:rsidR="0022265A" w:rsidRPr="00B72262" w:rsidRDefault="0022265A" w:rsidP="00F1686A">
            <w:pPr>
              <w:tabs>
                <w:tab w:val="left" w:pos="7779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حاصل عبارت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را بدست آورید.</w:t>
            </w:r>
          </w:p>
          <w:p w14:paraId="3D9F019D" w14:textId="5952F398" w:rsidR="0022265A" w:rsidRPr="00B72262" w:rsidRDefault="0022265A" w:rsidP="00A14370">
            <w:pPr>
              <w:tabs>
                <w:tab w:val="left" w:pos="6241"/>
              </w:tabs>
              <w:rPr>
                <w:rFonts w:hint="cs"/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                 </w:t>
            </w:r>
            <w:r w:rsidR="00A14370">
              <w:rPr>
                <w:rFonts w:hint="cs"/>
                <w:rtl/>
                <w:lang w:bidi="fa-IR"/>
              </w:rPr>
              <w:t xml:space="preserve">   </w:t>
            </w:r>
            <w:r w:rsidR="00A14370" w:rsidRPr="00B72262">
              <w:rPr>
                <w:position w:val="-30"/>
                <w:lang w:bidi="fa-IR"/>
              </w:rPr>
              <w:object w:dxaOrig="1939" w:dyaOrig="740" w14:anchorId="1AA29A39">
                <v:shape id="_x0000_i1308" type="#_x0000_t75" style="width:97.5pt;height:36.75pt" o:ole="">
                  <v:imagedata r:id="rId190" o:title=""/>
                </v:shape>
                <o:OLEObject Type="Embed" ProgID="Equation.DSMT4" ShapeID="_x0000_i1308" DrawAspect="Content" ObjectID="_1809666170" r:id="rId191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          </w:t>
            </w:r>
            <w:r w:rsidR="00A14370">
              <w:rPr>
                <w:rFonts w:hint="cs"/>
                <w:rtl/>
                <w:lang w:bidi="fa-IR"/>
              </w:rPr>
              <w:t xml:space="preserve">                                                   </w:t>
            </w:r>
            <w:r w:rsidRPr="00B72262">
              <w:rPr>
                <w:position w:val="-30"/>
                <w:lang w:bidi="fa-IR"/>
              </w:rPr>
              <w:object w:dxaOrig="2280" w:dyaOrig="740" w14:anchorId="1C27420C">
                <v:shape id="_x0000_i1307" type="#_x0000_t75" style="width:114pt;height:36.75pt" o:ole="">
                  <v:imagedata r:id="rId192" o:title=""/>
                </v:shape>
                <o:OLEObject Type="Embed" ProgID="Equation.DSMT4" ShapeID="_x0000_i1307" DrawAspect="Content" ObjectID="_1809666171" r:id="rId193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tl/>
                <w:lang w:bidi="fa-IR"/>
              </w:rPr>
              <w:tab/>
            </w:r>
            <w:r w:rsidRPr="00B72262">
              <w:rPr>
                <w:rFonts w:hint="cs"/>
                <w:rtl/>
                <w:lang w:bidi="fa-IR"/>
              </w:rPr>
              <w:t xml:space="preserve">   </w:t>
            </w:r>
          </w:p>
        </w:tc>
      </w:tr>
      <w:tr w:rsidR="0022265A" w:rsidRPr="00B72262" w14:paraId="3E16B99D" w14:textId="77777777" w:rsidTr="0022265A">
        <w:trPr>
          <w:trHeight w:val="1423"/>
        </w:trPr>
        <w:tc>
          <w:tcPr>
            <w:tcW w:w="488" w:type="dxa"/>
          </w:tcPr>
          <w:p w14:paraId="709DFF32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</w:rPr>
            </w:pPr>
            <w:r w:rsidRPr="00B72262">
              <w:rPr>
                <w:rFonts w:hint="cs"/>
                <w:rtl/>
              </w:rPr>
              <w:lastRenderedPageBreak/>
              <w:t>7</w:t>
            </w:r>
          </w:p>
          <w:p w14:paraId="78540A6F" w14:textId="77777777" w:rsidR="0022265A" w:rsidRPr="00B72262" w:rsidRDefault="0022265A" w:rsidP="00F1686A">
            <w:pPr>
              <w:rPr>
                <w:rtl/>
              </w:rPr>
            </w:pPr>
          </w:p>
          <w:p w14:paraId="4B214C78" w14:textId="77777777" w:rsidR="0022265A" w:rsidRPr="00B72262" w:rsidRDefault="0022265A" w:rsidP="00F1686A">
            <w:pPr>
              <w:rPr>
                <w:rtl/>
              </w:rPr>
            </w:pPr>
          </w:p>
          <w:p w14:paraId="577F7315" w14:textId="77777777" w:rsidR="0022265A" w:rsidRPr="00B72262" w:rsidRDefault="0022265A" w:rsidP="00F1686A">
            <w:pPr>
              <w:rPr>
                <w:rtl/>
              </w:rPr>
            </w:pPr>
          </w:p>
        </w:tc>
        <w:tc>
          <w:tcPr>
            <w:tcW w:w="10050" w:type="dxa"/>
          </w:tcPr>
          <w:p w14:paraId="4F6EBE26" w14:textId="3ED4592B" w:rsidR="0022265A" w:rsidRPr="00B72262" w:rsidRDefault="0022265A" w:rsidP="00F1686A">
            <w:pPr>
              <w:tabs>
                <w:tab w:val="left" w:pos="7203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تقسیم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 xml:space="preserve">های </w:t>
            </w:r>
            <w:r w:rsidR="00234EC7">
              <w:rPr>
                <w:rFonts w:hint="cs"/>
                <w:rtl/>
                <w:lang w:bidi="fa-IR"/>
              </w:rPr>
              <w:t>مقابل</w:t>
            </w:r>
            <w:r w:rsidRPr="00B72262">
              <w:rPr>
                <w:rFonts w:hint="cs"/>
                <w:rtl/>
                <w:lang w:bidi="fa-IR"/>
              </w:rPr>
              <w:t xml:space="preserve"> را انجام بدهید.    </w:t>
            </w:r>
            <w:r w:rsidR="00234EC7">
              <w:rPr>
                <w:rFonts w:hint="cs"/>
                <w:rtl/>
                <w:lang w:bidi="fa-IR"/>
              </w:rPr>
              <w:t xml:space="preserve">                      </w:t>
            </w:r>
            <w:r w:rsidR="00DA0407">
              <w:rPr>
                <w:rFonts w:hint="cs"/>
                <w:rtl/>
                <w:lang w:bidi="fa-IR"/>
              </w:rPr>
              <w:t xml:space="preserve">        </w:t>
            </w:r>
            <w:r w:rsidR="00234EC7">
              <w:rPr>
                <w:rFonts w:hint="cs"/>
                <w:rtl/>
                <w:lang w:bidi="fa-IR"/>
              </w:rPr>
              <w:t xml:space="preserve">                      </w:t>
            </w:r>
            <w:r w:rsidRPr="00B72262">
              <w:rPr>
                <w:rFonts w:hint="cs"/>
                <w:rtl/>
                <w:lang w:bidi="fa-IR"/>
              </w:rPr>
              <w:t xml:space="preserve">  </w:t>
            </w:r>
            <w:r w:rsidR="00234EC7" w:rsidRPr="00B72262">
              <w:rPr>
                <w:position w:val="-18"/>
                <w:lang w:bidi="fa-IR"/>
              </w:rPr>
              <w:object w:dxaOrig="2720" w:dyaOrig="540" w14:anchorId="19DDE56A">
                <v:shape id="_x0000_i1119" type="#_x0000_t75" style="width:135.75pt;height:27pt" o:ole="">
                  <v:imagedata r:id="rId194" o:title=""/>
                </v:shape>
                <o:OLEObject Type="Embed" ProgID="Equation.DSMT4" ShapeID="_x0000_i1119" DrawAspect="Content" ObjectID="_1809666172" r:id="rId195"/>
              </w:object>
            </w:r>
          </w:p>
          <w:p w14:paraId="17550F3B" w14:textId="7B10FA16" w:rsidR="0022265A" w:rsidRPr="00B72262" w:rsidRDefault="0022265A" w:rsidP="00F1686A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  <w:r w:rsidRPr="00B72262">
              <w:rPr>
                <w:lang w:bidi="fa-IR"/>
              </w:rPr>
              <w:t xml:space="preserve">         </w:t>
            </w:r>
          </w:p>
          <w:p w14:paraId="35361570" w14:textId="10F17338" w:rsidR="0022265A" w:rsidRPr="00B72262" w:rsidRDefault="0022265A" w:rsidP="00F1686A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  <w:r w:rsidRPr="00B72262">
              <w:rPr>
                <w:lang w:bidi="fa-IR"/>
              </w:rPr>
              <w:t xml:space="preserve">         </w:t>
            </w:r>
          </w:p>
          <w:p w14:paraId="3FE19C3A" w14:textId="2352A133" w:rsidR="0022265A" w:rsidRPr="00B72262" w:rsidRDefault="0022265A" w:rsidP="00A14370">
            <w:pPr>
              <w:tabs>
                <w:tab w:val="left" w:pos="7203"/>
              </w:tabs>
              <w:rPr>
                <w:rtl/>
                <w:lang w:bidi="fa-IR"/>
              </w:rPr>
            </w:pP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</w:t>
            </w:r>
          </w:p>
        </w:tc>
      </w:tr>
    </w:tbl>
    <w:p w14:paraId="79F05C1F" w14:textId="150AFFA2" w:rsidR="00F1686A" w:rsidRPr="00B72262" w:rsidRDefault="00F1686A" w:rsidP="00B02D00">
      <w:pPr>
        <w:tabs>
          <w:tab w:val="left" w:pos="7696"/>
        </w:tabs>
        <w:rPr>
          <w:rFonts w:ascii="Vazirmatn" w:hAnsi="Vazirmatn"/>
          <w:sz w:val="10"/>
          <w:szCs w:val="10"/>
          <w:rtl/>
          <w:lang w:bidi="fa-IR"/>
        </w:rPr>
      </w:pPr>
    </w:p>
    <w:tbl>
      <w:tblPr>
        <w:tblStyle w:val="TableGrid"/>
        <w:bidiVisual/>
        <w:tblW w:w="0" w:type="auto"/>
        <w:tblInd w:w="-235" w:type="dxa"/>
        <w:tblLook w:val="04A0" w:firstRow="1" w:lastRow="0" w:firstColumn="1" w:lastColumn="0" w:noHBand="0" w:noVBand="1"/>
      </w:tblPr>
      <w:tblGrid>
        <w:gridCol w:w="10771"/>
      </w:tblGrid>
      <w:tr w:rsidR="00F1686A" w:rsidRPr="00B72262" w14:paraId="050A3E82" w14:textId="77777777" w:rsidTr="00F1686A">
        <w:trPr>
          <w:trHeight w:val="558"/>
        </w:trPr>
        <w:tc>
          <w:tcPr>
            <w:tcW w:w="10771" w:type="dxa"/>
            <w:shd w:val="clear" w:color="auto" w:fill="F2F2F2" w:themeFill="background1" w:themeFillShade="F2"/>
            <w:vAlign w:val="center"/>
          </w:tcPr>
          <w:p w14:paraId="1AE2ACC2" w14:textId="7E6C2A26" w:rsidR="00F1686A" w:rsidRPr="00B72262" w:rsidRDefault="00F1686A" w:rsidP="00F1686A">
            <w:pPr>
              <w:jc w:val="center"/>
              <w:rPr>
                <w:rFonts w:ascii="Sahel SemiBold" w:hAnsi="Sahel SemiBold" w:cs="Sahel SemiBold"/>
                <w:b w:val="0"/>
                <w:bCs w:val="0"/>
                <w:rtl/>
              </w:rPr>
            </w:pPr>
            <w:r w:rsidRPr="00B72262">
              <w:rPr>
                <w:rFonts w:ascii="Sahel SemiBold" w:hAnsi="Sahel SemiBold" w:cs="Sahel SemiBold" w:hint="cs"/>
                <w:color w:val="000000" w:themeColor="text1"/>
                <w:rtl/>
              </w:rPr>
              <w:t xml:space="preserve">مرور فصل 8 </w:t>
            </w:r>
          </w:p>
        </w:tc>
      </w:tr>
      <w:tr w:rsidR="00F1686A" w:rsidRPr="00B72262" w14:paraId="0E9ECDEF" w14:textId="77777777" w:rsidTr="00F1686A">
        <w:trPr>
          <w:trHeight w:val="703"/>
        </w:trPr>
        <w:tc>
          <w:tcPr>
            <w:tcW w:w="10771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0772"/>
            </w:tblGrid>
            <w:tr w:rsidR="00F1686A" w:rsidRPr="00B72262" w14:paraId="2AE35075" w14:textId="77777777" w:rsidTr="00F1686A">
              <w:trPr>
                <w:trHeight w:val="560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4F100D2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rPr>
                      <w:rFonts w:ascii="Shabnam" w:hAnsi="Shabnam"/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 - پیمانه‌ای به شکل نیم‌کره، به شعاع </w:t>
                  </w:r>
                  <w:r w:rsidRPr="00B72262">
                    <w:t>cm</w:t>
                  </w:r>
                  <w:r w:rsidRPr="00B72262">
                    <w:rPr>
                      <w:rFonts w:hint="cs"/>
                      <w:rtl/>
                    </w:rPr>
                    <w:t>2 داریم حجم پیمانه را به دست آورید.</w:t>
                  </w:r>
                  <w:r w:rsidRPr="00B72262">
                    <w:t xml:space="preserve"> </w:t>
                  </w:r>
                  <w:r w:rsidRPr="00B72262">
                    <w:rPr>
                      <w:position w:val="-14"/>
                    </w:rPr>
                    <w:object w:dxaOrig="800" w:dyaOrig="400" w14:anchorId="7B5228A0">
                      <v:shape id="_x0000_i1170" type="#_x0000_t75" style="width:40.5pt;height:19.5pt" o:ole="">
                        <v:imagedata r:id="rId196" o:title=""/>
                      </v:shape>
                      <o:OLEObject Type="Embed" ProgID="Equation.DSMT4" ShapeID="_x0000_i1170" DrawAspect="Content" ObjectID="_1809666173" r:id="rId197"/>
                    </w:object>
                  </w:r>
                  <w:r w:rsidRPr="00B72262">
                    <w:rPr>
                      <w:rFonts w:hint="cs"/>
                      <w:rtl/>
                    </w:rPr>
                    <w:t xml:space="preserve">                             </w:t>
                  </w:r>
                </w:p>
                <w:p w14:paraId="3CB94D09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- مساحت کره‌ای به شعاع 5 سانتی‌متر را به دست آورید. </w:t>
                  </w:r>
                  <w:r w:rsidRPr="00B72262">
                    <w:rPr>
                      <w:position w:val="-14"/>
                    </w:rPr>
                    <w:object w:dxaOrig="800" w:dyaOrig="400" w14:anchorId="19ED7C30">
                      <v:shape id="_x0000_i1171" type="#_x0000_t75" style="width:40.5pt;height:19.5pt" o:ole="">
                        <v:imagedata r:id="rId198" o:title=""/>
                      </v:shape>
                      <o:OLEObject Type="Embed" ProgID="Equation.DSMT4" ShapeID="_x0000_i1171" DrawAspect="Content" ObjectID="_1809666174" r:id="rId199"/>
                    </w:object>
                  </w:r>
                  <w:r w:rsidRPr="00B72262">
                    <w:rPr>
                      <w:rFonts w:hint="cs"/>
                      <w:rtl/>
                    </w:rPr>
                    <w:t xml:space="preserve">                                                                 </w:t>
                  </w:r>
                </w:p>
                <w:p w14:paraId="75E34537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rPr>
                      <w:b w:val="0"/>
                      <w:bCs w:val="0"/>
                    </w:rPr>
                  </w:pPr>
                  <w:r w:rsidRPr="00B72262">
                    <w:rPr>
                      <w:rFonts w:ascii="Shabnam" w:hAnsi="Shabnam" w:hint="cs"/>
                      <w:rtl/>
                    </w:rPr>
                    <w:t xml:space="preserve">- </w:t>
                  </w:r>
                  <w:r w:rsidRPr="00B72262">
                    <w:rPr>
                      <w:rFonts w:hint="cs"/>
                      <w:rtl/>
                    </w:rPr>
                    <w:t>مساحت کلاه(عرق‌چین) به شکل رویه‌ی نیم کره به قطر 20 سانتی‌متر را به دست آورید.</w:t>
                  </w:r>
                  <w:r w:rsidRPr="00B72262">
                    <w:t xml:space="preserve"> </w:t>
                  </w:r>
                  <w:r w:rsidRPr="00B72262">
                    <w:rPr>
                      <w:position w:val="-14"/>
                    </w:rPr>
                    <w:object w:dxaOrig="800" w:dyaOrig="400" w14:anchorId="18A8D9AA">
                      <v:shape id="_x0000_i1173" type="#_x0000_t75" style="width:40.5pt;height:19.5pt" o:ole="">
                        <v:imagedata r:id="rId198" o:title=""/>
                      </v:shape>
                      <o:OLEObject Type="Embed" ProgID="Equation.DSMT4" ShapeID="_x0000_i1173" DrawAspect="Content" ObjectID="_1809666175" r:id="rId200"/>
                    </w:object>
                  </w:r>
                  <w:r w:rsidRPr="00B72262">
                    <w:rPr>
                      <w:rFonts w:hint="cs"/>
                      <w:rtl/>
                    </w:rPr>
                    <w:t xml:space="preserve">  </w:t>
                  </w:r>
                </w:p>
              </w:tc>
            </w:tr>
            <w:tr w:rsidR="00F1686A" w:rsidRPr="00B72262" w14:paraId="7248D31D" w14:textId="77777777" w:rsidTr="00F1686A">
              <w:trPr>
                <w:trHeight w:val="1156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D926D8C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noProof/>
                    </w:rPr>
                    <w:drawing>
                      <wp:anchor distT="0" distB="0" distL="114300" distR="114300" simplePos="0" relativeHeight="251691008" behindDoc="1" locked="0" layoutInCell="1" allowOverlap="1" wp14:anchorId="584D1C2E" wp14:editId="213EFF3B">
                        <wp:simplePos x="0" y="0"/>
                        <wp:positionH relativeFrom="column">
                          <wp:posOffset>419735</wp:posOffset>
                        </wp:positionH>
                        <wp:positionV relativeFrom="paragraph">
                          <wp:posOffset>-15704</wp:posOffset>
                        </wp:positionV>
                        <wp:extent cx="1043940" cy="700975"/>
                        <wp:effectExtent l="0" t="0" r="3810" b="4445"/>
                        <wp:wrapNone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3940" cy="700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72262">
                    <w:rPr>
                      <w:rFonts w:hint="cs"/>
                      <w:noProof/>
                      <w:rtl/>
                    </w:rPr>
                    <w:t xml:space="preserve">می‌خواهیم یک نیم‌کره چوبی توپر به شعاع 10 سانتی‌متر را رنگ کنیم، </w:t>
                  </w:r>
                </w:p>
                <w:p w14:paraId="5FE0D3F5" w14:textId="77777777" w:rsidR="00F1686A" w:rsidRDefault="00F1686A" w:rsidP="00F1686A">
                  <w:pPr>
                    <w:tabs>
                      <w:tab w:val="left" w:pos="2771"/>
                    </w:tabs>
                    <w:rPr>
                      <w:b w:val="0"/>
                      <w:bCs w:val="0"/>
                      <w:noProof/>
                      <w:rtl/>
                    </w:rPr>
                  </w:pPr>
                  <w:r w:rsidRPr="00B72262">
                    <w:rPr>
                      <w:rFonts w:hint="cs"/>
                      <w:noProof/>
                      <w:rtl/>
                    </w:rPr>
                    <w:t>مساحت کل قسمت رنگ شدة را به دست آورید.</w:t>
                  </w:r>
                </w:p>
                <w:p w14:paraId="0D084F86" w14:textId="77777777" w:rsidR="00234EC7" w:rsidRDefault="00234EC7" w:rsidP="00F1686A">
                  <w:pPr>
                    <w:tabs>
                      <w:tab w:val="left" w:pos="2771"/>
                    </w:tabs>
                    <w:rPr>
                      <w:b w:val="0"/>
                      <w:bCs w:val="0"/>
                      <w:noProof/>
                      <w:rtl/>
                    </w:rPr>
                  </w:pPr>
                </w:p>
                <w:p w14:paraId="258173EB" w14:textId="4F305A62" w:rsidR="00234EC7" w:rsidRPr="00B72262" w:rsidRDefault="00234EC7" w:rsidP="00F1686A">
                  <w:pPr>
                    <w:tabs>
                      <w:tab w:val="left" w:pos="2771"/>
                    </w:tabs>
                    <w:rPr>
                      <w:b w:val="0"/>
                      <w:bCs w:val="0"/>
                      <w:noProof/>
                      <w:rtl/>
                    </w:rPr>
                  </w:pPr>
                </w:p>
              </w:tc>
            </w:tr>
            <w:tr w:rsidR="00F1686A" w:rsidRPr="00B72262" w14:paraId="6909CF3D" w14:textId="77777777" w:rsidTr="00F1686A">
              <w:trPr>
                <w:trHeight w:val="399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8610B6C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 w:val="0"/>
                      <w:bCs w:val="0"/>
                      <w:noProof/>
                    </w:rPr>
                  </w:pPr>
                  <w:r w:rsidRPr="00B72262">
                    <w:rPr>
                      <w:rFonts w:hint="cs"/>
                      <w:noProof/>
                      <w:rtl/>
                    </w:rPr>
                    <w:t xml:space="preserve"> جاهای خالی را کامل کنید.</w:t>
                  </w:r>
                </w:p>
                <w:p w14:paraId="6276E5C4" w14:textId="2DA95ED2" w:rsidR="00B72262" w:rsidRPr="00684DF4" w:rsidRDefault="00684DF4" w:rsidP="00684DF4">
                  <w:pPr>
                    <w:jc w:val="both"/>
                    <w:rPr>
                      <w:b w:val="0"/>
                      <w:bCs w:val="0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- </w:t>
                  </w:r>
                  <w:r w:rsidR="00B72262" w:rsidRPr="00B72262">
                    <w:rPr>
                      <w:rFonts w:hint="cs"/>
                      <w:rtl/>
                    </w:rPr>
                    <w:t>از دوران یک نیم دایره حول قطرش یک ...................... پدید می‌آید</w:t>
                  </w:r>
                  <w:r w:rsidR="00B72262" w:rsidRPr="00B72262">
                    <w:t>.</w:t>
                  </w:r>
                </w:p>
                <w:p w14:paraId="06597DAD" w14:textId="77777777" w:rsidR="00B72262" w:rsidRPr="00B72262" w:rsidRDefault="00B72262" w:rsidP="00B72262">
                  <w:pPr>
                    <w:tabs>
                      <w:tab w:val="left" w:pos="2771"/>
                    </w:tabs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- از دوران یک مستطیل حول طول/ عرض آن ............................... به دست می‌آید</w:t>
                  </w:r>
                  <w:r w:rsidRPr="00B72262">
                    <w:t>.</w:t>
                  </w:r>
                </w:p>
                <w:p w14:paraId="323717C9" w14:textId="2BF3FF26" w:rsidR="00B72262" w:rsidRPr="00B72262" w:rsidRDefault="00B72262" w:rsidP="00B72262">
                  <w:pPr>
                    <w:tabs>
                      <w:tab w:val="left" w:pos="2771"/>
                    </w:tabs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- از دوران هر </w:t>
                  </w:r>
                  <w:r w:rsidR="00A14370">
                    <w:rPr>
                      <w:rFonts w:hint="cs"/>
                      <w:rtl/>
                    </w:rPr>
                    <w:t xml:space="preserve">ربع </w:t>
                  </w:r>
                  <w:r w:rsidRPr="00B72262">
                    <w:rPr>
                      <w:rFonts w:hint="cs"/>
                      <w:rtl/>
                    </w:rPr>
                    <w:t>‌دایره، حول</w:t>
                  </w:r>
                  <w:r w:rsidR="00A14370">
                    <w:rPr>
                      <w:rFonts w:hint="cs"/>
                      <w:rtl/>
                    </w:rPr>
                    <w:t xml:space="preserve"> شعاع آن</w:t>
                  </w:r>
                  <w:r w:rsidRPr="00B72262">
                    <w:rPr>
                      <w:rFonts w:hint="cs"/>
                      <w:rtl/>
                    </w:rPr>
                    <w:t xml:space="preserve"> ....................... به دست می‌آید</w:t>
                  </w:r>
                  <w:r w:rsidRPr="00B72262">
                    <w:t>.</w:t>
                  </w:r>
                </w:p>
                <w:p w14:paraId="081A03A0" w14:textId="07BA0090" w:rsidR="00B72262" w:rsidRPr="00B72262" w:rsidRDefault="00B72262" w:rsidP="00F71FBB">
                  <w:pPr>
                    <w:tabs>
                      <w:tab w:val="left" w:pos="2771"/>
                    </w:tabs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- از دوران 360 درجه یک مثلث قایم الزاویه حول یکی از اضلاع قایمه‌اش یک ................... به دست می آید.</w:t>
                  </w:r>
                </w:p>
              </w:tc>
            </w:tr>
            <w:tr w:rsidR="00F1686A" w:rsidRPr="00B72262" w14:paraId="2CB1BCC8" w14:textId="77777777" w:rsidTr="00F1686A">
              <w:trPr>
                <w:trHeight w:val="1835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3BB4EA8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931"/>
                    </w:tabs>
                    <w:spacing w:line="480" w:lineRule="auto"/>
                    <w:rPr>
                      <w:b w:val="0"/>
                      <w:bCs w:val="0"/>
                      <w:noProof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 - حجم مخروطی به شعاع قاعده 2 سانتیمتر و ارتفاع 7 سانتیمتر را به دست آورید. </w:t>
                  </w:r>
                </w:p>
                <w:p w14:paraId="63C54710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-  هرمی با قاعده مستطیل به ابعاد5 و 4 سانتی‌متر وارتفاع 18 سانتی‌متر داریم. حجم آن را به دست آورید.    </w:t>
                  </w:r>
                </w:p>
                <w:p w14:paraId="22442E52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-  حجم هرمی را به دست آورید. که قاعده‌ی آن مربعی به ضلع 5 سانتی‌متر و ارتفاع آن 9 سانتی‌متر باشد.</w:t>
                  </w:r>
                </w:p>
              </w:tc>
            </w:tr>
            <w:tr w:rsidR="00F1686A" w:rsidRPr="00B72262" w14:paraId="5D888581" w14:textId="77777777" w:rsidTr="00F1686A">
              <w:trPr>
                <w:trHeight w:val="1698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9A418F4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931"/>
                    </w:tabs>
                    <w:rPr>
                      <w:rFonts w:ascii="Euclid" w:hAnsi="Euclid"/>
                      <w:b w:val="0"/>
                      <w:bCs w:val="0"/>
                      <w:i/>
                      <w:noProof/>
                      <w:rtl/>
                    </w:rPr>
                  </w:pP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حجم شکل های زیر را  به دست آورید.</w:t>
                  </w:r>
                  <w:r w:rsidRPr="00B72262">
                    <w:t xml:space="preserve"> </w:t>
                  </w:r>
                  <w:r w:rsidRPr="00B72262">
                    <w:rPr>
                      <w:position w:val="-14"/>
                    </w:rPr>
                    <w:object w:dxaOrig="800" w:dyaOrig="400" w14:anchorId="20B32082">
                      <v:shape id="_x0000_i1174" type="#_x0000_t75" style="width:40.5pt;height:19.5pt" o:ole="">
                        <v:imagedata r:id="rId202" o:title=""/>
                      </v:shape>
                      <o:OLEObject Type="Embed" ProgID="Equation.DSMT4" ShapeID="_x0000_i1174" DrawAspect="Content" ObjectID="_1809666176" r:id="rId203"/>
                    </w:objec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1686A" w:rsidRPr="00B72262" w14:paraId="1DC7E284" w14:textId="77777777" w:rsidTr="00F1686A">
                    <w:trPr>
                      <w:trHeight w:val="1488"/>
                    </w:trPr>
                    <w:tc>
                      <w:tcPr>
                        <w:tcW w:w="3515" w:type="dxa"/>
                      </w:tcPr>
                      <w:p w14:paraId="675E0960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  <w:p w14:paraId="1D9AA5AF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  <w:p w14:paraId="50D2DD13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  <w:p w14:paraId="44780C13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4C741D80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  <w:r w:rsidRPr="00B72262"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  <w:drawing>
                            <wp:anchor distT="0" distB="0" distL="114300" distR="114300" simplePos="0" relativeHeight="251694080" behindDoc="1" locked="0" layoutInCell="1" allowOverlap="1" wp14:anchorId="08D25134" wp14:editId="0781F868">
                              <wp:simplePos x="0" y="0"/>
                              <wp:positionH relativeFrom="column">
                                <wp:posOffset>720245</wp:posOffset>
                              </wp:positionH>
                              <wp:positionV relativeFrom="paragraph">
                                <wp:posOffset>111194</wp:posOffset>
                              </wp:positionV>
                              <wp:extent cx="1476000" cy="743904"/>
                              <wp:effectExtent l="0" t="0" r="0" b="0"/>
                              <wp:wrapNone/>
                              <wp:docPr id="83" name="Picture 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6000" cy="7439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516" w:type="dxa"/>
                      </w:tcPr>
                      <w:p w14:paraId="1D9CA738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  <w:r w:rsidRPr="00B72262"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  <w:drawing>
                            <wp:anchor distT="0" distB="0" distL="114300" distR="114300" simplePos="0" relativeHeight="251692032" behindDoc="1" locked="0" layoutInCell="1" allowOverlap="1" wp14:anchorId="20237052" wp14:editId="0A98B8A8">
                              <wp:simplePos x="0" y="0"/>
                              <wp:positionH relativeFrom="column">
                                <wp:posOffset>-36715</wp:posOffset>
                              </wp:positionH>
                              <wp:positionV relativeFrom="paragraph">
                                <wp:posOffset>17320</wp:posOffset>
                              </wp:positionV>
                              <wp:extent cx="877570" cy="885600"/>
                              <wp:effectExtent l="0" t="0" r="0" b="0"/>
                              <wp:wrapNone/>
                              <wp:docPr id="95" name="Pictur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0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8342" t="8029" r="23827" b="159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8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14:paraId="1849AD42" w14:textId="77777777" w:rsidR="00F1686A" w:rsidRPr="00B72262" w:rsidRDefault="00F1686A" w:rsidP="00F1686A">
                  <w:pPr>
                    <w:tabs>
                      <w:tab w:val="left" w:pos="2931"/>
                    </w:tabs>
                    <w:spacing w:line="480" w:lineRule="auto"/>
                    <w:rPr>
                      <w:rFonts w:ascii="Euclid" w:hAnsi="Euclid"/>
                      <w:b w:val="0"/>
                      <w:bCs w:val="0"/>
                      <w:i/>
                      <w:noProof/>
                      <w:rtl/>
                    </w:rPr>
                  </w:pPr>
                </w:p>
              </w:tc>
            </w:tr>
            <w:tr w:rsidR="00F1686A" w:rsidRPr="00B72262" w14:paraId="424D8906" w14:textId="77777777" w:rsidTr="00F1686A">
              <w:trPr>
                <w:trHeight w:val="1183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B89752F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Euclid" w:hAnsi="Euclid"/>
                      <w:b w:val="0"/>
                      <w:bCs w:val="0"/>
                      <w:i/>
                      <w:noProof/>
                    </w:rPr>
                  </w:pPr>
                  <w:r w:rsidRPr="00B72262">
                    <w:rPr>
                      <w:noProof/>
                      <w:rtl/>
                    </w:rPr>
                    <w:drawing>
                      <wp:anchor distT="0" distB="0" distL="114300" distR="114300" simplePos="0" relativeHeight="251697152" behindDoc="1" locked="0" layoutInCell="1" allowOverlap="1" wp14:anchorId="6D3D0C4B" wp14:editId="5A0D8D75">
                        <wp:simplePos x="0" y="0"/>
                        <wp:positionH relativeFrom="column">
                          <wp:posOffset>155631</wp:posOffset>
                        </wp:positionH>
                        <wp:positionV relativeFrom="paragraph">
                          <wp:posOffset>40941</wp:posOffset>
                        </wp:positionV>
                        <wp:extent cx="576000" cy="693000"/>
                        <wp:effectExtent l="0" t="0" r="0" b="0"/>
                        <wp:wrapNone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663" cy="69861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</w:t>
                  </w:r>
                  <w:r w:rsidRPr="00B72262">
                    <w:rPr>
                      <w:rFonts w:hint="cs"/>
                      <w:noProof/>
                      <w:rtl/>
                    </w:rPr>
                    <w:t>-</w:t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اگر شکل مقابل را حول ضلع مشخص شده دوران دهیم چه شکلی حاصل می‌شود؟ .......</w:t>
                  </w:r>
                </w:p>
                <w:p w14:paraId="463EDD3D" w14:textId="77777777" w:rsidR="005A7CD8" w:rsidRDefault="00F1686A" w:rsidP="00B72262">
                  <w:pPr>
                    <w:tabs>
                      <w:tab w:val="left" w:pos="2931"/>
                      <w:tab w:val="left" w:pos="7515"/>
                    </w:tabs>
                    <w:spacing w:after="160"/>
                    <w:rPr>
                      <w:rFonts w:ascii="Euclid" w:hAnsi="Euclid"/>
                      <w:i/>
                      <w:noProof/>
                      <w:rtl/>
                    </w:rPr>
                  </w:pP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- حجم آن حاصل از این دوران را محاسبه کنید. </w:t>
                  </w:r>
                </w:p>
                <w:p w14:paraId="0F581C97" w14:textId="466C5D2A" w:rsidR="00F1686A" w:rsidRPr="00B72262" w:rsidRDefault="00F1686A" w:rsidP="00B72262">
                  <w:pPr>
                    <w:tabs>
                      <w:tab w:val="left" w:pos="2931"/>
                      <w:tab w:val="left" w:pos="7515"/>
                    </w:tabs>
                    <w:spacing w:after="160"/>
                    <w:rPr>
                      <w:rFonts w:ascii="Euclid" w:hAnsi="Euclid"/>
                      <w:b w:val="0"/>
                      <w:bCs w:val="0"/>
                      <w:i/>
                      <w:noProof/>
                      <w:rtl/>
                    </w:rPr>
                  </w:pPr>
                  <w:r w:rsidRPr="00B72262">
                    <w:rPr>
                      <w:rFonts w:ascii="Euclid" w:hAnsi="Euclid"/>
                      <w:i/>
                      <w:noProof/>
                      <w:rtl/>
                    </w:rPr>
                    <w:tab/>
                  </w:r>
                </w:p>
              </w:tc>
            </w:tr>
            <w:tr w:rsidR="00F1686A" w:rsidRPr="00B72262" w14:paraId="4B3C9255" w14:textId="77777777" w:rsidTr="00F1686A">
              <w:trPr>
                <w:trHeight w:val="837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38E7F8D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noProof/>
                    </w:rPr>
                  </w:pPr>
                  <w:r w:rsidRPr="00B72262">
                    <w:rPr>
                      <w:noProof/>
                      <w:rtl/>
                    </w:rPr>
                    <w:drawing>
                      <wp:anchor distT="0" distB="0" distL="114300" distR="114300" simplePos="0" relativeHeight="251698176" behindDoc="0" locked="0" layoutInCell="1" allowOverlap="1" wp14:anchorId="54F8B737" wp14:editId="6499A088">
                        <wp:simplePos x="0" y="0"/>
                        <wp:positionH relativeFrom="column">
                          <wp:posOffset>256430</wp:posOffset>
                        </wp:positionH>
                        <wp:positionV relativeFrom="paragraph">
                          <wp:posOffset>23326</wp:posOffset>
                        </wp:positionV>
                        <wp:extent cx="1094400" cy="687040"/>
                        <wp:effectExtent l="0" t="0" r="0" b="0"/>
                        <wp:wrapNone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647" cy="68970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72262"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حجم حاصل از دوران ربع دایره مقابل به شعاع 5 سانتیمترحول شعاع </w:t>
                  </w:r>
                  <w:r w:rsidRPr="00B72262">
                    <w:rPr>
                      <w:rFonts w:ascii="Euclid" w:hAnsi="Euclid"/>
                      <w:i/>
                      <w:noProof/>
                    </w:rPr>
                    <w:t xml:space="preserve">OA </w:t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</w:t>
                  </w:r>
                </w:p>
                <w:p w14:paraId="7CC00BED" w14:textId="2E10FCA6" w:rsidR="00F1686A" w:rsidRDefault="00F1686A" w:rsidP="00F1686A">
                  <w:pPr>
                    <w:pStyle w:val="ListParagraph"/>
                    <w:ind w:left="360"/>
                    <w:jc w:val="both"/>
                    <w:rPr>
                      <w:noProof/>
                      <w:rtl/>
                      <w:lang w:bidi="fa-IR"/>
                    </w:rPr>
                  </w:pP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>را به دست آورید.</w:t>
                  </w:r>
                  <w:r w:rsidRPr="00B72262">
                    <w:rPr>
                      <w:position w:val="-14"/>
                    </w:rPr>
                    <w:object w:dxaOrig="800" w:dyaOrig="400" w14:anchorId="08EAB5D1">
                      <v:shape id="_x0000_i1175" type="#_x0000_t75" style="width:40.5pt;height:19.5pt" o:ole="">
                        <v:imagedata r:id="rId202" o:title=""/>
                      </v:shape>
                      <o:OLEObject Type="Embed" ProgID="Equation.DSMT4" ShapeID="_x0000_i1175" DrawAspect="Content" ObjectID="_1809666177" r:id="rId208"/>
                    </w:object>
                  </w:r>
                </w:p>
                <w:p w14:paraId="5CB92925" w14:textId="77777777" w:rsidR="005A7CD8" w:rsidRPr="00B72262" w:rsidRDefault="005A7CD8" w:rsidP="00F1686A">
                  <w:pPr>
                    <w:pStyle w:val="ListParagraph"/>
                    <w:ind w:left="360"/>
                    <w:jc w:val="both"/>
                    <w:rPr>
                      <w:noProof/>
                      <w:rtl/>
                      <w:lang w:bidi="fa-IR"/>
                    </w:rPr>
                  </w:pPr>
                </w:p>
                <w:p w14:paraId="467680EB" w14:textId="77777777" w:rsidR="00F1686A" w:rsidRPr="00B72262" w:rsidRDefault="00F1686A" w:rsidP="00F1686A">
                  <w:pPr>
                    <w:jc w:val="both"/>
                    <w:rPr>
                      <w:noProof/>
                      <w:rtl/>
                    </w:rPr>
                  </w:pPr>
                </w:p>
              </w:tc>
            </w:tr>
          </w:tbl>
          <w:p w14:paraId="2C4282C0" w14:textId="77777777" w:rsidR="00F1686A" w:rsidRPr="00B72262" w:rsidRDefault="00F1686A" w:rsidP="00F1686A">
            <w:pPr>
              <w:rPr>
                <w:b w:val="0"/>
                <w:bCs w:val="0"/>
                <w:rtl/>
              </w:rPr>
            </w:pPr>
          </w:p>
        </w:tc>
      </w:tr>
    </w:tbl>
    <w:p w14:paraId="61FDB2C1" w14:textId="5CBF8C33" w:rsidR="00F1686A" w:rsidRPr="00F71FBB" w:rsidRDefault="00F1686A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F1686A" w:rsidRPr="00F71FBB" w:rsidSect="00554692">
      <w:footerReference w:type="even" r:id="rId209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C3CD3" w14:textId="77777777" w:rsidR="00691FFE" w:rsidRDefault="00691FFE">
      <w:r>
        <w:separator/>
      </w:r>
    </w:p>
  </w:endnote>
  <w:endnote w:type="continuationSeparator" w:id="0">
    <w:p w14:paraId="424772E2" w14:textId="77777777" w:rsidR="00691FFE" w:rsidRDefault="0069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F1686A" w:rsidRDefault="00F1686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F1686A" w:rsidRDefault="00F16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AEEAD" w14:textId="77777777" w:rsidR="00691FFE" w:rsidRDefault="00691FFE">
      <w:r>
        <w:separator/>
      </w:r>
    </w:p>
  </w:footnote>
  <w:footnote w:type="continuationSeparator" w:id="0">
    <w:p w14:paraId="06CFB0E2" w14:textId="77777777" w:rsidR="00691FFE" w:rsidRDefault="0069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320C"/>
    <w:multiLevelType w:val="hybridMultilevel"/>
    <w:tmpl w:val="3328F60A"/>
    <w:lvl w:ilvl="0" w:tplc="9562429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43154"/>
    <w:multiLevelType w:val="hybridMultilevel"/>
    <w:tmpl w:val="BA026D7A"/>
    <w:lvl w:ilvl="0" w:tplc="04090011">
      <w:start w:val="1"/>
      <w:numFmt w:val="decimal"/>
      <w:lvlText w:val="%1)"/>
      <w:lvlJc w:val="left"/>
      <w:pPr>
        <w:ind w:left="40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CF48AA"/>
    <w:multiLevelType w:val="hybridMultilevel"/>
    <w:tmpl w:val="8BF4A2C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A765D"/>
    <w:multiLevelType w:val="hybridMultilevel"/>
    <w:tmpl w:val="F5FA2464"/>
    <w:lvl w:ilvl="0" w:tplc="40F8C330">
      <w:start w:val="1"/>
      <w:numFmt w:val="decimal"/>
      <w:lvlText w:val="%1"/>
      <w:lvlJc w:val="left"/>
      <w:pPr>
        <w:ind w:left="501" w:hanging="360"/>
      </w:pPr>
      <w:rPr>
        <w:rFonts w:cs="B Nazanin" w:hint="cs"/>
        <w:b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E020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9348B3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16C1E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5D22B1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06EF0"/>
    <w:multiLevelType w:val="hybridMultilevel"/>
    <w:tmpl w:val="4A68DBAE"/>
    <w:lvl w:ilvl="0" w:tplc="04090011">
      <w:start w:val="1"/>
      <w:numFmt w:val="decimal"/>
      <w:lvlText w:val="%1)"/>
      <w:lvlJc w:val="left"/>
      <w:pPr>
        <w:ind w:left="40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19"/>
  </w:num>
  <w:num w:numId="4">
    <w:abstractNumId w:val="10"/>
  </w:num>
  <w:num w:numId="5">
    <w:abstractNumId w:val="18"/>
  </w:num>
  <w:num w:numId="6">
    <w:abstractNumId w:val="8"/>
  </w:num>
  <w:num w:numId="7">
    <w:abstractNumId w:val="15"/>
  </w:num>
  <w:num w:numId="8">
    <w:abstractNumId w:val="4"/>
  </w:num>
  <w:num w:numId="9">
    <w:abstractNumId w:val="0"/>
  </w:num>
  <w:num w:numId="10">
    <w:abstractNumId w:val="14"/>
  </w:num>
  <w:num w:numId="11">
    <w:abstractNumId w:val="5"/>
  </w:num>
  <w:num w:numId="12">
    <w:abstractNumId w:val="1"/>
  </w:num>
  <w:num w:numId="13">
    <w:abstractNumId w:val="7"/>
  </w:num>
  <w:num w:numId="14">
    <w:abstractNumId w:val="6"/>
  </w:num>
  <w:num w:numId="15">
    <w:abstractNumId w:val="12"/>
  </w:num>
  <w:num w:numId="16">
    <w:abstractNumId w:val="16"/>
  </w:num>
  <w:num w:numId="17">
    <w:abstractNumId w:val="17"/>
  </w:num>
  <w:num w:numId="18">
    <w:abstractNumId w:val="11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472B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2735C"/>
    <w:rsid w:val="001369CE"/>
    <w:rsid w:val="00151A37"/>
    <w:rsid w:val="00153216"/>
    <w:rsid w:val="00156A69"/>
    <w:rsid w:val="00156AEC"/>
    <w:rsid w:val="001631AF"/>
    <w:rsid w:val="00163738"/>
    <w:rsid w:val="00163B86"/>
    <w:rsid w:val="001648CA"/>
    <w:rsid w:val="001671F0"/>
    <w:rsid w:val="00167918"/>
    <w:rsid w:val="001752AE"/>
    <w:rsid w:val="0017738E"/>
    <w:rsid w:val="00180E9B"/>
    <w:rsid w:val="00183AB2"/>
    <w:rsid w:val="001964DB"/>
    <w:rsid w:val="001A0BEA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5046"/>
    <w:rsid w:val="002078FB"/>
    <w:rsid w:val="0022126B"/>
    <w:rsid w:val="0022265A"/>
    <w:rsid w:val="002304F7"/>
    <w:rsid w:val="0023052B"/>
    <w:rsid w:val="00232982"/>
    <w:rsid w:val="00234EC7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2F09B4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1366"/>
    <w:rsid w:val="00343621"/>
    <w:rsid w:val="00346DCD"/>
    <w:rsid w:val="00352925"/>
    <w:rsid w:val="00363EA9"/>
    <w:rsid w:val="00366B83"/>
    <w:rsid w:val="0037499B"/>
    <w:rsid w:val="003817C2"/>
    <w:rsid w:val="00382383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3F72BD"/>
    <w:rsid w:val="00410F08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3B28"/>
    <w:rsid w:val="004D4211"/>
    <w:rsid w:val="004E1746"/>
    <w:rsid w:val="004E7F00"/>
    <w:rsid w:val="004F1A82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65EC1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A7CD8"/>
    <w:rsid w:val="005B09D4"/>
    <w:rsid w:val="005B0A9C"/>
    <w:rsid w:val="005B355E"/>
    <w:rsid w:val="005C70F1"/>
    <w:rsid w:val="005D1DB6"/>
    <w:rsid w:val="005D6F26"/>
    <w:rsid w:val="005E13ED"/>
    <w:rsid w:val="005E22DE"/>
    <w:rsid w:val="005E5F60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84DF4"/>
    <w:rsid w:val="00691213"/>
    <w:rsid w:val="006917C9"/>
    <w:rsid w:val="00691FFE"/>
    <w:rsid w:val="0069290B"/>
    <w:rsid w:val="006A45B3"/>
    <w:rsid w:val="006A5A68"/>
    <w:rsid w:val="006A6789"/>
    <w:rsid w:val="006B16D3"/>
    <w:rsid w:val="006B1CD3"/>
    <w:rsid w:val="006C1DAF"/>
    <w:rsid w:val="006C36D2"/>
    <w:rsid w:val="006C5E32"/>
    <w:rsid w:val="006C6596"/>
    <w:rsid w:val="006D1307"/>
    <w:rsid w:val="006D19D7"/>
    <w:rsid w:val="006E08B1"/>
    <w:rsid w:val="006F074B"/>
    <w:rsid w:val="006F0F16"/>
    <w:rsid w:val="00701928"/>
    <w:rsid w:val="007030CB"/>
    <w:rsid w:val="007056FA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35D"/>
    <w:rsid w:val="00752D2B"/>
    <w:rsid w:val="0076488E"/>
    <w:rsid w:val="007660E8"/>
    <w:rsid w:val="00766CB0"/>
    <w:rsid w:val="007702C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347E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28E7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A459D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26A"/>
    <w:rsid w:val="00984794"/>
    <w:rsid w:val="0099294B"/>
    <w:rsid w:val="00992D1A"/>
    <w:rsid w:val="00992D67"/>
    <w:rsid w:val="009934FF"/>
    <w:rsid w:val="00995A53"/>
    <w:rsid w:val="009960AB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370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37554"/>
    <w:rsid w:val="00B40735"/>
    <w:rsid w:val="00B44A14"/>
    <w:rsid w:val="00B463C0"/>
    <w:rsid w:val="00B52219"/>
    <w:rsid w:val="00B52E66"/>
    <w:rsid w:val="00B56F1A"/>
    <w:rsid w:val="00B60161"/>
    <w:rsid w:val="00B62053"/>
    <w:rsid w:val="00B72262"/>
    <w:rsid w:val="00B73028"/>
    <w:rsid w:val="00B80042"/>
    <w:rsid w:val="00B80E06"/>
    <w:rsid w:val="00B80FC8"/>
    <w:rsid w:val="00B90A16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16EE0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0E86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0407"/>
    <w:rsid w:val="00DA4860"/>
    <w:rsid w:val="00DA7416"/>
    <w:rsid w:val="00DB1342"/>
    <w:rsid w:val="00DB24EF"/>
    <w:rsid w:val="00DB4350"/>
    <w:rsid w:val="00DC1C76"/>
    <w:rsid w:val="00DC7318"/>
    <w:rsid w:val="00DD01C4"/>
    <w:rsid w:val="00DD59FF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44A85"/>
    <w:rsid w:val="00E47427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C63"/>
    <w:rsid w:val="00E96E6B"/>
    <w:rsid w:val="00EA05B8"/>
    <w:rsid w:val="00EA1D58"/>
    <w:rsid w:val="00EA3FB0"/>
    <w:rsid w:val="00EB2889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686A"/>
    <w:rsid w:val="00F17EC5"/>
    <w:rsid w:val="00F20942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71FBB"/>
    <w:rsid w:val="00F81292"/>
    <w:rsid w:val="00F96F1E"/>
    <w:rsid w:val="00FA00FC"/>
    <w:rsid w:val="00FA1DE2"/>
    <w:rsid w:val="00FB06F3"/>
    <w:rsid w:val="00FC528B"/>
    <w:rsid w:val="00FC5A23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273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D59F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59" Type="http://schemas.openxmlformats.org/officeDocument/2006/relationships/oleObject" Target="embeddings/oleObject44.bin"/><Relationship Id="rId170" Type="http://schemas.openxmlformats.org/officeDocument/2006/relationships/image" Target="media/image50.wmf"/><Relationship Id="rId191" Type="http://schemas.openxmlformats.org/officeDocument/2006/relationships/oleObject" Target="embeddings/oleObject60.bin"/><Relationship Id="rId205" Type="http://schemas.openxmlformats.org/officeDocument/2006/relationships/image" Target="media/image68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49" Type="http://schemas.openxmlformats.org/officeDocument/2006/relationships/image" Target="media/image71.gif"/><Relationship Id="rId5" Type="http://schemas.openxmlformats.org/officeDocument/2006/relationships/webSettings" Target="webSettings.xml"/><Relationship Id="rId160" Type="http://schemas.openxmlformats.org/officeDocument/2006/relationships/image" Target="media/image45.wmf"/><Relationship Id="rId181" Type="http://schemas.openxmlformats.org/officeDocument/2006/relationships/oleObject" Target="embeddings/oleObject55.bin"/><Relationship Id="rId211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png"/><Relationship Id="rId150" Type="http://schemas.openxmlformats.org/officeDocument/2006/relationships/image" Target="media/image40.wmf"/><Relationship Id="rId155" Type="http://schemas.openxmlformats.org/officeDocument/2006/relationships/oleObject" Target="embeddings/oleObject42.bin"/><Relationship Id="rId171" Type="http://schemas.openxmlformats.org/officeDocument/2006/relationships/oleObject" Target="embeddings/oleObject50.bin"/><Relationship Id="rId176" Type="http://schemas.openxmlformats.org/officeDocument/2006/relationships/image" Target="media/image53.wmf"/><Relationship Id="rId192" Type="http://schemas.openxmlformats.org/officeDocument/2006/relationships/image" Target="media/image61.wmf"/><Relationship Id="rId197" Type="http://schemas.openxmlformats.org/officeDocument/2006/relationships/oleObject" Target="embeddings/oleObject63.bin"/><Relationship Id="rId206" Type="http://schemas.openxmlformats.org/officeDocument/2006/relationships/image" Target="media/image69.png"/><Relationship Id="rId201" Type="http://schemas.openxmlformats.org/officeDocument/2006/relationships/image" Target="media/image65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161" Type="http://schemas.openxmlformats.org/officeDocument/2006/relationships/oleObject" Target="embeddings/oleObject45.bin"/><Relationship Id="rId166" Type="http://schemas.openxmlformats.org/officeDocument/2006/relationships/image" Target="media/image48.wmf"/><Relationship Id="rId182" Type="http://schemas.openxmlformats.org/officeDocument/2006/relationships/image" Target="media/image56.wmf"/><Relationship Id="rId187" Type="http://schemas.openxmlformats.org/officeDocument/2006/relationships/oleObject" Target="embeddings/oleObject5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microsoft.com/office/2007/relationships/hdphoto" Target="media/hdphoto1.wdp"/><Relationship Id="rId151" Type="http://schemas.openxmlformats.org/officeDocument/2006/relationships/oleObject" Target="embeddings/oleObject40.bin"/><Relationship Id="rId156" Type="http://schemas.openxmlformats.org/officeDocument/2006/relationships/image" Target="media/image43.wmf"/><Relationship Id="rId177" Type="http://schemas.openxmlformats.org/officeDocument/2006/relationships/oleObject" Target="embeddings/oleObject53.bin"/><Relationship Id="rId198" Type="http://schemas.openxmlformats.org/officeDocument/2006/relationships/image" Target="media/image64.wmf"/><Relationship Id="rId172" Type="http://schemas.openxmlformats.org/officeDocument/2006/relationships/image" Target="media/image51.wmf"/><Relationship Id="rId193" Type="http://schemas.openxmlformats.org/officeDocument/2006/relationships/oleObject" Target="embeddings/oleObject61.bin"/><Relationship Id="rId202" Type="http://schemas.openxmlformats.org/officeDocument/2006/relationships/image" Target="media/image66.wmf"/><Relationship Id="rId207" Type="http://schemas.openxmlformats.org/officeDocument/2006/relationships/image" Target="media/image70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167" Type="http://schemas.openxmlformats.org/officeDocument/2006/relationships/oleObject" Target="embeddings/oleObject48.bin"/><Relationship Id="rId188" Type="http://schemas.openxmlformats.org/officeDocument/2006/relationships/image" Target="media/image5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162" Type="http://schemas.openxmlformats.org/officeDocument/2006/relationships/image" Target="media/image46.wmf"/><Relationship Id="rId183" Type="http://schemas.openxmlformats.org/officeDocument/2006/relationships/oleObject" Target="embeddings/oleObject5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157" Type="http://schemas.openxmlformats.org/officeDocument/2006/relationships/oleObject" Target="embeddings/oleObject43.bin"/><Relationship Id="rId178" Type="http://schemas.openxmlformats.org/officeDocument/2006/relationships/image" Target="media/image5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41.wmf"/><Relationship Id="rId173" Type="http://schemas.openxmlformats.org/officeDocument/2006/relationships/oleObject" Target="embeddings/oleObject51.bin"/><Relationship Id="rId194" Type="http://schemas.openxmlformats.org/officeDocument/2006/relationships/image" Target="media/image62.wmf"/><Relationship Id="rId199" Type="http://schemas.openxmlformats.org/officeDocument/2006/relationships/oleObject" Target="embeddings/oleObject64.bin"/><Relationship Id="rId203" Type="http://schemas.openxmlformats.org/officeDocument/2006/relationships/oleObject" Target="embeddings/oleObject66.bin"/><Relationship Id="rId208" Type="http://schemas.openxmlformats.org/officeDocument/2006/relationships/oleObject" Target="embeddings/oleObject6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68" Type="http://schemas.openxmlformats.org/officeDocument/2006/relationships/image" Target="media/image49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163" Type="http://schemas.openxmlformats.org/officeDocument/2006/relationships/oleObject" Target="embeddings/oleObject46.bin"/><Relationship Id="rId184" Type="http://schemas.openxmlformats.org/officeDocument/2006/relationships/image" Target="media/image57.wmf"/><Relationship Id="rId189" Type="http://schemas.openxmlformats.org/officeDocument/2006/relationships/oleObject" Target="embeddings/oleObject5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58" Type="http://schemas.openxmlformats.org/officeDocument/2006/relationships/image" Target="media/image4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53" Type="http://schemas.openxmlformats.org/officeDocument/2006/relationships/oleObject" Target="embeddings/oleObject41.bin"/><Relationship Id="rId174" Type="http://schemas.openxmlformats.org/officeDocument/2006/relationships/image" Target="media/image52.wmf"/><Relationship Id="rId179" Type="http://schemas.openxmlformats.org/officeDocument/2006/relationships/oleObject" Target="embeddings/oleObject54.bin"/><Relationship Id="rId195" Type="http://schemas.openxmlformats.org/officeDocument/2006/relationships/oleObject" Target="embeddings/oleObject62.bin"/><Relationship Id="rId209" Type="http://schemas.openxmlformats.org/officeDocument/2006/relationships/footer" Target="footer1.xml"/><Relationship Id="rId190" Type="http://schemas.openxmlformats.org/officeDocument/2006/relationships/image" Target="media/image60.wmf"/><Relationship Id="rId204" Type="http://schemas.openxmlformats.org/officeDocument/2006/relationships/image" Target="media/image67.png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148" Type="http://schemas.openxmlformats.org/officeDocument/2006/relationships/image" Target="media/image700.png"/><Relationship Id="rId164" Type="http://schemas.openxmlformats.org/officeDocument/2006/relationships/image" Target="media/image47.wmf"/><Relationship Id="rId169" Type="http://schemas.openxmlformats.org/officeDocument/2006/relationships/oleObject" Target="embeddings/oleObject49.bin"/><Relationship Id="rId185" Type="http://schemas.openxmlformats.org/officeDocument/2006/relationships/oleObject" Target="embeddings/oleObject5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55.wmf"/><Relationship Id="rId210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154" Type="http://schemas.openxmlformats.org/officeDocument/2006/relationships/image" Target="media/image42.wmf"/><Relationship Id="rId175" Type="http://schemas.openxmlformats.org/officeDocument/2006/relationships/oleObject" Target="embeddings/oleObject52.bin"/><Relationship Id="rId196" Type="http://schemas.openxmlformats.org/officeDocument/2006/relationships/image" Target="media/image63.wmf"/><Relationship Id="rId200" Type="http://schemas.openxmlformats.org/officeDocument/2006/relationships/oleObject" Target="embeddings/oleObject65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65" Type="http://schemas.openxmlformats.org/officeDocument/2006/relationships/oleObject" Target="embeddings/oleObject47.bin"/><Relationship Id="rId186" Type="http://schemas.openxmlformats.org/officeDocument/2006/relationships/image" Target="media/image5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78377-A468-4483-9140-7274BE5C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1393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231</cp:revision>
  <cp:lastPrinted>2024-10-12T03:30:00Z</cp:lastPrinted>
  <dcterms:created xsi:type="dcterms:W3CDTF">2018-10-12T13:02:00Z</dcterms:created>
  <dcterms:modified xsi:type="dcterms:W3CDTF">2025-05-25T04:44:00Z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