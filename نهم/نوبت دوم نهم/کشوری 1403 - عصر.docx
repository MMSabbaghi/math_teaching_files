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tblpY="-764"/>
        <w:bidiVisual/>
        <w:tblW w:w="4996" w:type="pct"/>
        <w:tblBorders>
          <w:top w:val="single" w:sz="12" w:space="0" w:color="7030A0"/>
          <w:left w:val="single" w:sz="12" w:space="0" w:color="7030A0"/>
          <w:bottom w:val="single" w:sz="12" w:space="0" w:color="7030A0"/>
          <w:right w:val="single" w:sz="12" w:space="0" w:color="7030A0"/>
          <w:insideH w:val="single" w:sz="12" w:space="0" w:color="7030A0"/>
          <w:insideV w:val="single" w:sz="12" w:space="0" w:color="7030A0"/>
        </w:tblBorders>
        <w:tblLook w:val="04A0" w:firstRow="1" w:lastRow="0" w:firstColumn="1" w:lastColumn="0" w:noHBand="0" w:noVBand="1"/>
      </w:tblPr>
      <w:tblGrid>
        <w:gridCol w:w="656"/>
        <w:gridCol w:w="9984"/>
        <w:gridCol w:w="657"/>
      </w:tblGrid>
      <w:tr w:rsidR="00817BDB" w:rsidRPr="00481E16" w14:paraId="6191B865" w14:textId="77777777" w:rsidTr="00552533">
        <w:trPr>
          <w:trHeight w:val="454"/>
        </w:trPr>
        <w:tc>
          <w:tcPr>
            <w:tcW w:w="656" w:type="dxa"/>
            <w:tcBorders>
              <w:top w:val="single" w:sz="4" w:space="0" w:color="FFFFFF" w:themeColor="background1"/>
              <w:left w:val="single" w:sz="4" w:space="0" w:color="FFFFFF" w:themeColor="background1"/>
              <w:right w:val="single" w:sz="4" w:space="0" w:color="FFFFFF" w:themeColor="background1"/>
            </w:tcBorders>
          </w:tcPr>
          <w:p w14:paraId="525C27BB" w14:textId="77777777" w:rsidR="00817BDB" w:rsidRPr="00481E16" w:rsidRDefault="00817BDB" w:rsidP="00FD002C">
            <w:pPr>
              <w:pStyle w:val="a0"/>
              <w:spacing w:line="10" w:lineRule="atLeast"/>
              <w:jc w:val="center"/>
              <w:rPr>
                <w:sz w:val="23"/>
                <w:szCs w:val="23"/>
                <w:rtl/>
              </w:rPr>
            </w:pPr>
          </w:p>
        </w:tc>
        <w:tc>
          <w:tcPr>
            <w:tcW w:w="9984" w:type="dxa"/>
            <w:tcBorders>
              <w:top w:val="single" w:sz="4" w:space="0" w:color="FFFFFF" w:themeColor="background1"/>
              <w:left w:val="single" w:sz="4" w:space="0" w:color="FFFFFF" w:themeColor="background1"/>
              <w:right w:val="single" w:sz="4" w:space="0" w:color="FFFFFF" w:themeColor="background1"/>
            </w:tcBorders>
          </w:tcPr>
          <w:p w14:paraId="346D24C6" w14:textId="77777777" w:rsidR="00817BDB" w:rsidRPr="00BF5E53" w:rsidRDefault="00817BDB" w:rsidP="00FD002C">
            <w:pPr>
              <w:pStyle w:val="a2"/>
              <w:spacing w:line="10" w:lineRule="atLeast"/>
              <w:rPr>
                <w:i/>
                <w:sz w:val="40"/>
                <w:szCs w:val="40"/>
                <w:rtl/>
              </w:rPr>
            </w:pPr>
          </w:p>
        </w:tc>
        <w:tc>
          <w:tcPr>
            <w:tcW w:w="657" w:type="dxa"/>
            <w:tcBorders>
              <w:top w:val="single" w:sz="4" w:space="0" w:color="FFFFFF" w:themeColor="background1"/>
              <w:left w:val="single" w:sz="4" w:space="0" w:color="FFFFFF" w:themeColor="background1"/>
              <w:right w:val="single" w:sz="4" w:space="0" w:color="FFFFFF" w:themeColor="background1"/>
              <w:tr2bl w:val="single" w:sz="4" w:space="0" w:color="FFFFFF" w:themeColor="background1"/>
            </w:tcBorders>
          </w:tcPr>
          <w:p w14:paraId="5A2892B9" w14:textId="77777777" w:rsidR="00817BDB" w:rsidRPr="00481E16" w:rsidRDefault="00817BDB" w:rsidP="00FD002C">
            <w:pPr>
              <w:pStyle w:val="a0"/>
              <w:spacing w:line="10" w:lineRule="atLeast"/>
              <w:jc w:val="center"/>
              <w:rPr>
                <w:sz w:val="23"/>
                <w:szCs w:val="23"/>
                <w:rtl/>
              </w:rPr>
            </w:pPr>
          </w:p>
        </w:tc>
      </w:tr>
      <w:tr w:rsidR="00817BDB" w:rsidRPr="00481E16" w14:paraId="70C04D2D" w14:textId="77777777" w:rsidTr="00552533">
        <w:trPr>
          <w:trHeight w:val="454"/>
        </w:trPr>
        <w:tc>
          <w:tcPr>
            <w:tcW w:w="656" w:type="dxa"/>
          </w:tcPr>
          <w:p w14:paraId="2E5BD7D4" w14:textId="77777777" w:rsidR="00817BDB" w:rsidRPr="00481E16" w:rsidRDefault="00817BDB" w:rsidP="00FD002C">
            <w:pPr>
              <w:pStyle w:val="a0"/>
              <w:spacing w:line="10" w:lineRule="atLeast"/>
              <w:jc w:val="center"/>
              <w:rPr>
                <w:sz w:val="23"/>
                <w:szCs w:val="23"/>
                <w:rtl/>
              </w:rPr>
            </w:pPr>
          </w:p>
        </w:tc>
        <w:tc>
          <w:tcPr>
            <w:tcW w:w="9984" w:type="dxa"/>
          </w:tcPr>
          <w:p w14:paraId="1473B164" w14:textId="77777777" w:rsidR="00817BDB" w:rsidRPr="00481E16" w:rsidRDefault="00817BDB" w:rsidP="00FD002C">
            <w:pPr>
              <w:spacing w:line="10" w:lineRule="atLeast"/>
              <w:rPr>
                <w:rFonts w:ascii="Euclid" w:hAnsi="Euclid"/>
                <w:i/>
                <w:sz w:val="23"/>
                <w:szCs w:val="23"/>
                <w:rtl/>
              </w:rPr>
            </w:pPr>
            <w:r w:rsidRPr="00481E16">
              <w:rPr>
                <w:rFonts w:ascii="Euclid" w:hAnsi="Euclid" w:hint="cs"/>
                <w:i/>
                <w:sz w:val="23"/>
                <w:szCs w:val="23"/>
                <w:rtl/>
              </w:rPr>
              <w:t>درست یا نادرست بودن هر جمله را مشخص کنید.</w:t>
            </w:r>
          </w:p>
          <w:p w14:paraId="356906D8" w14:textId="77777777" w:rsidR="00817BDB" w:rsidRPr="00481E16" w:rsidRDefault="00817BDB" w:rsidP="00FD002C">
            <w:pPr>
              <w:pStyle w:val="a2"/>
              <w:spacing w:line="10" w:lineRule="atLeast"/>
              <w:rPr>
                <w:i/>
                <w:sz w:val="23"/>
                <w:szCs w:val="23"/>
                <w:rtl/>
              </w:rPr>
            </w:pPr>
            <w:r w:rsidRPr="00481E16">
              <w:rPr>
                <w:rFonts w:hint="cs"/>
                <w:i/>
                <w:sz w:val="23"/>
                <w:szCs w:val="23"/>
                <w:rtl/>
              </w:rPr>
              <w:t xml:space="preserve">الف) مجموعة تهی، زیر مجموعة هر مجموعه‌ای است. </w:t>
            </w:r>
            <w:r w:rsidRPr="00481E16">
              <w:rPr>
                <w:i/>
                <w:sz w:val="23"/>
                <w:szCs w:val="23"/>
                <w:rtl/>
              </w:rPr>
              <w:tab/>
            </w:r>
            <w:r w:rsidRPr="00481E16">
              <w:rPr>
                <w:i/>
                <w:sz w:val="23"/>
                <w:szCs w:val="23"/>
                <w:rtl/>
              </w:rPr>
              <w:tab/>
            </w:r>
            <w:r w:rsidRPr="00481E16">
              <w:rPr>
                <w:i/>
                <w:sz w:val="23"/>
                <w:szCs w:val="23"/>
                <w:rtl/>
              </w:rPr>
              <w:tab/>
            </w:r>
            <w:r w:rsidRPr="00481E16">
              <w:rPr>
                <w:rFonts w:hint="cs"/>
                <w:i/>
                <w:sz w:val="23"/>
                <w:szCs w:val="23"/>
                <w:rtl/>
              </w:rPr>
              <w:t xml:space="preserve">درست </w:t>
            </w:r>
            <w:r w:rsidRPr="00481E16">
              <w:rPr>
                <w:bCs/>
                <w:iCs/>
                <w:color w:val="7030A0"/>
                <w:sz w:val="23"/>
                <w:szCs w:val="23"/>
              </w:rPr>
              <w:sym w:font="Wingdings" w:char="F071"/>
            </w:r>
            <w:r w:rsidRPr="00481E16">
              <w:rPr>
                <w:rFonts w:hint="cs"/>
                <w:bCs/>
                <w:i/>
                <w:iCs/>
                <w:color w:val="0070C0"/>
                <w:sz w:val="23"/>
                <w:szCs w:val="23"/>
                <w:rtl/>
              </w:rPr>
              <w:t xml:space="preserve"> </w:t>
            </w:r>
            <w:r w:rsidRPr="00481E16">
              <w:rPr>
                <w:i/>
                <w:sz w:val="23"/>
                <w:szCs w:val="23"/>
                <w:rtl/>
              </w:rPr>
              <w:tab/>
            </w:r>
            <w:r w:rsidRPr="00481E16">
              <w:rPr>
                <w:rFonts w:hint="cs"/>
                <w:i/>
                <w:sz w:val="23"/>
                <w:szCs w:val="23"/>
                <w:rtl/>
              </w:rPr>
              <w:t xml:space="preserve">نادرست </w:t>
            </w:r>
            <w:r w:rsidRPr="00481E16">
              <w:rPr>
                <w:bCs/>
                <w:iCs/>
                <w:color w:val="7030A0"/>
                <w:sz w:val="23"/>
                <w:szCs w:val="23"/>
              </w:rPr>
              <w:sym w:font="Wingdings" w:char="F071"/>
            </w:r>
          </w:p>
          <w:p w14:paraId="19386B2E" w14:textId="77777777" w:rsidR="00817BDB" w:rsidRPr="00481E16" w:rsidRDefault="00817BDB" w:rsidP="00FD002C">
            <w:pPr>
              <w:pStyle w:val="a2"/>
              <w:spacing w:line="10" w:lineRule="atLeast"/>
              <w:rPr>
                <w:i/>
                <w:sz w:val="23"/>
                <w:szCs w:val="23"/>
              </w:rPr>
            </w:pPr>
            <w:r w:rsidRPr="00481E16">
              <w:rPr>
                <w:rFonts w:hint="cs"/>
                <w:i/>
                <w:sz w:val="23"/>
                <w:szCs w:val="23"/>
                <w:rtl/>
              </w:rPr>
              <w:t>ب) کسر</w:t>
            </w:r>
            <w:r w:rsidRPr="00481E16">
              <w:rPr>
                <w:i/>
                <w:position w:val="-24"/>
                <w:sz w:val="23"/>
                <w:szCs w:val="23"/>
              </w:rPr>
              <w:object w:dxaOrig="220" w:dyaOrig="660" w14:anchorId="4CF0D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78" type="#_x0000_t75" style="width:11.5pt;height:33.7pt" o:ole="">
                  <v:imagedata r:id="rId8" o:title=""/>
                </v:shape>
                <o:OLEObject Type="Embed" ProgID="Equation.DSMT4" ShapeID="_x0000_i1978" DrawAspect="Content" ObjectID="_1807624236" r:id="rId9"/>
              </w:object>
            </w:r>
            <w:r w:rsidRPr="00481E16">
              <w:rPr>
                <w:rFonts w:hint="cs"/>
                <w:i/>
                <w:sz w:val="23"/>
                <w:szCs w:val="23"/>
                <w:rtl/>
              </w:rPr>
              <w:t>، دارای نمایش اعشاری مختوم است.</w:t>
            </w:r>
            <w:r w:rsidRPr="00481E16">
              <w:rPr>
                <w:i/>
                <w:sz w:val="23"/>
                <w:szCs w:val="23"/>
                <w:rtl/>
              </w:rPr>
              <w:tab/>
            </w:r>
            <w:r w:rsidRPr="00481E16">
              <w:rPr>
                <w:i/>
                <w:sz w:val="23"/>
                <w:szCs w:val="23"/>
                <w:rtl/>
              </w:rPr>
              <w:tab/>
            </w:r>
            <w:r w:rsidRPr="00481E16">
              <w:rPr>
                <w:i/>
                <w:sz w:val="23"/>
                <w:szCs w:val="23"/>
                <w:rtl/>
              </w:rPr>
              <w:tab/>
            </w:r>
            <w:r w:rsidRPr="00481E16">
              <w:rPr>
                <w:rFonts w:hint="cs"/>
                <w:i/>
                <w:sz w:val="23"/>
                <w:szCs w:val="23"/>
                <w:rtl/>
              </w:rPr>
              <w:t xml:space="preserve">درست </w:t>
            </w:r>
            <w:r w:rsidRPr="00481E16">
              <w:rPr>
                <w:bCs/>
                <w:iCs/>
                <w:color w:val="7030A0"/>
                <w:sz w:val="23"/>
                <w:szCs w:val="23"/>
              </w:rPr>
              <w:sym w:font="Wingdings" w:char="F071"/>
            </w:r>
            <w:r w:rsidRPr="00481E16">
              <w:rPr>
                <w:rFonts w:hint="cs"/>
                <w:bCs/>
                <w:i/>
                <w:iCs/>
                <w:color w:val="0070C0"/>
                <w:sz w:val="23"/>
                <w:szCs w:val="23"/>
                <w:rtl/>
              </w:rPr>
              <w:t xml:space="preserve"> </w:t>
            </w:r>
            <w:r w:rsidRPr="00481E16">
              <w:rPr>
                <w:i/>
                <w:sz w:val="23"/>
                <w:szCs w:val="23"/>
                <w:rtl/>
              </w:rPr>
              <w:tab/>
            </w:r>
            <w:r w:rsidRPr="00481E16">
              <w:rPr>
                <w:rFonts w:hint="cs"/>
                <w:i/>
                <w:sz w:val="23"/>
                <w:szCs w:val="23"/>
                <w:rtl/>
              </w:rPr>
              <w:t xml:space="preserve">نادرست </w:t>
            </w:r>
            <w:r w:rsidRPr="00481E16">
              <w:rPr>
                <w:bCs/>
                <w:iCs/>
                <w:color w:val="7030A0"/>
                <w:sz w:val="23"/>
                <w:szCs w:val="23"/>
              </w:rPr>
              <w:sym w:font="Wingdings" w:char="F071"/>
            </w:r>
          </w:p>
          <w:p w14:paraId="24748DF8" w14:textId="77777777" w:rsidR="00817BDB" w:rsidRPr="00481E16" w:rsidRDefault="00817BDB" w:rsidP="00FD002C">
            <w:pPr>
              <w:pStyle w:val="a2"/>
              <w:spacing w:line="10" w:lineRule="atLeast"/>
              <w:rPr>
                <w:i/>
                <w:sz w:val="23"/>
                <w:szCs w:val="23"/>
                <w:rtl/>
              </w:rPr>
            </w:pPr>
            <w:r w:rsidRPr="00481E16">
              <w:rPr>
                <w:rFonts w:hint="cs"/>
                <w:i/>
                <w:sz w:val="23"/>
                <w:szCs w:val="23"/>
                <w:rtl/>
              </w:rPr>
              <w:t>ج) در هر مثلث، اندازة هر زاویة خارجی، برابر با مجموع دو زاویة داخلی غیرمجاور با آن است.</w:t>
            </w:r>
            <w:r w:rsidRPr="00481E16">
              <w:rPr>
                <w:i/>
                <w:sz w:val="23"/>
                <w:szCs w:val="23"/>
                <w:rtl/>
              </w:rPr>
              <w:tab/>
            </w:r>
            <w:r w:rsidRPr="00481E16">
              <w:rPr>
                <w:i/>
                <w:sz w:val="23"/>
                <w:szCs w:val="23"/>
                <w:rtl/>
              </w:rPr>
              <w:tab/>
            </w:r>
            <w:r w:rsidRPr="00481E16">
              <w:rPr>
                <w:rFonts w:hint="cs"/>
                <w:i/>
                <w:sz w:val="23"/>
                <w:szCs w:val="23"/>
                <w:rtl/>
              </w:rPr>
              <w:t xml:space="preserve">درست </w:t>
            </w:r>
            <w:r w:rsidRPr="00481E16">
              <w:rPr>
                <w:bCs/>
                <w:iCs/>
                <w:color w:val="7030A0"/>
                <w:sz w:val="23"/>
                <w:szCs w:val="23"/>
              </w:rPr>
              <w:sym w:font="Wingdings" w:char="F071"/>
            </w:r>
            <w:r w:rsidRPr="00481E16">
              <w:rPr>
                <w:rFonts w:hint="cs"/>
                <w:bCs/>
                <w:i/>
                <w:iCs/>
                <w:color w:val="0070C0"/>
                <w:sz w:val="23"/>
                <w:szCs w:val="23"/>
                <w:rtl/>
              </w:rPr>
              <w:t xml:space="preserve"> </w:t>
            </w:r>
            <w:r w:rsidRPr="00481E16">
              <w:rPr>
                <w:i/>
                <w:sz w:val="23"/>
                <w:szCs w:val="23"/>
                <w:rtl/>
              </w:rPr>
              <w:tab/>
            </w:r>
            <w:r w:rsidRPr="00481E16">
              <w:rPr>
                <w:rFonts w:hint="cs"/>
                <w:i/>
                <w:sz w:val="23"/>
                <w:szCs w:val="23"/>
                <w:rtl/>
              </w:rPr>
              <w:t xml:space="preserve">نادرست </w:t>
            </w:r>
            <w:r w:rsidRPr="00481E16">
              <w:rPr>
                <w:bCs/>
                <w:iCs/>
                <w:color w:val="7030A0"/>
                <w:sz w:val="23"/>
                <w:szCs w:val="23"/>
              </w:rPr>
              <w:sym w:font="Wingdings" w:char="F071"/>
            </w:r>
          </w:p>
          <w:p w14:paraId="267716CC" w14:textId="77777777" w:rsidR="00817BDB" w:rsidRPr="00481E16" w:rsidRDefault="00817BDB" w:rsidP="00FD002C">
            <w:pPr>
              <w:spacing w:line="10" w:lineRule="atLeast"/>
              <w:rPr>
                <w:rFonts w:ascii="Euclid" w:hAnsi="Euclid"/>
                <w:b/>
                <w:bCs w:val="0"/>
                <w:i/>
                <w:sz w:val="23"/>
                <w:szCs w:val="23"/>
                <w:rtl/>
              </w:rPr>
            </w:pPr>
            <w:r w:rsidRPr="00481E16">
              <w:rPr>
                <w:rFonts w:hint="cs"/>
                <w:b/>
                <w:bCs w:val="0"/>
                <w:i/>
                <w:sz w:val="23"/>
                <w:szCs w:val="23"/>
                <w:rtl/>
              </w:rPr>
              <w:t xml:space="preserve">د) حاصل عبارت </w:t>
            </w:r>
            <w:r w:rsidRPr="00481E16">
              <w:rPr>
                <w:b/>
                <w:bCs w:val="0"/>
                <w:i/>
                <w:position w:val="-10"/>
                <w:sz w:val="23"/>
                <w:szCs w:val="23"/>
              </w:rPr>
              <w:object w:dxaOrig="620" w:dyaOrig="360" w14:anchorId="4FBA6DFD">
                <v:shape id="_x0000_i1979" type="#_x0000_t75" style="width:31.4pt;height:18.4pt" o:ole="">
                  <v:imagedata r:id="rId10" o:title=""/>
                </v:shape>
                <o:OLEObject Type="Embed" ProgID="Equation.DSMT4" ShapeID="_x0000_i1979" DrawAspect="Content" ObjectID="_1807624237" r:id="rId11"/>
              </w:object>
            </w:r>
            <w:r w:rsidRPr="00481E16">
              <w:rPr>
                <w:rFonts w:hint="cs"/>
                <w:b/>
                <w:bCs w:val="0"/>
                <w:i/>
                <w:sz w:val="23"/>
                <w:szCs w:val="23"/>
                <w:rtl/>
              </w:rPr>
              <w:t>، برابر با 2+ است.</w:t>
            </w:r>
            <w:r w:rsidRPr="00481E16">
              <w:rPr>
                <w:b/>
                <w:bCs w:val="0"/>
                <w:i/>
                <w:sz w:val="23"/>
                <w:szCs w:val="23"/>
                <w:rtl/>
              </w:rPr>
              <w:tab/>
            </w:r>
            <w:r w:rsidRPr="00481E16">
              <w:rPr>
                <w:b/>
                <w:bCs w:val="0"/>
                <w:i/>
                <w:iCs/>
                <w:color w:val="0070C0"/>
                <w:sz w:val="23"/>
                <w:szCs w:val="23"/>
                <w:rtl/>
              </w:rPr>
              <w:tab/>
            </w:r>
            <w:r w:rsidRPr="00481E16">
              <w:rPr>
                <w:rFonts w:hint="cs"/>
                <w:b/>
                <w:bCs w:val="0"/>
                <w:i/>
                <w:iCs/>
                <w:color w:val="0070C0"/>
                <w:sz w:val="23"/>
                <w:szCs w:val="23"/>
                <w:rtl/>
              </w:rPr>
              <w:t xml:space="preserve">                                                     </w:t>
            </w:r>
            <w:r w:rsidRPr="00481E16">
              <w:rPr>
                <w:b/>
                <w:bCs w:val="0"/>
                <w:i/>
                <w:iCs/>
                <w:color w:val="0070C0"/>
                <w:sz w:val="23"/>
                <w:szCs w:val="23"/>
                <w:rtl/>
              </w:rPr>
              <w:tab/>
            </w:r>
            <w:r w:rsidRPr="00481E16">
              <w:rPr>
                <w:rFonts w:hint="cs"/>
                <w:b/>
                <w:bCs w:val="0"/>
                <w:i/>
                <w:sz w:val="23"/>
                <w:szCs w:val="23"/>
                <w:rtl/>
              </w:rPr>
              <w:t xml:space="preserve">درست </w:t>
            </w:r>
            <w:r w:rsidRPr="00481E16">
              <w:rPr>
                <w:b/>
                <w:bCs w:val="0"/>
                <w:iCs/>
                <w:color w:val="7030A0"/>
                <w:sz w:val="23"/>
                <w:szCs w:val="23"/>
              </w:rPr>
              <w:sym w:font="Wingdings" w:char="F071"/>
            </w:r>
            <w:r w:rsidRPr="00481E16">
              <w:rPr>
                <w:rFonts w:hint="cs"/>
                <w:b/>
                <w:bCs w:val="0"/>
                <w:i/>
                <w:iCs/>
                <w:color w:val="0070C0"/>
                <w:sz w:val="23"/>
                <w:szCs w:val="23"/>
                <w:rtl/>
              </w:rPr>
              <w:t xml:space="preserve"> </w:t>
            </w:r>
            <w:r w:rsidRPr="00481E16">
              <w:rPr>
                <w:rFonts w:hint="cs"/>
                <w:b/>
                <w:bCs w:val="0"/>
                <w:i/>
                <w:sz w:val="23"/>
                <w:szCs w:val="23"/>
                <w:rtl/>
              </w:rPr>
              <w:t xml:space="preserve">نادرست </w:t>
            </w:r>
            <w:r w:rsidRPr="00481E16">
              <w:rPr>
                <w:b/>
                <w:bCs w:val="0"/>
                <w:iCs/>
                <w:color w:val="7030A0"/>
                <w:sz w:val="23"/>
                <w:szCs w:val="23"/>
              </w:rPr>
              <w:sym w:font="Wingdings" w:char="F071"/>
            </w:r>
          </w:p>
        </w:tc>
        <w:tc>
          <w:tcPr>
            <w:tcW w:w="657" w:type="dxa"/>
          </w:tcPr>
          <w:p w14:paraId="41B25053"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817BDB" w:rsidRPr="00481E16" w14:paraId="7074AF01" w14:textId="77777777" w:rsidTr="00552533">
        <w:trPr>
          <w:trHeight w:val="454"/>
        </w:trPr>
        <w:tc>
          <w:tcPr>
            <w:tcW w:w="656" w:type="dxa"/>
          </w:tcPr>
          <w:p w14:paraId="1C5DAD10" w14:textId="77777777" w:rsidR="00817BDB" w:rsidRPr="00481E16" w:rsidRDefault="00817BDB" w:rsidP="00FD002C">
            <w:pPr>
              <w:pStyle w:val="a0"/>
              <w:spacing w:line="10" w:lineRule="atLeast"/>
              <w:jc w:val="center"/>
              <w:rPr>
                <w:sz w:val="23"/>
                <w:szCs w:val="23"/>
                <w:rtl/>
              </w:rPr>
            </w:pPr>
            <w:r w:rsidRPr="00481E16">
              <w:rPr>
                <w:rFonts w:hint="cs"/>
                <w:sz w:val="23"/>
                <w:szCs w:val="23"/>
                <w:rtl/>
              </w:rPr>
              <w:t>2</w:t>
            </w:r>
          </w:p>
        </w:tc>
        <w:tc>
          <w:tcPr>
            <w:tcW w:w="9984" w:type="dxa"/>
          </w:tcPr>
          <w:p w14:paraId="50C50013" w14:textId="77777777" w:rsidR="00817BDB" w:rsidRPr="00481E16" w:rsidRDefault="00817BDB" w:rsidP="00FD002C">
            <w:pPr>
              <w:pStyle w:val="a0"/>
              <w:spacing w:line="10" w:lineRule="atLeast"/>
              <w:rPr>
                <w:i/>
                <w:sz w:val="23"/>
                <w:szCs w:val="23"/>
                <w:rtl/>
              </w:rPr>
            </w:pPr>
            <w:r w:rsidRPr="00481E16">
              <w:rPr>
                <w:rFonts w:hint="cs"/>
                <w:i/>
                <w:sz w:val="23"/>
                <w:szCs w:val="23"/>
                <w:rtl/>
              </w:rPr>
              <w:t>الف) تعداد همة زیر مجموعه‌های یک مجموعه دو عضوی، برابر است با .................. .</w:t>
            </w:r>
          </w:p>
          <w:p w14:paraId="30A0BAC3"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ب) حاصل </w:t>
            </w:r>
            <w:r w:rsidRPr="00481E16">
              <w:rPr>
                <w:i/>
                <w:position w:val="-28"/>
                <w:sz w:val="23"/>
                <w:szCs w:val="23"/>
              </w:rPr>
              <w:object w:dxaOrig="400" w:dyaOrig="660" w14:anchorId="3E1A69DD">
                <v:shape id="_x0000_i1980" type="#_x0000_t75" style="width:20.7pt;height:33.7pt" o:ole="">
                  <v:imagedata r:id="rId12" o:title=""/>
                </v:shape>
                <o:OLEObject Type="Embed" ProgID="Equation.DSMT4" ShapeID="_x0000_i1980" DrawAspect="Content" ObjectID="_1807624238" r:id="rId13"/>
              </w:object>
            </w:r>
            <w:r w:rsidRPr="00481E16">
              <w:rPr>
                <w:rFonts w:hint="cs"/>
                <w:i/>
                <w:sz w:val="23"/>
                <w:szCs w:val="23"/>
                <w:rtl/>
              </w:rPr>
              <w:t xml:space="preserve"> پس از گویا کردن مخرج، برابر است با .......... .                ج) اگر </w:t>
            </w:r>
            <w:r w:rsidRPr="00481E16">
              <w:rPr>
                <w:i/>
                <w:position w:val="-4"/>
                <w:sz w:val="23"/>
                <w:szCs w:val="23"/>
              </w:rPr>
              <w:object w:dxaOrig="660" w:dyaOrig="300" w14:anchorId="165C0CCB">
                <v:shape id="_x0000_i1981" type="#_x0000_t75" style="width:33.7pt;height:15.3pt" o:ole="">
                  <v:imagedata r:id="rId14" o:title=""/>
                </v:shape>
                <o:OLEObject Type="Embed" ProgID="Equation.DSMT4" ShapeID="_x0000_i1981" DrawAspect="Content" ObjectID="_1807624239" r:id="rId15"/>
              </w:object>
            </w:r>
            <w:r w:rsidRPr="00481E16">
              <w:rPr>
                <w:rFonts w:hint="cs"/>
                <w:i/>
                <w:sz w:val="23"/>
                <w:szCs w:val="23"/>
                <w:rtl/>
              </w:rPr>
              <w:t xml:space="preserve"> باشد، آنگاه </w:t>
            </w:r>
            <w:r w:rsidRPr="00481E16">
              <w:rPr>
                <w:i/>
                <w:sz w:val="23"/>
                <w:szCs w:val="23"/>
              </w:rPr>
              <w:t>b</w:t>
            </w:r>
            <w:r w:rsidRPr="00481E16">
              <w:rPr>
                <w:rFonts w:hint="cs"/>
                <w:i/>
                <w:sz w:val="23"/>
                <w:szCs w:val="23"/>
                <w:rtl/>
              </w:rPr>
              <w:t xml:space="preserve"> عددی ................ است.</w:t>
            </w:r>
          </w:p>
          <w:p w14:paraId="212986DC"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د) درجة چند جمله‌ای </w:t>
            </w:r>
            <w:r w:rsidRPr="00481E16">
              <w:rPr>
                <w:i/>
                <w:position w:val="-10"/>
                <w:sz w:val="23"/>
                <w:szCs w:val="23"/>
              </w:rPr>
              <w:object w:dxaOrig="1060" w:dyaOrig="360" w14:anchorId="6463827D">
                <v:shape id="_x0000_i1982" type="#_x0000_t75" style="width:52.85pt;height:18.4pt" o:ole="">
                  <v:imagedata r:id="rId16" o:title=""/>
                </v:shape>
                <o:OLEObject Type="Embed" ProgID="Equation.DSMT4" ShapeID="_x0000_i1982" DrawAspect="Content" ObjectID="_1807624240" r:id="rId17"/>
              </w:object>
            </w:r>
            <w:r w:rsidRPr="00481E16">
              <w:rPr>
                <w:rFonts w:hint="cs"/>
                <w:i/>
                <w:sz w:val="23"/>
                <w:szCs w:val="23"/>
                <w:rtl/>
              </w:rPr>
              <w:t xml:space="preserve"> نسبت به دو هر دو متغیر </w:t>
            </w:r>
            <w:r w:rsidRPr="00481E16">
              <w:rPr>
                <w:i/>
                <w:sz w:val="23"/>
                <w:szCs w:val="23"/>
              </w:rPr>
              <w:t>x</w:t>
            </w:r>
            <w:r w:rsidRPr="00481E16">
              <w:rPr>
                <w:rFonts w:hint="cs"/>
                <w:i/>
                <w:sz w:val="23"/>
                <w:szCs w:val="23"/>
                <w:rtl/>
              </w:rPr>
              <w:t xml:space="preserve"> و </w:t>
            </w:r>
            <w:r w:rsidRPr="00481E16">
              <w:rPr>
                <w:i/>
                <w:sz w:val="23"/>
                <w:szCs w:val="23"/>
              </w:rPr>
              <w:t>y</w:t>
            </w:r>
            <w:r w:rsidRPr="00481E16">
              <w:rPr>
                <w:rFonts w:hint="cs"/>
                <w:i/>
                <w:sz w:val="23"/>
                <w:szCs w:val="23"/>
                <w:rtl/>
              </w:rPr>
              <w:t xml:space="preserve"> برابر با .................. است.</w:t>
            </w:r>
          </w:p>
        </w:tc>
        <w:tc>
          <w:tcPr>
            <w:tcW w:w="657" w:type="dxa"/>
          </w:tcPr>
          <w:p w14:paraId="51276C5B"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817BDB" w:rsidRPr="00481E16" w14:paraId="41D6113C" w14:textId="77777777" w:rsidTr="00552533">
        <w:trPr>
          <w:trHeight w:val="454"/>
        </w:trPr>
        <w:tc>
          <w:tcPr>
            <w:tcW w:w="656" w:type="dxa"/>
          </w:tcPr>
          <w:p w14:paraId="476AB24C" w14:textId="77777777" w:rsidR="00817BDB" w:rsidRPr="00481E16" w:rsidRDefault="00817BDB" w:rsidP="00FD002C">
            <w:pPr>
              <w:pStyle w:val="a0"/>
              <w:spacing w:line="10" w:lineRule="atLeast"/>
              <w:jc w:val="center"/>
              <w:rPr>
                <w:sz w:val="23"/>
                <w:szCs w:val="23"/>
                <w:rtl/>
              </w:rPr>
            </w:pPr>
            <w:r w:rsidRPr="00481E16">
              <w:rPr>
                <w:rFonts w:hint="cs"/>
                <w:sz w:val="23"/>
                <w:szCs w:val="23"/>
                <w:rtl/>
              </w:rPr>
              <w:t>3</w:t>
            </w:r>
          </w:p>
        </w:tc>
        <w:tc>
          <w:tcPr>
            <w:tcW w:w="9984" w:type="dxa"/>
          </w:tcPr>
          <w:p w14:paraId="6346EE0A" w14:textId="77777777" w:rsidR="00817BDB" w:rsidRPr="00481E16" w:rsidRDefault="00817BDB" w:rsidP="00FD002C">
            <w:pPr>
              <w:pStyle w:val="a0"/>
              <w:spacing w:line="10" w:lineRule="atLeast"/>
              <w:rPr>
                <w:i/>
                <w:sz w:val="23"/>
                <w:szCs w:val="23"/>
                <w:rtl/>
              </w:rPr>
            </w:pPr>
            <w:r w:rsidRPr="00481E16">
              <w:rPr>
                <w:rFonts w:hint="cs"/>
                <w:i/>
                <w:sz w:val="23"/>
                <w:szCs w:val="23"/>
                <w:rtl/>
              </w:rPr>
              <w:t>الف) کدامیک از گزینه‌های زیر، یک مجموعه را نمایش می‌دهد؟</w:t>
            </w:r>
          </w:p>
          <w:p w14:paraId="3326ED12" w14:textId="77777777" w:rsidR="00817BDB" w:rsidRPr="00481E16" w:rsidRDefault="00817BDB" w:rsidP="00FD002C">
            <w:pPr>
              <w:pStyle w:val="a1"/>
              <w:spacing w:before="0" w:after="120" w:line="10" w:lineRule="atLeast"/>
              <w:rPr>
                <w:rFonts w:ascii="Euclid" w:hAnsi="Euclid"/>
                <w:i/>
                <w:sz w:val="23"/>
                <w:szCs w:val="23"/>
                <w:rtl/>
              </w:rPr>
            </w:pPr>
            <w:r w:rsidRPr="00481E16">
              <w:rPr>
                <w:rFonts w:ascii="Euclid" w:hAnsi="Euclid" w:hint="cs"/>
                <w:i/>
                <w:sz w:val="23"/>
                <w:szCs w:val="23"/>
                <w:rtl/>
              </w:rPr>
              <w:t>1) اعداد طبیعی کوچکتر از یک            2) چهار عدد فرد متوالی        3) سه شهر ایران</w:t>
            </w:r>
            <w:r w:rsidRPr="00481E16">
              <w:rPr>
                <w:rFonts w:ascii="Euclid" w:hAnsi="Euclid"/>
                <w:i/>
                <w:sz w:val="23"/>
                <w:szCs w:val="23"/>
                <w:rtl/>
              </w:rPr>
              <w:tab/>
            </w:r>
            <w:r w:rsidRPr="00481E16">
              <w:rPr>
                <w:rFonts w:ascii="Euclid" w:hAnsi="Euclid" w:hint="cs"/>
                <w:i/>
                <w:sz w:val="23"/>
                <w:szCs w:val="23"/>
                <w:rtl/>
              </w:rPr>
              <w:t xml:space="preserve">   </w:t>
            </w:r>
            <w:r w:rsidRPr="00481E16">
              <w:rPr>
                <w:rFonts w:ascii="Euclid" w:hAnsi="Euclid"/>
                <w:i/>
                <w:sz w:val="23"/>
                <w:szCs w:val="23"/>
                <w:rtl/>
              </w:rPr>
              <w:tab/>
            </w:r>
            <w:r w:rsidRPr="00481E16">
              <w:rPr>
                <w:rFonts w:ascii="Euclid" w:hAnsi="Euclid" w:hint="cs"/>
                <w:i/>
                <w:sz w:val="23"/>
                <w:szCs w:val="23"/>
                <w:rtl/>
              </w:rPr>
              <w:t>4) پنج عدد بزرگ</w:t>
            </w:r>
          </w:p>
          <w:p w14:paraId="7761938B"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ب) نمودار خط به معادلة </w:t>
            </w:r>
            <w:r w:rsidRPr="00481E16">
              <w:rPr>
                <w:i/>
                <w:position w:val="-10"/>
                <w:sz w:val="23"/>
                <w:szCs w:val="23"/>
              </w:rPr>
              <w:object w:dxaOrig="980" w:dyaOrig="279" w14:anchorId="5891DED5">
                <v:shape id="_x0000_i1983" type="#_x0000_t75" style="width:49pt;height:13pt" o:ole="">
                  <v:imagedata r:id="rId18" o:title=""/>
                </v:shape>
                <o:OLEObject Type="Embed" ProgID="Equation.DSMT4" ShapeID="_x0000_i1983" DrawAspect="Content" ObjectID="_1807624241" r:id="rId19"/>
              </w:object>
            </w:r>
            <w:r w:rsidRPr="00481E16">
              <w:rPr>
                <w:rFonts w:hint="cs"/>
                <w:i/>
                <w:sz w:val="23"/>
                <w:szCs w:val="23"/>
                <w:rtl/>
              </w:rPr>
              <w:t xml:space="preserve"> کدام‌یک از گزینه‌های زیر می‌تواند باشد؟</w:t>
            </w:r>
          </w:p>
          <w:p w14:paraId="75662AB0" w14:textId="77777777" w:rsidR="00817BDB" w:rsidRPr="00481E16" w:rsidRDefault="00817BDB" w:rsidP="00FD002C">
            <w:pPr>
              <w:pStyle w:val="a1"/>
              <w:spacing w:before="0" w:line="10" w:lineRule="atLeast"/>
              <w:rPr>
                <w:rFonts w:ascii="Euclid" w:hAnsi="Euclid"/>
                <w:i/>
                <w:sz w:val="23"/>
                <w:szCs w:val="23"/>
                <w:rtl/>
              </w:rPr>
            </w:pPr>
            <w:r w:rsidRPr="00481E16">
              <w:rPr>
                <w:rFonts w:ascii="Euclid" w:hAnsi="Euclid" w:hint="cs"/>
                <w:i/>
                <w:sz w:val="23"/>
                <w:szCs w:val="23"/>
                <w:rtl/>
              </w:rPr>
              <w:t xml:space="preserve">1) </w:t>
            </w:r>
            <w:r w:rsidRPr="00481E16">
              <w:rPr>
                <w:i/>
                <w:sz w:val="23"/>
                <w:szCs w:val="23"/>
              </w:rPr>
              <w:object w:dxaOrig="1230" w:dyaOrig="1155" w14:anchorId="6F1E8105">
                <v:shape id="_x0000_i1984" type="#_x0000_t75" style="width:62.05pt;height:59pt" o:ole="">
                  <v:imagedata r:id="rId20" o:title=""/>
                </v:shape>
                <o:OLEObject Type="Embed" ProgID="Visio.Drawing.15" ShapeID="_x0000_i1984" DrawAspect="Content" ObjectID="_1807624242" r:id="rId21"/>
              </w:object>
            </w:r>
            <w:r w:rsidRPr="00481E16">
              <w:rPr>
                <w:rFonts w:ascii="Euclid" w:hAnsi="Euclid"/>
                <w:i/>
                <w:sz w:val="23"/>
                <w:szCs w:val="23"/>
                <w:rtl/>
              </w:rPr>
              <w:tab/>
            </w:r>
            <w:r w:rsidRPr="00481E16">
              <w:rPr>
                <w:rFonts w:ascii="Euclid" w:hAnsi="Euclid" w:hint="cs"/>
                <w:i/>
                <w:sz w:val="23"/>
                <w:szCs w:val="23"/>
                <w:rtl/>
              </w:rPr>
              <w:t xml:space="preserve">2) </w:t>
            </w:r>
            <w:r w:rsidRPr="00481E16">
              <w:rPr>
                <w:sz w:val="23"/>
                <w:szCs w:val="23"/>
              </w:rPr>
              <w:object w:dxaOrig="1230" w:dyaOrig="1155" w14:anchorId="00488F63">
                <v:shape id="_x0000_i1985" type="#_x0000_t75" style="width:62.05pt;height:57.45pt" o:ole="">
                  <v:imagedata r:id="rId22" o:title=""/>
                </v:shape>
                <o:OLEObject Type="Embed" ProgID="Visio.Drawing.15" ShapeID="_x0000_i1985" DrawAspect="Content" ObjectID="_1807624243" r:id="rId23"/>
              </w:object>
            </w:r>
            <w:r w:rsidRPr="00481E16">
              <w:rPr>
                <w:rFonts w:ascii="Euclid" w:hAnsi="Euclid"/>
                <w:i/>
                <w:sz w:val="23"/>
                <w:szCs w:val="23"/>
              </w:rPr>
              <w:tab/>
            </w:r>
            <w:r w:rsidRPr="00481E16">
              <w:rPr>
                <w:rFonts w:ascii="Euclid" w:hAnsi="Euclid" w:hint="cs"/>
                <w:i/>
                <w:sz w:val="23"/>
                <w:szCs w:val="23"/>
                <w:rtl/>
              </w:rPr>
              <w:t xml:space="preserve">3) </w:t>
            </w:r>
            <w:r w:rsidRPr="00481E16">
              <w:rPr>
                <w:i/>
                <w:sz w:val="23"/>
                <w:szCs w:val="23"/>
              </w:rPr>
              <w:object w:dxaOrig="1230" w:dyaOrig="1155" w14:anchorId="7AB17219">
                <v:shape id="_x0000_i1986" type="#_x0000_t75" style="width:62.05pt;height:59pt" o:ole="">
                  <v:imagedata r:id="rId24" o:title=""/>
                </v:shape>
                <o:OLEObject Type="Embed" ProgID="Visio.Drawing.15" ShapeID="_x0000_i1986" DrawAspect="Content" ObjectID="_1807624244" r:id="rId25"/>
              </w:object>
            </w:r>
            <w:r w:rsidRPr="00481E16">
              <w:rPr>
                <w:rFonts w:ascii="Euclid" w:hAnsi="Euclid"/>
                <w:i/>
                <w:sz w:val="23"/>
                <w:szCs w:val="23"/>
                <w:rtl/>
              </w:rPr>
              <w:tab/>
            </w:r>
            <w:r w:rsidRPr="00481E16">
              <w:rPr>
                <w:rFonts w:ascii="Euclid" w:hAnsi="Euclid" w:hint="cs"/>
                <w:i/>
                <w:sz w:val="23"/>
                <w:szCs w:val="23"/>
                <w:rtl/>
              </w:rPr>
              <w:t xml:space="preserve">4) </w:t>
            </w:r>
            <w:r w:rsidRPr="00481E16">
              <w:rPr>
                <w:i/>
                <w:sz w:val="23"/>
                <w:szCs w:val="23"/>
              </w:rPr>
              <w:object w:dxaOrig="1230" w:dyaOrig="1155" w14:anchorId="04731E93">
                <v:shape id="_x0000_i1987" type="#_x0000_t75" style="width:62.05pt;height:59pt" o:ole="">
                  <v:imagedata r:id="rId26" o:title=""/>
                </v:shape>
                <o:OLEObject Type="Embed" ProgID="Visio.Drawing.15" ShapeID="_x0000_i1987" DrawAspect="Content" ObjectID="_1807624245" r:id="rId27"/>
              </w:object>
            </w:r>
          </w:p>
          <w:p w14:paraId="6B80910E" w14:textId="77777777" w:rsidR="00817BDB" w:rsidRPr="00481E16" w:rsidRDefault="00817BDB" w:rsidP="00FD002C">
            <w:pPr>
              <w:pStyle w:val="a0"/>
              <w:spacing w:line="10" w:lineRule="atLeast"/>
              <w:rPr>
                <w:i/>
                <w:sz w:val="23"/>
                <w:szCs w:val="23"/>
                <w:rtl/>
              </w:rPr>
            </w:pPr>
            <w:r w:rsidRPr="00481E16">
              <w:rPr>
                <w:rFonts w:hint="cs"/>
                <w:i/>
                <w:sz w:val="23"/>
                <w:szCs w:val="23"/>
                <w:rtl/>
              </w:rPr>
              <w:t>ج) اگر خانواده‌ای دارای سه فرزند باشد، احتمال آنکه دقیقاً یک فرزند دختر داشته باشند، برابر است با:</w:t>
            </w:r>
          </w:p>
          <w:p w14:paraId="3E49AE50" w14:textId="77777777" w:rsidR="00817BDB" w:rsidRPr="00481E16" w:rsidRDefault="00817BDB" w:rsidP="00FD002C">
            <w:pPr>
              <w:pStyle w:val="a1"/>
              <w:spacing w:before="0" w:after="120" w:line="10" w:lineRule="atLeast"/>
              <w:rPr>
                <w:rFonts w:ascii="Euclid" w:hAnsi="Euclid"/>
                <w:i/>
                <w:sz w:val="23"/>
                <w:szCs w:val="23"/>
                <w:rtl/>
              </w:rPr>
            </w:pPr>
            <w:r w:rsidRPr="00481E16">
              <w:rPr>
                <w:rFonts w:ascii="Euclid" w:hAnsi="Euclid" w:hint="cs"/>
                <w:i/>
                <w:sz w:val="23"/>
                <w:szCs w:val="23"/>
                <w:rtl/>
              </w:rPr>
              <w:t>1)</w:t>
            </w:r>
            <w:r w:rsidRPr="00481E16">
              <w:rPr>
                <w:rFonts w:ascii="Euclid" w:hAnsi="Euclid"/>
                <w:i/>
                <w:position w:val="-24"/>
                <w:sz w:val="23"/>
                <w:szCs w:val="23"/>
              </w:rPr>
              <w:object w:dxaOrig="220" w:dyaOrig="620" w14:anchorId="4F68A812">
                <v:shape id="_x0000_i1988" type="#_x0000_t75" style="width:11.5pt;height:31.4pt" o:ole="">
                  <v:imagedata r:id="rId28" o:title=""/>
                </v:shape>
                <o:OLEObject Type="Embed" ProgID="Equation.DSMT4" ShapeID="_x0000_i1988" DrawAspect="Content" ObjectID="_1807624246" r:id="rId29"/>
              </w:object>
            </w:r>
            <w:r w:rsidRPr="00481E16">
              <w:rPr>
                <w:rFonts w:ascii="Euclid" w:hAnsi="Euclid"/>
                <w:i/>
                <w:sz w:val="23"/>
                <w:szCs w:val="23"/>
                <w:rtl/>
              </w:rPr>
              <w:tab/>
            </w:r>
            <w:r w:rsidRPr="00481E16">
              <w:rPr>
                <w:rFonts w:ascii="Euclid" w:hAnsi="Euclid" w:hint="cs"/>
                <w:i/>
                <w:sz w:val="23"/>
                <w:szCs w:val="23"/>
                <w:rtl/>
              </w:rPr>
              <w:t>2)</w:t>
            </w:r>
            <w:r w:rsidRPr="00481E16">
              <w:rPr>
                <w:rFonts w:ascii="Euclid" w:hAnsi="Euclid"/>
                <w:i/>
                <w:position w:val="-24"/>
                <w:sz w:val="23"/>
                <w:szCs w:val="23"/>
              </w:rPr>
              <w:object w:dxaOrig="220" w:dyaOrig="620" w14:anchorId="7D049CFE">
                <v:shape id="_x0000_i1989" type="#_x0000_t75" style="width:11.5pt;height:31.4pt" o:ole="">
                  <v:imagedata r:id="rId30" o:title=""/>
                </v:shape>
                <o:OLEObject Type="Embed" ProgID="Equation.DSMT4" ShapeID="_x0000_i1989" DrawAspect="Content" ObjectID="_1807624247" r:id="rId31"/>
              </w:object>
            </w:r>
            <w:r w:rsidRPr="00481E16">
              <w:rPr>
                <w:rFonts w:ascii="Euclid" w:hAnsi="Euclid"/>
                <w:i/>
                <w:sz w:val="23"/>
                <w:szCs w:val="23"/>
              </w:rPr>
              <w:tab/>
            </w:r>
            <w:r w:rsidRPr="00481E16">
              <w:rPr>
                <w:rFonts w:ascii="Euclid" w:hAnsi="Euclid" w:hint="cs"/>
                <w:i/>
                <w:sz w:val="23"/>
                <w:szCs w:val="23"/>
                <w:rtl/>
              </w:rPr>
              <w:t>3)</w:t>
            </w:r>
            <w:r w:rsidRPr="00481E16">
              <w:rPr>
                <w:rFonts w:ascii="Euclid" w:hAnsi="Euclid"/>
                <w:i/>
                <w:position w:val="-24"/>
                <w:sz w:val="23"/>
                <w:szCs w:val="23"/>
              </w:rPr>
              <w:object w:dxaOrig="220" w:dyaOrig="620" w14:anchorId="3507B00A">
                <v:shape id="_x0000_i1990" type="#_x0000_t75" style="width:11.5pt;height:31.4pt" o:ole="">
                  <v:imagedata r:id="rId32" o:title=""/>
                </v:shape>
                <o:OLEObject Type="Embed" ProgID="Equation.DSMT4" ShapeID="_x0000_i1990" DrawAspect="Content" ObjectID="_1807624248" r:id="rId33"/>
              </w:object>
            </w:r>
            <w:r w:rsidRPr="00481E16">
              <w:rPr>
                <w:rFonts w:ascii="Euclid" w:hAnsi="Euclid"/>
                <w:i/>
                <w:sz w:val="23"/>
                <w:szCs w:val="23"/>
                <w:rtl/>
              </w:rPr>
              <w:tab/>
            </w:r>
            <w:r w:rsidRPr="00481E16">
              <w:rPr>
                <w:rFonts w:ascii="Euclid" w:hAnsi="Euclid" w:hint="cs"/>
                <w:i/>
                <w:sz w:val="23"/>
                <w:szCs w:val="23"/>
                <w:rtl/>
              </w:rPr>
              <w:t xml:space="preserve">4) </w:t>
            </w:r>
            <w:r w:rsidRPr="00481E16">
              <w:rPr>
                <w:rFonts w:ascii="Euclid" w:hAnsi="Euclid"/>
                <w:i/>
                <w:position w:val="-24"/>
                <w:sz w:val="23"/>
                <w:szCs w:val="23"/>
              </w:rPr>
              <w:object w:dxaOrig="220" w:dyaOrig="620" w14:anchorId="02F93B8A">
                <v:shape id="_x0000_i1991" type="#_x0000_t75" style="width:11.5pt;height:31.4pt" o:ole="">
                  <v:imagedata r:id="rId34" o:title=""/>
                </v:shape>
                <o:OLEObject Type="Embed" ProgID="Equation.DSMT4" ShapeID="_x0000_i1991" DrawAspect="Content" ObjectID="_1807624249" r:id="rId35"/>
              </w:object>
            </w:r>
          </w:p>
          <w:p w14:paraId="2BB10004"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د) کدام‌یک از گزینه‌های زیر، با </w:t>
            </w:r>
            <w:r w:rsidRPr="00481E16">
              <w:rPr>
                <w:i/>
                <w:position w:val="-24"/>
                <w:sz w:val="23"/>
                <w:szCs w:val="23"/>
              </w:rPr>
              <w:object w:dxaOrig="700" w:dyaOrig="620" w14:anchorId="2E6DD0AF">
                <v:shape id="_x0000_i1992" type="#_x0000_t75" style="width:35.25pt;height:31.4pt" o:ole="">
                  <v:imagedata r:id="rId36" o:title=""/>
                </v:shape>
                <o:OLEObject Type="Embed" ProgID="Equation.DSMT4" ShapeID="_x0000_i1992" DrawAspect="Content" ObjectID="_1807624250" r:id="rId37"/>
              </w:object>
            </w:r>
            <w:r w:rsidRPr="00481E16">
              <w:rPr>
                <w:rFonts w:hint="cs"/>
                <w:i/>
                <w:sz w:val="23"/>
                <w:szCs w:val="23"/>
                <w:rtl/>
              </w:rPr>
              <w:t xml:space="preserve"> برابر است؟</w:t>
            </w:r>
          </w:p>
          <w:p w14:paraId="405A61D6" w14:textId="77777777" w:rsidR="00817BDB" w:rsidRPr="00481E16" w:rsidRDefault="00817BDB" w:rsidP="00FD002C">
            <w:pPr>
              <w:pStyle w:val="a1"/>
              <w:spacing w:before="0" w:after="120" w:line="10" w:lineRule="atLeast"/>
              <w:rPr>
                <w:rFonts w:ascii="Euclid" w:hAnsi="Euclid"/>
                <w:i/>
                <w:sz w:val="23"/>
                <w:szCs w:val="23"/>
                <w:rtl/>
              </w:rPr>
            </w:pPr>
            <w:r w:rsidRPr="00481E16">
              <w:rPr>
                <w:rFonts w:ascii="Euclid" w:hAnsi="Euclid" w:hint="cs"/>
                <w:i/>
                <w:sz w:val="23"/>
                <w:szCs w:val="23"/>
                <w:rtl/>
              </w:rPr>
              <w:t xml:space="preserve">1) </w:t>
            </w:r>
            <w:r w:rsidRPr="00481E16">
              <w:rPr>
                <w:rFonts w:ascii="Euclid" w:hAnsi="Euclid"/>
                <w:i/>
                <w:position w:val="-24"/>
                <w:sz w:val="23"/>
                <w:szCs w:val="23"/>
              </w:rPr>
              <w:object w:dxaOrig="780" w:dyaOrig="660" w14:anchorId="45EBA237">
                <v:shape id="_x0000_i1993" type="#_x0000_t75" style="width:38.3pt;height:33.7pt" o:ole="">
                  <v:imagedata r:id="rId38" o:title=""/>
                </v:shape>
                <o:OLEObject Type="Embed" ProgID="Equation.DSMT4" ShapeID="_x0000_i1993" DrawAspect="Content" ObjectID="_1807624251" r:id="rId39"/>
              </w:object>
            </w:r>
            <w:r w:rsidRPr="00481E16">
              <w:rPr>
                <w:rFonts w:ascii="Euclid" w:hAnsi="Euclid"/>
                <w:i/>
                <w:sz w:val="23"/>
                <w:szCs w:val="23"/>
                <w:rtl/>
              </w:rPr>
              <w:tab/>
            </w:r>
            <w:r w:rsidRPr="00481E16">
              <w:rPr>
                <w:rFonts w:ascii="Euclid" w:hAnsi="Euclid" w:hint="cs"/>
                <w:i/>
                <w:sz w:val="23"/>
                <w:szCs w:val="23"/>
                <w:rtl/>
              </w:rPr>
              <w:t xml:space="preserve">2) </w:t>
            </w:r>
            <w:r w:rsidRPr="00481E16">
              <w:rPr>
                <w:rFonts w:ascii="Euclid" w:hAnsi="Euclid"/>
                <w:i/>
                <w:position w:val="-24"/>
                <w:sz w:val="23"/>
                <w:szCs w:val="23"/>
              </w:rPr>
              <w:object w:dxaOrig="780" w:dyaOrig="660" w14:anchorId="7BBB0440">
                <v:shape id="_x0000_i1994" type="#_x0000_t75" style="width:38.3pt;height:33.7pt" o:ole="">
                  <v:imagedata r:id="rId40" o:title=""/>
                </v:shape>
                <o:OLEObject Type="Embed" ProgID="Equation.DSMT4" ShapeID="_x0000_i1994" DrawAspect="Content" ObjectID="_1807624252" r:id="rId41"/>
              </w:object>
            </w:r>
            <w:r w:rsidRPr="00481E16">
              <w:rPr>
                <w:rFonts w:ascii="Euclid" w:hAnsi="Euclid"/>
                <w:i/>
                <w:sz w:val="23"/>
                <w:szCs w:val="23"/>
              </w:rPr>
              <w:tab/>
            </w:r>
            <w:r w:rsidRPr="00481E16">
              <w:rPr>
                <w:rFonts w:ascii="Euclid" w:hAnsi="Euclid" w:hint="cs"/>
                <w:i/>
                <w:sz w:val="23"/>
                <w:szCs w:val="23"/>
                <w:rtl/>
              </w:rPr>
              <w:t xml:space="preserve">3) </w:t>
            </w:r>
            <w:r w:rsidRPr="00481E16">
              <w:rPr>
                <w:rFonts w:ascii="Euclid" w:hAnsi="Euclid"/>
                <w:i/>
                <w:position w:val="-24"/>
                <w:sz w:val="23"/>
                <w:szCs w:val="23"/>
              </w:rPr>
              <w:object w:dxaOrig="600" w:dyaOrig="660" w14:anchorId="509EF725">
                <v:shape id="_x0000_i1995" type="#_x0000_t75" style="width:29.85pt;height:33.7pt" o:ole="">
                  <v:imagedata r:id="rId42" o:title=""/>
                </v:shape>
                <o:OLEObject Type="Embed" ProgID="Equation.DSMT4" ShapeID="_x0000_i1995" DrawAspect="Content" ObjectID="_1807624253" r:id="rId43"/>
              </w:object>
            </w:r>
            <w:r w:rsidRPr="00481E16">
              <w:rPr>
                <w:rFonts w:ascii="Euclid" w:hAnsi="Euclid"/>
                <w:i/>
                <w:sz w:val="23"/>
                <w:szCs w:val="23"/>
                <w:rtl/>
              </w:rPr>
              <w:tab/>
            </w:r>
            <w:r w:rsidRPr="00481E16">
              <w:rPr>
                <w:rFonts w:ascii="Euclid" w:hAnsi="Euclid" w:hint="cs"/>
                <w:i/>
                <w:sz w:val="23"/>
                <w:szCs w:val="23"/>
                <w:rtl/>
              </w:rPr>
              <w:t xml:space="preserve">4) </w:t>
            </w:r>
            <w:r w:rsidRPr="00481E16">
              <w:rPr>
                <w:rFonts w:ascii="Euclid" w:hAnsi="Euclid"/>
                <w:i/>
                <w:position w:val="-24"/>
                <w:sz w:val="23"/>
                <w:szCs w:val="23"/>
              </w:rPr>
              <w:object w:dxaOrig="780" w:dyaOrig="660" w14:anchorId="7D7C35DB">
                <v:shape id="_x0000_i1996" type="#_x0000_t75" style="width:38.3pt;height:33.7pt" o:ole="">
                  <v:imagedata r:id="rId44" o:title=""/>
                </v:shape>
                <o:OLEObject Type="Embed" ProgID="Equation.DSMT4" ShapeID="_x0000_i1996" DrawAspect="Content" ObjectID="_1807624254" r:id="rId45"/>
              </w:object>
            </w:r>
          </w:p>
        </w:tc>
        <w:tc>
          <w:tcPr>
            <w:tcW w:w="657" w:type="dxa"/>
          </w:tcPr>
          <w:p w14:paraId="6668140D"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817BDB" w:rsidRPr="00481E16" w14:paraId="31D55C41" w14:textId="77777777" w:rsidTr="00552533">
        <w:trPr>
          <w:trHeight w:val="1791"/>
        </w:trPr>
        <w:tc>
          <w:tcPr>
            <w:tcW w:w="656" w:type="dxa"/>
          </w:tcPr>
          <w:p w14:paraId="4C6014D2" w14:textId="77777777" w:rsidR="00817BDB" w:rsidRPr="00481E16" w:rsidRDefault="00817BDB" w:rsidP="00FD002C">
            <w:pPr>
              <w:pStyle w:val="a0"/>
              <w:spacing w:line="10" w:lineRule="atLeast"/>
              <w:jc w:val="center"/>
              <w:rPr>
                <w:sz w:val="23"/>
                <w:szCs w:val="23"/>
                <w:rtl/>
              </w:rPr>
            </w:pPr>
            <w:r w:rsidRPr="00481E16">
              <w:rPr>
                <w:rFonts w:hint="cs"/>
                <w:sz w:val="23"/>
                <w:szCs w:val="23"/>
                <w:rtl/>
              </w:rPr>
              <w:t>4</w:t>
            </w:r>
          </w:p>
        </w:tc>
        <w:tc>
          <w:tcPr>
            <w:tcW w:w="9984" w:type="dxa"/>
          </w:tcPr>
          <w:p w14:paraId="1D0B96F4" w14:textId="77777777" w:rsidR="00817BDB" w:rsidRPr="00481E16" w:rsidRDefault="00817BDB" w:rsidP="00FD002C">
            <w:pPr>
              <w:spacing w:line="10" w:lineRule="atLeast"/>
              <w:rPr>
                <w:i/>
                <w:sz w:val="23"/>
                <w:szCs w:val="23"/>
                <w:rtl/>
              </w:rPr>
            </w:pPr>
            <w:r w:rsidRPr="00481E16">
              <w:rPr>
                <w:rFonts w:hint="cs"/>
                <w:i/>
                <w:sz w:val="23"/>
                <w:szCs w:val="23"/>
                <w:rtl/>
              </w:rPr>
              <w:t>هر عبارت در سمت راست به یک عبارت سمت چپ ارتباط دارد، آنها را مشخص کنید.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3624"/>
            </w:tblGrid>
            <w:tr w:rsidR="00817BDB" w:rsidRPr="00481E16" w14:paraId="2D870F7C" w14:textId="77777777" w:rsidTr="00FD002C">
              <w:tc>
                <w:tcPr>
                  <w:tcW w:w="6125" w:type="dxa"/>
                </w:tcPr>
                <w:p w14:paraId="60AAE03C" w14:textId="77777777" w:rsidR="00817BDB" w:rsidRPr="00481E16" w:rsidRDefault="00817BDB" w:rsidP="00FD002C">
                  <w:pPr>
                    <w:pStyle w:val="a0"/>
                    <w:framePr w:hSpace="180" w:wrap="around" w:hAnchor="text" w:y="-764"/>
                    <w:spacing w:line="10" w:lineRule="atLeast"/>
                    <w:rPr>
                      <w:i/>
                      <w:sz w:val="23"/>
                      <w:szCs w:val="23"/>
                      <w:rtl/>
                    </w:rPr>
                  </w:pPr>
                  <w:r w:rsidRPr="00481E16">
                    <w:rPr>
                      <w:rFonts w:hint="cs"/>
                      <w:i/>
                      <w:sz w:val="23"/>
                      <w:szCs w:val="23"/>
                      <w:rtl/>
                    </w:rPr>
                    <w:t>الف) ریشه سوم عدد 27-</w:t>
                  </w:r>
                </w:p>
                <w:p w14:paraId="16695696" w14:textId="77777777" w:rsidR="00817BDB" w:rsidRPr="00481E16" w:rsidRDefault="00817BDB" w:rsidP="00FD002C">
                  <w:pPr>
                    <w:pStyle w:val="a0"/>
                    <w:framePr w:hSpace="180" w:wrap="around" w:hAnchor="text" w:y="-764"/>
                    <w:spacing w:line="10" w:lineRule="atLeast"/>
                    <w:rPr>
                      <w:i/>
                      <w:sz w:val="23"/>
                      <w:szCs w:val="23"/>
                    </w:rPr>
                  </w:pPr>
                  <w:r w:rsidRPr="00481E16">
                    <w:rPr>
                      <w:rFonts w:hint="cs"/>
                      <w:i/>
                      <w:sz w:val="23"/>
                      <w:szCs w:val="23"/>
                      <w:rtl/>
                    </w:rPr>
                    <w:t xml:space="preserve">ب) نزدیکترین عدد صحیح به عدد </w:t>
                  </w:r>
                  <w:r w:rsidRPr="00481E16">
                    <w:rPr>
                      <w:i/>
                      <w:position w:val="-8"/>
                      <w:sz w:val="23"/>
                      <w:szCs w:val="23"/>
                    </w:rPr>
                    <w:object w:dxaOrig="480" w:dyaOrig="360" w14:anchorId="212B1696">
                      <v:shape id="_x0000_i1997" type="#_x0000_t75" style="width:23.75pt;height:18.4pt" o:ole="">
                        <v:imagedata r:id="rId46" o:title=""/>
                      </v:shape>
                      <o:OLEObject Type="Embed" ProgID="Equation.DSMT4" ShapeID="_x0000_i1997" DrawAspect="Content" ObjectID="_1807624255" r:id="rId47"/>
                    </w:object>
                  </w:r>
                </w:p>
                <w:p w14:paraId="622B6479" w14:textId="77777777" w:rsidR="00817BDB" w:rsidRPr="00481E16" w:rsidRDefault="00817BDB" w:rsidP="00FD002C">
                  <w:pPr>
                    <w:pStyle w:val="a0"/>
                    <w:framePr w:hSpace="180" w:wrap="around" w:hAnchor="text" w:y="-764"/>
                    <w:spacing w:line="10" w:lineRule="atLeast"/>
                    <w:rPr>
                      <w:i/>
                      <w:sz w:val="23"/>
                      <w:szCs w:val="23"/>
                      <w:rtl/>
                    </w:rPr>
                  </w:pPr>
                  <w:r w:rsidRPr="00481E16">
                    <w:rPr>
                      <w:rFonts w:hint="cs"/>
                      <w:i/>
                      <w:sz w:val="23"/>
                      <w:szCs w:val="23"/>
                      <w:rtl/>
                    </w:rPr>
                    <w:t>ج) تعداد وجه‌های یک هرم با قاعده مثلث</w:t>
                  </w:r>
                </w:p>
                <w:p w14:paraId="35BA67B3" w14:textId="77777777" w:rsidR="00817BDB" w:rsidRPr="00481E16" w:rsidRDefault="00817BDB" w:rsidP="00FD002C">
                  <w:pPr>
                    <w:pStyle w:val="a0"/>
                    <w:framePr w:hSpace="180" w:wrap="around" w:hAnchor="text" w:y="-764"/>
                    <w:spacing w:line="10" w:lineRule="atLeast"/>
                    <w:rPr>
                      <w:i/>
                      <w:sz w:val="23"/>
                      <w:szCs w:val="23"/>
                    </w:rPr>
                  </w:pPr>
                  <w:r w:rsidRPr="00481E16">
                    <w:rPr>
                      <w:rFonts w:hint="cs"/>
                      <w:i/>
                      <w:sz w:val="23"/>
                      <w:szCs w:val="23"/>
                      <w:rtl/>
                    </w:rPr>
                    <w:t xml:space="preserve">د) ضریب عددی </w:t>
                  </w:r>
                  <w:r w:rsidRPr="00481E16">
                    <w:rPr>
                      <w:i/>
                      <w:sz w:val="23"/>
                      <w:szCs w:val="23"/>
                    </w:rPr>
                    <w:t>x</w:t>
                  </w:r>
                  <w:r w:rsidRPr="00481E16">
                    <w:rPr>
                      <w:rFonts w:hint="cs"/>
                      <w:i/>
                      <w:sz w:val="23"/>
                      <w:szCs w:val="23"/>
                      <w:rtl/>
                    </w:rPr>
                    <w:t xml:space="preserve"> در ساده شدة عبارت </w:t>
                  </w:r>
                  <w:r w:rsidRPr="00481E16">
                    <w:rPr>
                      <w:i/>
                      <w:position w:val="-10"/>
                      <w:sz w:val="23"/>
                      <w:szCs w:val="23"/>
                    </w:rPr>
                    <w:object w:dxaOrig="1280" w:dyaOrig="320" w14:anchorId="0D0E2E12">
                      <v:shape id="_x0000_i1998" type="#_x0000_t75" style="width:64.35pt;height:15.3pt" o:ole="">
                        <v:imagedata r:id="rId48" o:title=""/>
                      </v:shape>
                      <o:OLEObject Type="Embed" ProgID="Equation.DSMT4" ShapeID="_x0000_i1998" DrawAspect="Content" ObjectID="_1807624256" r:id="rId49"/>
                    </w:object>
                  </w:r>
                </w:p>
              </w:tc>
              <w:tc>
                <w:tcPr>
                  <w:tcW w:w="3624" w:type="dxa"/>
                </w:tcPr>
                <w:p w14:paraId="4B290D87" w14:textId="77777777" w:rsidR="00817BDB" w:rsidRPr="00481E16" w:rsidRDefault="00817BDB" w:rsidP="00FD002C">
                  <w:pPr>
                    <w:pStyle w:val="a0"/>
                    <w:framePr w:hSpace="180" w:wrap="around" w:hAnchor="text" w:y="-764"/>
                    <w:spacing w:line="10" w:lineRule="atLeast"/>
                    <w:rPr>
                      <w:i/>
                      <w:sz w:val="23"/>
                      <w:szCs w:val="23"/>
                      <w:rtl/>
                    </w:rPr>
                  </w:pPr>
                  <w:r w:rsidRPr="00481E16">
                    <w:rPr>
                      <w:i/>
                      <w:sz w:val="23"/>
                      <w:szCs w:val="23"/>
                    </w:rPr>
                    <w:t>a</w:t>
                  </w:r>
                  <w:r w:rsidRPr="00481E16">
                    <w:rPr>
                      <w:rFonts w:hint="cs"/>
                      <w:i/>
                      <w:sz w:val="23"/>
                      <w:szCs w:val="23"/>
                      <w:rtl/>
                    </w:rPr>
                    <w:t>) 4</w:t>
                  </w:r>
                </w:p>
                <w:p w14:paraId="00F8C32C" w14:textId="77777777" w:rsidR="00817BDB" w:rsidRPr="00481E16" w:rsidRDefault="00817BDB" w:rsidP="00FD002C">
                  <w:pPr>
                    <w:pStyle w:val="a0"/>
                    <w:framePr w:hSpace="180" w:wrap="around" w:hAnchor="text" w:y="-764"/>
                    <w:spacing w:line="10" w:lineRule="atLeast"/>
                    <w:rPr>
                      <w:i/>
                      <w:sz w:val="23"/>
                      <w:szCs w:val="23"/>
                      <w:rtl/>
                    </w:rPr>
                  </w:pPr>
                  <w:r w:rsidRPr="00481E16">
                    <w:rPr>
                      <w:i/>
                      <w:sz w:val="23"/>
                      <w:szCs w:val="23"/>
                    </w:rPr>
                    <w:t>b</w:t>
                  </w:r>
                  <w:r w:rsidRPr="00481E16">
                    <w:rPr>
                      <w:rFonts w:hint="cs"/>
                      <w:i/>
                      <w:sz w:val="23"/>
                      <w:szCs w:val="23"/>
                      <w:rtl/>
                    </w:rPr>
                    <w:t>) صفر</w:t>
                  </w:r>
                </w:p>
                <w:p w14:paraId="62641B44" w14:textId="77777777" w:rsidR="00817BDB" w:rsidRPr="00481E16" w:rsidRDefault="00817BDB" w:rsidP="00FD002C">
                  <w:pPr>
                    <w:pStyle w:val="a0"/>
                    <w:framePr w:hSpace="180" w:wrap="around" w:hAnchor="text" w:y="-764"/>
                    <w:spacing w:line="10" w:lineRule="atLeast"/>
                    <w:rPr>
                      <w:i/>
                      <w:sz w:val="23"/>
                      <w:szCs w:val="23"/>
                      <w:rtl/>
                    </w:rPr>
                  </w:pPr>
                  <w:r w:rsidRPr="00481E16">
                    <w:rPr>
                      <w:i/>
                      <w:sz w:val="23"/>
                      <w:szCs w:val="23"/>
                    </w:rPr>
                    <w:t>c</w:t>
                  </w:r>
                  <w:r w:rsidRPr="00481E16">
                    <w:rPr>
                      <w:rFonts w:hint="cs"/>
                      <w:i/>
                      <w:sz w:val="23"/>
                      <w:szCs w:val="23"/>
                      <w:rtl/>
                    </w:rPr>
                    <w:t>) 1-</w:t>
                  </w:r>
                </w:p>
                <w:p w14:paraId="3576E6F5" w14:textId="77777777" w:rsidR="00817BDB" w:rsidRPr="00481E16" w:rsidRDefault="00817BDB" w:rsidP="00FD002C">
                  <w:pPr>
                    <w:pStyle w:val="a0"/>
                    <w:framePr w:hSpace="180" w:wrap="around" w:hAnchor="text" w:y="-764"/>
                    <w:spacing w:line="10" w:lineRule="atLeast"/>
                    <w:rPr>
                      <w:i/>
                      <w:sz w:val="23"/>
                      <w:szCs w:val="23"/>
                      <w:rtl/>
                    </w:rPr>
                  </w:pPr>
                  <w:r w:rsidRPr="00481E16">
                    <w:rPr>
                      <w:i/>
                      <w:sz w:val="23"/>
                      <w:szCs w:val="23"/>
                    </w:rPr>
                    <w:t>d</w:t>
                  </w:r>
                  <w:r w:rsidRPr="00481E16">
                    <w:rPr>
                      <w:rFonts w:hint="cs"/>
                      <w:i/>
                      <w:sz w:val="23"/>
                      <w:szCs w:val="23"/>
                      <w:rtl/>
                    </w:rPr>
                    <w:t>) 3-</w:t>
                  </w:r>
                </w:p>
              </w:tc>
            </w:tr>
          </w:tbl>
          <w:p w14:paraId="3169D0A7" w14:textId="77777777" w:rsidR="00817BDB" w:rsidRPr="00481E16" w:rsidRDefault="00817BDB" w:rsidP="00FD002C">
            <w:pPr>
              <w:pStyle w:val="a0"/>
              <w:spacing w:line="10" w:lineRule="atLeast"/>
              <w:rPr>
                <w:i/>
                <w:sz w:val="23"/>
                <w:szCs w:val="23"/>
                <w:rtl/>
              </w:rPr>
            </w:pPr>
          </w:p>
        </w:tc>
        <w:tc>
          <w:tcPr>
            <w:tcW w:w="657" w:type="dxa"/>
          </w:tcPr>
          <w:p w14:paraId="437670E2"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817BDB" w:rsidRPr="00481E16" w14:paraId="79B0C68E" w14:textId="77777777" w:rsidTr="00552533">
        <w:trPr>
          <w:trHeight w:val="454"/>
        </w:trPr>
        <w:tc>
          <w:tcPr>
            <w:tcW w:w="656" w:type="dxa"/>
            <w:tcBorders>
              <w:bottom w:val="single" w:sz="12" w:space="0" w:color="7030A0"/>
            </w:tcBorders>
          </w:tcPr>
          <w:p w14:paraId="6140EE65" w14:textId="77777777" w:rsidR="00817BDB" w:rsidRPr="00481E16" w:rsidRDefault="00817BDB" w:rsidP="00FD002C">
            <w:pPr>
              <w:pStyle w:val="a0"/>
              <w:spacing w:line="10" w:lineRule="atLeast"/>
              <w:jc w:val="center"/>
              <w:rPr>
                <w:sz w:val="23"/>
                <w:szCs w:val="23"/>
                <w:rtl/>
              </w:rPr>
            </w:pPr>
            <w:r w:rsidRPr="00481E16">
              <w:rPr>
                <w:rFonts w:hint="cs"/>
                <w:sz w:val="23"/>
                <w:szCs w:val="23"/>
                <w:rtl/>
              </w:rPr>
              <w:t>5</w:t>
            </w:r>
          </w:p>
        </w:tc>
        <w:tc>
          <w:tcPr>
            <w:tcW w:w="9984" w:type="dxa"/>
            <w:tcBorders>
              <w:bottom w:val="single" w:sz="12" w:space="0" w:color="7030A0"/>
            </w:tcBorders>
          </w:tcPr>
          <w:p w14:paraId="13068F28"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اگر </w:t>
            </w:r>
            <w:r w:rsidRPr="00481E16">
              <w:rPr>
                <w:i/>
                <w:position w:val="-14"/>
                <w:sz w:val="23"/>
                <w:szCs w:val="23"/>
              </w:rPr>
              <w:object w:dxaOrig="1420" w:dyaOrig="400" w14:anchorId="740A1724">
                <v:shape id="_x0000_i1999" type="#_x0000_t75" style="width:71.25pt;height:20.7pt" o:ole="">
                  <v:imagedata r:id="rId50" o:title=""/>
                </v:shape>
                <o:OLEObject Type="Embed" ProgID="Equation.DSMT4" ShapeID="_x0000_i1999" DrawAspect="Content" ObjectID="_1807624257" r:id="rId51"/>
              </w:object>
            </w:r>
            <w:r w:rsidRPr="00481E16">
              <w:rPr>
                <w:rFonts w:hint="cs"/>
                <w:i/>
                <w:sz w:val="23"/>
                <w:szCs w:val="23"/>
                <w:rtl/>
              </w:rPr>
              <w:t xml:space="preserve"> و </w:t>
            </w:r>
            <w:r w:rsidRPr="00481E16">
              <w:rPr>
                <w:i/>
                <w:position w:val="-14"/>
                <w:sz w:val="23"/>
                <w:szCs w:val="23"/>
              </w:rPr>
              <w:object w:dxaOrig="1180" w:dyaOrig="400" w14:anchorId="4226BF88">
                <v:shape id="_x0000_i2000" type="#_x0000_t75" style="width:59pt;height:20.7pt" o:ole="">
                  <v:imagedata r:id="rId52" o:title=""/>
                </v:shape>
                <o:OLEObject Type="Embed" ProgID="Equation.DSMT4" ShapeID="_x0000_i2000" DrawAspect="Content" ObjectID="_1807624258" r:id="rId53"/>
              </w:object>
            </w:r>
            <w:r w:rsidRPr="00481E16">
              <w:rPr>
                <w:rFonts w:hint="cs"/>
                <w:i/>
                <w:sz w:val="23"/>
                <w:szCs w:val="23"/>
                <w:rtl/>
              </w:rPr>
              <w:t xml:space="preserve"> باشد، جاهای خالی را با عبارت یا نماد مناسب پر کنید.</w:t>
            </w:r>
          </w:p>
          <w:p w14:paraId="7DAEABAC" w14:textId="77777777" w:rsidR="00817BDB" w:rsidRPr="00481E16" w:rsidRDefault="00817BDB" w:rsidP="00FD002C">
            <w:pPr>
              <w:pStyle w:val="a0"/>
              <w:tabs>
                <w:tab w:val="clear" w:pos="2448"/>
                <w:tab w:val="clear" w:pos="4882"/>
                <w:tab w:val="clear" w:pos="7287"/>
                <w:tab w:val="right" w:pos="4850"/>
                <w:tab w:val="left" w:pos="5133"/>
                <w:tab w:val="right" w:pos="9758"/>
              </w:tabs>
              <w:spacing w:line="10" w:lineRule="atLeast"/>
              <w:rPr>
                <w:i/>
                <w:sz w:val="23"/>
                <w:szCs w:val="23"/>
                <w:rtl/>
              </w:rPr>
            </w:pPr>
            <w:r w:rsidRPr="00481E16">
              <w:rPr>
                <w:rFonts w:hint="cs"/>
                <w:i/>
                <w:sz w:val="23"/>
                <w:szCs w:val="23"/>
                <w:rtl/>
              </w:rPr>
              <w:t>الف)</w:t>
            </w:r>
            <w:r w:rsidRPr="00481E16">
              <w:rPr>
                <w:i/>
                <w:sz w:val="23"/>
                <w:szCs w:val="23"/>
              </w:rPr>
              <w:tab/>
            </w:r>
            <w:r w:rsidRPr="00481E16">
              <w:rPr>
                <w:rFonts w:hint="cs"/>
                <w:i/>
                <w:sz w:val="23"/>
                <w:szCs w:val="23"/>
                <w:rtl/>
              </w:rPr>
              <w:t xml:space="preserve"> </w:t>
            </w:r>
            <w:r w:rsidRPr="00481E16">
              <w:rPr>
                <w:i/>
                <w:position w:val="-14"/>
                <w:sz w:val="23"/>
                <w:szCs w:val="23"/>
              </w:rPr>
              <w:object w:dxaOrig="1980" w:dyaOrig="400" w14:anchorId="638E9D32">
                <v:shape id="_x0000_i2001" type="#_x0000_t75" style="width:99.55pt;height:20.7pt" o:ole="">
                  <v:imagedata r:id="rId54" o:title=""/>
                </v:shape>
                <o:OLEObject Type="Embed" ProgID="Equation.DSMT4" ShapeID="_x0000_i2001" DrawAspect="Content" ObjectID="_1807624259" r:id="rId55"/>
              </w:object>
            </w:r>
            <w:r w:rsidRPr="00481E16">
              <w:rPr>
                <w:i/>
                <w:sz w:val="23"/>
                <w:szCs w:val="23"/>
                <w:rtl/>
              </w:rPr>
              <w:tab/>
            </w:r>
            <w:r w:rsidRPr="00481E16">
              <w:rPr>
                <w:rFonts w:hint="cs"/>
                <w:i/>
                <w:sz w:val="23"/>
                <w:szCs w:val="23"/>
                <w:rtl/>
              </w:rPr>
              <w:t>ب)</w:t>
            </w:r>
            <w:r w:rsidRPr="00481E16">
              <w:rPr>
                <w:i/>
                <w:sz w:val="23"/>
                <w:szCs w:val="23"/>
              </w:rPr>
              <w:tab/>
            </w:r>
            <w:r w:rsidRPr="00481E16">
              <w:rPr>
                <w:i/>
                <w:sz w:val="23"/>
                <w:szCs w:val="23"/>
                <w:rtl/>
              </w:rPr>
              <w:tab/>
            </w:r>
            <w:r w:rsidRPr="00481E16">
              <w:rPr>
                <w:i/>
                <w:position w:val="-14"/>
                <w:sz w:val="23"/>
                <w:szCs w:val="23"/>
              </w:rPr>
              <w:object w:dxaOrig="2160" w:dyaOrig="400" w14:anchorId="71316A5E">
                <v:shape id="_x0000_i2002" type="#_x0000_t75" style="width:108.75pt;height:20.7pt" o:ole="">
                  <v:imagedata r:id="rId56" o:title=""/>
                </v:shape>
                <o:OLEObject Type="Embed" ProgID="Equation.DSMT4" ShapeID="_x0000_i2002" DrawAspect="Content" ObjectID="_1807624260" r:id="rId57"/>
              </w:object>
            </w:r>
          </w:p>
          <w:p w14:paraId="30FCE3E4" w14:textId="77777777" w:rsidR="00817BDB" w:rsidRPr="00481E16" w:rsidRDefault="00817BDB" w:rsidP="00FD002C">
            <w:pPr>
              <w:pStyle w:val="a0"/>
              <w:tabs>
                <w:tab w:val="clear" w:pos="2448"/>
                <w:tab w:val="clear" w:pos="4882"/>
                <w:tab w:val="clear" w:pos="7287"/>
                <w:tab w:val="right" w:pos="4850"/>
                <w:tab w:val="left" w:pos="5133"/>
                <w:tab w:val="right" w:pos="9758"/>
              </w:tabs>
              <w:spacing w:line="10" w:lineRule="atLeast"/>
              <w:rPr>
                <w:i/>
                <w:sz w:val="23"/>
                <w:szCs w:val="23"/>
                <w:rtl/>
              </w:rPr>
            </w:pPr>
            <w:r w:rsidRPr="00481E16">
              <w:rPr>
                <w:rFonts w:hint="cs"/>
                <w:i/>
                <w:sz w:val="23"/>
                <w:szCs w:val="23"/>
                <w:rtl/>
              </w:rPr>
              <w:t xml:space="preserve">ج) علامت </w:t>
            </w:r>
            <w:r w:rsidRPr="00481E16">
              <w:rPr>
                <w:i/>
                <w:position w:val="-4"/>
                <w:sz w:val="23"/>
                <w:szCs w:val="23"/>
              </w:rPr>
              <w:object w:dxaOrig="200" w:dyaOrig="200" w14:anchorId="0FCA84DF">
                <v:shape id="_x0000_i2003" type="#_x0000_t75" style="width:9.95pt;height:9.95pt" o:ole="">
                  <v:imagedata r:id="rId58" o:title=""/>
                </v:shape>
                <o:OLEObject Type="Embed" ProgID="Equation.DSMT4" ShapeID="_x0000_i2003" DrawAspect="Content" ObjectID="_1807624261" r:id="rId59"/>
              </w:object>
            </w:r>
            <w:r w:rsidRPr="00481E16">
              <w:rPr>
                <w:rFonts w:hint="cs"/>
                <w:i/>
                <w:sz w:val="23"/>
                <w:szCs w:val="23"/>
                <w:rtl/>
              </w:rPr>
              <w:t xml:space="preserve"> یا </w:t>
            </w:r>
            <w:r w:rsidRPr="00481E16">
              <w:rPr>
                <w:i/>
                <w:position w:val="-6"/>
                <w:sz w:val="23"/>
                <w:szCs w:val="23"/>
              </w:rPr>
              <w:object w:dxaOrig="200" w:dyaOrig="240" w14:anchorId="67582811">
                <v:shape id="_x0000_i2004" type="#_x0000_t75" style="width:9.95pt;height:11.5pt" o:ole="">
                  <v:imagedata r:id="rId60" o:title=""/>
                </v:shape>
                <o:OLEObject Type="Embed" ProgID="Equation.DSMT4" ShapeID="_x0000_i2004" DrawAspect="Content" ObjectID="_1807624262" r:id="rId61"/>
              </w:object>
            </w:r>
            <w:r w:rsidRPr="00481E16">
              <w:rPr>
                <w:rFonts w:hint="cs"/>
                <w:i/>
                <w:sz w:val="23"/>
                <w:szCs w:val="23"/>
                <w:rtl/>
              </w:rPr>
              <w:t xml:space="preserve"> بگذارید.</w:t>
            </w:r>
            <w:r w:rsidRPr="00481E16">
              <w:rPr>
                <w:i/>
                <w:sz w:val="23"/>
                <w:szCs w:val="23"/>
              </w:rPr>
              <w:tab/>
              <w:t xml:space="preserve"> </w:t>
            </w:r>
            <w:r w:rsidRPr="00481E16">
              <w:rPr>
                <w:i/>
                <w:position w:val="-14"/>
                <w:sz w:val="23"/>
                <w:szCs w:val="23"/>
              </w:rPr>
              <w:object w:dxaOrig="1219" w:dyaOrig="400" w14:anchorId="3C05F1D6">
                <v:shape id="_x0000_i2005" type="#_x0000_t75" style="width:60.5pt;height:20.7pt" o:ole="">
                  <v:imagedata r:id="rId62" o:title=""/>
                </v:shape>
                <o:OLEObject Type="Embed" ProgID="Equation.DSMT4" ShapeID="_x0000_i2005" DrawAspect="Content" ObjectID="_1807624263" r:id="rId63"/>
              </w:object>
            </w:r>
            <w:r w:rsidRPr="00481E16">
              <w:rPr>
                <w:i/>
                <w:sz w:val="23"/>
                <w:szCs w:val="23"/>
                <w:rtl/>
              </w:rPr>
              <w:tab/>
            </w:r>
            <w:r w:rsidRPr="00481E16">
              <w:rPr>
                <w:rFonts w:hint="cs"/>
                <w:i/>
                <w:sz w:val="23"/>
                <w:szCs w:val="23"/>
                <w:rtl/>
              </w:rPr>
              <w:t xml:space="preserve">د) </w:t>
            </w:r>
            <w:r w:rsidRPr="00481E16">
              <w:rPr>
                <w:i/>
                <w:sz w:val="23"/>
                <w:szCs w:val="23"/>
                <w:rtl/>
              </w:rPr>
              <w:tab/>
            </w:r>
            <w:r w:rsidRPr="00481E16">
              <w:rPr>
                <w:i/>
                <w:sz w:val="23"/>
                <w:szCs w:val="23"/>
                <w:rtl/>
              </w:rPr>
              <w:tab/>
            </w:r>
            <w:r w:rsidRPr="00481E16">
              <w:rPr>
                <w:i/>
                <w:position w:val="-10"/>
                <w:sz w:val="23"/>
                <w:szCs w:val="23"/>
              </w:rPr>
              <w:object w:dxaOrig="1140" w:dyaOrig="320" w14:anchorId="4B1B7A87">
                <v:shape id="_x0000_i2006" type="#_x0000_t75" style="width:56.7pt;height:15.3pt" o:ole="">
                  <v:imagedata r:id="rId64" o:title=""/>
                </v:shape>
                <o:OLEObject Type="Embed" ProgID="Equation.DSMT4" ShapeID="_x0000_i2006" DrawAspect="Content" ObjectID="_1807624264" r:id="rId65"/>
              </w:object>
            </w:r>
          </w:p>
        </w:tc>
        <w:tc>
          <w:tcPr>
            <w:tcW w:w="657" w:type="dxa"/>
            <w:tcBorders>
              <w:bottom w:val="single" w:sz="12" w:space="0" w:color="7030A0"/>
            </w:tcBorders>
          </w:tcPr>
          <w:p w14:paraId="70BF65C9"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817BDB" w:rsidRPr="00481E16" w14:paraId="3B25FE39" w14:textId="77777777" w:rsidTr="00552533">
        <w:trPr>
          <w:trHeight w:val="1245"/>
        </w:trPr>
        <w:tc>
          <w:tcPr>
            <w:tcW w:w="656" w:type="dxa"/>
            <w:tcBorders>
              <w:bottom w:val="single" w:sz="12" w:space="0" w:color="7030A0"/>
            </w:tcBorders>
          </w:tcPr>
          <w:p w14:paraId="0DBE1D37" w14:textId="77777777" w:rsidR="00817BDB" w:rsidRPr="00481E16" w:rsidRDefault="00817BDB" w:rsidP="00FD002C">
            <w:pPr>
              <w:pStyle w:val="a0"/>
              <w:spacing w:line="10" w:lineRule="atLeast"/>
              <w:jc w:val="center"/>
              <w:rPr>
                <w:sz w:val="23"/>
                <w:szCs w:val="23"/>
                <w:rtl/>
              </w:rPr>
            </w:pPr>
            <w:r w:rsidRPr="00481E16">
              <w:rPr>
                <w:rFonts w:hint="cs"/>
                <w:sz w:val="23"/>
                <w:szCs w:val="23"/>
                <w:rtl/>
              </w:rPr>
              <w:t>6</w:t>
            </w:r>
          </w:p>
        </w:tc>
        <w:tc>
          <w:tcPr>
            <w:tcW w:w="9984" w:type="dxa"/>
            <w:tcBorders>
              <w:bottom w:val="single" w:sz="12" w:space="0" w:color="7030A0"/>
            </w:tcBorders>
          </w:tcPr>
          <w:p w14:paraId="5173828C"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الف) اگر </w:t>
            </w:r>
            <w:r w:rsidRPr="00481E16">
              <w:rPr>
                <w:i/>
                <w:position w:val="-24"/>
                <w:sz w:val="23"/>
                <w:szCs w:val="23"/>
              </w:rPr>
              <w:object w:dxaOrig="660" w:dyaOrig="620" w14:anchorId="78387A6F">
                <v:shape id="_x0000_i2007" type="#_x0000_t75" style="width:33.7pt;height:31.4pt" o:ole="">
                  <v:imagedata r:id="rId66" o:title=""/>
                </v:shape>
                <o:OLEObject Type="Embed" ProgID="Equation.DSMT4" ShapeID="_x0000_i2007" DrawAspect="Content" ObjectID="_1807624265" r:id="rId67"/>
              </w:object>
            </w:r>
            <w:r w:rsidRPr="00481E16">
              <w:rPr>
                <w:rFonts w:hint="cs"/>
                <w:i/>
                <w:sz w:val="23"/>
                <w:szCs w:val="23"/>
                <w:rtl/>
              </w:rPr>
              <w:t xml:space="preserve"> و </w:t>
            </w:r>
            <w:r w:rsidRPr="00481E16">
              <w:rPr>
                <w:i/>
                <w:position w:val="-6"/>
                <w:sz w:val="23"/>
                <w:szCs w:val="23"/>
              </w:rPr>
              <w:object w:dxaOrig="859" w:dyaOrig="279" w14:anchorId="29BDFC05">
                <v:shape id="_x0000_i2008" type="#_x0000_t75" style="width:42.9pt;height:13pt" o:ole="">
                  <v:imagedata r:id="rId68" o:title=""/>
                </v:shape>
                <o:OLEObject Type="Embed" ProgID="Equation.DSMT4" ShapeID="_x0000_i2008" DrawAspect="Content" ObjectID="_1807624266" r:id="rId69"/>
              </w:object>
            </w:r>
            <w:r w:rsidRPr="00481E16">
              <w:rPr>
                <w:rFonts w:hint="cs"/>
                <w:i/>
                <w:sz w:val="23"/>
                <w:szCs w:val="23"/>
                <w:rtl/>
              </w:rPr>
              <w:t xml:space="preserve"> باشد، آنگاه مقدار عبارت روبه‌رو را محاسبه کنید.</w:t>
            </w:r>
            <w:r w:rsidRPr="00481E16">
              <w:rPr>
                <w:i/>
                <w:sz w:val="23"/>
                <w:szCs w:val="23"/>
              </w:rPr>
              <w:t xml:space="preserve">   </w:t>
            </w:r>
            <w:r w:rsidRPr="00481E16">
              <w:rPr>
                <w:i/>
                <w:position w:val="-14"/>
                <w:sz w:val="23"/>
                <w:szCs w:val="23"/>
              </w:rPr>
              <w:object w:dxaOrig="900" w:dyaOrig="400" w14:anchorId="787A23DB">
                <v:shape id="_x0000_i2009" type="#_x0000_t75" style="width:44.45pt;height:20.7pt" o:ole="">
                  <v:imagedata r:id="rId70" o:title=""/>
                </v:shape>
                <o:OLEObject Type="Embed" ProgID="Equation.DSMT4" ShapeID="_x0000_i2009" DrawAspect="Content" ObjectID="_1807624267" r:id="rId71"/>
              </w:object>
            </w:r>
            <w:r w:rsidRPr="00481E16">
              <w:rPr>
                <w:i/>
                <w:sz w:val="23"/>
                <w:szCs w:val="23"/>
              </w:rPr>
              <w:t xml:space="preserve">                                   </w:t>
            </w:r>
          </w:p>
          <w:p w14:paraId="57641E35" w14:textId="77777777" w:rsidR="00817BDB" w:rsidRPr="00481E16" w:rsidRDefault="00817BDB" w:rsidP="00FD002C">
            <w:pPr>
              <w:pStyle w:val="a0"/>
              <w:spacing w:line="10" w:lineRule="atLeast"/>
              <w:rPr>
                <w:i/>
                <w:sz w:val="23"/>
                <w:szCs w:val="23"/>
                <w:rtl/>
              </w:rPr>
            </w:pPr>
            <w:r w:rsidRPr="00481E16">
              <w:rPr>
                <w:sz w:val="23"/>
                <w:szCs w:val="23"/>
              </w:rPr>
              <w:drawing>
                <wp:anchor distT="0" distB="0" distL="114300" distR="114300" simplePos="0" relativeHeight="251662336" behindDoc="0" locked="0" layoutInCell="1" allowOverlap="1" wp14:anchorId="62092C19" wp14:editId="14EDAF26">
                  <wp:simplePos x="0" y="0"/>
                  <wp:positionH relativeFrom="column">
                    <wp:posOffset>57150</wp:posOffset>
                  </wp:positionH>
                  <wp:positionV relativeFrom="paragraph">
                    <wp:posOffset>104140</wp:posOffset>
                  </wp:positionV>
                  <wp:extent cx="1956122" cy="265621"/>
                  <wp:effectExtent l="0" t="0" r="635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956122" cy="265621"/>
                          </a:xfrm>
                          <a:prstGeom prst="rect">
                            <a:avLst/>
                          </a:prstGeom>
                        </pic:spPr>
                      </pic:pic>
                    </a:graphicData>
                  </a:graphic>
                  <wp14:sizeRelH relativeFrom="page">
                    <wp14:pctWidth>0</wp14:pctWidth>
                  </wp14:sizeRelH>
                  <wp14:sizeRelV relativeFrom="page">
                    <wp14:pctHeight>0</wp14:pctHeight>
                  </wp14:sizeRelV>
                </wp:anchor>
              </w:drawing>
            </w:r>
            <w:r w:rsidRPr="00481E16">
              <w:rPr>
                <w:rFonts w:hint="cs"/>
                <w:i/>
                <w:sz w:val="23"/>
                <w:szCs w:val="23"/>
                <w:rtl/>
              </w:rPr>
              <w:t xml:space="preserve">ب) مجموعه </w:t>
            </w:r>
            <w:r w:rsidRPr="00481E16">
              <w:rPr>
                <w:i/>
                <w:position w:val="-16"/>
                <w:sz w:val="23"/>
                <w:szCs w:val="23"/>
              </w:rPr>
              <w:object w:dxaOrig="1880" w:dyaOrig="440" w14:anchorId="00BE72D0">
                <v:shape id="_x0000_i2010" type="#_x0000_t75" style="width:94.2pt;height:22.2pt" o:ole="">
                  <v:imagedata r:id="rId73" o:title=""/>
                </v:shape>
                <o:OLEObject Type="Embed" ProgID="Equation.DSMT4" ShapeID="_x0000_i2010" DrawAspect="Content" ObjectID="_1807624268" r:id="rId74"/>
              </w:object>
            </w:r>
            <w:r w:rsidRPr="00481E16">
              <w:rPr>
                <w:rFonts w:hint="cs"/>
                <w:i/>
                <w:sz w:val="23"/>
                <w:szCs w:val="23"/>
                <w:rtl/>
              </w:rPr>
              <w:t xml:space="preserve"> را روی محور نمایش دهید.</w:t>
            </w:r>
            <w:r w:rsidRPr="00481E16">
              <w:rPr>
                <w:sz w:val="23"/>
                <w:szCs w:val="23"/>
              </w:rPr>
              <w:t xml:space="preserve"> </w:t>
            </w:r>
          </w:p>
        </w:tc>
        <w:tc>
          <w:tcPr>
            <w:tcW w:w="657" w:type="dxa"/>
            <w:tcBorders>
              <w:bottom w:val="single" w:sz="12" w:space="0" w:color="7030A0"/>
            </w:tcBorders>
          </w:tcPr>
          <w:p w14:paraId="36E7BFEE" w14:textId="77777777" w:rsidR="00817BDB" w:rsidRPr="00481E16" w:rsidRDefault="00817BDB" w:rsidP="00FD002C">
            <w:pPr>
              <w:pStyle w:val="a0"/>
              <w:spacing w:line="10" w:lineRule="atLeast"/>
              <w:jc w:val="center"/>
              <w:rPr>
                <w:sz w:val="23"/>
                <w:szCs w:val="23"/>
                <w:rtl/>
              </w:rPr>
            </w:pPr>
            <w:r w:rsidRPr="00481E16">
              <w:rPr>
                <w:rFonts w:hint="cs"/>
                <w:sz w:val="23"/>
                <w:szCs w:val="23"/>
                <w:rtl/>
              </w:rPr>
              <w:t>5/0</w:t>
            </w:r>
          </w:p>
          <w:p w14:paraId="73BADDC8" w14:textId="77777777" w:rsidR="00817BDB" w:rsidRPr="00481E16" w:rsidRDefault="00817BDB" w:rsidP="00FD002C">
            <w:pPr>
              <w:pStyle w:val="a0"/>
              <w:spacing w:line="10" w:lineRule="atLeast"/>
              <w:jc w:val="center"/>
              <w:rPr>
                <w:sz w:val="23"/>
                <w:szCs w:val="23"/>
                <w:rtl/>
              </w:rPr>
            </w:pPr>
          </w:p>
          <w:p w14:paraId="62DB3711" w14:textId="77777777" w:rsidR="00817BDB" w:rsidRPr="00481E16" w:rsidRDefault="00817BDB" w:rsidP="00FD002C">
            <w:pPr>
              <w:pStyle w:val="a0"/>
              <w:spacing w:line="10" w:lineRule="atLeast"/>
              <w:jc w:val="center"/>
              <w:rPr>
                <w:sz w:val="23"/>
                <w:szCs w:val="23"/>
                <w:rtl/>
              </w:rPr>
            </w:pPr>
          </w:p>
          <w:p w14:paraId="0EDC794B" w14:textId="77777777" w:rsidR="00817BDB" w:rsidRPr="00481E16" w:rsidRDefault="00817BDB" w:rsidP="00FD002C">
            <w:pPr>
              <w:pStyle w:val="a0"/>
              <w:spacing w:line="10" w:lineRule="atLeast"/>
              <w:jc w:val="center"/>
              <w:rPr>
                <w:sz w:val="23"/>
                <w:szCs w:val="23"/>
                <w:rtl/>
              </w:rPr>
            </w:pPr>
            <w:r w:rsidRPr="00481E16">
              <w:rPr>
                <w:rFonts w:hint="cs"/>
                <w:sz w:val="23"/>
                <w:szCs w:val="23"/>
                <w:rtl/>
              </w:rPr>
              <w:t>5/0</w:t>
            </w:r>
          </w:p>
        </w:tc>
      </w:tr>
      <w:tr w:rsidR="00817BDB" w:rsidRPr="00481E16" w14:paraId="7DAEDDA9" w14:textId="77777777" w:rsidTr="00552533">
        <w:trPr>
          <w:trHeight w:val="112"/>
        </w:trPr>
        <w:tc>
          <w:tcPr>
            <w:tcW w:w="656" w:type="dxa"/>
            <w:tcBorders>
              <w:bottom w:val="single" w:sz="12" w:space="0" w:color="7030A0"/>
            </w:tcBorders>
          </w:tcPr>
          <w:p w14:paraId="3B96B197" w14:textId="77777777" w:rsidR="00817BDB" w:rsidRPr="00481E16" w:rsidRDefault="00817BDB" w:rsidP="00FD002C">
            <w:pPr>
              <w:pStyle w:val="a0"/>
              <w:spacing w:line="10" w:lineRule="atLeast"/>
              <w:jc w:val="center"/>
              <w:rPr>
                <w:sz w:val="23"/>
                <w:szCs w:val="23"/>
                <w:rtl/>
              </w:rPr>
            </w:pPr>
            <w:r w:rsidRPr="00481E16">
              <w:rPr>
                <w:rFonts w:hint="cs"/>
                <w:sz w:val="23"/>
                <w:szCs w:val="23"/>
                <w:rtl/>
              </w:rPr>
              <w:t>7</w:t>
            </w:r>
          </w:p>
        </w:tc>
        <w:tc>
          <w:tcPr>
            <w:tcW w:w="9984" w:type="dxa"/>
            <w:tcBorders>
              <w:bottom w:val="single" w:sz="12" w:space="0" w:color="7030A0"/>
            </w:tcBorders>
          </w:tcPr>
          <w:p w14:paraId="1F27C260" w14:textId="77777777" w:rsidR="00817BDB" w:rsidRPr="00481E16" w:rsidRDefault="00817BDB" w:rsidP="00BF5E53">
            <w:pPr>
              <w:pStyle w:val="a0"/>
              <w:rPr>
                <w:i/>
                <w:sz w:val="23"/>
                <w:szCs w:val="23"/>
                <w:rtl/>
              </w:rPr>
            </w:pPr>
            <w:r w:rsidRPr="00481E16">
              <w:rPr>
                <w:rFonts w:hint="cs"/>
                <w:i/>
                <w:sz w:val="23"/>
                <w:szCs w:val="23"/>
                <w:rtl/>
              </w:rPr>
              <w:t>الف) حاصل عبارت روبرو را به صورت یک عدد تواندار بنویسید. (</w:t>
            </w:r>
            <w:r w:rsidRPr="00481E16">
              <w:rPr>
                <w:i/>
                <w:position w:val="-4"/>
                <w:sz w:val="23"/>
                <w:szCs w:val="23"/>
              </w:rPr>
              <w:object w:dxaOrig="480" w:dyaOrig="260" w14:anchorId="2547388E">
                <v:shape id="_x0000_i2364" type="#_x0000_t75" style="width:23.75pt;height:13pt" o:ole="">
                  <v:imagedata r:id="rId75" o:title=""/>
                </v:shape>
                <o:OLEObject Type="Embed" ProgID="Equation.DSMT4" ShapeID="_x0000_i2364" DrawAspect="Content" ObjectID="_1807624269" r:id="rId76"/>
              </w:object>
            </w:r>
            <w:r w:rsidRPr="00481E16">
              <w:rPr>
                <w:rFonts w:hint="cs"/>
                <w:i/>
                <w:sz w:val="23"/>
                <w:szCs w:val="23"/>
                <w:rtl/>
              </w:rPr>
              <w:t>)</w:t>
            </w:r>
            <w:r w:rsidRPr="00481E16">
              <w:rPr>
                <w:i/>
                <w:sz w:val="23"/>
                <w:szCs w:val="23"/>
                <w:rtl/>
              </w:rPr>
              <w:tab/>
            </w:r>
            <w:r w:rsidRPr="00481E16">
              <w:rPr>
                <w:rFonts w:hint="cs"/>
                <w:i/>
                <w:sz w:val="23"/>
                <w:szCs w:val="23"/>
                <w:rtl/>
              </w:rPr>
              <w:t xml:space="preserve">                                      </w:t>
            </w:r>
            <w:r w:rsidRPr="00481E16">
              <w:rPr>
                <w:i/>
                <w:position w:val="-10"/>
                <w:sz w:val="23"/>
                <w:szCs w:val="23"/>
              </w:rPr>
              <w:object w:dxaOrig="1160" w:dyaOrig="360" w14:anchorId="385172C2">
                <v:shape id="_x0000_i2365" type="#_x0000_t75" style="width:59pt;height:18.4pt" o:ole="">
                  <v:imagedata r:id="rId77" o:title=""/>
                </v:shape>
                <o:OLEObject Type="Embed" ProgID="Equation.DSMT4" ShapeID="_x0000_i2365" DrawAspect="Content" ObjectID="_1807624270" r:id="rId78"/>
              </w:object>
            </w:r>
          </w:p>
          <w:p w14:paraId="5358B284" w14:textId="77777777" w:rsidR="00817BDB" w:rsidRPr="00481E16" w:rsidRDefault="00817BDB" w:rsidP="00BF5E53">
            <w:pPr>
              <w:pStyle w:val="a0"/>
              <w:rPr>
                <w:rFonts w:hint="cs"/>
                <w:i/>
                <w:sz w:val="23"/>
                <w:szCs w:val="23"/>
                <w:rtl/>
              </w:rPr>
            </w:pPr>
            <w:r w:rsidRPr="00481E16">
              <w:rPr>
                <w:rFonts w:hint="cs"/>
                <w:i/>
                <w:sz w:val="23"/>
                <w:szCs w:val="23"/>
                <w:rtl/>
              </w:rPr>
              <w:t xml:space="preserve">ب) قطر یک گلبول قرمز (گویچه) </w:t>
            </w:r>
            <w:r w:rsidRPr="00481E16">
              <w:rPr>
                <w:i/>
                <w:position w:val="-6"/>
                <w:sz w:val="23"/>
                <w:szCs w:val="23"/>
              </w:rPr>
              <w:object w:dxaOrig="940" w:dyaOrig="279" w14:anchorId="27AC5348">
                <v:shape id="_x0000_i2366" type="#_x0000_t75" style="width:46.7pt;height:13pt" o:ole="">
                  <v:imagedata r:id="rId79" o:title=""/>
                </v:shape>
                <o:OLEObject Type="Embed" ProgID="Equation.DSMT4" ShapeID="_x0000_i2366" DrawAspect="Content" ObjectID="_1807624271" r:id="rId80"/>
              </w:object>
            </w:r>
            <w:r w:rsidRPr="00481E16">
              <w:rPr>
                <w:rFonts w:hint="cs"/>
                <w:i/>
                <w:sz w:val="23"/>
                <w:szCs w:val="23"/>
                <w:rtl/>
              </w:rPr>
              <w:t xml:space="preserve"> میلی‌متر است. این عدد را با نماد علمی نمایش دهید.</w:t>
            </w:r>
          </w:p>
          <w:p w14:paraId="0CC56366" w14:textId="5F9A4F1E" w:rsidR="00817BDB" w:rsidRPr="00481E16" w:rsidRDefault="00817BDB" w:rsidP="00BF5E53">
            <w:pPr>
              <w:pStyle w:val="a0"/>
              <w:rPr>
                <w:rFonts w:hint="cs"/>
                <w:i/>
                <w:sz w:val="23"/>
                <w:szCs w:val="23"/>
                <w:rtl/>
              </w:rPr>
            </w:pPr>
            <w:r w:rsidRPr="00481E16">
              <w:rPr>
                <w:rFonts w:hint="cs"/>
                <w:i/>
                <w:sz w:val="23"/>
                <w:szCs w:val="23"/>
                <w:rtl/>
              </w:rPr>
              <w:t xml:space="preserve">ج) در جای خالی یکی از علامت‌های </w:t>
            </w:r>
            <w:r w:rsidRPr="00481E16">
              <w:rPr>
                <w:i/>
                <w:position w:val="-4"/>
                <w:sz w:val="23"/>
                <w:szCs w:val="23"/>
              </w:rPr>
              <w:object w:dxaOrig="460" w:dyaOrig="200" w14:anchorId="1903C860">
                <v:shape id="_x0000_i2367" type="#_x0000_t75" style="width:23pt;height:9.95pt" o:ole="">
                  <v:imagedata r:id="rId81" o:title=""/>
                </v:shape>
                <o:OLEObject Type="Embed" ProgID="Equation.DSMT4" ShapeID="_x0000_i2367" DrawAspect="Content" ObjectID="_1807624272" r:id="rId82"/>
              </w:object>
            </w:r>
            <w:r w:rsidRPr="00481E16">
              <w:rPr>
                <w:rFonts w:hint="cs"/>
                <w:i/>
                <w:sz w:val="23"/>
                <w:szCs w:val="23"/>
                <w:rtl/>
              </w:rPr>
              <w:t xml:space="preserve"> را قرار دهید.</w:t>
            </w:r>
            <w:r w:rsidRPr="00481E16">
              <w:rPr>
                <w:i/>
                <w:sz w:val="23"/>
                <w:szCs w:val="23"/>
                <w:rtl/>
              </w:rPr>
              <w:tab/>
            </w:r>
            <w:bookmarkStart w:id="0" w:name="_GoBack"/>
            <w:bookmarkEnd w:id="0"/>
            <w:r w:rsidR="00BF5E53" w:rsidRPr="00481E16">
              <w:rPr>
                <w:i/>
                <w:position w:val="-10"/>
                <w:sz w:val="23"/>
                <w:szCs w:val="23"/>
              </w:rPr>
              <w:object w:dxaOrig="1880" w:dyaOrig="380" w14:anchorId="412ACED6">
                <v:shape id="_x0000_i2368" type="#_x0000_t75" style="width:88.1pt;height:18.4pt" o:ole="">
                  <v:imagedata r:id="rId83" o:title=""/>
                </v:shape>
                <o:OLEObject Type="Embed" ProgID="Equation.DSMT4" ShapeID="_x0000_i2368" DrawAspect="Content" ObjectID="_1807624273" r:id="rId84"/>
              </w:object>
            </w:r>
          </w:p>
        </w:tc>
        <w:tc>
          <w:tcPr>
            <w:tcW w:w="657" w:type="dxa"/>
            <w:tcBorders>
              <w:bottom w:val="single" w:sz="12" w:space="0" w:color="7030A0"/>
            </w:tcBorders>
          </w:tcPr>
          <w:p w14:paraId="0B82F3AF" w14:textId="77777777" w:rsidR="00817BDB" w:rsidRPr="00481E16" w:rsidRDefault="00817BDB" w:rsidP="00FD002C">
            <w:pPr>
              <w:pStyle w:val="a0"/>
              <w:spacing w:line="10" w:lineRule="atLeast"/>
              <w:jc w:val="center"/>
              <w:rPr>
                <w:sz w:val="23"/>
                <w:szCs w:val="23"/>
                <w:rtl/>
              </w:rPr>
            </w:pPr>
            <w:r w:rsidRPr="00481E16">
              <w:rPr>
                <w:rFonts w:hint="cs"/>
                <w:sz w:val="23"/>
                <w:szCs w:val="23"/>
                <w:rtl/>
              </w:rPr>
              <w:t>5/0</w:t>
            </w:r>
          </w:p>
          <w:p w14:paraId="39CB39D2" w14:textId="77777777" w:rsidR="00817BDB" w:rsidRPr="00481E16" w:rsidRDefault="00817BDB" w:rsidP="00FD002C">
            <w:pPr>
              <w:pStyle w:val="a0"/>
              <w:spacing w:line="10" w:lineRule="atLeast"/>
              <w:jc w:val="center"/>
              <w:rPr>
                <w:sz w:val="23"/>
                <w:szCs w:val="23"/>
                <w:rtl/>
              </w:rPr>
            </w:pPr>
            <w:r w:rsidRPr="00481E16">
              <w:rPr>
                <w:rFonts w:hint="cs"/>
                <w:sz w:val="23"/>
                <w:szCs w:val="23"/>
                <w:rtl/>
              </w:rPr>
              <w:t>5/0</w:t>
            </w:r>
          </w:p>
          <w:p w14:paraId="4475FE70" w14:textId="77777777" w:rsidR="00817BDB" w:rsidRPr="00481E16" w:rsidRDefault="00817BDB" w:rsidP="00FD002C">
            <w:pPr>
              <w:pStyle w:val="a0"/>
              <w:spacing w:line="10" w:lineRule="atLeast"/>
              <w:jc w:val="center"/>
              <w:rPr>
                <w:sz w:val="23"/>
                <w:szCs w:val="23"/>
                <w:rtl/>
              </w:rPr>
            </w:pPr>
            <w:r w:rsidRPr="00481E16">
              <w:rPr>
                <w:rFonts w:hint="cs"/>
                <w:sz w:val="23"/>
                <w:szCs w:val="23"/>
                <w:rtl/>
              </w:rPr>
              <w:t>25/0</w:t>
            </w:r>
          </w:p>
        </w:tc>
      </w:tr>
      <w:tr w:rsidR="00817BDB" w:rsidRPr="00481E16" w14:paraId="7F2EC8C0" w14:textId="77777777" w:rsidTr="00552533">
        <w:trPr>
          <w:trHeight w:val="477"/>
        </w:trPr>
        <w:tc>
          <w:tcPr>
            <w:tcW w:w="656" w:type="dxa"/>
            <w:tcBorders>
              <w:bottom w:val="nil"/>
            </w:tcBorders>
          </w:tcPr>
          <w:p w14:paraId="387A8778" w14:textId="77777777" w:rsidR="00817BDB" w:rsidRPr="00481E16" w:rsidRDefault="00817BDB" w:rsidP="00FD002C">
            <w:pPr>
              <w:pStyle w:val="a0"/>
              <w:spacing w:line="10" w:lineRule="atLeast"/>
              <w:jc w:val="center"/>
              <w:rPr>
                <w:sz w:val="23"/>
                <w:szCs w:val="23"/>
                <w:rtl/>
              </w:rPr>
            </w:pPr>
            <w:r w:rsidRPr="00481E16">
              <w:rPr>
                <w:rFonts w:hint="cs"/>
                <w:sz w:val="23"/>
                <w:szCs w:val="23"/>
                <w:rtl/>
              </w:rPr>
              <w:lastRenderedPageBreak/>
              <w:t>8</w:t>
            </w:r>
          </w:p>
        </w:tc>
        <w:tc>
          <w:tcPr>
            <w:tcW w:w="9984" w:type="dxa"/>
            <w:tcBorders>
              <w:bottom w:val="nil"/>
            </w:tcBorders>
          </w:tcPr>
          <w:p w14:paraId="4FABCFCC" w14:textId="77777777" w:rsidR="00817BDB" w:rsidRPr="00481E16" w:rsidRDefault="00817BDB" w:rsidP="00FD002C">
            <w:pPr>
              <w:pStyle w:val="aa"/>
              <w:spacing w:line="10" w:lineRule="atLeast"/>
              <w:ind w:left="0"/>
              <w:rPr>
                <w:rFonts w:cs="B Nazanin"/>
                <w:i/>
                <w:sz w:val="23"/>
                <w:szCs w:val="23"/>
                <w:rtl/>
              </w:rPr>
            </w:pPr>
            <w:r w:rsidRPr="00481E16">
              <w:rPr>
                <w:rFonts w:cs="B Nazanin"/>
                <w:i/>
                <w:sz w:val="23"/>
                <w:szCs w:val="23"/>
                <w:rtl/>
                <w:lang w:val="fa-IR"/>
              </w:rPr>
              <w:drawing>
                <wp:anchor distT="0" distB="0" distL="114300" distR="114300" simplePos="0" relativeHeight="251660288" behindDoc="0" locked="0" layoutInCell="1" allowOverlap="1" wp14:anchorId="7D65119A" wp14:editId="58608A3E">
                  <wp:simplePos x="0" y="0"/>
                  <wp:positionH relativeFrom="column">
                    <wp:posOffset>55880</wp:posOffset>
                  </wp:positionH>
                  <wp:positionV relativeFrom="paragraph">
                    <wp:posOffset>245745</wp:posOffset>
                  </wp:positionV>
                  <wp:extent cx="1701800" cy="820420"/>
                  <wp:effectExtent l="0" t="0" r="0" b="0"/>
                  <wp:wrapSquare wrapText="bothSides"/>
                  <wp:docPr id="2025576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576941" name="Picture 2025576941"/>
                          <pic:cNvPicPr/>
                        </pic:nvPicPr>
                        <pic:blipFill>
                          <a:blip r:embed="rId85"/>
                          <a:stretch>
                            <a:fillRect/>
                          </a:stretch>
                        </pic:blipFill>
                        <pic:spPr>
                          <a:xfrm>
                            <a:off x="0" y="0"/>
                            <a:ext cx="1701800" cy="820420"/>
                          </a:xfrm>
                          <a:prstGeom prst="rect">
                            <a:avLst/>
                          </a:prstGeom>
                        </pic:spPr>
                      </pic:pic>
                    </a:graphicData>
                  </a:graphic>
                  <wp14:sizeRelH relativeFrom="margin">
                    <wp14:pctWidth>0</wp14:pctWidth>
                  </wp14:sizeRelH>
                  <wp14:sizeRelV relativeFrom="margin">
                    <wp14:pctHeight>0</wp14:pctHeight>
                  </wp14:sizeRelV>
                </wp:anchor>
              </w:drawing>
            </w:r>
            <w:r w:rsidRPr="00481E16">
              <w:rPr>
                <w:rFonts w:cs="B Nazanin" w:hint="cs"/>
                <w:i/>
                <w:sz w:val="23"/>
                <w:szCs w:val="23"/>
                <w:rtl/>
              </w:rPr>
              <w:t xml:space="preserve">سامان و سحر، دوقلو هستند و هر دور در کلاس نهم تحصیل می‌کنند. آنها به همراه والدین خود به بازار فرش رفته بودند، این گفت‌وگو بین آنها شکل گرفت: سامان گفت که: </w:t>
            </w:r>
            <w:r w:rsidRPr="00481E16">
              <w:rPr>
                <w:rFonts w:cs="B Nazanin" w:hint="cs"/>
                <w:sz w:val="23"/>
                <w:szCs w:val="23"/>
                <w:rtl/>
              </w:rPr>
              <w:t>فرش 6 متری (3×2) با فرش 12 متری (4×3) متشابه است. چون هر دو مستطیل هستند و نسبت تشابه آنها، دو است. اما سحر مخالف بود. شما با کدامیک موافق هستید و چرا؟</w:t>
            </w:r>
          </w:p>
          <w:p w14:paraId="0D4FB0B6" w14:textId="77777777" w:rsidR="00817BDB" w:rsidRPr="009E38B3" w:rsidRDefault="00817BDB" w:rsidP="00FD002C">
            <w:pPr>
              <w:pStyle w:val="a0"/>
              <w:spacing w:line="10" w:lineRule="atLeast"/>
              <w:rPr>
                <w:i/>
                <w:sz w:val="16"/>
                <w:szCs w:val="16"/>
                <w:rtl/>
              </w:rPr>
            </w:pPr>
          </w:p>
        </w:tc>
        <w:tc>
          <w:tcPr>
            <w:tcW w:w="657" w:type="dxa"/>
            <w:tcBorders>
              <w:bottom w:val="nil"/>
            </w:tcBorders>
          </w:tcPr>
          <w:p w14:paraId="453AE34D" w14:textId="77777777" w:rsidR="00817BDB" w:rsidRPr="00481E16" w:rsidRDefault="00817BDB" w:rsidP="00FD002C">
            <w:pPr>
              <w:pStyle w:val="a0"/>
              <w:spacing w:line="10" w:lineRule="atLeast"/>
              <w:jc w:val="center"/>
              <w:rPr>
                <w:sz w:val="23"/>
                <w:szCs w:val="23"/>
                <w:rtl/>
              </w:rPr>
            </w:pPr>
            <w:r w:rsidRPr="00481E16">
              <w:rPr>
                <w:rFonts w:hint="cs"/>
                <w:sz w:val="23"/>
                <w:szCs w:val="23"/>
                <w:rtl/>
              </w:rPr>
              <w:t>5/0</w:t>
            </w:r>
          </w:p>
        </w:tc>
      </w:tr>
      <w:tr w:rsidR="00817BDB" w:rsidRPr="00481E16" w14:paraId="68D49B64" w14:textId="77777777" w:rsidTr="00552533">
        <w:trPr>
          <w:trHeight w:val="454"/>
        </w:trPr>
        <w:tc>
          <w:tcPr>
            <w:tcW w:w="656" w:type="dxa"/>
            <w:tcBorders>
              <w:bottom w:val="single" w:sz="12" w:space="0" w:color="7030A0"/>
            </w:tcBorders>
          </w:tcPr>
          <w:p w14:paraId="40D86E67" w14:textId="77777777" w:rsidR="00817BDB" w:rsidRPr="00481E16" w:rsidRDefault="00817BDB" w:rsidP="00FD002C">
            <w:pPr>
              <w:pStyle w:val="a0"/>
              <w:spacing w:line="10" w:lineRule="atLeast"/>
              <w:jc w:val="center"/>
              <w:rPr>
                <w:sz w:val="23"/>
                <w:szCs w:val="23"/>
                <w:rtl/>
              </w:rPr>
            </w:pPr>
            <w:r w:rsidRPr="00481E16">
              <w:rPr>
                <w:rFonts w:hint="cs"/>
                <w:sz w:val="23"/>
                <w:szCs w:val="23"/>
                <w:rtl/>
              </w:rPr>
              <w:t>9</w:t>
            </w:r>
          </w:p>
        </w:tc>
        <w:tc>
          <w:tcPr>
            <w:tcW w:w="9984" w:type="dxa"/>
            <w:tcBorders>
              <w:bottom w:val="single" w:sz="12" w:space="0" w:color="7030A0"/>
            </w:tcBorders>
          </w:tcPr>
          <w:p w14:paraId="4A103A9C" w14:textId="77777777" w:rsidR="00817BDB" w:rsidRPr="00481E16" w:rsidRDefault="00817BDB" w:rsidP="00FD002C">
            <w:pPr>
              <w:pStyle w:val="a0"/>
              <w:tabs>
                <w:tab w:val="clear" w:pos="2448"/>
                <w:tab w:val="clear" w:pos="4882"/>
                <w:tab w:val="clear" w:pos="5850"/>
                <w:tab w:val="clear" w:pos="7287"/>
                <w:tab w:val="right" w:pos="9760"/>
              </w:tabs>
              <w:spacing w:line="10" w:lineRule="atLeast"/>
              <w:rPr>
                <w:i/>
                <w:sz w:val="23"/>
                <w:szCs w:val="23"/>
                <w:rtl/>
              </w:rPr>
            </w:pPr>
            <w:r w:rsidRPr="00481E16">
              <w:rPr>
                <w:sz w:val="23"/>
                <w:szCs w:val="23"/>
                <w:rtl/>
              </w:rPr>
              <w:object w:dxaOrig="1440" w:dyaOrig="1440" w14:anchorId="6070C64E">
                <v:shape id="_x0000_s1367" type="#_x0000_t75" style="position:absolute;left:0;text-align:left;margin-left:11.9pt;margin-top:1.65pt;width:90.75pt;height:60.85pt;z-index:251658240;mso-position-horizontal-relative:text;mso-position-vertical-relative:text">
                  <v:imagedata r:id="rId86" o:title=""/>
                  <w10:wrap type="square"/>
                </v:shape>
                <o:OLEObject Type="Embed" ProgID="Visio.Drawing.15" ShapeID="_x0000_s1367" DrawAspect="Content" ObjectID="_1807624289" r:id="rId87"/>
              </w:object>
            </w:r>
            <w:r w:rsidRPr="00481E16">
              <w:rPr>
                <w:rFonts w:hint="cs"/>
                <w:i/>
                <w:sz w:val="23"/>
                <w:szCs w:val="23"/>
                <w:rtl/>
              </w:rPr>
              <w:t xml:space="preserve">از نقطه </w:t>
            </w:r>
            <w:r w:rsidRPr="00481E16">
              <w:rPr>
                <w:i/>
                <w:sz w:val="23"/>
                <w:szCs w:val="23"/>
              </w:rPr>
              <w:t>M</w:t>
            </w:r>
            <w:r w:rsidRPr="00481E16">
              <w:rPr>
                <w:rFonts w:hint="cs"/>
                <w:i/>
                <w:sz w:val="23"/>
                <w:szCs w:val="23"/>
                <w:rtl/>
              </w:rPr>
              <w:t xml:space="preserve">، دو خط بر دایره مماس شده و نقطة </w:t>
            </w:r>
            <w:r w:rsidRPr="00481E16">
              <w:rPr>
                <w:i/>
                <w:sz w:val="23"/>
                <w:szCs w:val="23"/>
              </w:rPr>
              <w:t>O</w:t>
            </w:r>
            <w:r w:rsidRPr="00481E16">
              <w:rPr>
                <w:rFonts w:hint="cs"/>
                <w:i/>
                <w:sz w:val="23"/>
                <w:szCs w:val="23"/>
                <w:rtl/>
              </w:rPr>
              <w:t xml:space="preserve"> مرکز دایره است.</w:t>
            </w:r>
            <w:r w:rsidRPr="00481E16">
              <w:rPr>
                <w:i/>
                <w:sz w:val="23"/>
                <w:szCs w:val="23"/>
                <w:rtl/>
              </w:rPr>
              <w:t xml:space="preserve"> </w:t>
            </w:r>
            <w:r w:rsidRPr="00481E16">
              <w:rPr>
                <w:rFonts w:hint="cs"/>
                <w:i/>
                <w:sz w:val="23"/>
                <w:szCs w:val="23"/>
                <w:rtl/>
              </w:rPr>
              <w:t xml:space="preserve">می‌خواهیم </w:t>
            </w:r>
          </w:p>
          <w:p w14:paraId="6BA560AA" w14:textId="77777777" w:rsidR="00817BDB" w:rsidRPr="00481E16" w:rsidRDefault="00817BDB" w:rsidP="00FD002C">
            <w:pPr>
              <w:pStyle w:val="a0"/>
              <w:tabs>
                <w:tab w:val="clear" w:pos="2448"/>
                <w:tab w:val="clear" w:pos="4882"/>
                <w:tab w:val="clear" w:pos="5850"/>
                <w:tab w:val="clear" w:pos="7287"/>
                <w:tab w:val="right" w:pos="9760"/>
              </w:tabs>
              <w:spacing w:line="10" w:lineRule="atLeast"/>
              <w:rPr>
                <w:i/>
                <w:sz w:val="23"/>
                <w:szCs w:val="23"/>
                <w:rtl/>
              </w:rPr>
            </w:pPr>
            <w:r w:rsidRPr="00481E16">
              <w:rPr>
                <w:rFonts w:hint="cs"/>
                <w:i/>
                <w:sz w:val="23"/>
                <w:szCs w:val="23"/>
                <w:rtl/>
              </w:rPr>
              <w:t>ثابت کنیم</w:t>
            </w:r>
            <w:r w:rsidRPr="00481E16">
              <w:rPr>
                <w:i/>
                <w:position w:val="-4"/>
                <w:sz w:val="23"/>
                <w:szCs w:val="23"/>
              </w:rPr>
              <w:object w:dxaOrig="1460" w:dyaOrig="420" w14:anchorId="224DB7EB">
                <v:shape id="_x0000_i2011" type="#_x0000_t75" style="width:72.75pt;height:21.45pt" o:ole="">
                  <v:imagedata r:id="rId88" o:title=""/>
                </v:shape>
                <o:OLEObject Type="Embed" ProgID="Equation.DSMT4" ShapeID="_x0000_i2011" DrawAspect="Content" ObjectID="_1807624274" r:id="rId89"/>
              </w:object>
            </w:r>
            <w:r w:rsidRPr="00481E16">
              <w:rPr>
                <w:rFonts w:hint="cs"/>
                <w:i/>
                <w:sz w:val="23"/>
                <w:szCs w:val="23"/>
                <w:rtl/>
              </w:rPr>
              <w:t xml:space="preserve"> . در این صورت فقط قسمت فرض مسئله را بنویسید.</w:t>
            </w:r>
          </w:p>
        </w:tc>
        <w:tc>
          <w:tcPr>
            <w:tcW w:w="657" w:type="dxa"/>
            <w:tcBorders>
              <w:bottom w:val="single" w:sz="12" w:space="0" w:color="7030A0"/>
            </w:tcBorders>
          </w:tcPr>
          <w:p w14:paraId="427A4C79" w14:textId="77777777" w:rsidR="00817BDB" w:rsidRPr="00481E16" w:rsidRDefault="00817BDB" w:rsidP="00FD002C">
            <w:pPr>
              <w:pStyle w:val="a0"/>
              <w:spacing w:line="10" w:lineRule="atLeast"/>
              <w:jc w:val="center"/>
              <w:rPr>
                <w:sz w:val="23"/>
                <w:szCs w:val="23"/>
                <w:rtl/>
              </w:rPr>
            </w:pPr>
            <w:r w:rsidRPr="00481E16">
              <w:rPr>
                <w:rFonts w:hint="cs"/>
                <w:sz w:val="23"/>
                <w:szCs w:val="23"/>
                <w:rtl/>
              </w:rPr>
              <w:t>75/0</w:t>
            </w:r>
          </w:p>
        </w:tc>
      </w:tr>
      <w:tr w:rsidR="00817BDB" w:rsidRPr="00481E16" w14:paraId="7C9FB1F5" w14:textId="77777777" w:rsidTr="00552533">
        <w:trPr>
          <w:trHeight w:val="454"/>
        </w:trPr>
        <w:tc>
          <w:tcPr>
            <w:tcW w:w="656" w:type="dxa"/>
            <w:tcBorders>
              <w:bottom w:val="nil"/>
            </w:tcBorders>
          </w:tcPr>
          <w:p w14:paraId="3F5A3893" w14:textId="77777777" w:rsidR="00817BDB" w:rsidRPr="00481E16" w:rsidRDefault="00817BDB" w:rsidP="00FD002C">
            <w:pPr>
              <w:pStyle w:val="a0"/>
              <w:spacing w:line="10" w:lineRule="atLeast"/>
              <w:jc w:val="center"/>
              <w:rPr>
                <w:sz w:val="23"/>
                <w:szCs w:val="23"/>
                <w:rtl/>
              </w:rPr>
            </w:pPr>
            <w:r w:rsidRPr="00481E16">
              <w:rPr>
                <w:rFonts w:hint="cs"/>
                <w:sz w:val="23"/>
                <w:szCs w:val="23"/>
                <w:rtl/>
              </w:rPr>
              <w:t>10</w:t>
            </w:r>
          </w:p>
        </w:tc>
        <w:tc>
          <w:tcPr>
            <w:tcW w:w="9984" w:type="dxa"/>
            <w:tcBorders>
              <w:bottom w:val="nil"/>
            </w:tcBorders>
          </w:tcPr>
          <w:p w14:paraId="033932CD" w14:textId="77777777" w:rsidR="00817BDB" w:rsidRPr="00481E16" w:rsidRDefault="00817BDB" w:rsidP="00FD002C">
            <w:pPr>
              <w:pStyle w:val="a0"/>
              <w:tabs>
                <w:tab w:val="clear" w:pos="2448"/>
                <w:tab w:val="clear" w:pos="4882"/>
                <w:tab w:val="clear" w:pos="5850"/>
                <w:tab w:val="clear" w:pos="7287"/>
                <w:tab w:val="right" w:pos="9760"/>
              </w:tabs>
              <w:spacing w:line="10" w:lineRule="atLeast"/>
              <w:rPr>
                <w:i/>
                <w:sz w:val="23"/>
                <w:szCs w:val="23"/>
              </w:rPr>
            </w:pPr>
            <w:r w:rsidRPr="00481E16">
              <w:rPr>
                <w:rFonts w:hint="cs"/>
                <w:i/>
                <w:sz w:val="23"/>
                <w:szCs w:val="23"/>
                <w:rtl/>
              </w:rPr>
              <w:t>الف) حاصل را به کمک اتحادها به دست آورید.</w:t>
            </w:r>
            <w:r w:rsidRPr="00481E16">
              <w:rPr>
                <w:i/>
                <w:sz w:val="23"/>
                <w:szCs w:val="23"/>
              </w:rPr>
              <w:tab/>
            </w:r>
            <w:r w:rsidRPr="00481E16">
              <w:rPr>
                <w:i/>
                <w:position w:val="-10"/>
                <w:sz w:val="23"/>
                <w:szCs w:val="23"/>
              </w:rPr>
              <w:object w:dxaOrig="1080" w:dyaOrig="380" w14:anchorId="1A95737D">
                <v:shape id="_x0000_i2012" type="#_x0000_t75" style="width:52.1pt;height:19.9pt" o:ole="">
                  <v:imagedata r:id="rId90" o:title=""/>
                </v:shape>
                <o:OLEObject Type="Embed" ProgID="Equation.DSMT4" ShapeID="_x0000_i2012" DrawAspect="Content" ObjectID="_1807624275" r:id="rId91"/>
              </w:object>
            </w:r>
          </w:p>
        </w:tc>
        <w:tc>
          <w:tcPr>
            <w:tcW w:w="657" w:type="dxa"/>
            <w:tcBorders>
              <w:bottom w:val="nil"/>
            </w:tcBorders>
          </w:tcPr>
          <w:p w14:paraId="445E9C51"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817BDB" w:rsidRPr="00481E16" w14:paraId="29F40A29" w14:textId="77777777" w:rsidTr="00552533">
        <w:trPr>
          <w:trHeight w:val="454"/>
        </w:trPr>
        <w:tc>
          <w:tcPr>
            <w:tcW w:w="656" w:type="dxa"/>
            <w:tcBorders>
              <w:top w:val="nil"/>
            </w:tcBorders>
          </w:tcPr>
          <w:p w14:paraId="157AEF61" w14:textId="77777777" w:rsidR="00817BDB" w:rsidRPr="00481E16" w:rsidRDefault="00817BDB" w:rsidP="00FD002C">
            <w:pPr>
              <w:pStyle w:val="a0"/>
              <w:spacing w:line="10" w:lineRule="atLeast"/>
              <w:jc w:val="center"/>
              <w:rPr>
                <w:sz w:val="23"/>
                <w:szCs w:val="23"/>
                <w:rtl/>
              </w:rPr>
            </w:pPr>
          </w:p>
        </w:tc>
        <w:tc>
          <w:tcPr>
            <w:tcW w:w="9984" w:type="dxa"/>
            <w:tcBorders>
              <w:top w:val="nil"/>
            </w:tcBorders>
          </w:tcPr>
          <w:p w14:paraId="283E1AF4" w14:textId="77777777" w:rsidR="00817BDB" w:rsidRPr="00481E16" w:rsidRDefault="00817BDB" w:rsidP="00FD002C">
            <w:pPr>
              <w:pStyle w:val="a0"/>
              <w:tabs>
                <w:tab w:val="clear" w:pos="2448"/>
                <w:tab w:val="clear" w:pos="4882"/>
                <w:tab w:val="clear" w:pos="5850"/>
                <w:tab w:val="clear" w:pos="7287"/>
                <w:tab w:val="right" w:pos="9760"/>
              </w:tabs>
              <w:spacing w:line="10" w:lineRule="atLeast"/>
              <w:rPr>
                <w:i/>
                <w:sz w:val="23"/>
                <w:szCs w:val="23"/>
              </w:rPr>
            </w:pPr>
            <w:r w:rsidRPr="00481E16">
              <w:rPr>
                <w:rFonts w:hint="cs"/>
                <w:i/>
                <w:sz w:val="23"/>
                <w:szCs w:val="23"/>
                <w:rtl/>
              </w:rPr>
              <w:t>ب) عبارت مقابل را کامل کنید. (تجزیه)</w:t>
            </w:r>
            <w:r w:rsidRPr="00481E16">
              <w:rPr>
                <w:i/>
                <w:sz w:val="23"/>
                <w:szCs w:val="23"/>
              </w:rPr>
              <w:tab/>
            </w:r>
            <w:r w:rsidRPr="00481E16">
              <w:rPr>
                <w:i/>
                <w:position w:val="-10"/>
                <w:sz w:val="23"/>
                <w:szCs w:val="23"/>
              </w:rPr>
              <w:object w:dxaOrig="2780" w:dyaOrig="360" w14:anchorId="727C2FF7">
                <v:shape id="_x0000_i2013" type="#_x0000_t75" style="width:139.4pt;height:18.4pt" o:ole="">
                  <v:imagedata r:id="rId92" o:title=""/>
                </v:shape>
                <o:OLEObject Type="Embed" ProgID="Equation.DSMT4" ShapeID="_x0000_i2013" DrawAspect="Content" ObjectID="_1807624276" r:id="rId93"/>
              </w:object>
            </w:r>
          </w:p>
        </w:tc>
        <w:tc>
          <w:tcPr>
            <w:tcW w:w="657" w:type="dxa"/>
            <w:tcBorders>
              <w:top w:val="nil"/>
            </w:tcBorders>
          </w:tcPr>
          <w:p w14:paraId="719CDDC0" w14:textId="77777777" w:rsidR="00817BDB" w:rsidRPr="00481E16" w:rsidRDefault="00817BDB" w:rsidP="00FD002C">
            <w:pPr>
              <w:pStyle w:val="a0"/>
              <w:spacing w:line="10" w:lineRule="atLeast"/>
              <w:jc w:val="center"/>
              <w:rPr>
                <w:sz w:val="23"/>
                <w:szCs w:val="23"/>
                <w:rtl/>
              </w:rPr>
            </w:pPr>
            <w:r w:rsidRPr="00481E16">
              <w:rPr>
                <w:rFonts w:hint="cs"/>
                <w:sz w:val="23"/>
                <w:szCs w:val="23"/>
                <w:rtl/>
              </w:rPr>
              <w:t>5/0</w:t>
            </w:r>
          </w:p>
        </w:tc>
      </w:tr>
      <w:tr w:rsidR="00817BDB" w:rsidRPr="00481E16" w14:paraId="7A311A40" w14:textId="77777777" w:rsidTr="00552533">
        <w:trPr>
          <w:trHeight w:val="454"/>
        </w:trPr>
        <w:tc>
          <w:tcPr>
            <w:tcW w:w="656" w:type="dxa"/>
            <w:tcBorders>
              <w:bottom w:val="nil"/>
            </w:tcBorders>
          </w:tcPr>
          <w:p w14:paraId="123680AB" w14:textId="77777777" w:rsidR="00817BDB" w:rsidRPr="00481E16" w:rsidRDefault="00817BDB" w:rsidP="00FD002C">
            <w:pPr>
              <w:pStyle w:val="a0"/>
              <w:spacing w:line="10" w:lineRule="atLeast"/>
              <w:jc w:val="center"/>
              <w:rPr>
                <w:sz w:val="23"/>
                <w:szCs w:val="23"/>
                <w:rtl/>
              </w:rPr>
            </w:pPr>
            <w:r w:rsidRPr="00481E16">
              <w:rPr>
                <w:rFonts w:hint="cs"/>
                <w:sz w:val="23"/>
                <w:szCs w:val="23"/>
                <w:rtl/>
              </w:rPr>
              <w:t>11</w:t>
            </w:r>
          </w:p>
        </w:tc>
        <w:tc>
          <w:tcPr>
            <w:tcW w:w="9984" w:type="dxa"/>
            <w:tcBorders>
              <w:bottom w:val="nil"/>
            </w:tcBorders>
          </w:tcPr>
          <w:p w14:paraId="4FF2D552" w14:textId="77777777" w:rsidR="00817BDB" w:rsidRPr="00481E16" w:rsidRDefault="00817BDB" w:rsidP="00FD002C">
            <w:pPr>
              <w:pStyle w:val="a0"/>
              <w:spacing w:line="10" w:lineRule="atLeast"/>
              <w:rPr>
                <w:i/>
                <w:sz w:val="23"/>
                <w:szCs w:val="23"/>
                <w:rtl/>
              </w:rPr>
            </w:pPr>
            <w:r w:rsidRPr="00481E16">
              <w:rPr>
                <w:rFonts w:hint="cs"/>
                <w:i/>
                <w:sz w:val="23"/>
                <w:szCs w:val="23"/>
                <w:rtl/>
              </w:rPr>
              <w:t>الف) نمودار خطی را رسم کنید که با خط</w:t>
            </w:r>
            <w:r w:rsidRPr="00481E16">
              <w:rPr>
                <w:i/>
                <w:position w:val="-10"/>
                <w:sz w:val="23"/>
                <w:szCs w:val="23"/>
              </w:rPr>
              <w:object w:dxaOrig="1020" w:dyaOrig="279" w14:anchorId="2149015B">
                <v:shape id="_x0000_i2014" type="#_x0000_t75" style="width:50.55pt;height:13pt" o:ole="">
                  <v:imagedata r:id="rId94" o:title=""/>
                </v:shape>
                <o:OLEObject Type="Embed" ProgID="Equation.DSMT4" ShapeID="_x0000_i2014" DrawAspect="Content" ObjectID="_1807624277" r:id="rId95"/>
              </w:object>
            </w:r>
            <w:r w:rsidRPr="00481E16">
              <w:rPr>
                <w:rFonts w:hint="cs"/>
                <w:i/>
                <w:sz w:val="23"/>
                <w:szCs w:val="23"/>
                <w:rtl/>
              </w:rPr>
              <w:t xml:space="preserve"> موازی بوده و محور عرض‌ها </w:t>
            </w:r>
          </w:p>
          <w:p w14:paraId="31EE8348"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را در نقطة </w:t>
            </w:r>
            <w:r w:rsidRPr="00481E16">
              <w:rPr>
                <w:i/>
                <w:position w:val="-30"/>
                <w:sz w:val="23"/>
                <w:szCs w:val="23"/>
              </w:rPr>
              <w:object w:dxaOrig="540" w:dyaOrig="720" w14:anchorId="08C5C5D2">
                <v:shape id="_x0000_i2015" type="#_x0000_t75" style="width:27.55pt;height:36.75pt" o:ole="">
                  <v:imagedata r:id="rId96" o:title=""/>
                </v:shape>
                <o:OLEObject Type="Embed" ProgID="Equation.DSMT4" ShapeID="_x0000_i2015" DrawAspect="Content" ObjectID="_1807624278" r:id="rId97"/>
              </w:object>
            </w:r>
            <w:r w:rsidRPr="00481E16">
              <w:rPr>
                <w:rFonts w:hint="cs"/>
                <w:i/>
                <w:sz w:val="23"/>
                <w:szCs w:val="23"/>
                <w:rtl/>
              </w:rPr>
              <w:t xml:space="preserve"> قطع می‌کند.</w:t>
            </w:r>
          </w:p>
        </w:tc>
        <w:tc>
          <w:tcPr>
            <w:tcW w:w="657" w:type="dxa"/>
            <w:tcBorders>
              <w:bottom w:val="nil"/>
            </w:tcBorders>
          </w:tcPr>
          <w:p w14:paraId="262F287D"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817BDB" w:rsidRPr="00481E16" w14:paraId="409D1CF8" w14:textId="77777777" w:rsidTr="00552533">
        <w:trPr>
          <w:trHeight w:val="850"/>
        </w:trPr>
        <w:tc>
          <w:tcPr>
            <w:tcW w:w="656" w:type="dxa"/>
            <w:tcBorders>
              <w:top w:val="nil"/>
            </w:tcBorders>
          </w:tcPr>
          <w:p w14:paraId="48C8F718" w14:textId="77777777" w:rsidR="00817BDB" w:rsidRPr="00481E16" w:rsidRDefault="00817BDB" w:rsidP="00FD002C">
            <w:pPr>
              <w:pStyle w:val="a0"/>
              <w:spacing w:line="10" w:lineRule="atLeast"/>
              <w:jc w:val="center"/>
              <w:rPr>
                <w:sz w:val="23"/>
                <w:szCs w:val="23"/>
                <w:rtl/>
              </w:rPr>
            </w:pPr>
          </w:p>
        </w:tc>
        <w:tc>
          <w:tcPr>
            <w:tcW w:w="9984" w:type="dxa"/>
            <w:tcBorders>
              <w:top w:val="nil"/>
            </w:tcBorders>
          </w:tcPr>
          <w:p w14:paraId="60BC38A5" w14:textId="77777777" w:rsidR="00817BDB" w:rsidRPr="00481E16" w:rsidRDefault="00817BDB" w:rsidP="00FD002C">
            <w:pPr>
              <w:pStyle w:val="a0"/>
              <w:spacing w:line="10" w:lineRule="atLeast"/>
              <w:rPr>
                <w:i/>
                <w:sz w:val="23"/>
                <w:szCs w:val="23"/>
                <w:rtl/>
              </w:rPr>
            </w:pPr>
            <w:r w:rsidRPr="00481E16">
              <w:rPr>
                <w:i/>
                <w:sz w:val="23"/>
                <w:szCs w:val="23"/>
              </w:rPr>
              <w:drawing>
                <wp:anchor distT="0" distB="0" distL="114300" distR="114300" simplePos="0" relativeHeight="251659264" behindDoc="0" locked="0" layoutInCell="1" allowOverlap="1" wp14:anchorId="14187474" wp14:editId="0938398C">
                  <wp:simplePos x="0" y="0"/>
                  <wp:positionH relativeFrom="column">
                    <wp:posOffset>127635</wp:posOffset>
                  </wp:positionH>
                  <wp:positionV relativeFrom="paragraph">
                    <wp:posOffset>-655320</wp:posOffset>
                  </wp:positionV>
                  <wp:extent cx="1169670" cy="1173166"/>
                  <wp:effectExtent l="0" t="0" r="0" b="8255"/>
                  <wp:wrapNone/>
                  <wp:docPr id="137786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48191" name=""/>
                          <pic:cNvPicPr/>
                        </pic:nvPicPr>
                        <pic:blipFill rotWithShape="1">
                          <a:blip r:embed="rId98"/>
                          <a:srcRect r="47261"/>
                          <a:stretch/>
                        </pic:blipFill>
                        <pic:spPr bwMode="auto">
                          <a:xfrm>
                            <a:off x="0" y="0"/>
                            <a:ext cx="1174667" cy="1178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1E16">
              <w:rPr>
                <w:rFonts w:hint="cs"/>
                <w:i/>
                <w:sz w:val="23"/>
                <w:szCs w:val="23"/>
                <w:rtl/>
              </w:rPr>
              <w:t xml:space="preserve">ب) آیا این خط از نقطة </w:t>
            </w:r>
            <w:r w:rsidRPr="00481E16">
              <w:rPr>
                <w:i/>
                <w:position w:val="-30"/>
                <w:sz w:val="23"/>
                <w:szCs w:val="23"/>
              </w:rPr>
              <w:object w:dxaOrig="540" w:dyaOrig="720" w14:anchorId="2642C0E3">
                <v:shape id="_x0000_i2016" type="#_x0000_t75" style="width:27.55pt;height:35.25pt" o:ole="">
                  <v:imagedata r:id="rId99" o:title=""/>
                </v:shape>
                <o:OLEObject Type="Embed" ProgID="Equation.DSMT4" ShapeID="_x0000_i2016" DrawAspect="Content" ObjectID="_1807624279" r:id="rId100"/>
              </w:object>
            </w:r>
            <w:r w:rsidRPr="00481E16">
              <w:rPr>
                <w:rFonts w:hint="cs"/>
                <w:i/>
                <w:sz w:val="23"/>
                <w:szCs w:val="23"/>
                <w:rtl/>
              </w:rPr>
              <w:t xml:space="preserve"> می‌گذرد؟</w:t>
            </w:r>
          </w:p>
        </w:tc>
        <w:tc>
          <w:tcPr>
            <w:tcW w:w="657" w:type="dxa"/>
            <w:tcBorders>
              <w:top w:val="nil"/>
            </w:tcBorders>
          </w:tcPr>
          <w:p w14:paraId="2FD6057B" w14:textId="77777777" w:rsidR="00817BDB" w:rsidRPr="00481E16" w:rsidRDefault="00817BDB" w:rsidP="00FD002C">
            <w:pPr>
              <w:pStyle w:val="a0"/>
              <w:spacing w:line="10" w:lineRule="atLeast"/>
              <w:jc w:val="center"/>
              <w:rPr>
                <w:sz w:val="23"/>
                <w:szCs w:val="23"/>
                <w:rtl/>
              </w:rPr>
            </w:pPr>
            <w:r w:rsidRPr="00481E16">
              <w:rPr>
                <w:rFonts w:hint="cs"/>
                <w:sz w:val="23"/>
                <w:szCs w:val="23"/>
                <w:rtl/>
              </w:rPr>
              <w:t>25/0</w:t>
            </w:r>
          </w:p>
        </w:tc>
      </w:tr>
      <w:tr w:rsidR="00817BDB" w:rsidRPr="00481E16" w14:paraId="6EFF03C1" w14:textId="77777777" w:rsidTr="00552533">
        <w:trPr>
          <w:trHeight w:val="454"/>
        </w:trPr>
        <w:tc>
          <w:tcPr>
            <w:tcW w:w="656" w:type="dxa"/>
            <w:tcBorders>
              <w:bottom w:val="single" w:sz="12" w:space="0" w:color="7030A0"/>
            </w:tcBorders>
          </w:tcPr>
          <w:p w14:paraId="666D3567" w14:textId="77777777" w:rsidR="00817BDB" w:rsidRPr="00481E16" w:rsidRDefault="00817BDB" w:rsidP="00FD002C">
            <w:pPr>
              <w:pStyle w:val="a0"/>
              <w:spacing w:line="10" w:lineRule="atLeast"/>
              <w:jc w:val="center"/>
              <w:rPr>
                <w:sz w:val="23"/>
                <w:szCs w:val="23"/>
                <w:rtl/>
              </w:rPr>
            </w:pPr>
            <w:r w:rsidRPr="00481E16">
              <w:rPr>
                <w:rFonts w:hint="cs"/>
                <w:sz w:val="23"/>
                <w:szCs w:val="23"/>
                <w:rtl/>
              </w:rPr>
              <w:t>13</w:t>
            </w:r>
          </w:p>
        </w:tc>
        <w:tc>
          <w:tcPr>
            <w:tcW w:w="9984" w:type="dxa"/>
            <w:tcBorders>
              <w:bottom w:val="single" w:sz="12" w:space="0" w:color="7030A0"/>
            </w:tcBorders>
          </w:tcPr>
          <w:p w14:paraId="06A68C0F"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نامعادلة مقابل را حل کرده و مجموعة جواب آن را بنویسید.                                  </w:t>
            </w:r>
            <w:r w:rsidRPr="00481E16">
              <w:rPr>
                <w:i/>
                <w:sz w:val="23"/>
                <w:szCs w:val="23"/>
              </w:rPr>
              <w:t xml:space="preserve"> </w:t>
            </w:r>
            <w:r w:rsidRPr="00481E16">
              <w:rPr>
                <w:i/>
                <w:position w:val="-14"/>
                <w:sz w:val="23"/>
                <w:szCs w:val="23"/>
              </w:rPr>
              <w:object w:dxaOrig="3360" w:dyaOrig="400" w14:anchorId="69EE95C3">
                <v:shape id="_x0000_i2017" type="#_x0000_t75" style="width:167.75pt;height:20.7pt" o:ole="">
                  <v:imagedata r:id="rId101" o:title=""/>
                </v:shape>
                <o:OLEObject Type="Embed" ProgID="Equation.DSMT4" ShapeID="_x0000_i2017" DrawAspect="Content" ObjectID="_1807624280" r:id="rId102"/>
              </w:object>
            </w:r>
          </w:p>
          <w:p w14:paraId="3E57D48C" w14:textId="77777777" w:rsidR="00817BDB" w:rsidRPr="00481E16" w:rsidRDefault="00817BDB" w:rsidP="00FD002C">
            <w:pPr>
              <w:pStyle w:val="a0"/>
              <w:spacing w:line="10" w:lineRule="atLeast"/>
              <w:jc w:val="right"/>
              <w:rPr>
                <w:i/>
                <w:sz w:val="23"/>
                <w:szCs w:val="23"/>
                <w:rtl/>
              </w:rPr>
            </w:pPr>
          </w:p>
        </w:tc>
        <w:tc>
          <w:tcPr>
            <w:tcW w:w="657" w:type="dxa"/>
            <w:tcBorders>
              <w:bottom w:val="single" w:sz="12" w:space="0" w:color="7030A0"/>
            </w:tcBorders>
          </w:tcPr>
          <w:p w14:paraId="4A81C212" w14:textId="77777777" w:rsidR="00817BDB" w:rsidRPr="00481E16" w:rsidRDefault="00817BDB" w:rsidP="00FD002C">
            <w:pPr>
              <w:pStyle w:val="a0"/>
              <w:spacing w:line="10" w:lineRule="atLeast"/>
              <w:jc w:val="center"/>
              <w:rPr>
                <w:sz w:val="23"/>
                <w:szCs w:val="23"/>
                <w:rtl/>
              </w:rPr>
            </w:pPr>
            <w:r w:rsidRPr="00481E16">
              <w:rPr>
                <w:rFonts w:hint="cs"/>
                <w:sz w:val="23"/>
                <w:szCs w:val="23"/>
                <w:rtl/>
              </w:rPr>
              <w:t>75/0</w:t>
            </w:r>
          </w:p>
        </w:tc>
      </w:tr>
      <w:tr w:rsidR="00817BDB" w:rsidRPr="00481E16" w14:paraId="071909AF" w14:textId="77777777" w:rsidTr="00552533">
        <w:trPr>
          <w:trHeight w:val="1555"/>
        </w:trPr>
        <w:tc>
          <w:tcPr>
            <w:tcW w:w="656" w:type="dxa"/>
            <w:tcBorders>
              <w:bottom w:val="single" w:sz="12" w:space="0" w:color="7030A0"/>
            </w:tcBorders>
          </w:tcPr>
          <w:p w14:paraId="483FED70" w14:textId="77777777" w:rsidR="00817BDB" w:rsidRPr="00481E16" w:rsidRDefault="00817BDB" w:rsidP="00FD002C">
            <w:pPr>
              <w:pStyle w:val="a0"/>
              <w:spacing w:line="10" w:lineRule="atLeast"/>
              <w:jc w:val="center"/>
              <w:rPr>
                <w:sz w:val="23"/>
                <w:szCs w:val="23"/>
                <w:rtl/>
              </w:rPr>
            </w:pPr>
            <w:r w:rsidRPr="00481E16">
              <w:rPr>
                <w:rFonts w:hint="cs"/>
                <w:sz w:val="23"/>
                <w:szCs w:val="23"/>
                <w:rtl/>
              </w:rPr>
              <w:t>14</w:t>
            </w:r>
          </w:p>
        </w:tc>
        <w:tc>
          <w:tcPr>
            <w:tcW w:w="9984" w:type="dxa"/>
            <w:tcBorders>
              <w:bottom w:val="single" w:sz="12" w:space="0" w:color="7030A0"/>
            </w:tcBorders>
          </w:tcPr>
          <w:p w14:paraId="5784B1EF" w14:textId="77777777" w:rsidR="00817BDB" w:rsidRPr="00481E16" w:rsidRDefault="00817BDB" w:rsidP="00FD002C">
            <w:pPr>
              <w:pStyle w:val="a0"/>
              <w:spacing w:line="10" w:lineRule="atLeast"/>
              <w:rPr>
                <w:i/>
                <w:sz w:val="23"/>
                <w:szCs w:val="23"/>
                <w:rtl/>
              </w:rPr>
            </w:pPr>
            <w:r w:rsidRPr="00481E16">
              <w:rPr>
                <w:rFonts w:hint="cs"/>
                <w:i/>
                <w:sz w:val="23"/>
                <w:szCs w:val="23"/>
                <w:rtl/>
              </w:rPr>
              <w:t>مصرف برق کولر گازی تولیدی یک کارخانه، سه برابر مصرف برق کولر آبی تولیدی همان کارخانه می‌باشد. اگر به‌طور هم‌زمان، دو کولر آبی و یک کولر گازی روشن باشند، ده کیلووات برق مصرف می‌شود. با تشکیل دستگاه معادلات خطی، میزان مصرف برق هرکدام از این دو دستگاه را مشخص کنید.</w:t>
            </w:r>
          </w:p>
          <w:p w14:paraId="750282DD" w14:textId="77777777" w:rsidR="00817BDB" w:rsidRPr="00481E16" w:rsidRDefault="00817BDB" w:rsidP="009E38B3">
            <w:pPr>
              <w:pStyle w:val="a0"/>
              <w:spacing w:line="10" w:lineRule="atLeast"/>
              <w:rPr>
                <w:i/>
                <w:sz w:val="23"/>
                <w:szCs w:val="23"/>
              </w:rPr>
            </w:pPr>
          </w:p>
        </w:tc>
        <w:tc>
          <w:tcPr>
            <w:tcW w:w="657" w:type="dxa"/>
            <w:tcBorders>
              <w:bottom w:val="single" w:sz="12" w:space="0" w:color="7030A0"/>
            </w:tcBorders>
          </w:tcPr>
          <w:p w14:paraId="7C634348" w14:textId="77777777" w:rsidR="00817BDB" w:rsidRPr="00481E16" w:rsidRDefault="00817BDB" w:rsidP="00FD002C">
            <w:pPr>
              <w:pStyle w:val="a0"/>
              <w:spacing w:line="10" w:lineRule="atLeast"/>
              <w:jc w:val="center"/>
              <w:rPr>
                <w:sz w:val="23"/>
                <w:szCs w:val="23"/>
                <w:rtl/>
              </w:rPr>
            </w:pPr>
            <w:r w:rsidRPr="00481E16">
              <w:rPr>
                <w:rFonts w:hint="cs"/>
                <w:sz w:val="23"/>
                <w:szCs w:val="23"/>
                <w:rtl/>
              </w:rPr>
              <w:t>25/1</w:t>
            </w:r>
          </w:p>
        </w:tc>
      </w:tr>
      <w:tr w:rsidR="00817BDB" w:rsidRPr="00481E16" w14:paraId="56870668" w14:textId="77777777" w:rsidTr="00552533">
        <w:trPr>
          <w:trHeight w:val="454"/>
        </w:trPr>
        <w:tc>
          <w:tcPr>
            <w:tcW w:w="656" w:type="dxa"/>
            <w:tcBorders>
              <w:bottom w:val="nil"/>
            </w:tcBorders>
          </w:tcPr>
          <w:p w14:paraId="66954109" w14:textId="77777777" w:rsidR="00817BDB" w:rsidRPr="00481E16" w:rsidRDefault="00817BDB" w:rsidP="00FD002C">
            <w:pPr>
              <w:pStyle w:val="a0"/>
              <w:spacing w:line="10" w:lineRule="atLeast"/>
              <w:jc w:val="center"/>
              <w:rPr>
                <w:sz w:val="23"/>
                <w:szCs w:val="23"/>
                <w:rtl/>
              </w:rPr>
            </w:pPr>
            <w:r w:rsidRPr="00481E16">
              <w:rPr>
                <w:rFonts w:hint="cs"/>
                <w:sz w:val="23"/>
                <w:szCs w:val="23"/>
                <w:rtl/>
              </w:rPr>
              <w:t>15</w:t>
            </w:r>
          </w:p>
        </w:tc>
        <w:tc>
          <w:tcPr>
            <w:tcW w:w="9984" w:type="dxa"/>
            <w:tcBorders>
              <w:bottom w:val="nil"/>
            </w:tcBorders>
          </w:tcPr>
          <w:p w14:paraId="06ECD488" w14:textId="77777777" w:rsidR="00817BDB" w:rsidRPr="00481E16" w:rsidRDefault="00817BDB" w:rsidP="00FD002C">
            <w:pPr>
              <w:pStyle w:val="a0"/>
              <w:spacing w:line="10" w:lineRule="atLeast"/>
              <w:rPr>
                <w:i/>
                <w:sz w:val="23"/>
                <w:szCs w:val="23"/>
              </w:rPr>
            </w:pPr>
            <w:r w:rsidRPr="00481E16">
              <w:rPr>
                <w:rFonts w:hint="cs"/>
                <w:i/>
                <w:sz w:val="23"/>
                <w:szCs w:val="23"/>
                <w:rtl/>
              </w:rPr>
              <w:t xml:space="preserve">الف) عبارت گویای </w:t>
            </w:r>
            <w:r w:rsidRPr="00481E16">
              <w:rPr>
                <w:i/>
                <w:position w:val="-24"/>
                <w:sz w:val="23"/>
                <w:szCs w:val="23"/>
              </w:rPr>
              <w:object w:dxaOrig="639" w:dyaOrig="620" w14:anchorId="00F436C1">
                <v:shape id="_x0000_i2018" type="#_x0000_t75" style="width:31.4pt;height:31.4pt" o:ole="">
                  <v:imagedata r:id="rId103" o:title=""/>
                </v:shape>
                <o:OLEObject Type="Embed" ProgID="Equation.DSMT4" ShapeID="_x0000_i2018" DrawAspect="Content" ObjectID="_1807624281" r:id="rId104"/>
              </w:object>
            </w:r>
            <w:r w:rsidRPr="00481E16">
              <w:rPr>
                <w:rFonts w:hint="cs"/>
                <w:i/>
                <w:sz w:val="23"/>
                <w:szCs w:val="23"/>
                <w:rtl/>
              </w:rPr>
              <w:t xml:space="preserve"> به ازای چه مقداری از </w:t>
            </w:r>
            <w:r w:rsidRPr="00481E16">
              <w:rPr>
                <w:i/>
                <w:sz w:val="23"/>
                <w:szCs w:val="23"/>
              </w:rPr>
              <w:t>x</w:t>
            </w:r>
            <w:r w:rsidRPr="00481E16">
              <w:rPr>
                <w:rFonts w:hint="cs"/>
                <w:i/>
                <w:sz w:val="23"/>
                <w:szCs w:val="23"/>
                <w:rtl/>
              </w:rPr>
              <w:t xml:space="preserve"> </w:t>
            </w:r>
            <w:r w:rsidRPr="00481E16">
              <w:rPr>
                <w:rFonts w:hint="cs"/>
                <w:i/>
                <w:sz w:val="23"/>
                <w:szCs w:val="23"/>
                <w:u w:val="single"/>
                <w:rtl/>
              </w:rPr>
              <w:t>تعریف نشده</w:t>
            </w:r>
            <w:r w:rsidRPr="00481E16">
              <w:rPr>
                <w:rFonts w:hint="cs"/>
                <w:i/>
                <w:sz w:val="23"/>
                <w:szCs w:val="23"/>
                <w:rtl/>
              </w:rPr>
              <w:t xml:space="preserve"> است؟</w:t>
            </w:r>
          </w:p>
        </w:tc>
        <w:tc>
          <w:tcPr>
            <w:tcW w:w="657" w:type="dxa"/>
            <w:tcBorders>
              <w:bottom w:val="nil"/>
            </w:tcBorders>
          </w:tcPr>
          <w:p w14:paraId="46A22C37" w14:textId="77777777" w:rsidR="00817BDB" w:rsidRPr="00481E16" w:rsidRDefault="00817BDB" w:rsidP="00FD002C">
            <w:pPr>
              <w:pStyle w:val="a0"/>
              <w:spacing w:line="10" w:lineRule="atLeast"/>
              <w:jc w:val="center"/>
              <w:rPr>
                <w:sz w:val="23"/>
                <w:szCs w:val="23"/>
                <w:rtl/>
              </w:rPr>
            </w:pPr>
            <w:r w:rsidRPr="00481E16">
              <w:rPr>
                <w:rFonts w:hint="cs"/>
                <w:sz w:val="23"/>
                <w:szCs w:val="23"/>
                <w:rtl/>
              </w:rPr>
              <w:t>5/0</w:t>
            </w:r>
          </w:p>
        </w:tc>
      </w:tr>
      <w:tr w:rsidR="00817BDB" w:rsidRPr="00481E16" w14:paraId="5632BE2A" w14:textId="77777777" w:rsidTr="00552533">
        <w:trPr>
          <w:trHeight w:val="454"/>
        </w:trPr>
        <w:tc>
          <w:tcPr>
            <w:tcW w:w="656" w:type="dxa"/>
            <w:tcBorders>
              <w:top w:val="nil"/>
              <w:bottom w:val="nil"/>
            </w:tcBorders>
          </w:tcPr>
          <w:p w14:paraId="150DA81D" w14:textId="77777777" w:rsidR="00817BDB" w:rsidRPr="00481E16" w:rsidRDefault="00817BDB" w:rsidP="00FD002C">
            <w:pPr>
              <w:pStyle w:val="a0"/>
              <w:spacing w:line="10" w:lineRule="atLeast"/>
              <w:jc w:val="center"/>
              <w:rPr>
                <w:sz w:val="23"/>
                <w:szCs w:val="23"/>
                <w:rtl/>
              </w:rPr>
            </w:pPr>
          </w:p>
        </w:tc>
        <w:tc>
          <w:tcPr>
            <w:tcW w:w="9984" w:type="dxa"/>
            <w:tcBorders>
              <w:top w:val="nil"/>
              <w:bottom w:val="nil"/>
            </w:tcBorders>
          </w:tcPr>
          <w:p w14:paraId="47F71C54" w14:textId="08FA5315" w:rsidR="00817BDB" w:rsidRPr="00481E16" w:rsidRDefault="00817BDB" w:rsidP="00FD002C">
            <w:pPr>
              <w:pStyle w:val="a0"/>
              <w:spacing w:line="10" w:lineRule="atLeast"/>
              <w:rPr>
                <w:i/>
                <w:sz w:val="23"/>
                <w:szCs w:val="23"/>
              </w:rPr>
            </w:pPr>
            <w:r w:rsidRPr="00481E16">
              <w:rPr>
                <w:rFonts w:hint="cs"/>
                <w:i/>
                <w:sz w:val="23"/>
                <w:szCs w:val="23"/>
                <w:rtl/>
              </w:rPr>
              <w:t xml:space="preserve">ب) عبارت گویای مقابل را ساده کنید.                                                                                     </w:t>
            </w:r>
            <w:r w:rsidR="00A10039" w:rsidRPr="00481E16">
              <w:rPr>
                <w:i/>
                <w:position w:val="-24"/>
                <w:sz w:val="23"/>
                <w:szCs w:val="23"/>
              </w:rPr>
              <w:object w:dxaOrig="1980" w:dyaOrig="660" w14:anchorId="33E54695">
                <v:shape id="_x0000_i2019" type="#_x0000_t75" style="width:91.15pt;height:31.4pt" o:ole="">
                  <v:imagedata r:id="rId105" o:title=""/>
                </v:shape>
                <o:OLEObject Type="Embed" ProgID="Equation.DSMT4" ShapeID="_x0000_i2019" DrawAspect="Content" ObjectID="_1807624282" r:id="rId106"/>
              </w:object>
            </w:r>
          </w:p>
          <w:p w14:paraId="6E069A67" w14:textId="77777777" w:rsidR="00817BDB" w:rsidRPr="00481E16" w:rsidRDefault="00817BDB" w:rsidP="00FD002C">
            <w:pPr>
              <w:pStyle w:val="a0"/>
              <w:spacing w:line="10" w:lineRule="atLeast"/>
              <w:jc w:val="right"/>
              <w:rPr>
                <w:i/>
                <w:sz w:val="23"/>
                <w:szCs w:val="23"/>
                <w:rtl/>
              </w:rPr>
            </w:pPr>
          </w:p>
        </w:tc>
        <w:tc>
          <w:tcPr>
            <w:tcW w:w="657" w:type="dxa"/>
            <w:tcBorders>
              <w:top w:val="nil"/>
              <w:bottom w:val="nil"/>
            </w:tcBorders>
          </w:tcPr>
          <w:p w14:paraId="0E5E6419"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817BDB" w:rsidRPr="00481E16" w14:paraId="08B098FE" w14:textId="77777777" w:rsidTr="00552533">
        <w:trPr>
          <w:trHeight w:val="454"/>
        </w:trPr>
        <w:tc>
          <w:tcPr>
            <w:tcW w:w="656" w:type="dxa"/>
            <w:tcBorders>
              <w:top w:val="nil"/>
            </w:tcBorders>
          </w:tcPr>
          <w:p w14:paraId="73B63C1A" w14:textId="77777777" w:rsidR="00817BDB" w:rsidRPr="00481E16" w:rsidRDefault="00817BDB" w:rsidP="00FD002C">
            <w:pPr>
              <w:pStyle w:val="a0"/>
              <w:spacing w:line="10" w:lineRule="atLeast"/>
              <w:jc w:val="center"/>
              <w:rPr>
                <w:sz w:val="23"/>
                <w:szCs w:val="23"/>
                <w:rtl/>
              </w:rPr>
            </w:pPr>
          </w:p>
        </w:tc>
        <w:tc>
          <w:tcPr>
            <w:tcW w:w="9984" w:type="dxa"/>
            <w:tcBorders>
              <w:top w:val="nil"/>
            </w:tcBorders>
          </w:tcPr>
          <w:p w14:paraId="312CB266" w14:textId="77777777" w:rsidR="00817BDB" w:rsidRPr="00481E16" w:rsidRDefault="00817BDB" w:rsidP="00FD002C">
            <w:pPr>
              <w:pStyle w:val="a0"/>
              <w:tabs>
                <w:tab w:val="clear" w:pos="5850"/>
                <w:tab w:val="right" w:pos="9760"/>
              </w:tabs>
              <w:spacing w:line="10" w:lineRule="atLeast"/>
              <w:rPr>
                <w:i/>
                <w:sz w:val="23"/>
                <w:szCs w:val="23"/>
                <w:rtl/>
              </w:rPr>
            </w:pPr>
            <w:r w:rsidRPr="00481E16">
              <w:rPr>
                <w:rFonts w:hint="cs"/>
                <w:i/>
                <w:sz w:val="23"/>
                <w:szCs w:val="23"/>
                <w:rtl/>
              </w:rPr>
              <w:t>ج) حاصل را به ساده‌ترین شکل ممکن بنویسید.</w:t>
            </w:r>
            <w:r w:rsidRPr="00481E16">
              <w:rPr>
                <w:i/>
                <w:sz w:val="23"/>
                <w:szCs w:val="23"/>
                <w:rtl/>
              </w:rPr>
              <w:tab/>
            </w:r>
            <w:r w:rsidRPr="00481E16">
              <w:rPr>
                <w:rFonts w:hint="cs"/>
                <w:i/>
                <w:sz w:val="23"/>
                <w:szCs w:val="23"/>
                <w:rtl/>
              </w:rPr>
              <w:t xml:space="preserve">                                                    </w:t>
            </w:r>
            <w:r w:rsidRPr="00481E16">
              <w:rPr>
                <w:i/>
                <w:position w:val="-24"/>
                <w:sz w:val="23"/>
                <w:szCs w:val="23"/>
              </w:rPr>
              <w:object w:dxaOrig="1680" w:dyaOrig="620" w14:anchorId="7DD18C02">
                <v:shape id="_x0000_i2020" type="#_x0000_t75" style="width:83.5pt;height:31.4pt" o:ole="">
                  <v:imagedata r:id="rId107" o:title=""/>
                </v:shape>
                <o:OLEObject Type="Embed" ProgID="Equation.DSMT4" ShapeID="_x0000_i2020" DrawAspect="Content" ObjectID="_1807624283" r:id="rId108"/>
              </w:object>
            </w:r>
            <w:r w:rsidRPr="00481E16">
              <w:rPr>
                <w:i/>
                <w:sz w:val="23"/>
                <w:szCs w:val="23"/>
                <w:rtl/>
              </w:rPr>
              <w:tab/>
            </w:r>
          </w:p>
        </w:tc>
        <w:tc>
          <w:tcPr>
            <w:tcW w:w="657" w:type="dxa"/>
            <w:tcBorders>
              <w:top w:val="nil"/>
            </w:tcBorders>
          </w:tcPr>
          <w:p w14:paraId="1AC4BDC3" w14:textId="77777777" w:rsidR="00817BDB" w:rsidRPr="00481E16" w:rsidRDefault="00817BDB" w:rsidP="00FD002C">
            <w:pPr>
              <w:pStyle w:val="a0"/>
              <w:spacing w:line="10" w:lineRule="atLeast"/>
              <w:jc w:val="center"/>
              <w:rPr>
                <w:sz w:val="23"/>
                <w:szCs w:val="23"/>
                <w:rtl/>
              </w:rPr>
            </w:pPr>
            <w:r w:rsidRPr="00481E16">
              <w:rPr>
                <w:rFonts w:hint="cs"/>
                <w:sz w:val="23"/>
                <w:szCs w:val="23"/>
                <w:rtl/>
              </w:rPr>
              <w:t>5/0</w:t>
            </w:r>
          </w:p>
        </w:tc>
      </w:tr>
      <w:tr w:rsidR="00817BDB" w:rsidRPr="00481E16" w14:paraId="330F94F2" w14:textId="77777777" w:rsidTr="00552533">
        <w:trPr>
          <w:trHeight w:val="454"/>
        </w:trPr>
        <w:tc>
          <w:tcPr>
            <w:tcW w:w="656" w:type="dxa"/>
            <w:tcBorders>
              <w:bottom w:val="single" w:sz="12" w:space="0" w:color="7030A0"/>
            </w:tcBorders>
          </w:tcPr>
          <w:p w14:paraId="79E9EFC2" w14:textId="77777777" w:rsidR="00817BDB" w:rsidRPr="00481E16" w:rsidRDefault="00817BDB" w:rsidP="00FD002C">
            <w:pPr>
              <w:pStyle w:val="a0"/>
              <w:spacing w:line="10" w:lineRule="atLeast"/>
              <w:jc w:val="center"/>
              <w:rPr>
                <w:sz w:val="23"/>
                <w:szCs w:val="23"/>
                <w:rtl/>
              </w:rPr>
            </w:pPr>
            <w:r w:rsidRPr="00481E16">
              <w:rPr>
                <w:rFonts w:hint="cs"/>
                <w:sz w:val="23"/>
                <w:szCs w:val="23"/>
                <w:rtl/>
              </w:rPr>
              <w:t>16</w:t>
            </w:r>
          </w:p>
        </w:tc>
        <w:tc>
          <w:tcPr>
            <w:tcW w:w="9984" w:type="dxa"/>
            <w:tcBorders>
              <w:bottom w:val="single" w:sz="12" w:space="0" w:color="7030A0"/>
            </w:tcBorders>
          </w:tcPr>
          <w:p w14:paraId="1E9FDB1E"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تقسیم مقابل را حل کرده و خارج قسمت و باقی‌مانده را مشخص کنید.                                          </w:t>
            </w:r>
            <w:r w:rsidRPr="00481E16">
              <w:rPr>
                <w:i/>
                <w:sz w:val="23"/>
                <w:szCs w:val="23"/>
              </w:rPr>
              <w:t xml:space="preserve"> </w:t>
            </w:r>
            <w:r w:rsidRPr="00481E16">
              <w:rPr>
                <w:i/>
                <w:position w:val="-16"/>
                <w:sz w:val="23"/>
                <w:szCs w:val="23"/>
              </w:rPr>
              <w:object w:dxaOrig="2140" w:dyaOrig="420" w14:anchorId="6AF511D0">
                <v:shape id="_x0000_i2021" type="#_x0000_t75" style="width:107.25pt;height:21.45pt" o:ole="">
                  <v:imagedata r:id="rId109" o:title=""/>
                </v:shape>
                <o:OLEObject Type="Embed" ProgID="Equation.DSMT4" ShapeID="_x0000_i2021" DrawAspect="Content" ObjectID="_1807624284" r:id="rId110"/>
              </w:object>
            </w:r>
          </w:p>
          <w:p w14:paraId="75A5C844" w14:textId="77777777" w:rsidR="00817BDB" w:rsidRPr="00481E16" w:rsidRDefault="00817BDB" w:rsidP="00FD002C">
            <w:pPr>
              <w:pStyle w:val="a0"/>
              <w:spacing w:line="10" w:lineRule="atLeast"/>
              <w:jc w:val="right"/>
              <w:rPr>
                <w:i/>
                <w:sz w:val="23"/>
                <w:szCs w:val="23"/>
                <w:rtl/>
              </w:rPr>
            </w:pPr>
          </w:p>
          <w:p w14:paraId="7400C5A5" w14:textId="77777777" w:rsidR="00817BDB" w:rsidRPr="00481E16" w:rsidRDefault="00817BDB" w:rsidP="00FD002C">
            <w:pPr>
              <w:pStyle w:val="a0"/>
              <w:spacing w:line="10" w:lineRule="atLeast"/>
              <w:rPr>
                <w:i/>
                <w:sz w:val="23"/>
                <w:szCs w:val="23"/>
              </w:rPr>
            </w:pPr>
          </w:p>
        </w:tc>
        <w:tc>
          <w:tcPr>
            <w:tcW w:w="657" w:type="dxa"/>
            <w:tcBorders>
              <w:bottom w:val="single" w:sz="12" w:space="0" w:color="7030A0"/>
            </w:tcBorders>
          </w:tcPr>
          <w:p w14:paraId="5CAB4F57" w14:textId="77777777" w:rsidR="00817BDB" w:rsidRPr="00481E16" w:rsidRDefault="00817BDB" w:rsidP="00FD002C">
            <w:pPr>
              <w:pStyle w:val="a0"/>
              <w:spacing w:line="10" w:lineRule="atLeast"/>
              <w:jc w:val="center"/>
              <w:rPr>
                <w:sz w:val="23"/>
                <w:szCs w:val="23"/>
                <w:rtl/>
              </w:rPr>
            </w:pPr>
            <w:r w:rsidRPr="00481E16">
              <w:rPr>
                <w:rFonts w:hint="cs"/>
                <w:sz w:val="23"/>
                <w:szCs w:val="23"/>
                <w:rtl/>
              </w:rPr>
              <w:t>25/1</w:t>
            </w:r>
          </w:p>
        </w:tc>
      </w:tr>
      <w:tr w:rsidR="00817BDB" w:rsidRPr="00481E16" w14:paraId="3A5D40FD" w14:textId="77777777" w:rsidTr="00552533">
        <w:trPr>
          <w:trHeight w:val="1361"/>
        </w:trPr>
        <w:tc>
          <w:tcPr>
            <w:tcW w:w="656" w:type="dxa"/>
            <w:tcBorders>
              <w:top w:val="single" w:sz="4" w:space="0" w:color="auto"/>
              <w:bottom w:val="single" w:sz="12" w:space="0" w:color="7030A0"/>
            </w:tcBorders>
          </w:tcPr>
          <w:p w14:paraId="77D1E7AB" w14:textId="77777777" w:rsidR="00817BDB" w:rsidRPr="00481E16" w:rsidRDefault="00817BDB" w:rsidP="00FD002C">
            <w:pPr>
              <w:pStyle w:val="a0"/>
              <w:spacing w:line="10" w:lineRule="atLeast"/>
              <w:jc w:val="center"/>
              <w:rPr>
                <w:sz w:val="23"/>
                <w:szCs w:val="23"/>
                <w:rtl/>
              </w:rPr>
            </w:pPr>
          </w:p>
          <w:p w14:paraId="4AB19091" w14:textId="77777777" w:rsidR="00817BDB" w:rsidRPr="00481E16" w:rsidRDefault="00817BDB" w:rsidP="00FD002C">
            <w:pPr>
              <w:pStyle w:val="a0"/>
              <w:spacing w:line="10" w:lineRule="atLeast"/>
              <w:jc w:val="center"/>
              <w:rPr>
                <w:sz w:val="23"/>
                <w:szCs w:val="23"/>
                <w:rtl/>
              </w:rPr>
            </w:pPr>
            <w:r w:rsidRPr="00481E16">
              <w:rPr>
                <w:rFonts w:hint="cs"/>
                <w:sz w:val="23"/>
                <w:szCs w:val="23"/>
                <w:rtl/>
              </w:rPr>
              <w:t>17</w:t>
            </w:r>
          </w:p>
        </w:tc>
        <w:tc>
          <w:tcPr>
            <w:tcW w:w="9984" w:type="dxa"/>
            <w:tcBorders>
              <w:top w:val="single" w:sz="4" w:space="0" w:color="auto"/>
              <w:bottom w:val="single" w:sz="12" w:space="0" w:color="7030A0"/>
            </w:tcBorders>
          </w:tcPr>
          <w:p w14:paraId="1903F7D9" w14:textId="77777777" w:rsidR="00817BDB" w:rsidRPr="00481E16" w:rsidRDefault="00817BDB" w:rsidP="00FD002C">
            <w:pPr>
              <w:pStyle w:val="a0"/>
              <w:spacing w:line="10" w:lineRule="atLeast"/>
              <w:rPr>
                <w:i/>
                <w:sz w:val="23"/>
                <w:szCs w:val="23"/>
                <w:rtl/>
              </w:rPr>
            </w:pPr>
            <w:r w:rsidRPr="00481E16">
              <w:rPr>
                <w:sz w:val="23"/>
                <w:szCs w:val="23"/>
              </w:rPr>
              <w:drawing>
                <wp:anchor distT="0" distB="0" distL="114300" distR="114300" simplePos="0" relativeHeight="251663360" behindDoc="0" locked="0" layoutInCell="1" allowOverlap="1" wp14:anchorId="4D045433" wp14:editId="2F3DEC77">
                  <wp:simplePos x="0" y="0"/>
                  <wp:positionH relativeFrom="column">
                    <wp:posOffset>-35047</wp:posOffset>
                  </wp:positionH>
                  <wp:positionV relativeFrom="paragraph">
                    <wp:posOffset>42545</wp:posOffset>
                  </wp:positionV>
                  <wp:extent cx="1556426" cy="778213"/>
                  <wp:effectExtent l="0" t="0" r="5715" b="3175"/>
                  <wp:wrapNone/>
                  <wp:docPr id="195274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40016" name=""/>
                          <pic:cNvPicPr/>
                        </pic:nvPicPr>
                        <pic:blipFill>
                          <a:blip r:embed="rId111">
                            <a:clrChange>
                              <a:clrFrom>
                                <a:srgbClr val="FFFFFF"/>
                              </a:clrFrom>
                              <a:clrTo>
                                <a:srgbClr val="FFFFFF">
                                  <a:alpha val="0"/>
                                </a:srgbClr>
                              </a:clrTo>
                            </a:clrChange>
                          </a:blip>
                          <a:stretch>
                            <a:fillRect/>
                          </a:stretch>
                        </pic:blipFill>
                        <pic:spPr>
                          <a:xfrm>
                            <a:off x="0" y="0"/>
                            <a:ext cx="1556426" cy="778213"/>
                          </a:xfrm>
                          <a:prstGeom prst="rect">
                            <a:avLst/>
                          </a:prstGeom>
                        </pic:spPr>
                      </pic:pic>
                    </a:graphicData>
                  </a:graphic>
                  <wp14:sizeRelH relativeFrom="page">
                    <wp14:pctWidth>0</wp14:pctWidth>
                  </wp14:sizeRelH>
                  <wp14:sizeRelV relativeFrom="page">
                    <wp14:pctHeight>0</wp14:pctHeight>
                  </wp14:sizeRelV>
                </wp:anchor>
              </w:drawing>
            </w:r>
            <w:r w:rsidRPr="00481E16">
              <w:rPr>
                <w:rFonts w:hint="cs"/>
                <w:i/>
                <w:sz w:val="23"/>
                <w:szCs w:val="23"/>
                <w:rtl/>
              </w:rPr>
              <w:t>یک کارخانة تولید لبنیات، شیرهای پاکتی به شکل هرم منتظم چهاروجهی تولید می‌کند ،</w:t>
            </w:r>
          </w:p>
          <w:p w14:paraId="48480C42"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 به‌طوری که طول هر یال آن 10 سانتی‌متر می‌باشد. برای تولید ده هزار پاکت شیر،</w:t>
            </w:r>
          </w:p>
          <w:p w14:paraId="0F0B244F" w14:textId="77777777" w:rsidR="00817BDB" w:rsidRPr="00481E16" w:rsidRDefault="00817BDB" w:rsidP="00FD002C">
            <w:pPr>
              <w:pStyle w:val="a0"/>
              <w:spacing w:line="10" w:lineRule="atLeast"/>
              <w:rPr>
                <w:i/>
                <w:sz w:val="23"/>
                <w:szCs w:val="23"/>
                <w:rtl/>
              </w:rPr>
            </w:pPr>
            <w:r w:rsidRPr="00481E16">
              <w:rPr>
                <w:rFonts w:hint="cs"/>
                <w:i/>
                <w:sz w:val="23"/>
                <w:szCs w:val="23"/>
                <w:rtl/>
              </w:rPr>
              <w:t xml:space="preserve"> حداقل چند سانتی‌متر مربع مقوا لازم است؟</w:t>
            </w:r>
          </w:p>
          <w:p w14:paraId="397CA67E" w14:textId="77777777" w:rsidR="00817BDB" w:rsidRPr="00481E16" w:rsidRDefault="00817BDB" w:rsidP="00FD002C">
            <w:pPr>
              <w:pStyle w:val="a0"/>
              <w:spacing w:line="10" w:lineRule="atLeast"/>
              <w:rPr>
                <w:rFonts w:hint="cs"/>
                <w:i/>
                <w:sz w:val="23"/>
                <w:szCs w:val="23"/>
                <w:rtl/>
              </w:rPr>
            </w:pPr>
          </w:p>
        </w:tc>
        <w:tc>
          <w:tcPr>
            <w:tcW w:w="657" w:type="dxa"/>
            <w:tcBorders>
              <w:top w:val="single" w:sz="4" w:space="0" w:color="auto"/>
              <w:bottom w:val="single" w:sz="12" w:space="0" w:color="7030A0"/>
            </w:tcBorders>
          </w:tcPr>
          <w:p w14:paraId="7E0C07A9" w14:textId="77777777" w:rsidR="00817BDB" w:rsidRPr="00481E16" w:rsidRDefault="00817BDB" w:rsidP="00FD002C">
            <w:pPr>
              <w:pStyle w:val="a0"/>
              <w:spacing w:line="10" w:lineRule="atLeast"/>
              <w:jc w:val="center"/>
              <w:rPr>
                <w:sz w:val="23"/>
                <w:szCs w:val="23"/>
                <w:rtl/>
              </w:rPr>
            </w:pPr>
          </w:p>
          <w:p w14:paraId="2E8EE112" w14:textId="77777777" w:rsidR="00817BDB" w:rsidRPr="00481E16" w:rsidRDefault="00817BDB" w:rsidP="00FD002C">
            <w:pPr>
              <w:pStyle w:val="a0"/>
              <w:spacing w:line="10" w:lineRule="atLeast"/>
              <w:jc w:val="center"/>
              <w:rPr>
                <w:sz w:val="23"/>
                <w:szCs w:val="23"/>
                <w:rtl/>
              </w:rPr>
            </w:pPr>
            <w:r w:rsidRPr="00481E16">
              <w:rPr>
                <w:rFonts w:hint="cs"/>
                <w:sz w:val="23"/>
                <w:szCs w:val="23"/>
                <w:rtl/>
              </w:rPr>
              <w:t>1</w:t>
            </w:r>
          </w:p>
        </w:tc>
      </w:tr>
      <w:tr w:rsidR="00A10039" w:rsidRPr="00481E16" w14:paraId="501ACC56" w14:textId="77777777" w:rsidTr="00552533">
        <w:trPr>
          <w:trHeight w:val="1361"/>
        </w:trPr>
        <w:tc>
          <w:tcPr>
            <w:tcW w:w="656" w:type="dxa"/>
            <w:tcBorders>
              <w:top w:val="single" w:sz="4" w:space="0" w:color="auto"/>
              <w:bottom w:val="single" w:sz="12" w:space="0" w:color="7030A0"/>
            </w:tcBorders>
          </w:tcPr>
          <w:p w14:paraId="54CCBB0A" w14:textId="27180C90" w:rsidR="00A10039" w:rsidRPr="00481E16" w:rsidRDefault="00A10039" w:rsidP="00FD002C">
            <w:pPr>
              <w:pStyle w:val="a0"/>
              <w:spacing w:line="10" w:lineRule="atLeast"/>
              <w:jc w:val="center"/>
              <w:rPr>
                <w:rFonts w:hint="cs"/>
                <w:sz w:val="23"/>
                <w:szCs w:val="23"/>
                <w:rtl/>
              </w:rPr>
            </w:pPr>
            <w:r w:rsidRPr="00481E16">
              <w:rPr>
                <w:rFonts w:hint="cs"/>
                <w:sz w:val="23"/>
                <w:szCs w:val="23"/>
                <w:rtl/>
              </w:rPr>
              <w:t>18</w:t>
            </w:r>
          </w:p>
        </w:tc>
        <w:tc>
          <w:tcPr>
            <w:tcW w:w="9984" w:type="dxa"/>
            <w:tcBorders>
              <w:top w:val="single" w:sz="4" w:space="0" w:color="auto"/>
              <w:bottom w:val="single" w:sz="12" w:space="0" w:color="7030A0"/>
            </w:tcBorders>
          </w:tcPr>
          <w:p w14:paraId="167D1A3C" w14:textId="77777777" w:rsidR="00A10039" w:rsidRPr="00481E16" w:rsidRDefault="00A10039" w:rsidP="00A10039">
            <w:pPr>
              <w:pStyle w:val="a0"/>
              <w:spacing w:line="10" w:lineRule="atLeast"/>
              <w:rPr>
                <w:i/>
                <w:sz w:val="23"/>
                <w:szCs w:val="23"/>
                <w:rtl/>
              </w:rPr>
            </w:pPr>
            <w:r w:rsidRPr="00481E16">
              <w:rPr>
                <w:sz w:val="23"/>
                <w:szCs w:val="23"/>
                <w:rtl/>
              </w:rPr>
              <w:object w:dxaOrig="1440" w:dyaOrig="1440" w14:anchorId="0C510C41">
                <v:shape id="_x0000_s1369" type="#_x0000_t75" style="position:absolute;left:0;text-align:left;margin-left:14.7pt;margin-top:3.45pt;width:40.3pt;height:61.7pt;z-index:251665408;mso-position-horizontal-relative:text;mso-position-vertical-relative:text" wrapcoords="6646 363 6646 6171 1385 9076 1385 9983 4985 11980 3323 12524 3323 13432 6646 14884 6646 18514 11908 20511 13569 20511 14954 20511 17169 20329 21323 18514 8031 363 6646 363">
                  <v:imagedata r:id="rId112" o:title=""/>
                  <w10:wrap type="tight"/>
                </v:shape>
                <o:OLEObject Type="Embed" ProgID="Visio.Drawing.15" ShapeID="_x0000_s1369" DrawAspect="Content" ObjectID="_1807624290" r:id="rId113"/>
              </w:object>
            </w:r>
            <w:r w:rsidRPr="00481E16">
              <w:rPr>
                <w:rFonts w:hint="cs"/>
                <w:i/>
                <w:sz w:val="23"/>
                <w:szCs w:val="23"/>
                <w:rtl/>
              </w:rPr>
              <w:t>الف) از دوران یک مثلث قائم الزاویه حول یکی از اضلاع قائمه‌اش( شکل روبرو) ، چه شکلی حاصل می‌شود؟.............</w:t>
            </w:r>
          </w:p>
          <w:p w14:paraId="58643DF2" w14:textId="77777777" w:rsidR="00A10039" w:rsidRPr="00481E16" w:rsidRDefault="00A10039" w:rsidP="00A10039">
            <w:pPr>
              <w:pStyle w:val="a0"/>
              <w:spacing w:line="10" w:lineRule="atLeast"/>
              <w:rPr>
                <w:i/>
                <w:sz w:val="23"/>
                <w:szCs w:val="23"/>
                <w:rtl/>
              </w:rPr>
            </w:pPr>
            <w:r w:rsidRPr="00481E16">
              <w:rPr>
                <w:rFonts w:hint="cs"/>
                <w:i/>
                <w:sz w:val="23"/>
                <w:szCs w:val="23"/>
                <w:rtl/>
              </w:rPr>
              <w:t xml:space="preserve">ب) اگر </w:t>
            </w:r>
            <w:r w:rsidRPr="00481E16">
              <w:rPr>
                <w:i/>
                <w:position w:val="-6"/>
                <w:sz w:val="23"/>
                <w:szCs w:val="23"/>
              </w:rPr>
              <w:object w:dxaOrig="520" w:dyaOrig="279" w14:anchorId="1C4FCC58">
                <v:shape id="_x0000_i2263" type="#_x0000_t75" style="width:26.8pt;height:13pt" o:ole="">
                  <v:imagedata r:id="rId114" o:title=""/>
                </v:shape>
                <o:OLEObject Type="Embed" ProgID="Equation.DSMT4" ShapeID="_x0000_i2263" DrawAspect="Content" ObjectID="_1807624285" r:id="rId115"/>
              </w:object>
            </w:r>
            <w:r w:rsidRPr="00481E16">
              <w:rPr>
                <w:rFonts w:hint="cs"/>
                <w:i/>
                <w:sz w:val="23"/>
                <w:szCs w:val="23"/>
                <w:rtl/>
              </w:rPr>
              <w:t xml:space="preserve"> و </w:t>
            </w:r>
            <w:r w:rsidRPr="00481E16">
              <w:rPr>
                <w:i/>
                <w:position w:val="-6"/>
                <w:sz w:val="23"/>
                <w:szCs w:val="23"/>
              </w:rPr>
              <w:object w:dxaOrig="600" w:dyaOrig="240" w14:anchorId="3C5EFE52">
                <v:shape id="_x0000_i2264" type="#_x0000_t75" style="width:29.85pt;height:11.5pt" o:ole="">
                  <v:imagedata r:id="rId116" o:title=""/>
                </v:shape>
                <o:OLEObject Type="Embed" ProgID="Equation.DSMT4" ShapeID="_x0000_i2264" DrawAspect="Content" ObjectID="_1807624286" r:id="rId117"/>
              </w:object>
            </w:r>
            <w:r w:rsidRPr="00481E16">
              <w:rPr>
                <w:rFonts w:hint="cs"/>
                <w:i/>
                <w:sz w:val="23"/>
                <w:szCs w:val="23"/>
                <w:rtl/>
              </w:rPr>
              <w:t xml:space="preserve"> باشد، در این صورت اندازة حجم آن را حساب کنید. (</w:t>
            </w:r>
            <w:r w:rsidRPr="00481E16">
              <w:rPr>
                <w:i/>
                <w:position w:val="-6"/>
                <w:sz w:val="23"/>
                <w:szCs w:val="23"/>
              </w:rPr>
              <w:object w:dxaOrig="560" w:dyaOrig="240" w14:anchorId="234F6C07">
                <v:shape id="_x0000_i2265" type="#_x0000_t75" style="width:28.35pt;height:11.5pt" o:ole="">
                  <v:imagedata r:id="rId118" o:title=""/>
                </v:shape>
                <o:OLEObject Type="Embed" ProgID="Equation.DSMT4" ShapeID="_x0000_i2265" DrawAspect="Content" ObjectID="_1807624287" r:id="rId119"/>
              </w:object>
            </w:r>
            <w:r w:rsidRPr="00481E16">
              <w:rPr>
                <w:rFonts w:hint="cs"/>
                <w:i/>
                <w:sz w:val="23"/>
                <w:szCs w:val="23"/>
                <w:rtl/>
              </w:rPr>
              <w:t>)</w:t>
            </w:r>
          </w:p>
          <w:p w14:paraId="4D305270" w14:textId="789C6AC0" w:rsidR="00A10039" w:rsidRPr="00481E16" w:rsidRDefault="00A10039" w:rsidP="00FD002C">
            <w:pPr>
              <w:pStyle w:val="a0"/>
              <w:spacing w:line="10" w:lineRule="atLeast"/>
              <w:rPr>
                <w:sz w:val="23"/>
                <w:szCs w:val="23"/>
              </w:rPr>
            </w:pPr>
          </w:p>
        </w:tc>
        <w:tc>
          <w:tcPr>
            <w:tcW w:w="657" w:type="dxa"/>
            <w:tcBorders>
              <w:top w:val="single" w:sz="4" w:space="0" w:color="auto"/>
              <w:bottom w:val="single" w:sz="12" w:space="0" w:color="7030A0"/>
            </w:tcBorders>
          </w:tcPr>
          <w:p w14:paraId="6FE67088" w14:textId="77777777" w:rsidR="00A10039" w:rsidRPr="00481E16" w:rsidRDefault="00A10039" w:rsidP="00FD002C">
            <w:pPr>
              <w:pStyle w:val="a0"/>
              <w:spacing w:line="10" w:lineRule="atLeast"/>
              <w:jc w:val="center"/>
              <w:rPr>
                <w:sz w:val="23"/>
                <w:szCs w:val="23"/>
                <w:rtl/>
              </w:rPr>
            </w:pPr>
            <w:r w:rsidRPr="00481E16">
              <w:rPr>
                <w:rFonts w:hint="cs"/>
                <w:sz w:val="23"/>
                <w:szCs w:val="23"/>
                <w:rtl/>
              </w:rPr>
              <w:t>25/0</w:t>
            </w:r>
          </w:p>
          <w:p w14:paraId="51D76A6E" w14:textId="01F6DD6A" w:rsidR="00A10039" w:rsidRPr="00481E16" w:rsidRDefault="00A10039" w:rsidP="00FD002C">
            <w:pPr>
              <w:pStyle w:val="a0"/>
              <w:spacing w:line="10" w:lineRule="atLeast"/>
              <w:jc w:val="center"/>
              <w:rPr>
                <w:sz w:val="23"/>
                <w:szCs w:val="23"/>
                <w:rtl/>
              </w:rPr>
            </w:pPr>
            <w:r w:rsidRPr="00481E16">
              <w:rPr>
                <w:rFonts w:hint="cs"/>
                <w:sz w:val="23"/>
                <w:szCs w:val="23"/>
                <w:rtl/>
              </w:rPr>
              <w:t>75/0</w:t>
            </w:r>
          </w:p>
        </w:tc>
      </w:tr>
      <w:tr w:rsidR="00817BDB" w:rsidRPr="00481E16" w14:paraId="6414C8EA" w14:textId="77777777" w:rsidTr="00391233">
        <w:trPr>
          <w:trHeight w:val="454"/>
        </w:trPr>
        <w:tc>
          <w:tcPr>
            <w:tcW w:w="656" w:type="dxa"/>
            <w:tcBorders>
              <w:top w:val="single" w:sz="12" w:space="0" w:color="7030A0"/>
              <w:bottom w:val="single" w:sz="4" w:space="0" w:color="auto"/>
            </w:tcBorders>
          </w:tcPr>
          <w:p w14:paraId="2692EE66" w14:textId="5FE0700A" w:rsidR="00817BDB" w:rsidRPr="00481E16" w:rsidRDefault="00817BDB" w:rsidP="00FD002C">
            <w:pPr>
              <w:pStyle w:val="a0"/>
              <w:spacing w:line="10" w:lineRule="atLeast"/>
              <w:jc w:val="center"/>
              <w:rPr>
                <w:sz w:val="23"/>
                <w:szCs w:val="23"/>
                <w:rtl/>
              </w:rPr>
            </w:pPr>
            <w:r w:rsidRPr="00481E16">
              <w:rPr>
                <w:rFonts w:hint="cs"/>
                <w:sz w:val="23"/>
                <w:szCs w:val="23"/>
                <w:rtl/>
              </w:rPr>
              <w:t>1</w:t>
            </w:r>
            <w:r w:rsidR="00A10039" w:rsidRPr="00481E16">
              <w:rPr>
                <w:rFonts w:hint="cs"/>
                <w:sz w:val="23"/>
                <w:szCs w:val="23"/>
                <w:rtl/>
              </w:rPr>
              <w:t>9</w:t>
            </w:r>
          </w:p>
        </w:tc>
        <w:tc>
          <w:tcPr>
            <w:tcW w:w="9984" w:type="dxa"/>
            <w:tcBorders>
              <w:top w:val="single" w:sz="12" w:space="0" w:color="7030A0"/>
              <w:bottom w:val="single" w:sz="4" w:space="0" w:color="auto"/>
            </w:tcBorders>
          </w:tcPr>
          <w:p w14:paraId="1CB3FD0F" w14:textId="77777777" w:rsidR="00817BDB" w:rsidRDefault="00A10039" w:rsidP="00A10039">
            <w:pPr>
              <w:pStyle w:val="a0"/>
              <w:spacing w:line="10" w:lineRule="atLeast"/>
              <w:rPr>
                <w:i/>
                <w:sz w:val="23"/>
                <w:szCs w:val="23"/>
                <w:rtl/>
              </w:rPr>
            </w:pPr>
            <w:r w:rsidRPr="00481E16">
              <w:rPr>
                <w:sz w:val="23"/>
                <w:szCs w:val="23"/>
              </w:rPr>
              <w:drawing>
                <wp:anchor distT="0" distB="0" distL="114300" distR="114300" simplePos="0" relativeHeight="251661312" behindDoc="0" locked="0" layoutInCell="1" allowOverlap="1" wp14:anchorId="53377B7C" wp14:editId="0CB43B00">
                  <wp:simplePos x="0" y="0"/>
                  <wp:positionH relativeFrom="column">
                    <wp:posOffset>494218</wp:posOffset>
                  </wp:positionH>
                  <wp:positionV relativeFrom="paragraph">
                    <wp:posOffset>23427</wp:posOffset>
                  </wp:positionV>
                  <wp:extent cx="621571" cy="609435"/>
                  <wp:effectExtent l="0" t="0" r="7620" b="635"/>
                  <wp:wrapNone/>
                  <wp:docPr id="181620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07377" name=""/>
                          <pic:cNvPicPr/>
                        </pic:nvPicPr>
                        <pic:blipFill>
                          <a:blip r:embed="rId120"/>
                          <a:stretch>
                            <a:fillRect/>
                          </a:stretch>
                        </pic:blipFill>
                        <pic:spPr>
                          <a:xfrm>
                            <a:off x="0" y="0"/>
                            <a:ext cx="628115" cy="615851"/>
                          </a:xfrm>
                          <a:prstGeom prst="rect">
                            <a:avLst/>
                          </a:prstGeom>
                        </pic:spPr>
                      </pic:pic>
                    </a:graphicData>
                  </a:graphic>
                  <wp14:sizeRelH relativeFrom="margin">
                    <wp14:pctWidth>0</wp14:pctWidth>
                  </wp14:sizeRelH>
                  <wp14:sizeRelV relativeFrom="margin">
                    <wp14:pctHeight>0</wp14:pctHeight>
                  </wp14:sizeRelV>
                </wp:anchor>
              </w:drawing>
            </w:r>
            <w:r w:rsidRPr="00481E16">
              <w:rPr>
                <w:rFonts w:hint="cs"/>
                <w:i/>
                <w:sz w:val="23"/>
                <w:szCs w:val="23"/>
                <w:rtl/>
              </w:rPr>
              <w:t xml:space="preserve">در شکل مقابل، شعاع کره </w:t>
            </w:r>
            <w:r w:rsidRPr="00481E16">
              <w:rPr>
                <w:i/>
                <w:sz w:val="23"/>
                <w:szCs w:val="23"/>
              </w:rPr>
              <w:t>cm</w:t>
            </w:r>
            <w:r w:rsidRPr="00481E16">
              <w:rPr>
                <w:rFonts w:hint="cs"/>
                <w:i/>
                <w:sz w:val="23"/>
                <w:szCs w:val="23"/>
                <w:rtl/>
              </w:rPr>
              <w:t>2 است. حجم قسمت برداشته شده را محاسبه کنید. (</w:t>
            </w:r>
            <w:r w:rsidRPr="00481E16">
              <w:rPr>
                <w:i/>
                <w:position w:val="-6"/>
                <w:sz w:val="23"/>
                <w:szCs w:val="23"/>
              </w:rPr>
              <w:object w:dxaOrig="560" w:dyaOrig="240" w14:anchorId="3910B7BC">
                <v:shape id="_x0000_i2275" type="#_x0000_t75" style="width:28.35pt;height:11.5pt" o:ole="">
                  <v:imagedata r:id="rId118" o:title=""/>
                </v:shape>
                <o:OLEObject Type="Embed" ProgID="Equation.DSMT4" ShapeID="_x0000_i2275" DrawAspect="Content" ObjectID="_1807624288" r:id="rId121"/>
              </w:object>
            </w:r>
            <w:r w:rsidRPr="00481E16">
              <w:rPr>
                <w:rFonts w:hint="cs"/>
                <w:i/>
                <w:sz w:val="23"/>
                <w:szCs w:val="23"/>
                <w:rtl/>
              </w:rPr>
              <w:t>)</w:t>
            </w:r>
          </w:p>
          <w:p w14:paraId="3BCCDA5C" w14:textId="1880B532" w:rsidR="009E38B3" w:rsidRPr="009E38B3" w:rsidRDefault="009E38B3" w:rsidP="00A10039">
            <w:pPr>
              <w:pStyle w:val="a0"/>
              <w:spacing w:line="10" w:lineRule="atLeast"/>
              <w:rPr>
                <w:rFonts w:hint="cs"/>
                <w:i/>
                <w:sz w:val="44"/>
                <w:szCs w:val="44"/>
                <w:rtl/>
              </w:rPr>
            </w:pPr>
          </w:p>
        </w:tc>
        <w:tc>
          <w:tcPr>
            <w:tcW w:w="657" w:type="dxa"/>
            <w:tcBorders>
              <w:top w:val="single" w:sz="12" w:space="0" w:color="7030A0"/>
              <w:bottom w:val="single" w:sz="4" w:space="0" w:color="auto"/>
            </w:tcBorders>
          </w:tcPr>
          <w:p w14:paraId="309F232A" w14:textId="54366B05" w:rsidR="00817BDB" w:rsidRPr="00481E16" w:rsidRDefault="00A10039" w:rsidP="00A10039">
            <w:pPr>
              <w:pStyle w:val="a0"/>
              <w:spacing w:line="10" w:lineRule="atLeast"/>
              <w:jc w:val="center"/>
              <w:rPr>
                <w:sz w:val="23"/>
                <w:szCs w:val="23"/>
                <w:rtl/>
              </w:rPr>
            </w:pPr>
            <w:r w:rsidRPr="00481E16">
              <w:rPr>
                <w:rFonts w:hint="cs"/>
                <w:sz w:val="23"/>
                <w:szCs w:val="23"/>
                <w:rtl/>
              </w:rPr>
              <w:t>7</w:t>
            </w:r>
            <w:r w:rsidR="00817BDB" w:rsidRPr="00481E16">
              <w:rPr>
                <w:rFonts w:hint="cs"/>
                <w:sz w:val="23"/>
                <w:szCs w:val="23"/>
                <w:rtl/>
              </w:rPr>
              <w:t>5/</w:t>
            </w:r>
            <w:r w:rsidR="0012147B" w:rsidRPr="00481E16">
              <w:rPr>
                <w:rFonts w:hint="cs"/>
                <w:sz w:val="23"/>
                <w:szCs w:val="23"/>
                <w:rtl/>
              </w:rPr>
              <w:t>0</w:t>
            </w:r>
          </w:p>
        </w:tc>
      </w:tr>
    </w:tbl>
    <w:p w14:paraId="24E8FD67" w14:textId="312DA87F" w:rsidR="009E1933" w:rsidRPr="00391233" w:rsidRDefault="009E1933" w:rsidP="00817BDB">
      <w:pPr>
        <w:rPr>
          <w:sz w:val="2"/>
          <w:szCs w:val="2"/>
          <w:rtl/>
        </w:rPr>
      </w:pPr>
    </w:p>
    <w:sectPr w:rsidR="009E1933" w:rsidRPr="00391233" w:rsidSect="009E38B3">
      <w:headerReference w:type="even" r:id="rId122"/>
      <w:headerReference w:type="default" r:id="rId123"/>
      <w:footerReference w:type="even" r:id="rId124"/>
      <w:footerReference w:type="default" r:id="rId125"/>
      <w:pgSz w:w="11906" w:h="16838" w:code="9"/>
      <w:pgMar w:top="142" w:right="295" w:bottom="284" w:left="295" w:header="284" w:footer="48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376F2" w14:textId="77777777" w:rsidR="004A3697" w:rsidRDefault="004A3697" w:rsidP="004D76CA">
      <w:r>
        <w:separator/>
      </w:r>
    </w:p>
    <w:p w14:paraId="47D6E32D" w14:textId="77777777" w:rsidR="004A3697" w:rsidRDefault="004A3697"/>
    <w:p w14:paraId="19D61735" w14:textId="77777777" w:rsidR="004A3697" w:rsidRDefault="004A3697" w:rsidP="00550F66">
      <w:pPr>
        <w:bidi/>
      </w:pPr>
    </w:p>
  </w:endnote>
  <w:endnote w:type="continuationSeparator" w:id="0">
    <w:p w14:paraId="045B2BDE" w14:textId="77777777" w:rsidR="004A3697" w:rsidRDefault="004A3697" w:rsidP="004D76CA">
      <w:r>
        <w:continuationSeparator/>
      </w:r>
    </w:p>
    <w:p w14:paraId="38AE8D3C" w14:textId="77777777" w:rsidR="004A3697" w:rsidRDefault="004A3697"/>
    <w:p w14:paraId="1B6D095F" w14:textId="77777777" w:rsidR="004A3697" w:rsidRDefault="004A3697" w:rsidP="00550F66">
      <w:pPr>
        <w:bidi/>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Arabic">
    <w:panose1 w:val="02040503050201020203"/>
    <w:charset w:val="00"/>
    <w:family w:val="roman"/>
    <w:pitch w:val="variable"/>
    <w:sig w:usb0="8000202F" w:usb1="8000A04A" w:usb2="00000008" w:usb3="00000000" w:csb0="00000041" w:csb1="00000000"/>
  </w:font>
  <w:font w:name="Euclid">
    <w:panose1 w:val="02020503060505020303"/>
    <w:charset w:val="00"/>
    <w:family w:val="roman"/>
    <w:pitch w:val="variable"/>
    <w:sig w:usb0="8000002F" w:usb1="0000000A" w:usb2="00000000" w:usb3="00000000" w:csb0="00000001" w:csb1="00000000"/>
  </w:font>
  <w:font w:name="B Titr">
    <w:panose1 w:val="00000700000000000000"/>
    <w:charset w:val="B2"/>
    <w:family w:val="auto"/>
    <w:pitch w:val="variable"/>
    <w:sig w:usb0="00002001" w:usb1="80000000" w:usb2="00000008" w:usb3="00000000" w:csb0="00000040" w:csb1="00000000"/>
  </w:font>
  <w:font w:name="KFGQPC Uthman Taha Naskh">
    <w:altName w:val="Arial"/>
    <w:charset w:val="B2"/>
    <w:family w:val="auto"/>
    <w:pitch w:val="variable"/>
    <w:sig w:usb0="80002001" w:usb1="90000000" w:usb2="00000008" w:usb3="00000000" w:csb0="00000040" w:csb1="00000000"/>
  </w:font>
  <w:font w:name="B Roya">
    <w:altName w:val="Arial"/>
    <w:charset w:val="B2"/>
    <w:family w:val="auto"/>
    <w:pitch w:val="variable"/>
    <w:sig w:usb0="00002001" w:usb1="80000000" w:usb2="00000008" w:usb3="00000000" w:csb0="00000040" w:csb1="00000000"/>
  </w:font>
  <w:font w:name="Tiger">
    <w:panose1 w:val="02070300020205020404"/>
    <w:charset w:val="00"/>
    <w:family w:val="roman"/>
    <w:pitch w:val="variable"/>
    <w:sig w:usb0="A00003AF" w:usb1="100078FF" w:usb2="00000000" w:usb3="00000000" w:csb0="0000019F" w:csb1="00000000"/>
  </w:font>
  <w:font w:name="B Yekan">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B Nazanin"/>
        <w:rtl/>
      </w:rPr>
      <w:id w:val="-941913888"/>
      <w:docPartObj>
        <w:docPartGallery w:val="Page Numbers (Bottom of Page)"/>
        <w:docPartUnique/>
      </w:docPartObj>
    </w:sdtPr>
    <w:sdtEndPr/>
    <w:sdtContent>
      <w:sdt>
        <w:sdtPr>
          <w:rPr>
            <w:rFonts w:cs="B Nazanin"/>
            <w:rtl/>
          </w:rPr>
          <w:id w:val="1663976469"/>
          <w:docPartObj>
            <w:docPartGallery w:val="Page Numbers (Top of Page)"/>
            <w:docPartUnique/>
          </w:docPartObj>
        </w:sdtPr>
        <w:sdtEndPr/>
        <w:sdtContent>
          <w:p w14:paraId="1BE70A88" w14:textId="77777777" w:rsidR="00B75DEB" w:rsidRPr="00E60E20" w:rsidRDefault="00B75DEB" w:rsidP="00E60E20">
            <w:pPr>
              <w:pStyle w:val="Footer"/>
              <w:jc w:val="center"/>
              <w:rPr>
                <w:rFonts w:cs="B Nazanin"/>
              </w:rPr>
            </w:pPr>
            <w:r>
              <w:rPr>
                <w:rFonts w:cs="B Nazanin" w:hint="cs"/>
                <w:rtl/>
                <w:lang w:bidi="fa-IR"/>
              </w:rPr>
              <w:t>صفحه</w:t>
            </w:r>
            <w:r>
              <w:rPr>
                <w:rFonts w:cs="B Nazanin"/>
              </w:rPr>
              <w:t xml:space="preserve"> </w:t>
            </w:r>
            <w:r w:rsidRPr="009E71E0">
              <w:rPr>
                <w:rFonts w:cs="B Nazanin"/>
              </w:rPr>
              <w:t xml:space="preserve"> </w:t>
            </w:r>
            <w:r w:rsidRPr="009E71E0">
              <w:rPr>
                <w:rFonts w:cs="B Nazanin"/>
                <w:b/>
                <w:bCs w:val="0"/>
              </w:rPr>
              <w:fldChar w:fldCharType="begin"/>
            </w:r>
            <w:r w:rsidRPr="009E71E0">
              <w:rPr>
                <w:rFonts w:cs="B Nazanin"/>
                <w:b/>
              </w:rPr>
              <w:instrText xml:space="preserve"> PAGE </w:instrText>
            </w:r>
            <w:r w:rsidRPr="009E71E0">
              <w:rPr>
                <w:rFonts w:cs="B Nazanin"/>
                <w:b/>
                <w:bCs w:val="0"/>
              </w:rPr>
              <w:fldChar w:fldCharType="separate"/>
            </w:r>
            <w:r>
              <w:rPr>
                <w:rFonts w:cs="B Nazanin"/>
                <w:b/>
                <w:noProof/>
                <w:rtl/>
              </w:rPr>
              <w:t>2</w:t>
            </w:r>
            <w:r w:rsidRPr="009E71E0">
              <w:rPr>
                <w:rFonts w:cs="B Nazanin"/>
                <w:b/>
                <w:bCs w:val="0"/>
              </w:rPr>
              <w:fldChar w:fldCharType="end"/>
            </w:r>
            <w:r w:rsidRPr="009E71E0">
              <w:rPr>
                <w:rFonts w:cs="B Nazanin"/>
              </w:rPr>
              <w:t xml:space="preserve"> </w:t>
            </w:r>
            <w:r>
              <w:rPr>
                <w:rFonts w:cs="B Nazanin" w:hint="cs"/>
                <w:rtl/>
              </w:rPr>
              <w:t xml:space="preserve">از </w:t>
            </w:r>
            <w:r w:rsidRPr="009E71E0">
              <w:rPr>
                <w:rFonts w:cs="B Nazanin"/>
              </w:rPr>
              <w:t xml:space="preserve"> </w:t>
            </w:r>
            <w:r w:rsidRPr="009E71E0">
              <w:rPr>
                <w:rFonts w:cs="B Nazanin"/>
                <w:b/>
                <w:bCs w:val="0"/>
              </w:rPr>
              <w:fldChar w:fldCharType="begin"/>
            </w:r>
            <w:r w:rsidRPr="009E71E0">
              <w:rPr>
                <w:rFonts w:cs="B Nazanin"/>
                <w:b/>
              </w:rPr>
              <w:instrText xml:space="preserve"> NUMPAGES  </w:instrText>
            </w:r>
            <w:r w:rsidRPr="009E71E0">
              <w:rPr>
                <w:rFonts w:cs="B Nazanin"/>
                <w:b/>
                <w:bCs w:val="0"/>
              </w:rPr>
              <w:fldChar w:fldCharType="separate"/>
            </w:r>
            <w:r>
              <w:rPr>
                <w:rFonts w:cs="B Nazanin"/>
                <w:b/>
                <w:noProof/>
                <w:rtl/>
              </w:rPr>
              <w:t>3</w:t>
            </w:r>
            <w:r w:rsidRPr="009E71E0">
              <w:rPr>
                <w:rFonts w:cs="B Nazanin"/>
                <w:b/>
                <w:bCs w:val="0"/>
              </w:rPr>
              <w:fldChar w:fldCharType="end"/>
            </w:r>
            <w:r>
              <w:rPr>
                <w:rFonts w:cs="B Nazanin" w:hint="cs"/>
                <w:b/>
                <w:rtl/>
              </w:rPr>
              <w:t xml:space="preserve"> </w:t>
            </w:r>
            <w:r w:rsidRPr="00E60E20">
              <w:rPr>
                <w:rFonts w:cs="B Nazanin" w:hint="cs"/>
                <w:rtl/>
              </w:rPr>
              <w:t>سؤالات</w:t>
            </w:r>
          </w:p>
        </w:sdtContent>
      </w:sdt>
    </w:sdtContent>
  </w:sdt>
  <w:p w14:paraId="098BBB4E" w14:textId="77777777" w:rsidR="00B75DEB" w:rsidRDefault="00B75DEB"/>
  <w:p w14:paraId="509D6624" w14:textId="77777777" w:rsidR="00B75DEB" w:rsidRDefault="00B75DEB" w:rsidP="00550F66">
    <w:pPr>
      <w:bid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4D9FA" w14:textId="243C68E9" w:rsidR="00B75DEB" w:rsidRPr="00C446A1" w:rsidRDefault="00B75DEB" w:rsidP="00E120C4">
    <w:pPr>
      <w:pStyle w:val="Footer"/>
      <w:tabs>
        <w:tab w:val="center" w:pos="5386"/>
        <w:tab w:val="left" w:pos="9995"/>
      </w:tabs>
      <w:rPr>
        <w:rFonts w:cs="B Nazanin"/>
      </w:rPr>
    </w:pPr>
    <w:r>
      <w:rPr>
        <w:rFonts w:cs="B Nazanin"/>
        <w:rtl/>
      </w:rPr>
      <w:tab/>
    </w:r>
    <w:r>
      <w:rPr>
        <w:rFonts w:cs="B Nazanin"/>
        <w:rtl/>
      </w:rPr>
      <w:tab/>
      <w:t xml:space="preserve"> </w:t>
    </w:r>
    <w:sdt>
      <w:sdtPr>
        <w:rPr>
          <w:rFonts w:cs="B Nazanin"/>
          <w:rtl/>
        </w:rPr>
        <w:id w:val="547114762"/>
        <w:docPartObj>
          <w:docPartGallery w:val="Page Numbers (Bottom of Page)"/>
          <w:docPartUnique/>
        </w:docPartObj>
      </w:sdtPr>
      <w:sdtEndPr/>
      <w:sdtContent>
        <w:sdt>
          <w:sdtPr>
            <w:rPr>
              <w:rFonts w:cs="B Nazanin"/>
              <w:rtl/>
            </w:rPr>
            <w:id w:val="1987667209"/>
            <w:docPartObj>
              <w:docPartGallery w:val="Page Numbers (Top of Page)"/>
              <w:docPartUnique/>
            </w:docPartObj>
          </w:sdtPr>
          <w:sdtEndPr/>
          <w:sdtContent>
            <w:r w:rsidRPr="00982693">
              <w:rPr>
                <w:rFonts w:cs="B Nazanin"/>
              </w:rPr>
              <w:t xml:space="preserve"> </w:t>
            </w:r>
          </w:sdtContent>
        </w:sdt>
      </w:sdtContent>
    </w:sdt>
    <w:r>
      <w:rPr>
        <w:rFonts w:cs="B Nazanin"/>
        <w:rtl/>
      </w:rPr>
      <w:tab/>
    </w:r>
    <w:r>
      <w:rPr>
        <w:rFonts w:cs="B Nazanin"/>
        <w:rt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BE1F6" w14:textId="77777777" w:rsidR="004A3697" w:rsidRDefault="004A3697" w:rsidP="004D76CA">
      <w:r>
        <w:separator/>
      </w:r>
    </w:p>
    <w:p w14:paraId="07D85A96" w14:textId="77777777" w:rsidR="004A3697" w:rsidRDefault="004A3697"/>
    <w:p w14:paraId="1217D329" w14:textId="77777777" w:rsidR="004A3697" w:rsidRDefault="004A3697" w:rsidP="00550F66">
      <w:pPr>
        <w:bidi/>
      </w:pPr>
    </w:p>
  </w:footnote>
  <w:footnote w:type="continuationSeparator" w:id="0">
    <w:p w14:paraId="73ECC349" w14:textId="77777777" w:rsidR="004A3697" w:rsidRDefault="004A3697" w:rsidP="004D76CA">
      <w:r>
        <w:continuationSeparator/>
      </w:r>
    </w:p>
    <w:p w14:paraId="5D0CC8C5" w14:textId="77777777" w:rsidR="004A3697" w:rsidRDefault="004A3697"/>
    <w:p w14:paraId="4E7F1425" w14:textId="77777777" w:rsidR="004A3697" w:rsidRDefault="004A3697" w:rsidP="00550F66">
      <w:pPr>
        <w:bidi/>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bidiVisual/>
      <w:tblW w:w="11022" w:type="dxa"/>
      <w:jc w:val="center"/>
      <w:tblBorders>
        <w:top w:val="single" w:sz="12" w:space="0" w:color="215868" w:themeColor="accent5" w:themeShade="80"/>
        <w:left w:val="single" w:sz="12" w:space="0" w:color="215868" w:themeColor="accent5" w:themeShade="80"/>
        <w:bottom w:val="single" w:sz="12" w:space="0" w:color="215868" w:themeColor="accent5" w:themeShade="80"/>
        <w:right w:val="single" w:sz="12" w:space="0" w:color="215868" w:themeColor="accent5" w:themeShade="80"/>
        <w:insideH w:val="single" w:sz="12" w:space="0" w:color="215868" w:themeColor="accent5" w:themeShade="80"/>
        <w:insideV w:val="single" w:sz="12" w:space="0" w:color="215868" w:themeColor="accent5" w:themeShade="80"/>
      </w:tblBorders>
      <w:tblLook w:val="04A0" w:firstRow="1" w:lastRow="0" w:firstColumn="1" w:lastColumn="0" w:noHBand="0" w:noVBand="1"/>
    </w:tblPr>
    <w:tblGrid>
      <w:gridCol w:w="2730"/>
      <w:gridCol w:w="5560"/>
      <w:gridCol w:w="2732"/>
    </w:tblGrid>
    <w:tr w:rsidR="00B75DEB" w:rsidRPr="00B36BEF" w14:paraId="232AC6FB" w14:textId="77777777" w:rsidTr="00B75DEB">
      <w:trPr>
        <w:trHeight w:val="794"/>
        <w:jc w:val="center"/>
      </w:trPr>
      <w:tc>
        <w:tcPr>
          <w:tcW w:w="2511" w:type="dxa"/>
          <w:tcBorders>
            <w:right w:val="nil"/>
          </w:tcBorders>
        </w:tcPr>
        <w:p w14:paraId="5581D807" w14:textId="77777777" w:rsidR="00B75DEB" w:rsidRPr="00E60E20" w:rsidRDefault="00B75DEB" w:rsidP="00F72B50">
          <w:pPr>
            <w:pStyle w:val="Header"/>
            <w:rPr>
              <w:rFonts w:cs="B Nazanin"/>
              <w:b/>
              <w:bCs w:val="0"/>
              <w:color w:val="000000" w:themeColor="text1"/>
              <w:sz w:val="26"/>
              <w:szCs w:val="26"/>
              <w:rtl/>
            </w:rPr>
          </w:pPr>
          <w:r w:rsidRPr="00E60E20">
            <w:rPr>
              <w:rFonts w:cs="B Nazanin" w:hint="cs"/>
              <w:b/>
              <w:color w:val="000000" w:themeColor="text1"/>
              <w:sz w:val="26"/>
              <w:szCs w:val="26"/>
              <w:rtl/>
            </w:rPr>
            <w:t>نام و نام‌خانوادگی:</w:t>
          </w:r>
        </w:p>
        <w:p w14:paraId="71496772" w14:textId="77777777" w:rsidR="00B75DEB" w:rsidRPr="00E60E20" w:rsidRDefault="00B75DEB" w:rsidP="00F72B50">
          <w:pPr>
            <w:pStyle w:val="Header"/>
            <w:rPr>
              <w:rFonts w:cs="B Titr"/>
              <w:b/>
              <w:bCs w:val="0"/>
              <w:color w:val="0070C0"/>
              <w:rtl/>
            </w:rPr>
          </w:pPr>
          <w:r>
            <w:rPr>
              <w:rFonts w:cs="B Nazanin" w:hint="cs"/>
              <w:b/>
              <w:color w:val="000000" w:themeColor="text1"/>
              <w:sz w:val="26"/>
              <w:szCs w:val="26"/>
              <w:rtl/>
              <w:lang w:bidi="fa-IR"/>
            </w:rPr>
            <w:t>مدت</w:t>
          </w:r>
          <w:r>
            <w:rPr>
              <w:rFonts w:cs="B Nazanin" w:hint="cs"/>
              <w:b/>
              <w:color w:val="000000" w:themeColor="text1"/>
              <w:sz w:val="26"/>
              <w:szCs w:val="26"/>
              <w:rtl/>
            </w:rPr>
            <w:t xml:space="preserve"> </w:t>
          </w:r>
          <w:r w:rsidRPr="00E60E20">
            <w:rPr>
              <w:rFonts w:cs="B Nazanin" w:hint="cs"/>
              <w:b/>
              <w:color w:val="000000" w:themeColor="text1"/>
              <w:sz w:val="26"/>
              <w:szCs w:val="26"/>
              <w:rtl/>
            </w:rPr>
            <w:t xml:space="preserve">آزمون: </w:t>
          </w:r>
          <w:r>
            <w:rPr>
              <w:rFonts w:cs="B Titr" w:hint="cs"/>
              <w:b/>
              <w:color w:val="0070C0"/>
              <w:rtl/>
            </w:rPr>
            <w:t>90</w:t>
          </w:r>
          <w:r w:rsidRPr="00E60E20">
            <w:rPr>
              <w:rFonts w:cs="B Titr" w:hint="cs"/>
              <w:b/>
              <w:color w:val="0070C0"/>
              <w:rtl/>
            </w:rPr>
            <w:t xml:space="preserve"> دقیقه</w:t>
          </w:r>
        </w:p>
        <w:p w14:paraId="28128317" w14:textId="77777777" w:rsidR="00B75DEB" w:rsidRPr="002D7401" w:rsidRDefault="00B75DEB" w:rsidP="00F72B50">
          <w:pPr>
            <w:pStyle w:val="Header"/>
            <w:rPr>
              <w:rFonts w:cs="B Nazanin"/>
              <w:b/>
              <w:bCs w:val="0"/>
              <w:color w:val="404040" w:themeColor="text1" w:themeTint="BF"/>
              <w:sz w:val="26"/>
              <w:szCs w:val="26"/>
              <w:rtl/>
              <w:lang w:bidi="fa-IR"/>
            </w:rPr>
          </w:pPr>
          <w:r w:rsidRPr="00E60E20">
            <w:rPr>
              <w:rFonts w:cs="B Nazanin" w:hint="cs"/>
              <w:b/>
              <w:color w:val="000000" w:themeColor="text1"/>
              <w:sz w:val="26"/>
              <w:szCs w:val="26"/>
              <w:rtl/>
            </w:rPr>
            <w:t xml:space="preserve">تاریخ آزمون: </w:t>
          </w:r>
          <w:r>
            <w:rPr>
              <w:rFonts w:cs="B Titr" w:hint="cs"/>
              <w:b/>
              <w:color w:val="0070C0"/>
              <w:rtl/>
            </w:rPr>
            <w:t>....</w:t>
          </w:r>
          <w:r w:rsidRPr="00E60E20">
            <w:rPr>
              <w:rFonts w:cs="B Titr" w:hint="cs"/>
              <w:b/>
              <w:color w:val="0070C0"/>
              <w:rtl/>
            </w:rPr>
            <w:t>/</w:t>
          </w:r>
          <w:r>
            <w:rPr>
              <w:rFonts w:cs="B Titr" w:hint="cs"/>
              <w:b/>
              <w:color w:val="0070C0"/>
              <w:rtl/>
            </w:rPr>
            <w:t>3</w:t>
          </w:r>
          <w:r w:rsidRPr="00E60E20">
            <w:rPr>
              <w:rFonts w:cs="B Titr" w:hint="cs"/>
              <w:b/>
              <w:color w:val="0070C0"/>
              <w:rtl/>
            </w:rPr>
            <w:t>/</w:t>
          </w:r>
          <w:r>
            <w:rPr>
              <w:rFonts w:cs="B Titr" w:hint="cs"/>
              <w:b/>
              <w:color w:val="0070C0"/>
              <w:rtl/>
            </w:rPr>
            <w:t>97</w:t>
          </w:r>
        </w:p>
      </w:tc>
      <w:tc>
        <w:tcPr>
          <w:tcW w:w="5115" w:type="dxa"/>
          <w:tcBorders>
            <w:left w:val="nil"/>
            <w:right w:val="nil"/>
          </w:tcBorders>
        </w:tcPr>
        <w:p w14:paraId="693BDACD" w14:textId="77777777" w:rsidR="00B75DEB" w:rsidRPr="00E60E20" w:rsidRDefault="00B75DEB" w:rsidP="00F72B50">
          <w:pPr>
            <w:pStyle w:val="Header"/>
            <w:jc w:val="center"/>
            <w:rPr>
              <w:rFonts w:cs="B Nazanin"/>
              <w:b/>
              <w:bCs w:val="0"/>
              <w:color w:val="000000" w:themeColor="text1"/>
              <w:sz w:val="26"/>
              <w:szCs w:val="26"/>
              <w:rtl/>
            </w:rPr>
          </w:pPr>
          <w:r w:rsidRPr="00E60E20">
            <w:rPr>
              <w:rFonts w:cs="B Nazanin" w:hint="cs"/>
              <w:b/>
              <w:color w:val="000000" w:themeColor="text1"/>
              <w:sz w:val="26"/>
              <w:szCs w:val="26"/>
              <w:rtl/>
            </w:rPr>
            <w:t xml:space="preserve">اداره </w:t>
          </w:r>
          <w:r>
            <w:rPr>
              <w:rFonts w:cs="B Nazanin" w:hint="cs"/>
              <w:b/>
              <w:color w:val="000000" w:themeColor="text1"/>
              <w:sz w:val="26"/>
              <w:szCs w:val="26"/>
              <w:rtl/>
            </w:rPr>
            <w:t>کل آموزش و پرورش استان ..........</w:t>
          </w:r>
        </w:p>
        <w:p w14:paraId="3845D552" w14:textId="77777777" w:rsidR="00B75DEB" w:rsidRPr="00E60E20" w:rsidRDefault="00B75DEB" w:rsidP="00F72B50">
          <w:pPr>
            <w:pStyle w:val="Header"/>
            <w:jc w:val="center"/>
            <w:rPr>
              <w:rFonts w:cs="B Nazanin"/>
              <w:b/>
              <w:bCs w:val="0"/>
              <w:color w:val="000000" w:themeColor="text1"/>
              <w:sz w:val="26"/>
              <w:szCs w:val="26"/>
              <w:rtl/>
            </w:rPr>
          </w:pPr>
          <w:r>
            <w:rPr>
              <w:rFonts w:cs="B Nazanin" w:hint="cs"/>
              <w:b/>
              <w:color w:val="000000" w:themeColor="text1"/>
              <w:sz w:val="26"/>
              <w:szCs w:val="26"/>
              <w:rtl/>
            </w:rPr>
            <w:t>مدیریت آموزش و پرورش شهرستان ..........</w:t>
          </w:r>
        </w:p>
        <w:p w14:paraId="6A158560" w14:textId="77777777" w:rsidR="00B75DEB" w:rsidRDefault="00B75DEB" w:rsidP="00F72B50">
          <w:pPr>
            <w:pStyle w:val="Header"/>
            <w:jc w:val="center"/>
            <w:rPr>
              <w:rFonts w:cs="B Nazanin"/>
              <w:b/>
              <w:bCs w:val="0"/>
              <w:color w:val="000000" w:themeColor="text1"/>
              <w:sz w:val="26"/>
              <w:szCs w:val="26"/>
              <w:rtl/>
            </w:rPr>
          </w:pPr>
          <w:r w:rsidRPr="00E60E20">
            <w:rPr>
              <w:rFonts w:cs="B Nazanin" w:hint="cs"/>
              <w:b/>
              <w:color w:val="000000" w:themeColor="text1"/>
              <w:sz w:val="26"/>
              <w:szCs w:val="26"/>
              <w:rtl/>
            </w:rPr>
            <w:t>امتحان</w:t>
          </w:r>
          <w:r>
            <w:rPr>
              <w:rFonts w:cs="B Nazanin" w:hint="cs"/>
              <w:b/>
              <w:color w:val="000000" w:themeColor="text1"/>
              <w:sz w:val="26"/>
              <w:szCs w:val="26"/>
              <w:rtl/>
            </w:rPr>
            <w:t>ات</w:t>
          </w:r>
          <w:r w:rsidRPr="00E60E20">
            <w:rPr>
              <w:rFonts w:cs="B Nazanin" w:hint="cs"/>
              <w:b/>
              <w:color w:val="000000" w:themeColor="text1"/>
              <w:sz w:val="26"/>
              <w:szCs w:val="26"/>
              <w:rtl/>
            </w:rPr>
            <w:t xml:space="preserve"> </w:t>
          </w:r>
          <w:r>
            <w:rPr>
              <w:rFonts w:cs="B Nazanin" w:hint="cs"/>
              <w:b/>
              <w:color w:val="000000" w:themeColor="text1"/>
              <w:sz w:val="26"/>
              <w:szCs w:val="26"/>
              <w:rtl/>
            </w:rPr>
            <w:t>پایانی نوبت دوم</w:t>
          </w:r>
          <w:r w:rsidRPr="00E60E20">
            <w:rPr>
              <w:rFonts w:cs="B Nazanin" w:hint="cs"/>
              <w:b/>
              <w:color w:val="000000" w:themeColor="text1"/>
              <w:sz w:val="26"/>
              <w:szCs w:val="26"/>
              <w:rtl/>
            </w:rPr>
            <w:t xml:space="preserve"> </w:t>
          </w:r>
          <w:r>
            <w:rPr>
              <w:rFonts w:cs="B Nazanin" w:hint="cs"/>
              <w:b/>
              <w:color w:val="000000" w:themeColor="text1"/>
              <w:sz w:val="26"/>
              <w:szCs w:val="26"/>
              <w:rtl/>
            </w:rPr>
            <w:t>دبیرستان .............</w:t>
          </w:r>
        </w:p>
        <w:p w14:paraId="56AAA4DE" w14:textId="77777777" w:rsidR="00B75DEB" w:rsidRPr="00FE2200" w:rsidRDefault="00B75DEB" w:rsidP="00F72B50">
          <w:pPr>
            <w:pStyle w:val="Header"/>
            <w:jc w:val="center"/>
            <w:rPr>
              <w:rFonts w:cs="B Nazanin"/>
              <w:b/>
              <w:bCs w:val="0"/>
              <w:color w:val="404040" w:themeColor="text1" w:themeTint="BF"/>
              <w:sz w:val="26"/>
              <w:szCs w:val="26"/>
              <w:rtl/>
            </w:rPr>
          </w:pPr>
          <w:r w:rsidRPr="00E60E20">
            <w:rPr>
              <w:rFonts w:cs="B Nazanin" w:hint="cs"/>
              <w:b/>
              <w:color w:val="000000" w:themeColor="text1"/>
              <w:sz w:val="26"/>
              <w:szCs w:val="26"/>
              <w:rtl/>
            </w:rPr>
            <w:t>درس</w:t>
          </w:r>
          <w:r w:rsidRPr="00E60E20">
            <w:rPr>
              <w:rFonts w:cs="B Nazanin" w:hint="cs"/>
              <w:b/>
              <w:color w:val="000000" w:themeColor="text1"/>
              <w:sz w:val="28"/>
              <w:szCs w:val="28"/>
              <w:rtl/>
            </w:rPr>
            <w:t xml:space="preserve"> </w:t>
          </w:r>
          <w:r>
            <w:rPr>
              <w:rFonts w:cs="B Titr" w:hint="cs"/>
              <w:b/>
              <w:color w:val="0070C0"/>
              <w:sz w:val="26"/>
              <w:szCs w:val="26"/>
              <w:rtl/>
            </w:rPr>
            <w:t>دین و زندگی (مشترک تجربی و ریاضی)</w:t>
          </w:r>
          <w:r w:rsidRPr="00E60E20">
            <w:rPr>
              <w:rFonts w:cs="B Nazanin" w:hint="cs"/>
              <w:b/>
              <w:color w:val="0070C0"/>
              <w:sz w:val="26"/>
              <w:szCs w:val="26"/>
              <w:rtl/>
            </w:rPr>
            <w:t xml:space="preserve"> </w:t>
          </w:r>
          <w:r w:rsidRPr="00E60E20">
            <w:rPr>
              <w:rFonts w:cs="B Nazanin" w:hint="cs"/>
              <w:b/>
              <w:color w:val="000000" w:themeColor="text1"/>
              <w:sz w:val="26"/>
              <w:szCs w:val="26"/>
              <w:rtl/>
            </w:rPr>
            <w:t xml:space="preserve">پایه </w:t>
          </w:r>
          <w:r>
            <w:rPr>
              <w:rFonts w:cs="B Titr" w:hint="cs"/>
              <w:b/>
              <w:color w:val="0070C0"/>
              <w:sz w:val="26"/>
              <w:szCs w:val="26"/>
              <w:rtl/>
            </w:rPr>
            <w:t>یازدهم</w:t>
          </w:r>
          <w:r w:rsidRPr="00E60E20">
            <w:rPr>
              <w:rFonts w:cs="B Nazanin" w:hint="cs"/>
              <w:b/>
              <w:color w:val="0070C0"/>
              <w:sz w:val="26"/>
              <w:szCs w:val="26"/>
              <w:rtl/>
            </w:rPr>
            <w:t xml:space="preserve"> </w:t>
          </w:r>
        </w:p>
      </w:tc>
      <w:tc>
        <w:tcPr>
          <w:tcW w:w="2513" w:type="dxa"/>
          <w:tcBorders>
            <w:left w:val="nil"/>
          </w:tcBorders>
          <w:vAlign w:val="center"/>
        </w:tcPr>
        <w:p w14:paraId="6B83AF30" w14:textId="77777777" w:rsidR="00B75DEB" w:rsidRDefault="00B75DEB" w:rsidP="00F72B50">
          <w:pPr>
            <w:pStyle w:val="Header"/>
            <w:jc w:val="center"/>
            <w:rPr>
              <w:rFonts w:ascii="Tiger" w:hAnsi="Tiger" w:cs="B Yekan"/>
              <w:b/>
              <w:bCs w:val="0"/>
              <w:color w:val="0F243E" w:themeColor="text2" w:themeShade="80"/>
              <w:sz w:val="36"/>
              <w:szCs w:val="36"/>
              <w:rtl/>
            </w:rPr>
          </w:pPr>
          <w:r>
            <w:rPr>
              <w:rFonts w:cs="B Nazanin"/>
              <w:b/>
              <w:bCs w:val="0"/>
              <w:noProof/>
              <w:color w:val="404040" w:themeColor="text1" w:themeTint="BF"/>
              <w:sz w:val="26"/>
              <w:szCs w:val="26"/>
              <w:rtl/>
              <w:lang w:bidi="fa-IR"/>
            </w:rPr>
            <w:drawing>
              <wp:inline distT="0" distB="0" distL="0" distR="0" wp14:anchorId="2D2FA7B6" wp14:editId="1841CD6E">
                <wp:extent cx="1289131" cy="468000"/>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tablo.tif"/>
                        <pic:cNvPicPr/>
                      </pic:nvPicPr>
                      <pic:blipFill>
                        <a:blip r:embed="rId1">
                          <a:extLst>
                            <a:ext uri="{28A0092B-C50C-407E-A947-70E740481C1C}">
                              <a14:useLocalDpi xmlns:a14="http://schemas.microsoft.com/office/drawing/2010/main" val="0"/>
                            </a:ext>
                          </a:extLst>
                        </a:blip>
                        <a:stretch>
                          <a:fillRect/>
                        </a:stretch>
                      </pic:blipFill>
                      <pic:spPr>
                        <a:xfrm>
                          <a:off x="0" y="0"/>
                          <a:ext cx="1289131" cy="468000"/>
                        </a:xfrm>
                        <a:prstGeom prst="rect">
                          <a:avLst/>
                        </a:prstGeom>
                      </pic:spPr>
                    </pic:pic>
                  </a:graphicData>
                </a:graphic>
              </wp:inline>
            </w:drawing>
          </w:r>
        </w:p>
        <w:p w14:paraId="35E4BCC6" w14:textId="77777777" w:rsidR="00B75DEB" w:rsidRPr="00B36BEF" w:rsidRDefault="00B75DEB" w:rsidP="00F72B50">
          <w:pPr>
            <w:pStyle w:val="Header"/>
            <w:jc w:val="center"/>
            <w:rPr>
              <w:rFonts w:cs="B Nazanin"/>
              <w:b/>
              <w:bCs w:val="0"/>
              <w:color w:val="404040" w:themeColor="text1" w:themeTint="BF"/>
              <w:sz w:val="26"/>
              <w:szCs w:val="26"/>
              <w:rtl/>
            </w:rPr>
          </w:pPr>
          <w:r w:rsidRPr="00B36BEF">
            <w:rPr>
              <w:rFonts w:ascii="Tiger" w:hAnsi="Tiger" w:cs="B Yekan"/>
              <w:b/>
              <w:color w:val="0F243E" w:themeColor="text2" w:themeShade="80"/>
              <w:sz w:val="36"/>
              <w:szCs w:val="36"/>
            </w:rPr>
            <w:t>www.gama.ir</w:t>
          </w:r>
        </w:p>
      </w:tc>
    </w:tr>
  </w:tbl>
  <w:p w14:paraId="3B2056DD" w14:textId="77777777" w:rsidR="00B75DEB" w:rsidRPr="00C94F80" w:rsidRDefault="00B75DEB" w:rsidP="00F72B50">
    <w:pPr>
      <w:pStyle w:val="Header"/>
      <w:rPr>
        <w:sz w:val="8"/>
        <w:szCs w:val="8"/>
        <w:rtl/>
        <w:lang w:bidi="fa-IR"/>
      </w:rPr>
    </w:pPr>
  </w:p>
  <w:tbl>
    <w:tblPr>
      <w:tblStyle w:val="TableGrid"/>
      <w:bidiVisual/>
      <w:tblW w:w="11021" w:type="dxa"/>
      <w:jc w:val="center"/>
      <w:tblBorders>
        <w:top w:val="single" w:sz="12" w:space="0" w:color="215868" w:themeColor="accent5" w:themeShade="80"/>
        <w:left w:val="single" w:sz="12" w:space="0" w:color="215868" w:themeColor="accent5" w:themeShade="80"/>
        <w:bottom w:val="single" w:sz="12" w:space="0" w:color="215868" w:themeColor="accent5" w:themeShade="80"/>
        <w:right w:val="single" w:sz="12" w:space="0" w:color="215868" w:themeColor="accent5" w:themeShade="80"/>
      </w:tblBorders>
      <w:tblLook w:val="04A0" w:firstRow="1" w:lastRow="0" w:firstColumn="1" w:lastColumn="0" w:noHBand="0" w:noVBand="1"/>
    </w:tblPr>
    <w:tblGrid>
      <w:gridCol w:w="691"/>
      <w:gridCol w:w="9639"/>
      <w:gridCol w:w="691"/>
    </w:tblGrid>
    <w:tr w:rsidR="00B75DEB" w:rsidRPr="00C96ED1" w14:paraId="3D6D31DB" w14:textId="77777777" w:rsidTr="00B75DEB">
      <w:trPr>
        <w:jc w:val="center"/>
      </w:trPr>
      <w:tc>
        <w:tcPr>
          <w:tcW w:w="691" w:type="dxa"/>
        </w:tcPr>
        <w:p w14:paraId="62B1214B" w14:textId="77777777" w:rsidR="00B75DEB" w:rsidRPr="00C96ED1" w:rsidRDefault="00B75DEB" w:rsidP="00F72B50">
          <w:pPr>
            <w:spacing w:after="60"/>
            <w:jc w:val="center"/>
            <w:rPr>
              <w:rFonts w:cs="B Titr"/>
              <w:noProof/>
              <w:sz w:val="18"/>
              <w:szCs w:val="18"/>
              <w:lang w:bidi="fa-IR"/>
            </w:rPr>
          </w:pPr>
          <w:r w:rsidRPr="00C96ED1">
            <w:rPr>
              <w:rFonts w:cs="B Titr" w:hint="cs"/>
              <w:color w:val="000000"/>
              <w:sz w:val="18"/>
              <w:szCs w:val="18"/>
              <w:rtl/>
              <w:lang w:bidi="fa-IR"/>
            </w:rPr>
            <w:t>ردیف</w:t>
          </w:r>
        </w:p>
      </w:tc>
      <w:tc>
        <w:tcPr>
          <w:tcW w:w="9639" w:type="dxa"/>
        </w:tcPr>
        <w:p w14:paraId="40571F40" w14:textId="77777777" w:rsidR="00B75DEB" w:rsidRPr="00C96ED1" w:rsidRDefault="00B75DEB" w:rsidP="00F72B50">
          <w:pPr>
            <w:spacing w:after="60"/>
            <w:jc w:val="center"/>
            <w:rPr>
              <w:rFonts w:cs="B Titr"/>
              <w:noProof/>
              <w:sz w:val="18"/>
              <w:szCs w:val="18"/>
              <w:lang w:bidi="fa-IR"/>
            </w:rPr>
          </w:pPr>
          <w:r w:rsidRPr="00C96ED1">
            <w:rPr>
              <w:rFonts w:cs="B Titr" w:hint="cs"/>
              <w:color w:val="000000"/>
              <w:sz w:val="18"/>
              <w:szCs w:val="18"/>
              <w:rtl/>
              <w:lang w:bidi="fa-IR"/>
            </w:rPr>
            <w:t>شرح سوالات</w:t>
          </w:r>
        </w:p>
      </w:tc>
      <w:tc>
        <w:tcPr>
          <w:tcW w:w="691" w:type="dxa"/>
        </w:tcPr>
        <w:p w14:paraId="6956AE64" w14:textId="77777777" w:rsidR="00B75DEB" w:rsidRPr="00C96ED1" w:rsidRDefault="00B75DEB" w:rsidP="00F72B50">
          <w:pPr>
            <w:spacing w:after="60"/>
            <w:jc w:val="center"/>
            <w:rPr>
              <w:rFonts w:cs="B Titr"/>
              <w:noProof/>
              <w:sz w:val="18"/>
              <w:szCs w:val="18"/>
              <w:lang w:bidi="fa-IR"/>
            </w:rPr>
          </w:pPr>
          <w:r w:rsidRPr="00C96ED1">
            <w:rPr>
              <w:rFonts w:cs="B Titr" w:hint="cs"/>
              <w:color w:val="000000"/>
              <w:sz w:val="18"/>
              <w:szCs w:val="18"/>
              <w:rtl/>
              <w:lang w:bidi="fa-IR"/>
            </w:rPr>
            <w:t>بارم</w:t>
          </w:r>
        </w:p>
      </w:tc>
    </w:tr>
  </w:tbl>
  <w:p w14:paraId="211E7E3F" w14:textId="77777777" w:rsidR="00B75DEB" w:rsidRPr="00817602" w:rsidRDefault="00B75DEB">
    <w:pPr>
      <w:pStyle w:val="Header"/>
      <w:rPr>
        <w:sz w:val="6"/>
        <w:szCs w:val="6"/>
      </w:rPr>
    </w:pPr>
  </w:p>
  <w:p w14:paraId="29DDE8A4" w14:textId="77777777" w:rsidR="00B75DEB" w:rsidRDefault="00B75DEB"/>
  <w:p w14:paraId="4132A66F" w14:textId="77777777" w:rsidR="00B75DEB" w:rsidRDefault="00B75DEB" w:rsidP="00550F66">
    <w:pPr>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354C4" w14:textId="22167BC2" w:rsidR="00B75DEB" w:rsidRDefault="00B75DEB" w:rsidP="00550F66">
    <w:pPr>
      <w:pStyle w:val="Header"/>
      <w:rPr>
        <w:sz w:val="6"/>
        <w:szCs w:val="6"/>
        <w:rtl/>
        <w:lang w:bidi="fa-IR"/>
      </w:rPr>
    </w:pPr>
  </w:p>
  <w:p w14:paraId="7E97A7D5" w14:textId="77777777" w:rsidR="00B75DEB" w:rsidRPr="00811572" w:rsidRDefault="00B75DEB" w:rsidP="00550F66">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E1F9C"/>
    <w:multiLevelType w:val="hybridMultilevel"/>
    <w:tmpl w:val="FD809DEA"/>
    <w:lvl w:ilvl="0" w:tplc="70C6F596">
      <w:start w:val="8"/>
      <w:numFmt w:val="arabicAlpha"/>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148A0"/>
    <w:multiLevelType w:val="hybridMultilevel"/>
    <w:tmpl w:val="B282A296"/>
    <w:lvl w:ilvl="0" w:tplc="E2A47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82D24"/>
    <w:multiLevelType w:val="hybridMultilevel"/>
    <w:tmpl w:val="9B14F074"/>
    <w:lvl w:ilvl="0" w:tplc="0EE6DF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9224D"/>
    <w:multiLevelType w:val="hybridMultilevel"/>
    <w:tmpl w:val="5CE89656"/>
    <w:lvl w:ilvl="0" w:tplc="99BEA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13924"/>
    <w:multiLevelType w:val="hybridMultilevel"/>
    <w:tmpl w:val="882EEB3C"/>
    <w:lvl w:ilvl="0" w:tplc="960A6914">
      <w:start w:val="8"/>
      <w:numFmt w:val="arabicAlpha"/>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6323B"/>
    <w:multiLevelType w:val="hybridMultilevel"/>
    <w:tmpl w:val="471A2A3C"/>
    <w:lvl w:ilvl="0" w:tplc="817AA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4E2926"/>
    <w:multiLevelType w:val="hybridMultilevel"/>
    <w:tmpl w:val="2996C2B8"/>
    <w:lvl w:ilvl="0" w:tplc="0220D4CC">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2391F"/>
    <w:multiLevelType w:val="hybridMultilevel"/>
    <w:tmpl w:val="3B2EB396"/>
    <w:lvl w:ilvl="0" w:tplc="58E4B4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70FB3"/>
    <w:multiLevelType w:val="hybridMultilevel"/>
    <w:tmpl w:val="FB6AB644"/>
    <w:lvl w:ilvl="0" w:tplc="65E47B62">
      <w:start w:val="2"/>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9" w15:restartNumberingAfterBreak="0">
    <w:nsid w:val="7DE5122D"/>
    <w:multiLevelType w:val="hybridMultilevel"/>
    <w:tmpl w:val="B388E3FA"/>
    <w:lvl w:ilvl="0" w:tplc="8E8643B2">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9B4605"/>
    <w:multiLevelType w:val="hybridMultilevel"/>
    <w:tmpl w:val="BC72DB8C"/>
    <w:lvl w:ilvl="0" w:tplc="07E6513C">
      <w:start w:val="4"/>
      <w:numFmt w:val="bullet"/>
      <w:lvlText w:val="-"/>
      <w:lvlJc w:val="left"/>
      <w:pPr>
        <w:ind w:left="720" w:hanging="360"/>
      </w:pPr>
      <w:rPr>
        <w:rFonts w:ascii="Times New Roman" w:eastAsia="Times New Roman" w:hAnsi="Times New Roman" w:cs="B Nazani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9"/>
  </w:num>
  <w:num w:numId="6">
    <w:abstractNumId w:val="8"/>
  </w:num>
  <w:num w:numId="7">
    <w:abstractNumId w:val="7"/>
  </w:num>
  <w:num w:numId="8">
    <w:abstractNumId w:val="10"/>
  </w:num>
  <w:num w:numId="9">
    <w:abstractNumId w:val="5"/>
  </w:num>
  <w:num w:numId="10">
    <w:abstractNumId w:val="3"/>
  </w:num>
  <w:num w:numId="1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4D"/>
    <w:rsid w:val="0000043B"/>
    <w:rsid w:val="0000095F"/>
    <w:rsid w:val="00000B9F"/>
    <w:rsid w:val="00000D73"/>
    <w:rsid w:val="00001452"/>
    <w:rsid w:val="00002B83"/>
    <w:rsid w:val="00005E8D"/>
    <w:rsid w:val="00006801"/>
    <w:rsid w:val="000068B7"/>
    <w:rsid w:val="00006CA5"/>
    <w:rsid w:val="00006D36"/>
    <w:rsid w:val="00006FCD"/>
    <w:rsid w:val="00007F76"/>
    <w:rsid w:val="000114F9"/>
    <w:rsid w:val="00011F28"/>
    <w:rsid w:val="0001280C"/>
    <w:rsid w:val="00012F8C"/>
    <w:rsid w:val="0001395C"/>
    <w:rsid w:val="00013A1F"/>
    <w:rsid w:val="00013CDC"/>
    <w:rsid w:val="0001463F"/>
    <w:rsid w:val="00016597"/>
    <w:rsid w:val="00016909"/>
    <w:rsid w:val="00016C6C"/>
    <w:rsid w:val="0001726B"/>
    <w:rsid w:val="000176CE"/>
    <w:rsid w:val="00020DE4"/>
    <w:rsid w:val="0002212A"/>
    <w:rsid w:val="000257BC"/>
    <w:rsid w:val="00025DC4"/>
    <w:rsid w:val="0002755F"/>
    <w:rsid w:val="0003030B"/>
    <w:rsid w:val="00031581"/>
    <w:rsid w:val="00031BF1"/>
    <w:rsid w:val="0003307A"/>
    <w:rsid w:val="000337C9"/>
    <w:rsid w:val="000338BA"/>
    <w:rsid w:val="00033D60"/>
    <w:rsid w:val="00033E85"/>
    <w:rsid w:val="00033ED8"/>
    <w:rsid w:val="000347AF"/>
    <w:rsid w:val="00035890"/>
    <w:rsid w:val="00035EE4"/>
    <w:rsid w:val="000360A3"/>
    <w:rsid w:val="00036283"/>
    <w:rsid w:val="00036756"/>
    <w:rsid w:val="00036AF7"/>
    <w:rsid w:val="00040D78"/>
    <w:rsid w:val="000424E2"/>
    <w:rsid w:val="000429E1"/>
    <w:rsid w:val="00042A17"/>
    <w:rsid w:val="00042AB1"/>
    <w:rsid w:val="0004401B"/>
    <w:rsid w:val="00044A5B"/>
    <w:rsid w:val="000455FE"/>
    <w:rsid w:val="0004566F"/>
    <w:rsid w:val="00045D4E"/>
    <w:rsid w:val="00047450"/>
    <w:rsid w:val="00047FA8"/>
    <w:rsid w:val="00050107"/>
    <w:rsid w:val="000509DE"/>
    <w:rsid w:val="00050E90"/>
    <w:rsid w:val="00051014"/>
    <w:rsid w:val="000515D6"/>
    <w:rsid w:val="00052C1A"/>
    <w:rsid w:val="00054411"/>
    <w:rsid w:val="00055549"/>
    <w:rsid w:val="00055578"/>
    <w:rsid w:val="00055594"/>
    <w:rsid w:val="00060946"/>
    <w:rsid w:val="000615FD"/>
    <w:rsid w:val="000616AA"/>
    <w:rsid w:val="0006188B"/>
    <w:rsid w:val="000619CC"/>
    <w:rsid w:val="0006244E"/>
    <w:rsid w:val="000626DA"/>
    <w:rsid w:val="000658FF"/>
    <w:rsid w:val="000667A8"/>
    <w:rsid w:val="00066E3E"/>
    <w:rsid w:val="00066F82"/>
    <w:rsid w:val="00067A67"/>
    <w:rsid w:val="0007026A"/>
    <w:rsid w:val="000704AB"/>
    <w:rsid w:val="000710E7"/>
    <w:rsid w:val="00072147"/>
    <w:rsid w:val="0007235F"/>
    <w:rsid w:val="00072CE3"/>
    <w:rsid w:val="000737EE"/>
    <w:rsid w:val="000745EE"/>
    <w:rsid w:val="00074D46"/>
    <w:rsid w:val="00074F5B"/>
    <w:rsid w:val="000765D5"/>
    <w:rsid w:val="0008089E"/>
    <w:rsid w:val="00080CB7"/>
    <w:rsid w:val="000816C5"/>
    <w:rsid w:val="00084463"/>
    <w:rsid w:val="000847D7"/>
    <w:rsid w:val="000854EB"/>
    <w:rsid w:val="000856D8"/>
    <w:rsid w:val="00086821"/>
    <w:rsid w:val="00086BDD"/>
    <w:rsid w:val="00086CEC"/>
    <w:rsid w:val="00087E95"/>
    <w:rsid w:val="00090AD2"/>
    <w:rsid w:val="000923A0"/>
    <w:rsid w:val="00093044"/>
    <w:rsid w:val="00093A3E"/>
    <w:rsid w:val="00093E29"/>
    <w:rsid w:val="00093EE3"/>
    <w:rsid w:val="0009594B"/>
    <w:rsid w:val="00095959"/>
    <w:rsid w:val="00095C70"/>
    <w:rsid w:val="00096795"/>
    <w:rsid w:val="00096E75"/>
    <w:rsid w:val="00097C02"/>
    <w:rsid w:val="000A08B0"/>
    <w:rsid w:val="000A116F"/>
    <w:rsid w:val="000A1429"/>
    <w:rsid w:val="000A183F"/>
    <w:rsid w:val="000A2762"/>
    <w:rsid w:val="000A2D4C"/>
    <w:rsid w:val="000A3C61"/>
    <w:rsid w:val="000A3D5E"/>
    <w:rsid w:val="000A4314"/>
    <w:rsid w:val="000A47AA"/>
    <w:rsid w:val="000A4D49"/>
    <w:rsid w:val="000A6282"/>
    <w:rsid w:val="000A6402"/>
    <w:rsid w:val="000A67CC"/>
    <w:rsid w:val="000A6E6C"/>
    <w:rsid w:val="000A7119"/>
    <w:rsid w:val="000B35F3"/>
    <w:rsid w:val="000B3B7D"/>
    <w:rsid w:val="000B5499"/>
    <w:rsid w:val="000B5993"/>
    <w:rsid w:val="000B60E9"/>
    <w:rsid w:val="000B6334"/>
    <w:rsid w:val="000B7246"/>
    <w:rsid w:val="000C1251"/>
    <w:rsid w:val="000C1DDA"/>
    <w:rsid w:val="000C275D"/>
    <w:rsid w:val="000C338D"/>
    <w:rsid w:val="000C346C"/>
    <w:rsid w:val="000C39E4"/>
    <w:rsid w:val="000C4551"/>
    <w:rsid w:val="000C5AFD"/>
    <w:rsid w:val="000C6B58"/>
    <w:rsid w:val="000C7BE5"/>
    <w:rsid w:val="000D015E"/>
    <w:rsid w:val="000D066D"/>
    <w:rsid w:val="000D0DF0"/>
    <w:rsid w:val="000D2B7C"/>
    <w:rsid w:val="000D2B81"/>
    <w:rsid w:val="000D32A4"/>
    <w:rsid w:val="000D351C"/>
    <w:rsid w:val="000D3878"/>
    <w:rsid w:val="000D4E05"/>
    <w:rsid w:val="000D5485"/>
    <w:rsid w:val="000D548D"/>
    <w:rsid w:val="000D7110"/>
    <w:rsid w:val="000D735B"/>
    <w:rsid w:val="000E00E8"/>
    <w:rsid w:val="000E060D"/>
    <w:rsid w:val="000E0BA7"/>
    <w:rsid w:val="000E0BAB"/>
    <w:rsid w:val="000E27FC"/>
    <w:rsid w:val="000E28C8"/>
    <w:rsid w:val="000E2960"/>
    <w:rsid w:val="000E3C3B"/>
    <w:rsid w:val="000E3DCD"/>
    <w:rsid w:val="000E4CA0"/>
    <w:rsid w:val="000E51AB"/>
    <w:rsid w:val="000E646E"/>
    <w:rsid w:val="000E7DCC"/>
    <w:rsid w:val="000F01D6"/>
    <w:rsid w:val="000F04BB"/>
    <w:rsid w:val="000F0666"/>
    <w:rsid w:val="000F0C06"/>
    <w:rsid w:val="000F0C8B"/>
    <w:rsid w:val="000F2530"/>
    <w:rsid w:val="000F2CFD"/>
    <w:rsid w:val="000F3441"/>
    <w:rsid w:val="000F35BC"/>
    <w:rsid w:val="000F3651"/>
    <w:rsid w:val="000F4165"/>
    <w:rsid w:val="000F553C"/>
    <w:rsid w:val="000F5AA0"/>
    <w:rsid w:val="000F5B0C"/>
    <w:rsid w:val="000F5CE2"/>
    <w:rsid w:val="000F5D6B"/>
    <w:rsid w:val="000F69A7"/>
    <w:rsid w:val="00102B1F"/>
    <w:rsid w:val="001042B6"/>
    <w:rsid w:val="001062A1"/>
    <w:rsid w:val="00106981"/>
    <w:rsid w:val="00107CD8"/>
    <w:rsid w:val="00111D59"/>
    <w:rsid w:val="00112A6B"/>
    <w:rsid w:val="001155C7"/>
    <w:rsid w:val="00115AD4"/>
    <w:rsid w:val="00116E7B"/>
    <w:rsid w:val="00117C34"/>
    <w:rsid w:val="00120BC5"/>
    <w:rsid w:val="001210BE"/>
    <w:rsid w:val="0012147B"/>
    <w:rsid w:val="00121BA3"/>
    <w:rsid w:val="00122222"/>
    <w:rsid w:val="00123123"/>
    <w:rsid w:val="0012378F"/>
    <w:rsid w:val="001238F4"/>
    <w:rsid w:val="0012449C"/>
    <w:rsid w:val="00124C51"/>
    <w:rsid w:val="001250E8"/>
    <w:rsid w:val="00125887"/>
    <w:rsid w:val="00126D76"/>
    <w:rsid w:val="001273FD"/>
    <w:rsid w:val="0013047F"/>
    <w:rsid w:val="00130492"/>
    <w:rsid w:val="00130832"/>
    <w:rsid w:val="00131B60"/>
    <w:rsid w:val="00131CD9"/>
    <w:rsid w:val="0013231F"/>
    <w:rsid w:val="00132E1F"/>
    <w:rsid w:val="00133512"/>
    <w:rsid w:val="001341E4"/>
    <w:rsid w:val="00134D87"/>
    <w:rsid w:val="00137A51"/>
    <w:rsid w:val="001410CC"/>
    <w:rsid w:val="0014197F"/>
    <w:rsid w:val="0014313D"/>
    <w:rsid w:val="00143329"/>
    <w:rsid w:val="0014371F"/>
    <w:rsid w:val="00143CFE"/>
    <w:rsid w:val="00143E28"/>
    <w:rsid w:val="00145283"/>
    <w:rsid w:val="00145C06"/>
    <w:rsid w:val="0014613A"/>
    <w:rsid w:val="0014640B"/>
    <w:rsid w:val="0014697B"/>
    <w:rsid w:val="00146DE1"/>
    <w:rsid w:val="00150216"/>
    <w:rsid w:val="001502ED"/>
    <w:rsid w:val="00150805"/>
    <w:rsid w:val="001511AA"/>
    <w:rsid w:val="001515D5"/>
    <w:rsid w:val="00151AC1"/>
    <w:rsid w:val="00152909"/>
    <w:rsid w:val="00152DA0"/>
    <w:rsid w:val="00153744"/>
    <w:rsid w:val="00153D6D"/>
    <w:rsid w:val="0015470E"/>
    <w:rsid w:val="00156C25"/>
    <w:rsid w:val="00162865"/>
    <w:rsid w:val="00162A68"/>
    <w:rsid w:val="00162E35"/>
    <w:rsid w:val="00162EB8"/>
    <w:rsid w:val="001638F0"/>
    <w:rsid w:val="00163A44"/>
    <w:rsid w:val="00163B72"/>
    <w:rsid w:val="00164682"/>
    <w:rsid w:val="00165052"/>
    <w:rsid w:val="00165EB7"/>
    <w:rsid w:val="00167044"/>
    <w:rsid w:val="00167060"/>
    <w:rsid w:val="00170CA0"/>
    <w:rsid w:val="00171648"/>
    <w:rsid w:val="00173037"/>
    <w:rsid w:val="00173B4E"/>
    <w:rsid w:val="00174BCD"/>
    <w:rsid w:val="00174C2F"/>
    <w:rsid w:val="00175413"/>
    <w:rsid w:val="0017589F"/>
    <w:rsid w:val="00175C5E"/>
    <w:rsid w:val="0017641B"/>
    <w:rsid w:val="00176E1E"/>
    <w:rsid w:val="00176E6B"/>
    <w:rsid w:val="00177DCD"/>
    <w:rsid w:val="00180DE8"/>
    <w:rsid w:val="00181714"/>
    <w:rsid w:val="00182319"/>
    <w:rsid w:val="00182E26"/>
    <w:rsid w:val="00183692"/>
    <w:rsid w:val="00183CBD"/>
    <w:rsid w:val="00183CDC"/>
    <w:rsid w:val="001844ED"/>
    <w:rsid w:val="00184906"/>
    <w:rsid w:val="00184F0B"/>
    <w:rsid w:val="00185E5F"/>
    <w:rsid w:val="001866B0"/>
    <w:rsid w:val="00186B05"/>
    <w:rsid w:val="00190233"/>
    <w:rsid w:val="0019036C"/>
    <w:rsid w:val="001904CD"/>
    <w:rsid w:val="0019173D"/>
    <w:rsid w:val="001924C8"/>
    <w:rsid w:val="00192977"/>
    <w:rsid w:val="001941BB"/>
    <w:rsid w:val="00194516"/>
    <w:rsid w:val="001956BB"/>
    <w:rsid w:val="00195E6D"/>
    <w:rsid w:val="00196336"/>
    <w:rsid w:val="00196D0E"/>
    <w:rsid w:val="00196F3A"/>
    <w:rsid w:val="00196FA9"/>
    <w:rsid w:val="00197481"/>
    <w:rsid w:val="001A020B"/>
    <w:rsid w:val="001A1476"/>
    <w:rsid w:val="001A17EE"/>
    <w:rsid w:val="001A184C"/>
    <w:rsid w:val="001A21F3"/>
    <w:rsid w:val="001A4033"/>
    <w:rsid w:val="001A4495"/>
    <w:rsid w:val="001A4733"/>
    <w:rsid w:val="001A48D9"/>
    <w:rsid w:val="001A5D56"/>
    <w:rsid w:val="001A6421"/>
    <w:rsid w:val="001A6AAC"/>
    <w:rsid w:val="001A6C54"/>
    <w:rsid w:val="001A7D74"/>
    <w:rsid w:val="001A7FB6"/>
    <w:rsid w:val="001B0FC6"/>
    <w:rsid w:val="001B2261"/>
    <w:rsid w:val="001B4394"/>
    <w:rsid w:val="001B5059"/>
    <w:rsid w:val="001B590D"/>
    <w:rsid w:val="001B5ADC"/>
    <w:rsid w:val="001B66D2"/>
    <w:rsid w:val="001C04A4"/>
    <w:rsid w:val="001C13F5"/>
    <w:rsid w:val="001C18F1"/>
    <w:rsid w:val="001C1D45"/>
    <w:rsid w:val="001C2244"/>
    <w:rsid w:val="001C2D8A"/>
    <w:rsid w:val="001C4D87"/>
    <w:rsid w:val="001C565E"/>
    <w:rsid w:val="001C5C85"/>
    <w:rsid w:val="001C6380"/>
    <w:rsid w:val="001C71BD"/>
    <w:rsid w:val="001D02C7"/>
    <w:rsid w:val="001D1369"/>
    <w:rsid w:val="001D1790"/>
    <w:rsid w:val="001D3523"/>
    <w:rsid w:val="001D4187"/>
    <w:rsid w:val="001D6553"/>
    <w:rsid w:val="001D6573"/>
    <w:rsid w:val="001D6BDF"/>
    <w:rsid w:val="001D7623"/>
    <w:rsid w:val="001D78B2"/>
    <w:rsid w:val="001D7C3A"/>
    <w:rsid w:val="001D7F77"/>
    <w:rsid w:val="001E019B"/>
    <w:rsid w:val="001E158C"/>
    <w:rsid w:val="001E1AEE"/>
    <w:rsid w:val="001E3337"/>
    <w:rsid w:val="001E540E"/>
    <w:rsid w:val="001E56BB"/>
    <w:rsid w:val="001E6DCA"/>
    <w:rsid w:val="001E7BD8"/>
    <w:rsid w:val="001F0CC9"/>
    <w:rsid w:val="001F0E0B"/>
    <w:rsid w:val="001F133D"/>
    <w:rsid w:val="001F174C"/>
    <w:rsid w:val="001F3F9D"/>
    <w:rsid w:val="001F4C0C"/>
    <w:rsid w:val="001F5A41"/>
    <w:rsid w:val="001F5C6A"/>
    <w:rsid w:val="001F5F88"/>
    <w:rsid w:val="001F6048"/>
    <w:rsid w:val="001F6711"/>
    <w:rsid w:val="001F6A6F"/>
    <w:rsid w:val="001F7BE6"/>
    <w:rsid w:val="00200190"/>
    <w:rsid w:val="002015D1"/>
    <w:rsid w:val="002024AB"/>
    <w:rsid w:val="00202AF5"/>
    <w:rsid w:val="00203712"/>
    <w:rsid w:val="00203BDE"/>
    <w:rsid w:val="00203CF0"/>
    <w:rsid w:val="00203D34"/>
    <w:rsid w:val="00204CAB"/>
    <w:rsid w:val="00205916"/>
    <w:rsid w:val="00206E83"/>
    <w:rsid w:val="002075A1"/>
    <w:rsid w:val="002075E3"/>
    <w:rsid w:val="00210A78"/>
    <w:rsid w:val="0021161D"/>
    <w:rsid w:val="002117E4"/>
    <w:rsid w:val="0021244E"/>
    <w:rsid w:val="00213908"/>
    <w:rsid w:val="0021425F"/>
    <w:rsid w:val="00214264"/>
    <w:rsid w:val="0021525D"/>
    <w:rsid w:val="0021540C"/>
    <w:rsid w:val="00217571"/>
    <w:rsid w:val="00220A9B"/>
    <w:rsid w:val="00222700"/>
    <w:rsid w:val="002234CE"/>
    <w:rsid w:val="00223745"/>
    <w:rsid w:val="002237BF"/>
    <w:rsid w:val="00225A40"/>
    <w:rsid w:val="002267A0"/>
    <w:rsid w:val="002267CC"/>
    <w:rsid w:val="00226858"/>
    <w:rsid w:val="00227CD1"/>
    <w:rsid w:val="00227D8C"/>
    <w:rsid w:val="00227F30"/>
    <w:rsid w:val="00231159"/>
    <w:rsid w:val="00232ECB"/>
    <w:rsid w:val="00233097"/>
    <w:rsid w:val="002336CD"/>
    <w:rsid w:val="00235086"/>
    <w:rsid w:val="002359F3"/>
    <w:rsid w:val="00235C25"/>
    <w:rsid w:val="00236D66"/>
    <w:rsid w:val="0023795A"/>
    <w:rsid w:val="00240003"/>
    <w:rsid w:val="0024107E"/>
    <w:rsid w:val="002427BA"/>
    <w:rsid w:val="002431EB"/>
    <w:rsid w:val="00243560"/>
    <w:rsid w:val="00244EE3"/>
    <w:rsid w:val="00245CDD"/>
    <w:rsid w:val="0024710E"/>
    <w:rsid w:val="00247E4C"/>
    <w:rsid w:val="00247EE8"/>
    <w:rsid w:val="00250679"/>
    <w:rsid w:val="00250ACE"/>
    <w:rsid w:val="00250CE3"/>
    <w:rsid w:val="00251240"/>
    <w:rsid w:val="002518C1"/>
    <w:rsid w:val="002557AB"/>
    <w:rsid w:val="002560CD"/>
    <w:rsid w:val="002604AF"/>
    <w:rsid w:val="00260DDA"/>
    <w:rsid w:val="0026209F"/>
    <w:rsid w:val="00262A81"/>
    <w:rsid w:val="00262DC5"/>
    <w:rsid w:val="00262F99"/>
    <w:rsid w:val="0026378B"/>
    <w:rsid w:val="002639CC"/>
    <w:rsid w:val="00263EEC"/>
    <w:rsid w:val="002643FD"/>
    <w:rsid w:val="0026449D"/>
    <w:rsid w:val="00265091"/>
    <w:rsid w:val="00265EC2"/>
    <w:rsid w:val="00267F14"/>
    <w:rsid w:val="0027077D"/>
    <w:rsid w:val="00271E00"/>
    <w:rsid w:val="002723F0"/>
    <w:rsid w:val="002735F0"/>
    <w:rsid w:val="00273847"/>
    <w:rsid w:val="002746EF"/>
    <w:rsid w:val="00274C56"/>
    <w:rsid w:val="002752D8"/>
    <w:rsid w:val="00276A84"/>
    <w:rsid w:val="00276DF3"/>
    <w:rsid w:val="0028088C"/>
    <w:rsid w:val="002809D3"/>
    <w:rsid w:val="00280CB5"/>
    <w:rsid w:val="00280F0B"/>
    <w:rsid w:val="00281250"/>
    <w:rsid w:val="00282BF3"/>
    <w:rsid w:val="00284684"/>
    <w:rsid w:val="00284D0C"/>
    <w:rsid w:val="002855B4"/>
    <w:rsid w:val="002864FE"/>
    <w:rsid w:val="002902BC"/>
    <w:rsid w:val="00290557"/>
    <w:rsid w:val="00290F82"/>
    <w:rsid w:val="00293AFF"/>
    <w:rsid w:val="00293CCE"/>
    <w:rsid w:val="0029426D"/>
    <w:rsid w:val="002948C9"/>
    <w:rsid w:val="00294AA3"/>
    <w:rsid w:val="00294CB8"/>
    <w:rsid w:val="00294EEC"/>
    <w:rsid w:val="00295B0F"/>
    <w:rsid w:val="00296F09"/>
    <w:rsid w:val="002A035F"/>
    <w:rsid w:val="002A111E"/>
    <w:rsid w:val="002A1381"/>
    <w:rsid w:val="002A14F1"/>
    <w:rsid w:val="002A320C"/>
    <w:rsid w:val="002A3285"/>
    <w:rsid w:val="002A3A0D"/>
    <w:rsid w:val="002A4EBF"/>
    <w:rsid w:val="002A519C"/>
    <w:rsid w:val="002A645C"/>
    <w:rsid w:val="002A777C"/>
    <w:rsid w:val="002B001B"/>
    <w:rsid w:val="002B0FA7"/>
    <w:rsid w:val="002B1083"/>
    <w:rsid w:val="002B177E"/>
    <w:rsid w:val="002B2FB3"/>
    <w:rsid w:val="002B3331"/>
    <w:rsid w:val="002B47F7"/>
    <w:rsid w:val="002B5877"/>
    <w:rsid w:val="002B5CD1"/>
    <w:rsid w:val="002B6248"/>
    <w:rsid w:val="002B6F77"/>
    <w:rsid w:val="002C0DE9"/>
    <w:rsid w:val="002C0E64"/>
    <w:rsid w:val="002C115D"/>
    <w:rsid w:val="002C3C53"/>
    <w:rsid w:val="002C7DE4"/>
    <w:rsid w:val="002D0F9E"/>
    <w:rsid w:val="002D1E42"/>
    <w:rsid w:val="002D3D35"/>
    <w:rsid w:val="002D4321"/>
    <w:rsid w:val="002D5369"/>
    <w:rsid w:val="002D5BB9"/>
    <w:rsid w:val="002D630F"/>
    <w:rsid w:val="002D67EE"/>
    <w:rsid w:val="002D6956"/>
    <w:rsid w:val="002D7282"/>
    <w:rsid w:val="002D7401"/>
    <w:rsid w:val="002D7777"/>
    <w:rsid w:val="002D79C8"/>
    <w:rsid w:val="002D7E37"/>
    <w:rsid w:val="002E03B5"/>
    <w:rsid w:val="002E0633"/>
    <w:rsid w:val="002E0915"/>
    <w:rsid w:val="002E1677"/>
    <w:rsid w:val="002E259A"/>
    <w:rsid w:val="002E2D64"/>
    <w:rsid w:val="002E3293"/>
    <w:rsid w:val="002E33DA"/>
    <w:rsid w:val="002E4381"/>
    <w:rsid w:val="002E4631"/>
    <w:rsid w:val="002E53DE"/>
    <w:rsid w:val="002E5776"/>
    <w:rsid w:val="002E5EE4"/>
    <w:rsid w:val="002E70F3"/>
    <w:rsid w:val="002E7506"/>
    <w:rsid w:val="002E7BBD"/>
    <w:rsid w:val="002F226F"/>
    <w:rsid w:val="002F3910"/>
    <w:rsid w:val="002F49D3"/>
    <w:rsid w:val="002F4EC8"/>
    <w:rsid w:val="002F4FDF"/>
    <w:rsid w:val="003018C9"/>
    <w:rsid w:val="00301CC4"/>
    <w:rsid w:val="003027EE"/>
    <w:rsid w:val="00302825"/>
    <w:rsid w:val="00302C68"/>
    <w:rsid w:val="003031C4"/>
    <w:rsid w:val="00303920"/>
    <w:rsid w:val="00303ED9"/>
    <w:rsid w:val="00304F65"/>
    <w:rsid w:val="00305B7B"/>
    <w:rsid w:val="00305CDB"/>
    <w:rsid w:val="00305FE9"/>
    <w:rsid w:val="00306415"/>
    <w:rsid w:val="00307CE3"/>
    <w:rsid w:val="00307F51"/>
    <w:rsid w:val="00310346"/>
    <w:rsid w:val="00311F8D"/>
    <w:rsid w:val="00311FB0"/>
    <w:rsid w:val="003121C8"/>
    <w:rsid w:val="003128DE"/>
    <w:rsid w:val="00312C58"/>
    <w:rsid w:val="0031342F"/>
    <w:rsid w:val="0031421E"/>
    <w:rsid w:val="00320978"/>
    <w:rsid w:val="003229F5"/>
    <w:rsid w:val="00322C53"/>
    <w:rsid w:val="00323C63"/>
    <w:rsid w:val="00325306"/>
    <w:rsid w:val="0032542B"/>
    <w:rsid w:val="00326331"/>
    <w:rsid w:val="00326C56"/>
    <w:rsid w:val="0032795E"/>
    <w:rsid w:val="00327F90"/>
    <w:rsid w:val="003314F3"/>
    <w:rsid w:val="0033282A"/>
    <w:rsid w:val="00332BB8"/>
    <w:rsid w:val="00333139"/>
    <w:rsid w:val="0033327B"/>
    <w:rsid w:val="00333A77"/>
    <w:rsid w:val="00333F65"/>
    <w:rsid w:val="00334264"/>
    <w:rsid w:val="00335039"/>
    <w:rsid w:val="00335192"/>
    <w:rsid w:val="003351DD"/>
    <w:rsid w:val="003364FC"/>
    <w:rsid w:val="003377F2"/>
    <w:rsid w:val="0034269F"/>
    <w:rsid w:val="00342DFF"/>
    <w:rsid w:val="0034383E"/>
    <w:rsid w:val="00343C47"/>
    <w:rsid w:val="00345440"/>
    <w:rsid w:val="003464AC"/>
    <w:rsid w:val="0035031A"/>
    <w:rsid w:val="003511E9"/>
    <w:rsid w:val="0035135B"/>
    <w:rsid w:val="00351373"/>
    <w:rsid w:val="003514D1"/>
    <w:rsid w:val="003519B4"/>
    <w:rsid w:val="00351B7D"/>
    <w:rsid w:val="00351EFB"/>
    <w:rsid w:val="00352906"/>
    <w:rsid w:val="003538D8"/>
    <w:rsid w:val="00355D16"/>
    <w:rsid w:val="00357DD1"/>
    <w:rsid w:val="00360672"/>
    <w:rsid w:val="003627C2"/>
    <w:rsid w:val="0036292F"/>
    <w:rsid w:val="00363C40"/>
    <w:rsid w:val="00364B63"/>
    <w:rsid w:val="00364C14"/>
    <w:rsid w:val="00365B51"/>
    <w:rsid w:val="00365D01"/>
    <w:rsid w:val="003672F5"/>
    <w:rsid w:val="00367702"/>
    <w:rsid w:val="00370BC5"/>
    <w:rsid w:val="00370EEC"/>
    <w:rsid w:val="00372C4E"/>
    <w:rsid w:val="0037305C"/>
    <w:rsid w:val="00373E2A"/>
    <w:rsid w:val="00374847"/>
    <w:rsid w:val="003748CF"/>
    <w:rsid w:val="00374B4A"/>
    <w:rsid w:val="00374CFD"/>
    <w:rsid w:val="00374EE0"/>
    <w:rsid w:val="003750F3"/>
    <w:rsid w:val="0037650C"/>
    <w:rsid w:val="00380CBD"/>
    <w:rsid w:val="0038131A"/>
    <w:rsid w:val="003814DC"/>
    <w:rsid w:val="003815DC"/>
    <w:rsid w:val="0038243C"/>
    <w:rsid w:val="00382F34"/>
    <w:rsid w:val="003837A9"/>
    <w:rsid w:val="00383F07"/>
    <w:rsid w:val="00385F15"/>
    <w:rsid w:val="003871FC"/>
    <w:rsid w:val="00387DE8"/>
    <w:rsid w:val="00391233"/>
    <w:rsid w:val="003918FE"/>
    <w:rsid w:val="00391BC3"/>
    <w:rsid w:val="00391F1E"/>
    <w:rsid w:val="00392579"/>
    <w:rsid w:val="00393AD4"/>
    <w:rsid w:val="00393EC8"/>
    <w:rsid w:val="00394318"/>
    <w:rsid w:val="00394546"/>
    <w:rsid w:val="00395BC1"/>
    <w:rsid w:val="00396636"/>
    <w:rsid w:val="0039753D"/>
    <w:rsid w:val="00397DE3"/>
    <w:rsid w:val="003A0D65"/>
    <w:rsid w:val="003A0FAF"/>
    <w:rsid w:val="003A1A0C"/>
    <w:rsid w:val="003A1D13"/>
    <w:rsid w:val="003A467E"/>
    <w:rsid w:val="003A5A6C"/>
    <w:rsid w:val="003A6242"/>
    <w:rsid w:val="003A7759"/>
    <w:rsid w:val="003B101C"/>
    <w:rsid w:val="003B2DEF"/>
    <w:rsid w:val="003B3F24"/>
    <w:rsid w:val="003B455E"/>
    <w:rsid w:val="003B4C21"/>
    <w:rsid w:val="003B54FE"/>
    <w:rsid w:val="003B65CE"/>
    <w:rsid w:val="003B6BC4"/>
    <w:rsid w:val="003B7444"/>
    <w:rsid w:val="003C022D"/>
    <w:rsid w:val="003C077B"/>
    <w:rsid w:val="003C1381"/>
    <w:rsid w:val="003C1EE1"/>
    <w:rsid w:val="003C2369"/>
    <w:rsid w:val="003C2A72"/>
    <w:rsid w:val="003C32BC"/>
    <w:rsid w:val="003C3BD7"/>
    <w:rsid w:val="003C3DFA"/>
    <w:rsid w:val="003C4519"/>
    <w:rsid w:val="003C61A1"/>
    <w:rsid w:val="003D0CA1"/>
    <w:rsid w:val="003D1E57"/>
    <w:rsid w:val="003D2410"/>
    <w:rsid w:val="003D258C"/>
    <w:rsid w:val="003D276B"/>
    <w:rsid w:val="003D2BF9"/>
    <w:rsid w:val="003D4C1D"/>
    <w:rsid w:val="003D4F3D"/>
    <w:rsid w:val="003D63DA"/>
    <w:rsid w:val="003D70C1"/>
    <w:rsid w:val="003D7BBE"/>
    <w:rsid w:val="003D7CD0"/>
    <w:rsid w:val="003E012C"/>
    <w:rsid w:val="003E128B"/>
    <w:rsid w:val="003E1A15"/>
    <w:rsid w:val="003E2B44"/>
    <w:rsid w:val="003E32FA"/>
    <w:rsid w:val="003E3E8A"/>
    <w:rsid w:val="003E4C54"/>
    <w:rsid w:val="003E6028"/>
    <w:rsid w:val="003E6F9D"/>
    <w:rsid w:val="003F0093"/>
    <w:rsid w:val="003F0FB8"/>
    <w:rsid w:val="003F1321"/>
    <w:rsid w:val="003F1B1D"/>
    <w:rsid w:val="003F2982"/>
    <w:rsid w:val="003F31BE"/>
    <w:rsid w:val="003F37E7"/>
    <w:rsid w:val="003F3A78"/>
    <w:rsid w:val="003F3AA2"/>
    <w:rsid w:val="003F5799"/>
    <w:rsid w:val="003F621E"/>
    <w:rsid w:val="003F7E6E"/>
    <w:rsid w:val="00400A88"/>
    <w:rsid w:val="00400D06"/>
    <w:rsid w:val="004042E9"/>
    <w:rsid w:val="004057AC"/>
    <w:rsid w:val="00405A62"/>
    <w:rsid w:val="00405F56"/>
    <w:rsid w:val="0040680A"/>
    <w:rsid w:val="00410076"/>
    <w:rsid w:val="00410772"/>
    <w:rsid w:val="00413C84"/>
    <w:rsid w:val="00413F81"/>
    <w:rsid w:val="0041601F"/>
    <w:rsid w:val="00417127"/>
    <w:rsid w:val="00417678"/>
    <w:rsid w:val="00417CA0"/>
    <w:rsid w:val="00420945"/>
    <w:rsid w:val="004210B1"/>
    <w:rsid w:val="004217D5"/>
    <w:rsid w:val="00421B47"/>
    <w:rsid w:val="00421BAB"/>
    <w:rsid w:val="00422071"/>
    <w:rsid w:val="004224CC"/>
    <w:rsid w:val="00422615"/>
    <w:rsid w:val="00422EAF"/>
    <w:rsid w:val="0042393F"/>
    <w:rsid w:val="00424554"/>
    <w:rsid w:val="00424A44"/>
    <w:rsid w:val="00425FA8"/>
    <w:rsid w:val="00425FB6"/>
    <w:rsid w:val="00427E78"/>
    <w:rsid w:val="0043238E"/>
    <w:rsid w:val="004323E3"/>
    <w:rsid w:val="004326C4"/>
    <w:rsid w:val="004329F8"/>
    <w:rsid w:val="0043525D"/>
    <w:rsid w:val="0043618D"/>
    <w:rsid w:val="00436672"/>
    <w:rsid w:val="00440749"/>
    <w:rsid w:val="00441F38"/>
    <w:rsid w:val="0044304B"/>
    <w:rsid w:val="00443096"/>
    <w:rsid w:val="00443393"/>
    <w:rsid w:val="0044397F"/>
    <w:rsid w:val="00443AFB"/>
    <w:rsid w:val="004449B3"/>
    <w:rsid w:val="0044587B"/>
    <w:rsid w:val="00446355"/>
    <w:rsid w:val="004466D0"/>
    <w:rsid w:val="00446B0E"/>
    <w:rsid w:val="0044709A"/>
    <w:rsid w:val="00447D9B"/>
    <w:rsid w:val="0045146F"/>
    <w:rsid w:val="00451559"/>
    <w:rsid w:val="004515DD"/>
    <w:rsid w:val="004534C6"/>
    <w:rsid w:val="00453A8B"/>
    <w:rsid w:val="00453E91"/>
    <w:rsid w:val="004545F1"/>
    <w:rsid w:val="004546A8"/>
    <w:rsid w:val="00455235"/>
    <w:rsid w:val="00455E83"/>
    <w:rsid w:val="004561F8"/>
    <w:rsid w:val="00456962"/>
    <w:rsid w:val="0045787A"/>
    <w:rsid w:val="00457FB0"/>
    <w:rsid w:val="00460991"/>
    <w:rsid w:val="004621A0"/>
    <w:rsid w:val="00462F45"/>
    <w:rsid w:val="00464209"/>
    <w:rsid w:val="00464AFD"/>
    <w:rsid w:val="00464DE7"/>
    <w:rsid w:val="004659E7"/>
    <w:rsid w:val="004662E0"/>
    <w:rsid w:val="00467C53"/>
    <w:rsid w:val="00467F9F"/>
    <w:rsid w:val="004704D5"/>
    <w:rsid w:val="00470EB1"/>
    <w:rsid w:val="00471D20"/>
    <w:rsid w:val="00472751"/>
    <w:rsid w:val="00473F3B"/>
    <w:rsid w:val="004742E6"/>
    <w:rsid w:val="00476C27"/>
    <w:rsid w:val="00476D6E"/>
    <w:rsid w:val="00477A05"/>
    <w:rsid w:val="00477D1F"/>
    <w:rsid w:val="0048075F"/>
    <w:rsid w:val="00480BD8"/>
    <w:rsid w:val="00481E16"/>
    <w:rsid w:val="00483AC7"/>
    <w:rsid w:val="00483F32"/>
    <w:rsid w:val="0048411D"/>
    <w:rsid w:val="00484158"/>
    <w:rsid w:val="00484913"/>
    <w:rsid w:val="0048526B"/>
    <w:rsid w:val="00485E3B"/>
    <w:rsid w:val="00486665"/>
    <w:rsid w:val="00490CB7"/>
    <w:rsid w:val="0049110D"/>
    <w:rsid w:val="004911C7"/>
    <w:rsid w:val="00492E67"/>
    <w:rsid w:val="004946D7"/>
    <w:rsid w:val="00495818"/>
    <w:rsid w:val="00495A90"/>
    <w:rsid w:val="00495B6C"/>
    <w:rsid w:val="00497B9C"/>
    <w:rsid w:val="004A06AC"/>
    <w:rsid w:val="004A0D3B"/>
    <w:rsid w:val="004A0F01"/>
    <w:rsid w:val="004A12D1"/>
    <w:rsid w:val="004A143F"/>
    <w:rsid w:val="004A1B0C"/>
    <w:rsid w:val="004A2A75"/>
    <w:rsid w:val="004A3697"/>
    <w:rsid w:val="004A3E45"/>
    <w:rsid w:val="004A4185"/>
    <w:rsid w:val="004A4913"/>
    <w:rsid w:val="004A5886"/>
    <w:rsid w:val="004A6943"/>
    <w:rsid w:val="004A6E65"/>
    <w:rsid w:val="004A7080"/>
    <w:rsid w:val="004A74E6"/>
    <w:rsid w:val="004A7518"/>
    <w:rsid w:val="004A7659"/>
    <w:rsid w:val="004B19D6"/>
    <w:rsid w:val="004B2549"/>
    <w:rsid w:val="004B2915"/>
    <w:rsid w:val="004B2E0F"/>
    <w:rsid w:val="004B3FEC"/>
    <w:rsid w:val="004B47FE"/>
    <w:rsid w:val="004B5A37"/>
    <w:rsid w:val="004B78A0"/>
    <w:rsid w:val="004B78FC"/>
    <w:rsid w:val="004C07DF"/>
    <w:rsid w:val="004C1319"/>
    <w:rsid w:val="004C18B4"/>
    <w:rsid w:val="004C1D7B"/>
    <w:rsid w:val="004C33FE"/>
    <w:rsid w:val="004C36D0"/>
    <w:rsid w:val="004C3A1D"/>
    <w:rsid w:val="004C4E2E"/>
    <w:rsid w:val="004C67F7"/>
    <w:rsid w:val="004C6F67"/>
    <w:rsid w:val="004D05BE"/>
    <w:rsid w:val="004D0CBC"/>
    <w:rsid w:val="004D0E1F"/>
    <w:rsid w:val="004D1D53"/>
    <w:rsid w:val="004D2D54"/>
    <w:rsid w:val="004D3D05"/>
    <w:rsid w:val="004D592E"/>
    <w:rsid w:val="004D620C"/>
    <w:rsid w:val="004D672B"/>
    <w:rsid w:val="004D6B3C"/>
    <w:rsid w:val="004D76CA"/>
    <w:rsid w:val="004E150F"/>
    <w:rsid w:val="004E35CD"/>
    <w:rsid w:val="004E4514"/>
    <w:rsid w:val="004E4905"/>
    <w:rsid w:val="004E64DA"/>
    <w:rsid w:val="004E70EA"/>
    <w:rsid w:val="004F0A90"/>
    <w:rsid w:val="004F0DCD"/>
    <w:rsid w:val="004F1D88"/>
    <w:rsid w:val="004F1ED7"/>
    <w:rsid w:val="004F2B2A"/>
    <w:rsid w:val="004F346C"/>
    <w:rsid w:val="004F3511"/>
    <w:rsid w:val="004F39C9"/>
    <w:rsid w:val="004F3DE3"/>
    <w:rsid w:val="004F45A1"/>
    <w:rsid w:val="004F4D91"/>
    <w:rsid w:val="004F582C"/>
    <w:rsid w:val="004F58AA"/>
    <w:rsid w:val="004F6797"/>
    <w:rsid w:val="004F7E0F"/>
    <w:rsid w:val="00500082"/>
    <w:rsid w:val="00500DD4"/>
    <w:rsid w:val="00501BDF"/>
    <w:rsid w:val="00501EA9"/>
    <w:rsid w:val="005038C8"/>
    <w:rsid w:val="0050408B"/>
    <w:rsid w:val="0050594C"/>
    <w:rsid w:val="005067AA"/>
    <w:rsid w:val="005072A5"/>
    <w:rsid w:val="00507655"/>
    <w:rsid w:val="00510608"/>
    <w:rsid w:val="005123AB"/>
    <w:rsid w:val="00512649"/>
    <w:rsid w:val="00512E09"/>
    <w:rsid w:val="00513022"/>
    <w:rsid w:val="00513D15"/>
    <w:rsid w:val="00515633"/>
    <w:rsid w:val="0051581B"/>
    <w:rsid w:val="00516290"/>
    <w:rsid w:val="0051662D"/>
    <w:rsid w:val="00517393"/>
    <w:rsid w:val="00517A6A"/>
    <w:rsid w:val="00520939"/>
    <w:rsid w:val="00520ADF"/>
    <w:rsid w:val="005229C7"/>
    <w:rsid w:val="00523A4B"/>
    <w:rsid w:val="00524881"/>
    <w:rsid w:val="00524B4E"/>
    <w:rsid w:val="00525620"/>
    <w:rsid w:val="00527E1C"/>
    <w:rsid w:val="00530F91"/>
    <w:rsid w:val="00532269"/>
    <w:rsid w:val="00532606"/>
    <w:rsid w:val="00532890"/>
    <w:rsid w:val="0053295D"/>
    <w:rsid w:val="005334EE"/>
    <w:rsid w:val="0053489E"/>
    <w:rsid w:val="00534922"/>
    <w:rsid w:val="00534FDC"/>
    <w:rsid w:val="00537183"/>
    <w:rsid w:val="005371F1"/>
    <w:rsid w:val="00537A1D"/>
    <w:rsid w:val="00540240"/>
    <w:rsid w:val="00540723"/>
    <w:rsid w:val="005411D2"/>
    <w:rsid w:val="00541284"/>
    <w:rsid w:val="00542050"/>
    <w:rsid w:val="005420E8"/>
    <w:rsid w:val="005425AA"/>
    <w:rsid w:val="00543D04"/>
    <w:rsid w:val="00544AF4"/>
    <w:rsid w:val="00545D0E"/>
    <w:rsid w:val="005461C0"/>
    <w:rsid w:val="005473E6"/>
    <w:rsid w:val="00550806"/>
    <w:rsid w:val="00550EF6"/>
    <w:rsid w:val="00550F66"/>
    <w:rsid w:val="00551455"/>
    <w:rsid w:val="00552533"/>
    <w:rsid w:val="0055315B"/>
    <w:rsid w:val="005532F0"/>
    <w:rsid w:val="00553648"/>
    <w:rsid w:val="00553F47"/>
    <w:rsid w:val="00554570"/>
    <w:rsid w:val="00555535"/>
    <w:rsid w:val="00555E3E"/>
    <w:rsid w:val="00556590"/>
    <w:rsid w:val="00557EB9"/>
    <w:rsid w:val="00563856"/>
    <w:rsid w:val="0056426E"/>
    <w:rsid w:val="00565ABE"/>
    <w:rsid w:val="00566425"/>
    <w:rsid w:val="00566828"/>
    <w:rsid w:val="00566848"/>
    <w:rsid w:val="005702B4"/>
    <w:rsid w:val="00570434"/>
    <w:rsid w:val="0057073D"/>
    <w:rsid w:val="00571E3D"/>
    <w:rsid w:val="005725F6"/>
    <w:rsid w:val="00574CFC"/>
    <w:rsid w:val="005753F2"/>
    <w:rsid w:val="00575A62"/>
    <w:rsid w:val="0057610B"/>
    <w:rsid w:val="005763BD"/>
    <w:rsid w:val="005768C5"/>
    <w:rsid w:val="005768F2"/>
    <w:rsid w:val="00577040"/>
    <w:rsid w:val="00580014"/>
    <w:rsid w:val="0058133A"/>
    <w:rsid w:val="00581519"/>
    <w:rsid w:val="0058295B"/>
    <w:rsid w:val="00583E6E"/>
    <w:rsid w:val="005844DD"/>
    <w:rsid w:val="00587D10"/>
    <w:rsid w:val="00590E8D"/>
    <w:rsid w:val="00592E78"/>
    <w:rsid w:val="005931C2"/>
    <w:rsid w:val="00593D8C"/>
    <w:rsid w:val="00595DDC"/>
    <w:rsid w:val="00595FE9"/>
    <w:rsid w:val="005961BC"/>
    <w:rsid w:val="00597BA9"/>
    <w:rsid w:val="005A2F4A"/>
    <w:rsid w:val="005A4B60"/>
    <w:rsid w:val="005A6B2A"/>
    <w:rsid w:val="005B0B47"/>
    <w:rsid w:val="005B0B97"/>
    <w:rsid w:val="005B1681"/>
    <w:rsid w:val="005B21FC"/>
    <w:rsid w:val="005B2A68"/>
    <w:rsid w:val="005B3AF6"/>
    <w:rsid w:val="005B46CE"/>
    <w:rsid w:val="005B689A"/>
    <w:rsid w:val="005B7C49"/>
    <w:rsid w:val="005C03D3"/>
    <w:rsid w:val="005C0624"/>
    <w:rsid w:val="005C11D8"/>
    <w:rsid w:val="005C21E0"/>
    <w:rsid w:val="005C3D27"/>
    <w:rsid w:val="005C46D5"/>
    <w:rsid w:val="005C5E8D"/>
    <w:rsid w:val="005C6D45"/>
    <w:rsid w:val="005C6DF3"/>
    <w:rsid w:val="005C7481"/>
    <w:rsid w:val="005D0DDE"/>
    <w:rsid w:val="005D2BC5"/>
    <w:rsid w:val="005D3118"/>
    <w:rsid w:val="005D418F"/>
    <w:rsid w:val="005D564B"/>
    <w:rsid w:val="005D56F1"/>
    <w:rsid w:val="005D57EB"/>
    <w:rsid w:val="005D653E"/>
    <w:rsid w:val="005D6F10"/>
    <w:rsid w:val="005D76C4"/>
    <w:rsid w:val="005D78BA"/>
    <w:rsid w:val="005E0375"/>
    <w:rsid w:val="005E039D"/>
    <w:rsid w:val="005E0ECC"/>
    <w:rsid w:val="005E189A"/>
    <w:rsid w:val="005E2645"/>
    <w:rsid w:val="005E27AA"/>
    <w:rsid w:val="005E34A3"/>
    <w:rsid w:val="005E4392"/>
    <w:rsid w:val="005E44DB"/>
    <w:rsid w:val="005E5A38"/>
    <w:rsid w:val="005E6893"/>
    <w:rsid w:val="005E7E0E"/>
    <w:rsid w:val="005F02FA"/>
    <w:rsid w:val="005F0601"/>
    <w:rsid w:val="005F1C4D"/>
    <w:rsid w:val="005F1E81"/>
    <w:rsid w:val="005F6C56"/>
    <w:rsid w:val="005F72FF"/>
    <w:rsid w:val="005F7B27"/>
    <w:rsid w:val="00600352"/>
    <w:rsid w:val="00600C66"/>
    <w:rsid w:val="0060162D"/>
    <w:rsid w:val="006025F0"/>
    <w:rsid w:val="0060518D"/>
    <w:rsid w:val="00605BC4"/>
    <w:rsid w:val="006069F4"/>
    <w:rsid w:val="00606E20"/>
    <w:rsid w:val="00606F5E"/>
    <w:rsid w:val="00610433"/>
    <w:rsid w:val="00610B2C"/>
    <w:rsid w:val="0061103D"/>
    <w:rsid w:val="00613422"/>
    <w:rsid w:val="006141B8"/>
    <w:rsid w:val="006163F4"/>
    <w:rsid w:val="00620572"/>
    <w:rsid w:val="0062200A"/>
    <w:rsid w:val="00622A05"/>
    <w:rsid w:val="0062308F"/>
    <w:rsid w:val="00623C8F"/>
    <w:rsid w:val="00625022"/>
    <w:rsid w:val="00625FF9"/>
    <w:rsid w:val="0062714C"/>
    <w:rsid w:val="00627191"/>
    <w:rsid w:val="006310BB"/>
    <w:rsid w:val="006312D6"/>
    <w:rsid w:val="00633211"/>
    <w:rsid w:val="006350BE"/>
    <w:rsid w:val="00635E07"/>
    <w:rsid w:val="00636450"/>
    <w:rsid w:val="00636A49"/>
    <w:rsid w:val="00636F95"/>
    <w:rsid w:val="0063757D"/>
    <w:rsid w:val="00640C4C"/>
    <w:rsid w:val="0064112A"/>
    <w:rsid w:val="006420C1"/>
    <w:rsid w:val="006423BE"/>
    <w:rsid w:val="006425D7"/>
    <w:rsid w:val="00643779"/>
    <w:rsid w:val="00644771"/>
    <w:rsid w:val="00645399"/>
    <w:rsid w:val="00646366"/>
    <w:rsid w:val="0064657E"/>
    <w:rsid w:val="006465BA"/>
    <w:rsid w:val="00646740"/>
    <w:rsid w:val="00646EF2"/>
    <w:rsid w:val="00647DEA"/>
    <w:rsid w:val="00651571"/>
    <w:rsid w:val="00651650"/>
    <w:rsid w:val="006519E9"/>
    <w:rsid w:val="0065291C"/>
    <w:rsid w:val="00652E5B"/>
    <w:rsid w:val="00654B2F"/>
    <w:rsid w:val="00654DC7"/>
    <w:rsid w:val="00655434"/>
    <w:rsid w:val="00655FA5"/>
    <w:rsid w:val="00656510"/>
    <w:rsid w:val="00656AB9"/>
    <w:rsid w:val="006573E7"/>
    <w:rsid w:val="00660648"/>
    <w:rsid w:val="00660744"/>
    <w:rsid w:val="00664C1F"/>
    <w:rsid w:val="006652D8"/>
    <w:rsid w:val="00665776"/>
    <w:rsid w:val="00665B32"/>
    <w:rsid w:val="0066629D"/>
    <w:rsid w:val="00666C20"/>
    <w:rsid w:val="00667850"/>
    <w:rsid w:val="00667864"/>
    <w:rsid w:val="00667C99"/>
    <w:rsid w:val="00671997"/>
    <w:rsid w:val="006727F2"/>
    <w:rsid w:val="00672D68"/>
    <w:rsid w:val="00672EBB"/>
    <w:rsid w:val="00672F0D"/>
    <w:rsid w:val="006733AE"/>
    <w:rsid w:val="00673B95"/>
    <w:rsid w:val="00673F09"/>
    <w:rsid w:val="006740A9"/>
    <w:rsid w:val="0067422A"/>
    <w:rsid w:val="00674577"/>
    <w:rsid w:val="00675A7B"/>
    <w:rsid w:val="00675B58"/>
    <w:rsid w:val="006772D6"/>
    <w:rsid w:val="0068051C"/>
    <w:rsid w:val="00680F6A"/>
    <w:rsid w:val="00681113"/>
    <w:rsid w:val="0068211D"/>
    <w:rsid w:val="006827BF"/>
    <w:rsid w:val="0068389A"/>
    <w:rsid w:val="006838D9"/>
    <w:rsid w:val="00683F32"/>
    <w:rsid w:val="00685396"/>
    <w:rsid w:val="00685EBB"/>
    <w:rsid w:val="0068732D"/>
    <w:rsid w:val="00687758"/>
    <w:rsid w:val="00687905"/>
    <w:rsid w:val="00690E4B"/>
    <w:rsid w:val="0069149B"/>
    <w:rsid w:val="00691781"/>
    <w:rsid w:val="00693CD5"/>
    <w:rsid w:val="00693CDD"/>
    <w:rsid w:val="0069417F"/>
    <w:rsid w:val="00694E8F"/>
    <w:rsid w:val="0069709A"/>
    <w:rsid w:val="00697554"/>
    <w:rsid w:val="00697608"/>
    <w:rsid w:val="00697B5F"/>
    <w:rsid w:val="00697C3F"/>
    <w:rsid w:val="006A185B"/>
    <w:rsid w:val="006A1871"/>
    <w:rsid w:val="006A23DA"/>
    <w:rsid w:val="006A43B1"/>
    <w:rsid w:val="006A57ED"/>
    <w:rsid w:val="006A5A80"/>
    <w:rsid w:val="006A61E6"/>
    <w:rsid w:val="006A6239"/>
    <w:rsid w:val="006A6474"/>
    <w:rsid w:val="006A6A62"/>
    <w:rsid w:val="006A7A56"/>
    <w:rsid w:val="006B05FC"/>
    <w:rsid w:val="006B0A6E"/>
    <w:rsid w:val="006B0E93"/>
    <w:rsid w:val="006B144F"/>
    <w:rsid w:val="006B251B"/>
    <w:rsid w:val="006B26F1"/>
    <w:rsid w:val="006B2732"/>
    <w:rsid w:val="006B598B"/>
    <w:rsid w:val="006B5D41"/>
    <w:rsid w:val="006B760B"/>
    <w:rsid w:val="006C0186"/>
    <w:rsid w:val="006C0C12"/>
    <w:rsid w:val="006C1B88"/>
    <w:rsid w:val="006C1EE4"/>
    <w:rsid w:val="006C27BC"/>
    <w:rsid w:val="006C2EDB"/>
    <w:rsid w:val="006C46E1"/>
    <w:rsid w:val="006C4E99"/>
    <w:rsid w:val="006C4F45"/>
    <w:rsid w:val="006C5DDE"/>
    <w:rsid w:val="006C6AAA"/>
    <w:rsid w:val="006C7D2E"/>
    <w:rsid w:val="006C7E89"/>
    <w:rsid w:val="006D20A5"/>
    <w:rsid w:val="006D53EA"/>
    <w:rsid w:val="006D5675"/>
    <w:rsid w:val="006D5B1E"/>
    <w:rsid w:val="006D72E8"/>
    <w:rsid w:val="006D7509"/>
    <w:rsid w:val="006D75E1"/>
    <w:rsid w:val="006E0020"/>
    <w:rsid w:val="006E166C"/>
    <w:rsid w:val="006E1737"/>
    <w:rsid w:val="006E2216"/>
    <w:rsid w:val="006E232C"/>
    <w:rsid w:val="006E3CDF"/>
    <w:rsid w:val="006E450B"/>
    <w:rsid w:val="006E512F"/>
    <w:rsid w:val="006E5AD1"/>
    <w:rsid w:val="006E5BEE"/>
    <w:rsid w:val="006E6B51"/>
    <w:rsid w:val="006E6E7A"/>
    <w:rsid w:val="006E757C"/>
    <w:rsid w:val="006F00F6"/>
    <w:rsid w:val="006F0617"/>
    <w:rsid w:val="006F16F8"/>
    <w:rsid w:val="006F1C73"/>
    <w:rsid w:val="006F22E3"/>
    <w:rsid w:val="006F29BF"/>
    <w:rsid w:val="006F4463"/>
    <w:rsid w:val="006F4E6C"/>
    <w:rsid w:val="006F507E"/>
    <w:rsid w:val="006F54F4"/>
    <w:rsid w:val="006F6D81"/>
    <w:rsid w:val="00700F97"/>
    <w:rsid w:val="0070135E"/>
    <w:rsid w:val="00701991"/>
    <w:rsid w:val="0070364E"/>
    <w:rsid w:val="00703EC1"/>
    <w:rsid w:val="00704DEF"/>
    <w:rsid w:val="00706D5B"/>
    <w:rsid w:val="00711E96"/>
    <w:rsid w:val="00712A49"/>
    <w:rsid w:val="00712BA9"/>
    <w:rsid w:val="00712CCF"/>
    <w:rsid w:val="00712FAD"/>
    <w:rsid w:val="007149D5"/>
    <w:rsid w:val="00714B49"/>
    <w:rsid w:val="00714C57"/>
    <w:rsid w:val="00716382"/>
    <w:rsid w:val="00716713"/>
    <w:rsid w:val="00716B99"/>
    <w:rsid w:val="00717DAF"/>
    <w:rsid w:val="00721291"/>
    <w:rsid w:val="00721662"/>
    <w:rsid w:val="00721995"/>
    <w:rsid w:val="007238A9"/>
    <w:rsid w:val="0072395B"/>
    <w:rsid w:val="00723CDA"/>
    <w:rsid w:val="00723EA0"/>
    <w:rsid w:val="007242F6"/>
    <w:rsid w:val="00724366"/>
    <w:rsid w:val="00724615"/>
    <w:rsid w:val="00724E92"/>
    <w:rsid w:val="007257CD"/>
    <w:rsid w:val="00727A73"/>
    <w:rsid w:val="00727C66"/>
    <w:rsid w:val="00731718"/>
    <w:rsid w:val="00731F75"/>
    <w:rsid w:val="007333A2"/>
    <w:rsid w:val="0073525A"/>
    <w:rsid w:val="007362CC"/>
    <w:rsid w:val="007374D6"/>
    <w:rsid w:val="00740C6B"/>
    <w:rsid w:val="0074294E"/>
    <w:rsid w:val="00742F63"/>
    <w:rsid w:val="00743239"/>
    <w:rsid w:val="00743D11"/>
    <w:rsid w:val="007448A0"/>
    <w:rsid w:val="00745635"/>
    <w:rsid w:val="00745D99"/>
    <w:rsid w:val="00745EFC"/>
    <w:rsid w:val="007462AD"/>
    <w:rsid w:val="00746750"/>
    <w:rsid w:val="0074735F"/>
    <w:rsid w:val="00750699"/>
    <w:rsid w:val="00751C78"/>
    <w:rsid w:val="007526A5"/>
    <w:rsid w:val="00753FEB"/>
    <w:rsid w:val="0075615D"/>
    <w:rsid w:val="0075637F"/>
    <w:rsid w:val="00756FC7"/>
    <w:rsid w:val="00760995"/>
    <w:rsid w:val="00760A40"/>
    <w:rsid w:val="00760E9B"/>
    <w:rsid w:val="00760F13"/>
    <w:rsid w:val="007611AF"/>
    <w:rsid w:val="00761913"/>
    <w:rsid w:val="00762780"/>
    <w:rsid w:val="0076309D"/>
    <w:rsid w:val="007642B0"/>
    <w:rsid w:val="00764367"/>
    <w:rsid w:val="00764C8F"/>
    <w:rsid w:val="007669B5"/>
    <w:rsid w:val="00767097"/>
    <w:rsid w:val="00771A25"/>
    <w:rsid w:val="00772248"/>
    <w:rsid w:val="00773225"/>
    <w:rsid w:val="00774F2E"/>
    <w:rsid w:val="00776198"/>
    <w:rsid w:val="007769D3"/>
    <w:rsid w:val="007774DB"/>
    <w:rsid w:val="00780C81"/>
    <w:rsid w:val="00781891"/>
    <w:rsid w:val="007830DD"/>
    <w:rsid w:val="007835E0"/>
    <w:rsid w:val="00783616"/>
    <w:rsid w:val="007838D0"/>
    <w:rsid w:val="007840AA"/>
    <w:rsid w:val="007842B1"/>
    <w:rsid w:val="00784495"/>
    <w:rsid w:val="00784CAA"/>
    <w:rsid w:val="0078533E"/>
    <w:rsid w:val="007853CD"/>
    <w:rsid w:val="00785ADC"/>
    <w:rsid w:val="00785CA1"/>
    <w:rsid w:val="00787049"/>
    <w:rsid w:val="00787769"/>
    <w:rsid w:val="00790981"/>
    <w:rsid w:val="00791C19"/>
    <w:rsid w:val="00792937"/>
    <w:rsid w:val="00792D09"/>
    <w:rsid w:val="00794E43"/>
    <w:rsid w:val="0079510B"/>
    <w:rsid w:val="0079510F"/>
    <w:rsid w:val="00795908"/>
    <w:rsid w:val="00797342"/>
    <w:rsid w:val="007975F4"/>
    <w:rsid w:val="007A0997"/>
    <w:rsid w:val="007A1BBE"/>
    <w:rsid w:val="007A1E46"/>
    <w:rsid w:val="007A21A6"/>
    <w:rsid w:val="007A2FA4"/>
    <w:rsid w:val="007A37C3"/>
    <w:rsid w:val="007A3D73"/>
    <w:rsid w:val="007A54BE"/>
    <w:rsid w:val="007A5D9C"/>
    <w:rsid w:val="007A698A"/>
    <w:rsid w:val="007B0D0F"/>
    <w:rsid w:val="007B1339"/>
    <w:rsid w:val="007B1617"/>
    <w:rsid w:val="007B2FCB"/>
    <w:rsid w:val="007B3C76"/>
    <w:rsid w:val="007B5808"/>
    <w:rsid w:val="007B66C5"/>
    <w:rsid w:val="007B6E57"/>
    <w:rsid w:val="007C0BBB"/>
    <w:rsid w:val="007C1867"/>
    <w:rsid w:val="007C2935"/>
    <w:rsid w:val="007C3F8E"/>
    <w:rsid w:val="007C4314"/>
    <w:rsid w:val="007C4495"/>
    <w:rsid w:val="007C4B65"/>
    <w:rsid w:val="007C5120"/>
    <w:rsid w:val="007C643B"/>
    <w:rsid w:val="007C69DC"/>
    <w:rsid w:val="007C6C9C"/>
    <w:rsid w:val="007C791F"/>
    <w:rsid w:val="007C7D77"/>
    <w:rsid w:val="007D0289"/>
    <w:rsid w:val="007D082E"/>
    <w:rsid w:val="007D159C"/>
    <w:rsid w:val="007D28E7"/>
    <w:rsid w:val="007D2B9F"/>
    <w:rsid w:val="007D2F31"/>
    <w:rsid w:val="007D381F"/>
    <w:rsid w:val="007D3E7F"/>
    <w:rsid w:val="007D47E9"/>
    <w:rsid w:val="007D4E92"/>
    <w:rsid w:val="007D579F"/>
    <w:rsid w:val="007D5C73"/>
    <w:rsid w:val="007D5E52"/>
    <w:rsid w:val="007D62FF"/>
    <w:rsid w:val="007D6809"/>
    <w:rsid w:val="007E0401"/>
    <w:rsid w:val="007E0FB6"/>
    <w:rsid w:val="007E210E"/>
    <w:rsid w:val="007E28F1"/>
    <w:rsid w:val="007E2C8C"/>
    <w:rsid w:val="007E30E8"/>
    <w:rsid w:val="007E36C6"/>
    <w:rsid w:val="007E37D8"/>
    <w:rsid w:val="007E3CC3"/>
    <w:rsid w:val="007E4B7D"/>
    <w:rsid w:val="007E4E99"/>
    <w:rsid w:val="007E51B3"/>
    <w:rsid w:val="007E5E2D"/>
    <w:rsid w:val="007E79BD"/>
    <w:rsid w:val="007E7F09"/>
    <w:rsid w:val="007F045A"/>
    <w:rsid w:val="007F0507"/>
    <w:rsid w:val="007F127B"/>
    <w:rsid w:val="007F1AEB"/>
    <w:rsid w:val="007F1F2E"/>
    <w:rsid w:val="007F2B4D"/>
    <w:rsid w:val="007F2C0D"/>
    <w:rsid w:val="007F2DA7"/>
    <w:rsid w:val="007F3386"/>
    <w:rsid w:val="007F3521"/>
    <w:rsid w:val="007F3646"/>
    <w:rsid w:val="007F42B0"/>
    <w:rsid w:val="007F4802"/>
    <w:rsid w:val="007F49AB"/>
    <w:rsid w:val="007F5D57"/>
    <w:rsid w:val="007F6295"/>
    <w:rsid w:val="007F6379"/>
    <w:rsid w:val="007F67A0"/>
    <w:rsid w:val="007F7537"/>
    <w:rsid w:val="00801F11"/>
    <w:rsid w:val="0080217E"/>
    <w:rsid w:val="00802264"/>
    <w:rsid w:val="0080488F"/>
    <w:rsid w:val="008053B6"/>
    <w:rsid w:val="00805696"/>
    <w:rsid w:val="008058FC"/>
    <w:rsid w:val="00806251"/>
    <w:rsid w:val="008064AE"/>
    <w:rsid w:val="00806ADB"/>
    <w:rsid w:val="00806C67"/>
    <w:rsid w:val="00807013"/>
    <w:rsid w:val="00807735"/>
    <w:rsid w:val="0080790C"/>
    <w:rsid w:val="00810559"/>
    <w:rsid w:val="00810E16"/>
    <w:rsid w:val="00810EDC"/>
    <w:rsid w:val="00811572"/>
    <w:rsid w:val="00813FED"/>
    <w:rsid w:val="00814202"/>
    <w:rsid w:val="00815EB3"/>
    <w:rsid w:val="00815F16"/>
    <w:rsid w:val="0081680C"/>
    <w:rsid w:val="00817247"/>
    <w:rsid w:val="00817602"/>
    <w:rsid w:val="00817BDB"/>
    <w:rsid w:val="00820F5D"/>
    <w:rsid w:val="0082164B"/>
    <w:rsid w:val="00821862"/>
    <w:rsid w:val="00821ECF"/>
    <w:rsid w:val="008220D4"/>
    <w:rsid w:val="00822EAD"/>
    <w:rsid w:val="00823A87"/>
    <w:rsid w:val="00823EFE"/>
    <w:rsid w:val="0082432C"/>
    <w:rsid w:val="008252D2"/>
    <w:rsid w:val="00825638"/>
    <w:rsid w:val="00825D4C"/>
    <w:rsid w:val="00826DCB"/>
    <w:rsid w:val="00830BDA"/>
    <w:rsid w:val="00830BFE"/>
    <w:rsid w:val="008320BA"/>
    <w:rsid w:val="00832508"/>
    <w:rsid w:val="008328A4"/>
    <w:rsid w:val="008328DA"/>
    <w:rsid w:val="00832ACF"/>
    <w:rsid w:val="00833313"/>
    <w:rsid w:val="008340B7"/>
    <w:rsid w:val="00834F0B"/>
    <w:rsid w:val="0083576D"/>
    <w:rsid w:val="0083596B"/>
    <w:rsid w:val="008366C5"/>
    <w:rsid w:val="00836FF0"/>
    <w:rsid w:val="0083739F"/>
    <w:rsid w:val="00837F09"/>
    <w:rsid w:val="008422D9"/>
    <w:rsid w:val="0084595C"/>
    <w:rsid w:val="00847B16"/>
    <w:rsid w:val="00851448"/>
    <w:rsid w:val="008517BA"/>
    <w:rsid w:val="00851B35"/>
    <w:rsid w:val="00852878"/>
    <w:rsid w:val="00853ED1"/>
    <w:rsid w:val="00854AB5"/>
    <w:rsid w:val="00854FFC"/>
    <w:rsid w:val="00857B0D"/>
    <w:rsid w:val="00860126"/>
    <w:rsid w:val="00860170"/>
    <w:rsid w:val="00860FF8"/>
    <w:rsid w:val="0086131C"/>
    <w:rsid w:val="0086174F"/>
    <w:rsid w:val="00861CAC"/>
    <w:rsid w:val="0086213A"/>
    <w:rsid w:val="00862C22"/>
    <w:rsid w:val="00862EE1"/>
    <w:rsid w:val="008649F7"/>
    <w:rsid w:val="00867318"/>
    <w:rsid w:val="00867495"/>
    <w:rsid w:val="008678F5"/>
    <w:rsid w:val="008705F3"/>
    <w:rsid w:val="00870D39"/>
    <w:rsid w:val="00870E93"/>
    <w:rsid w:val="00871C57"/>
    <w:rsid w:val="008723B7"/>
    <w:rsid w:val="008723EF"/>
    <w:rsid w:val="00872504"/>
    <w:rsid w:val="008725E6"/>
    <w:rsid w:val="00872BA2"/>
    <w:rsid w:val="00873637"/>
    <w:rsid w:val="008749FF"/>
    <w:rsid w:val="00875FF1"/>
    <w:rsid w:val="00876158"/>
    <w:rsid w:val="0087694C"/>
    <w:rsid w:val="00876A31"/>
    <w:rsid w:val="00880092"/>
    <w:rsid w:val="008801C3"/>
    <w:rsid w:val="00880BEC"/>
    <w:rsid w:val="00882C09"/>
    <w:rsid w:val="008830A2"/>
    <w:rsid w:val="00883A8E"/>
    <w:rsid w:val="00883DCC"/>
    <w:rsid w:val="00883E26"/>
    <w:rsid w:val="0088506D"/>
    <w:rsid w:val="008851D0"/>
    <w:rsid w:val="008856EB"/>
    <w:rsid w:val="00885E6D"/>
    <w:rsid w:val="00886152"/>
    <w:rsid w:val="0088758D"/>
    <w:rsid w:val="00890353"/>
    <w:rsid w:val="0089073E"/>
    <w:rsid w:val="00892C09"/>
    <w:rsid w:val="0089401F"/>
    <w:rsid w:val="00894A78"/>
    <w:rsid w:val="008957D5"/>
    <w:rsid w:val="00895F9B"/>
    <w:rsid w:val="0089660F"/>
    <w:rsid w:val="008973D5"/>
    <w:rsid w:val="008A0800"/>
    <w:rsid w:val="008A0C4A"/>
    <w:rsid w:val="008A1BBB"/>
    <w:rsid w:val="008A20FD"/>
    <w:rsid w:val="008A2151"/>
    <w:rsid w:val="008A2ECE"/>
    <w:rsid w:val="008A4F2D"/>
    <w:rsid w:val="008A532A"/>
    <w:rsid w:val="008A64D2"/>
    <w:rsid w:val="008A7684"/>
    <w:rsid w:val="008A7D22"/>
    <w:rsid w:val="008B025C"/>
    <w:rsid w:val="008B0C34"/>
    <w:rsid w:val="008B1C48"/>
    <w:rsid w:val="008B2428"/>
    <w:rsid w:val="008B2CED"/>
    <w:rsid w:val="008B54FF"/>
    <w:rsid w:val="008B5642"/>
    <w:rsid w:val="008B5701"/>
    <w:rsid w:val="008B7C08"/>
    <w:rsid w:val="008C007F"/>
    <w:rsid w:val="008C1299"/>
    <w:rsid w:val="008C143B"/>
    <w:rsid w:val="008C1B2F"/>
    <w:rsid w:val="008C236C"/>
    <w:rsid w:val="008C3422"/>
    <w:rsid w:val="008C377F"/>
    <w:rsid w:val="008C3A3C"/>
    <w:rsid w:val="008C3E30"/>
    <w:rsid w:val="008C49BC"/>
    <w:rsid w:val="008C5671"/>
    <w:rsid w:val="008C5BC8"/>
    <w:rsid w:val="008C6BF8"/>
    <w:rsid w:val="008C6E61"/>
    <w:rsid w:val="008D253A"/>
    <w:rsid w:val="008D364D"/>
    <w:rsid w:val="008D3921"/>
    <w:rsid w:val="008D56A3"/>
    <w:rsid w:val="008D5DC4"/>
    <w:rsid w:val="008D742F"/>
    <w:rsid w:val="008E29C3"/>
    <w:rsid w:val="008E2CC8"/>
    <w:rsid w:val="008E342C"/>
    <w:rsid w:val="008E4439"/>
    <w:rsid w:val="008E5794"/>
    <w:rsid w:val="008E5A00"/>
    <w:rsid w:val="008E64AA"/>
    <w:rsid w:val="008E650F"/>
    <w:rsid w:val="008E68F7"/>
    <w:rsid w:val="008E7D49"/>
    <w:rsid w:val="008E7F10"/>
    <w:rsid w:val="008F0DE5"/>
    <w:rsid w:val="008F13F8"/>
    <w:rsid w:val="008F26ED"/>
    <w:rsid w:val="008F2788"/>
    <w:rsid w:val="008F3C66"/>
    <w:rsid w:val="008F4054"/>
    <w:rsid w:val="008F4BA6"/>
    <w:rsid w:val="008F5E8A"/>
    <w:rsid w:val="0090128E"/>
    <w:rsid w:val="0090170F"/>
    <w:rsid w:val="00902A27"/>
    <w:rsid w:val="009058CA"/>
    <w:rsid w:val="009069BE"/>
    <w:rsid w:val="00906A1C"/>
    <w:rsid w:val="009070C1"/>
    <w:rsid w:val="00907306"/>
    <w:rsid w:val="00910C5A"/>
    <w:rsid w:val="009135BE"/>
    <w:rsid w:val="00913660"/>
    <w:rsid w:val="00914A04"/>
    <w:rsid w:val="009150FA"/>
    <w:rsid w:val="009154AF"/>
    <w:rsid w:val="00915FB3"/>
    <w:rsid w:val="00916C20"/>
    <w:rsid w:val="00917704"/>
    <w:rsid w:val="00920C71"/>
    <w:rsid w:val="009216CC"/>
    <w:rsid w:val="009217EA"/>
    <w:rsid w:val="00921B67"/>
    <w:rsid w:val="009245B9"/>
    <w:rsid w:val="009259A9"/>
    <w:rsid w:val="009274B0"/>
    <w:rsid w:val="00927A14"/>
    <w:rsid w:val="00930C67"/>
    <w:rsid w:val="00931981"/>
    <w:rsid w:val="00932637"/>
    <w:rsid w:val="00934E54"/>
    <w:rsid w:val="0093604E"/>
    <w:rsid w:val="00936559"/>
    <w:rsid w:val="00936CD6"/>
    <w:rsid w:val="0094012A"/>
    <w:rsid w:val="00940DBB"/>
    <w:rsid w:val="00941EFF"/>
    <w:rsid w:val="009430E4"/>
    <w:rsid w:val="009432F4"/>
    <w:rsid w:val="00944AD8"/>
    <w:rsid w:val="00945D2D"/>
    <w:rsid w:val="00946B50"/>
    <w:rsid w:val="00946F02"/>
    <w:rsid w:val="0094748B"/>
    <w:rsid w:val="009478D9"/>
    <w:rsid w:val="00950149"/>
    <w:rsid w:val="00950366"/>
    <w:rsid w:val="00951819"/>
    <w:rsid w:val="00951C6D"/>
    <w:rsid w:val="009521D6"/>
    <w:rsid w:val="00953185"/>
    <w:rsid w:val="0095356D"/>
    <w:rsid w:val="0095369F"/>
    <w:rsid w:val="00953F00"/>
    <w:rsid w:val="009577F3"/>
    <w:rsid w:val="0096029F"/>
    <w:rsid w:val="00960B2F"/>
    <w:rsid w:val="00960F45"/>
    <w:rsid w:val="009623F9"/>
    <w:rsid w:val="009628DF"/>
    <w:rsid w:val="00963AB5"/>
    <w:rsid w:val="00963BC4"/>
    <w:rsid w:val="00963D89"/>
    <w:rsid w:val="0096448E"/>
    <w:rsid w:val="00966951"/>
    <w:rsid w:val="009702D0"/>
    <w:rsid w:val="00970698"/>
    <w:rsid w:val="009724C4"/>
    <w:rsid w:val="00972EC4"/>
    <w:rsid w:val="009736E2"/>
    <w:rsid w:val="00974153"/>
    <w:rsid w:val="00974736"/>
    <w:rsid w:val="009752D3"/>
    <w:rsid w:val="009753D3"/>
    <w:rsid w:val="009769D0"/>
    <w:rsid w:val="009772D6"/>
    <w:rsid w:val="00977496"/>
    <w:rsid w:val="00977C98"/>
    <w:rsid w:val="009802DC"/>
    <w:rsid w:val="009814C9"/>
    <w:rsid w:val="00981766"/>
    <w:rsid w:val="00982693"/>
    <w:rsid w:val="009827F6"/>
    <w:rsid w:val="009828C0"/>
    <w:rsid w:val="00982B15"/>
    <w:rsid w:val="009857F9"/>
    <w:rsid w:val="00986388"/>
    <w:rsid w:val="009869F2"/>
    <w:rsid w:val="0098718D"/>
    <w:rsid w:val="00990191"/>
    <w:rsid w:val="009903B4"/>
    <w:rsid w:val="00990493"/>
    <w:rsid w:val="00990BD2"/>
    <w:rsid w:val="009915ED"/>
    <w:rsid w:val="00991E52"/>
    <w:rsid w:val="0099316E"/>
    <w:rsid w:val="00993A96"/>
    <w:rsid w:val="00993D93"/>
    <w:rsid w:val="00994846"/>
    <w:rsid w:val="00994FD5"/>
    <w:rsid w:val="00995387"/>
    <w:rsid w:val="00995AEB"/>
    <w:rsid w:val="00996D34"/>
    <w:rsid w:val="009971BF"/>
    <w:rsid w:val="0099779E"/>
    <w:rsid w:val="00997F84"/>
    <w:rsid w:val="009A0267"/>
    <w:rsid w:val="009A0556"/>
    <w:rsid w:val="009A0ED0"/>
    <w:rsid w:val="009A30D9"/>
    <w:rsid w:val="009A32A9"/>
    <w:rsid w:val="009A37EB"/>
    <w:rsid w:val="009A3C33"/>
    <w:rsid w:val="009A4102"/>
    <w:rsid w:val="009A54CB"/>
    <w:rsid w:val="009A5509"/>
    <w:rsid w:val="009A570B"/>
    <w:rsid w:val="009A63AB"/>
    <w:rsid w:val="009A6BC6"/>
    <w:rsid w:val="009A769A"/>
    <w:rsid w:val="009A79F3"/>
    <w:rsid w:val="009B0648"/>
    <w:rsid w:val="009B1B52"/>
    <w:rsid w:val="009B1F74"/>
    <w:rsid w:val="009B23C2"/>
    <w:rsid w:val="009B298D"/>
    <w:rsid w:val="009B34B5"/>
    <w:rsid w:val="009B3C48"/>
    <w:rsid w:val="009B44FD"/>
    <w:rsid w:val="009B4B71"/>
    <w:rsid w:val="009B5493"/>
    <w:rsid w:val="009B5698"/>
    <w:rsid w:val="009C03B3"/>
    <w:rsid w:val="009C0FFF"/>
    <w:rsid w:val="009C250F"/>
    <w:rsid w:val="009C301C"/>
    <w:rsid w:val="009C39B0"/>
    <w:rsid w:val="009C5A47"/>
    <w:rsid w:val="009D00A4"/>
    <w:rsid w:val="009D0E8C"/>
    <w:rsid w:val="009D1D82"/>
    <w:rsid w:val="009D2201"/>
    <w:rsid w:val="009D3754"/>
    <w:rsid w:val="009D3D4D"/>
    <w:rsid w:val="009D3E58"/>
    <w:rsid w:val="009D485B"/>
    <w:rsid w:val="009D55D2"/>
    <w:rsid w:val="009D7723"/>
    <w:rsid w:val="009E0A9B"/>
    <w:rsid w:val="009E1933"/>
    <w:rsid w:val="009E2F43"/>
    <w:rsid w:val="009E38B3"/>
    <w:rsid w:val="009E38F5"/>
    <w:rsid w:val="009E40E6"/>
    <w:rsid w:val="009E4E0A"/>
    <w:rsid w:val="009E6A07"/>
    <w:rsid w:val="009E717C"/>
    <w:rsid w:val="009E71E0"/>
    <w:rsid w:val="009F01F6"/>
    <w:rsid w:val="009F06FD"/>
    <w:rsid w:val="009F0AC5"/>
    <w:rsid w:val="009F0B4A"/>
    <w:rsid w:val="009F1349"/>
    <w:rsid w:val="009F1ED7"/>
    <w:rsid w:val="009F3569"/>
    <w:rsid w:val="009F3A29"/>
    <w:rsid w:val="009F4562"/>
    <w:rsid w:val="009F5ABF"/>
    <w:rsid w:val="009F634A"/>
    <w:rsid w:val="009F774E"/>
    <w:rsid w:val="00A003E9"/>
    <w:rsid w:val="00A00FF3"/>
    <w:rsid w:val="00A01D5B"/>
    <w:rsid w:val="00A01DFD"/>
    <w:rsid w:val="00A01F5A"/>
    <w:rsid w:val="00A01FF8"/>
    <w:rsid w:val="00A0363F"/>
    <w:rsid w:val="00A0485A"/>
    <w:rsid w:val="00A04D73"/>
    <w:rsid w:val="00A067C6"/>
    <w:rsid w:val="00A06FD3"/>
    <w:rsid w:val="00A10039"/>
    <w:rsid w:val="00A10C5D"/>
    <w:rsid w:val="00A10E1A"/>
    <w:rsid w:val="00A111B0"/>
    <w:rsid w:val="00A12534"/>
    <w:rsid w:val="00A1284B"/>
    <w:rsid w:val="00A13631"/>
    <w:rsid w:val="00A136CE"/>
    <w:rsid w:val="00A15720"/>
    <w:rsid w:val="00A15EE1"/>
    <w:rsid w:val="00A16D5C"/>
    <w:rsid w:val="00A1755C"/>
    <w:rsid w:val="00A17A87"/>
    <w:rsid w:val="00A20BBC"/>
    <w:rsid w:val="00A21DC8"/>
    <w:rsid w:val="00A220E7"/>
    <w:rsid w:val="00A237F5"/>
    <w:rsid w:val="00A23F43"/>
    <w:rsid w:val="00A25225"/>
    <w:rsid w:val="00A2540E"/>
    <w:rsid w:val="00A259E7"/>
    <w:rsid w:val="00A25B28"/>
    <w:rsid w:val="00A26852"/>
    <w:rsid w:val="00A26D4E"/>
    <w:rsid w:val="00A27150"/>
    <w:rsid w:val="00A27FD5"/>
    <w:rsid w:val="00A30081"/>
    <w:rsid w:val="00A318D2"/>
    <w:rsid w:val="00A324C4"/>
    <w:rsid w:val="00A3358A"/>
    <w:rsid w:val="00A338AF"/>
    <w:rsid w:val="00A34025"/>
    <w:rsid w:val="00A342DF"/>
    <w:rsid w:val="00A357EC"/>
    <w:rsid w:val="00A37EB3"/>
    <w:rsid w:val="00A407A6"/>
    <w:rsid w:val="00A42177"/>
    <w:rsid w:val="00A4224F"/>
    <w:rsid w:val="00A42587"/>
    <w:rsid w:val="00A428AA"/>
    <w:rsid w:val="00A4304B"/>
    <w:rsid w:val="00A43886"/>
    <w:rsid w:val="00A43D40"/>
    <w:rsid w:val="00A4426F"/>
    <w:rsid w:val="00A444FC"/>
    <w:rsid w:val="00A44998"/>
    <w:rsid w:val="00A44F81"/>
    <w:rsid w:val="00A4501C"/>
    <w:rsid w:val="00A46111"/>
    <w:rsid w:val="00A4614E"/>
    <w:rsid w:val="00A50C0B"/>
    <w:rsid w:val="00A528BA"/>
    <w:rsid w:val="00A52D68"/>
    <w:rsid w:val="00A5417B"/>
    <w:rsid w:val="00A5431D"/>
    <w:rsid w:val="00A54750"/>
    <w:rsid w:val="00A54BF7"/>
    <w:rsid w:val="00A54FEF"/>
    <w:rsid w:val="00A550D3"/>
    <w:rsid w:val="00A55FDC"/>
    <w:rsid w:val="00A57A0A"/>
    <w:rsid w:val="00A605C3"/>
    <w:rsid w:val="00A6068A"/>
    <w:rsid w:val="00A61E4B"/>
    <w:rsid w:val="00A62089"/>
    <w:rsid w:val="00A620A0"/>
    <w:rsid w:val="00A62558"/>
    <w:rsid w:val="00A66BBF"/>
    <w:rsid w:val="00A677F0"/>
    <w:rsid w:val="00A708DE"/>
    <w:rsid w:val="00A72318"/>
    <w:rsid w:val="00A72F1C"/>
    <w:rsid w:val="00A72F5F"/>
    <w:rsid w:val="00A73DE3"/>
    <w:rsid w:val="00A74727"/>
    <w:rsid w:val="00A74845"/>
    <w:rsid w:val="00A74BBA"/>
    <w:rsid w:val="00A7505F"/>
    <w:rsid w:val="00A7566D"/>
    <w:rsid w:val="00A75CF8"/>
    <w:rsid w:val="00A76DFF"/>
    <w:rsid w:val="00A805F3"/>
    <w:rsid w:val="00A807CE"/>
    <w:rsid w:val="00A81353"/>
    <w:rsid w:val="00A82126"/>
    <w:rsid w:val="00A82414"/>
    <w:rsid w:val="00A84A84"/>
    <w:rsid w:val="00A84F60"/>
    <w:rsid w:val="00A85171"/>
    <w:rsid w:val="00A85A9E"/>
    <w:rsid w:val="00A85CAF"/>
    <w:rsid w:val="00A86715"/>
    <w:rsid w:val="00A86F78"/>
    <w:rsid w:val="00A87620"/>
    <w:rsid w:val="00A87C97"/>
    <w:rsid w:val="00A90373"/>
    <w:rsid w:val="00A91CAC"/>
    <w:rsid w:val="00A91FB1"/>
    <w:rsid w:val="00A92400"/>
    <w:rsid w:val="00A92B9F"/>
    <w:rsid w:val="00A939DB"/>
    <w:rsid w:val="00A9460B"/>
    <w:rsid w:val="00A95F4D"/>
    <w:rsid w:val="00A96DAA"/>
    <w:rsid w:val="00A9704A"/>
    <w:rsid w:val="00A97CDF"/>
    <w:rsid w:val="00A97CF1"/>
    <w:rsid w:val="00A97DB7"/>
    <w:rsid w:val="00AA038F"/>
    <w:rsid w:val="00AA18BF"/>
    <w:rsid w:val="00AA1A79"/>
    <w:rsid w:val="00AA422A"/>
    <w:rsid w:val="00AA6C31"/>
    <w:rsid w:val="00AA6EC3"/>
    <w:rsid w:val="00AA72D0"/>
    <w:rsid w:val="00AB182E"/>
    <w:rsid w:val="00AB2231"/>
    <w:rsid w:val="00AB2D7C"/>
    <w:rsid w:val="00AB31A5"/>
    <w:rsid w:val="00AB324D"/>
    <w:rsid w:val="00AB472E"/>
    <w:rsid w:val="00AB47C7"/>
    <w:rsid w:val="00AB503E"/>
    <w:rsid w:val="00AB6EEF"/>
    <w:rsid w:val="00AB7734"/>
    <w:rsid w:val="00AB7FFA"/>
    <w:rsid w:val="00AC0EA5"/>
    <w:rsid w:val="00AC19D2"/>
    <w:rsid w:val="00AC2967"/>
    <w:rsid w:val="00AC2AAC"/>
    <w:rsid w:val="00AC2BAB"/>
    <w:rsid w:val="00AC36B7"/>
    <w:rsid w:val="00AC415C"/>
    <w:rsid w:val="00AC58D3"/>
    <w:rsid w:val="00AD1BED"/>
    <w:rsid w:val="00AD544A"/>
    <w:rsid w:val="00AD5830"/>
    <w:rsid w:val="00AD5C90"/>
    <w:rsid w:val="00AD6614"/>
    <w:rsid w:val="00AD6EA5"/>
    <w:rsid w:val="00AE0A14"/>
    <w:rsid w:val="00AE0F67"/>
    <w:rsid w:val="00AE1447"/>
    <w:rsid w:val="00AE19FE"/>
    <w:rsid w:val="00AE1F4A"/>
    <w:rsid w:val="00AE3650"/>
    <w:rsid w:val="00AE4F81"/>
    <w:rsid w:val="00AE5CC2"/>
    <w:rsid w:val="00AE6AD1"/>
    <w:rsid w:val="00AE736D"/>
    <w:rsid w:val="00AE7618"/>
    <w:rsid w:val="00AF002B"/>
    <w:rsid w:val="00AF0538"/>
    <w:rsid w:val="00AF062A"/>
    <w:rsid w:val="00AF15A2"/>
    <w:rsid w:val="00AF1B0A"/>
    <w:rsid w:val="00AF1F16"/>
    <w:rsid w:val="00AF6DCB"/>
    <w:rsid w:val="00AF6F0B"/>
    <w:rsid w:val="00AF741F"/>
    <w:rsid w:val="00B013A6"/>
    <w:rsid w:val="00B028CB"/>
    <w:rsid w:val="00B03C0F"/>
    <w:rsid w:val="00B03F63"/>
    <w:rsid w:val="00B0441E"/>
    <w:rsid w:val="00B046C0"/>
    <w:rsid w:val="00B04824"/>
    <w:rsid w:val="00B049A4"/>
    <w:rsid w:val="00B04B8A"/>
    <w:rsid w:val="00B0598B"/>
    <w:rsid w:val="00B0671B"/>
    <w:rsid w:val="00B071DE"/>
    <w:rsid w:val="00B12678"/>
    <w:rsid w:val="00B12703"/>
    <w:rsid w:val="00B12D97"/>
    <w:rsid w:val="00B2283C"/>
    <w:rsid w:val="00B22A1C"/>
    <w:rsid w:val="00B22CD6"/>
    <w:rsid w:val="00B2374E"/>
    <w:rsid w:val="00B23904"/>
    <w:rsid w:val="00B23BB2"/>
    <w:rsid w:val="00B252DA"/>
    <w:rsid w:val="00B25938"/>
    <w:rsid w:val="00B27203"/>
    <w:rsid w:val="00B343A8"/>
    <w:rsid w:val="00B351FB"/>
    <w:rsid w:val="00B357B0"/>
    <w:rsid w:val="00B35BDE"/>
    <w:rsid w:val="00B35E71"/>
    <w:rsid w:val="00B36884"/>
    <w:rsid w:val="00B36BEF"/>
    <w:rsid w:val="00B36C57"/>
    <w:rsid w:val="00B3783B"/>
    <w:rsid w:val="00B37A5E"/>
    <w:rsid w:val="00B409FD"/>
    <w:rsid w:val="00B418CA"/>
    <w:rsid w:val="00B41C9C"/>
    <w:rsid w:val="00B42C53"/>
    <w:rsid w:val="00B44404"/>
    <w:rsid w:val="00B45D98"/>
    <w:rsid w:val="00B45E7E"/>
    <w:rsid w:val="00B46B23"/>
    <w:rsid w:val="00B476AB"/>
    <w:rsid w:val="00B50C7A"/>
    <w:rsid w:val="00B5243E"/>
    <w:rsid w:val="00B524D7"/>
    <w:rsid w:val="00B52AAD"/>
    <w:rsid w:val="00B54A2E"/>
    <w:rsid w:val="00B57BC0"/>
    <w:rsid w:val="00B624E9"/>
    <w:rsid w:val="00B64DC1"/>
    <w:rsid w:val="00B654A6"/>
    <w:rsid w:val="00B65DDE"/>
    <w:rsid w:val="00B6656D"/>
    <w:rsid w:val="00B709A2"/>
    <w:rsid w:val="00B71D37"/>
    <w:rsid w:val="00B722FC"/>
    <w:rsid w:val="00B73FB8"/>
    <w:rsid w:val="00B75DEB"/>
    <w:rsid w:val="00B76169"/>
    <w:rsid w:val="00B779DD"/>
    <w:rsid w:val="00B802CB"/>
    <w:rsid w:val="00B803C1"/>
    <w:rsid w:val="00B81DD0"/>
    <w:rsid w:val="00B82175"/>
    <w:rsid w:val="00B829C0"/>
    <w:rsid w:val="00B82A95"/>
    <w:rsid w:val="00B82B26"/>
    <w:rsid w:val="00B83685"/>
    <w:rsid w:val="00B84785"/>
    <w:rsid w:val="00B84979"/>
    <w:rsid w:val="00B84A3D"/>
    <w:rsid w:val="00B8515C"/>
    <w:rsid w:val="00B85951"/>
    <w:rsid w:val="00B85F1D"/>
    <w:rsid w:val="00B8694A"/>
    <w:rsid w:val="00B87B14"/>
    <w:rsid w:val="00B902F5"/>
    <w:rsid w:val="00B91B06"/>
    <w:rsid w:val="00B94201"/>
    <w:rsid w:val="00B949E5"/>
    <w:rsid w:val="00B954F0"/>
    <w:rsid w:val="00B97799"/>
    <w:rsid w:val="00BA0156"/>
    <w:rsid w:val="00BA05B6"/>
    <w:rsid w:val="00BA0ECC"/>
    <w:rsid w:val="00BA1B05"/>
    <w:rsid w:val="00BA1EA7"/>
    <w:rsid w:val="00BA2234"/>
    <w:rsid w:val="00BA27E1"/>
    <w:rsid w:val="00BA3046"/>
    <w:rsid w:val="00BA362F"/>
    <w:rsid w:val="00BA3818"/>
    <w:rsid w:val="00BA5004"/>
    <w:rsid w:val="00BA6284"/>
    <w:rsid w:val="00BA6C94"/>
    <w:rsid w:val="00BA76F3"/>
    <w:rsid w:val="00BB0A48"/>
    <w:rsid w:val="00BB0A76"/>
    <w:rsid w:val="00BB0A91"/>
    <w:rsid w:val="00BB118C"/>
    <w:rsid w:val="00BB23DB"/>
    <w:rsid w:val="00BB27AE"/>
    <w:rsid w:val="00BB3B1D"/>
    <w:rsid w:val="00BB462A"/>
    <w:rsid w:val="00BB494C"/>
    <w:rsid w:val="00BB6711"/>
    <w:rsid w:val="00BB730E"/>
    <w:rsid w:val="00BB74A6"/>
    <w:rsid w:val="00BB7ABF"/>
    <w:rsid w:val="00BC0B5C"/>
    <w:rsid w:val="00BC1848"/>
    <w:rsid w:val="00BC2958"/>
    <w:rsid w:val="00BC3BB4"/>
    <w:rsid w:val="00BC3E01"/>
    <w:rsid w:val="00BC4DD5"/>
    <w:rsid w:val="00BC5068"/>
    <w:rsid w:val="00BC5E71"/>
    <w:rsid w:val="00BC6369"/>
    <w:rsid w:val="00BC6498"/>
    <w:rsid w:val="00BC6700"/>
    <w:rsid w:val="00BC71F2"/>
    <w:rsid w:val="00BC7519"/>
    <w:rsid w:val="00BC7CD6"/>
    <w:rsid w:val="00BD2506"/>
    <w:rsid w:val="00BD397E"/>
    <w:rsid w:val="00BD3ABE"/>
    <w:rsid w:val="00BD3F17"/>
    <w:rsid w:val="00BD4175"/>
    <w:rsid w:val="00BD44FC"/>
    <w:rsid w:val="00BD5B4D"/>
    <w:rsid w:val="00BD5DA5"/>
    <w:rsid w:val="00BE004D"/>
    <w:rsid w:val="00BE00A4"/>
    <w:rsid w:val="00BE4F48"/>
    <w:rsid w:val="00BE666B"/>
    <w:rsid w:val="00BE68EF"/>
    <w:rsid w:val="00BE6E23"/>
    <w:rsid w:val="00BE7450"/>
    <w:rsid w:val="00BF0F16"/>
    <w:rsid w:val="00BF1F5A"/>
    <w:rsid w:val="00BF2D90"/>
    <w:rsid w:val="00BF3BEF"/>
    <w:rsid w:val="00BF5C06"/>
    <w:rsid w:val="00BF5E53"/>
    <w:rsid w:val="00BF606D"/>
    <w:rsid w:val="00BF6347"/>
    <w:rsid w:val="00C00337"/>
    <w:rsid w:val="00C00F36"/>
    <w:rsid w:val="00C01C47"/>
    <w:rsid w:val="00C0375A"/>
    <w:rsid w:val="00C03CC2"/>
    <w:rsid w:val="00C04A35"/>
    <w:rsid w:val="00C04D08"/>
    <w:rsid w:val="00C05BE7"/>
    <w:rsid w:val="00C06545"/>
    <w:rsid w:val="00C06AB6"/>
    <w:rsid w:val="00C07AE6"/>
    <w:rsid w:val="00C07CBE"/>
    <w:rsid w:val="00C1023E"/>
    <w:rsid w:val="00C103C3"/>
    <w:rsid w:val="00C105B8"/>
    <w:rsid w:val="00C1104E"/>
    <w:rsid w:val="00C11931"/>
    <w:rsid w:val="00C11E22"/>
    <w:rsid w:val="00C124A0"/>
    <w:rsid w:val="00C12C3E"/>
    <w:rsid w:val="00C12EFF"/>
    <w:rsid w:val="00C13E12"/>
    <w:rsid w:val="00C159E2"/>
    <w:rsid w:val="00C15C04"/>
    <w:rsid w:val="00C1668E"/>
    <w:rsid w:val="00C206E5"/>
    <w:rsid w:val="00C2101C"/>
    <w:rsid w:val="00C2177F"/>
    <w:rsid w:val="00C244F3"/>
    <w:rsid w:val="00C24F78"/>
    <w:rsid w:val="00C257F9"/>
    <w:rsid w:val="00C265AD"/>
    <w:rsid w:val="00C27700"/>
    <w:rsid w:val="00C307C8"/>
    <w:rsid w:val="00C30A22"/>
    <w:rsid w:val="00C30FA4"/>
    <w:rsid w:val="00C31F5E"/>
    <w:rsid w:val="00C32C66"/>
    <w:rsid w:val="00C32C9A"/>
    <w:rsid w:val="00C32D0D"/>
    <w:rsid w:val="00C33636"/>
    <w:rsid w:val="00C33CE8"/>
    <w:rsid w:val="00C3413D"/>
    <w:rsid w:val="00C34BA9"/>
    <w:rsid w:val="00C34D24"/>
    <w:rsid w:val="00C350E0"/>
    <w:rsid w:val="00C36B55"/>
    <w:rsid w:val="00C37664"/>
    <w:rsid w:val="00C37C60"/>
    <w:rsid w:val="00C40C46"/>
    <w:rsid w:val="00C40E63"/>
    <w:rsid w:val="00C415FE"/>
    <w:rsid w:val="00C42015"/>
    <w:rsid w:val="00C446A1"/>
    <w:rsid w:val="00C45079"/>
    <w:rsid w:val="00C4538C"/>
    <w:rsid w:val="00C45B6B"/>
    <w:rsid w:val="00C46032"/>
    <w:rsid w:val="00C46CD2"/>
    <w:rsid w:val="00C477DE"/>
    <w:rsid w:val="00C50939"/>
    <w:rsid w:val="00C510E7"/>
    <w:rsid w:val="00C515EE"/>
    <w:rsid w:val="00C5180B"/>
    <w:rsid w:val="00C52B3C"/>
    <w:rsid w:val="00C5345A"/>
    <w:rsid w:val="00C536F8"/>
    <w:rsid w:val="00C53D63"/>
    <w:rsid w:val="00C54051"/>
    <w:rsid w:val="00C541B9"/>
    <w:rsid w:val="00C54214"/>
    <w:rsid w:val="00C54548"/>
    <w:rsid w:val="00C55044"/>
    <w:rsid w:val="00C57448"/>
    <w:rsid w:val="00C57495"/>
    <w:rsid w:val="00C57B09"/>
    <w:rsid w:val="00C6010C"/>
    <w:rsid w:val="00C619F8"/>
    <w:rsid w:val="00C61A32"/>
    <w:rsid w:val="00C61B3B"/>
    <w:rsid w:val="00C62A5C"/>
    <w:rsid w:val="00C62D67"/>
    <w:rsid w:val="00C632F6"/>
    <w:rsid w:val="00C63FAB"/>
    <w:rsid w:val="00C648E8"/>
    <w:rsid w:val="00C66506"/>
    <w:rsid w:val="00C703B2"/>
    <w:rsid w:val="00C713D4"/>
    <w:rsid w:val="00C71B24"/>
    <w:rsid w:val="00C76A77"/>
    <w:rsid w:val="00C772FF"/>
    <w:rsid w:val="00C773AF"/>
    <w:rsid w:val="00C801A8"/>
    <w:rsid w:val="00C80DDE"/>
    <w:rsid w:val="00C81A47"/>
    <w:rsid w:val="00C821F4"/>
    <w:rsid w:val="00C82C0F"/>
    <w:rsid w:val="00C83E76"/>
    <w:rsid w:val="00C8434D"/>
    <w:rsid w:val="00C8496C"/>
    <w:rsid w:val="00C85FD6"/>
    <w:rsid w:val="00C86458"/>
    <w:rsid w:val="00C86515"/>
    <w:rsid w:val="00C87F47"/>
    <w:rsid w:val="00C9195F"/>
    <w:rsid w:val="00C93514"/>
    <w:rsid w:val="00C938AB"/>
    <w:rsid w:val="00C94484"/>
    <w:rsid w:val="00C94AD7"/>
    <w:rsid w:val="00C94E47"/>
    <w:rsid w:val="00C94F80"/>
    <w:rsid w:val="00C9577F"/>
    <w:rsid w:val="00C958A1"/>
    <w:rsid w:val="00C965B3"/>
    <w:rsid w:val="00C96AC5"/>
    <w:rsid w:val="00C96ED1"/>
    <w:rsid w:val="00C97448"/>
    <w:rsid w:val="00C97F4F"/>
    <w:rsid w:val="00CA030A"/>
    <w:rsid w:val="00CA0900"/>
    <w:rsid w:val="00CA1131"/>
    <w:rsid w:val="00CA1FCC"/>
    <w:rsid w:val="00CA2167"/>
    <w:rsid w:val="00CA2626"/>
    <w:rsid w:val="00CA28C6"/>
    <w:rsid w:val="00CA2C0E"/>
    <w:rsid w:val="00CA40A9"/>
    <w:rsid w:val="00CA59CB"/>
    <w:rsid w:val="00CA612F"/>
    <w:rsid w:val="00CA6D8B"/>
    <w:rsid w:val="00CA7DE0"/>
    <w:rsid w:val="00CA7EE2"/>
    <w:rsid w:val="00CB211A"/>
    <w:rsid w:val="00CB24BC"/>
    <w:rsid w:val="00CB266B"/>
    <w:rsid w:val="00CB2EC5"/>
    <w:rsid w:val="00CB3087"/>
    <w:rsid w:val="00CB4067"/>
    <w:rsid w:val="00CB43D2"/>
    <w:rsid w:val="00CB456D"/>
    <w:rsid w:val="00CB5458"/>
    <w:rsid w:val="00CB7BFF"/>
    <w:rsid w:val="00CC0F5D"/>
    <w:rsid w:val="00CC0FB8"/>
    <w:rsid w:val="00CC1F92"/>
    <w:rsid w:val="00CC29E7"/>
    <w:rsid w:val="00CC2CD6"/>
    <w:rsid w:val="00CC3176"/>
    <w:rsid w:val="00CC63DB"/>
    <w:rsid w:val="00CC6D97"/>
    <w:rsid w:val="00CD0029"/>
    <w:rsid w:val="00CD0CED"/>
    <w:rsid w:val="00CD18FB"/>
    <w:rsid w:val="00CD1E1F"/>
    <w:rsid w:val="00CD258A"/>
    <w:rsid w:val="00CD32BE"/>
    <w:rsid w:val="00CD3B21"/>
    <w:rsid w:val="00CD4ADC"/>
    <w:rsid w:val="00CD5879"/>
    <w:rsid w:val="00CD5AC8"/>
    <w:rsid w:val="00CD735E"/>
    <w:rsid w:val="00CD7B23"/>
    <w:rsid w:val="00CE00D8"/>
    <w:rsid w:val="00CE0344"/>
    <w:rsid w:val="00CE1D97"/>
    <w:rsid w:val="00CE23EF"/>
    <w:rsid w:val="00CE301E"/>
    <w:rsid w:val="00CE369B"/>
    <w:rsid w:val="00CE5675"/>
    <w:rsid w:val="00CE585A"/>
    <w:rsid w:val="00CE6510"/>
    <w:rsid w:val="00CE6B31"/>
    <w:rsid w:val="00CE6FA1"/>
    <w:rsid w:val="00CF0170"/>
    <w:rsid w:val="00CF0B8A"/>
    <w:rsid w:val="00CF102E"/>
    <w:rsid w:val="00CF103E"/>
    <w:rsid w:val="00CF1297"/>
    <w:rsid w:val="00CF1552"/>
    <w:rsid w:val="00CF181A"/>
    <w:rsid w:val="00CF1CAF"/>
    <w:rsid w:val="00CF23D0"/>
    <w:rsid w:val="00CF3126"/>
    <w:rsid w:val="00CF35BA"/>
    <w:rsid w:val="00CF4C11"/>
    <w:rsid w:val="00CF5253"/>
    <w:rsid w:val="00CF65A2"/>
    <w:rsid w:val="00D008D1"/>
    <w:rsid w:val="00D00E78"/>
    <w:rsid w:val="00D013C1"/>
    <w:rsid w:val="00D01E72"/>
    <w:rsid w:val="00D02185"/>
    <w:rsid w:val="00D024B8"/>
    <w:rsid w:val="00D04053"/>
    <w:rsid w:val="00D04BF7"/>
    <w:rsid w:val="00D05048"/>
    <w:rsid w:val="00D05F98"/>
    <w:rsid w:val="00D06196"/>
    <w:rsid w:val="00D0664A"/>
    <w:rsid w:val="00D06923"/>
    <w:rsid w:val="00D0777A"/>
    <w:rsid w:val="00D1088A"/>
    <w:rsid w:val="00D1104E"/>
    <w:rsid w:val="00D11570"/>
    <w:rsid w:val="00D14F19"/>
    <w:rsid w:val="00D150D9"/>
    <w:rsid w:val="00D15BCD"/>
    <w:rsid w:val="00D16662"/>
    <w:rsid w:val="00D16C46"/>
    <w:rsid w:val="00D21083"/>
    <w:rsid w:val="00D210E6"/>
    <w:rsid w:val="00D21526"/>
    <w:rsid w:val="00D229B1"/>
    <w:rsid w:val="00D229D9"/>
    <w:rsid w:val="00D22BC3"/>
    <w:rsid w:val="00D245DD"/>
    <w:rsid w:val="00D248AD"/>
    <w:rsid w:val="00D2641D"/>
    <w:rsid w:val="00D278F8"/>
    <w:rsid w:val="00D27D9E"/>
    <w:rsid w:val="00D30CBD"/>
    <w:rsid w:val="00D30DD3"/>
    <w:rsid w:val="00D30E13"/>
    <w:rsid w:val="00D3154B"/>
    <w:rsid w:val="00D32378"/>
    <w:rsid w:val="00D325E1"/>
    <w:rsid w:val="00D329FC"/>
    <w:rsid w:val="00D32F4B"/>
    <w:rsid w:val="00D3322E"/>
    <w:rsid w:val="00D3406B"/>
    <w:rsid w:val="00D34CC7"/>
    <w:rsid w:val="00D34E0A"/>
    <w:rsid w:val="00D35CEB"/>
    <w:rsid w:val="00D362E8"/>
    <w:rsid w:val="00D370E4"/>
    <w:rsid w:val="00D37146"/>
    <w:rsid w:val="00D40147"/>
    <w:rsid w:val="00D404F0"/>
    <w:rsid w:val="00D40518"/>
    <w:rsid w:val="00D40D04"/>
    <w:rsid w:val="00D41A79"/>
    <w:rsid w:val="00D43F61"/>
    <w:rsid w:val="00D45E2B"/>
    <w:rsid w:val="00D45F75"/>
    <w:rsid w:val="00D50257"/>
    <w:rsid w:val="00D509D7"/>
    <w:rsid w:val="00D51D5E"/>
    <w:rsid w:val="00D5211A"/>
    <w:rsid w:val="00D52392"/>
    <w:rsid w:val="00D5289B"/>
    <w:rsid w:val="00D52AD2"/>
    <w:rsid w:val="00D52D2A"/>
    <w:rsid w:val="00D52FDE"/>
    <w:rsid w:val="00D53B1C"/>
    <w:rsid w:val="00D53D34"/>
    <w:rsid w:val="00D53D5A"/>
    <w:rsid w:val="00D54FBF"/>
    <w:rsid w:val="00D572BE"/>
    <w:rsid w:val="00D601B9"/>
    <w:rsid w:val="00D60284"/>
    <w:rsid w:val="00D605F1"/>
    <w:rsid w:val="00D60D95"/>
    <w:rsid w:val="00D633F5"/>
    <w:rsid w:val="00D63649"/>
    <w:rsid w:val="00D63AEE"/>
    <w:rsid w:val="00D64A17"/>
    <w:rsid w:val="00D64D74"/>
    <w:rsid w:val="00D6612F"/>
    <w:rsid w:val="00D6641E"/>
    <w:rsid w:val="00D66AE7"/>
    <w:rsid w:val="00D67381"/>
    <w:rsid w:val="00D70918"/>
    <w:rsid w:val="00D70C02"/>
    <w:rsid w:val="00D70D2F"/>
    <w:rsid w:val="00D724C8"/>
    <w:rsid w:val="00D72528"/>
    <w:rsid w:val="00D73C9A"/>
    <w:rsid w:val="00D75BAD"/>
    <w:rsid w:val="00D76253"/>
    <w:rsid w:val="00D7690E"/>
    <w:rsid w:val="00D76E5C"/>
    <w:rsid w:val="00D77690"/>
    <w:rsid w:val="00D81481"/>
    <w:rsid w:val="00D81BBF"/>
    <w:rsid w:val="00D82242"/>
    <w:rsid w:val="00D82D1F"/>
    <w:rsid w:val="00D82DC6"/>
    <w:rsid w:val="00D82EE2"/>
    <w:rsid w:val="00D84410"/>
    <w:rsid w:val="00D85B77"/>
    <w:rsid w:val="00D86662"/>
    <w:rsid w:val="00D87152"/>
    <w:rsid w:val="00D8746E"/>
    <w:rsid w:val="00D919BF"/>
    <w:rsid w:val="00D91EC4"/>
    <w:rsid w:val="00D921B8"/>
    <w:rsid w:val="00D92D0E"/>
    <w:rsid w:val="00D936BC"/>
    <w:rsid w:val="00D9385F"/>
    <w:rsid w:val="00D93EA4"/>
    <w:rsid w:val="00D942C5"/>
    <w:rsid w:val="00D9513E"/>
    <w:rsid w:val="00D95B73"/>
    <w:rsid w:val="00D961A6"/>
    <w:rsid w:val="00D961EC"/>
    <w:rsid w:val="00D969B2"/>
    <w:rsid w:val="00D96CFF"/>
    <w:rsid w:val="00D97C3B"/>
    <w:rsid w:val="00DA009C"/>
    <w:rsid w:val="00DA2566"/>
    <w:rsid w:val="00DA2843"/>
    <w:rsid w:val="00DA2BFE"/>
    <w:rsid w:val="00DA2FC0"/>
    <w:rsid w:val="00DA52B7"/>
    <w:rsid w:val="00DA5BAD"/>
    <w:rsid w:val="00DA5C9B"/>
    <w:rsid w:val="00DA61E1"/>
    <w:rsid w:val="00DA6A1B"/>
    <w:rsid w:val="00DA6AB3"/>
    <w:rsid w:val="00DA767C"/>
    <w:rsid w:val="00DA7711"/>
    <w:rsid w:val="00DB0294"/>
    <w:rsid w:val="00DB17DF"/>
    <w:rsid w:val="00DB1ED3"/>
    <w:rsid w:val="00DB208C"/>
    <w:rsid w:val="00DB280D"/>
    <w:rsid w:val="00DB2B74"/>
    <w:rsid w:val="00DB3C3B"/>
    <w:rsid w:val="00DB4268"/>
    <w:rsid w:val="00DB4E41"/>
    <w:rsid w:val="00DB4FA6"/>
    <w:rsid w:val="00DB50FE"/>
    <w:rsid w:val="00DB5B08"/>
    <w:rsid w:val="00DB6819"/>
    <w:rsid w:val="00DB73A8"/>
    <w:rsid w:val="00DB7CE4"/>
    <w:rsid w:val="00DB7DE9"/>
    <w:rsid w:val="00DB7E1E"/>
    <w:rsid w:val="00DC014D"/>
    <w:rsid w:val="00DC15E4"/>
    <w:rsid w:val="00DC18EB"/>
    <w:rsid w:val="00DC1CB8"/>
    <w:rsid w:val="00DC318D"/>
    <w:rsid w:val="00DC31A8"/>
    <w:rsid w:val="00DC3981"/>
    <w:rsid w:val="00DC5396"/>
    <w:rsid w:val="00DC5BA0"/>
    <w:rsid w:val="00DC7FB3"/>
    <w:rsid w:val="00DD002F"/>
    <w:rsid w:val="00DD1062"/>
    <w:rsid w:val="00DD1B1E"/>
    <w:rsid w:val="00DD2917"/>
    <w:rsid w:val="00DD322C"/>
    <w:rsid w:val="00DD3354"/>
    <w:rsid w:val="00DD35A5"/>
    <w:rsid w:val="00DD3B75"/>
    <w:rsid w:val="00DD435F"/>
    <w:rsid w:val="00DD450E"/>
    <w:rsid w:val="00DD4886"/>
    <w:rsid w:val="00DD6131"/>
    <w:rsid w:val="00DD6371"/>
    <w:rsid w:val="00DD788C"/>
    <w:rsid w:val="00DE05DD"/>
    <w:rsid w:val="00DE0617"/>
    <w:rsid w:val="00DE1209"/>
    <w:rsid w:val="00DE173D"/>
    <w:rsid w:val="00DE228B"/>
    <w:rsid w:val="00DE2F36"/>
    <w:rsid w:val="00DE34AB"/>
    <w:rsid w:val="00DE4AB9"/>
    <w:rsid w:val="00DE4FA3"/>
    <w:rsid w:val="00DE53A5"/>
    <w:rsid w:val="00DE5880"/>
    <w:rsid w:val="00DE59CB"/>
    <w:rsid w:val="00DE5E1A"/>
    <w:rsid w:val="00DE606D"/>
    <w:rsid w:val="00DE6484"/>
    <w:rsid w:val="00DE6616"/>
    <w:rsid w:val="00DE6BAF"/>
    <w:rsid w:val="00DE7543"/>
    <w:rsid w:val="00DE7897"/>
    <w:rsid w:val="00DE7BE1"/>
    <w:rsid w:val="00DF0AFE"/>
    <w:rsid w:val="00DF0C3F"/>
    <w:rsid w:val="00DF10E7"/>
    <w:rsid w:val="00DF1E4D"/>
    <w:rsid w:val="00DF201F"/>
    <w:rsid w:val="00DF21FA"/>
    <w:rsid w:val="00DF34EC"/>
    <w:rsid w:val="00DF4061"/>
    <w:rsid w:val="00DF52CE"/>
    <w:rsid w:val="00DF53B8"/>
    <w:rsid w:val="00DF5BB5"/>
    <w:rsid w:val="00DF6324"/>
    <w:rsid w:val="00DF6A8E"/>
    <w:rsid w:val="00DF6CAB"/>
    <w:rsid w:val="00E0052C"/>
    <w:rsid w:val="00E005DE"/>
    <w:rsid w:val="00E00F39"/>
    <w:rsid w:val="00E01497"/>
    <w:rsid w:val="00E01C25"/>
    <w:rsid w:val="00E02DBE"/>
    <w:rsid w:val="00E035A7"/>
    <w:rsid w:val="00E03B31"/>
    <w:rsid w:val="00E04704"/>
    <w:rsid w:val="00E04752"/>
    <w:rsid w:val="00E05500"/>
    <w:rsid w:val="00E062C8"/>
    <w:rsid w:val="00E07D20"/>
    <w:rsid w:val="00E1052A"/>
    <w:rsid w:val="00E1058C"/>
    <w:rsid w:val="00E11678"/>
    <w:rsid w:val="00E11966"/>
    <w:rsid w:val="00E11AC2"/>
    <w:rsid w:val="00E11BAD"/>
    <w:rsid w:val="00E120C4"/>
    <w:rsid w:val="00E12A31"/>
    <w:rsid w:val="00E12CD2"/>
    <w:rsid w:val="00E147CE"/>
    <w:rsid w:val="00E149F2"/>
    <w:rsid w:val="00E16477"/>
    <w:rsid w:val="00E17918"/>
    <w:rsid w:val="00E20103"/>
    <w:rsid w:val="00E20DED"/>
    <w:rsid w:val="00E211A2"/>
    <w:rsid w:val="00E222C2"/>
    <w:rsid w:val="00E22803"/>
    <w:rsid w:val="00E23A5A"/>
    <w:rsid w:val="00E241A7"/>
    <w:rsid w:val="00E242A4"/>
    <w:rsid w:val="00E2461A"/>
    <w:rsid w:val="00E252B6"/>
    <w:rsid w:val="00E25525"/>
    <w:rsid w:val="00E256EE"/>
    <w:rsid w:val="00E263C2"/>
    <w:rsid w:val="00E30335"/>
    <w:rsid w:val="00E30940"/>
    <w:rsid w:val="00E30D41"/>
    <w:rsid w:val="00E31127"/>
    <w:rsid w:val="00E32998"/>
    <w:rsid w:val="00E32ACC"/>
    <w:rsid w:val="00E32B09"/>
    <w:rsid w:val="00E359C0"/>
    <w:rsid w:val="00E35D95"/>
    <w:rsid w:val="00E35FC8"/>
    <w:rsid w:val="00E362F6"/>
    <w:rsid w:val="00E373A8"/>
    <w:rsid w:val="00E40123"/>
    <w:rsid w:val="00E4020D"/>
    <w:rsid w:val="00E41382"/>
    <w:rsid w:val="00E432BD"/>
    <w:rsid w:val="00E4421F"/>
    <w:rsid w:val="00E45669"/>
    <w:rsid w:val="00E45CA6"/>
    <w:rsid w:val="00E45D19"/>
    <w:rsid w:val="00E462D3"/>
    <w:rsid w:val="00E47019"/>
    <w:rsid w:val="00E476E1"/>
    <w:rsid w:val="00E47DAA"/>
    <w:rsid w:val="00E5121D"/>
    <w:rsid w:val="00E5156D"/>
    <w:rsid w:val="00E51584"/>
    <w:rsid w:val="00E52405"/>
    <w:rsid w:val="00E52DB4"/>
    <w:rsid w:val="00E53844"/>
    <w:rsid w:val="00E5461B"/>
    <w:rsid w:val="00E550BD"/>
    <w:rsid w:val="00E55207"/>
    <w:rsid w:val="00E567FC"/>
    <w:rsid w:val="00E57003"/>
    <w:rsid w:val="00E572CF"/>
    <w:rsid w:val="00E602F9"/>
    <w:rsid w:val="00E60E20"/>
    <w:rsid w:val="00E617C1"/>
    <w:rsid w:val="00E61D9C"/>
    <w:rsid w:val="00E6213F"/>
    <w:rsid w:val="00E63993"/>
    <w:rsid w:val="00E646D2"/>
    <w:rsid w:val="00E646FC"/>
    <w:rsid w:val="00E65BA9"/>
    <w:rsid w:val="00E65D42"/>
    <w:rsid w:val="00E662EB"/>
    <w:rsid w:val="00E6631F"/>
    <w:rsid w:val="00E67C2C"/>
    <w:rsid w:val="00E71C37"/>
    <w:rsid w:val="00E71CD8"/>
    <w:rsid w:val="00E71F2D"/>
    <w:rsid w:val="00E71F3B"/>
    <w:rsid w:val="00E721A1"/>
    <w:rsid w:val="00E7230E"/>
    <w:rsid w:val="00E73097"/>
    <w:rsid w:val="00E75055"/>
    <w:rsid w:val="00E75E5E"/>
    <w:rsid w:val="00E80BA8"/>
    <w:rsid w:val="00E8293F"/>
    <w:rsid w:val="00E8303B"/>
    <w:rsid w:val="00E83072"/>
    <w:rsid w:val="00E83E6A"/>
    <w:rsid w:val="00E84434"/>
    <w:rsid w:val="00E849B7"/>
    <w:rsid w:val="00E84CDB"/>
    <w:rsid w:val="00E856E9"/>
    <w:rsid w:val="00E85FF4"/>
    <w:rsid w:val="00E86DB6"/>
    <w:rsid w:val="00E8761E"/>
    <w:rsid w:val="00E91B9E"/>
    <w:rsid w:val="00E92162"/>
    <w:rsid w:val="00E92806"/>
    <w:rsid w:val="00E92E65"/>
    <w:rsid w:val="00E932D6"/>
    <w:rsid w:val="00E936FF"/>
    <w:rsid w:val="00E95713"/>
    <w:rsid w:val="00E95F72"/>
    <w:rsid w:val="00E96554"/>
    <w:rsid w:val="00E96AA7"/>
    <w:rsid w:val="00E97FF3"/>
    <w:rsid w:val="00EA05B6"/>
    <w:rsid w:val="00EA0C3F"/>
    <w:rsid w:val="00EA1CA0"/>
    <w:rsid w:val="00EA28CC"/>
    <w:rsid w:val="00EA3BB6"/>
    <w:rsid w:val="00EA4302"/>
    <w:rsid w:val="00EA55B7"/>
    <w:rsid w:val="00EA6330"/>
    <w:rsid w:val="00EA6790"/>
    <w:rsid w:val="00EA68EE"/>
    <w:rsid w:val="00EB03B9"/>
    <w:rsid w:val="00EB156E"/>
    <w:rsid w:val="00EB2232"/>
    <w:rsid w:val="00EB45FC"/>
    <w:rsid w:val="00EB47E2"/>
    <w:rsid w:val="00EB4B15"/>
    <w:rsid w:val="00EB648F"/>
    <w:rsid w:val="00EB79BD"/>
    <w:rsid w:val="00EB7FE2"/>
    <w:rsid w:val="00EC04E0"/>
    <w:rsid w:val="00EC0AA3"/>
    <w:rsid w:val="00EC132C"/>
    <w:rsid w:val="00EC14A8"/>
    <w:rsid w:val="00EC25B6"/>
    <w:rsid w:val="00EC2764"/>
    <w:rsid w:val="00EC290F"/>
    <w:rsid w:val="00EC32C1"/>
    <w:rsid w:val="00EC340F"/>
    <w:rsid w:val="00EC3944"/>
    <w:rsid w:val="00EC3ACD"/>
    <w:rsid w:val="00EC3EFD"/>
    <w:rsid w:val="00EC560E"/>
    <w:rsid w:val="00EC645B"/>
    <w:rsid w:val="00EC65BD"/>
    <w:rsid w:val="00EC6A61"/>
    <w:rsid w:val="00EC6D30"/>
    <w:rsid w:val="00EC7150"/>
    <w:rsid w:val="00EC77BF"/>
    <w:rsid w:val="00ED0CC5"/>
    <w:rsid w:val="00ED1172"/>
    <w:rsid w:val="00ED194D"/>
    <w:rsid w:val="00ED1A24"/>
    <w:rsid w:val="00ED3A67"/>
    <w:rsid w:val="00ED3D64"/>
    <w:rsid w:val="00ED416E"/>
    <w:rsid w:val="00ED46D7"/>
    <w:rsid w:val="00ED4C19"/>
    <w:rsid w:val="00ED53BB"/>
    <w:rsid w:val="00ED5522"/>
    <w:rsid w:val="00ED56E0"/>
    <w:rsid w:val="00EE05EE"/>
    <w:rsid w:val="00EE083C"/>
    <w:rsid w:val="00EE1986"/>
    <w:rsid w:val="00EE1A7B"/>
    <w:rsid w:val="00EE2634"/>
    <w:rsid w:val="00EE55AA"/>
    <w:rsid w:val="00EE5B52"/>
    <w:rsid w:val="00EE64F6"/>
    <w:rsid w:val="00EE6880"/>
    <w:rsid w:val="00EF064A"/>
    <w:rsid w:val="00EF0BAB"/>
    <w:rsid w:val="00EF1737"/>
    <w:rsid w:val="00EF1A54"/>
    <w:rsid w:val="00EF1FA2"/>
    <w:rsid w:val="00EF2C6C"/>
    <w:rsid w:val="00EF2DD7"/>
    <w:rsid w:val="00EF37A0"/>
    <w:rsid w:val="00EF46AF"/>
    <w:rsid w:val="00EF4992"/>
    <w:rsid w:val="00EF531D"/>
    <w:rsid w:val="00EF62A7"/>
    <w:rsid w:val="00EF6B31"/>
    <w:rsid w:val="00EF6EEB"/>
    <w:rsid w:val="00EF7705"/>
    <w:rsid w:val="00EF7C5F"/>
    <w:rsid w:val="00F00D6F"/>
    <w:rsid w:val="00F027D1"/>
    <w:rsid w:val="00F02DA0"/>
    <w:rsid w:val="00F0381C"/>
    <w:rsid w:val="00F04B32"/>
    <w:rsid w:val="00F05398"/>
    <w:rsid w:val="00F05736"/>
    <w:rsid w:val="00F07502"/>
    <w:rsid w:val="00F10961"/>
    <w:rsid w:val="00F10CE9"/>
    <w:rsid w:val="00F12D2B"/>
    <w:rsid w:val="00F137C9"/>
    <w:rsid w:val="00F13967"/>
    <w:rsid w:val="00F1396F"/>
    <w:rsid w:val="00F13D6D"/>
    <w:rsid w:val="00F158A2"/>
    <w:rsid w:val="00F15E00"/>
    <w:rsid w:val="00F16B7F"/>
    <w:rsid w:val="00F17A85"/>
    <w:rsid w:val="00F20987"/>
    <w:rsid w:val="00F21052"/>
    <w:rsid w:val="00F2120C"/>
    <w:rsid w:val="00F224D1"/>
    <w:rsid w:val="00F22593"/>
    <w:rsid w:val="00F22C8A"/>
    <w:rsid w:val="00F23077"/>
    <w:rsid w:val="00F233CC"/>
    <w:rsid w:val="00F23569"/>
    <w:rsid w:val="00F2363C"/>
    <w:rsid w:val="00F249AF"/>
    <w:rsid w:val="00F24AFC"/>
    <w:rsid w:val="00F24FBD"/>
    <w:rsid w:val="00F24FCC"/>
    <w:rsid w:val="00F254EB"/>
    <w:rsid w:val="00F275AF"/>
    <w:rsid w:val="00F27771"/>
    <w:rsid w:val="00F315C9"/>
    <w:rsid w:val="00F31ACC"/>
    <w:rsid w:val="00F339B0"/>
    <w:rsid w:val="00F33D95"/>
    <w:rsid w:val="00F33F33"/>
    <w:rsid w:val="00F34ECA"/>
    <w:rsid w:val="00F35B90"/>
    <w:rsid w:val="00F401C8"/>
    <w:rsid w:val="00F404DC"/>
    <w:rsid w:val="00F4059E"/>
    <w:rsid w:val="00F405E9"/>
    <w:rsid w:val="00F4149E"/>
    <w:rsid w:val="00F420C5"/>
    <w:rsid w:val="00F433CB"/>
    <w:rsid w:val="00F4507D"/>
    <w:rsid w:val="00F452A4"/>
    <w:rsid w:val="00F46016"/>
    <w:rsid w:val="00F462C2"/>
    <w:rsid w:val="00F4697A"/>
    <w:rsid w:val="00F4705E"/>
    <w:rsid w:val="00F47608"/>
    <w:rsid w:val="00F50226"/>
    <w:rsid w:val="00F50495"/>
    <w:rsid w:val="00F510F4"/>
    <w:rsid w:val="00F51582"/>
    <w:rsid w:val="00F516FC"/>
    <w:rsid w:val="00F52F14"/>
    <w:rsid w:val="00F53EF1"/>
    <w:rsid w:val="00F5669E"/>
    <w:rsid w:val="00F573E5"/>
    <w:rsid w:val="00F60523"/>
    <w:rsid w:val="00F60644"/>
    <w:rsid w:val="00F606EA"/>
    <w:rsid w:val="00F60B85"/>
    <w:rsid w:val="00F618AF"/>
    <w:rsid w:val="00F61DF0"/>
    <w:rsid w:val="00F626A3"/>
    <w:rsid w:val="00F62B77"/>
    <w:rsid w:val="00F63424"/>
    <w:rsid w:val="00F648F5"/>
    <w:rsid w:val="00F64CAC"/>
    <w:rsid w:val="00F64E0E"/>
    <w:rsid w:val="00F65046"/>
    <w:rsid w:val="00F65CB9"/>
    <w:rsid w:val="00F65D75"/>
    <w:rsid w:val="00F65DE4"/>
    <w:rsid w:val="00F66939"/>
    <w:rsid w:val="00F6705D"/>
    <w:rsid w:val="00F67332"/>
    <w:rsid w:val="00F70A30"/>
    <w:rsid w:val="00F71CC2"/>
    <w:rsid w:val="00F72231"/>
    <w:rsid w:val="00F727AC"/>
    <w:rsid w:val="00F72838"/>
    <w:rsid w:val="00F72B1C"/>
    <w:rsid w:val="00F72B50"/>
    <w:rsid w:val="00F73C9C"/>
    <w:rsid w:val="00F75ED8"/>
    <w:rsid w:val="00F76069"/>
    <w:rsid w:val="00F76588"/>
    <w:rsid w:val="00F766D3"/>
    <w:rsid w:val="00F76705"/>
    <w:rsid w:val="00F80108"/>
    <w:rsid w:val="00F805F5"/>
    <w:rsid w:val="00F8117D"/>
    <w:rsid w:val="00F81A35"/>
    <w:rsid w:val="00F82418"/>
    <w:rsid w:val="00F8399F"/>
    <w:rsid w:val="00F85D3F"/>
    <w:rsid w:val="00F86531"/>
    <w:rsid w:val="00F872E7"/>
    <w:rsid w:val="00F8791C"/>
    <w:rsid w:val="00F917F3"/>
    <w:rsid w:val="00F91B7F"/>
    <w:rsid w:val="00F923BD"/>
    <w:rsid w:val="00F9243E"/>
    <w:rsid w:val="00F93A5A"/>
    <w:rsid w:val="00F93D96"/>
    <w:rsid w:val="00F93F84"/>
    <w:rsid w:val="00F94233"/>
    <w:rsid w:val="00F950BB"/>
    <w:rsid w:val="00F95884"/>
    <w:rsid w:val="00F965BD"/>
    <w:rsid w:val="00F97BD3"/>
    <w:rsid w:val="00F97E7B"/>
    <w:rsid w:val="00FA0D8C"/>
    <w:rsid w:val="00FA1B2C"/>
    <w:rsid w:val="00FA1CDB"/>
    <w:rsid w:val="00FA27D1"/>
    <w:rsid w:val="00FA2A5D"/>
    <w:rsid w:val="00FA64C4"/>
    <w:rsid w:val="00FA73BC"/>
    <w:rsid w:val="00FA7D7D"/>
    <w:rsid w:val="00FA7FD1"/>
    <w:rsid w:val="00FB25B2"/>
    <w:rsid w:val="00FB321F"/>
    <w:rsid w:val="00FB4300"/>
    <w:rsid w:val="00FB438A"/>
    <w:rsid w:val="00FB5E6F"/>
    <w:rsid w:val="00FB61C4"/>
    <w:rsid w:val="00FB62FA"/>
    <w:rsid w:val="00FB7775"/>
    <w:rsid w:val="00FB7B1D"/>
    <w:rsid w:val="00FC1E39"/>
    <w:rsid w:val="00FC26E1"/>
    <w:rsid w:val="00FC29CD"/>
    <w:rsid w:val="00FC32E2"/>
    <w:rsid w:val="00FC4211"/>
    <w:rsid w:val="00FC51C4"/>
    <w:rsid w:val="00FC5578"/>
    <w:rsid w:val="00FC55B5"/>
    <w:rsid w:val="00FC579B"/>
    <w:rsid w:val="00FC60C6"/>
    <w:rsid w:val="00FC6243"/>
    <w:rsid w:val="00FC64A6"/>
    <w:rsid w:val="00FC77DA"/>
    <w:rsid w:val="00FC7A32"/>
    <w:rsid w:val="00FC7AEE"/>
    <w:rsid w:val="00FD1B55"/>
    <w:rsid w:val="00FD2138"/>
    <w:rsid w:val="00FD21AC"/>
    <w:rsid w:val="00FD29C7"/>
    <w:rsid w:val="00FD3096"/>
    <w:rsid w:val="00FD424F"/>
    <w:rsid w:val="00FD4D7C"/>
    <w:rsid w:val="00FD4F27"/>
    <w:rsid w:val="00FD50F0"/>
    <w:rsid w:val="00FD54CB"/>
    <w:rsid w:val="00FD62FF"/>
    <w:rsid w:val="00FD6E0E"/>
    <w:rsid w:val="00FD7B40"/>
    <w:rsid w:val="00FE0607"/>
    <w:rsid w:val="00FE104C"/>
    <w:rsid w:val="00FE2200"/>
    <w:rsid w:val="00FE258B"/>
    <w:rsid w:val="00FE3E15"/>
    <w:rsid w:val="00FE4464"/>
    <w:rsid w:val="00FE4C1C"/>
    <w:rsid w:val="00FE4D47"/>
    <w:rsid w:val="00FE5014"/>
    <w:rsid w:val="00FE5AC4"/>
    <w:rsid w:val="00FE6314"/>
    <w:rsid w:val="00FE6857"/>
    <w:rsid w:val="00FF0FBC"/>
    <w:rsid w:val="00FF1A7E"/>
    <w:rsid w:val="00FF1AE3"/>
    <w:rsid w:val="00FF2156"/>
    <w:rsid w:val="00FF3224"/>
    <w:rsid w:val="00FF3384"/>
    <w:rsid w:val="00FF3511"/>
    <w:rsid w:val="00FF4055"/>
    <w:rsid w:val="00FF477D"/>
    <w:rsid w:val="00FF5E78"/>
    <w:rsid w:val="00FF667A"/>
    <w:rsid w:val="00FF7026"/>
    <w:rsid w:val="00FF7A16"/>
    <w:rsid w:val="00FF7A5A"/>
    <w:rsid w:val="00FF7B67"/>
    <w:rsid w:val="00FF7E2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4F550F"/>
  <w15:docId w15:val="{76714D8E-4DB1-404B-BDD9-11A8226C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B Nazanin"/>
        <w:sz w:val="26"/>
        <w:szCs w:val="26"/>
        <w:lang w:val="en-US"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عنوان سوال"/>
    <w:qFormat/>
    <w:rsid w:val="009E1933"/>
    <w:pPr>
      <w:spacing w:after="80"/>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075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48075F"/>
    <w:rPr>
      <w:color w:val="0000FF"/>
      <w:u w:val="single"/>
    </w:rPr>
  </w:style>
  <w:style w:type="paragraph" w:styleId="BalloonText">
    <w:name w:val="Balloon Text"/>
    <w:basedOn w:val="Normal"/>
    <w:link w:val="BalloonTextChar"/>
    <w:semiHidden/>
    <w:rsid w:val="00D35CEB"/>
    <w:pPr>
      <w:bidi/>
      <w:spacing w:after="0"/>
    </w:pPr>
    <w:rPr>
      <w:rFonts w:ascii="Tahoma" w:hAnsi="Tahoma" w:cs="Tahoma"/>
      <w:sz w:val="16"/>
      <w:szCs w:val="16"/>
    </w:rPr>
  </w:style>
  <w:style w:type="paragraph" w:styleId="ListParagraph">
    <w:name w:val="List Paragraph"/>
    <w:basedOn w:val="Normal"/>
    <w:uiPriority w:val="34"/>
    <w:rsid w:val="00D95B73"/>
    <w:pPr>
      <w:ind w:left="720"/>
      <w:contextualSpacing/>
    </w:pPr>
    <w:rPr>
      <w:rFonts w:ascii="Calibri" w:eastAsia="Calibri" w:hAnsi="Calibri" w:cs="Arial"/>
    </w:rPr>
  </w:style>
  <w:style w:type="paragraph" w:styleId="Header">
    <w:name w:val="header"/>
    <w:basedOn w:val="Normal"/>
    <w:link w:val="HeaderChar"/>
    <w:uiPriority w:val="99"/>
    <w:rsid w:val="004D76CA"/>
    <w:pPr>
      <w:tabs>
        <w:tab w:val="center" w:pos="4680"/>
        <w:tab w:val="right" w:pos="9360"/>
      </w:tabs>
      <w:bidi/>
      <w:spacing w:after="0"/>
    </w:pPr>
    <w:rPr>
      <w:rFonts w:cs="Times New Roman"/>
      <w:sz w:val="24"/>
      <w:szCs w:val="24"/>
    </w:rPr>
  </w:style>
  <w:style w:type="character" w:customStyle="1" w:styleId="HeaderChar">
    <w:name w:val="Header Char"/>
    <w:basedOn w:val="DefaultParagraphFont"/>
    <w:link w:val="Header"/>
    <w:uiPriority w:val="99"/>
    <w:rsid w:val="004D76CA"/>
    <w:rPr>
      <w:sz w:val="24"/>
      <w:szCs w:val="24"/>
    </w:rPr>
  </w:style>
  <w:style w:type="paragraph" w:styleId="Footer">
    <w:name w:val="footer"/>
    <w:basedOn w:val="Normal"/>
    <w:link w:val="FooterChar"/>
    <w:uiPriority w:val="99"/>
    <w:rsid w:val="004D76CA"/>
    <w:pPr>
      <w:tabs>
        <w:tab w:val="center" w:pos="4680"/>
        <w:tab w:val="right" w:pos="9360"/>
      </w:tabs>
      <w:bidi/>
      <w:spacing w:after="0"/>
    </w:pPr>
    <w:rPr>
      <w:rFonts w:cs="Times New Roman"/>
      <w:sz w:val="24"/>
      <w:szCs w:val="24"/>
    </w:rPr>
  </w:style>
  <w:style w:type="character" w:customStyle="1" w:styleId="FooterChar">
    <w:name w:val="Footer Char"/>
    <w:basedOn w:val="DefaultParagraphFont"/>
    <w:link w:val="Footer"/>
    <w:uiPriority w:val="99"/>
    <w:rsid w:val="004D76CA"/>
    <w:rPr>
      <w:sz w:val="24"/>
      <w:szCs w:val="24"/>
    </w:rPr>
  </w:style>
  <w:style w:type="character" w:styleId="PlaceholderText">
    <w:name w:val="Placeholder Text"/>
    <w:basedOn w:val="DefaultParagraphFont"/>
    <w:uiPriority w:val="99"/>
    <w:semiHidden/>
    <w:rsid w:val="00C05BE7"/>
    <w:rPr>
      <w:color w:val="808080"/>
    </w:rPr>
  </w:style>
  <w:style w:type="character" w:customStyle="1" w:styleId="apple-converted-space">
    <w:name w:val="apple-converted-space"/>
    <w:basedOn w:val="DefaultParagraphFont"/>
    <w:rsid w:val="00096E75"/>
  </w:style>
  <w:style w:type="character" w:styleId="Strong">
    <w:name w:val="Strong"/>
    <w:basedOn w:val="DefaultParagraphFont"/>
    <w:rsid w:val="00C244F3"/>
    <w:rPr>
      <w:b/>
      <w:bCs/>
    </w:rPr>
  </w:style>
  <w:style w:type="table" w:styleId="MediumList2-Accent1">
    <w:name w:val="Medium List 2 Accent 1"/>
    <w:basedOn w:val="TableNormal"/>
    <w:uiPriority w:val="66"/>
    <w:rsid w:val="006A6474"/>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GridTable4-Accent61">
    <w:name w:val="Grid Table 4 - Accent 61"/>
    <w:basedOn w:val="TableNormal"/>
    <w:uiPriority w:val="49"/>
    <w:rsid w:val="0098718D"/>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Shading-Accent3">
    <w:name w:val="Light Shading Accent 3"/>
    <w:basedOn w:val="TableNormal"/>
    <w:uiPriority w:val="60"/>
    <w:rsid w:val="004659E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eNormal"/>
    <w:uiPriority w:val="60"/>
    <w:rsid w:val="004659E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rsid w:val="00C1668E"/>
    <w:rPr>
      <w:i/>
      <w:iCs/>
    </w:rPr>
  </w:style>
  <w:style w:type="table" w:styleId="LightShading-Accent6">
    <w:name w:val="Light Shading Accent 6"/>
    <w:basedOn w:val="TableNormal"/>
    <w:uiPriority w:val="60"/>
    <w:rsid w:val="0091770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1">
    <w:name w:val="Light List Accent 1"/>
    <w:basedOn w:val="TableNormal"/>
    <w:uiPriority w:val="61"/>
    <w:rsid w:val="0091770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
    <w:name w:val="معمولی"/>
    <w:basedOn w:val="Normal"/>
    <w:rsid w:val="00994846"/>
    <w:pPr>
      <w:tabs>
        <w:tab w:val="left" w:pos="525"/>
      </w:tabs>
      <w:bidi/>
      <w:jc w:val="both"/>
    </w:pPr>
    <w:rPr>
      <w:rFonts w:ascii="Adobe Arabic" w:hAnsi="Adobe Arabic" w:cs="Adobe Arabic"/>
      <w:sz w:val="32"/>
      <w:szCs w:val="32"/>
      <w:lang w:bidi="fa-IR"/>
    </w:rPr>
  </w:style>
  <w:style w:type="table" w:styleId="MediumGrid3-Accent2">
    <w:name w:val="Medium Grid 3 Accent 2"/>
    <w:basedOn w:val="TableNormal"/>
    <w:uiPriority w:val="69"/>
    <w:rsid w:val="005A4B6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A4B6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Gdmath">
    <w:name w:val="Gdmath"/>
    <w:basedOn w:val="Normal"/>
    <w:link w:val="GdmathChar"/>
    <w:rsid w:val="00F24FCC"/>
    <w:pPr>
      <w:bidi/>
      <w:spacing w:after="0"/>
      <w:jc w:val="center"/>
    </w:pPr>
    <w:rPr>
      <w:rFonts w:cs="Times New Roman"/>
      <w:color w:val="000000"/>
      <w:sz w:val="24"/>
      <w:szCs w:val="28"/>
      <w:lang w:bidi="fa-IR"/>
    </w:rPr>
  </w:style>
  <w:style w:type="character" w:customStyle="1" w:styleId="GdmathChar">
    <w:name w:val="Gdmath Char"/>
    <w:basedOn w:val="DefaultParagraphFont"/>
    <w:link w:val="Gdmath"/>
    <w:rsid w:val="00F24FCC"/>
    <w:rPr>
      <w:rFonts w:eastAsiaTheme="minorHAnsi"/>
      <w:color w:val="000000"/>
      <w:sz w:val="24"/>
      <w:szCs w:val="28"/>
      <w:lang w:bidi="fa-IR"/>
    </w:rPr>
  </w:style>
  <w:style w:type="paragraph" w:customStyle="1" w:styleId="a0">
    <w:name w:val="سوال"/>
    <w:basedOn w:val="Normal"/>
    <w:link w:val="Char"/>
    <w:qFormat/>
    <w:rsid w:val="009E1933"/>
    <w:pPr>
      <w:tabs>
        <w:tab w:val="left" w:pos="2448"/>
        <w:tab w:val="left" w:pos="4882"/>
        <w:tab w:val="left" w:pos="5850"/>
        <w:tab w:val="left" w:pos="7287"/>
      </w:tabs>
      <w:bidi/>
      <w:spacing w:after="0" w:line="276" w:lineRule="auto"/>
      <w:jc w:val="both"/>
    </w:pPr>
    <w:rPr>
      <w:rFonts w:ascii="Euclid" w:hAnsi="Euclid"/>
      <w:bCs w:val="0"/>
      <w:noProof/>
      <w:color w:val="000000" w:themeColor="text1"/>
      <w:sz w:val="24"/>
      <w:lang w:bidi="fa-IR"/>
    </w:rPr>
  </w:style>
  <w:style w:type="paragraph" w:customStyle="1" w:styleId="a1">
    <w:name w:val="تست"/>
    <w:basedOn w:val="Normal"/>
    <w:link w:val="Char0"/>
    <w:qFormat/>
    <w:rsid w:val="00D370E4"/>
    <w:pPr>
      <w:tabs>
        <w:tab w:val="left" w:pos="2333"/>
        <w:tab w:val="left" w:pos="4684"/>
        <w:tab w:val="left" w:pos="7036"/>
      </w:tabs>
      <w:bidi/>
      <w:spacing w:before="120" w:after="0"/>
      <w:jc w:val="both"/>
    </w:pPr>
    <w:rPr>
      <w:rFonts w:ascii="B Nazanin" w:hAnsi="B Nazanin"/>
      <w:bCs w:val="0"/>
      <w:noProof/>
      <w:color w:val="000000" w:themeColor="text1"/>
      <w:sz w:val="24"/>
      <w:lang w:bidi="fa-IR"/>
    </w:rPr>
  </w:style>
  <w:style w:type="character" w:customStyle="1" w:styleId="Char">
    <w:name w:val="سوال Char"/>
    <w:basedOn w:val="DefaultParagraphFont"/>
    <w:link w:val="a0"/>
    <w:rsid w:val="009E1933"/>
    <w:rPr>
      <w:rFonts w:ascii="Euclid" w:hAnsi="Euclid"/>
      <w:noProof/>
      <w:color w:val="000000" w:themeColor="text1"/>
      <w:sz w:val="24"/>
      <w:lang w:bidi="fa-IR"/>
    </w:rPr>
  </w:style>
  <w:style w:type="character" w:customStyle="1" w:styleId="Char0">
    <w:name w:val="تست Char"/>
    <w:basedOn w:val="DefaultParagraphFont"/>
    <w:link w:val="a1"/>
    <w:rsid w:val="00D370E4"/>
    <w:rPr>
      <w:rFonts w:ascii="B Nazanin" w:hAnsi="B Nazanin"/>
      <w:noProof/>
      <w:color w:val="000000" w:themeColor="text1"/>
      <w:sz w:val="24"/>
      <w:lang w:bidi="fa-IR"/>
    </w:rPr>
  </w:style>
  <w:style w:type="paragraph" w:customStyle="1" w:styleId="a2">
    <w:name w:val="صحیح/غلط"/>
    <w:basedOn w:val="a0"/>
    <w:link w:val="Char1"/>
    <w:qFormat/>
    <w:rsid w:val="00E572CF"/>
    <w:pPr>
      <w:tabs>
        <w:tab w:val="clear" w:pos="2448"/>
        <w:tab w:val="clear" w:pos="5850"/>
        <w:tab w:val="right" w:pos="8680"/>
        <w:tab w:val="right" w:pos="9428"/>
      </w:tabs>
    </w:pPr>
  </w:style>
  <w:style w:type="character" w:customStyle="1" w:styleId="Char1">
    <w:name w:val="صحیح/غلط Char"/>
    <w:basedOn w:val="Char"/>
    <w:link w:val="a2"/>
    <w:rsid w:val="00E572CF"/>
    <w:rPr>
      <w:rFonts w:ascii="Euclid" w:hAnsi="Euclid"/>
      <w:i w:val="0"/>
      <w:noProof/>
      <w:color w:val="000000" w:themeColor="text1"/>
      <w:sz w:val="24"/>
      <w:lang w:bidi="fa-IR"/>
    </w:rPr>
  </w:style>
  <w:style w:type="paragraph" w:customStyle="1" w:styleId="a3">
    <w:name w:val="وازگان"/>
    <w:basedOn w:val="Normal"/>
    <w:link w:val="Char2"/>
    <w:rsid w:val="00A00FF3"/>
    <w:pPr>
      <w:pBdr>
        <w:top w:val="single" w:sz="4" w:space="1" w:color="auto"/>
        <w:left w:val="single" w:sz="4" w:space="4" w:color="auto"/>
        <w:bottom w:val="single" w:sz="4" w:space="1" w:color="auto"/>
        <w:right w:val="single" w:sz="4" w:space="4" w:color="auto"/>
      </w:pBdr>
      <w:shd w:val="clear" w:color="auto" w:fill="DAEEF3" w:themeFill="accent5" w:themeFillTint="33"/>
      <w:bidi/>
      <w:spacing w:before="80" w:line="276" w:lineRule="auto"/>
      <w:ind w:left="2414" w:right="1991"/>
      <w:jc w:val="center"/>
    </w:pPr>
    <w:rPr>
      <w:rFonts w:ascii="Euclid" w:hAnsi="Euclid"/>
      <w:i/>
      <w:sz w:val="24"/>
      <w:szCs w:val="24"/>
      <w:lang w:bidi="fa-IR"/>
    </w:rPr>
  </w:style>
  <w:style w:type="character" w:customStyle="1" w:styleId="Char2">
    <w:name w:val="وازگان Char"/>
    <w:basedOn w:val="DefaultParagraphFont"/>
    <w:link w:val="a3"/>
    <w:rsid w:val="00A00FF3"/>
    <w:rPr>
      <w:rFonts w:ascii="Euclid" w:hAnsi="Euclid"/>
      <w:bCs/>
      <w:i/>
      <w:sz w:val="24"/>
      <w:szCs w:val="24"/>
      <w:shd w:val="clear" w:color="auto" w:fill="DAEEF3" w:themeFill="accent5" w:themeFillTint="33"/>
      <w:lang w:bidi="fa-IR"/>
    </w:rPr>
  </w:style>
  <w:style w:type="paragraph" w:customStyle="1" w:styleId="a4">
    <w:name w:val="سربرگ"/>
    <w:basedOn w:val="Header"/>
    <w:link w:val="Char3"/>
    <w:rsid w:val="00CE6B31"/>
    <w:rPr>
      <w:rFonts w:cs="B Titr"/>
      <w:b/>
      <w:color w:val="FFFFFF" w:themeColor="background1"/>
    </w:rPr>
  </w:style>
  <w:style w:type="character" w:customStyle="1" w:styleId="Char3">
    <w:name w:val="سربرگ Char"/>
    <w:basedOn w:val="HeaderChar"/>
    <w:link w:val="a4"/>
    <w:rsid w:val="00CE6B31"/>
    <w:rPr>
      <w:rFonts w:cs="B Titr"/>
      <w:b/>
      <w:bCs/>
      <w:color w:val="FFFFFF" w:themeColor="background1"/>
      <w:sz w:val="24"/>
      <w:szCs w:val="24"/>
    </w:rPr>
  </w:style>
  <w:style w:type="paragraph" w:customStyle="1" w:styleId="a5">
    <w:name w:val="کلمات مرتبط"/>
    <w:basedOn w:val="Normal"/>
    <w:link w:val="Char4"/>
    <w:qFormat/>
    <w:rsid w:val="003627C2"/>
    <w:pPr>
      <w:pBdr>
        <w:top w:val="single" w:sz="4" w:space="1" w:color="auto"/>
        <w:left w:val="single" w:sz="4" w:space="4" w:color="auto"/>
        <w:bottom w:val="single" w:sz="4" w:space="1" w:color="auto"/>
        <w:right w:val="single" w:sz="4" w:space="4" w:color="auto"/>
      </w:pBdr>
      <w:shd w:val="clear" w:color="auto" w:fill="E5DFEC" w:themeFill="accent4" w:themeFillTint="33"/>
      <w:bidi/>
      <w:spacing w:before="60" w:after="60" w:line="276" w:lineRule="auto"/>
      <w:ind w:left="2584" w:right="3156"/>
      <w:jc w:val="center"/>
    </w:pPr>
    <w:rPr>
      <w:b/>
      <w:sz w:val="22"/>
      <w:szCs w:val="22"/>
    </w:rPr>
  </w:style>
  <w:style w:type="character" w:customStyle="1" w:styleId="Char4">
    <w:name w:val="کلمات مرتبط Char"/>
    <w:basedOn w:val="DefaultParagraphFont"/>
    <w:link w:val="a5"/>
    <w:rsid w:val="003627C2"/>
    <w:rPr>
      <w:b/>
      <w:bCs/>
      <w:sz w:val="22"/>
      <w:szCs w:val="22"/>
      <w:shd w:val="clear" w:color="auto" w:fill="E5DFEC" w:themeFill="accent4" w:themeFillTint="33"/>
    </w:rPr>
  </w:style>
  <w:style w:type="paragraph" w:customStyle="1" w:styleId="a6">
    <w:name w:val="وصل کردنی"/>
    <w:basedOn w:val="a0"/>
    <w:link w:val="Char5"/>
    <w:qFormat/>
    <w:rsid w:val="003F37E7"/>
    <w:pPr>
      <w:tabs>
        <w:tab w:val="clear" w:pos="2448"/>
        <w:tab w:val="clear" w:pos="5850"/>
        <w:tab w:val="left" w:pos="5913"/>
      </w:tabs>
      <w:spacing w:line="240" w:lineRule="auto"/>
      <w:ind w:left="113"/>
      <w:jc w:val="left"/>
    </w:pPr>
  </w:style>
  <w:style w:type="character" w:customStyle="1" w:styleId="Char5">
    <w:name w:val="وصل کردنی Char"/>
    <w:basedOn w:val="Char"/>
    <w:link w:val="a6"/>
    <w:rsid w:val="003F37E7"/>
    <w:rPr>
      <w:rFonts w:ascii="Euclid" w:hAnsi="Euclid"/>
      <w:i w:val="0"/>
      <w:noProof/>
      <w:color w:val="000000" w:themeColor="text1"/>
      <w:sz w:val="24"/>
      <w:lang w:bidi="fa-IR"/>
    </w:rPr>
  </w:style>
  <w:style w:type="paragraph" w:customStyle="1" w:styleId="a7">
    <w:name w:val="آیه قرآنی"/>
    <w:basedOn w:val="a0"/>
    <w:link w:val="Char6"/>
    <w:qFormat/>
    <w:rsid w:val="00C33636"/>
    <w:rPr>
      <w:rFonts w:cs="KFGQPC Uthman Taha Naskh"/>
      <w:lang w:val="ar-SA"/>
    </w:rPr>
  </w:style>
  <w:style w:type="character" w:customStyle="1" w:styleId="Char6">
    <w:name w:val="آیه قرآنی Char"/>
    <w:basedOn w:val="Char"/>
    <w:link w:val="a7"/>
    <w:rsid w:val="00C33636"/>
    <w:rPr>
      <w:rFonts w:ascii="Euclid" w:hAnsi="Euclid" w:cs="KFGQPC Uthman Taha Naskh"/>
      <w:i w:val="0"/>
      <w:noProof/>
      <w:color w:val="000000" w:themeColor="text1"/>
      <w:sz w:val="24"/>
      <w:lang w:val="ar-SA" w:bidi="fa-IR"/>
    </w:rPr>
  </w:style>
  <w:style w:type="paragraph" w:customStyle="1" w:styleId="a8">
    <w:name w:val="متن عربی"/>
    <w:basedOn w:val="Normal"/>
    <w:link w:val="Char7"/>
    <w:qFormat/>
    <w:rsid w:val="003F37E7"/>
    <w:pPr>
      <w:bidi/>
      <w:spacing w:after="0"/>
      <w:ind w:left="432" w:right="710"/>
      <w:jc w:val="both"/>
    </w:pPr>
    <w:rPr>
      <w:rFonts w:cs="KFGQPC Uthman Taha Naskh"/>
      <w:b/>
      <w:bCs w:val="0"/>
      <w:noProof/>
      <w:lang w:bidi="fa-IR"/>
    </w:rPr>
  </w:style>
  <w:style w:type="character" w:customStyle="1" w:styleId="Char7">
    <w:name w:val="متن عربی Char"/>
    <w:basedOn w:val="DefaultParagraphFont"/>
    <w:link w:val="a8"/>
    <w:rsid w:val="003F37E7"/>
    <w:rPr>
      <w:rFonts w:cs="KFGQPC Uthman Taha Naskh"/>
      <w:b/>
      <w:noProof/>
      <w:lang w:bidi="fa-IR"/>
    </w:rPr>
  </w:style>
  <w:style w:type="paragraph" w:customStyle="1" w:styleId="a9">
    <w:name w:val="بخش"/>
    <w:basedOn w:val="Normal"/>
    <w:link w:val="Char8"/>
    <w:qFormat/>
    <w:rsid w:val="003627C2"/>
    <w:pPr>
      <w:tabs>
        <w:tab w:val="left" w:pos="2333"/>
        <w:tab w:val="left" w:pos="4684"/>
        <w:tab w:val="left" w:pos="7036"/>
      </w:tabs>
      <w:bidi/>
      <w:spacing w:after="0"/>
      <w:jc w:val="center"/>
    </w:pPr>
    <w:rPr>
      <w:rFonts w:ascii="Euclid" w:hAnsi="Euclid" w:cs="B Titr"/>
      <w:i/>
      <w:noProof/>
      <w:color w:val="7030A0"/>
      <w:sz w:val="24"/>
      <w:lang w:bidi="fa-IR"/>
    </w:rPr>
  </w:style>
  <w:style w:type="character" w:customStyle="1" w:styleId="Char8">
    <w:name w:val="بخش Char"/>
    <w:basedOn w:val="DefaultParagraphFont"/>
    <w:link w:val="a9"/>
    <w:rsid w:val="003627C2"/>
    <w:rPr>
      <w:rFonts w:ascii="Euclid" w:hAnsi="Euclid" w:cs="B Titr"/>
      <w:bCs/>
      <w:i/>
      <w:noProof/>
      <w:color w:val="7030A0"/>
      <w:sz w:val="24"/>
      <w:lang w:bidi="fa-IR"/>
    </w:rPr>
  </w:style>
  <w:style w:type="paragraph" w:customStyle="1" w:styleId="aa">
    <w:name w:val="متن درک مطلب"/>
    <w:basedOn w:val="a0"/>
    <w:link w:val="Char9"/>
    <w:qFormat/>
    <w:rsid w:val="003F37E7"/>
    <w:pPr>
      <w:ind w:left="430" w:right="573"/>
    </w:pPr>
    <w:rPr>
      <w:rFonts w:cs="B Roya"/>
      <w:sz w:val="22"/>
      <w:szCs w:val="24"/>
    </w:rPr>
  </w:style>
  <w:style w:type="character" w:customStyle="1" w:styleId="Char9">
    <w:name w:val="متن درک مطلب Char"/>
    <w:basedOn w:val="Char"/>
    <w:link w:val="aa"/>
    <w:rsid w:val="003F37E7"/>
    <w:rPr>
      <w:rFonts w:ascii="Euclid" w:hAnsi="Euclid" w:cs="B Roya"/>
      <w:i w:val="0"/>
      <w:noProof/>
      <w:color w:val="000000" w:themeColor="text1"/>
      <w:sz w:val="22"/>
      <w:szCs w:val="24"/>
      <w:lang w:bidi="fa-IR"/>
    </w:rPr>
  </w:style>
  <w:style w:type="paragraph" w:customStyle="1" w:styleId="ab">
    <w:name w:val="متن املا"/>
    <w:basedOn w:val="Normal"/>
    <w:link w:val="Chara"/>
    <w:qFormat/>
    <w:rsid w:val="003F37E7"/>
    <w:pPr>
      <w:tabs>
        <w:tab w:val="left" w:pos="2333"/>
        <w:tab w:val="right" w:pos="9220"/>
      </w:tabs>
      <w:bidi/>
      <w:spacing w:before="240" w:after="0" w:line="276" w:lineRule="auto"/>
      <w:ind w:left="432" w:right="419" w:firstLine="283"/>
      <w:jc w:val="both"/>
    </w:pPr>
    <w:rPr>
      <w:rFonts w:ascii="Euclid" w:hAnsi="Euclid"/>
      <w:bCs w:val="0"/>
      <w:i/>
      <w:noProof/>
      <w:color w:val="000000" w:themeColor="text1"/>
      <w:sz w:val="24"/>
      <w:lang w:bidi="fa-IR"/>
    </w:rPr>
  </w:style>
  <w:style w:type="character" w:customStyle="1" w:styleId="Chara">
    <w:name w:val="متن املا Char"/>
    <w:basedOn w:val="DefaultParagraphFont"/>
    <w:link w:val="ab"/>
    <w:rsid w:val="003F37E7"/>
    <w:rPr>
      <w:rFonts w:ascii="Euclid" w:hAnsi="Euclid"/>
      <w:i/>
      <w:noProof/>
      <w:color w:val="000000" w:themeColor="text1"/>
      <w:sz w:val="24"/>
      <w:lang w:bidi="fa-IR"/>
    </w:rPr>
  </w:style>
  <w:style w:type="character" w:customStyle="1" w:styleId="BalloonTextChar">
    <w:name w:val="Balloon Text Char"/>
    <w:basedOn w:val="DefaultParagraphFont"/>
    <w:link w:val="BalloonText"/>
    <w:semiHidden/>
    <w:rsid w:val="00E65D42"/>
    <w:rPr>
      <w:rFonts w:ascii="Tahoma" w:hAnsi="Tahoma" w:cs="Tahoma"/>
      <w:bCs/>
      <w:sz w:val="16"/>
      <w:szCs w:val="16"/>
    </w:rPr>
  </w:style>
  <w:style w:type="paragraph" w:customStyle="1" w:styleId="ac">
    <w:name w:val="شماره درس"/>
    <w:basedOn w:val="Normal"/>
    <w:link w:val="Charb"/>
    <w:qFormat/>
    <w:rsid w:val="003627C2"/>
    <w:pPr>
      <w:tabs>
        <w:tab w:val="left" w:pos="2448"/>
        <w:tab w:val="left" w:pos="4882"/>
        <w:tab w:val="left" w:pos="5850"/>
        <w:tab w:val="left" w:pos="7287"/>
      </w:tabs>
      <w:bidi/>
      <w:spacing w:after="0" w:line="276" w:lineRule="auto"/>
      <w:jc w:val="both"/>
    </w:pPr>
    <w:rPr>
      <w:rFonts w:ascii="Euclid" w:hAnsi="Euclid"/>
      <w:bCs w:val="0"/>
      <w:noProof/>
      <w:color w:val="7030A0"/>
      <w:sz w:val="20"/>
      <w:szCs w:val="20"/>
      <w:lang w:bidi="fa-IR"/>
    </w:rPr>
  </w:style>
  <w:style w:type="character" w:customStyle="1" w:styleId="Charb">
    <w:name w:val="شماره درس Char"/>
    <w:basedOn w:val="DefaultParagraphFont"/>
    <w:link w:val="ac"/>
    <w:rsid w:val="003627C2"/>
    <w:rPr>
      <w:rFonts w:ascii="Euclid" w:hAnsi="Euclid"/>
      <w:noProof/>
      <w:color w:val="7030A0"/>
      <w:sz w:val="20"/>
      <w:szCs w:val="20"/>
      <w:lang w:bidi="fa-IR"/>
    </w:rPr>
  </w:style>
  <w:style w:type="character" w:styleId="CommentReference">
    <w:name w:val="annotation reference"/>
    <w:basedOn w:val="DefaultParagraphFont"/>
    <w:semiHidden/>
    <w:unhideWhenUsed/>
    <w:rsid w:val="002B6F77"/>
    <w:rPr>
      <w:sz w:val="16"/>
      <w:szCs w:val="16"/>
    </w:rPr>
  </w:style>
  <w:style w:type="paragraph" w:styleId="CommentText">
    <w:name w:val="annotation text"/>
    <w:basedOn w:val="Normal"/>
    <w:link w:val="CommentTextChar"/>
    <w:semiHidden/>
    <w:unhideWhenUsed/>
    <w:rsid w:val="002B6F77"/>
    <w:rPr>
      <w:sz w:val="20"/>
      <w:szCs w:val="20"/>
    </w:rPr>
  </w:style>
  <w:style w:type="character" w:customStyle="1" w:styleId="CommentTextChar">
    <w:name w:val="Comment Text Char"/>
    <w:basedOn w:val="DefaultParagraphFont"/>
    <w:link w:val="CommentText"/>
    <w:semiHidden/>
    <w:rsid w:val="002B6F77"/>
    <w:rPr>
      <w:bCs/>
      <w:sz w:val="20"/>
      <w:szCs w:val="20"/>
    </w:rPr>
  </w:style>
  <w:style w:type="paragraph" w:styleId="CommentSubject">
    <w:name w:val="annotation subject"/>
    <w:basedOn w:val="CommentText"/>
    <w:next w:val="CommentText"/>
    <w:link w:val="CommentSubjectChar"/>
    <w:semiHidden/>
    <w:unhideWhenUsed/>
    <w:rsid w:val="002B6F77"/>
    <w:rPr>
      <w:b/>
    </w:rPr>
  </w:style>
  <w:style w:type="character" w:customStyle="1" w:styleId="CommentSubjectChar">
    <w:name w:val="Comment Subject Char"/>
    <w:basedOn w:val="CommentTextChar"/>
    <w:link w:val="CommentSubject"/>
    <w:semiHidden/>
    <w:rsid w:val="002B6F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0945">
      <w:bodyDiv w:val="1"/>
      <w:marLeft w:val="0"/>
      <w:marRight w:val="0"/>
      <w:marTop w:val="0"/>
      <w:marBottom w:val="0"/>
      <w:divBdr>
        <w:top w:val="none" w:sz="0" w:space="0" w:color="auto"/>
        <w:left w:val="none" w:sz="0" w:space="0" w:color="auto"/>
        <w:bottom w:val="none" w:sz="0" w:space="0" w:color="auto"/>
        <w:right w:val="none" w:sz="0" w:space="0" w:color="auto"/>
      </w:divBdr>
    </w:div>
    <w:div w:id="71045080">
      <w:bodyDiv w:val="1"/>
      <w:marLeft w:val="0"/>
      <w:marRight w:val="0"/>
      <w:marTop w:val="0"/>
      <w:marBottom w:val="0"/>
      <w:divBdr>
        <w:top w:val="none" w:sz="0" w:space="0" w:color="auto"/>
        <w:left w:val="none" w:sz="0" w:space="0" w:color="auto"/>
        <w:bottom w:val="none" w:sz="0" w:space="0" w:color="auto"/>
        <w:right w:val="none" w:sz="0" w:space="0" w:color="auto"/>
      </w:divBdr>
    </w:div>
    <w:div w:id="86001853">
      <w:bodyDiv w:val="1"/>
      <w:marLeft w:val="0"/>
      <w:marRight w:val="0"/>
      <w:marTop w:val="0"/>
      <w:marBottom w:val="0"/>
      <w:divBdr>
        <w:top w:val="none" w:sz="0" w:space="0" w:color="auto"/>
        <w:left w:val="none" w:sz="0" w:space="0" w:color="auto"/>
        <w:bottom w:val="none" w:sz="0" w:space="0" w:color="auto"/>
        <w:right w:val="none" w:sz="0" w:space="0" w:color="auto"/>
      </w:divBdr>
    </w:div>
    <w:div w:id="86317734">
      <w:bodyDiv w:val="1"/>
      <w:marLeft w:val="0"/>
      <w:marRight w:val="0"/>
      <w:marTop w:val="0"/>
      <w:marBottom w:val="0"/>
      <w:divBdr>
        <w:top w:val="none" w:sz="0" w:space="0" w:color="auto"/>
        <w:left w:val="none" w:sz="0" w:space="0" w:color="auto"/>
        <w:bottom w:val="none" w:sz="0" w:space="0" w:color="auto"/>
        <w:right w:val="none" w:sz="0" w:space="0" w:color="auto"/>
      </w:divBdr>
    </w:div>
    <w:div w:id="91635425">
      <w:bodyDiv w:val="1"/>
      <w:marLeft w:val="0"/>
      <w:marRight w:val="0"/>
      <w:marTop w:val="0"/>
      <w:marBottom w:val="0"/>
      <w:divBdr>
        <w:top w:val="none" w:sz="0" w:space="0" w:color="auto"/>
        <w:left w:val="none" w:sz="0" w:space="0" w:color="auto"/>
        <w:bottom w:val="none" w:sz="0" w:space="0" w:color="auto"/>
        <w:right w:val="none" w:sz="0" w:space="0" w:color="auto"/>
      </w:divBdr>
    </w:div>
    <w:div w:id="190384978">
      <w:bodyDiv w:val="1"/>
      <w:marLeft w:val="0"/>
      <w:marRight w:val="0"/>
      <w:marTop w:val="0"/>
      <w:marBottom w:val="0"/>
      <w:divBdr>
        <w:top w:val="none" w:sz="0" w:space="0" w:color="auto"/>
        <w:left w:val="none" w:sz="0" w:space="0" w:color="auto"/>
        <w:bottom w:val="none" w:sz="0" w:space="0" w:color="auto"/>
        <w:right w:val="none" w:sz="0" w:space="0" w:color="auto"/>
      </w:divBdr>
    </w:div>
    <w:div w:id="213935165">
      <w:bodyDiv w:val="1"/>
      <w:marLeft w:val="0"/>
      <w:marRight w:val="0"/>
      <w:marTop w:val="0"/>
      <w:marBottom w:val="0"/>
      <w:divBdr>
        <w:top w:val="none" w:sz="0" w:space="0" w:color="auto"/>
        <w:left w:val="none" w:sz="0" w:space="0" w:color="auto"/>
        <w:bottom w:val="none" w:sz="0" w:space="0" w:color="auto"/>
        <w:right w:val="none" w:sz="0" w:space="0" w:color="auto"/>
      </w:divBdr>
    </w:div>
    <w:div w:id="256602011">
      <w:bodyDiv w:val="1"/>
      <w:marLeft w:val="0"/>
      <w:marRight w:val="0"/>
      <w:marTop w:val="0"/>
      <w:marBottom w:val="0"/>
      <w:divBdr>
        <w:top w:val="none" w:sz="0" w:space="0" w:color="auto"/>
        <w:left w:val="none" w:sz="0" w:space="0" w:color="auto"/>
        <w:bottom w:val="none" w:sz="0" w:space="0" w:color="auto"/>
        <w:right w:val="none" w:sz="0" w:space="0" w:color="auto"/>
      </w:divBdr>
    </w:div>
    <w:div w:id="258685136">
      <w:bodyDiv w:val="1"/>
      <w:marLeft w:val="0"/>
      <w:marRight w:val="0"/>
      <w:marTop w:val="0"/>
      <w:marBottom w:val="0"/>
      <w:divBdr>
        <w:top w:val="none" w:sz="0" w:space="0" w:color="auto"/>
        <w:left w:val="none" w:sz="0" w:space="0" w:color="auto"/>
        <w:bottom w:val="none" w:sz="0" w:space="0" w:color="auto"/>
        <w:right w:val="none" w:sz="0" w:space="0" w:color="auto"/>
      </w:divBdr>
    </w:div>
    <w:div w:id="279074220">
      <w:bodyDiv w:val="1"/>
      <w:marLeft w:val="0"/>
      <w:marRight w:val="0"/>
      <w:marTop w:val="0"/>
      <w:marBottom w:val="0"/>
      <w:divBdr>
        <w:top w:val="none" w:sz="0" w:space="0" w:color="auto"/>
        <w:left w:val="none" w:sz="0" w:space="0" w:color="auto"/>
        <w:bottom w:val="none" w:sz="0" w:space="0" w:color="auto"/>
        <w:right w:val="none" w:sz="0" w:space="0" w:color="auto"/>
      </w:divBdr>
    </w:div>
    <w:div w:id="315424826">
      <w:bodyDiv w:val="1"/>
      <w:marLeft w:val="0"/>
      <w:marRight w:val="0"/>
      <w:marTop w:val="0"/>
      <w:marBottom w:val="0"/>
      <w:divBdr>
        <w:top w:val="none" w:sz="0" w:space="0" w:color="auto"/>
        <w:left w:val="none" w:sz="0" w:space="0" w:color="auto"/>
        <w:bottom w:val="none" w:sz="0" w:space="0" w:color="auto"/>
        <w:right w:val="none" w:sz="0" w:space="0" w:color="auto"/>
      </w:divBdr>
    </w:div>
    <w:div w:id="378748410">
      <w:bodyDiv w:val="1"/>
      <w:marLeft w:val="0"/>
      <w:marRight w:val="0"/>
      <w:marTop w:val="0"/>
      <w:marBottom w:val="0"/>
      <w:divBdr>
        <w:top w:val="none" w:sz="0" w:space="0" w:color="auto"/>
        <w:left w:val="none" w:sz="0" w:space="0" w:color="auto"/>
        <w:bottom w:val="none" w:sz="0" w:space="0" w:color="auto"/>
        <w:right w:val="none" w:sz="0" w:space="0" w:color="auto"/>
      </w:divBdr>
    </w:div>
    <w:div w:id="379522900">
      <w:bodyDiv w:val="1"/>
      <w:marLeft w:val="0"/>
      <w:marRight w:val="0"/>
      <w:marTop w:val="0"/>
      <w:marBottom w:val="0"/>
      <w:divBdr>
        <w:top w:val="none" w:sz="0" w:space="0" w:color="auto"/>
        <w:left w:val="none" w:sz="0" w:space="0" w:color="auto"/>
        <w:bottom w:val="none" w:sz="0" w:space="0" w:color="auto"/>
        <w:right w:val="none" w:sz="0" w:space="0" w:color="auto"/>
      </w:divBdr>
    </w:div>
    <w:div w:id="387651925">
      <w:bodyDiv w:val="1"/>
      <w:marLeft w:val="0"/>
      <w:marRight w:val="0"/>
      <w:marTop w:val="0"/>
      <w:marBottom w:val="0"/>
      <w:divBdr>
        <w:top w:val="none" w:sz="0" w:space="0" w:color="auto"/>
        <w:left w:val="none" w:sz="0" w:space="0" w:color="auto"/>
        <w:bottom w:val="none" w:sz="0" w:space="0" w:color="auto"/>
        <w:right w:val="none" w:sz="0" w:space="0" w:color="auto"/>
      </w:divBdr>
    </w:div>
    <w:div w:id="404497153">
      <w:bodyDiv w:val="1"/>
      <w:marLeft w:val="0"/>
      <w:marRight w:val="0"/>
      <w:marTop w:val="0"/>
      <w:marBottom w:val="0"/>
      <w:divBdr>
        <w:top w:val="none" w:sz="0" w:space="0" w:color="auto"/>
        <w:left w:val="none" w:sz="0" w:space="0" w:color="auto"/>
        <w:bottom w:val="none" w:sz="0" w:space="0" w:color="auto"/>
        <w:right w:val="none" w:sz="0" w:space="0" w:color="auto"/>
      </w:divBdr>
    </w:div>
    <w:div w:id="415327052">
      <w:bodyDiv w:val="1"/>
      <w:marLeft w:val="0"/>
      <w:marRight w:val="0"/>
      <w:marTop w:val="0"/>
      <w:marBottom w:val="0"/>
      <w:divBdr>
        <w:top w:val="none" w:sz="0" w:space="0" w:color="auto"/>
        <w:left w:val="none" w:sz="0" w:space="0" w:color="auto"/>
        <w:bottom w:val="none" w:sz="0" w:space="0" w:color="auto"/>
        <w:right w:val="none" w:sz="0" w:space="0" w:color="auto"/>
      </w:divBdr>
    </w:div>
    <w:div w:id="435096290">
      <w:bodyDiv w:val="1"/>
      <w:marLeft w:val="0"/>
      <w:marRight w:val="0"/>
      <w:marTop w:val="0"/>
      <w:marBottom w:val="0"/>
      <w:divBdr>
        <w:top w:val="none" w:sz="0" w:space="0" w:color="auto"/>
        <w:left w:val="none" w:sz="0" w:space="0" w:color="auto"/>
        <w:bottom w:val="none" w:sz="0" w:space="0" w:color="auto"/>
        <w:right w:val="none" w:sz="0" w:space="0" w:color="auto"/>
      </w:divBdr>
    </w:div>
    <w:div w:id="447967809">
      <w:bodyDiv w:val="1"/>
      <w:marLeft w:val="0"/>
      <w:marRight w:val="0"/>
      <w:marTop w:val="0"/>
      <w:marBottom w:val="0"/>
      <w:divBdr>
        <w:top w:val="none" w:sz="0" w:space="0" w:color="auto"/>
        <w:left w:val="none" w:sz="0" w:space="0" w:color="auto"/>
        <w:bottom w:val="none" w:sz="0" w:space="0" w:color="auto"/>
        <w:right w:val="none" w:sz="0" w:space="0" w:color="auto"/>
      </w:divBdr>
    </w:div>
    <w:div w:id="474225974">
      <w:bodyDiv w:val="1"/>
      <w:marLeft w:val="0"/>
      <w:marRight w:val="0"/>
      <w:marTop w:val="0"/>
      <w:marBottom w:val="0"/>
      <w:divBdr>
        <w:top w:val="none" w:sz="0" w:space="0" w:color="auto"/>
        <w:left w:val="none" w:sz="0" w:space="0" w:color="auto"/>
        <w:bottom w:val="none" w:sz="0" w:space="0" w:color="auto"/>
        <w:right w:val="none" w:sz="0" w:space="0" w:color="auto"/>
      </w:divBdr>
    </w:div>
    <w:div w:id="476335995">
      <w:bodyDiv w:val="1"/>
      <w:marLeft w:val="0"/>
      <w:marRight w:val="0"/>
      <w:marTop w:val="0"/>
      <w:marBottom w:val="0"/>
      <w:divBdr>
        <w:top w:val="none" w:sz="0" w:space="0" w:color="auto"/>
        <w:left w:val="none" w:sz="0" w:space="0" w:color="auto"/>
        <w:bottom w:val="none" w:sz="0" w:space="0" w:color="auto"/>
        <w:right w:val="none" w:sz="0" w:space="0" w:color="auto"/>
      </w:divBdr>
    </w:div>
    <w:div w:id="488906065">
      <w:bodyDiv w:val="1"/>
      <w:marLeft w:val="0"/>
      <w:marRight w:val="0"/>
      <w:marTop w:val="0"/>
      <w:marBottom w:val="0"/>
      <w:divBdr>
        <w:top w:val="none" w:sz="0" w:space="0" w:color="auto"/>
        <w:left w:val="none" w:sz="0" w:space="0" w:color="auto"/>
        <w:bottom w:val="none" w:sz="0" w:space="0" w:color="auto"/>
        <w:right w:val="none" w:sz="0" w:space="0" w:color="auto"/>
      </w:divBdr>
    </w:div>
    <w:div w:id="515271751">
      <w:bodyDiv w:val="1"/>
      <w:marLeft w:val="0"/>
      <w:marRight w:val="0"/>
      <w:marTop w:val="0"/>
      <w:marBottom w:val="0"/>
      <w:divBdr>
        <w:top w:val="none" w:sz="0" w:space="0" w:color="auto"/>
        <w:left w:val="none" w:sz="0" w:space="0" w:color="auto"/>
        <w:bottom w:val="none" w:sz="0" w:space="0" w:color="auto"/>
        <w:right w:val="none" w:sz="0" w:space="0" w:color="auto"/>
      </w:divBdr>
    </w:div>
    <w:div w:id="522328201">
      <w:bodyDiv w:val="1"/>
      <w:marLeft w:val="0"/>
      <w:marRight w:val="0"/>
      <w:marTop w:val="0"/>
      <w:marBottom w:val="0"/>
      <w:divBdr>
        <w:top w:val="none" w:sz="0" w:space="0" w:color="auto"/>
        <w:left w:val="none" w:sz="0" w:space="0" w:color="auto"/>
        <w:bottom w:val="none" w:sz="0" w:space="0" w:color="auto"/>
        <w:right w:val="none" w:sz="0" w:space="0" w:color="auto"/>
      </w:divBdr>
    </w:div>
    <w:div w:id="545679676">
      <w:bodyDiv w:val="1"/>
      <w:marLeft w:val="0"/>
      <w:marRight w:val="0"/>
      <w:marTop w:val="0"/>
      <w:marBottom w:val="0"/>
      <w:divBdr>
        <w:top w:val="none" w:sz="0" w:space="0" w:color="auto"/>
        <w:left w:val="none" w:sz="0" w:space="0" w:color="auto"/>
        <w:bottom w:val="none" w:sz="0" w:space="0" w:color="auto"/>
        <w:right w:val="none" w:sz="0" w:space="0" w:color="auto"/>
      </w:divBdr>
    </w:div>
    <w:div w:id="596132458">
      <w:bodyDiv w:val="1"/>
      <w:marLeft w:val="0"/>
      <w:marRight w:val="0"/>
      <w:marTop w:val="0"/>
      <w:marBottom w:val="0"/>
      <w:divBdr>
        <w:top w:val="none" w:sz="0" w:space="0" w:color="auto"/>
        <w:left w:val="none" w:sz="0" w:space="0" w:color="auto"/>
        <w:bottom w:val="none" w:sz="0" w:space="0" w:color="auto"/>
        <w:right w:val="none" w:sz="0" w:space="0" w:color="auto"/>
      </w:divBdr>
    </w:div>
    <w:div w:id="647246099">
      <w:bodyDiv w:val="1"/>
      <w:marLeft w:val="0"/>
      <w:marRight w:val="0"/>
      <w:marTop w:val="0"/>
      <w:marBottom w:val="0"/>
      <w:divBdr>
        <w:top w:val="none" w:sz="0" w:space="0" w:color="auto"/>
        <w:left w:val="none" w:sz="0" w:space="0" w:color="auto"/>
        <w:bottom w:val="none" w:sz="0" w:space="0" w:color="auto"/>
        <w:right w:val="none" w:sz="0" w:space="0" w:color="auto"/>
      </w:divBdr>
    </w:div>
    <w:div w:id="665396573">
      <w:bodyDiv w:val="1"/>
      <w:marLeft w:val="0"/>
      <w:marRight w:val="0"/>
      <w:marTop w:val="0"/>
      <w:marBottom w:val="0"/>
      <w:divBdr>
        <w:top w:val="none" w:sz="0" w:space="0" w:color="auto"/>
        <w:left w:val="none" w:sz="0" w:space="0" w:color="auto"/>
        <w:bottom w:val="none" w:sz="0" w:space="0" w:color="auto"/>
        <w:right w:val="none" w:sz="0" w:space="0" w:color="auto"/>
      </w:divBdr>
    </w:div>
    <w:div w:id="690183405">
      <w:bodyDiv w:val="1"/>
      <w:marLeft w:val="0"/>
      <w:marRight w:val="0"/>
      <w:marTop w:val="0"/>
      <w:marBottom w:val="0"/>
      <w:divBdr>
        <w:top w:val="none" w:sz="0" w:space="0" w:color="auto"/>
        <w:left w:val="none" w:sz="0" w:space="0" w:color="auto"/>
        <w:bottom w:val="none" w:sz="0" w:space="0" w:color="auto"/>
        <w:right w:val="none" w:sz="0" w:space="0" w:color="auto"/>
      </w:divBdr>
    </w:div>
    <w:div w:id="733088244">
      <w:bodyDiv w:val="1"/>
      <w:marLeft w:val="0"/>
      <w:marRight w:val="0"/>
      <w:marTop w:val="0"/>
      <w:marBottom w:val="0"/>
      <w:divBdr>
        <w:top w:val="none" w:sz="0" w:space="0" w:color="auto"/>
        <w:left w:val="none" w:sz="0" w:space="0" w:color="auto"/>
        <w:bottom w:val="none" w:sz="0" w:space="0" w:color="auto"/>
        <w:right w:val="none" w:sz="0" w:space="0" w:color="auto"/>
      </w:divBdr>
    </w:div>
    <w:div w:id="754207057">
      <w:bodyDiv w:val="1"/>
      <w:marLeft w:val="0"/>
      <w:marRight w:val="0"/>
      <w:marTop w:val="0"/>
      <w:marBottom w:val="0"/>
      <w:divBdr>
        <w:top w:val="none" w:sz="0" w:space="0" w:color="auto"/>
        <w:left w:val="none" w:sz="0" w:space="0" w:color="auto"/>
        <w:bottom w:val="none" w:sz="0" w:space="0" w:color="auto"/>
        <w:right w:val="none" w:sz="0" w:space="0" w:color="auto"/>
      </w:divBdr>
    </w:div>
    <w:div w:id="790241934">
      <w:bodyDiv w:val="1"/>
      <w:marLeft w:val="0"/>
      <w:marRight w:val="0"/>
      <w:marTop w:val="0"/>
      <w:marBottom w:val="0"/>
      <w:divBdr>
        <w:top w:val="none" w:sz="0" w:space="0" w:color="auto"/>
        <w:left w:val="none" w:sz="0" w:space="0" w:color="auto"/>
        <w:bottom w:val="none" w:sz="0" w:space="0" w:color="auto"/>
        <w:right w:val="none" w:sz="0" w:space="0" w:color="auto"/>
      </w:divBdr>
    </w:div>
    <w:div w:id="791360319">
      <w:bodyDiv w:val="1"/>
      <w:marLeft w:val="0"/>
      <w:marRight w:val="0"/>
      <w:marTop w:val="0"/>
      <w:marBottom w:val="0"/>
      <w:divBdr>
        <w:top w:val="none" w:sz="0" w:space="0" w:color="auto"/>
        <w:left w:val="none" w:sz="0" w:space="0" w:color="auto"/>
        <w:bottom w:val="none" w:sz="0" w:space="0" w:color="auto"/>
        <w:right w:val="none" w:sz="0" w:space="0" w:color="auto"/>
      </w:divBdr>
    </w:div>
    <w:div w:id="792985661">
      <w:bodyDiv w:val="1"/>
      <w:marLeft w:val="0"/>
      <w:marRight w:val="0"/>
      <w:marTop w:val="0"/>
      <w:marBottom w:val="0"/>
      <w:divBdr>
        <w:top w:val="none" w:sz="0" w:space="0" w:color="auto"/>
        <w:left w:val="none" w:sz="0" w:space="0" w:color="auto"/>
        <w:bottom w:val="none" w:sz="0" w:space="0" w:color="auto"/>
        <w:right w:val="none" w:sz="0" w:space="0" w:color="auto"/>
      </w:divBdr>
    </w:div>
    <w:div w:id="795487471">
      <w:bodyDiv w:val="1"/>
      <w:marLeft w:val="0"/>
      <w:marRight w:val="0"/>
      <w:marTop w:val="0"/>
      <w:marBottom w:val="0"/>
      <w:divBdr>
        <w:top w:val="none" w:sz="0" w:space="0" w:color="auto"/>
        <w:left w:val="none" w:sz="0" w:space="0" w:color="auto"/>
        <w:bottom w:val="none" w:sz="0" w:space="0" w:color="auto"/>
        <w:right w:val="none" w:sz="0" w:space="0" w:color="auto"/>
      </w:divBdr>
    </w:div>
    <w:div w:id="800414910">
      <w:bodyDiv w:val="1"/>
      <w:marLeft w:val="0"/>
      <w:marRight w:val="0"/>
      <w:marTop w:val="0"/>
      <w:marBottom w:val="0"/>
      <w:divBdr>
        <w:top w:val="none" w:sz="0" w:space="0" w:color="auto"/>
        <w:left w:val="none" w:sz="0" w:space="0" w:color="auto"/>
        <w:bottom w:val="none" w:sz="0" w:space="0" w:color="auto"/>
        <w:right w:val="none" w:sz="0" w:space="0" w:color="auto"/>
      </w:divBdr>
    </w:div>
    <w:div w:id="809173908">
      <w:bodyDiv w:val="1"/>
      <w:marLeft w:val="0"/>
      <w:marRight w:val="0"/>
      <w:marTop w:val="0"/>
      <w:marBottom w:val="0"/>
      <w:divBdr>
        <w:top w:val="none" w:sz="0" w:space="0" w:color="auto"/>
        <w:left w:val="none" w:sz="0" w:space="0" w:color="auto"/>
        <w:bottom w:val="none" w:sz="0" w:space="0" w:color="auto"/>
        <w:right w:val="none" w:sz="0" w:space="0" w:color="auto"/>
      </w:divBdr>
    </w:div>
    <w:div w:id="878014803">
      <w:bodyDiv w:val="1"/>
      <w:marLeft w:val="0"/>
      <w:marRight w:val="0"/>
      <w:marTop w:val="0"/>
      <w:marBottom w:val="0"/>
      <w:divBdr>
        <w:top w:val="none" w:sz="0" w:space="0" w:color="auto"/>
        <w:left w:val="none" w:sz="0" w:space="0" w:color="auto"/>
        <w:bottom w:val="none" w:sz="0" w:space="0" w:color="auto"/>
        <w:right w:val="none" w:sz="0" w:space="0" w:color="auto"/>
      </w:divBdr>
    </w:div>
    <w:div w:id="947665026">
      <w:bodyDiv w:val="1"/>
      <w:marLeft w:val="0"/>
      <w:marRight w:val="0"/>
      <w:marTop w:val="0"/>
      <w:marBottom w:val="0"/>
      <w:divBdr>
        <w:top w:val="none" w:sz="0" w:space="0" w:color="auto"/>
        <w:left w:val="none" w:sz="0" w:space="0" w:color="auto"/>
        <w:bottom w:val="none" w:sz="0" w:space="0" w:color="auto"/>
        <w:right w:val="none" w:sz="0" w:space="0" w:color="auto"/>
      </w:divBdr>
    </w:div>
    <w:div w:id="989165223">
      <w:bodyDiv w:val="1"/>
      <w:marLeft w:val="0"/>
      <w:marRight w:val="0"/>
      <w:marTop w:val="0"/>
      <w:marBottom w:val="0"/>
      <w:divBdr>
        <w:top w:val="none" w:sz="0" w:space="0" w:color="auto"/>
        <w:left w:val="none" w:sz="0" w:space="0" w:color="auto"/>
        <w:bottom w:val="none" w:sz="0" w:space="0" w:color="auto"/>
        <w:right w:val="none" w:sz="0" w:space="0" w:color="auto"/>
      </w:divBdr>
    </w:div>
    <w:div w:id="1019040277">
      <w:bodyDiv w:val="1"/>
      <w:marLeft w:val="0"/>
      <w:marRight w:val="0"/>
      <w:marTop w:val="0"/>
      <w:marBottom w:val="0"/>
      <w:divBdr>
        <w:top w:val="none" w:sz="0" w:space="0" w:color="auto"/>
        <w:left w:val="none" w:sz="0" w:space="0" w:color="auto"/>
        <w:bottom w:val="none" w:sz="0" w:space="0" w:color="auto"/>
        <w:right w:val="none" w:sz="0" w:space="0" w:color="auto"/>
      </w:divBdr>
    </w:div>
    <w:div w:id="1028797785">
      <w:bodyDiv w:val="1"/>
      <w:marLeft w:val="0"/>
      <w:marRight w:val="0"/>
      <w:marTop w:val="0"/>
      <w:marBottom w:val="0"/>
      <w:divBdr>
        <w:top w:val="none" w:sz="0" w:space="0" w:color="auto"/>
        <w:left w:val="none" w:sz="0" w:space="0" w:color="auto"/>
        <w:bottom w:val="none" w:sz="0" w:space="0" w:color="auto"/>
        <w:right w:val="none" w:sz="0" w:space="0" w:color="auto"/>
      </w:divBdr>
    </w:div>
    <w:div w:id="1044594331">
      <w:bodyDiv w:val="1"/>
      <w:marLeft w:val="0"/>
      <w:marRight w:val="0"/>
      <w:marTop w:val="0"/>
      <w:marBottom w:val="0"/>
      <w:divBdr>
        <w:top w:val="none" w:sz="0" w:space="0" w:color="auto"/>
        <w:left w:val="none" w:sz="0" w:space="0" w:color="auto"/>
        <w:bottom w:val="none" w:sz="0" w:space="0" w:color="auto"/>
        <w:right w:val="none" w:sz="0" w:space="0" w:color="auto"/>
      </w:divBdr>
    </w:div>
    <w:div w:id="1059479224">
      <w:bodyDiv w:val="1"/>
      <w:marLeft w:val="0"/>
      <w:marRight w:val="0"/>
      <w:marTop w:val="0"/>
      <w:marBottom w:val="0"/>
      <w:divBdr>
        <w:top w:val="none" w:sz="0" w:space="0" w:color="auto"/>
        <w:left w:val="none" w:sz="0" w:space="0" w:color="auto"/>
        <w:bottom w:val="none" w:sz="0" w:space="0" w:color="auto"/>
        <w:right w:val="none" w:sz="0" w:space="0" w:color="auto"/>
      </w:divBdr>
    </w:div>
    <w:div w:id="1073969768">
      <w:bodyDiv w:val="1"/>
      <w:marLeft w:val="0"/>
      <w:marRight w:val="0"/>
      <w:marTop w:val="0"/>
      <w:marBottom w:val="0"/>
      <w:divBdr>
        <w:top w:val="none" w:sz="0" w:space="0" w:color="auto"/>
        <w:left w:val="none" w:sz="0" w:space="0" w:color="auto"/>
        <w:bottom w:val="none" w:sz="0" w:space="0" w:color="auto"/>
        <w:right w:val="none" w:sz="0" w:space="0" w:color="auto"/>
      </w:divBdr>
    </w:div>
    <w:div w:id="1076627069">
      <w:bodyDiv w:val="1"/>
      <w:marLeft w:val="0"/>
      <w:marRight w:val="0"/>
      <w:marTop w:val="0"/>
      <w:marBottom w:val="0"/>
      <w:divBdr>
        <w:top w:val="none" w:sz="0" w:space="0" w:color="auto"/>
        <w:left w:val="none" w:sz="0" w:space="0" w:color="auto"/>
        <w:bottom w:val="none" w:sz="0" w:space="0" w:color="auto"/>
        <w:right w:val="none" w:sz="0" w:space="0" w:color="auto"/>
      </w:divBdr>
    </w:div>
    <w:div w:id="1107971761">
      <w:bodyDiv w:val="1"/>
      <w:marLeft w:val="0"/>
      <w:marRight w:val="0"/>
      <w:marTop w:val="0"/>
      <w:marBottom w:val="0"/>
      <w:divBdr>
        <w:top w:val="none" w:sz="0" w:space="0" w:color="auto"/>
        <w:left w:val="none" w:sz="0" w:space="0" w:color="auto"/>
        <w:bottom w:val="none" w:sz="0" w:space="0" w:color="auto"/>
        <w:right w:val="none" w:sz="0" w:space="0" w:color="auto"/>
      </w:divBdr>
    </w:div>
    <w:div w:id="1158156163">
      <w:bodyDiv w:val="1"/>
      <w:marLeft w:val="0"/>
      <w:marRight w:val="0"/>
      <w:marTop w:val="0"/>
      <w:marBottom w:val="0"/>
      <w:divBdr>
        <w:top w:val="none" w:sz="0" w:space="0" w:color="auto"/>
        <w:left w:val="none" w:sz="0" w:space="0" w:color="auto"/>
        <w:bottom w:val="none" w:sz="0" w:space="0" w:color="auto"/>
        <w:right w:val="none" w:sz="0" w:space="0" w:color="auto"/>
      </w:divBdr>
    </w:div>
    <w:div w:id="1177422190">
      <w:bodyDiv w:val="1"/>
      <w:marLeft w:val="0"/>
      <w:marRight w:val="0"/>
      <w:marTop w:val="0"/>
      <w:marBottom w:val="0"/>
      <w:divBdr>
        <w:top w:val="none" w:sz="0" w:space="0" w:color="auto"/>
        <w:left w:val="none" w:sz="0" w:space="0" w:color="auto"/>
        <w:bottom w:val="none" w:sz="0" w:space="0" w:color="auto"/>
        <w:right w:val="none" w:sz="0" w:space="0" w:color="auto"/>
      </w:divBdr>
    </w:div>
    <w:div w:id="1182354707">
      <w:bodyDiv w:val="1"/>
      <w:marLeft w:val="0"/>
      <w:marRight w:val="0"/>
      <w:marTop w:val="0"/>
      <w:marBottom w:val="0"/>
      <w:divBdr>
        <w:top w:val="none" w:sz="0" w:space="0" w:color="auto"/>
        <w:left w:val="none" w:sz="0" w:space="0" w:color="auto"/>
        <w:bottom w:val="none" w:sz="0" w:space="0" w:color="auto"/>
        <w:right w:val="none" w:sz="0" w:space="0" w:color="auto"/>
      </w:divBdr>
    </w:div>
    <w:div w:id="1224369249">
      <w:bodyDiv w:val="1"/>
      <w:marLeft w:val="0"/>
      <w:marRight w:val="0"/>
      <w:marTop w:val="0"/>
      <w:marBottom w:val="0"/>
      <w:divBdr>
        <w:top w:val="none" w:sz="0" w:space="0" w:color="auto"/>
        <w:left w:val="none" w:sz="0" w:space="0" w:color="auto"/>
        <w:bottom w:val="none" w:sz="0" w:space="0" w:color="auto"/>
        <w:right w:val="none" w:sz="0" w:space="0" w:color="auto"/>
      </w:divBdr>
    </w:div>
    <w:div w:id="1242377261">
      <w:bodyDiv w:val="1"/>
      <w:marLeft w:val="0"/>
      <w:marRight w:val="0"/>
      <w:marTop w:val="0"/>
      <w:marBottom w:val="0"/>
      <w:divBdr>
        <w:top w:val="none" w:sz="0" w:space="0" w:color="auto"/>
        <w:left w:val="none" w:sz="0" w:space="0" w:color="auto"/>
        <w:bottom w:val="none" w:sz="0" w:space="0" w:color="auto"/>
        <w:right w:val="none" w:sz="0" w:space="0" w:color="auto"/>
      </w:divBdr>
    </w:div>
    <w:div w:id="1247301713">
      <w:bodyDiv w:val="1"/>
      <w:marLeft w:val="0"/>
      <w:marRight w:val="0"/>
      <w:marTop w:val="0"/>
      <w:marBottom w:val="0"/>
      <w:divBdr>
        <w:top w:val="none" w:sz="0" w:space="0" w:color="auto"/>
        <w:left w:val="none" w:sz="0" w:space="0" w:color="auto"/>
        <w:bottom w:val="none" w:sz="0" w:space="0" w:color="auto"/>
        <w:right w:val="none" w:sz="0" w:space="0" w:color="auto"/>
      </w:divBdr>
    </w:div>
    <w:div w:id="1276907318">
      <w:bodyDiv w:val="1"/>
      <w:marLeft w:val="0"/>
      <w:marRight w:val="0"/>
      <w:marTop w:val="0"/>
      <w:marBottom w:val="0"/>
      <w:divBdr>
        <w:top w:val="none" w:sz="0" w:space="0" w:color="auto"/>
        <w:left w:val="none" w:sz="0" w:space="0" w:color="auto"/>
        <w:bottom w:val="none" w:sz="0" w:space="0" w:color="auto"/>
        <w:right w:val="none" w:sz="0" w:space="0" w:color="auto"/>
      </w:divBdr>
    </w:div>
    <w:div w:id="1330869993">
      <w:bodyDiv w:val="1"/>
      <w:marLeft w:val="0"/>
      <w:marRight w:val="0"/>
      <w:marTop w:val="0"/>
      <w:marBottom w:val="0"/>
      <w:divBdr>
        <w:top w:val="none" w:sz="0" w:space="0" w:color="auto"/>
        <w:left w:val="none" w:sz="0" w:space="0" w:color="auto"/>
        <w:bottom w:val="none" w:sz="0" w:space="0" w:color="auto"/>
        <w:right w:val="none" w:sz="0" w:space="0" w:color="auto"/>
      </w:divBdr>
    </w:div>
    <w:div w:id="1331102370">
      <w:bodyDiv w:val="1"/>
      <w:marLeft w:val="0"/>
      <w:marRight w:val="0"/>
      <w:marTop w:val="0"/>
      <w:marBottom w:val="0"/>
      <w:divBdr>
        <w:top w:val="none" w:sz="0" w:space="0" w:color="auto"/>
        <w:left w:val="none" w:sz="0" w:space="0" w:color="auto"/>
        <w:bottom w:val="none" w:sz="0" w:space="0" w:color="auto"/>
        <w:right w:val="none" w:sz="0" w:space="0" w:color="auto"/>
      </w:divBdr>
    </w:div>
    <w:div w:id="1333147205">
      <w:bodyDiv w:val="1"/>
      <w:marLeft w:val="0"/>
      <w:marRight w:val="0"/>
      <w:marTop w:val="0"/>
      <w:marBottom w:val="0"/>
      <w:divBdr>
        <w:top w:val="none" w:sz="0" w:space="0" w:color="auto"/>
        <w:left w:val="none" w:sz="0" w:space="0" w:color="auto"/>
        <w:bottom w:val="none" w:sz="0" w:space="0" w:color="auto"/>
        <w:right w:val="none" w:sz="0" w:space="0" w:color="auto"/>
      </w:divBdr>
    </w:div>
    <w:div w:id="1421491468">
      <w:bodyDiv w:val="1"/>
      <w:marLeft w:val="0"/>
      <w:marRight w:val="0"/>
      <w:marTop w:val="0"/>
      <w:marBottom w:val="0"/>
      <w:divBdr>
        <w:top w:val="none" w:sz="0" w:space="0" w:color="auto"/>
        <w:left w:val="none" w:sz="0" w:space="0" w:color="auto"/>
        <w:bottom w:val="none" w:sz="0" w:space="0" w:color="auto"/>
        <w:right w:val="none" w:sz="0" w:space="0" w:color="auto"/>
      </w:divBdr>
    </w:div>
    <w:div w:id="1432581802">
      <w:bodyDiv w:val="1"/>
      <w:marLeft w:val="0"/>
      <w:marRight w:val="0"/>
      <w:marTop w:val="0"/>
      <w:marBottom w:val="0"/>
      <w:divBdr>
        <w:top w:val="none" w:sz="0" w:space="0" w:color="auto"/>
        <w:left w:val="none" w:sz="0" w:space="0" w:color="auto"/>
        <w:bottom w:val="none" w:sz="0" w:space="0" w:color="auto"/>
        <w:right w:val="none" w:sz="0" w:space="0" w:color="auto"/>
      </w:divBdr>
    </w:div>
    <w:div w:id="1476021394">
      <w:bodyDiv w:val="1"/>
      <w:marLeft w:val="0"/>
      <w:marRight w:val="0"/>
      <w:marTop w:val="0"/>
      <w:marBottom w:val="0"/>
      <w:divBdr>
        <w:top w:val="none" w:sz="0" w:space="0" w:color="auto"/>
        <w:left w:val="none" w:sz="0" w:space="0" w:color="auto"/>
        <w:bottom w:val="none" w:sz="0" w:space="0" w:color="auto"/>
        <w:right w:val="none" w:sz="0" w:space="0" w:color="auto"/>
      </w:divBdr>
    </w:div>
    <w:div w:id="1493181224">
      <w:bodyDiv w:val="1"/>
      <w:marLeft w:val="0"/>
      <w:marRight w:val="0"/>
      <w:marTop w:val="0"/>
      <w:marBottom w:val="0"/>
      <w:divBdr>
        <w:top w:val="none" w:sz="0" w:space="0" w:color="auto"/>
        <w:left w:val="none" w:sz="0" w:space="0" w:color="auto"/>
        <w:bottom w:val="none" w:sz="0" w:space="0" w:color="auto"/>
        <w:right w:val="none" w:sz="0" w:space="0" w:color="auto"/>
      </w:divBdr>
    </w:div>
    <w:div w:id="1604528706">
      <w:bodyDiv w:val="1"/>
      <w:marLeft w:val="0"/>
      <w:marRight w:val="0"/>
      <w:marTop w:val="0"/>
      <w:marBottom w:val="0"/>
      <w:divBdr>
        <w:top w:val="none" w:sz="0" w:space="0" w:color="auto"/>
        <w:left w:val="none" w:sz="0" w:space="0" w:color="auto"/>
        <w:bottom w:val="none" w:sz="0" w:space="0" w:color="auto"/>
        <w:right w:val="none" w:sz="0" w:space="0" w:color="auto"/>
      </w:divBdr>
      <w:divsChild>
        <w:div w:id="987900934">
          <w:marLeft w:val="0"/>
          <w:marRight w:val="0"/>
          <w:marTop w:val="0"/>
          <w:marBottom w:val="0"/>
          <w:divBdr>
            <w:top w:val="none" w:sz="0" w:space="0" w:color="auto"/>
            <w:left w:val="none" w:sz="0" w:space="0" w:color="auto"/>
            <w:bottom w:val="none" w:sz="0" w:space="0" w:color="auto"/>
            <w:right w:val="none" w:sz="0" w:space="0" w:color="auto"/>
          </w:divBdr>
        </w:div>
        <w:div w:id="2033804367">
          <w:marLeft w:val="0"/>
          <w:marRight w:val="0"/>
          <w:marTop w:val="0"/>
          <w:marBottom w:val="0"/>
          <w:divBdr>
            <w:top w:val="none" w:sz="0" w:space="0" w:color="auto"/>
            <w:left w:val="none" w:sz="0" w:space="0" w:color="auto"/>
            <w:bottom w:val="none" w:sz="0" w:space="0" w:color="auto"/>
            <w:right w:val="none" w:sz="0" w:space="0" w:color="auto"/>
          </w:divBdr>
        </w:div>
      </w:divsChild>
    </w:div>
    <w:div w:id="1665206011">
      <w:bodyDiv w:val="1"/>
      <w:marLeft w:val="0"/>
      <w:marRight w:val="0"/>
      <w:marTop w:val="0"/>
      <w:marBottom w:val="0"/>
      <w:divBdr>
        <w:top w:val="none" w:sz="0" w:space="0" w:color="auto"/>
        <w:left w:val="none" w:sz="0" w:space="0" w:color="auto"/>
        <w:bottom w:val="none" w:sz="0" w:space="0" w:color="auto"/>
        <w:right w:val="none" w:sz="0" w:space="0" w:color="auto"/>
      </w:divBdr>
    </w:div>
    <w:div w:id="1694114858">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41907368">
      <w:bodyDiv w:val="1"/>
      <w:marLeft w:val="0"/>
      <w:marRight w:val="0"/>
      <w:marTop w:val="0"/>
      <w:marBottom w:val="0"/>
      <w:divBdr>
        <w:top w:val="none" w:sz="0" w:space="0" w:color="auto"/>
        <w:left w:val="none" w:sz="0" w:space="0" w:color="auto"/>
        <w:bottom w:val="none" w:sz="0" w:space="0" w:color="auto"/>
        <w:right w:val="none" w:sz="0" w:space="0" w:color="auto"/>
      </w:divBdr>
    </w:div>
    <w:div w:id="1757283791">
      <w:bodyDiv w:val="1"/>
      <w:marLeft w:val="0"/>
      <w:marRight w:val="0"/>
      <w:marTop w:val="0"/>
      <w:marBottom w:val="0"/>
      <w:divBdr>
        <w:top w:val="none" w:sz="0" w:space="0" w:color="auto"/>
        <w:left w:val="none" w:sz="0" w:space="0" w:color="auto"/>
        <w:bottom w:val="none" w:sz="0" w:space="0" w:color="auto"/>
        <w:right w:val="none" w:sz="0" w:space="0" w:color="auto"/>
      </w:divBdr>
    </w:div>
    <w:div w:id="1784110905">
      <w:bodyDiv w:val="1"/>
      <w:marLeft w:val="0"/>
      <w:marRight w:val="0"/>
      <w:marTop w:val="0"/>
      <w:marBottom w:val="0"/>
      <w:divBdr>
        <w:top w:val="none" w:sz="0" w:space="0" w:color="auto"/>
        <w:left w:val="none" w:sz="0" w:space="0" w:color="auto"/>
        <w:bottom w:val="none" w:sz="0" w:space="0" w:color="auto"/>
        <w:right w:val="none" w:sz="0" w:space="0" w:color="auto"/>
      </w:divBdr>
    </w:div>
    <w:div w:id="1809124758">
      <w:bodyDiv w:val="1"/>
      <w:marLeft w:val="0"/>
      <w:marRight w:val="0"/>
      <w:marTop w:val="0"/>
      <w:marBottom w:val="0"/>
      <w:divBdr>
        <w:top w:val="none" w:sz="0" w:space="0" w:color="auto"/>
        <w:left w:val="none" w:sz="0" w:space="0" w:color="auto"/>
        <w:bottom w:val="none" w:sz="0" w:space="0" w:color="auto"/>
        <w:right w:val="none" w:sz="0" w:space="0" w:color="auto"/>
      </w:divBdr>
    </w:div>
    <w:div w:id="1816139194">
      <w:bodyDiv w:val="1"/>
      <w:marLeft w:val="0"/>
      <w:marRight w:val="0"/>
      <w:marTop w:val="0"/>
      <w:marBottom w:val="0"/>
      <w:divBdr>
        <w:top w:val="none" w:sz="0" w:space="0" w:color="auto"/>
        <w:left w:val="none" w:sz="0" w:space="0" w:color="auto"/>
        <w:bottom w:val="none" w:sz="0" w:space="0" w:color="auto"/>
        <w:right w:val="none" w:sz="0" w:space="0" w:color="auto"/>
      </w:divBdr>
    </w:div>
    <w:div w:id="1825202488">
      <w:bodyDiv w:val="1"/>
      <w:marLeft w:val="0"/>
      <w:marRight w:val="0"/>
      <w:marTop w:val="0"/>
      <w:marBottom w:val="0"/>
      <w:divBdr>
        <w:top w:val="none" w:sz="0" w:space="0" w:color="auto"/>
        <w:left w:val="none" w:sz="0" w:space="0" w:color="auto"/>
        <w:bottom w:val="none" w:sz="0" w:space="0" w:color="auto"/>
        <w:right w:val="none" w:sz="0" w:space="0" w:color="auto"/>
      </w:divBdr>
    </w:div>
    <w:div w:id="1826241191">
      <w:bodyDiv w:val="1"/>
      <w:marLeft w:val="0"/>
      <w:marRight w:val="0"/>
      <w:marTop w:val="0"/>
      <w:marBottom w:val="0"/>
      <w:divBdr>
        <w:top w:val="none" w:sz="0" w:space="0" w:color="auto"/>
        <w:left w:val="none" w:sz="0" w:space="0" w:color="auto"/>
        <w:bottom w:val="none" w:sz="0" w:space="0" w:color="auto"/>
        <w:right w:val="none" w:sz="0" w:space="0" w:color="auto"/>
      </w:divBdr>
    </w:div>
    <w:div w:id="1852866165">
      <w:bodyDiv w:val="1"/>
      <w:marLeft w:val="0"/>
      <w:marRight w:val="0"/>
      <w:marTop w:val="0"/>
      <w:marBottom w:val="0"/>
      <w:divBdr>
        <w:top w:val="none" w:sz="0" w:space="0" w:color="auto"/>
        <w:left w:val="none" w:sz="0" w:space="0" w:color="auto"/>
        <w:bottom w:val="none" w:sz="0" w:space="0" w:color="auto"/>
        <w:right w:val="none" w:sz="0" w:space="0" w:color="auto"/>
      </w:divBdr>
    </w:div>
    <w:div w:id="1909194971">
      <w:bodyDiv w:val="1"/>
      <w:marLeft w:val="0"/>
      <w:marRight w:val="0"/>
      <w:marTop w:val="0"/>
      <w:marBottom w:val="0"/>
      <w:divBdr>
        <w:top w:val="none" w:sz="0" w:space="0" w:color="auto"/>
        <w:left w:val="none" w:sz="0" w:space="0" w:color="auto"/>
        <w:bottom w:val="none" w:sz="0" w:space="0" w:color="auto"/>
        <w:right w:val="none" w:sz="0" w:space="0" w:color="auto"/>
      </w:divBdr>
    </w:div>
    <w:div w:id="1922332277">
      <w:bodyDiv w:val="1"/>
      <w:marLeft w:val="0"/>
      <w:marRight w:val="0"/>
      <w:marTop w:val="0"/>
      <w:marBottom w:val="0"/>
      <w:divBdr>
        <w:top w:val="none" w:sz="0" w:space="0" w:color="auto"/>
        <w:left w:val="none" w:sz="0" w:space="0" w:color="auto"/>
        <w:bottom w:val="none" w:sz="0" w:space="0" w:color="auto"/>
        <w:right w:val="none" w:sz="0" w:space="0" w:color="auto"/>
      </w:divBdr>
    </w:div>
    <w:div w:id="1969164516">
      <w:bodyDiv w:val="1"/>
      <w:marLeft w:val="0"/>
      <w:marRight w:val="0"/>
      <w:marTop w:val="0"/>
      <w:marBottom w:val="0"/>
      <w:divBdr>
        <w:top w:val="none" w:sz="0" w:space="0" w:color="auto"/>
        <w:left w:val="none" w:sz="0" w:space="0" w:color="auto"/>
        <w:bottom w:val="none" w:sz="0" w:space="0" w:color="auto"/>
        <w:right w:val="none" w:sz="0" w:space="0" w:color="auto"/>
      </w:divBdr>
    </w:div>
    <w:div w:id="1974824707">
      <w:bodyDiv w:val="1"/>
      <w:marLeft w:val="0"/>
      <w:marRight w:val="0"/>
      <w:marTop w:val="0"/>
      <w:marBottom w:val="0"/>
      <w:divBdr>
        <w:top w:val="none" w:sz="0" w:space="0" w:color="auto"/>
        <w:left w:val="none" w:sz="0" w:space="0" w:color="auto"/>
        <w:bottom w:val="none" w:sz="0" w:space="0" w:color="auto"/>
        <w:right w:val="none" w:sz="0" w:space="0" w:color="auto"/>
      </w:divBdr>
    </w:div>
    <w:div w:id="1977754089">
      <w:bodyDiv w:val="1"/>
      <w:marLeft w:val="0"/>
      <w:marRight w:val="0"/>
      <w:marTop w:val="0"/>
      <w:marBottom w:val="0"/>
      <w:divBdr>
        <w:top w:val="none" w:sz="0" w:space="0" w:color="auto"/>
        <w:left w:val="none" w:sz="0" w:space="0" w:color="auto"/>
        <w:bottom w:val="none" w:sz="0" w:space="0" w:color="auto"/>
        <w:right w:val="none" w:sz="0" w:space="0" w:color="auto"/>
      </w:divBdr>
    </w:div>
    <w:div w:id="1989942657">
      <w:bodyDiv w:val="1"/>
      <w:marLeft w:val="0"/>
      <w:marRight w:val="0"/>
      <w:marTop w:val="0"/>
      <w:marBottom w:val="0"/>
      <w:divBdr>
        <w:top w:val="none" w:sz="0" w:space="0" w:color="auto"/>
        <w:left w:val="none" w:sz="0" w:space="0" w:color="auto"/>
        <w:bottom w:val="none" w:sz="0" w:space="0" w:color="auto"/>
        <w:right w:val="none" w:sz="0" w:space="0" w:color="auto"/>
      </w:divBdr>
    </w:div>
    <w:div w:id="2018917185">
      <w:bodyDiv w:val="1"/>
      <w:marLeft w:val="0"/>
      <w:marRight w:val="0"/>
      <w:marTop w:val="0"/>
      <w:marBottom w:val="0"/>
      <w:divBdr>
        <w:top w:val="none" w:sz="0" w:space="0" w:color="auto"/>
        <w:left w:val="none" w:sz="0" w:space="0" w:color="auto"/>
        <w:bottom w:val="none" w:sz="0" w:space="0" w:color="auto"/>
        <w:right w:val="none" w:sz="0" w:space="0" w:color="auto"/>
      </w:divBdr>
    </w:div>
    <w:div w:id="2020235735">
      <w:bodyDiv w:val="1"/>
      <w:marLeft w:val="0"/>
      <w:marRight w:val="0"/>
      <w:marTop w:val="0"/>
      <w:marBottom w:val="0"/>
      <w:divBdr>
        <w:top w:val="none" w:sz="0" w:space="0" w:color="auto"/>
        <w:left w:val="none" w:sz="0" w:space="0" w:color="auto"/>
        <w:bottom w:val="none" w:sz="0" w:space="0" w:color="auto"/>
        <w:right w:val="none" w:sz="0" w:space="0" w:color="auto"/>
      </w:divBdr>
    </w:div>
    <w:div w:id="2026012012">
      <w:bodyDiv w:val="1"/>
      <w:marLeft w:val="0"/>
      <w:marRight w:val="0"/>
      <w:marTop w:val="0"/>
      <w:marBottom w:val="0"/>
      <w:divBdr>
        <w:top w:val="none" w:sz="0" w:space="0" w:color="auto"/>
        <w:left w:val="none" w:sz="0" w:space="0" w:color="auto"/>
        <w:bottom w:val="none" w:sz="0" w:space="0" w:color="auto"/>
        <w:right w:val="none" w:sz="0" w:space="0" w:color="auto"/>
      </w:divBdr>
    </w:div>
    <w:div w:id="2056730879">
      <w:bodyDiv w:val="1"/>
      <w:marLeft w:val="0"/>
      <w:marRight w:val="0"/>
      <w:marTop w:val="0"/>
      <w:marBottom w:val="0"/>
      <w:divBdr>
        <w:top w:val="none" w:sz="0" w:space="0" w:color="auto"/>
        <w:left w:val="none" w:sz="0" w:space="0" w:color="auto"/>
        <w:bottom w:val="none" w:sz="0" w:space="0" w:color="auto"/>
        <w:right w:val="none" w:sz="0" w:space="0" w:color="auto"/>
      </w:divBdr>
    </w:div>
    <w:div w:id="2069768636">
      <w:bodyDiv w:val="1"/>
      <w:marLeft w:val="0"/>
      <w:marRight w:val="0"/>
      <w:marTop w:val="0"/>
      <w:marBottom w:val="0"/>
      <w:divBdr>
        <w:top w:val="none" w:sz="0" w:space="0" w:color="auto"/>
        <w:left w:val="none" w:sz="0" w:space="0" w:color="auto"/>
        <w:bottom w:val="none" w:sz="0" w:space="0" w:color="auto"/>
        <w:right w:val="none" w:sz="0" w:space="0" w:color="auto"/>
      </w:divBdr>
    </w:div>
    <w:div w:id="2109887880">
      <w:bodyDiv w:val="1"/>
      <w:marLeft w:val="0"/>
      <w:marRight w:val="0"/>
      <w:marTop w:val="0"/>
      <w:marBottom w:val="0"/>
      <w:divBdr>
        <w:top w:val="none" w:sz="0" w:space="0" w:color="auto"/>
        <w:left w:val="none" w:sz="0" w:space="0" w:color="auto"/>
        <w:bottom w:val="none" w:sz="0" w:space="0" w:color="auto"/>
        <w:right w:val="none" w:sz="0" w:space="0" w:color="auto"/>
      </w:divBdr>
    </w:div>
    <w:div w:id="214454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117" Type="http://schemas.openxmlformats.org/officeDocument/2006/relationships/oleObject" Target="embeddings/oleObject47.bin"/><Relationship Id="rId21" Type="http://schemas.openxmlformats.org/officeDocument/2006/relationships/package" Target="embeddings/Microsoft_Visio_Drawing.vsdx"/><Relationship Id="rId42" Type="http://schemas.openxmlformats.org/officeDocument/2006/relationships/image" Target="media/image18.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image" Target="media/image31.wmf"/><Relationship Id="rId84" Type="http://schemas.openxmlformats.org/officeDocument/2006/relationships/oleObject" Target="embeddings/oleObject34.bin"/><Relationship Id="rId89" Type="http://schemas.openxmlformats.org/officeDocument/2006/relationships/oleObject" Target="embeddings/oleObject35.bin"/><Relationship Id="rId112" Type="http://schemas.openxmlformats.org/officeDocument/2006/relationships/image" Target="media/image55.emf"/><Relationship Id="rId16" Type="http://schemas.openxmlformats.org/officeDocument/2006/relationships/image" Target="media/image5.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6.wmf"/><Relationship Id="rId74" Type="http://schemas.openxmlformats.org/officeDocument/2006/relationships/oleObject" Target="embeddings/oleObject29.bin"/><Relationship Id="rId79" Type="http://schemas.openxmlformats.org/officeDocument/2006/relationships/image" Target="media/image37.wmf"/><Relationship Id="rId102" Type="http://schemas.openxmlformats.org/officeDocument/2006/relationships/oleObject" Target="embeddings/oleObject41.bin"/><Relationship Id="rId123"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38.bin"/><Relationship Id="rId22" Type="http://schemas.openxmlformats.org/officeDocument/2006/relationships/image" Target="media/image8.emf"/><Relationship Id="rId27" Type="http://schemas.openxmlformats.org/officeDocument/2006/relationships/package" Target="embeddings/Microsoft_Visio_Drawing3.vsdx"/><Relationship Id="rId43" Type="http://schemas.openxmlformats.org/officeDocument/2006/relationships/oleObject" Target="embeddings/oleObject14.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7.bin"/><Relationship Id="rId113" Type="http://schemas.openxmlformats.org/officeDocument/2006/relationships/package" Target="embeddings/Microsoft_Visio_Drawing5.vsdx"/><Relationship Id="rId118" Type="http://schemas.openxmlformats.org/officeDocument/2006/relationships/image" Target="media/image58.wmf"/><Relationship Id="rId80" Type="http://schemas.openxmlformats.org/officeDocument/2006/relationships/oleObject" Target="embeddings/oleObject32.bin"/><Relationship Id="rId85" Type="http://schemas.openxmlformats.org/officeDocument/2006/relationships/image" Target="media/image40.jpg"/><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6.wmf"/><Relationship Id="rId59" Type="http://schemas.openxmlformats.org/officeDocument/2006/relationships/oleObject" Target="embeddings/oleObject22.bin"/><Relationship Id="rId103" Type="http://schemas.openxmlformats.org/officeDocument/2006/relationships/image" Target="media/image50.wmf"/><Relationship Id="rId108" Type="http://schemas.openxmlformats.org/officeDocument/2006/relationships/oleObject" Target="embeddings/oleObject44.bin"/><Relationship Id="rId124" Type="http://schemas.openxmlformats.org/officeDocument/2006/relationships/footer" Target="footer1.xml"/><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5.wmf"/><Relationship Id="rId91" Type="http://schemas.openxmlformats.org/officeDocument/2006/relationships/oleObject" Target="embeddings/oleObject36.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package" Target="embeddings/Microsoft_Visio_Drawing1.vsdx"/><Relationship Id="rId28" Type="http://schemas.openxmlformats.org/officeDocument/2006/relationships/image" Target="media/image11.wmf"/><Relationship Id="rId49" Type="http://schemas.openxmlformats.org/officeDocument/2006/relationships/oleObject" Target="embeddings/oleObject17.bin"/><Relationship Id="rId114" Type="http://schemas.openxmlformats.org/officeDocument/2006/relationships/image" Target="media/image56.wmf"/><Relationship Id="rId119" Type="http://schemas.openxmlformats.org/officeDocument/2006/relationships/oleObject" Target="embeddings/oleObject48.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5.bin"/><Relationship Id="rId81" Type="http://schemas.openxmlformats.org/officeDocument/2006/relationships/image" Target="media/image38.wmf"/><Relationship Id="rId86" Type="http://schemas.openxmlformats.org/officeDocument/2006/relationships/image" Target="media/image41.e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2.bin"/><Relationship Id="rId109" Type="http://schemas.openxmlformats.org/officeDocument/2006/relationships/image" Target="media/image53.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0.bin"/><Relationship Id="rId76" Type="http://schemas.openxmlformats.org/officeDocument/2006/relationships/oleObject" Target="embeddings/oleObject30.bin"/><Relationship Id="rId97" Type="http://schemas.openxmlformats.org/officeDocument/2006/relationships/oleObject" Target="embeddings/oleObject39.bin"/><Relationship Id="rId104" Type="http://schemas.openxmlformats.org/officeDocument/2006/relationships/oleObject" Target="embeddings/oleObject42.bin"/><Relationship Id="rId120" Type="http://schemas.openxmlformats.org/officeDocument/2006/relationships/image" Target="media/image59.png"/><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9.emf"/><Relationship Id="rId40" Type="http://schemas.openxmlformats.org/officeDocument/2006/relationships/image" Target="media/image17.wmf"/><Relationship Id="rId45" Type="http://schemas.openxmlformats.org/officeDocument/2006/relationships/oleObject" Target="embeddings/oleObject15.bin"/><Relationship Id="rId66" Type="http://schemas.openxmlformats.org/officeDocument/2006/relationships/image" Target="media/image30.wmf"/><Relationship Id="rId87" Type="http://schemas.openxmlformats.org/officeDocument/2006/relationships/package" Target="embeddings/Microsoft_Visio_Drawing4.vsdx"/><Relationship Id="rId110" Type="http://schemas.openxmlformats.org/officeDocument/2006/relationships/oleObject" Target="embeddings/oleObject45.bin"/><Relationship Id="rId115" Type="http://schemas.openxmlformats.org/officeDocument/2006/relationships/oleObject" Target="embeddings/oleObject46.bin"/><Relationship Id="rId61" Type="http://schemas.openxmlformats.org/officeDocument/2006/relationships/oleObject" Target="embeddings/oleObject23.bin"/><Relationship Id="rId82" Type="http://schemas.openxmlformats.org/officeDocument/2006/relationships/oleObject" Target="embeddings/oleObject33.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0.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0.bin"/><Relationship Id="rId105" Type="http://schemas.openxmlformats.org/officeDocument/2006/relationships/image" Target="media/image51.wmf"/><Relationship Id="rId12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18.bin"/><Relationship Id="rId72" Type="http://schemas.openxmlformats.org/officeDocument/2006/relationships/image" Target="media/image33.png"/><Relationship Id="rId93" Type="http://schemas.openxmlformats.org/officeDocument/2006/relationships/oleObject" Target="embeddings/oleObject37.bin"/><Relationship Id="rId98" Type="http://schemas.openxmlformats.org/officeDocument/2006/relationships/image" Target="media/image47.png"/><Relationship Id="rId121" Type="http://schemas.openxmlformats.org/officeDocument/2006/relationships/oleObject" Target="embeddings/oleObject49.bin"/><Relationship Id="rId3" Type="http://schemas.openxmlformats.org/officeDocument/2006/relationships/styles" Target="styles.xml"/><Relationship Id="rId25" Type="http://schemas.openxmlformats.org/officeDocument/2006/relationships/package" Target="embeddings/Microsoft_Visio_Drawing2.vsdx"/><Relationship Id="rId46" Type="http://schemas.openxmlformats.org/officeDocument/2006/relationships/image" Target="media/image20.wmf"/><Relationship Id="rId67" Type="http://schemas.openxmlformats.org/officeDocument/2006/relationships/oleObject" Target="embeddings/oleObject26.bin"/><Relationship Id="rId116" Type="http://schemas.openxmlformats.org/officeDocument/2006/relationships/image" Target="media/image57.wmf"/><Relationship Id="rId20" Type="http://schemas.openxmlformats.org/officeDocument/2006/relationships/image" Target="media/image7.emf"/><Relationship Id="rId41" Type="http://schemas.openxmlformats.org/officeDocument/2006/relationships/oleObject" Target="embeddings/oleObject13.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image" Target="media/image42.wmf"/><Relationship Id="rId111" Type="http://schemas.openxmlformats.org/officeDocument/2006/relationships/image" Target="media/image54.png"/><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1.bin"/><Relationship Id="rId106" Type="http://schemas.openxmlformats.org/officeDocument/2006/relationships/oleObject" Target="embeddings/oleObject43.bin"/><Relationship Id="rId127"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8.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1.bin"/><Relationship Id="rId94" Type="http://schemas.openxmlformats.org/officeDocument/2006/relationships/image" Target="media/image45.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6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IN\Desktop\1111\&#1711;&#1575;&#1605;&#1575;%20&#1601;&#1575;&#1585;&#1587;&#17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B1D15-FDD8-44DE-9E47-35E2CBF05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گاما فارسی</Template>
  <TotalTime>678</TotalTime>
  <Pages>2</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سوالات امتحان هماهنگ استانی پایه نهم</vt:lpstr>
    </vt:vector>
  </TitlesOfParts>
  <Company>GAMA</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سوالات امتحان هماهنگ استانی پایه نهم</dc:title>
  <dc:subject>دریافت شده از سایت گاما</dc:subject>
  <dc:creator>gama.ir;تولید محتوای گاما</dc:creator>
  <cp:keywords>امتحان, نمونه سوال, پایه نهم, هماهنگ استانی</cp:keywords>
  <dc:description>این فایل از سایت گاما دانلود شده و کلیه حقوق آن محفوظ است. هرگونه کپی برداری غیرمجاز است.</dc:description>
  <cp:lastModifiedBy>M.Mahdi Sabbaghi</cp:lastModifiedBy>
  <cp:revision>104</cp:revision>
  <cp:lastPrinted>2024-06-03T13:45:00Z</cp:lastPrinted>
  <dcterms:created xsi:type="dcterms:W3CDTF">2024-05-28T06:46:00Z</dcterms:created>
  <dcterms:modified xsi:type="dcterms:W3CDTF">2025-05-01T13:25:00Z</dcterms:modified>
  <cp:category>نمونه سوال امتحانی;پایه نهم;هماهنگ استانی</cp:category>
  <cp:contentStatus>دانلود شده از gama.ir</cp:contentStatus>
  <dc:language>farsi</dc:language>
  <cp:version>3</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osition">
    <vt:bool>true</vt:bool>
  </property>
  <property fmtid="{D5CDD505-2E9C-101B-9397-08002B2CF9AE}" pid="3" name="MTWinEqns">
    <vt:bool>true</vt:bool>
  </property>
</Properties>
</file>