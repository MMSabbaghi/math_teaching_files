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4875" w:type="pct"/>
        <w:jc w:val="center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576"/>
        <w:gridCol w:w="4603"/>
        <w:gridCol w:w="2938"/>
        <w:gridCol w:w="2246"/>
        <w:gridCol w:w="641"/>
      </w:tblGrid>
      <w:tr w:rsidR="00BB751E" w:rsidRPr="00FE2D0F" w14:paraId="5A18D41B" w14:textId="0C8F6C13" w:rsidTr="00E874F7">
        <w:trPr>
          <w:trHeight w:val="677"/>
          <w:jc w:val="center"/>
        </w:trPr>
        <w:tc>
          <w:tcPr>
            <w:tcW w:w="51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20725" w14:textId="7F07854F" w:rsidR="00E67426" w:rsidRPr="00FE2D0F" w:rsidRDefault="00E67426" w:rsidP="00A86790">
            <w:pPr>
              <w:pStyle w:val="a0"/>
              <w:spacing w:line="15" w:lineRule="atLeast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E2D0F">
              <w:rPr>
                <w:rFonts w:hint="cs"/>
                <w:b/>
                <w:bCs/>
                <w:sz w:val="28"/>
                <w:szCs w:val="28"/>
                <w:rtl/>
              </w:rPr>
              <w:t xml:space="preserve">نام و نام خانوادگی: ......................................... </w:t>
            </w:r>
          </w:p>
        </w:tc>
        <w:tc>
          <w:tcPr>
            <w:tcW w:w="29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6C3B73" w14:textId="68B395F2" w:rsidR="00E67426" w:rsidRPr="00FE2D0F" w:rsidRDefault="00E67426" w:rsidP="00A86790">
            <w:pPr>
              <w:pStyle w:val="a0"/>
              <w:spacing w:line="15" w:lineRule="atLeast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E2D0F">
              <w:rPr>
                <w:rFonts w:hint="cs"/>
                <w:b/>
                <w:bCs/>
                <w:sz w:val="28"/>
                <w:szCs w:val="28"/>
                <w:rtl/>
              </w:rPr>
              <w:t xml:space="preserve">کلاس نهم : ................ </w:t>
            </w:r>
          </w:p>
        </w:tc>
        <w:tc>
          <w:tcPr>
            <w:tcW w:w="2893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1D9E9" w14:textId="46564542" w:rsidR="00E67426" w:rsidRPr="00FE2D0F" w:rsidRDefault="00E67426" w:rsidP="00A86790">
            <w:pPr>
              <w:pStyle w:val="a0"/>
              <w:spacing w:line="15" w:lineRule="atLeast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E2D0F">
              <w:rPr>
                <w:rFonts w:hint="cs"/>
                <w:b/>
                <w:bCs/>
                <w:sz w:val="28"/>
                <w:szCs w:val="28"/>
                <w:rtl/>
              </w:rPr>
              <w:t>نمره: ........................</w:t>
            </w:r>
          </w:p>
        </w:tc>
      </w:tr>
      <w:tr w:rsidR="00F7369F" w:rsidRPr="00FE2D0F" w14:paraId="6D9A41CD" w14:textId="77777777" w:rsidTr="00D23609">
        <w:trPr>
          <w:trHeight w:val="454"/>
          <w:jc w:val="center"/>
        </w:trPr>
        <w:tc>
          <w:tcPr>
            <w:tcW w:w="576" w:type="dxa"/>
          </w:tcPr>
          <w:p w14:paraId="037B497C" w14:textId="193BA427" w:rsidR="00E67426" w:rsidRPr="00FE2D0F" w:rsidRDefault="00E67426" w:rsidP="00BB751E">
            <w:pPr>
              <w:pStyle w:val="a0"/>
              <w:numPr>
                <w:ilvl w:val="0"/>
                <w:numId w:val="12"/>
              </w:numPr>
              <w:spacing w:line="15" w:lineRule="atLeast"/>
              <w:rPr>
                <w:rFonts w:hint="cs"/>
                <w:sz w:val="26"/>
                <w:rtl/>
              </w:rPr>
            </w:pPr>
          </w:p>
        </w:tc>
        <w:tc>
          <w:tcPr>
            <w:tcW w:w="9807" w:type="dxa"/>
            <w:gridSpan w:val="3"/>
          </w:tcPr>
          <w:p w14:paraId="2F5B81B7" w14:textId="77777777" w:rsidR="00E67426" w:rsidRPr="00FE2D0F" w:rsidRDefault="00E67426" w:rsidP="00E67426">
            <w:pPr>
              <w:spacing w:line="15" w:lineRule="atLeast"/>
              <w:rPr>
                <w:rFonts w:ascii="Euclid" w:hAnsi="Euclid"/>
                <w:bCs w:val="0"/>
                <w:i/>
                <w:rtl/>
              </w:rPr>
            </w:pPr>
            <w:r w:rsidRPr="00FE2D0F">
              <w:rPr>
                <w:rFonts w:ascii="Euclid" w:hAnsi="Euclid" w:hint="cs"/>
                <w:bCs w:val="0"/>
                <w:i/>
                <w:rtl/>
              </w:rPr>
              <w:t>درست یا نادرست بودن هر جمله را مشخص کنید.</w:t>
            </w:r>
          </w:p>
          <w:p w14:paraId="648C17C7" w14:textId="272311EB" w:rsidR="00E67426" w:rsidRPr="00FE2D0F" w:rsidRDefault="00E67426" w:rsidP="00E67426">
            <w:pPr>
              <w:pStyle w:val="a2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الف) </w:t>
            </w:r>
            <w:r w:rsidR="00FC39FE" w:rsidRPr="00FE2D0F">
              <w:rPr>
                <w:rFonts w:hint="cs"/>
                <w:i/>
                <w:sz w:val="26"/>
                <w:rtl/>
              </w:rPr>
              <w:t xml:space="preserve">اگر </w:t>
            </w:r>
            <w:r w:rsidR="00FC39FE" w:rsidRPr="00FE2D0F">
              <w:rPr>
                <w:i/>
                <w:position w:val="-4"/>
                <w:sz w:val="26"/>
              </w:rPr>
              <w:object w:dxaOrig="660" w:dyaOrig="300" w14:anchorId="4740C3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416" type="#_x0000_t75" style="width:33.95pt;height:15.7pt" o:ole="">
                  <v:imagedata r:id="rId8" o:title=""/>
                </v:shape>
                <o:OLEObject Type="Embed" ProgID="Equation.DSMT4" ShapeID="_x0000_i8416" DrawAspect="Content" ObjectID="_1808542517" r:id="rId9"/>
              </w:object>
            </w:r>
            <w:r w:rsidR="00FC39FE" w:rsidRPr="00FE2D0F">
              <w:rPr>
                <w:rFonts w:hint="cs"/>
                <w:i/>
                <w:sz w:val="26"/>
                <w:rtl/>
              </w:rPr>
              <w:t xml:space="preserve"> باشد، آنگاه </w:t>
            </w:r>
            <w:r w:rsidR="00FC39FE" w:rsidRPr="00FE2D0F">
              <w:rPr>
                <w:i/>
                <w:sz w:val="26"/>
              </w:rPr>
              <w:t>b</w:t>
            </w:r>
            <w:r w:rsidR="00FC39FE" w:rsidRPr="00FE2D0F">
              <w:rPr>
                <w:rFonts w:hint="cs"/>
                <w:i/>
                <w:sz w:val="26"/>
                <w:rtl/>
              </w:rPr>
              <w:t xml:space="preserve"> عددی </w:t>
            </w:r>
            <w:r w:rsidR="00FC39FE" w:rsidRPr="00FE2D0F">
              <w:rPr>
                <w:rFonts w:hint="cs"/>
                <w:i/>
                <w:sz w:val="26"/>
                <w:rtl/>
              </w:rPr>
              <w:t>منفی</w:t>
            </w:r>
            <w:r w:rsidR="00FC39FE" w:rsidRPr="00FE2D0F">
              <w:rPr>
                <w:rFonts w:hint="cs"/>
                <w:i/>
                <w:sz w:val="26"/>
                <w:rtl/>
              </w:rPr>
              <w:t xml:space="preserve"> است.</w:t>
            </w:r>
            <w:r w:rsidR="00FC39FE" w:rsidRPr="00FE2D0F">
              <w:rPr>
                <w:rFonts w:hint="cs"/>
                <w:sz w:val="26"/>
                <w:rtl/>
              </w:rPr>
              <w:t xml:space="preserve"> </w:t>
            </w:r>
            <w:r w:rsidRPr="00FE2D0F">
              <w:rPr>
                <w:rFonts w:hint="cs"/>
                <w:sz w:val="26"/>
                <w:rtl/>
              </w:rPr>
              <w:t>(...............)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</w:p>
          <w:p w14:paraId="6D792660" w14:textId="061EB8E5" w:rsidR="00E67426" w:rsidRPr="00FE2D0F" w:rsidRDefault="00E67426" w:rsidP="00E67426">
            <w:pPr>
              <w:pStyle w:val="a2"/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 xml:space="preserve">ب) </w:t>
            </w:r>
            <w:r w:rsidR="00D23609" w:rsidRPr="00FE2D0F">
              <w:rPr>
                <w:rFonts w:hint="cs"/>
                <w:sz w:val="26"/>
                <w:rtl/>
              </w:rPr>
              <w:t xml:space="preserve">عبارت </w:t>
            </w:r>
            <w:r w:rsidR="00D23609" w:rsidRPr="00FE2D0F">
              <w:rPr>
                <w:i/>
                <w:position w:val="-24"/>
                <w:sz w:val="26"/>
              </w:rPr>
              <w:object w:dxaOrig="240" w:dyaOrig="660" w14:anchorId="300A51E7">
                <v:shape id="_x0000_i8417" type="#_x0000_t75" style="width:11.6pt;height:33.95pt" o:ole="">
                  <v:imagedata r:id="rId10" o:title=""/>
                </v:shape>
                <o:OLEObject Type="Embed" ProgID="Equation.DSMT4" ShapeID="_x0000_i8417" DrawAspect="Content" ObjectID="_1808542518" r:id="rId11"/>
              </w:object>
            </w:r>
            <w:r w:rsidR="00D23609" w:rsidRPr="00FE2D0F">
              <w:rPr>
                <w:rFonts w:hint="cs"/>
                <w:sz w:val="26"/>
                <w:rtl/>
              </w:rPr>
              <w:t xml:space="preserve">  یک عبارت گویا است .</w:t>
            </w:r>
            <w:r w:rsidR="00E1269B" w:rsidRPr="00FE2D0F">
              <w:rPr>
                <w:rFonts w:hint="cs"/>
                <w:sz w:val="26"/>
                <w:rtl/>
              </w:rPr>
              <w:t>(...............)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</w:p>
          <w:p w14:paraId="5BC21F18" w14:textId="41754D14" w:rsidR="00E67426" w:rsidRPr="00FE2D0F" w:rsidRDefault="00E67426" w:rsidP="00E67426">
            <w:pPr>
              <w:pStyle w:val="a2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ج)</w:t>
            </w:r>
            <w:r w:rsidR="00D23609" w:rsidRPr="00FE2D0F">
              <w:rPr>
                <w:rFonts w:hint="cs"/>
                <w:sz w:val="26"/>
                <w:rtl/>
              </w:rPr>
              <w:t xml:space="preserve"> </w:t>
            </w:r>
            <w:r w:rsidR="00D23609" w:rsidRPr="00FE2D0F">
              <w:rPr>
                <w:rFonts w:hint="cs"/>
                <w:sz w:val="26"/>
                <w:rtl/>
              </w:rPr>
              <w:t xml:space="preserve">شیب خط به معادلة </w:t>
            </w:r>
            <w:r w:rsidR="00D23609" w:rsidRPr="00FE2D0F">
              <w:rPr>
                <w:position w:val="-10"/>
                <w:sz w:val="26"/>
              </w:rPr>
              <w:object w:dxaOrig="1080" w:dyaOrig="279" w14:anchorId="7C547C77">
                <v:shape id="_x0000_i8418" type="#_x0000_t75" style="width:54.6pt;height:14.9pt" o:ole="">
                  <v:imagedata r:id="rId12" o:title=""/>
                </v:shape>
                <o:OLEObject Type="Embed" ProgID="Equation.DSMT4" ShapeID="_x0000_i8418" DrawAspect="Content" ObjectID="_1808542519" r:id="rId13"/>
              </w:object>
            </w:r>
            <w:r w:rsidR="00D23609" w:rsidRPr="00FE2D0F">
              <w:rPr>
                <w:rFonts w:hint="cs"/>
                <w:sz w:val="26"/>
                <w:rtl/>
              </w:rPr>
              <w:t xml:space="preserve"> برابر</w:t>
            </w:r>
            <w:r w:rsidR="00D23609" w:rsidRPr="00FE2D0F">
              <w:rPr>
                <w:rFonts w:hint="cs"/>
                <w:sz w:val="26"/>
                <w:rtl/>
              </w:rPr>
              <w:t xml:space="preserve">  4- است.</w:t>
            </w:r>
            <w:r w:rsidRPr="00FE2D0F">
              <w:rPr>
                <w:rFonts w:hint="cs"/>
                <w:sz w:val="26"/>
                <w:rtl/>
              </w:rPr>
              <w:t xml:space="preserve"> </w:t>
            </w:r>
            <w:r w:rsidR="00E1269B" w:rsidRPr="00FE2D0F">
              <w:rPr>
                <w:rFonts w:hint="cs"/>
                <w:sz w:val="26"/>
                <w:rtl/>
              </w:rPr>
              <w:t>(...............)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</w:p>
          <w:p w14:paraId="2BBECFC6" w14:textId="71D76AE5" w:rsidR="00E67426" w:rsidRPr="00FE2D0F" w:rsidRDefault="00E67426" w:rsidP="00E67426">
            <w:pPr>
              <w:spacing w:line="15" w:lineRule="atLeast"/>
              <w:rPr>
                <w:rFonts w:ascii="Euclid" w:hAnsi="Euclid" w:hint="cs"/>
                <w:bCs w:val="0"/>
                <w:i/>
                <w:rtl/>
                <w:lang w:bidi="fa-IR"/>
              </w:rPr>
            </w:pPr>
            <w:r w:rsidRPr="00FE2D0F">
              <w:rPr>
                <w:rFonts w:hint="cs"/>
                <w:bCs w:val="0"/>
                <w:rtl/>
              </w:rPr>
              <w:t xml:space="preserve">د) </w:t>
            </w:r>
            <w:r w:rsidR="00D23609" w:rsidRPr="00FE2D0F">
              <w:rPr>
                <w:rFonts w:hint="cs"/>
                <w:bCs w:val="0"/>
                <w:rtl/>
              </w:rPr>
              <w:t xml:space="preserve">یک مجموعه دو عضوی دارای 2 زیر مجموعه است. </w:t>
            </w:r>
            <w:r w:rsidR="00E1269B" w:rsidRPr="00FE2D0F">
              <w:rPr>
                <w:rFonts w:hint="cs"/>
                <w:bCs w:val="0"/>
                <w:rtl/>
              </w:rPr>
              <w:t>(...............)</w:t>
            </w:r>
            <w:r w:rsidRPr="00FE2D0F">
              <w:rPr>
                <w:bCs w:val="0"/>
                <w:iCs/>
                <w:color w:val="0070C0"/>
                <w:rtl/>
              </w:rPr>
              <w:tab/>
            </w:r>
            <w:r w:rsidRPr="00FE2D0F">
              <w:rPr>
                <w:rFonts w:hint="cs"/>
                <w:bCs w:val="0"/>
                <w:iCs/>
                <w:color w:val="0070C0"/>
                <w:rtl/>
              </w:rPr>
              <w:t xml:space="preserve">                                     </w:t>
            </w:r>
            <w:bookmarkStart w:id="0" w:name="_GoBack"/>
            <w:bookmarkEnd w:id="0"/>
            <w:r w:rsidRPr="00FE2D0F">
              <w:rPr>
                <w:rFonts w:hint="cs"/>
                <w:bCs w:val="0"/>
                <w:iCs/>
                <w:color w:val="0070C0"/>
                <w:rtl/>
              </w:rPr>
              <w:t xml:space="preserve">                                   </w:t>
            </w:r>
          </w:p>
        </w:tc>
        <w:tc>
          <w:tcPr>
            <w:tcW w:w="641" w:type="dxa"/>
          </w:tcPr>
          <w:p w14:paraId="52359B79" w14:textId="02883259" w:rsidR="00E67426" w:rsidRPr="00FE2D0F" w:rsidRDefault="00E67426" w:rsidP="003D5F56">
            <w:pPr>
              <w:pStyle w:val="a0"/>
              <w:spacing w:line="15" w:lineRule="atLeast"/>
              <w:jc w:val="center"/>
              <w:rPr>
                <w:rFonts w:hint="cs"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5D1C2039" w14:textId="77777777" w:rsidTr="00D23609">
        <w:trPr>
          <w:trHeight w:val="454"/>
          <w:jc w:val="center"/>
        </w:trPr>
        <w:tc>
          <w:tcPr>
            <w:tcW w:w="576" w:type="dxa"/>
          </w:tcPr>
          <w:p w14:paraId="058DFC75" w14:textId="20151CB9" w:rsidR="00C42057" w:rsidRPr="00FE2D0F" w:rsidRDefault="00C42057" w:rsidP="00D44684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</w:tcPr>
          <w:p w14:paraId="7E4ADF92" w14:textId="2C1AFBF3" w:rsidR="00CF5EC7" w:rsidRPr="00FE2D0F" w:rsidRDefault="00C42057" w:rsidP="003D5F56">
            <w:pPr>
              <w:pStyle w:val="a0"/>
              <w:spacing w:line="10" w:lineRule="atLeast"/>
              <w:rPr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 xml:space="preserve">الف) </w:t>
            </w:r>
            <w:r w:rsidR="00CF5EC7" w:rsidRPr="00FE2D0F">
              <w:rPr>
                <w:position w:val="-14"/>
                <w:sz w:val="26"/>
              </w:rPr>
              <w:object w:dxaOrig="1480" w:dyaOrig="400" w14:anchorId="2634F9CF">
                <v:shape id="_x0000_i8406" type="#_x0000_t75" style="width:73.65pt;height:19.85pt" o:ole="">
                  <v:imagedata r:id="rId14" o:title=""/>
                </v:shape>
                <o:OLEObject Type="Embed" ProgID="Equation.DSMT4" ShapeID="_x0000_i8406" DrawAspect="Content" ObjectID="_1808542520" r:id="rId15"/>
              </w:object>
            </w:r>
            <w:r w:rsidR="00CF5EC7" w:rsidRPr="00FE2D0F">
              <w:rPr>
                <w:rFonts w:hint="cs"/>
                <w:sz w:val="26"/>
                <w:rtl/>
              </w:rPr>
              <w:t xml:space="preserve"> یک مجموعه ........... عضوی است.</w:t>
            </w:r>
          </w:p>
          <w:p w14:paraId="47BEF721" w14:textId="77777777" w:rsidR="008F605F" w:rsidRPr="00FE2D0F" w:rsidRDefault="00C42057" w:rsidP="008F605F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ب)</w:t>
            </w:r>
            <w:r w:rsidR="008F605F" w:rsidRPr="00FE2D0F">
              <w:rPr>
                <w:rFonts w:hint="cs"/>
                <w:sz w:val="26"/>
                <w:rtl/>
              </w:rPr>
              <w:t xml:space="preserve"> </w:t>
            </w:r>
            <w:r w:rsidR="008F605F" w:rsidRPr="00FE2D0F">
              <w:rPr>
                <w:rFonts w:hint="cs"/>
                <w:sz w:val="26"/>
                <w:rtl/>
              </w:rPr>
              <w:t>به اطلاعات داده شده در یک مسأله، .............. می‌گوییم.</w:t>
            </w:r>
          </w:p>
          <w:p w14:paraId="2EB63007" w14:textId="2F56999D" w:rsidR="008F605F" w:rsidRPr="00FE2D0F" w:rsidRDefault="00C42057" w:rsidP="008F605F">
            <w:pPr>
              <w:pStyle w:val="a0"/>
              <w:spacing w:line="10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ج)</w:t>
            </w:r>
            <w:r w:rsidR="008F605F" w:rsidRPr="00FE2D0F">
              <w:rPr>
                <w:rFonts w:hint="cs"/>
                <w:sz w:val="26"/>
                <w:rtl/>
              </w:rPr>
              <w:t xml:space="preserve"> </w:t>
            </w:r>
            <w:r w:rsidR="008F605F" w:rsidRPr="00FE2D0F">
              <w:rPr>
                <w:rFonts w:hint="cs"/>
                <w:sz w:val="26"/>
                <w:rtl/>
              </w:rPr>
              <w:t xml:space="preserve">درجه عبارت </w:t>
            </w:r>
            <w:r w:rsidR="008F605F" w:rsidRPr="00FE2D0F">
              <w:rPr>
                <w:position w:val="-10"/>
                <w:sz w:val="26"/>
              </w:rPr>
              <w:object w:dxaOrig="420" w:dyaOrig="279" w14:anchorId="2386C79D">
                <v:shape id="_x0000_i8407" type="#_x0000_t75" style="width:20.7pt;height:14.9pt" o:ole="">
                  <v:imagedata r:id="rId16" o:title=""/>
                </v:shape>
                <o:OLEObject Type="Embed" ProgID="Equation.DSMT4" ShapeID="_x0000_i8407" DrawAspect="Content" ObjectID="_1808542521" r:id="rId17"/>
              </w:object>
            </w:r>
            <w:r w:rsidR="008F605F" w:rsidRPr="00FE2D0F">
              <w:rPr>
                <w:rFonts w:hint="cs"/>
                <w:sz w:val="26"/>
                <w:rtl/>
              </w:rPr>
              <w:t xml:space="preserve"> نسبت به دو متغیر </w:t>
            </w:r>
            <w:r w:rsidR="008F605F" w:rsidRPr="00FE2D0F">
              <w:rPr>
                <w:sz w:val="26"/>
              </w:rPr>
              <w:t>x</w:t>
            </w:r>
            <w:r w:rsidR="008F605F" w:rsidRPr="00FE2D0F">
              <w:rPr>
                <w:rFonts w:hint="cs"/>
                <w:sz w:val="26"/>
                <w:rtl/>
              </w:rPr>
              <w:t xml:space="preserve"> و </w:t>
            </w:r>
            <w:r w:rsidR="008F605F" w:rsidRPr="00FE2D0F">
              <w:rPr>
                <w:sz w:val="26"/>
              </w:rPr>
              <w:t>y</w:t>
            </w:r>
            <w:r w:rsidR="008F605F" w:rsidRPr="00FE2D0F">
              <w:rPr>
                <w:rFonts w:hint="cs"/>
                <w:sz w:val="26"/>
                <w:rtl/>
              </w:rPr>
              <w:t xml:space="preserve"> برابر است با .................</w:t>
            </w:r>
          </w:p>
          <w:p w14:paraId="59A502D7" w14:textId="761A9FEA" w:rsidR="00C42057" w:rsidRPr="00FE2D0F" w:rsidRDefault="00C42057" w:rsidP="008F605F">
            <w:pPr>
              <w:pStyle w:val="a0"/>
              <w:spacing w:line="10" w:lineRule="atLeast"/>
              <w:rPr>
                <w:rFonts w:hint="cs"/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د) </w:t>
            </w:r>
            <w:r w:rsidR="00F237AC" w:rsidRPr="00FE2D0F">
              <w:rPr>
                <w:rFonts w:hint="cs"/>
                <w:i/>
                <w:sz w:val="26"/>
                <w:rtl/>
              </w:rPr>
              <w:t>از دوران یک مثلث قائم الزاویه حول یکی از اضلاع قائمه‌اش</w:t>
            </w:r>
            <w:r w:rsidR="00F237AC" w:rsidRPr="00FE2D0F">
              <w:rPr>
                <w:rFonts w:hint="cs"/>
                <w:i/>
                <w:sz w:val="26"/>
                <w:rtl/>
              </w:rPr>
              <w:t xml:space="preserve"> ................... به وجود می آید.</w:t>
            </w:r>
          </w:p>
        </w:tc>
        <w:tc>
          <w:tcPr>
            <w:tcW w:w="641" w:type="dxa"/>
          </w:tcPr>
          <w:p w14:paraId="2A6AC534" w14:textId="77777777" w:rsidR="00C42057" w:rsidRPr="00FE2D0F" w:rsidRDefault="00C42057" w:rsidP="003D5F56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7626127E" w14:textId="77777777" w:rsidTr="00D23609">
        <w:trPr>
          <w:trHeight w:val="1207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6D1C0FF0" w14:textId="47AE89EA" w:rsidR="00C42057" w:rsidRPr="00FE2D0F" w:rsidRDefault="00C42057" w:rsidP="00D44684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689C62BF" w14:textId="77777777" w:rsidR="00C42057" w:rsidRPr="00FE2D0F" w:rsidRDefault="007F691C" w:rsidP="003D5F56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i/>
                <w:sz w:val="26"/>
                <w:rtl/>
              </w:rPr>
              <w:object w:dxaOrig="1440" w:dyaOrig="1440" w14:anchorId="0FEBE472">
                <v:shape id="_x0000_s1156" type="#_x0000_t75" style="position:absolute;left:0;text-align:left;margin-left:19.4pt;margin-top:16.45pt;width:94.05pt;height:66.55pt;z-index:251658240;mso-position-horizontal-relative:text;mso-position-vertical-relative:text">
                  <v:imagedata r:id="rId18" o:title=""/>
                  <w10:wrap type="square"/>
                </v:shape>
                <o:OLEObject Type="Embed" ProgID="Visio.Drawing.15" ShapeID="_x0000_s1156" DrawAspect="Content" ObjectID="_1808542546" r:id="rId19"/>
              </w:object>
            </w:r>
            <w:r w:rsidR="00C42057" w:rsidRPr="00FE2D0F">
              <w:rPr>
                <w:rFonts w:hint="cs"/>
                <w:sz w:val="26"/>
                <w:rtl/>
              </w:rPr>
              <w:t>با توجه به نمودار ون مقابل، جاهای خالی را کامل کنید.</w:t>
            </w:r>
          </w:p>
          <w:p w14:paraId="679E8EF5" w14:textId="77777777" w:rsidR="00EB65AC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clear" w:pos="7287"/>
                <w:tab w:val="right" w:pos="4850"/>
                <w:tab w:val="left" w:pos="5133"/>
                <w:tab w:val="right" w:pos="9758"/>
              </w:tabs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الف) </w:t>
            </w:r>
            <w:r w:rsidRPr="00FE2D0F">
              <w:rPr>
                <w:i/>
                <w:position w:val="-14"/>
                <w:sz w:val="26"/>
              </w:rPr>
              <w:object w:dxaOrig="1980" w:dyaOrig="400" w14:anchorId="03B38E98">
                <v:shape id="_x0000_i8408" type="#_x0000_t75" style="width:99.3pt;height:20.7pt" o:ole="">
                  <v:imagedata r:id="rId20" o:title=""/>
                </v:shape>
                <o:OLEObject Type="Embed" ProgID="Equation.DSMT4" ShapeID="_x0000_i8408" DrawAspect="Content" ObjectID="_1808542522" r:id="rId21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                                   </w:t>
            </w:r>
          </w:p>
          <w:p w14:paraId="3310995E" w14:textId="48DF40EB" w:rsidR="008F605F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clear" w:pos="7287"/>
                <w:tab w:val="right" w:pos="4850"/>
                <w:tab w:val="left" w:pos="5133"/>
                <w:tab w:val="right" w:pos="9758"/>
              </w:tabs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>ب)</w:t>
            </w:r>
            <w:r w:rsidRPr="00FE2D0F">
              <w:rPr>
                <w:i/>
                <w:position w:val="-14"/>
                <w:sz w:val="26"/>
              </w:rPr>
              <w:object w:dxaOrig="2160" w:dyaOrig="400" w14:anchorId="1A72083B">
                <v:shape id="_x0000_i8412" type="#_x0000_t75" style="width:108.4pt;height:20.7pt" o:ole="">
                  <v:imagedata r:id="rId22" o:title=""/>
                </v:shape>
                <o:OLEObject Type="Embed" ProgID="Equation.DSMT4" ShapeID="_x0000_i8412" DrawAspect="Content" ObjectID="_1808542523" r:id="rId23"/>
              </w:object>
            </w:r>
          </w:p>
          <w:p w14:paraId="6797766B" w14:textId="77777777" w:rsidR="00EB65AC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right" w:pos="4850"/>
                <w:tab w:val="left" w:pos="5133"/>
              </w:tabs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ج) علامت </w:t>
            </w:r>
            <w:r w:rsidRPr="00FE2D0F">
              <w:rPr>
                <w:i/>
                <w:position w:val="-4"/>
                <w:sz w:val="26"/>
              </w:rPr>
              <w:object w:dxaOrig="200" w:dyaOrig="200" w14:anchorId="23B27CF4">
                <v:shape id="_x0000_i8409" type="#_x0000_t75" style="width:9.95pt;height:9.95pt" o:ole="">
                  <v:imagedata r:id="rId24" o:title=""/>
                </v:shape>
                <o:OLEObject Type="Embed" ProgID="Equation.DSMT4" ShapeID="_x0000_i8409" DrawAspect="Content" ObjectID="_1808542524" r:id="rId25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یا </w:t>
            </w:r>
            <w:r w:rsidRPr="00FE2D0F">
              <w:rPr>
                <w:i/>
                <w:position w:val="-6"/>
                <w:sz w:val="26"/>
              </w:rPr>
              <w:object w:dxaOrig="200" w:dyaOrig="240" w14:anchorId="117054FD">
                <v:shape id="_x0000_i8410" type="#_x0000_t75" style="width:9.95pt;height:11.6pt" o:ole="">
                  <v:imagedata r:id="rId26" o:title=""/>
                </v:shape>
                <o:OLEObject Type="Embed" ProgID="Equation.DSMT4" ShapeID="_x0000_i8410" DrawAspect="Content" ObjectID="_1808542525" r:id="rId27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بگذارید.</w:t>
            </w:r>
            <w:r w:rsidRPr="00FE2D0F">
              <w:rPr>
                <w:rFonts w:hint="cs"/>
                <w:i/>
                <w:sz w:val="26"/>
                <w:rtl/>
              </w:rPr>
              <w:t xml:space="preserve">           </w:t>
            </w:r>
            <w:r w:rsidRPr="00FE2D0F">
              <w:rPr>
                <w:i/>
                <w:sz w:val="26"/>
              </w:rPr>
              <w:t xml:space="preserve"> </w:t>
            </w:r>
            <w:r w:rsidRPr="00FE2D0F">
              <w:rPr>
                <w:i/>
                <w:sz w:val="26"/>
              </w:rPr>
              <w:t xml:space="preserve"> </w:t>
            </w:r>
            <w:r w:rsidRPr="00FE2D0F">
              <w:rPr>
                <w:i/>
                <w:sz w:val="26"/>
              </w:rPr>
              <w:t xml:space="preserve"> </w:t>
            </w:r>
            <w:r w:rsidRPr="00FE2D0F">
              <w:rPr>
                <w:i/>
                <w:position w:val="-10"/>
                <w:sz w:val="26"/>
              </w:rPr>
              <w:object w:dxaOrig="900" w:dyaOrig="320" w14:anchorId="1D79382B">
                <v:shape id="_x0000_i8411" type="#_x0000_t75" style="width:44.7pt;height:16.55pt" o:ole="">
                  <v:imagedata r:id="rId28" o:title=""/>
                </v:shape>
                <o:OLEObject Type="Embed" ProgID="Equation.DSMT4" ShapeID="_x0000_i8411" DrawAspect="Content" ObjectID="_1808542526" r:id="rId29"/>
              </w:object>
            </w:r>
            <w:r w:rsidRPr="00FE2D0F">
              <w:rPr>
                <w:i/>
                <w:sz w:val="26"/>
                <w:rtl/>
              </w:rPr>
              <w:tab/>
            </w:r>
          </w:p>
          <w:p w14:paraId="57C09869" w14:textId="4AEDAE8F" w:rsidR="00C42057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right" w:pos="4850"/>
                <w:tab w:val="left" w:pos="5133"/>
              </w:tabs>
              <w:spacing w:line="15" w:lineRule="atLeast"/>
              <w:rPr>
                <w:rFonts w:hint="cs"/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د) </w:t>
            </w:r>
            <w:r w:rsidRPr="00FE2D0F">
              <w:rPr>
                <w:rFonts w:hint="cs"/>
                <w:i/>
                <w:sz w:val="26"/>
                <w:rtl/>
              </w:rPr>
              <w:t xml:space="preserve"> </w:t>
            </w:r>
            <w:r w:rsidR="00EB65AC" w:rsidRPr="00FE2D0F">
              <w:rPr>
                <w:rFonts w:hint="cs"/>
                <w:i/>
                <w:sz w:val="26"/>
                <w:rtl/>
              </w:rPr>
              <w:t xml:space="preserve">        </w:t>
            </w:r>
            <w:r w:rsidRPr="00FE2D0F">
              <w:rPr>
                <w:rFonts w:hint="cs"/>
                <w:i/>
                <w:sz w:val="26"/>
                <w:rtl/>
              </w:rPr>
              <w:t xml:space="preserve">   </w:t>
            </w:r>
            <w:r w:rsidR="00EB65AC" w:rsidRPr="00FE2D0F">
              <w:rPr>
                <w:i/>
                <w:sz w:val="26"/>
              </w:rPr>
              <w:t xml:space="preserve"> </w:t>
            </w:r>
            <w:r w:rsidRPr="00FE2D0F">
              <w:rPr>
                <w:i/>
                <w:position w:val="-10"/>
                <w:sz w:val="26"/>
              </w:rPr>
              <w:object w:dxaOrig="1120" w:dyaOrig="320" w14:anchorId="4E6C7D52">
                <v:shape id="_x0000_i8413" type="#_x0000_t75" style="width:55.45pt;height:15.7pt" o:ole="">
                  <v:imagedata r:id="rId30" o:title=""/>
                </v:shape>
                <o:OLEObject Type="Embed" ProgID="Equation.DSMT4" ShapeID="_x0000_i8413" DrawAspect="Content" ObjectID="_1808542527" r:id="rId31"/>
              </w:objec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12A3E4C4" w14:textId="77777777" w:rsidR="00C42057" w:rsidRPr="00FE2D0F" w:rsidRDefault="00C42057" w:rsidP="003D5F56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</w:p>
          <w:p w14:paraId="348BE6E8" w14:textId="472746EC" w:rsidR="00C42057" w:rsidRPr="00FE2D0F" w:rsidRDefault="001D6506" w:rsidP="003D5F56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5/1</w:t>
            </w:r>
          </w:p>
        </w:tc>
      </w:tr>
      <w:tr w:rsidR="00BB751E" w:rsidRPr="00FE2D0F" w14:paraId="237F5C55" w14:textId="77777777" w:rsidTr="00D23609">
        <w:trPr>
          <w:trHeight w:val="93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626EA1CB" w14:textId="7777777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0EC54C6E" w14:textId="77777777" w:rsidR="00BB751E" w:rsidRPr="00FE2D0F" w:rsidRDefault="00BB751E" w:rsidP="00BB751E">
            <w:pPr>
              <w:pStyle w:val="a0"/>
              <w:spacing w:line="15" w:lineRule="atLeast"/>
              <w:rPr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الف) حاصل عبارت روبرو را به ساده‌ترین شکل ممکن بنویسید.</w:t>
            </w:r>
            <w:r w:rsidRPr="00FE2D0F">
              <w:rPr>
                <w:rFonts w:hint="cs"/>
                <w:i/>
                <w:sz w:val="26"/>
                <w:rtl/>
              </w:rPr>
              <w:t xml:space="preserve"> </w:t>
            </w:r>
            <w:r w:rsidRPr="00FE2D0F">
              <w:rPr>
                <w:sz w:val="26"/>
              </w:rPr>
              <w:t xml:space="preserve"> </w:t>
            </w:r>
            <w:r w:rsidRPr="00FE2D0F">
              <w:rPr>
                <w:position w:val="-18"/>
                <w:sz w:val="26"/>
              </w:rPr>
              <w:object w:dxaOrig="960" w:dyaOrig="480" w14:anchorId="30742C8B">
                <v:shape id="_x0000_i8414" type="#_x0000_t75" style="width:48pt;height:23.15pt" o:ole="">
                  <v:imagedata r:id="rId32" o:title=""/>
                </v:shape>
                <o:OLEObject Type="Embed" ProgID="Equation.DSMT4" ShapeID="_x0000_i8414" DrawAspect="Content" ObjectID="_1808542528" r:id="rId33"/>
              </w:object>
            </w:r>
            <w:r w:rsidRPr="00FE2D0F">
              <w:rPr>
                <w:sz w:val="26"/>
              </w:rPr>
              <w:t xml:space="preserve">                                             </w:t>
            </w:r>
          </w:p>
          <w:p w14:paraId="21E2075D" w14:textId="1805494C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ب) بین دو عدد </w:t>
            </w:r>
            <w:r w:rsidRPr="00FE2D0F">
              <w:rPr>
                <w:position w:val="-8"/>
                <w:sz w:val="26"/>
              </w:rPr>
              <w:object w:dxaOrig="420" w:dyaOrig="360" w14:anchorId="4211D27B">
                <v:shape id="_x0000_i8415" type="#_x0000_t75" style="width:20.7pt;height:18.2pt" o:ole="">
                  <v:imagedata r:id="rId34" o:title=""/>
                </v:shape>
                <o:OLEObject Type="Embed" ProgID="Equation.DSMT4" ShapeID="_x0000_i8415" DrawAspect="Content" ObjectID="_1808542529" r:id="rId35"/>
              </w:object>
            </w:r>
            <w:r w:rsidRPr="00FE2D0F">
              <w:rPr>
                <w:rFonts w:hint="cs"/>
                <w:sz w:val="26"/>
                <w:rtl/>
              </w:rPr>
              <w:t xml:space="preserve"> و 3 یک عدد گنگ بنویسید.</w:t>
            </w:r>
            <w:r w:rsidRPr="00FE2D0F">
              <w:rPr>
                <w:sz w:val="26"/>
              </w:rPr>
              <w:t xml:space="preserve">  </w:t>
            </w:r>
          </w:p>
          <w:p w14:paraId="4941D791" w14:textId="5794E0C3" w:rsidR="00F237AC" w:rsidRPr="00FE2D0F" w:rsidRDefault="00F237AC" w:rsidP="00BB751E">
            <w:pPr>
              <w:pStyle w:val="a0"/>
              <w:spacing w:line="15" w:lineRule="atLeast"/>
              <w:rPr>
                <w:rFonts w:hint="cs"/>
                <w:i/>
                <w:sz w:val="26"/>
                <w:rtl/>
              </w:rPr>
            </w:pPr>
            <w:r w:rsidRPr="00FE2D0F">
              <w:rPr>
                <w:sz w:val="26"/>
              </w:rPr>
              <w:drawing>
                <wp:anchor distT="0" distB="0" distL="114300" distR="114300" simplePos="0" relativeHeight="251668480" behindDoc="0" locked="0" layoutInCell="1" allowOverlap="1" wp14:anchorId="0D7691CA" wp14:editId="3235AC39">
                  <wp:simplePos x="0" y="0"/>
                  <wp:positionH relativeFrom="column">
                    <wp:posOffset>115565</wp:posOffset>
                  </wp:positionH>
                  <wp:positionV relativeFrom="paragraph">
                    <wp:posOffset>5080</wp:posOffset>
                  </wp:positionV>
                  <wp:extent cx="1956122" cy="265621"/>
                  <wp:effectExtent l="0" t="0" r="635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122" cy="26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2D0F">
              <w:rPr>
                <w:rFonts w:hint="cs"/>
                <w:i/>
                <w:sz w:val="26"/>
                <w:rtl/>
              </w:rPr>
              <w:t xml:space="preserve">ب) مجموعه </w:t>
            </w:r>
            <w:r w:rsidRPr="00FE2D0F">
              <w:rPr>
                <w:i/>
                <w:position w:val="-16"/>
                <w:sz w:val="26"/>
              </w:rPr>
              <w:object w:dxaOrig="2200" w:dyaOrig="440" w14:anchorId="417CC39F">
                <v:shape id="_x0000_i8419" type="#_x0000_t75" style="width:110.05pt;height:21.5pt" o:ole="">
                  <v:imagedata r:id="rId37" o:title=""/>
                </v:shape>
                <o:OLEObject Type="Embed" ProgID="Equation.DSMT4" ShapeID="_x0000_i8419" DrawAspect="Content" ObjectID="_1808542530" r:id="rId38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را روی محور نمایش دهید.</w:t>
            </w:r>
            <w:r w:rsidRPr="00FE2D0F">
              <w:rPr>
                <w:sz w:val="26"/>
              </w:rPr>
              <w:t xml:space="preserve"> </w: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7DF7B8F4" w14:textId="729DFEC0" w:rsidR="00BB751E" w:rsidRPr="00FE2D0F" w:rsidRDefault="0029503B" w:rsidP="00BB751E">
            <w:pPr>
              <w:pStyle w:val="a0"/>
              <w:spacing w:line="15" w:lineRule="atLeast"/>
              <w:jc w:val="center"/>
              <w:rPr>
                <w:rFonts w:hint="cs"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5/1</w:t>
            </w:r>
          </w:p>
        </w:tc>
      </w:tr>
      <w:tr w:rsidR="0029503B" w:rsidRPr="00FE2D0F" w14:paraId="612D0CA6" w14:textId="77777777" w:rsidTr="00D23609">
        <w:trPr>
          <w:trHeight w:val="93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7231E9D9" w14:textId="77777777" w:rsidR="0029503B" w:rsidRPr="00FE2D0F" w:rsidRDefault="0029503B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229225A5" w14:textId="753DAC57" w:rsidR="0029503B" w:rsidRPr="00FE2D0F" w:rsidRDefault="0029503B" w:rsidP="0029503B">
            <w:pPr>
              <w:rPr>
                <w:b/>
                <w:bCs w:val="0"/>
                <w:rtl/>
              </w:rPr>
            </w:pPr>
            <w:r w:rsidRPr="00FE2D0F">
              <w:rPr>
                <w:b/>
                <w:bCs w:val="0"/>
                <w:rtl/>
              </w:rPr>
              <w:t xml:space="preserve">مثلث </w:t>
            </w:r>
            <w:r w:rsidRPr="00FE2D0F">
              <w:rPr>
                <w:rFonts w:asciiTheme="majorHAnsi" w:hAnsiTheme="majorHAnsi"/>
                <w:b/>
                <w:bCs w:val="0"/>
              </w:rPr>
              <w:t>ABC</w:t>
            </w:r>
            <w:r w:rsidRPr="00FE2D0F">
              <w:rPr>
                <w:b/>
                <w:bCs w:val="0"/>
                <w:rtl/>
              </w:rPr>
              <w:t xml:space="preserve"> به ضلع ها</w:t>
            </w:r>
            <w:r w:rsidRPr="00FE2D0F">
              <w:rPr>
                <w:rFonts w:hint="cs"/>
                <w:b/>
                <w:bCs w:val="0"/>
                <w:rtl/>
              </w:rPr>
              <w:t>ی</w:t>
            </w:r>
            <w:r w:rsidRPr="00FE2D0F">
              <w:rPr>
                <w:b/>
                <w:bCs w:val="0"/>
                <w:rtl/>
              </w:rPr>
              <w:t xml:space="preserve"> 3 و 4و </w:t>
            </w:r>
            <w:r w:rsidRPr="00FE2D0F">
              <w:rPr>
                <w:b/>
                <w:bCs w:val="0"/>
              </w:rPr>
              <w:t>x</w:t>
            </w:r>
            <w:r w:rsidRPr="00FE2D0F">
              <w:rPr>
                <w:b/>
                <w:bCs w:val="0"/>
                <w:rtl/>
              </w:rPr>
              <w:t xml:space="preserve"> با مثلث </w:t>
            </w:r>
            <w:r w:rsidRPr="00FE2D0F">
              <w:rPr>
                <w:rFonts w:asciiTheme="majorHAnsi" w:hAnsiTheme="majorHAnsi"/>
                <w:b/>
                <w:bCs w:val="0"/>
              </w:rPr>
              <w:t>DEF</w:t>
            </w:r>
            <w:r w:rsidRPr="00FE2D0F">
              <w:rPr>
                <w:b/>
                <w:bCs w:val="0"/>
                <w:rtl/>
              </w:rPr>
              <w:t xml:space="preserve"> به ضلع ها</w:t>
            </w:r>
            <w:r w:rsidRPr="00FE2D0F">
              <w:rPr>
                <w:rFonts w:hint="cs"/>
                <w:b/>
                <w:bCs w:val="0"/>
                <w:rtl/>
              </w:rPr>
              <w:t>ی</w:t>
            </w:r>
            <w:r w:rsidRPr="00FE2D0F">
              <w:rPr>
                <w:b/>
                <w:bCs w:val="0"/>
                <w:rtl/>
              </w:rPr>
              <w:t xml:space="preserve">  </w:t>
            </w:r>
            <w:r w:rsidRPr="00FE2D0F">
              <w:rPr>
                <w:b/>
                <w:bCs w:val="0"/>
              </w:rPr>
              <w:t xml:space="preserve"> y</w:t>
            </w:r>
            <w:r w:rsidRPr="00FE2D0F">
              <w:rPr>
                <w:b/>
                <w:bCs w:val="0"/>
                <w:rtl/>
              </w:rPr>
              <w:t xml:space="preserve"> و  </w:t>
            </w:r>
            <w:r w:rsidRPr="00FE2D0F">
              <w:rPr>
                <w:b/>
                <w:bCs w:val="0"/>
                <w:rtl/>
                <w:lang w:bidi="fa-IR"/>
              </w:rPr>
              <w:t>۱</w:t>
            </w:r>
            <w:r w:rsidRPr="00FE2D0F">
              <w:rPr>
                <w:b/>
                <w:bCs w:val="0"/>
                <w:rtl/>
              </w:rPr>
              <w:t xml:space="preserve">2 و </w:t>
            </w:r>
            <w:r w:rsidRPr="00FE2D0F">
              <w:rPr>
                <w:rFonts w:hint="cs"/>
                <w:b/>
                <w:bCs w:val="0"/>
                <w:rtl/>
                <w:lang w:bidi="fa-IR"/>
              </w:rPr>
              <w:t>15</w:t>
            </w:r>
            <w:r w:rsidRPr="00FE2D0F">
              <w:rPr>
                <w:b/>
                <w:bCs w:val="0"/>
                <w:rtl/>
              </w:rPr>
              <w:t xml:space="preserve">  متشابه است. </w:t>
            </w:r>
          </w:p>
          <w:p w14:paraId="5BBAFB30" w14:textId="77777777" w:rsidR="0029503B" w:rsidRPr="00FE2D0F" w:rsidRDefault="0029503B" w:rsidP="0029503B">
            <w:pPr>
              <w:rPr>
                <w:rFonts w:hint="cs"/>
                <w:b/>
                <w:bCs w:val="0"/>
                <w:rtl/>
                <w:lang w:bidi="fa-IR"/>
              </w:rPr>
            </w:pPr>
            <w:r w:rsidRPr="00FE2D0F">
              <w:rPr>
                <w:rFonts w:hint="cs"/>
                <w:b/>
                <w:bCs w:val="0"/>
                <w:rtl/>
              </w:rPr>
              <w:t>الف</w:t>
            </w:r>
            <w:r w:rsidRPr="00FE2D0F">
              <w:rPr>
                <w:b/>
                <w:bCs w:val="0"/>
                <w:rtl/>
              </w:rPr>
              <w:t>) نسبت تشابه ا</w:t>
            </w:r>
            <w:r w:rsidRPr="00FE2D0F">
              <w:rPr>
                <w:rFonts w:hint="cs"/>
                <w:b/>
                <w:bCs w:val="0"/>
                <w:rtl/>
              </w:rPr>
              <w:t>ین</w:t>
            </w:r>
            <w:r w:rsidRPr="00FE2D0F">
              <w:rPr>
                <w:b/>
                <w:bCs w:val="0"/>
                <w:rtl/>
              </w:rPr>
              <w:t xml:space="preserve"> دو مثلث را بنو</w:t>
            </w:r>
            <w:r w:rsidRPr="00FE2D0F">
              <w:rPr>
                <w:rFonts w:hint="cs"/>
                <w:b/>
                <w:bCs w:val="0"/>
                <w:rtl/>
              </w:rPr>
              <w:t>یسید</w:t>
            </w:r>
            <w:r w:rsidRPr="00FE2D0F">
              <w:rPr>
                <w:b/>
                <w:bCs w:val="0"/>
                <w:rtl/>
              </w:rPr>
              <w:t xml:space="preserve">. </w:t>
            </w:r>
          </w:p>
          <w:p w14:paraId="7FE51F51" w14:textId="2F434EE2" w:rsidR="0029503B" w:rsidRPr="00FE2D0F" w:rsidRDefault="0029503B" w:rsidP="0029503B">
            <w:pPr>
              <w:rPr>
                <w:rFonts w:hint="cs"/>
                <w:rtl/>
              </w:rPr>
            </w:pPr>
            <w:r w:rsidRPr="00FE2D0F">
              <w:rPr>
                <w:rFonts w:hint="cs"/>
                <w:b/>
                <w:bCs w:val="0"/>
                <w:rtl/>
              </w:rPr>
              <w:t>ب</w:t>
            </w:r>
            <w:r w:rsidRPr="00FE2D0F">
              <w:rPr>
                <w:b/>
                <w:bCs w:val="0"/>
                <w:rtl/>
              </w:rPr>
              <w:t xml:space="preserve"> ) مقدار </w:t>
            </w:r>
            <w:r w:rsidRPr="00FE2D0F">
              <w:rPr>
                <w:b/>
                <w:bCs w:val="0"/>
              </w:rPr>
              <w:t>y</w:t>
            </w:r>
            <w:r w:rsidRPr="00FE2D0F">
              <w:rPr>
                <w:b/>
                <w:bCs w:val="0"/>
                <w:rtl/>
              </w:rPr>
              <w:t xml:space="preserve"> و </w:t>
            </w:r>
            <w:r w:rsidRPr="00FE2D0F">
              <w:rPr>
                <w:b/>
                <w:bCs w:val="0"/>
              </w:rPr>
              <w:t>x</w:t>
            </w:r>
            <w:r w:rsidRPr="00FE2D0F">
              <w:rPr>
                <w:b/>
                <w:bCs w:val="0"/>
                <w:rtl/>
              </w:rPr>
              <w:t xml:space="preserve"> را پ</w:t>
            </w:r>
            <w:r w:rsidRPr="00FE2D0F">
              <w:rPr>
                <w:rFonts w:hint="cs"/>
                <w:b/>
                <w:bCs w:val="0"/>
                <w:rtl/>
              </w:rPr>
              <w:t>یدا</w:t>
            </w:r>
            <w:r w:rsidRPr="00FE2D0F">
              <w:rPr>
                <w:b/>
                <w:bCs w:val="0"/>
                <w:rtl/>
              </w:rPr>
              <w:t xml:space="preserve"> کن</w:t>
            </w:r>
            <w:r w:rsidRPr="00FE2D0F">
              <w:rPr>
                <w:rFonts w:hint="cs"/>
                <w:b/>
                <w:bCs w:val="0"/>
                <w:rtl/>
              </w:rPr>
              <w:t>ید</w:t>
            </w:r>
            <w:r w:rsidRPr="00FE2D0F">
              <w:rPr>
                <w:b/>
                <w:bCs w:val="0"/>
                <w:rtl/>
              </w:rPr>
              <w:t>.</w: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13EF5F70" w14:textId="12A9A83E" w:rsidR="0029503B" w:rsidRPr="00FE2D0F" w:rsidRDefault="00F24580" w:rsidP="00BB751E">
            <w:pPr>
              <w:pStyle w:val="a0"/>
              <w:spacing w:line="15" w:lineRule="atLeast"/>
              <w:jc w:val="center"/>
              <w:rPr>
                <w:rFonts w:hint="cs"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A907D4" w:rsidRPr="00FE2D0F" w14:paraId="16914094" w14:textId="77777777" w:rsidTr="00D23609">
        <w:trPr>
          <w:trHeight w:val="93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751E4520" w14:textId="77777777" w:rsidR="00A907D4" w:rsidRPr="00FE2D0F" w:rsidRDefault="00A907D4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78EF5878" w14:textId="127B8DCE" w:rsidR="00A907D4" w:rsidRPr="00FE2D0F" w:rsidRDefault="00A907D4" w:rsidP="00A907D4">
            <w:pPr>
              <w:rPr>
                <w:b/>
                <w:bCs w:val="0"/>
                <w:rtl/>
              </w:rPr>
            </w:pPr>
            <w:r w:rsidRPr="00FE2D0F">
              <w:rPr>
                <w:b/>
                <w:bCs w:val="0"/>
                <w:noProof/>
              </w:rPr>
              <w:drawing>
                <wp:anchor distT="0" distB="0" distL="114300" distR="114300" simplePos="0" relativeHeight="251677696" behindDoc="0" locked="0" layoutInCell="1" allowOverlap="1" wp14:anchorId="5291439C" wp14:editId="2E4C3BA7">
                  <wp:simplePos x="0" y="0"/>
                  <wp:positionH relativeFrom="column">
                    <wp:posOffset>21951</wp:posOffset>
                  </wp:positionH>
                  <wp:positionV relativeFrom="paragraph">
                    <wp:posOffset>14765</wp:posOffset>
                  </wp:positionV>
                  <wp:extent cx="928800" cy="541453"/>
                  <wp:effectExtent l="0" t="0" r="5080" b="0"/>
                  <wp:wrapNone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546" cy="55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2D0F">
              <w:rPr>
                <w:bCs w:val="0"/>
                <w:noProof/>
                <w:rtl/>
              </w:rPr>
              <w:t xml:space="preserve">در مساله </w:t>
            </w:r>
            <w:r w:rsidRPr="00FE2D0F">
              <w:rPr>
                <w:rFonts w:hint="cs"/>
                <w:bCs w:val="0"/>
                <w:noProof/>
                <w:rtl/>
              </w:rPr>
              <w:t>مقابل</w:t>
            </w:r>
            <w:r w:rsidRPr="00FE2D0F">
              <w:rPr>
                <w:bCs w:val="0"/>
                <w:noProof/>
                <w:rtl/>
              </w:rPr>
              <w:t xml:space="preserve"> فرض و حکم را مشخص کن</w:t>
            </w:r>
            <w:r w:rsidRPr="00FE2D0F">
              <w:rPr>
                <w:rFonts w:hint="cs"/>
                <w:bCs w:val="0"/>
                <w:noProof/>
                <w:rtl/>
              </w:rPr>
              <w:t>ی</w:t>
            </w:r>
            <w:r w:rsidRPr="00FE2D0F">
              <w:rPr>
                <w:rFonts w:hint="eastAsia"/>
                <w:bCs w:val="0"/>
                <w:noProof/>
                <w:rtl/>
              </w:rPr>
              <w:t>د</w:t>
            </w:r>
            <w:r w:rsidRPr="00FE2D0F">
              <w:rPr>
                <w:bCs w:val="0"/>
                <w:noProof/>
                <w:rtl/>
              </w:rPr>
              <w:t>.  "در هر مستط</w:t>
            </w:r>
            <w:r w:rsidRPr="00FE2D0F">
              <w:rPr>
                <w:rFonts w:hint="cs"/>
                <w:bCs w:val="0"/>
                <w:noProof/>
                <w:rtl/>
              </w:rPr>
              <w:t>ی</w:t>
            </w:r>
            <w:r w:rsidRPr="00FE2D0F">
              <w:rPr>
                <w:rFonts w:hint="eastAsia"/>
                <w:bCs w:val="0"/>
                <w:noProof/>
                <w:rtl/>
              </w:rPr>
              <w:t>ل</w:t>
            </w:r>
            <w:r w:rsidRPr="00FE2D0F">
              <w:rPr>
                <w:bCs w:val="0"/>
                <w:noProof/>
                <w:rtl/>
              </w:rPr>
              <w:t xml:space="preserve"> قطرها باهم برابراند"</w:t>
            </w:r>
          </w:p>
          <w:p w14:paraId="254EDEA1" w14:textId="3F47FFA7" w:rsidR="00A907D4" w:rsidRPr="00FE2D0F" w:rsidRDefault="00A907D4" w:rsidP="00A907D4">
            <w:pPr>
              <w:spacing w:line="276" w:lineRule="auto"/>
              <w:rPr>
                <w:rFonts w:hint="cs"/>
                <w:bCs w:val="0"/>
                <w:noProof/>
                <w:rtl/>
              </w:rPr>
            </w:pPr>
            <w:r w:rsidRPr="00FE2D0F">
              <w:rPr>
                <w:rFonts w:hint="eastAsia"/>
                <w:bCs w:val="0"/>
                <w:noProof/>
                <w:rtl/>
              </w:rPr>
              <w:t>فرض</w:t>
            </w:r>
            <w:r w:rsidRPr="00FE2D0F">
              <w:rPr>
                <w:bCs w:val="0"/>
                <w:noProof/>
                <w:rtl/>
              </w:rPr>
              <w:t>:................                                                     حکم:.................</w: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5DBF7FA8" w14:textId="5F9CF099" w:rsidR="00A907D4" w:rsidRPr="00FE2D0F" w:rsidRDefault="00A907D4" w:rsidP="00BB751E">
            <w:pPr>
              <w:pStyle w:val="a0"/>
              <w:spacing w:line="15" w:lineRule="atLeast"/>
              <w:jc w:val="center"/>
              <w:rPr>
                <w:rFonts w:hint="cs"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5/0</w:t>
            </w:r>
          </w:p>
        </w:tc>
      </w:tr>
      <w:tr w:rsidR="00F7369F" w:rsidRPr="00FE2D0F" w14:paraId="2F4EAA34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  <w:bottom w:val="single" w:sz="12" w:space="0" w:color="7030A0"/>
            </w:tcBorders>
          </w:tcPr>
          <w:p w14:paraId="20849600" w14:textId="7FDFA55A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single" w:sz="12" w:space="0" w:color="7030A0"/>
            </w:tcBorders>
          </w:tcPr>
          <w:p w14:paraId="197B4B07" w14:textId="7946A1FC" w:rsidR="00BB751E" w:rsidRPr="00FE2D0F" w:rsidRDefault="00BB751E" w:rsidP="00BB751E">
            <w:pPr>
              <w:pStyle w:val="a0"/>
              <w:tabs>
                <w:tab w:val="right" w:pos="9760"/>
              </w:tabs>
              <w:spacing w:line="15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الف) حاصل عبارت روبه‌رو را به صورت یک عدد توان‌دار بنویسید.                      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position w:val="-4"/>
                <w:sz w:val="26"/>
              </w:rPr>
              <w:object w:dxaOrig="940" w:dyaOrig="300" w14:anchorId="4B1EC0C5">
                <v:shape id="_x0000_i8422" type="#_x0000_t75" style="width:46.35pt;height:15.7pt" o:ole="">
                  <v:imagedata r:id="rId40" o:title=""/>
                </v:shape>
                <o:OLEObject Type="Embed" ProgID="Equation.DSMT4" ShapeID="_x0000_i8422" DrawAspect="Content" ObjectID="_1808542531" r:id="rId41"/>
              </w:object>
            </w:r>
          </w:p>
          <w:p w14:paraId="4AA2179E" w14:textId="79BE8D19" w:rsidR="00BB751E" w:rsidRPr="00FE2D0F" w:rsidRDefault="00BB751E" w:rsidP="00BB751E">
            <w:pPr>
              <w:pStyle w:val="a0"/>
              <w:tabs>
                <w:tab w:val="right" w:pos="9760"/>
              </w:tabs>
              <w:spacing w:line="15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ب) عدد مقابل را به صورت نماد علمی نمایش دهید.                                                           </w:t>
            </w:r>
            <w:r w:rsidRPr="00FE2D0F">
              <w:rPr>
                <w:sz w:val="26"/>
              </w:rPr>
              <w:t xml:space="preserve"> </w:t>
            </w:r>
            <w:r w:rsidRPr="00FE2D0F">
              <w:rPr>
                <w:position w:val="-6"/>
                <w:sz w:val="26"/>
              </w:rPr>
              <w:object w:dxaOrig="999" w:dyaOrig="279" w14:anchorId="75D61CB4">
                <v:shape id="_x0000_i8421" type="#_x0000_t75" style="width:50.5pt;height:14.05pt" o:ole="">
                  <v:imagedata r:id="rId42" o:title=""/>
                </v:shape>
                <o:OLEObject Type="Embed" ProgID="Equation.DSMT4" ShapeID="_x0000_i8421" DrawAspect="Content" ObjectID="_1808542532" r:id="rId43"/>
              </w:object>
            </w:r>
          </w:p>
          <w:p w14:paraId="2207E241" w14:textId="77777777" w:rsidR="008D7534" w:rsidRPr="00FE2D0F" w:rsidRDefault="00BB751E" w:rsidP="008D7534">
            <w:pPr>
              <w:pStyle w:val="a0"/>
              <w:tabs>
                <w:tab w:val="right" w:pos="9760"/>
              </w:tabs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 xml:space="preserve">ج) مخرج کسر مقابل را گویا کنید.                                                              </w:t>
            </w:r>
            <w:r w:rsidR="00F7369F" w:rsidRPr="00FE2D0F">
              <w:rPr>
                <w:rFonts w:hint="cs"/>
                <w:sz w:val="26"/>
                <w:rtl/>
              </w:rPr>
              <w:t xml:space="preserve"> </w:t>
            </w:r>
            <w:r w:rsidRPr="00FE2D0F">
              <w:rPr>
                <w:rFonts w:hint="cs"/>
                <w:sz w:val="26"/>
                <w:rtl/>
              </w:rPr>
              <w:t xml:space="preserve">                          </w:t>
            </w:r>
            <w:r w:rsidRPr="00FE2D0F">
              <w:rPr>
                <w:i/>
                <w:position w:val="-28"/>
                <w:sz w:val="26"/>
              </w:rPr>
              <w:object w:dxaOrig="400" w:dyaOrig="660" w14:anchorId="7BA4A12E">
                <v:shape id="_x0000_i8420" type="#_x0000_t75" style="width:20.7pt;height:33.95pt" o:ole="">
                  <v:imagedata r:id="rId44" o:title=""/>
                </v:shape>
                <o:OLEObject Type="Embed" ProgID="Equation.DSMT4" ShapeID="_x0000_i8420" DrawAspect="Content" ObjectID="_1808542533" r:id="rId45"/>
              </w:object>
            </w:r>
          </w:p>
          <w:p w14:paraId="29FA1AE5" w14:textId="27A22BBE" w:rsidR="008D7534" w:rsidRPr="00FE2D0F" w:rsidRDefault="008D7534" w:rsidP="008D7534">
            <w:pPr>
              <w:pStyle w:val="a0"/>
              <w:tabs>
                <w:tab w:val="right" w:pos="9760"/>
              </w:tabs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د) </w:t>
            </w:r>
            <w:r w:rsidRPr="00FE2D0F">
              <w:rPr>
                <w:rFonts w:hint="cs"/>
                <w:i/>
                <w:sz w:val="26"/>
                <w:rtl/>
              </w:rPr>
              <w:t>کسر</w:t>
            </w:r>
            <w:r w:rsidRPr="00FE2D0F">
              <w:rPr>
                <w:i/>
                <w:position w:val="-24"/>
                <w:sz w:val="26"/>
              </w:rPr>
              <w:object w:dxaOrig="220" w:dyaOrig="660" w14:anchorId="237FA2C5">
                <v:shape id="_x0000_i8426" type="#_x0000_t75" style="width:11.6pt;height:33.95pt" o:ole="">
                  <v:imagedata r:id="rId46" o:title=""/>
                </v:shape>
                <o:OLEObject Type="Embed" ProgID="Equation.DSMT4" ShapeID="_x0000_i8426" DrawAspect="Content" ObjectID="_1808542534" r:id="rId47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، دارای نمایش اعشاری مختوم </w:t>
            </w:r>
            <w:r w:rsidRPr="00FE2D0F">
              <w:rPr>
                <w:rFonts w:hint="cs"/>
                <w:i/>
                <w:sz w:val="26"/>
                <w:rtl/>
              </w:rPr>
              <w:t>یا متناوب؟</w:t>
            </w:r>
            <w:r w:rsidRPr="00FE2D0F">
              <w:rPr>
                <w:rFonts w:ascii="Vazirmatn" w:hAnsi="Vazirmatn" w:cs="0 Nazanin Bold" w:hint="cs"/>
                <w:sz w:val="26"/>
                <w:rtl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bottom w:val="single" w:sz="12" w:space="0" w:color="7030A0"/>
            </w:tcBorders>
          </w:tcPr>
          <w:p w14:paraId="78715820" w14:textId="398C1247" w:rsidR="00BB751E" w:rsidRPr="00FE2D0F" w:rsidRDefault="008D2F39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25/1</w:t>
            </w:r>
          </w:p>
        </w:tc>
      </w:tr>
      <w:tr w:rsidR="00F7369F" w:rsidRPr="00FE2D0F" w14:paraId="4A9797E3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nil"/>
            </w:tcBorders>
          </w:tcPr>
          <w:p w14:paraId="3412722A" w14:textId="41D773E4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  <w:bookmarkStart w:id="1" w:name="_Hlk167875444"/>
          </w:p>
        </w:tc>
        <w:tc>
          <w:tcPr>
            <w:tcW w:w="9807" w:type="dxa"/>
            <w:gridSpan w:val="3"/>
            <w:tcBorders>
              <w:bottom w:val="nil"/>
            </w:tcBorders>
          </w:tcPr>
          <w:p w14:paraId="42B2832F" w14:textId="79A345F1" w:rsidR="00BB751E" w:rsidRPr="00FE2D0F" w:rsidRDefault="00BB751E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الف) حاصل را به کمک اتحادها به دست آورید.</w:t>
            </w:r>
            <w:r w:rsidRPr="00FE2D0F">
              <w:rPr>
                <w:sz w:val="26"/>
              </w:rPr>
              <w:tab/>
            </w:r>
            <w:r w:rsidRPr="00FE2D0F">
              <w:rPr>
                <w:position w:val="-10"/>
                <w:sz w:val="26"/>
              </w:rPr>
              <w:object w:dxaOrig="960" w:dyaOrig="360" w14:anchorId="37E79113">
                <v:shape id="_x0000_i8424" type="#_x0000_t75" style="width:48pt;height:17.4pt" o:ole="">
                  <v:imagedata r:id="rId48" o:title=""/>
                </v:shape>
                <o:OLEObject Type="Embed" ProgID="Equation.DSMT4" ShapeID="_x0000_i8424" DrawAspect="Content" ObjectID="_1808542535" r:id="rId49"/>
              </w:object>
            </w:r>
          </w:p>
        </w:tc>
        <w:tc>
          <w:tcPr>
            <w:tcW w:w="641" w:type="dxa"/>
            <w:tcBorders>
              <w:bottom w:val="nil"/>
            </w:tcBorders>
          </w:tcPr>
          <w:p w14:paraId="555F7851" w14:textId="4B1A1442" w:rsidR="00BB751E" w:rsidRPr="00FE2D0F" w:rsidRDefault="008D446F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sz w:val="26"/>
              </w:rPr>
              <w:t>1</w:t>
            </w:r>
          </w:p>
        </w:tc>
      </w:tr>
      <w:tr w:rsidR="00F7369F" w:rsidRPr="00FE2D0F" w14:paraId="15A0F922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</w:tcBorders>
          </w:tcPr>
          <w:p w14:paraId="34AABED9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15686D71" w14:textId="14F2D76B" w:rsidR="00BB751E" w:rsidRPr="00FE2D0F" w:rsidRDefault="00BB751E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ب) عبارت مقابل را کامل کنید. (تجزیه)</w:t>
            </w:r>
            <w:r w:rsidRPr="00FE2D0F">
              <w:rPr>
                <w:sz w:val="26"/>
              </w:rPr>
              <w:tab/>
            </w:r>
            <w:r w:rsidRPr="00FE2D0F">
              <w:rPr>
                <w:position w:val="-10"/>
                <w:sz w:val="26"/>
              </w:rPr>
              <w:object w:dxaOrig="3040" w:dyaOrig="360" w14:anchorId="49B5551A">
                <v:shape id="_x0000_i8425" type="#_x0000_t75" style="width:153.1pt;height:18.2pt" o:ole="">
                  <v:imagedata r:id="rId50" o:title=""/>
                </v:shape>
                <o:OLEObject Type="Embed" ProgID="Equation.DSMT4" ShapeID="_x0000_i8425" DrawAspect="Content" ObjectID="_1808542536" r:id="rId51"/>
              </w:object>
            </w:r>
          </w:p>
        </w:tc>
        <w:tc>
          <w:tcPr>
            <w:tcW w:w="641" w:type="dxa"/>
            <w:tcBorders>
              <w:top w:val="nil"/>
            </w:tcBorders>
          </w:tcPr>
          <w:p w14:paraId="623B3D06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75/0</w:t>
            </w:r>
          </w:p>
        </w:tc>
      </w:tr>
      <w:tr w:rsidR="00BB751E" w:rsidRPr="00FE2D0F" w14:paraId="505F902C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</w:tcBorders>
          </w:tcPr>
          <w:p w14:paraId="0A7CB9F4" w14:textId="7777777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rFonts w:hint="cs"/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63BC3AB1" w14:textId="3796832B" w:rsidR="00BB751E" w:rsidRPr="00FE2D0F" w:rsidRDefault="00BB751E" w:rsidP="00BB751E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نامعادلة مقابل را حل کرده و مجموعة جواب آن را بنویسید.                       </w:t>
            </w:r>
            <w:r w:rsidRPr="00FE2D0F">
              <w:rPr>
                <w:i/>
                <w:sz w:val="26"/>
              </w:rPr>
              <w:t xml:space="preserve"> </w:t>
            </w:r>
            <w:r w:rsidRPr="00FE2D0F">
              <w:rPr>
                <w:i/>
                <w:position w:val="-14"/>
                <w:sz w:val="26"/>
              </w:rPr>
              <w:object w:dxaOrig="3440" w:dyaOrig="400" w14:anchorId="3FEF8B35">
                <v:shape id="_x0000_i8423" type="#_x0000_t75" style="width:171.3pt;height:20.7pt" o:ole="">
                  <v:imagedata r:id="rId52" o:title=""/>
                </v:shape>
                <o:OLEObject Type="Embed" ProgID="Equation.DSMT4" ShapeID="_x0000_i8423" DrawAspect="Content" ObjectID="_1808542537" r:id="rId53"/>
              </w:object>
            </w:r>
          </w:p>
          <w:p w14:paraId="0DF4554F" w14:textId="77777777" w:rsidR="00BB751E" w:rsidRPr="00FE2D0F" w:rsidRDefault="00BB751E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sz w:val="26"/>
                <w:rtl/>
              </w:rPr>
            </w:pPr>
          </w:p>
          <w:p w14:paraId="2BAB3E92" w14:textId="77777777" w:rsidR="00F10868" w:rsidRPr="00FE2D0F" w:rsidRDefault="00F10868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sz w:val="26"/>
                <w:rtl/>
              </w:rPr>
            </w:pPr>
          </w:p>
          <w:p w14:paraId="6DF6748B" w14:textId="606F5F63" w:rsidR="00E04233" w:rsidRPr="00FE2D0F" w:rsidRDefault="00E04233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rFonts w:hint="cs"/>
                <w:sz w:val="26"/>
                <w:rtl/>
              </w:rPr>
            </w:pPr>
          </w:p>
        </w:tc>
        <w:tc>
          <w:tcPr>
            <w:tcW w:w="641" w:type="dxa"/>
            <w:tcBorders>
              <w:top w:val="nil"/>
            </w:tcBorders>
          </w:tcPr>
          <w:p w14:paraId="22E1ED76" w14:textId="779FD774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rFonts w:hint="cs"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bookmarkEnd w:id="1"/>
      <w:tr w:rsidR="00F7369F" w:rsidRPr="00FE2D0F" w14:paraId="02BB8B86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nil"/>
            </w:tcBorders>
          </w:tcPr>
          <w:p w14:paraId="5B823AAF" w14:textId="17CE2216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nil"/>
            </w:tcBorders>
          </w:tcPr>
          <w:p w14:paraId="2E12214B" w14:textId="0E8B7DD9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i/>
                <w:sz w:val="26"/>
              </w:rPr>
              <w:drawing>
                <wp:anchor distT="0" distB="0" distL="114300" distR="114300" simplePos="0" relativeHeight="251666432" behindDoc="0" locked="0" layoutInCell="1" allowOverlap="1" wp14:anchorId="537AB8CB" wp14:editId="501CCC7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17128</wp:posOffset>
                  </wp:positionV>
                  <wp:extent cx="1350010" cy="1309370"/>
                  <wp:effectExtent l="0" t="0" r="2540" b="508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648191" name=""/>
                          <pic:cNvPicPr/>
                        </pic:nvPicPr>
                        <pic:blipFill rotWithShape="1">
                          <a:blip r:embed="rId54"/>
                          <a:srcRect r="47261" b="3296"/>
                          <a:stretch/>
                        </pic:blipFill>
                        <pic:spPr bwMode="auto">
                          <a:xfrm>
                            <a:off x="0" y="0"/>
                            <a:ext cx="1350010" cy="130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D0F">
              <w:rPr>
                <w:rFonts w:hint="cs"/>
                <w:sz w:val="26"/>
                <w:rtl/>
              </w:rPr>
              <w:t xml:space="preserve">الف) با کامل کردن جدول زیر، نمودار خط به معادلة </w:t>
            </w:r>
            <w:r w:rsidR="00B64D58" w:rsidRPr="00FE2D0F">
              <w:rPr>
                <w:position w:val="-10"/>
                <w:sz w:val="26"/>
              </w:rPr>
              <w:object w:dxaOrig="980" w:dyaOrig="279" w14:anchorId="4C8EA00F">
                <v:shape id="_x0000_i8405" type="#_x0000_t75" style="width:48.85pt;height:14.9pt" o:ole="">
                  <v:imagedata r:id="rId55" o:title=""/>
                </v:shape>
                <o:OLEObject Type="Embed" ProgID="Equation.DSMT4" ShapeID="_x0000_i8405" DrawAspect="Content" ObjectID="_1808542538" r:id="rId56"/>
              </w:object>
            </w:r>
            <w:r w:rsidRPr="00FE2D0F">
              <w:rPr>
                <w:rFonts w:hint="cs"/>
                <w:sz w:val="26"/>
                <w:rtl/>
              </w:rPr>
              <w:t xml:space="preserve"> را رسم کنید.</w:t>
            </w:r>
          </w:p>
          <w:p w14:paraId="08940C4C" w14:textId="77777777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bottom w:val="nil"/>
            </w:tcBorders>
          </w:tcPr>
          <w:p w14:paraId="32A86F1D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115B59A5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  <w:bottom w:val="nil"/>
            </w:tcBorders>
          </w:tcPr>
          <w:p w14:paraId="6FE43AF1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nil"/>
            </w:tcBorders>
          </w:tcPr>
          <w:p w14:paraId="609B9E1A" w14:textId="3E8AAF0E" w:rsidR="00B64D58" w:rsidRPr="00FE2D0F" w:rsidRDefault="00B64D58" w:rsidP="00A6179C">
            <w:pPr>
              <w:pStyle w:val="a0"/>
              <w:spacing w:line="15" w:lineRule="atLeast"/>
              <w:rPr>
                <w:rFonts w:hint="cs"/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ب) آیا این خط از نقطة </w:t>
            </w:r>
            <w:r w:rsidRPr="00FE2D0F">
              <w:rPr>
                <w:i/>
                <w:position w:val="-30"/>
                <w:sz w:val="26"/>
              </w:rPr>
              <w:object w:dxaOrig="540" w:dyaOrig="720" w14:anchorId="5AD7A57B">
                <v:shape id="_x0000_i8427" type="#_x0000_t75" style="width:27.3pt;height:35.6pt" o:ole="">
                  <v:imagedata r:id="rId57" o:title=""/>
                </v:shape>
                <o:OLEObject Type="Embed" ProgID="Equation.DSMT4" ShapeID="_x0000_i8427" DrawAspect="Content" ObjectID="_1808542539" r:id="rId58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می‌گذرد؟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4D0D46A0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25/0</w:t>
            </w:r>
          </w:p>
        </w:tc>
      </w:tr>
      <w:tr w:rsidR="00F7369F" w:rsidRPr="00FE2D0F" w14:paraId="4CAF4AF2" w14:textId="77777777" w:rsidTr="00D23609">
        <w:trPr>
          <w:trHeight w:val="726"/>
          <w:jc w:val="center"/>
        </w:trPr>
        <w:tc>
          <w:tcPr>
            <w:tcW w:w="576" w:type="dxa"/>
            <w:tcBorders>
              <w:top w:val="nil"/>
            </w:tcBorders>
          </w:tcPr>
          <w:p w14:paraId="788AC988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7D467D92" w14:textId="7150FBB2" w:rsidR="00BB751E" w:rsidRPr="00FE2D0F" w:rsidRDefault="00BB751E" w:rsidP="0093401A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ج) </w:t>
            </w:r>
            <w:r w:rsidR="00B64D58" w:rsidRPr="00FE2D0F">
              <w:rPr>
                <w:rFonts w:hint="cs"/>
                <w:sz w:val="26"/>
                <w:rtl/>
              </w:rPr>
              <w:t xml:space="preserve">معادله خطی را بنویسید که با این خط موازی باشد و از نقطه </w:t>
            </w:r>
            <w:r w:rsidR="00B64D58" w:rsidRPr="00FE2D0F">
              <w:rPr>
                <w:i/>
                <w:position w:val="-30"/>
                <w:sz w:val="26"/>
              </w:rPr>
              <w:object w:dxaOrig="400" w:dyaOrig="720" w14:anchorId="436B3F4F">
                <v:shape id="_x0000_i8428" type="#_x0000_t75" style="width:20.7pt;height:35.6pt" o:ole="">
                  <v:imagedata r:id="rId59" o:title=""/>
                </v:shape>
                <o:OLEObject Type="Embed" ProgID="Equation.DSMT4" ShapeID="_x0000_i8428" DrawAspect="Content" ObjectID="_1808542540" r:id="rId60"/>
              </w:object>
            </w:r>
            <w:r w:rsidR="00B64D58" w:rsidRPr="00FE2D0F">
              <w:rPr>
                <w:rFonts w:hint="cs"/>
                <w:i/>
                <w:sz w:val="26"/>
                <w:rtl/>
              </w:rPr>
              <w:t xml:space="preserve"> بگذرد.</w:t>
            </w:r>
          </w:p>
        </w:tc>
        <w:tc>
          <w:tcPr>
            <w:tcW w:w="641" w:type="dxa"/>
            <w:tcBorders>
              <w:top w:val="nil"/>
            </w:tcBorders>
          </w:tcPr>
          <w:p w14:paraId="144C42E7" w14:textId="078B9456" w:rsidR="00BB751E" w:rsidRPr="00FE2D0F" w:rsidRDefault="00B64D58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</w:t>
            </w:r>
            <w:r w:rsidR="00BB751E" w:rsidRPr="00FE2D0F">
              <w:rPr>
                <w:rFonts w:hint="cs"/>
                <w:sz w:val="26"/>
                <w:rtl/>
              </w:rPr>
              <w:t>/0</w:t>
            </w:r>
          </w:p>
        </w:tc>
      </w:tr>
      <w:tr w:rsidR="00F7369F" w:rsidRPr="00FE2D0F" w14:paraId="5E7C4462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7BDAF423" w14:textId="53624762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19D4D4D5" w14:textId="349B9469" w:rsidR="00BB751E" w:rsidRPr="00FE2D0F" w:rsidRDefault="00BB751E" w:rsidP="00852FCF">
            <w:pPr>
              <w:pStyle w:val="a0"/>
              <w:spacing w:line="15" w:lineRule="atLeast"/>
              <w:jc w:val="left"/>
              <w:rPr>
                <w:rFonts w:hint="cs"/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دستگاه معادلات خطی مقابل را حل کنید.                                                                           </w:t>
            </w:r>
            <w:r w:rsidRPr="00FE2D0F">
              <w:rPr>
                <w:sz w:val="26"/>
              </w:rPr>
              <w:t xml:space="preserve"> </w:t>
            </w:r>
            <w:r w:rsidR="00852FCF" w:rsidRPr="00FE2D0F">
              <w:rPr>
                <w:position w:val="-30"/>
                <w:sz w:val="26"/>
              </w:rPr>
              <w:object w:dxaOrig="1219" w:dyaOrig="720" w14:anchorId="36FF4D53">
                <v:shape id="_x0000_i8470" type="#_x0000_t75" style="width:61.25pt;height:36.4pt" o:ole="">
                  <v:imagedata r:id="rId61" o:title=""/>
                </v:shape>
                <o:OLEObject Type="Embed" ProgID="Equation.DSMT4" ShapeID="_x0000_i8470" DrawAspect="Content" ObjectID="_1808542541" r:id="rId62"/>
              </w:object>
            </w:r>
          </w:p>
          <w:p w14:paraId="14F5BB6F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rFonts w:hint="cs"/>
                <w:i/>
                <w:sz w:val="26"/>
                <w:rtl/>
              </w:rPr>
            </w:pPr>
          </w:p>
          <w:p w14:paraId="322452D0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3689C5F6" w14:textId="26C337B0" w:rsidR="00BB751E" w:rsidRPr="00FE2D0F" w:rsidRDefault="009F4D2B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</w:t>
            </w:r>
            <w:r w:rsidR="00BB751E" w:rsidRPr="00FE2D0F">
              <w:rPr>
                <w:rFonts w:hint="cs"/>
                <w:sz w:val="26"/>
                <w:rtl/>
              </w:rPr>
              <w:t>5/1</w:t>
            </w:r>
          </w:p>
        </w:tc>
      </w:tr>
      <w:tr w:rsidR="00F7369F" w:rsidRPr="00FE2D0F" w14:paraId="0BEDAD27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nil"/>
            </w:tcBorders>
          </w:tcPr>
          <w:p w14:paraId="60585185" w14:textId="7C596825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nil"/>
            </w:tcBorders>
          </w:tcPr>
          <w:p w14:paraId="603FB708" w14:textId="77777777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الف) عبارت گویای </w:t>
            </w:r>
            <w:r w:rsidR="00F237AC" w:rsidRPr="00FE2D0F">
              <w:rPr>
                <w:position w:val="-24"/>
                <w:sz w:val="26"/>
              </w:rPr>
              <w:object w:dxaOrig="639" w:dyaOrig="660" w14:anchorId="4075746B">
                <v:shape id="_x0000_i8430" type="#_x0000_t75" style="width:31.45pt;height:33.95pt" o:ole="">
                  <v:imagedata r:id="rId63" o:title=""/>
                </v:shape>
                <o:OLEObject Type="Embed" ProgID="Equation.DSMT4" ShapeID="_x0000_i8430" DrawAspect="Content" ObjectID="_1808542542" r:id="rId64"/>
              </w:object>
            </w:r>
            <w:r w:rsidRPr="00FE2D0F">
              <w:rPr>
                <w:rFonts w:hint="cs"/>
                <w:sz w:val="26"/>
                <w:rtl/>
              </w:rPr>
              <w:t xml:space="preserve"> به ازای چه مقداری از </w:t>
            </w:r>
            <w:r w:rsidRPr="00FE2D0F">
              <w:rPr>
                <w:sz w:val="26"/>
              </w:rPr>
              <w:t>x</w:t>
            </w:r>
            <w:r w:rsidRPr="00FE2D0F">
              <w:rPr>
                <w:rFonts w:hint="cs"/>
                <w:sz w:val="26"/>
                <w:rtl/>
              </w:rPr>
              <w:t xml:space="preserve"> </w:t>
            </w:r>
            <w:r w:rsidRPr="00FE2D0F">
              <w:rPr>
                <w:rFonts w:hint="cs"/>
                <w:sz w:val="26"/>
                <w:u w:val="single"/>
                <w:rtl/>
              </w:rPr>
              <w:t>تعریف نشده</w:t>
            </w:r>
            <w:r w:rsidRPr="00FE2D0F">
              <w:rPr>
                <w:rFonts w:hint="cs"/>
                <w:sz w:val="26"/>
                <w:rtl/>
              </w:rPr>
              <w:t xml:space="preserve"> است؟</w:t>
            </w:r>
          </w:p>
          <w:p w14:paraId="373C4710" w14:textId="28A1BF96" w:rsidR="00F04FE7" w:rsidRPr="00FE2D0F" w:rsidRDefault="00F04FE7" w:rsidP="00BB751E">
            <w:pPr>
              <w:pStyle w:val="a0"/>
              <w:spacing w:line="15" w:lineRule="atLeast"/>
              <w:rPr>
                <w:i/>
                <w:sz w:val="26"/>
              </w:rPr>
            </w:pPr>
          </w:p>
        </w:tc>
        <w:tc>
          <w:tcPr>
            <w:tcW w:w="641" w:type="dxa"/>
            <w:tcBorders>
              <w:bottom w:val="nil"/>
            </w:tcBorders>
          </w:tcPr>
          <w:p w14:paraId="1E7F124C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5/0</w:t>
            </w:r>
          </w:p>
        </w:tc>
      </w:tr>
      <w:tr w:rsidR="00F7369F" w:rsidRPr="00FE2D0F" w14:paraId="05EA5250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  <w:bottom w:val="nil"/>
            </w:tcBorders>
          </w:tcPr>
          <w:p w14:paraId="381865D8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nil"/>
            </w:tcBorders>
          </w:tcPr>
          <w:p w14:paraId="1B07DD8C" w14:textId="03FEBEB1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ب) عبارت گویای مقابل را ساده کنید.</w:t>
            </w:r>
            <w:r w:rsidRPr="00FE2D0F">
              <w:rPr>
                <w:sz w:val="26"/>
              </w:rPr>
              <w:t xml:space="preserve"> </w:t>
            </w:r>
            <w:r w:rsidR="00F04FE7" w:rsidRPr="00FE2D0F">
              <w:rPr>
                <w:position w:val="-24"/>
                <w:sz w:val="26"/>
              </w:rPr>
              <w:object w:dxaOrig="1980" w:dyaOrig="660" w14:anchorId="75000343">
                <v:shape id="_x0000_i8431" type="#_x0000_t75" style="width:90.2pt;height:29.8pt" o:ole="">
                  <v:imagedata r:id="rId65" o:title=""/>
                </v:shape>
                <o:OLEObject Type="Embed" ProgID="Equation.DSMT4" ShapeID="_x0000_i8431" DrawAspect="Content" ObjectID="_1808542543" r:id="rId66"/>
              </w:object>
            </w:r>
            <w:r w:rsidRPr="00FE2D0F">
              <w:rPr>
                <w:sz w:val="26"/>
              </w:rPr>
              <w:t xml:space="preserve">                                                              </w:t>
            </w:r>
          </w:p>
          <w:p w14:paraId="17CB01AE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620C1E11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4878A4F5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</w:tcBorders>
          </w:tcPr>
          <w:p w14:paraId="09647C44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07D3C1DD" w14:textId="77777777" w:rsidR="00BB751E" w:rsidRPr="00FE2D0F" w:rsidRDefault="00BB751E" w:rsidP="00BB751E">
            <w:pPr>
              <w:pStyle w:val="a0"/>
              <w:tabs>
                <w:tab w:val="clear" w:pos="5850"/>
                <w:tab w:val="right" w:pos="9760"/>
              </w:tabs>
              <w:spacing w:line="15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ج) حاصل را به ساده‌ترین شکل ممکن بنویسید.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rFonts w:hint="cs"/>
                <w:sz w:val="26"/>
                <w:rtl/>
              </w:rPr>
              <w:t xml:space="preserve">          </w:t>
            </w:r>
            <w:r w:rsidR="00FC39FE" w:rsidRPr="00FE2D0F">
              <w:rPr>
                <w:rFonts w:hint="cs"/>
                <w:sz w:val="26"/>
                <w:rtl/>
              </w:rPr>
              <w:t xml:space="preserve">               </w:t>
            </w:r>
            <w:r w:rsidRPr="00FE2D0F">
              <w:rPr>
                <w:rFonts w:hint="cs"/>
                <w:sz w:val="26"/>
                <w:rtl/>
              </w:rPr>
              <w:t xml:space="preserve">                   </w:t>
            </w:r>
            <w:r w:rsidR="00FC39FE" w:rsidRPr="00FE2D0F">
              <w:rPr>
                <w:position w:val="-24"/>
                <w:sz w:val="26"/>
              </w:rPr>
              <w:object w:dxaOrig="1520" w:dyaOrig="620" w14:anchorId="1C8A0BBE">
                <v:shape id="_x0000_i8432" type="#_x0000_t75" style="width:70.35pt;height:28.15pt" o:ole="">
                  <v:imagedata r:id="rId67" o:title=""/>
                </v:shape>
                <o:OLEObject Type="Embed" ProgID="Equation.DSMT4" ShapeID="_x0000_i8432" DrawAspect="Content" ObjectID="_1808542544" r:id="rId68"/>
              </w:object>
            </w:r>
            <w:r w:rsidRPr="00FE2D0F">
              <w:rPr>
                <w:sz w:val="26"/>
                <w:rtl/>
              </w:rPr>
              <w:tab/>
            </w:r>
          </w:p>
          <w:p w14:paraId="6EFFEED4" w14:textId="5928A877" w:rsidR="00F04FE7" w:rsidRPr="00FE2D0F" w:rsidRDefault="00F04FE7" w:rsidP="00BB751E">
            <w:pPr>
              <w:pStyle w:val="a0"/>
              <w:tabs>
                <w:tab w:val="clear" w:pos="5850"/>
                <w:tab w:val="right" w:pos="9760"/>
              </w:tabs>
              <w:spacing w:line="15" w:lineRule="atLeas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top w:val="nil"/>
            </w:tcBorders>
          </w:tcPr>
          <w:p w14:paraId="6B7A28B5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5/0</w:t>
            </w:r>
          </w:p>
        </w:tc>
      </w:tr>
      <w:tr w:rsidR="00F7369F" w:rsidRPr="00FE2D0F" w14:paraId="7FCC4ABB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575D38EC" w14:textId="0CFD42B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2E5DA17C" w14:textId="3479FE76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تقسیم مقابل را حل کرده و خارج قسمت و باقی‌مانده را مشخص کنید.</w:t>
            </w:r>
            <w:r w:rsidRPr="00FE2D0F">
              <w:rPr>
                <w:sz w:val="26"/>
              </w:rPr>
              <w:t xml:space="preserve"> </w:t>
            </w:r>
            <w:r w:rsidR="00FC39FE" w:rsidRPr="00FE2D0F">
              <w:rPr>
                <w:position w:val="-16"/>
                <w:sz w:val="26"/>
              </w:rPr>
              <w:object w:dxaOrig="2000" w:dyaOrig="420" w14:anchorId="76F128CC">
                <v:shape id="_x0000_i8433" type="#_x0000_t75" style="width:100.95pt;height:20.7pt" o:ole="">
                  <v:imagedata r:id="rId69" o:title=""/>
                </v:shape>
                <o:OLEObject Type="Embed" ProgID="Equation.DSMT4" ShapeID="_x0000_i8433" DrawAspect="Content" ObjectID="_1808542545" r:id="rId70"/>
              </w:object>
            </w:r>
            <w:r w:rsidRPr="00FE2D0F">
              <w:rPr>
                <w:sz w:val="26"/>
              </w:rPr>
              <w:t xml:space="preserve">                              </w:t>
            </w:r>
          </w:p>
          <w:p w14:paraId="5908CD2A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  <w:p w14:paraId="41B3AA29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  <w:p w14:paraId="2493C1EF" w14:textId="77777777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</w:rPr>
            </w:pP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5383BBE6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25/1</w:t>
            </w:r>
          </w:p>
        </w:tc>
      </w:tr>
      <w:tr w:rsidR="00F7369F" w:rsidRPr="00FE2D0F" w14:paraId="7FA1E7BC" w14:textId="77777777" w:rsidTr="008C7B3F">
        <w:trPr>
          <w:trHeight w:val="1737"/>
          <w:jc w:val="center"/>
        </w:trPr>
        <w:tc>
          <w:tcPr>
            <w:tcW w:w="576" w:type="dxa"/>
            <w:tcBorders>
              <w:top w:val="nil"/>
              <w:bottom w:val="single" w:sz="12" w:space="0" w:color="7030A0"/>
            </w:tcBorders>
          </w:tcPr>
          <w:p w14:paraId="5B5BE284" w14:textId="7777777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  <w:p w14:paraId="7DDBA18D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single" w:sz="12" w:space="0" w:color="7030A0"/>
            </w:tcBorders>
          </w:tcPr>
          <w:p w14:paraId="6DD19D39" w14:textId="7E4E215D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</w:rPr>
            </w:pPr>
            <w:r w:rsidRPr="00FE2D0F">
              <w:rPr>
                <w:rFonts w:hint="cs"/>
                <w:sz w:val="26"/>
                <w:u w:val="single"/>
                <w:rtl/>
              </w:rPr>
              <w:t>«نوشتن فرمول در مسائل زیر الزامی است.»</w:t>
            </w:r>
          </w:p>
          <w:p w14:paraId="2E52A3DC" w14:textId="1662E6D9" w:rsidR="005405F8" w:rsidRPr="00FE2D0F" w:rsidRDefault="005405F8" w:rsidP="00F7369F">
            <w:pPr>
              <w:rPr>
                <w:rFonts w:ascii="Shabnam" w:hAnsi="Shabnam"/>
                <w:b/>
                <w:bCs w:val="0"/>
                <w:rtl/>
                <w:lang w:bidi="fa-IR"/>
              </w:rPr>
            </w:pPr>
            <w:r w:rsidRPr="00FE2D0F">
              <w:rPr>
                <w:b/>
                <w:bCs w:val="0"/>
                <w:noProof/>
                <w:lang w:bidi="fa-IR"/>
              </w:rPr>
              <w:drawing>
                <wp:anchor distT="0" distB="0" distL="114300" distR="114300" simplePos="0" relativeHeight="251670528" behindDoc="0" locked="0" layoutInCell="1" allowOverlap="1" wp14:anchorId="3FB668CE" wp14:editId="65587EF8">
                  <wp:simplePos x="0" y="0"/>
                  <wp:positionH relativeFrom="page">
                    <wp:posOffset>13500</wp:posOffset>
                  </wp:positionH>
                  <wp:positionV relativeFrom="page">
                    <wp:posOffset>380505</wp:posOffset>
                  </wp:positionV>
                  <wp:extent cx="916305" cy="739140"/>
                  <wp:effectExtent l="0" t="0" r="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0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D0F">
              <w:rPr>
                <w:rFonts w:ascii="Shabnam" w:hAnsi="Shabnam" w:hint="cs"/>
                <w:b/>
                <w:bCs w:val="0"/>
                <w:rtl/>
                <w:lang w:bidi="fa-IR"/>
              </w:rPr>
              <w:t xml:space="preserve">الف) </w:t>
            </w:r>
            <w:r w:rsidRPr="00FE2D0F">
              <w:rPr>
                <w:rFonts w:hint="cs"/>
                <w:b/>
                <w:bCs w:val="0"/>
                <w:rtl/>
              </w:rPr>
              <w:t>اگر ربع دایره مقابل را مانند شکل حول یکی از شعاع‌هایش دوران دهیم، چه شکلی حاصل می‌شود؟</w:t>
            </w:r>
            <w:r w:rsidRPr="00FE2D0F">
              <w:rPr>
                <w:rFonts w:hint="cs"/>
                <w:b/>
                <w:bCs w:val="0"/>
                <w:i/>
                <w:rtl/>
              </w:rPr>
              <w:t>...............</w:t>
            </w:r>
            <w:r w:rsidRPr="00FE2D0F">
              <w:rPr>
                <w:rFonts w:ascii="Shabnam" w:hAnsi="Shabnam" w:hint="cs"/>
                <w:b/>
                <w:bCs w:val="0"/>
                <w:rtl/>
                <w:lang w:bidi="fa-IR"/>
              </w:rPr>
              <w:t xml:space="preserve"> </w:t>
            </w:r>
          </w:p>
          <w:p w14:paraId="3F25BE54" w14:textId="60855C28" w:rsidR="00BB751E" w:rsidRPr="00FE2D0F" w:rsidRDefault="005405F8" w:rsidP="00F7369F">
            <w:pPr>
              <w:rPr>
                <w:rFonts w:ascii="Shabnam" w:hAnsi="Shabnam"/>
                <w:b/>
                <w:bCs w:val="0"/>
                <w:rtl/>
                <w:lang w:bidi="fa-IR"/>
              </w:rPr>
            </w:pPr>
            <w:r w:rsidRPr="00FE2D0F">
              <w:rPr>
                <w:rFonts w:ascii="Shabnam" w:hAnsi="Shabnam" w:hint="cs"/>
                <w:b/>
                <w:bCs w:val="0"/>
                <w:rtl/>
              </w:rPr>
              <w:t xml:space="preserve">ب) </w:t>
            </w:r>
            <w:r w:rsidR="00F7369F" w:rsidRPr="00FE2D0F">
              <w:rPr>
                <w:rFonts w:ascii="Shabnam" w:hAnsi="Shabnam" w:hint="cs"/>
                <w:b/>
                <w:bCs w:val="0"/>
                <w:rtl/>
              </w:rPr>
              <w:t xml:space="preserve">حجم حاصل از </w:t>
            </w:r>
            <w:r w:rsidRPr="00FE2D0F">
              <w:rPr>
                <w:rFonts w:ascii="Shabnam" w:hAnsi="Shabnam" w:hint="cs"/>
                <w:b/>
                <w:bCs w:val="0"/>
                <w:rtl/>
              </w:rPr>
              <w:t xml:space="preserve">این </w:t>
            </w:r>
            <w:r w:rsidR="00F7369F" w:rsidRPr="00FE2D0F">
              <w:rPr>
                <w:rFonts w:ascii="Shabnam" w:hAnsi="Shabnam" w:hint="cs"/>
                <w:b/>
                <w:bCs w:val="0"/>
                <w:rtl/>
              </w:rPr>
              <w:t xml:space="preserve">دوران </w:t>
            </w:r>
            <w:r w:rsidRPr="00FE2D0F">
              <w:rPr>
                <w:rFonts w:ascii="Shabnam" w:hAnsi="Shabnam" w:hint="cs"/>
                <w:b/>
                <w:bCs w:val="0"/>
                <w:rtl/>
              </w:rPr>
              <w:t>را محاسبه کنید</w:t>
            </w:r>
            <w:r w:rsidR="00F7369F" w:rsidRPr="00FE2D0F">
              <w:rPr>
                <w:rFonts w:ascii="Shabnam" w:hAnsi="Shabnam" w:hint="cs"/>
                <w:b/>
                <w:bCs w:val="0"/>
                <w:rtl/>
                <w:lang w:bidi="fa-IR"/>
              </w:rPr>
              <w:t>.</w:t>
            </w:r>
          </w:p>
          <w:p w14:paraId="4CA04ECB" w14:textId="77777777" w:rsidR="005405F8" w:rsidRPr="00FE2D0F" w:rsidRDefault="005405F8" w:rsidP="00F7369F">
            <w:pPr>
              <w:rPr>
                <w:bCs w:val="0"/>
                <w:i/>
                <w:rtl/>
              </w:rPr>
            </w:pPr>
          </w:p>
          <w:p w14:paraId="7E6028B1" w14:textId="5F795435" w:rsidR="005405F8" w:rsidRPr="00FE2D0F" w:rsidRDefault="005405F8" w:rsidP="00F7369F">
            <w:pPr>
              <w:rPr>
                <w:bCs w:val="0"/>
                <w:i/>
                <w:rtl/>
              </w:rPr>
            </w:pPr>
          </w:p>
        </w:tc>
        <w:tc>
          <w:tcPr>
            <w:tcW w:w="641" w:type="dxa"/>
            <w:tcBorders>
              <w:top w:val="nil"/>
              <w:bottom w:val="single" w:sz="12" w:space="0" w:color="7030A0"/>
            </w:tcBorders>
            <w:vAlign w:val="center"/>
          </w:tcPr>
          <w:p w14:paraId="6D3AB0EA" w14:textId="7E27A652" w:rsidR="00BB751E" w:rsidRPr="00FE2D0F" w:rsidRDefault="0028334F" w:rsidP="008C7B3F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25/1</w:t>
            </w:r>
          </w:p>
        </w:tc>
      </w:tr>
      <w:tr w:rsidR="00F7369F" w:rsidRPr="00FE2D0F" w14:paraId="7BF03514" w14:textId="77777777" w:rsidTr="008953EC">
        <w:trPr>
          <w:trHeight w:val="1209"/>
          <w:jc w:val="center"/>
        </w:trPr>
        <w:tc>
          <w:tcPr>
            <w:tcW w:w="576" w:type="dxa"/>
            <w:tcBorders>
              <w:top w:val="nil"/>
              <w:bottom w:val="single" w:sz="4" w:space="0" w:color="auto"/>
            </w:tcBorders>
          </w:tcPr>
          <w:p w14:paraId="01440944" w14:textId="6AF50FEA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single" w:sz="4" w:space="0" w:color="auto"/>
            </w:tcBorders>
          </w:tcPr>
          <w:p w14:paraId="5B5264E1" w14:textId="77777777" w:rsidR="00BB751E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ascii="Vazirmatn" w:hAnsi="Vazirmatn" w:cs="0 Nazanin Bold" w:hint="cs"/>
                <w:sz w:val="26"/>
                <w:rtl/>
              </w:rPr>
              <w:drawing>
                <wp:anchor distT="0" distB="0" distL="114300" distR="114300" simplePos="0" relativeHeight="251672576" behindDoc="0" locked="0" layoutInCell="1" allowOverlap="1" wp14:anchorId="794677CA" wp14:editId="61055C19">
                  <wp:simplePos x="0" y="0"/>
                  <wp:positionH relativeFrom="page">
                    <wp:posOffset>117995</wp:posOffset>
                  </wp:positionH>
                  <wp:positionV relativeFrom="page">
                    <wp:posOffset>52090</wp:posOffset>
                  </wp:positionV>
                  <wp:extent cx="860425" cy="88392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ECCF26.tmp"/>
                          <pic:cNvPicPr/>
                        </pic:nvPicPr>
                        <pic:blipFill rotWithShape="1"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54" t="22008" r="47698" b="8228"/>
                          <a:stretch/>
                        </pic:blipFill>
                        <pic:spPr bwMode="auto">
                          <a:xfrm>
                            <a:off x="0" y="0"/>
                            <a:ext cx="860425" cy="88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D0F">
              <w:rPr>
                <w:rFonts w:hint="cs"/>
                <w:sz w:val="26"/>
                <w:rtl/>
              </w:rPr>
              <w:t>حجم مخروطی به شعاع ۲ و ارتفاع ۶ را به دست آورید.</w:t>
            </w:r>
            <w:r w:rsidRPr="00FE2D0F">
              <w:rPr>
                <w:rFonts w:ascii="Vazirmatn" w:hAnsi="Vazirmatn" w:cs="0 Nazanin Bold" w:hint="cs"/>
                <w:sz w:val="26"/>
                <w:rtl/>
              </w:rPr>
              <w:t xml:space="preserve"> </w:t>
            </w:r>
          </w:p>
          <w:p w14:paraId="2AFD85F5" w14:textId="77777777" w:rsidR="00F7369F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</w:p>
          <w:p w14:paraId="7F232942" w14:textId="77777777" w:rsidR="00F7369F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</w:p>
          <w:p w14:paraId="5805B27A" w14:textId="5B08E417" w:rsidR="00F7369F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</w:rPr>
            </w:pPr>
          </w:p>
        </w:tc>
        <w:tc>
          <w:tcPr>
            <w:tcW w:w="641" w:type="dxa"/>
            <w:tcBorders>
              <w:top w:val="nil"/>
              <w:bottom w:val="single" w:sz="4" w:space="0" w:color="auto"/>
            </w:tcBorders>
            <w:vAlign w:val="center"/>
          </w:tcPr>
          <w:p w14:paraId="38504EEA" w14:textId="1DF295C8" w:rsidR="00BB751E" w:rsidRPr="00FE2D0F" w:rsidRDefault="008953EC" w:rsidP="008953EC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5FB5C758" w14:textId="77777777" w:rsidTr="008953EC">
        <w:trPr>
          <w:trHeight w:val="1209"/>
          <w:jc w:val="center"/>
        </w:trPr>
        <w:tc>
          <w:tcPr>
            <w:tcW w:w="576" w:type="dxa"/>
            <w:tcBorders>
              <w:top w:val="single" w:sz="4" w:space="0" w:color="auto"/>
              <w:bottom w:val="single" w:sz="12" w:space="0" w:color="7030A0"/>
            </w:tcBorders>
          </w:tcPr>
          <w:p w14:paraId="75E68917" w14:textId="77777777" w:rsidR="00F7369F" w:rsidRPr="00FE2D0F" w:rsidRDefault="00F7369F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single" w:sz="4" w:space="0" w:color="auto"/>
              <w:bottom w:val="single" w:sz="12" w:space="0" w:color="7030A0"/>
            </w:tcBorders>
          </w:tcPr>
          <w:p w14:paraId="03EC2754" w14:textId="5DEDA27A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07F0468" wp14:editId="79D19CDD">
                      <wp:simplePos x="0" y="0"/>
                      <wp:positionH relativeFrom="column">
                        <wp:posOffset>57950</wp:posOffset>
                      </wp:positionH>
                      <wp:positionV relativeFrom="paragraph">
                        <wp:posOffset>53225</wp:posOffset>
                      </wp:positionV>
                      <wp:extent cx="1612265" cy="922020"/>
                      <wp:effectExtent l="0" t="0" r="6985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2265" cy="922020"/>
                                <a:chOff x="0" y="0"/>
                                <a:chExt cx="1612265" cy="922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2265" cy="922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310400" y="180000"/>
                                  <a:ext cx="158400" cy="11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8191E" id="Group 7" o:spid="_x0000_s1026" style="position:absolute;left:0;text-align:left;margin-left:4.55pt;margin-top:4.2pt;width:126.95pt;height:72.6pt;z-index:251675648" coordsize="16122,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">
                      <v:shape id="Picture 5" o:spid="_x0000_s1027" type="#_x0000_t75" style="position:absolute;width:16122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">
                        <v:imagedata r:id="rId74" o:title=""/>
                      </v:shape>
                      <v:rect id="Rectangle 6" o:spid="_x0000_s1028" style="position:absolute;left:13104;top:1800;width:1584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" fillcolor="white [3212]" strokecolor="white [3212]" strokeweight="2pt"/>
                    </v:group>
                  </w:pict>
                </mc:Fallback>
              </mc:AlternateContent>
            </w:r>
            <w:r w:rsidRPr="00FE2D0F">
              <w:rPr>
                <w:rFonts w:hint="cs"/>
                <w:i/>
                <w:sz w:val="26"/>
                <w:rtl/>
              </w:rPr>
              <w:t xml:space="preserve">یک </w:t>
            </w:r>
            <w:r w:rsidRPr="00FE2D0F">
              <w:rPr>
                <w:rFonts w:hint="cs"/>
                <w:i/>
                <w:sz w:val="26"/>
                <w:rtl/>
              </w:rPr>
              <w:t>معمار می خواهد ساختمانی</w:t>
            </w:r>
            <w:r w:rsidRPr="00FE2D0F">
              <w:rPr>
                <w:rFonts w:hint="cs"/>
                <w:i/>
                <w:sz w:val="26"/>
                <w:rtl/>
              </w:rPr>
              <w:t xml:space="preserve"> به شکل هرم منتظم چهاروجهی </w:t>
            </w:r>
            <w:r w:rsidRPr="00FE2D0F">
              <w:rPr>
                <w:rFonts w:hint="cs"/>
                <w:i/>
                <w:sz w:val="26"/>
                <w:rtl/>
              </w:rPr>
              <w:t>طراحی کند</w:t>
            </w:r>
            <w:r w:rsidRPr="00FE2D0F">
              <w:rPr>
                <w:rFonts w:hint="cs"/>
                <w:i/>
                <w:sz w:val="26"/>
                <w:rtl/>
              </w:rPr>
              <w:t xml:space="preserve"> ،</w:t>
            </w:r>
          </w:p>
          <w:p w14:paraId="15AD6DBA" w14:textId="556BD13F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به‌طوری که طول هر یال آن </w:t>
            </w:r>
            <w:r w:rsidRPr="00FE2D0F">
              <w:rPr>
                <w:rFonts w:hint="cs"/>
                <w:i/>
                <w:sz w:val="26"/>
                <w:rtl/>
              </w:rPr>
              <w:t>5</w:t>
            </w:r>
            <w:r w:rsidRPr="00FE2D0F">
              <w:rPr>
                <w:rFonts w:hint="cs"/>
                <w:i/>
                <w:sz w:val="26"/>
                <w:rtl/>
              </w:rPr>
              <w:t xml:space="preserve"> متر ‌باشد.</w:t>
            </w:r>
            <w:r w:rsidRPr="00FE2D0F">
              <w:rPr>
                <w:rFonts w:hint="cs"/>
                <w:i/>
                <w:sz w:val="26"/>
                <w:rtl/>
              </w:rPr>
              <w:t xml:space="preserve"> برای کاشی کاری کف و دیواره های این ساختمان</w:t>
            </w:r>
          </w:p>
          <w:p w14:paraId="38A86E51" w14:textId="69664652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</w:rPr>
            </w:pPr>
            <w:r w:rsidRPr="00FE2D0F">
              <w:rPr>
                <w:rFonts w:hint="cs"/>
                <w:i/>
                <w:sz w:val="26"/>
                <w:rtl/>
              </w:rPr>
              <w:t>حداقل چند متر کاشی لازم است؟</w:t>
            </w:r>
          </w:p>
          <w:p w14:paraId="3957327E" w14:textId="797BCD8E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  <w:rtl/>
              </w:rPr>
            </w:pPr>
          </w:p>
          <w:p w14:paraId="28262859" w14:textId="77777777" w:rsidR="00F7369F" w:rsidRPr="00FE2D0F" w:rsidRDefault="00F7369F" w:rsidP="00BB751E">
            <w:pPr>
              <w:pStyle w:val="a0"/>
              <w:spacing w:line="15" w:lineRule="atLeast"/>
              <w:rPr>
                <w:rFonts w:ascii="Vazirmatn" w:hAnsi="Vazirmatn" w:cs="0 Nazanin Bold" w:hint="cs"/>
                <w:sz w:val="26"/>
                <w:rtl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12" w:space="0" w:color="7030A0"/>
            </w:tcBorders>
            <w:vAlign w:val="center"/>
          </w:tcPr>
          <w:p w14:paraId="5AE6B4DF" w14:textId="45EB0611" w:rsidR="00F7369F" w:rsidRPr="00FE2D0F" w:rsidRDefault="008953EC" w:rsidP="008953EC">
            <w:pPr>
              <w:pStyle w:val="a0"/>
              <w:spacing w:line="15" w:lineRule="atLeast"/>
              <w:jc w:val="center"/>
              <w:rPr>
                <w:rFonts w:hint="cs"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</w:tbl>
    <w:p w14:paraId="24E8FD67" w14:textId="77777777" w:rsidR="009E1933" w:rsidRPr="00FE2D0F" w:rsidRDefault="009E1933" w:rsidP="00554BE3">
      <w:pPr>
        <w:bidi/>
        <w:spacing w:line="15" w:lineRule="atLeast"/>
        <w:rPr>
          <w:bCs w:val="0"/>
          <w:rtl/>
          <w:lang w:bidi="fa-IR"/>
        </w:rPr>
      </w:pPr>
    </w:p>
    <w:sectPr w:rsidR="009E1933" w:rsidRPr="00FE2D0F" w:rsidSect="00554BE3">
      <w:headerReference w:type="even" r:id="rId75"/>
      <w:headerReference w:type="default" r:id="rId76"/>
      <w:footerReference w:type="even" r:id="rId77"/>
      <w:footerReference w:type="default" r:id="rId78"/>
      <w:pgSz w:w="11906" w:h="16838" w:code="9"/>
      <w:pgMar w:top="771" w:right="295" w:bottom="397" w:left="295" w:header="0" w:footer="0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DFBB8" w14:textId="77777777" w:rsidR="007F691C" w:rsidRDefault="007F691C" w:rsidP="004D76CA">
      <w:r>
        <w:separator/>
      </w:r>
    </w:p>
    <w:p w14:paraId="189EB277" w14:textId="77777777" w:rsidR="007F691C" w:rsidRDefault="007F691C"/>
    <w:p w14:paraId="1B3132EF" w14:textId="77777777" w:rsidR="007F691C" w:rsidRDefault="007F691C" w:rsidP="00550F66">
      <w:pPr>
        <w:bidi/>
      </w:pPr>
    </w:p>
  </w:endnote>
  <w:endnote w:type="continuationSeparator" w:id="0">
    <w:p w14:paraId="2AC33BA9" w14:textId="77777777" w:rsidR="007F691C" w:rsidRDefault="007F691C" w:rsidP="004D76CA">
      <w:r>
        <w:continuationSeparator/>
      </w:r>
    </w:p>
    <w:p w14:paraId="1ED491BF" w14:textId="77777777" w:rsidR="007F691C" w:rsidRDefault="007F691C"/>
    <w:p w14:paraId="5BE80D93" w14:textId="77777777" w:rsidR="007F691C" w:rsidRDefault="007F691C" w:rsidP="00550F66">
      <w:pPr>
        <w:bidi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swiss"/>
    <w:pitch w:val="variable"/>
    <w:sig w:usb0="00000003" w:usb1="10000000" w:usb2="00000000" w:usb3="00000000" w:csb0="8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KFGQPC Uthman Taha Naskh">
    <w:altName w:val="Arial"/>
    <w:charset w:val="B2"/>
    <w:family w:val="auto"/>
    <w:pitch w:val="variable"/>
    <w:sig w:usb0="80002001" w:usb1="90000000" w:usb2="00000008" w:usb3="00000000" w:csb0="00000040" w:csb1="00000000"/>
  </w:font>
  <w:font w:name="B Roya">
    <w:altName w:val="Arial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ger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B Yeka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B Nazanin"/>
        <w:rtl/>
      </w:rPr>
      <w:id w:val="-941913888"/>
      <w:docPartObj>
        <w:docPartGallery w:val="Page Numbers (Bottom of Page)"/>
        <w:docPartUnique/>
      </w:docPartObj>
    </w:sdtPr>
    <w:sdtEndPr/>
    <w:sdtContent>
      <w:sdt>
        <w:sdtPr>
          <w:rPr>
            <w:rFonts w:cs="B Nazanin"/>
            <w:rtl/>
          </w:rPr>
          <w:id w:val="1663976469"/>
          <w:docPartObj>
            <w:docPartGallery w:val="Page Numbers (Top of Page)"/>
            <w:docPartUnique/>
          </w:docPartObj>
        </w:sdtPr>
        <w:sdtEndPr/>
        <w:sdtContent>
          <w:p w14:paraId="1BE70A88" w14:textId="77777777" w:rsidR="00B75DEB" w:rsidRPr="00E60E20" w:rsidRDefault="00B75DEB" w:rsidP="00E60E20">
            <w:pPr>
              <w:pStyle w:val="Footer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  <w:lang w:bidi="fa-IR"/>
              </w:rPr>
              <w:t>صفحه</w:t>
            </w:r>
            <w:r>
              <w:rPr>
                <w:rFonts w:cs="B Nazanin"/>
              </w:rPr>
              <w:t xml:space="preserve"> </w:t>
            </w:r>
            <w:r w:rsidRPr="009E71E0">
              <w:rPr>
                <w:rFonts w:cs="B Nazanin"/>
              </w:rPr>
              <w:t xml:space="preserve"> </w:t>
            </w:r>
            <w:r w:rsidRPr="009E71E0">
              <w:rPr>
                <w:rFonts w:cs="B Nazanin"/>
                <w:b/>
                <w:bCs w:val="0"/>
              </w:rPr>
              <w:fldChar w:fldCharType="begin"/>
            </w:r>
            <w:r w:rsidRPr="009E71E0">
              <w:rPr>
                <w:rFonts w:cs="B Nazanin"/>
                <w:b/>
              </w:rPr>
              <w:instrText xml:space="preserve"> PAGE </w:instrText>
            </w:r>
            <w:r w:rsidRPr="009E71E0">
              <w:rPr>
                <w:rFonts w:cs="B Nazanin"/>
                <w:b/>
                <w:bCs w:val="0"/>
              </w:rPr>
              <w:fldChar w:fldCharType="separate"/>
            </w:r>
            <w:r>
              <w:rPr>
                <w:rFonts w:cs="B Nazanin"/>
                <w:b/>
                <w:noProof/>
                <w:rtl/>
              </w:rPr>
              <w:t>2</w:t>
            </w:r>
            <w:r w:rsidRPr="009E71E0">
              <w:rPr>
                <w:rFonts w:cs="B Nazanin"/>
                <w:b/>
                <w:bCs w:val="0"/>
              </w:rPr>
              <w:fldChar w:fldCharType="end"/>
            </w:r>
            <w:r w:rsidRPr="009E71E0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از </w:t>
            </w:r>
            <w:r w:rsidRPr="009E71E0">
              <w:rPr>
                <w:rFonts w:cs="B Nazanin"/>
              </w:rPr>
              <w:t xml:space="preserve"> </w:t>
            </w:r>
            <w:r w:rsidRPr="009E71E0">
              <w:rPr>
                <w:rFonts w:cs="B Nazanin"/>
                <w:b/>
                <w:bCs w:val="0"/>
              </w:rPr>
              <w:fldChar w:fldCharType="begin"/>
            </w:r>
            <w:r w:rsidRPr="009E71E0">
              <w:rPr>
                <w:rFonts w:cs="B Nazanin"/>
                <w:b/>
              </w:rPr>
              <w:instrText xml:space="preserve"> NUMPAGES  </w:instrText>
            </w:r>
            <w:r w:rsidRPr="009E71E0">
              <w:rPr>
                <w:rFonts w:cs="B Nazanin"/>
                <w:b/>
                <w:bCs w:val="0"/>
              </w:rPr>
              <w:fldChar w:fldCharType="separate"/>
            </w:r>
            <w:r>
              <w:rPr>
                <w:rFonts w:cs="B Nazanin"/>
                <w:b/>
                <w:noProof/>
                <w:rtl/>
              </w:rPr>
              <w:t>3</w:t>
            </w:r>
            <w:r w:rsidRPr="009E71E0">
              <w:rPr>
                <w:rFonts w:cs="B Nazanin"/>
                <w:b/>
                <w:bCs w:val="0"/>
              </w:rPr>
              <w:fldChar w:fldCharType="end"/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Pr="00E60E20">
              <w:rPr>
                <w:rFonts w:cs="B Nazanin" w:hint="cs"/>
                <w:rtl/>
              </w:rPr>
              <w:t>سؤالات</w:t>
            </w:r>
          </w:p>
        </w:sdtContent>
      </w:sdt>
    </w:sdtContent>
  </w:sdt>
  <w:p w14:paraId="098BBB4E" w14:textId="77777777" w:rsidR="00B75DEB" w:rsidRDefault="00B75DEB"/>
  <w:p w14:paraId="509D6624" w14:textId="77777777" w:rsidR="00B75DEB" w:rsidRDefault="00B75DEB" w:rsidP="00550F66">
    <w:pPr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4D9FA" w14:textId="131848F4" w:rsidR="00B75DEB" w:rsidRPr="00C446A1" w:rsidRDefault="00B75DEB" w:rsidP="00E120C4">
    <w:pPr>
      <w:pStyle w:val="Footer"/>
      <w:tabs>
        <w:tab w:val="center" w:pos="5386"/>
        <w:tab w:val="left" w:pos="9995"/>
      </w:tabs>
      <w:rPr>
        <w:rFonts w:cs="B Nazanin"/>
      </w:rPr>
    </w:pPr>
    <w:r>
      <w:rPr>
        <w:rFonts w:cs="B Nazanin"/>
        <w:rtl/>
      </w:rPr>
      <w:tab/>
    </w:r>
    <w:r>
      <w:rPr>
        <w:rFonts w:cs="B Nazanin"/>
        <w:rtl/>
      </w:rPr>
      <w:tab/>
      <w:t xml:space="preserve"> </w:t>
    </w:r>
    <w:sdt>
      <w:sdtPr>
        <w:rPr>
          <w:rFonts w:cs="B Nazanin"/>
          <w:rtl/>
        </w:rPr>
        <w:id w:val="54711476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B Nazanin"/>
              <w:rtl/>
            </w:rPr>
            <w:id w:val="1987667209"/>
            <w:docPartObj>
              <w:docPartGallery w:val="Page Numbers (Top of Page)"/>
              <w:docPartUnique/>
            </w:docPartObj>
          </w:sdtPr>
          <w:sdtEndPr/>
          <w:sdtContent>
            <w:r w:rsidRPr="00982693">
              <w:rPr>
                <w:rFonts w:cs="B Nazanin"/>
              </w:rPr>
              <w:t xml:space="preserve"> </w:t>
            </w:r>
          </w:sdtContent>
        </w:sdt>
      </w:sdtContent>
    </w:sdt>
    <w:r>
      <w:rPr>
        <w:rFonts w:cs="B Nazanin"/>
        <w:rtl/>
      </w:rPr>
      <w:tab/>
    </w:r>
    <w:r>
      <w:rPr>
        <w:rFonts w:cs="B Nazanin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B917" w14:textId="77777777" w:rsidR="007F691C" w:rsidRDefault="007F691C" w:rsidP="004D76CA">
      <w:r>
        <w:separator/>
      </w:r>
    </w:p>
    <w:p w14:paraId="6AD57FEB" w14:textId="77777777" w:rsidR="007F691C" w:rsidRDefault="007F691C"/>
    <w:p w14:paraId="1B994F09" w14:textId="77777777" w:rsidR="007F691C" w:rsidRDefault="007F691C" w:rsidP="00550F66">
      <w:pPr>
        <w:bidi/>
      </w:pPr>
    </w:p>
  </w:footnote>
  <w:footnote w:type="continuationSeparator" w:id="0">
    <w:p w14:paraId="556F5E00" w14:textId="77777777" w:rsidR="007F691C" w:rsidRDefault="007F691C" w:rsidP="004D76CA">
      <w:r>
        <w:continuationSeparator/>
      </w:r>
    </w:p>
    <w:p w14:paraId="2C760323" w14:textId="77777777" w:rsidR="007F691C" w:rsidRDefault="007F691C"/>
    <w:p w14:paraId="46632716" w14:textId="77777777" w:rsidR="007F691C" w:rsidRDefault="007F691C" w:rsidP="00550F66">
      <w:pPr>
        <w:bidi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1022" w:type="dxa"/>
      <w:jc w:val="center"/>
      <w:tblBorders>
        <w:top w:val="single" w:sz="12" w:space="0" w:color="215868" w:themeColor="accent5" w:themeShade="80"/>
        <w:left w:val="single" w:sz="12" w:space="0" w:color="215868" w:themeColor="accent5" w:themeShade="80"/>
        <w:bottom w:val="single" w:sz="12" w:space="0" w:color="215868" w:themeColor="accent5" w:themeShade="80"/>
        <w:right w:val="single" w:sz="12" w:space="0" w:color="215868" w:themeColor="accent5" w:themeShade="80"/>
        <w:insideH w:val="single" w:sz="12" w:space="0" w:color="215868" w:themeColor="accent5" w:themeShade="80"/>
        <w:insideV w:val="single" w:sz="12" w:space="0" w:color="215868" w:themeColor="accent5" w:themeShade="80"/>
      </w:tblBorders>
      <w:tblLook w:val="04A0" w:firstRow="1" w:lastRow="0" w:firstColumn="1" w:lastColumn="0" w:noHBand="0" w:noVBand="1"/>
    </w:tblPr>
    <w:tblGrid>
      <w:gridCol w:w="2730"/>
      <w:gridCol w:w="5560"/>
      <w:gridCol w:w="2732"/>
    </w:tblGrid>
    <w:tr w:rsidR="00B75DEB" w:rsidRPr="00B36BEF" w14:paraId="232AC6FB" w14:textId="77777777" w:rsidTr="00B75DEB">
      <w:trPr>
        <w:trHeight w:val="794"/>
        <w:jc w:val="center"/>
      </w:trPr>
      <w:tc>
        <w:tcPr>
          <w:tcW w:w="2511" w:type="dxa"/>
          <w:tcBorders>
            <w:right w:val="nil"/>
          </w:tcBorders>
        </w:tcPr>
        <w:p w14:paraId="5581D807" w14:textId="77777777" w:rsidR="00B75DEB" w:rsidRPr="00E60E20" w:rsidRDefault="00B75DEB" w:rsidP="00F72B50">
          <w:pPr>
            <w:pStyle w:val="Head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نام و نام‌خانوادگی:</w:t>
          </w:r>
        </w:p>
        <w:p w14:paraId="71496772" w14:textId="77777777" w:rsidR="00B75DEB" w:rsidRPr="00E60E20" w:rsidRDefault="00B75DEB" w:rsidP="00F72B50">
          <w:pPr>
            <w:pStyle w:val="Header"/>
            <w:rPr>
              <w:rFonts w:cs="B Titr"/>
              <w:b/>
              <w:bCs w:val="0"/>
              <w:color w:val="0070C0"/>
              <w:rtl/>
            </w:rPr>
          </w:pPr>
          <w:r>
            <w:rPr>
              <w:rFonts w:cs="B Nazanin" w:hint="cs"/>
              <w:b/>
              <w:color w:val="000000" w:themeColor="text1"/>
              <w:sz w:val="26"/>
              <w:szCs w:val="26"/>
              <w:rtl/>
              <w:lang w:bidi="fa-IR"/>
            </w:rPr>
            <w:t>مدت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 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آزمون: </w:t>
          </w:r>
          <w:r>
            <w:rPr>
              <w:rFonts w:cs="B Titr" w:hint="cs"/>
              <w:b/>
              <w:color w:val="0070C0"/>
              <w:rtl/>
            </w:rPr>
            <w:t>90</w:t>
          </w:r>
          <w:r w:rsidRPr="00E60E20">
            <w:rPr>
              <w:rFonts w:cs="B Titr" w:hint="cs"/>
              <w:b/>
              <w:color w:val="0070C0"/>
              <w:rtl/>
            </w:rPr>
            <w:t xml:space="preserve"> دقیقه</w:t>
          </w:r>
        </w:p>
        <w:p w14:paraId="28128317" w14:textId="77777777" w:rsidR="00B75DEB" w:rsidRPr="002D7401" w:rsidRDefault="00B75DEB" w:rsidP="00F72B50">
          <w:pPr>
            <w:pStyle w:val="Header"/>
            <w:rPr>
              <w:rFonts w:cs="B Nazanin"/>
              <w:b/>
              <w:bCs w:val="0"/>
              <w:color w:val="404040" w:themeColor="text1" w:themeTint="BF"/>
              <w:sz w:val="26"/>
              <w:szCs w:val="26"/>
              <w:rtl/>
              <w:lang w:bidi="fa-IR"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تاریخ آزمون: </w:t>
          </w:r>
          <w:r>
            <w:rPr>
              <w:rFonts w:cs="B Titr" w:hint="cs"/>
              <w:b/>
              <w:color w:val="0070C0"/>
              <w:rtl/>
            </w:rPr>
            <w:t>....</w:t>
          </w:r>
          <w:r w:rsidRPr="00E60E20">
            <w:rPr>
              <w:rFonts w:cs="B Titr" w:hint="cs"/>
              <w:b/>
              <w:color w:val="0070C0"/>
              <w:rtl/>
            </w:rPr>
            <w:t>/</w:t>
          </w:r>
          <w:r>
            <w:rPr>
              <w:rFonts w:cs="B Titr" w:hint="cs"/>
              <w:b/>
              <w:color w:val="0070C0"/>
              <w:rtl/>
            </w:rPr>
            <w:t>3</w:t>
          </w:r>
          <w:r w:rsidRPr="00E60E20">
            <w:rPr>
              <w:rFonts w:cs="B Titr" w:hint="cs"/>
              <w:b/>
              <w:color w:val="0070C0"/>
              <w:rtl/>
            </w:rPr>
            <w:t>/</w:t>
          </w:r>
          <w:r>
            <w:rPr>
              <w:rFonts w:cs="B Titr" w:hint="cs"/>
              <w:b/>
              <w:color w:val="0070C0"/>
              <w:rtl/>
            </w:rPr>
            <w:t>97</w:t>
          </w:r>
        </w:p>
      </w:tc>
      <w:tc>
        <w:tcPr>
          <w:tcW w:w="5115" w:type="dxa"/>
          <w:tcBorders>
            <w:left w:val="nil"/>
            <w:right w:val="nil"/>
          </w:tcBorders>
        </w:tcPr>
        <w:p w14:paraId="693BDACD" w14:textId="77777777" w:rsidR="00B75DEB" w:rsidRPr="00E60E20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اداره 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کل آموزش و پرورش استان ..........</w:t>
          </w:r>
        </w:p>
        <w:p w14:paraId="3845D552" w14:textId="77777777" w:rsidR="00B75DEB" w:rsidRPr="00E60E20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مدیریت آموزش و پرورش شهرستان ..........</w:t>
          </w:r>
        </w:p>
        <w:p w14:paraId="6A158560" w14:textId="77777777" w:rsidR="00B75DEB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امتحان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ات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 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پایانی نوبت دوم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 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دبیرستان .............</w:t>
          </w:r>
        </w:p>
        <w:p w14:paraId="56AAA4DE" w14:textId="77777777" w:rsidR="00B75DEB" w:rsidRPr="00FE2200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404040" w:themeColor="text1" w:themeTint="BF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درس</w:t>
          </w:r>
          <w:r w:rsidRPr="00E60E20">
            <w:rPr>
              <w:rFonts w:cs="B Nazanin" w:hint="cs"/>
              <w:b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cs="B Titr" w:hint="cs"/>
              <w:b/>
              <w:color w:val="0070C0"/>
              <w:sz w:val="26"/>
              <w:szCs w:val="26"/>
              <w:rtl/>
            </w:rPr>
            <w:t>دین و زندگی (مشترک تجربی و ریاضی)</w:t>
          </w:r>
          <w:r w:rsidRPr="00E60E20">
            <w:rPr>
              <w:rFonts w:cs="B Nazanin" w:hint="cs"/>
              <w:b/>
              <w:color w:val="0070C0"/>
              <w:sz w:val="26"/>
              <w:szCs w:val="26"/>
              <w:rtl/>
            </w:rPr>
            <w:t xml:space="preserve"> 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پایه </w:t>
          </w:r>
          <w:r>
            <w:rPr>
              <w:rFonts w:cs="B Titr" w:hint="cs"/>
              <w:b/>
              <w:color w:val="0070C0"/>
              <w:sz w:val="26"/>
              <w:szCs w:val="26"/>
              <w:rtl/>
            </w:rPr>
            <w:t>یازدهم</w:t>
          </w:r>
          <w:r w:rsidRPr="00E60E20">
            <w:rPr>
              <w:rFonts w:cs="B Nazanin" w:hint="cs"/>
              <w:b/>
              <w:color w:val="0070C0"/>
              <w:sz w:val="26"/>
              <w:szCs w:val="26"/>
              <w:rtl/>
            </w:rPr>
            <w:t xml:space="preserve"> </w:t>
          </w:r>
        </w:p>
      </w:tc>
      <w:tc>
        <w:tcPr>
          <w:tcW w:w="2513" w:type="dxa"/>
          <w:tcBorders>
            <w:left w:val="nil"/>
          </w:tcBorders>
          <w:vAlign w:val="center"/>
        </w:tcPr>
        <w:p w14:paraId="6B83AF30" w14:textId="77777777" w:rsidR="00B75DEB" w:rsidRDefault="00B75DEB" w:rsidP="00F72B50">
          <w:pPr>
            <w:pStyle w:val="Header"/>
            <w:jc w:val="center"/>
            <w:rPr>
              <w:rFonts w:ascii="Tiger" w:hAnsi="Tiger" w:cs="B Yekan"/>
              <w:b/>
              <w:bCs w:val="0"/>
              <w:color w:val="0F243E" w:themeColor="text2" w:themeShade="80"/>
              <w:sz w:val="36"/>
              <w:szCs w:val="36"/>
              <w:rtl/>
            </w:rPr>
          </w:pPr>
          <w:r>
            <w:rPr>
              <w:rFonts w:cs="B Nazanin"/>
              <w:b/>
              <w:bCs w:val="0"/>
              <w:noProof/>
              <w:color w:val="404040" w:themeColor="text1" w:themeTint="BF"/>
              <w:sz w:val="26"/>
              <w:szCs w:val="26"/>
              <w:rtl/>
              <w:lang w:bidi="fa-IR"/>
            </w:rPr>
            <w:drawing>
              <wp:inline distT="0" distB="0" distL="0" distR="0" wp14:anchorId="2D2FA7B6" wp14:editId="1841CD6E">
                <wp:extent cx="1289131" cy="468000"/>
                <wp:effectExtent l="0" t="0" r="6350" b="825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 of tablo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131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E4BCC6" w14:textId="77777777" w:rsidR="00B75DEB" w:rsidRPr="00B36BEF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404040" w:themeColor="text1" w:themeTint="BF"/>
              <w:sz w:val="26"/>
              <w:szCs w:val="26"/>
              <w:rtl/>
            </w:rPr>
          </w:pPr>
          <w:r w:rsidRPr="00B36BEF">
            <w:rPr>
              <w:rFonts w:ascii="Tiger" w:hAnsi="Tiger" w:cs="B Yekan"/>
              <w:b/>
              <w:color w:val="0F243E" w:themeColor="text2" w:themeShade="80"/>
              <w:sz w:val="36"/>
              <w:szCs w:val="36"/>
            </w:rPr>
            <w:t>www.gama.ir</w:t>
          </w:r>
        </w:p>
      </w:tc>
    </w:tr>
  </w:tbl>
  <w:p w14:paraId="3B2056DD" w14:textId="77777777" w:rsidR="00B75DEB" w:rsidRPr="00C94F80" w:rsidRDefault="00B75DEB" w:rsidP="00F72B50">
    <w:pPr>
      <w:pStyle w:val="Header"/>
      <w:rPr>
        <w:sz w:val="8"/>
        <w:szCs w:val="8"/>
        <w:rtl/>
        <w:lang w:bidi="fa-IR"/>
      </w:rPr>
    </w:pPr>
  </w:p>
  <w:tbl>
    <w:tblPr>
      <w:tblStyle w:val="TableGrid"/>
      <w:bidiVisual/>
      <w:tblW w:w="11021" w:type="dxa"/>
      <w:jc w:val="center"/>
      <w:tblBorders>
        <w:top w:val="single" w:sz="12" w:space="0" w:color="215868" w:themeColor="accent5" w:themeShade="80"/>
        <w:left w:val="single" w:sz="12" w:space="0" w:color="215868" w:themeColor="accent5" w:themeShade="80"/>
        <w:bottom w:val="single" w:sz="12" w:space="0" w:color="215868" w:themeColor="accent5" w:themeShade="80"/>
        <w:right w:val="single" w:sz="12" w:space="0" w:color="215868" w:themeColor="accent5" w:themeShade="80"/>
      </w:tblBorders>
      <w:tblLook w:val="04A0" w:firstRow="1" w:lastRow="0" w:firstColumn="1" w:lastColumn="0" w:noHBand="0" w:noVBand="1"/>
    </w:tblPr>
    <w:tblGrid>
      <w:gridCol w:w="691"/>
      <w:gridCol w:w="9639"/>
      <w:gridCol w:w="691"/>
    </w:tblGrid>
    <w:tr w:rsidR="00B75DEB" w:rsidRPr="00C96ED1" w14:paraId="3D6D31DB" w14:textId="77777777" w:rsidTr="00B75DEB">
      <w:trPr>
        <w:jc w:val="center"/>
      </w:trPr>
      <w:tc>
        <w:tcPr>
          <w:tcW w:w="691" w:type="dxa"/>
        </w:tcPr>
        <w:p w14:paraId="62B1214B" w14:textId="77777777" w:rsidR="00B75DEB" w:rsidRPr="00C96ED1" w:rsidRDefault="00B75DEB" w:rsidP="00F72B50">
          <w:pPr>
            <w:spacing w:after="60"/>
            <w:jc w:val="center"/>
            <w:rPr>
              <w:rFonts w:cs="B Titr"/>
              <w:noProof/>
              <w:sz w:val="18"/>
              <w:szCs w:val="18"/>
              <w:lang w:bidi="fa-IR"/>
            </w:rPr>
          </w:pPr>
          <w:r w:rsidRPr="00C96ED1">
            <w:rPr>
              <w:rFonts w:cs="B Titr" w:hint="cs"/>
              <w:color w:val="000000"/>
              <w:sz w:val="18"/>
              <w:szCs w:val="18"/>
              <w:rtl/>
              <w:lang w:bidi="fa-IR"/>
            </w:rPr>
            <w:t>ردیف</w:t>
          </w:r>
        </w:p>
      </w:tc>
      <w:tc>
        <w:tcPr>
          <w:tcW w:w="9639" w:type="dxa"/>
        </w:tcPr>
        <w:p w14:paraId="40571F40" w14:textId="77777777" w:rsidR="00B75DEB" w:rsidRPr="00C96ED1" w:rsidRDefault="00B75DEB" w:rsidP="00F72B50">
          <w:pPr>
            <w:spacing w:after="60"/>
            <w:jc w:val="center"/>
            <w:rPr>
              <w:rFonts w:cs="B Titr"/>
              <w:noProof/>
              <w:sz w:val="18"/>
              <w:szCs w:val="18"/>
              <w:lang w:bidi="fa-IR"/>
            </w:rPr>
          </w:pPr>
          <w:r w:rsidRPr="00C96ED1">
            <w:rPr>
              <w:rFonts w:cs="B Titr" w:hint="cs"/>
              <w:color w:val="000000"/>
              <w:sz w:val="18"/>
              <w:szCs w:val="18"/>
              <w:rtl/>
              <w:lang w:bidi="fa-IR"/>
            </w:rPr>
            <w:t>شرح سوالات</w:t>
          </w:r>
        </w:p>
      </w:tc>
      <w:tc>
        <w:tcPr>
          <w:tcW w:w="691" w:type="dxa"/>
        </w:tcPr>
        <w:p w14:paraId="6956AE64" w14:textId="77777777" w:rsidR="00B75DEB" w:rsidRPr="00C96ED1" w:rsidRDefault="00B75DEB" w:rsidP="00F72B50">
          <w:pPr>
            <w:spacing w:after="60"/>
            <w:jc w:val="center"/>
            <w:rPr>
              <w:rFonts w:cs="B Titr"/>
              <w:noProof/>
              <w:sz w:val="18"/>
              <w:szCs w:val="18"/>
              <w:lang w:bidi="fa-IR"/>
            </w:rPr>
          </w:pPr>
          <w:r w:rsidRPr="00C96ED1">
            <w:rPr>
              <w:rFonts w:cs="B Titr" w:hint="cs"/>
              <w:color w:val="000000"/>
              <w:sz w:val="18"/>
              <w:szCs w:val="18"/>
              <w:rtl/>
              <w:lang w:bidi="fa-IR"/>
            </w:rPr>
            <w:t>بارم</w:t>
          </w:r>
        </w:p>
      </w:tc>
    </w:tr>
  </w:tbl>
  <w:p w14:paraId="211E7E3F" w14:textId="77777777" w:rsidR="00B75DEB" w:rsidRPr="00817602" w:rsidRDefault="00B75DEB">
    <w:pPr>
      <w:pStyle w:val="Header"/>
      <w:rPr>
        <w:sz w:val="6"/>
        <w:szCs w:val="6"/>
      </w:rPr>
    </w:pPr>
  </w:p>
  <w:p w14:paraId="29DDE8A4" w14:textId="77777777" w:rsidR="00B75DEB" w:rsidRDefault="00B75DEB"/>
  <w:p w14:paraId="4132A66F" w14:textId="77777777" w:rsidR="00B75DEB" w:rsidRDefault="00B75DEB" w:rsidP="00550F66">
    <w:pPr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A7D5" w14:textId="77777777" w:rsidR="00B75DEB" w:rsidRPr="00811572" w:rsidRDefault="00B75DEB" w:rsidP="00550F66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1F9C"/>
    <w:multiLevelType w:val="hybridMultilevel"/>
    <w:tmpl w:val="FD809DEA"/>
    <w:lvl w:ilvl="0" w:tplc="70C6F596">
      <w:start w:val="8"/>
      <w:numFmt w:val="arabicAlpha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8A0"/>
    <w:multiLevelType w:val="hybridMultilevel"/>
    <w:tmpl w:val="B282A296"/>
    <w:lvl w:ilvl="0" w:tplc="E2A4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61B9"/>
    <w:multiLevelType w:val="hybridMultilevel"/>
    <w:tmpl w:val="72CC62A8"/>
    <w:lvl w:ilvl="0" w:tplc="C0C61532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082D24"/>
    <w:multiLevelType w:val="hybridMultilevel"/>
    <w:tmpl w:val="9B14F074"/>
    <w:lvl w:ilvl="0" w:tplc="0EE6D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224D"/>
    <w:multiLevelType w:val="hybridMultilevel"/>
    <w:tmpl w:val="5CE89656"/>
    <w:lvl w:ilvl="0" w:tplc="99BE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13924"/>
    <w:multiLevelType w:val="hybridMultilevel"/>
    <w:tmpl w:val="882EEB3C"/>
    <w:lvl w:ilvl="0" w:tplc="960A6914">
      <w:start w:val="8"/>
      <w:numFmt w:val="arabicAlpha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323B"/>
    <w:multiLevelType w:val="hybridMultilevel"/>
    <w:tmpl w:val="471A2A3C"/>
    <w:lvl w:ilvl="0" w:tplc="817AA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E2926"/>
    <w:multiLevelType w:val="hybridMultilevel"/>
    <w:tmpl w:val="2996C2B8"/>
    <w:lvl w:ilvl="0" w:tplc="0220D4C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2391F"/>
    <w:multiLevelType w:val="hybridMultilevel"/>
    <w:tmpl w:val="3B2EB396"/>
    <w:lvl w:ilvl="0" w:tplc="58E4B4EE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70FB3"/>
    <w:multiLevelType w:val="hybridMultilevel"/>
    <w:tmpl w:val="FB6AB644"/>
    <w:lvl w:ilvl="0" w:tplc="65E47B62">
      <w:start w:val="2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0" w15:restartNumberingAfterBreak="0">
    <w:nsid w:val="7DE5122D"/>
    <w:multiLevelType w:val="hybridMultilevel"/>
    <w:tmpl w:val="B388E3FA"/>
    <w:lvl w:ilvl="0" w:tplc="8E8643B2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B4605"/>
    <w:multiLevelType w:val="hybridMultilevel"/>
    <w:tmpl w:val="BC72DB8C"/>
    <w:lvl w:ilvl="0" w:tplc="07E6513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4D"/>
    <w:rsid w:val="0000043B"/>
    <w:rsid w:val="0000095F"/>
    <w:rsid w:val="00000B9F"/>
    <w:rsid w:val="00000D73"/>
    <w:rsid w:val="00001452"/>
    <w:rsid w:val="00002B83"/>
    <w:rsid w:val="00005E8D"/>
    <w:rsid w:val="00006801"/>
    <w:rsid w:val="000068B7"/>
    <w:rsid w:val="00006CA5"/>
    <w:rsid w:val="00006D36"/>
    <w:rsid w:val="00006FCD"/>
    <w:rsid w:val="00007F76"/>
    <w:rsid w:val="000114F9"/>
    <w:rsid w:val="00011F28"/>
    <w:rsid w:val="0001280C"/>
    <w:rsid w:val="00012F8C"/>
    <w:rsid w:val="0001395C"/>
    <w:rsid w:val="00013A1F"/>
    <w:rsid w:val="00013CDC"/>
    <w:rsid w:val="0001463F"/>
    <w:rsid w:val="00016597"/>
    <w:rsid w:val="00016909"/>
    <w:rsid w:val="00016C6C"/>
    <w:rsid w:val="0001726B"/>
    <w:rsid w:val="000176CE"/>
    <w:rsid w:val="00020DE4"/>
    <w:rsid w:val="0002212A"/>
    <w:rsid w:val="000257BC"/>
    <w:rsid w:val="00025DC4"/>
    <w:rsid w:val="0002755F"/>
    <w:rsid w:val="0003030B"/>
    <w:rsid w:val="00031581"/>
    <w:rsid w:val="00031BF1"/>
    <w:rsid w:val="0003307A"/>
    <w:rsid w:val="000337C9"/>
    <w:rsid w:val="000338BA"/>
    <w:rsid w:val="00033D60"/>
    <w:rsid w:val="00033E85"/>
    <w:rsid w:val="00033ED8"/>
    <w:rsid w:val="000347AF"/>
    <w:rsid w:val="00035890"/>
    <w:rsid w:val="00035EE4"/>
    <w:rsid w:val="000360A3"/>
    <w:rsid w:val="00036283"/>
    <w:rsid w:val="00036756"/>
    <w:rsid w:val="00036AF7"/>
    <w:rsid w:val="00040D78"/>
    <w:rsid w:val="000424E2"/>
    <w:rsid w:val="000429E1"/>
    <w:rsid w:val="00042A17"/>
    <w:rsid w:val="00042AB1"/>
    <w:rsid w:val="0004401B"/>
    <w:rsid w:val="00044A5B"/>
    <w:rsid w:val="000455FE"/>
    <w:rsid w:val="0004566F"/>
    <w:rsid w:val="00045D4E"/>
    <w:rsid w:val="00047450"/>
    <w:rsid w:val="00047FA8"/>
    <w:rsid w:val="00050107"/>
    <w:rsid w:val="000509DE"/>
    <w:rsid w:val="00050E90"/>
    <w:rsid w:val="00051014"/>
    <w:rsid w:val="000515D6"/>
    <w:rsid w:val="00052C1A"/>
    <w:rsid w:val="00054411"/>
    <w:rsid w:val="00055549"/>
    <w:rsid w:val="00055578"/>
    <w:rsid w:val="00055594"/>
    <w:rsid w:val="00060946"/>
    <w:rsid w:val="000615FD"/>
    <w:rsid w:val="000616AA"/>
    <w:rsid w:val="0006188B"/>
    <w:rsid w:val="000619CC"/>
    <w:rsid w:val="0006244E"/>
    <w:rsid w:val="000626DA"/>
    <w:rsid w:val="000658FF"/>
    <w:rsid w:val="000667A8"/>
    <w:rsid w:val="00066E3E"/>
    <w:rsid w:val="00066F82"/>
    <w:rsid w:val="00067A67"/>
    <w:rsid w:val="0007026A"/>
    <w:rsid w:val="000704AB"/>
    <w:rsid w:val="000710E7"/>
    <w:rsid w:val="00072147"/>
    <w:rsid w:val="0007235F"/>
    <w:rsid w:val="00072CE3"/>
    <w:rsid w:val="000737EE"/>
    <w:rsid w:val="000745EE"/>
    <w:rsid w:val="00074D46"/>
    <w:rsid w:val="00074F5B"/>
    <w:rsid w:val="000765D5"/>
    <w:rsid w:val="0008089E"/>
    <w:rsid w:val="00080CB7"/>
    <w:rsid w:val="000816C5"/>
    <w:rsid w:val="00084463"/>
    <w:rsid w:val="000847D7"/>
    <w:rsid w:val="000854EB"/>
    <w:rsid w:val="000856D8"/>
    <w:rsid w:val="00086821"/>
    <w:rsid w:val="00086BDD"/>
    <w:rsid w:val="00086CEC"/>
    <w:rsid w:val="00087E95"/>
    <w:rsid w:val="0009044F"/>
    <w:rsid w:val="00090AD2"/>
    <w:rsid w:val="000923A0"/>
    <w:rsid w:val="00093044"/>
    <w:rsid w:val="00093A3E"/>
    <w:rsid w:val="00093E29"/>
    <w:rsid w:val="00093EE3"/>
    <w:rsid w:val="0009594B"/>
    <w:rsid w:val="00095959"/>
    <w:rsid w:val="00095C70"/>
    <w:rsid w:val="00096795"/>
    <w:rsid w:val="00096E75"/>
    <w:rsid w:val="00097C02"/>
    <w:rsid w:val="000A08B0"/>
    <w:rsid w:val="000A116F"/>
    <w:rsid w:val="000A1429"/>
    <w:rsid w:val="000A183F"/>
    <w:rsid w:val="000A2762"/>
    <w:rsid w:val="000A2D4C"/>
    <w:rsid w:val="000A3C61"/>
    <w:rsid w:val="000A3D5E"/>
    <w:rsid w:val="000A4314"/>
    <w:rsid w:val="000A47AA"/>
    <w:rsid w:val="000A4D49"/>
    <w:rsid w:val="000A6282"/>
    <w:rsid w:val="000A6402"/>
    <w:rsid w:val="000A67CC"/>
    <w:rsid w:val="000A6E6C"/>
    <w:rsid w:val="000A7119"/>
    <w:rsid w:val="000B35F3"/>
    <w:rsid w:val="000B3B7D"/>
    <w:rsid w:val="000B5499"/>
    <w:rsid w:val="000B5993"/>
    <w:rsid w:val="000B60E9"/>
    <w:rsid w:val="000B6334"/>
    <w:rsid w:val="000B7246"/>
    <w:rsid w:val="000C1251"/>
    <w:rsid w:val="000C1DDA"/>
    <w:rsid w:val="000C275D"/>
    <w:rsid w:val="000C338D"/>
    <w:rsid w:val="000C346C"/>
    <w:rsid w:val="000C39E4"/>
    <w:rsid w:val="000C4551"/>
    <w:rsid w:val="000C5AFD"/>
    <w:rsid w:val="000C6B58"/>
    <w:rsid w:val="000C7BE5"/>
    <w:rsid w:val="000D015E"/>
    <w:rsid w:val="000D066D"/>
    <w:rsid w:val="000D0DF0"/>
    <w:rsid w:val="000D2B7C"/>
    <w:rsid w:val="000D2B81"/>
    <w:rsid w:val="000D32A4"/>
    <w:rsid w:val="000D351C"/>
    <w:rsid w:val="000D3878"/>
    <w:rsid w:val="000D4E05"/>
    <w:rsid w:val="000D5485"/>
    <w:rsid w:val="000D548D"/>
    <w:rsid w:val="000D7110"/>
    <w:rsid w:val="000D735B"/>
    <w:rsid w:val="000E00E8"/>
    <w:rsid w:val="000E060D"/>
    <w:rsid w:val="000E0BA7"/>
    <w:rsid w:val="000E0BAB"/>
    <w:rsid w:val="000E27FC"/>
    <w:rsid w:val="000E28C8"/>
    <w:rsid w:val="000E2960"/>
    <w:rsid w:val="000E3C3B"/>
    <w:rsid w:val="000E3DCD"/>
    <w:rsid w:val="000E4CA0"/>
    <w:rsid w:val="000E51AB"/>
    <w:rsid w:val="000E646E"/>
    <w:rsid w:val="000E7DCC"/>
    <w:rsid w:val="000F01D6"/>
    <w:rsid w:val="000F04BB"/>
    <w:rsid w:val="000F0666"/>
    <w:rsid w:val="000F0C06"/>
    <w:rsid w:val="000F0C8B"/>
    <w:rsid w:val="000F2530"/>
    <w:rsid w:val="000F2CFD"/>
    <w:rsid w:val="000F3441"/>
    <w:rsid w:val="000F35BC"/>
    <w:rsid w:val="000F3651"/>
    <w:rsid w:val="000F4165"/>
    <w:rsid w:val="000F553C"/>
    <w:rsid w:val="000F5AA0"/>
    <w:rsid w:val="000F5B0C"/>
    <w:rsid w:val="000F5CE2"/>
    <w:rsid w:val="000F5D6B"/>
    <w:rsid w:val="000F69A7"/>
    <w:rsid w:val="00102B1F"/>
    <w:rsid w:val="001042B6"/>
    <w:rsid w:val="001062A1"/>
    <w:rsid w:val="00106981"/>
    <w:rsid w:val="00107CD8"/>
    <w:rsid w:val="00111D59"/>
    <w:rsid w:val="00112A6B"/>
    <w:rsid w:val="001155C7"/>
    <w:rsid w:val="00115AD4"/>
    <w:rsid w:val="00116E7B"/>
    <w:rsid w:val="00117C34"/>
    <w:rsid w:val="00120BC5"/>
    <w:rsid w:val="001210BE"/>
    <w:rsid w:val="00121BA3"/>
    <w:rsid w:val="00122222"/>
    <w:rsid w:val="00123123"/>
    <w:rsid w:val="0012378F"/>
    <w:rsid w:val="001238F4"/>
    <w:rsid w:val="0012449C"/>
    <w:rsid w:val="00124C51"/>
    <w:rsid w:val="001250E8"/>
    <w:rsid w:val="00126D76"/>
    <w:rsid w:val="001273FD"/>
    <w:rsid w:val="0013047F"/>
    <w:rsid w:val="00130492"/>
    <w:rsid w:val="00130832"/>
    <w:rsid w:val="00131B60"/>
    <w:rsid w:val="00131CD9"/>
    <w:rsid w:val="0013231F"/>
    <w:rsid w:val="00132E1F"/>
    <w:rsid w:val="00133512"/>
    <w:rsid w:val="001341E4"/>
    <w:rsid w:val="00134D87"/>
    <w:rsid w:val="00137A51"/>
    <w:rsid w:val="001410CC"/>
    <w:rsid w:val="0014197F"/>
    <w:rsid w:val="0014313D"/>
    <w:rsid w:val="00143329"/>
    <w:rsid w:val="0014371F"/>
    <w:rsid w:val="00143CFE"/>
    <w:rsid w:val="00143E28"/>
    <w:rsid w:val="00145283"/>
    <w:rsid w:val="00145C06"/>
    <w:rsid w:val="0014613A"/>
    <w:rsid w:val="0014640B"/>
    <w:rsid w:val="0014697B"/>
    <w:rsid w:val="00146DE1"/>
    <w:rsid w:val="00150216"/>
    <w:rsid w:val="001502ED"/>
    <w:rsid w:val="00150805"/>
    <w:rsid w:val="001511AA"/>
    <w:rsid w:val="001515D5"/>
    <w:rsid w:val="00151AC1"/>
    <w:rsid w:val="00152909"/>
    <w:rsid w:val="00152DA0"/>
    <w:rsid w:val="00153744"/>
    <w:rsid w:val="00153D6D"/>
    <w:rsid w:val="0015470E"/>
    <w:rsid w:val="00156C25"/>
    <w:rsid w:val="00162865"/>
    <w:rsid w:val="00162A68"/>
    <w:rsid w:val="00162E35"/>
    <w:rsid w:val="00162EB8"/>
    <w:rsid w:val="001638F0"/>
    <w:rsid w:val="00163A44"/>
    <w:rsid w:val="00163B72"/>
    <w:rsid w:val="00164682"/>
    <w:rsid w:val="00165052"/>
    <w:rsid w:val="00165EB7"/>
    <w:rsid w:val="00167044"/>
    <w:rsid w:val="00167060"/>
    <w:rsid w:val="00170CA0"/>
    <w:rsid w:val="00171648"/>
    <w:rsid w:val="00173037"/>
    <w:rsid w:val="00173B4E"/>
    <w:rsid w:val="00174BCD"/>
    <w:rsid w:val="00174C2F"/>
    <w:rsid w:val="00175413"/>
    <w:rsid w:val="0017589F"/>
    <w:rsid w:val="00175C5E"/>
    <w:rsid w:val="0017641B"/>
    <w:rsid w:val="00176E1E"/>
    <w:rsid w:val="00176E6B"/>
    <w:rsid w:val="00177DCD"/>
    <w:rsid w:val="00180DE8"/>
    <w:rsid w:val="00181714"/>
    <w:rsid w:val="00182319"/>
    <w:rsid w:val="00182E26"/>
    <w:rsid w:val="00183692"/>
    <w:rsid w:val="00183CBD"/>
    <w:rsid w:val="00183CDC"/>
    <w:rsid w:val="001844ED"/>
    <w:rsid w:val="00184906"/>
    <w:rsid w:val="00184F0B"/>
    <w:rsid w:val="00185E5F"/>
    <w:rsid w:val="001866B0"/>
    <w:rsid w:val="00186B05"/>
    <w:rsid w:val="00190233"/>
    <w:rsid w:val="0019036C"/>
    <w:rsid w:val="001904CD"/>
    <w:rsid w:val="0019173D"/>
    <w:rsid w:val="001924C8"/>
    <w:rsid w:val="00192977"/>
    <w:rsid w:val="001941BB"/>
    <w:rsid w:val="00194516"/>
    <w:rsid w:val="001956BB"/>
    <w:rsid w:val="00195E6D"/>
    <w:rsid w:val="00196336"/>
    <w:rsid w:val="00196A2D"/>
    <w:rsid w:val="00196D0E"/>
    <w:rsid w:val="00196F3A"/>
    <w:rsid w:val="00196FA9"/>
    <w:rsid w:val="00197481"/>
    <w:rsid w:val="001A020B"/>
    <w:rsid w:val="001A1476"/>
    <w:rsid w:val="001A17EE"/>
    <w:rsid w:val="001A184C"/>
    <w:rsid w:val="001A21F3"/>
    <w:rsid w:val="001A4033"/>
    <w:rsid w:val="001A4495"/>
    <w:rsid w:val="001A4733"/>
    <w:rsid w:val="001A48D9"/>
    <w:rsid w:val="001A5D56"/>
    <w:rsid w:val="001A6421"/>
    <w:rsid w:val="001A6AAC"/>
    <w:rsid w:val="001A6C54"/>
    <w:rsid w:val="001A7D74"/>
    <w:rsid w:val="001A7FB6"/>
    <w:rsid w:val="001B0FC6"/>
    <w:rsid w:val="001B2261"/>
    <w:rsid w:val="001B4394"/>
    <w:rsid w:val="001B5059"/>
    <w:rsid w:val="001B590D"/>
    <w:rsid w:val="001B5ADC"/>
    <w:rsid w:val="001B66D2"/>
    <w:rsid w:val="001C04A4"/>
    <w:rsid w:val="001C13F5"/>
    <w:rsid w:val="001C18F1"/>
    <w:rsid w:val="001C1D45"/>
    <w:rsid w:val="001C2244"/>
    <w:rsid w:val="001C2D8A"/>
    <w:rsid w:val="001C4D87"/>
    <w:rsid w:val="001C565E"/>
    <w:rsid w:val="001C5C85"/>
    <w:rsid w:val="001C6380"/>
    <w:rsid w:val="001C71BD"/>
    <w:rsid w:val="001D02C7"/>
    <w:rsid w:val="001D1369"/>
    <w:rsid w:val="001D1790"/>
    <w:rsid w:val="001D3523"/>
    <w:rsid w:val="001D4187"/>
    <w:rsid w:val="001D6506"/>
    <w:rsid w:val="001D6553"/>
    <w:rsid w:val="001D6573"/>
    <w:rsid w:val="001D6BDF"/>
    <w:rsid w:val="001D7623"/>
    <w:rsid w:val="001D78B2"/>
    <w:rsid w:val="001D7C3A"/>
    <w:rsid w:val="001E019B"/>
    <w:rsid w:val="001E158C"/>
    <w:rsid w:val="001E1AEE"/>
    <w:rsid w:val="001E3337"/>
    <w:rsid w:val="001E540E"/>
    <w:rsid w:val="001E56BB"/>
    <w:rsid w:val="001E6DCA"/>
    <w:rsid w:val="001E7BD8"/>
    <w:rsid w:val="001F0E0B"/>
    <w:rsid w:val="001F133D"/>
    <w:rsid w:val="001F174C"/>
    <w:rsid w:val="001F3F9D"/>
    <w:rsid w:val="001F4C0C"/>
    <w:rsid w:val="001F5A41"/>
    <w:rsid w:val="001F5C6A"/>
    <w:rsid w:val="001F5F88"/>
    <w:rsid w:val="001F6048"/>
    <w:rsid w:val="001F6711"/>
    <w:rsid w:val="001F6A6F"/>
    <w:rsid w:val="001F7BE6"/>
    <w:rsid w:val="00200190"/>
    <w:rsid w:val="002015D1"/>
    <w:rsid w:val="002024AB"/>
    <w:rsid w:val="00202AF5"/>
    <w:rsid w:val="00203712"/>
    <w:rsid w:val="00203BDE"/>
    <w:rsid w:val="00203CF0"/>
    <w:rsid w:val="00203D34"/>
    <w:rsid w:val="00204CAB"/>
    <w:rsid w:val="00205916"/>
    <w:rsid w:val="00206E83"/>
    <w:rsid w:val="002075A1"/>
    <w:rsid w:val="002075E3"/>
    <w:rsid w:val="00210A78"/>
    <w:rsid w:val="0021161D"/>
    <w:rsid w:val="002117E4"/>
    <w:rsid w:val="0021244E"/>
    <w:rsid w:val="00213908"/>
    <w:rsid w:val="0021425F"/>
    <w:rsid w:val="00214264"/>
    <w:rsid w:val="0021525D"/>
    <w:rsid w:val="0021540C"/>
    <w:rsid w:val="00217571"/>
    <w:rsid w:val="00220A9B"/>
    <w:rsid w:val="00222700"/>
    <w:rsid w:val="002234CE"/>
    <w:rsid w:val="00223745"/>
    <w:rsid w:val="002237BF"/>
    <w:rsid w:val="00225A40"/>
    <w:rsid w:val="002267A0"/>
    <w:rsid w:val="002267CC"/>
    <w:rsid w:val="00226858"/>
    <w:rsid w:val="00227CD1"/>
    <w:rsid w:val="00227D8C"/>
    <w:rsid w:val="00227F30"/>
    <w:rsid w:val="00231159"/>
    <w:rsid w:val="00232ECB"/>
    <w:rsid w:val="00233097"/>
    <w:rsid w:val="002336CD"/>
    <w:rsid w:val="00235086"/>
    <w:rsid w:val="002359F3"/>
    <w:rsid w:val="00235C25"/>
    <w:rsid w:val="00236D66"/>
    <w:rsid w:val="0023795A"/>
    <w:rsid w:val="00240003"/>
    <w:rsid w:val="0024107E"/>
    <w:rsid w:val="002427BA"/>
    <w:rsid w:val="002431EB"/>
    <w:rsid w:val="00243560"/>
    <w:rsid w:val="00244EE3"/>
    <w:rsid w:val="00245CDD"/>
    <w:rsid w:val="0024710E"/>
    <w:rsid w:val="00247E4C"/>
    <w:rsid w:val="00247EE8"/>
    <w:rsid w:val="00250679"/>
    <w:rsid w:val="00250ACE"/>
    <w:rsid w:val="00250CE3"/>
    <w:rsid w:val="00251240"/>
    <w:rsid w:val="002518C1"/>
    <w:rsid w:val="002557AB"/>
    <w:rsid w:val="002560CD"/>
    <w:rsid w:val="002604AF"/>
    <w:rsid w:val="00260DDA"/>
    <w:rsid w:val="0026209F"/>
    <w:rsid w:val="00262A81"/>
    <w:rsid w:val="00262DC5"/>
    <w:rsid w:val="00262F99"/>
    <w:rsid w:val="0026378B"/>
    <w:rsid w:val="002639CC"/>
    <w:rsid w:val="00263EEC"/>
    <w:rsid w:val="002643FD"/>
    <w:rsid w:val="0026449D"/>
    <w:rsid w:val="00265091"/>
    <w:rsid w:val="00265EC2"/>
    <w:rsid w:val="00267F14"/>
    <w:rsid w:val="0027077D"/>
    <w:rsid w:val="00271E00"/>
    <w:rsid w:val="002723F0"/>
    <w:rsid w:val="002735F0"/>
    <w:rsid w:val="00273847"/>
    <w:rsid w:val="002746EF"/>
    <w:rsid w:val="00274C56"/>
    <w:rsid w:val="002752D8"/>
    <w:rsid w:val="00276A84"/>
    <w:rsid w:val="00276DF3"/>
    <w:rsid w:val="0028088C"/>
    <w:rsid w:val="002809D3"/>
    <w:rsid w:val="00280CB5"/>
    <w:rsid w:val="00280F0B"/>
    <w:rsid w:val="00281250"/>
    <w:rsid w:val="00282BF3"/>
    <w:rsid w:val="0028334F"/>
    <w:rsid w:val="00284684"/>
    <w:rsid w:val="00284D0C"/>
    <w:rsid w:val="002855B4"/>
    <w:rsid w:val="002864FE"/>
    <w:rsid w:val="002902BC"/>
    <w:rsid w:val="00290557"/>
    <w:rsid w:val="00290F82"/>
    <w:rsid w:val="00293AFF"/>
    <w:rsid w:val="00293CCE"/>
    <w:rsid w:val="0029426D"/>
    <w:rsid w:val="002948C9"/>
    <w:rsid w:val="00294AA3"/>
    <w:rsid w:val="00294CB8"/>
    <w:rsid w:val="00294EEC"/>
    <w:rsid w:val="0029503B"/>
    <w:rsid w:val="00295B0F"/>
    <w:rsid w:val="00296F09"/>
    <w:rsid w:val="002A035F"/>
    <w:rsid w:val="002A111E"/>
    <w:rsid w:val="002A1381"/>
    <w:rsid w:val="002A14F1"/>
    <w:rsid w:val="002A320C"/>
    <w:rsid w:val="002A3285"/>
    <w:rsid w:val="002A3A0D"/>
    <w:rsid w:val="002A4EBF"/>
    <w:rsid w:val="002A519C"/>
    <w:rsid w:val="002A777C"/>
    <w:rsid w:val="002B001B"/>
    <w:rsid w:val="002B0FA7"/>
    <w:rsid w:val="002B1083"/>
    <w:rsid w:val="002B177E"/>
    <w:rsid w:val="002B1D43"/>
    <w:rsid w:val="002B2FB3"/>
    <w:rsid w:val="002B3331"/>
    <w:rsid w:val="002B47F7"/>
    <w:rsid w:val="002B5877"/>
    <w:rsid w:val="002B5CD1"/>
    <w:rsid w:val="002B6248"/>
    <w:rsid w:val="002B6F77"/>
    <w:rsid w:val="002C0DE9"/>
    <w:rsid w:val="002C0E64"/>
    <w:rsid w:val="002C115D"/>
    <w:rsid w:val="002C3C53"/>
    <w:rsid w:val="002C7DE4"/>
    <w:rsid w:val="002D0F9E"/>
    <w:rsid w:val="002D1E42"/>
    <w:rsid w:val="002D3D35"/>
    <w:rsid w:val="002D4321"/>
    <w:rsid w:val="002D5369"/>
    <w:rsid w:val="002D5BB9"/>
    <w:rsid w:val="002D630F"/>
    <w:rsid w:val="002D67EE"/>
    <w:rsid w:val="002D6956"/>
    <w:rsid w:val="002D7282"/>
    <w:rsid w:val="002D7401"/>
    <w:rsid w:val="002D7777"/>
    <w:rsid w:val="002D79C8"/>
    <w:rsid w:val="002D7E37"/>
    <w:rsid w:val="002E03B5"/>
    <w:rsid w:val="002E0633"/>
    <w:rsid w:val="002E0915"/>
    <w:rsid w:val="002E1677"/>
    <w:rsid w:val="002E259A"/>
    <w:rsid w:val="002E2D64"/>
    <w:rsid w:val="002E3293"/>
    <w:rsid w:val="002E33DA"/>
    <w:rsid w:val="002E4631"/>
    <w:rsid w:val="002E53DE"/>
    <w:rsid w:val="002E5776"/>
    <w:rsid w:val="002E5EE4"/>
    <w:rsid w:val="002E70F3"/>
    <w:rsid w:val="002E7506"/>
    <w:rsid w:val="002E7BBD"/>
    <w:rsid w:val="002F226F"/>
    <w:rsid w:val="002F49D3"/>
    <w:rsid w:val="002F4EC8"/>
    <w:rsid w:val="002F4FDF"/>
    <w:rsid w:val="003018C9"/>
    <w:rsid w:val="00301CC4"/>
    <w:rsid w:val="003027EE"/>
    <w:rsid w:val="00302825"/>
    <w:rsid w:val="00302C68"/>
    <w:rsid w:val="003031C4"/>
    <w:rsid w:val="00303920"/>
    <w:rsid w:val="00303ED9"/>
    <w:rsid w:val="00304F65"/>
    <w:rsid w:val="00305B7B"/>
    <w:rsid w:val="00305CDB"/>
    <w:rsid w:val="00305FE9"/>
    <w:rsid w:val="00306415"/>
    <w:rsid w:val="00307CE3"/>
    <w:rsid w:val="00307F51"/>
    <w:rsid w:val="00310346"/>
    <w:rsid w:val="00311F8D"/>
    <w:rsid w:val="00311FB0"/>
    <w:rsid w:val="003121C8"/>
    <w:rsid w:val="003128DE"/>
    <w:rsid w:val="00312C58"/>
    <w:rsid w:val="0031342F"/>
    <w:rsid w:val="0031421E"/>
    <w:rsid w:val="00320978"/>
    <w:rsid w:val="003229F5"/>
    <w:rsid w:val="00322C53"/>
    <w:rsid w:val="00323C63"/>
    <w:rsid w:val="00325306"/>
    <w:rsid w:val="0032542B"/>
    <w:rsid w:val="00326331"/>
    <w:rsid w:val="00326C56"/>
    <w:rsid w:val="0032795E"/>
    <w:rsid w:val="00327F90"/>
    <w:rsid w:val="003314F3"/>
    <w:rsid w:val="0033282A"/>
    <w:rsid w:val="00332BB8"/>
    <w:rsid w:val="00333139"/>
    <w:rsid w:val="0033327B"/>
    <w:rsid w:val="00333A77"/>
    <w:rsid w:val="00333F65"/>
    <w:rsid w:val="00334264"/>
    <w:rsid w:val="00335039"/>
    <w:rsid w:val="00335192"/>
    <w:rsid w:val="003351DD"/>
    <w:rsid w:val="003364FC"/>
    <w:rsid w:val="003377F2"/>
    <w:rsid w:val="0034269F"/>
    <w:rsid w:val="00342DFF"/>
    <w:rsid w:val="0034383E"/>
    <w:rsid w:val="00343C47"/>
    <w:rsid w:val="00345440"/>
    <w:rsid w:val="003464AC"/>
    <w:rsid w:val="0035031A"/>
    <w:rsid w:val="003511E9"/>
    <w:rsid w:val="0035135B"/>
    <w:rsid w:val="00351373"/>
    <w:rsid w:val="003514D1"/>
    <w:rsid w:val="003519B4"/>
    <w:rsid w:val="00351B7D"/>
    <w:rsid w:val="00351EFB"/>
    <w:rsid w:val="00352906"/>
    <w:rsid w:val="003538D8"/>
    <w:rsid w:val="00355D16"/>
    <w:rsid w:val="00357DD1"/>
    <w:rsid w:val="00360672"/>
    <w:rsid w:val="003627C2"/>
    <w:rsid w:val="0036292F"/>
    <w:rsid w:val="00363C40"/>
    <w:rsid w:val="00364B63"/>
    <w:rsid w:val="00364C14"/>
    <w:rsid w:val="00365B51"/>
    <w:rsid w:val="00365D01"/>
    <w:rsid w:val="003672F5"/>
    <w:rsid w:val="00367702"/>
    <w:rsid w:val="00370BC5"/>
    <w:rsid w:val="00370EEC"/>
    <w:rsid w:val="00372C4E"/>
    <w:rsid w:val="0037305C"/>
    <w:rsid w:val="00373E2A"/>
    <w:rsid w:val="003748CF"/>
    <w:rsid w:val="00374B4A"/>
    <w:rsid w:val="00374CFD"/>
    <w:rsid w:val="00374EE0"/>
    <w:rsid w:val="003750F3"/>
    <w:rsid w:val="0037650C"/>
    <w:rsid w:val="00380CBD"/>
    <w:rsid w:val="0038131A"/>
    <w:rsid w:val="003814DC"/>
    <w:rsid w:val="003815DC"/>
    <w:rsid w:val="0038243C"/>
    <w:rsid w:val="00382F34"/>
    <w:rsid w:val="003837A9"/>
    <w:rsid w:val="00383F07"/>
    <w:rsid w:val="00385F15"/>
    <w:rsid w:val="003871FC"/>
    <w:rsid w:val="00387DE8"/>
    <w:rsid w:val="003918FE"/>
    <w:rsid w:val="00391BC3"/>
    <w:rsid w:val="00391F1E"/>
    <w:rsid w:val="00392579"/>
    <w:rsid w:val="00393AD4"/>
    <w:rsid w:val="00393EC8"/>
    <w:rsid w:val="00394318"/>
    <w:rsid w:val="00394546"/>
    <w:rsid w:val="00395BC1"/>
    <w:rsid w:val="00396636"/>
    <w:rsid w:val="0039753D"/>
    <w:rsid w:val="00397DE3"/>
    <w:rsid w:val="003A0D65"/>
    <w:rsid w:val="003A0FAF"/>
    <w:rsid w:val="003A1A0C"/>
    <w:rsid w:val="003A1D13"/>
    <w:rsid w:val="003A467E"/>
    <w:rsid w:val="003A5A6C"/>
    <w:rsid w:val="003A6242"/>
    <w:rsid w:val="003A7759"/>
    <w:rsid w:val="003B101C"/>
    <w:rsid w:val="003B2DEF"/>
    <w:rsid w:val="003B3F24"/>
    <w:rsid w:val="003B455E"/>
    <w:rsid w:val="003B4C21"/>
    <w:rsid w:val="003B54FE"/>
    <w:rsid w:val="003B65CE"/>
    <w:rsid w:val="003B6BC4"/>
    <w:rsid w:val="003B7444"/>
    <w:rsid w:val="003C022D"/>
    <w:rsid w:val="003C077B"/>
    <w:rsid w:val="003C1381"/>
    <w:rsid w:val="003C1EE1"/>
    <w:rsid w:val="003C2369"/>
    <w:rsid w:val="003C2A72"/>
    <w:rsid w:val="003C32BC"/>
    <w:rsid w:val="003C3BD7"/>
    <w:rsid w:val="003C3DFA"/>
    <w:rsid w:val="003C4519"/>
    <w:rsid w:val="003D0CA1"/>
    <w:rsid w:val="003D1E57"/>
    <w:rsid w:val="003D2410"/>
    <w:rsid w:val="003D258C"/>
    <w:rsid w:val="003D276B"/>
    <w:rsid w:val="003D2BF9"/>
    <w:rsid w:val="003D4C1D"/>
    <w:rsid w:val="003D4F3D"/>
    <w:rsid w:val="003D63DA"/>
    <w:rsid w:val="003D70C1"/>
    <w:rsid w:val="003D7BBE"/>
    <w:rsid w:val="003D7CD0"/>
    <w:rsid w:val="003E012C"/>
    <w:rsid w:val="003E128B"/>
    <w:rsid w:val="003E1A15"/>
    <w:rsid w:val="003E2B44"/>
    <w:rsid w:val="003E32FA"/>
    <w:rsid w:val="003E3E8A"/>
    <w:rsid w:val="003E4C54"/>
    <w:rsid w:val="003E6028"/>
    <w:rsid w:val="003E6F9D"/>
    <w:rsid w:val="003F0093"/>
    <w:rsid w:val="003F0FB8"/>
    <w:rsid w:val="003F1321"/>
    <w:rsid w:val="003F1B1D"/>
    <w:rsid w:val="003F2982"/>
    <w:rsid w:val="003F31BE"/>
    <w:rsid w:val="003F37E7"/>
    <w:rsid w:val="003F3A78"/>
    <w:rsid w:val="003F3AA2"/>
    <w:rsid w:val="003F5799"/>
    <w:rsid w:val="003F621E"/>
    <w:rsid w:val="003F7E6E"/>
    <w:rsid w:val="00400A88"/>
    <w:rsid w:val="00400D06"/>
    <w:rsid w:val="004042E9"/>
    <w:rsid w:val="004057AC"/>
    <w:rsid w:val="00405A62"/>
    <w:rsid w:val="00405F56"/>
    <w:rsid w:val="0040680A"/>
    <w:rsid w:val="00410076"/>
    <w:rsid w:val="00410772"/>
    <w:rsid w:val="00413C84"/>
    <w:rsid w:val="00413F81"/>
    <w:rsid w:val="0041601F"/>
    <w:rsid w:val="00417127"/>
    <w:rsid w:val="00417678"/>
    <w:rsid w:val="00417CA0"/>
    <w:rsid w:val="00420945"/>
    <w:rsid w:val="004210B1"/>
    <w:rsid w:val="004217D5"/>
    <w:rsid w:val="00421B47"/>
    <w:rsid w:val="00421BAB"/>
    <w:rsid w:val="00422071"/>
    <w:rsid w:val="004224CC"/>
    <w:rsid w:val="00422615"/>
    <w:rsid w:val="00422EAF"/>
    <w:rsid w:val="0042393F"/>
    <w:rsid w:val="00424554"/>
    <w:rsid w:val="00424A44"/>
    <w:rsid w:val="00425FA8"/>
    <w:rsid w:val="00425FB6"/>
    <w:rsid w:val="00427E78"/>
    <w:rsid w:val="0043238E"/>
    <w:rsid w:val="004323E3"/>
    <w:rsid w:val="004326C4"/>
    <w:rsid w:val="004329F8"/>
    <w:rsid w:val="0043525D"/>
    <w:rsid w:val="0043618D"/>
    <w:rsid w:val="00436672"/>
    <w:rsid w:val="00440749"/>
    <w:rsid w:val="00441F38"/>
    <w:rsid w:val="0044304B"/>
    <w:rsid w:val="00443096"/>
    <w:rsid w:val="00443393"/>
    <w:rsid w:val="0044397F"/>
    <w:rsid w:val="00443AFB"/>
    <w:rsid w:val="004449B3"/>
    <w:rsid w:val="0044587B"/>
    <w:rsid w:val="00446355"/>
    <w:rsid w:val="004466D0"/>
    <w:rsid w:val="00446B0E"/>
    <w:rsid w:val="0044709A"/>
    <w:rsid w:val="00447D9B"/>
    <w:rsid w:val="0045146F"/>
    <w:rsid w:val="00451559"/>
    <w:rsid w:val="004515DD"/>
    <w:rsid w:val="004534C6"/>
    <w:rsid w:val="00453A8B"/>
    <w:rsid w:val="00453E91"/>
    <w:rsid w:val="004545F1"/>
    <w:rsid w:val="004546A8"/>
    <w:rsid w:val="00455235"/>
    <w:rsid w:val="00455E83"/>
    <w:rsid w:val="004561F8"/>
    <w:rsid w:val="00456962"/>
    <w:rsid w:val="0045787A"/>
    <w:rsid w:val="00457FB0"/>
    <w:rsid w:val="004621A0"/>
    <w:rsid w:val="00462F45"/>
    <w:rsid w:val="00464209"/>
    <w:rsid w:val="00464AFD"/>
    <w:rsid w:val="00464DE7"/>
    <w:rsid w:val="004659E7"/>
    <w:rsid w:val="004662E0"/>
    <w:rsid w:val="00467C53"/>
    <w:rsid w:val="00467F9F"/>
    <w:rsid w:val="004704D5"/>
    <w:rsid w:val="00470EB1"/>
    <w:rsid w:val="00471D20"/>
    <w:rsid w:val="00472751"/>
    <w:rsid w:val="00473F3B"/>
    <w:rsid w:val="004742E6"/>
    <w:rsid w:val="00476C27"/>
    <w:rsid w:val="00476D6E"/>
    <w:rsid w:val="00477A05"/>
    <w:rsid w:val="00477D1F"/>
    <w:rsid w:val="0048075F"/>
    <w:rsid w:val="00480BD8"/>
    <w:rsid w:val="00483AC7"/>
    <w:rsid w:val="00483F32"/>
    <w:rsid w:val="0048411D"/>
    <w:rsid w:val="00484158"/>
    <w:rsid w:val="00484913"/>
    <w:rsid w:val="0048526B"/>
    <w:rsid w:val="00485E3B"/>
    <w:rsid w:val="00486665"/>
    <w:rsid w:val="00490CB7"/>
    <w:rsid w:val="0049110D"/>
    <w:rsid w:val="004911C7"/>
    <w:rsid w:val="00492E67"/>
    <w:rsid w:val="004946D7"/>
    <w:rsid w:val="00495818"/>
    <w:rsid w:val="00495A90"/>
    <w:rsid w:val="00495B6C"/>
    <w:rsid w:val="00497B9C"/>
    <w:rsid w:val="004A06AC"/>
    <w:rsid w:val="004A0D3B"/>
    <w:rsid w:val="004A0F01"/>
    <w:rsid w:val="004A12D1"/>
    <w:rsid w:val="004A143F"/>
    <w:rsid w:val="004A1B0C"/>
    <w:rsid w:val="004A2A75"/>
    <w:rsid w:val="004A3E45"/>
    <w:rsid w:val="004A4185"/>
    <w:rsid w:val="004A4913"/>
    <w:rsid w:val="004A5886"/>
    <w:rsid w:val="004A6943"/>
    <w:rsid w:val="004A6E65"/>
    <w:rsid w:val="004A7080"/>
    <w:rsid w:val="004A74E6"/>
    <w:rsid w:val="004A7518"/>
    <w:rsid w:val="004A7659"/>
    <w:rsid w:val="004B19D6"/>
    <w:rsid w:val="004B2549"/>
    <w:rsid w:val="004B2915"/>
    <w:rsid w:val="004B2E0F"/>
    <w:rsid w:val="004B3FEC"/>
    <w:rsid w:val="004B47FE"/>
    <w:rsid w:val="004B5A37"/>
    <w:rsid w:val="004B78A0"/>
    <w:rsid w:val="004B78FC"/>
    <w:rsid w:val="004C07DF"/>
    <w:rsid w:val="004C1319"/>
    <w:rsid w:val="004C18B4"/>
    <w:rsid w:val="004C1D7B"/>
    <w:rsid w:val="004C33FE"/>
    <w:rsid w:val="004C36D0"/>
    <w:rsid w:val="004C3A1D"/>
    <w:rsid w:val="004C4E2E"/>
    <w:rsid w:val="004C67F7"/>
    <w:rsid w:val="004C6F67"/>
    <w:rsid w:val="004D05BE"/>
    <w:rsid w:val="004D0CBC"/>
    <w:rsid w:val="004D0E1F"/>
    <w:rsid w:val="004D1D53"/>
    <w:rsid w:val="004D2D54"/>
    <w:rsid w:val="004D3D05"/>
    <w:rsid w:val="004D592E"/>
    <w:rsid w:val="004D620C"/>
    <w:rsid w:val="004D672B"/>
    <w:rsid w:val="004D6B3C"/>
    <w:rsid w:val="004D76CA"/>
    <w:rsid w:val="004E150F"/>
    <w:rsid w:val="004E35CD"/>
    <w:rsid w:val="004E4514"/>
    <w:rsid w:val="004E4905"/>
    <w:rsid w:val="004E64DA"/>
    <w:rsid w:val="004E70EA"/>
    <w:rsid w:val="004F0A90"/>
    <w:rsid w:val="004F0DCD"/>
    <w:rsid w:val="004F1D88"/>
    <w:rsid w:val="004F1ED7"/>
    <w:rsid w:val="004F2B2A"/>
    <w:rsid w:val="004F346C"/>
    <w:rsid w:val="004F3511"/>
    <w:rsid w:val="004F39C9"/>
    <w:rsid w:val="004F3DE3"/>
    <w:rsid w:val="004F45A1"/>
    <w:rsid w:val="004F4D91"/>
    <w:rsid w:val="004F582C"/>
    <w:rsid w:val="004F58AA"/>
    <w:rsid w:val="004F6797"/>
    <w:rsid w:val="004F7E0F"/>
    <w:rsid w:val="00500082"/>
    <w:rsid w:val="00500DD4"/>
    <w:rsid w:val="00501BDF"/>
    <w:rsid w:val="00501EA9"/>
    <w:rsid w:val="005038C8"/>
    <w:rsid w:val="0050408B"/>
    <w:rsid w:val="0050594C"/>
    <w:rsid w:val="005067AA"/>
    <w:rsid w:val="005072A5"/>
    <w:rsid w:val="00507655"/>
    <w:rsid w:val="00510608"/>
    <w:rsid w:val="005123AB"/>
    <w:rsid w:val="00512649"/>
    <w:rsid w:val="00512E09"/>
    <w:rsid w:val="00513022"/>
    <w:rsid w:val="00513D15"/>
    <w:rsid w:val="00515633"/>
    <w:rsid w:val="0051581B"/>
    <w:rsid w:val="00516290"/>
    <w:rsid w:val="0051662D"/>
    <w:rsid w:val="00517393"/>
    <w:rsid w:val="00517A6A"/>
    <w:rsid w:val="00520939"/>
    <w:rsid w:val="00520ADF"/>
    <w:rsid w:val="005229C7"/>
    <w:rsid w:val="00523A4B"/>
    <w:rsid w:val="00524881"/>
    <w:rsid w:val="00524B4E"/>
    <w:rsid w:val="00525620"/>
    <w:rsid w:val="00527E1C"/>
    <w:rsid w:val="00530F91"/>
    <w:rsid w:val="00532269"/>
    <w:rsid w:val="00532606"/>
    <w:rsid w:val="00532890"/>
    <w:rsid w:val="0053295D"/>
    <w:rsid w:val="005334EE"/>
    <w:rsid w:val="0053489E"/>
    <w:rsid w:val="00534922"/>
    <w:rsid w:val="00534FDC"/>
    <w:rsid w:val="00537183"/>
    <w:rsid w:val="005371F1"/>
    <w:rsid w:val="00537A1D"/>
    <w:rsid w:val="00540240"/>
    <w:rsid w:val="005405F8"/>
    <w:rsid w:val="00540723"/>
    <w:rsid w:val="005411D2"/>
    <w:rsid w:val="00541284"/>
    <w:rsid w:val="00542050"/>
    <w:rsid w:val="005420E8"/>
    <w:rsid w:val="005425AA"/>
    <w:rsid w:val="00543D04"/>
    <w:rsid w:val="00544AF4"/>
    <w:rsid w:val="00545620"/>
    <w:rsid w:val="00545D0E"/>
    <w:rsid w:val="005461C0"/>
    <w:rsid w:val="005473E6"/>
    <w:rsid w:val="00550806"/>
    <w:rsid w:val="00550EF6"/>
    <w:rsid w:val="00550F66"/>
    <w:rsid w:val="00551455"/>
    <w:rsid w:val="0055315B"/>
    <w:rsid w:val="005532F0"/>
    <w:rsid w:val="00553648"/>
    <w:rsid w:val="00553F47"/>
    <w:rsid w:val="00554570"/>
    <w:rsid w:val="00554BE3"/>
    <w:rsid w:val="00555535"/>
    <w:rsid w:val="00555E3E"/>
    <w:rsid w:val="00556590"/>
    <w:rsid w:val="00557EB9"/>
    <w:rsid w:val="00563856"/>
    <w:rsid w:val="0056426E"/>
    <w:rsid w:val="00565ABE"/>
    <w:rsid w:val="00566425"/>
    <w:rsid w:val="00566828"/>
    <w:rsid w:val="00566848"/>
    <w:rsid w:val="005702B4"/>
    <w:rsid w:val="00570434"/>
    <w:rsid w:val="0057073D"/>
    <w:rsid w:val="00571E3D"/>
    <w:rsid w:val="005725F6"/>
    <w:rsid w:val="00574CFC"/>
    <w:rsid w:val="005753F2"/>
    <w:rsid w:val="00575A62"/>
    <w:rsid w:val="0057610B"/>
    <w:rsid w:val="005763BD"/>
    <w:rsid w:val="005768C5"/>
    <w:rsid w:val="005768F2"/>
    <w:rsid w:val="00577040"/>
    <w:rsid w:val="00580014"/>
    <w:rsid w:val="0058133A"/>
    <w:rsid w:val="00581519"/>
    <w:rsid w:val="0058295B"/>
    <w:rsid w:val="00583E6E"/>
    <w:rsid w:val="005844DD"/>
    <w:rsid w:val="00587D10"/>
    <w:rsid w:val="00590E8D"/>
    <w:rsid w:val="00592E78"/>
    <w:rsid w:val="005931C2"/>
    <w:rsid w:val="00593D8C"/>
    <w:rsid w:val="00595DDC"/>
    <w:rsid w:val="00595FE9"/>
    <w:rsid w:val="005961BC"/>
    <w:rsid w:val="00597BA9"/>
    <w:rsid w:val="005A2F4A"/>
    <w:rsid w:val="005A4B60"/>
    <w:rsid w:val="005A6B2A"/>
    <w:rsid w:val="005B0B47"/>
    <w:rsid w:val="005B0B97"/>
    <w:rsid w:val="005B1681"/>
    <w:rsid w:val="005B21FC"/>
    <w:rsid w:val="005B2A68"/>
    <w:rsid w:val="005B3AF6"/>
    <w:rsid w:val="005B46CE"/>
    <w:rsid w:val="005B689A"/>
    <w:rsid w:val="005B7C49"/>
    <w:rsid w:val="005C03D3"/>
    <w:rsid w:val="005C0624"/>
    <w:rsid w:val="005C11D8"/>
    <w:rsid w:val="005C21E0"/>
    <w:rsid w:val="005C3D27"/>
    <w:rsid w:val="005C46D5"/>
    <w:rsid w:val="005C5E8D"/>
    <w:rsid w:val="005C6D45"/>
    <w:rsid w:val="005C6DF3"/>
    <w:rsid w:val="005C7481"/>
    <w:rsid w:val="005D0DDE"/>
    <w:rsid w:val="005D2BC5"/>
    <w:rsid w:val="005D3118"/>
    <w:rsid w:val="005D418F"/>
    <w:rsid w:val="005D564B"/>
    <w:rsid w:val="005D56F1"/>
    <w:rsid w:val="005D57EB"/>
    <w:rsid w:val="005D653E"/>
    <w:rsid w:val="005D6F10"/>
    <w:rsid w:val="005D76C4"/>
    <w:rsid w:val="005D78BA"/>
    <w:rsid w:val="005E0375"/>
    <w:rsid w:val="005E039D"/>
    <w:rsid w:val="005E0ECC"/>
    <w:rsid w:val="005E189A"/>
    <w:rsid w:val="005E2645"/>
    <w:rsid w:val="005E27AA"/>
    <w:rsid w:val="005E34A3"/>
    <w:rsid w:val="005E4392"/>
    <w:rsid w:val="005E44DB"/>
    <w:rsid w:val="005E5A38"/>
    <w:rsid w:val="005E6893"/>
    <w:rsid w:val="005E7E0E"/>
    <w:rsid w:val="005F02FA"/>
    <w:rsid w:val="005F0601"/>
    <w:rsid w:val="005F1C4D"/>
    <w:rsid w:val="005F1E81"/>
    <w:rsid w:val="005F6C56"/>
    <w:rsid w:val="005F72FF"/>
    <w:rsid w:val="005F7B27"/>
    <w:rsid w:val="00600352"/>
    <w:rsid w:val="0060162D"/>
    <w:rsid w:val="006025F0"/>
    <w:rsid w:val="0060518D"/>
    <w:rsid w:val="00605BC4"/>
    <w:rsid w:val="006069F4"/>
    <w:rsid w:val="00606E20"/>
    <w:rsid w:val="00606F5E"/>
    <w:rsid w:val="00610433"/>
    <w:rsid w:val="00610B2C"/>
    <w:rsid w:val="0061103D"/>
    <w:rsid w:val="00613422"/>
    <w:rsid w:val="006141B8"/>
    <w:rsid w:val="006163F4"/>
    <w:rsid w:val="00620572"/>
    <w:rsid w:val="0062200A"/>
    <w:rsid w:val="00622A05"/>
    <w:rsid w:val="0062308F"/>
    <w:rsid w:val="00623C8F"/>
    <w:rsid w:val="00625022"/>
    <w:rsid w:val="00625FF9"/>
    <w:rsid w:val="0062714C"/>
    <w:rsid w:val="00627191"/>
    <w:rsid w:val="006310BB"/>
    <w:rsid w:val="006312D6"/>
    <w:rsid w:val="00633211"/>
    <w:rsid w:val="006350BE"/>
    <w:rsid w:val="00635E07"/>
    <w:rsid w:val="00636450"/>
    <w:rsid w:val="00636A49"/>
    <w:rsid w:val="00636F95"/>
    <w:rsid w:val="0063757D"/>
    <w:rsid w:val="00640C4C"/>
    <w:rsid w:val="0064112A"/>
    <w:rsid w:val="006420C1"/>
    <w:rsid w:val="006423BE"/>
    <w:rsid w:val="006425D7"/>
    <w:rsid w:val="00643779"/>
    <w:rsid w:val="00644771"/>
    <w:rsid w:val="00645399"/>
    <w:rsid w:val="00646366"/>
    <w:rsid w:val="0064657E"/>
    <w:rsid w:val="006465BA"/>
    <w:rsid w:val="00646740"/>
    <w:rsid w:val="00646EF2"/>
    <w:rsid w:val="00647DEA"/>
    <w:rsid w:val="00651571"/>
    <w:rsid w:val="00651650"/>
    <w:rsid w:val="006519E9"/>
    <w:rsid w:val="0065291C"/>
    <w:rsid w:val="00652E5B"/>
    <w:rsid w:val="00654B2F"/>
    <w:rsid w:val="00654DC7"/>
    <w:rsid w:val="00655434"/>
    <w:rsid w:val="00655FA5"/>
    <w:rsid w:val="00656510"/>
    <w:rsid w:val="00656AB9"/>
    <w:rsid w:val="006573E7"/>
    <w:rsid w:val="00660648"/>
    <w:rsid w:val="00660744"/>
    <w:rsid w:val="00664C1F"/>
    <w:rsid w:val="006652D8"/>
    <w:rsid w:val="00665776"/>
    <w:rsid w:val="00665B32"/>
    <w:rsid w:val="0066629D"/>
    <w:rsid w:val="00666C20"/>
    <w:rsid w:val="00667850"/>
    <w:rsid w:val="00667864"/>
    <w:rsid w:val="00667C99"/>
    <w:rsid w:val="00671997"/>
    <w:rsid w:val="006727F2"/>
    <w:rsid w:val="00672D68"/>
    <w:rsid w:val="00672EBB"/>
    <w:rsid w:val="00672F0D"/>
    <w:rsid w:val="006733AE"/>
    <w:rsid w:val="00673B95"/>
    <w:rsid w:val="00673F09"/>
    <w:rsid w:val="006740A9"/>
    <w:rsid w:val="0067422A"/>
    <w:rsid w:val="00674577"/>
    <w:rsid w:val="00675A7B"/>
    <w:rsid w:val="00675B58"/>
    <w:rsid w:val="006772D6"/>
    <w:rsid w:val="0068051C"/>
    <w:rsid w:val="00680F6A"/>
    <w:rsid w:val="00681113"/>
    <w:rsid w:val="0068211D"/>
    <w:rsid w:val="006827BF"/>
    <w:rsid w:val="0068389A"/>
    <w:rsid w:val="006838D9"/>
    <w:rsid w:val="00683F32"/>
    <w:rsid w:val="00685396"/>
    <w:rsid w:val="00685EBB"/>
    <w:rsid w:val="0068732D"/>
    <w:rsid w:val="00687758"/>
    <w:rsid w:val="00687905"/>
    <w:rsid w:val="00690E4B"/>
    <w:rsid w:val="0069149B"/>
    <w:rsid w:val="00691781"/>
    <w:rsid w:val="00693CD5"/>
    <w:rsid w:val="00693CDD"/>
    <w:rsid w:val="0069417F"/>
    <w:rsid w:val="00694E8F"/>
    <w:rsid w:val="0069709A"/>
    <w:rsid w:val="00697554"/>
    <w:rsid w:val="00697608"/>
    <w:rsid w:val="00697B5F"/>
    <w:rsid w:val="00697C3F"/>
    <w:rsid w:val="006A185B"/>
    <w:rsid w:val="006A1871"/>
    <w:rsid w:val="006A23DA"/>
    <w:rsid w:val="006A43B1"/>
    <w:rsid w:val="006A57ED"/>
    <w:rsid w:val="006A5A80"/>
    <w:rsid w:val="006A61E6"/>
    <w:rsid w:val="006A6239"/>
    <w:rsid w:val="006A6474"/>
    <w:rsid w:val="006A6A62"/>
    <w:rsid w:val="006A7A56"/>
    <w:rsid w:val="006B05FC"/>
    <w:rsid w:val="006B0A6E"/>
    <w:rsid w:val="006B0E93"/>
    <w:rsid w:val="006B144F"/>
    <w:rsid w:val="006B251B"/>
    <w:rsid w:val="006B26F1"/>
    <w:rsid w:val="006B2732"/>
    <w:rsid w:val="006B598B"/>
    <w:rsid w:val="006B5D41"/>
    <w:rsid w:val="006B760B"/>
    <w:rsid w:val="006C0186"/>
    <w:rsid w:val="006C0C12"/>
    <w:rsid w:val="006C1B88"/>
    <w:rsid w:val="006C1EE4"/>
    <w:rsid w:val="006C27BC"/>
    <w:rsid w:val="006C2EDB"/>
    <w:rsid w:val="006C46E1"/>
    <w:rsid w:val="006C4E99"/>
    <w:rsid w:val="006C4F45"/>
    <w:rsid w:val="006C5DDE"/>
    <w:rsid w:val="006C6AAA"/>
    <w:rsid w:val="006C7D2E"/>
    <w:rsid w:val="006C7E89"/>
    <w:rsid w:val="006D20A5"/>
    <w:rsid w:val="006D53EA"/>
    <w:rsid w:val="006D5675"/>
    <w:rsid w:val="006D5B1E"/>
    <w:rsid w:val="006D72E8"/>
    <w:rsid w:val="006D7509"/>
    <w:rsid w:val="006D75E1"/>
    <w:rsid w:val="006E0020"/>
    <w:rsid w:val="006E166C"/>
    <w:rsid w:val="006E1737"/>
    <w:rsid w:val="006E2216"/>
    <w:rsid w:val="006E232C"/>
    <w:rsid w:val="006E3CDF"/>
    <w:rsid w:val="006E450B"/>
    <w:rsid w:val="006E512F"/>
    <w:rsid w:val="006E5AD1"/>
    <w:rsid w:val="006E5BEE"/>
    <w:rsid w:val="006E6B51"/>
    <w:rsid w:val="006E6E7A"/>
    <w:rsid w:val="006E757C"/>
    <w:rsid w:val="006F00F6"/>
    <w:rsid w:val="006F0617"/>
    <w:rsid w:val="006F16F8"/>
    <w:rsid w:val="006F1C73"/>
    <w:rsid w:val="006F22E3"/>
    <w:rsid w:val="006F29BF"/>
    <w:rsid w:val="006F4463"/>
    <w:rsid w:val="006F4E6C"/>
    <w:rsid w:val="006F507E"/>
    <w:rsid w:val="006F54F4"/>
    <w:rsid w:val="006F6D81"/>
    <w:rsid w:val="00700F97"/>
    <w:rsid w:val="0070135E"/>
    <w:rsid w:val="00701991"/>
    <w:rsid w:val="0070364E"/>
    <w:rsid w:val="00703EC1"/>
    <w:rsid w:val="00704DEF"/>
    <w:rsid w:val="00706D5B"/>
    <w:rsid w:val="00711E96"/>
    <w:rsid w:val="00712A49"/>
    <w:rsid w:val="00712BA9"/>
    <w:rsid w:val="00712CCF"/>
    <w:rsid w:val="00712FAD"/>
    <w:rsid w:val="007149D5"/>
    <w:rsid w:val="00714B49"/>
    <w:rsid w:val="00714C57"/>
    <w:rsid w:val="00716382"/>
    <w:rsid w:val="00716713"/>
    <w:rsid w:val="00716B99"/>
    <w:rsid w:val="00717DAF"/>
    <w:rsid w:val="00721291"/>
    <w:rsid w:val="00721662"/>
    <w:rsid w:val="00721995"/>
    <w:rsid w:val="007238A9"/>
    <w:rsid w:val="0072395B"/>
    <w:rsid w:val="00723CDA"/>
    <w:rsid w:val="00723EA0"/>
    <w:rsid w:val="007242F6"/>
    <w:rsid w:val="00724366"/>
    <w:rsid w:val="00724615"/>
    <w:rsid w:val="00724E92"/>
    <w:rsid w:val="007257CD"/>
    <w:rsid w:val="00727A73"/>
    <w:rsid w:val="00727C66"/>
    <w:rsid w:val="00731718"/>
    <w:rsid w:val="00731F75"/>
    <w:rsid w:val="007333A2"/>
    <w:rsid w:val="0073525A"/>
    <w:rsid w:val="007362CC"/>
    <w:rsid w:val="007374D6"/>
    <w:rsid w:val="00740C6B"/>
    <w:rsid w:val="0074294E"/>
    <w:rsid w:val="00742F63"/>
    <w:rsid w:val="00743239"/>
    <w:rsid w:val="00743D11"/>
    <w:rsid w:val="007448A0"/>
    <w:rsid w:val="00745635"/>
    <w:rsid w:val="00745D99"/>
    <w:rsid w:val="00745EFC"/>
    <w:rsid w:val="007462AD"/>
    <w:rsid w:val="00746750"/>
    <w:rsid w:val="0074735F"/>
    <w:rsid w:val="00750699"/>
    <w:rsid w:val="00751C78"/>
    <w:rsid w:val="007526A5"/>
    <w:rsid w:val="00753FEB"/>
    <w:rsid w:val="0075615D"/>
    <w:rsid w:val="0075637F"/>
    <w:rsid w:val="00756FC7"/>
    <w:rsid w:val="00760995"/>
    <w:rsid w:val="00760A40"/>
    <w:rsid w:val="00760E9B"/>
    <w:rsid w:val="00760F13"/>
    <w:rsid w:val="007611AF"/>
    <w:rsid w:val="00761913"/>
    <w:rsid w:val="00762780"/>
    <w:rsid w:val="0076309D"/>
    <w:rsid w:val="007642B0"/>
    <w:rsid w:val="00764367"/>
    <w:rsid w:val="00764C8F"/>
    <w:rsid w:val="007669B5"/>
    <w:rsid w:val="00767097"/>
    <w:rsid w:val="00771A25"/>
    <w:rsid w:val="00772248"/>
    <w:rsid w:val="00773225"/>
    <w:rsid w:val="00774F2E"/>
    <w:rsid w:val="00776198"/>
    <w:rsid w:val="007769D3"/>
    <w:rsid w:val="007774DB"/>
    <w:rsid w:val="00780C81"/>
    <w:rsid w:val="00781891"/>
    <w:rsid w:val="007830DD"/>
    <w:rsid w:val="007835E0"/>
    <w:rsid w:val="00783616"/>
    <w:rsid w:val="007838D0"/>
    <w:rsid w:val="007840AA"/>
    <w:rsid w:val="007842B1"/>
    <w:rsid w:val="00784495"/>
    <w:rsid w:val="00784CAA"/>
    <w:rsid w:val="0078533E"/>
    <w:rsid w:val="007853CD"/>
    <w:rsid w:val="00785ADC"/>
    <w:rsid w:val="00785CA1"/>
    <w:rsid w:val="00787049"/>
    <w:rsid w:val="00787769"/>
    <w:rsid w:val="00790981"/>
    <w:rsid w:val="00791C19"/>
    <w:rsid w:val="00792937"/>
    <w:rsid w:val="00792D09"/>
    <w:rsid w:val="00794E43"/>
    <w:rsid w:val="0079510B"/>
    <w:rsid w:val="0079510F"/>
    <w:rsid w:val="00795908"/>
    <w:rsid w:val="00797342"/>
    <w:rsid w:val="007975F4"/>
    <w:rsid w:val="007A0997"/>
    <w:rsid w:val="007A1BBE"/>
    <w:rsid w:val="007A1E46"/>
    <w:rsid w:val="007A21A6"/>
    <w:rsid w:val="007A2FA4"/>
    <w:rsid w:val="007A37C3"/>
    <w:rsid w:val="007A3D73"/>
    <w:rsid w:val="007A54BE"/>
    <w:rsid w:val="007A5D9C"/>
    <w:rsid w:val="007A698A"/>
    <w:rsid w:val="007B0D0F"/>
    <w:rsid w:val="007B1339"/>
    <w:rsid w:val="007B1617"/>
    <w:rsid w:val="007B2FCB"/>
    <w:rsid w:val="007B3C76"/>
    <w:rsid w:val="007B5808"/>
    <w:rsid w:val="007B66C5"/>
    <w:rsid w:val="007B6E57"/>
    <w:rsid w:val="007C0B0D"/>
    <w:rsid w:val="007C0BBB"/>
    <w:rsid w:val="007C1867"/>
    <w:rsid w:val="007C2935"/>
    <w:rsid w:val="007C3F8E"/>
    <w:rsid w:val="007C4314"/>
    <w:rsid w:val="007C4495"/>
    <w:rsid w:val="007C4B65"/>
    <w:rsid w:val="007C5120"/>
    <w:rsid w:val="007C643B"/>
    <w:rsid w:val="007C69DC"/>
    <w:rsid w:val="007C6C9C"/>
    <w:rsid w:val="007C791F"/>
    <w:rsid w:val="007C7D77"/>
    <w:rsid w:val="007D0289"/>
    <w:rsid w:val="007D082E"/>
    <w:rsid w:val="007D159C"/>
    <w:rsid w:val="007D28E7"/>
    <w:rsid w:val="007D2B9F"/>
    <w:rsid w:val="007D2F31"/>
    <w:rsid w:val="007D381F"/>
    <w:rsid w:val="007D3E7F"/>
    <w:rsid w:val="007D47E9"/>
    <w:rsid w:val="007D4E92"/>
    <w:rsid w:val="007D579F"/>
    <w:rsid w:val="007D5C73"/>
    <w:rsid w:val="007D5E52"/>
    <w:rsid w:val="007D62FF"/>
    <w:rsid w:val="007D6809"/>
    <w:rsid w:val="007E0401"/>
    <w:rsid w:val="007E0FB6"/>
    <w:rsid w:val="007E210E"/>
    <w:rsid w:val="007E28F1"/>
    <w:rsid w:val="007E2C8C"/>
    <w:rsid w:val="007E30E8"/>
    <w:rsid w:val="007E36C6"/>
    <w:rsid w:val="007E37D8"/>
    <w:rsid w:val="007E3CC3"/>
    <w:rsid w:val="007E4B7D"/>
    <w:rsid w:val="007E4E99"/>
    <w:rsid w:val="007E51B3"/>
    <w:rsid w:val="007E5E2D"/>
    <w:rsid w:val="007E79BD"/>
    <w:rsid w:val="007E7F09"/>
    <w:rsid w:val="007F045A"/>
    <w:rsid w:val="007F0507"/>
    <w:rsid w:val="007F127B"/>
    <w:rsid w:val="007F1AEB"/>
    <w:rsid w:val="007F1F2E"/>
    <w:rsid w:val="007F2B4D"/>
    <w:rsid w:val="007F2C0D"/>
    <w:rsid w:val="007F2DA7"/>
    <w:rsid w:val="007F3386"/>
    <w:rsid w:val="007F3521"/>
    <w:rsid w:val="007F3646"/>
    <w:rsid w:val="007F42B0"/>
    <w:rsid w:val="007F4802"/>
    <w:rsid w:val="007F49AB"/>
    <w:rsid w:val="007F5D57"/>
    <w:rsid w:val="007F6295"/>
    <w:rsid w:val="007F6379"/>
    <w:rsid w:val="007F67A0"/>
    <w:rsid w:val="007F691C"/>
    <w:rsid w:val="007F7537"/>
    <w:rsid w:val="00801F11"/>
    <w:rsid w:val="0080217E"/>
    <w:rsid w:val="00802264"/>
    <w:rsid w:val="0080488F"/>
    <w:rsid w:val="008053B6"/>
    <w:rsid w:val="00805696"/>
    <w:rsid w:val="008058FC"/>
    <w:rsid w:val="00806251"/>
    <w:rsid w:val="008064AE"/>
    <w:rsid w:val="00806ADB"/>
    <w:rsid w:val="00806C67"/>
    <w:rsid w:val="00807013"/>
    <w:rsid w:val="00807735"/>
    <w:rsid w:val="0080790C"/>
    <w:rsid w:val="00810559"/>
    <w:rsid w:val="00810E16"/>
    <w:rsid w:val="00810EDC"/>
    <w:rsid w:val="00811572"/>
    <w:rsid w:val="00813FED"/>
    <w:rsid w:val="00814202"/>
    <w:rsid w:val="00815EB3"/>
    <w:rsid w:val="00815F16"/>
    <w:rsid w:val="0081680C"/>
    <w:rsid w:val="00817247"/>
    <w:rsid w:val="00817602"/>
    <w:rsid w:val="00820F5D"/>
    <w:rsid w:val="0082164B"/>
    <w:rsid w:val="00821862"/>
    <w:rsid w:val="00821ECF"/>
    <w:rsid w:val="008220D4"/>
    <w:rsid w:val="00822EAD"/>
    <w:rsid w:val="00823A87"/>
    <w:rsid w:val="00823EFE"/>
    <w:rsid w:val="0082432C"/>
    <w:rsid w:val="008252D2"/>
    <w:rsid w:val="00825638"/>
    <w:rsid w:val="00825D4C"/>
    <w:rsid w:val="00826DCB"/>
    <w:rsid w:val="00830BDA"/>
    <w:rsid w:val="00830BFE"/>
    <w:rsid w:val="008320BA"/>
    <w:rsid w:val="00832508"/>
    <w:rsid w:val="008328A4"/>
    <w:rsid w:val="008328DA"/>
    <w:rsid w:val="00832ACF"/>
    <w:rsid w:val="00833313"/>
    <w:rsid w:val="008340B7"/>
    <w:rsid w:val="00834F0B"/>
    <w:rsid w:val="0083576D"/>
    <w:rsid w:val="0083596B"/>
    <w:rsid w:val="008366C5"/>
    <w:rsid w:val="00836FF0"/>
    <w:rsid w:val="0083739F"/>
    <w:rsid w:val="00837F09"/>
    <w:rsid w:val="008422D9"/>
    <w:rsid w:val="0084595C"/>
    <w:rsid w:val="00847B16"/>
    <w:rsid w:val="00851448"/>
    <w:rsid w:val="008517BA"/>
    <w:rsid w:val="00851B35"/>
    <w:rsid w:val="00852878"/>
    <w:rsid w:val="00852FCF"/>
    <w:rsid w:val="00853ED1"/>
    <w:rsid w:val="00854AB5"/>
    <w:rsid w:val="00854FFC"/>
    <w:rsid w:val="00857B0D"/>
    <w:rsid w:val="00860126"/>
    <w:rsid w:val="00860170"/>
    <w:rsid w:val="00860FF8"/>
    <w:rsid w:val="0086131C"/>
    <w:rsid w:val="0086174F"/>
    <w:rsid w:val="00861CAC"/>
    <w:rsid w:val="0086213A"/>
    <w:rsid w:val="00862C22"/>
    <w:rsid w:val="00862EE1"/>
    <w:rsid w:val="008649F7"/>
    <w:rsid w:val="00867318"/>
    <w:rsid w:val="00867495"/>
    <w:rsid w:val="008678F5"/>
    <w:rsid w:val="008705F3"/>
    <w:rsid w:val="00870D39"/>
    <w:rsid w:val="00870E93"/>
    <w:rsid w:val="00871C57"/>
    <w:rsid w:val="008723B7"/>
    <w:rsid w:val="008723EF"/>
    <w:rsid w:val="00872504"/>
    <w:rsid w:val="008725E6"/>
    <w:rsid w:val="00872BA2"/>
    <w:rsid w:val="00873637"/>
    <w:rsid w:val="008749FF"/>
    <w:rsid w:val="00875FF1"/>
    <w:rsid w:val="00876158"/>
    <w:rsid w:val="0087694C"/>
    <w:rsid w:val="00876A31"/>
    <w:rsid w:val="00880092"/>
    <w:rsid w:val="008801C3"/>
    <w:rsid w:val="00880BEC"/>
    <w:rsid w:val="00882C09"/>
    <w:rsid w:val="008830A2"/>
    <w:rsid w:val="00883A8E"/>
    <w:rsid w:val="00883DCC"/>
    <w:rsid w:val="00883E26"/>
    <w:rsid w:val="0088506D"/>
    <w:rsid w:val="008851D0"/>
    <w:rsid w:val="008856EB"/>
    <w:rsid w:val="00885E6D"/>
    <w:rsid w:val="00886152"/>
    <w:rsid w:val="0088758D"/>
    <w:rsid w:val="00890353"/>
    <w:rsid w:val="0089073E"/>
    <w:rsid w:val="00892C09"/>
    <w:rsid w:val="0089401F"/>
    <w:rsid w:val="00894A78"/>
    <w:rsid w:val="008953EC"/>
    <w:rsid w:val="008957D5"/>
    <w:rsid w:val="00895F9B"/>
    <w:rsid w:val="0089660F"/>
    <w:rsid w:val="008973D5"/>
    <w:rsid w:val="008A0800"/>
    <w:rsid w:val="008A0C4A"/>
    <w:rsid w:val="008A1BBB"/>
    <w:rsid w:val="008A20FD"/>
    <w:rsid w:val="008A2151"/>
    <w:rsid w:val="008A2ECE"/>
    <w:rsid w:val="008A4F2D"/>
    <w:rsid w:val="008A532A"/>
    <w:rsid w:val="008A64D2"/>
    <w:rsid w:val="008A7684"/>
    <w:rsid w:val="008A7D22"/>
    <w:rsid w:val="008B025C"/>
    <w:rsid w:val="008B0C34"/>
    <w:rsid w:val="008B1C48"/>
    <w:rsid w:val="008B2428"/>
    <w:rsid w:val="008B2CED"/>
    <w:rsid w:val="008B54FF"/>
    <w:rsid w:val="008B5642"/>
    <w:rsid w:val="008B5701"/>
    <w:rsid w:val="008B7C08"/>
    <w:rsid w:val="008C007F"/>
    <w:rsid w:val="008C1299"/>
    <w:rsid w:val="008C143B"/>
    <w:rsid w:val="008C1B2F"/>
    <w:rsid w:val="008C236C"/>
    <w:rsid w:val="008C3422"/>
    <w:rsid w:val="008C377F"/>
    <w:rsid w:val="008C3A3C"/>
    <w:rsid w:val="008C3E30"/>
    <w:rsid w:val="008C49BC"/>
    <w:rsid w:val="008C5671"/>
    <w:rsid w:val="008C5BC8"/>
    <w:rsid w:val="008C6BF8"/>
    <w:rsid w:val="008C6E61"/>
    <w:rsid w:val="008C7B3F"/>
    <w:rsid w:val="008D253A"/>
    <w:rsid w:val="008D2F39"/>
    <w:rsid w:val="008D364D"/>
    <w:rsid w:val="008D3921"/>
    <w:rsid w:val="008D446F"/>
    <w:rsid w:val="008D56A3"/>
    <w:rsid w:val="008D5DC4"/>
    <w:rsid w:val="008D742F"/>
    <w:rsid w:val="008D7534"/>
    <w:rsid w:val="008E29C3"/>
    <w:rsid w:val="008E2CC8"/>
    <w:rsid w:val="008E342C"/>
    <w:rsid w:val="008E4439"/>
    <w:rsid w:val="008E5794"/>
    <w:rsid w:val="008E5A00"/>
    <w:rsid w:val="008E64AA"/>
    <w:rsid w:val="008E650F"/>
    <w:rsid w:val="008E68F7"/>
    <w:rsid w:val="008E7D49"/>
    <w:rsid w:val="008E7F10"/>
    <w:rsid w:val="008F0DE5"/>
    <w:rsid w:val="008F13F8"/>
    <w:rsid w:val="008F26ED"/>
    <w:rsid w:val="008F2788"/>
    <w:rsid w:val="008F3C66"/>
    <w:rsid w:val="008F4054"/>
    <w:rsid w:val="008F4BA6"/>
    <w:rsid w:val="008F5E8A"/>
    <w:rsid w:val="008F605F"/>
    <w:rsid w:val="008F7705"/>
    <w:rsid w:val="0090128E"/>
    <w:rsid w:val="0090170F"/>
    <w:rsid w:val="00902A27"/>
    <w:rsid w:val="009058CA"/>
    <w:rsid w:val="009069BE"/>
    <w:rsid w:val="00906A1C"/>
    <w:rsid w:val="009070C1"/>
    <w:rsid w:val="00907306"/>
    <w:rsid w:val="00910C5A"/>
    <w:rsid w:val="009135BE"/>
    <w:rsid w:val="00913660"/>
    <w:rsid w:val="00914A04"/>
    <w:rsid w:val="009150FA"/>
    <w:rsid w:val="009154AF"/>
    <w:rsid w:val="00915FB3"/>
    <w:rsid w:val="00916C20"/>
    <w:rsid w:val="00917704"/>
    <w:rsid w:val="00920C71"/>
    <w:rsid w:val="009216CC"/>
    <w:rsid w:val="009217EA"/>
    <w:rsid w:val="00921B67"/>
    <w:rsid w:val="009245B9"/>
    <w:rsid w:val="009259A9"/>
    <w:rsid w:val="009274B0"/>
    <w:rsid w:val="00927A14"/>
    <w:rsid w:val="00930C67"/>
    <w:rsid w:val="00931981"/>
    <w:rsid w:val="00932637"/>
    <w:rsid w:val="0093401A"/>
    <w:rsid w:val="00934E54"/>
    <w:rsid w:val="0093604E"/>
    <w:rsid w:val="00936559"/>
    <w:rsid w:val="00936CD6"/>
    <w:rsid w:val="0094012A"/>
    <w:rsid w:val="00940DBB"/>
    <w:rsid w:val="00941EFF"/>
    <w:rsid w:val="009430E4"/>
    <w:rsid w:val="009432F4"/>
    <w:rsid w:val="00944AD8"/>
    <w:rsid w:val="00945D2D"/>
    <w:rsid w:val="00946B50"/>
    <w:rsid w:val="00946F02"/>
    <w:rsid w:val="0094748B"/>
    <w:rsid w:val="009478D9"/>
    <w:rsid w:val="00950149"/>
    <w:rsid w:val="00950366"/>
    <w:rsid w:val="00951819"/>
    <w:rsid w:val="00951C6D"/>
    <w:rsid w:val="009521D6"/>
    <w:rsid w:val="00953185"/>
    <w:rsid w:val="0095356D"/>
    <w:rsid w:val="0095369F"/>
    <w:rsid w:val="00953F00"/>
    <w:rsid w:val="009577F3"/>
    <w:rsid w:val="0096029F"/>
    <w:rsid w:val="00960B2F"/>
    <w:rsid w:val="00960F45"/>
    <w:rsid w:val="009623F9"/>
    <w:rsid w:val="009628DF"/>
    <w:rsid w:val="00963AB5"/>
    <w:rsid w:val="00963BC4"/>
    <w:rsid w:val="00963D89"/>
    <w:rsid w:val="0096448E"/>
    <w:rsid w:val="00966951"/>
    <w:rsid w:val="009702D0"/>
    <w:rsid w:val="00970698"/>
    <w:rsid w:val="009724C4"/>
    <w:rsid w:val="00972EC4"/>
    <w:rsid w:val="009736E2"/>
    <w:rsid w:val="00974153"/>
    <w:rsid w:val="00974736"/>
    <w:rsid w:val="009752D3"/>
    <w:rsid w:val="009753D3"/>
    <w:rsid w:val="009769D0"/>
    <w:rsid w:val="009772D6"/>
    <w:rsid w:val="00977496"/>
    <w:rsid w:val="00977C98"/>
    <w:rsid w:val="009802DC"/>
    <w:rsid w:val="009814C9"/>
    <w:rsid w:val="00981766"/>
    <w:rsid w:val="00982693"/>
    <w:rsid w:val="009827F6"/>
    <w:rsid w:val="009828C0"/>
    <w:rsid w:val="00982B15"/>
    <w:rsid w:val="009857F9"/>
    <w:rsid w:val="00986388"/>
    <w:rsid w:val="009869F2"/>
    <w:rsid w:val="0098718D"/>
    <w:rsid w:val="009903B4"/>
    <w:rsid w:val="00990493"/>
    <w:rsid w:val="00990BD2"/>
    <w:rsid w:val="009915ED"/>
    <w:rsid w:val="00991E52"/>
    <w:rsid w:val="0099316E"/>
    <w:rsid w:val="00993A96"/>
    <w:rsid w:val="00993D93"/>
    <w:rsid w:val="00994846"/>
    <w:rsid w:val="00994FD5"/>
    <w:rsid w:val="00995387"/>
    <w:rsid w:val="00995AEB"/>
    <w:rsid w:val="00996D34"/>
    <w:rsid w:val="009971BF"/>
    <w:rsid w:val="0099779E"/>
    <w:rsid w:val="00997F84"/>
    <w:rsid w:val="009A0267"/>
    <w:rsid w:val="009A0556"/>
    <w:rsid w:val="009A0ED0"/>
    <w:rsid w:val="009A30D9"/>
    <w:rsid w:val="009A32A9"/>
    <w:rsid w:val="009A37EB"/>
    <w:rsid w:val="009A3C33"/>
    <w:rsid w:val="009A4102"/>
    <w:rsid w:val="009A54CB"/>
    <w:rsid w:val="009A5509"/>
    <w:rsid w:val="009A570B"/>
    <w:rsid w:val="009A63AB"/>
    <w:rsid w:val="009A6BC6"/>
    <w:rsid w:val="009A769A"/>
    <w:rsid w:val="009A79F3"/>
    <w:rsid w:val="009B0648"/>
    <w:rsid w:val="009B1B52"/>
    <w:rsid w:val="009B1F74"/>
    <w:rsid w:val="009B23C2"/>
    <w:rsid w:val="009B298D"/>
    <w:rsid w:val="009B34B5"/>
    <w:rsid w:val="009B3C48"/>
    <w:rsid w:val="009B44FD"/>
    <w:rsid w:val="009B4B71"/>
    <w:rsid w:val="009B5493"/>
    <w:rsid w:val="009B5698"/>
    <w:rsid w:val="009C03B3"/>
    <w:rsid w:val="009C0FFF"/>
    <w:rsid w:val="009C250F"/>
    <w:rsid w:val="009C301C"/>
    <w:rsid w:val="009C39B0"/>
    <w:rsid w:val="009C5A47"/>
    <w:rsid w:val="009D00A4"/>
    <w:rsid w:val="009D0E8C"/>
    <w:rsid w:val="009D1D82"/>
    <w:rsid w:val="009D2201"/>
    <w:rsid w:val="009D3754"/>
    <w:rsid w:val="009D3D4D"/>
    <w:rsid w:val="009D3E58"/>
    <w:rsid w:val="009D485B"/>
    <w:rsid w:val="009D55D2"/>
    <w:rsid w:val="009D7723"/>
    <w:rsid w:val="009E0A9B"/>
    <w:rsid w:val="009E1933"/>
    <w:rsid w:val="009E2F43"/>
    <w:rsid w:val="009E38F5"/>
    <w:rsid w:val="009E40E6"/>
    <w:rsid w:val="009E4E0A"/>
    <w:rsid w:val="009E6A07"/>
    <w:rsid w:val="009E717C"/>
    <w:rsid w:val="009E71E0"/>
    <w:rsid w:val="009F01F6"/>
    <w:rsid w:val="009F06FD"/>
    <w:rsid w:val="009F0AC5"/>
    <w:rsid w:val="009F0B4A"/>
    <w:rsid w:val="009F1349"/>
    <w:rsid w:val="009F1ED7"/>
    <w:rsid w:val="009F3569"/>
    <w:rsid w:val="009F3A29"/>
    <w:rsid w:val="009F4562"/>
    <w:rsid w:val="009F4D2B"/>
    <w:rsid w:val="009F5ABF"/>
    <w:rsid w:val="009F634A"/>
    <w:rsid w:val="009F774E"/>
    <w:rsid w:val="00A003E9"/>
    <w:rsid w:val="00A00FF3"/>
    <w:rsid w:val="00A01D5B"/>
    <w:rsid w:val="00A01DFD"/>
    <w:rsid w:val="00A01F5A"/>
    <w:rsid w:val="00A01FF8"/>
    <w:rsid w:val="00A0363F"/>
    <w:rsid w:val="00A0485A"/>
    <w:rsid w:val="00A04D73"/>
    <w:rsid w:val="00A059DB"/>
    <w:rsid w:val="00A067C6"/>
    <w:rsid w:val="00A06FD3"/>
    <w:rsid w:val="00A10C5D"/>
    <w:rsid w:val="00A10E1A"/>
    <w:rsid w:val="00A12534"/>
    <w:rsid w:val="00A1284B"/>
    <w:rsid w:val="00A13631"/>
    <w:rsid w:val="00A136CE"/>
    <w:rsid w:val="00A15720"/>
    <w:rsid w:val="00A15EE1"/>
    <w:rsid w:val="00A16D5C"/>
    <w:rsid w:val="00A1755C"/>
    <w:rsid w:val="00A17A87"/>
    <w:rsid w:val="00A20BBC"/>
    <w:rsid w:val="00A21DC8"/>
    <w:rsid w:val="00A220E7"/>
    <w:rsid w:val="00A237F5"/>
    <w:rsid w:val="00A23F43"/>
    <w:rsid w:val="00A25225"/>
    <w:rsid w:val="00A2540E"/>
    <w:rsid w:val="00A259E7"/>
    <w:rsid w:val="00A25B28"/>
    <w:rsid w:val="00A26852"/>
    <w:rsid w:val="00A26D4E"/>
    <w:rsid w:val="00A27150"/>
    <w:rsid w:val="00A27FD5"/>
    <w:rsid w:val="00A30081"/>
    <w:rsid w:val="00A318D2"/>
    <w:rsid w:val="00A324C4"/>
    <w:rsid w:val="00A3358A"/>
    <w:rsid w:val="00A338AF"/>
    <w:rsid w:val="00A34025"/>
    <w:rsid w:val="00A342DF"/>
    <w:rsid w:val="00A357EC"/>
    <w:rsid w:val="00A37EB3"/>
    <w:rsid w:val="00A407A6"/>
    <w:rsid w:val="00A42177"/>
    <w:rsid w:val="00A4224F"/>
    <w:rsid w:val="00A42587"/>
    <w:rsid w:val="00A428AA"/>
    <w:rsid w:val="00A4304B"/>
    <w:rsid w:val="00A43886"/>
    <w:rsid w:val="00A43D40"/>
    <w:rsid w:val="00A4426F"/>
    <w:rsid w:val="00A444FC"/>
    <w:rsid w:val="00A44998"/>
    <w:rsid w:val="00A44F81"/>
    <w:rsid w:val="00A4501C"/>
    <w:rsid w:val="00A46111"/>
    <w:rsid w:val="00A4614E"/>
    <w:rsid w:val="00A50C0B"/>
    <w:rsid w:val="00A528BA"/>
    <w:rsid w:val="00A52D68"/>
    <w:rsid w:val="00A5417B"/>
    <w:rsid w:val="00A5431D"/>
    <w:rsid w:val="00A54750"/>
    <w:rsid w:val="00A54BF7"/>
    <w:rsid w:val="00A54FEF"/>
    <w:rsid w:val="00A550D3"/>
    <w:rsid w:val="00A55FDC"/>
    <w:rsid w:val="00A57A0A"/>
    <w:rsid w:val="00A605C3"/>
    <w:rsid w:val="00A6068A"/>
    <w:rsid w:val="00A6179C"/>
    <w:rsid w:val="00A61E4B"/>
    <w:rsid w:val="00A62089"/>
    <w:rsid w:val="00A620A0"/>
    <w:rsid w:val="00A62558"/>
    <w:rsid w:val="00A66BBF"/>
    <w:rsid w:val="00A677F0"/>
    <w:rsid w:val="00A708DE"/>
    <w:rsid w:val="00A72318"/>
    <w:rsid w:val="00A72F1C"/>
    <w:rsid w:val="00A72F5F"/>
    <w:rsid w:val="00A73DE3"/>
    <w:rsid w:val="00A74727"/>
    <w:rsid w:val="00A74845"/>
    <w:rsid w:val="00A74BBA"/>
    <w:rsid w:val="00A7505F"/>
    <w:rsid w:val="00A7566D"/>
    <w:rsid w:val="00A75CF8"/>
    <w:rsid w:val="00A76DFF"/>
    <w:rsid w:val="00A805F3"/>
    <w:rsid w:val="00A807CE"/>
    <w:rsid w:val="00A81353"/>
    <w:rsid w:val="00A82126"/>
    <w:rsid w:val="00A82414"/>
    <w:rsid w:val="00A84A84"/>
    <w:rsid w:val="00A84F60"/>
    <w:rsid w:val="00A85171"/>
    <w:rsid w:val="00A85A9E"/>
    <w:rsid w:val="00A85CAF"/>
    <w:rsid w:val="00A86715"/>
    <w:rsid w:val="00A86790"/>
    <w:rsid w:val="00A86F78"/>
    <w:rsid w:val="00A87620"/>
    <w:rsid w:val="00A87C97"/>
    <w:rsid w:val="00A90373"/>
    <w:rsid w:val="00A907D4"/>
    <w:rsid w:val="00A91CAC"/>
    <w:rsid w:val="00A91FB1"/>
    <w:rsid w:val="00A92400"/>
    <w:rsid w:val="00A92B9F"/>
    <w:rsid w:val="00A939DB"/>
    <w:rsid w:val="00A9460B"/>
    <w:rsid w:val="00A95F4D"/>
    <w:rsid w:val="00A96DAA"/>
    <w:rsid w:val="00A9704A"/>
    <w:rsid w:val="00A97CDF"/>
    <w:rsid w:val="00A97CF1"/>
    <w:rsid w:val="00A97DB7"/>
    <w:rsid w:val="00AA038F"/>
    <w:rsid w:val="00AA18BF"/>
    <w:rsid w:val="00AA1A79"/>
    <w:rsid w:val="00AA422A"/>
    <w:rsid w:val="00AA6C31"/>
    <w:rsid w:val="00AA6EC3"/>
    <w:rsid w:val="00AA72D0"/>
    <w:rsid w:val="00AB182E"/>
    <w:rsid w:val="00AB2231"/>
    <w:rsid w:val="00AB2D7C"/>
    <w:rsid w:val="00AB31A5"/>
    <w:rsid w:val="00AB324D"/>
    <w:rsid w:val="00AB472E"/>
    <w:rsid w:val="00AB47C7"/>
    <w:rsid w:val="00AB503E"/>
    <w:rsid w:val="00AB6EEF"/>
    <w:rsid w:val="00AB7734"/>
    <w:rsid w:val="00AB7FFA"/>
    <w:rsid w:val="00AC0EA5"/>
    <w:rsid w:val="00AC19D2"/>
    <w:rsid w:val="00AC2967"/>
    <w:rsid w:val="00AC2AAC"/>
    <w:rsid w:val="00AC2BAB"/>
    <w:rsid w:val="00AC36B7"/>
    <w:rsid w:val="00AC415C"/>
    <w:rsid w:val="00AC58D3"/>
    <w:rsid w:val="00AD1BED"/>
    <w:rsid w:val="00AD544A"/>
    <w:rsid w:val="00AD5830"/>
    <w:rsid w:val="00AD5C90"/>
    <w:rsid w:val="00AD6614"/>
    <w:rsid w:val="00AD6EA5"/>
    <w:rsid w:val="00AE0A14"/>
    <w:rsid w:val="00AE0F67"/>
    <w:rsid w:val="00AE1447"/>
    <w:rsid w:val="00AE19FE"/>
    <w:rsid w:val="00AE1F4A"/>
    <w:rsid w:val="00AE3650"/>
    <w:rsid w:val="00AE4F81"/>
    <w:rsid w:val="00AE5CC2"/>
    <w:rsid w:val="00AE6AD1"/>
    <w:rsid w:val="00AE736D"/>
    <w:rsid w:val="00AE7618"/>
    <w:rsid w:val="00AF002B"/>
    <w:rsid w:val="00AF0538"/>
    <w:rsid w:val="00AF062A"/>
    <w:rsid w:val="00AF15A2"/>
    <w:rsid w:val="00AF1B0A"/>
    <w:rsid w:val="00AF1F16"/>
    <w:rsid w:val="00AF6DCB"/>
    <w:rsid w:val="00AF6F0B"/>
    <w:rsid w:val="00AF741F"/>
    <w:rsid w:val="00B013A6"/>
    <w:rsid w:val="00B028CB"/>
    <w:rsid w:val="00B03C0F"/>
    <w:rsid w:val="00B03F63"/>
    <w:rsid w:val="00B0441E"/>
    <w:rsid w:val="00B046C0"/>
    <w:rsid w:val="00B04824"/>
    <w:rsid w:val="00B049A4"/>
    <w:rsid w:val="00B04B8A"/>
    <w:rsid w:val="00B0598B"/>
    <w:rsid w:val="00B0671B"/>
    <w:rsid w:val="00B071DE"/>
    <w:rsid w:val="00B12678"/>
    <w:rsid w:val="00B12703"/>
    <w:rsid w:val="00B12D97"/>
    <w:rsid w:val="00B2283C"/>
    <w:rsid w:val="00B22A1C"/>
    <w:rsid w:val="00B22CD6"/>
    <w:rsid w:val="00B2374E"/>
    <w:rsid w:val="00B23904"/>
    <w:rsid w:val="00B23BB2"/>
    <w:rsid w:val="00B252DA"/>
    <w:rsid w:val="00B25938"/>
    <w:rsid w:val="00B27203"/>
    <w:rsid w:val="00B343A8"/>
    <w:rsid w:val="00B351FB"/>
    <w:rsid w:val="00B357B0"/>
    <w:rsid w:val="00B35BDE"/>
    <w:rsid w:val="00B35E71"/>
    <w:rsid w:val="00B36884"/>
    <w:rsid w:val="00B36BEF"/>
    <w:rsid w:val="00B36C57"/>
    <w:rsid w:val="00B3783B"/>
    <w:rsid w:val="00B37A5E"/>
    <w:rsid w:val="00B409FD"/>
    <w:rsid w:val="00B418CA"/>
    <w:rsid w:val="00B41C9C"/>
    <w:rsid w:val="00B42C53"/>
    <w:rsid w:val="00B44404"/>
    <w:rsid w:val="00B45D98"/>
    <w:rsid w:val="00B45E7E"/>
    <w:rsid w:val="00B46B23"/>
    <w:rsid w:val="00B476AB"/>
    <w:rsid w:val="00B50C7A"/>
    <w:rsid w:val="00B5243E"/>
    <w:rsid w:val="00B524D7"/>
    <w:rsid w:val="00B52AAD"/>
    <w:rsid w:val="00B54A2E"/>
    <w:rsid w:val="00B57BC0"/>
    <w:rsid w:val="00B624E9"/>
    <w:rsid w:val="00B64D58"/>
    <w:rsid w:val="00B64DC1"/>
    <w:rsid w:val="00B654A6"/>
    <w:rsid w:val="00B65DDE"/>
    <w:rsid w:val="00B6656D"/>
    <w:rsid w:val="00B709A2"/>
    <w:rsid w:val="00B71D37"/>
    <w:rsid w:val="00B722FC"/>
    <w:rsid w:val="00B73FB8"/>
    <w:rsid w:val="00B75DEB"/>
    <w:rsid w:val="00B76169"/>
    <w:rsid w:val="00B779DD"/>
    <w:rsid w:val="00B802CB"/>
    <w:rsid w:val="00B803C1"/>
    <w:rsid w:val="00B81DD0"/>
    <w:rsid w:val="00B82175"/>
    <w:rsid w:val="00B829C0"/>
    <w:rsid w:val="00B82A95"/>
    <w:rsid w:val="00B82B26"/>
    <w:rsid w:val="00B83685"/>
    <w:rsid w:val="00B84785"/>
    <w:rsid w:val="00B84979"/>
    <w:rsid w:val="00B84A3D"/>
    <w:rsid w:val="00B8515C"/>
    <w:rsid w:val="00B85951"/>
    <w:rsid w:val="00B85F1D"/>
    <w:rsid w:val="00B8694A"/>
    <w:rsid w:val="00B87B14"/>
    <w:rsid w:val="00B902F5"/>
    <w:rsid w:val="00B91B06"/>
    <w:rsid w:val="00B94201"/>
    <w:rsid w:val="00B949E5"/>
    <w:rsid w:val="00B954F0"/>
    <w:rsid w:val="00B97799"/>
    <w:rsid w:val="00BA0156"/>
    <w:rsid w:val="00BA05B6"/>
    <w:rsid w:val="00BA0ECC"/>
    <w:rsid w:val="00BA1B05"/>
    <w:rsid w:val="00BA1EA7"/>
    <w:rsid w:val="00BA2234"/>
    <w:rsid w:val="00BA27E1"/>
    <w:rsid w:val="00BA3046"/>
    <w:rsid w:val="00BA362F"/>
    <w:rsid w:val="00BA3818"/>
    <w:rsid w:val="00BA5004"/>
    <w:rsid w:val="00BA6284"/>
    <w:rsid w:val="00BA6C94"/>
    <w:rsid w:val="00BA76F3"/>
    <w:rsid w:val="00BB0A48"/>
    <w:rsid w:val="00BB0A76"/>
    <w:rsid w:val="00BB0A91"/>
    <w:rsid w:val="00BB118C"/>
    <w:rsid w:val="00BB23DB"/>
    <w:rsid w:val="00BB27AE"/>
    <w:rsid w:val="00BB3B1D"/>
    <w:rsid w:val="00BB462A"/>
    <w:rsid w:val="00BB494C"/>
    <w:rsid w:val="00BB6711"/>
    <w:rsid w:val="00BB730E"/>
    <w:rsid w:val="00BB74A6"/>
    <w:rsid w:val="00BB751E"/>
    <w:rsid w:val="00BB7ABF"/>
    <w:rsid w:val="00BC0B5C"/>
    <w:rsid w:val="00BC1848"/>
    <w:rsid w:val="00BC2958"/>
    <w:rsid w:val="00BC3BB4"/>
    <w:rsid w:val="00BC3E01"/>
    <w:rsid w:val="00BC4DD5"/>
    <w:rsid w:val="00BC5068"/>
    <w:rsid w:val="00BC5E71"/>
    <w:rsid w:val="00BC6369"/>
    <w:rsid w:val="00BC6498"/>
    <w:rsid w:val="00BC6700"/>
    <w:rsid w:val="00BC71F2"/>
    <w:rsid w:val="00BC7519"/>
    <w:rsid w:val="00BC7CD6"/>
    <w:rsid w:val="00BD2506"/>
    <w:rsid w:val="00BD397E"/>
    <w:rsid w:val="00BD3ABE"/>
    <w:rsid w:val="00BD3F17"/>
    <w:rsid w:val="00BD4175"/>
    <w:rsid w:val="00BD44FC"/>
    <w:rsid w:val="00BD5B4D"/>
    <w:rsid w:val="00BD5DA5"/>
    <w:rsid w:val="00BE004D"/>
    <w:rsid w:val="00BE00A4"/>
    <w:rsid w:val="00BE4F48"/>
    <w:rsid w:val="00BE666B"/>
    <w:rsid w:val="00BE68EF"/>
    <w:rsid w:val="00BE6E23"/>
    <w:rsid w:val="00BE7450"/>
    <w:rsid w:val="00BF0F16"/>
    <w:rsid w:val="00BF1F5A"/>
    <w:rsid w:val="00BF2D90"/>
    <w:rsid w:val="00BF3BEF"/>
    <w:rsid w:val="00BF5C06"/>
    <w:rsid w:val="00BF606D"/>
    <w:rsid w:val="00BF6347"/>
    <w:rsid w:val="00C00337"/>
    <w:rsid w:val="00C00F36"/>
    <w:rsid w:val="00C0375A"/>
    <w:rsid w:val="00C03CC2"/>
    <w:rsid w:val="00C04A35"/>
    <w:rsid w:val="00C04D08"/>
    <w:rsid w:val="00C05BE7"/>
    <w:rsid w:val="00C06545"/>
    <w:rsid w:val="00C06AB6"/>
    <w:rsid w:val="00C07AE6"/>
    <w:rsid w:val="00C07CBE"/>
    <w:rsid w:val="00C1023E"/>
    <w:rsid w:val="00C103C3"/>
    <w:rsid w:val="00C105B8"/>
    <w:rsid w:val="00C1104E"/>
    <w:rsid w:val="00C11931"/>
    <w:rsid w:val="00C11E22"/>
    <w:rsid w:val="00C124A0"/>
    <w:rsid w:val="00C12C3E"/>
    <w:rsid w:val="00C12EFF"/>
    <w:rsid w:val="00C13E12"/>
    <w:rsid w:val="00C159E2"/>
    <w:rsid w:val="00C15C04"/>
    <w:rsid w:val="00C1668E"/>
    <w:rsid w:val="00C206E5"/>
    <w:rsid w:val="00C2101C"/>
    <w:rsid w:val="00C2177F"/>
    <w:rsid w:val="00C244F3"/>
    <w:rsid w:val="00C24F78"/>
    <w:rsid w:val="00C257F9"/>
    <w:rsid w:val="00C265AD"/>
    <w:rsid w:val="00C27700"/>
    <w:rsid w:val="00C307C8"/>
    <w:rsid w:val="00C30A22"/>
    <w:rsid w:val="00C30FA4"/>
    <w:rsid w:val="00C31F5E"/>
    <w:rsid w:val="00C32C66"/>
    <w:rsid w:val="00C32C9A"/>
    <w:rsid w:val="00C32D0D"/>
    <w:rsid w:val="00C33636"/>
    <w:rsid w:val="00C33CE8"/>
    <w:rsid w:val="00C3413D"/>
    <w:rsid w:val="00C34BA9"/>
    <w:rsid w:val="00C34D24"/>
    <w:rsid w:val="00C350E0"/>
    <w:rsid w:val="00C36B55"/>
    <w:rsid w:val="00C37664"/>
    <w:rsid w:val="00C37C60"/>
    <w:rsid w:val="00C40E63"/>
    <w:rsid w:val="00C415FE"/>
    <w:rsid w:val="00C42015"/>
    <w:rsid w:val="00C42057"/>
    <w:rsid w:val="00C446A1"/>
    <w:rsid w:val="00C45079"/>
    <w:rsid w:val="00C4538C"/>
    <w:rsid w:val="00C45B6B"/>
    <w:rsid w:val="00C46032"/>
    <w:rsid w:val="00C46CD2"/>
    <w:rsid w:val="00C477DE"/>
    <w:rsid w:val="00C50939"/>
    <w:rsid w:val="00C510E7"/>
    <w:rsid w:val="00C515EE"/>
    <w:rsid w:val="00C5180B"/>
    <w:rsid w:val="00C52B3C"/>
    <w:rsid w:val="00C5345A"/>
    <w:rsid w:val="00C536F8"/>
    <w:rsid w:val="00C53D63"/>
    <w:rsid w:val="00C54051"/>
    <w:rsid w:val="00C541B9"/>
    <w:rsid w:val="00C54214"/>
    <w:rsid w:val="00C54548"/>
    <w:rsid w:val="00C55044"/>
    <w:rsid w:val="00C57448"/>
    <w:rsid w:val="00C57495"/>
    <w:rsid w:val="00C57B09"/>
    <w:rsid w:val="00C6010C"/>
    <w:rsid w:val="00C619F8"/>
    <w:rsid w:val="00C61A32"/>
    <w:rsid w:val="00C61B3B"/>
    <w:rsid w:val="00C62A5C"/>
    <w:rsid w:val="00C62D67"/>
    <w:rsid w:val="00C632F6"/>
    <w:rsid w:val="00C63FAB"/>
    <w:rsid w:val="00C648E8"/>
    <w:rsid w:val="00C66506"/>
    <w:rsid w:val="00C703B2"/>
    <w:rsid w:val="00C713D4"/>
    <w:rsid w:val="00C71B24"/>
    <w:rsid w:val="00C76A77"/>
    <w:rsid w:val="00C772FF"/>
    <w:rsid w:val="00C773AF"/>
    <w:rsid w:val="00C801A8"/>
    <w:rsid w:val="00C80DDE"/>
    <w:rsid w:val="00C81A47"/>
    <w:rsid w:val="00C821F4"/>
    <w:rsid w:val="00C82C0F"/>
    <w:rsid w:val="00C83E76"/>
    <w:rsid w:val="00C8434D"/>
    <w:rsid w:val="00C8496C"/>
    <w:rsid w:val="00C85FD6"/>
    <w:rsid w:val="00C86458"/>
    <w:rsid w:val="00C86515"/>
    <w:rsid w:val="00C87F47"/>
    <w:rsid w:val="00C9195F"/>
    <w:rsid w:val="00C93514"/>
    <w:rsid w:val="00C938AB"/>
    <w:rsid w:val="00C94484"/>
    <w:rsid w:val="00C94AD7"/>
    <w:rsid w:val="00C94E47"/>
    <w:rsid w:val="00C94F80"/>
    <w:rsid w:val="00C9577F"/>
    <w:rsid w:val="00C958A1"/>
    <w:rsid w:val="00C965B3"/>
    <w:rsid w:val="00C96AC5"/>
    <w:rsid w:val="00C96ED1"/>
    <w:rsid w:val="00C97448"/>
    <w:rsid w:val="00C97F4F"/>
    <w:rsid w:val="00CA030A"/>
    <w:rsid w:val="00CA0900"/>
    <w:rsid w:val="00CA1131"/>
    <w:rsid w:val="00CA1FCC"/>
    <w:rsid w:val="00CA2167"/>
    <w:rsid w:val="00CA2626"/>
    <w:rsid w:val="00CA28C6"/>
    <w:rsid w:val="00CA2C0E"/>
    <w:rsid w:val="00CA40A9"/>
    <w:rsid w:val="00CA59CB"/>
    <w:rsid w:val="00CA612F"/>
    <w:rsid w:val="00CA6D8B"/>
    <w:rsid w:val="00CA7DE0"/>
    <w:rsid w:val="00CA7EE2"/>
    <w:rsid w:val="00CB211A"/>
    <w:rsid w:val="00CB24BC"/>
    <w:rsid w:val="00CB266B"/>
    <w:rsid w:val="00CB2EC5"/>
    <w:rsid w:val="00CB3087"/>
    <w:rsid w:val="00CB4067"/>
    <w:rsid w:val="00CB43D2"/>
    <w:rsid w:val="00CB456D"/>
    <w:rsid w:val="00CB5458"/>
    <w:rsid w:val="00CB7BFF"/>
    <w:rsid w:val="00CC0F5D"/>
    <w:rsid w:val="00CC0FB8"/>
    <w:rsid w:val="00CC1F92"/>
    <w:rsid w:val="00CC29E7"/>
    <w:rsid w:val="00CC2CD6"/>
    <w:rsid w:val="00CC3176"/>
    <w:rsid w:val="00CC63DB"/>
    <w:rsid w:val="00CC6D97"/>
    <w:rsid w:val="00CD0029"/>
    <w:rsid w:val="00CD0CED"/>
    <w:rsid w:val="00CD18FB"/>
    <w:rsid w:val="00CD1E1F"/>
    <w:rsid w:val="00CD258A"/>
    <w:rsid w:val="00CD32BE"/>
    <w:rsid w:val="00CD3B21"/>
    <w:rsid w:val="00CD4ADC"/>
    <w:rsid w:val="00CD5879"/>
    <w:rsid w:val="00CD5AC8"/>
    <w:rsid w:val="00CD735E"/>
    <w:rsid w:val="00CD7B23"/>
    <w:rsid w:val="00CE00D8"/>
    <w:rsid w:val="00CE0344"/>
    <w:rsid w:val="00CE1D97"/>
    <w:rsid w:val="00CE23EF"/>
    <w:rsid w:val="00CE301E"/>
    <w:rsid w:val="00CE369B"/>
    <w:rsid w:val="00CE5675"/>
    <w:rsid w:val="00CE585A"/>
    <w:rsid w:val="00CE6510"/>
    <w:rsid w:val="00CE6B31"/>
    <w:rsid w:val="00CE6FA1"/>
    <w:rsid w:val="00CF0170"/>
    <w:rsid w:val="00CF0B8A"/>
    <w:rsid w:val="00CF102E"/>
    <w:rsid w:val="00CF103E"/>
    <w:rsid w:val="00CF1297"/>
    <w:rsid w:val="00CF1552"/>
    <w:rsid w:val="00CF181A"/>
    <w:rsid w:val="00CF1CAF"/>
    <w:rsid w:val="00CF23D0"/>
    <w:rsid w:val="00CF3126"/>
    <w:rsid w:val="00CF35BA"/>
    <w:rsid w:val="00CF4C11"/>
    <w:rsid w:val="00CF5253"/>
    <w:rsid w:val="00CF5EC7"/>
    <w:rsid w:val="00CF65A2"/>
    <w:rsid w:val="00D008D1"/>
    <w:rsid w:val="00D00E78"/>
    <w:rsid w:val="00D013C1"/>
    <w:rsid w:val="00D01E72"/>
    <w:rsid w:val="00D02185"/>
    <w:rsid w:val="00D024B8"/>
    <w:rsid w:val="00D04053"/>
    <w:rsid w:val="00D04BF7"/>
    <w:rsid w:val="00D05048"/>
    <w:rsid w:val="00D05F98"/>
    <w:rsid w:val="00D06196"/>
    <w:rsid w:val="00D0664A"/>
    <w:rsid w:val="00D06923"/>
    <w:rsid w:val="00D0777A"/>
    <w:rsid w:val="00D1088A"/>
    <w:rsid w:val="00D1104E"/>
    <w:rsid w:val="00D11570"/>
    <w:rsid w:val="00D14F19"/>
    <w:rsid w:val="00D150D9"/>
    <w:rsid w:val="00D15BCD"/>
    <w:rsid w:val="00D16662"/>
    <w:rsid w:val="00D16C46"/>
    <w:rsid w:val="00D21083"/>
    <w:rsid w:val="00D210E6"/>
    <w:rsid w:val="00D21526"/>
    <w:rsid w:val="00D229B1"/>
    <w:rsid w:val="00D229D9"/>
    <w:rsid w:val="00D22BC3"/>
    <w:rsid w:val="00D23609"/>
    <w:rsid w:val="00D245DD"/>
    <w:rsid w:val="00D248AD"/>
    <w:rsid w:val="00D2641D"/>
    <w:rsid w:val="00D278F8"/>
    <w:rsid w:val="00D27D9E"/>
    <w:rsid w:val="00D30CBD"/>
    <w:rsid w:val="00D30DD3"/>
    <w:rsid w:val="00D30E13"/>
    <w:rsid w:val="00D3154B"/>
    <w:rsid w:val="00D32378"/>
    <w:rsid w:val="00D325E1"/>
    <w:rsid w:val="00D329FC"/>
    <w:rsid w:val="00D32F4B"/>
    <w:rsid w:val="00D3322E"/>
    <w:rsid w:val="00D3406B"/>
    <w:rsid w:val="00D34CC7"/>
    <w:rsid w:val="00D34E0A"/>
    <w:rsid w:val="00D35CEB"/>
    <w:rsid w:val="00D362E8"/>
    <w:rsid w:val="00D370E4"/>
    <w:rsid w:val="00D37146"/>
    <w:rsid w:val="00D40147"/>
    <w:rsid w:val="00D404F0"/>
    <w:rsid w:val="00D40518"/>
    <w:rsid w:val="00D40D04"/>
    <w:rsid w:val="00D41A79"/>
    <w:rsid w:val="00D43F61"/>
    <w:rsid w:val="00D44684"/>
    <w:rsid w:val="00D45E2B"/>
    <w:rsid w:val="00D45F75"/>
    <w:rsid w:val="00D50257"/>
    <w:rsid w:val="00D509D7"/>
    <w:rsid w:val="00D5211A"/>
    <w:rsid w:val="00D52392"/>
    <w:rsid w:val="00D5289B"/>
    <w:rsid w:val="00D52AD2"/>
    <w:rsid w:val="00D52D2A"/>
    <w:rsid w:val="00D52FDE"/>
    <w:rsid w:val="00D53B1C"/>
    <w:rsid w:val="00D53D34"/>
    <w:rsid w:val="00D53D5A"/>
    <w:rsid w:val="00D54FBF"/>
    <w:rsid w:val="00D572BE"/>
    <w:rsid w:val="00D601B9"/>
    <w:rsid w:val="00D60284"/>
    <w:rsid w:val="00D605F1"/>
    <w:rsid w:val="00D60D95"/>
    <w:rsid w:val="00D633F5"/>
    <w:rsid w:val="00D63649"/>
    <w:rsid w:val="00D63AEE"/>
    <w:rsid w:val="00D64A17"/>
    <w:rsid w:val="00D64D74"/>
    <w:rsid w:val="00D6612F"/>
    <w:rsid w:val="00D6641E"/>
    <w:rsid w:val="00D66AE7"/>
    <w:rsid w:val="00D67381"/>
    <w:rsid w:val="00D70918"/>
    <w:rsid w:val="00D70C02"/>
    <w:rsid w:val="00D70D2F"/>
    <w:rsid w:val="00D724C8"/>
    <w:rsid w:val="00D72528"/>
    <w:rsid w:val="00D73C9A"/>
    <w:rsid w:val="00D75BAD"/>
    <w:rsid w:val="00D76253"/>
    <w:rsid w:val="00D7690E"/>
    <w:rsid w:val="00D76E5C"/>
    <w:rsid w:val="00D77690"/>
    <w:rsid w:val="00D81481"/>
    <w:rsid w:val="00D81BBF"/>
    <w:rsid w:val="00D82242"/>
    <w:rsid w:val="00D82D1F"/>
    <w:rsid w:val="00D82DC6"/>
    <w:rsid w:val="00D82EE2"/>
    <w:rsid w:val="00D84410"/>
    <w:rsid w:val="00D85B77"/>
    <w:rsid w:val="00D86662"/>
    <w:rsid w:val="00D87152"/>
    <w:rsid w:val="00D8746E"/>
    <w:rsid w:val="00D919BF"/>
    <w:rsid w:val="00D91EC4"/>
    <w:rsid w:val="00D921B8"/>
    <w:rsid w:val="00D92D0E"/>
    <w:rsid w:val="00D936BC"/>
    <w:rsid w:val="00D9385F"/>
    <w:rsid w:val="00D93EA4"/>
    <w:rsid w:val="00D942C5"/>
    <w:rsid w:val="00D9513E"/>
    <w:rsid w:val="00D95B73"/>
    <w:rsid w:val="00D961A6"/>
    <w:rsid w:val="00D961EC"/>
    <w:rsid w:val="00D969B2"/>
    <w:rsid w:val="00D96CFF"/>
    <w:rsid w:val="00D97C3B"/>
    <w:rsid w:val="00DA009C"/>
    <w:rsid w:val="00DA2566"/>
    <w:rsid w:val="00DA2843"/>
    <w:rsid w:val="00DA2BFE"/>
    <w:rsid w:val="00DA2FC0"/>
    <w:rsid w:val="00DA52B7"/>
    <w:rsid w:val="00DA5BAD"/>
    <w:rsid w:val="00DA5C9B"/>
    <w:rsid w:val="00DA61E1"/>
    <w:rsid w:val="00DA6A1B"/>
    <w:rsid w:val="00DA6AB3"/>
    <w:rsid w:val="00DA767C"/>
    <w:rsid w:val="00DA7711"/>
    <w:rsid w:val="00DB0294"/>
    <w:rsid w:val="00DB17DF"/>
    <w:rsid w:val="00DB1ED3"/>
    <w:rsid w:val="00DB208C"/>
    <w:rsid w:val="00DB280D"/>
    <w:rsid w:val="00DB2B74"/>
    <w:rsid w:val="00DB3C3B"/>
    <w:rsid w:val="00DB4268"/>
    <w:rsid w:val="00DB4E41"/>
    <w:rsid w:val="00DB4FA6"/>
    <w:rsid w:val="00DB50FE"/>
    <w:rsid w:val="00DB5B08"/>
    <w:rsid w:val="00DB6819"/>
    <w:rsid w:val="00DB73A8"/>
    <w:rsid w:val="00DB7CE4"/>
    <w:rsid w:val="00DB7DE9"/>
    <w:rsid w:val="00DB7E1E"/>
    <w:rsid w:val="00DC014D"/>
    <w:rsid w:val="00DC15E4"/>
    <w:rsid w:val="00DC18EB"/>
    <w:rsid w:val="00DC1CB8"/>
    <w:rsid w:val="00DC318D"/>
    <w:rsid w:val="00DC31A8"/>
    <w:rsid w:val="00DC3981"/>
    <w:rsid w:val="00DC5396"/>
    <w:rsid w:val="00DC5BA0"/>
    <w:rsid w:val="00DC7FB3"/>
    <w:rsid w:val="00DD002F"/>
    <w:rsid w:val="00DD1062"/>
    <w:rsid w:val="00DD1B1E"/>
    <w:rsid w:val="00DD2917"/>
    <w:rsid w:val="00DD322C"/>
    <w:rsid w:val="00DD3354"/>
    <w:rsid w:val="00DD35A5"/>
    <w:rsid w:val="00DD3B75"/>
    <w:rsid w:val="00DD435F"/>
    <w:rsid w:val="00DD450E"/>
    <w:rsid w:val="00DD4886"/>
    <w:rsid w:val="00DD6131"/>
    <w:rsid w:val="00DD6371"/>
    <w:rsid w:val="00DD788C"/>
    <w:rsid w:val="00DE05DD"/>
    <w:rsid w:val="00DE0617"/>
    <w:rsid w:val="00DE1209"/>
    <w:rsid w:val="00DE173D"/>
    <w:rsid w:val="00DE228B"/>
    <w:rsid w:val="00DE2F36"/>
    <w:rsid w:val="00DE34AB"/>
    <w:rsid w:val="00DE4AB9"/>
    <w:rsid w:val="00DE4FA3"/>
    <w:rsid w:val="00DE53A5"/>
    <w:rsid w:val="00DE5880"/>
    <w:rsid w:val="00DE59CB"/>
    <w:rsid w:val="00DE5E1A"/>
    <w:rsid w:val="00DE606D"/>
    <w:rsid w:val="00DE6484"/>
    <w:rsid w:val="00DE6616"/>
    <w:rsid w:val="00DE6BAF"/>
    <w:rsid w:val="00DE7543"/>
    <w:rsid w:val="00DE7897"/>
    <w:rsid w:val="00DE7BE1"/>
    <w:rsid w:val="00DF0AFE"/>
    <w:rsid w:val="00DF0C3F"/>
    <w:rsid w:val="00DF10E7"/>
    <w:rsid w:val="00DF1E4D"/>
    <w:rsid w:val="00DF201F"/>
    <w:rsid w:val="00DF21FA"/>
    <w:rsid w:val="00DF34EC"/>
    <w:rsid w:val="00DF4061"/>
    <w:rsid w:val="00DF52CE"/>
    <w:rsid w:val="00DF53B8"/>
    <w:rsid w:val="00DF5BB5"/>
    <w:rsid w:val="00DF6324"/>
    <w:rsid w:val="00DF6A8E"/>
    <w:rsid w:val="00DF6CAB"/>
    <w:rsid w:val="00E0052C"/>
    <w:rsid w:val="00E005DE"/>
    <w:rsid w:val="00E00F39"/>
    <w:rsid w:val="00E01497"/>
    <w:rsid w:val="00E01C25"/>
    <w:rsid w:val="00E02DBE"/>
    <w:rsid w:val="00E035A7"/>
    <w:rsid w:val="00E03B31"/>
    <w:rsid w:val="00E04233"/>
    <w:rsid w:val="00E04704"/>
    <w:rsid w:val="00E04752"/>
    <w:rsid w:val="00E05500"/>
    <w:rsid w:val="00E062C8"/>
    <w:rsid w:val="00E07D20"/>
    <w:rsid w:val="00E1052A"/>
    <w:rsid w:val="00E1058C"/>
    <w:rsid w:val="00E11678"/>
    <w:rsid w:val="00E11966"/>
    <w:rsid w:val="00E11AC2"/>
    <w:rsid w:val="00E11BAD"/>
    <w:rsid w:val="00E120C4"/>
    <w:rsid w:val="00E1269B"/>
    <w:rsid w:val="00E12A31"/>
    <w:rsid w:val="00E12CD2"/>
    <w:rsid w:val="00E147CE"/>
    <w:rsid w:val="00E149F2"/>
    <w:rsid w:val="00E16477"/>
    <w:rsid w:val="00E17918"/>
    <w:rsid w:val="00E20103"/>
    <w:rsid w:val="00E20DED"/>
    <w:rsid w:val="00E211A2"/>
    <w:rsid w:val="00E222C2"/>
    <w:rsid w:val="00E22803"/>
    <w:rsid w:val="00E23A5A"/>
    <w:rsid w:val="00E241A7"/>
    <w:rsid w:val="00E242A4"/>
    <w:rsid w:val="00E2461A"/>
    <w:rsid w:val="00E252B6"/>
    <w:rsid w:val="00E25525"/>
    <w:rsid w:val="00E256EE"/>
    <w:rsid w:val="00E263C2"/>
    <w:rsid w:val="00E30335"/>
    <w:rsid w:val="00E30940"/>
    <w:rsid w:val="00E30D41"/>
    <w:rsid w:val="00E31127"/>
    <w:rsid w:val="00E32998"/>
    <w:rsid w:val="00E32ACC"/>
    <w:rsid w:val="00E32B09"/>
    <w:rsid w:val="00E359C0"/>
    <w:rsid w:val="00E35D95"/>
    <w:rsid w:val="00E35FC8"/>
    <w:rsid w:val="00E362F6"/>
    <w:rsid w:val="00E373A8"/>
    <w:rsid w:val="00E40123"/>
    <w:rsid w:val="00E4020D"/>
    <w:rsid w:val="00E41382"/>
    <w:rsid w:val="00E432BD"/>
    <w:rsid w:val="00E4421F"/>
    <w:rsid w:val="00E45669"/>
    <w:rsid w:val="00E45CA6"/>
    <w:rsid w:val="00E45D19"/>
    <w:rsid w:val="00E462D3"/>
    <w:rsid w:val="00E47019"/>
    <w:rsid w:val="00E476E1"/>
    <w:rsid w:val="00E47DAA"/>
    <w:rsid w:val="00E5121D"/>
    <w:rsid w:val="00E5156D"/>
    <w:rsid w:val="00E51584"/>
    <w:rsid w:val="00E52405"/>
    <w:rsid w:val="00E52DB4"/>
    <w:rsid w:val="00E53844"/>
    <w:rsid w:val="00E5461B"/>
    <w:rsid w:val="00E550BD"/>
    <w:rsid w:val="00E55207"/>
    <w:rsid w:val="00E567FC"/>
    <w:rsid w:val="00E57003"/>
    <w:rsid w:val="00E572CF"/>
    <w:rsid w:val="00E602F9"/>
    <w:rsid w:val="00E60E20"/>
    <w:rsid w:val="00E617C1"/>
    <w:rsid w:val="00E61D9C"/>
    <w:rsid w:val="00E6213F"/>
    <w:rsid w:val="00E63993"/>
    <w:rsid w:val="00E646D2"/>
    <w:rsid w:val="00E646FC"/>
    <w:rsid w:val="00E65BA9"/>
    <w:rsid w:val="00E65D42"/>
    <w:rsid w:val="00E662EB"/>
    <w:rsid w:val="00E6631F"/>
    <w:rsid w:val="00E67426"/>
    <w:rsid w:val="00E67C2C"/>
    <w:rsid w:val="00E71C37"/>
    <w:rsid w:val="00E71CD8"/>
    <w:rsid w:val="00E71F2D"/>
    <w:rsid w:val="00E71F3B"/>
    <w:rsid w:val="00E721A1"/>
    <w:rsid w:val="00E7230E"/>
    <w:rsid w:val="00E73097"/>
    <w:rsid w:val="00E75055"/>
    <w:rsid w:val="00E75E5E"/>
    <w:rsid w:val="00E80BA8"/>
    <w:rsid w:val="00E8293F"/>
    <w:rsid w:val="00E8303B"/>
    <w:rsid w:val="00E83072"/>
    <w:rsid w:val="00E83E6A"/>
    <w:rsid w:val="00E84434"/>
    <w:rsid w:val="00E849B7"/>
    <w:rsid w:val="00E84CDB"/>
    <w:rsid w:val="00E856E9"/>
    <w:rsid w:val="00E85FF4"/>
    <w:rsid w:val="00E86DB6"/>
    <w:rsid w:val="00E874F7"/>
    <w:rsid w:val="00E8761E"/>
    <w:rsid w:val="00E91B9E"/>
    <w:rsid w:val="00E92162"/>
    <w:rsid w:val="00E92806"/>
    <w:rsid w:val="00E92E65"/>
    <w:rsid w:val="00E932D6"/>
    <w:rsid w:val="00E936FF"/>
    <w:rsid w:val="00E95713"/>
    <w:rsid w:val="00E95F72"/>
    <w:rsid w:val="00E96554"/>
    <w:rsid w:val="00E96AA7"/>
    <w:rsid w:val="00E97FF3"/>
    <w:rsid w:val="00EA05B6"/>
    <w:rsid w:val="00EA0C3F"/>
    <w:rsid w:val="00EA1CA0"/>
    <w:rsid w:val="00EA28CC"/>
    <w:rsid w:val="00EA3BB6"/>
    <w:rsid w:val="00EA4302"/>
    <w:rsid w:val="00EA55B7"/>
    <w:rsid w:val="00EA6330"/>
    <w:rsid w:val="00EA6790"/>
    <w:rsid w:val="00EA68EE"/>
    <w:rsid w:val="00EB03B9"/>
    <w:rsid w:val="00EB156E"/>
    <w:rsid w:val="00EB2232"/>
    <w:rsid w:val="00EB45FC"/>
    <w:rsid w:val="00EB47E2"/>
    <w:rsid w:val="00EB4B15"/>
    <w:rsid w:val="00EB648F"/>
    <w:rsid w:val="00EB65AC"/>
    <w:rsid w:val="00EB79BD"/>
    <w:rsid w:val="00EB7FE2"/>
    <w:rsid w:val="00EC04E0"/>
    <w:rsid w:val="00EC0AA3"/>
    <w:rsid w:val="00EC132C"/>
    <w:rsid w:val="00EC14A8"/>
    <w:rsid w:val="00EC25B6"/>
    <w:rsid w:val="00EC2764"/>
    <w:rsid w:val="00EC290F"/>
    <w:rsid w:val="00EC32C1"/>
    <w:rsid w:val="00EC340F"/>
    <w:rsid w:val="00EC3944"/>
    <w:rsid w:val="00EC3ACD"/>
    <w:rsid w:val="00EC3EFD"/>
    <w:rsid w:val="00EC560E"/>
    <w:rsid w:val="00EC645B"/>
    <w:rsid w:val="00EC65BD"/>
    <w:rsid w:val="00EC6A61"/>
    <w:rsid w:val="00EC6D30"/>
    <w:rsid w:val="00EC7150"/>
    <w:rsid w:val="00EC77BF"/>
    <w:rsid w:val="00ED0CC5"/>
    <w:rsid w:val="00ED1172"/>
    <w:rsid w:val="00ED194D"/>
    <w:rsid w:val="00ED1A24"/>
    <w:rsid w:val="00ED3A67"/>
    <w:rsid w:val="00ED3D64"/>
    <w:rsid w:val="00ED416E"/>
    <w:rsid w:val="00ED46D7"/>
    <w:rsid w:val="00ED4C19"/>
    <w:rsid w:val="00ED53BB"/>
    <w:rsid w:val="00ED5522"/>
    <w:rsid w:val="00ED56E0"/>
    <w:rsid w:val="00EE05EE"/>
    <w:rsid w:val="00EE083C"/>
    <w:rsid w:val="00EE1986"/>
    <w:rsid w:val="00EE1A7B"/>
    <w:rsid w:val="00EE2634"/>
    <w:rsid w:val="00EE55AA"/>
    <w:rsid w:val="00EE5B52"/>
    <w:rsid w:val="00EE64F6"/>
    <w:rsid w:val="00EE6880"/>
    <w:rsid w:val="00EF064A"/>
    <w:rsid w:val="00EF0BAB"/>
    <w:rsid w:val="00EF1737"/>
    <w:rsid w:val="00EF1A54"/>
    <w:rsid w:val="00EF1FA2"/>
    <w:rsid w:val="00EF2C6C"/>
    <w:rsid w:val="00EF2DD7"/>
    <w:rsid w:val="00EF37A0"/>
    <w:rsid w:val="00EF46AF"/>
    <w:rsid w:val="00EF4992"/>
    <w:rsid w:val="00EF531D"/>
    <w:rsid w:val="00EF62A7"/>
    <w:rsid w:val="00EF6B31"/>
    <w:rsid w:val="00EF6EEB"/>
    <w:rsid w:val="00EF7705"/>
    <w:rsid w:val="00EF7C5F"/>
    <w:rsid w:val="00F00D6F"/>
    <w:rsid w:val="00F027D1"/>
    <w:rsid w:val="00F02DA0"/>
    <w:rsid w:val="00F0381C"/>
    <w:rsid w:val="00F04B32"/>
    <w:rsid w:val="00F04FE7"/>
    <w:rsid w:val="00F05398"/>
    <w:rsid w:val="00F05736"/>
    <w:rsid w:val="00F07502"/>
    <w:rsid w:val="00F10868"/>
    <w:rsid w:val="00F10961"/>
    <w:rsid w:val="00F10CE9"/>
    <w:rsid w:val="00F12D2B"/>
    <w:rsid w:val="00F137C9"/>
    <w:rsid w:val="00F13967"/>
    <w:rsid w:val="00F1396F"/>
    <w:rsid w:val="00F13D6D"/>
    <w:rsid w:val="00F158A2"/>
    <w:rsid w:val="00F15E00"/>
    <w:rsid w:val="00F16B7F"/>
    <w:rsid w:val="00F17A85"/>
    <w:rsid w:val="00F20987"/>
    <w:rsid w:val="00F21052"/>
    <w:rsid w:val="00F2120C"/>
    <w:rsid w:val="00F224D1"/>
    <w:rsid w:val="00F22593"/>
    <w:rsid w:val="00F22C8A"/>
    <w:rsid w:val="00F23077"/>
    <w:rsid w:val="00F233CC"/>
    <w:rsid w:val="00F23569"/>
    <w:rsid w:val="00F2363C"/>
    <w:rsid w:val="00F237AC"/>
    <w:rsid w:val="00F24580"/>
    <w:rsid w:val="00F249AF"/>
    <w:rsid w:val="00F24AFC"/>
    <w:rsid w:val="00F24FBD"/>
    <w:rsid w:val="00F24FCC"/>
    <w:rsid w:val="00F254EB"/>
    <w:rsid w:val="00F275AF"/>
    <w:rsid w:val="00F27771"/>
    <w:rsid w:val="00F315C9"/>
    <w:rsid w:val="00F31ACC"/>
    <w:rsid w:val="00F339B0"/>
    <w:rsid w:val="00F33D95"/>
    <w:rsid w:val="00F33F33"/>
    <w:rsid w:val="00F34ECA"/>
    <w:rsid w:val="00F35B90"/>
    <w:rsid w:val="00F401C8"/>
    <w:rsid w:val="00F404DC"/>
    <w:rsid w:val="00F4059E"/>
    <w:rsid w:val="00F405E9"/>
    <w:rsid w:val="00F4149E"/>
    <w:rsid w:val="00F420C5"/>
    <w:rsid w:val="00F433CB"/>
    <w:rsid w:val="00F4507D"/>
    <w:rsid w:val="00F452A4"/>
    <w:rsid w:val="00F46016"/>
    <w:rsid w:val="00F462C2"/>
    <w:rsid w:val="00F4697A"/>
    <w:rsid w:val="00F4705E"/>
    <w:rsid w:val="00F47608"/>
    <w:rsid w:val="00F50226"/>
    <w:rsid w:val="00F50495"/>
    <w:rsid w:val="00F510F4"/>
    <w:rsid w:val="00F51582"/>
    <w:rsid w:val="00F516FC"/>
    <w:rsid w:val="00F52F14"/>
    <w:rsid w:val="00F5669E"/>
    <w:rsid w:val="00F573E5"/>
    <w:rsid w:val="00F60523"/>
    <w:rsid w:val="00F60644"/>
    <w:rsid w:val="00F606EA"/>
    <w:rsid w:val="00F60B85"/>
    <w:rsid w:val="00F618AF"/>
    <w:rsid w:val="00F61DF0"/>
    <w:rsid w:val="00F626A3"/>
    <w:rsid w:val="00F62B77"/>
    <w:rsid w:val="00F63424"/>
    <w:rsid w:val="00F648F5"/>
    <w:rsid w:val="00F64CAC"/>
    <w:rsid w:val="00F64E0E"/>
    <w:rsid w:val="00F65046"/>
    <w:rsid w:val="00F65CB9"/>
    <w:rsid w:val="00F65D75"/>
    <w:rsid w:val="00F65DE4"/>
    <w:rsid w:val="00F66939"/>
    <w:rsid w:val="00F6705D"/>
    <w:rsid w:val="00F67332"/>
    <w:rsid w:val="00F70A30"/>
    <w:rsid w:val="00F71CC2"/>
    <w:rsid w:val="00F72231"/>
    <w:rsid w:val="00F727AC"/>
    <w:rsid w:val="00F72838"/>
    <w:rsid w:val="00F72B1C"/>
    <w:rsid w:val="00F72B50"/>
    <w:rsid w:val="00F7369F"/>
    <w:rsid w:val="00F73C9C"/>
    <w:rsid w:val="00F75ED8"/>
    <w:rsid w:val="00F76069"/>
    <w:rsid w:val="00F76588"/>
    <w:rsid w:val="00F766D3"/>
    <w:rsid w:val="00F76705"/>
    <w:rsid w:val="00F805F5"/>
    <w:rsid w:val="00F8117D"/>
    <w:rsid w:val="00F81A35"/>
    <w:rsid w:val="00F82418"/>
    <w:rsid w:val="00F8399F"/>
    <w:rsid w:val="00F85D3F"/>
    <w:rsid w:val="00F86531"/>
    <w:rsid w:val="00F872E7"/>
    <w:rsid w:val="00F8791C"/>
    <w:rsid w:val="00F917F3"/>
    <w:rsid w:val="00F91B7F"/>
    <w:rsid w:val="00F923BD"/>
    <w:rsid w:val="00F9243E"/>
    <w:rsid w:val="00F93A5A"/>
    <w:rsid w:val="00F93D96"/>
    <w:rsid w:val="00F93F84"/>
    <w:rsid w:val="00F94233"/>
    <w:rsid w:val="00F950BB"/>
    <w:rsid w:val="00F95884"/>
    <w:rsid w:val="00F965BD"/>
    <w:rsid w:val="00F97BD3"/>
    <w:rsid w:val="00F97E7B"/>
    <w:rsid w:val="00FA0D8C"/>
    <w:rsid w:val="00FA1B2C"/>
    <w:rsid w:val="00FA1CDB"/>
    <w:rsid w:val="00FA27D1"/>
    <w:rsid w:val="00FA2A5D"/>
    <w:rsid w:val="00FA64C4"/>
    <w:rsid w:val="00FA73BC"/>
    <w:rsid w:val="00FA7D7D"/>
    <w:rsid w:val="00FA7FD1"/>
    <w:rsid w:val="00FB25B2"/>
    <w:rsid w:val="00FB321F"/>
    <w:rsid w:val="00FB4300"/>
    <w:rsid w:val="00FB438A"/>
    <w:rsid w:val="00FB5E6F"/>
    <w:rsid w:val="00FB61C4"/>
    <w:rsid w:val="00FB62FA"/>
    <w:rsid w:val="00FB7775"/>
    <w:rsid w:val="00FB7B1D"/>
    <w:rsid w:val="00FC1E39"/>
    <w:rsid w:val="00FC26E1"/>
    <w:rsid w:val="00FC29CD"/>
    <w:rsid w:val="00FC32E2"/>
    <w:rsid w:val="00FC39FE"/>
    <w:rsid w:val="00FC4211"/>
    <w:rsid w:val="00FC51C4"/>
    <w:rsid w:val="00FC5578"/>
    <w:rsid w:val="00FC55B5"/>
    <w:rsid w:val="00FC579B"/>
    <w:rsid w:val="00FC60C6"/>
    <w:rsid w:val="00FC6243"/>
    <w:rsid w:val="00FC64A6"/>
    <w:rsid w:val="00FC77DA"/>
    <w:rsid w:val="00FC7A32"/>
    <w:rsid w:val="00FC7AEE"/>
    <w:rsid w:val="00FD1B55"/>
    <w:rsid w:val="00FD2138"/>
    <w:rsid w:val="00FD21AC"/>
    <w:rsid w:val="00FD29C7"/>
    <w:rsid w:val="00FD3096"/>
    <w:rsid w:val="00FD424F"/>
    <w:rsid w:val="00FD4D7C"/>
    <w:rsid w:val="00FD4F27"/>
    <w:rsid w:val="00FD50F0"/>
    <w:rsid w:val="00FD54CB"/>
    <w:rsid w:val="00FD62FF"/>
    <w:rsid w:val="00FD6E0E"/>
    <w:rsid w:val="00FD7B40"/>
    <w:rsid w:val="00FE0607"/>
    <w:rsid w:val="00FE104C"/>
    <w:rsid w:val="00FE2200"/>
    <w:rsid w:val="00FE258B"/>
    <w:rsid w:val="00FE2D0F"/>
    <w:rsid w:val="00FE3E15"/>
    <w:rsid w:val="00FE4464"/>
    <w:rsid w:val="00FE4C1C"/>
    <w:rsid w:val="00FE4D47"/>
    <w:rsid w:val="00FE5014"/>
    <w:rsid w:val="00FE5AC4"/>
    <w:rsid w:val="00FE6314"/>
    <w:rsid w:val="00FE6857"/>
    <w:rsid w:val="00FF0FBC"/>
    <w:rsid w:val="00FF1A7E"/>
    <w:rsid w:val="00FF1AE3"/>
    <w:rsid w:val="00FF2156"/>
    <w:rsid w:val="00FF3224"/>
    <w:rsid w:val="00FF3384"/>
    <w:rsid w:val="00FF3511"/>
    <w:rsid w:val="00FF4055"/>
    <w:rsid w:val="00FF477D"/>
    <w:rsid w:val="00FF5E78"/>
    <w:rsid w:val="00FF667A"/>
    <w:rsid w:val="00FF7026"/>
    <w:rsid w:val="00FF7A16"/>
    <w:rsid w:val="00FF7A5A"/>
    <w:rsid w:val="00FF7B67"/>
    <w:rsid w:val="00FF7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/"/>
  <w:listSeparator w:val="؛"/>
  <w14:docId w14:val="094F550F"/>
  <w15:docId w15:val="{76714D8E-4DB1-404B-BDD9-11A8226C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B Nazani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عنوان سوال"/>
    <w:qFormat/>
    <w:rsid w:val="009E1933"/>
    <w:pPr>
      <w:spacing w:after="80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75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8075F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D35CEB"/>
    <w:pPr>
      <w:bidi/>
      <w:spacing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D95B73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rsid w:val="004D76CA"/>
    <w:pPr>
      <w:tabs>
        <w:tab w:val="center" w:pos="4680"/>
        <w:tab w:val="right" w:pos="9360"/>
      </w:tabs>
      <w:bidi/>
      <w:spacing w:after="0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D76C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D76CA"/>
    <w:pPr>
      <w:tabs>
        <w:tab w:val="center" w:pos="4680"/>
        <w:tab w:val="right" w:pos="9360"/>
      </w:tabs>
      <w:bidi/>
      <w:spacing w:after="0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76C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5BE7"/>
    <w:rPr>
      <w:color w:val="808080"/>
    </w:rPr>
  </w:style>
  <w:style w:type="character" w:customStyle="1" w:styleId="apple-converted-space">
    <w:name w:val="apple-converted-space"/>
    <w:basedOn w:val="DefaultParagraphFont"/>
    <w:rsid w:val="00096E75"/>
  </w:style>
  <w:style w:type="character" w:styleId="Strong">
    <w:name w:val="Strong"/>
    <w:basedOn w:val="DefaultParagraphFont"/>
    <w:qFormat/>
    <w:rsid w:val="00C244F3"/>
    <w:rPr>
      <w:b/>
      <w:bCs/>
    </w:rPr>
  </w:style>
  <w:style w:type="table" w:styleId="MediumList2-Accent1">
    <w:name w:val="Medium List 2 Accent 1"/>
    <w:basedOn w:val="TableNormal"/>
    <w:uiPriority w:val="66"/>
    <w:rsid w:val="006A6474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98718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3">
    <w:name w:val="Light Shading Accent 3"/>
    <w:basedOn w:val="TableNormal"/>
    <w:uiPriority w:val="60"/>
    <w:rsid w:val="004659E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4659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uiPriority w:val="20"/>
    <w:rsid w:val="00C1668E"/>
    <w:rPr>
      <w:i/>
      <w:iCs/>
    </w:rPr>
  </w:style>
  <w:style w:type="table" w:styleId="LightShading-Accent6">
    <w:name w:val="Light Shading Accent 6"/>
    <w:basedOn w:val="TableNormal"/>
    <w:uiPriority w:val="60"/>
    <w:rsid w:val="009177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9177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">
    <w:name w:val="معمولی"/>
    <w:basedOn w:val="Normal"/>
    <w:rsid w:val="00994846"/>
    <w:pPr>
      <w:tabs>
        <w:tab w:val="left" w:pos="525"/>
      </w:tabs>
      <w:bidi/>
      <w:jc w:val="both"/>
    </w:pPr>
    <w:rPr>
      <w:rFonts w:ascii="Adobe Arabic" w:hAnsi="Adobe Arabic" w:cs="Adobe Arabic"/>
      <w:sz w:val="32"/>
      <w:szCs w:val="32"/>
      <w:lang w:bidi="fa-IR"/>
    </w:rPr>
  </w:style>
  <w:style w:type="table" w:styleId="MediumGrid3-Accent2">
    <w:name w:val="Medium Grid 3 Accent 2"/>
    <w:basedOn w:val="TableNormal"/>
    <w:uiPriority w:val="69"/>
    <w:rsid w:val="005A4B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A4B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Gdmath">
    <w:name w:val="Gdmath"/>
    <w:basedOn w:val="Normal"/>
    <w:link w:val="GdmathChar"/>
    <w:rsid w:val="00F24FCC"/>
    <w:pPr>
      <w:bidi/>
      <w:spacing w:after="0"/>
      <w:jc w:val="center"/>
    </w:pPr>
    <w:rPr>
      <w:rFonts w:cs="Times New Roman"/>
      <w:color w:val="000000"/>
      <w:sz w:val="24"/>
      <w:szCs w:val="28"/>
      <w:lang w:bidi="fa-IR"/>
    </w:rPr>
  </w:style>
  <w:style w:type="character" w:customStyle="1" w:styleId="GdmathChar">
    <w:name w:val="Gdmath Char"/>
    <w:basedOn w:val="DefaultParagraphFont"/>
    <w:link w:val="Gdmath"/>
    <w:rsid w:val="00F24FCC"/>
    <w:rPr>
      <w:rFonts w:eastAsiaTheme="minorHAnsi"/>
      <w:color w:val="000000"/>
      <w:sz w:val="24"/>
      <w:szCs w:val="28"/>
      <w:lang w:bidi="fa-IR"/>
    </w:rPr>
  </w:style>
  <w:style w:type="paragraph" w:customStyle="1" w:styleId="a0">
    <w:name w:val="سوال"/>
    <w:basedOn w:val="Normal"/>
    <w:link w:val="Char"/>
    <w:qFormat/>
    <w:rsid w:val="009E1933"/>
    <w:pPr>
      <w:tabs>
        <w:tab w:val="left" w:pos="2448"/>
        <w:tab w:val="left" w:pos="4882"/>
        <w:tab w:val="left" w:pos="5850"/>
        <w:tab w:val="left" w:pos="7287"/>
      </w:tabs>
      <w:bidi/>
      <w:spacing w:after="0" w:line="276" w:lineRule="auto"/>
      <w:jc w:val="both"/>
    </w:pPr>
    <w:rPr>
      <w:rFonts w:ascii="Euclid" w:hAnsi="Euclid"/>
      <w:bCs w:val="0"/>
      <w:noProof/>
      <w:color w:val="000000" w:themeColor="text1"/>
      <w:sz w:val="24"/>
      <w:lang w:bidi="fa-IR"/>
    </w:rPr>
  </w:style>
  <w:style w:type="paragraph" w:customStyle="1" w:styleId="a1">
    <w:name w:val="تست"/>
    <w:basedOn w:val="Normal"/>
    <w:link w:val="Char0"/>
    <w:qFormat/>
    <w:rsid w:val="00D370E4"/>
    <w:pPr>
      <w:tabs>
        <w:tab w:val="left" w:pos="2333"/>
        <w:tab w:val="left" w:pos="4684"/>
        <w:tab w:val="left" w:pos="7036"/>
      </w:tabs>
      <w:bidi/>
      <w:spacing w:before="120" w:after="0"/>
      <w:jc w:val="both"/>
    </w:pPr>
    <w:rPr>
      <w:rFonts w:ascii="B Nazanin" w:hAnsi="B Nazanin"/>
      <w:bCs w:val="0"/>
      <w:noProof/>
      <w:color w:val="000000" w:themeColor="text1"/>
      <w:sz w:val="24"/>
      <w:lang w:bidi="fa-IR"/>
    </w:rPr>
  </w:style>
  <w:style w:type="character" w:customStyle="1" w:styleId="Char">
    <w:name w:val="سوال Char"/>
    <w:basedOn w:val="DefaultParagraphFont"/>
    <w:link w:val="a0"/>
    <w:rsid w:val="009E1933"/>
    <w:rPr>
      <w:rFonts w:ascii="Euclid" w:hAnsi="Euclid"/>
      <w:noProof/>
      <w:color w:val="000000" w:themeColor="text1"/>
      <w:sz w:val="24"/>
      <w:lang w:bidi="fa-IR"/>
    </w:rPr>
  </w:style>
  <w:style w:type="character" w:customStyle="1" w:styleId="Char0">
    <w:name w:val="تست Char"/>
    <w:basedOn w:val="DefaultParagraphFont"/>
    <w:link w:val="a1"/>
    <w:rsid w:val="00D370E4"/>
    <w:rPr>
      <w:rFonts w:ascii="B Nazanin" w:hAnsi="B Nazanin"/>
      <w:noProof/>
      <w:color w:val="000000" w:themeColor="text1"/>
      <w:sz w:val="24"/>
      <w:lang w:bidi="fa-IR"/>
    </w:rPr>
  </w:style>
  <w:style w:type="paragraph" w:customStyle="1" w:styleId="a2">
    <w:name w:val="صحیح/غلط"/>
    <w:basedOn w:val="a0"/>
    <w:link w:val="Char1"/>
    <w:qFormat/>
    <w:rsid w:val="00E572CF"/>
    <w:pPr>
      <w:tabs>
        <w:tab w:val="clear" w:pos="2448"/>
        <w:tab w:val="clear" w:pos="5850"/>
        <w:tab w:val="right" w:pos="8680"/>
        <w:tab w:val="right" w:pos="9428"/>
      </w:tabs>
    </w:pPr>
  </w:style>
  <w:style w:type="character" w:customStyle="1" w:styleId="Char1">
    <w:name w:val="صحیح/غلط Char"/>
    <w:basedOn w:val="Char"/>
    <w:link w:val="a2"/>
    <w:rsid w:val="00E572CF"/>
    <w:rPr>
      <w:rFonts w:ascii="Euclid" w:hAnsi="Euclid"/>
      <w:i w:val="0"/>
      <w:noProof/>
      <w:color w:val="000000" w:themeColor="text1"/>
      <w:sz w:val="24"/>
      <w:lang w:bidi="fa-IR"/>
    </w:rPr>
  </w:style>
  <w:style w:type="paragraph" w:customStyle="1" w:styleId="a3">
    <w:name w:val="وازگان"/>
    <w:basedOn w:val="Normal"/>
    <w:link w:val="Char2"/>
    <w:rsid w:val="00A00F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AEEF3" w:themeFill="accent5" w:themeFillTint="33"/>
      <w:bidi/>
      <w:spacing w:before="80" w:line="276" w:lineRule="auto"/>
      <w:ind w:left="2414" w:right="1991"/>
      <w:jc w:val="center"/>
    </w:pPr>
    <w:rPr>
      <w:rFonts w:ascii="Euclid" w:hAnsi="Euclid"/>
      <w:i/>
      <w:sz w:val="24"/>
      <w:szCs w:val="24"/>
      <w:lang w:bidi="fa-IR"/>
    </w:rPr>
  </w:style>
  <w:style w:type="character" w:customStyle="1" w:styleId="Char2">
    <w:name w:val="وازگان Char"/>
    <w:basedOn w:val="DefaultParagraphFont"/>
    <w:link w:val="a3"/>
    <w:rsid w:val="00A00FF3"/>
    <w:rPr>
      <w:rFonts w:ascii="Euclid" w:hAnsi="Euclid"/>
      <w:bCs/>
      <w:i/>
      <w:sz w:val="24"/>
      <w:szCs w:val="24"/>
      <w:shd w:val="clear" w:color="auto" w:fill="DAEEF3" w:themeFill="accent5" w:themeFillTint="33"/>
      <w:lang w:bidi="fa-IR"/>
    </w:rPr>
  </w:style>
  <w:style w:type="paragraph" w:customStyle="1" w:styleId="a4">
    <w:name w:val="سربرگ"/>
    <w:basedOn w:val="Header"/>
    <w:link w:val="Char3"/>
    <w:rsid w:val="00CE6B31"/>
    <w:rPr>
      <w:rFonts w:cs="B Titr"/>
      <w:b/>
      <w:color w:val="FFFFFF" w:themeColor="background1"/>
    </w:rPr>
  </w:style>
  <w:style w:type="character" w:customStyle="1" w:styleId="Char3">
    <w:name w:val="سربرگ Char"/>
    <w:basedOn w:val="HeaderChar"/>
    <w:link w:val="a4"/>
    <w:rsid w:val="00CE6B31"/>
    <w:rPr>
      <w:rFonts w:cs="B Titr"/>
      <w:b/>
      <w:bCs/>
      <w:color w:val="FFFFFF" w:themeColor="background1"/>
      <w:sz w:val="24"/>
      <w:szCs w:val="24"/>
    </w:rPr>
  </w:style>
  <w:style w:type="paragraph" w:customStyle="1" w:styleId="a5">
    <w:name w:val="کلمات مرتبط"/>
    <w:basedOn w:val="Normal"/>
    <w:link w:val="Char4"/>
    <w:qFormat/>
    <w:rsid w:val="003627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5DFEC" w:themeFill="accent4" w:themeFillTint="33"/>
      <w:bidi/>
      <w:spacing w:before="60" w:after="60" w:line="276" w:lineRule="auto"/>
      <w:ind w:left="2584" w:right="3156"/>
      <w:jc w:val="center"/>
    </w:pPr>
    <w:rPr>
      <w:b/>
      <w:sz w:val="22"/>
      <w:szCs w:val="22"/>
    </w:rPr>
  </w:style>
  <w:style w:type="character" w:customStyle="1" w:styleId="Char4">
    <w:name w:val="کلمات مرتبط Char"/>
    <w:basedOn w:val="DefaultParagraphFont"/>
    <w:link w:val="a5"/>
    <w:rsid w:val="003627C2"/>
    <w:rPr>
      <w:b/>
      <w:bCs/>
      <w:sz w:val="22"/>
      <w:szCs w:val="22"/>
      <w:shd w:val="clear" w:color="auto" w:fill="E5DFEC" w:themeFill="accent4" w:themeFillTint="33"/>
    </w:rPr>
  </w:style>
  <w:style w:type="paragraph" w:customStyle="1" w:styleId="a6">
    <w:name w:val="وصل کردنی"/>
    <w:basedOn w:val="a0"/>
    <w:link w:val="Char5"/>
    <w:qFormat/>
    <w:rsid w:val="003F37E7"/>
    <w:pPr>
      <w:tabs>
        <w:tab w:val="clear" w:pos="2448"/>
        <w:tab w:val="clear" w:pos="5850"/>
        <w:tab w:val="left" w:pos="5913"/>
      </w:tabs>
      <w:spacing w:line="240" w:lineRule="auto"/>
      <w:ind w:left="113"/>
      <w:jc w:val="left"/>
    </w:pPr>
  </w:style>
  <w:style w:type="character" w:customStyle="1" w:styleId="Char5">
    <w:name w:val="وصل کردنی Char"/>
    <w:basedOn w:val="Char"/>
    <w:link w:val="a6"/>
    <w:rsid w:val="003F37E7"/>
    <w:rPr>
      <w:rFonts w:ascii="Euclid" w:hAnsi="Euclid"/>
      <w:i w:val="0"/>
      <w:noProof/>
      <w:color w:val="000000" w:themeColor="text1"/>
      <w:sz w:val="24"/>
      <w:lang w:bidi="fa-IR"/>
    </w:rPr>
  </w:style>
  <w:style w:type="paragraph" w:customStyle="1" w:styleId="a7">
    <w:name w:val="آیه قرآنی"/>
    <w:basedOn w:val="a0"/>
    <w:link w:val="Char6"/>
    <w:qFormat/>
    <w:rsid w:val="00C33636"/>
    <w:rPr>
      <w:rFonts w:cs="KFGQPC Uthman Taha Naskh"/>
      <w:lang w:val="ar-SA"/>
    </w:rPr>
  </w:style>
  <w:style w:type="character" w:customStyle="1" w:styleId="Char6">
    <w:name w:val="آیه قرآنی Char"/>
    <w:basedOn w:val="Char"/>
    <w:link w:val="a7"/>
    <w:rsid w:val="00C33636"/>
    <w:rPr>
      <w:rFonts w:ascii="Euclid" w:hAnsi="Euclid" w:cs="KFGQPC Uthman Taha Naskh"/>
      <w:i w:val="0"/>
      <w:noProof/>
      <w:color w:val="000000" w:themeColor="text1"/>
      <w:sz w:val="24"/>
      <w:lang w:val="ar-SA" w:bidi="fa-IR"/>
    </w:rPr>
  </w:style>
  <w:style w:type="paragraph" w:customStyle="1" w:styleId="a8">
    <w:name w:val="متن عربی"/>
    <w:basedOn w:val="Normal"/>
    <w:link w:val="Char7"/>
    <w:qFormat/>
    <w:rsid w:val="003F37E7"/>
    <w:pPr>
      <w:bidi/>
      <w:spacing w:after="0"/>
      <w:ind w:left="432" w:right="710"/>
      <w:jc w:val="both"/>
    </w:pPr>
    <w:rPr>
      <w:rFonts w:cs="KFGQPC Uthman Taha Naskh"/>
      <w:b/>
      <w:bCs w:val="0"/>
      <w:noProof/>
      <w:lang w:bidi="fa-IR"/>
    </w:rPr>
  </w:style>
  <w:style w:type="character" w:customStyle="1" w:styleId="Char7">
    <w:name w:val="متن عربی Char"/>
    <w:basedOn w:val="DefaultParagraphFont"/>
    <w:link w:val="a8"/>
    <w:rsid w:val="003F37E7"/>
    <w:rPr>
      <w:rFonts w:cs="KFGQPC Uthman Taha Naskh"/>
      <w:b/>
      <w:noProof/>
      <w:lang w:bidi="fa-IR"/>
    </w:rPr>
  </w:style>
  <w:style w:type="paragraph" w:customStyle="1" w:styleId="a9">
    <w:name w:val="بخش"/>
    <w:basedOn w:val="Normal"/>
    <w:link w:val="Char8"/>
    <w:qFormat/>
    <w:rsid w:val="003627C2"/>
    <w:pPr>
      <w:tabs>
        <w:tab w:val="left" w:pos="2333"/>
        <w:tab w:val="left" w:pos="4684"/>
        <w:tab w:val="left" w:pos="7036"/>
      </w:tabs>
      <w:bidi/>
      <w:spacing w:after="0"/>
      <w:jc w:val="center"/>
    </w:pPr>
    <w:rPr>
      <w:rFonts w:ascii="Euclid" w:hAnsi="Euclid" w:cs="B Titr"/>
      <w:i/>
      <w:noProof/>
      <w:color w:val="7030A0"/>
      <w:sz w:val="24"/>
      <w:lang w:bidi="fa-IR"/>
    </w:rPr>
  </w:style>
  <w:style w:type="character" w:customStyle="1" w:styleId="Char8">
    <w:name w:val="بخش Char"/>
    <w:basedOn w:val="DefaultParagraphFont"/>
    <w:link w:val="a9"/>
    <w:rsid w:val="003627C2"/>
    <w:rPr>
      <w:rFonts w:ascii="Euclid" w:hAnsi="Euclid" w:cs="B Titr"/>
      <w:bCs/>
      <w:i/>
      <w:noProof/>
      <w:color w:val="7030A0"/>
      <w:sz w:val="24"/>
      <w:lang w:bidi="fa-IR"/>
    </w:rPr>
  </w:style>
  <w:style w:type="paragraph" w:customStyle="1" w:styleId="aa">
    <w:name w:val="متن درک مطلب"/>
    <w:basedOn w:val="a0"/>
    <w:link w:val="Char9"/>
    <w:qFormat/>
    <w:rsid w:val="003F37E7"/>
    <w:pPr>
      <w:ind w:left="430" w:right="573"/>
    </w:pPr>
    <w:rPr>
      <w:rFonts w:cs="B Roya"/>
      <w:sz w:val="22"/>
      <w:szCs w:val="24"/>
    </w:rPr>
  </w:style>
  <w:style w:type="character" w:customStyle="1" w:styleId="Char9">
    <w:name w:val="متن درک مطلب Char"/>
    <w:basedOn w:val="Char"/>
    <w:link w:val="aa"/>
    <w:rsid w:val="003F37E7"/>
    <w:rPr>
      <w:rFonts w:ascii="Euclid" w:hAnsi="Euclid" w:cs="B Roya"/>
      <w:i w:val="0"/>
      <w:noProof/>
      <w:color w:val="000000" w:themeColor="text1"/>
      <w:sz w:val="22"/>
      <w:szCs w:val="24"/>
      <w:lang w:bidi="fa-IR"/>
    </w:rPr>
  </w:style>
  <w:style w:type="paragraph" w:customStyle="1" w:styleId="ab">
    <w:name w:val="متن املا"/>
    <w:basedOn w:val="Normal"/>
    <w:link w:val="Chara"/>
    <w:qFormat/>
    <w:rsid w:val="003F37E7"/>
    <w:pPr>
      <w:tabs>
        <w:tab w:val="left" w:pos="2333"/>
        <w:tab w:val="right" w:pos="9220"/>
      </w:tabs>
      <w:bidi/>
      <w:spacing w:before="240" w:after="0" w:line="276" w:lineRule="auto"/>
      <w:ind w:left="432" w:right="419" w:firstLine="283"/>
      <w:jc w:val="both"/>
    </w:pPr>
    <w:rPr>
      <w:rFonts w:ascii="Euclid" w:hAnsi="Euclid"/>
      <w:bCs w:val="0"/>
      <w:i/>
      <w:noProof/>
      <w:color w:val="000000" w:themeColor="text1"/>
      <w:sz w:val="24"/>
      <w:lang w:bidi="fa-IR"/>
    </w:rPr>
  </w:style>
  <w:style w:type="character" w:customStyle="1" w:styleId="Chara">
    <w:name w:val="متن املا Char"/>
    <w:basedOn w:val="DefaultParagraphFont"/>
    <w:link w:val="ab"/>
    <w:rsid w:val="003F37E7"/>
    <w:rPr>
      <w:rFonts w:ascii="Euclid" w:hAnsi="Euclid"/>
      <w:i/>
      <w:noProof/>
      <w:color w:val="000000" w:themeColor="text1"/>
      <w:sz w:val="24"/>
      <w:lang w:bidi="fa-IR"/>
    </w:rPr>
  </w:style>
  <w:style w:type="character" w:customStyle="1" w:styleId="BalloonTextChar">
    <w:name w:val="Balloon Text Char"/>
    <w:basedOn w:val="DefaultParagraphFont"/>
    <w:link w:val="BalloonText"/>
    <w:semiHidden/>
    <w:rsid w:val="00E65D42"/>
    <w:rPr>
      <w:rFonts w:ascii="Tahoma" w:hAnsi="Tahoma" w:cs="Tahoma"/>
      <w:bCs/>
      <w:sz w:val="16"/>
      <w:szCs w:val="16"/>
    </w:rPr>
  </w:style>
  <w:style w:type="paragraph" w:customStyle="1" w:styleId="ac">
    <w:name w:val="شماره درس"/>
    <w:basedOn w:val="Normal"/>
    <w:link w:val="Charb"/>
    <w:qFormat/>
    <w:rsid w:val="003627C2"/>
    <w:pPr>
      <w:tabs>
        <w:tab w:val="left" w:pos="2448"/>
        <w:tab w:val="left" w:pos="4882"/>
        <w:tab w:val="left" w:pos="5850"/>
        <w:tab w:val="left" w:pos="7287"/>
      </w:tabs>
      <w:bidi/>
      <w:spacing w:after="0" w:line="276" w:lineRule="auto"/>
      <w:jc w:val="both"/>
    </w:pPr>
    <w:rPr>
      <w:rFonts w:ascii="Euclid" w:hAnsi="Euclid"/>
      <w:bCs w:val="0"/>
      <w:noProof/>
      <w:color w:val="7030A0"/>
      <w:sz w:val="20"/>
      <w:szCs w:val="20"/>
      <w:lang w:bidi="fa-IR"/>
    </w:rPr>
  </w:style>
  <w:style w:type="character" w:customStyle="1" w:styleId="Charb">
    <w:name w:val="شماره درس Char"/>
    <w:basedOn w:val="DefaultParagraphFont"/>
    <w:link w:val="ac"/>
    <w:rsid w:val="003627C2"/>
    <w:rPr>
      <w:rFonts w:ascii="Euclid" w:hAnsi="Euclid"/>
      <w:noProof/>
      <w:color w:val="7030A0"/>
      <w:sz w:val="20"/>
      <w:szCs w:val="20"/>
      <w:lang w:bidi="fa-IR"/>
    </w:rPr>
  </w:style>
  <w:style w:type="character" w:styleId="CommentReference">
    <w:name w:val="annotation reference"/>
    <w:basedOn w:val="DefaultParagraphFont"/>
    <w:semiHidden/>
    <w:unhideWhenUsed/>
    <w:rsid w:val="002B6F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B6F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6F77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6F77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2B6F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3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package" Target="embeddings/Microsoft_Visio_Drawing.vsdx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png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6.png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image" Target="media/image17.jpeg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N\Desktop\1111\&#1711;&#1575;&#1605;&#1575;%20&#1601;&#1575;&#1585;&#1587;&#174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92A91-DBC7-4486-A05B-2A003E1F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گاما فارسی</Template>
  <TotalTime>690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سوالات امتحان هماهنگ استانی پایه نهم</vt:lpstr>
    </vt:vector>
  </TitlesOfParts>
  <Company>GAMA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سوالات امتحان هماهنگ استانی پایه نهم</dc:title>
  <dc:subject>دریافت شده از سایت گاما</dc:subject>
  <dc:creator>gama.ir;تولید محتوای گاما</dc:creator>
  <cp:keywords>امتحان, نمونه سوال, پایه نهم, هماهنگ استانی</cp:keywords>
  <dc:description>این فایل از سایت گاما دانلود شده و کلیه حقوق آن محفوظ است. هرگونه کپی برداری غیرمجاز است.</dc:description>
  <cp:lastModifiedBy>M.Mahdi Sabbaghi</cp:lastModifiedBy>
  <cp:revision>128</cp:revision>
  <cp:lastPrinted>2025-05-01T04:43:00Z</cp:lastPrinted>
  <dcterms:created xsi:type="dcterms:W3CDTF">2024-05-28T06:46:00Z</dcterms:created>
  <dcterms:modified xsi:type="dcterms:W3CDTF">2025-05-12T04:14:00Z</dcterms:modified>
  <cp:category>نمونه سوال امتحانی;پایه نهم;هماهنگ استانی</cp:category>
  <cp:contentStatus>دانلود شده از gama.ir</cp:contentStatus>
  <dc:language>farsi</dc:languag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osition">
    <vt:bool>true</vt:bool>
  </property>
  <property fmtid="{D5CDD505-2E9C-101B-9397-08002B2CF9AE}" pid="3" name="MTWinEqns">
    <vt:bool>true</vt:bool>
  </property>
</Properties>
</file>